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6C5B2" w14:textId="77777777" w:rsidR="00000000" w:rsidRDefault="009432B4">
      <w:pPr>
        <w:pStyle w:val="a"/>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5C1B24EA" w14:textId="77777777" w:rsidR="00000000" w:rsidRDefault="009432B4">
      <w:pPr>
        <w:pStyle w:val="TOC1"/>
        <w:tabs>
          <w:tab w:val="right" w:leader="dot" w:pos="8296"/>
        </w:tabs>
        <w:rPr>
          <w:rFonts w:ascii="Times New Roman" w:hAnsi="Times New Roman" w:cs="Times New Roman"/>
          <w:sz w:val="24"/>
          <w:szCs w:val="24"/>
        </w:rPr>
      </w:pPr>
      <w:r>
        <w:rPr>
          <w:rtl/>
        </w:rPr>
        <w:t>ישיבה מיוחדת לזכרו של חבר</w:t>
      </w:r>
      <w:r>
        <w:t xml:space="preserve"> </w:t>
      </w:r>
      <w:r>
        <w:rPr>
          <w:rtl/>
        </w:rPr>
        <w:t>הכנסת לשעבר מאיר וילנר, ממנהיגי המפלגה הקומוניסטית הישראלית ואחרון החותמים על מגילת העצמאות</w:t>
      </w:r>
      <w:r>
        <w:tab/>
      </w:r>
      <w:r>
        <w:fldChar w:fldCharType="begin"/>
      </w:r>
      <w:r>
        <w:instrText xml:space="preserve"> PAGEREF _Toc76385171 \h </w:instrText>
      </w:r>
      <w:r>
        <w:fldChar w:fldCharType="separate"/>
      </w:r>
      <w:r>
        <w:t>8</w:t>
      </w:r>
      <w:r>
        <w:fldChar w:fldCharType="end"/>
      </w:r>
    </w:p>
    <w:p w14:paraId="18640A63" w14:textId="77777777" w:rsidR="00000000" w:rsidRDefault="009432B4">
      <w:pPr>
        <w:pStyle w:val="TOC2"/>
        <w:tabs>
          <w:tab w:val="right" w:leader="dot" w:pos="8296"/>
        </w:tabs>
        <w:ind w:right="0"/>
        <w:rPr>
          <w:rFonts w:ascii="Times New Roman" w:hAnsi="Times New Roman" w:cs="Times New Roman"/>
          <w:sz w:val="24"/>
          <w:szCs w:val="24"/>
        </w:rPr>
      </w:pPr>
      <w:r>
        <w:rPr>
          <w:rtl/>
        </w:rPr>
        <w:t>היו"ר ראובן ריבלין</w:t>
      </w:r>
      <w:r>
        <w:t>:</w:t>
      </w:r>
      <w:r>
        <w:tab/>
      </w:r>
      <w:r>
        <w:fldChar w:fldCharType="begin"/>
      </w:r>
      <w:r>
        <w:instrText xml:space="preserve"> PAGEREF _Toc76385172 \h</w:instrText>
      </w:r>
      <w:r>
        <w:instrText xml:space="preserve"> </w:instrText>
      </w:r>
      <w:r>
        <w:fldChar w:fldCharType="separate"/>
      </w:r>
      <w:r>
        <w:t>9</w:t>
      </w:r>
      <w:r>
        <w:fldChar w:fldCharType="end"/>
      </w:r>
    </w:p>
    <w:p w14:paraId="50EF4896" w14:textId="77777777" w:rsidR="00000000" w:rsidRDefault="009432B4">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_Toc76385173 \h </w:instrText>
      </w:r>
      <w:r>
        <w:fldChar w:fldCharType="separate"/>
      </w:r>
      <w:r>
        <w:t>10</w:t>
      </w:r>
      <w:r>
        <w:fldChar w:fldCharType="end"/>
      </w:r>
    </w:p>
    <w:p w14:paraId="06C08D6B" w14:textId="77777777" w:rsidR="00000000" w:rsidRDefault="009432B4">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_Toc76385174 \h </w:instrText>
      </w:r>
      <w:r>
        <w:fldChar w:fldCharType="separate"/>
      </w:r>
      <w:r>
        <w:t>12</w:t>
      </w:r>
      <w:r>
        <w:fldChar w:fldCharType="end"/>
      </w:r>
    </w:p>
    <w:p w14:paraId="23FDFD11" w14:textId="77777777" w:rsidR="00000000" w:rsidRDefault="009432B4">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_Toc76385175 \h </w:instrText>
      </w:r>
      <w:r>
        <w:fldChar w:fldCharType="separate"/>
      </w:r>
      <w:r>
        <w:t>13</w:t>
      </w:r>
      <w:r>
        <w:fldChar w:fldCharType="end"/>
      </w:r>
    </w:p>
    <w:p w14:paraId="61E23BAE" w14:textId="77777777" w:rsidR="00000000" w:rsidRDefault="009432B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_Toc76385176 \h </w:instrText>
      </w:r>
      <w:r>
        <w:fldChar w:fldCharType="separate"/>
      </w:r>
      <w:r>
        <w:t>15</w:t>
      </w:r>
      <w:r>
        <w:fldChar w:fldCharType="end"/>
      </w:r>
    </w:p>
    <w:p w14:paraId="3F187F7E" w14:textId="77777777" w:rsidR="00000000" w:rsidRDefault="009432B4">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_Toc76385177 \h </w:instrText>
      </w:r>
      <w:r>
        <w:fldChar w:fldCharType="separate"/>
      </w:r>
      <w:r>
        <w:t>17</w:t>
      </w:r>
      <w:r>
        <w:fldChar w:fldCharType="end"/>
      </w:r>
    </w:p>
    <w:p w14:paraId="29DFD33A" w14:textId="77777777" w:rsidR="00000000" w:rsidRDefault="009432B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_Toc76385178 \h </w:instrText>
      </w:r>
      <w:r>
        <w:fldChar w:fldCharType="separate"/>
      </w:r>
      <w:r>
        <w:t>17</w:t>
      </w:r>
      <w:r>
        <w:fldChar w:fldCharType="end"/>
      </w:r>
    </w:p>
    <w:p w14:paraId="0AB7125E" w14:textId="77777777" w:rsidR="00000000" w:rsidRDefault="009432B4">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_Toc76385179 \h </w:instrText>
      </w:r>
      <w:r>
        <w:fldChar w:fldCharType="separate"/>
      </w:r>
      <w:r>
        <w:t>17</w:t>
      </w:r>
      <w:r>
        <w:fldChar w:fldCharType="end"/>
      </w:r>
    </w:p>
    <w:p w14:paraId="2C485FC4" w14:textId="77777777" w:rsidR="00000000" w:rsidRDefault="009432B4">
      <w:pPr>
        <w:pStyle w:val="TOC1"/>
        <w:tabs>
          <w:tab w:val="right" w:leader="dot" w:pos="8296"/>
        </w:tabs>
        <w:rPr>
          <w:rFonts w:ascii="Times New Roman" w:hAnsi="Times New Roman" w:cs="Times New Roman"/>
          <w:sz w:val="24"/>
          <w:szCs w:val="24"/>
        </w:rPr>
      </w:pPr>
      <w:r>
        <w:t xml:space="preserve">40. </w:t>
      </w:r>
      <w:r>
        <w:rPr>
          <w:rtl/>
        </w:rPr>
        <w:t>השתתפות ילדים בקייטנות</w:t>
      </w:r>
      <w:r>
        <w:tab/>
      </w:r>
      <w:r>
        <w:fldChar w:fldCharType="begin"/>
      </w:r>
      <w:r>
        <w:instrText xml:space="preserve"> PAGEREF _Toc76385180 \h </w:instrText>
      </w:r>
      <w:r>
        <w:fldChar w:fldCharType="separate"/>
      </w:r>
      <w:r>
        <w:t>18</w:t>
      </w:r>
      <w:r>
        <w:fldChar w:fldCharType="end"/>
      </w:r>
    </w:p>
    <w:p w14:paraId="6F8E9DD8" w14:textId="77777777" w:rsidR="00000000" w:rsidRDefault="009432B4">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_Toc76385181 \h </w:instrText>
      </w:r>
      <w:r>
        <w:fldChar w:fldCharType="separate"/>
      </w:r>
      <w:r>
        <w:t>18</w:t>
      </w:r>
      <w:r>
        <w:fldChar w:fldCharType="end"/>
      </w:r>
    </w:p>
    <w:p w14:paraId="4D4A57C9" w14:textId="77777777" w:rsidR="00000000" w:rsidRDefault="009432B4">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w:t>
      </w:r>
      <w:r>
        <w:tab/>
      </w:r>
      <w:r>
        <w:fldChar w:fldCharType="begin"/>
      </w:r>
      <w:r>
        <w:instrText xml:space="preserve"> PAGEREF </w:instrText>
      </w:r>
      <w:r>
        <w:instrText xml:space="preserve">_Toc76385182 \h </w:instrText>
      </w:r>
      <w:r>
        <w:fldChar w:fldCharType="separate"/>
      </w:r>
      <w:r>
        <w:t>19</w:t>
      </w:r>
      <w:r>
        <w:fldChar w:fldCharType="end"/>
      </w:r>
    </w:p>
    <w:p w14:paraId="38169EA6" w14:textId="77777777" w:rsidR="00000000" w:rsidRDefault="009432B4">
      <w:pPr>
        <w:pStyle w:val="TOC2"/>
        <w:tabs>
          <w:tab w:val="right" w:leader="dot" w:pos="8296"/>
        </w:tabs>
        <w:ind w:right="0"/>
        <w:rPr>
          <w:rFonts w:ascii="Times New Roman" w:hAnsi="Times New Roman" w:cs="Times New Roman"/>
          <w:sz w:val="24"/>
          <w:szCs w:val="24"/>
        </w:rPr>
      </w:pPr>
      <w:r>
        <w:rPr>
          <w:rtl/>
        </w:rPr>
        <w:t>יאיר פרץ (ש"ס):</w:t>
      </w:r>
      <w:r>
        <w:tab/>
      </w:r>
      <w:r>
        <w:fldChar w:fldCharType="begin"/>
      </w:r>
      <w:r>
        <w:instrText xml:space="preserve"> PAGEREF _Toc76385183 \h </w:instrText>
      </w:r>
      <w:r>
        <w:fldChar w:fldCharType="separate"/>
      </w:r>
      <w:r>
        <w:t>21</w:t>
      </w:r>
      <w:r>
        <w:fldChar w:fldCharType="end"/>
      </w:r>
    </w:p>
    <w:p w14:paraId="56D11DF8" w14:textId="77777777" w:rsidR="00000000" w:rsidRDefault="009432B4">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_Toc76385184 \h </w:instrText>
      </w:r>
      <w:r>
        <w:fldChar w:fldCharType="separate"/>
      </w:r>
      <w:r>
        <w:t>21</w:t>
      </w:r>
      <w:r>
        <w:fldChar w:fldCharType="end"/>
      </w:r>
    </w:p>
    <w:p w14:paraId="2F77A0DD" w14:textId="77777777" w:rsidR="00000000" w:rsidRDefault="009432B4">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_Toc76385185 \h </w:instrText>
      </w:r>
      <w:r>
        <w:fldChar w:fldCharType="separate"/>
      </w:r>
      <w:r>
        <w:t>21</w:t>
      </w:r>
      <w:r>
        <w:fldChar w:fldCharType="end"/>
      </w:r>
    </w:p>
    <w:p w14:paraId="1B631C19" w14:textId="77777777" w:rsidR="00000000" w:rsidRDefault="009432B4">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_Toc76385186 \h </w:instrText>
      </w:r>
      <w:r>
        <w:fldChar w:fldCharType="separate"/>
      </w:r>
      <w:r>
        <w:t>22</w:t>
      </w:r>
      <w:r>
        <w:fldChar w:fldCharType="end"/>
      </w:r>
    </w:p>
    <w:p w14:paraId="4439AE71" w14:textId="77777777" w:rsidR="00000000" w:rsidRDefault="009432B4">
      <w:pPr>
        <w:pStyle w:val="TOC1"/>
        <w:tabs>
          <w:tab w:val="right" w:leader="dot" w:pos="8296"/>
        </w:tabs>
        <w:rPr>
          <w:rFonts w:ascii="Times New Roman" w:hAnsi="Times New Roman" w:cs="Times New Roman"/>
          <w:sz w:val="24"/>
          <w:szCs w:val="24"/>
        </w:rPr>
      </w:pPr>
      <w:r>
        <w:rPr>
          <w:rtl/>
        </w:rPr>
        <w:t>הצעת חוק</w:t>
      </w:r>
      <w:r>
        <w:t xml:space="preserve"> </w:t>
      </w:r>
      <w:r>
        <w:rPr>
          <w:rtl/>
        </w:rPr>
        <w:t>ח</w:t>
      </w:r>
      <w:r>
        <w:rPr>
          <w:rtl/>
        </w:rPr>
        <w:t>ובת המכרזים (תיקון - שמאות מכרעת), התשס"ג-2003</w:t>
      </w:r>
      <w:r>
        <w:tab/>
      </w:r>
      <w:r>
        <w:fldChar w:fldCharType="begin"/>
      </w:r>
      <w:r>
        <w:instrText xml:space="preserve"> PAGEREF _Toc76385187 \h </w:instrText>
      </w:r>
      <w:r>
        <w:fldChar w:fldCharType="separate"/>
      </w:r>
      <w:r>
        <w:t>23</w:t>
      </w:r>
      <w:r>
        <w:fldChar w:fldCharType="end"/>
      </w:r>
    </w:p>
    <w:p w14:paraId="73E60A33" w14:textId="77777777" w:rsidR="00000000" w:rsidRDefault="009432B4">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_Toc76385188 \h </w:instrText>
      </w:r>
      <w:r>
        <w:fldChar w:fldCharType="separate"/>
      </w:r>
      <w:r>
        <w:t>24</w:t>
      </w:r>
      <w:r>
        <w:fldChar w:fldCharType="end"/>
      </w:r>
    </w:p>
    <w:p w14:paraId="5B224EF8" w14:textId="77777777" w:rsidR="00000000" w:rsidRDefault="009432B4">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_Toc76385189 \h </w:instrText>
      </w:r>
      <w:r>
        <w:fldChar w:fldCharType="separate"/>
      </w:r>
      <w:r>
        <w:t>25</w:t>
      </w:r>
      <w:r>
        <w:fldChar w:fldCharType="end"/>
      </w:r>
    </w:p>
    <w:p w14:paraId="4E3C7774" w14:textId="77777777" w:rsidR="00000000" w:rsidRDefault="009432B4">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מס הכנסה</w:t>
      </w:r>
      <w:r>
        <w:t xml:space="preserve"> [</w:t>
      </w:r>
      <w:r>
        <w:rPr>
          <w:rtl/>
        </w:rPr>
        <w:t>נוסח חדש]</w:t>
      </w:r>
      <w:r>
        <w:t xml:space="preserve">  (</w:t>
      </w:r>
      <w:r>
        <w:rPr>
          <w:rtl/>
        </w:rPr>
        <w:t>עבודה ללא היתר), התשס"ג-200</w:t>
      </w:r>
      <w:r>
        <w:rPr>
          <w:rtl/>
        </w:rPr>
        <w:t>3</w:t>
      </w:r>
      <w:r>
        <w:tab/>
      </w:r>
      <w:r>
        <w:fldChar w:fldCharType="begin"/>
      </w:r>
      <w:r>
        <w:instrText xml:space="preserve"> PAGEREF _Toc76385190 \h </w:instrText>
      </w:r>
      <w:r>
        <w:fldChar w:fldCharType="separate"/>
      </w:r>
      <w:r>
        <w:t>28</w:t>
      </w:r>
      <w:r>
        <w:fldChar w:fldCharType="end"/>
      </w:r>
    </w:p>
    <w:p w14:paraId="00BF848C" w14:textId="77777777" w:rsidR="00000000" w:rsidRDefault="009432B4">
      <w:pPr>
        <w:pStyle w:val="TOC1"/>
        <w:tabs>
          <w:tab w:val="right" w:leader="dot" w:pos="8296"/>
        </w:tabs>
        <w:rPr>
          <w:rFonts w:ascii="Times New Roman" w:hAnsi="Times New Roman" w:cs="Times New Roman"/>
          <w:sz w:val="24"/>
          <w:szCs w:val="24"/>
        </w:rPr>
      </w:pPr>
      <w:r>
        <w:t>(</w:t>
      </w:r>
      <w:r>
        <w:rPr>
          <w:rtl/>
        </w:rPr>
        <w:t>הצעת חבר הכנסת מאיר פרוש)</w:t>
      </w:r>
      <w:r>
        <w:tab/>
      </w:r>
      <w:r>
        <w:fldChar w:fldCharType="begin"/>
      </w:r>
      <w:r>
        <w:instrText xml:space="preserve"> PAGEREF _Toc76385191 \h </w:instrText>
      </w:r>
      <w:r>
        <w:fldChar w:fldCharType="separate"/>
      </w:r>
      <w:r>
        <w:t>28</w:t>
      </w:r>
      <w:r>
        <w:fldChar w:fldCharType="end"/>
      </w:r>
    </w:p>
    <w:p w14:paraId="4E4C9572" w14:textId="77777777" w:rsidR="00000000" w:rsidRDefault="009432B4">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_Toc76385192 \h </w:instrText>
      </w:r>
      <w:r>
        <w:fldChar w:fldCharType="separate"/>
      </w:r>
      <w:r>
        <w:t>28</w:t>
      </w:r>
      <w:r>
        <w:fldChar w:fldCharType="end"/>
      </w:r>
    </w:p>
    <w:p w14:paraId="6B0E2528" w14:textId="77777777" w:rsidR="00000000" w:rsidRDefault="009432B4">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_Toc76385193 \h </w:instrText>
      </w:r>
      <w:r>
        <w:fldChar w:fldCharType="separate"/>
      </w:r>
      <w:r>
        <w:t>33</w:t>
      </w:r>
      <w:r>
        <w:fldChar w:fldCharType="end"/>
      </w:r>
    </w:p>
    <w:p w14:paraId="18B466AC" w14:textId="77777777" w:rsidR="00000000" w:rsidRDefault="009432B4">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_Toc76385194 \h </w:instrText>
      </w:r>
      <w:r>
        <w:fldChar w:fldCharType="separate"/>
      </w:r>
      <w:r>
        <w:t>34</w:t>
      </w:r>
      <w:r>
        <w:fldChar w:fldCharType="end"/>
      </w:r>
    </w:p>
    <w:p w14:paraId="5BD380C4" w14:textId="77777777" w:rsidR="00000000" w:rsidRDefault="009432B4">
      <w:pPr>
        <w:pStyle w:val="TOC1"/>
        <w:tabs>
          <w:tab w:val="right" w:leader="dot" w:pos="8296"/>
        </w:tabs>
        <w:rPr>
          <w:rFonts w:ascii="Times New Roman" w:hAnsi="Times New Roman" w:cs="Times New Roman"/>
          <w:sz w:val="24"/>
          <w:szCs w:val="24"/>
        </w:rPr>
      </w:pPr>
      <w:r>
        <w:rPr>
          <w:rtl/>
        </w:rPr>
        <w:t>ה</w:t>
      </w:r>
      <w:r>
        <w:rPr>
          <w:rtl/>
        </w:rPr>
        <w:t xml:space="preserve">צעת חוק הלוואות לדיור (תיקון </w:t>
      </w:r>
      <w:r>
        <w:t xml:space="preserve">– </w:t>
      </w:r>
      <w:r>
        <w:rPr>
          <w:rtl/>
        </w:rPr>
        <w:t>עיכוב פינוי חייב), התשס"ג-2003</w:t>
      </w:r>
      <w:r>
        <w:tab/>
      </w:r>
      <w:r>
        <w:fldChar w:fldCharType="begin"/>
      </w:r>
      <w:r>
        <w:instrText xml:space="preserve"> PAGEREF _Toc76385195 \h </w:instrText>
      </w:r>
      <w:r>
        <w:fldChar w:fldCharType="separate"/>
      </w:r>
      <w:r>
        <w:t>35</w:t>
      </w:r>
      <w:r>
        <w:fldChar w:fldCharType="end"/>
      </w:r>
    </w:p>
    <w:p w14:paraId="5BFFC674" w14:textId="77777777" w:rsidR="00000000" w:rsidRDefault="009432B4">
      <w:pPr>
        <w:pStyle w:val="TOC1"/>
        <w:tabs>
          <w:tab w:val="right" w:leader="dot" w:pos="8296"/>
        </w:tabs>
        <w:rPr>
          <w:rFonts w:ascii="Times New Roman" w:hAnsi="Times New Roman" w:cs="Times New Roman"/>
          <w:sz w:val="24"/>
          <w:szCs w:val="24"/>
        </w:rPr>
      </w:pPr>
      <w:r>
        <w:t>(</w:t>
      </w:r>
      <w:r>
        <w:rPr>
          <w:rtl/>
        </w:rPr>
        <w:t>הצעת חבר הכנסת יעקב מרגי)</w:t>
      </w:r>
      <w:r>
        <w:tab/>
      </w:r>
      <w:r>
        <w:fldChar w:fldCharType="begin"/>
      </w:r>
      <w:r>
        <w:instrText xml:space="preserve"> PAGEREF _Toc76385196 \h </w:instrText>
      </w:r>
      <w:r>
        <w:fldChar w:fldCharType="separate"/>
      </w:r>
      <w:r>
        <w:t>35</w:t>
      </w:r>
      <w:r>
        <w:fldChar w:fldCharType="end"/>
      </w:r>
    </w:p>
    <w:p w14:paraId="7E6D3584" w14:textId="77777777" w:rsidR="00000000" w:rsidRDefault="009432B4">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_Toc76385197 \h </w:instrText>
      </w:r>
      <w:r>
        <w:fldChar w:fldCharType="separate"/>
      </w:r>
      <w:r>
        <w:t>36</w:t>
      </w:r>
      <w:r>
        <w:fldChar w:fldCharType="end"/>
      </w:r>
    </w:p>
    <w:p w14:paraId="3EAAFFF1" w14:textId="77777777" w:rsidR="00000000" w:rsidRDefault="009432B4">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_Toc76385198 \h </w:instrText>
      </w:r>
      <w:r>
        <w:fldChar w:fldCharType="separate"/>
      </w:r>
      <w:r>
        <w:t>37</w:t>
      </w:r>
      <w:r>
        <w:fldChar w:fldCharType="end"/>
      </w:r>
    </w:p>
    <w:p w14:paraId="4129851C" w14:textId="77777777" w:rsidR="00000000" w:rsidRDefault="009432B4">
      <w:pPr>
        <w:pStyle w:val="TOC2"/>
        <w:tabs>
          <w:tab w:val="right" w:leader="dot" w:pos="8296"/>
        </w:tabs>
        <w:ind w:right="0"/>
        <w:rPr>
          <w:rFonts w:ascii="Times New Roman" w:hAnsi="Times New Roman" w:cs="Times New Roman"/>
          <w:sz w:val="24"/>
          <w:szCs w:val="24"/>
        </w:rPr>
      </w:pPr>
      <w:r>
        <w:rPr>
          <w:rtl/>
        </w:rPr>
        <w:t>יעקב</w:t>
      </w:r>
      <w:r>
        <w:t xml:space="preserve"> </w:t>
      </w:r>
      <w:r>
        <w:rPr>
          <w:rtl/>
        </w:rPr>
        <w:t>מ</w:t>
      </w:r>
      <w:r>
        <w:rPr>
          <w:rtl/>
        </w:rPr>
        <w:t>רגי (ש"ס):</w:t>
      </w:r>
      <w:r>
        <w:tab/>
      </w:r>
      <w:r>
        <w:fldChar w:fldCharType="begin"/>
      </w:r>
      <w:r>
        <w:instrText xml:space="preserve"> PAGEREF _Toc76385199 \h </w:instrText>
      </w:r>
      <w:r>
        <w:fldChar w:fldCharType="separate"/>
      </w:r>
      <w:r>
        <w:t>40</w:t>
      </w:r>
      <w:r>
        <w:fldChar w:fldCharType="end"/>
      </w:r>
    </w:p>
    <w:p w14:paraId="70E464BA" w14:textId="77777777" w:rsidR="00000000" w:rsidRDefault="009432B4">
      <w:pPr>
        <w:pStyle w:val="TOC1"/>
        <w:tabs>
          <w:tab w:val="right" w:leader="dot" w:pos="8296"/>
        </w:tabs>
        <w:rPr>
          <w:rFonts w:ascii="Times New Roman" w:hAnsi="Times New Roman" w:cs="Times New Roman"/>
          <w:sz w:val="24"/>
          <w:szCs w:val="24"/>
        </w:rPr>
      </w:pPr>
      <w:r>
        <w:rPr>
          <w:rtl/>
        </w:rPr>
        <w:t xml:space="preserve">הצעת חוק לתיקון פקודת הבנקאות (הלוואה ללא יכולת </w:t>
      </w:r>
      <w:r>
        <w:t xml:space="preserve"> </w:t>
      </w:r>
      <w:r>
        <w:rPr>
          <w:rtl/>
        </w:rPr>
        <w:t>חזרה ללווה), התשס"ג-‏2003</w:t>
      </w:r>
      <w:r>
        <w:tab/>
      </w:r>
      <w:r>
        <w:fldChar w:fldCharType="begin"/>
      </w:r>
      <w:r>
        <w:instrText xml:space="preserve"> PAGEREF _Toc76385200 \h </w:instrText>
      </w:r>
      <w:r>
        <w:fldChar w:fldCharType="separate"/>
      </w:r>
      <w:r>
        <w:t>42</w:t>
      </w:r>
      <w:r>
        <w:fldChar w:fldCharType="end"/>
      </w:r>
    </w:p>
    <w:p w14:paraId="04F92072" w14:textId="77777777" w:rsidR="00000000" w:rsidRDefault="009432B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_Toc76385201 \h </w:instrText>
      </w:r>
      <w:r>
        <w:fldChar w:fldCharType="separate"/>
      </w:r>
      <w:r>
        <w:t>42</w:t>
      </w:r>
      <w:r>
        <w:fldChar w:fldCharType="end"/>
      </w:r>
    </w:p>
    <w:p w14:paraId="645E660A" w14:textId="77777777" w:rsidR="00000000" w:rsidRDefault="009432B4">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_Toc76385202 \h </w:instrText>
      </w:r>
      <w:r>
        <w:fldChar w:fldCharType="separate"/>
      </w:r>
      <w:r>
        <w:t>44</w:t>
      </w:r>
      <w:r>
        <w:fldChar w:fldCharType="end"/>
      </w:r>
    </w:p>
    <w:p w14:paraId="147D896B" w14:textId="77777777" w:rsidR="00000000" w:rsidRDefault="009432B4">
      <w:pPr>
        <w:pStyle w:val="TOC1"/>
        <w:tabs>
          <w:tab w:val="right" w:leader="dot" w:pos="8296"/>
        </w:tabs>
        <w:rPr>
          <w:rFonts w:ascii="Times New Roman" w:hAnsi="Times New Roman" w:cs="Times New Roman"/>
          <w:sz w:val="24"/>
          <w:szCs w:val="24"/>
        </w:rPr>
      </w:pPr>
      <w:r>
        <w:rPr>
          <w:rtl/>
        </w:rPr>
        <w:t>הצעת ח</w:t>
      </w:r>
      <w:r>
        <w:rPr>
          <w:rtl/>
        </w:rPr>
        <w:t>וק ביטוח בריאות ממלכתי (תיקון - פטור לגמלאים), התשס"ג-2003</w:t>
      </w:r>
      <w:r>
        <w:tab/>
      </w:r>
      <w:r>
        <w:fldChar w:fldCharType="begin"/>
      </w:r>
      <w:r>
        <w:instrText xml:space="preserve"> PAGEREF _Toc76385203 \h </w:instrText>
      </w:r>
      <w:r>
        <w:fldChar w:fldCharType="separate"/>
      </w:r>
      <w:r>
        <w:t>45</w:t>
      </w:r>
      <w:r>
        <w:fldChar w:fldCharType="end"/>
      </w:r>
    </w:p>
    <w:p w14:paraId="2F0D840C" w14:textId="77777777" w:rsidR="00000000" w:rsidRDefault="009432B4">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_Toc76385204 \h </w:instrText>
      </w:r>
      <w:r>
        <w:fldChar w:fldCharType="separate"/>
      </w:r>
      <w:r>
        <w:t>46</w:t>
      </w:r>
      <w:r>
        <w:fldChar w:fldCharType="end"/>
      </w:r>
    </w:p>
    <w:p w14:paraId="348F8059" w14:textId="77777777" w:rsidR="00000000" w:rsidRDefault="009432B4">
      <w:pPr>
        <w:pStyle w:val="TOC2"/>
        <w:tabs>
          <w:tab w:val="right" w:leader="dot" w:pos="8296"/>
        </w:tabs>
        <w:ind w:right="0"/>
        <w:rPr>
          <w:rFonts w:ascii="Times New Roman" w:hAnsi="Times New Roman" w:cs="Times New Roman"/>
          <w:sz w:val="24"/>
          <w:szCs w:val="24"/>
        </w:rPr>
      </w:pPr>
      <w:r>
        <w:rPr>
          <w:rtl/>
        </w:rPr>
        <w:lastRenderedPageBreak/>
        <w:t>השר</w:t>
      </w:r>
      <w:r>
        <w:t xml:space="preserve"> </w:t>
      </w:r>
      <w:r>
        <w:rPr>
          <w:rtl/>
        </w:rPr>
        <w:t>מאיר שטרית:</w:t>
      </w:r>
      <w:r>
        <w:tab/>
      </w:r>
      <w:r>
        <w:fldChar w:fldCharType="begin"/>
      </w:r>
      <w:r>
        <w:instrText xml:space="preserve"> PAGEREF _Toc76385205 \h </w:instrText>
      </w:r>
      <w:r>
        <w:fldChar w:fldCharType="separate"/>
      </w:r>
      <w:r>
        <w:t>48</w:t>
      </w:r>
      <w:r>
        <w:fldChar w:fldCharType="end"/>
      </w:r>
    </w:p>
    <w:p w14:paraId="003BB4D2" w14:textId="77777777" w:rsidR="00000000" w:rsidRDefault="009432B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_Toc76385206 \h </w:instrText>
      </w:r>
      <w:r>
        <w:fldChar w:fldCharType="separate"/>
      </w:r>
      <w:r>
        <w:t>50</w:t>
      </w:r>
      <w:r>
        <w:fldChar w:fldCharType="end"/>
      </w:r>
    </w:p>
    <w:p w14:paraId="0D9491A4" w14:textId="77777777" w:rsidR="00000000" w:rsidRDefault="009432B4">
      <w:pPr>
        <w:pStyle w:val="TOC1"/>
        <w:tabs>
          <w:tab w:val="right" w:leader="dot" w:pos="8296"/>
        </w:tabs>
        <w:rPr>
          <w:rFonts w:ascii="Times New Roman" w:hAnsi="Times New Roman" w:cs="Times New Roman"/>
          <w:sz w:val="24"/>
          <w:szCs w:val="24"/>
        </w:rPr>
      </w:pPr>
      <w:r>
        <w:rPr>
          <w:rtl/>
        </w:rPr>
        <w:t xml:space="preserve">הצעת </w:t>
      </w:r>
      <w:r>
        <w:rPr>
          <w:rtl/>
        </w:rPr>
        <w:t xml:space="preserve">חוק </w:t>
      </w:r>
      <w:r>
        <w:t xml:space="preserve"> </w:t>
      </w:r>
      <w:r>
        <w:rPr>
          <w:rtl/>
        </w:rPr>
        <w:t>לתיקון פקודת הסמים המסוכנים (פיצוי קטין שניזוק), התשס"ג 2003</w:t>
      </w:r>
      <w:r>
        <w:tab/>
      </w:r>
      <w:r>
        <w:fldChar w:fldCharType="begin"/>
      </w:r>
      <w:r>
        <w:instrText xml:space="preserve"> PAGEREF _Toc76385207 \h </w:instrText>
      </w:r>
      <w:r>
        <w:fldChar w:fldCharType="separate"/>
      </w:r>
      <w:r>
        <w:t>51</w:t>
      </w:r>
      <w:r>
        <w:fldChar w:fldCharType="end"/>
      </w:r>
    </w:p>
    <w:p w14:paraId="17A400A5" w14:textId="77777777" w:rsidR="00000000" w:rsidRDefault="009432B4">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_Toc76385208 \h </w:instrText>
      </w:r>
      <w:r>
        <w:fldChar w:fldCharType="separate"/>
      </w:r>
      <w:r>
        <w:t>51</w:t>
      </w:r>
      <w:r>
        <w:fldChar w:fldCharType="end"/>
      </w:r>
    </w:p>
    <w:p w14:paraId="09B98767" w14:textId="77777777" w:rsidR="00000000" w:rsidRDefault="009432B4">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_Toc76385209 \h </w:instrText>
      </w:r>
      <w:r>
        <w:fldChar w:fldCharType="separate"/>
      </w:r>
      <w:r>
        <w:t>51</w:t>
      </w:r>
      <w:r>
        <w:fldChar w:fldCharType="end"/>
      </w:r>
    </w:p>
    <w:p w14:paraId="2D8C2EB3" w14:textId="77777777" w:rsidR="00000000" w:rsidRDefault="009432B4">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_Toc76385210 \h </w:instrText>
      </w:r>
      <w:r>
        <w:fldChar w:fldCharType="separate"/>
      </w:r>
      <w:r>
        <w:t>53</w:t>
      </w:r>
      <w:r>
        <w:fldChar w:fldCharType="end"/>
      </w:r>
    </w:p>
    <w:p w14:paraId="75E86278" w14:textId="77777777" w:rsidR="00000000" w:rsidRDefault="009432B4">
      <w:pPr>
        <w:pStyle w:val="TOC1"/>
        <w:tabs>
          <w:tab w:val="right" w:leader="dot" w:pos="8296"/>
        </w:tabs>
        <w:rPr>
          <w:rFonts w:ascii="Times New Roman" w:hAnsi="Times New Roman" w:cs="Times New Roman"/>
          <w:sz w:val="24"/>
          <w:szCs w:val="24"/>
        </w:rPr>
      </w:pPr>
      <w:r>
        <w:rPr>
          <w:rtl/>
        </w:rPr>
        <w:t>הצעת חוק</w:t>
      </w:r>
      <w:r>
        <w:t xml:space="preserve"> </w:t>
      </w:r>
      <w:r>
        <w:rPr>
          <w:rtl/>
        </w:rPr>
        <w:t>דמי מחלה (היעדרות בשל מחלת ילד)</w:t>
      </w:r>
      <w:r>
        <w:t xml:space="preserve">  (</w:t>
      </w:r>
      <w:r>
        <w:rPr>
          <w:rtl/>
        </w:rPr>
        <w:t>תיקון - היעדרות בשל אשפוז פג), התשס"ג-2003</w:t>
      </w:r>
      <w:r>
        <w:tab/>
      </w:r>
      <w:r>
        <w:fldChar w:fldCharType="begin"/>
      </w:r>
      <w:r>
        <w:instrText xml:space="preserve"> PAGEREF _Toc76385211 \h </w:instrText>
      </w:r>
      <w:r>
        <w:fldChar w:fldCharType="separate"/>
      </w:r>
      <w:r>
        <w:t>54</w:t>
      </w:r>
      <w:r>
        <w:fldChar w:fldCharType="end"/>
      </w:r>
    </w:p>
    <w:p w14:paraId="6F169904" w14:textId="77777777" w:rsidR="00000000" w:rsidRDefault="009432B4">
      <w:pPr>
        <w:pStyle w:val="TOC1"/>
        <w:tabs>
          <w:tab w:val="right" w:leader="dot" w:pos="8296"/>
        </w:tabs>
        <w:rPr>
          <w:rFonts w:ascii="Times New Roman" w:hAnsi="Times New Roman" w:cs="Times New Roman"/>
          <w:sz w:val="24"/>
          <w:szCs w:val="24"/>
        </w:rPr>
      </w:pPr>
      <w:r>
        <w:t>(</w:t>
      </w:r>
      <w:r>
        <w:rPr>
          <w:rtl/>
        </w:rPr>
        <w:t>הצעת חבר הכנסת שאול יהלום</w:t>
      </w:r>
      <w:r>
        <w:t>)</w:t>
      </w:r>
      <w:r>
        <w:tab/>
      </w:r>
      <w:r>
        <w:fldChar w:fldCharType="begin"/>
      </w:r>
      <w:r>
        <w:instrText xml:space="preserve"> PAGEREF _Toc76385212 \h </w:instrText>
      </w:r>
      <w:r>
        <w:fldChar w:fldCharType="separate"/>
      </w:r>
      <w:r>
        <w:t>55</w:t>
      </w:r>
      <w:r>
        <w:fldChar w:fldCharType="end"/>
      </w:r>
    </w:p>
    <w:p w14:paraId="50F91F5F" w14:textId="77777777" w:rsidR="00000000" w:rsidRDefault="009432B4">
      <w:pPr>
        <w:pStyle w:val="TOC1"/>
        <w:tabs>
          <w:tab w:val="right" w:leader="dot" w:pos="8296"/>
        </w:tabs>
        <w:rPr>
          <w:rFonts w:ascii="Times New Roman" w:hAnsi="Times New Roman" w:cs="Times New Roman"/>
          <w:sz w:val="24"/>
          <w:szCs w:val="24"/>
        </w:rPr>
      </w:pPr>
      <w:r>
        <w:rPr>
          <w:rtl/>
        </w:rPr>
        <w:t>הצעת חוק דמי מחלה (היעדרות בשל מחלת ילד)</w:t>
      </w:r>
      <w:r>
        <w:tab/>
      </w:r>
      <w:r>
        <w:fldChar w:fldCharType="begin"/>
      </w:r>
      <w:r>
        <w:instrText xml:space="preserve"> PAGEREF _Toc76385213 \h </w:instrText>
      </w:r>
      <w:r>
        <w:fldChar w:fldCharType="separate"/>
      </w:r>
      <w:r>
        <w:t>55</w:t>
      </w:r>
      <w:r>
        <w:fldChar w:fldCharType="end"/>
      </w:r>
    </w:p>
    <w:p w14:paraId="00354F2A" w14:textId="77777777" w:rsidR="00000000" w:rsidRDefault="009432B4">
      <w:pPr>
        <w:pStyle w:val="TOC1"/>
        <w:tabs>
          <w:tab w:val="right" w:leader="dot" w:pos="8296"/>
        </w:tabs>
        <w:rPr>
          <w:rFonts w:ascii="Times New Roman" w:hAnsi="Times New Roman" w:cs="Times New Roman"/>
          <w:sz w:val="24"/>
          <w:szCs w:val="24"/>
        </w:rPr>
      </w:pPr>
      <w:r>
        <w:t>(</w:t>
      </w:r>
      <w:r>
        <w:rPr>
          <w:rtl/>
        </w:rPr>
        <w:t>תי</w:t>
      </w:r>
      <w:r>
        <w:rPr>
          <w:rtl/>
        </w:rPr>
        <w:t>קון - היעדרות לצורך טיפול בילד שנולד פג), התשס"ג-2003</w:t>
      </w:r>
      <w:r>
        <w:tab/>
      </w:r>
      <w:r>
        <w:fldChar w:fldCharType="begin"/>
      </w:r>
      <w:r>
        <w:instrText xml:space="preserve"> PAGEREF _Toc76385214 \h </w:instrText>
      </w:r>
      <w:r>
        <w:fldChar w:fldCharType="separate"/>
      </w:r>
      <w:r>
        <w:t>55</w:t>
      </w:r>
      <w:r>
        <w:fldChar w:fldCharType="end"/>
      </w:r>
    </w:p>
    <w:p w14:paraId="182AB4F5" w14:textId="77777777" w:rsidR="00000000" w:rsidRDefault="009432B4">
      <w:pPr>
        <w:pStyle w:val="TOC1"/>
        <w:tabs>
          <w:tab w:val="right" w:leader="dot" w:pos="8296"/>
        </w:tabs>
        <w:rPr>
          <w:rFonts w:ascii="Times New Roman" w:hAnsi="Times New Roman" w:cs="Times New Roman"/>
          <w:sz w:val="24"/>
          <w:szCs w:val="24"/>
        </w:rPr>
      </w:pPr>
      <w:r>
        <w:rPr>
          <w:rtl/>
        </w:rPr>
        <w:t xml:space="preserve">הצעת חוק שירותי הדת היהודיים (תיקון </w:t>
      </w:r>
      <w:r>
        <w:t xml:space="preserve">– </w:t>
      </w:r>
      <w:r>
        <w:rPr>
          <w:rtl/>
        </w:rPr>
        <w:t>משך כהונת רב עיר), התשס"ג-2003</w:t>
      </w:r>
      <w:r>
        <w:tab/>
      </w:r>
      <w:r>
        <w:fldChar w:fldCharType="begin"/>
      </w:r>
      <w:r>
        <w:instrText xml:space="preserve"> PAGEREF _Toc76385215 \h </w:instrText>
      </w:r>
      <w:r>
        <w:fldChar w:fldCharType="separate"/>
      </w:r>
      <w:r>
        <w:t>56</w:t>
      </w:r>
      <w:r>
        <w:fldChar w:fldCharType="end"/>
      </w:r>
    </w:p>
    <w:p w14:paraId="396CE569" w14:textId="77777777" w:rsidR="00000000" w:rsidRDefault="009432B4">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_Toc76385216 \h </w:instrText>
      </w:r>
      <w:r>
        <w:fldChar w:fldCharType="separate"/>
      </w:r>
      <w:r>
        <w:t>56</w:t>
      </w:r>
      <w:r>
        <w:fldChar w:fldCharType="end"/>
      </w:r>
    </w:p>
    <w:p w14:paraId="21A9BD27" w14:textId="77777777" w:rsidR="00000000" w:rsidRDefault="009432B4">
      <w:pPr>
        <w:pStyle w:val="TOC2"/>
        <w:tabs>
          <w:tab w:val="right" w:leader="dot" w:pos="8296"/>
        </w:tabs>
        <w:ind w:right="0"/>
        <w:rPr>
          <w:rFonts w:ascii="Times New Roman" w:hAnsi="Times New Roman" w:cs="Times New Roman"/>
          <w:sz w:val="24"/>
          <w:szCs w:val="24"/>
        </w:rPr>
      </w:pPr>
      <w:r>
        <w:rPr>
          <w:rtl/>
        </w:rPr>
        <w:t>סגן שר במשרד ראש המ</w:t>
      </w:r>
      <w:r>
        <w:rPr>
          <w:rtl/>
        </w:rPr>
        <w:t>משלה יצחק לוי:</w:t>
      </w:r>
      <w:r>
        <w:tab/>
      </w:r>
      <w:r>
        <w:fldChar w:fldCharType="begin"/>
      </w:r>
      <w:r>
        <w:instrText xml:space="preserve"> PAGEREF _Toc76385217 \h </w:instrText>
      </w:r>
      <w:r>
        <w:fldChar w:fldCharType="separate"/>
      </w:r>
      <w:r>
        <w:t>62</w:t>
      </w:r>
      <w:r>
        <w:fldChar w:fldCharType="end"/>
      </w:r>
    </w:p>
    <w:p w14:paraId="07CA3C37" w14:textId="77777777" w:rsidR="00000000" w:rsidRDefault="009432B4">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w:t>
      </w:r>
      <w:r>
        <w:t xml:space="preserve"> (</w:t>
      </w:r>
      <w:r>
        <w:rPr>
          <w:rtl/>
        </w:rPr>
        <w:t>מרצ):</w:t>
      </w:r>
      <w:r>
        <w:tab/>
      </w:r>
      <w:r>
        <w:fldChar w:fldCharType="begin"/>
      </w:r>
      <w:r>
        <w:instrText xml:space="preserve"> PAGEREF _Toc76385218 \h </w:instrText>
      </w:r>
      <w:r>
        <w:fldChar w:fldCharType="separate"/>
      </w:r>
      <w:r>
        <w:t>65</w:t>
      </w:r>
      <w:r>
        <w:fldChar w:fldCharType="end"/>
      </w:r>
    </w:p>
    <w:p w14:paraId="7474C28C" w14:textId="77777777" w:rsidR="00000000" w:rsidRDefault="009432B4">
      <w:pPr>
        <w:pStyle w:val="TOC1"/>
        <w:tabs>
          <w:tab w:val="right" w:leader="dot" w:pos="8296"/>
        </w:tabs>
        <w:rPr>
          <w:rFonts w:ascii="Times New Roman" w:hAnsi="Times New Roman" w:cs="Times New Roman"/>
          <w:sz w:val="24"/>
          <w:szCs w:val="24"/>
        </w:rPr>
      </w:pPr>
      <w:r>
        <w:rPr>
          <w:rtl/>
        </w:rPr>
        <w:t>הצעת חוק משק הדלק (הגבלת הפעלה ומכירת דלק לתחנות תדלוק</w:t>
      </w:r>
      <w:r>
        <w:tab/>
      </w:r>
      <w:r>
        <w:fldChar w:fldCharType="begin"/>
      </w:r>
      <w:r>
        <w:instrText xml:space="preserve"> PAGEREF _Toc76385219 \h </w:instrText>
      </w:r>
      <w:r>
        <w:fldChar w:fldCharType="separate"/>
      </w:r>
      <w:r>
        <w:t>67</w:t>
      </w:r>
      <w:r>
        <w:fldChar w:fldCharType="end"/>
      </w:r>
    </w:p>
    <w:p w14:paraId="3E587A62" w14:textId="77777777" w:rsidR="00000000" w:rsidRDefault="009432B4">
      <w:pPr>
        <w:pStyle w:val="TOC1"/>
        <w:tabs>
          <w:tab w:val="right" w:leader="dot" w:pos="8296"/>
        </w:tabs>
        <w:rPr>
          <w:rFonts w:ascii="Times New Roman" w:hAnsi="Times New Roman" w:cs="Times New Roman"/>
          <w:sz w:val="24"/>
          <w:szCs w:val="24"/>
        </w:rPr>
      </w:pPr>
      <w:r>
        <w:rPr>
          <w:rtl/>
        </w:rPr>
        <w:t>הפועלות שלא כדין), התשס"ג-2003</w:t>
      </w:r>
      <w:r>
        <w:tab/>
      </w:r>
      <w:r>
        <w:fldChar w:fldCharType="begin"/>
      </w:r>
      <w:r>
        <w:instrText xml:space="preserve"> PAGEREF _Toc76385220 \h </w:instrText>
      </w:r>
      <w:r>
        <w:fldChar w:fldCharType="separate"/>
      </w:r>
      <w:r>
        <w:t>67</w:t>
      </w:r>
      <w:r>
        <w:fldChar w:fldCharType="end"/>
      </w:r>
    </w:p>
    <w:p w14:paraId="635BCF73" w14:textId="77777777" w:rsidR="00000000" w:rsidRDefault="009432B4">
      <w:pPr>
        <w:pStyle w:val="TOC1"/>
        <w:tabs>
          <w:tab w:val="right" w:leader="dot" w:pos="8296"/>
        </w:tabs>
        <w:rPr>
          <w:rFonts w:ascii="Times New Roman" w:hAnsi="Times New Roman" w:cs="Times New Roman"/>
          <w:sz w:val="24"/>
          <w:szCs w:val="24"/>
        </w:rPr>
      </w:pPr>
      <w:r>
        <w:t>(</w:t>
      </w:r>
      <w:r>
        <w:rPr>
          <w:rtl/>
        </w:rPr>
        <w:t>הצעת קבו</w:t>
      </w:r>
      <w:r>
        <w:rPr>
          <w:rtl/>
        </w:rPr>
        <w:t>צת חברי הכנסת)</w:t>
      </w:r>
      <w:r>
        <w:tab/>
      </w:r>
      <w:r>
        <w:fldChar w:fldCharType="begin"/>
      </w:r>
      <w:r>
        <w:instrText xml:space="preserve"> PAGEREF _Toc76385221 \h </w:instrText>
      </w:r>
      <w:r>
        <w:fldChar w:fldCharType="separate"/>
      </w:r>
      <w:r>
        <w:t>67</w:t>
      </w:r>
      <w:r>
        <w:fldChar w:fldCharType="end"/>
      </w:r>
    </w:p>
    <w:p w14:paraId="5432646A" w14:textId="77777777" w:rsidR="00000000" w:rsidRDefault="009432B4">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_Toc76385222 \h </w:instrText>
      </w:r>
      <w:r>
        <w:fldChar w:fldCharType="separate"/>
      </w:r>
      <w:r>
        <w:t>67</w:t>
      </w:r>
      <w:r>
        <w:fldChar w:fldCharType="end"/>
      </w:r>
    </w:p>
    <w:p w14:paraId="2C431718" w14:textId="77777777" w:rsidR="00000000" w:rsidRDefault="009432B4">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_Toc76385223 \h </w:instrText>
      </w:r>
      <w:r>
        <w:fldChar w:fldCharType="separate"/>
      </w:r>
      <w:r>
        <w:t>68</w:t>
      </w:r>
      <w:r>
        <w:fldChar w:fldCharType="end"/>
      </w:r>
    </w:p>
    <w:p w14:paraId="24D9AC5E" w14:textId="77777777" w:rsidR="00000000" w:rsidRDefault="009432B4">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_Toc76385224 \h </w:instrText>
      </w:r>
      <w:r>
        <w:fldChar w:fldCharType="separate"/>
      </w:r>
      <w:r>
        <w:t>68</w:t>
      </w:r>
      <w:r>
        <w:fldChar w:fldCharType="end"/>
      </w:r>
    </w:p>
    <w:p w14:paraId="4DB651E9" w14:textId="77777777" w:rsidR="00000000" w:rsidRDefault="009432B4">
      <w:pPr>
        <w:pStyle w:val="TOC1"/>
        <w:tabs>
          <w:tab w:val="right" w:leader="dot" w:pos="8296"/>
        </w:tabs>
        <w:rPr>
          <w:rFonts w:ascii="Times New Roman" w:hAnsi="Times New Roman" w:cs="Times New Roman"/>
          <w:sz w:val="24"/>
          <w:szCs w:val="24"/>
        </w:rPr>
      </w:pPr>
      <w:r>
        <w:rPr>
          <w:rtl/>
        </w:rPr>
        <w:t>הצעת חוק</w:t>
      </w:r>
      <w:r>
        <w:t xml:space="preserve"> </w:t>
      </w:r>
      <w:r>
        <w:rPr>
          <w:rtl/>
        </w:rPr>
        <w:t>מאבטחים אזרחיים, ה</w:t>
      </w:r>
      <w:r>
        <w:rPr>
          <w:rtl/>
        </w:rPr>
        <w:t>תשס"ג-2003</w:t>
      </w:r>
      <w:r>
        <w:tab/>
      </w:r>
      <w:r>
        <w:fldChar w:fldCharType="begin"/>
      </w:r>
      <w:r>
        <w:instrText xml:space="preserve"> PAGEREF _Toc76385225 \h </w:instrText>
      </w:r>
      <w:r>
        <w:fldChar w:fldCharType="separate"/>
      </w:r>
      <w:r>
        <w:t>70</w:t>
      </w:r>
      <w:r>
        <w:fldChar w:fldCharType="end"/>
      </w:r>
    </w:p>
    <w:p w14:paraId="66714796" w14:textId="77777777" w:rsidR="00000000" w:rsidRDefault="009432B4">
      <w:pPr>
        <w:pStyle w:val="TOC1"/>
        <w:tabs>
          <w:tab w:val="right" w:leader="dot" w:pos="8296"/>
        </w:tabs>
        <w:rPr>
          <w:rFonts w:ascii="Times New Roman" w:hAnsi="Times New Roman" w:cs="Times New Roman"/>
          <w:sz w:val="24"/>
          <w:szCs w:val="24"/>
        </w:rPr>
      </w:pPr>
      <w:r>
        <w:t>(</w:t>
      </w:r>
      <w:r>
        <w:rPr>
          <w:rtl/>
        </w:rPr>
        <w:t>הצעת חבר הכנסת איתן כבל</w:t>
      </w:r>
      <w:r>
        <w:t>)</w:t>
      </w:r>
      <w:r>
        <w:tab/>
      </w:r>
      <w:r>
        <w:fldChar w:fldCharType="begin"/>
      </w:r>
      <w:r>
        <w:instrText xml:space="preserve"> PAGEREF _Toc76385226 \h </w:instrText>
      </w:r>
      <w:r>
        <w:fldChar w:fldCharType="separate"/>
      </w:r>
      <w:r>
        <w:t>70</w:t>
      </w:r>
      <w:r>
        <w:fldChar w:fldCharType="end"/>
      </w:r>
    </w:p>
    <w:p w14:paraId="22D42D92" w14:textId="77777777" w:rsidR="00000000" w:rsidRDefault="009432B4">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_Toc76385227 \h </w:instrText>
      </w:r>
      <w:r>
        <w:fldChar w:fldCharType="separate"/>
      </w:r>
      <w:r>
        <w:t>71</w:t>
      </w:r>
      <w:r>
        <w:fldChar w:fldCharType="end"/>
      </w:r>
    </w:p>
    <w:p w14:paraId="40E4F8FB" w14:textId="77777777" w:rsidR="00000000" w:rsidRDefault="009432B4">
      <w:pPr>
        <w:pStyle w:val="TOC2"/>
        <w:tabs>
          <w:tab w:val="right" w:leader="dot" w:pos="8296"/>
        </w:tabs>
        <w:ind w:right="0"/>
        <w:rPr>
          <w:rFonts w:ascii="Times New Roman" w:hAnsi="Times New Roman" w:cs="Times New Roman"/>
          <w:sz w:val="24"/>
          <w:szCs w:val="24"/>
        </w:rPr>
      </w:pPr>
      <w:r>
        <w:rPr>
          <w:rtl/>
        </w:rPr>
        <w:t>סגן שר הביטחון זאב</w:t>
      </w:r>
      <w:r>
        <w:t xml:space="preserve"> </w:t>
      </w:r>
      <w:r>
        <w:rPr>
          <w:rtl/>
        </w:rPr>
        <w:t>בוים:</w:t>
      </w:r>
      <w:r>
        <w:tab/>
      </w:r>
      <w:r>
        <w:fldChar w:fldCharType="begin"/>
      </w:r>
      <w:r>
        <w:instrText xml:space="preserve"> PAGEREF _Toc76385228 \h </w:instrText>
      </w:r>
      <w:r>
        <w:fldChar w:fldCharType="separate"/>
      </w:r>
      <w:r>
        <w:t>71</w:t>
      </w:r>
      <w:r>
        <w:fldChar w:fldCharType="end"/>
      </w:r>
    </w:p>
    <w:p w14:paraId="2B307ED7" w14:textId="77777777" w:rsidR="00000000" w:rsidRDefault="009432B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_Toc76385229 </w:instrText>
      </w:r>
      <w:r>
        <w:instrText xml:space="preserve">\h </w:instrText>
      </w:r>
      <w:r>
        <w:fldChar w:fldCharType="separate"/>
      </w:r>
      <w:r>
        <w:t>72</w:t>
      </w:r>
      <w:r>
        <w:fldChar w:fldCharType="end"/>
      </w:r>
    </w:p>
    <w:p w14:paraId="7E7EC6C8" w14:textId="77777777" w:rsidR="00000000" w:rsidRDefault="009432B4">
      <w:pPr>
        <w:pStyle w:val="TOC1"/>
        <w:tabs>
          <w:tab w:val="right" w:leader="dot" w:pos="8296"/>
        </w:tabs>
        <w:rPr>
          <w:rFonts w:ascii="Times New Roman" w:hAnsi="Times New Roman" w:cs="Times New Roman"/>
          <w:sz w:val="24"/>
          <w:szCs w:val="24"/>
        </w:rPr>
      </w:pPr>
      <w:r>
        <w:rPr>
          <w:rtl/>
        </w:rPr>
        <w:t>הצעת חוק המועצה לביטחון לאומי, התשס"ג-‏‏2003</w:t>
      </w:r>
      <w:r>
        <w:tab/>
      </w:r>
      <w:r>
        <w:fldChar w:fldCharType="begin"/>
      </w:r>
      <w:r>
        <w:instrText xml:space="preserve"> PAGEREF _Toc76385230 \h </w:instrText>
      </w:r>
      <w:r>
        <w:fldChar w:fldCharType="separate"/>
      </w:r>
      <w:r>
        <w:t>74</w:t>
      </w:r>
      <w:r>
        <w:fldChar w:fldCharType="end"/>
      </w:r>
    </w:p>
    <w:p w14:paraId="609CEE33" w14:textId="77777777" w:rsidR="00000000" w:rsidRDefault="009432B4">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_Toc76385231 \h </w:instrText>
      </w:r>
      <w:r>
        <w:fldChar w:fldCharType="separate"/>
      </w:r>
      <w:r>
        <w:t>74</w:t>
      </w:r>
      <w:r>
        <w:fldChar w:fldCharType="end"/>
      </w:r>
    </w:p>
    <w:p w14:paraId="7F6B0AFE" w14:textId="77777777" w:rsidR="00000000" w:rsidRDefault="009432B4">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_Toc76385232 \h </w:instrText>
      </w:r>
      <w:r>
        <w:fldChar w:fldCharType="separate"/>
      </w:r>
      <w:r>
        <w:t>74</w:t>
      </w:r>
      <w:r>
        <w:fldChar w:fldCharType="end"/>
      </w:r>
    </w:p>
    <w:p w14:paraId="4891A4C3" w14:textId="77777777" w:rsidR="00000000" w:rsidRDefault="009432B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_Toc76385233 \h </w:instrText>
      </w:r>
      <w:r>
        <w:fldChar w:fldCharType="separate"/>
      </w:r>
      <w:r>
        <w:t>76</w:t>
      </w:r>
      <w:r>
        <w:fldChar w:fldCharType="end"/>
      </w:r>
    </w:p>
    <w:p w14:paraId="166ABBA9" w14:textId="77777777" w:rsidR="00000000" w:rsidRDefault="009432B4">
      <w:pPr>
        <w:pStyle w:val="TOC1"/>
        <w:tabs>
          <w:tab w:val="right" w:leader="dot" w:pos="8296"/>
        </w:tabs>
        <w:rPr>
          <w:rFonts w:ascii="Times New Roman" w:hAnsi="Times New Roman" w:cs="Times New Roman"/>
          <w:sz w:val="24"/>
          <w:szCs w:val="24"/>
        </w:rPr>
      </w:pPr>
      <w:r>
        <w:rPr>
          <w:rtl/>
        </w:rPr>
        <w:t>הצורך בהקמת ועדת חקיר</w:t>
      </w:r>
      <w:r>
        <w:rPr>
          <w:rtl/>
        </w:rPr>
        <w:t>ה פרלמנטרית בנושא ההישגים הנמוכים</w:t>
      </w:r>
      <w:r>
        <w:tab/>
      </w:r>
      <w:r>
        <w:fldChar w:fldCharType="begin"/>
      </w:r>
      <w:r>
        <w:instrText xml:space="preserve"> PAGEREF _Toc76385234 \h </w:instrText>
      </w:r>
      <w:r>
        <w:fldChar w:fldCharType="separate"/>
      </w:r>
      <w:r>
        <w:t>76</w:t>
      </w:r>
      <w:r>
        <w:fldChar w:fldCharType="end"/>
      </w:r>
    </w:p>
    <w:p w14:paraId="17AE0EAD" w14:textId="77777777" w:rsidR="00000000" w:rsidRDefault="009432B4">
      <w:pPr>
        <w:pStyle w:val="TOC1"/>
        <w:tabs>
          <w:tab w:val="right" w:leader="dot" w:pos="8296"/>
        </w:tabs>
        <w:rPr>
          <w:rFonts w:ascii="Times New Roman" w:hAnsi="Times New Roman" w:cs="Times New Roman"/>
          <w:sz w:val="24"/>
          <w:szCs w:val="24"/>
        </w:rPr>
      </w:pPr>
      <w:r>
        <w:rPr>
          <w:rtl/>
        </w:rPr>
        <w:t>של תלמידי ישראל לעומת מדינות המערב</w:t>
      </w:r>
      <w:r>
        <w:tab/>
      </w:r>
      <w:r>
        <w:fldChar w:fldCharType="begin"/>
      </w:r>
      <w:r>
        <w:instrText xml:space="preserve"> PAGEREF _Toc76385235 \h </w:instrText>
      </w:r>
      <w:r>
        <w:fldChar w:fldCharType="separate"/>
      </w:r>
      <w:r>
        <w:t>76</w:t>
      </w:r>
      <w:r>
        <w:fldChar w:fldCharType="end"/>
      </w:r>
    </w:p>
    <w:p w14:paraId="0B75B2E1" w14:textId="77777777" w:rsidR="00000000" w:rsidRDefault="009432B4">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_Toc76385236 \h </w:instrText>
      </w:r>
      <w:r>
        <w:fldChar w:fldCharType="separate"/>
      </w:r>
      <w:r>
        <w:t>77</w:t>
      </w:r>
      <w:r>
        <w:fldChar w:fldCharType="end"/>
      </w:r>
    </w:p>
    <w:p w14:paraId="3D5C25C6" w14:textId="77777777" w:rsidR="00000000" w:rsidRDefault="009432B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_Toc76385237 \h </w:instrText>
      </w:r>
      <w:r>
        <w:fldChar w:fldCharType="separate"/>
      </w:r>
      <w:r>
        <w:t>80</w:t>
      </w:r>
      <w:r>
        <w:fldChar w:fldCharType="end"/>
      </w:r>
    </w:p>
    <w:p w14:paraId="1321F413" w14:textId="77777777" w:rsidR="00000000" w:rsidRDefault="009432B4">
      <w:pPr>
        <w:pStyle w:val="TOC1"/>
        <w:tabs>
          <w:tab w:val="right" w:leader="dot" w:pos="8296"/>
        </w:tabs>
        <w:rPr>
          <w:rFonts w:ascii="Times New Roman" w:hAnsi="Times New Roman" w:cs="Times New Roman"/>
          <w:sz w:val="24"/>
          <w:szCs w:val="24"/>
        </w:rPr>
      </w:pPr>
      <w:r>
        <w:rPr>
          <w:rtl/>
        </w:rPr>
        <w:t>הצורך בהקמת ועדת ח</w:t>
      </w:r>
      <w:r>
        <w:rPr>
          <w:rtl/>
        </w:rPr>
        <w:t>קירה פרלמנטרית בנושא ממצאי הדוח על החינוך בישראל</w:t>
      </w:r>
      <w:r>
        <w:tab/>
      </w:r>
      <w:r>
        <w:fldChar w:fldCharType="begin"/>
      </w:r>
      <w:r>
        <w:instrText xml:space="preserve"> PAGEREF _Toc76385238 \h </w:instrText>
      </w:r>
      <w:r>
        <w:fldChar w:fldCharType="separate"/>
      </w:r>
      <w:r>
        <w:t>80</w:t>
      </w:r>
      <w:r>
        <w:fldChar w:fldCharType="end"/>
      </w:r>
    </w:p>
    <w:p w14:paraId="189D39E6" w14:textId="77777777" w:rsidR="00000000" w:rsidRDefault="009432B4">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_Toc76385239 \h </w:instrText>
      </w:r>
      <w:r>
        <w:fldChar w:fldCharType="separate"/>
      </w:r>
      <w:r>
        <w:t>81</w:t>
      </w:r>
      <w:r>
        <w:fldChar w:fldCharType="end"/>
      </w:r>
    </w:p>
    <w:p w14:paraId="62C2DA7C" w14:textId="77777777" w:rsidR="00000000" w:rsidRDefault="009432B4">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_Toc76385240 \h </w:instrText>
      </w:r>
      <w:r>
        <w:fldChar w:fldCharType="separate"/>
      </w:r>
      <w:r>
        <w:t>84</w:t>
      </w:r>
      <w:r>
        <w:fldChar w:fldCharType="end"/>
      </w:r>
    </w:p>
    <w:p w14:paraId="6844AE25" w14:textId="77777777" w:rsidR="00000000" w:rsidRDefault="009432B4">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_Toc76385241 \h </w:instrText>
      </w:r>
      <w:r>
        <w:fldChar w:fldCharType="separate"/>
      </w:r>
      <w:r>
        <w:t>86</w:t>
      </w:r>
      <w:r>
        <w:fldChar w:fldCharType="end"/>
      </w:r>
    </w:p>
    <w:p w14:paraId="2DD9BF3F" w14:textId="77777777" w:rsidR="00000000" w:rsidRDefault="009432B4">
      <w:pPr>
        <w:pStyle w:val="TOC2"/>
        <w:tabs>
          <w:tab w:val="right" w:leader="dot" w:pos="8296"/>
        </w:tabs>
        <w:ind w:right="0"/>
        <w:rPr>
          <w:rFonts w:ascii="Times New Roman" w:hAnsi="Times New Roman" w:cs="Times New Roman"/>
          <w:sz w:val="24"/>
          <w:szCs w:val="24"/>
        </w:rPr>
      </w:pPr>
      <w:r>
        <w:rPr>
          <w:rtl/>
        </w:rPr>
        <w:t>דלי</w:t>
      </w:r>
      <w:r>
        <w:rPr>
          <w:rtl/>
        </w:rPr>
        <w:t>ה</w:t>
      </w:r>
      <w:r>
        <w:t xml:space="preserve"> </w:t>
      </w:r>
      <w:r>
        <w:rPr>
          <w:rtl/>
        </w:rPr>
        <w:t>איציק (העבודה-מימד):</w:t>
      </w:r>
      <w:r>
        <w:tab/>
      </w:r>
      <w:r>
        <w:fldChar w:fldCharType="begin"/>
      </w:r>
      <w:r>
        <w:instrText xml:space="preserve"> PAGEREF _Toc76385242 \h </w:instrText>
      </w:r>
      <w:r>
        <w:fldChar w:fldCharType="separate"/>
      </w:r>
      <w:r>
        <w:t>88</w:t>
      </w:r>
      <w:r>
        <w:fldChar w:fldCharType="end"/>
      </w:r>
    </w:p>
    <w:p w14:paraId="158AACC1" w14:textId="77777777" w:rsidR="00000000" w:rsidRDefault="009432B4">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_Toc76385243 \h </w:instrText>
      </w:r>
      <w:r>
        <w:fldChar w:fldCharType="separate"/>
      </w:r>
      <w:r>
        <w:t>90</w:t>
      </w:r>
      <w:r>
        <w:fldChar w:fldCharType="end"/>
      </w:r>
    </w:p>
    <w:p w14:paraId="04122BED" w14:textId="77777777" w:rsidR="00000000" w:rsidRDefault="009432B4">
      <w:pPr>
        <w:pStyle w:val="TOC1"/>
        <w:tabs>
          <w:tab w:val="right" w:leader="dot" w:pos="8296"/>
        </w:tabs>
        <w:rPr>
          <w:rFonts w:ascii="Times New Roman" w:hAnsi="Times New Roman" w:cs="Times New Roman"/>
          <w:sz w:val="24"/>
          <w:szCs w:val="24"/>
        </w:rPr>
      </w:pPr>
      <w:r>
        <w:rPr>
          <w:rtl/>
        </w:rPr>
        <w:t>הרפורמה במערכת החינוך</w:t>
      </w:r>
      <w:r>
        <w:tab/>
      </w:r>
      <w:r>
        <w:fldChar w:fldCharType="begin"/>
      </w:r>
      <w:r>
        <w:instrText xml:space="preserve"> PAGEREF _Toc76385244 \h </w:instrText>
      </w:r>
      <w:r>
        <w:fldChar w:fldCharType="separate"/>
      </w:r>
      <w:r>
        <w:t>90</w:t>
      </w:r>
      <w:r>
        <w:fldChar w:fldCharType="end"/>
      </w:r>
    </w:p>
    <w:p w14:paraId="482BE556" w14:textId="77777777" w:rsidR="00000000" w:rsidRDefault="009432B4">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_Toc76385245 \h </w:instrText>
      </w:r>
      <w:r>
        <w:fldChar w:fldCharType="separate"/>
      </w:r>
      <w:r>
        <w:t>90</w:t>
      </w:r>
      <w:r>
        <w:fldChar w:fldCharType="end"/>
      </w:r>
    </w:p>
    <w:p w14:paraId="5709DD99" w14:textId="77777777" w:rsidR="00000000" w:rsidRDefault="009432B4">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_Toc76385246 \h </w:instrText>
      </w:r>
      <w:r>
        <w:fldChar w:fldCharType="separate"/>
      </w:r>
      <w:r>
        <w:t>92</w:t>
      </w:r>
      <w:r>
        <w:fldChar w:fldCharType="end"/>
      </w:r>
    </w:p>
    <w:p w14:paraId="308709C1" w14:textId="77777777" w:rsidR="00000000" w:rsidRDefault="009432B4">
      <w:pPr>
        <w:pStyle w:val="TOC2"/>
        <w:tabs>
          <w:tab w:val="right" w:leader="dot" w:pos="8296"/>
        </w:tabs>
        <w:ind w:right="0"/>
        <w:rPr>
          <w:rFonts w:ascii="Times New Roman" w:hAnsi="Times New Roman" w:cs="Times New Roman"/>
          <w:sz w:val="24"/>
          <w:szCs w:val="24"/>
        </w:rPr>
      </w:pPr>
      <w:r>
        <w:rPr>
          <w:rtl/>
        </w:rPr>
        <w:t>ח</w:t>
      </w:r>
      <w:r>
        <w:rPr>
          <w:rtl/>
        </w:rPr>
        <w:t>יים כץ (הליכוד):</w:t>
      </w:r>
      <w:r>
        <w:tab/>
      </w:r>
      <w:r>
        <w:fldChar w:fldCharType="begin"/>
      </w:r>
      <w:r>
        <w:instrText xml:space="preserve"> PAGEREF _Toc76385247 \h </w:instrText>
      </w:r>
      <w:r>
        <w:fldChar w:fldCharType="separate"/>
      </w:r>
      <w:r>
        <w:t>94</w:t>
      </w:r>
      <w:r>
        <w:fldChar w:fldCharType="end"/>
      </w:r>
    </w:p>
    <w:p w14:paraId="478DFC6B" w14:textId="77777777" w:rsidR="00000000" w:rsidRDefault="009432B4">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_Toc76385248 \h </w:instrText>
      </w:r>
      <w:r>
        <w:fldChar w:fldCharType="separate"/>
      </w:r>
      <w:r>
        <w:t>96</w:t>
      </w:r>
      <w:r>
        <w:fldChar w:fldCharType="end"/>
      </w:r>
    </w:p>
    <w:p w14:paraId="2D195D67" w14:textId="77777777" w:rsidR="00000000" w:rsidRDefault="009432B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_Toc76385249 \h </w:instrText>
      </w:r>
      <w:r>
        <w:fldChar w:fldCharType="separate"/>
      </w:r>
      <w:r>
        <w:t>98</w:t>
      </w:r>
      <w:r>
        <w:fldChar w:fldCharType="end"/>
      </w:r>
    </w:p>
    <w:p w14:paraId="41210BAA" w14:textId="77777777" w:rsidR="00000000" w:rsidRDefault="009432B4">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_Toc76385250 \h </w:instrText>
      </w:r>
      <w:r>
        <w:fldChar w:fldCharType="separate"/>
      </w:r>
      <w:r>
        <w:t>99</w:t>
      </w:r>
      <w:r>
        <w:fldChar w:fldCharType="end"/>
      </w:r>
    </w:p>
    <w:p w14:paraId="2BC94B08" w14:textId="77777777" w:rsidR="00000000" w:rsidRDefault="009432B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w:instrText>
      </w:r>
      <w:r>
        <w:instrText xml:space="preserve">REF _Toc76385251 \h </w:instrText>
      </w:r>
      <w:r>
        <w:fldChar w:fldCharType="separate"/>
      </w:r>
      <w:r>
        <w:t>99</w:t>
      </w:r>
      <w:r>
        <w:fldChar w:fldCharType="end"/>
      </w:r>
    </w:p>
    <w:p w14:paraId="64503650" w14:textId="77777777" w:rsidR="00000000" w:rsidRDefault="009432B4">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_Toc76385252 \h </w:instrText>
      </w:r>
      <w:r>
        <w:fldChar w:fldCharType="separate"/>
      </w:r>
      <w:r>
        <w:t>101</w:t>
      </w:r>
      <w:r>
        <w:fldChar w:fldCharType="end"/>
      </w:r>
    </w:p>
    <w:p w14:paraId="7440950B" w14:textId="77777777" w:rsidR="00000000" w:rsidRDefault="009432B4">
      <w:pPr>
        <w:pStyle w:val="TOC1"/>
        <w:tabs>
          <w:tab w:val="right" w:leader="dot" w:pos="8296"/>
        </w:tabs>
        <w:rPr>
          <w:rFonts w:ascii="Times New Roman" w:hAnsi="Times New Roman" w:cs="Times New Roman"/>
          <w:sz w:val="24"/>
          <w:szCs w:val="24"/>
        </w:rPr>
      </w:pPr>
      <w:r>
        <w:rPr>
          <w:rtl/>
        </w:rPr>
        <w:t>שחרור אסירים פלסטינים</w:t>
      </w:r>
      <w:r>
        <w:tab/>
      </w:r>
      <w:r>
        <w:fldChar w:fldCharType="begin"/>
      </w:r>
      <w:r>
        <w:instrText xml:space="preserve"> PAGEREF _Toc76385253 \h </w:instrText>
      </w:r>
      <w:r>
        <w:fldChar w:fldCharType="separate"/>
      </w:r>
      <w:r>
        <w:t>101</w:t>
      </w:r>
      <w:r>
        <w:fldChar w:fldCharType="end"/>
      </w:r>
    </w:p>
    <w:p w14:paraId="6CA2BC1B" w14:textId="77777777" w:rsidR="00000000" w:rsidRDefault="009432B4">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_Toc76385254 \h </w:instrText>
      </w:r>
      <w:r>
        <w:fldChar w:fldCharType="separate"/>
      </w:r>
      <w:r>
        <w:t>101</w:t>
      </w:r>
      <w:r>
        <w:fldChar w:fldCharType="end"/>
      </w:r>
    </w:p>
    <w:p w14:paraId="3A17546A" w14:textId="77777777" w:rsidR="00000000" w:rsidRDefault="009432B4">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_Toc76385255 \h</w:instrText>
      </w:r>
      <w:r>
        <w:instrText xml:space="preserve"> </w:instrText>
      </w:r>
      <w:r>
        <w:fldChar w:fldCharType="separate"/>
      </w:r>
      <w:r>
        <w:t>104</w:t>
      </w:r>
      <w:r>
        <w:fldChar w:fldCharType="end"/>
      </w:r>
    </w:p>
    <w:p w14:paraId="2C0E430C" w14:textId="77777777" w:rsidR="00000000" w:rsidRDefault="009432B4">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_Toc76385256 \h </w:instrText>
      </w:r>
      <w:r>
        <w:fldChar w:fldCharType="separate"/>
      </w:r>
      <w:r>
        <w:t>109</w:t>
      </w:r>
      <w:r>
        <w:fldChar w:fldCharType="end"/>
      </w:r>
    </w:p>
    <w:p w14:paraId="3A2EE359" w14:textId="77777777" w:rsidR="00000000" w:rsidRDefault="009432B4">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_Toc76385257 \h </w:instrText>
      </w:r>
      <w:r>
        <w:fldChar w:fldCharType="separate"/>
      </w:r>
      <w:r>
        <w:t>111</w:t>
      </w:r>
      <w:r>
        <w:fldChar w:fldCharType="end"/>
      </w:r>
    </w:p>
    <w:p w14:paraId="33D4ABD1" w14:textId="77777777" w:rsidR="00000000" w:rsidRDefault="009432B4">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_Toc76385258 \h </w:instrText>
      </w:r>
      <w:r>
        <w:fldChar w:fldCharType="separate"/>
      </w:r>
      <w:r>
        <w:t>114</w:t>
      </w:r>
      <w:r>
        <w:fldChar w:fldCharType="end"/>
      </w:r>
    </w:p>
    <w:p w14:paraId="00D04CA4" w14:textId="77777777" w:rsidR="00000000" w:rsidRDefault="009432B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_Toc76385259 \h </w:instrText>
      </w:r>
      <w:r>
        <w:fldChar w:fldCharType="separate"/>
      </w:r>
      <w:r>
        <w:t>115</w:t>
      </w:r>
      <w:r>
        <w:fldChar w:fldCharType="end"/>
      </w:r>
    </w:p>
    <w:p w14:paraId="5218EFA4" w14:textId="77777777" w:rsidR="00000000" w:rsidRDefault="009432B4">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w:instrText>
      </w:r>
      <w:r>
        <w:instrText xml:space="preserve"> _Toc76385260 \h </w:instrText>
      </w:r>
      <w:r>
        <w:fldChar w:fldCharType="separate"/>
      </w:r>
      <w:r>
        <w:t>116</w:t>
      </w:r>
      <w:r>
        <w:fldChar w:fldCharType="end"/>
      </w:r>
    </w:p>
    <w:p w14:paraId="21AE4C09" w14:textId="77777777" w:rsidR="00000000" w:rsidRDefault="009432B4">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w:t>
      </w:r>
      <w:r>
        <w:tab/>
      </w:r>
      <w:r>
        <w:fldChar w:fldCharType="begin"/>
      </w:r>
      <w:r>
        <w:instrText xml:space="preserve"> PAGEREF _Toc76385261 \h </w:instrText>
      </w:r>
      <w:r>
        <w:fldChar w:fldCharType="separate"/>
      </w:r>
      <w:r>
        <w:t>118</w:t>
      </w:r>
      <w:r>
        <w:fldChar w:fldCharType="end"/>
      </w:r>
    </w:p>
    <w:p w14:paraId="36A7B1F6" w14:textId="77777777" w:rsidR="00000000" w:rsidRDefault="009432B4">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_Toc76385262 \h </w:instrText>
      </w:r>
      <w:r>
        <w:fldChar w:fldCharType="separate"/>
      </w:r>
      <w:r>
        <w:t>121</w:t>
      </w:r>
      <w:r>
        <w:fldChar w:fldCharType="end"/>
      </w:r>
    </w:p>
    <w:p w14:paraId="5A630926" w14:textId="77777777" w:rsidR="00000000" w:rsidRDefault="009432B4">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_Toc76385263 \h </w:instrText>
      </w:r>
      <w:r>
        <w:fldChar w:fldCharType="separate"/>
      </w:r>
      <w:r>
        <w:t>124</w:t>
      </w:r>
      <w:r>
        <w:fldChar w:fldCharType="end"/>
      </w:r>
    </w:p>
    <w:p w14:paraId="2462EE64" w14:textId="77777777" w:rsidR="00000000" w:rsidRDefault="009432B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_Toc76385264 \h </w:instrText>
      </w:r>
      <w:r>
        <w:fldChar w:fldCharType="separate"/>
      </w:r>
      <w:r>
        <w:t>126</w:t>
      </w:r>
      <w:r>
        <w:fldChar w:fldCharType="end"/>
      </w:r>
    </w:p>
    <w:p w14:paraId="02604846" w14:textId="77777777" w:rsidR="00000000" w:rsidRDefault="009432B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_Toc76385265 \h </w:instrText>
      </w:r>
      <w:r>
        <w:fldChar w:fldCharType="separate"/>
      </w:r>
      <w:r>
        <w:t>129</w:t>
      </w:r>
      <w:r>
        <w:fldChar w:fldCharType="end"/>
      </w:r>
    </w:p>
    <w:p w14:paraId="42C16605" w14:textId="77777777" w:rsidR="00000000" w:rsidRDefault="009432B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_Toc76385266 \h </w:instrText>
      </w:r>
      <w:r>
        <w:fldChar w:fldCharType="separate"/>
      </w:r>
      <w:r>
        <w:t>134</w:t>
      </w:r>
      <w:r>
        <w:fldChar w:fldCharType="end"/>
      </w:r>
    </w:p>
    <w:p w14:paraId="10739754" w14:textId="77777777" w:rsidR="00000000" w:rsidRDefault="009432B4">
      <w:pPr>
        <w:pStyle w:val="TOC2"/>
        <w:tabs>
          <w:tab w:val="right" w:leader="dot" w:pos="8296"/>
        </w:tabs>
        <w:ind w:right="0"/>
        <w:rPr>
          <w:rFonts w:ascii="Times New Roman" w:hAnsi="Times New Roman" w:cs="Times New Roman"/>
          <w:sz w:val="24"/>
          <w:szCs w:val="24"/>
        </w:rPr>
      </w:pPr>
      <w:r>
        <w:rPr>
          <w:rtl/>
        </w:rPr>
        <w:t>יורי שטרן (האיחוד הלאומי - ישראל ביתנו):</w:t>
      </w:r>
      <w:r>
        <w:tab/>
      </w:r>
      <w:r>
        <w:fldChar w:fldCharType="begin"/>
      </w:r>
      <w:r>
        <w:instrText xml:space="preserve"> PAGEREF _Toc76385267 \h </w:instrText>
      </w:r>
      <w:r>
        <w:fldChar w:fldCharType="separate"/>
      </w:r>
      <w:r>
        <w:t>135</w:t>
      </w:r>
      <w:r>
        <w:fldChar w:fldCharType="end"/>
      </w:r>
    </w:p>
    <w:p w14:paraId="3D811CE6" w14:textId="77777777" w:rsidR="00000000" w:rsidRDefault="009432B4">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_Toc76385268 \h </w:instrText>
      </w:r>
      <w:r>
        <w:fldChar w:fldCharType="separate"/>
      </w:r>
      <w:r>
        <w:t>135</w:t>
      </w:r>
      <w:r>
        <w:fldChar w:fldCharType="end"/>
      </w:r>
    </w:p>
    <w:p w14:paraId="1D3E83EA" w14:textId="77777777" w:rsidR="00000000" w:rsidRDefault="009432B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_Toc763</w:instrText>
      </w:r>
      <w:r>
        <w:instrText xml:space="preserve">85269 \h </w:instrText>
      </w:r>
      <w:r>
        <w:fldChar w:fldCharType="separate"/>
      </w:r>
      <w:r>
        <w:t>136</w:t>
      </w:r>
      <w:r>
        <w:fldChar w:fldCharType="end"/>
      </w:r>
    </w:p>
    <w:p w14:paraId="0257721E" w14:textId="77777777" w:rsidR="00000000" w:rsidRDefault="009432B4">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_Toc76385270 \h </w:instrText>
      </w:r>
      <w:r>
        <w:fldChar w:fldCharType="separate"/>
      </w:r>
      <w:r>
        <w:t>137</w:t>
      </w:r>
      <w:r>
        <w:fldChar w:fldCharType="end"/>
      </w:r>
    </w:p>
    <w:p w14:paraId="6FC18EA9" w14:textId="77777777" w:rsidR="00000000" w:rsidRDefault="009432B4">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_Toc76385271 \h </w:instrText>
      </w:r>
      <w:r>
        <w:fldChar w:fldCharType="separate"/>
      </w:r>
      <w:r>
        <w:t>138</w:t>
      </w:r>
      <w:r>
        <w:fldChar w:fldCharType="end"/>
      </w:r>
    </w:p>
    <w:p w14:paraId="6F8AD837" w14:textId="77777777" w:rsidR="00000000" w:rsidRDefault="009432B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_Toc76385272 \h </w:instrText>
      </w:r>
      <w:r>
        <w:fldChar w:fldCharType="separate"/>
      </w:r>
      <w:r>
        <w:t>138</w:t>
      </w:r>
      <w:r>
        <w:fldChar w:fldCharType="end"/>
      </w:r>
    </w:p>
    <w:p w14:paraId="3C959943" w14:textId="77777777" w:rsidR="00000000" w:rsidRDefault="009432B4">
      <w:pPr>
        <w:pStyle w:val="TOC1"/>
        <w:tabs>
          <w:tab w:val="right" w:leader="dot" w:pos="8296"/>
        </w:tabs>
        <w:rPr>
          <w:rFonts w:ascii="Times New Roman" w:hAnsi="Times New Roman" w:cs="Times New Roman"/>
          <w:sz w:val="24"/>
          <w:szCs w:val="24"/>
        </w:rPr>
      </w:pPr>
      <w:r>
        <w:rPr>
          <w:rtl/>
        </w:rPr>
        <w:t>הריסת יסודות מסגד שיהאב א-דין בנצרת</w:t>
      </w:r>
      <w:r>
        <w:tab/>
      </w:r>
      <w:r>
        <w:fldChar w:fldCharType="begin"/>
      </w:r>
      <w:r>
        <w:instrText xml:space="preserve"> PAGEREF _Toc76385273 \h </w:instrText>
      </w:r>
      <w:r>
        <w:fldChar w:fldCharType="separate"/>
      </w:r>
      <w:r>
        <w:t>138</w:t>
      </w:r>
      <w:r>
        <w:fldChar w:fldCharType="end"/>
      </w:r>
    </w:p>
    <w:p w14:paraId="52256CBD" w14:textId="77777777" w:rsidR="00000000" w:rsidRDefault="009432B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_Toc76385274 \h </w:instrText>
      </w:r>
      <w:r>
        <w:fldChar w:fldCharType="separate"/>
      </w:r>
      <w:r>
        <w:t>138</w:t>
      </w:r>
      <w:r>
        <w:fldChar w:fldCharType="end"/>
      </w:r>
    </w:p>
    <w:p w14:paraId="00C980DB" w14:textId="77777777" w:rsidR="00000000" w:rsidRDefault="009432B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_Toc76385275 \h </w:instrText>
      </w:r>
      <w:r>
        <w:fldChar w:fldCharType="separate"/>
      </w:r>
      <w:r>
        <w:t>147</w:t>
      </w:r>
      <w:r>
        <w:fldChar w:fldCharType="end"/>
      </w:r>
    </w:p>
    <w:p w14:paraId="4D60FE24" w14:textId="77777777" w:rsidR="00000000" w:rsidRDefault="009432B4">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_Toc76385276 \h </w:instrText>
      </w:r>
      <w:r>
        <w:fldChar w:fldCharType="separate"/>
      </w:r>
      <w:r>
        <w:t>150</w:t>
      </w:r>
      <w:r>
        <w:fldChar w:fldCharType="end"/>
      </w:r>
    </w:p>
    <w:p w14:paraId="1D0287D8" w14:textId="77777777" w:rsidR="00000000" w:rsidRDefault="009432B4">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_Toc76385277 \h </w:instrText>
      </w:r>
      <w:r>
        <w:fldChar w:fldCharType="separate"/>
      </w:r>
      <w:r>
        <w:t>153</w:t>
      </w:r>
      <w:r>
        <w:fldChar w:fldCharType="end"/>
      </w:r>
    </w:p>
    <w:p w14:paraId="05222378" w14:textId="77777777" w:rsidR="00000000" w:rsidRDefault="009432B4">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w:instrText>
      </w:r>
      <w:r>
        <w:instrText xml:space="preserve">oc76385278 \h </w:instrText>
      </w:r>
      <w:r>
        <w:fldChar w:fldCharType="separate"/>
      </w:r>
      <w:r>
        <w:t>153</w:t>
      </w:r>
      <w:r>
        <w:fldChar w:fldCharType="end"/>
      </w:r>
    </w:p>
    <w:p w14:paraId="09B75657" w14:textId="77777777" w:rsidR="00000000" w:rsidRDefault="009432B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_Toc76385279 \h </w:instrText>
      </w:r>
      <w:r>
        <w:fldChar w:fldCharType="separate"/>
      </w:r>
      <w:r>
        <w:t>153</w:t>
      </w:r>
      <w:r>
        <w:fldChar w:fldCharType="end"/>
      </w:r>
    </w:p>
    <w:p w14:paraId="5977ED5E" w14:textId="77777777" w:rsidR="00000000" w:rsidRDefault="009432B4">
      <w:pPr>
        <w:pStyle w:val="TOC1"/>
        <w:tabs>
          <w:tab w:val="right" w:leader="dot" w:pos="8296"/>
        </w:tabs>
        <w:rPr>
          <w:rFonts w:ascii="Times New Roman" w:hAnsi="Times New Roman" w:cs="Times New Roman"/>
          <w:sz w:val="24"/>
          <w:szCs w:val="24"/>
        </w:rPr>
      </w:pPr>
      <w:r>
        <w:rPr>
          <w:rtl/>
        </w:rPr>
        <w:t>שחרורו של עזאם עזאם כתנאי לשחרור אסירים פלסטינים</w:t>
      </w:r>
      <w:r>
        <w:tab/>
      </w:r>
      <w:r>
        <w:fldChar w:fldCharType="begin"/>
      </w:r>
      <w:r>
        <w:instrText xml:space="preserve"> PAGEREF _Toc76385280 \h </w:instrText>
      </w:r>
      <w:r>
        <w:fldChar w:fldCharType="separate"/>
      </w:r>
      <w:r>
        <w:t>154</w:t>
      </w:r>
      <w:r>
        <w:fldChar w:fldCharType="end"/>
      </w:r>
    </w:p>
    <w:p w14:paraId="68DA1DF7" w14:textId="77777777" w:rsidR="00000000" w:rsidRDefault="009432B4">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_Toc76385281 \h </w:instrText>
      </w:r>
      <w:r>
        <w:fldChar w:fldCharType="separate"/>
      </w:r>
      <w:r>
        <w:t>154</w:t>
      </w:r>
      <w:r>
        <w:fldChar w:fldCharType="end"/>
      </w:r>
    </w:p>
    <w:p w14:paraId="12BC7F60" w14:textId="77777777" w:rsidR="00000000" w:rsidRDefault="009432B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_Toc76385282 \h </w:instrText>
      </w:r>
      <w:r>
        <w:fldChar w:fldCharType="separate"/>
      </w:r>
      <w:r>
        <w:t>156</w:t>
      </w:r>
      <w:r>
        <w:fldChar w:fldCharType="end"/>
      </w:r>
    </w:p>
    <w:p w14:paraId="646F35E7" w14:textId="77777777" w:rsidR="00000000" w:rsidRDefault="009432B4">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_Toc76385283 \h </w:instrText>
      </w:r>
      <w:r>
        <w:fldChar w:fldCharType="separate"/>
      </w:r>
      <w:r>
        <w:t>157</w:t>
      </w:r>
      <w:r>
        <w:fldChar w:fldCharType="end"/>
      </w:r>
    </w:p>
    <w:p w14:paraId="1973C952" w14:textId="77777777" w:rsidR="00000000" w:rsidRDefault="009432B4">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_Toc76385284 \h </w:instrText>
      </w:r>
      <w:r>
        <w:fldChar w:fldCharType="separate"/>
      </w:r>
      <w:r>
        <w:t>158</w:t>
      </w:r>
      <w:r>
        <w:fldChar w:fldCharType="end"/>
      </w:r>
    </w:p>
    <w:p w14:paraId="09FEFF92" w14:textId="77777777" w:rsidR="00000000" w:rsidRDefault="009432B4">
      <w:pPr>
        <w:pStyle w:val="TOC1"/>
        <w:tabs>
          <w:tab w:val="right" w:leader="dot" w:pos="8296"/>
        </w:tabs>
        <w:rPr>
          <w:rFonts w:ascii="Times New Roman" w:hAnsi="Times New Roman" w:cs="Times New Roman"/>
          <w:sz w:val="24"/>
          <w:szCs w:val="24"/>
        </w:rPr>
      </w:pPr>
      <w:r>
        <w:rPr>
          <w:rtl/>
        </w:rPr>
        <w:t>הפיגוע בכפר-יעבץ</w:t>
      </w:r>
      <w:r>
        <w:tab/>
      </w:r>
      <w:r>
        <w:fldChar w:fldCharType="begin"/>
      </w:r>
      <w:r>
        <w:instrText xml:space="preserve"> PAGEREF _Toc76385285 \h </w:instrText>
      </w:r>
      <w:r>
        <w:fldChar w:fldCharType="separate"/>
      </w:r>
      <w:r>
        <w:t>158</w:t>
      </w:r>
      <w:r>
        <w:fldChar w:fldCharType="end"/>
      </w:r>
    </w:p>
    <w:p w14:paraId="169F4109" w14:textId="77777777" w:rsidR="00000000" w:rsidRDefault="009432B4">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_Toc76385286 \h </w:instrText>
      </w:r>
      <w:r>
        <w:fldChar w:fldCharType="separate"/>
      </w:r>
      <w:r>
        <w:t>158</w:t>
      </w:r>
      <w:r>
        <w:fldChar w:fldCharType="end"/>
      </w:r>
    </w:p>
    <w:p w14:paraId="768EA433" w14:textId="77777777" w:rsidR="00000000" w:rsidRDefault="009432B4">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w:instrText>
      </w:r>
      <w:r>
        <w:instrText xml:space="preserve">EREF _Toc76385287 \h </w:instrText>
      </w:r>
      <w:r>
        <w:fldChar w:fldCharType="separate"/>
      </w:r>
      <w:r>
        <w:t>159</w:t>
      </w:r>
      <w:r>
        <w:fldChar w:fldCharType="end"/>
      </w:r>
    </w:p>
    <w:p w14:paraId="593E1FA1" w14:textId="77777777" w:rsidR="00000000" w:rsidRDefault="009432B4">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_Toc76385288 \h </w:instrText>
      </w:r>
      <w:r>
        <w:fldChar w:fldCharType="separate"/>
      </w:r>
      <w:r>
        <w:t>160</w:t>
      </w:r>
      <w:r>
        <w:fldChar w:fldCharType="end"/>
      </w:r>
    </w:p>
    <w:p w14:paraId="3F503AEE" w14:textId="77777777" w:rsidR="00000000" w:rsidRDefault="009432B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_Toc76385289 \h </w:instrText>
      </w:r>
      <w:r>
        <w:fldChar w:fldCharType="separate"/>
      </w:r>
      <w:r>
        <w:t>162</w:t>
      </w:r>
      <w:r>
        <w:fldChar w:fldCharType="end"/>
      </w:r>
    </w:p>
    <w:p w14:paraId="03F19554" w14:textId="77777777" w:rsidR="00000000" w:rsidRDefault="009432B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_Toc76385290 \h </w:instrText>
      </w:r>
      <w:r>
        <w:fldChar w:fldCharType="separate"/>
      </w:r>
      <w:r>
        <w:t>163</w:t>
      </w:r>
      <w:r>
        <w:fldChar w:fldCharType="end"/>
      </w:r>
    </w:p>
    <w:p w14:paraId="65FA7B53" w14:textId="77777777" w:rsidR="00000000" w:rsidRDefault="009432B4">
      <w:pPr>
        <w:pStyle w:val="TOC1"/>
        <w:tabs>
          <w:tab w:val="right" w:leader="dot" w:pos="8296"/>
        </w:tabs>
        <w:rPr>
          <w:rFonts w:ascii="Times New Roman" w:hAnsi="Times New Roman" w:cs="Times New Roman"/>
          <w:sz w:val="24"/>
          <w:szCs w:val="24"/>
        </w:rPr>
      </w:pPr>
      <w:r>
        <w:rPr>
          <w:rtl/>
        </w:rPr>
        <w:t>המתקפה האירופית כנגד ראש ממשלת איטליה -</w:t>
      </w:r>
      <w:r>
        <w:tab/>
      </w:r>
      <w:r>
        <w:fldChar w:fldCharType="begin"/>
      </w:r>
      <w:r>
        <w:instrText xml:space="preserve"> PAGEREF _Toc76385291 \h </w:instrText>
      </w:r>
      <w:r>
        <w:fldChar w:fldCharType="separate"/>
      </w:r>
      <w:r>
        <w:t>163</w:t>
      </w:r>
      <w:r>
        <w:fldChar w:fldCharType="end"/>
      </w:r>
    </w:p>
    <w:p w14:paraId="555A07C0" w14:textId="77777777" w:rsidR="00000000" w:rsidRDefault="009432B4">
      <w:pPr>
        <w:pStyle w:val="TOC1"/>
        <w:tabs>
          <w:tab w:val="right" w:leader="dot" w:pos="8296"/>
        </w:tabs>
        <w:rPr>
          <w:rFonts w:ascii="Times New Roman" w:hAnsi="Times New Roman" w:cs="Times New Roman"/>
          <w:sz w:val="24"/>
          <w:szCs w:val="24"/>
        </w:rPr>
      </w:pPr>
      <w:r>
        <w:rPr>
          <w:rtl/>
        </w:rPr>
        <w:t>נשיאת האיחוד האירופי</w:t>
      </w:r>
      <w:r>
        <w:tab/>
      </w:r>
      <w:r>
        <w:fldChar w:fldCharType="begin"/>
      </w:r>
      <w:r>
        <w:instrText xml:space="preserve"> PAGEREF _Toc76385292 \h </w:instrText>
      </w:r>
      <w:r>
        <w:fldChar w:fldCharType="separate"/>
      </w:r>
      <w:r>
        <w:t>163</w:t>
      </w:r>
      <w:r>
        <w:fldChar w:fldCharType="end"/>
      </w:r>
    </w:p>
    <w:p w14:paraId="79E84077" w14:textId="77777777" w:rsidR="00000000" w:rsidRDefault="009432B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_Toc76385293 \h </w:instrText>
      </w:r>
      <w:r>
        <w:fldChar w:fldCharType="separate"/>
      </w:r>
      <w:r>
        <w:t>164</w:t>
      </w:r>
      <w:r>
        <w:fldChar w:fldCharType="end"/>
      </w:r>
    </w:p>
    <w:p w14:paraId="5DFE0EC3" w14:textId="77777777" w:rsidR="00000000" w:rsidRDefault="009432B4">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_Toc76385294 \h </w:instrText>
      </w:r>
      <w:r>
        <w:fldChar w:fldCharType="separate"/>
      </w:r>
      <w:r>
        <w:t>166</w:t>
      </w:r>
      <w:r>
        <w:fldChar w:fldCharType="end"/>
      </w:r>
    </w:p>
    <w:p w14:paraId="768940A7" w14:textId="77777777" w:rsidR="00000000" w:rsidRDefault="009432B4">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_Toc76385295 \h </w:instrText>
      </w:r>
      <w:r>
        <w:fldChar w:fldCharType="separate"/>
      </w:r>
      <w:r>
        <w:t>167</w:t>
      </w:r>
      <w:r>
        <w:fldChar w:fldCharType="end"/>
      </w:r>
    </w:p>
    <w:p w14:paraId="0A824381" w14:textId="77777777" w:rsidR="00000000" w:rsidRDefault="009432B4">
      <w:pPr>
        <w:pStyle w:val="TOC1"/>
        <w:tabs>
          <w:tab w:val="right" w:leader="dot" w:pos="8296"/>
        </w:tabs>
        <w:rPr>
          <w:rFonts w:ascii="Times New Roman" w:hAnsi="Times New Roman" w:cs="Times New Roman"/>
          <w:sz w:val="24"/>
          <w:szCs w:val="24"/>
        </w:rPr>
      </w:pPr>
      <w:r>
        <w:rPr>
          <w:rtl/>
        </w:rPr>
        <w:t>הניסוי שערכה אירן בטיל "שיהאב 3"</w:t>
      </w:r>
      <w:r>
        <w:tab/>
      </w:r>
      <w:r>
        <w:fldChar w:fldCharType="begin"/>
      </w:r>
      <w:r>
        <w:instrText xml:space="preserve"> PAGEREF _Toc7638</w:instrText>
      </w:r>
      <w:r>
        <w:instrText xml:space="preserve">5296 \h </w:instrText>
      </w:r>
      <w:r>
        <w:fldChar w:fldCharType="separate"/>
      </w:r>
      <w:r>
        <w:t>167</w:t>
      </w:r>
      <w:r>
        <w:fldChar w:fldCharType="end"/>
      </w:r>
    </w:p>
    <w:p w14:paraId="426450A7" w14:textId="77777777" w:rsidR="00000000" w:rsidRDefault="009432B4">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_Toc76385297 \h </w:instrText>
      </w:r>
      <w:r>
        <w:fldChar w:fldCharType="separate"/>
      </w:r>
      <w:r>
        <w:t>168</w:t>
      </w:r>
      <w:r>
        <w:fldChar w:fldCharType="end"/>
      </w:r>
    </w:p>
    <w:p w14:paraId="1D76F7A1" w14:textId="77777777" w:rsidR="00000000" w:rsidRDefault="009432B4">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_Toc76385298 \h </w:instrText>
      </w:r>
      <w:r>
        <w:fldChar w:fldCharType="separate"/>
      </w:r>
      <w:r>
        <w:t>169</w:t>
      </w:r>
      <w:r>
        <w:fldChar w:fldCharType="end"/>
      </w:r>
    </w:p>
    <w:p w14:paraId="7806909C" w14:textId="77777777" w:rsidR="00000000" w:rsidRDefault="009432B4">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_Toc76385299 \h </w:instrText>
      </w:r>
      <w:r>
        <w:fldChar w:fldCharType="separate"/>
      </w:r>
      <w:r>
        <w:t>171</w:t>
      </w:r>
      <w:r>
        <w:fldChar w:fldCharType="end"/>
      </w:r>
    </w:p>
    <w:p w14:paraId="2EE6A88F" w14:textId="77777777" w:rsidR="00000000" w:rsidRDefault="009432B4">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_Toc76385300 \h </w:instrText>
      </w:r>
      <w:r>
        <w:fldChar w:fldCharType="separate"/>
      </w:r>
      <w:r>
        <w:t>172</w:t>
      </w:r>
      <w:r>
        <w:fldChar w:fldCharType="end"/>
      </w:r>
    </w:p>
    <w:p w14:paraId="61DD4166" w14:textId="77777777" w:rsidR="00000000" w:rsidRDefault="009432B4">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_Toc76385301 \h </w:instrText>
      </w:r>
      <w:r>
        <w:fldChar w:fldCharType="separate"/>
      </w:r>
      <w:r>
        <w:t>173</w:t>
      </w:r>
      <w:r>
        <w:fldChar w:fldCharType="end"/>
      </w:r>
    </w:p>
    <w:p w14:paraId="0022E2E4" w14:textId="77777777" w:rsidR="00000000" w:rsidRDefault="009432B4">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_Toc76385302 \h </w:instrText>
      </w:r>
      <w:r>
        <w:fldChar w:fldCharType="separate"/>
      </w:r>
      <w:r>
        <w:t>176</w:t>
      </w:r>
      <w:r>
        <w:fldChar w:fldCharType="end"/>
      </w:r>
    </w:p>
    <w:p w14:paraId="5566E978" w14:textId="77777777" w:rsidR="00000000" w:rsidRDefault="009432B4">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_Toc76385303 \h </w:instrText>
      </w:r>
      <w:r>
        <w:fldChar w:fldCharType="separate"/>
      </w:r>
      <w:r>
        <w:t>177</w:t>
      </w:r>
      <w:r>
        <w:fldChar w:fldCharType="end"/>
      </w:r>
    </w:p>
    <w:p w14:paraId="6817739D" w14:textId="77777777" w:rsidR="00000000" w:rsidRDefault="009432B4">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_Toc76385304 \h </w:instrText>
      </w:r>
      <w:r>
        <w:fldChar w:fldCharType="separate"/>
      </w:r>
      <w:r>
        <w:t>179</w:t>
      </w:r>
      <w:r>
        <w:fldChar w:fldCharType="end"/>
      </w:r>
    </w:p>
    <w:p w14:paraId="66BB4026" w14:textId="77777777" w:rsidR="00000000" w:rsidRDefault="009432B4">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w:t>
      </w:r>
      <w:r>
        <w:rPr>
          <w:rtl/>
        </w:rPr>
        <w:t xml:space="preserve"> - ישראל ביתנו):</w:t>
      </w:r>
      <w:r>
        <w:tab/>
      </w:r>
      <w:r>
        <w:fldChar w:fldCharType="begin"/>
      </w:r>
      <w:r>
        <w:instrText xml:space="preserve"> PAGEREF _Toc76385305 \h </w:instrText>
      </w:r>
      <w:r>
        <w:fldChar w:fldCharType="separate"/>
      </w:r>
      <w:r>
        <w:t>181</w:t>
      </w:r>
      <w:r>
        <w:fldChar w:fldCharType="end"/>
      </w:r>
    </w:p>
    <w:p w14:paraId="3898E425" w14:textId="77777777" w:rsidR="00000000" w:rsidRDefault="009432B4">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_Toc76385306 \h </w:instrText>
      </w:r>
      <w:r>
        <w:fldChar w:fldCharType="separate"/>
      </w:r>
      <w:r>
        <w:t>181</w:t>
      </w:r>
      <w:r>
        <w:fldChar w:fldCharType="end"/>
      </w:r>
    </w:p>
    <w:p w14:paraId="5C754053" w14:textId="77777777" w:rsidR="00000000" w:rsidRDefault="009432B4">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_Toc76385307 \h </w:instrText>
      </w:r>
      <w:r>
        <w:fldChar w:fldCharType="separate"/>
      </w:r>
      <w:r>
        <w:t>181</w:t>
      </w:r>
      <w:r>
        <w:fldChar w:fldCharType="end"/>
      </w:r>
    </w:p>
    <w:p w14:paraId="193184AD" w14:textId="77777777" w:rsidR="00000000" w:rsidRDefault="009432B4">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_Toc76385308 \h </w:instrText>
      </w:r>
      <w:r>
        <w:fldChar w:fldCharType="separate"/>
      </w:r>
      <w:r>
        <w:t>182</w:t>
      </w:r>
      <w:r>
        <w:fldChar w:fldCharType="end"/>
      </w:r>
    </w:p>
    <w:p w14:paraId="1BBB9021" w14:textId="77777777" w:rsidR="00000000" w:rsidRDefault="009432B4">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_Toc76385309 \h </w:instrText>
      </w:r>
      <w:r>
        <w:fldChar w:fldCharType="separate"/>
      </w:r>
      <w:r>
        <w:t>184</w:t>
      </w:r>
      <w:r>
        <w:fldChar w:fldCharType="end"/>
      </w:r>
    </w:p>
    <w:p w14:paraId="05950D12" w14:textId="77777777" w:rsidR="00000000" w:rsidRDefault="009432B4">
      <w:pPr>
        <w:pStyle w:val="TOC1"/>
        <w:tabs>
          <w:tab w:val="right" w:leader="dot" w:pos="8296"/>
        </w:tabs>
        <w:rPr>
          <w:rFonts w:ascii="Times New Roman" w:hAnsi="Times New Roman" w:cs="Times New Roman"/>
          <w:sz w:val="24"/>
          <w:szCs w:val="24"/>
        </w:rPr>
      </w:pPr>
      <w:r>
        <w:rPr>
          <w:rtl/>
        </w:rPr>
        <w:t>טע</w:t>
      </w:r>
      <w:r>
        <w:rPr>
          <w:rtl/>
        </w:rPr>
        <w:t>נת חיילים שלקו במחלת הסרטן בעת ששירתו בסוללת טילי "הוק"</w:t>
      </w:r>
      <w:r>
        <w:tab/>
      </w:r>
      <w:r>
        <w:fldChar w:fldCharType="begin"/>
      </w:r>
      <w:r>
        <w:instrText xml:space="preserve"> PAGEREF _Toc76385310 \h </w:instrText>
      </w:r>
      <w:r>
        <w:fldChar w:fldCharType="separate"/>
      </w:r>
      <w:r>
        <w:t>184</w:t>
      </w:r>
      <w:r>
        <w:fldChar w:fldCharType="end"/>
      </w:r>
    </w:p>
    <w:p w14:paraId="42231F2A" w14:textId="77777777" w:rsidR="00000000" w:rsidRDefault="009432B4">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_Toc76385311 \h </w:instrText>
      </w:r>
      <w:r>
        <w:fldChar w:fldCharType="separate"/>
      </w:r>
      <w:r>
        <w:t>185</w:t>
      </w:r>
      <w:r>
        <w:fldChar w:fldCharType="end"/>
      </w:r>
    </w:p>
    <w:p w14:paraId="586F6DDD" w14:textId="77777777" w:rsidR="00000000" w:rsidRDefault="009432B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_Toc76385312 \h </w:instrText>
      </w:r>
      <w:r>
        <w:fldChar w:fldCharType="separate"/>
      </w:r>
      <w:r>
        <w:t>188</w:t>
      </w:r>
      <w:r>
        <w:fldChar w:fldCharType="end"/>
      </w:r>
    </w:p>
    <w:p w14:paraId="45D6AECC" w14:textId="77777777" w:rsidR="00000000" w:rsidRDefault="009432B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_Toc76385313 \h </w:instrText>
      </w:r>
      <w:r>
        <w:fldChar w:fldCharType="separate"/>
      </w:r>
      <w:r>
        <w:t>192</w:t>
      </w:r>
      <w:r>
        <w:fldChar w:fldCharType="end"/>
      </w:r>
    </w:p>
    <w:p w14:paraId="57FC9715" w14:textId="77777777" w:rsidR="00000000" w:rsidRDefault="009432B4">
      <w:pPr>
        <w:pStyle w:val="TOC1"/>
        <w:tabs>
          <w:tab w:val="right" w:leader="dot" w:pos="8296"/>
        </w:tabs>
        <w:rPr>
          <w:rFonts w:ascii="Times New Roman" w:hAnsi="Times New Roman" w:cs="Times New Roman"/>
          <w:sz w:val="24"/>
          <w:szCs w:val="24"/>
        </w:rPr>
      </w:pPr>
      <w:r>
        <w:rPr>
          <w:rtl/>
        </w:rPr>
        <w:t>פרסו</w:t>
      </w:r>
      <w:r>
        <w:rPr>
          <w:rtl/>
        </w:rPr>
        <w:t>ם ב"הארץ</w:t>
      </w:r>
      <w:r>
        <w:t xml:space="preserve">" </w:t>
      </w:r>
      <w:r>
        <w:rPr>
          <w:rtl/>
        </w:rPr>
        <w:t>על הריגת תושב סילת</w:t>
      </w:r>
      <w:r>
        <w:t>-</w:t>
      </w:r>
      <w:r>
        <w:rPr>
          <w:rtl/>
        </w:rPr>
        <w:t>א</w:t>
      </w:r>
      <w:r>
        <w:t>-</w:t>
      </w:r>
      <w:r>
        <w:rPr>
          <w:rtl/>
        </w:rPr>
        <w:t>ח</w:t>
      </w:r>
      <w:r>
        <w:t>'</w:t>
      </w:r>
      <w:r>
        <w:rPr>
          <w:rtl/>
        </w:rPr>
        <w:t>ארתיה על</w:t>
      </w:r>
      <w:r>
        <w:t>-</w:t>
      </w:r>
      <w:r>
        <w:rPr>
          <w:rtl/>
        </w:rPr>
        <w:t>ידי טנק של צה"ל</w:t>
      </w:r>
      <w:r>
        <w:tab/>
      </w:r>
      <w:r>
        <w:fldChar w:fldCharType="begin"/>
      </w:r>
      <w:r>
        <w:instrText xml:space="preserve"> PAGEREF _Toc76385314 \h </w:instrText>
      </w:r>
      <w:r>
        <w:fldChar w:fldCharType="separate"/>
      </w:r>
      <w:r>
        <w:t>192</w:t>
      </w:r>
      <w:r>
        <w:fldChar w:fldCharType="end"/>
      </w:r>
    </w:p>
    <w:p w14:paraId="103CEBB4" w14:textId="77777777" w:rsidR="00000000" w:rsidRDefault="009432B4">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_Toc76385315 \h </w:instrText>
      </w:r>
      <w:r>
        <w:fldChar w:fldCharType="separate"/>
      </w:r>
      <w:r>
        <w:t>192</w:t>
      </w:r>
      <w:r>
        <w:fldChar w:fldCharType="end"/>
      </w:r>
    </w:p>
    <w:p w14:paraId="0C2B2186" w14:textId="77777777" w:rsidR="00000000" w:rsidRDefault="009432B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_Toc76385316 \h </w:instrText>
      </w:r>
      <w:r>
        <w:fldChar w:fldCharType="separate"/>
      </w:r>
      <w:r>
        <w:t>195</w:t>
      </w:r>
      <w:r>
        <w:fldChar w:fldCharType="end"/>
      </w:r>
    </w:p>
    <w:p w14:paraId="6DB1CFF1" w14:textId="77777777" w:rsidR="00000000" w:rsidRDefault="009432B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_Toc76385317 \h </w:instrText>
      </w:r>
      <w:r>
        <w:fldChar w:fldCharType="separate"/>
      </w:r>
      <w:r>
        <w:t>197</w:t>
      </w:r>
      <w:r>
        <w:fldChar w:fldCharType="end"/>
      </w:r>
    </w:p>
    <w:p w14:paraId="59834E94" w14:textId="77777777" w:rsidR="00000000" w:rsidRDefault="009432B4">
      <w:pPr>
        <w:pStyle w:val="TOC1"/>
        <w:tabs>
          <w:tab w:val="right" w:leader="dot" w:pos="8296"/>
        </w:tabs>
        <w:rPr>
          <w:rFonts w:ascii="Times New Roman" w:hAnsi="Times New Roman" w:cs="Times New Roman"/>
          <w:sz w:val="24"/>
          <w:szCs w:val="24"/>
        </w:rPr>
      </w:pPr>
      <w:r>
        <w:rPr>
          <w:rtl/>
        </w:rPr>
        <w:t>קיצוץ תקציב הביטחון</w:t>
      </w:r>
      <w:r>
        <w:tab/>
      </w:r>
      <w:r>
        <w:fldChar w:fldCharType="begin"/>
      </w:r>
      <w:r>
        <w:instrText xml:space="preserve"> PAGEREF _Toc76385318 \h </w:instrText>
      </w:r>
      <w:r>
        <w:fldChar w:fldCharType="separate"/>
      </w:r>
      <w:r>
        <w:t>197</w:t>
      </w:r>
      <w:r>
        <w:fldChar w:fldCharType="end"/>
      </w:r>
    </w:p>
    <w:p w14:paraId="1D6A71B0" w14:textId="77777777" w:rsidR="00000000" w:rsidRDefault="009432B4">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_Toc76385319 \h </w:instrText>
      </w:r>
      <w:r>
        <w:fldChar w:fldCharType="separate"/>
      </w:r>
      <w:r>
        <w:t>197</w:t>
      </w:r>
      <w:r>
        <w:fldChar w:fldCharType="end"/>
      </w:r>
    </w:p>
    <w:p w14:paraId="17983253" w14:textId="77777777" w:rsidR="00000000" w:rsidRDefault="009432B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_Toc76385320 \h </w:instrText>
      </w:r>
      <w:r>
        <w:fldChar w:fldCharType="separate"/>
      </w:r>
      <w:r>
        <w:t>200</w:t>
      </w:r>
      <w:r>
        <w:fldChar w:fldCharType="end"/>
      </w:r>
    </w:p>
    <w:p w14:paraId="44CF5545" w14:textId="77777777" w:rsidR="00000000" w:rsidRDefault="009432B4">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_Toc76385321 \h </w:instrText>
      </w:r>
      <w:r>
        <w:fldChar w:fldCharType="separate"/>
      </w:r>
      <w:r>
        <w:t>202</w:t>
      </w:r>
      <w:r>
        <w:fldChar w:fldCharType="end"/>
      </w:r>
    </w:p>
    <w:p w14:paraId="61071DF8" w14:textId="77777777" w:rsidR="00000000" w:rsidRDefault="009432B4">
      <w:pPr>
        <w:pStyle w:val="TOC1"/>
        <w:tabs>
          <w:tab w:val="right" w:leader="dot" w:pos="8296"/>
        </w:tabs>
        <w:rPr>
          <w:rFonts w:ascii="Times New Roman" w:hAnsi="Times New Roman" w:cs="Times New Roman"/>
          <w:sz w:val="24"/>
          <w:szCs w:val="24"/>
        </w:rPr>
      </w:pPr>
      <w:r>
        <w:rPr>
          <w:rtl/>
        </w:rPr>
        <w:t>שאילתו</w:t>
      </w:r>
      <w:r>
        <w:rPr>
          <w:rtl/>
        </w:rPr>
        <w:t>ת ותשובות</w:t>
      </w:r>
      <w:r>
        <w:tab/>
      </w:r>
      <w:r>
        <w:fldChar w:fldCharType="begin"/>
      </w:r>
      <w:r>
        <w:instrText xml:space="preserve"> PAGEREF _Toc76385322 \h </w:instrText>
      </w:r>
      <w:r>
        <w:fldChar w:fldCharType="separate"/>
      </w:r>
      <w:r>
        <w:t>204</w:t>
      </w:r>
      <w:r>
        <w:fldChar w:fldCharType="end"/>
      </w:r>
    </w:p>
    <w:p w14:paraId="69158E21" w14:textId="77777777" w:rsidR="00000000" w:rsidRDefault="009432B4">
      <w:pPr>
        <w:pStyle w:val="TOC1"/>
        <w:tabs>
          <w:tab w:val="right" w:leader="dot" w:pos="8296"/>
        </w:tabs>
        <w:rPr>
          <w:rFonts w:ascii="Times New Roman" w:hAnsi="Times New Roman" w:cs="Times New Roman"/>
          <w:sz w:val="24"/>
          <w:szCs w:val="24"/>
        </w:rPr>
      </w:pPr>
      <w:r>
        <w:t xml:space="preserve">81. </w:t>
      </w:r>
      <w:r>
        <w:rPr>
          <w:rtl/>
        </w:rPr>
        <w:t>גופים ציבוריים שבהם נחשב שירות סדיר לשירות מוכר</w:t>
      </w:r>
      <w:r>
        <w:tab/>
      </w:r>
      <w:r>
        <w:fldChar w:fldCharType="begin"/>
      </w:r>
      <w:r>
        <w:instrText xml:space="preserve"> PAGEREF _Toc76385323 \h </w:instrText>
      </w:r>
      <w:r>
        <w:fldChar w:fldCharType="separate"/>
      </w:r>
      <w:r>
        <w:t>204</w:t>
      </w:r>
      <w:r>
        <w:fldChar w:fldCharType="end"/>
      </w:r>
    </w:p>
    <w:p w14:paraId="7AFA7C6C" w14:textId="77777777" w:rsidR="00000000" w:rsidRDefault="009432B4">
      <w:pPr>
        <w:pStyle w:val="TOC1"/>
        <w:tabs>
          <w:tab w:val="right" w:leader="dot" w:pos="8296"/>
        </w:tabs>
        <w:rPr>
          <w:rFonts w:ascii="Times New Roman" w:hAnsi="Times New Roman" w:cs="Times New Roman"/>
          <w:sz w:val="24"/>
          <w:szCs w:val="24"/>
        </w:rPr>
      </w:pPr>
      <w:r>
        <w:t xml:space="preserve">119. </w:t>
      </w:r>
      <w:r>
        <w:rPr>
          <w:rtl/>
        </w:rPr>
        <w:t>פינוי גבעה</w:t>
      </w:r>
      <w:r>
        <w:t>-26</w:t>
      </w:r>
      <w:r>
        <w:tab/>
      </w:r>
      <w:r>
        <w:fldChar w:fldCharType="begin"/>
      </w:r>
      <w:r>
        <w:instrText xml:space="preserve"> PAGEREF _Toc76385324 \h </w:instrText>
      </w:r>
      <w:r>
        <w:fldChar w:fldCharType="separate"/>
      </w:r>
      <w:r>
        <w:t>205</w:t>
      </w:r>
      <w:r>
        <w:fldChar w:fldCharType="end"/>
      </w:r>
    </w:p>
    <w:p w14:paraId="768445C6" w14:textId="77777777" w:rsidR="00000000" w:rsidRDefault="009432B4">
      <w:pPr>
        <w:pStyle w:val="TOC1"/>
        <w:tabs>
          <w:tab w:val="right" w:leader="dot" w:pos="8296"/>
        </w:tabs>
        <w:rPr>
          <w:rFonts w:ascii="Times New Roman" w:hAnsi="Times New Roman" w:cs="Times New Roman"/>
          <w:sz w:val="24"/>
          <w:szCs w:val="24"/>
        </w:rPr>
      </w:pPr>
      <w:r>
        <w:t xml:space="preserve">206. </w:t>
      </w:r>
      <w:r>
        <w:rPr>
          <w:rtl/>
        </w:rPr>
        <w:t>מסלול גיור צבאי</w:t>
      </w:r>
      <w:r>
        <w:tab/>
      </w:r>
      <w:r>
        <w:fldChar w:fldCharType="begin"/>
      </w:r>
      <w:r>
        <w:instrText xml:space="preserve"> PAGEREF _Toc76385325 \h </w:instrText>
      </w:r>
      <w:r>
        <w:fldChar w:fldCharType="separate"/>
      </w:r>
      <w:r>
        <w:t>208</w:t>
      </w:r>
      <w:r>
        <w:fldChar w:fldCharType="end"/>
      </w:r>
    </w:p>
    <w:p w14:paraId="4B75B796" w14:textId="77777777" w:rsidR="00000000" w:rsidRDefault="009432B4">
      <w:pPr>
        <w:pStyle w:val="TOC1"/>
        <w:tabs>
          <w:tab w:val="right" w:leader="dot" w:pos="8296"/>
        </w:tabs>
        <w:rPr>
          <w:rFonts w:ascii="Times New Roman" w:hAnsi="Times New Roman" w:cs="Times New Roman"/>
          <w:sz w:val="24"/>
          <w:szCs w:val="24"/>
        </w:rPr>
      </w:pPr>
      <w:r>
        <w:t xml:space="preserve">222. </w:t>
      </w:r>
      <w:r>
        <w:rPr>
          <w:rtl/>
        </w:rPr>
        <w:t>חיילים נזקקים</w:t>
      </w:r>
      <w:r>
        <w:tab/>
      </w:r>
      <w:r>
        <w:fldChar w:fldCharType="begin"/>
      </w:r>
      <w:r>
        <w:instrText xml:space="preserve"> P</w:instrText>
      </w:r>
      <w:r>
        <w:instrText xml:space="preserve">AGEREF _Toc76385326 \h </w:instrText>
      </w:r>
      <w:r>
        <w:fldChar w:fldCharType="separate"/>
      </w:r>
      <w:r>
        <w:t>209</w:t>
      </w:r>
      <w:r>
        <w:fldChar w:fldCharType="end"/>
      </w:r>
    </w:p>
    <w:p w14:paraId="7E10DCAA" w14:textId="77777777" w:rsidR="00000000" w:rsidRDefault="009432B4">
      <w:pPr>
        <w:pStyle w:val="TOC1"/>
        <w:tabs>
          <w:tab w:val="right" w:leader="dot" w:pos="8296"/>
        </w:tabs>
        <w:rPr>
          <w:rFonts w:ascii="Times New Roman" w:hAnsi="Times New Roman" w:cs="Times New Roman"/>
          <w:sz w:val="24"/>
          <w:szCs w:val="24"/>
        </w:rPr>
      </w:pPr>
      <w:r>
        <w:t xml:space="preserve">282. </w:t>
      </w:r>
      <w:r>
        <w:rPr>
          <w:rtl/>
        </w:rPr>
        <w:t>הסתה נגד מדינת ישראל</w:t>
      </w:r>
      <w:r>
        <w:t xml:space="preserve"> </w:t>
      </w:r>
      <w:r>
        <w:rPr>
          <w:rtl/>
        </w:rPr>
        <w:t>ברשות הפלסטינית</w:t>
      </w:r>
      <w:r>
        <w:tab/>
      </w:r>
      <w:r>
        <w:fldChar w:fldCharType="begin"/>
      </w:r>
      <w:r>
        <w:instrText xml:space="preserve"> PAGEREF _Toc76385327 \h </w:instrText>
      </w:r>
      <w:r>
        <w:fldChar w:fldCharType="separate"/>
      </w:r>
      <w:r>
        <w:t>211</w:t>
      </w:r>
      <w:r>
        <w:fldChar w:fldCharType="end"/>
      </w:r>
    </w:p>
    <w:p w14:paraId="67EE6A87" w14:textId="77777777" w:rsidR="00000000" w:rsidRDefault="009432B4">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_Toc76385328 \h </w:instrText>
      </w:r>
      <w:r>
        <w:fldChar w:fldCharType="separate"/>
      </w:r>
      <w:r>
        <w:t>212</w:t>
      </w:r>
      <w:r>
        <w:fldChar w:fldCharType="end"/>
      </w:r>
    </w:p>
    <w:p w14:paraId="4079B827" w14:textId="77777777" w:rsidR="00000000" w:rsidRDefault="009432B4">
      <w:pPr>
        <w:pStyle w:val="TOC1"/>
        <w:tabs>
          <w:tab w:val="right" w:leader="dot" w:pos="8296"/>
        </w:tabs>
        <w:rPr>
          <w:rFonts w:ascii="Times New Roman" w:hAnsi="Times New Roman" w:cs="Times New Roman"/>
          <w:sz w:val="24"/>
          <w:szCs w:val="24"/>
        </w:rPr>
      </w:pPr>
      <w:r>
        <w:rPr>
          <w:rtl/>
        </w:rPr>
        <w:t>הענקת התואר "העיר הלבנה" לתל-אביב על-ידי אונסק"ו</w:t>
      </w:r>
      <w:r>
        <w:tab/>
      </w:r>
      <w:r>
        <w:fldChar w:fldCharType="begin"/>
      </w:r>
      <w:r>
        <w:instrText xml:space="preserve"> PAGEREF _Toc76385329 \h </w:instrText>
      </w:r>
      <w:r>
        <w:fldChar w:fldCharType="separate"/>
      </w:r>
      <w:r>
        <w:t>212</w:t>
      </w:r>
      <w:r>
        <w:fldChar w:fldCharType="end"/>
      </w:r>
    </w:p>
    <w:p w14:paraId="189A745B" w14:textId="77777777" w:rsidR="00000000" w:rsidRDefault="009432B4">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w:t>
      </w:r>
      <w:r>
        <w:rPr>
          <w:rtl/>
        </w:rPr>
        <w:t>מד):</w:t>
      </w:r>
      <w:r>
        <w:tab/>
      </w:r>
      <w:r>
        <w:fldChar w:fldCharType="begin"/>
      </w:r>
      <w:r>
        <w:instrText xml:space="preserve"> PAGEREF _Toc76385330 \h </w:instrText>
      </w:r>
      <w:r>
        <w:fldChar w:fldCharType="separate"/>
      </w:r>
      <w:r>
        <w:t>212</w:t>
      </w:r>
      <w:r>
        <w:fldChar w:fldCharType="end"/>
      </w:r>
    </w:p>
    <w:p w14:paraId="786E85C5" w14:textId="77777777" w:rsidR="00000000" w:rsidRDefault="009432B4">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_Toc76385331 \h </w:instrText>
      </w:r>
      <w:r>
        <w:fldChar w:fldCharType="separate"/>
      </w:r>
      <w:r>
        <w:t>214</w:t>
      </w:r>
      <w:r>
        <w:fldChar w:fldCharType="end"/>
      </w:r>
    </w:p>
    <w:p w14:paraId="430ED80B" w14:textId="77777777" w:rsidR="00000000" w:rsidRDefault="009432B4">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_Toc76385332 \h </w:instrText>
      </w:r>
      <w:r>
        <w:fldChar w:fldCharType="separate"/>
      </w:r>
      <w:r>
        <w:t>217</w:t>
      </w:r>
      <w:r>
        <w:fldChar w:fldCharType="end"/>
      </w:r>
    </w:p>
    <w:p w14:paraId="2B82F30B" w14:textId="77777777" w:rsidR="00000000" w:rsidRDefault="009432B4">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_Toc76385333 \h </w:instrText>
      </w:r>
      <w:r>
        <w:fldChar w:fldCharType="separate"/>
      </w:r>
      <w:r>
        <w:t>219</w:t>
      </w:r>
      <w:r>
        <w:fldChar w:fldCharType="end"/>
      </w:r>
    </w:p>
    <w:p w14:paraId="59B2A6B1" w14:textId="77777777" w:rsidR="00000000" w:rsidRDefault="009432B4">
      <w:pPr>
        <w:pStyle w:val="TOC1"/>
        <w:tabs>
          <w:tab w:val="right" w:leader="dot" w:pos="8296"/>
        </w:tabs>
        <w:rPr>
          <w:rFonts w:ascii="Times New Roman" w:hAnsi="Times New Roman" w:cs="Times New Roman"/>
          <w:sz w:val="24"/>
          <w:szCs w:val="24"/>
        </w:rPr>
      </w:pPr>
      <w:r>
        <w:t xml:space="preserve">13. </w:t>
      </w:r>
      <w:r>
        <w:rPr>
          <w:rtl/>
        </w:rPr>
        <w:t>קבר יוסף</w:t>
      </w:r>
      <w:r>
        <w:tab/>
      </w:r>
      <w:r>
        <w:fldChar w:fldCharType="begin"/>
      </w:r>
      <w:r>
        <w:instrText xml:space="preserve"> PAGEREF _Toc76385334 \h </w:instrText>
      </w:r>
      <w:r>
        <w:fldChar w:fldCharType="separate"/>
      </w:r>
      <w:r>
        <w:t>219</w:t>
      </w:r>
      <w:r>
        <w:fldChar w:fldCharType="end"/>
      </w:r>
    </w:p>
    <w:p w14:paraId="35B1A8E5" w14:textId="77777777" w:rsidR="00000000" w:rsidRDefault="009432B4">
      <w:pPr>
        <w:pStyle w:val="TOC1"/>
        <w:tabs>
          <w:tab w:val="right" w:leader="dot" w:pos="8296"/>
        </w:tabs>
        <w:rPr>
          <w:rFonts w:ascii="Times New Roman" w:hAnsi="Times New Roman" w:cs="Times New Roman"/>
          <w:sz w:val="24"/>
          <w:szCs w:val="24"/>
        </w:rPr>
      </w:pPr>
      <w:r>
        <w:t xml:space="preserve">27. </w:t>
      </w:r>
      <w:r>
        <w:rPr>
          <w:rtl/>
        </w:rPr>
        <w:t>הכוונה להשבי</w:t>
      </w:r>
      <w:r>
        <w:rPr>
          <w:rtl/>
        </w:rPr>
        <w:t>ת את שירותי הדת</w:t>
      </w:r>
      <w:r>
        <w:tab/>
      </w:r>
      <w:r>
        <w:fldChar w:fldCharType="begin"/>
      </w:r>
      <w:r>
        <w:instrText xml:space="preserve"> PAGEREF _Toc76385335 \h </w:instrText>
      </w:r>
      <w:r>
        <w:fldChar w:fldCharType="separate"/>
      </w:r>
      <w:r>
        <w:t>220</w:t>
      </w:r>
      <w:r>
        <w:fldChar w:fldCharType="end"/>
      </w:r>
    </w:p>
    <w:p w14:paraId="7BA935CD" w14:textId="77777777" w:rsidR="00000000" w:rsidRDefault="009432B4">
      <w:pPr>
        <w:pStyle w:val="TOC1"/>
        <w:tabs>
          <w:tab w:val="right" w:leader="dot" w:pos="8296"/>
        </w:tabs>
        <w:rPr>
          <w:rFonts w:ascii="Times New Roman" w:hAnsi="Times New Roman" w:cs="Times New Roman"/>
          <w:sz w:val="24"/>
          <w:szCs w:val="24"/>
        </w:rPr>
      </w:pPr>
      <w:r>
        <w:t xml:space="preserve">60. </w:t>
      </w:r>
      <w:r>
        <w:rPr>
          <w:rtl/>
        </w:rPr>
        <w:t>בית-דין מיוחד לגיור במזרח</w:t>
      </w:r>
      <w:r>
        <w:t>-</w:t>
      </w:r>
      <w:r>
        <w:rPr>
          <w:rtl/>
        </w:rPr>
        <w:t>אירופה</w:t>
      </w:r>
      <w:r>
        <w:tab/>
      </w:r>
      <w:r>
        <w:fldChar w:fldCharType="begin"/>
      </w:r>
      <w:r>
        <w:instrText xml:space="preserve"> PAGEREF _Toc76385336 \h </w:instrText>
      </w:r>
      <w:r>
        <w:fldChar w:fldCharType="separate"/>
      </w:r>
      <w:r>
        <w:t>221</w:t>
      </w:r>
      <w:r>
        <w:fldChar w:fldCharType="end"/>
      </w:r>
    </w:p>
    <w:p w14:paraId="2581E6CC" w14:textId="77777777" w:rsidR="00000000" w:rsidRDefault="009432B4">
      <w:pPr>
        <w:pStyle w:val="TOC1"/>
        <w:tabs>
          <w:tab w:val="right" w:leader="dot" w:pos="8296"/>
        </w:tabs>
        <w:rPr>
          <w:rFonts w:ascii="Times New Roman" w:hAnsi="Times New Roman" w:cs="Times New Roman"/>
          <w:sz w:val="24"/>
          <w:szCs w:val="24"/>
        </w:rPr>
      </w:pPr>
      <w:r>
        <w:t xml:space="preserve">88. </w:t>
      </w:r>
      <w:r>
        <w:rPr>
          <w:rtl/>
        </w:rPr>
        <w:t>חילול קברו של התנא רב אבדימי</w:t>
      </w:r>
      <w:r>
        <w:tab/>
      </w:r>
      <w:r>
        <w:fldChar w:fldCharType="begin"/>
      </w:r>
      <w:r>
        <w:instrText xml:space="preserve"> PAGEREF _Toc76385337 \h </w:instrText>
      </w:r>
      <w:r>
        <w:fldChar w:fldCharType="separate"/>
      </w:r>
      <w:r>
        <w:t>222</w:t>
      </w:r>
      <w:r>
        <w:fldChar w:fldCharType="end"/>
      </w:r>
    </w:p>
    <w:p w14:paraId="037FD430" w14:textId="77777777" w:rsidR="00000000" w:rsidRDefault="009432B4">
      <w:pPr>
        <w:pStyle w:val="TOC1"/>
        <w:tabs>
          <w:tab w:val="right" w:leader="dot" w:pos="8296"/>
        </w:tabs>
        <w:rPr>
          <w:rFonts w:ascii="Times New Roman" w:hAnsi="Times New Roman" w:cs="Times New Roman"/>
          <w:sz w:val="24"/>
          <w:szCs w:val="24"/>
        </w:rPr>
      </w:pPr>
      <w:r>
        <w:t xml:space="preserve">89. </w:t>
      </w:r>
      <w:r>
        <w:rPr>
          <w:rtl/>
        </w:rPr>
        <w:t>גיורים בישראל</w:t>
      </w:r>
      <w:r>
        <w:tab/>
      </w:r>
      <w:r>
        <w:fldChar w:fldCharType="begin"/>
      </w:r>
      <w:r>
        <w:instrText xml:space="preserve"> PAGEREF _Toc76385338 \h </w:instrText>
      </w:r>
      <w:r>
        <w:fldChar w:fldCharType="separate"/>
      </w:r>
      <w:r>
        <w:t>223</w:t>
      </w:r>
      <w:r>
        <w:fldChar w:fldCharType="end"/>
      </w:r>
    </w:p>
    <w:p w14:paraId="59FBF221" w14:textId="77777777" w:rsidR="00000000" w:rsidRDefault="009432B4">
      <w:pPr>
        <w:pStyle w:val="TOC1"/>
        <w:tabs>
          <w:tab w:val="right" w:leader="dot" w:pos="8296"/>
        </w:tabs>
        <w:rPr>
          <w:rFonts w:ascii="Times New Roman" w:hAnsi="Times New Roman" w:cs="Times New Roman"/>
          <w:sz w:val="24"/>
          <w:szCs w:val="24"/>
        </w:rPr>
      </w:pPr>
      <w:r>
        <w:t xml:space="preserve">142. </w:t>
      </w:r>
      <w:r>
        <w:rPr>
          <w:rtl/>
        </w:rPr>
        <w:t>פירוק המועצה הד</w:t>
      </w:r>
      <w:r>
        <w:rPr>
          <w:rtl/>
        </w:rPr>
        <w:t>תית בירוחם</w:t>
      </w:r>
      <w:r>
        <w:tab/>
      </w:r>
      <w:r>
        <w:fldChar w:fldCharType="begin"/>
      </w:r>
      <w:r>
        <w:instrText xml:space="preserve"> PAGEREF _Toc76385339 \h </w:instrText>
      </w:r>
      <w:r>
        <w:fldChar w:fldCharType="separate"/>
      </w:r>
      <w:r>
        <w:t>223</w:t>
      </w:r>
      <w:r>
        <w:fldChar w:fldCharType="end"/>
      </w:r>
    </w:p>
    <w:p w14:paraId="3184BAC6" w14:textId="77777777" w:rsidR="00000000" w:rsidRDefault="009432B4">
      <w:pPr>
        <w:pStyle w:val="TOC1"/>
        <w:tabs>
          <w:tab w:val="right" w:leader="dot" w:pos="8296"/>
        </w:tabs>
        <w:rPr>
          <w:rFonts w:ascii="Times New Roman" w:hAnsi="Times New Roman" w:cs="Times New Roman"/>
          <w:sz w:val="24"/>
          <w:szCs w:val="24"/>
        </w:rPr>
      </w:pPr>
      <w:r>
        <w:t xml:space="preserve">190. </w:t>
      </w:r>
      <w:r>
        <w:rPr>
          <w:rtl/>
        </w:rPr>
        <w:t>קבורת מאבטח בחלקה ללא-יהודים</w:t>
      </w:r>
      <w:r>
        <w:tab/>
      </w:r>
      <w:r>
        <w:fldChar w:fldCharType="begin"/>
      </w:r>
      <w:r>
        <w:instrText xml:space="preserve"> PAGEREF _Toc76385340 \h </w:instrText>
      </w:r>
      <w:r>
        <w:fldChar w:fldCharType="separate"/>
      </w:r>
      <w:r>
        <w:t>224</w:t>
      </w:r>
      <w:r>
        <w:fldChar w:fldCharType="end"/>
      </w:r>
    </w:p>
    <w:p w14:paraId="4BFE0F27" w14:textId="77777777" w:rsidR="00000000" w:rsidRDefault="009432B4">
      <w:pPr>
        <w:pStyle w:val="TOC1"/>
        <w:tabs>
          <w:tab w:val="right" w:leader="dot" w:pos="8296"/>
        </w:tabs>
        <w:rPr>
          <w:rFonts w:ascii="Times New Roman" w:hAnsi="Times New Roman" w:cs="Times New Roman"/>
          <w:sz w:val="24"/>
          <w:szCs w:val="24"/>
        </w:rPr>
      </w:pPr>
      <w:r>
        <w:t xml:space="preserve">199. </w:t>
      </w:r>
      <w:r>
        <w:rPr>
          <w:rtl/>
        </w:rPr>
        <w:t>בית-הקברות ללא-יהודים</w:t>
      </w:r>
      <w:r>
        <w:t xml:space="preserve"> </w:t>
      </w:r>
      <w:r>
        <w:rPr>
          <w:rtl/>
        </w:rPr>
        <w:t>באשקלון</w:t>
      </w:r>
      <w:r>
        <w:tab/>
      </w:r>
      <w:r>
        <w:fldChar w:fldCharType="begin"/>
      </w:r>
      <w:r>
        <w:instrText xml:space="preserve"> PAGEREF _Toc76385341 \h </w:instrText>
      </w:r>
      <w:r>
        <w:fldChar w:fldCharType="separate"/>
      </w:r>
      <w:r>
        <w:t>225</w:t>
      </w:r>
      <w:r>
        <w:fldChar w:fldCharType="end"/>
      </w:r>
    </w:p>
    <w:p w14:paraId="6C98211C" w14:textId="77777777" w:rsidR="00000000" w:rsidRDefault="009432B4">
      <w:pPr>
        <w:pStyle w:val="TOC1"/>
        <w:tabs>
          <w:tab w:val="right" w:leader="dot" w:pos="8296"/>
        </w:tabs>
        <w:rPr>
          <w:rFonts w:ascii="Times New Roman" w:hAnsi="Times New Roman" w:cs="Times New Roman"/>
          <w:sz w:val="24"/>
          <w:szCs w:val="24"/>
        </w:rPr>
      </w:pPr>
      <w:r>
        <w:t xml:space="preserve">212. </w:t>
      </w:r>
      <w:r>
        <w:rPr>
          <w:rtl/>
        </w:rPr>
        <w:t>השפעת התוכנית הכלכלית על עולם התורה</w:t>
      </w:r>
      <w:r>
        <w:tab/>
      </w:r>
      <w:r>
        <w:fldChar w:fldCharType="begin"/>
      </w:r>
      <w:r>
        <w:instrText xml:space="preserve"> PAGEREF _Toc76385342 \h </w:instrText>
      </w:r>
      <w:r>
        <w:fldChar w:fldCharType="separate"/>
      </w:r>
      <w:r>
        <w:t>227</w:t>
      </w:r>
      <w:r>
        <w:fldChar w:fldCharType="end"/>
      </w:r>
    </w:p>
    <w:p w14:paraId="233B1620" w14:textId="77777777" w:rsidR="00000000" w:rsidRDefault="009432B4">
      <w:pPr>
        <w:pStyle w:val="TOC1"/>
        <w:tabs>
          <w:tab w:val="right" w:leader="dot" w:pos="8296"/>
        </w:tabs>
        <w:rPr>
          <w:rFonts w:ascii="Times New Roman" w:hAnsi="Times New Roman" w:cs="Times New Roman"/>
          <w:sz w:val="24"/>
          <w:szCs w:val="24"/>
        </w:rPr>
      </w:pPr>
      <w:r>
        <w:t>220</w:t>
      </w:r>
      <w:r>
        <w:t xml:space="preserve">. </w:t>
      </w:r>
      <w:r>
        <w:rPr>
          <w:rtl/>
        </w:rPr>
        <w:t>גביית תשלום עבור חנייה בבית-עלמין</w:t>
      </w:r>
      <w:r>
        <w:tab/>
      </w:r>
      <w:r>
        <w:fldChar w:fldCharType="begin"/>
      </w:r>
      <w:r>
        <w:instrText xml:space="preserve"> PAGEREF _Toc76385343 \h </w:instrText>
      </w:r>
      <w:r>
        <w:fldChar w:fldCharType="separate"/>
      </w:r>
      <w:r>
        <w:t>228</w:t>
      </w:r>
      <w:r>
        <w:fldChar w:fldCharType="end"/>
      </w:r>
    </w:p>
    <w:p w14:paraId="2CCC9348" w14:textId="77777777" w:rsidR="00000000" w:rsidRDefault="009432B4">
      <w:pPr>
        <w:pStyle w:val="TOC1"/>
        <w:tabs>
          <w:tab w:val="right" w:leader="dot" w:pos="8296"/>
        </w:tabs>
        <w:rPr>
          <w:rFonts w:ascii="Times New Roman" w:hAnsi="Times New Roman" w:cs="Times New Roman"/>
          <w:sz w:val="24"/>
          <w:szCs w:val="24"/>
        </w:rPr>
      </w:pPr>
      <w:r>
        <w:t xml:space="preserve">221. </w:t>
      </w:r>
      <w:r>
        <w:rPr>
          <w:rtl/>
        </w:rPr>
        <w:t>שירות בצבא של מועמדות לגיור</w:t>
      </w:r>
      <w:r>
        <w:tab/>
      </w:r>
      <w:r>
        <w:fldChar w:fldCharType="begin"/>
      </w:r>
      <w:r>
        <w:instrText xml:space="preserve"> PAGEREF _Toc76385344 \h </w:instrText>
      </w:r>
      <w:r>
        <w:fldChar w:fldCharType="separate"/>
      </w:r>
      <w:r>
        <w:t>229</w:t>
      </w:r>
      <w:r>
        <w:fldChar w:fldCharType="end"/>
      </w:r>
    </w:p>
    <w:p w14:paraId="3F3AF9D6" w14:textId="77777777" w:rsidR="00000000" w:rsidRDefault="009432B4">
      <w:pPr>
        <w:pStyle w:val="TOC1"/>
        <w:tabs>
          <w:tab w:val="right" w:leader="dot" w:pos="8296"/>
        </w:tabs>
        <w:rPr>
          <w:rFonts w:ascii="Times New Roman" w:hAnsi="Times New Roman" w:cs="Times New Roman"/>
          <w:sz w:val="24"/>
          <w:szCs w:val="24"/>
        </w:rPr>
      </w:pPr>
      <w:r>
        <w:t xml:space="preserve">293. </w:t>
      </w:r>
      <w:r>
        <w:rPr>
          <w:rtl/>
        </w:rPr>
        <w:t>סגירת המועצות הדתיות</w:t>
      </w:r>
      <w:r>
        <w:tab/>
      </w:r>
      <w:r>
        <w:fldChar w:fldCharType="begin"/>
      </w:r>
      <w:r>
        <w:instrText xml:space="preserve"> PAGEREF _Toc76385345 \h </w:instrText>
      </w:r>
      <w:r>
        <w:fldChar w:fldCharType="separate"/>
      </w:r>
      <w:r>
        <w:t>230</w:t>
      </w:r>
      <w:r>
        <w:fldChar w:fldCharType="end"/>
      </w:r>
    </w:p>
    <w:p w14:paraId="548F67EC" w14:textId="77777777" w:rsidR="00000000" w:rsidRDefault="009432B4">
      <w:pPr>
        <w:pStyle w:val="TOC1"/>
        <w:tabs>
          <w:tab w:val="right" w:leader="dot" w:pos="8296"/>
        </w:tabs>
        <w:rPr>
          <w:rFonts w:ascii="Times New Roman" w:hAnsi="Times New Roman" w:cs="Times New Roman"/>
          <w:sz w:val="24"/>
          <w:szCs w:val="24"/>
        </w:rPr>
      </w:pPr>
      <w:r>
        <w:t xml:space="preserve">299. </w:t>
      </w:r>
      <w:r>
        <w:rPr>
          <w:rtl/>
        </w:rPr>
        <w:t>מתן שירותי דת על-ידי הרשויות המקומיות</w:t>
      </w:r>
      <w:r>
        <w:tab/>
      </w:r>
      <w:r>
        <w:fldChar w:fldCharType="begin"/>
      </w:r>
      <w:r>
        <w:instrText xml:space="preserve"> PAGEREF _Toc76385</w:instrText>
      </w:r>
      <w:r>
        <w:instrText xml:space="preserve">346 \h </w:instrText>
      </w:r>
      <w:r>
        <w:fldChar w:fldCharType="separate"/>
      </w:r>
      <w:r>
        <w:t>231</w:t>
      </w:r>
      <w:r>
        <w:fldChar w:fldCharType="end"/>
      </w:r>
    </w:p>
    <w:p w14:paraId="1C92B921" w14:textId="77777777" w:rsidR="00000000" w:rsidRDefault="009432B4">
      <w:pPr>
        <w:pStyle w:val="TOC1"/>
        <w:tabs>
          <w:tab w:val="right" w:leader="dot" w:pos="8296"/>
        </w:tabs>
        <w:rPr>
          <w:rFonts w:ascii="Times New Roman" w:hAnsi="Times New Roman" w:cs="Times New Roman"/>
          <w:sz w:val="24"/>
          <w:szCs w:val="24"/>
        </w:rPr>
      </w:pPr>
      <w:r>
        <w:t xml:space="preserve">300. </w:t>
      </w:r>
      <w:r>
        <w:rPr>
          <w:rtl/>
        </w:rPr>
        <w:t>סגירת</w:t>
      </w:r>
      <w:r>
        <w:t xml:space="preserve"> </w:t>
      </w:r>
      <w:r>
        <w:rPr>
          <w:rtl/>
        </w:rPr>
        <w:t>המועצות הדתיות</w:t>
      </w:r>
      <w:r>
        <w:tab/>
      </w:r>
      <w:r>
        <w:fldChar w:fldCharType="begin"/>
      </w:r>
      <w:r>
        <w:instrText xml:space="preserve"> PAGEREF _Toc76385347 \h </w:instrText>
      </w:r>
      <w:r>
        <w:fldChar w:fldCharType="separate"/>
      </w:r>
      <w:r>
        <w:t>232</w:t>
      </w:r>
      <w:r>
        <w:fldChar w:fldCharType="end"/>
      </w:r>
    </w:p>
    <w:p w14:paraId="43D4EC26" w14:textId="77777777" w:rsidR="00000000" w:rsidRDefault="009432B4">
      <w:pPr>
        <w:pStyle w:val="TOC1"/>
        <w:tabs>
          <w:tab w:val="right" w:leader="dot" w:pos="8296"/>
        </w:tabs>
        <w:rPr>
          <w:rFonts w:ascii="Times New Roman" w:hAnsi="Times New Roman" w:cs="Times New Roman"/>
          <w:sz w:val="24"/>
          <w:szCs w:val="24"/>
        </w:rPr>
      </w:pPr>
      <w:r>
        <w:t xml:space="preserve">328. </w:t>
      </w:r>
      <w:r>
        <w:rPr>
          <w:rtl/>
        </w:rPr>
        <w:t>עיכובים בתקצוב מוסדות תורה</w:t>
      </w:r>
      <w:r>
        <w:tab/>
      </w:r>
      <w:r>
        <w:fldChar w:fldCharType="begin"/>
      </w:r>
      <w:r>
        <w:instrText xml:space="preserve"> PAGEREF _Toc76385348 \h </w:instrText>
      </w:r>
      <w:r>
        <w:fldChar w:fldCharType="separate"/>
      </w:r>
      <w:r>
        <w:t>234</w:t>
      </w:r>
      <w:r>
        <w:fldChar w:fldCharType="end"/>
      </w:r>
    </w:p>
    <w:p w14:paraId="5A743A61" w14:textId="77777777" w:rsidR="00000000" w:rsidRDefault="009432B4">
      <w:pPr>
        <w:pStyle w:val="TOC1"/>
        <w:tabs>
          <w:tab w:val="right" w:leader="dot" w:pos="8296"/>
        </w:tabs>
        <w:rPr>
          <w:rFonts w:ascii="Times New Roman" w:hAnsi="Times New Roman" w:cs="Times New Roman"/>
          <w:sz w:val="24"/>
          <w:szCs w:val="24"/>
        </w:rPr>
      </w:pPr>
      <w:r>
        <w:t xml:space="preserve">330. </w:t>
      </w:r>
      <w:r>
        <w:rPr>
          <w:rtl/>
        </w:rPr>
        <w:t>תשלומים לאברכים</w:t>
      </w:r>
      <w:r>
        <w:tab/>
      </w:r>
      <w:r>
        <w:fldChar w:fldCharType="begin"/>
      </w:r>
      <w:r>
        <w:instrText xml:space="preserve"> PAGEREF _Toc76385349 \h </w:instrText>
      </w:r>
      <w:r>
        <w:fldChar w:fldCharType="separate"/>
      </w:r>
      <w:r>
        <w:t>237</w:t>
      </w:r>
      <w:r>
        <w:fldChar w:fldCharType="end"/>
      </w:r>
    </w:p>
    <w:p w14:paraId="37F08D81" w14:textId="77777777" w:rsidR="00000000" w:rsidRDefault="009432B4">
      <w:pPr>
        <w:pStyle w:val="TOC1"/>
        <w:tabs>
          <w:tab w:val="right" w:leader="dot" w:pos="8296"/>
        </w:tabs>
        <w:rPr>
          <w:rFonts w:ascii="Times New Roman" w:hAnsi="Times New Roman" w:cs="Times New Roman"/>
          <w:sz w:val="24"/>
          <w:szCs w:val="24"/>
        </w:rPr>
      </w:pPr>
      <w:r>
        <w:t xml:space="preserve">331. </w:t>
      </w:r>
      <w:r>
        <w:rPr>
          <w:rtl/>
        </w:rPr>
        <w:t>קיצוץ בתקציבי מוסדות התורה</w:t>
      </w:r>
      <w:r>
        <w:tab/>
      </w:r>
      <w:r>
        <w:fldChar w:fldCharType="begin"/>
      </w:r>
      <w:r>
        <w:instrText xml:space="preserve"> PAGEREF _Toc76385350 \h </w:instrText>
      </w:r>
      <w:r>
        <w:fldChar w:fldCharType="separate"/>
      </w:r>
      <w:r>
        <w:t>240</w:t>
      </w:r>
      <w:r>
        <w:fldChar w:fldCharType="end"/>
      </w:r>
    </w:p>
    <w:p w14:paraId="227167C8" w14:textId="77777777" w:rsidR="00000000" w:rsidRDefault="009432B4">
      <w:pPr>
        <w:pStyle w:val="TOC1"/>
        <w:tabs>
          <w:tab w:val="right" w:leader="dot" w:pos="8296"/>
        </w:tabs>
        <w:rPr>
          <w:rFonts w:ascii="Times New Roman" w:hAnsi="Times New Roman" w:cs="Times New Roman"/>
          <w:sz w:val="24"/>
          <w:szCs w:val="24"/>
        </w:rPr>
      </w:pPr>
      <w:r>
        <w:t xml:space="preserve">340. </w:t>
      </w:r>
      <w:r>
        <w:rPr>
          <w:rtl/>
        </w:rPr>
        <w:t>צמצום התמיכה הממשלתית ב"מכון מאיר</w:t>
      </w:r>
      <w:r>
        <w:t>"</w:t>
      </w:r>
      <w:r>
        <w:tab/>
      </w:r>
      <w:r>
        <w:fldChar w:fldCharType="begin"/>
      </w:r>
      <w:r>
        <w:instrText xml:space="preserve"> PAGEREF _Toc76385351 \h </w:instrText>
      </w:r>
      <w:r>
        <w:fldChar w:fldCharType="separate"/>
      </w:r>
      <w:r>
        <w:t>241</w:t>
      </w:r>
      <w:r>
        <w:fldChar w:fldCharType="end"/>
      </w:r>
    </w:p>
    <w:p w14:paraId="73A715EE" w14:textId="77777777" w:rsidR="00000000" w:rsidRDefault="009432B4">
      <w:pPr>
        <w:pStyle w:val="TOC1"/>
        <w:tabs>
          <w:tab w:val="right" w:leader="dot" w:pos="8296"/>
        </w:tabs>
        <w:rPr>
          <w:rFonts w:ascii="Times New Roman" w:hAnsi="Times New Roman" w:cs="Times New Roman"/>
          <w:sz w:val="24"/>
          <w:szCs w:val="24"/>
        </w:rPr>
      </w:pPr>
      <w:r>
        <w:t xml:space="preserve">341. </w:t>
      </w:r>
      <w:r>
        <w:rPr>
          <w:rtl/>
        </w:rPr>
        <w:t>קיזוז בכספי התמיכה למוסדות "שערי ציון"</w:t>
      </w:r>
      <w:r>
        <w:tab/>
      </w:r>
      <w:r>
        <w:fldChar w:fldCharType="begin"/>
      </w:r>
      <w:r>
        <w:instrText xml:space="preserve"> PAGEREF _Toc76385352 \h </w:instrText>
      </w:r>
      <w:r>
        <w:fldChar w:fldCharType="separate"/>
      </w:r>
      <w:r>
        <w:t>241</w:t>
      </w:r>
      <w:r>
        <w:fldChar w:fldCharType="end"/>
      </w:r>
    </w:p>
    <w:p w14:paraId="6C014717" w14:textId="77777777" w:rsidR="00000000" w:rsidRDefault="009432B4">
      <w:pPr>
        <w:pStyle w:val="a"/>
        <w:jc w:val="center"/>
        <w:rPr>
          <w:rtl/>
        </w:rPr>
      </w:pPr>
      <w:r>
        <w:rPr>
          <w:bCs/>
          <w:szCs w:val="36"/>
          <w:u w:val="single"/>
          <w:rtl/>
        </w:rPr>
        <w:fldChar w:fldCharType="end"/>
      </w:r>
    </w:p>
    <w:p w14:paraId="08113279" w14:textId="77777777" w:rsidR="00000000" w:rsidRDefault="009432B4">
      <w:pPr>
        <w:pStyle w:val="a"/>
        <w:jc w:val="center"/>
        <w:rPr>
          <w:rtl/>
        </w:rPr>
      </w:pPr>
      <w:r>
        <w:rPr>
          <w:rtl/>
        </w:rPr>
        <w:br w:type="page"/>
      </w:r>
    </w:p>
    <w:p w14:paraId="16C9FBD7" w14:textId="77777777" w:rsidR="00000000" w:rsidRDefault="009432B4">
      <w:pPr>
        <w:pStyle w:val="a"/>
        <w:rPr>
          <w:rtl/>
        </w:rPr>
      </w:pPr>
      <w:r>
        <w:rPr>
          <w:rtl/>
        </w:rPr>
        <w:br w:type="page"/>
      </w:r>
    </w:p>
    <w:p w14:paraId="5DCF1D34" w14:textId="77777777" w:rsidR="00000000" w:rsidRDefault="009432B4">
      <w:pPr>
        <w:pStyle w:val="a"/>
        <w:rPr>
          <w:rFonts w:hint="cs"/>
          <w:rtl/>
        </w:rPr>
      </w:pPr>
    </w:p>
    <w:p w14:paraId="6DA03346" w14:textId="77777777" w:rsidR="00000000" w:rsidRDefault="009432B4">
      <w:pPr>
        <w:pStyle w:val="a"/>
        <w:rPr>
          <w:rFonts w:hint="cs"/>
          <w:rtl/>
        </w:rPr>
      </w:pPr>
      <w:r>
        <w:rPr>
          <w:rFonts w:hint="cs"/>
          <w:rtl/>
        </w:rPr>
        <w:t>חוב' ט"ז</w:t>
      </w:r>
    </w:p>
    <w:p w14:paraId="35DBE709" w14:textId="77777777" w:rsidR="00000000" w:rsidRDefault="009432B4">
      <w:pPr>
        <w:pStyle w:val="a"/>
        <w:rPr>
          <w:rFonts w:hint="cs"/>
          <w:rtl/>
        </w:rPr>
      </w:pPr>
      <w:r>
        <w:rPr>
          <w:rFonts w:hint="cs"/>
          <w:rtl/>
        </w:rPr>
        <w:t>ישיבה מ"ג</w:t>
      </w:r>
    </w:p>
    <w:p w14:paraId="503B1F9B" w14:textId="77777777" w:rsidR="00000000" w:rsidRDefault="009432B4">
      <w:pPr>
        <w:pStyle w:val="a"/>
        <w:rPr>
          <w:rFonts w:hint="cs"/>
          <w:rtl/>
        </w:rPr>
      </w:pPr>
    </w:p>
    <w:p w14:paraId="07386743" w14:textId="77777777" w:rsidR="00000000" w:rsidRDefault="009432B4">
      <w:pPr>
        <w:pStyle w:val="a"/>
        <w:rPr>
          <w:rFonts w:hint="cs"/>
          <w:rtl/>
        </w:rPr>
      </w:pPr>
    </w:p>
    <w:p w14:paraId="19DE22AD" w14:textId="77777777" w:rsidR="00000000" w:rsidRDefault="009432B4">
      <w:pPr>
        <w:pStyle w:val="a"/>
        <w:rPr>
          <w:rFonts w:hint="cs"/>
          <w:rtl/>
        </w:rPr>
      </w:pPr>
    </w:p>
    <w:p w14:paraId="79E4F633" w14:textId="77777777" w:rsidR="00000000" w:rsidRDefault="009432B4">
      <w:pPr>
        <w:pStyle w:val="a"/>
        <w:rPr>
          <w:rFonts w:hint="cs"/>
          <w:rtl/>
        </w:rPr>
      </w:pPr>
    </w:p>
    <w:p w14:paraId="5FC5FAEF" w14:textId="77777777" w:rsidR="00000000" w:rsidRDefault="009432B4">
      <w:pPr>
        <w:pStyle w:val="a"/>
        <w:rPr>
          <w:rFonts w:hint="cs"/>
          <w:rtl/>
        </w:rPr>
      </w:pPr>
    </w:p>
    <w:p w14:paraId="49389F21" w14:textId="77777777" w:rsidR="00000000" w:rsidRDefault="009432B4">
      <w:pPr>
        <w:pStyle w:val="a"/>
        <w:rPr>
          <w:rFonts w:hint="cs"/>
          <w:rtl/>
        </w:rPr>
      </w:pPr>
    </w:p>
    <w:p w14:paraId="1C3D9BF1" w14:textId="77777777" w:rsidR="00000000" w:rsidRDefault="009432B4">
      <w:pPr>
        <w:pStyle w:val="a"/>
        <w:rPr>
          <w:rFonts w:hint="cs"/>
          <w:rtl/>
        </w:rPr>
      </w:pPr>
    </w:p>
    <w:p w14:paraId="0294360F" w14:textId="77777777" w:rsidR="00000000" w:rsidRDefault="009432B4">
      <w:pPr>
        <w:pStyle w:val="a"/>
        <w:rPr>
          <w:rtl/>
        </w:rPr>
      </w:pPr>
    </w:p>
    <w:p w14:paraId="0AEA9832" w14:textId="77777777" w:rsidR="00000000" w:rsidRDefault="009432B4">
      <w:pPr>
        <w:pStyle w:val="a"/>
        <w:rPr>
          <w:rFonts w:hint="cs"/>
          <w:rtl/>
        </w:rPr>
      </w:pPr>
    </w:p>
    <w:p w14:paraId="64DD793A" w14:textId="77777777" w:rsidR="00000000" w:rsidRDefault="009432B4">
      <w:pPr>
        <w:pStyle w:val="a"/>
        <w:rPr>
          <w:rFonts w:hint="cs"/>
          <w:rtl/>
        </w:rPr>
      </w:pPr>
    </w:p>
    <w:p w14:paraId="1F808659" w14:textId="77777777" w:rsidR="00000000" w:rsidRDefault="009432B4">
      <w:pPr>
        <w:pStyle w:val="a"/>
        <w:rPr>
          <w:rFonts w:hint="cs"/>
          <w:rtl/>
        </w:rPr>
      </w:pPr>
    </w:p>
    <w:p w14:paraId="20AEB82F" w14:textId="77777777" w:rsidR="00000000" w:rsidRDefault="009432B4">
      <w:pPr>
        <w:pStyle w:val="a"/>
        <w:rPr>
          <w:rFonts w:hint="cs"/>
          <w:rtl/>
        </w:rPr>
      </w:pPr>
    </w:p>
    <w:p w14:paraId="69DCB139" w14:textId="77777777" w:rsidR="00000000" w:rsidRDefault="009432B4">
      <w:pPr>
        <w:pStyle w:val="a"/>
        <w:rPr>
          <w:rFonts w:hint="cs"/>
          <w:rtl/>
        </w:rPr>
      </w:pPr>
    </w:p>
    <w:p w14:paraId="5287C2DB" w14:textId="77777777" w:rsidR="00000000" w:rsidRDefault="009432B4">
      <w:pPr>
        <w:pStyle w:val="a"/>
        <w:rPr>
          <w:rFonts w:hint="cs"/>
          <w:rtl/>
        </w:rPr>
      </w:pPr>
    </w:p>
    <w:p w14:paraId="3D4B1BA8" w14:textId="77777777" w:rsidR="00000000" w:rsidRDefault="009432B4">
      <w:pPr>
        <w:pStyle w:val="a"/>
        <w:rPr>
          <w:rFonts w:hint="cs"/>
          <w:rtl/>
        </w:rPr>
      </w:pPr>
    </w:p>
    <w:p w14:paraId="0570DC8B" w14:textId="77777777" w:rsidR="00000000" w:rsidRDefault="009432B4">
      <w:pPr>
        <w:pStyle w:val="a"/>
        <w:rPr>
          <w:rFonts w:hint="cs"/>
          <w:rtl/>
        </w:rPr>
      </w:pPr>
    </w:p>
    <w:p w14:paraId="55C9722C" w14:textId="77777777" w:rsidR="00000000" w:rsidRDefault="009432B4">
      <w:pPr>
        <w:pStyle w:val="a"/>
        <w:rPr>
          <w:rFonts w:hint="cs"/>
          <w:rtl/>
        </w:rPr>
      </w:pPr>
    </w:p>
    <w:p w14:paraId="2C2DEC3C" w14:textId="77777777" w:rsidR="00000000" w:rsidRDefault="009432B4">
      <w:pPr>
        <w:pStyle w:val="a1"/>
        <w:bidi/>
        <w:rPr>
          <w:rFonts w:hint="cs"/>
          <w:rtl/>
        </w:rPr>
      </w:pPr>
      <w:r>
        <w:rPr>
          <w:rtl/>
        </w:rPr>
        <w:t>הישיבה ה</w:t>
      </w:r>
      <w:r>
        <w:rPr>
          <w:rFonts w:hint="cs"/>
          <w:rtl/>
        </w:rPr>
        <w:t>ארבעים-ושלוש</w:t>
      </w:r>
      <w:r>
        <w:rPr>
          <w:rtl/>
        </w:rPr>
        <w:t xml:space="preserve"> של הכנסת ה</w:t>
      </w:r>
      <w:r>
        <w:rPr>
          <w:rFonts w:hint="cs"/>
          <w:rtl/>
        </w:rPr>
        <w:t>שש-עשרה</w:t>
      </w:r>
    </w:p>
    <w:p w14:paraId="78CC8300" w14:textId="77777777" w:rsidR="00000000" w:rsidRDefault="009432B4">
      <w:pPr>
        <w:pStyle w:val="a2"/>
        <w:bidi/>
        <w:rPr>
          <w:rtl/>
        </w:rPr>
      </w:pPr>
      <w:r>
        <w:rPr>
          <w:rtl/>
        </w:rPr>
        <w:t>יום רביעי,</w:t>
      </w:r>
      <w:r>
        <w:rPr>
          <w:rFonts w:hint="cs"/>
          <w:rtl/>
        </w:rPr>
        <w:t xml:space="preserve"> </w:t>
      </w:r>
      <w:r>
        <w:rPr>
          <w:rtl/>
        </w:rPr>
        <w:t xml:space="preserve">ט' בתמוז </w:t>
      </w:r>
      <w:r>
        <w:rPr>
          <w:rFonts w:hint="cs"/>
          <w:rtl/>
        </w:rPr>
        <w:t>ה</w:t>
      </w:r>
      <w:r>
        <w:rPr>
          <w:rtl/>
        </w:rPr>
        <w:t>תש</w:t>
      </w:r>
      <w:r>
        <w:rPr>
          <w:rtl/>
        </w:rPr>
        <w:t>ס"ג (9 ביולי 2003)</w:t>
      </w:r>
    </w:p>
    <w:p w14:paraId="58CA8299" w14:textId="77777777" w:rsidR="00000000" w:rsidRDefault="009432B4">
      <w:pPr>
        <w:pStyle w:val="a3"/>
        <w:bidi/>
        <w:rPr>
          <w:rtl/>
        </w:rPr>
      </w:pPr>
      <w:r>
        <w:rPr>
          <w:rtl/>
        </w:rPr>
        <w:t>ירושלים, הכנסת, שעה 11:00</w:t>
      </w:r>
    </w:p>
    <w:p w14:paraId="6C00FB20" w14:textId="77777777" w:rsidR="00000000" w:rsidRDefault="009432B4">
      <w:pPr>
        <w:pStyle w:val="a"/>
        <w:ind w:firstLine="0"/>
        <w:rPr>
          <w:rFonts w:hint="cs"/>
          <w:rtl/>
        </w:rPr>
      </w:pPr>
    </w:p>
    <w:p w14:paraId="7CAEE8C4" w14:textId="77777777" w:rsidR="00000000" w:rsidRDefault="009432B4">
      <w:pPr>
        <w:pStyle w:val="ad"/>
        <w:rPr>
          <w:rFonts w:hint="cs"/>
          <w:rtl/>
        </w:rPr>
      </w:pPr>
    </w:p>
    <w:p w14:paraId="5D24A801" w14:textId="77777777" w:rsidR="00000000" w:rsidRDefault="009432B4">
      <w:pPr>
        <w:pStyle w:val="ad"/>
        <w:rPr>
          <w:rFonts w:hint="cs"/>
          <w:rtl/>
        </w:rPr>
      </w:pPr>
    </w:p>
    <w:p w14:paraId="624E117E" w14:textId="77777777" w:rsidR="00000000" w:rsidRDefault="009432B4">
      <w:pPr>
        <w:pStyle w:val="Subject"/>
        <w:rPr>
          <w:rtl/>
        </w:rPr>
      </w:pPr>
    </w:p>
    <w:p w14:paraId="6801F486" w14:textId="77777777" w:rsidR="00000000" w:rsidRDefault="009432B4">
      <w:pPr>
        <w:pStyle w:val="Subject"/>
        <w:rPr>
          <w:rtl/>
        </w:rPr>
      </w:pPr>
      <w:bookmarkStart w:id="0" w:name="CS13936FI0013936T09_07_2003_11_32_09"/>
      <w:bookmarkStart w:id="1" w:name="_Toc45934654"/>
      <w:bookmarkStart w:id="2" w:name="_Toc76385171"/>
      <w:bookmarkEnd w:id="0"/>
      <w:r>
        <w:rPr>
          <w:rtl/>
        </w:rPr>
        <w:t>ישיבה מיוחדת לזכרו של חבר</w:t>
      </w:r>
      <w:r>
        <w:rPr>
          <w:rFonts w:hint="cs"/>
          <w:rtl/>
        </w:rPr>
        <w:t xml:space="preserve"> </w:t>
      </w:r>
      <w:r>
        <w:rPr>
          <w:rtl/>
        </w:rPr>
        <w:t xml:space="preserve">הכנסת לשעבר מאיר וילנר, ממנהיגי המפלגה </w:t>
      </w:r>
      <w:r>
        <w:rPr>
          <w:rFonts w:hint="cs"/>
          <w:rtl/>
        </w:rPr>
        <w:t>ה</w:t>
      </w:r>
      <w:r>
        <w:rPr>
          <w:rtl/>
        </w:rPr>
        <w:t>קומוניסטית הישראלית ואחרון החותמים על מגילת העצמאות</w:t>
      </w:r>
      <w:bookmarkEnd w:id="1"/>
      <w:bookmarkEnd w:id="2"/>
    </w:p>
    <w:p w14:paraId="2E0EAC25" w14:textId="77777777" w:rsidR="00000000" w:rsidRDefault="009432B4">
      <w:pPr>
        <w:pStyle w:val="SubjectSub"/>
        <w:rPr>
          <w:rFonts w:hint="cs"/>
          <w:rtl/>
        </w:rPr>
      </w:pPr>
    </w:p>
    <w:p w14:paraId="03EEDDC3" w14:textId="77777777" w:rsidR="00000000" w:rsidRDefault="009432B4">
      <w:pPr>
        <w:pStyle w:val="ad"/>
        <w:rPr>
          <w:rtl/>
        </w:rPr>
      </w:pPr>
      <w:r>
        <w:rPr>
          <w:rtl/>
        </w:rPr>
        <w:t>היו"ר ראובן ריבלין:</w:t>
      </w:r>
    </w:p>
    <w:p w14:paraId="7DBE3EE7" w14:textId="77777777" w:rsidR="00000000" w:rsidRDefault="009432B4">
      <w:pPr>
        <w:pStyle w:val="a"/>
        <w:rPr>
          <w:rtl/>
        </w:rPr>
      </w:pPr>
    </w:p>
    <w:p w14:paraId="0680258C" w14:textId="77777777" w:rsidR="00000000" w:rsidRDefault="009432B4">
      <w:pPr>
        <w:pStyle w:val="a"/>
        <w:rPr>
          <w:rFonts w:hint="cs"/>
          <w:rtl/>
        </w:rPr>
      </w:pPr>
      <w:r>
        <w:rPr>
          <w:rFonts w:hint="cs"/>
          <w:rtl/>
        </w:rPr>
        <w:t>אדוני השר, רבותי חברי הכנסת, אדוני יושב-ראש האופוזיציה, היום ט' בתמ</w:t>
      </w:r>
      <w:r>
        <w:rPr>
          <w:rFonts w:hint="cs"/>
          <w:rtl/>
        </w:rPr>
        <w:t>וז התשס"ג, 9 בחודש יולי 2003 למניינם. אני מתכבד לפתוח את ישיבת הכנסת.</w:t>
      </w:r>
    </w:p>
    <w:p w14:paraId="7D2D289F" w14:textId="77777777" w:rsidR="00000000" w:rsidRDefault="009432B4">
      <w:pPr>
        <w:pStyle w:val="a"/>
        <w:rPr>
          <w:rFonts w:hint="cs"/>
          <w:rtl/>
        </w:rPr>
      </w:pPr>
    </w:p>
    <w:p w14:paraId="487C67E1" w14:textId="77777777" w:rsidR="00000000" w:rsidRDefault="009432B4">
      <w:pPr>
        <w:pStyle w:val="a"/>
        <w:rPr>
          <w:rFonts w:hint="cs"/>
          <w:rtl/>
        </w:rPr>
      </w:pPr>
      <w:r>
        <w:rPr>
          <w:rFonts w:hint="cs"/>
          <w:rtl/>
        </w:rPr>
        <w:t>חברי הכנסת, היום מלאו 30 לפטירתו של חבר הכנסת לשעבר, מאיר וילנר, זיכרונו לברכה. חברי הכנסת, אדוני השר, בני משפחה יקרים, ידידים, חברים לדרך, אורחים נכבדים, הכנסת חולקת היום כבוד לזכרו של</w:t>
      </w:r>
      <w:r>
        <w:rPr>
          <w:rFonts w:hint="cs"/>
          <w:rtl/>
        </w:rPr>
        <w:t xml:space="preserve"> אחרון החותמים על מגילת העצמאות שחי בתוכנו עד לפני 30 יום, חבר הכנסת לשעבר, מאיר וילנר, שהלך לעולמו. אבקשכם לכבד את זכרו בקימה.</w:t>
      </w:r>
    </w:p>
    <w:p w14:paraId="67A9EFFD" w14:textId="77777777" w:rsidR="00000000" w:rsidRDefault="009432B4">
      <w:pPr>
        <w:pStyle w:val="a"/>
        <w:rPr>
          <w:rFonts w:hint="cs"/>
          <w:rtl/>
        </w:rPr>
      </w:pPr>
    </w:p>
    <w:p w14:paraId="7D68A129" w14:textId="77777777" w:rsidR="00000000" w:rsidRDefault="009432B4">
      <w:pPr>
        <w:pStyle w:val="a"/>
        <w:rPr>
          <w:rFonts w:hint="cs"/>
          <w:rtl/>
        </w:rPr>
      </w:pPr>
      <w:r>
        <w:rPr>
          <w:rFonts w:hint="cs"/>
          <w:rtl/>
        </w:rPr>
        <w:t>(חברי הכנסת מכבדים בקימה את זכרו של המנוח.)</w:t>
      </w:r>
    </w:p>
    <w:p w14:paraId="31FBA372" w14:textId="77777777" w:rsidR="00000000" w:rsidRDefault="009432B4">
      <w:pPr>
        <w:pStyle w:val="a"/>
        <w:rPr>
          <w:rFonts w:hint="cs"/>
          <w:rtl/>
        </w:rPr>
      </w:pPr>
    </w:p>
    <w:p w14:paraId="1DBA2881" w14:textId="77777777" w:rsidR="00000000" w:rsidRDefault="009432B4">
      <w:pPr>
        <w:pStyle w:val="a"/>
        <w:rPr>
          <w:rFonts w:hint="cs"/>
          <w:rtl/>
        </w:rPr>
      </w:pPr>
    </w:p>
    <w:p w14:paraId="09B09969" w14:textId="77777777" w:rsidR="00000000" w:rsidRDefault="009432B4">
      <w:pPr>
        <w:pStyle w:val="Speaker"/>
        <w:rPr>
          <w:rFonts w:hint="cs"/>
          <w:rtl/>
        </w:rPr>
      </w:pPr>
      <w:bookmarkStart w:id="3" w:name="_Toc76385172"/>
      <w:r>
        <w:rPr>
          <w:rtl/>
        </w:rPr>
        <w:t>היו"ר ראובן ריבלין</w:t>
      </w:r>
      <w:bookmarkStart w:id="4" w:name="FS000000476T30_07_2003_17_40_50"/>
      <w:bookmarkEnd w:id="4"/>
      <w:r>
        <w:rPr>
          <w:rFonts w:hint="cs"/>
          <w:rtl/>
        </w:rPr>
        <w:t>:</w:t>
      </w:r>
      <w:bookmarkEnd w:id="3"/>
    </w:p>
    <w:p w14:paraId="56F9FBA1" w14:textId="77777777" w:rsidR="00000000" w:rsidRDefault="009432B4">
      <w:pPr>
        <w:pStyle w:val="a"/>
        <w:rPr>
          <w:rFonts w:hint="cs"/>
          <w:rtl/>
        </w:rPr>
      </w:pPr>
    </w:p>
    <w:p w14:paraId="4F3728F4" w14:textId="77777777" w:rsidR="00000000" w:rsidRDefault="009432B4">
      <w:pPr>
        <w:pStyle w:val="a"/>
        <w:rPr>
          <w:rFonts w:hint="cs"/>
          <w:rtl/>
        </w:rPr>
      </w:pPr>
    </w:p>
    <w:p w14:paraId="122AEDD6" w14:textId="77777777" w:rsidR="00000000" w:rsidRDefault="009432B4">
      <w:pPr>
        <w:pStyle w:val="a"/>
        <w:rPr>
          <w:rFonts w:hint="cs"/>
          <w:rtl/>
        </w:rPr>
      </w:pPr>
      <w:r>
        <w:rPr>
          <w:rFonts w:hint="cs"/>
          <w:rtl/>
        </w:rPr>
        <w:t xml:space="preserve">נא לשבת. </w:t>
      </w:r>
    </w:p>
    <w:p w14:paraId="13F2F260" w14:textId="77777777" w:rsidR="00000000" w:rsidRDefault="009432B4">
      <w:pPr>
        <w:pStyle w:val="a"/>
        <w:rPr>
          <w:rFonts w:hint="cs"/>
          <w:rtl/>
        </w:rPr>
      </w:pPr>
    </w:p>
    <w:p w14:paraId="6A49193A" w14:textId="77777777" w:rsidR="00000000" w:rsidRDefault="009432B4">
      <w:pPr>
        <w:pStyle w:val="a"/>
        <w:rPr>
          <w:rFonts w:hint="cs"/>
          <w:rtl/>
        </w:rPr>
      </w:pPr>
      <w:r>
        <w:rPr>
          <w:rFonts w:hint="cs"/>
          <w:rtl/>
        </w:rPr>
        <w:t>חברי הכנסת, זכה מאיר וילנר להימנות עם חותמי מגיל</w:t>
      </w:r>
      <w:r>
        <w:rPr>
          <w:rFonts w:hint="cs"/>
          <w:rtl/>
        </w:rPr>
        <w:t xml:space="preserve">ת העצמאות, במעמד ההיסטורי של הכרזת העצמאות באולם מוזיאון תל-אביב, ביום שישי ה' באייר התש"ח, 14 במאי 1948 למניינם. חתימת ידו של וילנר על המגילה, כנציגה המובהק של המפלגה הקומוניסטית, היתה ביטוי להכרה המשותפת לכול, שברגע ההיסטורי ההוא, עת נלחם היישוב על חייו </w:t>
      </w:r>
      <w:r>
        <w:rPr>
          <w:rFonts w:hint="cs"/>
          <w:rtl/>
        </w:rPr>
        <w:t>ועל עצמאותו, אין מקום לבדלנות, אלא לנשיאה משותפת באחריות. ברור היה גם, כי אסור שייפקד מקומה של התנועה הקומוניסטית, הן כתנועה פוליטית המתקיימת לצד הזרם הציוני המרכזי, והן כגורם הקשור לגוש הקומוניסטי ובראשו ברית-המועצות, שתמכה כזכור בהקמת המדינה, על-יד עריסת</w:t>
      </w:r>
      <w:r>
        <w:rPr>
          <w:rFonts w:hint="cs"/>
          <w:rtl/>
        </w:rPr>
        <w:t>ה של המדינה היהודית הצעירה.</w:t>
      </w:r>
    </w:p>
    <w:p w14:paraId="1159A36F" w14:textId="77777777" w:rsidR="00000000" w:rsidRDefault="009432B4">
      <w:pPr>
        <w:pStyle w:val="a"/>
        <w:rPr>
          <w:rFonts w:hint="cs"/>
          <w:rtl/>
        </w:rPr>
      </w:pPr>
    </w:p>
    <w:p w14:paraId="36DF993D" w14:textId="77777777" w:rsidR="00000000" w:rsidRDefault="009432B4">
      <w:pPr>
        <w:pStyle w:val="a"/>
        <w:rPr>
          <w:rFonts w:hint="cs"/>
          <w:rtl/>
        </w:rPr>
      </w:pPr>
      <w:r>
        <w:rPr>
          <w:rFonts w:hint="cs"/>
          <w:rtl/>
        </w:rPr>
        <w:t>מאיר וילנר שייך לדור ראשוני הפרלמנטריזם הישראלי, והוא קנה את מעמדו דווקא בהיותו אופוזיציונר נצחי. הוא התחיל את דרכו במועצת העם ובמועצת המדינה הזמנית, זו שקדמה לכנסת הראשונה. למעלה מ-40 שנה כיהן כחבר כנסת באופוזיציה. תקופות ארוכ</w:t>
      </w:r>
      <w:r>
        <w:rPr>
          <w:rFonts w:hint="cs"/>
          <w:rtl/>
        </w:rPr>
        <w:t>ות היה נתון בבדידות פוליטית, אך כמו יריביו הנצחיים מימין, מעולם לא אמר נואש, גם לא  לנוכח הוצאתו אל מחוץ לגדר, יחד אתם, על-ידי ראש הממשלה הראשון הזכור לטוב, דוד בן-גוריון, זיכרונו לברכה, אשר שקד להוציא את שניהם מגבולות מה שהוגדר על-ידו כ"קונסנזוס הלאומי" ו</w:t>
      </w:r>
      <w:r>
        <w:rPr>
          <w:rFonts w:hint="cs"/>
          <w:rtl/>
        </w:rPr>
        <w:t>כרך את שני ההפכים יחד במטבע הלשוני הזכור לשמצה: "בלי חרות ומק"י".</w:t>
      </w:r>
    </w:p>
    <w:p w14:paraId="3B0690AD" w14:textId="77777777" w:rsidR="00000000" w:rsidRDefault="009432B4">
      <w:pPr>
        <w:pStyle w:val="a"/>
        <w:rPr>
          <w:rFonts w:hint="cs"/>
          <w:rtl/>
        </w:rPr>
      </w:pPr>
    </w:p>
    <w:p w14:paraId="05E91CAF" w14:textId="77777777" w:rsidR="00000000" w:rsidRDefault="009432B4">
      <w:pPr>
        <w:pStyle w:val="a"/>
        <w:rPr>
          <w:rFonts w:hint="cs"/>
          <w:rtl/>
        </w:rPr>
      </w:pPr>
      <w:r>
        <w:rPr>
          <w:rFonts w:hint="cs"/>
          <w:rtl/>
        </w:rPr>
        <w:t xml:space="preserve">בתודעה הפרלמנטרית שלנו מזוהה וילנר עם המפלגה הקומוניסטית לפלגיה. נאמן להשקפת עולמו, דבק באמונתו ב"אל" ממוסקבה, גם כשזה הכזיב, וקם כשהתפוגג לו באחת, ולא סר מאמונתו, למרות תהפוכות הזמן. </w:t>
      </w:r>
    </w:p>
    <w:p w14:paraId="5AFE2543" w14:textId="77777777" w:rsidR="00000000" w:rsidRDefault="009432B4">
      <w:pPr>
        <w:pStyle w:val="a"/>
        <w:rPr>
          <w:rFonts w:hint="cs"/>
          <w:rtl/>
        </w:rPr>
      </w:pPr>
    </w:p>
    <w:p w14:paraId="62E86450" w14:textId="77777777" w:rsidR="00000000" w:rsidRDefault="009432B4">
      <w:pPr>
        <w:pStyle w:val="a"/>
        <w:rPr>
          <w:rFonts w:hint="cs"/>
          <w:rtl/>
        </w:rPr>
      </w:pPr>
      <w:r>
        <w:rPr>
          <w:rFonts w:hint="cs"/>
          <w:rtl/>
        </w:rPr>
        <w:t>ויל</w:t>
      </w:r>
      <w:r>
        <w:rPr>
          <w:rFonts w:hint="cs"/>
          <w:rtl/>
        </w:rPr>
        <w:t>נר דגל בקו פרו-סובייטי נוקשה ללא פשרות. הוא היה שלם עם עצמו, עם עולמו ועם השקפתו. הישגו הגדול היה שילוב מרתק וייחודי של מנהיגים יהודים וערבים בצמרת מפלגתו ומאבק יהודי-ערבי משותף ושוויוני על עקרונות ומטרות חברתיות ופוליטיות.</w:t>
      </w:r>
    </w:p>
    <w:p w14:paraId="085D3D43" w14:textId="77777777" w:rsidR="00000000" w:rsidRDefault="009432B4">
      <w:pPr>
        <w:pStyle w:val="a"/>
        <w:rPr>
          <w:rFonts w:hint="cs"/>
          <w:rtl/>
        </w:rPr>
      </w:pPr>
    </w:p>
    <w:p w14:paraId="7C03F1E7" w14:textId="77777777" w:rsidR="00000000" w:rsidRDefault="009432B4">
      <w:pPr>
        <w:pStyle w:val="a"/>
        <w:rPr>
          <w:rFonts w:hint="cs"/>
          <w:rtl/>
        </w:rPr>
      </w:pPr>
      <w:r>
        <w:rPr>
          <w:rFonts w:hint="cs"/>
          <w:rtl/>
        </w:rPr>
        <w:t>שם משפחתו המקורי של וילנר, יליד</w:t>
      </w:r>
      <w:r>
        <w:rPr>
          <w:rFonts w:hint="cs"/>
          <w:rtl/>
        </w:rPr>
        <w:t xml:space="preserve"> העיר וילנה, שנולד ב-1918, ירושלים דליטא דאז, עיר ואם בישראל, היה קובנר. אך לאחר חורבנה של יהדות וילנה המפוארת בימי השואה, ביקש להנציח את זכר עירו והפך את שמו לווילנר. </w:t>
      </w:r>
    </w:p>
    <w:p w14:paraId="3E641E75" w14:textId="77777777" w:rsidR="00000000" w:rsidRDefault="009432B4">
      <w:pPr>
        <w:pStyle w:val="a"/>
        <w:rPr>
          <w:rFonts w:hint="cs"/>
          <w:rtl/>
        </w:rPr>
      </w:pPr>
    </w:p>
    <w:p w14:paraId="21F14BF1" w14:textId="77777777" w:rsidR="00000000" w:rsidRDefault="009432B4">
      <w:pPr>
        <w:pStyle w:val="a"/>
        <w:rPr>
          <w:rFonts w:hint="cs"/>
          <w:rtl/>
        </w:rPr>
      </w:pPr>
      <w:r>
        <w:rPr>
          <w:rFonts w:hint="cs"/>
          <w:rtl/>
        </w:rPr>
        <w:t>על זיקתו של מאיר וילנר, הקומוניסט האדוק למורשת עמו, מעיד הסיפור הבא: השלטונות הסובייטי</w:t>
      </w:r>
      <w:r>
        <w:rPr>
          <w:rFonts w:hint="cs"/>
          <w:rtl/>
        </w:rPr>
        <w:t>ים עמדו לסלול כביש, אשר לפי התכנון עמד למחוק את קברו של רבי נחמן מברסלב בעיירה אומן. נזעקו חברי הכנסת הדתיים וביקשו את עזרת עמיתם, שהיו לו מהלכים בצמרת הקרמלין. וילנר נסע למוסקבה ושכנע את הרשויות להסיר את רוע הגזירה. מאז משמש הקבר באומן מוקד עלייה לרגל לרב</w:t>
      </w:r>
      <w:r>
        <w:rPr>
          <w:rFonts w:hint="cs"/>
          <w:rtl/>
        </w:rPr>
        <w:t>בות בני ישראל, ועל כך ייזכר מאיר וילנר לטוב.</w:t>
      </w:r>
    </w:p>
    <w:p w14:paraId="40FB236F" w14:textId="77777777" w:rsidR="00000000" w:rsidRDefault="009432B4">
      <w:pPr>
        <w:pStyle w:val="a"/>
        <w:rPr>
          <w:rFonts w:hint="cs"/>
          <w:rtl/>
        </w:rPr>
      </w:pPr>
    </w:p>
    <w:p w14:paraId="7D8B2CB7" w14:textId="77777777" w:rsidR="00000000" w:rsidRDefault="009432B4">
      <w:pPr>
        <w:pStyle w:val="a"/>
        <w:rPr>
          <w:rFonts w:hint="cs"/>
          <w:rtl/>
        </w:rPr>
      </w:pPr>
      <w:r>
        <w:rPr>
          <w:rFonts w:hint="cs"/>
          <w:rtl/>
        </w:rPr>
        <w:t>מאיר וילנר, איש רב פעלים ורב פנים היה. יהי זכרו ברוך.</w:t>
      </w:r>
    </w:p>
    <w:p w14:paraId="5F3F6F0D" w14:textId="77777777" w:rsidR="00000000" w:rsidRDefault="009432B4">
      <w:pPr>
        <w:pStyle w:val="a"/>
        <w:rPr>
          <w:rFonts w:hint="cs"/>
          <w:rtl/>
        </w:rPr>
      </w:pPr>
    </w:p>
    <w:p w14:paraId="1F942841" w14:textId="77777777" w:rsidR="00000000" w:rsidRDefault="009432B4">
      <w:pPr>
        <w:pStyle w:val="a"/>
        <w:rPr>
          <w:rFonts w:hint="cs"/>
          <w:rtl/>
        </w:rPr>
      </w:pPr>
      <w:r>
        <w:rPr>
          <w:rFonts w:hint="cs"/>
          <w:rtl/>
        </w:rPr>
        <w:t>אבקש להזמין את השר מאיר שטרית לשאת מלים לזכרו של מאיר וילנר. אחריו נתכבד ונשמע את דבריו של יושב-ראש האופוזיציה וזקן חברי הבית, שמעון פרס.</w:t>
      </w:r>
    </w:p>
    <w:p w14:paraId="11D919FC" w14:textId="77777777" w:rsidR="00000000" w:rsidRDefault="009432B4">
      <w:pPr>
        <w:pStyle w:val="a"/>
        <w:ind w:firstLine="0"/>
        <w:rPr>
          <w:rFonts w:hint="cs"/>
          <w:rtl/>
        </w:rPr>
      </w:pPr>
    </w:p>
    <w:p w14:paraId="50C6A041" w14:textId="77777777" w:rsidR="00000000" w:rsidRDefault="009432B4">
      <w:pPr>
        <w:pStyle w:val="ac"/>
        <w:rPr>
          <w:rtl/>
        </w:rPr>
      </w:pPr>
      <w:r>
        <w:rPr>
          <w:rFonts w:hint="eastAsia"/>
          <w:rtl/>
        </w:rPr>
        <w:t>מוחמד</w:t>
      </w:r>
      <w:r>
        <w:rPr>
          <w:rtl/>
        </w:rPr>
        <w:t xml:space="preserve"> ברכה (חד"ש</w:t>
      </w:r>
      <w:r>
        <w:rPr>
          <w:rtl/>
        </w:rPr>
        <w:t>-תע"ל):</w:t>
      </w:r>
    </w:p>
    <w:p w14:paraId="6EFEB0EE" w14:textId="77777777" w:rsidR="00000000" w:rsidRDefault="009432B4">
      <w:pPr>
        <w:pStyle w:val="a"/>
        <w:rPr>
          <w:rFonts w:hint="cs"/>
          <w:rtl/>
        </w:rPr>
      </w:pPr>
    </w:p>
    <w:p w14:paraId="3BD69A10" w14:textId="77777777" w:rsidR="00000000" w:rsidRDefault="009432B4">
      <w:pPr>
        <w:pStyle w:val="a"/>
        <w:rPr>
          <w:rFonts w:hint="cs"/>
          <w:rtl/>
        </w:rPr>
      </w:pPr>
      <w:r>
        <w:rPr>
          <w:rFonts w:hint="cs"/>
          <w:rtl/>
        </w:rPr>
        <w:t>חבר הבית הותיק.</w:t>
      </w:r>
    </w:p>
    <w:p w14:paraId="32E13E8A" w14:textId="77777777" w:rsidR="00000000" w:rsidRDefault="009432B4">
      <w:pPr>
        <w:pStyle w:val="a"/>
        <w:ind w:firstLine="0"/>
        <w:rPr>
          <w:rFonts w:hint="cs"/>
          <w:rtl/>
        </w:rPr>
      </w:pPr>
    </w:p>
    <w:p w14:paraId="06290F1A" w14:textId="77777777" w:rsidR="00000000" w:rsidRDefault="009432B4">
      <w:pPr>
        <w:pStyle w:val="ad"/>
        <w:rPr>
          <w:rtl/>
        </w:rPr>
      </w:pPr>
      <w:r>
        <w:rPr>
          <w:rtl/>
        </w:rPr>
        <w:t>היו"ר ראובן ריבלין:</w:t>
      </w:r>
    </w:p>
    <w:p w14:paraId="7034F930" w14:textId="77777777" w:rsidR="00000000" w:rsidRDefault="009432B4">
      <w:pPr>
        <w:pStyle w:val="a"/>
        <w:rPr>
          <w:rtl/>
        </w:rPr>
      </w:pPr>
    </w:p>
    <w:p w14:paraId="3B488EBD" w14:textId="77777777" w:rsidR="00000000" w:rsidRDefault="009432B4">
      <w:pPr>
        <w:pStyle w:val="a"/>
        <w:rPr>
          <w:rFonts w:hint="cs"/>
          <w:rtl/>
        </w:rPr>
      </w:pPr>
      <w:r>
        <w:rPr>
          <w:rFonts w:hint="cs"/>
          <w:rtl/>
        </w:rPr>
        <w:t xml:space="preserve">חבר הכנסת פרס מתגאה מצעירותו בשם זקן חברי הבית. </w:t>
      </w:r>
    </w:p>
    <w:p w14:paraId="6998BC81" w14:textId="77777777" w:rsidR="00000000" w:rsidRDefault="009432B4">
      <w:pPr>
        <w:pStyle w:val="a"/>
        <w:ind w:firstLine="0"/>
        <w:rPr>
          <w:rFonts w:hint="cs"/>
          <w:rtl/>
        </w:rPr>
      </w:pPr>
    </w:p>
    <w:p w14:paraId="23848485" w14:textId="77777777" w:rsidR="00000000" w:rsidRDefault="009432B4">
      <w:pPr>
        <w:pStyle w:val="ac"/>
        <w:rPr>
          <w:rtl/>
        </w:rPr>
      </w:pPr>
      <w:r>
        <w:rPr>
          <w:rFonts w:hint="eastAsia"/>
          <w:rtl/>
        </w:rPr>
        <w:t>מוחמד</w:t>
      </w:r>
      <w:r>
        <w:rPr>
          <w:rtl/>
        </w:rPr>
        <w:t xml:space="preserve"> ברכה (חד"ש-תע"ל):</w:t>
      </w:r>
    </w:p>
    <w:p w14:paraId="2DDCAC1F" w14:textId="77777777" w:rsidR="00000000" w:rsidRDefault="009432B4">
      <w:pPr>
        <w:pStyle w:val="a"/>
        <w:rPr>
          <w:rFonts w:hint="cs"/>
          <w:rtl/>
        </w:rPr>
      </w:pPr>
    </w:p>
    <w:p w14:paraId="05C3F7E2" w14:textId="77777777" w:rsidR="00000000" w:rsidRDefault="009432B4">
      <w:pPr>
        <w:pStyle w:val="a"/>
        <w:rPr>
          <w:rFonts w:hint="cs"/>
          <w:rtl/>
        </w:rPr>
      </w:pPr>
      <w:r>
        <w:rPr>
          <w:rFonts w:hint="cs"/>
          <w:rtl/>
        </w:rPr>
        <w:t>חשבנו שהוא מתנגד לביטוי הזה.</w:t>
      </w:r>
    </w:p>
    <w:p w14:paraId="4A094BAE" w14:textId="77777777" w:rsidR="00000000" w:rsidRDefault="009432B4">
      <w:pPr>
        <w:pStyle w:val="a"/>
        <w:rPr>
          <w:rFonts w:hint="cs"/>
          <w:rtl/>
        </w:rPr>
      </w:pPr>
    </w:p>
    <w:p w14:paraId="61A91CFD" w14:textId="77777777" w:rsidR="00000000" w:rsidRDefault="009432B4">
      <w:pPr>
        <w:pStyle w:val="Speaker"/>
        <w:rPr>
          <w:rFonts w:hint="cs"/>
          <w:rtl/>
        </w:rPr>
      </w:pPr>
      <w:bookmarkStart w:id="5" w:name="_Toc45934655"/>
      <w:bookmarkStart w:id="6" w:name="_Toc76385173"/>
      <w:r>
        <w:rPr>
          <w:rFonts w:hint="cs"/>
          <w:rtl/>
        </w:rPr>
        <w:t>השר מאיר שטרית</w:t>
      </w:r>
      <w:bookmarkEnd w:id="5"/>
      <w:r>
        <w:rPr>
          <w:rFonts w:hint="cs"/>
          <w:rtl/>
        </w:rPr>
        <w:t>:</w:t>
      </w:r>
      <w:bookmarkEnd w:id="6"/>
    </w:p>
    <w:p w14:paraId="2FC9FA64" w14:textId="77777777" w:rsidR="00000000" w:rsidRDefault="009432B4">
      <w:pPr>
        <w:pStyle w:val="a"/>
        <w:rPr>
          <w:rFonts w:hint="cs"/>
          <w:rtl/>
        </w:rPr>
      </w:pPr>
    </w:p>
    <w:p w14:paraId="7297980E" w14:textId="77777777" w:rsidR="00000000" w:rsidRDefault="009432B4">
      <w:pPr>
        <w:pStyle w:val="a"/>
        <w:rPr>
          <w:rFonts w:hint="cs"/>
          <w:rtl/>
        </w:rPr>
      </w:pPr>
      <w:bookmarkStart w:id="7" w:name="FS000000540T09_07_2003_11_45_45"/>
      <w:bookmarkEnd w:id="7"/>
      <w:r>
        <w:rPr>
          <w:rFonts w:hint="cs"/>
          <w:rtl/>
        </w:rPr>
        <w:t>אדוני היושב-ראש, חברי חברי הכנסת, הטקס ההיסטורי של הכרזת המדינה, שהוא אולי החשוב והמכרי</w:t>
      </w:r>
      <w:r>
        <w:rPr>
          <w:rFonts w:hint="cs"/>
          <w:rtl/>
        </w:rPr>
        <w:t xml:space="preserve">ע בטקסים שנערכו אי-פעם אצלנו, היה ביטוי לאחדות לבבות. במאורע הגדול השתתפו נציגי ימין ושמאל, חרדים וחילונים, באי העם כולו, ומאיר וילנר נמנה עמהם. על אף המחלוקת הפנימית לגבי אופי המדינה העתידה, למרות המאבק הרעיוני והאידיאולוגי החריף, חש עצמו מאיר וילנר שותף </w:t>
      </w:r>
      <w:r>
        <w:rPr>
          <w:rFonts w:hint="cs"/>
          <w:rtl/>
        </w:rPr>
        <w:t xml:space="preserve">לחזון, שותף לעשייה וחתם בגאווה על מגילת העצמאות. </w:t>
      </w:r>
    </w:p>
    <w:p w14:paraId="3CB14719" w14:textId="77777777" w:rsidR="00000000" w:rsidRDefault="009432B4">
      <w:pPr>
        <w:pStyle w:val="a"/>
        <w:rPr>
          <w:rFonts w:hint="cs"/>
          <w:rtl/>
        </w:rPr>
      </w:pPr>
    </w:p>
    <w:p w14:paraId="78016737" w14:textId="77777777" w:rsidR="00000000" w:rsidRDefault="009432B4">
      <w:pPr>
        <w:pStyle w:val="a"/>
        <w:rPr>
          <w:rFonts w:hint="cs"/>
          <w:rtl/>
        </w:rPr>
      </w:pPr>
      <w:r>
        <w:rPr>
          <w:rFonts w:hint="cs"/>
          <w:rtl/>
        </w:rPr>
        <w:t>הלך מאתנו החבר וילנר, ועכשיו לא נשאר אף אחד שיספר איך היה באותו יום, ה' באייר התש"ח. כמה כיסאות היו בפנים, כמה אנשים חיכו בחוץ, בסך הכול הסתבר שהיו כ-200 איש.</w:t>
      </w:r>
    </w:p>
    <w:p w14:paraId="68E1A0B7" w14:textId="77777777" w:rsidR="00000000" w:rsidRDefault="009432B4">
      <w:pPr>
        <w:pStyle w:val="a"/>
        <w:ind w:firstLine="0"/>
        <w:rPr>
          <w:rFonts w:hint="cs"/>
          <w:rtl/>
        </w:rPr>
      </w:pPr>
    </w:p>
    <w:p w14:paraId="32DF7083" w14:textId="77777777" w:rsidR="00000000" w:rsidRDefault="009432B4">
      <w:pPr>
        <w:pStyle w:val="a"/>
        <w:rPr>
          <w:rFonts w:hint="cs"/>
          <w:rtl/>
        </w:rPr>
      </w:pPr>
      <w:r>
        <w:rPr>
          <w:rFonts w:hint="cs"/>
          <w:rtl/>
        </w:rPr>
        <w:t>תאריך הפטירה של מאיר וילנר ז"ל הוא 5 ביוני 20</w:t>
      </w:r>
      <w:r>
        <w:rPr>
          <w:rFonts w:hint="cs"/>
          <w:rtl/>
        </w:rPr>
        <w:t xml:space="preserve">03. הוא נפטר בגיל 84. הוא היה במשך שנים רבות מנהיגה של המפלגה הקומוניסטית בישראל, ואחר כך גם של חד"ש. הוא כיהן בכנסת כ-40 שנה מטעם המפלגה הקומוניסטית הישראלית וחד"ש, והיה אחרון חותמי מגילת העצמאות, כאמור, שנותר בחיים. </w:t>
      </w:r>
    </w:p>
    <w:p w14:paraId="40EC17DF" w14:textId="77777777" w:rsidR="00000000" w:rsidRDefault="009432B4">
      <w:pPr>
        <w:pStyle w:val="a"/>
        <w:rPr>
          <w:rFonts w:hint="cs"/>
          <w:rtl/>
        </w:rPr>
      </w:pPr>
    </w:p>
    <w:p w14:paraId="3C5CAE63" w14:textId="77777777" w:rsidR="00000000" w:rsidRDefault="009432B4">
      <w:pPr>
        <w:pStyle w:val="a"/>
        <w:rPr>
          <w:rFonts w:hint="cs"/>
          <w:rtl/>
        </w:rPr>
      </w:pPr>
      <w:r>
        <w:rPr>
          <w:rFonts w:hint="cs"/>
          <w:rtl/>
        </w:rPr>
        <w:t>מאיר וילנר התאפיין בדרך לא קלה בכנסת</w:t>
      </w:r>
      <w:r>
        <w:rPr>
          <w:rFonts w:hint="cs"/>
          <w:rtl/>
        </w:rPr>
        <w:t>. קל מאוד להיות חבר בקבוצה הקונסנזואלית שיש לה רוב בכנסת ויש לה הסכמה כללית. הרבה הרבה יותר קשה, לעתים, ללכת לבד, בקבוצה הבלתי-מקובלת, שנראית כמיעוט מוחלט, והרבה הרבה יותר קשה לאחד שנמצא תחת לחץ כזה, לעתים של חרם מוחלט - כמו שהזכיר היושב-ראש את דברי בן-גור</w:t>
      </w:r>
      <w:r>
        <w:rPr>
          <w:rFonts w:hint="cs"/>
          <w:rtl/>
        </w:rPr>
        <w:t xml:space="preserve">יון, "בלי חרות ומק"י - ובכל זאת, אותו חבר כנסת או מנהיג פוליטי יעמוד על דעתו, לא יסטה ממנה, יעמוד עליה, ייאבק עליה, בתחושה פנימית שלו שהוא צודק. כך היה מאיר וילנר בכנסת. </w:t>
      </w:r>
    </w:p>
    <w:p w14:paraId="4A9AE6C7" w14:textId="77777777" w:rsidR="00000000" w:rsidRDefault="009432B4">
      <w:pPr>
        <w:pStyle w:val="a"/>
        <w:rPr>
          <w:rFonts w:hint="cs"/>
          <w:rtl/>
        </w:rPr>
      </w:pPr>
    </w:p>
    <w:p w14:paraId="33943FD4" w14:textId="77777777" w:rsidR="00000000" w:rsidRDefault="009432B4">
      <w:pPr>
        <w:pStyle w:val="a"/>
        <w:rPr>
          <w:rFonts w:hint="cs"/>
          <w:rtl/>
        </w:rPr>
      </w:pPr>
      <w:r>
        <w:rPr>
          <w:rFonts w:hint="cs"/>
          <w:rtl/>
        </w:rPr>
        <w:t>יש לי הכבוד להיות בכנסת מאז 1981, והיינו כמה כנסות יחד. ראיתי אותו בפעולתו בכנסת כפר</w:t>
      </w:r>
      <w:r>
        <w:rPr>
          <w:rFonts w:hint="cs"/>
          <w:rtl/>
        </w:rPr>
        <w:t>למנטר, כמי שהיה בקיא בתקנון הכנסת. גם הוא וגם תופיק טובי, ייבדל לחיים ארוכים, הכירו את תקנון הכנסת לפרטיו. הם נלחמו על כל תו בתקנון וניצלו כל תג בו כדי להיאבק על עמדותיהם ועל דעותיהם, ועשו את זה תמיד. אני מוכרח לומר, וצריך לומר את זה היום לזכרו של מאיר ויל</w:t>
      </w:r>
      <w:r>
        <w:rPr>
          <w:rFonts w:hint="cs"/>
          <w:rtl/>
        </w:rPr>
        <w:t xml:space="preserve">נר, שהם עשו את זה תמיד בכבוד, בהדר, בצורה די יפה; ברוב המקרים - בתרבות גבוהה. הם לא ירדו אף פעם להשמצות או לקללות או לפגיעות באנשים אחרים. </w:t>
      </w:r>
    </w:p>
    <w:p w14:paraId="59617232" w14:textId="77777777" w:rsidR="00000000" w:rsidRDefault="009432B4">
      <w:pPr>
        <w:pStyle w:val="a"/>
        <w:rPr>
          <w:rFonts w:hint="cs"/>
          <w:rtl/>
        </w:rPr>
      </w:pPr>
    </w:p>
    <w:p w14:paraId="0A66BB43" w14:textId="77777777" w:rsidR="00000000" w:rsidRDefault="009432B4">
      <w:pPr>
        <w:pStyle w:val="a"/>
        <w:rPr>
          <w:rFonts w:hint="cs"/>
          <w:rtl/>
        </w:rPr>
      </w:pPr>
      <w:r>
        <w:rPr>
          <w:rFonts w:hint="cs"/>
          <w:rtl/>
        </w:rPr>
        <w:t>שמעו אותם בכנסת שמוע היטב, כל הזמן, כל דיון, בכל כנס. דבריהם נשמעו כדברי פרלמנטרים חרוצים, הן במליאה והן בוועדות. מ</w:t>
      </w:r>
      <w:r>
        <w:rPr>
          <w:rFonts w:hint="cs"/>
          <w:rtl/>
        </w:rPr>
        <w:t>איר וילנר, על-פי בדיקתי, היה חבר בהרבה מאוד ועדות של הכנסת ב-40 שנות כהונתו. בכנסת הראשונה הוא היה חבר בוועדת הכלכלה. בכנסת השנייה - חבר בוועדת החוקה, חוק ומשפט ובוועדת הכלכלה, בכנסת השלישית - חבר בוועדת הכלכלה ובוועדת הכנסת. בכנסת הרביעית - חבר בוועדת השי</w:t>
      </w:r>
      <w:r>
        <w:rPr>
          <w:rFonts w:hint="cs"/>
          <w:rtl/>
        </w:rPr>
        <w:t>רותים הציבוריים - היתה פעם ועדה כזאת. בכנסת החמישית - חבר בוועדת החינוך והתרבות. בשישית - חבר בוועדת העבודה והרווחה. בשביעית - חבר בוועדת הכלכלה. בשמינית - חבר בוועדות הכלכלה והעבודה והרווחה. בתשיעית - חבר בוועדת הכנסת ובוועדת העלייה והקליטה. בעשירית - בוו</w:t>
      </w:r>
      <w:r>
        <w:rPr>
          <w:rFonts w:hint="cs"/>
          <w:rtl/>
        </w:rPr>
        <w:t xml:space="preserve">עדת הכלכלה. בכנסת האחת-עשרה - גם כן בוועדת הכלכלה, ובכנסת השתים-עשרה  - חבר בוועדת החוקה, חוק ומשפט. אז כל כנסת היתה של ארבע שנים כמעט, לא של שנה או שנתיים. </w:t>
      </w:r>
    </w:p>
    <w:p w14:paraId="222ABDAD" w14:textId="77777777" w:rsidR="00000000" w:rsidRDefault="009432B4">
      <w:pPr>
        <w:pStyle w:val="a"/>
        <w:rPr>
          <w:rFonts w:hint="cs"/>
          <w:rtl/>
        </w:rPr>
      </w:pPr>
    </w:p>
    <w:p w14:paraId="5CBB627F" w14:textId="77777777" w:rsidR="00000000" w:rsidRDefault="009432B4">
      <w:pPr>
        <w:pStyle w:val="a"/>
        <w:rPr>
          <w:rFonts w:hint="cs"/>
          <w:rtl/>
        </w:rPr>
      </w:pPr>
      <w:r>
        <w:rPr>
          <w:rFonts w:hint="cs"/>
          <w:rtl/>
        </w:rPr>
        <w:t>40 שנה, כאמור, כיהן חבר הכנסת וילנר כאופוזיציונר נצחי. לא אחת תקפו אותו בדברים בוטים, השמיצו אותו</w:t>
      </w:r>
      <w:r>
        <w:rPr>
          <w:rFonts w:hint="cs"/>
          <w:rtl/>
        </w:rPr>
        <w:t xml:space="preserve"> ואף פגעו בו פיזית. היו שקראו לו "בוגד בעמו". שום דבר לא יכול היה להסיט אותו מדרכו, גם כשהעולם כולו נטש את האמונה שבה החזיק. מאיר וילנר ייזכר אצלנו כמנהיג יהודי, שהשכיל לשלב ערבים בצמרת מפלגתו. הוא הציב לו מטרה: שלום בין שני העמים ישכון רק בזכות שותפות ושו</w:t>
      </w:r>
      <w:r>
        <w:rPr>
          <w:rFonts w:hint="cs"/>
          <w:rtl/>
        </w:rPr>
        <w:t xml:space="preserve">ויון. להגשמת מטרה זו הוא הקדיש את חייו. עד יומו האחרון האמין בשכנות טובה ובמונח שכה אהב - "אחוות עמים". יהי זכרו ברוך. </w:t>
      </w:r>
    </w:p>
    <w:p w14:paraId="1BBE9B60" w14:textId="77777777" w:rsidR="00000000" w:rsidRDefault="009432B4">
      <w:pPr>
        <w:pStyle w:val="a"/>
        <w:rPr>
          <w:rFonts w:hint="cs"/>
          <w:rtl/>
        </w:rPr>
      </w:pPr>
    </w:p>
    <w:p w14:paraId="7A5B614D" w14:textId="77777777" w:rsidR="00000000" w:rsidRDefault="009432B4">
      <w:pPr>
        <w:pStyle w:val="a"/>
        <w:rPr>
          <w:rFonts w:hint="cs"/>
          <w:rtl/>
        </w:rPr>
      </w:pPr>
    </w:p>
    <w:p w14:paraId="1EB0C65A" w14:textId="77777777" w:rsidR="00000000" w:rsidRDefault="009432B4">
      <w:pPr>
        <w:pStyle w:val="a"/>
        <w:rPr>
          <w:rFonts w:hint="cs"/>
          <w:rtl/>
        </w:rPr>
      </w:pPr>
    </w:p>
    <w:p w14:paraId="7EB63C70" w14:textId="77777777" w:rsidR="00000000" w:rsidRDefault="009432B4">
      <w:pPr>
        <w:pStyle w:val="ad"/>
        <w:rPr>
          <w:rtl/>
        </w:rPr>
      </w:pPr>
      <w:r>
        <w:rPr>
          <w:rtl/>
        </w:rPr>
        <w:t>היו"ר ראובן ריבלין:</w:t>
      </w:r>
    </w:p>
    <w:p w14:paraId="30399B69" w14:textId="77777777" w:rsidR="00000000" w:rsidRDefault="009432B4">
      <w:pPr>
        <w:pStyle w:val="a"/>
        <w:rPr>
          <w:rtl/>
        </w:rPr>
      </w:pPr>
    </w:p>
    <w:p w14:paraId="2D0BD566" w14:textId="77777777" w:rsidR="00000000" w:rsidRDefault="009432B4">
      <w:pPr>
        <w:pStyle w:val="a"/>
        <w:rPr>
          <w:rFonts w:hint="cs"/>
          <w:rtl/>
        </w:rPr>
      </w:pPr>
      <w:r>
        <w:rPr>
          <w:rFonts w:hint="cs"/>
          <w:rtl/>
        </w:rPr>
        <w:t xml:space="preserve">אני מאוד מודה לשר מאיר שטרית. אדוני יושב-ראש האופוזיציה, חבר הכנסת שמעון פרס, בבקשה. אחריו - חבר הכנסת שריד. </w:t>
      </w:r>
    </w:p>
    <w:p w14:paraId="3A06841F" w14:textId="77777777" w:rsidR="00000000" w:rsidRDefault="009432B4">
      <w:pPr>
        <w:pStyle w:val="a"/>
        <w:rPr>
          <w:rFonts w:hint="cs"/>
          <w:rtl/>
        </w:rPr>
      </w:pPr>
    </w:p>
    <w:p w14:paraId="2707597A" w14:textId="77777777" w:rsidR="00000000" w:rsidRDefault="009432B4">
      <w:pPr>
        <w:pStyle w:val="Speaker"/>
        <w:rPr>
          <w:rtl/>
        </w:rPr>
      </w:pPr>
      <w:bookmarkStart w:id="8" w:name="FS000000456T09_07_2003_12_07_59"/>
      <w:bookmarkStart w:id="9" w:name="_Toc45934656"/>
      <w:bookmarkStart w:id="10" w:name="_Toc76385174"/>
      <w:bookmarkEnd w:id="8"/>
      <w:r>
        <w:rPr>
          <w:rFonts w:hint="eastAsia"/>
          <w:rtl/>
        </w:rPr>
        <w:t>ש</w:t>
      </w:r>
      <w:r>
        <w:rPr>
          <w:rFonts w:hint="eastAsia"/>
          <w:rtl/>
        </w:rPr>
        <w:t>מעון</w:t>
      </w:r>
      <w:r>
        <w:rPr>
          <w:rtl/>
        </w:rPr>
        <w:t xml:space="preserve"> פרס (העבודה-מימד):</w:t>
      </w:r>
      <w:bookmarkEnd w:id="9"/>
      <w:bookmarkEnd w:id="10"/>
    </w:p>
    <w:p w14:paraId="60006A58" w14:textId="77777777" w:rsidR="00000000" w:rsidRDefault="009432B4">
      <w:pPr>
        <w:pStyle w:val="a"/>
        <w:rPr>
          <w:rFonts w:hint="cs"/>
          <w:rtl/>
        </w:rPr>
      </w:pPr>
    </w:p>
    <w:p w14:paraId="0AFCA7AF" w14:textId="77777777" w:rsidR="00000000" w:rsidRDefault="009432B4">
      <w:pPr>
        <w:pStyle w:val="a"/>
        <w:rPr>
          <w:rFonts w:hint="cs"/>
          <w:rtl/>
        </w:rPr>
      </w:pPr>
      <w:r>
        <w:rPr>
          <w:rFonts w:hint="cs"/>
          <w:rtl/>
        </w:rPr>
        <w:t>אדוני היושב-ראש, כנסת נכבדה, משפחת וילנר הנכבדה, הביוגרפיה של מאיר וילנר עשויה משני מסלולים - מסלול קומוניסטי ומסלול ישראלי. הוא ניסה לגשר ביניהם, והוא הלך לעולמו קרוע בין שני העולמות הללו. לגבי המסלול הישראלי ניתן לומר שהוא לא חשש</w:t>
      </w:r>
      <w:r>
        <w:rPr>
          <w:rFonts w:hint="cs"/>
          <w:rtl/>
        </w:rPr>
        <w:t xml:space="preserve"> להיות במיעוט, וגם לאחר שסכין ימנית ניסתה להתנקש בחייו, הוא לא נרתע מדרכו. הוא ניסה לבטא את מעמד העובדים. הוא רצה לייצג את השכבות החלשות. הוא שחר שלום בין יהודים לבין ערבים, והוא צדק כאשר הוא דגל בשתי מדינות לשני עמים. לגבי המסלול הקומוניסטי - הוא טעה, כפי</w:t>
      </w:r>
      <w:r>
        <w:rPr>
          <w:rFonts w:hint="cs"/>
          <w:rtl/>
        </w:rPr>
        <w:t xml:space="preserve"> שטעו רבים וגדולים. הוא הסתנוור מהחלום הקומוניסטי עד אשר הוא לא ראה את המציאות הנוראה שהקומוניזם יצר. </w:t>
      </w:r>
    </w:p>
    <w:p w14:paraId="19B9A5C4" w14:textId="77777777" w:rsidR="00000000" w:rsidRDefault="009432B4">
      <w:pPr>
        <w:pStyle w:val="a"/>
        <w:rPr>
          <w:rFonts w:hint="cs"/>
          <w:rtl/>
        </w:rPr>
      </w:pPr>
    </w:p>
    <w:p w14:paraId="021904BB" w14:textId="77777777" w:rsidR="00000000" w:rsidRDefault="009432B4">
      <w:pPr>
        <w:pStyle w:val="a"/>
        <w:rPr>
          <w:rFonts w:hint="cs"/>
          <w:rtl/>
        </w:rPr>
      </w:pPr>
      <w:r>
        <w:rPr>
          <w:rFonts w:hint="cs"/>
          <w:rtl/>
        </w:rPr>
        <w:t xml:space="preserve">"כל אידיאה גדולה", אמר ברל כצנלסון, "נתקלת בחולשות נושאיה". במקרה הקומוניסטי ניתן לומר שהיא נתקלה באכזריות מנהיגיה, ובמיוחד הנהגתו האכזרית של סטלין. </w:t>
      </w:r>
    </w:p>
    <w:p w14:paraId="14D73A13" w14:textId="77777777" w:rsidR="00000000" w:rsidRDefault="009432B4">
      <w:pPr>
        <w:pStyle w:val="a"/>
        <w:rPr>
          <w:rFonts w:hint="cs"/>
          <w:rtl/>
        </w:rPr>
      </w:pPr>
    </w:p>
    <w:p w14:paraId="1FDBB0F7" w14:textId="77777777" w:rsidR="00000000" w:rsidRDefault="009432B4">
      <w:pPr>
        <w:pStyle w:val="a"/>
        <w:rPr>
          <w:rFonts w:hint="cs"/>
          <w:rtl/>
        </w:rPr>
      </w:pPr>
      <w:r>
        <w:rPr>
          <w:rFonts w:hint="cs"/>
          <w:rtl/>
        </w:rPr>
        <w:t>א</w:t>
      </w:r>
      <w:r>
        <w:rPr>
          <w:rFonts w:hint="cs"/>
          <w:rtl/>
        </w:rPr>
        <w:t>ני שואל את עצמי, מדוע נתפסו יהודים לרעיון הקומוניסטי. בסוף המאה ה-19, סביב משפטו של דרייפוס, התעוררה השאלה במלוא עוזה - שאלת האנטישמיות. התגבשו שתי תשובות: האחת, שהיהודים הם קורבן של עולם מעוות. האחרת - שהיהודים הם קורבן כעולם מעוות. הקומוניסטים האמינו בתי</w:t>
      </w:r>
      <w:r>
        <w:rPr>
          <w:rFonts w:hint="cs"/>
          <w:rtl/>
        </w:rPr>
        <w:t>קון עולם. הציונים האמינו בתיקון עולמנו. הקומוניסטים האמינו שאם ייווצר עולם ללא מעמדות, ללא מדינות, ללא דתות, עולם ללא אלוהים, תיגמרנה המלחמות, תפוג הכפייה, ייגמר הניצול, תיעלם האנטישמיות, לא יהיו יותר "עמי חלכה". הציונים האמינו שאם תפוצות ישראל יקובצו, ישו</w:t>
      </w:r>
      <w:r>
        <w:rPr>
          <w:rFonts w:hint="cs"/>
          <w:rtl/>
        </w:rPr>
        <w:t xml:space="preserve">בו להיסטוריה, יחזרו למולדתם, יחיו את שפתם, יקימו מדינה על יסוד חזון הנביאים, הם יצאו מחרכי הכלכלה הגויית, ויהיו שווים בין שווים ולא שנואים בין מתנשאים. </w:t>
      </w:r>
    </w:p>
    <w:p w14:paraId="4A20B7D7" w14:textId="77777777" w:rsidR="00000000" w:rsidRDefault="009432B4">
      <w:pPr>
        <w:pStyle w:val="a"/>
        <w:rPr>
          <w:rFonts w:hint="cs"/>
          <w:rtl/>
        </w:rPr>
      </w:pPr>
    </w:p>
    <w:p w14:paraId="64399137" w14:textId="77777777" w:rsidR="00000000" w:rsidRDefault="009432B4">
      <w:pPr>
        <w:pStyle w:val="a"/>
        <w:rPr>
          <w:rFonts w:hint="cs"/>
          <w:rtl/>
        </w:rPr>
      </w:pPr>
      <w:r>
        <w:rPr>
          <w:rFonts w:hint="cs"/>
          <w:rtl/>
        </w:rPr>
        <w:t>למעלה מ-70 שנה התחולל הוויכוח הזה. בהתחלה נראה היה שהקומוניזם הוא המנצח. הוא הקים מעצמה גדולה. הוא שבה</w:t>
      </w:r>
      <w:r>
        <w:rPr>
          <w:rFonts w:hint="cs"/>
          <w:rtl/>
        </w:rPr>
        <w:t xml:space="preserve"> לבבות רבים, ביניהם גם את לבו של מאיר וילנר. הוא הרשים את המאה ה-20, ואף הכה את הנאצים. הציונות, לעומת זאת, החלה בצעדים מהוססים. ההיענות לשופרו של הרצל היתה אטית. ארץ-ישראל היתה תחת שלטון זר, אדמתה נשמה, שכניה סרבנים, ומדינה יהודית לא נראתה כלל באופק. </w:t>
      </w:r>
    </w:p>
    <w:p w14:paraId="0F84CA38" w14:textId="77777777" w:rsidR="00000000" w:rsidRDefault="009432B4">
      <w:pPr>
        <w:pStyle w:val="a"/>
        <w:rPr>
          <w:rFonts w:hint="cs"/>
          <w:rtl/>
        </w:rPr>
      </w:pPr>
    </w:p>
    <w:p w14:paraId="744E74A6" w14:textId="77777777" w:rsidR="00000000" w:rsidRDefault="009432B4">
      <w:pPr>
        <w:pStyle w:val="a"/>
        <w:rPr>
          <w:rFonts w:hint="cs"/>
          <w:rtl/>
        </w:rPr>
      </w:pPr>
      <w:r>
        <w:rPr>
          <w:rFonts w:hint="cs"/>
          <w:rtl/>
        </w:rPr>
        <w:t>אב</w:t>
      </w:r>
      <w:r>
        <w:rPr>
          <w:rFonts w:hint="cs"/>
          <w:rtl/>
        </w:rPr>
        <w:t>ל הוויכוח הזה הסתיים עוד בימיו של וילנר. הקומוניזם התגלה כמשטר של דיכוי, ככלכלה צולעת, כשלטון אכזרי, שבו האנטישמיות כלל לא נעלמה, אלא התלקחה מדי פעם בפעם בצורה מחרידה. הקומוניזם היה להתנסות אנושית שנכשלה לחלוטין. לעומת זאת, הציונות, קטנה כפי שהיא, היתה הצל</w:t>
      </w:r>
      <w:r>
        <w:rPr>
          <w:rFonts w:hint="cs"/>
          <w:rtl/>
        </w:rPr>
        <w:t xml:space="preserve">חה אנושית חסרת תקדים - המקרה היחיד בהיסטוריה שבו עם שב לגבולו, שחלוציו הפריחו ארץ מדברית, שלוחמיו עמדו בכבוד על נפשם, והמצוקה והאיבה לא הפחיתו את עוצמת החופש, את ניצחון המורשת, ובמקום גולה באה המדינה. </w:t>
      </w:r>
    </w:p>
    <w:p w14:paraId="00DDE7E3" w14:textId="77777777" w:rsidR="00000000" w:rsidRDefault="009432B4">
      <w:pPr>
        <w:pStyle w:val="a"/>
        <w:rPr>
          <w:rFonts w:hint="cs"/>
          <w:rtl/>
        </w:rPr>
      </w:pPr>
    </w:p>
    <w:p w14:paraId="5C15B260" w14:textId="77777777" w:rsidR="00000000" w:rsidRDefault="009432B4">
      <w:pPr>
        <w:pStyle w:val="a"/>
        <w:rPr>
          <w:rFonts w:hint="cs"/>
          <w:rtl/>
        </w:rPr>
      </w:pPr>
      <w:r>
        <w:rPr>
          <w:rFonts w:hint="cs"/>
          <w:rtl/>
        </w:rPr>
        <w:t>אינני יודע מה התחולל בלבו של מאיר וילנר למראה גזר-דין</w:t>
      </w:r>
      <w:r>
        <w:rPr>
          <w:rFonts w:hint="cs"/>
          <w:rtl/>
        </w:rPr>
        <w:t xml:space="preserve"> היסטורי זה, אבל אני יודע שהוא היה היהודי היחיד בהיסטוריה שהיה מנוי על המניפסט הקומוניסטי וחתום על מגילת העצמאות של ישראל. עלייתו לישראל היא שקבעה, בסופו של דבר, את סיכום חייו. על קברו קרא בנו את "על החלומות" של טשרניחובסקי. מאיר וילנר שיחק על החלומות. אחד</w:t>
      </w:r>
      <w:r>
        <w:rPr>
          <w:rFonts w:hint="cs"/>
          <w:rtl/>
        </w:rPr>
        <w:t xml:space="preserve"> מהם התגשם: "ושוב יפרח אז גם עמי, ובארץ יקום דור, ברזל כבליו יוסר מנו, עין בעין יראה אור". יהי זכרו ברוך. </w:t>
      </w:r>
    </w:p>
    <w:p w14:paraId="4768EE95" w14:textId="77777777" w:rsidR="00000000" w:rsidRDefault="009432B4">
      <w:pPr>
        <w:pStyle w:val="a"/>
        <w:rPr>
          <w:rFonts w:hint="cs"/>
          <w:rtl/>
        </w:rPr>
      </w:pPr>
    </w:p>
    <w:p w14:paraId="1F95AA0A" w14:textId="77777777" w:rsidR="00000000" w:rsidRDefault="009432B4">
      <w:pPr>
        <w:pStyle w:val="ad"/>
        <w:rPr>
          <w:rtl/>
        </w:rPr>
      </w:pPr>
      <w:r>
        <w:rPr>
          <w:rtl/>
        </w:rPr>
        <w:t>היו"ר ראובן ריבלין:</w:t>
      </w:r>
    </w:p>
    <w:p w14:paraId="4BA9084A" w14:textId="77777777" w:rsidR="00000000" w:rsidRDefault="009432B4">
      <w:pPr>
        <w:pStyle w:val="a"/>
        <w:rPr>
          <w:rtl/>
        </w:rPr>
      </w:pPr>
    </w:p>
    <w:p w14:paraId="2EAFE3BD" w14:textId="77777777" w:rsidR="00000000" w:rsidRDefault="009432B4">
      <w:pPr>
        <w:pStyle w:val="a"/>
        <w:rPr>
          <w:rFonts w:hint="cs"/>
          <w:rtl/>
        </w:rPr>
      </w:pPr>
      <w:r>
        <w:rPr>
          <w:rFonts w:hint="cs"/>
          <w:rtl/>
        </w:rPr>
        <w:t xml:space="preserve">תודה לחבר הכנסת שמעון פרס. חבר הכנסת יוסי שריד, בבקשה. יסיים - חבר הכנסת ברכה. </w:t>
      </w:r>
    </w:p>
    <w:p w14:paraId="2CC08FDF" w14:textId="77777777" w:rsidR="00000000" w:rsidRDefault="009432B4">
      <w:pPr>
        <w:pStyle w:val="a"/>
        <w:rPr>
          <w:rFonts w:hint="cs"/>
          <w:rtl/>
        </w:rPr>
      </w:pPr>
    </w:p>
    <w:p w14:paraId="725C190D" w14:textId="77777777" w:rsidR="00000000" w:rsidRDefault="009432B4">
      <w:pPr>
        <w:pStyle w:val="Speaker"/>
        <w:rPr>
          <w:rtl/>
        </w:rPr>
      </w:pPr>
      <w:bookmarkStart w:id="11" w:name="FS000000512T09_07_2003_12_30_15"/>
      <w:bookmarkStart w:id="12" w:name="_Toc45934657"/>
      <w:bookmarkStart w:id="13" w:name="_Toc76385175"/>
      <w:bookmarkEnd w:id="11"/>
      <w:r>
        <w:rPr>
          <w:rFonts w:hint="eastAsia"/>
          <w:rtl/>
        </w:rPr>
        <w:t>יוסי</w:t>
      </w:r>
      <w:r>
        <w:rPr>
          <w:rtl/>
        </w:rPr>
        <w:t xml:space="preserve"> שריד (מרצ):</w:t>
      </w:r>
      <w:bookmarkEnd w:id="12"/>
      <w:bookmarkEnd w:id="13"/>
    </w:p>
    <w:p w14:paraId="523A0D05" w14:textId="77777777" w:rsidR="00000000" w:rsidRDefault="009432B4">
      <w:pPr>
        <w:pStyle w:val="a"/>
        <w:rPr>
          <w:rFonts w:hint="cs"/>
          <w:rtl/>
        </w:rPr>
      </w:pPr>
    </w:p>
    <w:p w14:paraId="1812580E" w14:textId="77777777" w:rsidR="00000000" w:rsidRDefault="009432B4">
      <w:pPr>
        <w:pStyle w:val="a"/>
        <w:rPr>
          <w:rFonts w:hint="cs"/>
          <w:rtl/>
        </w:rPr>
      </w:pPr>
      <w:r>
        <w:rPr>
          <w:rFonts w:hint="cs"/>
          <w:rtl/>
        </w:rPr>
        <w:t xml:space="preserve">כן. חבר הכנסת פרס לקח לי את </w:t>
      </w:r>
      <w:r>
        <w:rPr>
          <w:rFonts w:hint="cs"/>
          <w:rtl/>
        </w:rPr>
        <w:t xml:space="preserve">טשרניחובסקי, אבל השיר הזה הוא כה מופלא, שמן הראוי שהוא ייקרא במלואו מעל דוכן הכנסת. </w:t>
      </w:r>
    </w:p>
    <w:p w14:paraId="12C8BF65" w14:textId="77777777" w:rsidR="00000000" w:rsidRDefault="009432B4">
      <w:pPr>
        <w:pStyle w:val="a"/>
        <w:rPr>
          <w:rFonts w:hint="cs"/>
          <w:rtl/>
        </w:rPr>
      </w:pPr>
    </w:p>
    <w:p w14:paraId="3A6342E9" w14:textId="77777777" w:rsidR="00000000" w:rsidRDefault="009432B4">
      <w:pPr>
        <w:pStyle w:val="a"/>
        <w:rPr>
          <w:rFonts w:hint="cs"/>
          <w:rtl/>
        </w:rPr>
      </w:pPr>
      <w:r>
        <w:rPr>
          <w:rFonts w:hint="cs"/>
          <w:rtl/>
        </w:rPr>
        <w:t>אדוני היושב-ראש, חברי הכנסת, משפחת וילנר, מאיר וילנר, כבר הוזכר כאן, היה מן החותמים על מגילת העצמאות, אחרון החותמים שהלך לעולמו. מאיר וילנר הוא גם האיש האחרון שניתן לפקפק</w:t>
      </w:r>
      <w:r>
        <w:rPr>
          <w:rFonts w:hint="cs"/>
          <w:rtl/>
        </w:rPr>
        <w:t xml:space="preserve"> בהבנת הנכתב ובהבנת הנקרא שלו. הוא הבין היטב, אין ספק, כי כל מי שחתם בשעתו על המגילה הוא ציוני על-פי ההגדרה, ואיני בטוח כלל ועיקר אם הוא היה מסכים להגדרה של "ציוני בעל כורחו". חתימה היא הזדהות, ואי-אפשר לחתום על מגילה זו בלי להזדהות עם המפעל הציוני ביסודו.</w:t>
      </w:r>
      <w:r>
        <w:rPr>
          <w:rFonts w:hint="cs"/>
          <w:rtl/>
        </w:rPr>
        <w:t xml:space="preserve"> </w:t>
      </w:r>
    </w:p>
    <w:p w14:paraId="0D0AA77C" w14:textId="77777777" w:rsidR="00000000" w:rsidRDefault="009432B4">
      <w:pPr>
        <w:pStyle w:val="a"/>
        <w:rPr>
          <w:rFonts w:hint="cs"/>
          <w:rtl/>
        </w:rPr>
      </w:pPr>
    </w:p>
    <w:p w14:paraId="6CC7F46B" w14:textId="77777777" w:rsidR="00000000" w:rsidRDefault="009432B4">
      <w:pPr>
        <w:pStyle w:val="a"/>
        <w:rPr>
          <w:rFonts w:hint="cs"/>
          <w:rtl/>
        </w:rPr>
      </w:pPr>
      <w:r>
        <w:rPr>
          <w:rFonts w:hint="cs"/>
          <w:rtl/>
        </w:rPr>
        <w:t>מאיר וילנר, שכיהן בבית הזה יותר מכל חבר כנסת אחר, יותר מ-40 שנה ברציפות, הוא אישיות מאוד מעניינת ומורכבת. מצד אחד עוז רוח ותעצומות נפש ונכונות ללכת בראש המחנה, נגד הרוח, נגד הזרם - עמידה מפליאה על עקרונות ועל השקפות - ומצד שני התבטלות אל מול גילויים פסו</w:t>
      </w:r>
      <w:r>
        <w:rPr>
          <w:rFonts w:hint="cs"/>
          <w:rtl/>
        </w:rPr>
        <w:t xml:space="preserve">לים של השלטון הבולשביקי-הסטליניסטי. </w:t>
      </w:r>
    </w:p>
    <w:p w14:paraId="4DF8ABCD" w14:textId="77777777" w:rsidR="00000000" w:rsidRDefault="009432B4">
      <w:pPr>
        <w:pStyle w:val="a"/>
        <w:rPr>
          <w:rFonts w:hint="cs"/>
          <w:rtl/>
        </w:rPr>
      </w:pPr>
    </w:p>
    <w:p w14:paraId="57E3A5EC" w14:textId="77777777" w:rsidR="00000000" w:rsidRDefault="009432B4">
      <w:pPr>
        <w:pStyle w:val="a"/>
        <w:rPr>
          <w:rFonts w:hint="cs"/>
          <w:rtl/>
        </w:rPr>
      </w:pPr>
      <w:r>
        <w:rPr>
          <w:rFonts w:hint="cs"/>
          <w:rtl/>
        </w:rPr>
        <w:t>לא אחת הפצרתי בו לחלוק, ולו פעם אחת, על עמדת מוסקבה, למען האמינות והאמון. הרי לא ייתכן ששלטון אחד בלבד, במדינה אחת בלבד, הוא חסר פגמים לחלוטין, נקי מכל דופי, כליל השלמות, הגם שבמרוצת השנים נגלה לכל עין ריקבונו של השלטו</w:t>
      </w:r>
      <w:r>
        <w:rPr>
          <w:rFonts w:hint="cs"/>
          <w:rtl/>
        </w:rPr>
        <w:t>ן הזה. על הפרק הזה בחייו של מאיר וילנר אני מתבונן בצער כעל החמצה גדולה. אני אומר החמצה, כי וילנר מילא תפקיד חשוב מאין כמוהו כאשר קבע את העיקרון שאין בלתו: "שתי מדינות לשני עמים"; מדינה לעם היהודי, שכבר קמה, ומדינה לעם הערבי הפלסטיני, שחייבת לקום, והיא מדינ</w:t>
      </w:r>
      <w:r>
        <w:rPr>
          <w:rFonts w:hint="cs"/>
          <w:rtl/>
        </w:rPr>
        <w:t xml:space="preserve">ה בדרך. </w:t>
      </w:r>
    </w:p>
    <w:p w14:paraId="53612F64" w14:textId="77777777" w:rsidR="00000000" w:rsidRDefault="009432B4">
      <w:pPr>
        <w:pStyle w:val="a"/>
        <w:rPr>
          <w:rFonts w:hint="cs"/>
          <w:rtl/>
        </w:rPr>
      </w:pPr>
    </w:p>
    <w:p w14:paraId="5263F54E" w14:textId="77777777" w:rsidR="00000000" w:rsidRDefault="009432B4">
      <w:pPr>
        <w:pStyle w:val="a"/>
        <w:rPr>
          <w:rFonts w:hint="cs"/>
          <w:rtl/>
        </w:rPr>
      </w:pPr>
      <w:r>
        <w:rPr>
          <w:rFonts w:hint="cs"/>
          <w:rtl/>
        </w:rPr>
        <w:t xml:space="preserve">וילנר וחבריו, אין עוד ספק, הציבו כתנועה את הנוסחה הכי הוגנת והכי מציאותית לפתרון הסכסוך הישראל-הפלסטיני. העין האזורית של מאיר וילנר היתה הכי פקוחה, פקוחה לרווחה, וראתה נכוחה. העין השנייה היתה עצומה. ראייה כה נוקבת ומרחיקה בצד עיוורון. </w:t>
      </w:r>
    </w:p>
    <w:p w14:paraId="5FC69357" w14:textId="77777777" w:rsidR="00000000" w:rsidRDefault="009432B4">
      <w:pPr>
        <w:pStyle w:val="a"/>
        <w:rPr>
          <w:rFonts w:hint="cs"/>
          <w:rtl/>
        </w:rPr>
      </w:pPr>
    </w:p>
    <w:p w14:paraId="600F60EC" w14:textId="77777777" w:rsidR="00000000" w:rsidRDefault="009432B4">
      <w:pPr>
        <w:pStyle w:val="a"/>
        <w:rPr>
          <w:rFonts w:hint="cs"/>
          <w:rtl/>
        </w:rPr>
      </w:pPr>
      <w:r>
        <w:rPr>
          <w:rFonts w:hint="cs"/>
          <w:rtl/>
        </w:rPr>
        <w:t>קראתי בימ</w:t>
      </w:r>
      <w:r>
        <w:rPr>
          <w:rFonts w:hint="cs"/>
          <w:rtl/>
        </w:rPr>
        <w:t>ים האחרונים שהשיר שהיה הכי אהוב - כבר הזכיר את זה חבר הכנסת פרס - על מאיר וילנר, הוא שירו של שאול טשרניחובסקי: "שחקי שחקי על החלומות", שיר שנכתב לפני 110 שנים. העברית מאוד מורכבת. לכבודו של וילנר, לזכרו החשוב, אני מבקש לקרוא כאן עכשיו את השיר היפה הזה, ששו</w:t>
      </w:r>
      <w:r>
        <w:rPr>
          <w:rFonts w:hint="cs"/>
          <w:rtl/>
        </w:rPr>
        <w:t xml:space="preserve">פך הרבה אור על אישיותו. כדאי להאזין היטב למלים, כי אין מתאימות מן המלים האלה כהספד למאיר וילנר, זכרו לברכה. באמצעות השיר מתגדל ומתקדש שמו של וילנר כאדם מאמין ורגיש וכמדינאי בעל שיעור קומה. </w:t>
      </w:r>
    </w:p>
    <w:p w14:paraId="4906224A" w14:textId="77777777" w:rsidR="00000000" w:rsidRDefault="009432B4">
      <w:pPr>
        <w:pStyle w:val="a"/>
        <w:rPr>
          <w:rFonts w:hint="cs"/>
          <w:rtl/>
        </w:rPr>
      </w:pPr>
    </w:p>
    <w:p w14:paraId="0B5E4196" w14:textId="77777777" w:rsidR="00000000" w:rsidRDefault="009432B4">
      <w:pPr>
        <w:pStyle w:val="a"/>
        <w:rPr>
          <w:rFonts w:hint="cs"/>
          <w:rtl/>
        </w:rPr>
      </w:pPr>
      <w:r>
        <w:rPr>
          <w:rFonts w:hint="cs"/>
          <w:rtl/>
        </w:rPr>
        <w:t>אני קורא מתוך נאמנות לניקוד המקורי, זה נשמע היום, בריחוק של 110 ש</w:t>
      </w:r>
      <w:r>
        <w:rPr>
          <w:rFonts w:hint="cs"/>
          <w:rtl/>
        </w:rPr>
        <w:t xml:space="preserve">נים - זה בגלל שפתו המופלאה של שאול טשרניחובסקי. זה יכול היה להיות גם ההמנון הלאומי שלנו. </w:t>
      </w:r>
    </w:p>
    <w:p w14:paraId="3A06BCA8" w14:textId="77777777" w:rsidR="00000000" w:rsidRDefault="009432B4">
      <w:pPr>
        <w:pStyle w:val="a"/>
        <w:rPr>
          <w:rFonts w:hint="cs"/>
          <w:rtl/>
        </w:rPr>
      </w:pPr>
    </w:p>
    <w:p w14:paraId="2F805678" w14:textId="77777777" w:rsidR="00000000" w:rsidRDefault="009432B4">
      <w:pPr>
        <w:pStyle w:val="a"/>
        <w:rPr>
          <w:rFonts w:hint="cs"/>
          <w:rtl/>
        </w:rPr>
      </w:pPr>
      <w:r>
        <w:rPr>
          <w:rFonts w:hint="cs"/>
          <w:rtl/>
        </w:rPr>
        <w:t xml:space="preserve">"אני מאמין. </w:t>
      </w:r>
    </w:p>
    <w:p w14:paraId="69820079" w14:textId="77777777" w:rsidR="00000000" w:rsidRDefault="009432B4">
      <w:pPr>
        <w:pStyle w:val="a"/>
        <w:rPr>
          <w:rFonts w:hint="cs"/>
          <w:rtl/>
        </w:rPr>
      </w:pPr>
    </w:p>
    <w:p w14:paraId="3B591BB7" w14:textId="77777777" w:rsidR="00000000" w:rsidRDefault="009432B4">
      <w:pPr>
        <w:pStyle w:val="a"/>
        <w:rPr>
          <w:rFonts w:hint="cs"/>
          <w:rtl/>
        </w:rPr>
      </w:pPr>
      <w:r>
        <w:rPr>
          <w:rFonts w:hint="cs"/>
          <w:rtl/>
        </w:rPr>
        <w:t xml:space="preserve">שחקי, שחקי על החלומות,/ זו אני החולם שח./ שחקי כי באדם אאמין,/ כי עודני מאמין בך.// כי עוד נפשי דרור שואפת/ לא מכרתיה לעגל-פז,/ כי עוד אאמין גם באדם,/ </w:t>
      </w:r>
      <w:r>
        <w:rPr>
          <w:rFonts w:hint="cs"/>
          <w:rtl/>
        </w:rPr>
        <w:t>גם ברוחו, רוח עז.// רוחו ישליך כבלי-הבל,/ ירוממנו במתי-על;/ לא ברעב ימות עובד,/ דרור - לנפש, פת - לדל.// שחקי כי גם ברעות אאמין,/ אאמין, כי עוד אמצא לב,/ לב תקוותי גם תקוותיו,/ יחוש אושר, יבין כאב.// אאמינה גם בעתיד,/ אף אם ירחק זה היום,/ אך בוא יבוא - ישא</w:t>
      </w:r>
      <w:r>
        <w:rPr>
          <w:rFonts w:hint="cs"/>
          <w:rtl/>
        </w:rPr>
        <w:t>ו שלום/ אז וברכה לאום מלאום.// ישוב יפרח אז גם עמי,/ ובארץ יקום דור,/ ברזל-כבליו יוסר מנו,/ עין בעין יראה אור.// יחיה, יאהב, יפעל, יעש,/ דור בארץ אמנם חי/ לא בעתיד - בשמים,/ חיי-רוח לו אין די.// אז שיר חדש ישיר משורר,/ ליופי ונשגב לבו ער;/ לו, לצעיר, מעל ק</w:t>
      </w:r>
      <w:r>
        <w:rPr>
          <w:rFonts w:hint="cs"/>
          <w:rtl/>
        </w:rPr>
        <w:t>ברי/ פרחים ילקטו לזר.//"</w:t>
      </w:r>
    </w:p>
    <w:p w14:paraId="64891BB0" w14:textId="77777777" w:rsidR="00000000" w:rsidRDefault="009432B4">
      <w:pPr>
        <w:pStyle w:val="a"/>
        <w:ind w:left="719" w:firstLine="0"/>
        <w:rPr>
          <w:rFonts w:hint="cs"/>
          <w:rtl/>
        </w:rPr>
      </w:pPr>
    </w:p>
    <w:p w14:paraId="7AF81177" w14:textId="77777777" w:rsidR="00000000" w:rsidRDefault="009432B4">
      <w:pPr>
        <w:pStyle w:val="a"/>
        <w:ind w:left="719" w:firstLine="0"/>
        <w:rPr>
          <w:rFonts w:hint="cs"/>
          <w:rtl/>
        </w:rPr>
      </w:pPr>
      <w:r>
        <w:rPr>
          <w:rFonts w:hint="cs"/>
          <w:rtl/>
        </w:rPr>
        <w:t>אני אומר: מי שזה שירו האהוב, הוא בלי ספק אדם אהוב ואדם מיוחד במינו.</w:t>
      </w:r>
    </w:p>
    <w:p w14:paraId="19C2FCF7" w14:textId="77777777" w:rsidR="00000000" w:rsidRDefault="009432B4">
      <w:pPr>
        <w:pStyle w:val="a"/>
        <w:ind w:left="719" w:firstLine="0"/>
        <w:rPr>
          <w:rFonts w:hint="cs"/>
          <w:rtl/>
        </w:rPr>
      </w:pPr>
    </w:p>
    <w:p w14:paraId="686F5796" w14:textId="77777777" w:rsidR="00000000" w:rsidRDefault="009432B4">
      <w:pPr>
        <w:pStyle w:val="ad"/>
        <w:rPr>
          <w:rtl/>
        </w:rPr>
      </w:pPr>
      <w:r>
        <w:rPr>
          <w:rtl/>
        </w:rPr>
        <w:t>היו"ר ראובן ריבלין:</w:t>
      </w:r>
    </w:p>
    <w:p w14:paraId="127FF6C1" w14:textId="77777777" w:rsidR="00000000" w:rsidRDefault="009432B4">
      <w:pPr>
        <w:pStyle w:val="a"/>
        <w:rPr>
          <w:rtl/>
        </w:rPr>
      </w:pPr>
    </w:p>
    <w:p w14:paraId="5229F4BF" w14:textId="77777777" w:rsidR="00000000" w:rsidRDefault="009432B4">
      <w:pPr>
        <w:pStyle w:val="SpeakerCon"/>
        <w:ind w:firstLine="720"/>
        <w:rPr>
          <w:rFonts w:hint="cs"/>
          <w:b w:val="0"/>
          <w:bCs w:val="0"/>
          <w:u w:val="none"/>
          <w:rtl/>
        </w:rPr>
      </w:pPr>
      <w:r>
        <w:rPr>
          <w:rFonts w:hint="cs"/>
          <w:b w:val="0"/>
          <w:bCs w:val="0"/>
          <w:u w:val="none"/>
          <w:rtl/>
        </w:rPr>
        <w:t>תודה לחבר הכנסת שריד. נדמה לי שווילנר היה קורא את זה במלרע.</w:t>
      </w:r>
      <w:bookmarkStart w:id="14" w:name="FS000000512T09_07_2003_12_26_20C"/>
      <w:bookmarkEnd w:id="14"/>
    </w:p>
    <w:p w14:paraId="2E9F2ACA" w14:textId="77777777" w:rsidR="00000000" w:rsidRDefault="009432B4">
      <w:pPr>
        <w:pStyle w:val="a"/>
        <w:rPr>
          <w:rFonts w:hint="cs"/>
          <w:rtl/>
        </w:rPr>
      </w:pPr>
    </w:p>
    <w:p w14:paraId="2B395456" w14:textId="77777777" w:rsidR="00000000" w:rsidRDefault="009432B4">
      <w:pPr>
        <w:pStyle w:val="SpeakerCon"/>
        <w:rPr>
          <w:rFonts w:hint="cs"/>
          <w:rtl/>
        </w:rPr>
      </w:pPr>
      <w:r>
        <w:rPr>
          <w:rFonts w:hint="eastAsia"/>
          <w:rtl/>
        </w:rPr>
        <w:t>יוסי</w:t>
      </w:r>
      <w:r>
        <w:rPr>
          <w:rtl/>
        </w:rPr>
        <w:t xml:space="preserve"> שריד (מרצ):</w:t>
      </w:r>
    </w:p>
    <w:p w14:paraId="51652F9F" w14:textId="77777777" w:rsidR="00000000" w:rsidRDefault="009432B4">
      <w:pPr>
        <w:pStyle w:val="a"/>
        <w:rPr>
          <w:rFonts w:hint="cs"/>
          <w:rtl/>
        </w:rPr>
      </w:pPr>
    </w:p>
    <w:p w14:paraId="31E0D26F" w14:textId="77777777" w:rsidR="00000000" w:rsidRDefault="009432B4">
      <w:pPr>
        <w:pStyle w:val="a"/>
        <w:rPr>
          <w:rFonts w:hint="cs"/>
          <w:rtl/>
        </w:rPr>
      </w:pPr>
      <w:r>
        <w:rPr>
          <w:rFonts w:hint="cs"/>
          <w:rtl/>
        </w:rPr>
        <w:t>נכון - - -</w:t>
      </w:r>
    </w:p>
    <w:p w14:paraId="18F5C6D7" w14:textId="77777777" w:rsidR="00000000" w:rsidRDefault="009432B4">
      <w:pPr>
        <w:pStyle w:val="a"/>
        <w:rPr>
          <w:rFonts w:hint="cs"/>
          <w:b/>
          <w:bCs/>
          <w:rtl/>
        </w:rPr>
      </w:pPr>
    </w:p>
    <w:p w14:paraId="27D9E9C4" w14:textId="77777777" w:rsidR="00000000" w:rsidRDefault="009432B4">
      <w:pPr>
        <w:pStyle w:val="ad"/>
        <w:rPr>
          <w:rtl/>
        </w:rPr>
      </w:pPr>
      <w:r>
        <w:rPr>
          <w:rtl/>
        </w:rPr>
        <w:t>היו"ר ראובן ריבלין:</w:t>
      </w:r>
    </w:p>
    <w:p w14:paraId="6DE9DEDD" w14:textId="77777777" w:rsidR="00000000" w:rsidRDefault="009432B4">
      <w:pPr>
        <w:pStyle w:val="a"/>
        <w:rPr>
          <w:rtl/>
        </w:rPr>
      </w:pPr>
    </w:p>
    <w:p w14:paraId="4017BC3F" w14:textId="77777777" w:rsidR="00000000" w:rsidRDefault="009432B4">
      <w:pPr>
        <w:pStyle w:val="a"/>
        <w:rPr>
          <w:rFonts w:hint="cs"/>
          <w:rtl/>
        </w:rPr>
      </w:pPr>
      <w:r>
        <w:rPr>
          <w:rFonts w:hint="cs"/>
          <w:rtl/>
        </w:rPr>
        <w:t>אני לא בטוח שהוא היה מבין את</w:t>
      </w:r>
      <w:r>
        <w:rPr>
          <w:rFonts w:hint="cs"/>
          <w:rtl/>
        </w:rPr>
        <w:t xml:space="preserve"> מילות טשרניחובסקי בדרך שבה אתה קראת. </w:t>
      </w:r>
    </w:p>
    <w:p w14:paraId="699D8F61" w14:textId="77777777" w:rsidR="00000000" w:rsidRDefault="009432B4">
      <w:pPr>
        <w:pStyle w:val="a"/>
        <w:rPr>
          <w:rFonts w:hint="cs"/>
          <w:rtl/>
        </w:rPr>
      </w:pPr>
    </w:p>
    <w:p w14:paraId="5C927BEA" w14:textId="77777777" w:rsidR="00000000" w:rsidRDefault="009432B4">
      <w:pPr>
        <w:pStyle w:val="a"/>
        <w:rPr>
          <w:rFonts w:hint="cs"/>
          <w:rtl/>
        </w:rPr>
      </w:pPr>
      <w:r>
        <w:rPr>
          <w:rFonts w:hint="cs"/>
          <w:rtl/>
        </w:rPr>
        <w:t>חבר הכנסת ברכה, בבקשה.</w:t>
      </w:r>
    </w:p>
    <w:p w14:paraId="7AA8ADA0" w14:textId="77777777" w:rsidR="00000000" w:rsidRDefault="009432B4">
      <w:pPr>
        <w:pStyle w:val="a"/>
        <w:rPr>
          <w:rFonts w:hint="cs"/>
          <w:rtl/>
        </w:rPr>
      </w:pPr>
    </w:p>
    <w:p w14:paraId="3419C95D" w14:textId="77777777" w:rsidR="00000000" w:rsidRDefault="009432B4">
      <w:pPr>
        <w:pStyle w:val="Speaker"/>
        <w:rPr>
          <w:rtl/>
        </w:rPr>
      </w:pPr>
      <w:bookmarkStart w:id="15" w:name="FS000000540T09_07_2003_12_28_02"/>
      <w:bookmarkStart w:id="16" w:name="_Toc45934658"/>
      <w:bookmarkStart w:id="17" w:name="_Toc76385176"/>
      <w:bookmarkEnd w:id="15"/>
      <w:r>
        <w:rPr>
          <w:rFonts w:hint="eastAsia"/>
          <w:rtl/>
        </w:rPr>
        <w:t>מוחמד</w:t>
      </w:r>
      <w:r>
        <w:rPr>
          <w:rtl/>
        </w:rPr>
        <w:t xml:space="preserve"> ברכה (חד"ש-תע"ל):</w:t>
      </w:r>
      <w:bookmarkEnd w:id="16"/>
      <w:bookmarkEnd w:id="17"/>
    </w:p>
    <w:p w14:paraId="5C4EC089" w14:textId="77777777" w:rsidR="00000000" w:rsidRDefault="009432B4">
      <w:pPr>
        <w:pStyle w:val="a"/>
        <w:rPr>
          <w:rFonts w:hint="cs"/>
          <w:rtl/>
        </w:rPr>
      </w:pPr>
    </w:p>
    <w:p w14:paraId="543D3A1C" w14:textId="77777777" w:rsidR="00000000" w:rsidRDefault="009432B4">
      <w:pPr>
        <w:pStyle w:val="a"/>
        <w:rPr>
          <w:rFonts w:hint="cs"/>
          <w:rtl/>
        </w:rPr>
      </w:pPr>
      <w:r>
        <w:rPr>
          <w:rFonts w:hint="cs"/>
          <w:rtl/>
        </w:rPr>
        <w:t xml:space="preserve">אדוני היושב-ראש, כנסת נכבדה, משפחת וילנר, חברים יקרים - גם מי שבאו לכאן וגם מי שעוקבים אחרי הישיבה הזאת בבית. </w:t>
      </w:r>
    </w:p>
    <w:p w14:paraId="4BEB250E" w14:textId="77777777" w:rsidR="00000000" w:rsidRDefault="009432B4">
      <w:pPr>
        <w:pStyle w:val="a"/>
        <w:rPr>
          <w:rFonts w:hint="cs"/>
          <w:rtl/>
        </w:rPr>
      </w:pPr>
    </w:p>
    <w:p w14:paraId="16F95E9C" w14:textId="77777777" w:rsidR="00000000" w:rsidRDefault="009432B4">
      <w:pPr>
        <w:pStyle w:val="a"/>
        <w:rPr>
          <w:rFonts w:hint="cs"/>
          <w:rtl/>
        </w:rPr>
      </w:pPr>
      <w:r>
        <w:rPr>
          <w:rFonts w:hint="cs"/>
          <w:rtl/>
        </w:rPr>
        <w:t>החבר מאיר וילנר הלך לעולמו בשיבה טובה. הוא יכול לנוח על</w:t>
      </w:r>
      <w:r>
        <w:rPr>
          <w:rFonts w:hint="cs"/>
          <w:rtl/>
        </w:rPr>
        <w:t xml:space="preserve"> משכבו בשלום ובמידה גדולה של סיפוק עצמי. כדרכו של אוונגרד, מאיר נותר כל ימיו הציבוריים בשולי המפה הפוליטית, אולם דרכו ומסריו הונחלו והוטמעו בתוך הזרמים המרכזיים.</w:t>
      </w:r>
    </w:p>
    <w:p w14:paraId="77AF35F3" w14:textId="77777777" w:rsidR="00000000" w:rsidRDefault="009432B4">
      <w:pPr>
        <w:pStyle w:val="a"/>
        <w:rPr>
          <w:rFonts w:hint="cs"/>
          <w:rtl/>
        </w:rPr>
      </w:pPr>
    </w:p>
    <w:p w14:paraId="17B59CB9" w14:textId="77777777" w:rsidR="00000000" w:rsidRDefault="009432B4">
      <w:pPr>
        <w:pStyle w:val="a"/>
        <w:ind w:firstLine="720"/>
        <w:rPr>
          <w:rFonts w:hint="cs"/>
          <w:rtl/>
        </w:rPr>
      </w:pPr>
      <w:r>
        <w:rPr>
          <w:rFonts w:hint="cs"/>
          <w:rtl/>
        </w:rPr>
        <w:t>למאיר היה קול רך, אולם מחשבתו היתה נחושה ומגובשת. הוא נשא את דגליו - דגלי הסוציאליזם, השלום ו</w:t>
      </w:r>
      <w:r>
        <w:rPr>
          <w:rFonts w:hint="cs"/>
          <w:rtl/>
        </w:rPr>
        <w:t>השוויון בין העמים - גם כאשר אלה היו מוקצים מחמת מיאוס. הוא עשה זאת ללא מורא ובגאון. מאיר היה איש פשוט בהליכותיו, בהיר במחשבתו ואמיץ באורח נדיר בהתנהלותו הפוליטית. הוא ידע חרמות, נידויים, נאצות, הסתות, ואף ניסיון התנקשות פוליטית בחייו. הוא גם הותקף כשעמד על</w:t>
      </w:r>
      <w:r>
        <w:rPr>
          <w:rFonts w:hint="cs"/>
          <w:rtl/>
        </w:rPr>
        <w:t xml:space="preserve"> דוכן זה. אולם, אלה לא הסיטו אותו מדרכו. </w:t>
      </w:r>
    </w:p>
    <w:p w14:paraId="2D4A18FC" w14:textId="77777777" w:rsidR="00000000" w:rsidRDefault="009432B4">
      <w:pPr>
        <w:pStyle w:val="a"/>
        <w:ind w:firstLine="720"/>
        <w:rPr>
          <w:rFonts w:hint="cs"/>
          <w:rtl/>
        </w:rPr>
      </w:pPr>
    </w:p>
    <w:p w14:paraId="0EAD42BB" w14:textId="77777777" w:rsidR="00000000" w:rsidRDefault="009432B4">
      <w:pPr>
        <w:pStyle w:val="a"/>
        <w:ind w:firstLine="720"/>
        <w:rPr>
          <w:rFonts w:hint="cs"/>
          <w:rtl/>
        </w:rPr>
      </w:pPr>
      <w:r>
        <w:rPr>
          <w:rFonts w:hint="cs"/>
          <w:rtl/>
        </w:rPr>
        <w:t>במותו היה מאיר אחרון חותמי מגילת העצמאות שהלכו לעולמם. הוא חתם עליה מתוקף אמונתו בעיקרון שהיה בבסיס תוכנית החלוקה, לא ממניעים ציוניים אלא על-פי זכות העמים להגדרה עצמית, ובמציאות שלנו - שתי מדינות לשני עמים. לכן, מ</w:t>
      </w:r>
      <w:r>
        <w:rPr>
          <w:rFonts w:hint="cs"/>
          <w:rtl/>
        </w:rPr>
        <w:t xml:space="preserve">אז קום המדינה, לא שקט ולא נח כדי לקדם את הקמת המדינה הפלסטינית העצמאית לצדה של מדינת ישראל. הוא היה מונע בשכנוע עמוק שבכך הוא לא רק מבטא את עקרונות האינטרנציונליזם, אלא בכך הוא מגונן על עמו שלו. הוא ראה תמיד שעצמאותה האמיתית של ישראל שזורה בעצמאותו של העם </w:t>
      </w:r>
      <w:r>
        <w:rPr>
          <w:rFonts w:hint="cs"/>
          <w:rtl/>
        </w:rPr>
        <w:t>הפלסטיני ולהיפך. הוא ראה שביטחון ישראל יושג במידת היכולת ליצור אקלים של שותפות אזורית עם העמים הערביים נגד האימפריאליזם, ולא עם האימפריאליזם נגד העמים הערביים.</w:t>
      </w:r>
    </w:p>
    <w:p w14:paraId="27E5C8D7" w14:textId="77777777" w:rsidR="00000000" w:rsidRDefault="009432B4">
      <w:pPr>
        <w:pStyle w:val="a"/>
        <w:ind w:firstLine="720"/>
        <w:rPr>
          <w:rFonts w:hint="cs"/>
          <w:rtl/>
        </w:rPr>
      </w:pPr>
    </w:p>
    <w:p w14:paraId="3556AFD5" w14:textId="77777777" w:rsidR="00000000" w:rsidRDefault="009432B4">
      <w:pPr>
        <w:pStyle w:val="a"/>
        <w:ind w:firstLine="720"/>
        <w:rPr>
          <w:rFonts w:hint="cs"/>
          <w:rtl/>
        </w:rPr>
      </w:pPr>
      <w:r>
        <w:rPr>
          <w:rFonts w:hint="cs"/>
          <w:rtl/>
        </w:rPr>
        <w:t>מאיר היה חלוץ ההידברות עם הנהגת העם הפלסטיני, דבר אשר לקח לאחרים שנות דור ועלה לשני העמים נחשול</w:t>
      </w:r>
      <w:r>
        <w:rPr>
          <w:rFonts w:hint="cs"/>
          <w:rtl/>
        </w:rPr>
        <w:t xml:space="preserve">ים של דם, ייסורים וכאב. </w:t>
      </w:r>
    </w:p>
    <w:p w14:paraId="59A43C0B" w14:textId="77777777" w:rsidR="00000000" w:rsidRDefault="009432B4">
      <w:pPr>
        <w:pStyle w:val="a"/>
        <w:ind w:firstLine="720"/>
        <w:rPr>
          <w:rFonts w:hint="cs"/>
          <w:rtl/>
        </w:rPr>
      </w:pPr>
    </w:p>
    <w:p w14:paraId="0CA05EA5" w14:textId="77777777" w:rsidR="00000000" w:rsidRDefault="009432B4">
      <w:pPr>
        <w:pStyle w:val="a"/>
        <w:ind w:firstLine="720"/>
        <w:rPr>
          <w:rFonts w:hint="cs"/>
          <w:rtl/>
        </w:rPr>
      </w:pPr>
      <w:r>
        <w:rPr>
          <w:rFonts w:hint="cs"/>
          <w:rtl/>
        </w:rPr>
        <w:t>מאיר רשם פרק מפואר בחיים הציבוריים הסוערים של הארץ השסועה הזאת. תמיד לצדם של העובדים וקשי-היום שנפלו קורבן לחברה שהלכה ונעשתה יותר ויותר אנוכית, לצדה של האוכלוסייה הערבית שסבלה מממשל צבאי, מגזל כרוני של אדמות, מקיפוח ואפליה מובנים</w:t>
      </w:r>
      <w:r>
        <w:rPr>
          <w:rFonts w:hint="cs"/>
          <w:rtl/>
        </w:rPr>
        <w:t xml:space="preserve"> ומהסתות חוזרות ונשנות. מאיר, עם חברו תופיק טובי - ייבדל לחיים ארוכים - הגיעו, בדרכם הארוכה והמשותפת, בדרך-לא-דרך, באותם ימים חשוכים, לכפר-קאסם בשנת 1956, כדי לחשוף קבל-עם את הטבח הנורא שנעשה שם. הוא היה תמיד לצדם של חסרי המגן והישע. קומוניסט אמיתי, גאה וע</w:t>
      </w:r>
      <w:r>
        <w:rPr>
          <w:rFonts w:hint="cs"/>
          <w:rtl/>
        </w:rPr>
        <w:t xml:space="preserve">קבי מאוד. </w:t>
      </w:r>
    </w:p>
    <w:p w14:paraId="7F5BA1F3" w14:textId="77777777" w:rsidR="00000000" w:rsidRDefault="009432B4">
      <w:pPr>
        <w:pStyle w:val="a"/>
        <w:ind w:firstLine="720"/>
        <w:rPr>
          <w:rFonts w:hint="cs"/>
          <w:rtl/>
        </w:rPr>
      </w:pPr>
    </w:p>
    <w:p w14:paraId="7960E873" w14:textId="77777777" w:rsidR="00000000" w:rsidRDefault="009432B4">
      <w:pPr>
        <w:pStyle w:val="a"/>
        <w:rPr>
          <w:rFonts w:hint="cs"/>
          <w:rtl/>
        </w:rPr>
      </w:pPr>
      <w:r>
        <w:rPr>
          <w:rFonts w:hint="cs"/>
          <w:rtl/>
        </w:rPr>
        <w:t>בתחילת דרכי בכנסת הזאת הצעתי הצעת חוק לחבר המנון אזרחי למדינת ישראל, וכשנשאלתי, אמרתי שבמלאי הלירי העברי יש דברים מספיק הומניים ונשגבים, והצעתי דווקא את "שחקי על החלומות" של טשרניחובסקי, שיהיה המנון אזרחי למדינת ישראל. אני זוכר, שכשהוא שמע, הוא</w:t>
      </w:r>
      <w:r>
        <w:rPr>
          <w:rFonts w:hint="cs"/>
          <w:rtl/>
        </w:rPr>
        <w:t xml:space="preserve"> מאוד אהב את הרעיון. זה מתחבר עם מה שאמרו קודמי, חברי הכנסת פרס ושריד, על חיבתו המיוחדת לשיר הזה.</w:t>
      </w:r>
    </w:p>
    <w:p w14:paraId="15C289AD" w14:textId="77777777" w:rsidR="00000000" w:rsidRDefault="009432B4">
      <w:pPr>
        <w:pStyle w:val="a"/>
        <w:rPr>
          <w:rFonts w:hint="cs"/>
          <w:rtl/>
        </w:rPr>
      </w:pPr>
    </w:p>
    <w:p w14:paraId="63287C1A" w14:textId="77777777" w:rsidR="00000000" w:rsidRDefault="009432B4">
      <w:pPr>
        <w:pStyle w:val="a"/>
        <w:rPr>
          <w:rFonts w:hint="cs"/>
          <w:rtl/>
        </w:rPr>
      </w:pPr>
      <w:r>
        <w:rPr>
          <w:rFonts w:hint="cs"/>
          <w:rtl/>
        </w:rPr>
        <w:t>רבותי, המנהיגות הציבורית נחלקת לשני סוגי מנהיגים. אנחנו משופעים במנהיגים מונהגים, כאלה המזהים את הלכי הרוח הציבוריים ורוכבים עליהם ומתכווננים לפיהם - מאיר וי</w:t>
      </w:r>
      <w:r>
        <w:rPr>
          <w:rFonts w:hint="cs"/>
          <w:rtl/>
        </w:rPr>
        <w:t>לנר היה שייך למיעוט המנהיגותי שאינו נוהה אחר קולות ההמון - ומנסים לזהות בכל שעה את כיוונה של הרוח. הוא ביקש ליצור את הלכי הרוח ולהתוות את הכיוון.</w:t>
      </w:r>
    </w:p>
    <w:p w14:paraId="232DCB83" w14:textId="77777777" w:rsidR="00000000" w:rsidRDefault="009432B4">
      <w:pPr>
        <w:pStyle w:val="a"/>
        <w:rPr>
          <w:rFonts w:hint="cs"/>
          <w:rtl/>
        </w:rPr>
      </w:pPr>
    </w:p>
    <w:p w14:paraId="2EE520CE" w14:textId="77777777" w:rsidR="00000000" w:rsidRDefault="009432B4">
      <w:pPr>
        <w:pStyle w:val="a"/>
        <w:rPr>
          <w:rFonts w:hint="cs"/>
          <w:rtl/>
        </w:rPr>
      </w:pPr>
      <w:r>
        <w:rPr>
          <w:rFonts w:hint="cs"/>
          <w:rtl/>
        </w:rPr>
        <w:t xml:space="preserve">אדוני היושב-ראש, מאיר וילנר  חי במאה סוערת ורבת תהפוכות, מאה שידעה שתי מלחמות עולם, יבשות חרבות, אומות קמות, </w:t>
      </w:r>
      <w:r>
        <w:rPr>
          <w:rFonts w:hint="cs"/>
          <w:rtl/>
        </w:rPr>
        <w:t>קריסת משטרים ואלימות גואה. יש לקוות שצאצאיו יחיו בעולם מפויס יותר, צודק יותר, שוויוני יותר ואלים הרבה פחות - עולם שאליו חתר מאיר.</w:t>
      </w:r>
    </w:p>
    <w:p w14:paraId="27284BDD" w14:textId="77777777" w:rsidR="00000000" w:rsidRDefault="009432B4">
      <w:pPr>
        <w:pStyle w:val="a"/>
        <w:rPr>
          <w:rFonts w:hint="cs"/>
          <w:rtl/>
        </w:rPr>
      </w:pPr>
    </w:p>
    <w:p w14:paraId="4FF32CA2" w14:textId="77777777" w:rsidR="00000000" w:rsidRDefault="009432B4">
      <w:pPr>
        <w:pStyle w:val="a"/>
        <w:rPr>
          <w:rFonts w:hint="cs"/>
          <w:rtl/>
        </w:rPr>
      </w:pPr>
      <w:r>
        <w:rPr>
          <w:rFonts w:hint="cs"/>
          <w:rtl/>
        </w:rPr>
        <w:t>ברצוני להודות לך, יושב-ראש הכנסת, חבר הכנסת רובי ריבלין, ולמספידיו של מאיר וילנר, השר שטרית, חבר הכנסת פרס וחבר הכנסת שריד, ש</w:t>
      </w:r>
      <w:r>
        <w:rPr>
          <w:rFonts w:hint="cs"/>
          <w:rtl/>
        </w:rPr>
        <w:t>על אף המחלוקות התהומיות לפעמים, מצאתם לנכון להוקיר את זכרו של מאיר וילנר, מנהיג, חבר כנסת ואדם.</w:t>
      </w:r>
    </w:p>
    <w:p w14:paraId="3F042A67" w14:textId="77777777" w:rsidR="00000000" w:rsidRDefault="009432B4">
      <w:pPr>
        <w:pStyle w:val="a"/>
        <w:rPr>
          <w:rFonts w:hint="cs"/>
          <w:rtl/>
        </w:rPr>
      </w:pPr>
    </w:p>
    <w:p w14:paraId="1DDB8C4F" w14:textId="77777777" w:rsidR="00000000" w:rsidRDefault="009432B4">
      <w:pPr>
        <w:pStyle w:val="a"/>
        <w:rPr>
          <w:rFonts w:hint="cs"/>
          <w:rtl/>
        </w:rPr>
      </w:pPr>
      <w:r>
        <w:rPr>
          <w:rFonts w:hint="cs"/>
          <w:rtl/>
        </w:rPr>
        <w:t>אני מאוד גאה להשתייך למסגרת האידיאולוגית, הפוליטית, התרבותית והחברתית, שמאיר הניח את יסודותיה והנהיגה שנים רבות. הערכים שבשמם פעל ולאורם הלך - ערכי השלום, הצדק</w:t>
      </w:r>
      <w:r>
        <w:rPr>
          <w:rFonts w:hint="cs"/>
          <w:rtl/>
        </w:rPr>
        <w:t>, השוויון והאחווה בין העמים - הם ערכים נצחיים, ואנו נוסיף לדבוק בהם. יהי זכרו ברוך. אדוני, תודה רבה.</w:t>
      </w:r>
    </w:p>
    <w:p w14:paraId="0AA272D7" w14:textId="77777777" w:rsidR="00000000" w:rsidRDefault="009432B4">
      <w:pPr>
        <w:pStyle w:val="a"/>
        <w:rPr>
          <w:rFonts w:hint="cs"/>
          <w:rtl/>
        </w:rPr>
      </w:pPr>
    </w:p>
    <w:p w14:paraId="151C682B" w14:textId="77777777" w:rsidR="00000000" w:rsidRDefault="009432B4">
      <w:pPr>
        <w:pStyle w:val="ad"/>
        <w:rPr>
          <w:rtl/>
        </w:rPr>
      </w:pPr>
      <w:r>
        <w:rPr>
          <w:rtl/>
        </w:rPr>
        <w:t>היו"ר ראובן ריבלין:</w:t>
      </w:r>
    </w:p>
    <w:p w14:paraId="7DD4E6B9" w14:textId="77777777" w:rsidR="00000000" w:rsidRDefault="009432B4">
      <w:pPr>
        <w:pStyle w:val="a"/>
        <w:rPr>
          <w:rtl/>
        </w:rPr>
      </w:pPr>
    </w:p>
    <w:p w14:paraId="6BA454BF" w14:textId="77777777" w:rsidR="00000000" w:rsidRDefault="009432B4">
      <w:pPr>
        <w:pStyle w:val="a"/>
        <w:rPr>
          <w:rFonts w:hint="cs"/>
          <w:rtl/>
        </w:rPr>
      </w:pPr>
      <w:r>
        <w:rPr>
          <w:rFonts w:hint="cs"/>
          <w:rtl/>
        </w:rPr>
        <w:t>תודה רבה לחבר הכנסת מוחמד ברכה.</w:t>
      </w:r>
    </w:p>
    <w:p w14:paraId="1A5401E0" w14:textId="77777777" w:rsidR="00000000" w:rsidRDefault="009432B4">
      <w:pPr>
        <w:pStyle w:val="a"/>
        <w:rPr>
          <w:rFonts w:hint="cs"/>
          <w:rtl/>
        </w:rPr>
      </w:pPr>
    </w:p>
    <w:p w14:paraId="23D8A3CD" w14:textId="77777777" w:rsidR="00000000" w:rsidRDefault="009432B4">
      <w:pPr>
        <w:pStyle w:val="a"/>
        <w:rPr>
          <w:rFonts w:hint="cs"/>
          <w:rtl/>
        </w:rPr>
      </w:pPr>
      <w:r>
        <w:rPr>
          <w:rFonts w:hint="cs"/>
          <w:rtl/>
        </w:rPr>
        <w:t>בני משפחה יקרים, ידידים, חברים לדרך, אורחים נכבדים, רבותי השרים וחברי הכנסת, תם הדיון לזכרו של חבר ה</w:t>
      </w:r>
      <w:r>
        <w:rPr>
          <w:rFonts w:hint="cs"/>
          <w:rtl/>
        </w:rPr>
        <w:t>כנסת לשעבר מאיר וילנר. יהי זכרו ברוך.</w:t>
      </w:r>
    </w:p>
    <w:p w14:paraId="4910B681" w14:textId="77777777" w:rsidR="00000000" w:rsidRDefault="009432B4">
      <w:pPr>
        <w:pStyle w:val="Subject"/>
        <w:rPr>
          <w:rFonts w:hint="cs"/>
          <w:rtl/>
        </w:rPr>
      </w:pPr>
    </w:p>
    <w:p w14:paraId="21365433" w14:textId="77777777" w:rsidR="00000000" w:rsidRDefault="009432B4">
      <w:pPr>
        <w:pStyle w:val="a"/>
        <w:rPr>
          <w:rFonts w:hint="cs"/>
          <w:rtl/>
        </w:rPr>
      </w:pPr>
    </w:p>
    <w:p w14:paraId="3C48DA21" w14:textId="77777777" w:rsidR="00000000" w:rsidRDefault="009432B4">
      <w:pPr>
        <w:pStyle w:val="Subject"/>
        <w:rPr>
          <w:rFonts w:hint="cs"/>
          <w:rtl/>
        </w:rPr>
      </w:pPr>
      <w:bookmarkStart w:id="18" w:name="_Toc45934659"/>
      <w:bookmarkStart w:id="19" w:name="_Toc76385177"/>
      <w:r>
        <w:rPr>
          <w:rFonts w:hint="cs"/>
          <w:rtl/>
        </w:rPr>
        <w:t>הצעה לסדר</w:t>
      </w:r>
      <w:bookmarkEnd w:id="18"/>
      <w:bookmarkEnd w:id="19"/>
    </w:p>
    <w:p w14:paraId="51E50744" w14:textId="77777777" w:rsidR="00000000" w:rsidRDefault="009432B4">
      <w:pPr>
        <w:pStyle w:val="a"/>
        <w:rPr>
          <w:rFonts w:hint="cs"/>
          <w:rtl/>
        </w:rPr>
      </w:pPr>
    </w:p>
    <w:p w14:paraId="5A54AF64" w14:textId="77777777" w:rsidR="00000000" w:rsidRDefault="009432B4">
      <w:pPr>
        <w:pStyle w:val="a"/>
        <w:rPr>
          <w:rFonts w:hint="cs"/>
          <w:rtl/>
        </w:rPr>
      </w:pPr>
    </w:p>
    <w:p w14:paraId="7DD97A8C" w14:textId="77777777" w:rsidR="00000000" w:rsidRDefault="009432B4">
      <w:pPr>
        <w:pStyle w:val="ad"/>
        <w:rPr>
          <w:rtl/>
        </w:rPr>
      </w:pPr>
      <w:r>
        <w:rPr>
          <w:rtl/>
        </w:rPr>
        <w:t>היו"ר ראובן ריבלין:</w:t>
      </w:r>
    </w:p>
    <w:p w14:paraId="1B3F4A4B" w14:textId="77777777" w:rsidR="00000000" w:rsidRDefault="009432B4">
      <w:pPr>
        <w:pStyle w:val="a"/>
        <w:rPr>
          <w:rtl/>
        </w:rPr>
      </w:pPr>
    </w:p>
    <w:p w14:paraId="6611D56B" w14:textId="77777777" w:rsidR="00000000" w:rsidRDefault="009432B4">
      <w:pPr>
        <w:pStyle w:val="a"/>
        <w:rPr>
          <w:rFonts w:hint="cs"/>
          <w:rtl/>
        </w:rPr>
      </w:pPr>
      <w:r>
        <w:rPr>
          <w:rFonts w:hint="cs"/>
          <w:rtl/>
        </w:rPr>
        <w:t>אנחנו עוברים לסדר-היום. חבר הכנסת אלסאנע, הצעה לסדר במלים שכתבת לי, ולא להרחיב מעבר להן. אחריה - תשובות על שאילתות בעל-פה.</w:t>
      </w:r>
    </w:p>
    <w:p w14:paraId="55355039" w14:textId="77777777" w:rsidR="00000000" w:rsidRDefault="009432B4">
      <w:pPr>
        <w:pStyle w:val="a"/>
        <w:rPr>
          <w:rFonts w:hint="cs"/>
          <w:rtl/>
        </w:rPr>
      </w:pPr>
    </w:p>
    <w:p w14:paraId="79537930" w14:textId="77777777" w:rsidR="00000000" w:rsidRDefault="009432B4">
      <w:pPr>
        <w:pStyle w:val="Speaker"/>
        <w:rPr>
          <w:rtl/>
        </w:rPr>
      </w:pPr>
      <w:bookmarkStart w:id="20" w:name="FS000000549T09_07_2003_12_11_09"/>
      <w:bookmarkStart w:id="21" w:name="_Toc45934660"/>
      <w:bookmarkStart w:id="22" w:name="_Toc76385178"/>
      <w:bookmarkEnd w:id="20"/>
      <w:r>
        <w:rPr>
          <w:rFonts w:hint="eastAsia"/>
          <w:rtl/>
        </w:rPr>
        <w:t>טלב</w:t>
      </w:r>
      <w:r>
        <w:rPr>
          <w:rtl/>
        </w:rPr>
        <w:t xml:space="preserve"> אלסאנע (רע"ם):</w:t>
      </w:r>
      <w:bookmarkEnd w:id="21"/>
      <w:bookmarkEnd w:id="22"/>
    </w:p>
    <w:p w14:paraId="125D2884" w14:textId="77777777" w:rsidR="00000000" w:rsidRDefault="009432B4">
      <w:pPr>
        <w:pStyle w:val="a"/>
        <w:rPr>
          <w:rFonts w:hint="cs"/>
          <w:rtl/>
        </w:rPr>
      </w:pPr>
    </w:p>
    <w:p w14:paraId="1AE81005" w14:textId="77777777" w:rsidR="00000000" w:rsidRDefault="009432B4">
      <w:pPr>
        <w:pStyle w:val="a"/>
        <w:rPr>
          <w:rFonts w:hint="cs"/>
          <w:rtl/>
        </w:rPr>
      </w:pPr>
      <w:r>
        <w:rPr>
          <w:rFonts w:hint="cs"/>
          <w:rtl/>
        </w:rPr>
        <w:t>אדוני היושב-ראש, חברי הכנסת, הבוקר הלכו</w:t>
      </w:r>
      <w:r>
        <w:rPr>
          <w:rFonts w:hint="cs"/>
          <w:rtl/>
        </w:rPr>
        <w:t xml:space="preserve"> שני צעירים מהכפר תמרה לחוף הים בקריית-ים, והם הותקפו על-ידי עשרה צעירים יהודים שרדפו אחריהם. אחד הנערים, בן 16, נפצע קשות והוא מאושפז בבית-החולים "רמב"ם" בחיפה. הדבר חמור, גם מבחינת היחס וההתנהגות העבריינית, וכשאנחנו בפתחה של עונת השחייה והקיץ ההולך וקרב </w:t>
      </w:r>
      <w:r>
        <w:rPr>
          <w:rFonts w:hint="cs"/>
          <w:rtl/>
        </w:rPr>
        <w:t>וגם חופשת הקיץ של התלמידים בבתי-הספר. זו תוצאה מהסתה פרועה נגד חלק מהאוכלוסייה, וצריך לשים לזה קץ.</w:t>
      </w:r>
    </w:p>
    <w:p w14:paraId="53BB4EE8" w14:textId="77777777" w:rsidR="00000000" w:rsidRDefault="009432B4">
      <w:pPr>
        <w:pStyle w:val="a"/>
        <w:rPr>
          <w:rFonts w:hint="cs"/>
          <w:rtl/>
        </w:rPr>
      </w:pPr>
    </w:p>
    <w:p w14:paraId="53CEF1DF" w14:textId="77777777" w:rsidR="00000000" w:rsidRDefault="009432B4">
      <w:pPr>
        <w:pStyle w:val="ad"/>
        <w:rPr>
          <w:rtl/>
        </w:rPr>
      </w:pPr>
      <w:r>
        <w:rPr>
          <w:rtl/>
        </w:rPr>
        <w:t>היו"ר ראובן ריבלין:</w:t>
      </w:r>
    </w:p>
    <w:p w14:paraId="4521DED0" w14:textId="77777777" w:rsidR="00000000" w:rsidRDefault="009432B4">
      <w:pPr>
        <w:pStyle w:val="a"/>
        <w:rPr>
          <w:rtl/>
        </w:rPr>
      </w:pPr>
    </w:p>
    <w:p w14:paraId="3F6DB37E" w14:textId="77777777" w:rsidR="00000000" w:rsidRDefault="009432B4">
      <w:pPr>
        <w:pStyle w:val="a"/>
        <w:rPr>
          <w:rFonts w:hint="cs"/>
          <w:rtl/>
        </w:rPr>
      </w:pPr>
      <w:r>
        <w:rPr>
          <w:rFonts w:hint="cs"/>
          <w:rtl/>
        </w:rPr>
        <w:t>בהצעה לסדר אין פרשנויות.</w:t>
      </w:r>
    </w:p>
    <w:p w14:paraId="6E8BD21F" w14:textId="77777777" w:rsidR="00000000" w:rsidRDefault="009432B4">
      <w:pPr>
        <w:pStyle w:val="a"/>
        <w:rPr>
          <w:rFonts w:hint="cs"/>
          <w:rtl/>
        </w:rPr>
      </w:pPr>
    </w:p>
    <w:p w14:paraId="0508D7F1" w14:textId="77777777" w:rsidR="00000000" w:rsidRDefault="009432B4">
      <w:pPr>
        <w:pStyle w:val="SpeakerCon"/>
        <w:rPr>
          <w:rtl/>
        </w:rPr>
      </w:pPr>
      <w:bookmarkStart w:id="23" w:name="FS000000549T09_07_2003_12_18_49C"/>
      <w:bookmarkEnd w:id="23"/>
      <w:r>
        <w:rPr>
          <w:rtl/>
        </w:rPr>
        <w:t>טלב אלסאנע (רע"ם):</w:t>
      </w:r>
    </w:p>
    <w:p w14:paraId="3F50E296" w14:textId="77777777" w:rsidR="00000000" w:rsidRDefault="009432B4">
      <w:pPr>
        <w:pStyle w:val="a"/>
        <w:rPr>
          <w:rtl/>
        </w:rPr>
      </w:pPr>
    </w:p>
    <w:p w14:paraId="1D116A83" w14:textId="77777777" w:rsidR="00000000" w:rsidRDefault="009432B4">
      <w:pPr>
        <w:pStyle w:val="a"/>
        <w:rPr>
          <w:rFonts w:hint="cs"/>
          <w:rtl/>
        </w:rPr>
      </w:pPr>
      <w:r>
        <w:rPr>
          <w:rFonts w:hint="cs"/>
          <w:rtl/>
        </w:rPr>
        <w:t>אדוני היושב-ראש, צריך לפעול שהאחראים לדבר הזה ייענשו במלוא חומרת הדין.</w:t>
      </w:r>
    </w:p>
    <w:p w14:paraId="402FEB26" w14:textId="77777777" w:rsidR="00000000" w:rsidRDefault="009432B4">
      <w:pPr>
        <w:pStyle w:val="a"/>
        <w:rPr>
          <w:rFonts w:hint="cs"/>
          <w:rtl/>
        </w:rPr>
      </w:pPr>
    </w:p>
    <w:p w14:paraId="095CD631" w14:textId="77777777" w:rsidR="00000000" w:rsidRDefault="009432B4">
      <w:pPr>
        <w:pStyle w:val="ad"/>
        <w:rPr>
          <w:rtl/>
        </w:rPr>
      </w:pPr>
      <w:r>
        <w:rPr>
          <w:rtl/>
        </w:rPr>
        <w:t>היו"ר ראובן ריבלי</w:t>
      </w:r>
      <w:r>
        <w:rPr>
          <w:rtl/>
        </w:rPr>
        <w:t>ן:</w:t>
      </w:r>
    </w:p>
    <w:p w14:paraId="4991D0EB" w14:textId="77777777" w:rsidR="00000000" w:rsidRDefault="009432B4">
      <w:pPr>
        <w:pStyle w:val="a"/>
        <w:rPr>
          <w:rtl/>
        </w:rPr>
      </w:pPr>
    </w:p>
    <w:p w14:paraId="7A08AD45" w14:textId="77777777" w:rsidR="00000000" w:rsidRDefault="009432B4">
      <w:pPr>
        <w:pStyle w:val="a"/>
        <w:rPr>
          <w:rFonts w:hint="cs"/>
          <w:rtl/>
        </w:rPr>
      </w:pPr>
      <w:r>
        <w:rPr>
          <w:rFonts w:hint="cs"/>
          <w:rtl/>
        </w:rPr>
        <w:t>חבר הכנסת טלב אלסאנע, הצעה לסדר היא הצעה המביאה עובדות ולא נותנת פרשנויות. המשטרה בוודאי תחקור, ובהחלט הדבר נראה לכאורה חמור ביותר. אין כל ספק שטוב עשה חבר הכנסת טלב אלסאנע שהעלה זאת על סדר-היום.</w:t>
      </w:r>
    </w:p>
    <w:p w14:paraId="39EC3178" w14:textId="77777777" w:rsidR="00000000" w:rsidRDefault="009432B4">
      <w:pPr>
        <w:pStyle w:val="a"/>
        <w:rPr>
          <w:rFonts w:hint="cs"/>
          <w:rtl/>
        </w:rPr>
      </w:pPr>
    </w:p>
    <w:p w14:paraId="353296BF" w14:textId="77777777" w:rsidR="00000000" w:rsidRDefault="009432B4">
      <w:pPr>
        <w:pStyle w:val="Subject"/>
        <w:rPr>
          <w:rtl/>
        </w:rPr>
      </w:pPr>
    </w:p>
    <w:p w14:paraId="70CDE22B" w14:textId="77777777" w:rsidR="00000000" w:rsidRDefault="009432B4">
      <w:pPr>
        <w:pStyle w:val="Subject"/>
        <w:rPr>
          <w:rFonts w:hint="cs"/>
          <w:rtl/>
        </w:rPr>
      </w:pPr>
      <w:bookmarkStart w:id="24" w:name="_Toc45934661"/>
      <w:bookmarkStart w:id="25" w:name="_Toc76385179"/>
      <w:r>
        <w:rPr>
          <w:rFonts w:hint="cs"/>
          <w:rtl/>
        </w:rPr>
        <w:t>שאילתות בעל-פה</w:t>
      </w:r>
      <w:bookmarkEnd w:id="24"/>
      <w:bookmarkEnd w:id="25"/>
    </w:p>
    <w:p w14:paraId="256A8216" w14:textId="77777777" w:rsidR="00000000" w:rsidRDefault="009432B4">
      <w:pPr>
        <w:pStyle w:val="a"/>
        <w:rPr>
          <w:rFonts w:hint="cs"/>
          <w:rtl/>
        </w:rPr>
      </w:pPr>
    </w:p>
    <w:p w14:paraId="020D4037" w14:textId="77777777" w:rsidR="00000000" w:rsidRDefault="009432B4">
      <w:pPr>
        <w:pStyle w:val="a"/>
        <w:rPr>
          <w:rFonts w:hint="cs"/>
          <w:rtl/>
        </w:rPr>
      </w:pPr>
    </w:p>
    <w:p w14:paraId="516536A0" w14:textId="77777777" w:rsidR="00000000" w:rsidRDefault="009432B4">
      <w:pPr>
        <w:pStyle w:val="ad"/>
        <w:rPr>
          <w:rtl/>
        </w:rPr>
      </w:pPr>
      <w:r>
        <w:rPr>
          <w:rtl/>
        </w:rPr>
        <w:t>היו"ר ראובן ריבלין:</w:t>
      </w:r>
    </w:p>
    <w:p w14:paraId="32ED7E41" w14:textId="77777777" w:rsidR="00000000" w:rsidRDefault="009432B4">
      <w:pPr>
        <w:pStyle w:val="a"/>
        <w:rPr>
          <w:rtl/>
        </w:rPr>
      </w:pPr>
    </w:p>
    <w:p w14:paraId="5C116432" w14:textId="77777777" w:rsidR="00000000" w:rsidRDefault="009432B4">
      <w:pPr>
        <w:pStyle w:val="a"/>
        <w:rPr>
          <w:rFonts w:hint="cs"/>
          <w:rtl/>
        </w:rPr>
      </w:pPr>
      <w:r>
        <w:rPr>
          <w:rFonts w:hint="cs"/>
          <w:rtl/>
        </w:rPr>
        <w:t xml:space="preserve">שרת החינוך תשיב </w:t>
      </w:r>
      <w:r>
        <w:rPr>
          <w:rFonts w:hint="cs"/>
          <w:rtl/>
        </w:rPr>
        <w:t>על שאילתא בעל-פה של חבר הכנסת יאיר פרץ. אני לא רואה אותו. אני יודע עד כמה נלחמים חברי כנסת על הזכות לשאול שאילתא בעל-פה. אני מתנצל בשם הכנסת.</w:t>
      </w:r>
    </w:p>
    <w:p w14:paraId="223DB12D" w14:textId="77777777" w:rsidR="00000000" w:rsidRDefault="009432B4">
      <w:pPr>
        <w:pStyle w:val="a"/>
        <w:rPr>
          <w:rFonts w:hint="cs"/>
          <w:rtl/>
        </w:rPr>
      </w:pPr>
    </w:p>
    <w:p w14:paraId="33C2CB1D" w14:textId="77777777" w:rsidR="00000000" w:rsidRDefault="009432B4">
      <w:pPr>
        <w:pStyle w:val="ac"/>
        <w:rPr>
          <w:rtl/>
        </w:rPr>
      </w:pPr>
      <w:r>
        <w:rPr>
          <w:rFonts w:hint="eastAsia"/>
          <w:rtl/>
        </w:rPr>
        <w:t>אחמד</w:t>
      </w:r>
      <w:r>
        <w:rPr>
          <w:rtl/>
        </w:rPr>
        <w:t xml:space="preserve"> טיבי (חד"ש-תע"ל):</w:t>
      </w:r>
    </w:p>
    <w:p w14:paraId="52F6E11D" w14:textId="77777777" w:rsidR="00000000" w:rsidRDefault="009432B4">
      <w:pPr>
        <w:pStyle w:val="a"/>
        <w:rPr>
          <w:rFonts w:hint="cs"/>
          <w:rtl/>
        </w:rPr>
      </w:pPr>
    </w:p>
    <w:p w14:paraId="6426FD9C" w14:textId="77777777" w:rsidR="00000000" w:rsidRDefault="009432B4">
      <w:pPr>
        <w:pStyle w:val="a"/>
        <w:rPr>
          <w:rFonts w:hint="cs"/>
          <w:rtl/>
        </w:rPr>
      </w:pPr>
      <w:r>
        <w:rPr>
          <w:rFonts w:hint="cs"/>
          <w:rtl/>
        </w:rPr>
        <w:t>יש כאלה שלא מאשרים להם.</w:t>
      </w:r>
    </w:p>
    <w:p w14:paraId="46DC2EFA" w14:textId="77777777" w:rsidR="00000000" w:rsidRDefault="009432B4">
      <w:pPr>
        <w:pStyle w:val="a"/>
        <w:rPr>
          <w:rFonts w:hint="cs"/>
          <w:rtl/>
        </w:rPr>
      </w:pPr>
    </w:p>
    <w:p w14:paraId="0802F67B" w14:textId="77777777" w:rsidR="00000000" w:rsidRDefault="009432B4">
      <w:pPr>
        <w:pStyle w:val="ad"/>
        <w:rPr>
          <w:rtl/>
        </w:rPr>
      </w:pPr>
      <w:r>
        <w:rPr>
          <w:rtl/>
        </w:rPr>
        <w:t>היו"ר ראובן ריבלין:</w:t>
      </w:r>
    </w:p>
    <w:p w14:paraId="74B66EFF" w14:textId="77777777" w:rsidR="00000000" w:rsidRDefault="009432B4">
      <w:pPr>
        <w:pStyle w:val="a"/>
        <w:rPr>
          <w:rtl/>
        </w:rPr>
      </w:pPr>
    </w:p>
    <w:p w14:paraId="15CD342F" w14:textId="77777777" w:rsidR="00000000" w:rsidRDefault="009432B4">
      <w:pPr>
        <w:pStyle w:val="a"/>
        <w:rPr>
          <w:rFonts w:hint="cs"/>
          <w:rtl/>
        </w:rPr>
      </w:pPr>
      <w:r>
        <w:rPr>
          <w:rFonts w:hint="cs"/>
          <w:rtl/>
        </w:rPr>
        <w:t>יש כאלה שלא מאשרים להם.</w:t>
      </w:r>
    </w:p>
    <w:p w14:paraId="7C57B92D" w14:textId="77777777" w:rsidR="00000000" w:rsidRDefault="009432B4">
      <w:pPr>
        <w:pStyle w:val="a"/>
        <w:rPr>
          <w:rFonts w:hint="cs"/>
          <w:rtl/>
        </w:rPr>
      </w:pPr>
    </w:p>
    <w:p w14:paraId="4C67E5D6" w14:textId="77777777" w:rsidR="00000000" w:rsidRDefault="009432B4">
      <w:pPr>
        <w:pStyle w:val="a"/>
        <w:rPr>
          <w:rFonts w:hint="cs"/>
          <w:rtl/>
        </w:rPr>
      </w:pPr>
      <w:r>
        <w:rPr>
          <w:rFonts w:hint="cs"/>
          <w:rtl/>
        </w:rPr>
        <w:t>חבר הכנסת יאיר פרץ</w:t>
      </w:r>
      <w:r>
        <w:rPr>
          <w:rFonts w:hint="cs"/>
          <w:rtl/>
        </w:rPr>
        <w:t>, האם עלה על דעת אדוני שהשרה היתה צריכה להמתין לו? עכשיו, רק בהסכמתה אאפשר. אדוני צריך להבין שאם הוא מבקש לשאול שאילתא בעל-פה, שהיא אחד האמצעים הדיוניים החשובים ביותר של כנסת זאת, לפחות יכבד את השאילתא שלו. האם שרת החינוך מסכימה לשמוע?</w:t>
      </w:r>
    </w:p>
    <w:p w14:paraId="48E93190" w14:textId="77777777" w:rsidR="00000000" w:rsidRDefault="009432B4">
      <w:pPr>
        <w:pStyle w:val="a"/>
        <w:rPr>
          <w:rFonts w:hint="cs"/>
          <w:rtl/>
        </w:rPr>
      </w:pPr>
    </w:p>
    <w:p w14:paraId="351F2D97" w14:textId="77777777" w:rsidR="00000000" w:rsidRDefault="009432B4">
      <w:pPr>
        <w:pStyle w:val="ac"/>
        <w:rPr>
          <w:rtl/>
        </w:rPr>
      </w:pPr>
      <w:r>
        <w:rPr>
          <w:rFonts w:hint="eastAsia"/>
          <w:rtl/>
        </w:rPr>
        <w:t>שרת</w:t>
      </w:r>
      <w:r>
        <w:rPr>
          <w:rtl/>
        </w:rPr>
        <w:t xml:space="preserve"> החינוך, התרבות </w:t>
      </w:r>
      <w:r>
        <w:rPr>
          <w:rtl/>
        </w:rPr>
        <w:t>והספורט לימור לבנת:</w:t>
      </w:r>
    </w:p>
    <w:p w14:paraId="0824D040" w14:textId="77777777" w:rsidR="00000000" w:rsidRDefault="009432B4">
      <w:pPr>
        <w:pStyle w:val="a"/>
        <w:rPr>
          <w:rFonts w:hint="cs"/>
          <w:rtl/>
        </w:rPr>
      </w:pPr>
    </w:p>
    <w:p w14:paraId="0755EB4A" w14:textId="77777777" w:rsidR="00000000" w:rsidRDefault="009432B4">
      <w:pPr>
        <w:pStyle w:val="a"/>
        <w:rPr>
          <w:rFonts w:hint="cs"/>
          <w:rtl/>
        </w:rPr>
      </w:pPr>
      <w:r>
        <w:rPr>
          <w:rFonts w:hint="cs"/>
          <w:rtl/>
        </w:rPr>
        <w:t>אני מוכנה.</w:t>
      </w:r>
    </w:p>
    <w:p w14:paraId="063026AA" w14:textId="77777777" w:rsidR="00000000" w:rsidRDefault="009432B4">
      <w:pPr>
        <w:pStyle w:val="a"/>
        <w:rPr>
          <w:rFonts w:hint="cs"/>
          <w:rtl/>
        </w:rPr>
      </w:pPr>
    </w:p>
    <w:p w14:paraId="004804C1" w14:textId="77777777" w:rsidR="00000000" w:rsidRDefault="009432B4">
      <w:pPr>
        <w:pStyle w:val="ad"/>
        <w:rPr>
          <w:rtl/>
        </w:rPr>
      </w:pPr>
      <w:r>
        <w:rPr>
          <w:rtl/>
        </w:rPr>
        <w:t>היו"ר ראובן ריבלין:</w:t>
      </w:r>
    </w:p>
    <w:p w14:paraId="65EB0E0B" w14:textId="77777777" w:rsidR="00000000" w:rsidRDefault="009432B4">
      <w:pPr>
        <w:pStyle w:val="a"/>
        <w:rPr>
          <w:rtl/>
        </w:rPr>
      </w:pPr>
    </w:p>
    <w:p w14:paraId="0586A31A" w14:textId="77777777" w:rsidR="00000000" w:rsidRDefault="009432B4">
      <w:pPr>
        <w:pStyle w:val="a"/>
        <w:rPr>
          <w:rFonts w:hint="cs"/>
          <w:rtl/>
        </w:rPr>
      </w:pPr>
      <w:r>
        <w:rPr>
          <w:rFonts w:hint="cs"/>
          <w:rtl/>
        </w:rPr>
        <w:t>תודה רבה. חבר הכנסת יאיר פרץ, בבקשה, שאילתא בעל-פה. אחריו - חבר הכנסת גפני. זו שאילתא בעל-פה, ואתה צריך לשאול אותה כלשונה מהמקום. האם אדוני לא בקיא?</w:t>
      </w:r>
    </w:p>
    <w:p w14:paraId="192BDBEA" w14:textId="77777777" w:rsidR="00000000" w:rsidRDefault="009432B4">
      <w:pPr>
        <w:pStyle w:val="a"/>
        <w:rPr>
          <w:rFonts w:hint="cs"/>
          <w:rtl/>
        </w:rPr>
      </w:pPr>
    </w:p>
    <w:p w14:paraId="42A04DB7" w14:textId="77777777" w:rsidR="00000000" w:rsidRDefault="009432B4">
      <w:pPr>
        <w:pStyle w:val="ac"/>
        <w:rPr>
          <w:rtl/>
        </w:rPr>
      </w:pPr>
      <w:r>
        <w:rPr>
          <w:rFonts w:hint="eastAsia"/>
          <w:rtl/>
        </w:rPr>
        <w:t>אברהם</w:t>
      </w:r>
      <w:r>
        <w:rPr>
          <w:rtl/>
        </w:rPr>
        <w:t xml:space="preserve"> בורג (העבודה-מימד):</w:t>
      </w:r>
    </w:p>
    <w:p w14:paraId="1AD237AE" w14:textId="77777777" w:rsidR="00000000" w:rsidRDefault="009432B4">
      <w:pPr>
        <w:pStyle w:val="a"/>
        <w:rPr>
          <w:rFonts w:hint="cs"/>
          <w:rtl/>
        </w:rPr>
      </w:pPr>
    </w:p>
    <w:p w14:paraId="0DAECBA8" w14:textId="77777777" w:rsidR="00000000" w:rsidRDefault="009432B4">
      <w:pPr>
        <w:pStyle w:val="a"/>
        <w:rPr>
          <w:rFonts w:hint="cs"/>
          <w:rtl/>
        </w:rPr>
      </w:pPr>
      <w:r>
        <w:rPr>
          <w:rFonts w:hint="cs"/>
          <w:rtl/>
        </w:rPr>
        <w:t>השאילתות לא על השולחן.</w:t>
      </w:r>
    </w:p>
    <w:p w14:paraId="05C79D6A" w14:textId="77777777" w:rsidR="00000000" w:rsidRDefault="009432B4">
      <w:pPr>
        <w:pStyle w:val="a"/>
        <w:rPr>
          <w:rFonts w:hint="cs"/>
          <w:rtl/>
        </w:rPr>
      </w:pPr>
    </w:p>
    <w:p w14:paraId="55EE9385" w14:textId="77777777" w:rsidR="00000000" w:rsidRDefault="009432B4">
      <w:pPr>
        <w:pStyle w:val="ad"/>
        <w:rPr>
          <w:rtl/>
        </w:rPr>
      </w:pPr>
    </w:p>
    <w:p w14:paraId="3C9E2F02" w14:textId="77777777" w:rsidR="00000000" w:rsidRDefault="009432B4">
      <w:pPr>
        <w:pStyle w:val="ad"/>
        <w:rPr>
          <w:rtl/>
        </w:rPr>
      </w:pPr>
      <w:r>
        <w:rPr>
          <w:rtl/>
        </w:rPr>
        <w:t>היו"ר ראובן ריבלין:</w:t>
      </w:r>
    </w:p>
    <w:p w14:paraId="1B7E2377" w14:textId="77777777" w:rsidR="00000000" w:rsidRDefault="009432B4">
      <w:pPr>
        <w:pStyle w:val="a"/>
        <w:rPr>
          <w:rtl/>
        </w:rPr>
      </w:pPr>
    </w:p>
    <w:p w14:paraId="5123477F" w14:textId="77777777" w:rsidR="00000000" w:rsidRDefault="009432B4">
      <w:pPr>
        <w:pStyle w:val="a"/>
        <w:rPr>
          <w:rFonts w:hint="cs"/>
          <w:rtl/>
        </w:rPr>
      </w:pPr>
      <w:r>
        <w:rPr>
          <w:rFonts w:hint="cs"/>
          <w:rtl/>
        </w:rPr>
        <w:t>השאילתות על השולחן.</w:t>
      </w:r>
    </w:p>
    <w:p w14:paraId="517AC6FA" w14:textId="77777777" w:rsidR="00000000" w:rsidRDefault="009432B4">
      <w:pPr>
        <w:pStyle w:val="Speaker"/>
        <w:rPr>
          <w:rFonts w:hint="cs"/>
          <w:rtl/>
        </w:rPr>
      </w:pPr>
      <w:bookmarkStart w:id="26" w:name="FS000000501T09_07_2003_12_22_47"/>
      <w:bookmarkEnd w:id="26"/>
    </w:p>
    <w:p w14:paraId="6E30379D" w14:textId="77777777" w:rsidR="00000000" w:rsidRDefault="009432B4">
      <w:pPr>
        <w:pStyle w:val="a"/>
        <w:rPr>
          <w:rFonts w:hint="cs"/>
          <w:rtl/>
        </w:rPr>
      </w:pPr>
    </w:p>
    <w:p w14:paraId="4AD27739" w14:textId="77777777" w:rsidR="00000000" w:rsidRDefault="009432B4">
      <w:pPr>
        <w:pStyle w:val="Query"/>
        <w:jc w:val="center"/>
        <w:rPr>
          <w:rFonts w:hint="cs"/>
          <w:rtl/>
        </w:rPr>
      </w:pPr>
      <w:bookmarkStart w:id="27" w:name="_Toc45934662"/>
      <w:bookmarkStart w:id="28" w:name="_Toc76385180"/>
      <w:r>
        <w:rPr>
          <w:rFonts w:hint="cs"/>
          <w:rtl/>
        </w:rPr>
        <w:t>40. השתתפות ילדים בקייטנות</w:t>
      </w:r>
      <w:bookmarkEnd w:id="27"/>
      <w:bookmarkEnd w:id="28"/>
    </w:p>
    <w:p w14:paraId="0734A2D9" w14:textId="77777777" w:rsidR="00000000" w:rsidRDefault="009432B4">
      <w:pPr>
        <w:pStyle w:val="a"/>
        <w:rPr>
          <w:rFonts w:hint="cs"/>
          <w:rtl/>
        </w:rPr>
      </w:pPr>
    </w:p>
    <w:p w14:paraId="095809D8" w14:textId="77777777" w:rsidR="00000000" w:rsidRDefault="009432B4">
      <w:pPr>
        <w:pStyle w:val="Speaker"/>
        <w:rPr>
          <w:rtl/>
        </w:rPr>
      </w:pPr>
      <w:bookmarkStart w:id="29" w:name="_Toc45934663"/>
      <w:bookmarkStart w:id="30" w:name="_Toc76385181"/>
      <w:r>
        <w:rPr>
          <w:rFonts w:hint="eastAsia"/>
          <w:rtl/>
        </w:rPr>
        <w:t>יאיר</w:t>
      </w:r>
      <w:r>
        <w:rPr>
          <w:rtl/>
        </w:rPr>
        <w:t xml:space="preserve"> פרץ (ש"ס):</w:t>
      </w:r>
      <w:bookmarkEnd w:id="29"/>
      <w:bookmarkEnd w:id="30"/>
    </w:p>
    <w:p w14:paraId="117E60FD" w14:textId="77777777" w:rsidR="00000000" w:rsidRDefault="009432B4">
      <w:pPr>
        <w:pStyle w:val="a"/>
        <w:rPr>
          <w:rFonts w:hint="cs"/>
          <w:rtl/>
        </w:rPr>
      </w:pPr>
    </w:p>
    <w:p w14:paraId="385B8242" w14:textId="77777777" w:rsidR="00000000" w:rsidRDefault="009432B4">
      <w:pPr>
        <w:pStyle w:val="a"/>
        <w:rPr>
          <w:rFonts w:hint="cs"/>
          <w:rtl/>
        </w:rPr>
      </w:pPr>
      <w:r>
        <w:rPr>
          <w:rFonts w:hint="cs"/>
          <w:rtl/>
        </w:rPr>
        <w:t xml:space="preserve">אדוני היושב-ראש, גברתי השרה, לאחרונה יצאו רבבות תלמידים לחופשת הקיץ, והורים בשכבות החלשות לא יוכלו לשאת בנטל הכספי של תשלום בעבור הקייטנות. </w:t>
      </w:r>
    </w:p>
    <w:p w14:paraId="29A0E83B" w14:textId="77777777" w:rsidR="00000000" w:rsidRDefault="009432B4">
      <w:pPr>
        <w:pStyle w:val="a"/>
        <w:rPr>
          <w:rFonts w:hint="cs"/>
          <w:rtl/>
        </w:rPr>
      </w:pPr>
    </w:p>
    <w:p w14:paraId="1CF9F980" w14:textId="77777777" w:rsidR="00000000" w:rsidRDefault="009432B4">
      <w:pPr>
        <w:pStyle w:val="a"/>
        <w:rPr>
          <w:rFonts w:hint="cs"/>
          <w:rtl/>
        </w:rPr>
      </w:pPr>
      <w:r>
        <w:rPr>
          <w:rFonts w:hint="cs"/>
          <w:rtl/>
        </w:rPr>
        <w:t>רצוני לשאול את כבודת השרה:</w:t>
      </w:r>
      <w:r>
        <w:rPr>
          <w:rFonts w:hint="cs"/>
          <w:rtl/>
        </w:rPr>
        <w:t xml:space="preserve"> </w:t>
      </w:r>
    </w:p>
    <w:p w14:paraId="3CE563B7" w14:textId="77777777" w:rsidR="00000000" w:rsidRDefault="009432B4">
      <w:pPr>
        <w:pStyle w:val="a"/>
        <w:rPr>
          <w:rFonts w:hint="cs"/>
          <w:rtl/>
        </w:rPr>
      </w:pPr>
    </w:p>
    <w:p w14:paraId="472F3082" w14:textId="77777777" w:rsidR="00000000" w:rsidRDefault="009432B4">
      <w:pPr>
        <w:pStyle w:val="a"/>
        <w:rPr>
          <w:rFonts w:hint="cs"/>
          <w:rtl/>
        </w:rPr>
      </w:pPr>
      <w:r>
        <w:rPr>
          <w:rFonts w:hint="cs"/>
          <w:rtl/>
        </w:rPr>
        <w:t>מה ייעשה כדי שכל תלמיד ותלמיד יוכלו להשתתף בקייטנה?</w:t>
      </w:r>
    </w:p>
    <w:p w14:paraId="7864BA93" w14:textId="77777777" w:rsidR="00000000" w:rsidRDefault="009432B4">
      <w:pPr>
        <w:pStyle w:val="a"/>
        <w:rPr>
          <w:rFonts w:hint="cs"/>
          <w:rtl/>
        </w:rPr>
      </w:pPr>
    </w:p>
    <w:p w14:paraId="4B5680F4" w14:textId="77777777" w:rsidR="00000000" w:rsidRDefault="009432B4">
      <w:pPr>
        <w:pStyle w:val="ad"/>
        <w:rPr>
          <w:rtl/>
        </w:rPr>
      </w:pPr>
      <w:r>
        <w:rPr>
          <w:rtl/>
        </w:rPr>
        <w:t>היו"ר ראובן ריבלין:</w:t>
      </w:r>
    </w:p>
    <w:p w14:paraId="509DEBAE" w14:textId="77777777" w:rsidR="00000000" w:rsidRDefault="009432B4">
      <w:pPr>
        <w:pStyle w:val="a"/>
        <w:rPr>
          <w:rtl/>
        </w:rPr>
      </w:pPr>
    </w:p>
    <w:p w14:paraId="55674049" w14:textId="77777777" w:rsidR="00000000" w:rsidRDefault="009432B4">
      <w:pPr>
        <w:pStyle w:val="a"/>
        <w:rPr>
          <w:rFonts w:hint="cs"/>
          <w:rtl/>
        </w:rPr>
      </w:pPr>
      <w:r>
        <w:rPr>
          <w:rFonts w:hint="cs"/>
          <w:rtl/>
        </w:rPr>
        <w:t>תודה לחבר הכנסת יאיר פרץ. תשיב השרה.</w:t>
      </w:r>
    </w:p>
    <w:p w14:paraId="751A14B2" w14:textId="77777777" w:rsidR="00000000" w:rsidRDefault="009432B4">
      <w:pPr>
        <w:pStyle w:val="a"/>
        <w:rPr>
          <w:rFonts w:hint="cs"/>
          <w:rtl/>
        </w:rPr>
      </w:pPr>
    </w:p>
    <w:p w14:paraId="0498EB40" w14:textId="77777777" w:rsidR="00000000" w:rsidRDefault="009432B4">
      <w:pPr>
        <w:pStyle w:val="ac"/>
        <w:rPr>
          <w:rtl/>
        </w:rPr>
      </w:pPr>
      <w:r>
        <w:rPr>
          <w:rFonts w:hint="eastAsia"/>
          <w:rtl/>
        </w:rPr>
        <w:t>השר</w:t>
      </w:r>
      <w:r>
        <w:rPr>
          <w:rtl/>
        </w:rPr>
        <w:t xml:space="preserve"> מאיר שטרית:</w:t>
      </w:r>
    </w:p>
    <w:p w14:paraId="7985B004" w14:textId="77777777" w:rsidR="00000000" w:rsidRDefault="009432B4">
      <w:pPr>
        <w:pStyle w:val="a"/>
        <w:rPr>
          <w:rFonts w:hint="cs"/>
          <w:rtl/>
        </w:rPr>
      </w:pPr>
    </w:p>
    <w:p w14:paraId="18BE8B62" w14:textId="77777777" w:rsidR="00000000" w:rsidRDefault="009432B4">
      <w:pPr>
        <w:pStyle w:val="a"/>
        <w:rPr>
          <w:rFonts w:hint="cs"/>
          <w:rtl/>
        </w:rPr>
      </w:pPr>
      <w:r>
        <w:rPr>
          <w:rFonts w:hint="cs"/>
          <w:rtl/>
        </w:rPr>
        <w:t>מה זה "כבודת השרה"? - כבוד השרה.</w:t>
      </w:r>
    </w:p>
    <w:p w14:paraId="60F5E0E0" w14:textId="77777777" w:rsidR="00000000" w:rsidRDefault="009432B4">
      <w:pPr>
        <w:pStyle w:val="a"/>
        <w:rPr>
          <w:rFonts w:hint="cs"/>
          <w:rtl/>
        </w:rPr>
      </w:pPr>
    </w:p>
    <w:p w14:paraId="53C0ED01" w14:textId="77777777" w:rsidR="00000000" w:rsidRDefault="009432B4">
      <w:pPr>
        <w:pStyle w:val="ad"/>
        <w:rPr>
          <w:rtl/>
        </w:rPr>
      </w:pPr>
      <w:r>
        <w:rPr>
          <w:rtl/>
        </w:rPr>
        <w:t>היו"ר ראובן ריבלין:</w:t>
      </w:r>
    </w:p>
    <w:p w14:paraId="2B513454" w14:textId="77777777" w:rsidR="00000000" w:rsidRDefault="009432B4">
      <w:pPr>
        <w:pStyle w:val="a"/>
        <w:rPr>
          <w:rtl/>
        </w:rPr>
      </w:pPr>
    </w:p>
    <w:p w14:paraId="655142BF" w14:textId="77777777" w:rsidR="00000000" w:rsidRDefault="009432B4">
      <w:pPr>
        <w:pStyle w:val="a"/>
        <w:rPr>
          <w:rFonts w:hint="cs"/>
          <w:rtl/>
        </w:rPr>
      </w:pPr>
      <w:r>
        <w:rPr>
          <w:rFonts w:hint="cs"/>
          <w:rtl/>
        </w:rPr>
        <w:t>אין אנו אפוטרופוסים על השפה.</w:t>
      </w:r>
    </w:p>
    <w:p w14:paraId="797A771E" w14:textId="77777777" w:rsidR="00000000" w:rsidRDefault="009432B4">
      <w:pPr>
        <w:pStyle w:val="a"/>
        <w:rPr>
          <w:rFonts w:hint="cs"/>
          <w:rtl/>
        </w:rPr>
      </w:pPr>
    </w:p>
    <w:p w14:paraId="6A38C304" w14:textId="77777777" w:rsidR="00000000" w:rsidRDefault="009432B4">
      <w:pPr>
        <w:pStyle w:val="Speaker"/>
        <w:rPr>
          <w:rtl/>
        </w:rPr>
      </w:pPr>
      <w:bookmarkStart w:id="31" w:name="FS000000470T09_07_2003_12_27_15"/>
      <w:bookmarkStart w:id="32" w:name="_Toc45934664"/>
      <w:bookmarkStart w:id="33" w:name="_Toc76385182"/>
      <w:bookmarkEnd w:id="31"/>
      <w:r>
        <w:rPr>
          <w:rFonts w:hint="eastAsia"/>
          <w:rtl/>
        </w:rPr>
        <w:t>שרת</w:t>
      </w:r>
      <w:r>
        <w:rPr>
          <w:rtl/>
        </w:rPr>
        <w:t xml:space="preserve"> החינוך, התרבות והספורט לימור לבנת:</w:t>
      </w:r>
      <w:bookmarkEnd w:id="32"/>
      <w:bookmarkEnd w:id="33"/>
    </w:p>
    <w:p w14:paraId="1E9E59E1" w14:textId="77777777" w:rsidR="00000000" w:rsidRDefault="009432B4">
      <w:pPr>
        <w:pStyle w:val="a"/>
        <w:rPr>
          <w:rFonts w:hint="cs"/>
          <w:rtl/>
        </w:rPr>
      </w:pPr>
    </w:p>
    <w:p w14:paraId="3BEAD605" w14:textId="77777777" w:rsidR="00000000" w:rsidRDefault="009432B4">
      <w:pPr>
        <w:pStyle w:val="a"/>
        <w:rPr>
          <w:rFonts w:hint="cs"/>
          <w:rtl/>
        </w:rPr>
      </w:pPr>
      <w:r>
        <w:rPr>
          <w:rFonts w:hint="cs"/>
          <w:rtl/>
        </w:rPr>
        <w:t>כבודתה בת מלך פנימה.</w:t>
      </w:r>
    </w:p>
    <w:p w14:paraId="3B214A05" w14:textId="77777777" w:rsidR="00000000" w:rsidRDefault="009432B4">
      <w:pPr>
        <w:pStyle w:val="a"/>
        <w:rPr>
          <w:rFonts w:hint="cs"/>
          <w:rtl/>
        </w:rPr>
      </w:pPr>
    </w:p>
    <w:p w14:paraId="0721713F" w14:textId="77777777" w:rsidR="00000000" w:rsidRDefault="009432B4">
      <w:pPr>
        <w:pStyle w:val="ad"/>
        <w:rPr>
          <w:rtl/>
        </w:rPr>
      </w:pPr>
      <w:r>
        <w:rPr>
          <w:rtl/>
        </w:rPr>
        <w:t>היו"ר ראובן ריבלין:</w:t>
      </w:r>
    </w:p>
    <w:p w14:paraId="29021FAE" w14:textId="77777777" w:rsidR="00000000" w:rsidRDefault="009432B4">
      <w:pPr>
        <w:pStyle w:val="a"/>
        <w:rPr>
          <w:rtl/>
        </w:rPr>
      </w:pPr>
    </w:p>
    <w:p w14:paraId="51862CFA" w14:textId="77777777" w:rsidR="00000000" w:rsidRDefault="009432B4">
      <w:pPr>
        <w:pStyle w:val="a"/>
        <w:rPr>
          <w:rFonts w:hint="cs"/>
          <w:rtl/>
        </w:rPr>
      </w:pPr>
      <w:r>
        <w:rPr>
          <w:rFonts w:hint="cs"/>
          <w:rtl/>
        </w:rPr>
        <w:t xml:space="preserve">יש "כבודת השרה" </w:t>
      </w:r>
      <w:r>
        <w:rPr>
          <w:rtl/>
        </w:rPr>
        <w:t>–</w:t>
      </w:r>
      <w:r>
        <w:rPr>
          <w:rFonts w:hint="cs"/>
          <w:rtl/>
        </w:rPr>
        <w:t xml:space="preserve"> בשורוק, אבל לא "כבודת השרה" - בחולם.</w:t>
      </w:r>
    </w:p>
    <w:p w14:paraId="237859B3" w14:textId="77777777" w:rsidR="00000000" w:rsidRDefault="009432B4">
      <w:pPr>
        <w:pStyle w:val="a"/>
        <w:rPr>
          <w:rFonts w:hint="cs"/>
          <w:rtl/>
        </w:rPr>
      </w:pPr>
    </w:p>
    <w:p w14:paraId="5B15EA90" w14:textId="77777777" w:rsidR="00000000" w:rsidRDefault="009432B4">
      <w:pPr>
        <w:pStyle w:val="SpeakerCon"/>
        <w:rPr>
          <w:rtl/>
        </w:rPr>
      </w:pPr>
      <w:bookmarkStart w:id="34" w:name="FS000000470T09_07_2003_12_32_31C"/>
      <w:bookmarkEnd w:id="34"/>
      <w:r>
        <w:rPr>
          <w:rtl/>
        </w:rPr>
        <w:t>שרת החינוך, התרבות והספורט לימור לבנת:</w:t>
      </w:r>
    </w:p>
    <w:p w14:paraId="72D47B8A" w14:textId="77777777" w:rsidR="00000000" w:rsidRDefault="009432B4">
      <w:pPr>
        <w:pStyle w:val="a"/>
        <w:rPr>
          <w:rtl/>
        </w:rPr>
      </w:pPr>
    </w:p>
    <w:p w14:paraId="5C94462E" w14:textId="77777777" w:rsidR="00000000" w:rsidRDefault="009432B4">
      <w:pPr>
        <w:pStyle w:val="a"/>
        <w:rPr>
          <w:rFonts w:hint="cs"/>
          <w:rtl/>
        </w:rPr>
      </w:pPr>
      <w:r>
        <w:rPr>
          <w:rFonts w:hint="cs"/>
          <w:rtl/>
        </w:rPr>
        <w:t>אדוני היושב-ראש, שמחתי שחבר הכנסת יאיר פרץ הספיק להיכנס לאולם, כי אני  דווקא מעוניינת ושמחה להשיב על השאילתא הזאת, כ</w:t>
      </w:r>
      <w:r>
        <w:rPr>
          <w:rFonts w:hint="cs"/>
          <w:rtl/>
        </w:rPr>
        <w:t>י זאת הזדמנות טובה להזכיר כאן את העבודה המאומצת מאוד שנעשית על-ידי משרד החינוך בנושא קייטנות הקיץ ו"החוויה הקיצית" זו השנה השנייה. זו גם הזדמנות להודות כאן, מעל בימת הכנסת, לאיחוד הקהילות היהודיות בארצות-הברית, ה-</w:t>
      </w:r>
      <w:r>
        <w:rPr>
          <w:rFonts w:hint="cs"/>
        </w:rPr>
        <w:t>UJC</w:t>
      </w:r>
      <w:r>
        <w:rPr>
          <w:rFonts w:hint="cs"/>
          <w:rtl/>
        </w:rPr>
        <w:t>, לסוכנות ול"ג'וינט" על הירתמותם לסייע ב</w:t>
      </w:r>
      <w:r>
        <w:rPr>
          <w:rFonts w:hint="cs"/>
          <w:rtl/>
        </w:rPr>
        <w:t>מימון וסבסוד קייטנות הקיץ של "החוויה הקיצית".</w:t>
      </w:r>
    </w:p>
    <w:p w14:paraId="3F554607" w14:textId="77777777" w:rsidR="00000000" w:rsidRDefault="009432B4">
      <w:pPr>
        <w:pStyle w:val="a"/>
        <w:rPr>
          <w:rFonts w:hint="cs"/>
          <w:rtl/>
        </w:rPr>
      </w:pPr>
    </w:p>
    <w:p w14:paraId="456C42EC" w14:textId="77777777" w:rsidR="00000000" w:rsidRDefault="009432B4">
      <w:pPr>
        <w:pStyle w:val="a"/>
        <w:rPr>
          <w:rFonts w:hint="cs"/>
          <w:rtl/>
        </w:rPr>
      </w:pPr>
      <w:r>
        <w:rPr>
          <w:rFonts w:hint="cs"/>
          <w:rtl/>
        </w:rPr>
        <w:t>משרד החינוך ער ומודע למצוקה של המשפחות שידן אינה משגת לשאת במלוא עלות הקייטנות לילדים בחופשות הקיץ. לכן, המאמצים שלנו מכוּונים לאפשר למספר גדול ככל האפשר של תלמידים בכיתות א'-ו' לבלות חלק מפגרת הקיץ במסגרת חינ</w:t>
      </w:r>
      <w:r>
        <w:rPr>
          <w:rFonts w:hint="cs"/>
          <w:rtl/>
        </w:rPr>
        <w:t>וכית מעשירה שמשולבת בפעילות נופש והפגה. למרות זאת, לצערנו, ברור שלא נוכל לכלול את כולם. גם יכולת המימון של המשרד מצטמצמת. אם בשנה שעברה תרומת איחוד הקהילות היהודיות היתה גדולה יותר, הרי השנה, גם מבחינת היכולות שלהם והפניית כספים למקורות אחרים ולצרכים אחרים</w:t>
      </w:r>
      <w:r>
        <w:rPr>
          <w:rFonts w:hint="cs"/>
          <w:rtl/>
        </w:rPr>
        <w:t xml:space="preserve">, קיבלנו סכום קטן יותר שגם עליו אנחנו מודים כמובן מקרב לב. לכן, השנה, על-פי ההיקף שיש בידינו, 110,000 תלמידים ישתתפו בקייטנות של "החוויה הקיצית", ואלו יהיו תלמידים אך ורק מהשכבות החלשות על-פי מדד טיפוח של משרד החינוך. </w:t>
      </w:r>
    </w:p>
    <w:p w14:paraId="65504368" w14:textId="77777777" w:rsidR="00000000" w:rsidRDefault="009432B4">
      <w:pPr>
        <w:pStyle w:val="a"/>
        <w:rPr>
          <w:rFonts w:hint="cs"/>
          <w:rtl/>
        </w:rPr>
      </w:pPr>
    </w:p>
    <w:p w14:paraId="5336C74B" w14:textId="77777777" w:rsidR="00000000" w:rsidRDefault="009432B4">
      <w:pPr>
        <w:pStyle w:val="a"/>
        <w:rPr>
          <w:rFonts w:hint="cs"/>
          <w:rtl/>
        </w:rPr>
      </w:pPr>
      <w:r>
        <w:rPr>
          <w:rFonts w:hint="cs"/>
          <w:rtl/>
        </w:rPr>
        <w:t xml:space="preserve">אני רוצה לציין, שבמסגרת הזאת ייכללו </w:t>
      </w:r>
      <w:r>
        <w:rPr>
          <w:rFonts w:hint="cs"/>
          <w:rtl/>
        </w:rPr>
        <w:t xml:space="preserve">נוסף על תלמידים על-פי מדד הטיפוח מחמשת העשירונים התחתונים, גם תלמידים מיישובים מוכי טרור כמו חדרה, נתניה, שדרות, עפולה, כפר-סבא וירושלים. זה על-פי בקשת התורמים ועל-פי הכוונתם. </w:t>
      </w:r>
    </w:p>
    <w:p w14:paraId="77887244" w14:textId="77777777" w:rsidR="00000000" w:rsidRDefault="009432B4">
      <w:pPr>
        <w:pStyle w:val="a"/>
        <w:rPr>
          <w:rFonts w:hint="cs"/>
          <w:rtl/>
        </w:rPr>
      </w:pPr>
    </w:p>
    <w:p w14:paraId="48949BBB" w14:textId="77777777" w:rsidR="00000000" w:rsidRDefault="009432B4">
      <w:pPr>
        <w:pStyle w:val="a"/>
        <w:rPr>
          <w:rFonts w:hint="cs"/>
          <w:rtl/>
        </w:rPr>
      </w:pPr>
      <w:r>
        <w:rPr>
          <w:rFonts w:hint="cs"/>
          <w:rtl/>
        </w:rPr>
        <w:t>בסך הכול, העלות הכוללת של הקייטנות או העלות להורים תהיה מסובסדת; כשליש מסובסד,</w:t>
      </w:r>
      <w:r>
        <w:rPr>
          <w:rFonts w:hint="cs"/>
          <w:rtl/>
        </w:rPr>
        <w:t xml:space="preserve"> וגם הסכום הנותר יבוא ממקורות שונים: רשויות מקומיות, הורים, ועדת הנחות למשפחות חד-הוריות, משפחות שיש בהן הורה מובטל או משפחות ברוכות ילדים, משפחות עולים וכו'. דווקא לילדים משכבות חלשות אין קושי לקבל הנחה שמגיעה לפעמים אפילו ל-90% מסך כל הסכום, ולכן אינני ח</w:t>
      </w:r>
      <w:r>
        <w:rPr>
          <w:rFonts w:hint="cs"/>
          <w:rtl/>
        </w:rPr>
        <w:t>ושבת שזו הסיבה שילדים לא משתתפים ולא משולבים בקייטנות הללו. נוסף על אותם 10 מיליוני דולר, תרומת איחוד הקהילות היהודיות, המדינה מקצה מתוקף החלטת ממשלה 6 מיליוני שקל ליישובי קו עימות וחצי מיליון שקל ליישובי הבדואים בצפון להפעלת קייטנות בקיץ זה.</w:t>
      </w:r>
    </w:p>
    <w:p w14:paraId="082726AF" w14:textId="77777777" w:rsidR="00000000" w:rsidRDefault="009432B4">
      <w:pPr>
        <w:pStyle w:val="a"/>
        <w:rPr>
          <w:rFonts w:hint="cs"/>
          <w:rtl/>
        </w:rPr>
      </w:pPr>
    </w:p>
    <w:p w14:paraId="6103C191" w14:textId="77777777" w:rsidR="00000000" w:rsidRDefault="009432B4">
      <w:pPr>
        <w:pStyle w:val="a"/>
        <w:rPr>
          <w:rFonts w:hint="cs"/>
          <w:rtl/>
        </w:rPr>
      </w:pPr>
      <w:r>
        <w:rPr>
          <w:rFonts w:hint="cs"/>
          <w:rtl/>
        </w:rPr>
        <w:t>מפעל "החוויה</w:t>
      </w:r>
      <w:r>
        <w:rPr>
          <w:rFonts w:hint="cs"/>
          <w:rtl/>
        </w:rPr>
        <w:t xml:space="preserve"> הקיצית" מיועד לילדים בכל זרמי החינוך והרשויות המקומיות והאזוריות ש"החוויה הקיצית" מופעלת באמצעותן על-ידי משרד החינוך בשיתוף השלטון המקומי. מובן שאנחנו גם מסייעים לתנועות נוער שנמצאות תחת פיקוח המשרד לפתוח קייצות בחודש אוגוסט ל-5,000 תלמידים נוספים במסגרת </w:t>
      </w:r>
      <w:r>
        <w:rPr>
          <w:rFonts w:hint="cs"/>
          <w:rtl/>
        </w:rPr>
        <w:t>פעילות תנועות הנוער.</w:t>
      </w:r>
    </w:p>
    <w:p w14:paraId="6825C824" w14:textId="77777777" w:rsidR="00000000" w:rsidRDefault="009432B4">
      <w:pPr>
        <w:pStyle w:val="a"/>
        <w:rPr>
          <w:rFonts w:hint="cs"/>
          <w:rtl/>
        </w:rPr>
      </w:pPr>
    </w:p>
    <w:p w14:paraId="0C7BFF92" w14:textId="77777777" w:rsidR="00000000" w:rsidRDefault="009432B4">
      <w:pPr>
        <w:pStyle w:val="ad"/>
        <w:rPr>
          <w:rtl/>
        </w:rPr>
      </w:pPr>
      <w:r>
        <w:rPr>
          <w:rtl/>
        </w:rPr>
        <w:t>היו"ר ראובן ריבלין:</w:t>
      </w:r>
    </w:p>
    <w:p w14:paraId="0C084C80" w14:textId="77777777" w:rsidR="00000000" w:rsidRDefault="009432B4">
      <w:pPr>
        <w:pStyle w:val="a"/>
        <w:rPr>
          <w:rtl/>
        </w:rPr>
      </w:pPr>
    </w:p>
    <w:p w14:paraId="356B706A" w14:textId="77777777" w:rsidR="00000000" w:rsidRDefault="009432B4">
      <w:pPr>
        <w:pStyle w:val="a"/>
        <w:rPr>
          <w:rFonts w:hint="cs"/>
          <w:rtl/>
        </w:rPr>
      </w:pPr>
      <w:r>
        <w:rPr>
          <w:rFonts w:hint="cs"/>
          <w:rtl/>
        </w:rPr>
        <w:t>תודה לשרה. חבר הכנסת יאיר פרץ, בבקשה. אחריו - שאלה נוספת לחבר הכנסת גפני.</w:t>
      </w:r>
    </w:p>
    <w:p w14:paraId="75C468E6" w14:textId="77777777" w:rsidR="00000000" w:rsidRDefault="009432B4">
      <w:pPr>
        <w:pStyle w:val="a"/>
        <w:rPr>
          <w:rFonts w:hint="cs"/>
          <w:rtl/>
        </w:rPr>
      </w:pPr>
    </w:p>
    <w:p w14:paraId="0AF929F5" w14:textId="77777777" w:rsidR="00000000" w:rsidRDefault="009432B4">
      <w:pPr>
        <w:pStyle w:val="a"/>
        <w:rPr>
          <w:rFonts w:hint="cs"/>
          <w:rtl/>
        </w:rPr>
      </w:pPr>
      <w:r>
        <w:rPr>
          <w:rFonts w:hint="cs"/>
          <w:rtl/>
        </w:rPr>
        <w:t>חברת הכנסת נוקד, השתתפתי בכל ישיבות הכנסת וגם קבעתי את סדר-יומן ולא הבחנתי בכך שהשבעתי אותך להיות שרה בממשלת ישראל.</w:t>
      </w:r>
    </w:p>
    <w:p w14:paraId="13CB4CC9" w14:textId="77777777" w:rsidR="00000000" w:rsidRDefault="009432B4">
      <w:pPr>
        <w:pStyle w:val="a"/>
        <w:rPr>
          <w:rtl/>
        </w:rPr>
      </w:pPr>
    </w:p>
    <w:p w14:paraId="794D7802" w14:textId="77777777" w:rsidR="00000000" w:rsidRDefault="009432B4">
      <w:pPr>
        <w:pStyle w:val="a"/>
        <w:rPr>
          <w:rFonts w:hint="cs"/>
          <w:rtl/>
        </w:rPr>
      </w:pPr>
    </w:p>
    <w:p w14:paraId="2C01DF63" w14:textId="77777777" w:rsidR="00000000" w:rsidRDefault="009432B4">
      <w:pPr>
        <w:pStyle w:val="ac"/>
        <w:rPr>
          <w:rtl/>
        </w:rPr>
      </w:pPr>
      <w:r>
        <w:rPr>
          <w:rFonts w:hint="eastAsia"/>
          <w:rtl/>
        </w:rPr>
        <w:t>דני</w:t>
      </w:r>
      <w:r>
        <w:rPr>
          <w:rtl/>
        </w:rPr>
        <w:t xml:space="preserve"> יתום (העבודה-מימ</w:t>
      </w:r>
      <w:r>
        <w:rPr>
          <w:rtl/>
        </w:rPr>
        <w:t>ד):</w:t>
      </w:r>
    </w:p>
    <w:p w14:paraId="5EE399C7" w14:textId="77777777" w:rsidR="00000000" w:rsidRDefault="009432B4">
      <w:pPr>
        <w:pStyle w:val="a"/>
        <w:rPr>
          <w:rFonts w:hint="cs"/>
          <w:rtl/>
        </w:rPr>
      </w:pPr>
    </w:p>
    <w:p w14:paraId="5C8F45B4" w14:textId="77777777" w:rsidR="00000000" w:rsidRDefault="009432B4">
      <w:pPr>
        <w:pStyle w:val="a"/>
        <w:rPr>
          <w:rFonts w:hint="cs"/>
          <w:rtl/>
        </w:rPr>
      </w:pPr>
      <w:r>
        <w:rPr>
          <w:rFonts w:hint="cs"/>
          <w:rtl/>
        </w:rPr>
        <w:t>אבל, אנחנו ממליצים.</w:t>
      </w:r>
    </w:p>
    <w:p w14:paraId="7F71DF22" w14:textId="77777777" w:rsidR="00000000" w:rsidRDefault="009432B4">
      <w:pPr>
        <w:pStyle w:val="a"/>
        <w:rPr>
          <w:rFonts w:hint="cs"/>
          <w:rtl/>
        </w:rPr>
      </w:pPr>
    </w:p>
    <w:p w14:paraId="4E8A05E6" w14:textId="77777777" w:rsidR="00000000" w:rsidRDefault="009432B4">
      <w:pPr>
        <w:pStyle w:val="ad"/>
        <w:rPr>
          <w:rtl/>
        </w:rPr>
      </w:pPr>
      <w:r>
        <w:rPr>
          <w:rtl/>
        </w:rPr>
        <w:t>היו"ר ראובן ריבלין:</w:t>
      </w:r>
    </w:p>
    <w:p w14:paraId="20112DC9" w14:textId="77777777" w:rsidR="00000000" w:rsidRDefault="009432B4">
      <w:pPr>
        <w:pStyle w:val="a"/>
        <w:rPr>
          <w:rtl/>
        </w:rPr>
      </w:pPr>
    </w:p>
    <w:p w14:paraId="4E163AB5" w14:textId="77777777" w:rsidR="00000000" w:rsidRDefault="009432B4">
      <w:pPr>
        <w:pStyle w:val="a"/>
        <w:rPr>
          <w:rFonts w:hint="cs"/>
          <w:rtl/>
        </w:rPr>
      </w:pPr>
      <w:r>
        <w:rPr>
          <w:rFonts w:hint="cs"/>
          <w:rtl/>
        </w:rPr>
        <w:t>להיות ולשבת ליד השר מאיר שטרית זה תענוג שאינו מוטל בספק, אבל כדי לעשות זאת צריך קודם להיבחר לממשלה. גברתי, תודה רבה. חבר הכנסת יאיר פרץ, בבקשה.</w:t>
      </w:r>
    </w:p>
    <w:p w14:paraId="45D6FE8E" w14:textId="77777777" w:rsidR="00000000" w:rsidRDefault="009432B4">
      <w:pPr>
        <w:pStyle w:val="a"/>
        <w:rPr>
          <w:rFonts w:hint="cs"/>
          <w:rtl/>
        </w:rPr>
      </w:pPr>
    </w:p>
    <w:p w14:paraId="63F06E64" w14:textId="77777777" w:rsidR="00000000" w:rsidRDefault="009432B4">
      <w:pPr>
        <w:pStyle w:val="Speaker"/>
        <w:rPr>
          <w:rtl/>
        </w:rPr>
      </w:pPr>
      <w:bookmarkStart w:id="35" w:name="FS000000501T09_07_2003_12_44_32"/>
      <w:bookmarkStart w:id="36" w:name="_Toc45934665"/>
      <w:bookmarkStart w:id="37" w:name="_Toc76385183"/>
      <w:bookmarkEnd w:id="35"/>
      <w:r>
        <w:rPr>
          <w:rtl/>
        </w:rPr>
        <w:t>יאיר פרץ (ש"ס):</w:t>
      </w:r>
      <w:bookmarkEnd w:id="36"/>
      <w:bookmarkEnd w:id="37"/>
    </w:p>
    <w:p w14:paraId="19C7E63F" w14:textId="77777777" w:rsidR="00000000" w:rsidRDefault="009432B4">
      <w:pPr>
        <w:pStyle w:val="a"/>
        <w:rPr>
          <w:rFonts w:hint="cs"/>
          <w:rtl/>
        </w:rPr>
      </w:pPr>
    </w:p>
    <w:p w14:paraId="24D8B24A" w14:textId="77777777" w:rsidR="00000000" w:rsidRDefault="009432B4">
      <w:pPr>
        <w:pStyle w:val="a"/>
        <w:rPr>
          <w:rFonts w:hint="cs"/>
          <w:rtl/>
        </w:rPr>
      </w:pPr>
      <w:r>
        <w:rPr>
          <w:rFonts w:hint="cs"/>
          <w:rtl/>
        </w:rPr>
        <w:t>גברתי השרה, מידיעה - אני יודע שלמשל לאחת המועצו</w:t>
      </w:r>
      <w:r>
        <w:rPr>
          <w:rFonts w:hint="cs"/>
          <w:rtl/>
        </w:rPr>
        <w:t>ת הכסף הזה לא מגיע, אף שיש בה שכבות חלשות. אני יודע שהשנה, משום שההורים לא יכלו לשאת בנטל, חלק גדול מאותם ילדים נשארו בבית והם לא בקייטנה.</w:t>
      </w:r>
    </w:p>
    <w:p w14:paraId="283C8B97" w14:textId="77777777" w:rsidR="00000000" w:rsidRDefault="009432B4">
      <w:pPr>
        <w:pStyle w:val="a"/>
        <w:rPr>
          <w:rFonts w:hint="cs"/>
          <w:rtl/>
        </w:rPr>
      </w:pPr>
    </w:p>
    <w:p w14:paraId="35C3D701" w14:textId="77777777" w:rsidR="00000000" w:rsidRDefault="009432B4">
      <w:pPr>
        <w:pStyle w:val="ad"/>
        <w:rPr>
          <w:rtl/>
        </w:rPr>
      </w:pPr>
      <w:r>
        <w:rPr>
          <w:rtl/>
        </w:rPr>
        <w:t>היו"ר ראובן ריבלין:</w:t>
      </w:r>
    </w:p>
    <w:p w14:paraId="351C0F37" w14:textId="77777777" w:rsidR="00000000" w:rsidRDefault="009432B4">
      <w:pPr>
        <w:pStyle w:val="a"/>
        <w:rPr>
          <w:rtl/>
        </w:rPr>
      </w:pPr>
    </w:p>
    <w:p w14:paraId="10808042" w14:textId="77777777" w:rsidR="00000000" w:rsidRDefault="009432B4">
      <w:pPr>
        <w:pStyle w:val="a"/>
        <w:rPr>
          <w:rFonts w:hint="cs"/>
          <w:rtl/>
        </w:rPr>
      </w:pPr>
      <w:r>
        <w:rPr>
          <w:rFonts w:hint="cs"/>
          <w:rtl/>
        </w:rPr>
        <w:t>תודה לחבר הכנסת יאיר פרץ. חבר הכנסת גפני, בבקשה. חבר כנסת נוסף יכול לשאול, ואם לא מבקשים - נסתפ</w:t>
      </w:r>
      <w:r>
        <w:rPr>
          <w:rFonts w:hint="cs"/>
          <w:rtl/>
        </w:rPr>
        <w:t>ק בשתי השאלות האלה.</w:t>
      </w:r>
    </w:p>
    <w:p w14:paraId="2CC51E33" w14:textId="77777777" w:rsidR="00000000" w:rsidRDefault="009432B4">
      <w:pPr>
        <w:pStyle w:val="a"/>
        <w:rPr>
          <w:rFonts w:hint="cs"/>
          <w:rtl/>
        </w:rPr>
      </w:pPr>
    </w:p>
    <w:p w14:paraId="2124432D" w14:textId="77777777" w:rsidR="00000000" w:rsidRDefault="009432B4">
      <w:pPr>
        <w:pStyle w:val="Speaker"/>
        <w:rPr>
          <w:rtl/>
        </w:rPr>
      </w:pPr>
      <w:bookmarkStart w:id="38" w:name="FS000000526T09_07_2003_12_45_30"/>
      <w:bookmarkStart w:id="39" w:name="_Toc45934666"/>
      <w:bookmarkStart w:id="40" w:name="_Toc76385184"/>
      <w:bookmarkEnd w:id="38"/>
      <w:r>
        <w:rPr>
          <w:rFonts w:hint="eastAsia"/>
          <w:rtl/>
        </w:rPr>
        <w:t>משה</w:t>
      </w:r>
      <w:r>
        <w:rPr>
          <w:rtl/>
        </w:rPr>
        <w:t xml:space="preserve"> גפני (יהדות התורה):</w:t>
      </w:r>
      <w:bookmarkEnd w:id="39"/>
      <w:bookmarkEnd w:id="40"/>
    </w:p>
    <w:p w14:paraId="0731D51E" w14:textId="77777777" w:rsidR="00000000" w:rsidRDefault="009432B4">
      <w:pPr>
        <w:pStyle w:val="a"/>
        <w:rPr>
          <w:rFonts w:hint="cs"/>
          <w:rtl/>
        </w:rPr>
      </w:pPr>
    </w:p>
    <w:p w14:paraId="1DC9831E" w14:textId="77777777" w:rsidR="00000000" w:rsidRDefault="009432B4">
      <w:pPr>
        <w:pStyle w:val="a"/>
        <w:rPr>
          <w:rFonts w:hint="cs"/>
          <w:rtl/>
        </w:rPr>
      </w:pPr>
      <w:r>
        <w:rPr>
          <w:rFonts w:hint="cs"/>
          <w:rtl/>
        </w:rPr>
        <w:t>אדוני היושב-ראש, גברתי השרה, אני רוצה לשאול שתי שאלות. שאלה אחת - כמה כסף בסך הכול  היה לקייטנות בשנה שעברה, דהיינו בממשלה הקודמת? כמה כסף יש בסך הכול  השנה, דהיינו בממשלה הנוכחית?</w:t>
      </w:r>
    </w:p>
    <w:p w14:paraId="56B7D79C" w14:textId="77777777" w:rsidR="00000000" w:rsidRDefault="009432B4">
      <w:pPr>
        <w:pStyle w:val="a"/>
        <w:rPr>
          <w:rFonts w:hint="cs"/>
          <w:rtl/>
        </w:rPr>
      </w:pPr>
    </w:p>
    <w:p w14:paraId="65D760F9" w14:textId="77777777" w:rsidR="00000000" w:rsidRDefault="009432B4">
      <w:pPr>
        <w:pStyle w:val="a"/>
        <w:rPr>
          <w:rFonts w:hint="cs"/>
          <w:rtl/>
        </w:rPr>
      </w:pPr>
      <w:r>
        <w:rPr>
          <w:rFonts w:hint="cs"/>
          <w:rtl/>
        </w:rPr>
        <w:t>שאלה שנייה - האם אפשרתם בשנה</w:t>
      </w:r>
      <w:r>
        <w:rPr>
          <w:rFonts w:hint="cs"/>
          <w:rtl/>
        </w:rPr>
        <w:t xml:space="preserve"> שעברה, דהיינו בממשלה הקודמת, לבתי-ספר שרצו לקיים את הקייטנה באוגוסט ולא ביולי? האם בשנה הנוכחית, דהיינו בממשלה הנוכחית, בניגוד לממשלה הקודמת, אתם לא מאפשרים לעשות את הקייטנות בבתי-ספר על-פי בחירתם באוגוסט ולא ביולי?</w:t>
      </w:r>
    </w:p>
    <w:p w14:paraId="12B0207A" w14:textId="77777777" w:rsidR="00000000" w:rsidRDefault="009432B4">
      <w:pPr>
        <w:pStyle w:val="a"/>
        <w:rPr>
          <w:rFonts w:hint="cs"/>
          <w:rtl/>
        </w:rPr>
      </w:pPr>
    </w:p>
    <w:p w14:paraId="09DAB101" w14:textId="77777777" w:rsidR="00000000" w:rsidRDefault="009432B4">
      <w:pPr>
        <w:pStyle w:val="ad"/>
        <w:rPr>
          <w:rtl/>
        </w:rPr>
      </w:pPr>
      <w:r>
        <w:rPr>
          <w:rtl/>
        </w:rPr>
        <w:t>היו"ר ראובן ריבלין:</w:t>
      </w:r>
    </w:p>
    <w:p w14:paraId="25C52E2F" w14:textId="77777777" w:rsidR="00000000" w:rsidRDefault="009432B4">
      <w:pPr>
        <w:pStyle w:val="a"/>
        <w:rPr>
          <w:rtl/>
        </w:rPr>
      </w:pPr>
    </w:p>
    <w:p w14:paraId="18898B1B" w14:textId="77777777" w:rsidR="00000000" w:rsidRDefault="009432B4">
      <w:pPr>
        <w:pStyle w:val="a"/>
        <w:rPr>
          <w:rFonts w:hint="cs"/>
          <w:rtl/>
        </w:rPr>
      </w:pPr>
      <w:r>
        <w:rPr>
          <w:rFonts w:hint="cs"/>
          <w:rtl/>
        </w:rPr>
        <w:t>תודה לחבר הכנסת ג</w:t>
      </w:r>
      <w:r>
        <w:rPr>
          <w:rFonts w:hint="cs"/>
          <w:rtl/>
        </w:rPr>
        <w:t>פני. חבר הכנסת מרגי, הצבעת, והואיל ולא הצביע איש אחר מסיעה אחרת, גם אתה רשאי לשאול שאלה את השרה. זו הפרוצדורה. השרה תענה על שלוש השאלות, אם הן יהיו לעניין, כמובן.</w:t>
      </w:r>
    </w:p>
    <w:p w14:paraId="6FAA4FF7" w14:textId="77777777" w:rsidR="00000000" w:rsidRDefault="009432B4">
      <w:pPr>
        <w:pStyle w:val="a"/>
        <w:rPr>
          <w:rFonts w:hint="cs"/>
          <w:rtl/>
        </w:rPr>
      </w:pPr>
    </w:p>
    <w:p w14:paraId="73CAA9AB" w14:textId="77777777" w:rsidR="00000000" w:rsidRDefault="009432B4">
      <w:pPr>
        <w:pStyle w:val="Speaker"/>
        <w:rPr>
          <w:rtl/>
        </w:rPr>
      </w:pPr>
      <w:bookmarkStart w:id="41" w:name="FS000001056T09_07_2003_12_47_35"/>
      <w:bookmarkStart w:id="42" w:name="_Toc45934667"/>
      <w:bookmarkStart w:id="43" w:name="_Toc76385185"/>
      <w:bookmarkEnd w:id="41"/>
      <w:r>
        <w:rPr>
          <w:rFonts w:hint="eastAsia"/>
          <w:rtl/>
        </w:rPr>
        <w:t>יעקב</w:t>
      </w:r>
      <w:r>
        <w:rPr>
          <w:rtl/>
        </w:rPr>
        <w:t xml:space="preserve"> מרגי (ש"ס):</w:t>
      </w:r>
      <w:bookmarkEnd w:id="42"/>
      <w:bookmarkEnd w:id="43"/>
    </w:p>
    <w:p w14:paraId="40DBF789" w14:textId="77777777" w:rsidR="00000000" w:rsidRDefault="009432B4">
      <w:pPr>
        <w:pStyle w:val="a"/>
        <w:rPr>
          <w:rFonts w:hint="cs"/>
          <w:rtl/>
        </w:rPr>
      </w:pPr>
    </w:p>
    <w:p w14:paraId="51B42AB2" w14:textId="77777777" w:rsidR="00000000" w:rsidRDefault="009432B4">
      <w:pPr>
        <w:pStyle w:val="a"/>
        <w:rPr>
          <w:rFonts w:hint="cs"/>
          <w:rtl/>
        </w:rPr>
      </w:pPr>
      <w:r>
        <w:rPr>
          <w:rFonts w:hint="cs"/>
          <w:rtl/>
        </w:rPr>
        <w:t>כבוד השרה, בקיץ שעבר עיריות מסרו את ארגון הקייטנות אף לעמותות מזוהות פוליט</w:t>
      </w:r>
      <w:r>
        <w:rPr>
          <w:rFonts w:hint="cs"/>
          <w:rtl/>
        </w:rPr>
        <w:t>ית.</w:t>
      </w:r>
    </w:p>
    <w:p w14:paraId="07D6C609" w14:textId="77777777" w:rsidR="00000000" w:rsidRDefault="009432B4">
      <w:pPr>
        <w:pStyle w:val="a"/>
        <w:rPr>
          <w:rFonts w:hint="cs"/>
          <w:rtl/>
        </w:rPr>
      </w:pPr>
    </w:p>
    <w:p w14:paraId="5577F2CD" w14:textId="77777777" w:rsidR="00000000" w:rsidRDefault="009432B4">
      <w:pPr>
        <w:pStyle w:val="a"/>
        <w:rPr>
          <w:rFonts w:hint="cs"/>
          <w:rtl/>
        </w:rPr>
      </w:pPr>
      <w:r>
        <w:rPr>
          <w:rFonts w:hint="cs"/>
          <w:rtl/>
        </w:rPr>
        <w:t xml:space="preserve">שאלה שנייה </w:t>
      </w:r>
      <w:r>
        <w:rPr>
          <w:rtl/>
        </w:rPr>
        <w:t>–</w:t>
      </w:r>
      <w:r>
        <w:rPr>
          <w:rFonts w:hint="cs"/>
          <w:rtl/>
        </w:rPr>
        <w:t xml:space="preserve"> בעניין ילדים שלא מאורגנים בחינוך הממלכתי אלא בחינוך העצמאי, בחינוך שלא מוכר, היה צורך לפנות כדי שיואיל בטובו ראש הרשות להקצות לנו מכסה של ילדים. האם הקיץ הזה הקייטנות מאורגנות על-ידי גופים  ממלכתיים או פוליטיים? האם הילדים שאינם מאורגנים </w:t>
      </w:r>
      <w:r>
        <w:rPr>
          <w:rFonts w:hint="cs"/>
          <w:rtl/>
        </w:rPr>
        <w:t>בחינוך הממלכתי או הממלכתי-דתי זוכים לאותה מכסה של הקייטנות?</w:t>
      </w:r>
    </w:p>
    <w:p w14:paraId="75AA90C4" w14:textId="77777777" w:rsidR="00000000" w:rsidRDefault="009432B4">
      <w:pPr>
        <w:pStyle w:val="a"/>
        <w:rPr>
          <w:rFonts w:hint="cs"/>
          <w:rtl/>
        </w:rPr>
      </w:pPr>
    </w:p>
    <w:p w14:paraId="2B80976E" w14:textId="77777777" w:rsidR="00000000" w:rsidRDefault="009432B4">
      <w:pPr>
        <w:pStyle w:val="ad"/>
        <w:rPr>
          <w:rtl/>
        </w:rPr>
      </w:pPr>
      <w:r>
        <w:rPr>
          <w:rtl/>
        </w:rPr>
        <w:t>היו"ר ראובן ריבלין:</w:t>
      </w:r>
    </w:p>
    <w:p w14:paraId="7F3E23E9" w14:textId="77777777" w:rsidR="00000000" w:rsidRDefault="009432B4">
      <w:pPr>
        <w:pStyle w:val="a"/>
        <w:rPr>
          <w:rtl/>
        </w:rPr>
      </w:pPr>
    </w:p>
    <w:p w14:paraId="0DF49064" w14:textId="77777777" w:rsidR="00000000" w:rsidRDefault="009432B4">
      <w:pPr>
        <w:pStyle w:val="a"/>
        <w:rPr>
          <w:rFonts w:hint="cs"/>
          <w:rtl/>
        </w:rPr>
      </w:pPr>
      <w:r>
        <w:rPr>
          <w:rFonts w:hint="cs"/>
          <w:rtl/>
        </w:rPr>
        <w:t>תודה לחבר הכנסת מרגי. כבוד השרה, בבקשה.</w:t>
      </w:r>
    </w:p>
    <w:p w14:paraId="7A5411C9" w14:textId="77777777" w:rsidR="00000000" w:rsidRDefault="009432B4">
      <w:pPr>
        <w:pStyle w:val="a"/>
        <w:rPr>
          <w:rFonts w:hint="cs"/>
          <w:rtl/>
        </w:rPr>
      </w:pPr>
    </w:p>
    <w:p w14:paraId="063B3479" w14:textId="77777777" w:rsidR="00000000" w:rsidRDefault="009432B4">
      <w:pPr>
        <w:pStyle w:val="Speaker"/>
        <w:rPr>
          <w:rtl/>
        </w:rPr>
      </w:pPr>
      <w:bookmarkStart w:id="44" w:name="FS000000470T09_07_2003_12_49_21"/>
      <w:bookmarkStart w:id="45" w:name="_Toc45934668"/>
      <w:bookmarkStart w:id="46" w:name="_Toc76385186"/>
      <w:bookmarkEnd w:id="44"/>
      <w:r>
        <w:rPr>
          <w:rFonts w:hint="eastAsia"/>
          <w:rtl/>
        </w:rPr>
        <w:t>שרת</w:t>
      </w:r>
      <w:r>
        <w:rPr>
          <w:rtl/>
        </w:rPr>
        <w:t xml:space="preserve"> החינוך, התרבות והספורט לימור לבנת:</w:t>
      </w:r>
      <w:bookmarkEnd w:id="45"/>
      <w:bookmarkEnd w:id="46"/>
    </w:p>
    <w:p w14:paraId="2858C187" w14:textId="77777777" w:rsidR="00000000" w:rsidRDefault="009432B4">
      <w:pPr>
        <w:pStyle w:val="a"/>
        <w:rPr>
          <w:rFonts w:hint="cs"/>
          <w:rtl/>
        </w:rPr>
      </w:pPr>
    </w:p>
    <w:p w14:paraId="70051B07" w14:textId="77777777" w:rsidR="00000000" w:rsidRDefault="009432B4">
      <w:pPr>
        <w:pStyle w:val="a"/>
        <w:rPr>
          <w:rFonts w:hint="cs"/>
          <w:rtl/>
        </w:rPr>
      </w:pPr>
      <w:r>
        <w:rPr>
          <w:rFonts w:hint="cs"/>
          <w:rtl/>
        </w:rPr>
        <w:t xml:space="preserve">אדוני היושב-ראש, אשיב על השאלות שנשאלתי ככל שאני יכולה להשיב ללא הכנה מוקדמת. </w:t>
      </w:r>
    </w:p>
    <w:p w14:paraId="0EEAC439" w14:textId="77777777" w:rsidR="00000000" w:rsidRDefault="009432B4">
      <w:pPr>
        <w:pStyle w:val="a"/>
        <w:rPr>
          <w:rFonts w:hint="cs"/>
          <w:rtl/>
        </w:rPr>
      </w:pPr>
    </w:p>
    <w:p w14:paraId="5F7668BD" w14:textId="77777777" w:rsidR="00000000" w:rsidRDefault="009432B4">
      <w:pPr>
        <w:pStyle w:val="a"/>
        <w:rPr>
          <w:rFonts w:hint="cs"/>
          <w:rtl/>
        </w:rPr>
      </w:pPr>
      <w:r>
        <w:rPr>
          <w:rFonts w:hint="cs"/>
          <w:rtl/>
        </w:rPr>
        <w:t>קודם כול, אני</w:t>
      </w:r>
      <w:r>
        <w:rPr>
          <w:rFonts w:hint="cs"/>
          <w:rtl/>
        </w:rPr>
        <w:t xml:space="preserve"> קובעת, באופן הנחרץ ביותר, שהקייטנות מיועדות לכל הילדים בחינוך הממלכתי, בחינוך הממלכתי-דתי ובחינוך המוכר שאינו רשמי, שגם הוא כלול בקייטנות הללו. לכן, אני לא רואה על מה מלינים ומה מלינים. אין שום הצדקה לתלונה הזאת. אינני אומרת שלא היתה תקלה, אולי פה ושם. זה</w:t>
      </w:r>
      <w:r>
        <w:rPr>
          <w:rFonts w:hint="cs"/>
          <w:rtl/>
        </w:rPr>
        <w:t xml:space="preserve"> מאוד יכול להיות בהיקפים כאלה של מאות אלפי ילדים. יכול להיות שהיו תקלות בשנה שעברה. ייתכן שיש תקלות גם השנה. דרך אגב, הקייטנות הללו התחילו ביום ראשון השבוע והן נמשכות שלושה שבועות.</w:t>
      </w:r>
    </w:p>
    <w:p w14:paraId="5C9D170A" w14:textId="77777777" w:rsidR="00000000" w:rsidRDefault="009432B4">
      <w:pPr>
        <w:pStyle w:val="a"/>
        <w:rPr>
          <w:rFonts w:hint="cs"/>
          <w:rtl/>
        </w:rPr>
      </w:pPr>
    </w:p>
    <w:p w14:paraId="1189C88E" w14:textId="77777777" w:rsidR="00000000" w:rsidRDefault="009432B4">
      <w:pPr>
        <w:pStyle w:val="a"/>
        <w:rPr>
          <w:rFonts w:hint="cs"/>
          <w:rtl/>
        </w:rPr>
      </w:pPr>
      <w:r>
        <w:rPr>
          <w:rFonts w:hint="cs"/>
          <w:rtl/>
        </w:rPr>
        <w:t>אי-אפשר לקיים את הקייטנות האלה באוגוסט ואי-אפשר להשאיר זאת לבחירת בתי-הספר</w:t>
      </w:r>
      <w:r>
        <w:rPr>
          <w:rFonts w:hint="cs"/>
          <w:rtl/>
        </w:rPr>
        <w:t>, משום שלא מדובר בקייטנות של בתי-ספר בכלל. לא מדובר בהפעלה על-ידי בתי-הספר. מדובר בהפעלה על-ידי משרד החינוך עם הרשות המקומית תוך היעזרות במדריכים, במורות חיילות, בבנות שירות לאומי, במדריכי תנועות הנוער ועוד כהנה וכהנה. לכן, ממילא מדובר בהפעלה - ונשאלתי לגב</w:t>
      </w:r>
      <w:r>
        <w:rPr>
          <w:rFonts w:hint="cs"/>
          <w:rtl/>
        </w:rPr>
        <w:t>י זה - שנעשית על-ידי המדינה או למעשה על-ידי משרד החינוך, מינהל החברה והנוער, בשיתוף עם הרשויות המקומיות ותנועות הנוער. למעשה, כל הגורמים בהנהגת משרד החינוך מפעילים את הקייטנות.</w:t>
      </w:r>
    </w:p>
    <w:p w14:paraId="6DDFB4F8" w14:textId="77777777" w:rsidR="00000000" w:rsidRDefault="009432B4">
      <w:pPr>
        <w:pStyle w:val="a"/>
        <w:rPr>
          <w:rFonts w:hint="cs"/>
          <w:rtl/>
        </w:rPr>
      </w:pPr>
    </w:p>
    <w:p w14:paraId="3A2E6F93" w14:textId="77777777" w:rsidR="00000000" w:rsidRDefault="009432B4">
      <w:pPr>
        <w:pStyle w:val="a"/>
        <w:rPr>
          <w:rFonts w:hint="cs"/>
          <w:rtl/>
        </w:rPr>
      </w:pPr>
      <w:r>
        <w:rPr>
          <w:rFonts w:hint="cs"/>
          <w:rtl/>
        </w:rPr>
        <w:t>לכן, אין לי מושג על מה מלינים. אם יש תלונה קונקרטית, תמיד אשמח לבדוק אותה. אבל</w:t>
      </w:r>
      <w:r>
        <w:rPr>
          <w:rFonts w:hint="cs"/>
          <w:rtl/>
        </w:rPr>
        <w:t xml:space="preserve"> אני חושבת שלא כל כך ראוי ולא נכון להפריח כאן, בחלל מליאת הכנסת, האשמות כלליות וכל מיני שאלות כלליות כאלה וכל מיני דברים של "שמעתי שבאיזה בית-ספר עשו כך, או באיזו רשות מקומית". תבוא תלונה באופן קונקרטי, באופן ראוי ובאופן  מכובד, ונשמח לבדוק ולברר אותה ואול</w:t>
      </w:r>
      <w:r>
        <w:rPr>
          <w:rFonts w:hint="cs"/>
          <w:rtl/>
        </w:rPr>
        <w:t>י אפילו יש בה ממש. אבל חשבתי שחברי הכנסת יברכו על המבצע החשוב הזה.</w:t>
      </w:r>
    </w:p>
    <w:p w14:paraId="227B4062" w14:textId="77777777" w:rsidR="00000000" w:rsidRDefault="009432B4">
      <w:pPr>
        <w:pStyle w:val="a"/>
        <w:rPr>
          <w:rFonts w:hint="cs"/>
          <w:rtl/>
        </w:rPr>
      </w:pPr>
    </w:p>
    <w:p w14:paraId="6D61AB3E" w14:textId="77777777" w:rsidR="00000000" w:rsidRDefault="009432B4">
      <w:pPr>
        <w:pStyle w:val="a"/>
        <w:rPr>
          <w:rFonts w:hint="cs"/>
          <w:rtl/>
        </w:rPr>
      </w:pPr>
      <w:r>
        <w:rPr>
          <w:rFonts w:hint="cs"/>
          <w:rtl/>
        </w:rPr>
        <w:t>השאלה שנוגעת לסכומי הכסף - בשנה שעברה עמדו לרשות המשרד, לצורך הפעלת קייטנות החוויה הקיצית, לראשונה מטעם איחוד הקהילות היהודיות, ה-</w:t>
      </w:r>
      <w:r>
        <w:rPr>
          <w:rFonts w:hint="cs"/>
        </w:rPr>
        <w:t>UJC</w:t>
      </w:r>
      <w:r>
        <w:rPr>
          <w:rFonts w:hint="cs"/>
          <w:rtl/>
        </w:rPr>
        <w:t>, 25 מיליון דולר, והשנה - רק 10 מיליוני דולר. אבל שוב א</w:t>
      </w:r>
      <w:r>
        <w:rPr>
          <w:rFonts w:hint="cs"/>
          <w:rtl/>
        </w:rPr>
        <w:t>ני אומר, שצריך להעריך ולהודות, וכך אני עושה, ל-</w:t>
      </w:r>
      <w:r>
        <w:rPr>
          <w:rFonts w:hint="cs"/>
        </w:rPr>
        <w:t>UJC</w:t>
      </w:r>
      <w:r>
        <w:rPr>
          <w:rFonts w:hint="cs"/>
          <w:rtl/>
        </w:rPr>
        <w:t xml:space="preserve"> על התרומה הזאת. מעבר לכך, כפי שאמרתי, על-פי החלטת ממשלה, יש הקצאה נוספת של עוד 6 מיליוני שקלים ליישובי קו עימות, ועוד חצי מיליון שקל ליישובי הבדואים בצפון. גם בשנה שעברה הם ניתנו. אינני יודעת כרגע אם יש נת</w:t>
      </w:r>
      <w:r>
        <w:rPr>
          <w:rFonts w:hint="cs"/>
          <w:rtl/>
        </w:rPr>
        <w:t>ונים נוספים שהיו בשנה שעברה, כי נשאלתי לגבי השנה שעברה. אינני בטוחה, אבל נדמה לי שפחות או יותר זה ממצה את הדברים.</w:t>
      </w:r>
    </w:p>
    <w:p w14:paraId="56F359D7" w14:textId="77777777" w:rsidR="00000000" w:rsidRDefault="009432B4">
      <w:pPr>
        <w:pStyle w:val="a"/>
        <w:rPr>
          <w:rFonts w:hint="cs"/>
          <w:rtl/>
        </w:rPr>
      </w:pPr>
    </w:p>
    <w:p w14:paraId="50CA71BC" w14:textId="77777777" w:rsidR="00000000" w:rsidRDefault="009432B4">
      <w:pPr>
        <w:pStyle w:val="ad"/>
        <w:rPr>
          <w:rtl/>
        </w:rPr>
      </w:pPr>
      <w:r>
        <w:rPr>
          <w:rtl/>
        </w:rPr>
        <w:t>היו"ר ראובן ריבלין:</w:t>
      </w:r>
    </w:p>
    <w:p w14:paraId="017A10F8" w14:textId="77777777" w:rsidR="00000000" w:rsidRDefault="009432B4">
      <w:pPr>
        <w:pStyle w:val="a"/>
        <w:rPr>
          <w:rtl/>
        </w:rPr>
      </w:pPr>
    </w:p>
    <w:p w14:paraId="42E99B23" w14:textId="77777777" w:rsidR="00000000" w:rsidRDefault="009432B4">
      <w:pPr>
        <w:pStyle w:val="a"/>
        <w:rPr>
          <w:rFonts w:hint="cs"/>
          <w:rtl/>
        </w:rPr>
      </w:pPr>
      <w:r>
        <w:rPr>
          <w:rFonts w:hint="cs"/>
          <w:rtl/>
        </w:rPr>
        <w:t>אני מאוד מודה לשרת החינוך, התרבות והספורט והמדע.</w:t>
      </w:r>
    </w:p>
    <w:p w14:paraId="16F16B87" w14:textId="77777777" w:rsidR="00000000" w:rsidRDefault="009432B4">
      <w:pPr>
        <w:pStyle w:val="a"/>
        <w:rPr>
          <w:rFonts w:hint="cs"/>
          <w:rtl/>
        </w:rPr>
      </w:pPr>
    </w:p>
    <w:p w14:paraId="46B6E8DE" w14:textId="77777777" w:rsidR="00000000" w:rsidRDefault="009432B4">
      <w:pPr>
        <w:pStyle w:val="ac"/>
        <w:rPr>
          <w:rtl/>
        </w:rPr>
      </w:pPr>
      <w:r>
        <w:rPr>
          <w:rFonts w:hint="eastAsia"/>
          <w:rtl/>
        </w:rPr>
        <w:t>משה</w:t>
      </w:r>
      <w:r>
        <w:rPr>
          <w:rtl/>
        </w:rPr>
        <w:t xml:space="preserve"> גפני (יהדות התורה):</w:t>
      </w:r>
    </w:p>
    <w:p w14:paraId="721069C8" w14:textId="77777777" w:rsidR="00000000" w:rsidRDefault="009432B4">
      <w:pPr>
        <w:pStyle w:val="a"/>
        <w:rPr>
          <w:rFonts w:hint="cs"/>
          <w:rtl/>
        </w:rPr>
      </w:pPr>
    </w:p>
    <w:p w14:paraId="7AB71563" w14:textId="77777777" w:rsidR="00000000" w:rsidRDefault="009432B4">
      <w:pPr>
        <w:pStyle w:val="a"/>
        <w:rPr>
          <w:rFonts w:hint="cs"/>
          <w:rtl/>
        </w:rPr>
      </w:pPr>
      <w:r>
        <w:rPr>
          <w:rFonts w:hint="cs"/>
          <w:rtl/>
        </w:rPr>
        <w:t>מה מדע? אמרת: שרת המדע?</w:t>
      </w:r>
    </w:p>
    <w:p w14:paraId="5CBC815B" w14:textId="77777777" w:rsidR="00000000" w:rsidRDefault="009432B4">
      <w:pPr>
        <w:pStyle w:val="a"/>
        <w:rPr>
          <w:rFonts w:hint="cs"/>
          <w:rtl/>
        </w:rPr>
      </w:pPr>
    </w:p>
    <w:p w14:paraId="46BB6CC8" w14:textId="77777777" w:rsidR="00000000" w:rsidRDefault="009432B4">
      <w:pPr>
        <w:pStyle w:val="ad"/>
        <w:rPr>
          <w:rtl/>
        </w:rPr>
      </w:pPr>
      <w:r>
        <w:rPr>
          <w:rtl/>
        </w:rPr>
        <w:t>היו"ר ראובן ריבלין:</w:t>
      </w:r>
    </w:p>
    <w:p w14:paraId="1F48FDA4" w14:textId="77777777" w:rsidR="00000000" w:rsidRDefault="009432B4">
      <w:pPr>
        <w:pStyle w:val="a"/>
        <w:rPr>
          <w:rtl/>
        </w:rPr>
      </w:pPr>
    </w:p>
    <w:p w14:paraId="4E372CE8" w14:textId="77777777" w:rsidR="00000000" w:rsidRDefault="009432B4">
      <w:pPr>
        <w:pStyle w:val="a"/>
        <w:rPr>
          <w:rFonts w:hint="cs"/>
          <w:rtl/>
        </w:rPr>
      </w:pPr>
      <w:r>
        <w:rPr>
          <w:rFonts w:hint="cs"/>
          <w:rtl/>
        </w:rPr>
        <w:t>חשבתי. לא כך הדבר?</w:t>
      </w:r>
    </w:p>
    <w:p w14:paraId="35C2A031" w14:textId="77777777" w:rsidR="00000000" w:rsidRDefault="009432B4">
      <w:pPr>
        <w:pStyle w:val="a"/>
        <w:rPr>
          <w:rFonts w:hint="cs"/>
          <w:rtl/>
        </w:rPr>
      </w:pPr>
    </w:p>
    <w:p w14:paraId="06883E76" w14:textId="77777777" w:rsidR="00000000" w:rsidRDefault="009432B4">
      <w:pPr>
        <w:pStyle w:val="ac"/>
        <w:rPr>
          <w:rtl/>
        </w:rPr>
      </w:pPr>
      <w:r>
        <w:rPr>
          <w:rFonts w:hint="eastAsia"/>
          <w:rtl/>
        </w:rPr>
        <w:t>משה</w:t>
      </w:r>
      <w:r>
        <w:rPr>
          <w:rtl/>
        </w:rPr>
        <w:t xml:space="preserve"> גפני (יהדות התורה):</w:t>
      </w:r>
    </w:p>
    <w:p w14:paraId="33D0F35C" w14:textId="77777777" w:rsidR="00000000" w:rsidRDefault="009432B4">
      <w:pPr>
        <w:pStyle w:val="a"/>
        <w:rPr>
          <w:rFonts w:hint="cs"/>
          <w:rtl/>
        </w:rPr>
      </w:pPr>
    </w:p>
    <w:p w14:paraId="7214D6A1" w14:textId="77777777" w:rsidR="00000000" w:rsidRDefault="009432B4">
      <w:pPr>
        <w:pStyle w:val="a"/>
        <w:rPr>
          <w:rFonts w:hint="cs"/>
          <w:rtl/>
        </w:rPr>
      </w:pPr>
      <w:r>
        <w:rPr>
          <w:rFonts w:hint="cs"/>
          <w:rtl/>
        </w:rPr>
        <w:t>לא. המדע נמצא במשרד החינוך, אבל שילמו פוליטית. נתנו לשינוי את שר המדע, כזה וירטואלי.</w:t>
      </w:r>
    </w:p>
    <w:p w14:paraId="247ABFE6" w14:textId="77777777" w:rsidR="00000000" w:rsidRDefault="009432B4">
      <w:pPr>
        <w:pStyle w:val="a"/>
        <w:rPr>
          <w:rFonts w:hint="cs"/>
          <w:rtl/>
        </w:rPr>
      </w:pPr>
    </w:p>
    <w:p w14:paraId="14209321" w14:textId="77777777" w:rsidR="00000000" w:rsidRDefault="009432B4">
      <w:pPr>
        <w:pStyle w:val="ad"/>
        <w:rPr>
          <w:rtl/>
        </w:rPr>
      </w:pPr>
      <w:r>
        <w:rPr>
          <w:rtl/>
        </w:rPr>
        <w:t>היו"ר ראובן ריבלין:</w:t>
      </w:r>
    </w:p>
    <w:p w14:paraId="40B911C9" w14:textId="77777777" w:rsidR="00000000" w:rsidRDefault="009432B4">
      <w:pPr>
        <w:pStyle w:val="a"/>
        <w:rPr>
          <w:rtl/>
        </w:rPr>
      </w:pPr>
    </w:p>
    <w:p w14:paraId="16EC19B9" w14:textId="77777777" w:rsidR="00000000" w:rsidRDefault="009432B4">
      <w:pPr>
        <w:pStyle w:val="a"/>
        <w:rPr>
          <w:rFonts w:hint="cs"/>
          <w:rtl/>
        </w:rPr>
      </w:pPr>
      <w:r>
        <w:rPr>
          <w:rFonts w:hint="cs"/>
          <w:rtl/>
        </w:rPr>
        <w:t>הבנתי. אני מתנצל בשם השרה הנכבדה.</w:t>
      </w:r>
    </w:p>
    <w:p w14:paraId="7AA38F8B" w14:textId="77777777" w:rsidR="00000000" w:rsidRDefault="009432B4">
      <w:pPr>
        <w:pStyle w:val="a"/>
        <w:rPr>
          <w:rFonts w:hint="cs"/>
          <w:rtl/>
        </w:rPr>
      </w:pPr>
    </w:p>
    <w:p w14:paraId="6FC6B051" w14:textId="77777777" w:rsidR="00000000" w:rsidRDefault="009432B4">
      <w:pPr>
        <w:pStyle w:val="ac"/>
        <w:rPr>
          <w:rtl/>
        </w:rPr>
      </w:pPr>
      <w:r>
        <w:rPr>
          <w:rFonts w:hint="eastAsia"/>
          <w:rtl/>
        </w:rPr>
        <w:t>משה</w:t>
      </w:r>
      <w:r>
        <w:rPr>
          <w:rtl/>
        </w:rPr>
        <w:t xml:space="preserve"> גפני (יהדות התורה):</w:t>
      </w:r>
    </w:p>
    <w:p w14:paraId="34671820" w14:textId="77777777" w:rsidR="00000000" w:rsidRDefault="009432B4">
      <w:pPr>
        <w:pStyle w:val="a"/>
        <w:rPr>
          <w:rFonts w:hint="cs"/>
          <w:rtl/>
        </w:rPr>
      </w:pPr>
    </w:p>
    <w:p w14:paraId="72155179" w14:textId="77777777" w:rsidR="00000000" w:rsidRDefault="009432B4">
      <w:pPr>
        <w:pStyle w:val="a"/>
        <w:rPr>
          <w:rFonts w:hint="cs"/>
          <w:rtl/>
        </w:rPr>
      </w:pPr>
      <w:r>
        <w:rPr>
          <w:rFonts w:hint="cs"/>
          <w:rtl/>
        </w:rPr>
        <w:t>מכוני המחקר נמצאים במשרד החינוך.</w:t>
      </w:r>
    </w:p>
    <w:p w14:paraId="36E38498" w14:textId="77777777" w:rsidR="00000000" w:rsidRDefault="009432B4">
      <w:pPr>
        <w:pStyle w:val="a"/>
        <w:rPr>
          <w:rFonts w:hint="cs"/>
          <w:rtl/>
        </w:rPr>
      </w:pPr>
    </w:p>
    <w:p w14:paraId="51629BF3" w14:textId="77777777" w:rsidR="00000000" w:rsidRDefault="009432B4">
      <w:pPr>
        <w:pStyle w:val="ad"/>
        <w:rPr>
          <w:rtl/>
        </w:rPr>
      </w:pPr>
      <w:r>
        <w:rPr>
          <w:rtl/>
        </w:rPr>
        <w:t>היו"ר ראו</w:t>
      </w:r>
      <w:r>
        <w:rPr>
          <w:rtl/>
        </w:rPr>
        <w:t>בן ריבלין:</w:t>
      </w:r>
    </w:p>
    <w:p w14:paraId="4F05A639" w14:textId="77777777" w:rsidR="00000000" w:rsidRDefault="009432B4">
      <w:pPr>
        <w:pStyle w:val="a"/>
        <w:rPr>
          <w:rtl/>
        </w:rPr>
      </w:pPr>
    </w:p>
    <w:p w14:paraId="26C6B698" w14:textId="77777777" w:rsidR="00000000" w:rsidRDefault="009432B4">
      <w:pPr>
        <w:pStyle w:val="a"/>
        <w:rPr>
          <w:rFonts w:hint="cs"/>
          <w:rtl/>
        </w:rPr>
      </w:pPr>
      <w:r>
        <w:rPr>
          <w:rFonts w:hint="cs"/>
          <w:rtl/>
        </w:rPr>
        <w:t>אדוני צודק, ואני מקבל את ההערה, קודם כול כהתנצלות כלפי חבר הכנסת והשר מודי זנדברג שהוא שר המדע לתפארת מדינת ישראל.</w:t>
      </w:r>
    </w:p>
    <w:p w14:paraId="3057AF8D" w14:textId="77777777" w:rsidR="00000000" w:rsidRDefault="009432B4">
      <w:pPr>
        <w:pStyle w:val="a"/>
        <w:rPr>
          <w:rFonts w:hint="cs"/>
          <w:rtl/>
        </w:rPr>
      </w:pPr>
    </w:p>
    <w:p w14:paraId="2EF66EE5" w14:textId="77777777" w:rsidR="00000000" w:rsidRDefault="009432B4">
      <w:pPr>
        <w:pStyle w:val="Subject"/>
        <w:rPr>
          <w:rFonts w:hint="cs"/>
          <w:rtl/>
        </w:rPr>
      </w:pPr>
    </w:p>
    <w:p w14:paraId="3F090349" w14:textId="77777777" w:rsidR="00000000" w:rsidRDefault="009432B4">
      <w:pPr>
        <w:pStyle w:val="a"/>
        <w:rPr>
          <w:rFonts w:hint="cs"/>
          <w:rtl/>
        </w:rPr>
      </w:pPr>
    </w:p>
    <w:p w14:paraId="57CFD4EB" w14:textId="77777777" w:rsidR="00000000" w:rsidRDefault="009432B4">
      <w:pPr>
        <w:pStyle w:val="Subject"/>
        <w:rPr>
          <w:rFonts w:hint="cs"/>
          <w:rtl/>
        </w:rPr>
      </w:pPr>
      <w:bookmarkStart w:id="47" w:name="CS13938FI0013938T09_07_2003_12_58_24"/>
      <w:bookmarkStart w:id="48" w:name="_Toc45934669"/>
      <w:bookmarkStart w:id="49" w:name="_Toc76385187"/>
      <w:bookmarkEnd w:id="47"/>
      <w:r>
        <w:rPr>
          <w:rtl/>
        </w:rPr>
        <w:t>הצ</w:t>
      </w:r>
      <w:r>
        <w:rPr>
          <w:rFonts w:hint="cs"/>
          <w:rtl/>
        </w:rPr>
        <w:t>עת חוק</w:t>
      </w:r>
      <w:r>
        <w:rPr>
          <w:rtl/>
        </w:rPr>
        <w:t xml:space="preserve"> חובת המכרזים (תיקון - שמאות מכרעת), התשס"ג-2003</w:t>
      </w:r>
      <w:bookmarkEnd w:id="48"/>
      <w:bookmarkEnd w:id="49"/>
    </w:p>
    <w:p w14:paraId="5B282D8F" w14:textId="77777777" w:rsidR="00000000" w:rsidRDefault="009432B4">
      <w:pPr>
        <w:pStyle w:val="a"/>
        <w:rPr>
          <w:rFonts w:hint="cs"/>
          <w:rtl/>
        </w:rPr>
      </w:pPr>
      <w:r>
        <w:rPr>
          <w:rtl/>
        </w:rPr>
        <w:t>[נספחות.]</w:t>
      </w:r>
    </w:p>
    <w:p w14:paraId="2F68C042" w14:textId="77777777" w:rsidR="00000000" w:rsidRDefault="009432B4">
      <w:pPr>
        <w:pStyle w:val="SubjectSub"/>
        <w:rPr>
          <w:rFonts w:hint="cs"/>
          <w:rtl/>
        </w:rPr>
      </w:pPr>
      <w:r>
        <w:rPr>
          <w:rFonts w:hint="cs"/>
          <w:rtl/>
        </w:rPr>
        <w:t>(הצעת חברת הכנסת אורית נוקד)</w:t>
      </w:r>
    </w:p>
    <w:p w14:paraId="60A480BC" w14:textId="77777777" w:rsidR="00000000" w:rsidRDefault="009432B4">
      <w:pPr>
        <w:pStyle w:val="a"/>
        <w:rPr>
          <w:rFonts w:hint="cs"/>
          <w:rtl/>
        </w:rPr>
      </w:pPr>
    </w:p>
    <w:p w14:paraId="21EBA78E" w14:textId="77777777" w:rsidR="00000000" w:rsidRDefault="009432B4">
      <w:pPr>
        <w:pStyle w:val="a"/>
        <w:rPr>
          <w:rFonts w:hint="cs"/>
          <w:rtl/>
        </w:rPr>
      </w:pPr>
    </w:p>
    <w:p w14:paraId="6887C4B5" w14:textId="77777777" w:rsidR="00000000" w:rsidRDefault="009432B4">
      <w:pPr>
        <w:pStyle w:val="ad"/>
        <w:rPr>
          <w:rtl/>
        </w:rPr>
      </w:pPr>
      <w:r>
        <w:rPr>
          <w:rtl/>
        </w:rPr>
        <w:t>היו"ר ראובן ריבלין:</w:t>
      </w:r>
    </w:p>
    <w:p w14:paraId="3B923097" w14:textId="77777777" w:rsidR="00000000" w:rsidRDefault="009432B4">
      <w:pPr>
        <w:pStyle w:val="a"/>
        <w:rPr>
          <w:rtl/>
        </w:rPr>
      </w:pPr>
    </w:p>
    <w:p w14:paraId="725EECB7" w14:textId="77777777" w:rsidR="00000000" w:rsidRDefault="009432B4">
      <w:pPr>
        <w:pStyle w:val="a"/>
        <w:rPr>
          <w:rFonts w:hint="cs"/>
          <w:rtl/>
        </w:rPr>
      </w:pPr>
      <w:r>
        <w:rPr>
          <w:rFonts w:hint="cs"/>
          <w:rtl/>
        </w:rPr>
        <w:t>עתה, הצ</w:t>
      </w:r>
      <w:r>
        <w:rPr>
          <w:rFonts w:hint="cs"/>
          <w:rtl/>
        </w:rPr>
        <w:t>עת חוק פ/223 - הצעת חוק חובת המכרזים (תיקון - שמאות מכרעת), התשס"ג-2003, מאת חברת הכנסת אורית נוקד. אני זוכר חבר כנסת שנלחם שנים רבות על הנושא הזה - חוק השמאים.</w:t>
      </w:r>
    </w:p>
    <w:p w14:paraId="3EAC1CD8" w14:textId="77777777" w:rsidR="00000000" w:rsidRDefault="009432B4">
      <w:pPr>
        <w:pStyle w:val="a"/>
        <w:rPr>
          <w:rFonts w:hint="cs"/>
          <w:rtl/>
        </w:rPr>
      </w:pPr>
    </w:p>
    <w:p w14:paraId="6BDB67C1" w14:textId="77777777" w:rsidR="00000000" w:rsidRDefault="009432B4">
      <w:pPr>
        <w:pStyle w:val="a"/>
        <w:rPr>
          <w:rFonts w:hint="cs"/>
          <w:rtl/>
        </w:rPr>
      </w:pPr>
      <w:r>
        <w:rPr>
          <w:rFonts w:hint="cs"/>
          <w:rtl/>
        </w:rPr>
        <w:t>האם הממשלה תומכת או מתנגדת?</w:t>
      </w:r>
    </w:p>
    <w:p w14:paraId="5B28366C" w14:textId="77777777" w:rsidR="00000000" w:rsidRDefault="009432B4">
      <w:pPr>
        <w:pStyle w:val="a"/>
        <w:rPr>
          <w:rFonts w:hint="cs"/>
          <w:rtl/>
        </w:rPr>
      </w:pPr>
    </w:p>
    <w:p w14:paraId="30BCA8DF" w14:textId="77777777" w:rsidR="00000000" w:rsidRDefault="009432B4">
      <w:pPr>
        <w:pStyle w:val="ac"/>
        <w:rPr>
          <w:rtl/>
        </w:rPr>
      </w:pPr>
      <w:r>
        <w:rPr>
          <w:rFonts w:hint="eastAsia"/>
          <w:rtl/>
        </w:rPr>
        <w:t>השר</w:t>
      </w:r>
      <w:r>
        <w:rPr>
          <w:rtl/>
        </w:rPr>
        <w:t xml:space="preserve"> מאיר שטרית:</w:t>
      </w:r>
    </w:p>
    <w:p w14:paraId="50A75278" w14:textId="77777777" w:rsidR="00000000" w:rsidRDefault="009432B4">
      <w:pPr>
        <w:pStyle w:val="a"/>
        <w:rPr>
          <w:rFonts w:hint="cs"/>
          <w:rtl/>
        </w:rPr>
      </w:pPr>
    </w:p>
    <w:p w14:paraId="3E13AF2B" w14:textId="77777777" w:rsidR="00000000" w:rsidRDefault="009432B4">
      <w:pPr>
        <w:pStyle w:val="a"/>
        <w:rPr>
          <w:rFonts w:hint="cs"/>
          <w:rtl/>
        </w:rPr>
      </w:pPr>
      <w:r>
        <w:rPr>
          <w:rFonts w:hint="cs"/>
          <w:rtl/>
        </w:rPr>
        <w:t>מתנגדת.</w:t>
      </w:r>
    </w:p>
    <w:p w14:paraId="1433DBD7" w14:textId="77777777" w:rsidR="00000000" w:rsidRDefault="009432B4">
      <w:pPr>
        <w:pStyle w:val="a"/>
        <w:rPr>
          <w:rFonts w:hint="cs"/>
          <w:rtl/>
        </w:rPr>
      </w:pPr>
    </w:p>
    <w:p w14:paraId="24858B11" w14:textId="77777777" w:rsidR="00000000" w:rsidRDefault="009432B4">
      <w:pPr>
        <w:pStyle w:val="ad"/>
        <w:rPr>
          <w:rtl/>
        </w:rPr>
      </w:pPr>
      <w:r>
        <w:rPr>
          <w:rtl/>
        </w:rPr>
        <w:t>היו"ר ראובן ריבלין:</w:t>
      </w:r>
    </w:p>
    <w:p w14:paraId="3234DB5A" w14:textId="77777777" w:rsidR="00000000" w:rsidRDefault="009432B4">
      <w:pPr>
        <w:pStyle w:val="a"/>
        <w:rPr>
          <w:rFonts w:hint="cs"/>
          <w:rtl/>
        </w:rPr>
      </w:pPr>
    </w:p>
    <w:p w14:paraId="30CFCCCF" w14:textId="77777777" w:rsidR="00000000" w:rsidRDefault="009432B4">
      <w:pPr>
        <w:pStyle w:val="a"/>
        <w:rPr>
          <w:rFonts w:hint="cs"/>
          <w:rtl/>
        </w:rPr>
      </w:pPr>
      <w:r>
        <w:rPr>
          <w:rFonts w:hint="cs"/>
          <w:rtl/>
        </w:rPr>
        <w:t>מתנגדת. גברתי, בבק</w:t>
      </w:r>
      <w:r>
        <w:rPr>
          <w:rFonts w:hint="cs"/>
          <w:rtl/>
        </w:rPr>
        <w:t>שה. לרשותך עשר דקות.</w:t>
      </w:r>
    </w:p>
    <w:p w14:paraId="2EF0F51F" w14:textId="77777777" w:rsidR="00000000" w:rsidRDefault="009432B4">
      <w:pPr>
        <w:pStyle w:val="a"/>
        <w:rPr>
          <w:rFonts w:hint="cs"/>
          <w:rtl/>
        </w:rPr>
      </w:pPr>
    </w:p>
    <w:p w14:paraId="6CF86A85" w14:textId="77777777" w:rsidR="00000000" w:rsidRDefault="009432B4">
      <w:pPr>
        <w:pStyle w:val="Speaker"/>
        <w:rPr>
          <w:rtl/>
        </w:rPr>
      </w:pPr>
      <w:bookmarkStart w:id="50" w:name="FS000000865T09_07_2003_13_00_52"/>
      <w:bookmarkStart w:id="51" w:name="_Toc45934670"/>
      <w:bookmarkStart w:id="52" w:name="_Toc76385188"/>
      <w:bookmarkEnd w:id="50"/>
      <w:r>
        <w:rPr>
          <w:rFonts w:hint="eastAsia"/>
          <w:rtl/>
        </w:rPr>
        <w:t>אורית</w:t>
      </w:r>
      <w:r>
        <w:rPr>
          <w:rtl/>
        </w:rPr>
        <w:t xml:space="preserve"> נוקד (העבודה-מימד):</w:t>
      </w:r>
      <w:bookmarkEnd w:id="51"/>
      <w:bookmarkEnd w:id="52"/>
    </w:p>
    <w:p w14:paraId="111B5C5E" w14:textId="77777777" w:rsidR="00000000" w:rsidRDefault="009432B4">
      <w:pPr>
        <w:pStyle w:val="a"/>
        <w:rPr>
          <w:rFonts w:hint="cs"/>
          <w:rtl/>
        </w:rPr>
      </w:pPr>
    </w:p>
    <w:p w14:paraId="61B332ED" w14:textId="77777777" w:rsidR="00000000" w:rsidRDefault="009432B4">
      <w:pPr>
        <w:pStyle w:val="a"/>
        <w:rPr>
          <w:rFonts w:hint="cs"/>
          <w:rtl/>
        </w:rPr>
      </w:pPr>
      <w:r>
        <w:rPr>
          <w:rFonts w:hint="cs"/>
          <w:rtl/>
        </w:rPr>
        <w:t>אדוני היושב-ראש, חברי הכנסת, הרעיון הוא למנוע את שכיחותם של חילוקי דעות על קביעותיו של השמאי הממשלתי על ערך הקרקעות. יזמתי הצעת חוק שמציעה מנגנון ערר שמאפשר הגשת ערר לשמאי מכריע אובייקטיבי, להבדיל מהמצב הקיי</w:t>
      </w:r>
      <w:r>
        <w:rPr>
          <w:rFonts w:hint="cs"/>
          <w:rtl/>
        </w:rPr>
        <w:t xml:space="preserve">ם היום, שמחייב הגשת ערר ליחידת השמאי הממשלתי בלבד. </w:t>
      </w:r>
    </w:p>
    <w:p w14:paraId="32B59174" w14:textId="77777777" w:rsidR="00000000" w:rsidRDefault="009432B4">
      <w:pPr>
        <w:pStyle w:val="a"/>
        <w:rPr>
          <w:rFonts w:hint="cs"/>
          <w:rtl/>
        </w:rPr>
      </w:pPr>
    </w:p>
    <w:p w14:paraId="7A99E36F" w14:textId="77777777" w:rsidR="00000000" w:rsidRDefault="009432B4">
      <w:pPr>
        <w:pStyle w:val="a"/>
        <w:rPr>
          <w:rFonts w:hint="cs"/>
          <w:rtl/>
        </w:rPr>
      </w:pPr>
      <w:r>
        <w:rPr>
          <w:rFonts w:hint="cs"/>
          <w:rtl/>
        </w:rPr>
        <w:t xml:space="preserve">אני רוצה להסביר במה העניין. מינהל מקרקעי ישראל מקצה היום קרקעות על-פי מכרז ושלא על-פי מכרז. תקנה 30 לתקנות חובת המכרזים קובעת, כי במקרה של הענקת זכויות במקרקעין בידי המינהל ללא מכרז פומבי, ההתקשרות תהיה </w:t>
      </w:r>
      <w:r>
        <w:rPr>
          <w:rFonts w:hint="cs"/>
          <w:rtl/>
        </w:rPr>
        <w:t>במחיר שיקבע השמאי הממשלתי. הניסיון מראה כי חלק מקביעותיו של השמאי הממשלתי שנויות במחלוקת באופן יסודי. מצד אחר, מנגנון הערעור, שקבעו מינהל מקרקעי ישראל יחד עם השמאי הממשלתי, מאפשר ערעור על קביעת השמאי הממשלתי רק בפני דרג אחד בתוך  יחידת השמאי הממשלתי. השיטה</w:t>
      </w:r>
      <w:r>
        <w:rPr>
          <w:rFonts w:hint="cs"/>
          <w:rtl/>
        </w:rPr>
        <w:t xml:space="preserve"> הזאת אינה סבירה ויוצרת קיפוח וסכסוכים ארוכי שנים, הנובעים מקביעות שנויות במחלוקת או חד-צדדיוּת של השמאי הממשלתי במקרים מסוימים.</w:t>
      </w:r>
    </w:p>
    <w:p w14:paraId="7CB7006C" w14:textId="77777777" w:rsidR="00000000" w:rsidRDefault="009432B4">
      <w:pPr>
        <w:pStyle w:val="a"/>
        <w:rPr>
          <w:rFonts w:hint="cs"/>
          <w:rtl/>
        </w:rPr>
      </w:pPr>
    </w:p>
    <w:p w14:paraId="13982D0B" w14:textId="77777777" w:rsidR="00000000" w:rsidRDefault="009432B4">
      <w:pPr>
        <w:pStyle w:val="a"/>
        <w:rPr>
          <w:rFonts w:hint="cs"/>
          <w:rtl/>
        </w:rPr>
      </w:pPr>
      <w:r>
        <w:rPr>
          <w:rFonts w:hint="cs"/>
          <w:rtl/>
        </w:rPr>
        <w:t>אני רוצה לציין, שמבקר המדינה בדוח בשנת 1996, כמו גם גורמים מקצועיים אחרים, מתחו לא אחת ביקורת נוקבת על מידת הדיוק בקביעת השמאי</w:t>
      </w:r>
      <w:r>
        <w:rPr>
          <w:rFonts w:hint="cs"/>
          <w:rtl/>
        </w:rPr>
        <w:t xml:space="preserve"> הממשלתי. בתי-המשפט קבעו לא אחת, כי השמאי הממשלתי מייצג את המדינה - במקרה זה המינהל - וככזה אינו יכול להיות אובייקטיבי.</w:t>
      </w:r>
    </w:p>
    <w:p w14:paraId="5004B192" w14:textId="77777777" w:rsidR="00000000" w:rsidRDefault="009432B4">
      <w:pPr>
        <w:pStyle w:val="a"/>
        <w:rPr>
          <w:rFonts w:hint="cs"/>
          <w:rtl/>
        </w:rPr>
      </w:pPr>
    </w:p>
    <w:p w14:paraId="5F1D1F2E" w14:textId="77777777" w:rsidR="00000000" w:rsidRDefault="009432B4">
      <w:pPr>
        <w:pStyle w:val="a"/>
        <w:rPr>
          <w:rFonts w:hint="cs"/>
          <w:rtl/>
        </w:rPr>
      </w:pPr>
      <w:r>
        <w:rPr>
          <w:rFonts w:hint="cs"/>
          <w:rtl/>
        </w:rPr>
        <w:t xml:space="preserve"> בבג"ץ מורדי נאמר מפי השופטת מרים בן-פורת: "לא היה מקום, לפי השקפתי, לצפות שהעותרים יסמכו ידם ללא עוררין  דווקא על שמאותו של השמאי הממש</w:t>
      </w:r>
      <w:r>
        <w:rPr>
          <w:rFonts w:hint="cs"/>
          <w:rtl/>
        </w:rPr>
        <w:t>לתי, אשר עם היותו עובד ציבור, שחזקה שהינו ממלא את תפקידו באובייקטיביות הראויה, הוא מייצג בכל זאת את עמדת המשיבים ואותה בלבד".</w:t>
      </w:r>
    </w:p>
    <w:p w14:paraId="7B420C30" w14:textId="77777777" w:rsidR="00000000" w:rsidRDefault="009432B4">
      <w:pPr>
        <w:pStyle w:val="a"/>
        <w:rPr>
          <w:rFonts w:hint="cs"/>
          <w:rtl/>
        </w:rPr>
      </w:pPr>
    </w:p>
    <w:p w14:paraId="2FDA7D88" w14:textId="77777777" w:rsidR="00000000" w:rsidRDefault="009432B4">
      <w:pPr>
        <w:pStyle w:val="a"/>
        <w:rPr>
          <w:rFonts w:hint="cs"/>
          <w:rtl/>
        </w:rPr>
      </w:pPr>
      <w:r>
        <w:rPr>
          <w:rFonts w:hint="cs"/>
          <w:rtl/>
        </w:rPr>
        <w:t>לכן אני מציעה לאמץ את המנגנון שנקבע למקרים דומים בחוק התכנון והבנייה, שהוכיח את עצמו במשך השנים. המנגנון שקבוע שם מצוי בתוספת השל</w:t>
      </w:r>
      <w:r>
        <w:rPr>
          <w:rFonts w:hint="cs"/>
          <w:rtl/>
        </w:rPr>
        <w:t>ישית לחוק התכנון והבנייה ואומר כך: "(ב) הסכימו הוועדה המקומית ובעל המקרקעין לשומה, יותאם החיוב בהיטל לשומה שהוסכם עליה. לא הסכימו כאמור - יבחרו הוועדה המקומית ובעל המקרקעין שמאי מקרקעין אחר" - הוא השמאי המכריע - "ושומתו תהיה מכרעת", כאשר השמאי המכריע יפסוק</w:t>
      </w:r>
      <w:r>
        <w:rPr>
          <w:rFonts w:hint="cs"/>
          <w:rtl/>
        </w:rPr>
        <w:t xml:space="preserve"> גם בדבר השתתפות בהוצאות שומתו.</w:t>
      </w:r>
    </w:p>
    <w:p w14:paraId="6C0E9A0D" w14:textId="77777777" w:rsidR="00000000" w:rsidRDefault="009432B4">
      <w:pPr>
        <w:pStyle w:val="a"/>
        <w:rPr>
          <w:rFonts w:hint="cs"/>
          <w:rtl/>
        </w:rPr>
      </w:pPr>
    </w:p>
    <w:p w14:paraId="0738E827" w14:textId="77777777" w:rsidR="00000000" w:rsidRDefault="009432B4">
      <w:pPr>
        <w:pStyle w:val="a"/>
        <w:rPr>
          <w:rFonts w:hint="cs"/>
          <w:rtl/>
        </w:rPr>
      </w:pPr>
      <w:r>
        <w:rPr>
          <w:rFonts w:hint="cs"/>
          <w:rtl/>
        </w:rPr>
        <w:t>אני טוענת שההגינות מחייבת שייווצר מנגנון במקרה של חילוקי דעות בין השמאי הממשלתי לשמאי מטעם הגוף שלו מוקצית הקרקע - ימונה שמאי מכריע שיקבע את ערך הקרקע באופן סופי.</w:t>
      </w:r>
    </w:p>
    <w:p w14:paraId="2D2EC45C" w14:textId="77777777" w:rsidR="00000000" w:rsidRDefault="009432B4">
      <w:pPr>
        <w:pStyle w:val="a"/>
        <w:rPr>
          <w:rFonts w:hint="cs"/>
          <w:rtl/>
        </w:rPr>
      </w:pPr>
    </w:p>
    <w:p w14:paraId="762FCCFE" w14:textId="77777777" w:rsidR="00000000" w:rsidRDefault="009432B4">
      <w:pPr>
        <w:pStyle w:val="a"/>
        <w:rPr>
          <w:rFonts w:hint="cs"/>
          <w:rtl/>
        </w:rPr>
      </w:pPr>
      <w:r>
        <w:rPr>
          <w:rFonts w:hint="cs"/>
          <w:rtl/>
        </w:rPr>
        <w:t xml:space="preserve">אני רוצה לציין, שלהצעה הזאת יש שני יתרונות בולטים וחשובים: </w:t>
      </w:r>
      <w:r>
        <w:rPr>
          <w:rFonts w:hint="cs"/>
          <w:rtl/>
        </w:rPr>
        <w:t>האחד הוא בעלות התקציבית של החוק, משום שימונה שמאי מכריע שעלות שכרו תשולם על-ידי הצדדים; והשני הוא החיסכון בזמן שיושג כתוצאה מכך שיהיה מעורב שמאי שהוא לא חלק מהמנגנון הממשלתי.</w:t>
      </w:r>
    </w:p>
    <w:p w14:paraId="22D828BB" w14:textId="77777777" w:rsidR="00000000" w:rsidRDefault="009432B4">
      <w:pPr>
        <w:pStyle w:val="a"/>
        <w:rPr>
          <w:rFonts w:hint="cs"/>
          <w:rtl/>
        </w:rPr>
      </w:pPr>
    </w:p>
    <w:p w14:paraId="599F5C88" w14:textId="77777777" w:rsidR="00000000" w:rsidRDefault="009432B4">
      <w:pPr>
        <w:pStyle w:val="a"/>
        <w:rPr>
          <w:rFonts w:hint="cs"/>
          <w:rtl/>
        </w:rPr>
      </w:pPr>
      <w:r>
        <w:rPr>
          <w:rFonts w:hint="cs"/>
          <w:rtl/>
        </w:rPr>
        <w:t xml:space="preserve">את הצד הטכני, אני חושבת שיש להשאיר לתקנות, ויש לתחום זאת בזמן, על מנת שאם יתקבל </w:t>
      </w:r>
      <w:r>
        <w:rPr>
          <w:rFonts w:hint="cs"/>
          <w:rtl/>
        </w:rPr>
        <w:t>התיקון, ניתן יהיה ליישם את החוק הלכה למעשה. עד כאן הצגת העניין.</w:t>
      </w:r>
    </w:p>
    <w:p w14:paraId="51ADBC00" w14:textId="77777777" w:rsidR="00000000" w:rsidRDefault="009432B4">
      <w:pPr>
        <w:pStyle w:val="a"/>
        <w:rPr>
          <w:rFonts w:hint="cs"/>
          <w:rtl/>
        </w:rPr>
      </w:pPr>
    </w:p>
    <w:p w14:paraId="111229BD" w14:textId="77777777" w:rsidR="00000000" w:rsidRDefault="009432B4">
      <w:pPr>
        <w:pStyle w:val="ad"/>
        <w:rPr>
          <w:rtl/>
        </w:rPr>
      </w:pPr>
      <w:r>
        <w:rPr>
          <w:rtl/>
        </w:rPr>
        <w:t>היו"ר ראובן ריבלין:</w:t>
      </w:r>
    </w:p>
    <w:p w14:paraId="00D7F40E" w14:textId="77777777" w:rsidR="00000000" w:rsidRDefault="009432B4">
      <w:pPr>
        <w:pStyle w:val="a"/>
        <w:rPr>
          <w:rtl/>
        </w:rPr>
      </w:pPr>
    </w:p>
    <w:p w14:paraId="77BA7FFE" w14:textId="77777777" w:rsidR="00000000" w:rsidRDefault="009432B4">
      <w:pPr>
        <w:pStyle w:val="a"/>
        <w:rPr>
          <w:rFonts w:hint="cs"/>
          <w:rtl/>
        </w:rPr>
      </w:pPr>
      <w:r>
        <w:rPr>
          <w:rFonts w:hint="cs"/>
          <w:rtl/>
        </w:rPr>
        <w:t>תודה לחברת הכנסת נוקד. יש לך זכות תשובה, כי השר מתנגד. בבקשה, אדוני השר שטרית.</w:t>
      </w:r>
    </w:p>
    <w:p w14:paraId="48CD3B58" w14:textId="77777777" w:rsidR="00000000" w:rsidRDefault="009432B4">
      <w:pPr>
        <w:pStyle w:val="a"/>
        <w:rPr>
          <w:rFonts w:hint="cs"/>
          <w:rtl/>
        </w:rPr>
      </w:pPr>
    </w:p>
    <w:p w14:paraId="046A7EF5" w14:textId="77777777" w:rsidR="00000000" w:rsidRDefault="009432B4">
      <w:pPr>
        <w:pStyle w:val="Speaker"/>
        <w:rPr>
          <w:rtl/>
        </w:rPr>
      </w:pPr>
      <w:bookmarkStart w:id="53" w:name="FS000000478T09_07_2003_12_09_36"/>
      <w:bookmarkStart w:id="54" w:name="_Toc45934671"/>
      <w:bookmarkStart w:id="55" w:name="_Toc76385189"/>
      <w:bookmarkEnd w:id="53"/>
      <w:r>
        <w:rPr>
          <w:rFonts w:hint="eastAsia"/>
          <w:rtl/>
        </w:rPr>
        <w:t>השר</w:t>
      </w:r>
      <w:r>
        <w:rPr>
          <w:rtl/>
        </w:rPr>
        <w:t xml:space="preserve"> מאיר שטרית:</w:t>
      </w:r>
      <w:bookmarkEnd w:id="54"/>
      <w:bookmarkEnd w:id="55"/>
    </w:p>
    <w:p w14:paraId="04952445" w14:textId="77777777" w:rsidR="00000000" w:rsidRDefault="009432B4">
      <w:pPr>
        <w:pStyle w:val="a"/>
        <w:rPr>
          <w:rFonts w:hint="cs"/>
          <w:rtl/>
        </w:rPr>
      </w:pPr>
    </w:p>
    <w:p w14:paraId="689D256F" w14:textId="77777777" w:rsidR="00000000" w:rsidRDefault="009432B4">
      <w:pPr>
        <w:pStyle w:val="a"/>
        <w:rPr>
          <w:rFonts w:hint="cs"/>
          <w:rtl/>
        </w:rPr>
      </w:pPr>
      <w:r>
        <w:rPr>
          <w:rFonts w:hint="cs"/>
          <w:rtl/>
        </w:rPr>
        <w:t>אדוני היושב-ראש, רבותי חברי הכנסת, הממשלה מתנגדת להצעת החוק שהציעה חברת ה</w:t>
      </w:r>
      <w:r>
        <w:rPr>
          <w:rFonts w:hint="cs"/>
          <w:rtl/>
        </w:rPr>
        <w:t xml:space="preserve">כנסת אורית נוקד. </w:t>
      </w:r>
    </w:p>
    <w:p w14:paraId="6FB20044" w14:textId="77777777" w:rsidR="00000000" w:rsidRDefault="009432B4">
      <w:pPr>
        <w:pStyle w:val="a"/>
        <w:rPr>
          <w:rFonts w:hint="cs"/>
          <w:rtl/>
        </w:rPr>
      </w:pPr>
    </w:p>
    <w:p w14:paraId="1AC134F4" w14:textId="77777777" w:rsidR="00000000" w:rsidRDefault="009432B4">
      <w:pPr>
        <w:pStyle w:val="a"/>
        <w:rPr>
          <w:rFonts w:hint="cs"/>
          <w:rtl/>
        </w:rPr>
      </w:pPr>
      <w:r>
        <w:rPr>
          <w:rFonts w:hint="cs"/>
          <w:rtl/>
        </w:rPr>
        <w:t xml:space="preserve">במה מדובר? מדובר בקביעת מחירה של קרקע, כאשר הקרקע ניתנת למישהו ללא מכרז. כאשר יש מכרז, ברור שהזוכה במכרז הוא מי שמשלם את המחיר הגבוה ביותר, ולא פחות ממינימום מסוים ששמאי ממשלתי קובע. תפקידו של השמאי הממשלתי - למקסם את המחיר שהמדינה תקבל </w:t>
      </w:r>
      <w:r>
        <w:rPr>
          <w:rFonts w:hint="cs"/>
          <w:rtl/>
        </w:rPr>
        <w:t>על הקרקעות שלה, כמו שכל אדם פרטי במשק עושה כשהוא מוכר קרקע: הוא מנסה לקבל את המחיר הגבוה ביותר שהוא יכול לקבל במכרז. על המכרז אין ויכוח. כשיש מכרז, זוכה במכרז כל מי - - -</w:t>
      </w:r>
    </w:p>
    <w:p w14:paraId="01193F0C" w14:textId="77777777" w:rsidR="00000000" w:rsidRDefault="009432B4">
      <w:pPr>
        <w:pStyle w:val="a"/>
        <w:rPr>
          <w:rFonts w:hint="cs"/>
          <w:rtl/>
        </w:rPr>
      </w:pPr>
    </w:p>
    <w:p w14:paraId="409470FF" w14:textId="77777777" w:rsidR="00000000" w:rsidRDefault="009432B4">
      <w:pPr>
        <w:pStyle w:val="ac"/>
        <w:rPr>
          <w:rtl/>
        </w:rPr>
      </w:pPr>
      <w:r>
        <w:rPr>
          <w:rFonts w:hint="eastAsia"/>
          <w:rtl/>
        </w:rPr>
        <w:t>גדעון</w:t>
      </w:r>
      <w:r>
        <w:rPr>
          <w:rtl/>
        </w:rPr>
        <w:t xml:space="preserve"> סער (הליכוד):</w:t>
      </w:r>
    </w:p>
    <w:p w14:paraId="19BFC4FA" w14:textId="77777777" w:rsidR="00000000" w:rsidRDefault="009432B4">
      <w:pPr>
        <w:pStyle w:val="a"/>
        <w:rPr>
          <w:rFonts w:hint="cs"/>
          <w:rtl/>
        </w:rPr>
      </w:pPr>
    </w:p>
    <w:p w14:paraId="6CF45DB2" w14:textId="77777777" w:rsidR="00000000" w:rsidRDefault="009432B4">
      <w:pPr>
        <w:pStyle w:val="a"/>
        <w:rPr>
          <w:rFonts w:hint="cs"/>
          <w:rtl/>
        </w:rPr>
      </w:pPr>
      <w:r>
        <w:rPr>
          <w:rFonts w:hint="cs"/>
          <w:rtl/>
        </w:rPr>
        <w:t>מאיר שטרית, סיכמתי אתה לא להצביע היום.</w:t>
      </w:r>
    </w:p>
    <w:p w14:paraId="75BB5C50" w14:textId="77777777" w:rsidR="00000000" w:rsidRDefault="009432B4">
      <w:pPr>
        <w:pStyle w:val="a"/>
        <w:rPr>
          <w:rFonts w:hint="cs"/>
          <w:rtl/>
        </w:rPr>
      </w:pPr>
    </w:p>
    <w:p w14:paraId="2FD16392" w14:textId="77777777" w:rsidR="00000000" w:rsidRDefault="009432B4">
      <w:pPr>
        <w:pStyle w:val="SpeakerCon"/>
        <w:rPr>
          <w:rtl/>
        </w:rPr>
      </w:pPr>
      <w:bookmarkStart w:id="56" w:name="FS000000478T09_07_2003_12_12_20C"/>
      <w:bookmarkEnd w:id="56"/>
      <w:r>
        <w:rPr>
          <w:rtl/>
        </w:rPr>
        <w:t>השר מאיר שטרית:</w:t>
      </w:r>
    </w:p>
    <w:p w14:paraId="0EE5B148" w14:textId="77777777" w:rsidR="00000000" w:rsidRDefault="009432B4">
      <w:pPr>
        <w:pStyle w:val="a"/>
        <w:rPr>
          <w:rtl/>
        </w:rPr>
      </w:pPr>
    </w:p>
    <w:p w14:paraId="1CCED772" w14:textId="77777777" w:rsidR="00000000" w:rsidRDefault="009432B4">
      <w:pPr>
        <w:pStyle w:val="a"/>
        <w:rPr>
          <w:rFonts w:hint="cs"/>
          <w:rtl/>
        </w:rPr>
      </w:pPr>
      <w:r>
        <w:rPr>
          <w:rFonts w:hint="cs"/>
          <w:rtl/>
        </w:rPr>
        <w:t>אני לא</w:t>
      </w:r>
      <w:r>
        <w:rPr>
          <w:rFonts w:hint="cs"/>
          <w:rtl/>
        </w:rPr>
        <w:t xml:space="preserve"> יודע מה סיכמת אתה. אתה לא הולך עכשיו לסכם אתה, עם כל הכבוד.</w:t>
      </w:r>
    </w:p>
    <w:p w14:paraId="462C0469" w14:textId="77777777" w:rsidR="00000000" w:rsidRDefault="009432B4">
      <w:pPr>
        <w:pStyle w:val="a"/>
        <w:rPr>
          <w:rFonts w:hint="cs"/>
          <w:rtl/>
        </w:rPr>
      </w:pPr>
    </w:p>
    <w:p w14:paraId="21B1FB60" w14:textId="77777777" w:rsidR="00000000" w:rsidRDefault="009432B4">
      <w:pPr>
        <w:pStyle w:val="ac"/>
        <w:rPr>
          <w:rtl/>
        </w:rPr>
      </w:pPr>
      <w:r>
        <w:rPr>
          <w:rtl/>
        </w:rPr>
        <w:t>גדעון סער (הליכוד):</w:t>
      </w:r>
    </w:p>
    <w:p w14:paraId="44055370" w14:textId="77777777" w:rsidR="00000000" w:rsidRDefault="009432B4">
      <w:pPr>
        <w:pStyle w:val="a"/>
        <w:rPr>
          <w:rtl/>
        </w:rPr>
      </w:pPr>
    </w:p>
    <w:p w14:paraId="1B5EC70E" w14:textId="77777777" w:rsidR="00000000" w:rsidRDefault="009432B4">
      <w:pPr>
        <w:pStyle w:val="a"/>
        <w:rPr>
          <w:rFonts w:hint="cs"/>
          <w:rtl/>
        </w:rPr>
      </w:pPr>
      <w:r>
        <w:rPr>
          <w:rFonts w:hint="cs"/>
          <w:rtl/>
        </w:rPr>
        <w:t>סיכמתי אתה שלא נצביע היום.</w:t>
      </w:r>
    </w:p>
    <w:p w14:paraId="1E0735FC" w14:textId="77777777" w:rsidR="00000000" w:rsidRDefault="009432B4">
      <w:pPr>
        <w:pStyle w:val="a"/>
        <w:rPr>
          <w:rFonts w:hint="cs"/>
          <w:rtl/>
        </w:rPr>
      </w:pPr>
    </w:p>
    <w:p w14:paraId="15AECC7B" w14:textId="77777777" w:rsidR="00000000" w:rsidRDefault="009432B4">
      <w:pPr>
        <w:pStyle w:val="SpeakerCon"/>
        <w:rPr>
          <w:rtl/>
        </w:rPr>
      </w:pPr>
      <w:bookmarkStart w:id="57" w:name="FS000000478T09_07_2003_12_14_00C"/>
      <w:bookmarkEnd w:id="57"/>
      <w:r>
        <w:rPr>
          <w:rtl/>
        </w:rPr>
        <w:t>השר מאיר שטרית:</w:t>
      </w:r>
    </w:p>
    <w:p w14:paraId="6DE74C8B" w14:textId="77777777" w:rsidR="00000000" w:rsidRDefault="009432B4">
      <w:pPr>
        <w:pStyle w:val="a"/>
        <w:rPr>
          <w:rtl/>
        </w:rPr>
      </w:pPr>
    </w:p>
    <w:p w14:paraId="5D7063BC" w14:textId="77777777" w:rsidR="00000000" w:rsidRDefault="009432B4">
      <w:pPr>
        <w:pStyle w:val="a"/>
        <w:rPr>
          <w:rFonts w:hint="cs"/>
          <w:rtl/>
        </w:rPr>
      </w:pPr>
      <w:r>
        <w:rPr>
          <w:rFonts w:hint="cs"/>
          <w:rtl/>
        </w:rPr>
        <w:t>זה לא בידי, זה בידי יושב-ראש הכנסת, אם מותר להצביע או לא להצביע.</w:t>
      </w:r>
    </w:p>
    <w:p w14:paraId="3BAF0B39" w14:textId="77777777" w:rsidR="00000000" w:rsidRDefault="009432B4">
      <w:pPr>
        <w:pStyle w:val="ad"/>
        <w:rPr>
          <w:rtl/>
        </w:rPr>
      </w:pPr>
    </w:p>
    <w:p w14:paraId="454E6113" w14:textId="77777777" w:rsidR="00000000" w:rsidRDefault="009432B4">
      <w:pPr>
        <w:pStyle w:val="ad"/>
        <w:rPr>
          <w:rtl/>
        </w:rPr>
      </w:pPr>
      <w:r>
        <w:rPr>
          <w:rtl/>
        </w:rPr>
        <w:t>היו"ר ראובן ריבלין:</w:t>
      </w:r>
    </w:p>
    <w:p w14:paraId="6AEEE7CC" w14:textId="77777777" w:rsidR="00000000" w:rsidRDefault="009432B4">
      <w:pPr>
        <w:pStyle w:val="a"/>
        <w:rPr>
          <w:rtl/>
        </w:rPr>
      </w:pPr>
    </w:p>
    <w:p w14:paraId="6A3F6B67" w14:textId="77777777" w:rsidR="00000000" w:rsidRDefault="009432B4">
      <w:pPr>
        <w:pStyle w:val="a"/>
        <w:rPr>
          <w:rFonts w:hint="cs"/>
          <w:rtl/>
        </w:rPr>
      </w:pPr>
      <w:r>
        <w:rPr>
          <w:rFonts w:hint="cs"/>
          <w:rtl/>
        </w:rPr>
        <w:t>אדוני השר, עם כל הכבוד ליושב-ראש הקואליצי</w:t>
      </w:r>
      <w:r>
        <w:rPr>
          <w:rFonts w:hint="cs"/>
          <w:rtl/>
        </w:rPr>
        <w:t>ה, ויש לי הרבה כבוד ליושב-ראש הקואליציה, מי שיכול לבקש זאת - זו רק הממשלה. אם הממשלה תבקש לדחות את ההצבעה, נשאל את פי חברי הכנסת. יושב-ראש הקואליציה הוא דמות מאוד חשובה במעמד הפוליטי, אבל לא במעמד של הכנסת, לא עד כדי כך.</w:t>
      </w:r>
    </w:p>
    <w:p w14:paraId="1E0836A5" w14:textId="77777777" w:rsidR="00000000" w:rsidRDefault="009432B4">
      <w:pPr>
        <w:pStyle w:val="a"/>
        <w:rPr>
          <w:rFonts w:hint="cs"/>
          <w:rtl/>
        </w:rPr>
      </w:pPr>
    </w:p>
    <w:p w14:paraId="3C2524D2" w14:textId="77777777" w:rsidR="00000000" w:rsidRDefault="009432B4">
      <w:pPr>
        <w:pStyle w:val="SpeakerCon"/>
        <w:rPr>
          <w:rtl/>
        </w:rPr>
      </w:pPr>
      <w:bookmarkStart w:id="58" w:name="FS000000478T09_07_2003_12_15_09C"/>
      <w:bookmarkEnd w:id="58"/>
      <w:r>
        <w:rPr>
          <w:rtl/>
        </w:rPr>
        <w:t>השר מאיר שטרית:</w:t>
      </w:r>
    </w:p>
    <w:p w14:paraId="78024DB3" w14:textId="77777777" w:rsidR="00000000" w:rsidRDefault="009432B4">
      <w:pPr>
        <w:pStyle w:val="a"/>
        <w:rPr>
          <w:rtl/>
        </w:rPr>
      </w:pPr>
    </w:p>
    <w:p w14:paraId="0B6BBBD3" w14:textId="77777777" w:rsidR="00000000" w:rsidRDefault="009432B4">
      <w:pPr>
        <w:pStyle w:val="a"/>
        <w:rPr>
          <w:rFonts w:hint="cs"/>
          <w:rtl/>
        </w:rPr>
      </w:pPr>
      <w:r>
        <w:rPr>
          <w:rFonts w:hint="cs"/>
          <w:rtl/>
        </w:rPr>
        <w:t xml:space="preserve">אדוני היושב-ראש, </w:t>
      </w:r>
      <w:r>
        <w:rPr>
          <w:rFonts w:hint="cs"/>
          <w:rtl/>
        </w:rPr>
        <w:t xml:space="preserve">בהקצאת קרקע כאמור, תפקידו של שמאי ממשלתי לגרום לכך שהמינהל יקבל עבור הקרקע את המחיר הראוי. </w:t>
      </w:r>
    </w:p>
    <w:p w14:paraId="3F11416E" w14:textId="77777777" w:rsidR="00000000" w:rsidRDefault="009432B4">
      <w:pPr>
        <w:pStyle w:val="a"/>
        <w:rPr>
          <w:rFonts w:hint="cs"/>
          <w:rtl/>
        </w:rPr>
      </w:pPr>
    </w:p>
    <w:p w14:paraId="1407E025" w14:textId="77777777" w:rsidR="00000000" w:rsidRDefault="009432B4">
      <w:pPr>
        <w:pStyle w:val="a"/>
        <w:rPr>
          <w:rFonts w:hint="cs"/>
          <w:rtl/>
        </w:rPr>
      </w:pPr>
      <w:r>
        <w:rPr>
          <w:rFonts w:hint="cs"/>
          <w:rtl/>
        </w:rPr>
        <w:t>חברת הכנסת נוקד אומרת, שכאשר מישהו מקבל זכות על קרקע ללא מכרז, או כאשר הוא זכה במכרז והוא רוצה לשפר את זכויות הבנייה בקרקע הזאת, והמינהל כמובן דורש אז תוספת למחיר,</w:t>
      </w:r>
      <w:r>
        <w:rPr>
          <w:rFonts w:hint="cs"/>
          <w:rtl/>
        </w:rPr>
        <w:t xml:space="preserve"> בהתאם לזכויות הבנייה, ולאותו אדם יש ערעור על המחיר שהשמאי מבקש, שהמדינה תמנה יחד עם השמאי שמאי פרטי, שהוא יכריע. אתם מכירים מישהו פרטי שמוכן לעשות דבר כזה? אני לא חושב שהדבר הזה קורה בסקטור הפרטי באיזה מקום.</w:t>
      </w:r>
    </w:p>
    <w:p w14:paraId="0D2EB45A" w14:textId="77777777" w:rsidR="00000000" w:rsidRDefault="009432B4">
      <w:pPr>
        <w:pStyle w:val="a"/>
        <w:rPr>
          <w:rFonts w:hint="cs"/>
          <w:rtl/>
        </w:rPr>
      </w:pPr>
    </w:p>
    <w:p w14:paraId="53C98A0E" w14:textId="77777777" w:rsidR="00000000" w:rsidRDefault="009432B4">
      <w:pPr>
        <w:pStyle w:val="a"/>
        <w:rPr>
          <w:rFonts w:hint="cs"/>
          <w:rtl/>
        </w:rPr>
      </w:pPr>
      <w:r>
        <w:rPr>
          <w:rFonts w:hint="cs"/>
          <w:rtl/>
        </w:rPr>
        <w:t>הצעת החוק גם פוגעת בעצמאות ובאובייקטיביות של ה</w:t>
      </w:r>
      <w:r>
        <w:rPr>
          <w:rFonts w:hint="cs"/>
          <w:rtl/>
        </w:rPr>
        <w:t>שמאי הממשלתי הראשי, שתפקידו לקבוע את המחיר הראוי שהמדינה תקבל עבור הקרקע. המדינה, וגם המינהל כמובן, לא מוכנים להוציא מידיהם, מידי המדינה, את הסמכות להחליט על מחיר הקרקע ולהעביר אותה לגורם פרטי, שיהיה נתון ללחצים מלחצים שונים. השמאי הממשלתי בתפקידו איננו נת</w:t>
      </w:r>
      <w:r>
        <w:rPr>
          <w:rFonts w:hint="cs"/>
          <w:rtl/>
        </w:rPr>
        <w:t>ון ללחצים הללו, והוא גם מתעלם מהם, ולכן המחיר הראוי של הקרקע נקבע על-ידו. זה מה שהחוק קובע.</w:t>
      </w:r>
    </w:p>
    <w:p w14:paraId="75C21F1D" w14:textId="77777777" w:rsidR="00000000" w:rsidRDefault="009432B4">
      <w:pPr>
        <w:pStyle w:val="a"/>
        <w:rPr>
          <w:rFonts w:hint="cs"/>
          <w:rtl/>
        </w:rPr>
      </w:pPr>
    </w:p>
    <w:p w14:paraId="3330882F" w14:textId="77777777" w:rsidR="00000000" w:rsidRDefault="009432B4">
      <w:pPr>
        <w:pStyle w:val="a"/>
        <w:rPr>
          <w:rFonts w:hint="cs"/>
          <w:rtl/>
        </w:rPr>
      </w:pPr>
      <w:r>
        <w:rPr>
          <w:rFonts w:hint="cs"/>
          <w:rtl/>
        </w:rPr>
        <w:t>לכן, אדוני היושב-ראש, נראה לנו שאין שום הצדקה לקבל את הצעת החוק הזאת. על-פי ועדת השרים לענייני חקיקה, אנחנו מתנגדים להצעת החוק.</w:t>
      </w:r>
    </w:p>
    <w:p w14:paraId="67E5353C" w14:textId="77777777" w:rsidR="00000000" w:rsidRDefault="009432B4">
      <w:pPr>
        <w:pStyle w:val="a"/>
        <w:rPr>
          <w:rFonts w:hint="cs"/>
          <w:rtl/>
        </w:rPr>
      </w:pPr>
    </w:p>
    <w:p w14:paraId="5F38278C" w14:textId="77777777" w:rsidR="00000000" w:rsidRDefault="009432B4">
      <w:pPr>
        <w:pStyle w:val="ad"/>
        <w:rPr>
          <w:rtl/>
        </w:rPr>
      </w:pPr>
      <w:r>
        <w:rPr>
          <w:rtl/>
        </w:rPr>
        <w:t>היו"ר ראובן ריבלין:</w:t>
      </w:r>
    </w:p>
    <w:p w14:paraId="0851FD28" w14:textId="77777777" w:rsidR="00000000" w:rsidRDefault="009432B4">
      <w:pPr>
        <w:pStyle w:val="a"/>
        <w:rPr>
          <w:rtl/>
        </w:rPr>
      </w:pPr>
    </w:p>
    <w:p w14:paraId="4C698C19" w14:textId="77777777" w:rsidR="00000000" w:rsidRDefault="009432B4">
      <w:pPr>
        <w:pStyle w:val="a"/>
        <w:rPr>
          <w:rFonts w:hint="cs"/>
          <w:rtl/>
        </w:rPr>
      </w:pPr>
      <w:r>
        <w:rPr>
          <w:rFonts w:hint="cs"/>
          <w:rtl/>
        </w:rPr>
        <w:t>האם אדוני מוכ</w:t>
      </w:r>
      <w:r>
        <w:rPr>
          <w:rFonts w:hint="cs"/>
          <w:rtl/>
        </w:rPr>
        <w:t>ן להצעת יושב-ראש הקואליציה?</w:t>
      </w:r>
    </w:p>
    <w:p w14:paraId="08306723" w14:textId="77777777" w:rsidR="00000000" w:rsidRDefault="009432B4">
      <w:pPr>
        <w:pStyle w:val="a"/>
        <w:rPr>
          <w:rFonts w:hint="cs"/>
          <w:rtl/>
        </w:rPr>
      </w:pPr>
    </w:p>
    <w:p w14:paraId="43F16B34" w14:textId="77777777" w:rsidR="00000000" w:rsidRDefault="009432B4">
      <w:pPr>
        <w:pStyle w:val="ac"/>
        <w:rPr>
          <w:rtl/>
        </w:rPr>
      </w:pPr>
      <w:r>
        <w:rPr>
          <w:rFonts w:hint="eastAsia"/>
          <w:rtl/>
        </w:rPr>
        <w:t>גדעון</w:t>
      </w:r>
      <w:r>
        <w:rPr>
          <w:rtl/>
        </w:rPr>
        <w:t xml:space="preserve"> סער (הליכוד):</w:t>
      </w:r>
    </w:p>
    <w:p w14:paraId="1FAA7A4A" w14:textId="77777777" w:rsidR="00000000" w:rsidRDefault="009432B4">
      <w:pPr>
        <w:pStyle w:val="a"/>
        <w:rPr>
          <w:rFonts w:hint="cs"/>
          <w:rtl/>
        </w:rPr>
      </w:pPr>
    </w:p>
    <w:p w14:paraId="6A223EE6" w14:textId="77777777" w:rsidR="00000000" w:rsidRDefault="009432B4">
      <w:pPr>
        <w:pStyle w:val="a"/>
        <w:rPr>
          <w:rFonts w:hint="cs"/>
          <w:rtl/>
        </w:rPr>
      </w:pPr>
      <w:r>
        <w:rPr>
          <w:rFonts w:hint="cs"/>
          <w:rtl/>
        </w:rPr>
        <w:t>אני מבקש לדחות את ההצבעה.</w:t>
      </w:r>
    </w:p>
    <w:p w14:paraId="3ED3EB7A" w14:textId="77777777" w:rsidR="00000000" w:rsidRDefault="009432B4">
      <w:pPr>
        <w:pStyle w:val="ad"/>
        <w:rPr>
          <w:rtl/>
        </w:rPr>
      </w:pPr>
    </w:p>
    <w:p w14:paraId="62FD6CB4" w14:textId="77777777" w:rsidR="00000000" w:rsidRDefault="009432B4">
      <w:pPr>
        <w:pStyle w:val="ad"/>
        <w:rPr>
          <w:rtl/>
        </w:rPr>
      </w:pPr>
      <w:r>
        <w:rPr>
          <w:rtl/>
        </w:rPr>
        <w:t>היו"ר ראובן ריבלין:</w:t>
      </w:r>
    </w:p>
    <w:p w14:paraId="2F4016E0" w14:textId="77777777" w:rsidR="00000000" w:rsidRDefault="009432B4">
      <w:pPr>
        <w:pStyle w:val="a"/>
        <w:rPr>
          <w:rtl/>
        </w:rPr>
      </w:pPr>
    </w:p>
    <w:p w14:paraId="48BA4EEA" w14:textId="77777777" w:rsidR="00000000" w:rsidRDefault="009432B4">
      <w:pPr>
        <w:pStyle w:val="a"/>
        <w:rPr>
          <w:rFonts w:hint="cs"/>
          <w:rtl/>
        </w:rPr>
      </w:pPr>
      <w:r>
        <w:rPr>
          <w:rFonts w:hint="cs"/>
          <w:rtl/>
        </w:rPr>
        <w:t>האם אדוני מסכים בשם הממשלה לדחות את ההצבעה?</w:t>
      </w:r>
    </w:p>
    <w:p w14:paraId="2E72420C" w14:textId="77777777" w:rsidR="00000000" w:rsidRDefault="009432B4">
      <w:pPr>
        <w:pStyle w:val="a"/>
        <w:rPr>
          <w:rFonts w:hint="cs"/>
          <w:rtl/>
        </w:rPr>
      </w:pPr>
      <w:r>
        <w:rPr>
          <w:rFonts w:hint="cs"/>
          <w:rtl/>
        </w:rPr>
        <w:tab/>
      </w:r>
    </w:p>
    <w:p w14:paraId="705C946F" w14:textId="77777777" w:rsidR="00000000" w:rsidRDefault="009432B4">
      <w:pPr>
        <w:pStyle w:val="SpeakerCon"/>
        <w:rPr>
          <w:rtl/>
        </w:rPr>
      </w:pPr>
      <w:bookmarkStart w:id="59" w:name="FS000000478T09_07_2003_12_19_34C"/>
      <w:bookmarkEnd w:id="59"/>
      <w:r>
        <w:rPr>
          <w:rtl/>
        </w:rPr>
        <w:t>השר מאיר שטרית:</w:t>
      </w:r>
    </w:p>
    <w:p w14:paraId="2AB74A81" w14:textId="77777777" w:rsidR="00000000" w:rsidRDefault="009432B4">
      <w:pPr>
        <w:pStyle w:val="a"/>
        <w:rPr>
          <w:rtl/>
        </w:rPr>
      </w:pPr>
    </w:p>
    <w:p w14:paraId="54B20B28" w14:textId="77777777" w:rsidR="00000000" w:rsidRDefault="009432B4">
      <w:pPr>
        <w:pStyle w:val="a"/>
        <w:rPr>
          <w:rFonts w:hint="cs"/>
          <w:rtl/>
        </w:rPr>
      </w:pPr>
      <w:r>
        <w:rPr>
          <w:rFonts w:hint="cs"/>
          <w:rtl/>
        </w:rPr>
        <w:t>ככל שזה תלוי בי - לא. אין שום סיבה לדחות את ההצבעה. אנחנו נתנגד להצעה עכשיו וגם בשבוע הבא.</w:t>
      </w:r>
    </w:p>
    <w:p w14:paraId="4D62E4A2" w14:textId="77777777" w:rsidR="00000000" w:rsidRDefault="009432B4">
      <w:pPr>
        <w:pStyle w:val="a"/>
        <w:rPr>
          <w:rFonts w:hint="cs"/>
          <w:rtl/>
        </w:rPr>
      </w:pPr>
    </w:p>
    <w:p w14:paraId="65E9F24A" w14:textId="77777777" w:rsidR="00000000" w:rsidRDefault="009432B4">
      <w:pPr>
        <w:pStyle w:val="ac"/>
        <w:rPr>
          <w:rtl/>
        </w:rPr>
      </w:pPr>
      <w:r>
        <w:rPr>
          <w:rFonts w:hint="eastAsia"/>
          <w:rtl/>
        </w:rPr>
        <w:t>גדע</w:t>
      </w:r>
      <w:r>
        <w:rPr>
          <w:rFonts w:hint="eastAsia"/>
          <w:rtl/>
        </w:rPr>
        <w:t>ון</w:t>
      </w:r>
      <w:r>
        <w:rPr>
          <w:rtl/>
        </w:rPr>
        <w:t xml:space="preserve"> סער (הליכוד):</w:t>
      </w:r>
    </w:p>
    <w:p w14:paraId="5B01001C" w14:textId="77777777" w:rsidR="00000000" w:rsidRDefault="009432B4">
      <w:pPr>
        <w:pStyle w:val="a"/>
        <w:rPr>
          <w:rFonts w:hint="cs"/>
          <w:rtl/>
        </w:rPr>
      </w:pPr>
    </w:p>
    <w:p w14:paraId="506E1C58" w14:textId="77777777" w:rsidR="00000000" w:rsidRDefault="009432B4">
      <w:pPr>
        <w:pStyle w:val="a"/>
        <w:rPr>
          <w:rFonts w:hint="cs"/>
          <w:rtl/>
        </w:rPr>
      </w:pPr>
      <w:r>
        <w:rPr>
          <w:rFonts w:hint="cs"/>
          <w:rtl/>
        </w:rPr>
        <w:t>אני מבקש ממך לכבד את הסיכום שהגעתי אליו עם המציעה, לדחות את ההצבעה.</w:t>
      </w:r>
    </w:p>
    <w:p w14:paraId="2B424492" w14:textId="77777777" w:rsidR="00000000" w:rsidRDefault="009432B4">
      <w:pPr>
        <w:pStyle w:val="a"/>
        <w:rPr>
          <w:rFonts w:hint="cs"/>
          <w:rtl/>
        </w:rPr>
      </w:pPr>
    </w:p>
    <w:p w14:paraId="284D5E65" w14:textId="77777777" w:rsidR="00000000" w:rsidRDefault="009432B4">
      <w:pPr>
        <w:pStyle w:val="SpeakerCon"/>
        <w:rPr>
          <w:rtl/>
        </w:rPr>
      </w:pPr>
      <w:bookmarkStart w:id="60" w:name="FS000000478T09_07_2003_12_20_31C"/>
      <w:bookmarkEnd w:id="60"/>
      <w:r>
        <w:rPr>
          <w:rtl/>
        </w:rPr>
        <w:t>השר מאיר שטרית:</w:t>
      </w:r>
    </w:p>
    <w:p w14:paraId="3B2B1BDD" w14:textId="77777777" w:rsidR="00000000" w:rsidRDefault="009432B4">
      <w:pPr>
        <w:pStyle w:val="a"/>
        <w:rPr>
          <w:rtl/>
        </w:rPr>
      </w:pPr>
    </w:p>
    <w:p w14:paraId="7FD8B896" w14:textId="77777777" w:rsidR="00000000" w:rsidRDefault="009432B4">
      <w:pPr>
        <w:pStyle w:val="a"/>
        <w:rPr>
          <w:rFonts w:hint="cs"/>
          <w:rtl/>
        </w:rPr>
      </w:pPr>
      <w:r>
        <w:rPr>
          <w:rFonts w:hint="cs"/>
          <w:rtl/>
        </w:rPr>
        <w:t>אתה לא יכול לבקש לדחות את ההצבעה. הממשלה יכולה לבקש.</w:t>
      </w:r>
    </w:p>
    <w:p w14:paraId="382E4163" w14:textId="77777777" w:rsidR="00000000" w:rsidRDefault="009432B4">
      <w:pPr>
        <w:pStyle w:val="a"/>
        <w:rPr>
          <w:rFonts w:hint="cs"/>
          <w:rtl/>
        </w:rPr>
      </w:pPr>
    </w:p>
    <w:p w14:paraId="618F4635" w14:textId="77777777" w:rsidR="00000000" w:rsidRDefault="009432B4">
      <w:pPr>
        <w:pStyle w:val="ac"/>
        <w:rPr>
          <w:rtl/>
        </w:rPr>
      </w:pPr>
      <w:r>
        <w:rPr>
          <w:rFonts w:hint="eastAsia"/>
          <w:rtl/>
        </w:rPr>
        <w:t>גדעון</w:t>
      </w:r>
      <w:r>
        <w:rPr>
          <w:rtl/>
        </w:rPr>
        <w:t xml:space="preserve"> סער (הליכוד):</w:t>
      </w:r>
    </w:p>
    <w:p w14:paraId="508557E3" w14:textId="77777777" w:rsidR="00000000" w:rsidRDefault="009432B4">
      <w:pPr>
        <w:pStyle w:val="a"/>
        <w:rPr>
          <w:rFonts w:hint="cs"/>
          <w:rtl/>
        </w:rPr>
      </w:pPr>
    </w:p>
    <w:p w14:paraId="26898A3D" w14:textId="77777777" w:rsidR="00000000" w:rsidRDefault="009432B4">
      <w:pPr>
        <w:pStyle w:val="a"/>
        <w:rPr>
          <w:rFonts w:hint="cs"/>
          <w:rtl/>
        </w:rPr>
      </w:pPr>
      <w:r>
        <w:rPr>
          <w:rFonts w:hint="cs"/>
          <w:rtl/>
        </w:rPr>
        <w:t>אני מבקש מהממשלה לכבד את בקשתי.</w:t>
      </w:r>
    </w:p>
    <w:p w14:paraId="058919C9" w14:textId="77777777" w:rsidR="00000000" w:rsidRDefault="009432B4">
      <w:pPr>
        <w:pStyle w:val="a"/>
        <w:rPr>
          <w:rFonts w:hint="cs"/>
          <w:rtl/>
        </w:rPr>
      </w:pPr>
    </w:p>
    <w:p w14:paraId="77AEDC67" w14:textId="77777777" w:rsidR="00000000" w:rsidRDefault="009432B4">
      <w:pPr>
        <w:pStyle w:val="SpeakerCon"/>
        <w:rPr>
          <w:rtl/>
        </w:rPr>
      </w:pPr>
      <w:bookmarkStart w:id="61" w:name="FS000000478T09_07_2003_12_21_10C"/>
      <w:bookmarkEnd w:id="61"/>
      <w:r>
        <w:rPr>
          <w:rtl/>
        </w:rPr>
        <w:t>השר מאיר שטרית:</w:t>
      </w:r>
    </w:p>
    <w:p w14:paraId="0A4A57F4" w14:textId="77777777" w:rsidR="00000000" w:rsidRDefault="009432B4">
      <w:pPr>
        <w:pStyle w:val="a"/>
        <w:rPr>
          <w:rtl/>
        </w:rPr>
      </w:pPr>
    </w:p>
    <w:p w14:paraId="611CDAEB" w14:textId="77777777" w:rsidR="00000000" w:rsidRDefault="009432B4">
      <w:pPr>
        <w:pStyle w:val="a"/>
        <w:rPr>
          <w:rFonts w:hint="cs"/>
          <w:rtl/>
        </w:rPr>
      </w:pPr>
      <w:r>
        <w:rPr>
          <w:rFonts w:hint="cs"/>
          <w:rtl/>
        </w:rPr>
        <w:t>גדעון סער, נתנגד להצעת החוק</w:t>
      </w:r>
      <w:r>
        <w:rPr>
          <w:rFonts w:hint="cs"/>
          <w:rtl/>
        </w:rPr>
        <w:t xml:space="preserve"> גם בשבוע הבא וגם השבוע. לכן, אדוני, אני מתנגד להצעה, ואני מציע להצביע על החוק היום.</w:t>
      </w:r>
    </w:p>
    <w:p w14:paraId="2B075AD0" w14:textId="77777777" w:rsidR="00000000" w:rsidRDefault="009432B4">
      <w:pPr>
        <w:pStyle w:val="a"/>
        <w:rPr>
          <w:rFonts w:hint="cs"/>
          <w:rtl/>
        </w:rPr>
      </w:pPr>
    </w:p>
    <w:p w14:paraId="5433B78D" w14:textId="77777777" w:rsidR="00000000" w:rsidRDefault="009432B4">
      <w:pPr>
        <w:pStyle w:val="ad"/>
        <w:rPr>
          <w:rtl/>
        </w:rPr>
      </w:pPr>
      <w:r>
        <w:rPr>
          <w:rtl/>
        </w:rPr>
        <w:t>היו"ר ראובן ריבלין:</w:t>
      </w:r>
    </w:p>
    <w:p w14:paraId="5F157BD4" w14:textId="77777777" w:rsidR="00000000" w:rsidRDefault="009432B4">
      <w:pPr>
        <w:pStyle w:val="a"/>
        <w:rPr>
          <w:rtl/>
        </w:rPr>
      </w:pPr>
    </w:p>
    <w:p w14:paraId="563C6B86" w14:textId="77777777" w:rsidR="00000000" w:rsidRDefault="009432B4">
      <w:pPr>
        <w:pStyle w:val="a"/>
        <w:rPr>
          <w:rFonts w:hint="cs"/>
          <w:rtl/>
        </w:rPr>
      </w:pPr>
      <w:r>
        <w:rPr>
          <w:rFonts w:hint="cs"/>
          <w:rtl/>
        </w:rPr>
        <w:t>גברתי חברת הכנסת נוקד, זכות התשובה, אם גברתי רוצה.</w:t>
      </w:r>
    </w:p>
    <w:p w14:paraId="66F5E904" w14:textId="77777777" w:rsidR="00000000" w:rsidRDefault="009432B4">
      <w:pPr>
        <w:pStyle w:val="a"/>
        <w:rPr>
          <w:rFonts w:hint="cs"/>
          <w:rtl/>
        </w:rPr>
      </w:pPr>
    </w:p>
    <w:p w14:paraId="02F92988" w14:textId="77777777" w:rsidR="00000000" w:rsidRDefault="009432B4">
      <w:pPr>
        <w:pStyle w:val="a"/>
        <w:rPr>
          <w:rFonts w:hint="cs"/>
          <w:rtl/>
        </w:rPr>
      </w:pPr>
      <w:r>
        <w:rPr>
          <w:rFonts w:hint="cs"/>
          <w:rtl/>
        </w:rPr>
        <w:t>ובכן, רבותי, הממשלה לא ביקשה לדחות את ההצבעה, ולכן אנחנו ניגשים להצבעה. מי בעד? מי נגד? נא להצביע</w:t>
      </w:r>
      <w:r>
        <w:rPr>
          <w:rFonts w:hint="cs"/>
          <w:rtl/>
        </w:rPr>
        <w:t>.</w:t>
      </w:r>
    </w:p>
    <w:p w14:paraId="2BBAE92D" w14:textId="77777777" w:rsidR="00000000" w:rsidRDefault="009432B4">
      <w:pPr>
        <w:pStyle w:val="a7"/>
        <w:bidi/>
        <w:rPr>
          <w:rtl/>
        </w:rPr>
      </w:pPr>
    </w:p>
    <w:p w14:paraId="3C90219E" w14:textId="77777777" w:rsidR="00000000" w:rsidRDefault="009432B4">
      <w:pPr>
        <w:pStyle w:val="a7"/>
        <w:bidi/>
        <w:rPr>
          <w:rFonts w:hint="cs"/>
          <w:rtl/>
        </w:rPr>
      </w:pPr>
      <w:r>
        <w:rPr>
          <w:rFonts w:hint="cs"/>
          <w:rtl/>
        </w:rPr>
        <w:t>הצבעה מס' 1</w:t>
      </w:r>
    </w:p>
    <w:p w14:paraId="006672B5" w14:textId="77777777" w:rsidR="00000000" w:rsidRDefault="009432B4">
      <w:pPr>
        <w:pStyle w:val="a"/>
        <w:rPr>
          <w:rFonts w:hint="cs"/>
          <w:rtl/>
        </w:rPr>
      </w:pPr>
    </w:p>
    <w:p w14:paraId="754B4817" w14:textId="77777777" w:rsidR="00000000" w:rsidRDefault="009432B4">
      <w:pPr>
        <w:pStyle w:val="a8"/>
        <w:bidi/>
        <w:rPr>
          <w:rFonts w:hint="cs"/>
          <w:rtl/>
        </w:rPr>
      </w:pPr>
      <w:r>
        <w:rPr>
          <w:rFonts w:hint="cs"/>
          <w:rtl/>
        </w:rPr>
        <w:t>בעד ההצעה להעביר את הצעת החוק לדיון מוקדם בוועדה - 23</w:t>
      </w:r>
    </w:p>
    <w:p w14:paraId="64199F5A" w14:textId="77777777" w:rsidR="00000000" w:rsidRDefault="009432B4">
      <w:pPr>
        <w:pStyle w:val="a8"/>
        <w:bidi/>
        <w:rPr>
          <w:rFonts w:hint="cs"/>
          <w:rtl/>
        </w:rPr>
      </w:pPr>
      <w:r>
        <w:rPr>
          <w:rFonts w:hint="cs"/>
          <w:rtl/>
        </w:rPr>
        <w:t>בעד ההצעה להסיר מסדר-היום את הצעת החוק - 31</w:t>
      </w:r>
    </w:p>
    <w:p w14:paraId="460337CE" w14:textId="77777777" w:rsidR="00000000" w:rsidRDefault="009432B4">
      <w:pPr>
        <w:pStyle w:val="a8"/>
        <w:bidi/>
        <w:rPr>
          <w:rFonts w:hint="cs"/>
          <w:rtl/>
        </w:rPr>
      </w:pPr>
      <w:r>
        <w:rPr>
          <w:rFonts w:hint="cs"/>
          <w:rtl/>
        </w:rPr>
        <w:t>נמנעים - אין</w:t>
      </w:r>
    </w:p>
    <w:p w14:paraId="0480BA33" w14:textId="77777777" w:rsidR="00000000" w:rsidRDefault="009432B4">
      <w:pPr>
        <w:pStyle w:val="a9"/>
        <w:bidi/>
        <w:rPr>
          <w:rFonts w:hint="cs"/>
          <w:rtl/>
        </w:rPr>
      </w:pPr>
      <w:r>
        <w:rPr>
          <w:rFonts w:hint="cs"/>
          <w:rtl/>
        </w:rPr>
        <w:t xml:space="preserve">ההצעה להסיר מסדר-היום את הצעת חוק חובת המכרזים (תיקון - שמאות מכרעת), </w:t>
      </w:r>
      <w:r>
        <w:rPr>
          <w:rtl/>
        </w:rPr>
        <w:br/>
      </w:r>
      <w:r>
        <w:rPr>
          <w:rFonts w:hint="cs"/>
          <w:rtl/>
        </w:rPr>
        <w:t>התשס"ג-2003, נתקבלה.</w:t>
      </w:r>
    </w:p>
    <w:p w14:paraId="5973DA44" w14:textId="77777777" w:rsidR="00000000" w:rsidRDefault="009432B4">
      <w:pPr>
        <w:pStyle w:val="a"/>
        <w:rPr>
          <w:rFonts w:hint="cs"/>
          <w:rtl/>
        </w:rPr>
      </w:pPr>
    </w:p>
    <w:p w14:paraId="4C895531" w14:textId="77777777" w:rsidR="00000000" w:rsidRDefault="009432B4">
      <w:pPr>
        <w:pStyle w:val="ad"/>
        <w:rPr>
          <w:rtl/>
        </w:rPr>
      </w:pPr>
      <w:r>
        <w:rPr>
          <w:rtl/>
        </w:rPr>
        <w:t>היו"ר ראובן ריבלין:</w:t>
      </w:r>
    </w:p>
    <w:p w14:paraId="4B96279F" w14:textId="77777777" w:rsidR="00000000" w:rsidRDefault="009432B4">
      <w:pPr>
        <w:pStyle w:val="a"/>
        <w:rPr>
          <w:rtl/>
        </w:rPr>
      </w:pPr>
    </w:p>
    <w:p w14:paraId="5A7ACB0A" w14:textId="77777777" w:rsidR="00000000" w:rsidRDefault="009432B4">
      <w:pPr>
        <w:pStyle w:val="a"/>
        <w:rPr>
          <w:rFonts w:hint="cs"/>
          <w:rtl/>
        </w:rPr>
      </w:pPr>
      <w:r>
        <w:rPr>
          <w:rFonts w:hint="cs"/>
          <w:rtl/>
        </w:rPr>
        <w:t>ובכן, 23 תמכו ב</w:t>
      </w:r>
      <w:r>
        <w:rPr>
          <w:rFonts w:hint="cs"/>
          <w:rtl/>
        </w:rPr>
        <w:t>הצעת החוק, אך 31 התנגדו לה, ולכן אני קובע שהצעת החוק לא נתקבלה.</w:t>
      </w:r>
    </w:p>
    <w:p w14:paraId="33CC1507" w14:textId="77777777" w:rsidR="00000000" w:rsidRDefault="009432B4">
      <w:pPr>
        <w:pStyle w:val="a"/>
        <w:rPr>
          <w:rFonts w:hint="cs"/>
          <w:rtl/>
        </w:rPr>
      </w:pPr>
    </w:p>
    <w:p w14:paraId="374F7194" w14:textId="77777777" w:rsidR="00000000" w:rsidRDefault="009432B4">
      <w:pPr>
        <w:pStyle w:val="Subject"/>
        <w:rPr>
          <w:rtl/>
        </w:rPr>
      </w:pPr>
    </w:p>
    <w:p w14:paraId="7DC511E7" w14:textId="77777777" w:rsidR="00000000" w:rsidRDefault="009432B4">
      <w:pPr>
        <w:pStyle w:val="Subject"/>
        <w:rPr>
          <w:rFonts w:hint="cs"/>
          <w:u w:val="none"/>
          <w:rtl/>
        </w:rPr>
      </w:pPr>
      <w:bookmarkStart w:id="62" w:name="CS13940FI0013940T09_07_2003_12_25_57"/>
      <w:bookmarkEnd w:id="62"/>
    </w:p>
    <w:p w14:paraId="0C4CD4A4" w14:textId="77777777" w:rsidR="00000000" w:rsidRDefault="009432B4">
      <w:pPr>
        <w:pStyle w:val="Subject"/>
        <w:rPr>
          <w:rFonts w:hint="cs"/>
          <w:rtl/>
        </w:rPr>
      </w:pPr>
      <w:bookmarkStart w:id="63" w:name="_Toc45934672"/>
      <w:bookmarkStart w:id="64" w:name="_Toc76385190"/>
      <w:r>
        <w:rPr>
          <w:rtl/>
        </w:rPr>
        <w:t>הצ</w:t>
      </w:r>
      <w:r>
        <w:rPr>
          <w:rFonts w:hint="cs"/>
          <w:rtl/>
        </w:rPr>
        <w:t>עת חוק</w:t>
      </w:r>
      <w:r>
        <w:rPr>
          <w:rtl/>
        </w:rPr>
        <w:t xml:space="preserve"> לתיקון פקודת מס הכנסה</w:t>
      </w:r>
      <w:r>
        <w:rPr>
          <w:rFonts w:hint="cs"/>
          <w:rtl/>
        </w:rPr>
        <w:t xml:space="preserve"> </w:t>
      </w:r>
      <w:r>
        <w:rPr>
          <w:rtl/>
        </w:rPr>
        <w:t>[נוסח חדש]</w:t>
      </w:r>
      <w:r>
        <w:rPr>
          <w:rFonts w:hint="cs"/>
          <w:rtl/>
        </w:rPr>
        <w:t xml:space="preserve"> </w:t>
      </w:r>
      <w:r>
        <w:rPr>
          <w:rtl/>
        </w:rPr>
        <w:br/>
        <w:t>(עבודה ללא היתר), התשס"ג-2003</w:t>
      </w:r>
      <w:bookmarkEnd w:id="63"/>
      <w:bookmarkEnd w:id="64"/>
      <w:r>
        <w:rPr>
          <w:rtl/>
        </w:rPr>
        <w:t xml:space="preserve">  </w:t>
      </w:r>
    </w:p>
    <w:p w14:paraId="7A8645A8" w14:textId="77777777" w:rsidR="00000000" w:rsidRDefault="009432B4">
      <w:pPr>
        <w:pStyle w:val="a"/>
        <w:rPr>
          <w:rFonts w:hint="cs"/>
          <w:rtl/>
        </w:rPr>
      </w:pPr>
      <w:r>
        <w:rPr>
          <w:rtl/>
        </w:rPr>
        <w:t>[נספחות.]</w:t>
      </w:r>
    </w:p>
    <w:p w14:paraId="0C2B3313" w14:textId="77777777" w:rsidR="00000000" w:rsidRDefault="009432B4">
      <w:pPr>
        <w:pStyle w:val="Subject"/>
        <w:rPr>
          <w:rtl/>
        </w:rPr>
      </w:pPr>
      <w:bookmarkStart w:id="65" w:name="_Toc45934673"/>
      <w:bookmarkStart w:id="66" w:name="_Toc76385191"/>
      <w:r>
        <w:rPr>
          <w:rFonts w:hint="cs"/>
          <w:u w:val="none"/>
          <w:rtl/>
        </w:rPr>
        <w:t>(הצעת חבר הכנסת מאיר פרוש)</w:t>
      </w:r>
      <w:bookmarkEnd w:id="65"/>
      <w:bookmarkEnd w:id="66"/>
    </w:p>
    <w:p w14:paraId="705308E3" w14:textId="77777777" w:rsidR="00000000" w:rsidRDefault="009432B4">
      <w:pPr>
        <w:pStyle w:val="SubjectSub"/>
        <w:rPr>
          <w:rFonts w:hint="cs"/>
          <w:rtl/>
        </w:rPr>
      </w:pPr>
    </w:p>
    <w:p w14:paraId="3C88D404" w14:textId="77777777" w:rsidR="00000000" w:rsidRDefault="009432B4">
      <w:pPr>
        <w:pStyle w:val="ad"/>
        <w:rPr>
          <w:rtl/>
        </w:rPr>
      </w:pPr>
      <w:r>
        <w:rPr>
          <w:rtl/>
        </w:rPr>
        <w:t>היו"ר ראובן ריבלין:</w:t>
      </w:r>
    </w:p>
    <w:p w14:paraId="683A787D" w14:textId="77777777" w:rsidR="00000000" w:rsidRDefault="009432B4">
      <w:pPr>
        <w:pStyle w:val="a"/>
        <w:rPr>
          <w:rtl/>
        </w:rPr>
      </w:pPr>
    </w:p>
    <w:p w14:paraId="262D47DA" w14:textId="77777777" w:rsidR="00000000" w:rsidRDefault="009432B4">
      <w:pPr>
        <w:pStyle w:val="a"/>
        <w:rPr>
          <w:rFonts w:hint="cs"/>
          <w:rtl/>
        </w:rPr>
      </w:pPr>
      <w:r>
        <w:rPr>
          <w:rFonts w:hint="cs"/>
          <w:rtl/>
        </w:rPr>
        <w:t xml:space="preserve">רבותי חברי הכנסת, הצעת חוק לתיקון פקודת מס הכנסה [נוסח </w:t>
      </w:r>
      <w:r>
        <w:rPr>
          <w:rFonts w:hint="cs"/>
          <w:rtl/>
        </w:rPr>
        <w:t>חדש] (עבודה ללא היתר), שמספרה פ/794, של חבר הכנסת מאיר פרוש. בבקשה, אדוני.</w:t>
      </w:r>
    </w:p>
    <w:p w14:paraId="322A3403" w14:textId="77777777" w:rsidR="00000000" w:rsidRDefault="009432B4">
      <w:pPr>
        <w:pStyle w:val="a"/>
        <w:rPr>
          <w:rFonts w:hint="cs"/>
          <w:rtl/>
        </w:rPr>
      </w:pPr>
    </w:p>
    <w:p w14:paraId="181A2B50" w14:textId="77777777" w:rsidR="00000000" w:rsidRDefault="009432B4">
      <w:pPr>
        <w:pStyle w:val="Speaker"/>
        <w:rPr>
          <w:rtl/>
        </w:rPr>
      </w:pPr>
      <w:bookmarkStart w:id="67" w:name="FS000000563T09_07_2003_12_27_37"/>
      <w:bookmarkStart w:id="68" w:name="_Toc45934674"/>
      <w:bookmarkStart w:id="69" w:name="_Toc76385192"/>
      <w:bookmarkEnd w:id="67"/>
      <w:r>
        <w:rPr>
          <w:rFonts w:hint="eastAsia"/>
          <w:rtl/>
        </w:rPr>
        <w:t>מאיר</w:t>
      </w:r>
      <w:r>
        <w:rPr>
          <w:rtl/>
        </w:rPr>
        <w:t xml:space="preserve"> פרוש (יהדות התורה):</w:t>
      </w:r>
      <w:bookmarkEnd w:id="68"/>
      <w:bookmarkEnd w:id="69"/>
    </w:p>
    <w:p w14:paraId="3EFC55D5" w14:textId="77777777" w:rsidR="00000000" w:rsidRDefault="009432B4">
      <w:pPr>
        <w:pStyle w:val="a"/>
        <w:rPr>
          <w:rFonts w:hint="cs"/>
          <w:rtl/>
        </w:rPr>
      </w:pPr>
    </w:p>
    <w:p w14:paraId="7175A7F0" w14:textId="77777777" w:rsidR="00000000" w:rsidRDefault="009432B4">
      <w:pPr>
        <w:pStyle w:val="a"/>
        <w:rPr>
          <w:rFonts w:hint="cs"/>
          <w:rtl/>
        </w:rPr>
      </w:pPr>
      <w:r>
        <w:rPr>
          <w:rFonts w:hint="cs"/>
          <w:rtl/>
        </w:rPr>
        <w:t xml:space="preserve">אדוני היושב-ראש, חברי הכנסת, בפקודת מס הכנסה נקבע, שלכספים שמופרשים על-ידי המעביד לקופות גמל, אם מדובר בסכום של ארבע פעמים מהשכר הממוצע במשק, יש פטור ממס </w:t>
      </w:r>
      <w:r>
        <w:rPr>
          <w:rFonts w:hint="cs"/>
          <w:rtl/>
        </w:rPr>
        <w:t>הכנסה.</w:t>
      </w:r>
    </w:p>
    <w:p w14:paraId="49B8A10A" w14:textId="77777777" w:rsidR="00000000" w:rsidRDefault="009432B4">
      <w:pPr>
        <w:pStyle w:val="a"/>
        <w:rPr>
          <w:rFonts w:hint="cs"/>
          <w:rtl/>
        </w:rPr>
      </w:pPr>
    </w:p>
    <w:p w14:paraId="4B06EA67" w14:textId="77777777" w:rsidR="00000000" w:rsidRDefault="009432B4">
      <w:pPr>
        <w:pStyle w:val="a"/>
        <w:rPr>
          <w:rFonts w:hint="cs"/>
          <w:rtl/>
        </w:rPr>
      </w:pPr>
      <w:r>
        <w:rPr>
          <w:rFonts w:hint="cs"/>
          <w:rtl/>
        </w:rPr>
        <w:t>בסעיף החוק נאמר: "סכומים ששילם מעביד לקופת גמל לקצבה בשביל עובדו, בניכוי סכומים לפיצויים, העולים בחודש מסוים על השיעור הקבוע בכללים ממשכורתו של העובד, או העולים על השיעור הקבוע בכללים כשהוא מוכפל בסכום השווה לארבע פעמים השכר הממוצע במשק, לפי הנמוך,</w:t>
      </w:r>
      <w:r>
        <w:rPr>
          <w:rFonts w:hint="cs"/>
          <w:rtl/>
        </w:rPr>
        <w:t xml:space="preserve"> יראום כהכנסת עבודה של העובד בעת ששולמו לקופת הגמל".</w:t>
      </w:r>
    </w:p>
    <w:p w14:paraId="635B4F3A" w14:textId="77777777" w:rsidR="00000000" w:rsidRDefault="009432B4">
      <w:pPr>
        <w:pStyle w:val="a"/>
        <w:rPr>
          <w:rFonts w:hint="cs"/>
          <w:rtl/>
        </w:rPr>
      </w:pPr>
    </w:p>
    <w:p w14:paraId="40FB4DCB" w14:textId="77777777" w:rsidR="00000000" w:rsidRDefault="009432B4">
      <w:pPr>
        <w:pStyle w:val="a"/>
        <w:rPr>
          <w:rFonts w:hint="cs"/>
          <w:rtl/>
        </w:rPr>
      </w:pPr>
      <w:r>
        <w:rPr>
          <w:rFonts w:hint="cs"/>
          <w:rtl/>
        </w:rPr>
        <w:t xml:space="preserve">מה שאני מבקש לתקן, אדוני היושב-ראש, בפקודת מס הכנסה שקראתי עכשיו, בסעיף 3, בסעיף קטן (ה3), בפסקה (1), שאחרי המלים "לפי הנמוך" יבוא - - - </w:t>
      </w:r>
    </w:p>
    <w:p w14:paraId="03E449E7" w14:textId="77777777" w:rsidR="00000000" w:rsidRDefault="009432B4">
      <w:pPr>
        <w:pStyle w:val="a"/>
        <w:rPr>
          <w:rFonts w:hint="cs"/>
          <w:rtl/>
        </w:rPr>
      </w:pPr>
    </w:p>
    <w:p w14:paraId="67F3DEA2" w14:textId="77777777" w:rsidR="00000000" w:rsidRDefault="009432B4">
      <w:pPr>
        <w:pStyle w:val="a"/>
        <w:rPr>
          <w:rFonts w:hint="cs"/>
          <w:rtl/>
        </w:rPr>
      </w:pPr>
      <w:r>
        <w:rPr>
          <w:rFonts w:hint="cs"/>
          <w:rtl/>
        </w:rPr>
        <w:t>אדוני היושב-ראש, יבקש להשתיק את - - -</w:t>
      </w:r>
    </w:p>
    <w:p w14:paraId="11B0E424" w14:textId="77777777" w:rsidR="00000000" w:rsidRDefault="009432B4">
      <w:pPr>
        <w:pStyle w:val="ad"/>
        <w:rPr>
          <w:rFonts w:hint="cs"/>
          <w:rtl/>
        </w:rPr>
      </w:pPr>
    </w:p>
    <w:p w14:paraId="4A2CF326" w14:textId="77777777" w:rsidR="00000000" w:rsidRDefault="009432B4">
      <w:pPr>
        <w:pStyle w:val="ad"/>
        <w:rPr>
          <w:rtl/>
        </w:rPr>
      </w:pPr>
      <w:r>
        <w:rPr>
          <w:rtl/>
        </w:rPr>
        <w:t>היו"ר ראובן ריבלין:</w:t>
      </w:r>
    </w:p>
    <w:p w14:paraId="3978C9E1" w14:textId="77777777" w:rsidR="00000000" w:rsidRDefault="009432B4">
      <w:pPr>
        <w:pStyle w:val="a"/>
        <w:rPr>
          <w:rtl/>
        </w:rPr>
      </w:pPr>
    </w:p>
    <w:p w14:paraId="69E584BE" w14:textId="77777777" w:rsidR="00000000" w:rsidRDefault="009432B4">
      <w:pPr>
        <w:pStyle w:val="a"/>
        <w:rPr>
          <w:rFonts w:hint="cs"/>
          <w:rtl/>
        </w:rPr>
      </w:pPr>
      <w:r>
        <w:rPr>
          <w:rFonts w:hint="cs"/>
          <w:rtl/>
        </w:rPr>
        <w:t>אדו</w:t>
      </w:r>
      <w:r>
        <w:rPr>
          <w:rFonts w:hint="cs"/>
          <w:rtl/>
        </w:rPr>
        <w:t>ני יודע שיום רביעי הוא יום לא קל. רבותי חברי הכנסת, כולכם צריכים להיות, כי צריך להצביע. עם זאת, המציע רוצה להציג את מרכולתו בפניכם, ומגיעה לו הזכות המלאה. רבותי חברי סיעת העבודה-מימד. חבר הכנסת הרצוג, אני לא יכול ללכת בניגוד לתקנון - מי שיימצא עם פלאפון במ</w:t>
      </w:r>
      <w:r>
        <w:rPr>
          <w:rFonts w:hint="cs"/>
          <w:rtl/>
        </w:rPr>
        <w:t>ליאה, לא יהיה פה באותן דקות שהפלאפון יילקח ממנו. חבר הכנסת פרץ, לא ייכנס אדם עם פלאפון למליאה. רבותי חברי הכנסת, נא לאפשר לחבר הכנסת פרוש להוציא את יומו.</w:t>
      </w:r>
    </w:p>
    <w:p w14:paraId="25225C38" w14:textId="77777777" w:rsidR="00000000" w:rsidRDefault="009432B4">
      <w:pPr>
        <w:pStyle w:val="a"/>
        <w:rPr>
          <w:rFonts w:hint="cs"/>
          <w:rtl/>
        </w:rPr>
      </w:pPr>
    </w:p>
    <w:p w14:paraId="3238991A" w14:textId="77777777" w:rsidR="00000000" w:rsidRDefault="009432B4">
      <w:pPr>
        <w:pStyle w:val="SpeakerCon"/>
        <w:rPr>
          <w:rtl/>
        </w:rPr>
      </w:pPr>
      <w:bookmarkStart w:id="70" w:name="FS000000563T09_07_2003_13_02_54"/>
      <w:bookmarkEnd w:id="70"/>
      <w:r>
        <w:rPr>
          <w:rFonts w:hint="eastAsia"/>
          <w:rtl/>
        </w:rPr>
        <w:t>מאיר</w:t>
      </w:r>
      <w:r>
        <w:rPr>
          <w:rtl/>
        </w:rPr>
        <w:t xml:space="preserve"> פרוש (יהדות התורה):</w:t>
      </w:r>
    </w:p>
    <w:p w14:paraId="40563C3C" w14:textId="77777777" w:rsidR="00000000" w:rsidRDefault="009432B4">
      <w:pPr>
        <w:pStyle w:val="a"/>
        <w:rPr>
          <w:rFonts w:hint="cs"/>
          <w:rtl/>
        </w:rPr>
      </w:pPr>
    </w:p>
    <w:p w14:paraId="47518FB4" w14:textId="77777777" w:rsidR="00000000" w:rsidRDefault="009432B4">
      <w:pPr>
        <w:pStyle w:val="a"/>
        <w:rPr>
          <w:rFonts w:hint="cs"/>
          <w:rtl/>
        </w:rPr>
      </w:pPr>
      <w:r>
        <w:rPr>
          <w:rFonts w:hint="cs"/>
          <w:rtl/>
        </w:rPr>
        <w:t>להוציא את יומי זה יהיה קשה, אלא אם ראש הממשלה, שיושב פה, ייתן הנחיה שהקואלי</w:t>
      </w:r>
      <w:r>
        <w:rPr>
          <w:rFonts w:hint="cs"/>
          <w:rtl/>
        </w:rPr>
        <w:t>ציה מצביעה יחד אתי בהצעת החוק הזאת. כך אני אוציא את יומי.</w:t>
      </w:r>
    </w:p>
    <w:p w14:paraId="1F02D84A" w14:textId="77777777" w:rsidR="00000000" w:rsidRDefault="009432B4">
      <w:pPr>
        <w:pStyle w:val="ad"/>
        <w:rPr>
          <w:rtl/>
        </w:rPr>
      </w:pPr>
    </w:p>
    <w:p w14:paraId="4B3057F0" w14:textId="77777777" w:rsidR="00000000" w:rsidRDefault="009432B4">
      <w:pPr>
        <w:pStyle w:val="ad"/>
        <w:rPr>
          <w:rtl/>
        </w:rPr>
      </w:pPr>
      <w:r>
        <w:rPr>
          <w:rtl/>
        </w:rPr>
        <w:t>היו"ר ראובן ריבלין:</w:t>
      </w:r>
    </w:p>
    <w:p w14:paraId="18AA6FDA" w14:textId="77777777" w:rsidR="00000000" w:rsidRDefault="009432B4">
      <w:pPr>
        <w:pStyle w:val="a"/>
        <w:rPr>
          <w:rtl/>
        </w:rPr>
      </w:pPr>
    </w:p>
    <w:p w14:paraId="5D91B39E" w14:textId="77777777" w:rsidR="00000000" w:rsidRDefault="009432B4">
      <w:pPr>
        <w:pStyle w:val="a"/>
        <w:rPr>
          <w:rFonts w:hint="cs"/>
          <w:rtl/>
        </w:rPr>
      </w:pPr>
      <w:r>
        <w:rPr>
          <w:rFonts w:hint="cs"/>
          <w:rtl/>
        </w:rPr>
        <w:t>על כל פנים - להציג את מרכולתו.</w:t>
      </w:r>
    </w:p>
    <w:p w14:paraId="39A4A1CB" w14:textId="77777777" w:rsidR="00000000" w:rsidRDefault="009432B4">
      <w:pPr>
        <w:pStyle w:val="a"/>
        <w:rPr>
          <w:rFonts w:hint="cs"/>
          <w:rtl/>
        </w:rPr>
      </w:pPr>
    </w:p>
    <w:p w14:paraId="7BDFCA13" w14:textId="77777777" w:rsidR="00000000" w:rsidRDefault="009432B4">
      <w:pPr>
        <w:pStyle w:val="SpeakerCon"/>
        <w:rPr>
          <w:rtl/>
        </w:rPr>
      </w:pPr>
      <w:bookmarkStart w:id="71" w:name="FS000000563T09_07_2003_13_06_09"/>
      <w:bookmarkEnd w:id="71"/>
      <w:r>
        <w:rPr>
          <w:rFonts w:hint="eastAsia"/>
          <w:rtl/>
        </w:rPr>
        <w:t>מאיר</w:t>
      </w:r>
      <w:r>
        <w:rPr>
          <w:rtl/>
        </w:rPr>
        <w:t xml:space="preserve"> פרוש (יהדות התורה):</w:t>
      </w:r>
    </w:p>
    <w:p w14:paraId="5358393B" w14:textId="77777777" w:rsidR="00000000" w:rsidRDefault="009432B4">
      <w:pPr>
        <w:pStyle w:val="a"/>
        <w:rPr>
          <w:rFonts w:hint="cs"/>
          <w:rtl/>
        </w:rPr>
      </w:pPr>
    </w:p>
    <w:p w14:paraId="7A986FDC" w14:textId="77777777" w:rsidR="00000000" w:rsidRDefault="009432B4">
      <w:pPr>
        <w:pStyle w:val="a"/>
        <w:rPr>
          <w:rFonts w:hint="cs"/>
          <w:rtl/>
        </w:rPr>
      </w:pPr>
      <w:bookmarkStart w:id="72" w:name="FS000000563T09_07_2003_13_06_11C"/>
      <w:bookmarkEnd w:id="72"/>
      <w:r>
        <w:rPr>
          <w:rFonts w:hint="cs"/>
          <w:rtl/>
        </w:rPr>
        <w:t>יכול להיות שראש הממשלה עוד מעט יאמר את זה, אני עוד מקווה ומצפה.</w:t>
      </w:r>
    </w:p>
    <w:p w14:paraId="45084C8C" w14:textId="77777777" w:rsidR="00000000" w:rsidRDefault="009432B4">
      <w:pPr>
        <w:pStyle w:val="a"/>
        <w:rPr>
          <w:rFonts w:hint="cs"/>
          <w:rtl/>
        </w:rPr>
      </w:pPr>
    </w:p>
    <w:p w14:paraId="6A6D79FD" w14:textId="77777777" w:rsidR="00000000" w:rsidRDefault="009432B4">
      <w:pPr>
        <w:pStyle w:val="a"/>
        <w:rPr>
          <w:rFonts w:hint="cs"/>
          <w:rtl/>
        </w:rPr>
      </w:pPr>
      <w:r>
        <w:rPr>
          <w:rFonts w:hint="cs"/>
          <w:rtl/>
        </w:rPr>
        <w:t>מה שאני מבקש הוא, שבפקודת מס הכנסה, באותו סעיף שקראתי</w:t>
      </w:r>
      <w:r>
        <w:rPr>
          <w:rFonts w:hint="cs"/>
          <w:rtl/>
        </w:rPr>
        <w:t>, שאחרי המלים "לפי הנמוך" יבוא: "וכן סכומים ששילם מעביד לקופת הגמל, בגין עבודה ללא היתר, כמשמעותה בחוק שעות עבודה ומנוחה, התשי"א-1951".</w:t>
      </w:r>
    </w:p>
    <w:p w14:paraId="04EDC4AB" w14:textId="77777777" w:rsidR="00000000" w:rsidRDefault="009432B4">
      <w:pPr>
        <w:pStyle w:val="a"/>
        <w:rPr>
          <w:rFonts w:hint="cs"/>
          <w:rtl/>
        </w:rPr>
      </w:pPr>
    </w:p>
    <w:p w14:paraId="309E7ADC" w14:textId="77777777" w:rsidR="00000000" w:rsidRDefault="009432B4">
      <w:pPr>
        <w:pStyle w:val="a"/>
        <w:rPr>
          <w:rFonts w:hint="cs"/>
          <w:rtl/>
        </w:rPr>
      </w:pPr>
      <w:r>
        <w:rPr>
          <w:rFonts w:hint="cs"/>
          <w:rtl/>
        </w:rPr>
        <w:t>אני לא מבקש לחדש שום דבר. הכול בהסתמך על חוקי מדינת ישראל - חוק שעות עבודה ומנוחה. אני מבקש לומר, שאם העבודה היא ללא הי</w:t>
      </w:r>
      <w:r>
        <w:rPr>
          <w:rFonts w:hint="cs"/>
          <w:rtl/>
        </w:rPr>
        <w:t>תר, לא יינתן הפטור ממס הכנסה בתנאים שניתנים כאשר העבודה היא עם היתר.</w:t>
      </w:r>
    </w:p>
    <w:p w14:paraId="4ADC203D" w14:textId="77777777" w:rsidR="00000000" w:rsidRDefault="009432B4">
      <w:pPr>
        <w:pStyle w:val="a"/>
        <w:rPr>
          <w:rFonts w:hint="cs"/>
          <w:rtl/>
        </w:rPr>
      </w:pPr>
    </w:p>
    <w:p w14:paraId="79CDA796" w14:textId="77777777" w:rsidR="00000000" w:rsidRDefault="009432B4">
      <w:pPr>
        <w:pStyle w:val="a"/>
        <w:rPr>
          <w:rFonts w:hint="cs"/>
          <w:rtl/>
        </w:rPr>
      </w:pPr>
      <w:r>
        <w:rPr>
          <w:rFonts w:hint="cs"/>
          <w:rtl/>
        </w:rPr>
        <w:t>אני כמובן לא אתעכב ברגע זה על כך שהעובדה שאלה שעובדים בשבת מקבלים פי כמה מהשכר הרגיל בימות חול. מה שאני מבקש בתיקון שלי, שלא יינתן אותו פרס של פטור ממס הכנסה לאדם שעובד עבודה ללא היתר.</w:t>
      </w:r>
    </w:p>
    <w:p w14:paraId="61A3271E" w14:textId="77777777" w:rsidR="00000000" w:rsidRDefault="009432B4">
      <w:pPr>
        <w:pStyle w:val="a"/>
        <w:rPr>
          <w:rFonts w:hint="cs"/>
          <w:rtl/>
        </w:rPr>
      </w:pPr>
    </w:p>
    <w:p w14:paraId="4B208D07" w14:textId="77777777" w:rsidR="00000000" w:rsidRDefault="009432B4">
      <w:pPr>
        <w:pStyle w:val="a"/>
        <w:rPr>
          <w:rFonts w:hint="cs"/>
          <w:rtl/>
        </w:rPr>
      </w:pPr>
      <w:r>
        <w:rPr>
          <w:rFonts w:hint="cs"/>
          <w:rtl/>
        </w:rPr>
        <w:t>האמת היא, אדוני היושב-ראש, שהדבר הזה היה צריך להיות פשוט, ברור מאליו. מי שעובד עבודה ללא היתר, אין כל הצדקה שמדינת ישראל תיתן לו פריווילגיה מסוימת. אין כל הצדקה שיינתן לו פרס. אין כל הצדקה שאנחנו נעודד אותו. אבל לא כך הם פני הדברים במדינתנו. לא כך הם פני ה</w:t>
      </w:r>
      <w:r>
        <w:rPr>
          <w:rFonts w:hint="cs"/>
          <w:rtl/>
        </w:rPr>
        <w:t>דברים.</w:t>
      </w:r>
    </w:p>
    <w:p w14:paraId="3ACF2B4C" w14:textId="77777777" w:rsidR="00000000" w:rsidRDefault="009432B4">
      <w:pPr>
        <w:pStyle w:val="a"/>
        <w:rPr>
          <w:rFonts w:hint="cs"/>
          <w:rtl/>
        </w:rPr>
      </w:pPr>
    </w:p>
    <w:p w14:paraId="38BCCFB6" w14:textId="77777777" w:rsidR="00000000" w:rsidRDefault="009432B4">
      <w:pPr>
        <w:pStyle w:val="a"/>
        <w:rPr>
          <w:rFonts w:hint="cs"/>
          <w:rtl/>
        </w:rPr>
      </w:pPr>
      <w:r>
        <w:rPr>
          <w:rFonts w:hint="cs"/>
          <w:rtl/>
        </w:rPr>
        <w:t>לפני כשבועיים היה דיון בוועדת העבודה והרווחה, ואני מקווה שהיושב-ראש של ועדת העבודה והרווחה מסיעת המפד"ל, חבר הכנסת שאול יהלום, נמצא פה; אני לא רואה אותו. לפני שבועיים יזם יושב-ראש ההסתדרות, חבר הכנסת עמיר פרץ, דיון בוועדת העבודה והרווחה בניצול עבוד</w:t>
      </w:r>
      <w:r>
        <w:rPr>
          <w:rFonts w:hint="cs"/>
          <w:rtl/>
        </w:rPr>
        <w:t>תם של בני-הנוער. בישיבה הזאת חילקו מטעם ההסתדרות - - -</w:t>
      </w:r>
    </w:p>
    <w:p w14:paraId="3E794F6F" w14:textId="77777777" w:rsidR="00000000" w:rsidRDefault="009432B4">
      <w:pPr>
        <w:pStyle w:val="a"/>
        <w:rPr>
          <w:rFonts w:hint="cs"/>
          <w:rtl/>
        </w:rPr>
      </w:pPr>
    </w:p>
    <w:p w14:paraId="4EE938C1" w14:textId="77777777" w:rsidR="00000000" w:rsidRDefault="009432B4">
      <w:pPr>
        <w:pStyle w:val="ad"/>
        <w:rPr>
          <w:rtl/>
        </w:rPr>
      </w:pPr>
      <w:bookmarkStart w:id="73" w:name="FS000000563T09_07_2003_14_08_48C"/>
      <w:bookmarkEnd w:id="73"/>
      <w:r>
        <w:rPr>
          <w:rtl/>
        </w:rPr>
        <w:t>היו"ר ראובן ריבלין:</w:t>
      </w:r>
    </w:p>
    <w:p w14:paraId="64331F60" w14:textId="77777777" w:rsidR="00000000" w:rsidRDefault="009432B4">
      <w:pPr>
        <w:pStyle w:val="a"/>
        <w:rPr>
          <w:rtl/>
        </w:rPr>
      </w:pPr>
    </w:p>
    <w:p w14:paraId="184788DC" w14:textId="77777777" w:rsidR="00000000" w:rsidRDefault="009432B4">
      <w:pPr>
        <w:pStyle w:val="a"/>
        <w:rPr>
          <w:rFonts w:hint="cs"/>
          <w:rtl/>
        </w:rPr>
      </w:pPr>
      <w:r>
        <w:rPr>
          <w:rFonts w:hint="cs"/>
          <w:rtl/>
        </w:rPr>
        <w:t>חבר הכנסת שוחט, אני יודע כמה זה מפריע לך כאשר אתה על הדוכן ואנשים זועקים מתחת לאפך, ומנהלים משאים-ומתנים. חבר הכנסת שוחט, אני מדבר עם אדוני. הרי אני מגן עליך בכל כוחי כאשר אתה מדב</w:t>
      </w:r>
      <w:r>
        <w:rPr>
          <w:rFonts w:hint="cs"/>
          <w:rtl/>
        </w:rPr>
        <w:t>ר כאן. כל לחישה מפריעה. בבקשה, אדוני.</w:t>
      </w:r>
    </w:p>
    <w:p w14:paraId="0B5A1161" w14:textId="77777777" w:rsidR="00000000" w:rsidRDefault="009432B4">
      <w:pPr>
        <w:pStyle w:val="a"/>
        <w:ind w:firstLine="0"/>
        <w:rPr>
          <w:rFonts w:hint="cs"/>
          <w:rtl/>
        </w:rPr>
      </w:pPr>
    </w:p>
    <w:p w14:paraId="19596539" w14:textId="77777777" w:rsidR="00000000" w:rsidRDefault="009432B4">
      <w:pPr>
        <w:pStyle w:val="SpeakerCon"/>
        <w:rPr>
          <w:rtl/>
        </w:rPr>
      </w:pPr>
      <w:bookmarkStart w:id="74" w:name="FS000000563T09_07_2003_12_21_14C"/>
      <w:bookmarkEnd w:id="74"/>
      <w:r>
        <w:rPr>
          <w:rtl/>
        </w:rPr>
        <w:t>מאיר פרוש (יהדות התורה):</w:t>
      </w:r>
    </w:p>
    <w:p w14:paraId="158CEAEA" w14:textId="77777777" w:rsidR="00000000" w:rsidRDefault="009432B4">
      <w:pPr>
        <w:pStyle w:val="a"/>
        <w:rPr>
          <w:rtl/>
        </w:rPr>
      </w:pPr>
    </w:p>
    <w:p w14:paraId="5A1CD71E" w14:textId="77777777" w:rsidR="00000000" w:rsidRDefault="009432B4">
      <w:pPr>
        <w:pStyle w:val="a"/>
        <w:rPr>
          <w:rFonts w:hint="cs"/>
          <w:rtl/>
        </w:rPr>
      </w:pPr>
      <w:r>
        <w:rPr>
          <w:rFonts w:hint="cs"/>
          <w:rtl/>
        </w:rPr>
        <w:t xml:space="preserve">ההסתדרות החדשה, גוף וארגון מוכר במדינת ישראל, יחד עם הנוער העובד והלומד, גם היא תנועת נוער המוכרת על-ידי משרד החינוך והתרבות, חילקו שם כרטיסים למשתתפי הישיבה, ושם נאמר שבני-הנוער צריכים לדעת </w:t>
      </w:r>
      <w:r>
        <w:rPr>
          <w:rFonts w:hint="cs"/>
          <w:rtl/>
        </w:rPr>
        <w:t>את זכויותיהם ואסור להם "לצאת פראיירים".</w:t>
      </w:r>
    </w:p>
    <w:p w14:paraId="1F757803" w14:textId="77777777" w:rsidR="00000000" w:rsidRDefault="009432B4">
      <w:pPr>
        <w:pStyle w:val="a"/>
        <w:ind w:firstLine="0"/>
        <w:rPr>
          <w:rFonts w:hint="cs"/>
          <w:rtl/>
        </w:rPr>
      </w:pPr>
    </w:p>
    <w:p w14:paraId="7889C3F5" w14:textId="77777777" w:rsidR="00000000" w:rsidRDefault="009432B4">
      <w:pPr>
        <w:pStyle w:val="ad"/>
        <w:rPr>
          <w:rtl/>
        </w:rPr>
      </w:pPr>
      <w:r>
        <w:rPr>
          <w:rtl/>
        </w:rPr>
        <w:t>היו"ר ראובן ריבלין:</w:t>
      </w:r>
    </w:p>
    <w:p w14:paraId="582F8909" w14:textId="77777777" w:rsidR="00000000" w:rsidRDefault="009432B4">
      <w:pPr>
        <w:pStyle w:val="a"/>
        <w:rPr>
          <w:rtl/>
        </w:rPr>
      </w:pPr>
    </w:p>
    <w:p w14:paraId="32A90200" w14:textId="77777777" w:rsidR="00000000" w:rsidRDefault="009432B4">
      <w:pPr>
        <w:pStyle w:val="a"/>
        <w:rPr>
          <w:rFonts w:hint="cs"/>
          <w:rtl/>
        </w:rPr>
      </w:pPr>
      <w:r>
        <w:rPr>
          <w:rFonts w:hint="cs"/>
          <w:rtl/>
        </w:rPr>
        <w:t>חבר הכנסת יהלום נכנס.</w:t>
      </w:r>
    </w:p>
    <w:p w14:paraId="18BE8AC7" w14:textId="77777777" w:rsidR="00000000" w:rsidRDefault="009432B4">
      <w:pPr>
        <w:pStyle w:val="a"/>
        <w:ind w:firstLine="0"/>
        <w:rPr>
          <w:rFonts w:hint="cs"/>
          <w:rtl/>
        </w:rPr>
      </w:pPr>
    </w:p>
    <w:p w14:paraId="60DEA06D" w14:textId="77777777" w:rsidR="00000000" w:rsidRDefault="009432B4">
      <w:pPr>
        <w:pStyle w:val="SpeakerCon"/>
        <w:rPr>
          <w:rtl/>
        </w:rPr>
      </w:pPr>
      <w:bookmarkStart w:id="75" w:name="FS000000563T09_07_2003_12_22_23C"/>
      <w:bookmarkEnd w:id="75"/>
      <w:r>
        <w:rPr>
          <w:rtl/>
        </w:rPr>
        <w:t>מאיר פרוש (יהדות התורה):</w:t>
      </w:r>
    </w:p>
    <w:p w14:paraId="57BD4EE9" w14:textId="77777777" w:rsidR="00000000" w:rsidRDefault="009432B4">
      <w:pPr>
        <w:pStyle w:val="a"/>
        <w:rPr>
          <w:rtl/>
        </w:rPr>
      </w:pPr>
    </w:p>
    <w:p w14:paraId="14892E45" w14:textId="77777777" w:rsidR="00000000" w:rsidRDefault="009432B4">
      <w:pPr>
        <w:pStyle w:val="a"/>
        <w:rPr>
          <w:rFonts w:hint="cs"/>
          <w:rtl/>
        </w:rPr>
      </w:pPr>
      <w:r>
        <w:rPr>
          <w:rFonts w:hint="cs"/>
          <w:rtl/>
        </w:rPr>
        <w:t xml:space="preserve">הנה, חבר הכנסת יהלום בוודאי זוכר את הכרטיסים שחילקו בוועדת העבודה והרווחה. הזכרתי אותך קודם כאשר לא ראיתי אותך. נאמר שם כך: "אל תצאו פראיירים" - </w:t>
      </w:r>
      <w:r>
        <w:rPr>
          <w:rFonts w:hint="cs"/>
          <w:rtl/>
        </w:rPr>
        <w:t xml:space="preserve">מדובר על בני-הנוער </w:t>
      </w:r>
      <w:r>
        <w:rPr>
          <w:rtl/>
        </w:rPr>
        <w:t>–</w:t>
      </w:r>
      <w:r>
        <w:rPr>
          <w:rFonts w:hint="cs"/>
          <w:rtl/>
        </w:rPr>
        <w:t xml:space="preserve"> "מגיע לכם שכר מלא על ימי התנסות או על ימי התלמדות, מגיע לכם החזר נסיעות. עבדתם שש שעות, מגיעה לכם הפסקה". ואז נאמר בכרטיס של ההסתדרות: שכר לשעה לפי הגילאים, ניקח את בני 14--16, 13 שקלים ו-49 אגורות, שכר לשעה בשבת 20 שקלים ו-23 אגורות. </w:t>
      </w:r>
      <w:r>
        <w:rPr>
          <w:rFonts w:hint="cs"/>
          <w:rtl/>
        </w:rPr>
        <w:t>אדוני היושב-ראש, כל זה עם כוכבית. מה נאמר בכוכבית: החוק אוסר להעסיק נוער בשבת, אבל אם עבדתם, אל תתפשרו על פחות.</w:t>
      </w:r>
    </w:p>
    <w:p w14:paraId="6DC0B693" w14:textId="77777777" w:rsidR="00000000" w:rsidRDefault="009432B4">
      <w:pPr>
        <w:pStyle w:val="a"/>
        <w:rPr>
          <w:rFonts w:hint="cs"/>
          <w:rtl/>
        </w:rPr>
      </w:pPr>
    </w:p>
    <w:p w14:paraId="1529175F" w14:textId="77777777" w:rsidR="00000000" w:rsidRDefault="009432B4">
      <w:pPr>
        <w:pStyle w:val="a"/>
        <w:rPr>
          <w:rFonts w:hint="cs"/>
          <w:rtl/>
        </w:rPr>
      </w:pPr>
      <w:r>
        <w:rPr>
          <w:rFonts w:hint="cs"/>
          <w:rtl/>
        </w:rPr>
        <w:t xml:space="preserve">דהיינו, אומרים לאותו נער: אסור לך להיכנס לקניון או ל"סופר" ולגנוב, אסור לך לגנוב כי אסור לגנוב על-פי החוק, אבל אם גנבת נקניק - כך מבקשים מהנער </w:t>
      </w:r>
      <w:r>
        <w:rPr>
          <w:rFonts w:hint="cs"/>
          <w:rtl/>
        </w:rPr>
        <w:t>-  תאכל את הנקניק. אם גנבת חולצה, תלבש את החולצה. זהו כרטיס אדום. צריך להוציא אותם מכל כלל של התארגנות, אם אפשר לציין את זה ולומר: אומנם החוק אוסר עליך לעבוד בשבת, אבל אם ביצעת את העבירה הזאת, לפחות תיהנה. גנבת - תאכל, לקחת חולצה ללא רשות - לבש אותה. כך אנ</w:t>
      </w:r>
      <w:r>
        <w:rPr>
          <w:rFonts w:hint="cs"/>
          <w:rtl/>
        </w:rPr>
        <w:t>י מגדיר את הכרטיס הזה.</w:t>
      </w:r>
    </w:p>
    <w:p w14:paraId="647255A0" w14:textId="77777777" w:rsidR="00000000" w:rsidRDefault="009432B4">
      <w:pPr>
        <w:pStyle w:val="a"/>
        <w:rPr>
          <w:rFonts w:hint="cs"/>
          <w:rtl/>
        </w:rPr>
      </w:pPr>
    </w:p>
    <w:p w14:paraId="114BCB39" w14:textId="77777777" w:rsidR="00000000" w:rsidRDefault="009432B4">
      <w:pPr>
        <w:pStyle w:val="a"/>
        <w:rPr>
          <w:rFonts w:hint="cs"/>
          <w:rtl/>
        </w:rPr>
      </w:pPr>
      <w:r>
        <w:rPr>
          <w:rFonts w:hint="cs"/>
          <w:rtl/>
        </w:rPr>
        <w:t>אני רוצה לומר לך, אדוני היושב-ראש, אומנם לא כיושב-ראש אלא כחבר הכנסת - אני מוצא כאן שאילתא של חבר הכנסת רובי ריבלין, אשר שואל את שר העבודה והרווחה אלי ישי: אני יודע שכאשר אנחנו נותנים על-פי העבירות המינהליות ברירות קנס, יכול אחד מהא</w:t>
      </w:r>
      <w:r>
        <w:rPr>
          <w:rFonts w:hint="cs"/>
          <w:rtl/>
        </w:rPr>
        <w:t>נשים שניתן נגדם דוח, להשתחרר מבית-המשפט על-ידי תשלום קנס. אני רוצה לומר למה אני מצטט מדברים אלה, אדוני היושב-ראש: כאשר אתה לא נשמע למשמעת קואליציונית, אתה, חברים אחרים בליכוד או חברים מסורתיים אחרים, הרי זה משום  שחילול השבת מכאיב להם. ברור לכם שאני רוצה מ</w:t>
      </w:r>
      <w:r>
        <w:rPr>
          <w:rFonts w:hint="cs"/>
          <w:rtl/>
        </w:rPr>
        <w:t xml:space="preserve">אוד שלא יהיה חילול שבת ולא יעבדו בשבת. </w:t>
      </w:r>
    </w:p>
    <w:p w14:paraId="23BFF2FF" w14:textId="77777777" w:rsidR="00000000" w:rsidRDefault="009432B4">
      <w:pPr>
        <w:pStyle w:val="a"/>
        <w:rPr>
          <w:rFonts w:hint="cs"/>
          <w:rtl/>
        </w:rPr>
      </w:pPr>
    </w:p>
    <w:p w14:paraId="15D9D756" w14:textId="77777777" w:rsidR="00000000" w:rsidRDefault="009432B4">
      <w:pPr>
        <w:pStyle w:val="a"/>
        <w:rPr>
          <w:rFonts w:hint="cs"/>
          <w:rtl/>
        </w:rPr>
      </w:pPr>
      <w:r>
        <w:rPr>
          <w:rFonts w:hint="cs"/>
          <w:rtl/>
        </w:rPr>
        <w:t>למדינת ישראל יש ממונה על הכנסות המדינה, אבל לא רק ממונה על הכנסות המדינה. יש כל כך הרבה הכנסות למדינה, אתם יודעים למה? מכיוון  שלממונה על הכנסות המדינה יש שלושה סגנים. יש שם הרבה עבודה, וכאשר עובדים, אדוני ראש הממשל</w:t>
      </w:r>
      <w:r>
        <w:rPr>
          <w:rFonts w:hint="cs"/>
          <w:rtl/>
        </w:rPr>
        <w:t xml:space="preserve">ה, כאשר יש ממונה על הכנסות המדינה עם שלושה סגנים ויש כל כך הרבה הכנסות, זה צריך להתבטא בדוח הכנסות המדינה. </w:t>
      </w:r>
    </w:p>
    <w:p w14:paraId="6126C8A5" w14:textId="77777777" w:rsidR="00000000" w:rsidRDefault="009432B4">
      <w:pPr>
        <w:pStyle w:val="a"/>
        <w:rPr>
          <w:rFonts w:hint="cs"/>
          <w:rtl/>
        </w:rPr>
      </w:pPr>
    </w:p>
    <w:p w14:paraId="27EC49F2" w14:textId="77777777" w:rsidR="00000000" w:rsidRDefault="009432B4">
      <w:pPr>
        <w:pStyle w:val="a"/>
        <w:rPr>
          <w:rFonts w:hint="cs"/>
          <w:rtl/>
        </w:rPr>
      </w:pPr>
      <w:r>
        <w:rPr>
          <w:rFonts w:hint="cs"/>
          <w:rtl/>
        </w:rPr>
        <w:t>הדוח שיצא בחודשיים האחרונים ממש מעודד, אדוני השר במשרד האוצר. בדוח של מינהל הכנסות המדינה מחודש מאי, זה שיש בו שלושה סגנים שעובדים בצורה אינטנסיבית</w:t>
      </w:r>
      <w:r>
        <w:rPr>
          <w:rFonts w:hint="cs"/>
          <w:rtl/>
        </w:rPr>
        <w:t xml:space="preserve">, נאמר: בחודש מאי 2003 הסתכמו הכנסות המדינה ב-12 מיליארד שקל, ירידה ריאלית של 5%. מתחילת שנת 2003 הסתכמו הכנסות המדינה ממסים ב-58 מיליארד ש"ח, וזו ירידה ריאלית של 9%,  אדוני ראש הממשלה, אם לא ידעת. </w:t>
      </w:r>
    </w:p>
    <w:p w14:paraId="2EDD80E3" w14:textId="77777777" w:rsidR="00000000" w:rsidRDefault="009432B4">
      <w:pPr>
        <w:pStyle w:val="a"/>
        <w:rPr>
          <w:rFonts w:hint="cs"/>
          <w:rtl/>
        </w:rPr>
      </w:pPr>
    </w:p>
    <w:p w14:paraId="02A6523F" w14:textId="77777777" w:rsidR="00000000" w:rsidRDefault="009432B4">
      <w:pPr>
        <w:pStyle w:val="a"/>
        <w:rPr>
          <w:rFonts w:hint="cs"/>
          <w:rtl/>
        </w:rPr>
      </w:pPr>
      <w:r>
        <w:rPr>
          <w:rFonts w:hint="cs"/>
          <w:rtl/>
        </w:rPr>
        <w:t>זה היה בחודש מאי. בחודש יוני, מכיוון שעובדים קשה מאוד במ</w:t>
      </w:r>
      <w:r>
        <w:rPr>
          <w:rFonts w:hint="cs"/>
          <w:rtl/>
        </w:rPr>
        <w:t>שרד האוצר, ויש שם ממונה על הכנסות עם שלושה סגנים - יכול להיות שיוסיפו עוד שניים, כי לליכוד אין שם ייצוג  -  נאמר שבחודש יוני 2003 הסתכמו הכנסות המדינה ממסים ב-11 מיליארד ש"ח, וזו ירידה ריאלית של 2%. מתחילת שנת 2003 יש ירידה ריאלית של 10% בהכנסות המדינה.</w:t>
      </w:r>
    </w:p>
    <w:p w14:paraId="41ADDCD4" w14:textId="77777777" w:rsidR="00000000" w:rsidRDefault="009432B4">
      <w:pPr>
        <w:pStyle w:val="a"/>
        <w:ind w:firstLine="0"/>
        <w:rPr>
          <w:rFonts w:hint="cs"/>
          <w:rtl/>
        </w:rPr>
      </w:pPr>
    </w:p>
    <w:p w14:paraId="45FD95B9" w14:textId="77777777" w:rsidR="00000000" w:rsidRDefault="009432B4">
      <w:pPr>
        <w:pStyle w:val="ad"/>
        <w:rPr>
          <w:rtl/>
        </w:rPr>
      </w:pPr>
      <w:r>
        <w:rPr>
          <w:rtl/>
        </w:rPr>
        <w:t>ה</w:t>
      </w:r>
      <w:r>
        <w:rPr>
          <w:rtl/>
        </w:rPr>
        <w:t>יו"ר ראובן ריבלין:</w:t>
      </w:r>
    </w:p>
    <w:p w14:paraId="2C65A97C" w14:textId="77777777" w:rsidR="00000000" w:rsidRDefault="009432B4">
      <w:pPr>
        <w:pStyle w:val="a"/>
        <w:rPr>
          <w:rtl/>
        </w:rPr>
      </w:pPr>
    </w:p>
    <w:p w14:paraId="5323B444" w14:textId="77777777" w:rsidR="00000000" w:rsidRDefault="009432B4">
      <w:pPr>
        <w:pStyle w:val="a"/>
        <w:rPr>
          <w:rFonts w:hint="cs"/>
          <w:rtl/>
        </w:rPr>
      </w:pPr>
      <w:r>
        <w:rPr>
          <w:rFonts w:hint="cs"/>
          <w:rtl/>
        </w:rPr>
        <w:t>אדוני סיים את זמנו. אני רוצה להסביר לאדוני, אני שומע ממש בשקיקה כל מלה שלו, כי כל מלה ממש פסנתר, כל משפט סימפוניה, אבל  אדוני סיים את עשר הדקות, גם אם הפריעו לך במשך שתי דקות.</w:t>
      </w:r>
    </w:p>
    <w:p w14:paraId="1BC773B7" w14:textId="77777777" w:rsidR="00000000" w:rsidRDefault="009432B4">
      <w:pPr>
        <w:pStyle w:val="a"/>
        <w:ind w:firstLine="0"/>
        <w:rPr>
          <w:rFonts w:hint="cs"/>
          <w:rtl/>
        </w:rPr>
      </w:pPr>
    </w:p>
    <w:p w14:paraId="4DAEF33E" w14:textId="77777777" w:rsidR="00000000" w:rsidRDefault="009432B4">
      <w:pPr>
        <w:pStyle w:val="SpeakerCon"/>
        <w:rPr>
          <w:rtl/>
        </w:rPr>
      </w:pPr>
      <w:bookmarkStart w:id="76" w:name="FS000000563T09_07_2003_12_38_31C"/>
      <w:bookmarkEnd w:id="76"/>
      <w:r>
        <w:rPr>
          <w:rtl/>
        </w:rPr>
        <w:t>מאיר פרוש (יהדות התורה):</w:t>
      </w:r>
    </w:p>
    <w:p w14:paraId="4BB68177" w14:textId="77777777" w:rsidR="00000000" w:rsidRDefault="009432B4">
      <w:pPr>
        <w:pStyle w:val="a"/>
        <w:rPr>
          <w:rtl/>
        </w:rPr>
      </w:pPr>
    </w:p>
    <w:p w14:paraId="33919A4F" w14:textId="77777777" w:rsidR="00000000" w:rsidRDefault="009432B4">
      <w:pPr>
        <w:pStyle w:val="a"/>
        <w:rPr>
          <w:rFonts w:hint="cs"/>
          <w:rtl/>
        </w:rPr>
      </w:pPr>
      <w:r>
        <w:rPr>
          <w:rFonts w:hint="cs"/>
          <w:rtl/>
        </w:rPr>
        <w:t>אתה בוודאי זוכר שהיה לי זמן פציעו</w:t>
      </w:r>
      <w:r>
        <w:rPr>
          <w:rFonts w:hint="cs"/>
          <w:rtl/>
        </w:rPr>
        <w:t>ת.</w:t>
      </w:r>
    </w:p>
    <w:p w14:paraId="73D987A3" w14:textId="77777777" w:rsidR="00000000" w:rsidRDefault="009432B4">
      <w:pPr>
        <w:pStyle w:val="a"/>
        <w:ind w:firstLine="0"/>
        <w:rPr>
          <w:rFonts w:hint="cs"/>
          <w:rtl/>
        </w:rPr>
      </w:pPr>
    </w:p>
    <w:p w14:paraId="7B35683B" w14:textId="77777777" w:rsidR="00000000" w:rsidRDefault="009432B4">
      <w:pPr>
        <w:pStyle w:val="ad"/>
        <w:rPr>
          <w:rtl/>
        </w:rPr>
      </w:pPr>
      <w:r>
        <w:rPr>
          <w:rtl/>
        </w:rPr>
        <w:t>היו"ר ראובן ריבלין:</w:t>
      </w:r>
    </w:p>
    <w:p w14:paraId="4AEC8E8D" w14:textId="77777777" w:rsidR="00000000" w:rsidRDefault="009432B4">
      <w:pPr>
        <w:pStyle w:val="a"/>
        <w:rPr>
          <w:rtl/>
        </w:rPr>
      </w:pPr>
    </w:p>
    <w:p w14:paraId="70259F72" w14:textId="77777777" w:rsidR="00000000" w:rsidRDefault="009432B4">
      <w:pPr>
        <w:pStyle w:val="a"/>
        <w:rPr>
          <w:rFonts w:hint="cs"/>
          <w:rtl/>
        </w:rPr>
      </w:pPr>
      <w:r>
        <w:rPr>
          <w:rFonts w:hint="cs"/>
          <w:rtl/>
        </w:rPr>
        <w:t>כזמן פציעות, אתן לאדוני עוד שתי דקות. אדוני יודע שסדר-היום צריך להסתיים באיזה  שלב, ויש לנו סדר-יום ארוך.</w:t>
      </w:r>
    </w:p>
    <w:p w14:paraId="6E62CBA7" w14:textId="77777777" w:rsidR="00000000" w:rsidRDefault="009432B4">
      <w:pPr>
        <w:pStyle w:val="a"/>
        <w:ind w:firstLine="0"/>
        <w:rPr>
          <w:rFonts w:hint="cs"/>
          <w:rtl/>
        </w:rPr>
      </w:pPr>
    </w:p>
    <w:p w14:paraId="5F2BAD98" w14:textId="77777777" w:rsidR="00000000" w:rsidRDefault="009432B4">
      <w:pPr>
        <w:pStyle w:val="SpeakerCon"/>
        <w:rPr>
          <w:rtl/>
        </w:rPr>
      </w:pPr>
      <w:bookmarkStart w:id="77" w:name="FS000000563T09_07_2003_12_39_05C"/>
      <w:bookmarkEnd w:id="77"/>
      <w:r>
        <w:rPr>
          <w:rtl/>
        </w:rPr>
        <w:t>מאיר פרוש (יהדות התורה):</w:t>
      </w:r>
    </w:p>
    <w:p w14:paraId="29AF77A9" w14:textId="77777777" w:rsidR="00000000" w:rsidRDefault="009432B4">
      <w:pPr>
        <w:pStyle w:val="a"/>
        <w:rPr>
          <w:rtl/>
        </w:rPr>
      </w:pPr>
    </w:p>
    <w:p w14:paraId="4B8E6742" w14:textId="77777777" w:rsidR="00000000" w:rsidRDefault="009432B4">
      <w:pPr>
        <w:pStyle w:val="a"/>
        <w:rPr>
          <w:rFonts w:hint="cs"/>
          <w:rtl/>
        </w:rPr>
      </w:pPr>
      <w:r>
        <w:rPr>
          <w:rFonts w:hint="cs"/>
          <w:rtl/>
        </w:rPr>
        <w:t>אני מוכן בהחלט. אני רוצה לומר כך: כאשר הכנסות המדינה נמצאות בשפל, כאשר אנחנו מחפשים כל אפשרות להגד</w:t>
      </w:r>
      <w:r>
        <w:rPr>
          <w:rFonts w:hint="cs"/>
          <w:rtl/>
        </w:rPr>
        <w:t xml:space="preserve">יל את הכנסות המדינה, כאשר הממשלה הזאת מחפשת הכנסות וכתוצאה מכך גם מונעת הבטחת הכנסה ממשפחות נזקקות חד-הוריות, מונעת לחם וחלב ממשפחות ברוכות ילדים - - </w:t>
      </w:r>
    </w:p>
    <w:p w14:paraId="311C3927" w14:textId="77777777" w:rsidR="00000000" w:rsidRDefault="009432B4">
      <w:pPr>
        <w:pStyle w:val="a"/>
        <w:ind w:firstLine="0"/>
        <w:rPr>
          <w:rFonts w:hint="cs"/>
          <w:rtl/>
        </w:rPr>
      </w:pPr>
    </w:p>
    <w:p w14:paraId="22C94F68" w14:textId="77777777" w:rsidR="00000000" w:rsidRDefault="009432B4">
      <w:pPr>
        <w:pStyle w:val="ad"/>
        <w:rPr>
          <w:rtl/>
        </w:rPr>
      </w:pPr>
      <w:r>
        <w:rPr>
          <w:rtl/>
        </w:rPr>
        <w:t>היו"ר ראובן ריבלין:</w:t>
      </w:r>
    </w:p>
    <w:p w14:paraId="1FF81223" w14:textId="77777777" w:rsidR="00000000" w:rsidRDefault="009432B4">
      <w:pPr>
        <w:pStyle w:val="a"/>
        <w:rPr>
          <w:rtl/>
        </w:rPr>
      </w:pPr>
    </w:p>
    <w:p w14:paraId="0ADC9BE4" w14:textId="77777777" w:rsidR="00000000" w:rsidRDefault="009432B4">
      <w:pPr>
        <w:pStyle w:val="a"/>
        <w:rPr>
          <w:rFonts w:hint="cs"/>
          <w:rtl/>
        </w:rPr>
      </w:pPr>
      <w:r>
        <w:rPr>
          <w:rFonts w:hint="cs"/>
          <w:rtl/>
        </w:rPr>
        <w:t>זה כבר לא לעניין החוק.</w:t>
      </w:r>
    </w:p>
    <w:p w14:paraId="4C551EC4" w14:textId="77777777" w:rsidR="00000000" w:rsidRDefault="009432B4">
      <w:pPr>
        <w:pStyle w:val="a"/>
        <w:ind w:firstLine="0"/>
        <w:rPr>
          <w:rFonts w:hint="cs"/>
          <w:rtl/>
        </w:rPr>
      </w:pPr>
    </w:p>
    <w:p w14:paraId="788A3418" w14:textId="77777777" w:rsidR="00000000" w:rsidRDefault="009432B4">
      <w:pPr>
        <w:pStyle w:val="SpeakerCon"/>
        <w:rPr>
          <w:rtl/>
        </w:rPr>
      </w:pPr>
      <w:bookmarkStart w:id="78" w:name="FS000000563T09_07_2003_12_40_13C"/>
      <w:bookmarkEnd w:id="78"/>
      <w:r>
        <w:rPr>
          <w:rtl/>
        </w:rPr>
        <w:t>מאיר פרוש (יהדות התורה):</w:t>
      </w:r>
    </w:p>
    <w:p w14:paraId="68FD7653" w14:textId="77777777" w:rsidR="00000000" w:rsidRDefault="009432B4">
      <w:pPr>
        <w:pStyle w:val="a"/>
        <w:rPr>
          <w:rtl/>
        </w:rPr>
      </w:pPr>
    </w:p>
    <w:p w14:paraId="5EB146DC" w14:textId="77777777" w:rsidR="00000000" w:rsidRDefault="009432B4">
      <w:pPr>
        <w:pStyle w:val="a"/>
        <w:rPr>
          <w:rFonts w:hint="cs"/>
          <w:rtl/>
        </w:rPr>
      </w:pPr>
      <w:r>
        <w:rPr>
          <w:rFonts w:hint="cs"/>
          <w:rtl/>
        </w:rPr>
        <w:t>- - אני פונה לממשלה ומבקש ממנה, א</w:t>
      </w:r>
      <w:r>
        <w:rPr>
          <w:rFonts w:hint="cs"/>
          <w:rtl/>
        </w:rPr>
        <w:t xml:space="preserve">דרבה, תצביעו בעד החוק הזה, וכך נגדיל את הכנסות המדינה. </w:t>
      </w:r>
    </w:p>
    <w:p w14:paraId="51F857AA" w14:textId="77777777" w:rsidR="00000000" w:rsidRDefault="009432B4">
      <w:pPr>
        <w:pStyle w:val="a"/>
        <w:rPr>
          <w:rFonts w:hint="cs"/>
          <w:rtl/>
        </w:rPr>
      </w:pPr>
    </w:p>
    <w:p w14:paraId="3F47E442" w14:textId="77777777" w:rsidR="00000000" w:rsidRDefault="009432B4">
      <w:pPr>
        <w:pStyle w:val="a"/>
        <w:rPr>
          <w:rFonts w:hint="cs"/>
          <w:rtl/>
        </w:rPr>
      </w:pPr>
      <w:r>
        <w:rPr>
          <w:rFonts w:hint="cs"/>
          <w:rtl/>
        </w:rPr>
        <w:t xml:space="preserve">אני רוצה לצטט באוזני אדוני היושב-ראש, שאם אנחנו מתנגדים לחוק הזה, אנחנו פשוט פוגעים בחוק שוויון ההזדמנויות, שאומר כי לכל עובד, גם אם הוא דתי, יש אפשרות לעבוד. בדרך הזאת, כאשר אנחנו מונעים מיהודי דתי </w:t>
      </w:r>
      <w:r>
        <w:rPr>
          <w:rFonts w:hint="cs"/>
          <w:rtl/>
        </w:rPr>
        <w:t>לעבוד בשבת, מכיוון שעל-פי דתו ואמונתו הוא לא רוצה לעבוד בשבת, אנחנו גורמים לו עוול וזה נוגד את החוק.</w:t>
      </w:r>
    </w:p>
    <w:p w14:paraId="440C871A" w14:textId="77777777" w:rsidR="00000000" w:rsidRDefault="009432B4">
      <w:pPr>
        <w:pStyle w:val="a"/>
        <w:rPr>
          <w:rFonts w:hint="cs"/>
          <w:rtl/>
        </w:rPr>
      </w:pPr>
    </w:p>
    <w:p w14:paraId="2FA7C318" w14:textId="77777777" w:rsidR="00000000" w:rsidRDefault="009432B4">
      <w:pPr>
        <w:pStyle w:val="a"/>
        <w:rPr>
          <w:rFonts w:hint="cs"/>
          <w:rtl/>
        </w:rPr>
      </w:pPr>
      <w:r>
        <w:rPr>
          <w:rFonts w:hint="cs"/>
          <w:rtl/>
        </w:rPr>
        <w:t>לכן אני מציע לכל חברי הכנסת להצביע בעד החוק הזה ולגרום לכך שתהיינה הכנסות רבות מאוד למדינה. אולי על-ידי הכנסות רבות נוכל לתקן את המעוות, את הפגיעה שהממשלה</w:t>
      </w:r>
      <w:r>
        <w:rPr>
          <w:rFonts w:hint="cs"/>
          <w:rtl/>
        </w:rPr>
        <w:t xml:space="preserve"> הזאת פוגעת במשפחות מעוטות היכולת.</w:t>
      </w:r>
    </w:p>
    <w:p w14:paraId="51F4309B" w14:textId="77777777" w:rsidR="00000000" w:rsidRDefault="009432B4">
      <w:pPr>
        <w:pStyle w:val="a"/>
        <w:ind w:firstLine="0"/>
        <w:rPr>
          <w:rFonts w:hint="cs"/>
          <w:rtl/>
        </w:rPr>
      </w:pPr>
    </w:p>
    <w:p w14:paraId="1FF98FB0" w14:textId="77777777" w:rsidR="00000000" w:rsidRDefault="009432B4">
      <w:pPr>
        <w:pStyle w:val="ad"/>
        <w:rPr>
          <w:rtl/>
        </w:rPr>
      </w:pPr>
      <w:r>
        <w:rPr>
          <w:rtl/>
        </w:rPr>
        <w:t>היו"ר ראובן ריבלין:</w:t>
      </w:r>
    </w:p>
    <w:p w14:paraId="440A238F" w14:textId="77777777" w:rsidR="00000000" w:rsidRDefault="009432B4">
      <w:pPr>
        <w:pStyle w:val="a"/>
        <w:rPr>
          <w:rtl/>
        </w:rPr>
      </w:pPr>
    </w:p>
    <w:p w14:paraId="54030FDF" w14:textId="77777777" w:rsidR="00000000" w:rsidRDefault="009432B4">
      <w:pPr>
        <w:pStyle w:val="a"/>
        <w:rPr>
          <w:rFonts w:hint="cs"/>
          <w:rtl/>
        </w:rPr>
      </w:pPr>
      <w:r>
        <w:rPr>
          <w:rFonts w:hint="cs"/>
          <w:rtl/>
        </w:rPr>
        <w:t xml:space="preserve">אני מאוד מאוד מודה לחבר הכנסת פרוש. חבר הכנסת פרוש, אם חוק חופש העיסוק מכסה את העניין, מה אתה צריך עוד חוק? </w:t>
      </w:r>
    </w:p>
    <w:p w14:paraId="1484BF92" w14:textId="77777777" w:rsidR="00000000" w:rsidRDefault="009432B4">
      <w:pPr>
        <w:pStyle w:val="a"/>
        <w:rPr>
          <w:rFonts w:hint="cs"/>
          <w:rtl/>
        </w:rPr>
      </w:pPr>
    </w:p>
    <w:p w14:paraId="43B60A8C" w14:textId="77777777" w:rsidR="00000000" w:rsidRDefault="009432B4">
      <w:pPr>
        <w:pStyle w:val="a"/>
        <w:rPr>
          <w:rFonts w:hint="cs"/>
          <w:rtl/>
        </w:rPr>
      </w:pPr>
      <w:r>
        <w:rPr>
          <w:rFonts w:hint="cs"/>
          <w:rtl/>
        </w:rPr>
        <w:t>אדוני כבוד השר, מאיר שטרית, האם הממשלה מסכימה להצעת החוק? אם לא, אדוני יאמר מדוע לא.</w:t>
      </w:r>
    </w:p>
    <w:p w14:paraId="39BF73C7" w14:textId="77777777" w:rsidR="00000000" w:rsidRDefault="009432B4">
      <w:pPr>
        <w:pStyle w:val="a"/>
        <w:ind w:firstLine="0"/>
        <w:rPr>
          <w:rFonts w:hint="cs"/>
          <w:rtl/>
        </w:rPr>
      </w:pPr>
    </w:p>
    <w:p w14:paraId="00C967BF" w14:textId="77777777" w:rsidR="00000000" w:rsidRDefault="009432B4">
      <w:pPr>
        <w:pStyle w:val="Speaker"/>
        <w:rPr>
          <w:rtl/>
        </w:rPr>
      </w:pPr>
      <w:bookmarkStart w:id="79" w:name="FS000000478T09_07_2003_12_43_22"/>
      <w:bookmarkStart w:id="80" w:name="_Toc45934675"/>
      <w:bookmarkStart w:id="81" w:name="_Toc76385193"/>
      <w:bookmarkEnd w:id="79"/>
      <w:r>
        <w:rPr>
          <w:rFonts w:hint="eastAsia"/>
          <w:rtl/>
        </w:rPr>
        <w:t>השר</w:t>
      </w:r>
      <w:r>
        <w:rPr>
          <w:rtl/>
        </w:rPr>
        <w:t xml:space="preserve"> מאיר שטרית:</w:t>
      </w:r>
      <w:bookmarkEnd w:id="80"/>
      <w:bookmarkEnd w:id="81"/>
    </w:p>
    <w:p w14:paraId="499DC4AE" w14:textId="77777777" w:rsidR="00000000" w:rsidRDefault="009432B4">
      <w:pPr>
        <w:pStyle w:val="a"/>
        <w:rPr>
          <w:rFonts w:hint="cs"/>
          <w:rtl/>
        </w:rPr>
      </w:pPr>
    </w:p>
    <w:p w14:paraId="448F2D31" w14:textId="77777777" w:rsidR="00000000" w:rsidRDefault="009432B4">
      <w:pPr>
        <w:pStyle w:val="a"/>
        <w:rPr>
          <w:rFonts w:hint="cs"/>
          <w:rtl/>
        </w:rPr>
      </w:pPr>
      <w:r>
        <w:rPr>
          <w:rFonts w:hint="cs"/>
          <w:rtl/>
        </w:rPr>
        <w:t xml:space="preserve">אדוני היושב-ראש, רבותי חברי הכנסת, הממשלה מתנגדת להצעת החוק. </w:t>
      </w:r>
    </w:p>
    <w:p w14:paraId="43C577E8" w14:textId="77777777" w:rsidR="00000000" w:rsidRDefault="009432B4">
      <w:pPr>
        <w:pStyle w:val="a"/>
        <w:rPr>
          <w:rFonts w:hint="cs"/>
          <w:rtl/>
        </w:rPr>
      </w:pPr>
    </w:p>
    <w:p w14:paraId="0995E796" w14:textId="77777777" w:rsidR="00000000" w:rsidRDefault="009432B4">
      <w:pPr>
        <w:pStyle w:val="a"/>
        <w:rPr>
          <w:rFonts w:hint="cs"/>
          <w:rtl/>
        </w:rPr>
      </w:pPr>
      <w:r>
        <w:rPr>
          <w:rFonts w:hint="cs"/>
          <w:rtl/>
        </w:rPr>
        <w:t>הצעת החוק באה לקבוע, כי סכומים המשולמים לקופות הגמל בגין עבודה ללא היתר, יש לראותם כהכנסה חייבת בידי העובד, הגם שאינם עולים על סכום השווה לארבע פעמים השכר הממוצע במשק.</w:t>
      </w:r>
    </w:p>
    <w:p w14:paraId="56E212F9" w14:textId="77777777" w:rsidR="00000000" w:rsidRDefault="009432B4">
      <w:pPr>
        <w:pStyle w:val="a"/>
        <w:rPr>
          <w:rFonts w:hint="cs"/>
          <w:rtl/>
        </w:rPr>
      </w:pPr>
    </w:p>
    <w:p w14:paraId="39FEBE1D" w14:textId="77777777" w:rsidR="00000000" w:rsidRDefault="009432B4">
      <w:pPr>
        <w:pStyle w:val="a"/>
        <w:rPr>
          <w:rFonts w:hint="cs"/>
          <w:rtl/>
        </w:rPr>
      </w:pPr>
      <w:r>
        <w:rPr>
          <w:rFonts w:hint="cs"/>
          <w:rtl/>
        </w:rPr>
        <w:t>הממשלה מתנ</w:t>
      </w:r>
      <w:r>
        <w:rPr>
          <w:rFonts w:hint="cs"/>
          <w:rtl/>
        </w:rPr>
        <w:t>גדת להצעת חוק זו מהטעמים הבאים: שכר עבודה, הגם שהוא משתלם בניגוד לחוק שעות עבודה ומנוחה, מהווה שכר עבודה החייב במס מכוח סעיף 2(2) לפקודה. תיקון סעיף 3(ה3) לפקודה, כפי שמוצע בהצעת החוק, מבקש לחייב את העובד במס על הפקדות המעביד לקופת הגמל לקצבה החל מהשקל הרא</w:t>
      </w:r>
      <w:r>
        <w:rPr>
          <w:rFonts w:hint="cs"/>
          <w:rtl/>
        </w:rPr>
        <w:t>שון. סעיף 3(ה3) בניסוחו כיום, קובע חיוב העובד במס - - -</w:t>
      </w:r>
    </w:p>
    <w:p w14:paraId="7CD02856" w14:textId="77777777" w:rsidR="00000000" w:rsidRDefault="009432B4">
      <w:pPr>
        <w:pStyle w:val="a"/>
        <w:ind w:firstLine="0"/>
        <w:rPr>
          <w:rFonts w:hint="cs"/>
          <w:rtl/>
        </w:rPr>
      </w:pPr>
    </w:p>
    <w:p w14:paraId="58A86839" w14:textId="77777777" w:rsidR="00000000" w:rsidRDefault="009432B4">
      <w:pPr>
        <w:pStyle w:val="ac"/>
        <w:rPr>
          <w:rtl/>
        </w:rPr>
      </w:pPr>
      <w:r>
        <w:rPr>
          <w:rFonts w:hint="eastAsia"/>
          <w:rtl/>
        </w:rPr>
        <w:t>אברהם</w:t>
      </w:r>
      <w:r>
        <w:rPr>
          <w:rtl/>
        </w:rPr>
        <w:t xml:space="preserve"> בורג (העבודה-מימד):</w:t>
      </w:r>
    </w:p>
    <w:p w14:paraId="4FB32BA5" w14:textId="77777777" w:rsidR="00000000" w:rsidRDefault="009432B4">
      <w:pPr>
        <w:pStyle w:val="a"/>
        <w:rPr>
          <w:rFonts w:hint="cs"/>
          <w:rtl/>
        </w:rPr>
      </w:pPr>
    </w:p>
    <w:p w14:paraId="279E4A16" w14:textId="77777777" w:rsidR="00000000" w:rsidRDefault="009432B4">
      <w:pPr>
        <w:pStyle w:val="a"/>
        <w:rPr>
          <w:rFonts w:hint="cs"/>
          <w:rtl/>
        </w:rPr>
      </w:pPr>
      <w:r>
        <w:rPr>
          <w:rFonts w:hint="cs"/>
          <w:rtl/>
        </w:rPr>
        <w:t>לא שומעים.</w:t>
      </w:r>
    </w:p>
    <w:p w14:paraId="7E8CEC1B" w14:textId="77777777" w:rsidR="00000000" w:rsidRDefault="009432B4">
      <w:pPr>
        <w:pStyle w:val="a"/>
        <w:ind w:firstLine="0"/>
        <w:rPr>
          <w:rFonts w:hint="cs"/>
          <w:rtl/>
        </w:rPr>
      </w:pPr>
    </w:p>
    <w:p w14:paraId="7F4AB7E6" w14:textId="77777777" w:rsidR="00000000" w:rsidRDefault="009432B4">
      <w:pPr>
        <w:pStyle w:val="SpeakerCon"/>
        <w:rPr>
          <w:rtl/>
        </w:rPr>
      </w:pPr>
      <w:bookmarkStart w:id="82" w:name="FS000000478T09_07_2003_12_45_51C"/>
      <w:bookmarkEnd w:id="82"/>
      <w:r>
        <w:rPr>
          <w:rtl/>
        </w:rPr>
        <w:t>השר מאיר שטרית:</w:t>
      </w:r>
    </w:p>
    <w:p w14:paraId="707DE890" w14:textId="77777777" w:rsidR="00000000" w:rsidRDefault="009432B4">
      <w:pPr>
        <w:pStyle w:val="a"/>
        <w:rPr>
          <w:rtl/>
        </w:rPr>
      </w:pPr>
    </w:p>
    <w:p w14:paraId="294FDFD0" w14:textId="77777777" w:rsidR="00000000" w:rsidRDefault="009432B4">
      <w:pPr>
        <w:pStyle w:val="a"/>
        <w:rPr>
          <w:rFonts w:hint="cs"/>
          <w:rtl/>
        </w:rPr>
      </w:pPr>
      <w:r>
        <w:rPr>
          <w:rFonts w:hint="cs"/>
          <w:rtl/>
        </w:rPr>
        <w:t>אני מצטער, זה לא תלוי בי.</w:t>
      </w:r>
    </w:p>
    <w:p w14:paraId="784A0002" w14:textId="77777777" w:rsidR="00000000" w:rsidRDefault="009432B4">
      <w:pPr>
        <w:pStyle w:val="a"/>
        <w:ind w:firstLine="0"/>
        <w:rPr>
          <w:rFonts w:hint="cs"/>
          <w:rtl/>
        </w:rPr>
      </w:pPr>
    </w:p>
    <w:p w14:paraId="49EF3793" w14:textId="77777777" w:rsidR="00000000" w:rsidRDefault="009432B4">
      <w:pPr>
        <w:pStyle w:val="ad"/>
        <w:rPr>
          <w:rtl/>
        </w:rPr>
      </w:pPr>
      <w:r>
        <w:rPr>
          <w:rtl/>
        </w:rPr>
        <w:t>היו"ר ראובן ריבלין:</w:t>
      </w:r>
    </w:p>
    <w:p w14:paraId="7933DD23" w14:textId="77777777" w:rsidR="00000000" w:rsidRDefault="009432B4">
      <w:pPr>
        <w:pStyle w:val="a"/>
        <w:rPr>
          <w:rtl/>
        </w:rPr>
      </w:pPr>
    </w:p>
    <w:p w14:paraId="55B786A4" w14:textId="77777777" w:rsidR="00000000" w:rsidRDefault="009432B4">
      <w:pPr>
        <w:pStyle w:val="a"/>
        <w:rPr>
          <w:rFonts w:hint="cs"/>
          <w:rtl/>
        </w:rPr>
      </w:pPr>
      <w:r>
        <w:rPr>
          <w:rFonts w:hint="cs"/>
          <w:rtl/>
        </w:rPr>
        <w:t>רבותי חברי הכנסת, יום רביעי הוא יום בעייתי, שכן מי שלא נמצא במקום ולא מצביע ממקומו, הצבעתו לא נ</w:t>
      </w:r>
      <w:r>
        <w:rPr>
          <w:rFonts w:hint="cs"/>
          <w:rtl/>
        </w:rPr>
        <w:t>חשבת. רק ריסונם של חברי הכנסת היושבים באולם יוכל לאפשר לחבר הכנסת או לשר להשמיע את דברו, כדי שתשמעו. אני לא יכול להסות כל הזמן חברים הנמצאים בדיונים בלתי פוסקים. יושב-ראש ועדת החוץ והביטחון, חבר הכנסת שטייניץ, חבר הכנסת יתום הוא חבר בוועדתך, יזמין אותו אדו</w:t>
      </w:r>
      <w:r>
        <w:rPr>
          <w:rFonts w:hint="cs"/>
          <w:rtl/>
        </w:rPr>
        <w:t>ני למטה, ידברו וישוחחו שם. מדוע לקיים דיונים כאן. בבקשה, נא לשבת ולהשתדל לשוחח רק עם זה שנמצא לידך. בבקשה אדוני השר.</w:t>
      </w:r>
    </w:p>
    <w:p w14:paraId="7CB53663" w14:textId="77777777" w:rsidR="00000000" w:rsidRDefault="009432B4">
      <w:pPr>
        <w:pStyle w:val="a"/>
        <w:ind w:firstLine="0"/>
        <w:rPr>
          <w:rFonts w:hint="cs"/>
          <w:rtl/>
        </w:rPr>
      </w:pPr>
    </w:p>
    <w:p w14:paraId="4EF47AFC" w14:textId="77777777" w:rsidR="00000000" w:rsidRDefault="009432B4">
      <w:pPr>
        <w:pStyle w:val="SpeakerCon"/>
        <w:rPr>
          <w:rtl/>
        </w:rPr>
      </w:pPr>
      <w:bookmarkStart w:id="83" w:name="FS000000478T09_07_2003_12_47_50C"/>
      <w:bookmarkEnd w:id="83"/>
      <w:r>
        <w:rPr>
          <w:rtl/>
        </w:rPr>
        <w:t>השר מאיר שטרית:</w:t>
      </w:r>
    </w:p>
    <w:p w14:paraId="141EFBAD" w14:textId="77777777" w:rsidR="00000000" w:rsidRDefault="009432B4">
      <w:pPr>
        <w:pStyle w:val="a"/>
        <w:rPr>
          <w:rtl/>
        </w:rPr>
      </w:pPr>
    </w:p>
    <w:p w14:paraId="03A9E56E" w14:textId="77777777" w:rsidR="00000000" w:rsidRDefault="009432B4">
      <w:pPr>
        <w:pStyle w:val="a"/>
        <w:rPr>
          <w:rFonts w:hint="cs"/>
          <w:rtl/>
        </w:rPr>
      </w:pPr>
      <w:r>
        <w:rPr>
          <w:rFonts w:hint="cs"/>
          <w:rtl/>
        </w:rPr>
        <w:t>אדוני היושב-ראש, סעיף 3(ה3) בניסוחו כיום קובע חיוב העובד במס על הפקדות המעביד לקופת גמל לקצבה, העולות על שיעור ההפקדות הק</w:t>
      </w:r>
      <w:r>
        <w:rPr>
          <w:rFonts w:hint="cs"/>
          <w:rtl/>
        </w:rPr>
        <w:t>בוע בכללי קופות הגמל, כשהוא מוכפל בארבע פעמים השכר הממוצע במשק. יודגש כי בהפקדות לקופות הגמל לקצבה יש השתתפות של המדינה בדרך של הטבות הניתנות לכספים המושקעים בקופות גמל, ומן הראוי להגביל את ההטבות לשכר עד לגובה כאמור.</w:t>
      </w:r>
    </w:p>
    <w:p w14:paraId="27D36EAD" w14:textId="77777777" w:rsidR="00000000" w:rsidRDefault="009432B4">
      <w:pPr>
        <w:pStyle w:val="a"/>
        <w:rPr>
          <w:rFonts w:hint="cs"/>
          <w:rtl/>
        </w:rPr>
      </w:pPr>
    </w:p>
    <w:p w14:paraId="7549A1C9" w14:textId="77777777" w:rsidR="00000000" w:rsidRDefault="009432B4">
      <w:pPr>
        <w:pStyle w:val="a"/>
        <w:rPr>
          <w:rFonts w:hint="cs"/>
          <w:rtl/>
        </w:rPr>
      </w:pPr>
      <w:r>
        <w:rPr>
          <w:rFonts w:hint="cs"/>
          <w:rtl/>
        </w:rPr>
        <w:t>עם זאת, לא ראוי לפגוע בעובד ולחייבו ב</w:t>
      </w:r>
      <w:r>
        <w:rPr>
          <w:rFonts w:hint="cs"/>
          <w:rtl/>
        </w:rPr>
        <w:t>מס על ההפקדות ששילם מעבידו לקופת גמל לקצבה, משכר עבודה שניתן מעבודה ללא היתר. קביעה כזאת תפגע בעיקר בבעלי הכנסות נמוכות, ודווקא בתחום הפנסיוני, שאותו מבקשת המדינה לעודד, במטרה להבטיח אמצעי קיום לפורש ממעגל העבודה.</w:t>
      </w:r>
    </w:p>
    <w:p w14:paraId="24D08C0A" w14:textId="77777777" w:rsidR="00000000" w:rsidRDefault="009432B4">
      <w:pPr>
        <w:pStyle w:val="a"/>
        <w:rPr>
          <w:rFonts w:hint="cs"/>
          <w:rtl/>
        </w:rPr>
      </w:pPr>
    </w:p>
    <w:p w14:paraId="6F992463" w14:textId="77777777" w:rsidR="00000000" w:rsidRDefault="009432B4">
      <w:pPr>
        <w:pStyle w:val="a"/>
        <w:rPr>
          <w:rFonts w:hint="cs"/>
          <w:rtl/>
        </w:rPr>
      </w:pPr>
      <w:r>
        <w:rPr>
          <w:rFonts w:hint="cs"/>
          <w:rtl/>
        </w:rPr>
        <w:t>פקודת מס הכנסה נועדה בראש ובראשונה להסדיר</w:t>
      </w:r>
      <w:r>
        <w:rPr>
          <w:rFonts w:hint="cs"/>
          <w:rtl/>
        </w:rPr>
        <w:t xml:space="preserve"> את נושא הטלת מס על התעשרות או רווח, וכן את גביית המס. אין זה ראוי להופכה למעין כלי ענישה על התנהגות בלתי חוקית או בלתי מוסרית כזאת או אחרת. לצורך כך יש  כלי ענישה אחרים שנועדו למטרה זו.</w:t>
      </w:r>
    </w:p>
    <w:p w14:paraId="6115D21D" w14:textId="77777777" w:rsidR="00000000" w:rsidRDefault="009432B4">
      <w:pPr>
        <w:pStyle w:val="a"/>
        <w:rPr>
          <w:rFonts w:hint="cs"/>
          <w:rtl/>
        </w:rPr>
      </w:pPr>
    </w:p>
    <w:p w14:paraId="1D2A8EF5" w14:textId="77777777" w:rsidR="00000000" w:rsidRDefault="009432B4">
      <w:pPr>
        <w:pStyle w:val="a"/>
        <w:rPr>
          <w:rFonts w:hint="cs"/>
          <w:rtl/>
        </w:rPr>
      </w:pPr>
      <w:r>
        <w:rPr>
          <w:rFonts w:hint="cs"/>
          <w:rtl/>
        </w:rPr>
        <w:t>זאת ועוד, הצעת החוק מצריכה הקמת מערך תפעולי לבדיקת הכשרות החוקית להפ</w:t>
      </w:r>
      <w:r>
        <w:rPr>
          <w:rFonts w:hint="cs"/>
          <w:rtl/>
        </w:rPr>
        <w:t>קת הכנסה מעבודה, הן ברשויות המס, הן אצל המעבידים כמנכים במקור, הן בקופות הגמל והן באגף שוק ההון, הביטוח והחיסכון. מערך כזה הינו נטל כלכלי כבד על המערכת.</w:t>
      </w:r>
    </w:p>
    <w:p w14:paraId="04BB207A" w14:textId="77777777" w:rsidR="00000000" w:rsidRDefault="009432B4">
      <w:pPr>
        <w:pStyle w:val="a"/>
        <w:rPr>
          <w:rFonts w:hint="cs"/>
          <w:rtl/>
        </w:rPr>
      </w:pPr>
    </w:p>
    <w:p w14:paraId="19D9A923" w14:textId="77777777" w:rsidR="00000000" w:rsidRDefault="009432B4">
      <w:pPr>
        <w:pStyle w:val="a"/>
        <w:rPr>
          <w:rFonts w:hint="cs"/>
          <w:rtl/>
        </w:rPr>
      </w:pPr>
      <w:r>
        <w:rPr>
          <w:rFonts w:hint="cs"/>
          <w:rtl/>
        </w:rPr>
        <w:t>לאור האמור לעיל, אבקש מחברי הכנסת להסיר את ההצעה מסדר-היום.</w:t>
      </w:r>
    </w:p>
    <w:p w14:paraId="4E3A5BC3" w14:textId="77777777" w:rsidR="00000000" w:rsidRDefault="009432B4">
      <w:pPr>
        <w:pStyle w:val="a"/>
        <w:ind w:firstLine="0"/>
        <w:rPr>
          <w:rFonts w:hint="cs"/>
          <w:rtl/>
        </w:rPr>
      </w:pPr>
    </w:p>
    <w:p w14:paraId="2FDF1C96" w14:textId="77777777" w:rsidR="00000000" w:rsidRDefault="009432B4">
      <w:pPr>
        <w:pStyle w:val="ad"/>
        <w:rPr>
          <w:rFonts w:hint="cs"/>
          <w:rtl/>
        </w:rPr>
      </w:pPr>
      <w:r>
        <w:rPr>
          <w:rtl/>
        </w:rPr>
        <w:t>היו"ר ראובן ריבלין:</w:t>
      </w:r>
    </w:p>
    <w:p w14:paraId="1D586AAE" w14:textId="77777777" w:rsidR="00000000" w:rsidRDefault="009432B4">
      <w:pPr>
        <w:pStyle w:val="a"/>
        <w:rPr>
          <w:rFonts w:hint="cs"/>
          <w:rtl/>
        </w:rPr>
      </w:pPr>
    </w:p>
    <w:p w14:paraId="640153ED" w14:textId="77777777" w:rsidR="00000000" w:rsidRDefault="009432B4">
      <w:pPr>
        <w:pStyle w:val="a"/>
        <w:rPr>
          <w:rFonts w:hint="cs"/>
          <w:rtl/>
        </w:rPr>
      </w:pPr>
      <w:r>
        <w:rPr>
          <w:rFonts w:hint="cs"/>
          <w:rtl/>
        </w:rPr>
        <w:t>אני מאוד מודה לשר מא</w:t>
      </w:r>
      <w:r>
        <w:rPr>
          <w:rFonts w:hint="cs"/>
          <w:rtl/>
        </w:rPr>
        <w:t>יר שטרית. מובן שחבר הכנסת פרוש לא יחמיץ את הזדמנותו להתנגד להתנגדות. חמש דקות לאדוני.</w:t>
      </w:r>
    </w:p>
    <w:p w14:paraId="21FD8636" w14:textId="77777777" w:rsidR="00000000" w:rsidRDefault="009432B4">
      <w:pPr>
        <w:pStyle w:val="a"/>
        <w:rPr>
          <w:rFonts w:hint="cs"/>
          <w:rtl/>
        </w:rPr>
      </w:pPr>
    </w:p>
    <w:p w14:paraId="16129AAA" w14:textId="77777777" w:rsidR="00000000" w:rsidRDefault="009432B4">
      <w:pPr>
        <w:pStyle w:val="Speaker"/>
        <w:rPr>
          <w:rtl/>
        </w:rPr>
      </w:pPr>
      <w:bookmarkStart w:id="84" w:name="FS000000563T09_07_2003_12_33_44"/>
      <w:bookmarkStart w:id="85" w:name="_Toc45934676"/>
      <w:bookmarkStart w:id="86" w:name="_Toc76385194"/>
      <w:bookmarkEnd w:id="84"/>
      <w:r>
        <w:rPr>
          <w:rFonts w:hint="eastAsia"/>
          <w:rtl/>
        </w:rPr>
        <w:t>מאיר</w:t>
      </w:r>
      <w:r>
        <w:rPr>
          <w:rtl/>
        </w:rPr>
        <w:t xml:space="preserve"> פרוש (יהדות התורה):</w:t>
      </w:r>
      <w:bookmarkEnd w:id="85"/>
      <w:bookmarkEnd w:id="86"/>
    </w:p>
    <w:p w14:paraId="62C42573" w14:textId="77777777" w:rsidR="00000000" w:rsidRDefault="009432B4">
      <w:pPr>
        <w:pStyle w:val="a"/>
        <w:rPr>
          <w:rFonts w:hint="cs"/>
          <w:rtl/>
        </w:rPr>
      </w:pPr>
    </w:p>
    <w:p w14:paraId="19DDA7BD" w14:textId="77777777" w:rsidR="00000000" w:rsidRDefault="009432B4">
      <w:pPr>
        <w:pStyle w:val="a"/>
        <w:rPr>
          <w:rFonts w:hint="cs"/>
          <w:rtl/>
        </w:rPr>
      </w:pPr>
      <w:r>
        <w:rPr>
          <w:rFonts w:hint="cs"/>
          <w:rtl/>
        </w:rPr>
        <w:t>אדוני היושב-ראש, חברי הכנסת, שיערתי שהממשלה תתנגד, אבל מאחר שמצב ההכנסות בקופת המדינה קשה מאוד, חשבתי שזו תהיה הסיבה לכך שהממשלה תתקפל ותאמר, ב</w:t>
      </w:r>
      <w:r>
        <w:rPr>
          <w:rFonts w:hint="cs"/>
          <w:rtl/>
        </w:rPr>
        <w:t xml:space="preserve">סדר, מצאנו דרך להביא עוד כסף לקופת המדינה. </w:t>
      </w:r>
    </w:p>
    <w:p w14:paraId="6778B3E8" w14:textId="77777777" w:rsidR="00000000" w:rsidRDefault="009432B4">
      <w:pPr>
        <w:pStyle w:val="a"/>
        <w:rPr>
          <w:rFonts w:hint="cs"/>
          <w:rtl/>
        </w:rPr>
      </w:pPr>
    </w:p>
    <w:p w14:paraId="1C9AB89B" w14:textId="77777777" w:rsidR="00000000" w:rsidRDefault="009432B4">
      <w:pPr>
        <w:pStyle w:val="a"/>
        <w:rPr>
          <w:rFonts w:hint="cs"/>
          <w:rtl/>
        </w:rPr>
      </w:pPr>
      <w:r>
        <w:rPr>
          <w:rFonts w:hint="cs"/>
          <w:rtl/>
        </w:rPr>
        <w:t>אבל, השר שטרית, כשר בממשלה, הוא מצווה ועומד, נתנו לו נייר, הוא חייב להכריז את מה שהוא מכריז. אני בטוח שהשר שטרית, כמו הרבה חברים בליכוד, חצויים בהצבעה שהם הולכים עכשיו לקיים, מכיוון שהם יודעים היטב שזה פשע, ואנח</w:t>
      </w:r>
      <w:r>
        <w:rPr>
          <w:rFonts w:hint="cs"/>
          <w:rtl/>
        </w:rPr>
        <w:t xml:space="preserve">נו, כמדינה, צריכים לגרום לכך שכל מי שעובר על החוק, לא לעודד אותו ולא לתת לו פרס. זה לא יכול להיות, ואני חוזר שוב על הדוגמה. נאמר לאדם, כשאתה נכנס לקניון, אסור לך לגנוב, אבל אם גנבת נקניק - תאכל אותו; אסור לך לגנוב את החולצה, אבל אם גנבת </w:t>
      </w:r>
      <w:r>
        <w:rPr>
          <w:rtl/>
        </w:rPr>
        <w:t>–</w:t>
      </w:r>
      <w:r>
        <w:rPr>
          <w:rFonts w:hint="cs"/>
          <w:rtl/>
        </w:rPr>
        <w:t xml:space="preserve"> תלבש אותה. אותו ד</w:t>
      </w:r>
      <w:r>
        <w:rPr>
          <w:rFonts w:hint="cs"/>
          <w:rtl/>
        </w:rPr>
        <w:t>בר אנחנו אומרים לאנשים פה במדינה ישראל לגבי עבודה.</w:t>
      </w:r>
    </w:p>
    <w:p w14:paraId="76A8C64E" w14:textId="77777777" w:rsidR="00000000" w:rsidRDefault="009432B4">
      <w:pPr>
        <w:pStyle w:val="a"/>
        <w:rPr>
          <w:rFonts w:hint="cs"/>
          <w:rtl/>
        </w:rPr>
      </w:pPr>
    </w:p>
    <w:p w14:paraId="43CCA0C9" w14:textId="77777777" w:rsidR="00000000" w:rsidRDefault="009432B4">
      <w:pPr>
        <w:pStyle w:val="a"/>
        <w:rPr>
          <w:rFonts w:hint="cs"/>
          <w:rtl/>
        </w:rPr>
      </w:pPr>
      <w:r>
        <w:rPr>
          <w:rFonts w:hint="cs"/>
          <w:rtl/>
        </w:rPr>
        <w:t xml:space="preserve">אני פונה לחברי הכנסת המסורתיים, שכואב להם מצב השבת כאן, במדינת ישראל, אני פונה לחברי הכנסת הדתיים, שכואב להם מצב השבת במדינת ישראל: תצביעו יחד אתי על הצעת החוק הזאת. תודה רבה. </w:t>
      </w:r>
    </w:p>
    <w:p w14:paraId="1C412201" w14:textId="77777777" w:rsidR="00000000" w:rsidRDefault="009432B4">
      <w:pPr>
        <w:pStyle w:val="a"/>
        <w:rPr>
          <w:rFonts w:hint="cs"/>
          <w:rtl/>
        </w:rPr>
      </w:pPr>
    </w:p>
    <w:p w14:paraId="09C231D2" w14:textId="77777777" w:rsidR="00000000" w:rsidRDefault="009432B4">
      <w:pPr>
        <w:pStyle w:val="ad"/>
        <w:rPr>
          <w:rtl/>
        </w:rPr>
      </w:pPr>
      <w:r>
        <w:rPr>
          <w:rtl/>
        </w:rPr>
        <w:t>היו"ר ראובן ריבלין:</w:t>
      </w:r>
    </w:p>
    <w:p w14:paraId="79FDF444" w14:textId="77777777" w:rsidR="00000000" w:rsidRDefault="009432B4">
      <w:pPr>
        <w:pStyle w:val="a"/>
        <w:rPr>
          <w:rtl/>
        </w:rPr>
      </w:pPr>
    </w:p>
    <w:p w14:paraId="1E90D0A3" w14:textId="77777777" w:rsidR="00000000" w:rsidRDefault="009432B4">
      <w:pPr>
        <w:pStyle w:val="a"/>
        <w:rPr>
          <w:rFonts w:hint="cs"/>
          <w:rtl/>
        </w:rPr>
      </w:pPr>
      <w:r>
        <w:rPr>
          <w:rFonts w:hint="cs"/>
          <w:rtl/>
        </w:rPr>
        <w:t xml:space="preserve">תודה </w:t>
      </w:r>
      <w:r>
        <w:rPr>
          <w:rFonts w:hint="cs"/>
          <w:rtl/>
        </w:rPr>
        <w:t>רבה לחבר הכנסת פרוש.</w:t>
      </w:r>
    </w:p>
    <w:p w14:paraId="34A0C17A" w14:textId="77777777" w:rsidR="00000000" w:rsidRDefault="009432B4">
      <w:pPr>
        <w:pStyle w:val="a"/>
        <w:rPr>
          <w:rFonts w:hint="cs"/>
          <w:rtl/>
        </w:rPr>
      </w:pPr>
    </w:p>
    <w:p w14:paraId="162B2B02" w14:textId="77777777" w:rsidR="00000000" w:rsidRDefault="009432B4">
      <w:pPr>
        <w:pStyle w:val="a"/>
        <w:rPr>
          <w:rFonts w:hint="cs"/>
          <w:rtl/>
        </w:rPr>
      </w:pPr>
      <w:r>
        <w:rPr>
          <w:rFonts w:hint="cs"/>
          <w:rtl/>
        </w:rPr>
        <w:t>רבותי חברי הכנסת, אנחנו ניגשים להצבעה, נא לתפוס את מקומותיכם. מי בעד? מי נגד? נא להצביע.</w:t>
      </w:r>
    </w:p>
    <w:p w14:paraId="111D9C5C" w14:textId="77777777" w:rsidR="00000000" w:rsidRDefault="009432B4">
      <w:pPr>
        <w:pStyle w:val="a"/>
        <w:rPr>
          <w:rFonts w:hint="cs"/>
          <w:rtl/>
        </w:rPr>
      </w:pPr>
    </w:p>
    <w:p w14:paraId="3804247A" w14:textId="77777777" w:rsidR="00000000" w:rsidRDefault="009432B4">
      <w:pPr>
        <w:pStyle w:val="a7"/>
        <w:bidi/>
        <w:rPr>
          <w:rFonts w:hint="cs"/>
          <w:rtl/>
        </w:rPr>
      </w:pPr>
      <w:r>
        <w:rPr>
          <w:rFonts w:hint="cs"/>
          <w:rtl/>
        </w:rPr>
        <w:t>הצבעה מס' 2</w:t>
      </w:r>
    </w:p>
    <w:p w14:paraId="11F838DC" w14:textId="77777777" w:rsidR="00000000" w:rsidRDefault="009432B4">
      <w:pPr>
        <w:pStyle w:val="a7"/>
        <w:bidi/>
        <w:rPr>
          <w:rFonts w:hint="cs"/>
          <w:rtl/>
        </w:rPr>
      </w:pPr>
    </w:p>
    <w:p w14:paraId="7AAA0FE8" w14:textId="77777777" w:rsidR="00000000" w:rsidRDefault="009432B4">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16</w:t>
      </w:r>
    </w:p>
    <w:p w14:paraId="69313C20" w14:textId="77777777" w:rsidR="00000000" w:rsidRDefault="009432B4">
      <w:pPr>
        <w:pStyle w:val="a8"/>
        <w:bidi/>
        <w:rPr>
          <w:rFonts w:hint="cs"/>
          <w:rtl/>
        </w:rPr>
      </w:pPr>
      <w:r>
        <w:rPr>
          <w:rFonts w:hint="cs"/>
          <w:rtl/>
        </w:rPr>
        <w:t xml:space="preserve">בעד ההצעה להסיר מסדר-היום את הצעת החוק </w:t>
      </w:r>
      <w:r>
        <w:rPr>
          <w:rtl/>
        </w:rPr>
        <w:t>–</w:t>
      </w:r>
      <w:r>
        <w:rPr>
          <w:rFonts w:hint="cs"/>
          <w:rtl/>
        </w:rPr>
        <w:t xml:space="preserve"> 55</w:t>
      </w:r>
    </w:p>
    <w:p w14:paraId="20DC99C7" w14:textId="77777777" w:rsidR="00000000" w:rsidRDefault="009432B4">
      <w:pPr>
        <w:pStyle w:val="a8"/>
        <w:bidi/>
        <w:rPr>
          <w:rFonts w:hint="cs"/>
          <w:rtl/>
        </w:rPr>
      </w:pPr>
      <w:r>
        <w:rPr>
          <w:rFonts w:hint="cs"/>
          <w:rtl/>
        </w:rPr>
        <w:t xml:space="preserve">נמנעים </w:t>
      </w:r>
      <w:r>
        <w:rPr>
          <w:rtl/>
        </w:rPr>
        <w:t>–</w:t>
      </w:r>
      <w:r>
        <w:rPr>
          <w:rFonts w:hint="cs"/>
          <w:rtl/>
        </w:rPr>
        <w:t xml:space="preserve"> 3</w:t>
      </w:r>
    </w:p>
    <w:p w14:paraId="4A042E53" w14:textId="77777777" w:rsidR="00000000" w:rsidRDefault="009432B4">
      <w:pPr>
        <w:pStyle w:val="a9"/>
        <w:bidi/>
        <w:rPr>
          <w:rFonts w:hint="cs"/>
          <w:rtl/>
        </w:rPr>
      </w:pPr>
      <w:r>
        <w:rPr>
          <w:rFonts w:hint="cs"/>
          <w:rtl/>
        </w:rPr>
        <w:t xml:space="preserve">ההצעה להסיר מסדר-היום </w:t>
      </w:r>
      <w:r>
        <w:rPr>
          <w:rFonts w:hint="cs"/>
          <w:rtl/>
        </w:rPr>
        <w:t>את הצעת חוק לתיקון פקודת מס הכנסה [נוסח חדש]</w:t>
      </w:r>
    </w:p>
    <w:p w14:paraId="1D72077D" w14:textId="77777777" w:rsidR="00000000" w:rsidRDefault="009432B4">
      <w:pPr>
        <w:pStyle w:val="a9"/>
        <w:bidi/>
        <w:rPr>
          <w:rtl/>
        </w:rPr>
      </w:pPr>
      <w:r>
        <w:rPr>
          <w:rFonts w:hint="cs"/>
          <w:rtl/>
        </w:rPr>
        <w:t xml:space="preserve">(עבודה ללא היתר), התשס"ג-2003, נתקבלה. </w:t>
      </w:r>
    </w:p>
    <w:p w14:paraId="3A95F803" w14:textId="77777777" w:rsidR="00000000" w:rsidRDefault="009432B4">
      <w:pPr>
        <w:pStyle w:val="ad"/>
        <w:rPr>
          <w:rtl/>
        </w:rPr>
      </w:pPr>
    </w:p>
    <w:p w14:paraId="26586E5F" w14:textId="77777777" w:rsidR="00000000" w:rsidRDefault="009432B4">
      <w:pPr>
        <w:pStyle w:val="ad"/>
        <w:rPr>
          <w:rtl/>
        </w:rPr>
      </w:pPr>
      <w:r>
        <w:rPr>
          <w:rtl/>
        </w:rPr>
        <w:t>היו"ר ראובן ריבלין:</w:t>
      </w:r>
    </w:p>
    <w:p w14:paraId="298EFFD7" w14:textId="77777777" w:rsidR="00000000" w:rsidRDefault="009432B4">
      <w:pPr>
        <w:pStyle w:val="a"/>
        <w:rPr>
          <w:rFonts w:hint="cs"/>
          <w:rtl/>
        </w:rPr>
      </w:pPr>
    </w:p>
    <w:p w14:paraId="6DF99FF6" w14:textId="77777777" w:rsidR="00000000" w:rsidRDefault="009432B4">
      <w:pPr>
        <w:pStyle w:val="a"/>
        <w:rPr>
          <w:rFonts w:hint="cs"/>
          <w:rtl/>
        </w:rPr>
      </w:pPr>
      <w:r>
        <w:rPr>
          <w:rFonts w:hint="cs"/>
          <w:rtl/>
        </w:rPr>
        <w:t xml:space="preserve">16 חברי כנסת תומכים בהצעתו של חבר הכנסת פרוש, אף  שחבר הכנסת שלגי טעה, אבל 55 מתנגדים ושלושה נמנעים. החוק לא עבר. </w:t>
      </w:r>
    </w:p>
    <w:p w14:paraId="1C7A9DCD" w14:textId="77777777" w:rsidR="00000000" w:rsidRDefault="009432B4">
      <w:pPr>
        <w:pStyle w:val="a"/>
        <w:rPr>
          <w:rFonts w:hint="cs"/>
          <w:rtl/>
        </w:rPr>
      </w:pPr>
    </w:p>
    <w:p w14:paraId="270477A6" w14:textId="77777777" w:rsidR="00000000" w:rsidRDefault="009432B4">
      <w:pPr>
        <w:pStyle w:val="ac"/>
        <w:rPr>
          <w:rtl/>
        </w:rPr>
      </w:pPr>
      <w:bookmarkStart w:id="87" w:name="FS000000563T09_07_2003_12_52_53C"/>
      <w:bookmarkEnd w:id="87"/>
      <w:r>
        <w:rPr>
          <w:rtl/>
        </w:rPr>
        <w:t>מאיר פרוש (יהדות התורה):</w:t>
      </w:r>
    </w:p>
    <w:p w14:paraId="716EDB4A" w14:textId="77777777" w:rsidR="00000000" w:rsidRDefault="009432B4">
      <w:pPr>
        <w:pStyle w:val="a"/>
        <w:rPr>
          <w:rtl/>
        </w:rPr>
      </w:pPr>
    </w:p>
    <w:p w14:paraId="44DFAABB" w14:textId="77777777" w:rsidR="00000000" w:rsidRDefault="009432B4">
      <w:pPr>
        <w:pStyle w:val="a"/>
        <w:rPr>
          <w:rFonts w:hint="cs"/>
          <w:rtl/>
        </w:rPr>
      </w:pPr>
      <w:r>
        <w:rPr>
          <w:rFonts w:hint="cs"/>
          <w:rtl/>
        </w:rPr>
        <w:t>גם מפד"</w:t>
      </w:r>
      <w:r>
        <w:rPr>
          <w:rFonts w:hint="cs"/>
          <w:rtl/>
        </w:rPr>
        <w:t>ל נמנעים.</w:t>
      </w:r>
    </w:p>
    <w:p w14:paraId="53A5A3B8" w14:textId="77777777" w:rsidR="00000000" w:rsidRDefault="009432B4">
      <w:pPr>
        <w:pStyle w:val="a"/>
        <w:rPr>
          <w:rFonts w:hint="cs"/>
          <w:rtl/>
        </w:rPr>
      </w:pPr>
    </w:p>
    <w:p w14:paraId="1486B73E" w14:textId="77777777" w:rsidR="00000000" w:rsidRDefault="009432B4">
      <w:pPr>
        <w:pStyle w:val="a"/>
        <w:rPr>
          <w:rFonts w:hint="cs"/>
          <w:rtl/>
        </w:rPr>
      </w:pPr>
    </w:p>
    <w:p w14:paraId="0F30807F" w14:textId="77777777" w:rsidR="00000000" w:rsidRDefault="009432B4">
      <w:pPr>
        <w:pStyle w:val="Subject"/>
        <w:rPr>
          <w:rtl/>
        </w:rPr>
      </w:pPr>
    </w:p>
    <w:p w14:paraId="52BE39BD" w14:textId="77777777" w:rsidR="00000000" w:rsidRDefault="009432B4">
      <w:pPr>
        <w:pStyle w:val="Subject"/>
        <w:rPr>
          <w:rFonts w:hint="cs"/>
          <w:rtl/>
        </w:rPr>
      </w:pPr>
      <w:bookmarkStart w:id="88" w:name="_Toc45934677"/>
      <w:bookmarkStart w:id="89" w:name="_Toc76385195"/>
      <w:r>
        <w:rPr>
          <w:rFonts w:hint="cs"/>
          <w:rtl/>
        </w:rPr>
        <w:t xml:space="preserve">הצעת חוק הלוואות לדיור (תיקון </w:t>
      </w:r>
      <w:r>
        <w:rPr>
          <w:rtl/>
        </w:rPr>
        <w:t>–</w:t>
      </w:r>
      <w:r>
        <w:rPr>
          <w:rFonts w:hint="cs"/>
          <w:rtl/>
        </w:rPr>
        <w:t xml:space="preserve"> עיכוב פינוי חייב), התשס"ג-2003</w:t>
      </w:r>
      <w:bookmarkEnd w:id="88"/>
      <w:bookmarkEnd w:id="89"/>
    </w:p>
    <w:p w14:paraId="66B9EAF0" w14:textId="77777777" w:rsidR="00000000" w:rsidRDefault="009432B4">
      <w:pPr>
        <w:pStyle w:val="a"/>
        <w:rPr>
          <w:rFonts w:hint="cs"/>
          <w:rtl/>
        </w:rPr>
      </w:pPr>
      <w:r>
        <w:rPr>
          <w:rtl/>
        </w:rPr>
        <w:t>[נספחות.]</w:t>
      </w:r>
    </w:p>
    <w:p w14:paraId="0576ECE1" w14:textId="77777777" w:rsidR="00000000" w:rsidRDefault="009432B4">
      <w:pPr>
        <w:pStyle w:val="Subject"/>
        <w:rPr>
          <w:rFonts w:hint="cs"/>
          <w:rtl/>
        </w:rPr>
      </w:pPr>
      <w:bookmarkStart w:id="90" w:name="_Toc45934678"/>
      <w:bookmarkStart w:id="91" w:name="_Toc76385196"/>
      <w:r>
        <w:rPr>
          <w:rFonts w:hint="cs"/>
          <w:rtl/>
        </w:rPr>
        <w:t>(הצעת חבר הכנסת יעקב מרגי)</w:t>
      </w:r>
      <w:bookmarkEnd w:id="90"/>
      <w:bookmarkEnd w:id="91"/>
    </w:p>
    <w:p w14:paraId="3E6A3899" w14:textId="77777777" w:rsidR="00000000" w:rsidRDefault="009432B4">
      <w:pPr>
        <w:pStyle w:val="a"/>
        <w:spacing w:before="240"/>
        <w:ind w:firstLine="0"/>
        <w:jc w:val="center"/>
        <w:rPr>
          <w:rFonts w:hint="cs"/>
          <w:rtl/>
        </w:rPr>
      </w:pPr>
    </w:p>
    <w:p w14:paraId="0C0A1CA7" w14:textId="77777777" w:rsidR="00000000" w:rsidRDefault="009432B4">
      <w:pPr>
        <w:pStyle w:val="ad"/>
        <w:rPr>
          <w:rtl/>
        </w:rPr>
      </w:pPr>
      <w:bookmarkStart w:id="92" w:name="FS000000563T09_07_2003_12_43_29C"/>
      <w:bookmarkEnd w:id="92"/>
      <w:r>
        <w:rPr>
          <w:rtl/>
        </w:rPr>
        <w:t>היו"ר ראובן ריבלין:</w:t>
      </w:r>
    </w:p>
    <w:p w14:paraId="7AF9E8B0" w14:textId="77777777" w:rsidR="00000000" w:rsidRDefault="009432B4">
      <w:pPr>
        <w:pStyle w:val="a"/>
        <w:rPr>
          <w:rtl/>
        </w:rPr>
      </w:pPr>
    </w:p>
    <w:p w14:paraId="6060A6B7" w14:textId="77777777" w:rsidR="00000000" w:rsidRDefault="009432B4">
      <w:pPr>
        <w:pStyle w:val="a"/>
        <w:rPr>
          <w:rFonts w:hint="cs"/>
          <w:rtl/>
        </w:rPr>
      </w:pPr>
      <w:r>
        <w:rPr>
          <w:rFonts w:hint="cs"/>
          <w:rtl/>
        </w:rPr>
        <w:t xml:space="preserve">אנחנו ממשיכים בסדר-היום ועוברים להצעת חוק הלוואות לדיור (תיקון </w:t>
      </w:r>
      <w:r>
        <w:rPr>
          <w:rtl/>
        </w:rPr>
        <w:t>–</w:t>
      </w:r>
      <w:r>
        <w:rPr>
          <w:rFonts w:hint="cs"/>
          <w:rtl/>
        </w:rPr>
        <w:t xml:space="preserve"> עיכוב פינוי חייב), התשס"ג-2003, של חבר הכנסת יעקב מרגי, </w:t>
      </w:r>
      <w:r>
        <w:rPr>
          <w:rFonts w:hint="cs"/>
          <w:rtl/>
        </w:rPr>
        <w:t xml:space="preserve">שמספרה פ/744. אדוני, נא לעלות לדוכן ולנמק את הצעתך. עומדות לרשות אדוני עשר דקות. השר שטרית ישיב גם על הצעתך. </w:t>
      </w:r>
    </w:p>
    <w:p w14:paraId="76E8A134" w14:textId="77777777" w:rsidR="00000000" w:rsidRDefault="009432B4">
      <w:pPr>
        <w:pStyle w:val="a"/>
        <w:rPr>
          <w:rFonts w:hint="cs"/>
          <w:rtl/>
        </w:rPr>
      </w:pPr>
    </w:p>
    <w:p w14:paraId="557D4937" w14:textId="77777777" w:rsidR="00000000" w:rsidRDefault="009432B4">
      <w:pPr>
        <w:pStyle w:val="Speaker"/>
        <w:rPr>
          <w:rtl/>
        </w:rPr>
      </w:pPr>
      <w:bookmarkStart w:id="93" w:name="FS000001056T09_07_2003_13_00_33"/>
      <w:bookmarkStart w:id="94" w:name="_Toc45934679"/>
      <w:bookmarkStart w:id="95" w:name="_Toc76385197"/>
      <w:bookmarkEnd w:id="93"/>
      <w:r>
        <w:rPr>
          <w:rFonts w:hint="eastAsia"/>
          <w:rtl/>
        </w:rPr>
        <w:t>יעקב</w:t>
      </w:r>
      <w:r>
        <w:rPr>
          <w:rtl/>
        </w:rPr>
        <w:t xml:space="preserve"> מרגי (ש"ס):</w:t>
      </w:r>
      <w:bookmarkEnd w:id="94"/>
      <w:bookmarkEnd w:id="95"/>
    </w:p>
    <w:p w14:paraId="426EB09A" w14:textId="77777777" w:rsidR="00000000" w:rsidRDefault="009432B4">
      <w:pPr>
        <w:pStyle w:val="a"/>
        <w:rPr>
          <w:rFonts w:hint="cs"/>
          <w:rtl/>
        </w:rPr>
      </w:pPr>
    </w:p>
    <w:p w14:paraId="2B79D3D2" w14:textId="77777777" w:rsidR="00000000" w:rsidRDefault="009432B4">
      <w:pPr>
        <w:pStyle w:val="a"/>
        <w:rPr>
          <w:rFonts w:hint="cs"/>
          <w:rtl/>
        </w:rPr>
      </w:pPr>
      <w:r>
        <w:rPr>
          <w:rFonts w:hint="cs"/>
          <w:rtl/>
        </w:rPr>
        <w:t>אדוני היושב-ראש, חברי חברי הכנסת, בעקבות גלי הפינוי של משפחות רבות מביתן בגלל אי-תשלום המשכנתה, ולאור הגילוי שיש כ-15,000 משפחו</w:t>
      </w:r>
      <w:r>
        <w:rPr>
          <w:rFonts w:hint="cs"/>
          <w:rtl/>
        </w:rPr>
        <w:t>ת שאינן עומדות בתשלום המשכנתאות והן עלולות להגיע למצב של פינוי דירתן על-ידי הבנק, קיבלתי את ההחלטה להגיש את הצעת החוק הזאת לעיכוב פינוי חייבי המשכנתה.</w:t>
      </w:r>
    </w:p>
    <w:p w14:paraId="7BBFEAE3" w14:textId="77777777" w:rsidR="00000000" w:rsidRDefault="009432B4">
      <w:pPr>
        <w:pStyle w:val="a"/>
        <w:rPr>
          <w:rFonts w:hint="cs"/>
          <w:rtl/>
        </w:rPr>
      </w:pPr>
    </w:p>
    <w:p w14:paraId="0CA3113C" w14:textId="77777777" w:rsidR="00000000" w:rsidRDefault="009432B4">
      <w:pPr>
        <w:pStyle w:val="a"/>
        <w:rPr>
          <w:rFonts w:hint="cs"/>
          <w:rtl/>
        </w:rPr>
      </w:pPr>
      <w:r>
        <w:rPr>
          <w:rFonts w:hint="cs"/>
          <w:rtl/>
        </w:rPr>
        <w:t xml:space="preserve">חברי חברי הכנסת, כ-15,000 משפחות, זה נתון שהיה נכון לחודש ינואר 2001. אך עם אישור התוכנית הכלכלית והחוק </w:t>
      </w:r>
      <w:r>
        <w:rPr>
          <w:rFonts w:hint="cs"/>
          <w:rtl/>
        </w:rPr>
        <w:t xml:space="preserve">להבראת המשק והכלכלה, צפויות משפחות רבות להצטרף למעגל חייבי המשכנתאות. חברה בריאה אינה יכולה להרשות לעצמה לעמוד מנגד ולהתעלם מתופעה מסוכנת זו. </w:t>
      </w:r>
    </w:p>
    <w:p w14:paraId="66D8ED8E" w14:textId="77777777" w:rsidR="00000000" w:rsidRDefault="009432B4">
      <w:pPr>
        <w:pStyle w:val="a"/>
        <w:rPr>
          <w:rFonts w:hint="cs"/>
          <w:rtl/>
        </w:rPr>
      </w:pPr>
    </w:p>
    <w:p w14:paraId="2B1E5AB8" w14:textId="77777777" w:rsidR="00000000" w:rsidRDefault="009432B4">
      <w:pPr>
        <w:pStyle w:val="a"/>
        <w:rPr>
          <w:rFonts w:hint="cs"/>
          <w:rtl/>
        </w:rPr>
      </w:pPr>
      <w:r>
        <w:rPr>
          <w:rFonts w:hint="cs"/>
          <w:rtl/>
        </w:rPr>
        <w:t>אדוני היושב-ראש, חברי חברי הכנסת, המדינה נוהגת בסלחנות, ואולי אף מעודדת, בלא משים,  בחוק ההוצאה לפועל של מדינת י</w:t>
      </w:r>
      <w:r>
        <w:rPr>
          <w:rFonts w:hint="cs"/>
          <w:rtl/>
        </w:rPr>
        <w:t>שראל המסורבל והסלחן לחייב -  חוק ההוצאה לפועל מעודד ליצור חובות רבים מתוך ידיעה שלא יאונה לחייב כל רע, שהזכאים לא יוכלו לממש את חובם; אם ניקח לדוגמה את נושא חקירת היכולת של החייבים השונים המביאה אותם לתשלום חודשי נמוך המעורר לעתים גיחוך, וכן כל חוקי פשיטות</w:t>
      </w:r>
      <w:r>
        <w:rPr>
          <w:rFonts w:hint="cs"/>
          <w:rtl/>
        </w:rPr>
        <w:t xml:space="preserve"> הרגל והקפאת הליכים על-ידי בתי-המשפט.</w:t>
      </w:r>
    </w:p>
    <w:p w14:paraId="468B2188" w14:textId="77777777" w:rsidR="00000000" w:rsidRDefault="009432B4">
      <w:pPr>
        <w:pStyle w:val="a"/>
        <w:rPr>
          <w:rFonts w:hint="cs"/>
          <w:rtl/>
        </w:rPr>
      </w:pPr>
    </w:p>
    <w:p w14:paraId="62922C54" w14:textId="77777777" w:rsidR="00000000" w:rsidRDefault="009432B4">
      <w:pPr>
        <w:pStyle w:val="a"/>
        <w:rPr>
          <w:rFonts w:hint="cs"/>
          <w:rtl/>
        </w:rPr>
      </w:pPr>
      <w:r>
        <w:rPr>
          <w:rFonts w:hint="cs"/>
          <w:rtl/>
        </w:rPr>
        <w:t>אדוני היושב-ראש, מה שונה זוג צעיר שהחליט להקים בית בישראל ורכש דירת מגורים סבירה בהתאם ליכולתו, וכתוצאה ממצב התעסוקה בארץ איבד את פרנסתו והוא לא יכול לעמוד יותר בתשלום המשכנתה, במה זוג צעיר זה גרוע מאותו איש עסקים שכב</w:t>
      </w:r>
      <w:r>
        <w:rPr>
          <w:rFonts w:hint="cs"/>
          <w:rtl/>
        </w:rPr>
        <w:t xml:space="preserve">ר עם פתיחת העסק נוסע במכוניות יוקרה ונוהג בפזרנות כספית עד פשיטת רגל זדונית, כשהוא יודע שעם ריבוי החובות מצבו יהיה טוב יותר והחזר החובות יהיה קטן יותר. </w:t>
      </w:r>
    </w:p>
    <w:p w14:paraId="1CBB8F20" w14:textId="77777777" w:rsidR="00000000" w:rsidRDefault="009432B4">
      <w:pPr>
        <w:pStyle w:val="a"/>
        <w:rPr>
          <w:rFonts w:hint="cs"/>
          <w:rtl/>
        </w:rPr>
      </w:pPr>
    </w:p>
    <w:p w14:paraId="626E74B9" w14:textId="77777777" w:rsidR="00000000" w:rsidRDefault="009432B4">
      <w:pPr>
        <w:pStyle w:val="a"/>
        <w:rPr>
          <w:rFonts w:hint="cs"/>
          <w:rtl/>
        </w:rPr>
      </w:pPr>
      <w:r>
        <w:rPr>
          <w:rFonts w:hint="cs"/>
          <w:rtl/>
        </w:rPr>
        <w:t>לא ייתכן שהמדינה תתעלם מזוג צעיר זה, שלאחר חקירת יכולת של הבנק יוברר שהוא חדל פירעון לצמיתות וייקבע לו</w:t>
      </w:r>
      <w:r>
        <w:rPr>
          <w:rFonts w:hint="cs"/>
          <w:rtl/>
        </w:rPr>
        <w:t xml:space="preserve"> תשלום חודשי נמוך, לאורך זמן, או לחלופין, הקפאת התשלום לשנתיים, ולאחר שנתיים שוב תתבצע חקירת יכולת. במאמר מוסגר, לאורך כל התקופה הנ"ל הדירה עדיין משועבדת לטובת הבנק, כך שאין שום חשש. </w:t>
      </w:r>
    </w:p>
    <w:p w14:paraId="4280BC97" w14:textId="77777777" w:rsidR="00000000" w:rsidRDefault="009432B4">
      <w:pPr>
        <w:pStyle w:val="a"/>
        <w:rPr>
          <w:rFonts w:hint="cs"/>
          <w:rtl/>
        </w:rPr>
      </w:pPr>
    </w:p>
    <w:p w14:paraId="5FCFCF76" w14:textId="77777777" w:rsidR="00000000" w:rsidRDefault="009432B4">
      <w:pPr>
        <w:pStyle w:val="a"/>
        <w:rPr>
          <w:rFonts w:hint="cs"/>
          <w:rtl/>
        </w:rPr>
      </w:pPr>
      <w:r>
        <w:rPr>
          <w:rFonts w:hint="cs"/>
          <w:rtl/>
        </w:rPr>
        <w:t>חברי חברי הכנסת, חוק זה לא אמור לעלות למדינה הון עתק, אולי ההיפך הוא הנ</w:t>
      </w:r>
      <w:r>
        <w:rPr>
          <w:rFonts w:hint="cs"/>
          <w:rtl/>
        </w:rPr>
        <w:t>כון. מי שמכיר את הנהלים למכירת הדירות על-ידי הבנקים מבין, שמי שנפגע הוא הדייר שדירתו נמכרת במחיר נמוך מהשוק, והמדינה אף נאלצת לתת לו דיור ציבורי, או לחלופין, סיוע בשכר דירה לתקופה ארוכה.</w:t>
      </w:r>
    </w:p>
    <w:p w14:paraId="4256BD34" w14:textId="77777777" w:rsidR="00000000" w:rsidRDefault="009432B4">
      <w:pPr>
        <w:pStyle w:val="a"/>
        <w:rPr>
          <w:rFonts w:hint="cs"/>
          <w:rtl/>
        </w:rPr>
      </w:pPr>
    </w:p>
    <w:p w14:paraId="14A55DD8" w14:textId="77777777" w:rsidR="00000000" w:rsidRDefault="009432B4">
      <w:pPr>
        <w:pStyle w:val="a"/>
        <w:rPr>
          <w:rFonts w:hint="cs"/>
          <w:rtl/>
        </w:rPr>
      </w:pPr>
      <w:r>
        <w:rPr>
          <w:rFonts w:hint="cs"/>
          <w:rtl/>
        </w:rPr>
        <w:t xml:space="preserve">לכן, אבקש מחברי חברי הכנסת, זה הזמן, בזמן שהאמהות החד-הוריות מרימות </w:t>
      </w:r>
      <w:r>
        <w:rPr>
          <w:rFonts w:hint="cs"/>
          <w:rtl/>
        </w:rPr>
        <w:t>את זעקת המרי החברתי, וזה המקום גם להזכיר, להוקיר ולהעריך את הגברת ויקי קנפו ממצפה-רמון, וזה הזמן לאשר חוק הומני זה, על מנת שלא נהפוך את רחובותינו למקומות לינה למאות ואלפי דיירי רחוב.</w:t>
      </w:r>
    </w:p>
    <w:p w14:paraId="270DD4CD" w14:textId="77777777" w:rsidR="00000000" w:rsidRDefault="009432B4">
      <w:pPr>
        <w:pStyle w:val="a"/>
        <w:rPr>
          <w:rFonts w:hint="cs"/>
          <w:rtl/>
        </w:rPr>
      </w:pPr>
    </w:p>
    <w:p w14:paraId="58A99230" w14:textId="77777777" w:rsidR="00000000" w:rsidRDefault="009432B4">
      <w:pPr>
        <w:pStyle w:val="a"/>
        <w:rPr>
          <w:rFonts w:hint="cs"/>
          <w:rtl/>
        </w:rPr>
      </w:pPr>
      <w:r>
        <w:rPr>
          <w:rFonts w:hint="cs"/>
          <w:rtl/>
        </w:rPr>
        <w:t>חברי חברי הכנסת, אנא, הצביעו בעד חוק זה בקריאה טרומית, ולקראת הקריאה הרא</w:t>
      </w:r>
      <w:r>
        <w:rPr>
          <w:rFonts w:hint="cs"/>
          <w:rtl/>
        </w:rPr>
        <w:t xml:space="preserve">שונה והשנייה נוכל להגיע להסכמות ולשיפורים פה ושם. </w:t>
      </w:r>
    </w:p>
    <w:p w14:paraId="7C5A33D8" w14:textId="77777777" w:rsidR="00000000" w:rsidRDefault="009432B4">
      <w:pPr>
        <w:pStyle w:val="a"/>
        <w:rPr>
          <w:rFonts w:hint="cs"/>
          <w:rtl/>
        </w:rPr>
      </w:pPr>
    </w:p>
    <w:p w14:paraId="2B83E1B4" w14:textId="77777777" w:rsidR="00000000" w:rsidRDefault="009432B4">
      <w:pPr>
        <w:pStyle w:val="a"/>
        <w:rPr>
          <w:rFonts w:hint="cs"/>
          <w:rtl/>
        </w:rPr>
      </w:pPr>
      <w:r>
        <w:rPr>
          <w:rFonts w:hint="cs"/>
          <w:rtl/>
        </w:rPr>
        <w:t>לסיום, חברי חברי הכנסת, עיני 15,000 משפחות נשואות אליכם היום ומבקשות: אנא, תנו לנו הזדמנות שווה, הזדמנות שווה, שבכל מדינה נאורה מתחייבים לה כהתחייבות יסוד. תודה רבה.</w:t>
      </w:r>
    </w:p>
    <w:p w14:paraId="7D767028" w14:textId="77777777" w:rsidR="00000000" w:rsidRDefault="009432B4">
      <w:pPr>
        <w:pStyle w:val="a"/>
        <w:rPr>
          <w:rFonts w:hint="cs"/>
          <w:rtl/>
        </w:rPr>
      </w:pPr>
    </w:p>
    <w:p w14:paraId="43B9B075" w14:textId="77777777" w:rsidR="00000000" w:rsidRDefault="009432B4">
      <w:pPr>
        <w:pStyle w:val="ad"/>
        <w:rPr>
          <w:rtl/>
        </w:rPr>
      </w:pPr>
      <w:r>
        <w:rPr>
          <w:rtl/>
        </w:rPr>
        <w:t>היו"ר ראובן ריבלין:</w:t>
      </w:r>
    </w:p>
    <w:p w14:paraId="45B35125" w14:textId="77777777" w:rsidR="00000000" w:rsidRDefault="009432B4">
      <w:pPr>
        <w:pStyle w:val="a"/>
        <w:rPr>
          <w:rtl/>
        </w:rPr>
      </w:pPr>
    </w:p>
    <w:p w14:paraId="0B3CCDB7" w14:textId="77777777" w:rsidR="00000000" w:rsidRDefault="009432B4">
      <w:pPr>
        <w:pStyle w:val="a"/>
        <w:rPr>
          <w:rFonts w:hint="cs"/>
          <w:rtl/>
        </w:rPr>
      </w:pPr>
      <w:r>
        <w:rPr>
          <w:rFonts w:hint="cs"/>
          <w:rtl/>
        </w:rPr>
        <w:t>תודה רבה לחבר הכ</w:t>
      </w:r>
      <w:r>
        <w:rPr>
          <w:rFonts w:hint="cs"/>
          <w:rtl/>
        </w:rPr>
        <w:t>נסת מרגי. השר שטרית ישיב בשם הממשלה.</w:t>
      </w:r>
    </w:p>
    <w:p w14:paraId="36AC8DB8" w14:textId="77777777" w:rsidR="00000000" w:rsidRDefault="009432B4">
      <w:pPr>
        <w:pStyle w:val="a"/>
        <w:rPr>
          <w:rFonts w:hint="cs"/>
          <w:rtl/>
        </w:rPr>
      </w:pPr>
    </w:p>
    <w:p w14:paraId="14C59414" w14:textId="77777777" w:rsidR="00000000" w:rsidRDefault="009432B4">
      <w:pPr>
        <w:pStyle w:val="Speaker"/>
        <w:rPr>
          <w:rtl/>
        </w:rPr>
      </w:pPr>
      <w:bookmarkStart w:id="96" w:name="FS000000478T09_07_2003_13_12_50"/>
      <w:bookmarkStart w:id="97" w:name="_Toc45934680"/>
      <w:bookmarkStart w:id="98" w:name="_Toc76385198"/>
      <w:bookmarkEnd w:id="96"/>
      <w:r>
        <w:rPr>
          <w:rFonts w:hint="cs"/>
          <w:rtl/>
        </w:rPr>
        <w:t>השר מאיר שטרית:</w:t>
      </w:r>
      <w:bookmarkEnd w:id="97"/>
      <w:bookmarkEnd w:id="98"/>
    </w:p>
    <w:p w14:paraId="7ACE7AA2" w14:textId="77777777" w:rsidR="00000000" w:rsidRDefault="009432B4">
      <w:pPr>
        <w:pStyle w:val="a"/>
        <w:rPr>
          <w:rFonts w:hint="cs"/>
          <w:rtl/>
        </w:rPr>
      </w:pPr>
    </w:p>
    <w:p w14:paraId="5E43A1F8" w14:textId="77777777" w:rsidR="00000000" w:rsidRDefault="009432B4">
      <w:pPr>
        <w:pStyle w:val="a"/>
        <w:ind w:firstLine="0"/>
        <w:rPr>
          <w:rFonts w:hint="cs"/>
          <w:rtl/>
        </w:rPr>
      </w:pPr>
      <w:r>
        <w:rPr>
          <w:rFonts w:hint="cs"/>
          <w:rtl/>
        </w:rPr>
        <w:tab/>
        <w:t xml:space="preserve">אדוני היושב-ראש, רבותי חברי הכנסת, הממשלה מתנגדת להצעת החוק של חבר הכנסת מרגי, והסיבה מאוד פשוטה, חבר הכנסת מרגי. אתה בעצם מציע שאדם שמפגר בתשלום משכנתה לא יידרש להחזיר יותר מ-200 שקל בחודש, ולא משנה </w:t>
      </w:r>
      <w:r>
        <w:rPr>
          <w:rFonts w:hint="cs"/>
          <w:rtl/>
        </w:rPr>
        <w:t xml:space="preserve">מה גובה המשכנתה שלו. זאת אומרת, מה שאתה אומר הוא </w:t>
      </w:r>
      <w:r>
        <w:rPr>
          <w:rtl/>
        </w:rPr>
        <w:t>–</w:t>
      </w:r>
      <w:r>
        <w:rPr>
          <w:rFonts w:hint="cs"/>
          <w:rtl/>
        </w:rPr>
        <w:t xml:space="preserve"> ותחשוב רגע מבחינה כלכלית -  הבנק לוקח ממך כסף - - -</w:t>
      </w:r>
    </w:p>
    <w:p w14:paraId="63A99084" w14:textId="77777777" w:rsidR="00000000" w:rsidRDefault="009432B4">
      <w:pPr>
        <w:pStyle w:val="a"/>
        <w:ind w:firstLine="0"/>
        <w:rPr>
          <w:rFonts w:hint="cs"/>
          <w:rtl/>
        </w:rPr>
      </w:pPr>
    </w:p>
    <w:p w14:paraId="7B1A0798" w14:textId="77777777" w:rsidR="00000000" w:rsidRDefault="009432B4">
      <w:pPr>
        <w:pStyle w:val="ac"/>
        <w:rPr>
          <w:rtl/>
        </w:rPr>
      </w:pPr>
      <w:r>
        <w:rPr>
          <w:rFonts w:hint="eastAsia"/>
          <w:rtl/>
        </w:rPr>
        <w:t>יעקב</w:t>
      </w:r>
      <w:r>
        <w:rPr>
          <w:rtl/>
        </w:rPr>
        <w:t xml:space="preserve"> ליצמן (יהדות התורה):</w:t>
      </w:r>
    </w:p>
    <w:p w14:paraId="30A244C9" w14:textId="77777777" w:rsidR="00000000" w:rsidRDefault="009432B4">
      <w:pPr>
        <w:pStyle w:val="a"/>
        <w:rPr>
          <w:rFonts w:hint="cs"/>
          <w:rtl/>
        </w:rPr>
      </w:pPr>
    </w:p>
    <w:p w14:paraId="5C35A284" w14:textId="77777777" w:rsidR="00000000" w:rsidRDefault="009432B4">
      <w:pPr>
        <w:pStyle w:val="a"/>
        <w:rPr>
          <w:rFonts w:hint="cs"/>
          <w:rtl/>
        </w:rPr>
      </w:pPr>
      <w:r>
        <w:rPr>
          <w:rFonts w:hint="cs"/>
          <w:rtl/>
        </w:rPr>
        <w:t>רק אם אין לו. אם יש לו - הוא חייב.</w:t>
      </w:r>
    </w:p>
    <w:p w14:paraId="10A89772" w14:textId="77777777" w:rsidR="00000000" w:rsidRDefault="009432B4">
      <w:pPr>
        <w:pStyle w:val="a"/>
        <w:rPr>
          <w:rFonts w:hint="cs"/>
          <w:rtl/>
        </w:rPr>
      </w:pPr>
    </w:p>
    <w:p w14:paraId="2EC69CB3" w14:textId="77777777" w:rsidR="00000000" w:rsidRDefault="009432B4">
      <w:pPr>
        <w:pStyle w:val="SpeakerCon"/>
        <w:rPr>
          <w:rtl/>
        </w:rPr>
      </w:pPr>
      <w:bookmarkStart w:id="99" w:name="FS000000478T09_07_2003_13_15_10C"/>
      <w:bookmarkEnd w:id="99"/>
      <w:r>
        <w:rPr>
          <w:rFonts w:hint="cs"/>
          <w:rtl/>
        </w:rPr>
        <w:t>השר מאיר שטרית:</w:t>
      </w:r>
    </w:p>
    <w:p w14:paraId="14763FEB" w14:textId="77777777" w:rsidR="00000000" w:rsidRDefault="009432B4">
      <w:pPr>
        <w:pStyle w:val="a"/>
        <w:rPr>
          <w:rtl/>
        </w:rPr>
      </w:pPr>
    </w:p>
    <w:p w14:paraId="177ED963" w14:textId="77777777" w:rsidR="00000000" w:rsidRDefault="009432B4">
      <w:pPr>
        <w:pStyle w:val="a"/>
        <w:rPr>
          <w:rFonts w:hint="cs"/>
          <w:rtl/>
        </w:rPr>
      </w:pPr>
      <w:r>
        <w:rPr>
          <w:rFonts w:hint="cs"/>
          <w:rtl/>
        </w:rPr>
        <w:t xml:space="preserve"> אמרתי, אם אין לו, לא אמרתי אחרת. זאת אומרת, הבנק לוקח ממך כסף, אתה מפקי</w:t>
      </w:r>
      <w:r>
        <w:rPr>
          <w:rFonts w:hint="cs"/>
          <w:rtl/>
        </w:rPr>
        <w:t xml:space="preserve">ד כסף בבנק והוא משלם לך ריבית. הבנקים לוקחים את הכספים הללו ונותנים אותם כמשכנתאות לזוגות צעירים ולאנשים כדי לקנות בתים. ועכשיו, הם אומרים לבנק, עם כל הכבוד לכם, אתם לא יכולים לקבל חזרה את הכסף, רק 200 שקל בחודש, אפילו הם חתמו על משכנתה שצריך להחזיר 5,000 </w:t>
      </w:r>
      <w:r>
        <w:rPr>
          <w:rFonts w:hint="cs"/>
          <w:rtl/>
        </w:rPr>
        <w:t>שקל בחודש. הם ביקשו את הכסף והם חתמו. והבנק צריך להמשיך לשלם לך את הריבית על הפיקדון שלך. אתה מכיר איזה בנק שיסכים בעתיד לתת משכנתאות בתנאים האלה? אני לא מכיר.</w:t>
      </w:r>
    </w:p>
    <w:p w14:paraId="78667B96" w14:textId="77777777" w:rsidR="00000000" w:rsidRDefault="009432B4">
      <w:pPr>
        <w:pStyle w:val="a"/>
        <w:rPr>
          <w:rFonts w:hint="cs"/>
          <w:rtl/>
        </w:rPr>
      </w:pPr>
    </w:p>
    <w:p w14:paraId="0EA0146B" w14:textId="77777777" w:rsidR="00000000" w:rsidRDefault="009432B4">
      <w:pPr>
        <w:pStyle w:val="ac"/>
        <w:rPr>
          <w:rtl/>
        </w:rPr>
      </w:pPr>
      <w:r>
        <w:rPr>
          <w:rFonts w:hint="eastAsia"/>
          <w:rtl/>
        </w:rPr>
        <w:t>יעקב</w:t>
      </w:r>
      <w:r>
        <w:rPr>
          <w:rtl/>
        </w:rPr>
        <w:t xml:space="preserve"> מרגי (ש"ס):</w:t>
      </w:r>
    </w:p>
    <w:p w14:paraId="2E3C0824" w14:textId="77777777" w:rsidR="00000000" w:rsidRDefault="009432B4">
      <w:pPr>
        <w:pStyle w:val="a"/>
        <w:rPr>
          <w:rFonts w:hint="cs"/>
          <w:rtl/>
        </w:rPr>
      </w:pPr>
    </w:p>
    <w:p w14:paraId="50111A8E" w14:textId="77777777" w:rsidR="00000000" w:rsidRDefault="009432B4">
      <w:pPr>
        <w:pStyle w:val="a"/>
        <w:rPr>
          <w:rFonts w:hint="cs"/>
          <w:rtl/>
        </w:rPr>
      </w:pPr>
      <w:r>
        <w:rPr>
          <w:rFonts w:hint="cs"/>
          <w:rtl/>
        </w:rPr>
        <w:t>מה זה שונה - - -</w:t>
      </w:r>
    </w:p>
    <w:p w14:paraId="3B348C62" w14:textId="77777777" w:rsidR="00000000" w:rsidRDefault="009432B4">
      <w:pPr>
        <w:pStyle w:val="a"/>
        <w:rPr>
          <w:rFonts w:hint="cs"/>
          <w:rtl/>
        </w:rPr>
      </w:pPr>
    </w:p>
    <w:p w14:paraId="69FA5A6D" w14:textId="77777777" w:rsidR="00000000" w:rsidRDefault="009432B4">
      <w:pPr>
        <w:pStyle w:val="ad"/>
        <w:rPr>
          <w:rtl/>
        </w:rPr>
      </w:pPr>
      <w:r>
        <w:rPr>
          <w:rtl/>
        </w:rPr>
        <w:t>היו"ר ראובן ריבלין:</w:t>
      </w:r>
    </w:p>
    <w:p w14:paraId="446BE4BC" w14:textId="77777777" w:rsidR="00000000" w:rsidRDefault="009432B4">
      <w:pPr>
        <w:pStyle w:val="a"/>
        <w:rPr>
          <w:rtl/>
        </w:rPr>
      </w:pPr>
    </w:p>
    <w:p w14:paraId="7A32D1AA" w14:textId="77777777" w:rsidR="00000000" w:rsidRDefault="009432B4">
      <w:pPr>
        <w:pStyle w:val="a"/>
        <w:rPr>
          <w:rFonts w:hint="cs"/>
          <w:rtl/>
        </w:rPr>
      </w:pPr>
      <w:r>
        <w:rPr>
          <w:rFonts w:hint="cs"/>
          <w:rtl/>
        </w:rPr>
        <w:t xml:space="preserve">חבר הכנסת מרגי, תוכל אחר כך להשיב. </w:t>
      </w:r>
    </w:p>
    <w:p w14:paraId="0AA27101" w14:textId="77777777" w:rsidR="00000000" w:rsidRDefault="009432B4">
      <w:pPr>
        <w:pStyle w:val="a"/>
        <w:rPr>
          <w:rFonts w:hint="cs"/>
          <w:rtl/>
        </w:rPr>
      </w:pPr>
    </w:p>
    <w:p w14:paraId="14D5EBCA" w14:textId="77777777" w:rsidR="00000000" w:rsidRDefault="009432B4">
      <w:pPr>
        <w:pStyle w:val="SpeakerCon"/>
        <w:rPr>
          <w:rFonts w:hint="cs"/>
          <w:rtl/>
        </w:rPr>
      </w:pPr>
      <w:r>
        <w:rPr>
          <w:rFonts w:hint="cs"/>
          <w:rtl/>
        </w:rPr>
        <w:t>ה</w:t>
      </w:r>
      <w:r>
        <w:rPr>
          <w:rFonts w:hint="cs"/>
          <w:rtl/>
        </w:rPr>
        <w:t>שר מאיר שטרית:</w:t>
      </w:r>
    </w:p>
    <w:p w14:paraId="6DC34F3D" w14:textId="77777777" w:rsidR="00000000" w:rsidRDefault="009432B4">
      <w:pPr>
        <w:pStyle w:val="a"/>
        <w:ind w:firstLine="0"/>
        <w:rPr>
          <w:rFonts w:hint="cs"/>
          <w:rtl/>
        </w:rPr>
      </w:pPr>
    </w:p>
    <w:p w14:paraId="78C3D377" w14:textId="77777777" w:rsidR="00000000" w:rsidRDefault="009432B4">
      <w:pPr>
        <w:pStyle w:val="a"/>
        <w:ind w:firstLine="0"/>
        <w:rPr>
          <w:rFonts w:hint="cs"/>
          <w:rtl/>
        </w:rPr>
      </w:pPr>
      <w:r>
        <w:rPr>
          <w:rFonts w:hint="cs"/>
          <w:rtl/>
        </w:rPr>
        <w:tab/>
        <w:t>לכן, המשמעות של מה שאתה אומר, חבר הכנסת מרגי, היא, שהבנקים, כדי לתת משכנתאות בתנאים שאתה מציע, יצטרכו להביא בחשבון, לפי הצעתך, ש-15,000 משפחות ישלמו רק 200 שקל בחודש משכנתה, ולכן, מה הם יעשו? הם יעלו את מחיר המשכנתה ואת הריבית על המשכנתה ל</w:t>
      </w:r>
      <w:r>
        <w:rPr>
          <w:rFonts w:hint="cs"/>
          <w:rtl/>
        </w:rPr>
        <w:t>כל הזוגות הצעירים בארץ. זאת אומרת, במקום להקל על החלשים, אתה תקשה עליהם, תיצור תנאים יותר קשים לזוגות צעירים לקבלת משכנתה. לכן, תבין שהצעתך אינה פותרת את העניין.</w:t>
      </w:r>
    </w:p>
    <w:p w14:paraId="0B946343" w14:textId="77777777" w:rsidR="00000000" w:rsidRDefault="009432B4">
      <w:pPr>
        <w:pStyle w:val="a"/>
        <w:ind w:firstLine="0"/>
        <w:rPr>
          <w:rFonts w:hint="cs"/>
          <w:rtl/>
        </w:rPr>
      </w:pPr>
    </w:p>
    <w:p w14:paraId="56B0AB86" w14:textId="77777777" w:rsidR="00000000" w:rsidRDefault="009432B4">
      <w:pPr>
        <w:pStyle w:val="a"/>
        <w:ind w:firstLine="0"/>
        <w:rPr>
          <w:rFonts w:hint="cs"/>
          <w:rtl/>
        </w:rPr>
      </w:pPr>
      <w:r>
        <w:rPr>
          <w:rFonts w:hint="cs"/>
          <w:rtl/>
        </w:rPr>
        <w:tab/>
        <w:t>חבר הכנסת מרגי, אני מרשה לעצמי לומר לך - - -</w:t>
      </w:r>
    </w:p>
    <w:p w14:paraId="52B117A2" w14:textId="77777777" w:rsidR="00000000" w:rsidRDefault="009432B4">
      <w:pPr>
        <w:pStyle w:val="a"/>
        <w:rPr>
          <w:rFonts w:hint="cs"/>
          <w:rtl/>
        </w:rPr>
      </w:pPr>
    </w:p>
    <w:p w14:paraId="6EE48787" w14:textId="77777777" w:rsidR="00000000" w:rsidRDefault="009432B4">
      <w:pPr>
        <w:pStyle w:val="ad"/>
        <w:rPr>
          <w:rtl/>
        </w:rPr>
      </w:pPr>
      <w:r>
        <w:rPr>
          <w:rtl/>
        </w:rPr>
        <w:t>היו"ר ראובן ריבלין:</w:t>
      </w:r>
    </w:p>
    <w:p w14:paraId="5030328A" w14:textId="77777777" w:rsidR="00000000" w:rsidRDefault="009432B4">
      <w:pPr>
        <w:pStyle w:val="a"/>
        <w:rPr>
          <w:rtl/>
        </w:rPr>
      </w:pPr>
    </w:p>
    <w:p w14:paraId="640FB292" w14:textId="77777777" w:rsidR="00000000" w:rsidRDefault="009432B4">
      <w:pPr>
        <w:pStyle w:val="a"/>
        <w:rPr>
          <w:rFonts w:hint="cs"/>
          <w:rtl/>
        </w:rPr>
      </w:pPr>
      <w:r>
        <w:rPr>
          <w:rFonts w:hint="cs"/>
          <w:rtl/>
        </w:rPr>
        <w:t>מרגי, מרגי.</w:t>
      </w:r>
    </w:p>
    <w:p w14:paraId="49426E18" w14:textId="77777777" w:rsidR="00000000" w:rsidRDefault="009432B4">
      <w:pPr>
        <w:pStyle w:val="a"/>
        <w:rPr>
          <w:rFonts w:hint="cs"/>
          <w:rtl/>
        </w:rPr>
      </w:pPr>
    </w:p>
    <w:p w14:paraId="14866D82" w14:textId="77777777" w:rsidR="00000000" w:rsidRDefault="009432B4">
      <w:pPr>
        <w:pStyle w:val="SpeakerCon"/>
        <w:rPr>
          <w:rtl/>
        </w:rPr>
      </w:pPr>
      <w:bookmarkStart w:id="100" w:name="FS000000478T09_07_2003_13_25_22C"/>
      <w:bookmarkEnd w:id="100"/>
      <w:r>
        <w:rPr>
          <w:rFonts w:hint="cs"/>
          <w:rtl/>
        </w:rPr>
        <w:t>השר מאיר שטר</w:t>
      </w:r>
      <w:r>
        <w:rPr>
          <w:rFonts w:hint="cs"/>
          <w:rtl/>
        </w:rPr>
        <w:t>ית:</w:t>
      </w:r>
    </w:p>
    <w:p w14:paraId="0423BF17" w14:textId="77777777" w:rsidR="00000000" w:rsidRDefault="009432B4">
      <w:pPr>
        <w:pStyle w:val="a"/>
        <w:rPr>
          <w:rtl/>
        </w:rPr>
      </w:pPr>
    </w:p>
    <w:p w14:paraId="6A6684EF" w14:textId="77777777" w:rsidR="00000000" w:rsidRDefault="009432B4">
      <w:pPr>
        <w:pStyle w:val="a"/>
        <w:rPr>
          <w:rFonts w:hint="cs"/>
          <w:rtl/>
        </w:rPr>
      </w:pPr>
      <w:r>
        <w:rPr>
          <w:rFonts w:hint="cs"/>
          <w:rtl/>
        </w:rPr>
        <w:t>במרוקו קראו לזה מרגי, אני לא יודע.</w:t>
      </w:r>
    </w:p>
    <w:p w14:paraId="7A06ABC6" w14:textId="77777777" w:rsidR="00000000" w:rsidRDefault="009432B4">
      <w:pPr>
        <w:pStyle w:val="a"/>
        <w:rPr>
          <w:rFonts w:hint="cs"/>
          <w:rtl/>
        </w:rPr>
      </w:pPr>
    </w:p>
    <w:p w14:paraId="6CF8BACC" w14:textId="77777777" w:rsidR="00000000" w:rsidRDefault="009432B4">
      <w:pPr>
        <w:pStyle w:val="ad"/>
        <w:rPr>
          <w:rtl/>
        </w:rPr>
      </w:pPr>
      <w:r>
        <w:rPr>
          <w:rtl/>
        </w:rPr>
        <w:t>היו"ר ראובן ריבלין:</w:t>
      </w:r>
    </w:p>
    <w:p w14:paraId="1D23054B" w14:textId="77777777" w:rsidR="00000000" w:rsidRDefault="009432B4">
      <w:pPr>
        <w:pStyle w:val="a"/>
        <w:rPr>
          <w:rtl/>
        </w:rPr>
      </w:pPr>
    </w:p>
    <w:p w14:paraId="638ED859" w14:textId="77777777" w:rsidR="00000000" w:rsidRDefault="009432B4">
      <w:pPr>
        <w:pStyle w:val="a"/>
        <w:rPr>
          <w:rFonts w:hint="cs"/>
          <w:rtl/>
        </w:rPr>
      </w:pPr>
      <w:r>
        <w:rPr>
          <w:rFonts w:hint="cs"/>
          <w:rtl/>
        </w:rPr>
        <w:t>אדוני, הוא נמצא היום בארץ, וכך הוא קורא את שמו.</w:t>
      </w:r>
    </w:p>
    <w:p w14:paraId="7A0EC0D2" w14:textId="77777777" w:rsidR="00000000" w:rsidRDefault="009432B4">
      <w:pPr>
        <w:pStyle w:val="a"/>
        <w:rPr>
          <w:rFonts w:hint="cs"/>
          <w:rtl/>
        </w:rPr>
      </w:pPr>
    </w:p>
    <w:p w14:paraId="2308271C" w14:textId="77777777" w:rsidR="00000000" w:rsidRDefault="009432B4">
      <w:pPr>
        <w:pStyle w:val="SpeakerCon"/>
        <w:rPr>
          <w:rtl/>
        </w:rPr>
      </w:pPr>
      <w:bookmarkStart w:id="101" w:name="FS000000478T09_07_2003_12_53_19"/>
      <w:bookmarkEnd w:id="101"/>
      <w:r>
        <w:rPr>
          <w:rtl/>
        </w:rPr>
        <w:t>השר מאיר שטרית:</w:t>
      </w:r>
    </w:p>
    <w:p w14:paraId="0AD12987" w14:textId="77777777" w:rsidR="00000000" w:rsidRDefault="009432B4">
      <w:pPr>
        <w:pStyle w:val="a"/>
        <w:rPr>
          <w:rtl/>
        </w:rPr>
      </w:pPr>
    </w:p>
    <w:p w14:paraId="1532D70B" w14:textId="77777777" w:rsidR="00000000" w:rsidRDefault="009432B4">
      <w:pPr>
        <w:pStyle w:val="a"/>
        <w:rPr>
          <w:rFonts w:hint="cs"/>
          <w:rtl/>
        </w:rPr>
      </w:pPr>
      <w:r>
        <w:rPr>
          <w:rFonts w:hint="cs"/>
          <w:rtl/>
        </w:rPr>
        <w:t xml:space="preserve">כפי שאתה יודע, בכנסת הקודמת יזמתי כשר המשפטים את הצעת חוק המשכנתאות שבאה לטפל בדיוק בסוגיה שאתה מעלה. אני מסכים שעד אז היה באמת </w:t>
      </w:r>
      <w:r>
        <w:rPr>
          <w:rFonts w:hint="cs"/>
          <w:rtl/>
        </w:rPr>
        <w:t>מצב שקראתי לו בכנסת - סדום ועמורה, שאנשים שהיו חייבים ארבעה-חמישה חודשים משכנתה, נניח 500 דולר לחודש, בסך הכול 2,000 דולר, היו נזרקים מהבית שלהם. המערכת המשפטית ועורכי-הדין של הבנקים היו מפנים כל שנה 2,000 משפחות מהבתים שלהם והיו יוצאים 8,000 צווי פינוי בש</w:t>
      </w:r>
      <w:r>
        <w:rPr>
          <w:rFonts w:hint="cs"/>
          <w:rtl/>
        </w:rPr>
        <w:t>נה, מכיוון שברגע שהאיש היה מפגר בתשלומים היו מטילים להוצאה לפועל את כל המשכנתה שלו ולא רק את הפיגור. עורכי-הדין היו גובים שכר טרחה, חבר הכנסת  מרגי, על כל המשכנתה, ולא רק על הפיגור. הבנקים היו מטילים ריבית פיגורים על כל המשכנתה, ולא רק על הפיגור. את זה, חב</w:t>
      </w:r>
      <w:r>
        <w:rPr>
          <w:rFonts w:hint="cs"/>
          <w:rtl/>
        </w:rPr>
        <w:t xml:space="preserve">ר הכנסת מרגי, שיניתי בכנסת שעברה בחקיקה שעברה בכנסת פה-אחד ובתקנות שאושרו בוועדת החוקה, חוק ומשפט. </w:t>
      </w:r>
    </w:p>
    <w:p w14:paraId="5A7080E9" w14:textId="77777777" w:rsidR="00000000" w:rsidRDefault="009432B4">
      <w:pPr>
        <w:pStyle w:val="a"/>
        <w:rPr>
          <w:rFonts w:hint="cs"/>
          <w:rtl/>
        </w:rPr>
      </w:pPr>
    </w:p>
    <w:p w14:paraId="290E422A" w14:textId="77777777" w:rsidR="00000000" w:rsidRDefault="009432B4">
      <w:pPr>
        <w:pStyle w:val="a"/>
        <w:rPr>
          <w:rFonts w:hint="cs"/>
          <w:rtl/>
        </w:rPr>
      </w:pPr>
      <w:r>
        <w:rPr>
          <w:rFonts w:hint="cs"/>
          <w:rtl/>
        </w:rPr>
        <w:t>היום, חבר הכנסת מרגי, המצב שונה מזה שנדמה לך. היום אדם שמפגר בתשלום משכנתה, על-פי החוק הבנק יכול לפנות אליו רק אם הוא מפגר בתשלום לפחות שישה חודשים. כלומר,</w:t>
      </w:r>
      <w:r>
        <w:rPr>
          <w:rFonts w:hint="cs"/>
          <w:rtl/>
        </w:rPr>
        <w:t xml:space="preserve"> אם קורה שאדם מפוטר מעבודה או חלילה חולה, עדיין יש לו הזדמנות להשתקם ולחזור לשלם אחרי שישה חודשים. שנית, גם אז, כשעורך-הדין יכול אחרי שישה חודשים לפנות להוצאה לפועל, הוא יכול להגיש להוצאה לפועל רק את החוב בפועל, ואז גם הוצאות שכר הטרחה שלו מוגבלות למקסימום</w:t>
      </w:r>
      <w:r>
        <w:rPr>
          <w:rFonts w:hint="cs"/>
          <w:rtl/>
        </w:rPr>
        <w:t xml:space="preserve"> 10% מהחוב בפועל ולא יותר מ-10,000 שקל. ניתנת לחייב הזדמנות לשלם את חובו בתוך שלושה חודשים בתוספת התשלום של שכר טרחת עורך-דין, שגם הוא מוגבל.</w:t>
      </w:r>
    </w:p>
    <w:p w14:paraId="230CFEBB" w14:textId="77777777" w:rsidR="00000000" w:rsidRDefault="009432B4">
      <w:pPr>
        <w:pStyle w:val="a"/>
        <w:rPr>
          <w:rFonts w:hint="cs"/>
          <w:rtl/>
        </w:rPr>
      </w:pPr>
    </w:p>
    <w:p w14:paraId="44950B9F" w14:textId="77777777" w:rsidR="00000000" w:rsidRDefault="009432B4">
      <w:pPr>
        <w:pStyle w:val="a"/>
        <w:rPr>
          <w:rFonts w:hint="cs"/>
          <w:rtl/>
        </w:rPr>
      </w:pPr>
      <w:r>
        <w:rPr>
          <w:rFonts w:hint="cs"/>
          <w:rtl/>
        </w:rPr>
        <w:t>החוק גם מגביל את הבנקים. הם לא יכולים יותר להטיל ריבית פיגורים על כל המשכנתה, כמו שעשו בעבר, אלא רק על החוב בפועל</w:t>
      </w:r>
      <w:r>
        <w:rPr>
          <w:rFonts w:hint="cs"/>
          <w:rtl/>
        </w:rPr>
        <w:t xml:space="preserve">. גם הריבית מוגבלת בתקנות. </w:t>
      </w:r>
    </w:p>
    <w:p w14:paraId="24EBBBBD" w14:textId="77777777" w:rsidR="00000000" w:rsidRDefault="009432B4">
      <w:pPr>
        <w:pStyle w:val="a"/>
        <w:rPr>
          <w:rFonts w:hint="cs"/>
          <w:rtl/>
        </w:rPr>
      </w:pPr>
    </w:p>
    <w:p w14:paraId="028E077F" w14:textId="77777777" w:rsidR="00000000" w:rsidRDefault="009432B4">
      <w:pPr>
        <w:pStyle w:val="a"/>
        <w:rPr>
          <w:rFonts w:hint="cs"/>
          <w:rtl/>
        </w:rPr>
      </w:pPr>
      <w:r>
        <w:rPr>
          <w:rFonts w:hint="cs"/>
          <w:rtl/>
        </w:rPr>
        <w:t xml:space="preserve">לדעתי, החוק הזה פתר את הבעיה של 95% מהמקרים של אנשים שהיו נזרקים מביתם, והיום לא יכולים לזרוק אותם מביתם, ולוקח זמן רב מאוד עד שחייב מגיע למסקנה שהוא לא יכול לשלם יותר. </w:t>
      </w:r>
    </w:p>
    <w:p w14:paraId="1DC251B4" w14:textId="77777777" w:rsidR="00000000" w:rsidRDefault="009432B4">
      <w:pPr>
        <w:pStyle w:val="a"/>
        <w:rPr>
          <w:rFonts w:hint="cs"/>
          <w:rtl/>
        </w:rPr>
      </w:pPr>
    </w:p>
    <w:p w14:paraId="42C53392" w14:textId="77777777" w:rsidR="00000000" w:rsidRDefault="009432B4">
      <w:pPr>
        <w:pStyle w:val="a"/>
        <w:ind w:firstLine="720"/>
        <w:rPr>
          <w:rFonts w:hint="cs"/>
          <w:rtl/>
        </w:rPr>
      </w:pPr>
      <w:r>
        <w:rPr>
          <w:rFonts w:hint="cs"/>
          <w:rtl/>
        </w:rPr>
        <w:t>מה החוק לא פתר? החוק לא פתר את כל אותם מקרים שתהליכי הוצ</w:t>
      </w:r>
      <w:r>
        <w:rPr>
          <w:rFonts w:hint="cs"/>
          <w:rtl/>
        </w:rPr>
        <w:t>אה לפועל בהם התחילו לפני חקיקת החוק, כי, כידוע לך, החוק לא רטרואקטיבי. אותם אנשים שהפיגור שלהם התחיל בעבר, יש להם בעיה. האמת היא, חבר הכנסת מרגי, מאחר שטיפלתי בכמה מקרים כאלה באופן אישי מול הבנקים, לדעתי הדבר הנכון הוא שהבנקים ועורכי-הדין יכבדו את רוח החוק</w:t>
      </w:r>
      <w:r>
        <w:rPr>
          <w:rFonts w:hint="cs"/>
          <w:rtl/>
        </w:rPr>
        <w:t xml:space="preserve">. לא היתה מעולם הצדקה לשכר המופרז שהטילו על החייבים, שהיה 10% מכל המשכנתה, אפילו אם החייב חייב רק חודשיים או שלושה חודשים. זו היתה שערורייה שהחוק בכלל אפשר את זה. לדעתי, רוח החוק צריכה לקבוע ולטפל בעניין הזה של חובות עבר שהגיעו להוצאה לפועל עוד לפני כניסת </w:t>
      </w:r>
      <w:r>
        <w:rPr>
          <w:rFonts w:hint="cs"/>
          <w:rtl/>
        </w:rPr>
        <w:t xml:space="preserve">החוק לתוקפו. זו הבעיה הקשה במשכנתאות היום. </w:t>
      </w:r>
    </w:p>
    <w:p w14:paraId="225835F7" w14:textId="77777777" w:rsidR="00000000" w:rsidRDefault="009432B4">
      <w:pPr>
        <w:pStyle w:val="a"/>
        <w:ind w:firstLine="720"/>
        <w:rPr>
          <w:rtl/>
        </w:rPr>
      </w:pPr>
    </w:p>
    <w:p w14:paraId="2D1B1AF9" w14:textId="77777777" w:rsidR="00000000" w:rsidRDefault="009432B4">
      <w:pPr>
        <w:pStyle w:val="a"/>
        <w:ind w:firstLine="720"/>
        <w:rPr>
          <w:rFonts w:hint="cs"/>
          <w:rtl/>
        </w:rPr>
      </w:pPr>
      <w:r>
        <w:rPr>
          <w:rFonts w:hint="cs"/>
          <w:rtl/>
        </w:rPr>
        <w:t>לדעתי, מי שמשלם משכנתה באופן סדיר, גם אם הוא נתקל בבעיה, היום החוק נותן לו פתרון. הצעת החוק שלך תחמיר את מצב בעלי המשכנתאות ותגרום לכך שמחיר המשכנתה יעלה והריבית והעמלות על המשכנתה יעלו. לכן, כוונתך רצויה, מעשיך</w:t>
      </w:r>
      <w:r>
        <w:rPr>
          <w:rFonts w:hint="cs"/>
          <w:rtl/>
        </w:rPr>
        <w:t xml:space="preserve"> אינם רצויים, ולצערי, אנחנו לא יכולים להסכים להצעת החוק שלך. </w:t>
      </w:r>
    </w:p>
    <w:p w14:paraId="03E69EEC" w14:textId="77777777" w:rsidR="00000000" w:rsidRDefault="009432B4">
      <w:pPr>
        <w:pStyle w:val="a"/>
        <w:ind w:firstLine="720"/>
        <w:rPr>
          <w:rFonts w:hint="cs"/>
          <w:rtl/>
        </w:rPr>
      </w:pPr>
    </w:p>
    <w:p w14:paraId="416B7CC1" w14:textId="77777777" w:rsidR="00000000" w:rsidRDefault="009432B4">
      <w:pPr>
        <w:pStyle w:val="ad"/>
        <w:rPr>
          <w:rtl/>
        </w:rPr>
      </w:pPr>
      <w:r>
        <w:rPr>
          <w:rtl/>
        </w:rPr>
        <w:t>היו"ר ראובן ריבלין:</w:t>
      </w:r>
    </w:p>
    <w:p w14:paraId="539DDAB8" w14:textId="77777777" w:rsidR="00000000" w:rsidRDefault="009432B4">
      <w:pPr>
        <w:pStyle w:val="a"/>
        <w:rPr>
          <w:rtl/>
        </w:rPr>
      </w:pPr>
    </w:p>
    <w:p w14:paraId="69DCA02E" w14:textId="77777777" w:rsidR="00000000" w:rsidRDefault="009432B4">
      <w:pPr>
        <w:pStyle w:val="a"/>
        <w:rPr>
          <w:rFonts w:hint="cs"/>
          <w:rtl/>
        </w:rPr>
      </w:pPr>
      <w:r>
        <w:rPr>
          <w:rFonts w:hint="cs"/>
          <w:rtl/>
        </w:rPr>
        <w:t xml:space="preserve">אני מאוד מודה לשר מאיר שטרית. חבר הכנסת מרגי יכול להשיב, עד חמש דקות. אדוני, עומדות לרשותך חמש דקות, אתה לא חייב למצות את כולן. </w:t>
      </w:r>
    </w:p>
    <w:p w14:paraId="4FF9EEA9" w14:textId="77777777" w:rsidR="00000000" w:rsidRDefault="009432B4">
      <w:pPr>
        <w:pStyle w:val="a"/>
        <w:rPr>
          <w:rFonts w:hint="cs"/>
          <w:rtl/>
        </w:rPr>
      </w:pPr>
    </w:p>
    <w:p w14:paraId="42459D17" w14:textId="77777777" w:rsidR="00000000" w:rsidRDefault="009432B4">
      <w:pPr>
        <w:pStyle w:val="Speaker"/>
        <w:rPr>
          <w:rtl/>
        </w:rPr>
      </w:pPr>
      <w:bookmarkStart w:id="102" w:name="FS000001056T09_07_2003_13_07_16"/>
      <w:bookmarkStart w:id="103" w:name="_Toc45934681"/>
      <w:bookmarkStart w:id="104" w:name="_Toc76385199"/>
      <w:bookmarkEnd w:id="102"/>
      <w:r>
        <w:rPr>
          <w:rFonts w:hint="eastAsia"/>
          <w:rtl/>
        </w:rPr>
        <w:t>יעקב</w:t>
      </w:r>
      <w:r>
        <w:rPr>
          <w:rtl/>
        </w:rPr>
        <w:t xml:space="preserve"> מרגי (ש"ס):</w:t>
      </w:r>
      <w:bookmarkEnd w:id="103"/>
      <w:bookmarkEnd w:id="104"/>
    </w:p>
    <w:p w14:paraId="03A85114" w14:textId="77777777" w:rsidR="00000000" w:rsidRDefault="009432B4">
      <w:pPr>
        <w:pStyle w:val="a"/>
        <w:rPr>
          <w:rFonts w:hint="cs"/>
          <w:rtl/>
        </w:rPr>
      </w:pPr>
    </w:p>
    <w:p w14:paraId="6B3B17F2" w14:textId="77777777" w:rsidR="00000000" w:rsidRDefault="009432B4">
      <w:pPr>
        <w:pStyle w:val="a"/>
        <w:rPr>
          <w:rFonts w:hint="cs"/>
          <w:rtl/>
        </w:rPr>
      </w:pPr>
      <w:r>
        <w:rPr>
          <w:rFonts w:hint="cs"/>
          <w:rtl/>
        </w:rPr>
        <w:t>אדוני השר, חברי חברי הכנ</w:t>
      </w:r>
      <w:r>
        <w:rPr>
          <w:rFonts w:hint="cs"/>
          <w:rtl/>
        </w:rPr>
        <w:t>סת, כוונתי בהצעת החוק הזאת להשוות, ולו במקצת, את חייבי המשכנתאות - והדגשתי את זה - לפושטי הרגל, שלפעמים אפילו חוק ההוצאה לפועל נותן להם עידוד. לא ייתכן - במה שונה אחד שחייב לבנק 100 מיליון או 50 מיליון מאותו דייר, אותו חייל משוחרר שרכש דירה, עבד במפעל ייצו</w:t>
      </w:r>
      <w:r>
        <w:rPr>
          <w:rFonts w:hint="cs"/>
          <w:rtl/>
        </w:rPr>
        <w:t xml:space="preserve">ר ופוטר מעבודתו,  במקרה הטוב רק  הוא - והוא לא בחור ישיבה. פריצקי, הוא לא בחור ישיבה, אל תדאג - - - </w:t>
      </w:r>
    </w:p>
    <w:p w14:paraId="55129B25" w14:textId="77777777" w:rsidR="00000000" w:rsidRDefault="009432B4">
      <w:pPr>
        <w:pStyle w:val="a"/>
        <w:rPr>
          <w:rFonts w:hint="cs"/>
          <w:rtl/>
        </w:rPr>
      </w:pPr>
    </w:p>
    <w:p w14:paraId="45D6BA93" w14:textId="77777777" w:rsidR="00000000" w:rsidRDefault="009432B4">
      <w:pPr>
        <w:pStyle w:val="ac"/>
        <w:rPr>
          <w:rtl/>
        </w:rPr>
      </w:pPr>
      <w:r>
        <w:rPr>
          <w:rFonts w:hint="eastAsia"/>
          <w:rtl/>
        </w:rPr>
        <w:t>שר</w:t>
      </w:r>
      <w:r>
        <w:rPr>
          <w:rtl/>
        </w:rPr>
        <w:t xml:space="preserve"> התשתיות הלאומיות יוסף פריצקי:</w:t>
      </w:r>
    </w:p>
    <w:p w14:paraId="59C074F7" w14:textId="77777777" w:rsidR="00000000" w:rsidRDefault="009432B4">
      <w:pPr>
        <w:pStyle w:val="a"/>
        <w:rPr>
          <w:rFonts w:hint="cs"/>
          <w:rtl/>
        </w:rPr>
      </w:pPr>
    </w:p>
    <w:p w14:paraId="47540038" w14:textId="77777777" w:rsidR="00000000" w:rsidRDefault="009432B4">
      <w:pPr>
        <w:pStyle w:val="a"/>
        <w:rPr>
          <w:rFonts w:hint="cs"/>
          <w:rtl/>
        </w:rPr>
      </w:pPr>
      <w:r>
        <w:rPr>
          <w:rFonts w:hint="cs"/>
          <w:rtl/>
        </w:rPr>
        <w:t xml:space="preserve">- - - </w:t>
      </w:r>
    </w:p>
    <w:p w14:paraId="7C995209" w14:textId="77777777" w:rsidR="00000000" w:rsidRDefault="009432B4">
      <w:pPr>
        <w:pStyle w:val="a"/>
        <w:rPr>
          <w:rFonts w:hint="cs"/>
          <w:rtl/>
        </w:rPr>
      </w:pPr>
    </w:p>
    <w:p w14:paraId="20ED207A" w14:textId="77777777" w:rsidR="00000000" w:rsidRDefault="009432B4">
      <w:pPr>
        <w:pStyle w:val="SpeakerCon"/>
        <w:rPr>
          <w:rtl/>
        </w:rPr>
      </w:pPr>
      <w:bookmarkStart w:id="105" w:name="FS000001056T09_07_2003_13_09_49C"/>
      <w:bookmarkEnd w:id="105"/>
      <w:r>
        <w:rPr>
          <w:rtl/>
        </w:rPr>
        <w:t>יעקב מרגי (ש"ס):</w:t>
      </w:r>
    </w:p>
    <w:p w14:paraId="4403AFE0" w14:textId="77777777" w:rsidR="00000000" w:rsidRDefault="009432B4">
      <w:pPr>
        <w:pStyle w:val="a"/>
        <w:rPr>
          <w:rtl/>
        </w:rPr>
      </w:pPr>
    </w:p>
    <w:p w14:paraId="5C7F101F" w14:textId="77777777" w:rsidR="00000000" w:rsidRDefault="009432B4">
      <w:pPr>
        <w:pStyle w:val="a"/>
        <w:rPr>
          <w:rFonts w:hint="cs"/>
          <w:rtl/>
        </w:rPr>
      </w:pPr>
      <w:r>
        <w:rPr>
          <w:rFonts w:hint="cs"/>
          <w:rtl/>
        </w:rPr>
        <w:t>אם תקשיב, אני אסביר לך - - -</w:t>
      </w:r>
    </w:p>
    <w:p w14:paraId="119A56BF" w14:textId="77777777" w:rsidR="00000000" w:rsidRDefault="009432B4">
      <w:pPr>
        <w:pStyle w:val="a"/>
        <w:rPr>
          <w:rFonts w:hint="cs"/>
          <w:rtl/>
        </w:rPr>
      </w:pPr>
    </w:p>
    <w:p w14:paraId="68FE9CEC" w14:textId="77777777" w:rsidR="00000000" w:rsidRDefault="009432B4">
      <w:pPr>
        <w:pStyle w:val="ad"/>
        <w:rPr>
          <w:rtl/>
        </w:rPr>
      </w:pPr>
      <w:r>
        <w:rPr>
          <w:rtl/>
        </w:rPr>
        <w:t>היו"ר ראובן ריבלין:</w:t>
      </w:r>
    </w:p>
    <w:p w14:paraId="0AD70B24" w14:textId="77777777" w:rsidR="00000000" w:rsidRDefault="009432B4">
      <w:pPr>
        <w:pStyle w:val="a"/>
        <w:rPr>
          <w:rtl/>
        </w:rPr>
      </w:pPr>
    </w:p>
    <w:p w14:paraId="76D30BC9" w14:textId="77777777" w:rsidR="00000000" w:rsidRDefault="009432B4">
      <w:pPr>
        <w:pStyle w:val="a"/>
        <w:rPr>
          <w:rFonts w:hint="cs"/>
          <w:rtl/>
        </w:rPr>
      </w:pPr>
      <w:r>
        <w:rPr>
          <w:rFonts w:hint="cs"/>
          <w:rtl/>
        </w:rPr>
        <w:t>אתה יודע מה זה תקנת פרוזבול?</w:t>
      </w:r>
    </w:p>
    <w:p w14:paraId="19782891" w14:textId="77777777" w:rsidR="00000000" w:rsidRDefault="009432B4">
      <w:pPr>
        <w:pStyle w:val="a"/>
        <w:rPr>
          <w:rFonts w:hint="cs"/>
          <w:rtl/>
        </w:rPr>
      </w:pPr>
    </w:p>
    <w:p w14:paraId="31B8F09C" w14:textId="77777777" w:rsidR="00000000" w:rsidRDefault="009432B4">
      <w:pPr>
        <w:pStyle w:val="SpeakerCon"/>
        <w:rPr>
          <w:rtl/>
        </w:rPr>
      </w:pPr>
      <w:bookmarkStart w:id="106" w:name="FS000001056T09_07_2003_13_10_06C"/>
      <w:bookmarkEnd w:id="106"/>
      <w:r>
        <w:rPr>
          <w:rtl/>
        </w:rPr>
        <w:t>יעקב מרגי (ש"</w:t>
      </w:r>
      <w:r>
        <w:rPr>
          <w:rtl/>
        </w:rPr>
        <w:t>ס):</w:t>
      </w:r>
    </w:p>
    <w:p w14:paraId="1EF3516A" w14:textId="77777777" w:rsidR="00000000" w:rsidRDefault="009432B4">
      <w:pPr>
        <w:pStyle w:val="a"/>
        <w:rPr>
          <w:rtl/>
        </w:rPr>
      </w:pPr>
    </w:p>
    <w:p w14:paraId="77870095" w14:textId="77777777" w:rsidR="00000000" w:rsidRDefault="009432B4">
      <w:pPr>
        <w:pStyle w:val="a"/>
        <w:rPr>
          <w:rFonts w:hint="cs"/>
          <w:rtl/>
        </w:rPr>
      </w:pPr>
      <w:r>
        <w:rPr>
          <w:rFonts w:hint="cs"/>
          <w:rtl/>
        </w:rPr>
        <w:t xml:space="preserve">- - - אם  תקשיב, אף שקשה לך להיות רגיש לאחר, תקשיב. </w:t>
      </w:r>
    </w:p>
    <w:p w14:paraId="112E535C" w14:textId="77777777" w:rsidR="00000000" w:rsidRDefault="009432B4">
      <w:pPr>
        <w:pStyle w:val="a"/>
        <w:rPr>
          <w:rFonts w:hint="cs"/>
          <w:rtl/>
        </w:rPr>
      </w:pPr>
    </w:p>
    <w:p w14:paraId="3940B462" w14:textId="77777777" w:rsidR="00000000" w:rsidRDefault="009432B4">
      <w:pPr>
        <w:pStyle w:val="ad"/>
        <w:rPr>
          <w:rtl/>
        </w:rPr>
      </w:pPr>
      <w:r>
        <w:rPr>
          <w:rtl/>
        </w:rPr>
        <w:t>היו"ר ראובן ריבלין:</w:t>
      </w:r>
    </w:p>
    <w:p w14:paraId="0254E3C7" w14:textId="77777777" w:rsidR="00000000" w:rsidRDefault="009432B4">
      <w:pPr>
        <w:pStyle w:val="a"/>
        <w:rPr>
          <w:rtl/>
        </w:rPr>
      </w:pPr>
    </w:p>
    <w:p w14:paraId="0DB30A69" w14:textId="77777777" w:rsidR="00000000" w:rsidRDefault="009432B4">
      <w:pPr>
        <w:pStyle w:val="a"/>
        <w:rPr>
          <w:rFonts w:hint="cs"/>
          <w:rtl/>
        </w:rPr>
      </w:pPr>
      <w:r>
        <w:rPr>
          <w:rFonts w:hint="cs"/>
          <w:rtl/>
        </w:rPr>
        <w:t>מהי תקנת פרוזבול, אדוני יודע? מדוע התקינו אותה?</w:t>
      </w:r>
    </w:p>
    <w:p w14:paraId="28A30BB4" w14:textId="77777777" w:rsidR="00000000" w:rsidRDefault="009432B4">
      <w:pPr>
        <w:pStyle w:val="a"/>
        <w:rPr>
          <w:rFonts w:hint="cs"/>
          <w:rtl/>
        </w:rPr>
      </w:pPr>
    </w:p>
    <w:p w14:paraId="1204D3A8" w14:textId="77777777" w:rsidR="00000000" w:rsidRDefault="009432B4">
      <w:pPr>
        <w:pStyle w:val="SpeakerCon"/>
        <w:rPr>
          <w:rtl/>
        </w:rPr>
      </w:pPr>
      <w:bookmarkStart w:id="107" w:name="FS000001056T09_07_2003_13_10_45C"/>
      <w:bookmarkEnd w:id="107"/>
      <w:r>
        <w:rPr>
          <w:rtl/>
        </w:rPr>
        <w:t>יעקב מרגי (ש"ס):</w:t>
      </w:r>
    </w:p>
    <w:p w14:paraId="5E3890A6" w14:textId="77777777" w:rsidR="00000000" w:rsidRDefault="009432B4">
      <w:pPr>
        <w:pStyle w:val="a"/>
        <w:rPr>
          <w:rtl/>
        </w:rPr>
      </w:pPr>
    </w:p>
    <w:p w14:paraId="3B12081F" w14:textId="77777777" w:rsidR="00000000" w:rsidRDefault="009432B4">
      <w:pPr>
        <w:pStyle w:val="a"/>
        <w:rPr>
          <w:rFonts w:hint="cs"/>
          <w:rtl/>
        </w:rPr>
      </w:pPr>
      <w:r>
        <w:rPr>
          <w:rFonts w:hint="cs"/>
          <w:rtl/>
        </w:rPr>
        <w:t>אני יודע, ולכן רמזתי בהצעת החוק שלי שנוכל לבוא ולמצוא את הדרכים כדי שהבנקים לא יחששו לתת משכנתאות. בהצעת החוק</w:t>
      </w:r>
      <w:r>
        <w:rPr>
          <w:rFonts w:hint="cs"/>
          <w:rtl/>
        </w:rPr>
        <w:t xml:space="preserve"> הזאת אתגרתי את הממשלה. יש בעיה וצריך לפתור אותה. אני לא אומר לקבל את ההצעה כלשונה וככתבה. ניתן לבוא ולתקן אותה ולמצוא, איך אכן מסייעים לחייבי המשכנתאות, לפחות בדין פושטי רגל, בדין איחוד תיקים. לא ייתכן שהם גרועים מאותם אנשים שברשלנות זדונית הגיעו לחובות ב</w:t>
      </w:r>
      <w:r>
        <w:rPr>
          <w:rFonts w:hint="cs"/>
          <w:rtl/>
        </w:rPr>
        <w:t>בנקים.</w:t>
      </w:r>
    </w:p>
    <w:p w14:paraId="3DCE629B" w14:textId="77777777" w:rsidR="00000000" w:rsidRDefault="009432B4">
      <w:pPr>
        <w:pStyle w:val="a"/>
        <w:rPr>
          <w:rFonts w:hint="cs"/>
          <w:rtl/>
        </w:rPr>
      </w:pPr>
    </w:p>
    <w:p w14:paraId="31A9A9E1" w14:textId="77777777" w:rsidR="00000000" w:rsidRDefault="009432B4">
      <w:pPr>
        <w:pStyle w:val="a"/>
        <w:rPr>
          <w:rFonts w:hint="cs"/>
          <w:rtl/>
        </w:rPr>
      </w:pPr>
      <w:r>
        <w:rPr>
          <w:rFonts w:hint="cs"/>
          <w:rtl/>
        </w:rPr>
        <w:t xml:space="preserve">לכן, רבותי, אני פונה לספסלי הקואליציה, לחברי בליכוד אני פונה, אני מבקש את הרגישות החברתית שלכם, את הרגישות לאותם אנשים שנקלעו למצב הזה לא בגלל מחדלים שלהם, אלא בגלל מחדלי המדינה, מחדלי הממשלות, בגלל הכלכלה, תוצאות האינתיפאדה המרה שהיתה לנו במדינה. </w:t>
      </w:r>
      <w:r>
        <w:rPr>
          <w:rFonts w:hint="cs"/>
          <w:rtl/>
        </w:rPr>
        <w:t xml:space="preserve">לכן אני פונה לכל חברי הבית להתעלות - אני מוכן לבוא במשא-ומתן ולשנות ולתקן, כדי שלא תהיה פרצה. אדוני השר, אני מבקש לשקול שוב - - - </w:t>
      </w:r>
    </w:p>
    <w:p w14:paraId="54E6E0D9" w14:textId="77777777" w:rsidR="00000000" w:rsidRDefault="009432B4">
      <w:pPr>
        <w:pStyle w:val="a"/>
        <w:rPr>
          <w:rFonts w:hint="cs"/>
          <w:rtl/>
        </w:rPr>
      </w:pPr>
    </w:p>
    <w:p w14:paraId="384CC2F1" w14:textId="77777777" w:rsidR="00000000" w:rsidRDefault="009432B4">
      <w:pPr>
        <w:pStyle w:val="ad"/>
        <w:rPr>
          <w:rtl/>
        </w:rPr>
      </w:pPr>
      <w:r>
        <w:rPr>
          <w:rtl/>
        </w:rPr>
        <w:t>היו"ר ראובן ריבלין:</w:t>
      </w:r>
    </w:p>
    <w:p w14:paraId="73DF76C8" w14:textId="77777777" w:rsidR="00000000" w:rsidRDefault="009432B4">
      <w:pPr>
        <w:pStyle w:val="a"/>
        <w:rPr>
          <w:rtl/>
        </w:rPr>
      </w:pPr>
    </w:p>
    <w:p w14:paraId="5EDCD1B0" w14:textId="77777777" w:rsidR="00000000" w:rsidRDefault="009432B4">
      <w:pPr>
        <w:pStyle w:val="a"/>
        <w:rPr>
          <w:rFonts w:hint="cs"/>
          <w:rtl/>
        </w:rPr>
      </w:pPr>
      <w:r>
        <w:rPr>
          <w:rFonts w:hint="cs"/>
          <w:rtl/>
        </w:rPr>
        <w:t>השר שקל, אדוני הובן כראוי, ועכשיו חברי הכנסת יכריעו.</w:t>
      </w:r>
    </w:p>
    <w:p w14:paraId="586530AA" w14:textId="77777777" w:rsidR="00000000" w:rsidRDefault="009432B4">
      <w:pPr>
        <w:pStyle w:val="a"/>
        <w:rPr>
          <w:rFonts w:hint="cs"/>
          <w:rtl/>
        </w:rPr>
      </w:pPr>
    </w:p>
    <w:p w14:paraId="3D08E0E5" w14:textId="77777777" w:rsidR="00000000" w:rsidRDefault="009432B4">
      <w:pPr>
        <w:pStyle w:val="SpeakerCon"/>
        <w:rPr>
          <w:rtl/>
        </w:rPr>
      </w:pPr>
      <w:bookmarkStart w:id="108" w:name="FS000001056T09_07_2003_13_14_44C"/>
      <w:bookmarkEnd w:id="108"/>
      <w:r>
        <w:rPr>
          <w:rtl/>
        </w:rPr>
        <w:t>יעקב מרגי (ש"ס):</w:t>
      </w:r>
    </w:p>
    <w:p w14:paraId="18A883B1" w14:textId="77777777" w:rsidR="00000000" w:rsidRDefault="009432B4">
      <w:pPr>
        <w:pStyle w:val="a"/>
        <w:rPr>
          <w:rtl/>
        </w:rPr>
      </w:pPr>
    </w:p>
    <w:p w14:paraId="13D0D041" w14:textId="77777777" w:rsidR="00000000" w:rsidRDefault="009432B4">
      <w:pPr>
        <w:pStyle w:val="a"/>
        <w:rPr>
          <w:rFonts w:hint="cs"/>
          <w:rtl/>
        </w:rPr>
      </w:pPr>
      <w:r>
        <w:rPr>
          <w:rFonts w:hint="cs"/>
          <w:rtl/>
        </w:rPr>
        <w:t>לכן אני פונה למצפונם של כל חברי</w:t>
      </w:r>
      <w:r>
        <w:rPr>
          <w:rFonts w:hint="cs"/>
          <w:rtl/>
        </w:rPr>
        <w:t xml:space="preserve"> הכנסת. רבותי, לסיום אני אומר שאם אנחנו חרדים לתדמיתה של הכנסת, בואו נראה לציבור הרחב שצופה בנו שהשיקולים פה הם אכן ענייניים והומניים ובעזרת השם נעביר את הצעת החוק הזאת.</w:t>
      </w:r>
    </w:p>
    <w:p w14:paraId="4CD214DF" w14:textId="77777777" w:rsidR="00000000" w:rsidRDefault="009432B4">
      <w:pPr>
        <w:pStyle w:val="a"/>
        <w:rPr>
          <w:rFonts w:hint="cs"/>
          <w:rtl/>
        </w:rPr>
      </w:pPr>
    </w:p>
    <w:p w14:paraId="32777EE3" w14:textId="77777777" w:rsidR="00000000" w:rsidRDefault="009432B4">
      <w:pPr>
        <w:pStyle w:val="ad"/>
        <w:rPr>
          <w:rtl/>
        </w:rPr>
      </w:pPr>
      <w:r>
        <w:rPr>
          <w:rtl/>
        </w:rPr>
        <w:t>היו"ר ראובן ריבלין:</w:t>
      </w:r>
    </w:p>
    <w:p w14:paraId="2D4B9612" w14:textId="77777777" w:rsidR="00000000" w:rsidRDefault="009432B4">
      <w:pPr>
        <w:pStyle w:val="a"/>
        <w:rPr>
          <w:rtl/>
        </w:rPr>
      </w:pPr>
    </w:p>
    <w:p w14:paraId="47C8EE94" w14:textId="77777777" w:rsidR="00000000" w:rsidRDefault="009432B4">
      <w:pPr>
        <w:pStyle w:val="a"/>
        <w:rPr>
          <w:rFonts w:hint="cs"/>
          <w:rtl/>
        </w:rPr>
      </w:pPr>
      <w:r>
        <w:rPr>
          <w:rFonts w:hint="cs"/>
          <w:rtl/>
        </w:rPr>
        <w:t xml:space="preserve">תודה רבה לחבר הכנסת מרגי. </w:t>
      </w:r>
    </w:p>
    <w:p w14:paraId="02758CE5" w14:textId="77777777" w:rsidR="00000000" w:rsidRDefault="009432B4">
      <w:pPr>
        <w:pStyle w:val="a"/>
        <w:rPr>
          <w:rFonts w:hint="cs"/>
          <w:rtl/>
        </w:rPr>
      </w:pPr>
    </w:p>
    <w:p w14:paraId="72AADA98" w14:textId="77777777" w:rsidR="00000000" w:rsidRDefault="009432B4">
      <w:pPr>
        <w:pStyle w:val="a"/>
        <w:rPr>
          <w:rFonts w:hint="cs"/>
          <w:rtl/>
        </w:rPr>
      </w:pPr>
      <w:r>
        <w:rPr>
          <w:rFonts w:hint="cs"/>
          <w:rtl/>
        </w:rPr>
        <w:t>רבותי, חברי הכנסת, נא לשבת. אני מתנצ</w:t>
      </w:r>
      <w:r>
        <w:rPr>
          <w:rFonts w:hint="cs"/>
          <w:rtl/>
        </w:rPr>
        <w:t xml:space="preserve">ל בפני שר המדע על שקראתי לשרת החינוך והתרבות גם שרת המדע. אני מתנצל פעם נוספת, והפעם אני עושה זאת כאשר השר נמצא. </w:t>
      </w:r>
    </w:p>
    <w:p w14:paraId="1F90FC46" w14:textId="77777777" w:rsidR="00000000" w:rsidRDefault="009432B4">
      <w:pPr>
        <w:pStyle w:val="a"/>
        <w:rPr>
          <w:rFonts w:hint="cs"/>
          <w:rtl/>
        </w:rPr>
      </w:pPr>
    </w:p>
    <w:p w14:paraId="182AC7FF" w14:textId="77777777" w:rsidR="00000000" w:rsidRDefault="009432B4">
      <w:pPr>
        <w:pStyle w:val="a"/>
        <w:rPr>
          <w:rFonts w:hint="cs"/>
          <w:rtl/>
        </w:rPr>
      </w:pPr>
      <w:r>
        <w:rPr>
          <w:rFonts w:hint="cs"/>
          <w:rtl/>
        </w:rPr>
        <w:t xml:space="preserve">רבותי, חברי הכנסת, אנחנו עוברים להצבעה. נא לשבת. מי בעד ומי נגד הצעת החוק של חבר הכנסת מרגי? נא להצביע. </w:t>
      </w:r>
    </w:p>
    <w:p w14:paraId="3C474ED0" w14:textId="77777777" w:rsidR="00000000" w:rsidRDefault="009432B4">
      <w:pPr>
        <w:pStyle w:val="a"/>
        <w:rPr>
          <w:rtl/>
        </w:rPr>
      </w:pPr>
    </w:p>
    <w:p w14:paraId="16A75EDA" w14:textId="77777777" w:rsidR="00000000" w:rsidRDefault="009432B4">
      <w:pPr>
        <w:pStyle w:val="a"/>
        <w:rPr>
          <w:rFonts w:hint="cs"/>
          <w:rtl/>
        </w:rPr>
      </w:pPr>
    </w:p>
    <w:p w14:paraId="2DEE8A24" w14:textId="77777777" w:rsidR="00000000" w:rsidRDefault="009432B4">
      <w:pPr>
        <w:pStyle w:val="a7"/>
        <w:bidi/>
        <w:rPr>
          <w:rFonts w:hint="cs"/>
          <w:rtl/>
        </w:rPr>
      </w:pPr>
      <w:r>
        <w:rPr>
          <w:rFonts w:hint="cs"/>
          <w:rtl/>
        </w:rPr>
        <w:t>הצבעה מס' 3</w:t>
      </w:r>
    </w:p>
    <w:p w14:paraId="333662B7" w14:textId="77777777" w:rsidR="00000000" w:rsidRDefault="009432B4">
      <w:pPr>
        <w:pStyle w:val="a"/>
        <w:rPr>
          <w:rFonts w:hint="cs"/>
          <w:rtl/>
        </w:rPr>
      </w:pPr>
    </w:p>
    <w:p w14:paraId="4875E5F0" w14:textId="77777777" w:rsidR="00000000" w:rsidRDefault="009432B4">
      <w:pPr>
        <w:pStyle w:val="a8"/>
        <w:bidi/>
        <w:rPr>
          <w:rFonts w:hint="cs"/>
          <w:rtl/>
        </w:rPr>
      </w:pPr>
      <w:r>
        <w:rPr>
          <w:rFonts w:hint="cs"/>
          <w:rtl/>
        </w:rPr>
        <w:t>בעד ההצעה להעביר את ה</w:t>
      </w:r>
      <w:r>
        <w:rPr>
          <w:rFonts w:hint="cs"/>
          <w:rtl/>
        </w:rPr>
        <w:t>צעת החוק לדיון מוקדם בוועדה - 31</w:t>
      </w:r>
    </w:p>
    <w:p w14:paraId="6E0311C2" w14:textId="77777777" w:rsidR="00000000" w:rsidRDefault="009432B4">
      <w:pPr>
        <w:pStyle w:val="a8"/>
        <w:bidi/>
        <w:rPr>
          <w:rFonts w:hint="cs"/>
          <w:rtl/>
        </w:rPr>
      </w:pPr>
      <w:r>
        <w:rPr>
          <w:rFonts w:hint="cs"/>
          <w:rtl/>
        </w:rPr>
        <w:t>בעד ההצעה להסיר מסדר-היום את הצעת החוק - 44</w:t>
      </w:r>
    </w:p>
    <w:p w14:paraId="06CD3D0F" w14:textId="77777777" w:rsidR="00000000" w:rsidRDefault="009432B4">
      <w:pPr>
        <w:pStyle w:val="a8"/>
        <w:bidi/>
        <w:rPr>
          <w:rFonts w:hint="cs"/>
          <w:rtl/>
        </w:rPr>
      </w:pPr>
      <w:r>
        <w:rPr>
          <w:rFonts w:hint="cs"/>
          <w:rtl/>
        </w:rPr>
        <w:t>נמנעים - 2</w:t>
      </w:r>
    </w:p>
    <w:p w14:paraId="0AAC2C6A" w14:textId="77777777" w:rsidR="00000000" w:rsidRDefault="009432B4">
      <w:pPr>
        <w:pStyle w:val="a9"/>
        <w:bidi/>
        <w:rPr>
          <w:rFonts w:hint="cs"/>
          <w:rtl/>
        </w:rPr>
      </w:pPr>
      <w:r>
        <w:rPr>
          <w:rFonts w:hint="cs"/>
          <w:rtl/>
        </w:rPr>
        <w:t xml:space="preserve">ההצעה להסיר מסדר-היום את הצעת חוק הלוואות לדיור </w:t>
      </w:r>
      <w:r>
        <w:rPr>
          <w:rtl/>
        </w:rPr>
        <w:br/>
      </w:r>
      <w:r>
        <w:rPr>
          <w:rFonts w:hint="cs"/>
          <w:rtl/>
        </w:rPr>
        <w:t>(תיקון - עיכוב פינוי חייב), התשס"ג-2003, נתקבלה.</w:t>
      </w:r>
    </w:p>
    <w:p w14:paraId="0A308852" w14:textId="77777777" w:rsidR="00000000" w:rsidRDefault="009432B4">
      <w:pPr>
        <w:pStyle w:val="a"/>
        <w:rPr>
          <w:rFonts w:hint="cs"/>
          <w:rtl/>
        </w:rPr>
      </w:pPr>
    </w:p>
    <w:p w14:paraId="02EA72E8" w14:textId="77777777" w:rsidR="00000000" w:rsidRDefault="009432B4">
      <w:pPr>
        <w:pStyle w:val="ac"/>
        <w:rPr>
          <w:rtl/>
        </w:rPr>
      </w:pPr>
      <w:r>
        <w:rPr>
          <w:rFonts w:hint="eastAsia"/>
          <w:rtl/>
        </w:rPr>
        <w:t>יצחק</w:t>
      </w:r>
      <w:r>
        <w:rPr>
          <w:rtl/>
        </w:rPr>
        <w:t xml:space="preserve"> כהן (ש"ס):</w:t>
      </w:r>
    </w:p>
    <w:p w14:paraId="7746DBD6" w14:textId="77777777" w:rsidR="00000000" w:rsidRDefault="009432B4">
      <w:pPr>
        <w:pStyle w:val="a"/>
        <w:rPr>
          <w:rFonts w:hint="cs"/>
          <w:rtl/>
        </w:rPr>
      </w:pPr>
    </w:p>
    <w:p w14:paraId="746C8B5D" w14:textId="77777777" w:rsidR="00000000" w:rsidRDefault="009432B4">
      <w:pPr>
        <w:pStyle w:val="a"/>
        <w:rPr>
          <w:rFonts w:hint="cs"/>
          <w:rtl/>
        </w:rPr>
      </w:pPr>
      <w:r>
        <w:rPr>
          <w:rFonts w:hint="cs"/>
          <w:rtl/>
        </w:rPr>
        <w:t>איפה אולמרט, אדוני היושב-ראש?</w:t>
      </w:r>
    </w:p>
    <w:p w14:paraId="032B71D7" w14:textId="77777777" w:rsidR="00000000" w:rsidRDefault="009432B4">
      <w:pPr>
        <w:pStyle w:val="a"/>
        <w:rPr>
          <w:rFonts w:hint="cs"/>
          <w:rtl/>
        </w:rPr>
      </w:pPr>
    </w:p>
    <w:p w14:paraId="34BAECBE" w14:textId="77777777" w:rsidR="00000000" w:rsidRDefault="009432B4">
      <w:pPr>
        <w:pStyle w:val="ad"/>
        <w:rPr>
          <w:rtl/>
        </w:rPr>
      </w:pPr>
      <w:r>
        <w:rPr>
          <w:rtl/>
        </w:rPr>
        <w:t>היו"ר ראובן ריבלין:</w:t>
      </w:r>
    </w:p>
    <w:p w14:paraId="0219123E" w14:textId="77777777" w:rsidR="00000000" w:rsidRDefault="009432B4">
      <w:pPr>
        <w:pStyle w:val="a"/>
        <w:rPr>
          <w:rtl/>
        </w:rPr>
      </w:pPr>
    </w:p>
    <w:p w14:paraId="16DD7725" w14:textId="77777777" w:rsidR="00000000" w:rsidRDefault="009432B4">
      <w:pPr>
        <w:pStyle w:val="a"/>
        <w:rPr>
          <w:rFonts w:hint="cs"/>
          <w:rtl/>
        </w:rPr>
      </w:pPr>
      <w:r>
        <w:rPr>
          <w:rFonts w:hint="cs"/>
          <w:rtl/>
        </w:rPr>
        <w:t xml:space="preserve">לא מפריעים בהצבעה, חבר הכנסת יצחק כהן. </w:t>
      </w:r>
    </w:p>
    <w:p w14:paraId="493076C6" w14:textId="77777777" w:rsidR="00000000" w:rsidRDefault="009432B4">
      <w:pPr>
        <w:pStyle w:val="a"/>
        <w:rPr>
          <w:rFonts w:hint="cs"/>
          <w:rtl/>
        </w:rPr>
      </w:pPr>
    </w:p>
    <w:p w14:paraId="63495A7A" w14:textId="77777777" w:rsidR="00000000" w:rsidRDefault="009432B4">
      <w:pPr>
        <w:pStyle w:val="ac"/>
        <w:rPr>
          <w:rtl/>
        </w:rPr>
      </w:pPr>
      <w:r>
        <w:rPr>
          <w:rFonts w:hint="eastAsia"/>
          <w:rtl/>
        </w:rPr>
        <w:t>יצחק</w:t>
      </w:r>
      <w:r>
        <w:rPr>
          <w:rtl/>
        </w:rPr>
        <w:t xml:space="preserve"> כהן (ש"ס):</w:t>
      </w:r>
    </w:p>
    <w:p w14:paraId="1020DE47" w14:textId="77777777" w:rsidR="00000000" w:rsidRDefault="009432B4">
      <w:pPr>
        <w:pStyle w:val="a"/>
        <w:rPr>
          <w:rFonts w:hint="cs"/>
          <w:rtl/>
        </w:rPr>
      </w:pPr>
    </w:p>
    <w:p w14:paraId="57FC091B" w14:textId="77777777" w:rsidR="00000000" w:rsidRDefault="009432B4">
      <w:pPr>
        <w:pStyle w:val="a"/>
        <w:rPr>
          <w:rFonts w:hint="cs"/>
          <w:rtl/>
        </w:rPr>
      </w:pPr>
      <w:r>
        <w:rPr>
          <w:rFonts w:hint="cs"/>
          <w:rtl/>
        </w:rPr>
        <w:t>איפה אולמרט?</w:t>
      </w:r>
    </w:p>
    <w:p w14:paraId="7AF63D4D" w14:textId="77777777" w:rsidR="00000000" w:rsidRDefault="009432B4">
      <w:pPr>
        <w:pStyle w:val="a"/>
        <w:rPr>
          <w:rFonts w:hint="cs"/>
          <w:rtl/>
        </w:rPr>
      </w:pPr>
    </w:p>
    <w:p w14:paraId="539AB3C6" w14:textId="77777777" w:rsidR="00000000" w:rsidRDefault="009432B4">
      <w:pPr>
        <w:pStyle w:val="ad"/>
        <w:rPr>
          <w:rtl/>
        </w:rPr>
      </w:pPr>
      <w:r>
        <w:rPr>
          <w:rtl/>
        </w:rPr>
        <w:t>היו"ר ראובן ריבלין:</w:t>
      </w:r>
    </w:p>
    <w:p w14:paraId="70EF960F" w14:textId="77777777" w:rsidR="00000000" w:rsidRDefault="009432B4">
      <w:pPr>
        <w:pStyle w:val="a"/>
        <w:rPr>
          <w:rtl/>
        </w:rPr>
      </w:pPr>
    </w:p>
    <w:p w14:paraId="325CA334" w14:textId="77777777" w:rsidR="00000000" w:rsidRDefault="009432B4">
      <w:pPr>
        <w:pStyle w:val="a"/>
        <w:rPr>
          <w:rFonts w:hint="cs"/>
          <w:rtl/>
        </w:rPr>
      </w:pPr>
      <w:r>
        <w:rPr>
          <w:rFonts w:hint="cs"/>
          <w:rtl/>
        </w:rPr>
        <w:t xml:space="preserve">חבר הכנסת כהן, אדוני לא למד שבזמן הצבעה לא קוראים קריאות. לא קוראים קריאות בזמן הצבעה. </w:t>
      </w:r>
    </w:p>
    <w:p w14:paraId="26EDCF25" w14:textId="77777777" w:rsidR="00000000" w:rsidRDefault="009432B4">
      <w:pPr>
        <w:pStyle w:val="a"/>
        <w:rPr>
          <w:rFonts w:hint="cs"/>
          <w:rtl/>
        </w:rPr>
      </w:pPr>
    </w:p>
    <w:p w14:paraId="0C307C56" w14:textId="77777777" w:rsidR="00000000" w:rsidRDefault="009432B4">
      <w:pPr>
        <w:pStyle w:val="a"/>
        <w:rPr>
          <w:rFonts w:hint="cs"/>
          <w:rtl/>
        </w:rPr>
      </w:pPr>
      <w:r>
        <w:rPr>
          <w:rFonts w:hint="cs"/>
          <w:rtl/>
        </w:rPr>
        <w:t>רבותי, חברי הכנסת, בעד ההצעה - 31, אולם 44 נגדה, שניים נמנעים. אני קובע שה</w:t>
      </w:r>
      <w:r>
        <w:rPr>
          <w:rFonts w:hint="cs"/>
          <w:rtl/>
        </w:rPr>
        <w:t xml:space="preserve">צעת החוק לא עברה. </w:t>
      </w:r>
    </w:p>
    <w:p w14:paraId="3B1EA411" w14:textId="77777777" w:rsidR="00000000" w:rsidRDefault="009432B4">
      <w:pPr>
        <w:pStyle w:val="a"/>
        <w:rPr>
          <w:rFonts w:hint="cs"/>
          <w:rtl/>
        </w:rPr>
      </w:pPr>
    </w:p>
    <w:p w14:paraId="2188FC31" w14:textId="77777777" w:rsidR="00000000" w:rsidRDefault="009432B4">
      <w:pPr>
        <w:pStyle w:val="a"/>
        <w:rPr>
          <w:rtl/>
        </w:rPr>
      </w:pPr>
    </w:p>
    <w:p w14:paraId="1F3F9960" w14:textId="77777777" w:rsidR="00000000" w:rsidRDefault="009432B4">
      <w:pPr>
        <w:pStyle w:val="a"/>
        <w:rPr>
          <w:rFonts w:hint="cs"/>
          <w:rtl/>
        </w:rPr>
      </w:pPr>
    </w:p>
    <w:p w14:paraId="65EBCCD7" w14:textId="77777777" w:rsidR="00000000" w:rsidRDefault="009432B4">
      <w:pPr>
        <w:pStyle w:val="Subject"/>
        <w:rPr>
          <w:rFonts w:hint="cs"/>
          <w:rtl/>
        </w:rPr>
      </w:pPr>
      <w:bookmarkStart w:id="109" w:name="_Toc45934682"/>
      <w:bookmarkStart w:id="110" w:name="_Toc76385200"/>
      <w:r>
        <w:rPr>
          <w:rFonts w:hint="cs"/>
          <w:rtl/>
        </w:rPr>
        <w:t xml:space="preserve">הצעת חוק לתיקון פקודת הבנקאות (הלוואה ללא יכולת </w:t>
      </w:r>
      <w:r>
        <w:rPr>
          <w:rtl/>
        </w:rPr>
        <w:br/>
      </w:r>
      <w:r>
        <w:rPr>
          <w:rFonts w:hint="cs"/>
          <w:rtl/>
        </w:rPr>
        <w:t>חזרה ללווה), התשס"ג-‏2003</w:t>
      </w:r>
      <w:bookmarkEnd w:id="109"/>
      <w:bookmarkEnd w:id="110"/>
    </w:p>
    <w:p w14:paraId="221E5390" w14:textId="77777777" w:rsidR="00000000" w:rsidRDefault="009432B4">
      <w:pPr>
        <w:pStyle w:val="a"/>
        <w:rPr>
          <w:rFonts w:hint="cs"/>
          <w:rtl/>
        </w:rPr>
      </w:pPr>
      <w:r>
        <w:rPr>
          <w:rtl/>
        </w:rPr>
        <w:t>[נספחות.]</w:t>
      </w:r>
    </w:p>
    <w:p w14:paraId="00786DAB" w14:textId="77777777" w:rsidR="00000000" w:rsidRDefault="009432B4">
      <w:pPr>
        <w:pStyle w:val="SubjectSub"/>
        <w:rPr>
          <w:rFonts w:hint="cs"/>
          <w:rtl/>
        </w:rPr>
      </w:pPr>
      <w:r>
        <w:rPr>
          <w:rFonts w:hint="cs"/>
          <w:rtl/>
        </w:rPr>
        <w:t>(הצעת קבוצת חברי הכנסת)</w:t>
      </w:r>
    </w:p>
    <w:p w14:paraId="2713EEFF" w14:textId="77777777" w:rsidR="00000000" w:rsidRDefault="009432B4">
      <w:pPr>
        <w:pStyle w:val="a"/>
        <w:rPr>
          <w:rFonts w:hint="cs"/>
          <w:rtl/>
        </w:rPr>
      </w:pPr>
    </w:p>
    <w:p w14:paraId="42C4771E" w14:textId="77777777" w:rsidR="00000000" w:rsidRDefault="009432B4">
      <w:pPr>
        <w:pStyle w:val="ad"/>
        <w:rPr>
          <w:rtl/>
        </w:rPr>
      </w:pPr>
      <w:r>
        <w:rPr>
          <w:rtl/>
        </w:rPr>
        <w:t>היו"ר ראובן ריבלין:</w:t>
      </w:r>
    </w:p>
    <w:p w14:paraId="061A8E02" w14:textId="77777777" w:rsidR="00000000" w:rsidRDefault="009432B4">
      <w:pPr>
        <w:pStyle w:val="a"/>
        <w:rPr>
          <w:rtl/>
        </w:rPr>
      </w:pPr>
    </w:p>
    <w:p w14:paraId="43C6A543" w14:textId="77777777" w:rsidR="00000000" w:rsidRDefault="009432B4">
      <w:pPr>
        <w:pStyle w:val="a"/>
        <w:rPr>
          <w:rFonts w:hint="cs"/>
          <w:rtl/>
        </w:rPr>
      </w:pPr>
      <w:r>
        <w:rPr>
          <w:rFonts w:hint="cs"/>
          <w:rtl/>
        </w:rPr>
        <w:t xml:space="preserve">אנחנו ממשיכים בסדר היום - הצעת חוק פ/712, שינמק מהמקום חבר הכנסת גדעון סער. הצעת החוק היא של חבר הכנסת </w:t>
      </w:r>
      <w:r>
        <w:rPr>
          <w:rFonts w:hint="cs"/>
          <w:rtl/>
        </w:rPr>
        <w:t xml:space="preserve">גדעון סער וחברת הכנסת דליה איציק, ושמה: הצעת חוק לתיקון לפקודת הבנקאות (הלוואה ללא יכולת חזרה ללווה).  חבר הכנסת גדעון סער, בבקשה. </w:t>
      </w:r>
    </w:p>
    <w:p w14:paraId="36BEE092" w14:textId="77777777" w:rsidR="00000000" w:rsidRDefault="009432B4">
      <w:pPr>
        <w:pStyle w:val="a"/>
        <w:rPr>
          <w:rFonts w:hint="cs"/>
          <w:rtl/>
        </w:rPr>
      </w:pPr>
    </w:p>
    <w:p w14:paraId="53BA03B9" w14:textId="77777777" w:rsidR="00000000" w:rsidRDefault="009432B4">
      <w:pPr>
        <w:pStyle w:val="Speaker"/>
        <w:rPr>
          <w:rtl/>
        </w:rPr>
      </w:pPr>
      <w:bookmarkStart w:id="111" w:name="FS000001027T09_07_2003_13_29_37"/>
      <w:bookmarkStart w:id="112" w:name="_Toc45934683"/>
      <w:bookmarkStart w:id="113" w:name="_Toc76385201"/>
      <w:bookmarkEnd w:id="111"/>
      <w:r>
        <w:rPr>
          <w:rFonts w:hint="eastAsia"/>
          <w:rtl/>
        </w:rPr>
        <w:t>גדעון</w:t>
      </w:r>
      <w:r>
        <w:rPr>
          <w:rtl/>
        </w:rPr>
        <w:t xml:space="preserve"> סער (הליכוד):</w:t>
      </w:r>
      <w:bookmarkEnd w:id="112"/>
      <w:bookmarkEnd w:id="113"/>
    </w:p>
    <w:p w14:paraId="222DC360" w14:textId="77777777" w:rsidR="00000000" w:rsidRDefault="009432B4">
      <w:pPr>
        <w:pStyle w:val="a"/>
        <w:rPr>
          <w:rFonts w:hint="cs"/>
          <w:rtl/>
        </w:rPr>
      </w:pPr>
    </w:p>
    <w:p w14:paraId="50ACF452" w14:textId="77777777" w:rsidR="00000000" w:rsidRDefault="009432B4">
      <w:pPr>
        <w:pStyle w:val="a"/>
        <w:rPr>
          <w:rFonts w:hint="cs"/>
          <w:rtl/>
        </w:rPr>
      </w:pPr>
      <w:r>
        <w:rPr>
          <w:rFonts w:hint="cs"/>
          <w:rtl/>
        </w:rPr>
        <w:t>אדוני היושב-ראש, כנסת נכבדה, הצעת החוק שהוגשה על-ידי חברת הכנסת דליה איציק, יושבת-ראש סיעת העבודה, ואנ</w:t>
      </w:r>
      <w:r>
        <w:rPr>
          <w:rFonts w:hint="cs"/>
          <w:rtl/>
        </w:rPr>
        <w:t xml:space="preserve">וכי, המטרה שלה - - </w:t>
      </w:r>
    </w:p>
    <w:p w14:paraId="1625BB58" w14:textId="77777777" w:rsidR="00000000" w:rsidRDefault="009432B4">
      <w:pPr>
        <w:pStyle w:val="a"/>
        <w:rPr>
          <w:rFonts w:hint="cs"/>
          <w:rtl/>
        </w:rPr>
      </w:pPr>
    </w:p>
    <w:p w14:paraId="4090D25F" w14:textId="77777777" w:rsidR="00000000" w:rsidRDefault="009432B4">
      <w:pPr>
        <w:pStyle w:val="ad"/>
        <w:rPr>
          <w:rtl/>
        </w:rPr>
      </w:pPr>
      <w:r>
        <w:rPr>
          <w:rtl/>
        </w:rPr>
        <w:t>היו"ר ראובן ריבלין:</w:t>
      </w:r>
    </w:p>
    <w:p w14:paraId="0EE35138" w14:textId="77777777" w:rsidR="00000000" w:rsidRDefault="009432B4">
      <w:pPr>
        <w:pStyle w:val="a"/>
        <w:rPr>
          <w:rtl/>
        </w:rPr>
      </w:pPr>
    </w:p>
    <w:p w14:paraId="41AF887E" w14:textId="77777777" w:rsidR="00000000" w:rsidRDefault="009432B4">
      <w:pPr>
        <w:pStyle w:val="a"/>
        <w:rPr>
          <w:rFonts w:hint="cs"/>
          <w:rtl/>
        </w:rPr>
      </w:pPr>
      <w:r>
        <w:rPr>
          <w:rFonts w:hint="cs"/>
          <w:rtl/>
        </w:rPr>
        <w:t xml:space="preserve">רבותי, אנשים לא יעמדו. חבר הכנסת מח'ול, אנא, לא לקיים כאן דיונים. אפשר לעשות את זה בחוץ, אבל אני מודיע לכם שאנחנו כבר מצביעים. בבקשה, אדוני. </w:t>
      </w:r>
    </w:p>
    <w:p w14:paraId="061417A1" w14:textId="77777777" w:rsidR="00000000" w:rsidRDefault="009432B4">
      <w:pPr>
        <w:pStyle w:val="a"/>
        <w:rPr>
          <w:rFonts w:hint="cs"/>
          <w:rtl/>
        </w:rPr>
      </w:pPr>
    </w:p>
    <w:p w14:paraId="4BDB2466" w14:textId="77777777" w:rsidR="00000000" w:rsidRDefault="009432B4">
      <w:pPr>
        <w:pStyle w:val="SpeakerCon"/>
        <w:rPr>
          <w:rtl/>
        </w:rPr>
      </w:pPr>
      <w:bookmarkStart w:id="114" w:name="FS000001027T09_07_2003_13_31_00C"/>
      <w:bookmarkEnd w:id="114"/>
      <w:r>
        <w:rPr>
          <w:rtl/>
        </w:rPr>
        <w:t>גדעון סער (הליכוד):</w:t>
      </w:r>
    </w:p>
    <w:p w14:paraId="31103DA3" w14:textId="77777777" w:rsidR="00000000" w:rsidRDefault="009432B4">
      <w:pPr>
        <w:pStyle w:val="a"/>
        <w:rPr>
          <w:rtl/>
        </w:rPr>
      </w:pPr>
    </w:p>
    <w:p w14:paraId="57197539" w14:textId="77777777" w:rsidR="00000000" w:rsidRDefault="009432B4">
      <w:pPr>
        <w:pStyle w:val="a"/>
        <w:rPr>
          <w:rFonts w:hint="cs"/>
          <w:rtl/>
        </w:rPr>
      </w:pPr>
      <w:r>
        <w:rPr>
          <w:rFonts w:hint="cs"/>
          <w:rtl/>
        </w:rPr>
        <w:t>- -  להתמודד עם מצב בתחום הבנקאות שבו הלוואות, שהן</w:t>
      </w:r>
      <w:r>
        <w:rPr>
          <w:rFonts w:hint="cs"/>
          <w:rtl/>
        </w:rPr>
        <w:t xml:space="preserve"> הלוואות בסדר-גודל - - -</w:t>
      </w:r>
    </w:p>
    <w:p w14:paraId="06B2F1D7" w14:textId="77777777" w:rsidR="00000000" w:rsidRDefault="009432B4">
      <w:pPr>
        <w:pStyle w:val="a"/>
        <w:rPr>
          <w:rFonts w:hint="cs"/>
          <w:rtl/>
        </w:rPr>
      </w:pPr>
    </w:p>
    <w:p w14:paraId="19F46853" w14:textId="77777777" w:rsidR="00000000" w:rsidRDefault="009432B4">
      <w:pPr>
        <w:pStyle w:val="ad"/>
        <w:rPr>
          <w:rtl/>
        </w:rPr>
      </w:pPr>
      <w:r>
        <w:rPr>
          <w:rtl/>
        </w:rPr>
        <w:t>היו"ר ראובן ריבלין:</w:t>
      </w:r>
    </w:p>
    <w:p w14:paraId="5052F9DD" w14:textId="77777777" w:rsidR="00000000" w:rsidRDefault="009432B4">
      <w:pPr>
        <w:pStyle w:val="a"/>
        <w:rPr>
          <w:rtl/>
        </w:rPr>
      </w:pPr>
    </w:p>
    <w:p w14:paraId="1A487897" w14:textId="77777777" w:rsidR="00000000" w:rsidRDefault="009432B4">
      <w:pPr>
        <w:pStyle w:val="a"/>
        <w:rPr>
          <w:rFonts w:hint="cs"/>
          <w:rtl/>
        </w:rPr>
      </w:pPr>
      <w:r>
        <w:rPr>
          <w:rFonts w:hint="cs"/>
          <w:rtl/>
        </w:rPr>
        <w:t xml:space="preserve">רבותי, יושבת-ראש הסיעה וחבר הכנסת הרצוג, אי-אפשר לעשות את כל הפעילות באולם המליאה. </w:t>
      </w:r>
    </w:p>
    <w:p w14:paraId="69470282" w14:textId="77777777" w:rsidR="00000000" w:rsidRDefault="009432B4">
      <w:pPr>
        <w:pStyle w:val="a"/>
        <w:rPr>
          <w:rFonts w:hint="cs"/>
          <w:rtl/>
        </w:rPr>
      </w:pPr>
    </w:p>
    <w:p w14:paraId="64382445" w14:textId="77777777" w:rsidR="00000000" w:rsidRDefault="009432B4">
      <w:pPr>
        <w:pStyle w:val="SpeakerCon"/>
        <w:rPr>
          <w:rtl/>
        </w:rPr>
      </w:pPr>
      <w:bookmarkStart w:id="115" w:name="FS000001027T09_07_2003_13_32_12C"/>
      <w:bookmarkEnd w:id="115"/>
      <w:r>
        <w:rPr>
          <w:rtl/>
        </w:rPr>
        <w:t>גדעון סער (הליכוד):</w:t>
      </w:r>
    </w:p>
    <w:p w14:paraId="58D44C3F" w14:textId="77777777" w:rsidR="00000000" w:rsidRDefault="009432B4">
      <w:pPr>
        <w:pStyle w:val="a"/>
        <w:rPr>
          <w:rtl/>
        </w:rPr>
      </w:pPr>
    </w:p>
    <w:p w14:paraId="637DFD47" w14:textId="77777777" w:rsidR="00000000" w:rsidRDefault="009432B4">
      <w:pPr>
        <w:pStyle w:val="a"/>
        <w:rPr>
          <w:rFonts w:hint="cs"/>
          <w:rtl/>
        </w:rPr>
      </w:pPr>
      <w:r>
        <w:rPr>
          <w:rFonts w:hint="cs"/>
          <w:rtl/>
        </w:rPr>
        <w:t>אדוני היושב-ראש, מטרת ההצעה היא להתמודד עם מצבים שבהם ניתנות הלוואות גבוהות - אני מדבר על הלוואות של מע</w:t>
      </w:r>
      <w:r>
        <w:rPr>
          <w:rFonts w:hint="cs"/>
          <w:rtl/>
        </w:rPr>
        <w:t>ל ל-20 מיליון שקלים - ואין ניתנת בטוחה כנגד כל סכום ההלוואה, אלא רק בגובה הנכס. התוצאה היא שהבנק חושף את עצמו למצב שהלווה לא יוכל לפרוע את ההלוואה, אבל הדבר הזה מגלגל על כלל ציבור הלקוחות - אלה שיש להם חשבונות בבנק, אלה שלוקחים הלוואות מהבנק - את הסיכון. מ</w:t>
      </w:r>
      <w:r>
        <w:rPr>
          <w:rFonts w:hint="cs"/>
          <w:rtl/>
        </w:rPr>
        <w:t xml:space="preserve">טבע הדברים אלה הלוואות שבדרך כלל ניתנות לבעלי הון, הלוואות שנקראות בעגה המקצועית </w:t>
      </w:r>
      <w:r>
        <w:t>non recourse</w:t>
      </w:r>
      <w:r>
        <w:rPr>
          <w:rFonts w:hint="cs"/>
          <w:rtl/>
        </w:rPr>
        <w:t xml:space="preserve">.                                                        </w:t>
      </w:r>
    </w:p>
    <w:p w14:paraId="736A7850" w14:textId="77777777" w:rsidR="00000000" w:rsidRDefault="009432B4">
      <w:pPr>
        <w:pStyle w:val="a"/>
        <w:rPr>
          <w:rFonts w:hint="cs"/>
          <w:rtl/>
        </w:rPr>
      </w:pPr>
    </w:p>
    <w:p w14:paraId="56968800" w14:textId="77777777" w:rsidR="00000000" w:rsidRDefault="009432B4">
      <w:pPr>
        <w:pStyle w:val="a"/>
        <w:rPr>
          <w:rFonts w:hint="cs"/>
          <w:rtl/>
        </w:rPr>
      </w:pPr>
      <w:r>
        <w:rPr>
          <w:rFonts w:hint="cs"/>
          <w:rtl/>
        </w:rPr>
        <w:t>אנחנו, חברת הכנסת דליה איציק ואנוכי, הצענו את ההצעה מתוך ראיית הסיכון שיש בתחום האשראי בנושא הזה. היו לנ</w:t>
      </w:r>
      <w:r>
        <w:rPr>
          <w:rFonts w:hint="cs"/>
          <w:rtl/>
        </w:rPr>
        <w:t xml:space="preserve">ו גם שיחות עם אנשי המפקח על הבנקים, ובהחלט הסכמנו שיש תחומים נוספים שבהם הבנקים נחשפים בנושא האשראי. יכול להיות שבמהלך החקיקה נתמודד גם אתם, וגם הסכמנו שכל נושא הוראות ניהול בנקאי תקין - מה שהמפקח על הבנקים מוציא מעת לעת - הדבר הזה לא בא לפגוע אלא להוסיף, </w:t>
      </w:r>
      <w:r>
        <w:rPr>
          <w:rFonts w:hint="cs"/>
          <w:rtl/>
        </w:rPr>
        <w:t>לקבוע מסגרת נורמטיבית שתגן על ציבור הלקוחות.</w:t>
      </w:r>
    </w:p>
    <w:p w14:paraId="67EC5A6A" w14:textId="77777777" w:rsidR="00000000" w:rsidRDefault="009432B4">
      <w:pPr>
        <w:pStyle w:val="a"/>
        <w:rPr>
          <w:rFonts w:hint="cs"/>
          <w:rtl/>
        </w:rPr>
      </w:pPr>
    </w:p>
    <w:p w14:paraId="71557C5B" w14:textId="77777777" w:rsidR="00000000" w:rsidRDefault="009432B4">
      <w:pPr>
        <w:pStyle w:val="a"/>
        <w:rPr>
          <w:rFonts w:hint="cs"/>
          <w:rtl/>
        </w:rPr>
      </w:pPr>
      <w:r>
        <w:rPr>
          <w:rFonts w:hint="cs"/>
          <w:rtl/>
        </w:rPr>
        <w:t>אני מבקש מהכנסת לתמוך בהצעה.</w:t>
      </w:r>
    </w:p>
    <w:p w14:paraId="7790A5D1" w14:textId="77777777" w:rsidR="00000000" w:rsidRDefault="009432B4">
      <w:pPr>
        <w:pStyle w:val="ad"/>
        <w:rPr>
          <w:rtl/>
        </w:rPr>
      </w:pPr>
      <w:r>
        <w:rPr>
          <w:rtl/>
        </w:rPr>
        <w:br/>
        <w:t>היו"ר ראובן ריבלין:</w:t>
      </w:r>
    </w:p>
    <w:p w14:paraId="03363F63" w14:textId="77777777" w:rsidR="00000000" w:rsidRDefault="009432B4">
      <w:pPr>
        <w:pStyle w:val="a"/>
        <w:rPr>
          <w:rtl/>
        </w:rPr>
      </w:pPr>
    </w:p>
    <w:p w14:paraId="532A6133" w14:textId="77777777" w:rsidR="00000000" w:rsidRDefault="009432B4">
      <w:pPr>
        <w:pStyle w:val="a"/>
        <w:rPr>
          <w:rFonts w:hint="cs"/>
          <w:rtl/>
        </w:rPr>
      </w:pPr>
      <w:r>
        <w:rPr>
          <w:rFonts w:hint="cs"/>
          <w:rtl/>
        </w:rPr>
        <w:t>תודה לחבר הכנסת סער, אשר הציג את הצעת החוק בשמו ובשם חברת הכנסת דליה איציק.</w:t>
      </w:r>
    </w:p>
    <w:p w14:paraId="1BDFD020" w14:textId="77777777" w:rsidR="00000000" w:rsidRDefault="009432B4">
      <w:pPr>
        <w:pStyle w:val="a"/>
        <w:rPr>
          <w:rFonts w:hint="cs"/>
          <w:rtl/>
        </w:rPr>
      </w:pPr>
    </w:p>
    <w:p w14:paraId="744029FF" w14:textId="77777777" w:rsidR="00000000" w:rsidRDefault="009432B4">
      <w:pPr>
        <w:pStyle w:val="a"/>
        <w:rPr>
          <w:rFonts w:hint="cs"/>
          <w:rtl/>
        </w:rPr>
      </w:pPr>
      <w:r>
        <w:rPr>
          <w:rFonts w:hint="cs"/>
          <w:rtl/>
        </w:rPr>
        <w:t>חבר הכנסת ברכה, אינך מבקש להתנגד.</w:t>
      </w:r>
    </w:p>
    <w:p w14:paraId="5C981BB0" w14:textId="77777777" w:rsidR="00000000" w:rsidRDefault="009432B4">
      <w:pPr>
        <w:pStyle w:val="ac"/>
        <w:rPr>
          <w:rtl/>
        </w:rPr>
      </w:pPr>
      <w:r>
        <w:rPr>
          <w:rtl/>
        </w:rPr>
        <w:br/>
        <w:t>מוחמד ברכה (חד"ש-תע"ל):</w:t>
      </w:r>
    </w:p>
    <w:p w14:paraId="526B191C" w14:textId="77777777" w:rsidR="00000000" w:rsidRDefault="009432B4">
      <w:pPr>
        <w:pStyle w:val="a"/>
        <w:rPr>
          <w:rtl/>
        </w:rPr>
      </w:pPr>
    </w:p>
    <w:p w14:paraId="71AF2FC5" w14:textId="77777777" w:rsidR="00000000" w:rsidRDefault="009432B4">
      <w:pPr>
        <w:pStyle w:val="a"/>
        <w:rPr>
          <w:rFonts w:hint="cs"/>
          <w:rtl/>
        </w:rPr>
      </w:pPr>
      <w:r>
        <w:rPr>
          <w:rFonts w:hint="cs"/>
          <w:rtl/>
        </w:rPr>
        <w:t xml:space="preserve">לא. </w:t>
      </w:r>
    </w:p>
    <w:p w14:paraId="68C88848" w14:textId="77777777" w:rsidR="00000000" w:rsidRDefault="009432B4">
      <w:pPr>
        <w:pStyle w:val="ad"/>
        <w:rPr>
          <w:rtl/>
        </w:rPr>
      </w:pPr>
      <w:r>
        <w:rPr>
          <w:rtl/>
        </w:rPr>
        <w:br/>
        <w:t>היו"ר ראובן ריבל</w:t>
      </w:r>
      <w:r>
        <w:rPr>
          <w:rtl/>
        </w:rPr>
        <w:t>ין:</w:t>
      </w:r>
    </w:p>
    <w:p w14:paraId="70212BC3" w14:textId="77777777" w:rsidR="00000000" w:rsidRDefault="009432B4">
      <w:pPr>
        <w:pStyle w:val="a"/>
        <w:rPr>
          <w:rtl/>
        </w:rPr>
      </w:pPr>
    </w:p>
    <w:p w14:paraId="4398D079" w14:textId="77777777" w:rsidR="00000000" w:rsidRDefault="009432B4">
      <w:pPr>
        <w:pStyle w:val="a"/>
        <w:rPr>
          <w:rFonts w:hint="cs"/>
          <w:rtl/>
        </w:rPr>
      </w:pPr>
      <w:r>
        <w:rPr>
          <w:rFonts w:hint="cs"/>
          <w:rtl/>
        </w:rPr>
        <w:t>ובכן, רבותי, באין מתנגדים, קודם תשיב הממשלה.</w:t>
      </w:r>
    </w:p>
    <w:p w14:paraId="58829CE1" w14:textId="77777777" w:rsidR="00000000" w:rsidRDefault="009432B4">
      <w:pPr>
        <w:pStyle w:val="Speaker"/>
        <w:rPr>
          <w:rtl/>
        </w:rPr>
      </w:pPr>
      <w:r>
        <w:rPr>
          <w:rtl/>
        </w:rPr>
        <w:br/>
      </w:r>
      <w:bookmarkStart w:id="116" w:name="FS000000478T09_07_2003_12_57_41"/>
      <w:bookmarkStart w:id="117" w:name="_Toc45934684"/>
      <w:bookmarkStart w:id="118" w:name="_Toc76385202"/>
      <w:bookmarkEnd w:id="116"/>
      <w:r>
        <w:rPr>
          <w:rtl/>
        </w:rPr>
        <w:t>השר מאיר שטרית:</w:t>
      </w:r>
      <w:bookmarkEnd w:id="117"/>
      <w:bookmarkEnd w:id="118"/>
    </w:p>
    <w:p w14:paraId="25C9454C" w14:textId="77777777" w:rsidR="00000000" w:rsidRDefault="009432B4">
      <w:pPr>
        <w:pStyle w:val="a"/>
        <w:rPr>
          <w:rtl/>
        </w:rPr>
      </w:pPr>
    </w:p>
    <w:p w14:paraId="35743B1E" w14:textId="77777777" w:rsidR="00000000" w:rsidRDefault="009432B4">
      <w:pPr>
        <w:pStyle w:val="a"/>
        <w:rPr>
          <w:rFonts w:hint="cs"/>
          <w:rtl/>
        </w:rPr>
      </w:pPr>
      <w:r>
        <w:rPr>
          <w:rFonts w:hint="cs"/>
          <w:rtl/>
        </w:rPr>
        <w:t>אדוני היושב-ראש, רבותי חברי הכנסת, חבר הכנסת גדעון סער וחברת הכנסת דליה איציק מציעים לתקן את פקודת הבנקאות ולקבוע, כי תאגיד בנקאי לא יעניק הלוואה המובטחת בנכס כלשהו, אם לפי תנאי הסכם ההלוו</w:t>
      </w:r>
      <w:r>
        <w:rPr>
          <w:rFonts w:hint="cs"/>
          <w:rtl/>
        </w:rPr>
        <w:t xml:space="preserve">אה או איגרת החוב, התאגיד רשאי לפרוע את ההלוואה במימוש הבטוחה בלבד, ללא יכולת לחייב את הלווה לפרוע את ההלוואה, אלא אם יינתן להלוואה אישור של ועדת הביקורת או אישור דירקטוריון בנקאי. </w:t>
      </w:r>
    </w:p>
    <w:p w14:paraId="470CC4D1" w14:textId="77777777" w:rsidR="00000000" w:rsidRDefault="009432B4">
      <w:pPr>
        <w:pStyle w:val="a"/>
        <w:rPr>
          <w:rFonts w:hint="cs"/>
          <w:rtl/>
        </w:rPr>
      </w:pPr>
    </w:p>
    <w:p w14:paraId="4FE75460" w14:textId="77777777" w:rsidR="00000000" w:rsidRDefault="009432B4">
      <w:pPr>
        <w:pStyle w:val="a"/>
        <w:rPr>
          <w:rFonts w:hint="cs"/>
          <w:rtl/>
        </w:rPr>
      </w:pPr>
      <w:r>
        <w:rPr>
          <w:rFonts w:hint="cs"/>
          <w:rtl/>
        </w:rPr>
        <w:t xml:space="preserve">עוד מוצע, כי תאגיד בנקאי ימסור בתוך 14 ימים מתום כל רבעון למפקח על הבנקים </w:t>
      </w:r>
      <w:r>
        <w:rPr>
          <w:rFonts w:hint="cs"/>
          <w:rtl/>
        </w:rPr>
        <w:t>דין-וחשבון ובו יפורטו ההלוואות ללא יכולת חזרה ללווה, אשר אושרו על-ידו.</w:t>
      </w:r>
    </w:p>
    <w:p w14:paraId="789CC788" w14:textId="77777777" w:rsidR="00000000" w:rsidRDefault="009432B4">
      <w:pPr>
        <w:pStyle w:val="a"/>
        <w:rPr>
          <w:rFonts w:hint="cs"/>
          <w:rtl/>
        </w:rPr>
      </w:pPr>
    </w:p>
    <w:p w14:paraId="319F9263" w14:textId="77777777" w:rsidR="00000000" w:rsidRDefault="009432B4">
      <w:pPr>
        <w:pStyle w:val="a"/>
        <w:rPr>
          <w:rFonts w:hint="cs"/>
          <w:rtl/>
        </w:rPr>
      </w:pPr>
      <w:r>
        <w:rPr>
          <w:rFonts w:hint="cs"/>
          <w:rtl/>
        </w:rPr>
        <w:t>הצעת החוק עלתה לדיון בפני ועדת השרים לענייני חקיקה ביום 29 ביוני 2003, והוחלט לבקש מנציג בנק ישראל לבוא בדברים עם המציעים בעניין הצעתם ולהציג בפניהם את השגות הבנק, כי בתחילה הבנק התנגד</w:t>
      </w:r>
      <w:r>
        <w:rPr>
          <w:rFonts w:hint="cs"/>
          <w:rtl/>
        </w:rPr>
        <w:t xml:space="preserve"> להצעה.</w:t>
      </w:r>
    </w:p>
    <w:p w14:paraId="51BF9BAF" w14:textId="77777777" w:rsidR="00000000" w:rsidRDefault="009432B4">
      <w:pPr>
        <w:pStyle w:val="a"/>
        <w:rPr>
          <w:rFonts w:hint="cs"/>
          <w:rtl/>
        </w:rPr>
      </w:pPr>
    </w:p>
    <w:p w14:paraId="3EC4597F" w14:textId="77777777" w:rsidR="00000000" w:rsidRDefault="009432B4">
      <w:pPr>
        <w:pStyle w:val="a"/>
        <w:rPr>
          <w:rFonts w:hint="cs"/>
          <w:rtl/>
        </w:rPr>
      </w:pPr>
      <w:r>
        <w:rPr>
          <w:rFonts w:hint="cs"/>
          <w:rtl/>
        </w:rPr>
        <w:t>לאור זאת הסכימו המציעים לתקן את הצעתם, ולכן הפיקוח על הבנקים איננו מתנגד להצעת החוק, וכך גם אנחנו - ועדת השרים לענייני חקיקה. ביום 6 ביולי 2003 החליטה ועדת השרים לתמוך בהצעת החוק בקריאה טרומית, בכפוף לתיאום הנוסח של הצעת החוק עם משרד המשפטים ועם ה</w:t>
      </w:r>
      <w:r>
        <w:rPr>
          <w:rFonts w:hint="cs"/>
          <w:rtl/>
        </w:rPr>
        <w:t>מפקח על הבנקים. ובתנאים אלה, אדוני, אנחנו מאשרים את הצעת החוק.</w:t>
      </w:r>
    </w:p>
    <w:p w14:paraId="0DAA3D93" w14:textId="77777777" w:rsidR="00000000" w:rsidRDefault="009432B4">
      <w:pPr>
        <w:pStyle w:val="ad"/>
        <w:rPr>
          <w:rtl/>
        </w:rPr>
      </w:pPr>
      <w:r>
        <w:rPr>
          <w:rtl/>
        </w:rPr>
        <w:br/>
        <w:t>היו"ר ראובן ריבלין:</w:t>
      </w:r>
    </w:p>
    <w:p w14:paraId="5708DB1C" w14:textId="77777777" w:rsidR="00000000" w:rsidRDefault="009432B4">
      <w:pPr>
        <w:pStyle w:val="a"/>
        <w:rPr>
          <w:rtl/>
        </w:rPr>
      </w:pPr>
    </w:p>
    <w:p w14:paraId="09CAAF8B" w14:textId="77777777" w:rsidR="00000000" w:rsidRDefault="009432B4">
      <w:pPr>
        <w:pStyle w:val="a"/>
        <w:rPr>
          <w:rFonts w:hint="cs"/>
          <w:rtl/>
        </w:rPr>
      </w:pPr>
      <w:r>
        <w:rPr>
          <w:rFonts w:hint="cs"/>
          <w:rtl/>
        </w:rPr>
        <w:t xml:space="preserve">אני מודה לך. הממשלה אינה מתנגדת. אין מתנגדים. </w:t>
      </w:r>
    </w:p>
    <w:p w14:paraId="3FBD3054" w14:textId="77777777" w:rsidR="00000000" w:rsidRDefault="009432B4">
      <w:pPr>
        <w:pStyle w:val="ac"/>
        <w:rPr>
          <w:rtl/>
        </w:rPr>
      </w:pPr>
      <w:r>
        <w:rPr>
          <w:rtl/>
        </w:rPr>
        <w:br/>
        <w:t>משה גפני (יהדות התורה):</w:t>
      </w:r>
    </w:p>
    <w:p w14:paraId="57F3CF45" w14:textId="77777777" w:rsidR="00000000" w:rsidRDefault="009432B4">
      <w:pPr>
        <w:pStyle w:val="a"/>
        <w:rPr>
          <w:rtl/>
        </w:rPr>
      </w:pPr>
    </w:p>
    <w:p w14:paraId="3F637238" w14:textId="77777777" w:rsidR="00000000" w:rsidRDefault="009432B4">
      <w:pPr>
        <w:pStyle w:val="a"/>
        <w:rPr>
          <w:rFonts w:hint="cs"/>
          <w:rtl/>
        </w:rPr>
      </w:pPr>
      <w:r>
        <w:rPr>
          <w:rFonts w:hint="cs"/>
          <w:rtl/>
        </w:rPr>
        <w:t>אדוני השר, מדובר על הלוואות מעל 20 מיליון שקל.</w:t>
      </w:r>
    </w:p>
    <w:p w14:paraId="65219440" w14:textId="77777777" w:rsidR="00000000" w:rsidRDefault="009432B4">
      <w:pPr>
        <w:pStyle w:val="SpeakerCon"/>
        <w:rPr>
          <w:rtl/>
        </w:rPr>
      </w:pPr>
      <w:r>
        <w:rPr>
          <w:rtl/>
        </w:rPr>
        <w:br/>
      </w:r>
      <w:bookmarkStart w:id="119" w:name="FS000000478T09_07_2003_13_05_03C"/>
      <w:bookmarkEnd w:id="119"/>
      <w:r>
        <w:rPr>
          <w:rtl/>
        </w:rPr>
        <w:t>השר מאיר שטרית:</w:t>
      </w:r>
    </w:p>
    <w:p w14:paraId="54414725" w14:textId="77777777" w:rsidR="00000000" w:rsidRDefault="009432B4">
      <w:pPr>
        <w:pStyle w:val="a"/>
        <w:rPr>
          <w:rtl/>
        </w:rPr>
      </w:pPr>
    </w:p>
    <w:p w14:paraId="675345DC" w14:textId="77777777" w:rsidR="00000000" w:rsidRDefault="009432B4">
      <w:pPr>
        <w:pStyle w:val="a"/>
        <w:rPr>
          <w:rFonts w:hint="cs"/>
          <w:rtl/>
        </w:rPr>
      </w:pPr>
      <w:r>
        <w:rPr>
          <w:rFonts w:hint="cs"/>
          <w:rtl/>
        </w:rPr>
        <w:t>- - -</w:t>
      </w:r>
    </w:p>
    <w:p w14:paraId="00ABE696" w14:textId="77777777" w:rsidR="00000000" w:rsidRDefault="009432B4">
      <w:pPr>
        <w:pStyle w:val="ad"/>
        <w:rPr>
          <w:rtl/>
        </w:rPr>
      </w:pPr>
      <w:r>
        <w:rPr>
          <w:rtl/>
        </w:rPr>
        <w:br/>
        <w:t>היו"ר ראובן ריבלין:</w:t>
      </w:r>
    </w:p>
    <w:p w14:paraId="5DB9BDEA" w14:textId="77777777" w:rsidR="00000000" w:rsidRDefault="009432B4">
      <w:pPr>
        <w:pStyle w:val="a"/>
        <w:rPr>
          <w:rtl/>
        </w:rPr>
      </w:pPr>
    </w:p>
    <w:p w14:paraId="39B7A768" w14:textId="77777777" w:rsidR="00000000" w:rsidRDefault="009432B4">
      <w:pPr>
        <w:pStyle w:val="a"/>
        <w:rPr>
          <w:rFonts w:hint="cs"/>
          <w:rtl/>
        </w:rPr>
      </w:pPr>
      <w:r>
        <w:rPr>
          <w:rFonts w:hint="cs"/>
          <w:rtl/>
        </w:rPr>
        <w:t>תודה.</w:t>
      </w:r>
      <w:r>
        <w:rPr>
          <w:rFonts w:hint="cs"/>
          <w:rtl/>
        </w:rPr>
        <w:t xml:space="preserve"> ובאין מתנגדים, אנחנו עוברים להצבעה, חברי הכנסת. </w:t>
      </w:r>
    </w:p>
    <w:p w14:paraId="559E0736" w14:textId="77777777" w:rsidR="00000000" w:rsidRDefault="009432B4">
      <w:pPr>
        <w:pStyle w:val="a"/>
        <w:rPr>
          <w:rFonts w:hint="cs"/>
          <w:rtl/>
        </w:rPr>
      </w:pPr>
    </w:p>
    <w:p w14:paraId="2A8798EE" w14:textId="77777777" w:rsidR="00000000" w:rsidRDefault="009432B4">
      <w:pPr>
        <w:pStyle w:val="a"/>
        <w:rPr>
          <w:rFonts w:hint="cs"/>
          <w:rtl/>
        </w:rPr>
      </w:pPr>
      <w:r>
        <w:rPr>
          <w:rFonts w:hint="cs"/>
          <w:rtl/>
        </w:rPr>
        <w:t>חברי הכנסת, נא להצביע על הצעת החוק של חבר הכנסת גדעון סער וחברת הכנסת דליה איציק.</w:t>
      </w:r>
    </w:p>
    <w:p w14:paraId="2F02B509" w14:textId="77777777" w:rsidR="00000000" w:rsidRDefault="009432B4">
      <w:pPr>
        <w:pStyle w:val="a7"/>
        <w:bidi/>
        <w:rPr>
          <w:rFonts w:hint="cs"/>
          <w:rtl/>
        </w:rPr>
      </w:pPr>
      <w:r>
        <w:rPr>
          <w:rtl/>
        </w:rPr>
        <w:br/>
      </w:r>
      <w:r>
        <w:rPr>
          <w:rFonts w:hint="cs"/>
          <w:rtl/>
        </w:rPr>
        <w:t>הצבעה מס' 4</w:t>
      </w:r>
    </w:p>
    <w:p w14:paraId="15E7D431" w14:textId="77777777" w:rsidR="00000000" w:rsidRDefault="009432B4">
      <w:pPr>
        <w:pStyle w:val="a"/>
        <w:rPr>
          <w:rFonts w:hint="cs"/>
          <w:rtl/>
        </w:rPr>
      </w:pPr>
    </w:p>
    <w:p w14:paraId="79C41EEF" w14:textId="77777777" w:rsidR="00000000" w:rsidRDefault="009432B4">
      <w:pPr>
        <w:pStyle w:val="a8"/>
        <w:bidi/>
        <w:rPr>
          <w:rFonts w:hint="cs"/>
          <w:rtl/>
        </w:rPr>
      </w:pPr>
      <w:r>
        <w:rPr>
          <w:rFonts w:hint="cs"/>
          <w:rtl/>
        </w:rPr>
        <w:t>בעד ההצעה להעביר את הצעת החוק לדיון מוקדם בוועדה - 56</w:t>
      </w:r>
    </w:p>
    <w:p w14:paraId="73E3AD6F" w14:textId="77777777" w:rsidR="00000000" w:rsidRDefault="009432B4">
      <w:pPr>
        <w:pStyle w:val="a8"/>
        <w:bidi/>
        <w:rPr>
          <w:rFonts w:hint="cs"/>
          <w:rtl/>
        </w:rPr>
      </w:pPr>
      <w:r>
        <w:rPr>
          <w:rFonts w:hint="cs"/>
          <w:rtl/>
        </w:rPr>
        <w:t>נגד - 1</w:t>
      </w:r>
    </w:p>
    <w:p w14:paraId="008169D9" w14:textId="77777777" w:rsidR="00000000" w:rsidRDefault="009432B4">
      <w:pPr>
        <w:pStyle w:val="a8"/>
        <w:bidi/>
        <w:rPr>
          <w:rFonts w:hint="cs"/>
          <w:rtl/>
        </w:rPr>
      </w:pPr>
      <w:r>
        <w:rPr>
          <w:rFonts w:hint="cs"/>
          <w:rtl/>
        </w:rPr>
        <w:t>נמנעים - 2</w:t>
      </w:r>
    </w:p>
    <w:p w14:paraId="7FC65A4F" w14:textId="77777777" w:rsidR="00000000" w:rsidRDefault="009432B4">
      <w:pPr>
        <w:pStyle w:val="a9"/>
        <w:bidi/>
        <w:rPr>
          <w:rFonts w:hint="cs"/>
          <w:rtl/>
        </w:rPr>
      </w:pPr>
      <w:r>
        <w:rPr>
          <w:rFonts w:hint="cs"/>
          <w:rtl/>
        </w:rPr>
        <w:t>ההצעה להעביר את הצעת חוק לתיקון פקוד</w:t>
      </w:r>
      <w:r>
        <w:rPr>
          <w:rFonts w:hint="cs"/>
          <w:rtl/>
        </w:rPr>
        <w:t xml:space="preserve">ת הבנקאות (הלוואה ללא יכולת חזרה ללווה), </w:t>
      </w:r>
    </w:p>
    <w:p w14:paraId="7783768B" w14:textId="77777777" w:rsidR="00000000" w:rsidRDefault="009432B4">
      <w:pPr>
        <w:pStyle w:val="a9"/>
        <w:bidi/>
        <w:rPr>
          <w:rFonts w:hint="cs"/>
          <w:rtl/>
        </w:rPr>
      </w:pPr>
      <w:r>
        <w:rPr>
          <w:rFonts w:hint="cs"/>
          <w:rtl/>
        </w:rPr>
        <w:t>התשס"ג-2003, לדיון מוקדם בוועדת הכספים נתקבלה.</w:t>
      </w:r>
    </w:p>
    <w:p w14:paraId="0967A2D1" w14:textId="77777777" w:rsidR="00000000" w:rsidRDefault="009432B4">
      <w:pPr>
        <w:pStyle w:val="ad"/>
        <w:rPr>
          <w:rtl/>
        </w:rPr>
      </w:pPr>
      <w:r>
        <w:rPr>
          <w:rtl/>
        </w:rPr>
        <w:br/>
        <w:t>היו"ר ראובן ריבלין:</w:t>
      </w:r>
    </w:p>
    <w:p w14:paraId="67DDEA30" w14:textId="77777777" w:rsidR="00000000" w:rsidRDefault="009432B4">
      <w:pPr>
        <w:pStyle w:val="a"/>
        <w:rPr>
          <w:rtl/>
        </w:rPr>
      </w:pPr>
    </w:p>
    <w:p w14:paraId="476E3177" w14:textId="77777777" w:rsidR="00000000" w:rsidRDefault="009432B4">
      <w:pPr>
        <w:pStyle w:val="a"/>
        <w:rPr>
          <w:rFonts w:hint="cs"/>
          <w:rtl/>
        </w:rPr>
      </w:pPr>
      <w:r>
        <w:rPr>
          <w:rFonts w:hint="cs"/>
          <w:rtl/>
        </w:rPr>
        <w:t>56 בעד,  מתנגד אחד, שני נמנעים. אני קובע שהצעת החוק עברה, והיא תועבר לוועדת הכספים להכנתה לקריאה ראשונה. תודה רבה.</w:t>
      </w:r>
    </w:p>
    <w:p w14:paraId="696C9000" w14:textId="77777777" w:rsidR="00000000" w:rsidRDefault="009432B4">
      <w:pPr>
        <w:pStyle w:val="a"/>
        <w:rPr>
          <w:rFonts w:hint="cs"/>
          <w:rtl/>
        </w:rPr>
      </w:pPr>
    </w:p>
    <w:p w14:paraId="04DD2DD0" w14:textId="77777777" w:rsidR="00000000" w:rsidRDefault="009432B4">
      <w:pPr>
        <w:pStyle w:val="a"/>
        <w:rPr>
          <w:rtl/>
        </w:rPr>
      </w:pPr>
      <w:r>
        <w:rPr>
          <w:rtl/>
        </w:rPr>
        <w:br/>
      </w:r>
    </w:p>
    <w:p w14:paraId="343347ED" w14:textId="77777777" w:rsidR="00000000" w:rsidRDefault="009432B4">
      <w:pPr>
        <w:pStyle w:val="Subject"/>
        <w:rPr>
          <w:rtl/>
        </w:rPr>
      </w:pPr>
    </w:p>
    <w:p w14:paraId="2E5B0DE4" w14:textId="77777777" w:rsidR="00000000" w:rsidRDefault="009432B4">
      <w:pPr>
        <w:pStyle w:val="Subject"/>
        <w:rPr>
          <w:rFonts w:hint="cs"/>
          <w:rtl/>
        </w:rPr>
      </w:pPr>
      <w:bookmarkStart w:id="120" w:name="_Toc45934685"/>
      <w:bookmarkStart w:id="121" w:name="_Toc76385203"/>
      <w:r>
        <w:rPr>
          <w:rFonts w:hint="cs"/>
          <w:rtl/>
        </w:rPr>
        <w:t>הצעת חוק ביטוח בריאות ממלכ</w:t>
      </w:r>
      <w:r>
        <w:rPr>
          <w:rFonts w:hint="cs"/>
          <w:rtl/>
        </w:rPr>
        <w:t>תי (תיקון - פטור לגמלאים), התשס"ג-2003</w:t>
      </w:r>
      <w:bookmarkEnd w:id="120"/>
      <w:bookmarkEnd w:id="121"/>
    </w:p>
    <w:p w14:paraId="76309F8B" w14:textId="77777777" w:rsidR="00000000" w:rsidRDefault="009432B4">
      <w:pPr>
        <w:pStyle w:val="a"/>
        <w:rPr>
          <w:rFonts w:hint="cs"/>
          <w:rtl/>
        </w:rPr>
      </w:pPr>
      <w:r>
        <w:rPr>
          <w:rtl/>
        </w:rPr>
        <w:t>[נספחות.]</w:t>
      </w:r>
    </w:p>
    <w:p w14:paraId="42658EC8" w14:textId="77777777" w:rsidR="00000000" w:rsidRDefault="009432B4">
      <w:pPr>
        <w:pStyle w:val="SubjectSub"/>
        <w:rPr>
          <w:rFonts w:hint="cs"/>
          <w:rtl/>
        </w:rPr>
      </w:pPr>
      <w:r>
        <w:rPr>
          <w:rFonts w:hint="cs"/>
          <w:rtl/>
        </w:rPr>
        <w:t>(הצעת קבוצת חברי הכנסת)</w:t>
      </w:r>
    </w:p>
    <w:p w14:paraId="4D236F17" w14:textId="77777777" w:rsidR="00000000" w:rsidRDefault="009432B4">
      <w:pPr>
        <w:pStyle w:val="ad"/>
        <w:rPr>
          <w:rtl/>
        </w:rPr>
      </w:pPr>
      <w:r>
        <w:rPr>
          <w:rtl/>
        </w:rPr>
        <w:br/>
        <w:t>היו"ר ראובן ריבלין:</w:t>
      </w:r>
    </w:p>
    <w:p w14:paraId="6369966D" w14:textId="77777777" w:rsidR="00000000" w:rsidRDefault="009432B4">
      <w:pPr>
        <w:pStyle w:val="a"/>
        <w:rPr>
          <w:rtl/>
        </w:rPr>
      </w:pPr>
    </w:p>
    <w:p w14:paraId="64BCC1F7" w14:textId="77777777" w:rsidR="00000000" w:rsidRDefault="009432B4">
      <w:pPr>
        <w:pStyle w:val="a"/>
        <w:rPr>
          <w:rFonts w:hint="cs"/>
          <w:rtl/>
        </w:rPr>
      </w:pPr>
      <w:r>
        <w:rPr>
          <w:rFonts w:hint="cs"/>
          <w:rtl/>
        </w:rPr>
        <w:t>רבותי חברי הכנסת, אנחנו ממשיכים בסדר-היום - הצעת חוק ביטוח בריאות ממלכתי (תיקון - פטור לגמלאים), התשס"ג-2003, שמספרה פ/652. יציגה חבר הכנסת עסאם מח'ול - בשמו ובש</w:t>
      </w:r>
      <w:r>
        <w:rPr>
          <w:rFonts w:hint="cs"/>
          <w:rtl/>
        </w:rPr>
        <w:t>ם חברי הכנסת מוחמד ברכה ואחמד טיבי.</w:t>
      </w:r>
    </w:p>
    <w:p w14:paraId="386A0FED" w14:textId="77777777" w:rsidR="00000000" w:rsidRDefault="009432B4">
      <w:pPr>
        <w:pStyle w:val="a"/>
        <w:rPr>
          <w:rFonts w:hint="cs"/>
          <w:rtl/>
        </w:rPr>
      </w:pPr>
    </w:p>
    <w:p w14:paraId="57F1BFDA" w14:textId="77777777" w:rsidR="00000000" w:rsidRDefault="009432B4">
      <w:pPr>
        <w:pStyle w:val="a"/>
        <w:rPr>
          <w:rFonts w:hint="cs"/>
          <w:rtl/>
        </w:rPr>
      </w:pPr>
      <w:r>
        <w:rPr>
          <w:rFonts w:hint="cs"/>
          <w:rtl/>
        </w:rPr>
        <w:t>האם ביטאתי את שמו של חבר הכנסת טיבי בצורה נכונה ובהירה?</w:t>
      </w:r>
    </w:p>
    <w:p w14:paraId="7059F658" w14:textId="77777777" w:rsidR="00000000" w:rsidRDefault="009432B4">
      <w:pPr>
        <w:pStyle w:val="ac"/>
        <w:rPr>
          <w:rtl/>
        </w:rPr>
      </w:pPr>
      <w:r>
        <w:rPr>
          <w:rtl/>
        </w:rPr>
        <w:br/>
        <w:t>אחמד טיבי (חד"ש-תע"ל):</w:t>
      </w:r>
    </w:p>
    <w:p w14:paraId="464C7A3D" w14:textId="77777777" w:rsidR="00000000" w:rsidRDefault="009432B4">
      <w:pPr>
        <w:pStyle w:val="a"/>
        <w:rPr>
          <w:rtl/>
        </w:rPr>
      </w:pPr>
    </w:p>
    <w:p w14:paraId="7EFA6221" w14:textId="77777777" w:rsidR="00000000" w:rsidRDefault="009432B4">
      <w:pPr>
        <w:pStyle w:val="a"/>
        <w:rPr>
          <w:rFonts w:hint="cs"/>
          <w:rtl/>
        </w:rPr>
      </w:pPr>
      <w:r>
        <w:rPr>
          <w:rFonts w:hint="cs"/>
          <w:rtl/>
        </w:rPr>
        <w:t xml:space="preserve">אתה הולך ומשתפר, אדוני. </w:t>
      </w:r>
    </w:p>
    <w:p w14:paraId="6693825F" w14:textId="77777777" w:rsidR="00000000" w:rsidRDefault="009432B4">
      <w:pPr>
        <w:pStyle w:val="ad"/>
        <w:rPr>
          <w:rtl/>
        </w:rPr>
      </w:pPr>
      <w:r>
        <w:rPr>
          <w:rtl/>
        </w:rPr>
        <w:br/>
        <w:t>היו"ר ראובן ריבלין:</w:t>
      </w:r>
    </w:p>
    <w:p w14:paraId="43FD766A" w14:textId="77777777" w:rsidR="00000000" w:rsidRDefault="009432B4">
      <w:pPr>
        <w:pStyle w:val="a"/>
        <w:rPr>
          <w:rtl/>
        </w:rPr>
      </w:pPr>
    </w:p>
    <w:p w14:paraId="6DB49CAB" w14:textId="77777777" w:rsidR="00000000" w:rsidRDefault="009432B4">
      <w:pPr>
        <w:pStyle w:val="a"/>
        <w:rPr>
          <w:rFonts w:hint="cs"/>
          <w:rtl/>
        </w:rPr>
      </w:pPr>
      <w:r>
        <w:rPr>
          <w:rFonts w:hint="cs"/>
          <w:rtl/>
        </w:rPr>
        <w:t>תודה רבה לאדוני. אני מקווה שלא קיפחתי אותו כשאמרתי אותו שלישי, כי הוא כתוב שלישי.</w:t>
      </w:r>
    </w:p>
    <w:p w14:paraId="44EB35FF" w14:textId="77777777" w:rsidR="00000000" w:rsidRDefault="009432B4">
      <w:pPr>
        <w:pStyle w:val="ac"/>
        <w:rPr>
          <w:rtl/>
        </w:rPr>
      </w:pPr>
      <w:r>
        <w:rPr>
          <w:rtl/>
        </w:rPr>
        <w:br/>
        <w:t>אחמד טיב</w:t>
      </w:r>
      <w:r>
        <w:rPr>
          <w:rtl/>
        </w:rPr>
        <w:t>י (חד"ש-תע"ל):</w:t>
      </w:r>
    </w:p>
    <w:p w14:paraId="0E834471" w14:textId="77777777" w:rsidR="00000000" w:rsidRDefault="009432B4">
      <w:pPr>
        <w:pStyle w:val="a"/>
        <w:rPr>
          <w:rtl/>
        </w:rPr>
      </w:pPr>
    </w:p>
    <w:p w14:paraId="5CE55D7E" w14:textId="77777777" w:rsidR="00000000" w:rsidRDefault="009432B4">
      <w:pPr>
        <w:pStyle w:val="a"/>
        <w:rPr>
          <w:rFonts w:hint="cs"/>
          <w:rtl/>
        </w:rPr>
      </w:pPr>
      <w:r>
        <w:rPr>
          <w:rFonts w:hint="cs"/>
          <w:rtl/>
        </w:rPr>
        <w:t>- - -</w:t>
      </w:r>
    </w:p>
    <w:p w14:paraId="66409EAF" w14:textId="77777777" w:rsidR="00000000" w:rsidRDefault="009432B4">
      <w:pPr>
        <w:pStyle w:val="ad"/>
        <w:rPr>
          <w:rtl/>
        </w:rPr>
      </w:pPr>
      <w:r>
        <w:rPr>
          <w:rtl/>
        </w:rPr>
        <w:br/>
        <w:t>היו"ר ראובן ריבלין:</w:t>
      </w:r>
    </w:p>
    <w:p w14:paraId="58149FB3" w14:textId="77777777" w:rsidR="00000000" w:rsidRDefault="009432B4">
      <w:pPr>
        <w:pStyle w:val="a"/>
        <w:rPr>
          <w:rtl/>
        </w:rPr>
      </w:pPr>
    </w:p>
    <w:p w14:paraId="2A3F8719" w14:textId="77777777" w:rsidR="00000000" w:rsidRDefault="009432B4">
      <w:pPr>
        <w:pStyle w:val="a"/>
        <w:rPr>
          <w:rFonts w:hint="cs"/>
          <w:rtl/>
        </w:rPr>
      </w:pPr>
      <w:r>
        <w:rPr>
          <w:rFonts w:hint="cs"/>
          <w:rtl/>
        </w:rPr>
        <w:t>יש בעיה, אבל אדוני, אני מתמודד אתם. תודה.</w:t>
      </w:r>
    </w:p>
    <w:p w14:paraId="622E813A" w14:textId="77777777" w:rsidR="00000000" w:rsidRDefault="009432B4">
      <w:pPr>
        <w:pStyle w:val="Speaker"/>
        <w:rPr>
          <w:rtl/>
        </w:rPr>
      </w:pPr>
      <w:r>
        <w:rPr>
          <w:rtl/>
        </w:rPr>
        <w:br/>
      </w:r>
      <w:bookmarkStart w:id="122" w:name="FS000000542T09_07_2003_13_14_28"/>
      <w:bookmarkStart w:id="123" w:name="_Toc45934686"/>
      <w:bookmarkStart w:id="124" w:name="_Toc76385204"/>
      <w:bookmarkEnd w:id="122"/>
      <w:r>
        <w:rPr>
          <w:rtl/>
        </w:rPr>
        <w:t>עסאם מח'ול (חד"ש-תע"ל):</w:t>
      </w:r>
      <w:bookmarkEnd w:id="123"/>
      <w:bookmarkEnd w:id="124"/>
    </w:p>
    <w:p w14:paraId="2D208249" w14:textId="77777777" w:rsidR="00000000" w:rsidRDefault="009432B4">
      <w:pPr>
        <w:pStyle w:val="a"/>
        <w:rPr>
          <w:rtl/>
        </w:rPr>
      </w:pPr>
    </w:p>
    <w:p w14:paraId="5332F9CB" w14:textId="77777777" w:rsidR="00000000" w:rsidRDefault="009432B4">
      <w:pPr>
        <w:pStyle w:val="a"/>
        <w:rPr>
          <w:rFonts w:hint="cs"/>
          <w:rtl/>
        </w:rPr>
      </w:pPr>
      <w:r>
        <w:rPr>
          <w:rFonts w:hint="cs"/>
          <w:rtl/>
        </w:rPr>
        <w:t xml:space="preserve">אדוני היושב-ראש, חברי הכנסת. אדוני היושב-ראש, יש שאיפה אצל החבר טיבי להיקרא אחמד </w:t>
      </w:r>
      <w:r>
        <w:rPr>
          <w:rFonts w:hint="cs"/>
        </w:rPr>
        <w:t>T.V.</w:t>
      </w:r>
      <w:r>
        <w:rPr>
          <w:rFonts w:hint="cs"/>
          <w:rtl/>
        </w:rPr>
        <w:t xml:space="preserve"> - זה יותר מתאים. </w:t>
      </w:r>
    </w:p>
    <w:p w14:paraId="65A5C154" w14:textId="77777777" w:rsidR="00000000" w:rsidRDefault="009432B4">
      <w:pPr>
        <w:pStyle w:val="a"/>
        <w:rPr>
          <w:rtl/>
        </w:rPr>
      </w:pPr>
    </w:p>
    <w:p w14:paraId="22F69287" w14:textId="77777777" w:rsidR="00000000" w:rsidRDefault="009432B4">
      <w:pPr>
        <w:pStyle w:val="a"/>
        <w:rPr>
          <w:rFonts w:hint="cs"/>
          <w:rtl/>
        </w:rPr>
      </w:pPr>
      <w:r>
        <w:rPr>
          <w:rFonts w:hint="cs"/>
          <w:rtl/>
        </w:rPr>
        <w:t xml:space="preserve">אדוני היושב-ראש, חברי הכנסת, הצעת החוק </w:t>
      </w:r>
      <w:r>
        <w:rPr>
          <w:rFonts w:hint="cs"/>
          <w:rtl/>
        </w:rPr>
        <w:t>שאני מביא - בשמי ובשם חברי לסיעה - היא הצעת חוק שלקוחה מהחוויה הישראלית הקשה ביותר שאנחנו חווים בימים אלה, ואולי קורעת הלב שאנחנו נתקלים בה, עם המכות והגזירות הכלכליות הנופלות פעם אחר פעם על שכבות המצוקה, על אותם חלקים בציבור שהם  חסרי ישע מבחינה חברתית ומ</w:t>
      </w:r>
      <w:r>
        <w:rPr>
          <w:rFonts w:hint="cs"/>
          <w:rtl/>
        </w:rPr>
        <w:t xml:space="preserve">בחינה כלכלית. </w:t>
      </w:r>
    </w:p>
    <w:p w14:paraId="686004CE" w14:textId="77777777" w:rsidR="00000000" w:rsidRDefault="009432B4">
      <w:pPr>
        <w:pStyle w:val="a"/>
        <w:rPr>
          <w:rFonts w:hint="cs"/>
          <w:rtl/>
        </w:rPr>
      </w:pPr>
    </w:p>
    <w:p w14:paraId="46A542C7" w14:textId="77777777" w:rsidR="00000000" w:rsidRDefault="009432B4">
      <w:pPr>
        <w:pStyle w:val="a"/>
        <w:rPr>
          <w:rFonts w:hint="cs"/>
          <w:rtl/>
        </w:rPr>
      </w:pPr>
      <w:r>
        <w:rPr>
          <w:rFonts w:hint="cs"/>
          <w:rtl/>
        </w:rPr>
        <w:t>הצעת החוק באה בשל המצב הכלכלי הקשה של הגמלאים, שאינם יכולים לשלם עבור שירותי הבריאות - בעיקר עבור רכישת תרופות - ומשלמים בכך בבריאותם. הצעת החוק הזאת באה לפטור אותם מכל תשלום עבור שירותי הבריאות.</w:t>
      </w:r>
    </w:p>
    <w:p w14:paraId="4CFFB45E" w14:textId="77777777" w:rsidR="00000000" w:rsidRDefault="009432B4">
      <w:pPr>
        <w:pStyle w:val="a"/>
        <w:rPr>
          <w:rtl/>
        </w:rPr>
      </w:pPr>
    </w:p>
    <w:p w14:paraId="08B75F75" w14:textId="77777777" w:rsidR="00000000" w:rsidRDefault="009432B4">
      <w:pPr>
        <w:pStyle w:val="a"/>
        <w:rPr>
          <w:rFonts w:hint="cs"/>
          <w:rtl/>
        </w:rPr>
      </w:pPr>
      <w:r>
        <w:rPr>
          <w:rFonts w:hint="cs"/>
          <w:rtl/>
        </w:rPr>
        <w:t xml:space="preserve">ההצעה הזאת מביאה בחשבון שיש רבים </w:t>
      </w:r>
      <w:r>
        <w:rPr>
          <w:rtl/>
        </w:rPr>
        <w:t>–</w:t>
      </w:r>
      <w:r>
        <w:rPr>
          <w:rFonts w:hint="cs"/>
          <w:rtl/>
        </w:rPr>
        <w:t xml:space="preserve"> עשרות-אל</w:t>
      </w:r>
      <w:r>
        <w:rPr>
          <w:rFonts w:hint="cs"/>
          <w:rtl/>
        </w:rPr>
        <w:t>פים, הייתי אומר כעשירית של הציבור בישראל היום - שנחשבים קשישים, שעליהם לבחור לפעמים בין קניית תרופה לבין קניית כיכר לחם. השאלה העומדת בפני הבית הזה היא, האם נוכל - גם בצל המצוקה הכלכלית, גם בצל המשבר הכלכלי - להעלים עין מהתופעה הזאת; האם אנחנו יכולים להשלי</w:t>
      </w:r>
      <w:r>
        <w:rPr>
          <w:rFonts w:hint="cs"/>
          <w:rtl/>
        </w:rPr>
        <w:t>ם עם מצב שבו הברירה היא או לאכול או לקבל תרופה? אני חושב שהתשובה שהיה כל אחד מאתנו נותן אילו היה נשאל, היתה: לא נשלים עם זה. אבל, שעת המבחן היא כאשר אנחנו יכולים להשפיע - ואנחנו כאן יכולים להשפיע ויכולים להכריע ויכולים להוביל למצב יותר אנושי, יותר צודק, יו</w:t>
      </w:r>
      <w:r>
        <w:rPr>
          <w:rFonts w:hint="cs"/>
          <w:rtl/>
        </w:rPr>
        <w:t>תר הגיוני, גם בשאלה הזאת.</w:t>
      </w:r>
    </w:p>
    <w:p w14:paraId="7DD5AECB" w14:textId="77777777" w:rsidR="00000000" w:rsidRDefault="009432B4">
      <w:pPr>
        <w:pStyle w:val="a"/>
        <w:rPr>
          <w:rFonts w:hint="cs"/>
          <w:rtl/>
        </w:rPr>
      </w:pPr>
    </w:p>
    <w:p w14:paraId="099F90CB" w14:textId="77777777" w:rsidR="00000000" w:rsidRDefault="009432B4">
      <w:pPr>
        <w:pStyle w:val="a"/>
        <w:rPr>
          <w:rFonts w:hint="cs"/>
          <w:rtl/>
        </w:rPr>
      </w:pPr>
      <w:r>
        <w:rPr>
          <w:rFonts w:hint="cs"/>
          <w:rtl/>
        </w:rPr>
        <w:t xml:space="preserve">אני לא מתעלם מהבעיה הכלכלית, מהמשבר הכלכלי הקיים, אבל אי-אפשר להמשיך להתייחס למשבר הזה רק בצדו של משרד האוצר. אי-אפשר להפוך אותן שכבות מצוקה לשכבות שקופות; אי-אפשר להפוך עשרות-אלפי מבוגרים, גמלאים, קשישים, לאנשים שקופים, שאף אחד </w:t>
      </w:r>
      <w:r>
        <w:rPr>
          <w:rFonts w:hint="cs"/>
          <w:rtl/>
        </w:rPr>
        <w:t>לא מתייחס אליהם ואף אחד לא משמיע  את הזעקה שלהם.</w:t>
      </w:r>
    </w:p>
    <w:p w14:paraId="498276B7" w14:textId="77777777" w:rsidR="00000000" w:rsidRDefault="009432B4">
      <w:pPr>
        <w:pStyle w:val="a"/>
        <w:rPr>
          <w:rFonts w:hint="cs"/>
          <w:rtl/>
        </w:rPr>
      </w:pPr>
    </w:p>
    <w:p w14:paraId="2D112273" w14:textId="77777777" w:rsidR="00000000" w:rsidRDefault="009432B4">
      <w:pPr>
        <w:pStyle w:val="a"/>
        <w:rPr>
          <w:rFonts w:hint="cs"/>
          <w:rtl/>
        </w:rPr>
      </w:pPr>
      <w:r>
        <w:rPr>
          <w:rFonts w:hint="cs"/>
          <w:rtl/>
        </w:rPr>
        <w:t xml:space="preserve">ההצעה הזאת באה וקובעת, שמכיוון שאותה שכבה של קשישים מהווה כ-10% מהאוכלוסייה אבל היא צורכת כ-50% משירותי הבריאות </w:t>
      </w:r>
      <w:r>
        <w:rPr>
          <w:rtl/>
        </w:rPr>
        <w:t>–</w:t>
      </w:r>
      <w:r>
        <w:rPr>
          <w:rFonts w:hint="cs"/>
          <w:rtl/>
        </w:rPr>
        <w:t xml:space="preserve"> אלה אנשים ששילמו כל החיים שלהם עבור השנים האלה, כדי להבטיח את היכולת שלהם לעמוד בפני מצוקות </w:t>
      </w:r>
      <w:r>
        <w:rPr>
          <w:rFonts w:hint="cs"/>
          <w:rtl/>
        </w:rPr>
        <w:t>הבריאות של כל אחד ואחד מהם. אני חושב שהגיע הזמן שנשאל את השאלות האמיתיות בעניין הזה, ולא נחריש ולא נסתתר מאחורי המשבר הכלכלי.</w:t>
      </w:r>
    </w:p>
    <w:p w14:paraId="056352B3" w14:textId="77777777" w:rsidR="00000000" w:rsidRDefault="009432B4">
      <w:pPr>
        <w:pStyle w:val="a"/>
        <w:rPr>
          <w:rFonts w:hint="cs"/>
          <w:rtl/>
        </w:rPr>
      </w:pPr>
    </w:p>
    <w:p w14:paraId="4E6843FD" w14:textId="77777777" w:rsidR="00000000" w:rsidRDefault="009432B4">
      <w:pPr>
        <w:pStyle w:val="a"/>
        <w:rPr>
          <w:rFonts w:hint="cs"/>
          <w:rtl/>
        </w:rPr>
      </w:pPr>
      <w:r>
        <w:rPr>
          <w:rFonts w:hint="cs"/>
          <w:rtl/>
        </w:rPr>
        <w:t xml:space="preserve">אנחנו התבשרנו בשבוע שעבר בסקר שהיה לא רק על מצב החינוך והבנת הנקרא - אנחנו לא מבינים את הנקרא. התוכנית הכלכלית של הממשלה הזאת לא </w:t>
      </w:r>
      <w:r>
        <w:rPr>
          <w:rFonts w:hint="cs"/>
          <w:rtl/>
        </w:rPr>
        <w:t>מבינה את הנקרא גם בתחום הבריאות. ואם בשבוע שעבר דיברנו על המשבר בחינוך, אז עכשיו התבשרנו שהמצב בתחום הבריאות איננו יותר טוב. דירוגה של ישראל בעשור האחרון לא היה יותר טוב בתחום הבריאות.</w:t>
      </w:r>
    </w:p>
    <w:p w14:paraId="11052C23" w14:textId="77777777" w:rsidR="00000000" w:rsidRDefault="009432B4">
      <w:pPr>
        <w:pStyle w:val="a"/>
        <w:rPr>
          <w:rFonts w:hint="cs"/>
          <w:rtl/>
        </w:rPr>
      </w:pPr>
    </w:p>
    <w:p w14:paraId="0E7AEB6C" w14:textId="77777777" w:rsidR="00000000" w:rsidRDefault="009432B4">
      <w:pPr>
        <w:pStyle w:val="a"/>
        <w:ind w:firstLine="0"/>
        <w:rPr>
          <w:rFonts w:hint="cs"/>
          <w:rtl/>
        </w:rPr>
      </w:pPr>
      <w:r>
        <w:rPr>
          <w:rFonts w:hint="cs"/>
          <w:rtl/>
        </w:rPr>
        <w:tab/>
        <w:t xml:space="preserve">חלקה של ההוצאה הפרטית לבריאות ביחס להוצאה הציבורית ממשלתית עלה מ-26% </w:t>
      </w:r>
      <w:r>
        <w:rPr>
          <w:rFonts w:hint="cs"/>
          <w:rtl/>
        </w:rPr>
        <w:t>ב-1995 ל-30.7% בשנת 2000. בשנת 2000 הוציאו אזרחי ישראל באופן פרטי - ולא הממשלה - כ-14 מיליארד שקלים על בריאות; ב-2001, ההערכה שזה הגיע ל-32% הוצאה פרטית על הוצאות הבריאות.</w:t>
      </w:r>
    </w:p>
    <w:p w14:paraId="1CA64443" w14:textId="77777777" w:rsidR="00000000" w:rsidRDefault="009432B4">
      <w:pPr>
        <w:pStyle w:val="a"/>
        <w:ind w:firstLine="0"/>
        <w:rPr>
          <w:rFonts w:hint="cs"/>
          <w:rtl/>
        </w:rPr>
      </w:pPr>
    </w:p>
    <w:p w14:paraId="31957065" w14:textId="77777777" w:rsidR="00000000" w:rsidRDefault="009432B4">
      <w:pPr>
        <w:pStyle w:val="a"/>
        <w:ind w:firstLine="0"/>
        <w:rPr>
          <w:rFonts w:hint="cs"/>
          <w:rtl/>
        </w:rPr>
      </w:pPr>
      <w:r>
        <w:rPr>
          <w:rFonts w:hint="cs"/>
          <w:rtl/>
        </w:rPr>
        <w:tab/>
        <w:t xml:space="preserve">מי משלם את זה? מי יכול לשלם את זה? איך ישלמו את זה אותם עשרות-אלפי קשישים וגמלאים </w:t>
      </w:r>
      <w:r>
        <w:rPr>
          <w:rFonts w:hint="cs"/>
          <w:rtl/>
        </w:rPr>
        <w:t>שמקצצים להם בגמלה, שמקצצים להם בהבטחת הכנסה, שמקצצים להם בכול?</w:t>
      </w:r>
    </w:p>
    <w:p w14:paraId="4D05930E" w14:textId="77777777" w:rsidR="00000000" w:rsidRDefault="009432B4">
      <w:pPr>
        <w:pStyle w:val="a"/>
        <w:ind w:firstLine="0"/>
        <w:rPr>
          <w:rFonts w:hint="cs"/>
          <w:rtl/>
        </w:rPr>
      </w:pPr>
    </w:p>
    <w:p w14:paraId="69E75B0C" w14:textId="77777777" w:rsidR="00000000" w:rsidRDefault="009432B4">
      <w:pPr>
        <w:pStyle w:val="a"/>
        <w:ind w:firstLine="0"/>
        <w:rPr>
          <w:rFonts w:hint="cs"/>
          <w:rtl/>
        </w:rPr>
      </w:pPr>
      <w:r>
        <w:rPr>
          <w:rFonts w:hint="cs"/>
          <w:rtl/>
        </w:rPr>
        <w:tab/>
        <w:t>אנחנו עדים למציאות שבה העלות של שירותי הבריאות עולה והיכולת של צורכי שירותי הבריאות יורדת, והשאלה, איך אנחנו, כבית-המחוקקים, נוכל להשלים עם הדבר הזה.</w:t>
      </w:r>
    </w:p>
    <w:p w14:paraId="6B9CC8D4" w14:textId="77777777" w:rsidR="00000000" w:rsidRDefault="009432B4">
      <w:pPr>
        <w:pStyle w:val="a"/>
        <w:ind w:firstLine="0"/>
        <w:rPr>
          <w:rFonts w:hint="cs"/>
          <w:rtl/>
        </w:rPr>
      </w:pPr>
    </w:p>
    <w:p w14:paraId="78D15550" w14:textId="77777777" w:rsidR="00000000" w:rsidRDefault="009432B4">
      <w:pPr>
        <w:pStyle w:val="a"/>
        <w:ind w:firstLine="0"/>
        <w:rPr>
          <w:rFonts w:hint="cs"/>
          <w:rtl/>
        </w:rPr>
      </w:pPr>
      <w:r>
        <w:rPr>
          <w:rFonts w:hint="cs"/>
          <w:rtl/>
        </w:rPr>
        <w:tab/>
        <w:t>אנחנו מובילים למצב שבו נוצרת מציאות אחת</w:t>
      </w:r>
      <w:r>
        <w:rPr>
          <w:rFonts w:hint="cs"/>
          <w:rtl/>
        </w:rPr>
        <w:t xml:space="preserve"> של עשירים בתחום הבריאות, ומציאות אחרת של עניים. אנחנו נמצאים במציאות שבה עשיר יכול לדאוג לבריאות שלו, ואילו מי שחי מקצבאות ומי שחי מהבטחת הכנסה לא יכול אפילו לקנות את התרופה שלו. </w:t>
      </w:r>
    </w:p>
    <w:p w14:paraId="11C2D846" w14:textId="77777777" w:rsidR="00000000" w:rsidRDefault="009432B4">
      <w:pPr>
        <w:pStyle w:val="a"/>
        <w:ind w:firstLine="0"/>
        <w:rPr>
          <w:rFonts w:hint="cs"/>
          <w:rtl/>
        </w:rPr>
      </w:pPr>
    </w:p>
    <w:p w14:paraId="7AEFB2CB" w14:textId="77777777" w:rsidR="00000000" w:rsidRDefault="009432B4">
      <w:pPr>
        <w:pStyle w:val="a"/>
        <w:ind w:firstLine="0"/>
        <w:rPr>
          <w:rFonts w:hint="cs"/>
          <w:rtl/>
        </w:rPr>
      </w:pPr>
      <w:r>
        <w:rPr>
          <w:rFonts w:hint="cs"/>
          <w:rtl/>
        </w:rPr>
        <w:tab/>
        <w:t>האם אנחנו נוכל להמשיך ולהעלים עין מזה? האם נמשיך ונסתתר מאחורי הקשיים הכל</w:t>
      </w:r>
      <w:r>
        <w:rPr>
          <w:rFonts w:hint="cs"/>
          <w:rtl/>
        </w:rPr>
        <w:t>כליים? אני חושב שמתן מענה על השאלה הזאת קודם ומקדים לכל שיקול אחר - גם שיפוי מעבידים, גם כל תרומה אחרת שמגישה המדינה למעסיקים עצמם על-ידי הפחתת מסים ועל-ידי הקלת ההוצאות שלהם.</w:t>
      </w:r>
    </w:p>
    <w:p w14:paraId="58AB0CE2" w14:textId="77777777" w:rsidR="00000000" w:rsidRDefault="009432B4">
      <w:pPr>
        <w:pStyle w:val="a"/>
        <w:ind w:firstLine="0"/>
        <w:rPr>
          <w:rFonts w:hint="cs"/>
          <w:rtl/>
        </w:rPr>
      </w:pPr>
    </w:p>
    <w:p w14:paraId="351A0CC0" w14:textId="77777777" w:rsidR="00000000" w:rsidRDefault="009432B4">
      <w:pPr>
        <w:pStyle w:val="a"/>
        <w:ind w:firstLine="0"/>
        <w:rPr>
          <w:rFonts w:hint="cs"/>
          <w:rtl/>
        </w:rPr>
      </w:pPr>
      <w:r>
        <w:rPr>
          <w:rFonts w:hint="cs"/>
          <w:rtl/>
        </w:rPr>
        <w:tab/>
        <w:t>אני רוצה לצטט דווקא מישהו שאני מניח ששר הבריאות מכיר אותו - וזה אותו שר הבריאו</w:t>
      </w:r>
      <w:r>
        <w:rPr>
          <w:rFonts w:hint="cs"/>
          <w:rtl/>
        </w:rPr>
        <w:t>ת דני נוה - שרק השבוע צוטט כמי שמדבר על מצב מדאיג ולא טוב של מערכת הבריאות בישראל. המדינה משקיעה, הוא אומר, פחות ופחות בבריאות, וההוצאה הציבורית על בריאות לנפש הולכת ופוחתת. במקביל, שיעור ההשתתפות העצמית של האזרחים במימון מערכת הבריאות הולך ועולה, אבל האזר</w:t>
      </w:r>
      <w:r>
        <w:rPr>
          <w:rFonts w:hint="cs"/>
          <w:rtl/>
        </w:rPr>
        <w:t>חים מקבלים פחות ופחות. זאת המציאות, זאת העדות של שר הבריאות עצמו. זאת העדות שבאה מהממשלה הזאת, אז לא מספיק להגיד את האמת הזאת - -</w:t>
      </w:r>
    </w:p>
    <w:p w14:paraId="4367E2A3" w14:textId="77777777" w:rsidR="00000000" w:rsidRDefault="009432B4">
      <w:pPr>
        <w:pStyle w:val="a"/>
        <w:ind w:firstLine="0"/>
        <w:rPr>
          <w:rFonts w:hint="cs"/>
          <w:rtl/>
        </w:rPr>
      </w:pPr>
    </w:p>
    <w:p w14:paraId="036E6C99" w14:textId="77777777" w:rsidR="00000000" w:rsidRDefault="009432B4">
      <w:pPr>
        <w:pStyle w:val="ac"/>
        <w:rPr>
          <w:rtl/>
        </w:rPr>
      </w:pPr>
      <w:r>
        <w:rPr>
          <w:rtl/>
        </w:rPr>
        <w:t>השר מאיר שטרית:</w:t>
      </w:r>
    </w:p>
    <w:p w14:paraId="3E48D3D8" w14:textId="77777777" w:rsidR="00000000" w:rsidRDefault="009432B4">
      <w:pPr>
        <w:pStyle w:val="a"/>
        <w:rPr>
          <w:rtl/>
        </w:rPr>
      </w:pPr>
    </w:p>
    <w:p w14:paraId="0AF3CA08" w14:textId="77777777" w:rsidR="00000000" w:rsidRDefault="009432B4">
      <w:pPr>
        <w:pStyle w:val="a"/>
        <w:rPr>
          <w:rFonts w:hint="cs"/>
          <w:rtl/>
        </w:rPr>
      </w:pPr>
      <w:r>
        <w:rPr>
          <w:rFonts w:hint="cs"/>
          <w:rtl/>
        </w:rPr>
        <w:t>אלה הן העובדות.</w:t>
      </w:r>
    </w:p>
    <w:p w14:paraId="459A5019" w14:textId="77777777" w:rsidR="00000000" w:rsidRDefault="009432B4">
      <w:pPr>
        <w:pStyle w:val="a"/>
        <w:ind w:firstLine="0"/>
        <w:rPr>
          <w:rFonts w:hint="cs"/>
          <w:rtl/>
        </w:rPr>
      </w:pPr>
    </w:p>
    <w:p w14:paraId="4BFFBBF4" w14:textId="77777777" w:rsidR="00000000" w:rsidRDefault="009432B4">
      <w:pPr>
        <w:pStyle w:val="SpeakerCon"/>
        <w:rPr>
          <w:rtl/>
        </w:rPr>
      </w:pPr>
      <w:bookmarkStart w:id="125" w:name="FS000000542T09_07_2003_13_12_53"/>
      <w:bookmarkStart w:id="126" w:name="FS000000542T09_07_2003_13_13_00C"/>
      <w:bookmarkEnd w:id="125"/>
      <w:bookmarkEnd w:id="126"/>
      <w:r>
        <w:rPr>
          <w:rtl/>
        </w:rPr>
        <w:t>עסאם מח'ול (חד"ש-תע"ל):</w:t>
      </w:r>
    </w:p>
    <w:p w14:paraId="2CDA568F" w14:textId="77777777" w:rsidR="00000000" w:rsidRDefault="009432B4">
      <w:pPr>
        <w:pStyle w:val="a"/>
        <w:rPr>
          <w:rtl/>
        </w:rPr>
      </w:pPr>
    </w:p>
    <w:p w14:paraId="4F377A66" w14:textId="77777777" w:rsidR="00000000" w:rsidRDefault="009432B4">
      <w:pPr>
        <w:pStyle w:val="a"/>
        <w:rPr>
          <w:rFonts w:hint="cs"/>
          <w:rtl/>
        </w:rPr>
      </w:pPr>
      <w:r>
        <w:rPr>
          <w:rFonts w:hint="cs"/>
          <w:rtl/>
        </w:rPr>
        <w:t xml:space="preserve">- - צריך להתמודד אתה. זה האתגר העומד בפני הבית הזה. </w:t>
      </w:r>
    </w:p>
    <w:p w14:paraId="1E5F7BB7" w14:textId="77777777" w:rsidR="00000000" w:rsidRDefault="009432B4">
      <w:pPr>
        <w:pStyle w:val="a"/>
        <w:rPr>
          <w:rFonts w:hint="cs"/>
          <w:rtl/>
        </w:rPr>
      </w:pPr>
    </w:p>
    <w:p w14:paraId="5019DB18" w14:textId="77777777" w:rsidR="00000000" w:rsidRDefault="009432B4">
      <w:pPr>
        <w:pStyle w:val="a"/>
        <w:rPr>
          <w:rFonts w:hint="cs"/>
          <w:rtl/>
        </w:rPr>
      </w:pPr>
      <w:r>
        <w:rPr>
          <w:rFonts w:hint="cs"/>
          <w:rtl/>
        </w:rPr>
        <w:t>אנחנו התבשרנ</w:t>
      </w:r>
      <w:r>
        <w:rPr>
          <w:rFonts w:hint="cs"/>
          <w:rtl/>
        </w:rPr>
        <w:t>ו השבוע על הקמתו של פרלמנט ציבורי, פרלמנט הבריאות. זה רעיון יפה מאין כמוהו, שמטרתו לשתף את הציבור בקבלת החלטות שלטוניות, גם בנושא הבריאות, נושא שנוגע לכל אחד ואחד. חברי פרלמנט הבריאות המליצו שעל משרד הבריאות להמשיך ולראות בשוויוניות ערך מרכזי. איך אפשר להש</w:t>
      </w:r>
      <w:r>
        <w:rPr>
          <w:rFonts w:hint="cs"/>
          <w:rtl/>
        </w:rPr>
        <w:t xml:space="preserve">יג שוויוניות בבריאות, כאשר אותם אנשים שגוזלים מהם את הקצבה שלהם, פוגעים להם בקצבה, פוגעים להם בפנסיה, פוגעים להם ביכולת המחיה; איך נוכל לשמור על ערך שוויוני, כאשר הדברים האלה נרמסים? לכן, שוויוניות במובן הזה קובעת, על-פי הפרלמנט הציבורי, שעל מערכת הבריאות </w:t>
      </w:r>
      <w:r>
        <w:rPr>
          <w:rFonts w:hint="cs"/>
          <w:rtl/>
        </w:rPr>
        <w:t xml:space="preserve">לוודא, שאדם מקבל שירותי בריאות בסיסיים לפי צרכיו ולמנוע בכל דרך מצב שבו החולים אינם זוכים לטיפול רפואי נאות בשל מצבם הכלכלי. </w:t>
      </w:r>
    </w:p>
    <w:p w14:paraId="0AF709BB" w14:textId="77777777" w:rsidR="00000000" w:rsidRDefault="009432B4">
      <w:pPr>
        <w:pStyle w:val="a"/>
        <w:rPr>
          <w:rFonts w:hint="cs"/>
          <w:rtl/>
        </w:rPr>
      </w:pPr>
    </w:p>
    <w:p w14:paraId="423CEE86" w14:textId="77777777" w:rsidR="00000000" w:rsidRDefault="009432B4">
      <w:pPr>
        <w:pStyle w:val="a"/>
        <w:rPr>
          <w:rFonts w:hint="cs"/>
          <w:rtl/>
        </w:rPr>
      </w:pPr>
      <w:r>
        <w:rPr>
          <w:rFonts w:hint="cs"/>
          <w:rtl/>
        </w:rPr>
        <w:t>האם הבית הזה יכול להתמודד ויכול לתת מענה על השאלה הזאת? אני חושב שהצעת החוק שאני מביא, מנסה להתמודד עם השאלה הזאת. היא מנסה לתת מ</w:t>
      </w:r>
      <w:r>
        <w:rPr>
          <w:rFonts w:hint="cs"/>
          <w:rtl/>
        </w:rPr>
        <w:t xml:space="preserve">ענה, מנסה להבטיח שלא יהיה מישהו שצריך תרופה ולא יקבל אותה, מכיוון שאין לו כסף. יש מודל שקיים בארצות-הברית. הרי הרבה דברים גרועים אנחנו מקבלים מארצות-הברית, אבל יש מודל שלפיו שירותי הבריאות לאוכלוסייה המוגדרת </w:t>
      </w:r>
      <w:r>
        <w:t>very old</w:t>
      </w:r>
      <w:r>
        <w:rPr>
          <w:rFonts w:hint="cs"/>
          <w:rtl/>
        </w:rPr>
        <w:t xml:space="preserve"> ניתנים מתקציב ייעודי בנפרד.</w:t>
      </w:r>
    </w:p>
    <w:p w14:paraId="36976F3C" w14:textId="77777777" w:rsidR="00000000" w:rsidRDefault="009432B4">
      <w:pPr>
        <w:pStyle w:val="a"/>
        <w:rPr>
          <w:rFonts w:hint="cs"/>
          <w:rtl/>
        </w:rPr>
      </w:pPr>
    </w:p>
    <w:p w14:paraId="6A93217E" w14:textId="77777777" w:rsidR="00000000" w:rsidRDefault="009432B4">
      <w:pPr>
        <w:pStyle w:val="a"/>
        <w:rPr>
          <w:rFonts w:hint="cs"/>
          <w:rtl/>
        </w:rPr>
      </w:pPr>
      <w:r>
        <w:rPr>
          <w:rFonts w:hint="cs"/>
          <w:rtl/>
        </w:rPr>
        <w:t xml:space="preserve">לפני שהשר </w:t>
      </w:r>
      <w:r>
        <w:rPr>
          <w:rFonts w:hint="cs"/>
          <w:rtl/>
        </w:rPr>
        <w:t>יעלה ויענה ויגיד שאין תקציב ואין כסף ומאיפה הכסף, אני מציע לממשלה לאשר ולשר לקבל את ההצעה הזאת, ולהגיע להסכמות לגבי סוג הקשישים - חסרי כול, שאין להם ברירה אלא ליהנות מחוק כזה, או למות מחוסר תרופות או מחוסר אוכל -  ולתת מענה על השאלה הזאת. לכן אני מציע לממש</w:t>
      </w:r>
      <w:r>
        <w:rPr>
          <w:rFonts w:hint="cs"/>
          <w:rtl/>
        </w:rPr>
        <w:t>לה שתאשר ותקבל ותיתן יד להעביר את הצעת החוק הזאת, ואולי במסגרת ההכנות לקריאה ראשונה, שנייה ושלישית, נגיע למיצוי האפשרויות של דיפרנציאציה בין קבוצות של מבוגרים, קבוצות של גמלאים, שבשבילם זו אכן שאלת חיים ומוות - נעביר את החוק הזה או נשאיר אותם עם מאות השקלי</w:t>
      </w:r>
      <w:r>
        <w:rPr>
          <w:rFonts w:hint="cs"/>
          <w:rtl/>
        </w:rPr>
        <w:t>ם שאין להם, והם חייבים לשלם לשירותי הבריאות. תודה רבה, אדוני.</w:t>
      </w:r>
    </w:p>
    <w:p w14:paraId="2978D0AB" w14:textId="77777777" w:rsidR="00000000" w:rsidRDefault="009432B4">
      <w:pPr>
        <w:pStyle w:val="a"/>
        <w:ind w:firstLine="0"/>
        <w:rPr>
          <w:rFonts w:hint="cs"/>
          <w:rtl/>
        </w:rPr>
      </w:pPr>
    </w:p>
    <w:p w14:paraId="1AE9E732" w14:textId="77777777" w:rsidR="00000000" w:rsidRDefault="009432B4">
      <w:pPr>
        <w:pStyle w:val="ad"/>
        <w:rPr>
          <w:rtl/>
        </w:rPr>
      </w:pPr>
    </w:p>
    <w:p w14:paraId="1A57300D" w14:textId="77777777" w:rsidR="00000000" w:rsidRDefault="009432B4">
      <w:pPr>
        <w:pStyle w:val="ad"/>
        <w:rPr>
          <w:rtl/>
        </w:rPr>
      </w:pPr>
      <w:r>
        <w:rPr>
          <w:rtl/>
        </w:rPr>
        <w:t>היו"ר יולי-יואל אדלשטיין:</w:t>
      </w:r>
    </w:p>
    <w:p w14:paraId="1DDB0FC2" w14:textId="77777777" w:rsidR="00000000" w:rsidRDefault="009432B4">
      <w:pPr>
        <w:pStyle w:val="a"/>
        <w:rPr>
          <w:rtl/>
        </w:rPr>
      </w:pPr>
    </w:p>
    <w:p w14:paraId="77F83F51" w14:textId="77777777" w:rsidR="00000000" w:rsidRDefault="009432B4">
      <w:pPr>
        <w:pStyle w:val="a"/>
        <w:rPr>
          <w:rFonts w:hint="cs"/>
          <w:rtl/>
        </w:rPr>
      </w:pPr>
      <w:r>
        <w:rPr>
          <w:rFonts w:hint="cs"/>
          <w:rtl/>
        </w:rPr>
        <w:t>תודה לחבר הכנסת עסאם מח'ול. ישיב בשם הממשלה, השר מאיר שטרית.</w:t>
      </w:r>
    </w:p>
    <w:p w14:paraId="09A20F53" w14:textId="77777777" w:rsidR="00000000" w:rsidRDefault="009432B4">
      <w:pPr>
        <w:pStyle w:val="a"/>
        <w:ind w:firstLine="0"/>
        <w:rPr>
          <w:rFonts w:hint="cs"/>
          <w:rtl/>
        </w:rPr>
      </w:pPr>
    </w:p>
    <w:p w14:paraId="2932913C" w14:textId="77777777" w:rsidR="00000000" w:rsidRDefault="009432B4">
      <w:pPr>
        <w:pStyle w:val="Speaker"/>
        <w:rPr>
          <w:rtl/>
        </w:rPr>
      </w:pPr>
      <w:bookmarkStart w:id="127" w:name="FS000000478T09_07_2003_13_27_02"/>
      <w:bookmarkStart w:id="128" w:name="_Toc45934687"/>
      <w:bookmarkStart w:id="129" w:name="_Toc76385205"/>
      <w:bookmarkEnd w:id="127"/>
      <w:r>
        <w:rPr>
          <w:rFonts w:hint="eastAsia"/>
          <w:rtl/>
        </w:rPr>
        <w:t>השר</w:t>
      </w:r>
      <w:r>
        <w:rPr>
          <w:rtl/>
        </w:rPr>
        <w:t xml:space="preserve"> מאיר שטרית:</w:t>
      </w:r>
      <w:bookmarkEnd w:id="128"/>
      <w:bookmarkEnd w:id="129"/>
    </w:p>
    <w:p w14:paraId="13FA7979" w14:textId="77777777" w:rsidR="00000000" w:rsidRDefault="009432B4">
      <w:pPr>
        <w:pStyle w:val="a"/>
        <w:rPr>
          <w:rFonts w:hint="cs"/>
          <w:rtl/>
        </w:rPr>
      </w:pPr>
    </w:p>
    <w:p w14:paraId="0B12E629" w14:textId="77777777" w:rsidR="00000000" w:rsidRDefault="009432B4">
      <w:pPr>
        <w:pStyle w:val="a"/>
        <w:rPr>
          <w:rFonts w:hint="cs"/>
          <w:rtl/>
        </w:rPr>
      </w:pPr>
      <w:r>
        <w:rPr>
          <w:rFonts w:hint="cs"/>
          <w:rtl/>
        </w:rPr>
        <w:t xml:space="preserve">אדוני היושב-ראש, רבותי חברי הכנסת, הממשלה מתנגדת להצעת החוק. </w:t>
      </w:r>
    </w:p>
    <w:p w14:paraId="6F146625" w14:textId="77777777" w:rsidR="00000000" w:rsidRDefault="009432B4">
      <w:pPr>
        <w:pStyle w:val="a"/>
        <w:rPr>
          <w:rFonts w:hint="cs"/>
          <w:rtl/>
        </w:rPr>
      </w:pPr>
    </w:p>
    <w:p w14:paraId="7C9F7C91" w14:textId="77777777" w:rsidR="00000000" w:rsidRDefault="009432B4">
      <w:pPr>
        <w:pStyle w:val="a"/>
        <w:rPr>
          <w:rFonts w:hint="cs"/>
          <w:rtl/>
        </w:rPr>
      </w:pPr>
      <w:r>
        <w:rPr>
          <w:rFonts w:hint="cs"/>
          <w:rtl/>
        </w:rPr>
        <w:t xml:space="preserve">הצעת החוק של חבר הכנסת </w:t>
      </w:r>
      <w:r>
        <w:rPr>
          <w:rFonts w:hint="cs"/>
          <w:rtl/>
        </w:rPr>
        <w:t>מח'ול מציעה לקבוע, כי גבר שמלאו לו 65 שנים ואשה שמלאו לה 60 שנה, פטורים מכל תשלום לקופת-חולים עבור שירותי בריאות ותרופות. העלות של הצעת החוק, חבר הכנסת עסאם מח'ול, על-פי הערכת אגף התקציבים, היא 628 מיליון שקל. אתה אומר, מה יש? אין בעיה, רק תראה לי את המקור</w:t>
      </w:r>
      <w:r>
        <w:rPr>
          <w:rFonts w:hint="cs"/>
          <w:rtl/>
        </w:rPr>
        <w:t xml:space="preserve">, מאיפה ניקח את הכסף הזה. </w:t>
      </w:r>
    </w:p>
    <w:p w14:paraId="0D7AD2DF" w14:textId="77777777" w:rsidR="00000000" w:rsidRDefault="009432B4">
      <w:pPr>
        <w:pStyle w:val="a"/>
        <w:rPr>
          <w:rFonts w:hint="cs"/>
          <w:rtl/>
        </w:rPr>
      </w:pPr>
    </w:p>
    <w:p w14:paraId="3BF862CB" w14:textId="77777777" w:rsidR="00000000" w:rsidRDefault="009432B4">
      <w:pPr>
        <w:pStyle w:val="a"/>
        <w:rPr>
          <w:rFonts w:hint="cs"/>
          <w:rtl/>
        </w:rPr>
      </w:pPr>
      <w:r>
        <w:rPr>
          <w:rFonts w:hint="cs"/>
          <w:rtl/>
        </w:rPr>
        <w:t>העלות הזאת נובעת מהירידה הצפויה בהכנסות קופת-חולים עבור השתתפות בתרופות, ביקורי רופא וטופסי 17. נוסף על העלויות אלה צפויות עלויות נוספות, כתוצאה מהגידול הצפוי בביקוש לתרופות ושירותי בריאות מצד האוכלוסייה האמורה, הנובע מביטול ההש</w:t>
      </w:r>
      <w:r>
        <w:rPr>
          <w:rFonts w:hint="cs"/>
          <w:rtl/>
        </w:rPr>
        <w:t>תתפות העצמית וקבלת התרופות והשירותים בחינם.</w:t>
      </w:r>
    </w:p>
    <w:p w14:paraId="42F2DEE9" w14:textId="77777777" w:rsidR="00000000" w:rsidRDefault="009432B4">
      <w:pPr>
        <w:pStyle w:val="a"/>
        <w:rPr>
          <w:rFonts w:hint="cs"/>
          <w:rtl/>
        </w:rPr>
      </w:pPr>
    </w:p>
    <w:p w14:paraId="7A5E7053" w14:textId="77777777" w:rsidR="00000000" w:rsidRDefault="009432B4">
      <w:pPr>
        <w:pStyle w:val="a"/>
        <w:rPr>
          <w:rFonts w:hint="cs"/>
          <w:rtl/>
        </w:rPr>
      </w:pPr>
      <w:r>
        <w:rPr>
          <w:rFonts w:hint="cs"/>
          <w:rtl/>
        </w:rPr>
        <w:t>עם זאת, חבר הכנסת מח'ול, אני רוצה לומר, שלא שהרעיון איננו נכון. אני מסכים בכל לבי עם הרעיון. אני חושב שנכון לפטור קשישים חסרי יכולת מתשלום לתרופות. אבל אתה קצת הגזמת בתיאור המצב השחור במדינת ישראל, ורצית שניקח ד</w:t>
      </w:r>
      <w:r>
        <w:rPr>
          <w:rFonts w:hint="cs"/>
          <w:rtl/>
        </w:rPr>
        <w:t xml:space="preserve">וגמה מארצות-הברית. אני אומר לך, שמצב מערכת הבריאות בישראל, בהשוואה לארצות-הברית, הרבה הרבה יותר טוב. אם אין לך בארצות-הברית </w:t>
      </w:r>
      <w:r>
        <w:t>Medicare</w:t>
      </w:r>
      <w:r>
        <w:rPr>
          <w:rFonts w:hint="cs"/>
          <w:rtl/>
        </w:rPr>
        <w:t xml:space="preserve">, אתה פשוט בחוץ. במקרה הטוב ביותר אתה הולך לבית-חולים ציבורי ומקבל טיפול בדרגה ח', לא בדרגה א'. אם יש לך טיפול רפואי וביטוח </w:t>
      </w:r>
      <w:r>
        <w:rPr>
          <w:rFonts w:hint="cs"/>
          <w:rtl/>
        </w:rPr>
        <w:t>רפואי, אתה מקבל באמת טיפול דה-לוקס. גם בארץ. אמר פעם מישהו, שכמובן הרבה יותר טוב להיות עשיר ובריא מאשר עני וחולה. אין ספק, אבל מדינת ישראל, שירותי הבריאות שלה נותנים תשובה לכל האוכלוסייה, גם לאלה שיכולים לשלם וגם לאלה שלא יכולים לשלם, גם לאלה שלא משלמים. מ</w:t>
      </w:r>
      <w:r>
        <w:rPr>
          <w:rFonts w:hint="cs"/>
          <w:rtl/>
        </w:rPr>
        <w:t xml:space="preserve">דינת ישראל מבטחת באופן אוטומטי את כל אזרחיה, באמצעות תשלום מס הבריאות. </w:t>
      </w:r>
    </w:p>
    <w:p w14:paraId="14081EA2" w14:textId="77777777" w:rsidR="00000000" w:rsidRDefault="009432B4">
      <w:pPr>
        <w:pStyle w:val="a"/>
        <w:rPr>
          <w:rFonts w:hint="cs"/>
          <w:rtl/>
        </w:rPr>
      </w:pPr>
    </w:p>
    <w:p w14:paraId="168BF7B5" w14:textId="77777777" w:rsidR="00000000" w:rsidRDefault="009432B4">
      <w:pPr>
        <w:pStyle w:val="a"/>
        <w:rPr>
          <w:rFonts w:hint="cs"/>
          <w:rtl/>
        </w:rPr>
      </w:pPr>
      <w:r>
        <w:rPr>
          <w:rFonts w:hint="cs"/>
          <w:rtl/>
        </w:rPr>
        <w:t>להזכיר לך, פה יש גם שוויון מסוים. למה? מכיוון שמס הבריאות הוא בערך 4.8% מהשכר ברוטו. זאת אומרת, מי שמרוויח הרבה משלם הרבה, אפילו הוא לא חולה. מי שמרוויח מעט, משלם מעט. הקשישים שחיים מ</w:t>
      </w:r>
      <w:r>
        <w:rPr>
          <w:rFonts w:hint="cs"/>
          <w:rtl/>
        </w:rPr>
        <w:t>קצבת זיקנה, אם אני לא טועה, משלמים 70 שקל לחודש. זה כל התשלום למס בריאות. טיפול רפואי בזקן אחד יכול לעלות לעתים מאות-אלפי שקלים לאדם, והמדינה משלמת. בארצות-הברית לא חולמים על מצב כזה.</w:t>
      </w:r>
    </w:p>
    <w:p w14:paraId="12AA9FD7" w14:textId="77777777" w:rsidR="00000000" w:rsidRDefault="009432B4">
      <w:pPr>
        <w:pStyle w:val="a"/>
        <w:rPr>
          <w:rFonts w:hint="cs"/>
          <w:rtl/>
        </w:rPr>
      </w:pPr>
    </w:p>
    <w:p w14:paraId="36C2C0B7" w14:textId="77777777" w:rsidR="00000000" w:rsidRDefault="009432B4">
      <w:pPr>
        <w:pStyle w:val="a"/>
        <w:rPr>
          <w:rFonts w:hint="cs"/>
          <w:rtl/>
        </w:rPr>
      </w:pPr>
      <w:r>
        <w:rPr>
          <w:rFonts w:hint="cs"/>
          <w:rtl/>
        </w:rPr>
        <w:t>לכן אני לא תמיד מציע לראות מה קורה בארצות אחרות ולחשוב שהדשא של השכן יר</w:t>
      </w:r>
      <w:r>
        <w:rPr>
          <w:rFonts w:hint="cs"/>
          <w:rtl/>
        </w:rPr>
        <w:t xml:space="preserve">וק יותר. מערכת הבריאות שלנו היא אחת ממערכות הבריאות הטובות בעולם, והיא נותנת שירות שוויוני ברמה טובה וגבוהה לכלל האוכלוסייה, עני כעשיר. עם זאת, חבר הכנסת מח'ול, יש מקום לטיפול בסוגיה ויש דרך אחת לטפל בה, ואולי נבדוק אותה ל-2004, והיא: כדי לתת תשובה בעניין </w:t>
      </w:r>
      <w:r>
        <w:rPr>
          <w:rFonts w:hint="cs"/>
          <w:rtl/>
        </w:rPr>
        <w:t>הכסף החסר, אפשר להעלות את מס הבריאות לאלה שמשלמים עוד ב-0.5%, בשביל לקבל תוספת הכנסה למס הבריאות ולייעד אותו לזה, אם זה יהיה בעדיפות הראשונה. אבל המשמעות היא הטלת מס נוסף, ותסכים אתי שזו בעיה להטיל על העובדים עוד מס.</w:t>
      </w:r>
    </w:p>
    <w:p w14:paraId="6867FC80" w14:textId="77777777" w:rsidR="00000000" w:rsidRDefault="009432B4">
      <w:pPr>
        <w:pStyle w:val="a"/>
        <w:ind w:firstLine="0"/>
        <w:rPr>
          <w:rFonts w:hint="cs"/>
          <w:rtl/>
        </w:rPr>
      </w:pPr>
    </w:p>
    <w:p w14:paraId="784EBA66" w14:textId="77777777" w:rsidR="00000000" w:rsidRDefault="009432B4">
      <w:pPr>
        <w:pStyle w:val="ac"/>
        <w:rPr>
          <w:rtl/>
        </w:rPr>
      </w:pPr>
      <w:r>
        <w:rPr>
          <w:rFonts w:hint="eastAsia"/>
          <w:rtl/>
        </w:rPr>
        <w:t>אילנה</w:t>
      </w:r>
      <w:r>
        <w:rPr>
          <w:rtl/>
        </w:rPr>
        <w:t xml:space="preserve"> כהן (עם אחד):</w:t>
      </w:r>
    </w:p>
    <w:p w14:paraId="7F51DD94" w14:textId="77777777" w:rsidR="00000000" w:rsidRDefault="009432B4">
      <w:pPr>
        <w:pStyle w:val="a"/>
        <w:rPr>
          <w:rFonts w:hint="cs"/>
          <w:rtl/>
        </w:rPr>
      </w:pPr>
    </w:p>
    <w:p w14:paraId="02AE60CB" w14:textId="77777777" w:rsidR="00000000" w:rsidRDefault="009432B4">
      <w:pPr>
        <w:pStyle w:val="a"/>
        <w:rPr>
          <w:rFonts w:hint="cs"/>
          <w:rtl/>
        </w:rPr>
      </w:pPr>
      <w:r>
        <w:rPr>
          <w:rFonts w:hint="cs"/>
          <w:rtl/>
        </w:rPr>
        <w:t xml:space="preserve"> - - -  </w:t>
      </w:r>
    </w:p>
    <w:p w14:paraId="76C4001E" w14:textId="77777777" w:rsidR="00000000" w:rsidRDefault="009432B4">
      <w:pPr>
        <w:pStyle w:val="a"/>
        <w:ind w:firstLine="0"/>
        <w:rPr>
          <w:rFonts w:hint="cs"/>
          <w:rtl/>
        </w:rPr>
      </w:pPr>
    </w:p>
    <w:p w14:paraId="58457DD4" w14:textId="77777777" w:rsidR="00000000" w:rsidRDefault="009432B4">
      <w:pPr>
        <w:pStyle w:val="SpeakerCon"/>
        <w:rPr>
          <w:rtl/>
        </w:rPr>
      </w:pPr>
      <w:bookmarkStart w:id="130" w:name="FS000000478T09_07_2003_13_38_16C"/>
      <w:bookmarkEnd w:id="130"/>
      <w:r>
        <w:rPr>
          <w:rtl/>
        </w:rPr>
        <w:t>השר מאי</w:t>
      </w:r>
      <w:r>
        <w:rPr>
          <w:rtl/>
        </w:rPr>
        <w:t>ר שטרית:</w:t>
      </w:r>
    </w:p>
    <w:p w14:paraId="7CF91364" w14:textId="77777777" w:rsidR="00000000" w:rsidRDefault="009432B4">
      <w:pPr>
        <w:pStyle w:val="a"/>
        <w:rPr>
          <w:rtl/>
        </w:rPr>
      </w:pPr>
    </w:p>
    <w:p w14:paraId="7A69DA50" w14:textId="77777777" w:rsidR="00000000" w:rsidRDefault="009432B4">
      <w:pPr>
        <w:pStyle w:val="a"/>
        <w:rPr>
          <w:rFonts w:hint="cs"/>
          <w:rtl/>
        </w:rPr>
      </w:pPr>
      <w:r>
        <w:rPr>
          <w:rFonts w:hint="cs"/>
          <w:rtl/>
        </w:rPr>
        <w:t>לכן, לדעתי הדבר ניתן לטיפול בשני מישורים, ללא תוספת תשלום: 1. דרושה רפורמה בכל הנושא של רכש התרופות בישראל. לצערי, היום מדינת ישראל, הגופים שאחראים לרכש התרופות קונים את התרופות, להערכתי, במחיר הרבה יותר גבוה מזה שאפשר לקנות אותן בו, מסיבות שונות</w:t>
      </w:r>
      <w:r>
        <w:rPr>
          <w:rFonts w:hint="cs"/>
          <w:rtl/>
        </w:rPr>
        <w:t>. אני מקווה ששר הבריאות, שמודע לבעיה הזאת, ייתן את דעתו על כך, והוא, בתוך המשרד שלו, יכול לייעל את המערכת ולהקטין את העלות של התרופות, גם כשהמדינה קונה, וכמובן גם את ערכן לאזרח.</w:t>
      </w:r>
    </w:p>
    <w:p w14:paraId="49E919FC" w14:textId="77777777" w:rsidR="00000000" w:rsidRDefault="009432B4">
      <w:pPr>
        <w:pStyle w:val="a"/>
        <w:rPr>
          <w:rFonts w:hint="cs"/>
          <w:rtl/>
        </w:rPr>
      </w:pPr>
    </w:p>
    <w:p w14:paraId="0E96BA2F" w14:textId="77777777" w:rsidR="00000000" w:rsidRDefault="009432B4">
      <w:pPr>
        <w:pStyle w:val="a"/>
        <w:rPr>
          <w:rFonts w:hint="cs"/>
          <w:rtl/>
        </w:rPr>
      </w:pPr>
      <w:r>
        <w:rPr>
          <w:rFonts w:hint="cs"/>
          <w:rtl/>
        </w:rPr>
        <w:t>חבר הכנסת מח'ול, אתה מבין שאינני יכול להסכים להצעת החוק שלך. לכן, אדוני היושב</w:t>
      </w:r>
      <w:r>
        <w:rPr>
          <w:rFonts w:hint="cs"/>
          <w:rtl/>
        </w:rPr>
        <w:t>-ראש, אני מבקש להסיר אותה מסדר-היום.</w:t>
      </w:r>
    </w:p>
    <w:p w14:paraId="47714430" w14:textId="77777777" w:rsidR="00000000" w:rsidRDefault="009432B4">
      <w:pPr>
        <w:pStyle w:val="a"/>
        <w:ind w:firstLine="0"/>
        <w:rPr>
          <w:rFonts w:hint="cs"/>
          <w:rtl/>
        </w:rPr>
      </w:pPr>
    </w:p>
    <w:p w14:paraId="5F51B83B" w14:textId="77777777" w:rsidR="00000000" w:rsidRDefault="009432B4">
      <w:pPr>
        <w:pStyle w:val="ad"/>
        <w:rPr>
          <w:rtl/>
        </w:rPr>
      </w:pPr>
      <w:r>
        <w:rPr>
          <w:rFonts w:hint="eastAsia"/>
          <w:rtl/>
        </w:rPr>
        <w:t>היו</w:t>
      </w:r>
      <w:r>
        <w:rPr>
          <w:rtl/>
        </w:rPr>
        <w:t>"ר יולי-יואל אדלשטיין:</w:t>
      </w:r>
    </w:p>
    <w:p w14:paraId="5D15A49F" w14:textId="77777777" w:rsidR="00000000" w:rsidRDefault="009432B4">
      <w:pPr>
        <w:pStyle w:val="a"/>
        <w:rPr>
          <w:rFonts w:hint="cs"/>
          <w:rtl/>
        </w:rPr>
      </w:pPr>
    </w:p>
    <w:p w14:paraId="225944E6" w14:textId="77777777" w:rsidR="00000000" w:rsidRDefault="009432B4">
      <w:pPr>
        <w:pStyle w:val="a"/>
        <w:rPr>
          <w:rFonts w:hint="cs"/>
          <w:rtl/>
        </w:rPr>
      </w:pPr>
      <w:r>
        <w:rPr>
          <w:rFonts w:hint="cs"/>
          <w:rtl/>
        </w:rPr>
        <w:t>תודה לשר שטרית. האם חבר הכנסת מח'ול רוצה לענות על דברי השר? בבקשה. עד חמש דקות התקנון מקציב לתשובתך.</w:t>
      </w:r>
    </w:p>
    <w:p w14:paraId="55B4FCED" w14:textId="77777777" w:rsidR="00000000" w:rsidRDefault="009432B4">
      <w:pPr>
        <w:pStyle w:val="a"/>
        <w:ind w:firstLine="0"/>
        <w:rPr>
          <w:rFonts w:hint="cs"/>
          <w:rtl/>
        </w:rPr>
      </w:pPr>
    </w:p>
    <w:p w14:paraId="1B57F3FB" w14:textId="77777777" w:rsidR="00000000" w:rsidRDefault="009432B4">
      <w:pPr>
        <w:pStyle w:val="Speaker"/>
        <w:rPr>
          <w:rtl/>
        </w:rPr>
      </w:pPr>
      <w:bookmarkStart w:id="131" w:name="FS000000542T09_07_2003_13_40_51"/>
      <w:bookmarkStart w:id="132" w:name="_Toc45934688"/>
      <w:bookmarkStart w:id="133" w:name="_Toc76385206"/>
      <w:bookmarkEnd w:id="131"/>
      <w:r>
        <w:rPr>
          <w:rFonts w:hint="eastAsia"/>
          <w:rtl/>
        </w:rPr>
        <w:t>עסאם</w:t>
      </w:r>
      <w:r>
        <w:rPr>
          <w:rtl/>
        </w:rPr>
        <w:t xml:space="preserve"> מח'ול (חד"ש-תע"ל):</w:t>
      </w:r>
      <w:bookmarkEnd w:id="132"/>
      <w:bookmarkEnd w:id="133"/>
    </w:p>
    <w:p w14:paraId="18379C88" w14:textId="77777777" w:rsidR="00000000" w:rsidRDefault="009432B4">
      <w:pPr>
        <w:pStyle w:val="a"/>
        <w:rPr>
          <w:rFonts w:hint="cs"/>
          <w:rtl/>
        </w:rPr>
      </w:pPr>
    </w:p>
    <w:p w14:paraId="287CD7A9" w14:textId="77777777" w:rsidR="00000000" w:rsidRDefault="009432B4">
      <w:pPr>
        <w:pStyle w:val="a"/>
        <w:rPr>
          <w:rFonts w:hint="cs"/>
          <w:rtl/>
        </w:rPr>
      </w:pPr>
      <w:r>
        <w:rPr>
          <w:rFonts w:hint="cs"/>
          <w:rtl/>
        </w:rPr>
        <w:t>אדוני היושב-ראש, אני רוצה להגיד שני משפטים: חוק ביטוח הבריאות המ</w:t>
      </w:r>
      <w:r>
        <w:rPr>
          <w:rFonts w:hint="cs"/>
          <w:rtl/>
        </w:rPr>
        <w:t>מלכתי היה אמור להיות חוק שוויוני, והוא הגדיל בסופו של דבר את הפערים ביכולת לקבל את שירותי הבריאות. הבעיה המרכזית עם כל ההסבר של השר, שעדיין אותם זקנים, אותם קשישים, לא יכולים לקנות את התרופות ולשלם את התשלומים הכבדים שהם נקראים לשלם בבתי-המרקחת. תודה רבה.</w:t>
      </w:r>
    </w:p>
    <w:p w14:paraId="586A4875" w14:textId="77777777" w:rsidR="00000000" w:rsidRDefault="009432B4">
      <w:pPr>
        <w:pStyle w:val="a"/>
        <w:ind w:firstLine="0"/>
        <w:rPr>
          <w:rFonts w:hint="cs"/>
          <w:rtl/>
        </w:rPr>
      </w:pPr>
    </w:p>
    <w:p w14:paraId="006A9716" w14:textId="77777777" w:rsidR="00000000" w:rsidRDefault="009432B4">
      <w:pPr>
        <w:pStyle w:val="ad"/>
        <w:rPr>
          <w:rtl/>
        </w:rPr>
      </w:pPr>
      <w:r>
        <w:rPr>
          <w:rFonts w:hint="eastAsia"/>
          <w:rtl/>
        </w:rPr>
        <w:t>היו</w:t>
      </w:r>
      <w:r>
        <w:rPr>
          <w:rtl/>
        </w:rPr>
        <w:t>"ר יולי-יואל אדלשטיין:</w:t>
      </w:r>
    </w:p>
    <w:p w14:paraId="1432CDA8" w14:textId="77777777" w:rsidR="00000000" w:rsidRDefault="009432B4">
      <w:pPr>
        <w:pStyle w:val="a"/>
        <w:rPr>
          <w:rFonts w:hint="cs"/>
          <w:rtl/>
        </w:rPr>
      </w:pPr>
    </w:p>
    <w:p w14:paraId="7C087561" w14:textId="77777777" w:rsidR="00000000" w:rsidRDefault="009432B4">
      <w:pPr>
        <w:pStyle w:val="a"/>
        <w:rPr>
          <w:rFonts w:hint="cs"/>
          <w:rtl/>
        </w:rPr>
      </w:pPr>
      <w:r>
        <w:rPr>
          <w:rFonts w:hint="cs"/>
          <w:rtl/>
        </w:rPr>
        <w:t xml:space="preserve">תודה לחבר הכנסת עסאם מח'ול. </w:t>
      </w:r>
    </w:p>
    <w:p w14:paraId="6B8BFD4A" w14:textId="77777777" w:rsidR="00000000" w:rsidRDefault="009432B4">
      <w:pPr>
        <w:pStyle w:val="a"/>
        <w:rPr>
          <w:rFonts w:hint="cs"/>
          <w:rtl/>
        </w:rPr>
      </w:pPr>
    </w:p>
    <w:p w14:paraId="7480E974" w14:textId="77777777" w:rsidR="00000000" w:rsidRDefault="009432B4">
      <w:pPr>
        <w:pStyle w:val="a"/>
        <w:rPr>
          <w:rFonts w:hint="cs"/>
          <w:rtl/>
        </w:rPr>
      </w:pPr>
      <w:r>
        <w:rPr>
          <w:rFonts w:hint="cs"/>
          <w:rtl/>
        </w:rPr>
        <w:t>אם כן, חברי הבית, אנחנו נעבור להצבעה. אני מבקש לשבת. הצעת חוק ביטוח בריאות ממלכתי (תיקון - פטור לגמלאים), התשס"ג-2003, של חברי הכנסת מח'ול, ברכה וטיבי - ההצבעה החלה.</w:t>
      </w:r>
    </w:p>
    <w:p w14:paraId="108904CC" w14:textId="77777777" w:rsidR="00000000" w:rsidRDefault="009432B4">
      <w:pPr>
        <w:pStyle w:val="a"/>
        <w:ind w:firstLine="0"/>
        <w:rPr>
          <w:rFonts w:hint="cs"/>
          <w:rtl/>
        </w:rPr>
      </w:pPr>
    </w:p>
    <w:p w14:paraId="7389D11C" w14:textId="77777777" w:rsidR="00000000" w:rsidRDefault="009432B4">
      <w:pPr>
        <w:pStyle w:val="a7"/>
        <w:bidi/>
        <w:rPr>
          <w:rtl/>
        </w:rPr>
      </w:pPr>
    </w:p>
    <w:p w14:paraId="0928188F" w14:textId="77777777" w:rsidR="00000000" w:rsidRDefault="009432B4">
      <w:pPr>
        <w:pStyle w:val="a7"/>
        <w:bidi/>
        <w:rPr>
          <w:rFonts w:hint="cs"/>
          <w:rtl/>
        </w:rPr>
      </w:pPr>
      <w:r>
        <w:rPr>
          <w:rFonts w:hint="cs"/>
          <w:rtl/>
        </w:rPr>
        <w:t>הצבעה מס' 5</w:t>
      </w:r>
    </w:p>
    <w:p w14:paraId="6242E350" w14:textId="77777777" w:rsidR="00000000" w:rsidRDefault="009432B4">
      <w:pPr>
        <w:pStyle w:val="a"/>
        <w:jc w:val="center"/>
        <w:rPr>
          <w:rFonts w:hint="cs"/>
          <w:rtl/>
        </w:rPr>
      </w:pPr>
    </w:p>
    <w:p w14:paraId="3B176B33" w14:textId="77777777" w:rsidR="00000000" w:rsidRDefault="009432B4">
      <w:pPr>
        <w:pStyle w:val="a8"/>
        <w:bidi/>
        <w:rPr>
          <w:rFonts w:hint="cs"/>
          <w:rtl/>
        </w:rPr>
      </w:pPr>
      <w:r>
        <w:rPr>
          <w:rFonts w:hint="cs"/>
          <w:rtl/>
        </w:rPr>
        <w:t xml:space="preserve">בעד ההצעה להעביר </w:t>
      </w:r>
      <w:r>
        <w:rPr>
          <w:rFonts w:hint="cs"/>
          <w:rtl/>
        </w:rPr>
        <w:t>את הצעת החוק לדיון מוקדם בוועדה - 35</w:t>
      </w:r>
    </w:p>
    <w:p w14:paraId="0C785607" w14:textId="77777777" w:rsidR="00000000" w:rsidRDefault="009432B4">
      <w:pPr>
        <w:pStyle w:val="a8"/>
        <w:bidi/>
        <w:rPr>
          <w:rFonts w:hint="cs"/>
          <w:rtl/>
        </w:rPr>
      </w:pPr>
      <w:r>
        <w:rPr>
          <w:rFonts w:hint="cs"/>
          <w:rtl/>
        </w:rPr>
        <w:t>בעד ההצעה להסיר מסדר-היום את הצעת החוק - 41</w:t>
      </w:r>
    </w:p>
    <w:p w14:paraId="7F88FD7E" w14:textId="77777777" w:rsidR="00000000" w:rsidRDefault="009432B4">
      <w:pPr>
        <w:pStyle w:val="a8"/>
        <w:bidi/>
        <w:rPr>
          <w:rFonts w:hint="cs"/>
          <w:rtl/>
        </w:rPr>
      </w:pPr>
      <w:r>
        <w:rPr>
          <w:rFonts w:hint="cs"/>
          <w:rtl/>
        </w:rPr>
        <w:t>נמנעים - אין</w:t>
      </w:r>
    </w:p>
    <w:p w14:paraId="4571B865" w14:textId="77777777" w:rsidR="00000000" w:rsidRDefault="009432B4">
      <w:pPr>
        <w:pStyle w:val="a9"/>
        <w:bidi/>
        <w:rPr>
          <w:rFonts w:hint="cs"/>
          <w:rtl/>
        </w:rPr>
      </w:pPr>
      <w:r>
        <w:rPr>
          <w:rFonts w:hint="cs"/>
          <w:rtl/>
        </w:rPr>
        <w:t xml:space="preserve">ההצעה להסיר מסדר-היום את הצעת חוק ביטוח בריאות ממלכתי (תיקון - פטור לגמלאים), </w:t>
      </w:r>
      <w:r>
        <w:rPr>
          <w:rtl/>
        </w:rPr>
        <w:br/>
      </w:r>
      <w:r>
        <w:rPr>
          <w:rFonts w:hint="cs"/>
          <w:rtl/>
        </w:rPr>
        <w:t>התשס"ג- 2003, נתקבלה.</w:t>
      </w:r>
    </w:p>
    <w:p w14:paraId="36BBCAA4" w14:textId="77777777" w:rsidR="00000000" w:rsidRDefault="009432B4">
      <w:pPr>
        <w:pStyle w:val="a"/>
        <w:rPr>
          <w:rFonts w:hint="cs"/>
          <w:rtl/>
        </w:rPr>
      </w:pPr>
    </w:p>
    <w:p w14:paraId="5D59C826" w14:textId="77777777" w:rsidR="00000000" w:rsidRDefault="009432B4">
      <w:pPr>
        <w:pStyle w:val="ad"/>
        <w:rPr>
          <w:rtl/>
        </w:rPr>
      </w:pPr>
      <w:r>
        <w:rPr>
          <w:rtl/>
        </w:rPr>
        <w:t>היו"ר יולי-יואל אדלשטיין:</w:t>
      </w:r>
    </w:p>
    <w:p w14:paraId="58603A16" w14:textId="77777777" w:rsidR="00000000" w:rsidRDefault="009432B4">
      <w:pPr>
        <w:pStyle w:val="a"/>
        <w:rPr>
          <w:rtl/>
        </w:rPr>
      </w:pPr>
    </w:p>
    <w:p w14:paraId="7EA1477D" w14:textId="77777777" w:rsidR="00000000" w:rsidRDefault="009432B4">
      <w:pPr>
        <w:pStyle w:val="a"/>
        <w:rPr>
          <w:rFonts w:hint="cs"/>
          <w:rtl/>
        </w:rPr>
      </w:pPr>
      <w:r>
        <w:rPr>
          <w:rFonts w:hint="cs"/>
          <w:rtl/>
        </w:rPr>
        <w:t>חברי הבית. בעד - 35, נגד - 41 בצי</w:t>
      </w:r>
      <w:r>
        <w:rPr>
          <w:rFonts w:hint="cs"/>
          <w:rtl/>
        </w:rPr>
        <w:t>רוף קולו של יושב-ראש הישיבה, חבר הכנסת אדלשטיין, אין נמנעים. הצעת החוק לא עברה.</w:t>
      </w:r>
    </w:p>
    <w:p w14:paraId="0C407D06" w14:textId="77777777" w:rsidR="00000000" w:rsidRDefault="009432B4">
      <w:pPr>
        <w:pStyle w:val="ad"/>
        <w:rPr>
          <w:rFonts w:hint="cs"/>
          <w:b w:val="0"/>
          <w:bCs w:val="0"/>
          <w:u w:val="none"/>
          <w:rtl/>
        </w:rPr>
      </w:pPr>
    </w:p>
    <w:p w14:paraId="21091756" w14:textId="77777777" w:rsidR="00000000" w:rsidRDefault="009432B4">
      <w:pPr>
        <w:pStyle w:val="ac"/>
        <w:rPr>
          <w:rtl/>
        </w:rPr>
      </w:pPr>
      <w:r>
        <w:rPr>
          <w:rFonts w:hint="eastAsia"/>
          <w:rtl/>
        </w:rPr>
        <w:t>משה</w:t>
      </w:r>
      <w:r>
        <w:rPr>
          <w:rtl/>
        </w:rPr>
        <w:t xml:space="preserve"> גפני (יהדות התורה):</w:t>
      </w:r>
    </w:p>
    <w:p w14:paraId="74D11502" w14:textId="77777777" w:rsidR="00000000" w:rsidRDefault="009432B4">
      <w:pPr>
        <w:pStyle w:val="a"/>
        <w:rPr>
          <w:rFonts w:hint="cs"/>
          <w:rtl/>
        </w:rPr>
      </w:pPr>
    </w:p>
    <w:p w14:paraId="141FD49B" w14:textId="77777777" w:rsidR="00000000" w:rsidRDefault="009432B4">
      <w:pPr>
        <w:pStyle w:val="a"/>
        <w:rPr>
          <w:rFonts w:hint="cs"/>
          <w:rtl/>
        </w:rPr>
      </w:pPr>
      <w:r>
        <w:rPr>
          <w:rFonts w:hint="cs"/>
          <w:rtl/>
        </w:rPr>
        <w:t>שר התעסוקה לא בא להצביע.</w:t>
      </w:r>
    </w:p>
    <w:p w14:paraId="242C00EC" w14:textId="77777777" w:rsidR="00000000" w:rsidRDefault="009432B4">
      <w:pPr>
        <w:pStyle w:val="a"/>
        <w:rPr>
          <w:rFonts w:hint="cs"/>
          <w:rtl/>
        </w:rPr>
      </w:pPr>
    </w:p>
    <w:p w14:paraId="472C2391" w14:textId="77777777" w:rsidR="00000000" w:rsidRDefault="009432B4">
      <w:pPr>
        <w:pStyle w:val="a"/>
        <w:rPr>
          <w:rFonts w:hint="cs"/>
          <w:rtl/>
        </w:rPr>
      </w:pPr>
    </w:p>
    <w:p w14:paraId="035D569C" w14:textId="77777777" w:rsidR="00000000" w:rsidRDefault="009432B4">
      <w:pPr>
        <w:pStyle w:val="a"/>
        <w:rPr>
          <w:rtl/>
        </w:rPr>
      </w:pPr>
    </w:p>
    <w:p w14:paraId="2ED0457C" w14:textId="77777777" w:rsidR="00000000" w:rsidRDefault="009432B4">
      <w:pPr>
        <w:pStyle w:val="a"/>
        <w:rPr>
          <w:rFonts w:hint="cs"/>
          <w:rtl/>
        </w:rPr>
      </w:pPr>
    </w:p>
    <w:p w14:paraId="07068356" w14:textId="77777777" w:rsidR="00000000" w:rsidRDefault="009432B4">
      <w:pPr>
        <w:pStyle w:val="Subject"/>
        <w:rPr>
          <w:rFonts w:hint="cs"/>
          <w:rtl/>
        </w:rPr>
      </w:pPr>
      <w:bookmarkStart w:id="134" w:name="CS13945FI0013945T09_07_2003_13_48_45"/>
      <w:bookmarkStart w:id="135" w:name="_Toc45934689"/>
      <w:bookmarkStart w:id="136" w:name="_Toc76385207"/>
      <w:bookmarkEnd w:id="134"/>
      <w:r>
        <w:rPr>
          <w:rtl/>
        </w:rPr>
        <w:t>הצ</w:t>
      </w:r>
      <w:r>
        <w:rPr>
          <w:rFonts w:hint="cs"/>
          <w:rtl/>
        </w:rPr>
        <w:t xml:space="preserve">עת חוק </w:t>
      </w:r>
      <w:r>
        <w:rPr>
          <w:rtl/>
        </w:rPr>
        <w:t xml:space="preserve"> לתיקון פקודת הסמים המסוכנים (פיצוי קטין שניזוק), התשס"ג 2003</w:t>
      </w:r>
      <w:bookmarkEnd w:id="135"/>
      <w:bookmarkEnd w:id="136"/>
    </w:p>
    <w:p w14:paraId="1FE93331" w14:textId="77777777" w:rsidR="00000000" w:rsidRDefault="009432B4">
      <w:pPr>
        <w:pStyle w:val="a"/>
        <w:rPr>
          <w:rFonts w:hint="cs"/>
          <w:rtl/>
        </w:rPr>
      </w:pPr>
      <w:r>
        <w:rPr>
          <w:rtl/>
        </w:rPr>
        <w:t>[נספחות.]</w:t>
      </w:r>
    </w:p>
    <w:p w14:paraId="505D9413" w14:textId="77777777" w:rsidR="00000000" w:rsidRDefault="009432B4">
      <w:pPr>
        <w:pStyle w:val="Subject"/>
        <w:rPr>
          <w:rtl/>
        </w:rPr>
      </w:pPr>
      <w:bookmarkStart w:id="137" w:name="_Toc45934690"/>
      <w:bookmarkStart w:id="138" w:name="_Toc76385208"/>
      <w:r>
        <w:rPr>
          <w:rFonts w:hint="cs"/>
          <w:rtl/>
        </w:rPr>
        <w:t>(הצעת קבוצת חברי הכנסת)</w:t>
      </w:r>
      <w:bookmarkEnd w:id="137"/>
      <w:bookmarkEnd w:id="138"/>
    </w:p>
    <w:p w14:paraId="31067C5D" w14:textId="77777777" w:rsidR="00000000" w:rsidRDefault="009432B4">
      <w:pPr>
        <w:pStyle w:val="SubjectSub"/>
        <w:rPr>
          <w:rFonts w:hint="cs"/>
          <w:rtl/>
        </w:rPr>
      </w:pPr>
    </w:p>
    <w:p w14:paraId="60DDBEFF" w14:textId="77777777" w:rsidR="00000000" w:rsidRDefault="009432B4">
      <w:pPr>
        <w:pStyle w:val="ad"/>
        <w:rPr>
          <w:rtl/>
        </w:rPr>
      </w:pPr>
      <w:r>
        <w:rPr>
          <w:rtl/>
        </w:rPr>
        <w:t>היו"ר יולי-יואל</w:t>
      </w:r>
      <w:r>
        <w:rPr>
          <w:rtl/>
        </w:rPr>
        <w:t xml:space="preserve"> אדלשטיין:</w:t>
      </w:r>
    </w:p>
    <w:p w14:paraId="35F513DB" w14:textId="77777777" w:rsidR="00000000" w:rsidRDefault="009432B4">
      <w:pPr>
        <w:pStyle w:val="a"/>
        <w:rPr>
          <w:rtl/>
        </w:rPr>
      </w:pPr>
    </w:p>
    <w:p w14:paraId="16077C85" w14:textId="77777777" w:rsidR="00000000" w:rsidRDefault="009432B4">
      <w:pPr>
        <w:pStyle w:val="a"/>
        <w:rPr>
          <w:rFonts w:hint="cs"/>
          <w:rtl/>
        </w:rPr>
      </w:pPr>
      <w:r>
        <w:rPr>
          <w:rFonts w:hint="cs"/>
          <w:rtl/>
        </w:rPr>
        <w:t xml:space="preserve">אנחנו עוברים להצעת חוק לתיקון פקודת הסמים המסוכנים (פיצוי קטין שניזוק), התשס"ג-2003 </w:t>
      </w:r>
      <w:r>
        <w:rPr>
          <w:rtl/>
        </w:rPr>
        <w:t>–</w:t>
      </w:r>
      <w:r>
        <w:rPr>
          <w:rFonts w:hint="cs"/>
          <w:rtl/>
        </w:rPr>
        <w:t xml:space="preserve"> הצעת חוק פ/708. ינמק מהמקום חבר הכנסת דוד אזולאי. חבר הכנסת דוד אזולאי, אתה לא מעוניין לנמק את החוק?</w:t>
      </w:r>
    </w:p>
    <w:p w14:paraId="3840CA7E" w14:textId="77777777" w:rsidR="00000000" w:rsidRDefault="009432B4">
      <w:pPr>
        <w:pStyle w:val="a"/>
        <w:ind w:firstLine="0"/>
        <w:rPr>
          <w:rFonts w:hint="cs"/>
          <w:rtl/>
        </w:rPr>
      </w:pPr>
    </w:p>
    <w:p w14:paraId="28A504E3" w14:textId="77777777" w:rsidR="00000000" w:rsidRDefault="009432B4">
      <w:pPr>
        <w:pStyle w:val="ac"/>
        <w:rPr>
          <w:rtl/>
        </w:rPr>
      </w:pPr>
      <w:bookmarkStart w:id="139" w:name="FS000000483T09_07_2003_13_51_51"/>
      <w:bookmarkEnd w:id="139"/>
      <w:r>
        <w:rPr>
          <w:rtl/>
        </w:rPr>
        <w:t>מאיר פרוש (יהדות התורה):</w:t>
      </w:r>
    </w:p>
    <w:p w14:paraId="5DB94C62" w14:textId="77777777" w:rsidR="00000000" w:rsidRDefault="009432B4">
      <w:pPr>
        <w:pStyle w:val="a"/>
        <w:rPr>
          <w:rtl/>
        </w:rPr>
      </w:pPr>
    </w:p>
    <w:p w14:paraId="28B4363A" w14:textId="77777777" w:rsidR="00000000" w:rsidRDefault="009432B4">
      <w:pPr>
        <w:pStyle w:val="a"/>
        <w:rPr>
          <w:rFonts w:hint="cs"/>
          <w:rtl/>
        </w:rPr>
      </w:pPr>
      <w:r>
        <w:rPr>
          <w:rFonts w:hint="cs"/>
          <w:rtl/>
        </w:rPr>
        <w:t>איפה אולמרט?</w:t>
      </w:r>
    </w:p>
    <w:p w14:paraId="249114C1" w14:textId="77777777" w:rsidR="00000000" w:rsidRDefault="009432B4">
      <w:pPr>
        <w:pStyle w:val="a"/>
        <w:ind w:firstLine="0"/>
        <w:rPr>
          <w:rFonts w:hint="cs"/>
          <w:rtl/>
        </w:rPr>
      </w:pPr>
    </w:p>
    <w:p w14:paraId="6CD6071A" w14:textId="77777777" w:rsidR="00000000" w:rsidRDefault="009432B4">
      <w:pPr>
        <w:pStyle w:val="ad"/>
        <w:rPr>
          <w:rtl/>
        </w:rPr>
      </w:pPr>
      <w:r>
        <w:rPr>
          <w:rtl/>
        </w:rPr>
        <w:t xml:space="preserve">היו"ר יולי-יואל </w:t>
      </w:r>
      <w:r>
        <w:rPr>
          <w:rtl/>
        </w:rPr>
        <w:t>אדלשטיין:</w:t>
      </w:r>
    </w:p>
    <w:p w14:paraId="69DB6C3A" w14:textId="77777777" w:rsidR="00000000" w:rsidRDefault="009432B4">
      <w:pPr>
        <w:pStyle w:val="a"/>
        <w:rPr>
          <w:rtl/>
        </w:rPr>
      </w:pPr>
    </w:p>
    <w:p w14:paraId="21D3C99C" w14:textId="77777777" w:rsidR="00000000" w:rsidRDefault="009432B4">
      <w:pPr>
        <w:pStyle w:val="a"/>
        <w:rPr>
          <w:rFonts w:hint="cs"/>
          <w:rtl/>
        </w:rPr>
      </w:pPr>
      <w:r>
        <w:rPr>
          <w:rFonts w:hint="cs"/>
          <w:rtl/>
        </w:rPr>
        <w:t>ינמק חבר הכנסת דוד אזולאי - עד עשר דקות לרשות כבודו.</w:t>
      </w:r>
    </w:p>
    <w:p w14:paraId="54EA25A9" w14:textId="77777777" w:rsidR="00000000" w:rsidRDefault="009432B4">
      <w:pPr>
        <w:pStyle w:val="a"/>
        <w:ind w:firstLine="0"/>
        <w:rPr>
          <w:rFonts w:hint="cs"/>
          <w:rtl/>
        </w:rPr>
      </w:pPr>
    </w:p>
    <w:p w14:paraId="35B3A2E1" w14:textId="77777777" w:rsidR="00000000" w:rsidRDefault="009432B4">
      <w:pPr>
        <w:pStyle w:val="Speaker"/>
        <w:rPr>
          <w:rtl/>
        </w:rPr>
      </w:pPr>
      <w:bookmarkStart w:id="140" w:name="FS000000483T09_07_2003_13_53_10"/>
      <w:bookmarkStart w:id="141" w:name="_Toc45934691"/>
      <w:bookmarkStart w:id="142" w:name="_Toc76385209"/>
      <w:bookmarkEnd w:id="140"/>
      <w:r>
        <w:rPr>
          <w:rFonts w:hint="eastAsia"/>
          <w:rtl/>
        </w:rPr>
        <w:t>דוד</w:t>
      </w:r>
      <w:r>
        <w:rPr>
          <w:rtl/>
        </w:rPr>
        <w:t xml:space="preserve"> אזולאי (ש"ס):</w:t>
      </w:r>
      <w:bookmarkEnd w:id="141"/>
      <w:bookmarkEnd w:id="142"/>
    </w:p>
    <w:p w14:paraId="477C6D73" w14:textId="77777777" w:rsidR="00000000" w:rsidRDefault="009432B4">
      <w:pPr>
        <w:pStyle w:val="a"/>
        <w:rPr>
          <w:rFonts w:hint="cs"/>
          <w:rtl/>
        </w:rPr>
      </w:pPr>
    </w:p>
    <w:p w14:paraId="0B7FBB35" w14:textId="77777777" w:rsidR="00000000" w:rsidRDefault="009432B4">
      <w:pPr>
        <w:pStyle w:val="a"/>
        <w:rPr>
          <w:rFonts w:hint="cs"/>
          <w:rtl/>
        </w:rPr>
      </w:pPr>
      <w:r>
        <w:rPr>
          <w:rFonts w:hint="cs"/>
          <w:rtl/>
        </w:rPr>
        <w:t xml:space="preserve">אדוני היושב-ראש, בשנים האחרונות אנו עדים לתופעה קשה של סוחרי הסמים, שפועלים בקרב בני נוער בבתי-הספר ובריכוזי הנוער השונים, ומפילים חללים למעגל הסמים. מדיחים בני-נוער קטנים </w:t>
      </w:r>
      <w:r>
        <w:rPr>
          <w:rFonts w:hint="cs"/>
          <w:rtl/>
        </w:rPr>
        <w:t>ותמימים לשימוש בסמים, מנצלים את חולשתם, מפתים אותם בכל דרך, וכך הורסים את חיי הנער, את חיי המשפחה, והופכים אותם לשבר כלי. רק היום פורסם בכלי התקשורת על קטינה בת שמונה שהודחה לסחר בסמים על-ידי אביה.</w:t>
      </w:r>
    </w:p>
    <w:p w14:paraId="3E3D9F58" w14:textId="77777777" w:rsidR="00000000" w:rsidRDefault="009432B4">
      <w:pPr>
        <w:pStyle w:val="a"/>
        <w:rPr>
          <w:rFonts w:hint="cs"/>
          <w:rtl/>
        </w:rPr>
      </w:pPr>
    </w:p>
    <w:p w14:paraId="5D16CA8F" w14:textId="77777777" w:rsidR="00000000" w:rsidRDefault="009432B4">
      <w:pPr>
        <w:pStyle w:val="a"/>
        <w:rPr>
          <w:rFonts w:hint="cs"/>
          <w:rtl/>
        </w:rPr>
      </w:pPr>
      <w:r>
        <w:rPr>
          <w:rFonts w:hint="cs"/>
          <w:rtl/>
        </w:rPr>
        <w:t>הקטין שנפל קורבן לסמים הופך להיות נטל על הוריו, על משפחתו</w:t>
      </w:r>
      <w:r>
        <w:rPr>
          <w:rFonts w:hint="cs"/>
          <w:rtl/>
        </w:rPr>
        <w:t xml:space="preserve"> ועל החברה. העניין הופך לסיוט ארוך ומתמשך, עקב ההוצאות שנגרמות להם ועקב הטיפול האישי בבן המשפחה. בימים של קיצוצים וחיתוך בבשר החי והתעלמות מן האוכלוסייה החלשה, אין מי שיטפל בנערים שנפלו למעגל הסמים. לא ממשלת ישראל, לא המשפחה, אף אחד לא מסוגל לזה. הנטל הזה </w:t>
      </w:r>
      <w:r>
        <w:rPr>
          <w:rFonts w:hint="cs"/>
          <w:rtl/>
        </w:rPr>
        <w:t xml:space="preserve">בסופו של דבר נופל על ההורים, שלא מסוגלים להתמודד עם הטרגדיה של הבן הקטין שהתמכר לסמים. מצבו של הקטין הולך ומידרדר, המשפחה לא מסוגלת להתמודד עם ההוצאות הגדולות לשיקומו, והתוצאה: הקטין ממשיך לצרוך סמים, וכדי להשיגם, משתעבד לפשע, מנוצל לרעה על-ידי גורמי הפשע </w:t>
      </w:r>
      <w:r>
        <w:rPr>
          <w:rFonts w:hint="cs"/>
          <w:rtl/>
        </w:rPr>
        <w:t>שאליהם השתעבד.</w:t>
      </w:r>
    </w:p>
    <w:p w14:paraId="4E65B6C0" w14:textId="77777777" w:rsidR="00000000" w:rsidRDefault="009432B4">
      <w:pPr>
        <w:pStyle w:val="a"/>
        <w:rPr>
          <w:rFonts w:hint="cs"/>
          <w:rtl/>
        </w:rPr>
      </w:pPr>
    </w:p>
    <w:p w14:paraId="2F20C5AF" w14:textId="77777777" w:rsidR="00000000" w:rsidRDefault="009432B4">
      <w:pPr>
        <w:pStyle w:val="a"/>
        <w:rPr>
          <w:rFonts w:hint="cs"/>
          <w:rtl/>
        </w:rPr>
      </w:pPr>
      <w:r>
        <w:rPr>
          <w:rFonts w:hint="cs"/>
          <w:rtl/>
        </w:rPr>
        <w:t xml:space="preserve">אדוני היושב-ראש, מכת הסמים פוגעת בשלום הציבור, פוגעת בתחום הביטחוני ושייכת לתחום העבריינות - והיא חוצה את כולם. אין הבדל בין ימין לבין שמאל, בתים טובים ופחות טובים. </w:t>
      </w:r>
    </w:p>
    <w:p w14:paraId="174C8D90" w14:textId="77777777" w:rsidR="00000000" w:rsidRDefault="009432B4">
      <w:pPr>
        <w:pStyle w:val="a"/>
        <w:rPr>
          <w:rFonts w:hint="cs"/>
          <w:rtl/>
        </w:rPr>
      </w:pPr>
    </w:p>
    <w:p w14:paraId="6EDF8F9F" w14:textId="77777777" w:rsidR="00000000" w:rsidRDefault="009432B4">
      <w:pPr>
        <w:pStyle w:val="a"/>
        <w:rPr>
          <w:rFonts w:hint="cs"/>
          <w:rtl/>
        </w:rPr>
      </w:pPr>
      <w:r>
        <w:rPr>
          <w:rFonts w:hint="cs"/>
          <w:rtl/>
        </w:rPr>
        <w:t>הצעת החוק שלי אינה כרוכה בעלות של אגורה אחת למדינה. היא בסך הכול באה לאפש</w:t>
      </w:r>
      <w:r>
        <w:rPr>
          <w:rFonts w:hint="cs"/>
          <w:rtl/>
        </w:rPr>
        <w:t>ר פיצוי הולם לקטין שנפגע על-ידי העבריין, על-ידי סוחר הסמים ששידלו לסמים. היא משקפת את מדיניות הממשלה במלחמתה בסמים ומתקנת עוול נגד הקטינים האומללים שנפלו לסמים שלא מרצונם, ובסך הכול, המשפחה דורשת לקבל פיצוי הולם, על מנת להוציאם ממעגל הסמים ולשקם אותם.</w:t>
      </w:r>
    </w:p>
    <w:p w14:paraId="1195BD74" w14:textId="77777777" w:rsidR="00000000" w:rsidRDefault="009432B4">
      <w:pPr>
        <w:pStyle w:val="a"/>
        <w:rPr>
          <w:rFonts w:hint="cs"/>
          <w:rtl/>
        </w:rPr>
      </w:pPr>
    </w:p>
    <w:p w14:paraId="3891B3D4" w14:textId="77777777" w:rsidR="00000000" w:rsidRDefault="009432B4">
      <w:pPr>
        <w:pStyle w:val="a"/>
        <w:rPr>
          <w:rFonts w:hint="cs"/>
          <w:rtl/>
        </w:rPr>
      </w:pPr>
      <w:r>
        <w:rPr>
          <w:rFonts w:hint="cs"/>
          <w:rtl/>
        </w:rPr>
        <w:t>היו</w:t>
      </w:r>
      <w:r>
        <w:rPr>
          <w:rFonts w:hint="cs"/>
          <w:rtl/>
        </w:rPr>
        <w:t>ם החוק מאפשר פיצויים עד 114,000 שקל.</w:t>
      </w:r>
    </w:p>
    <w:p w14:paraId="48AC97B1" w14:textId="77777777" w:rsidR="00000000" w:rsidRDefault="009432B4">
      <w:pPr>
        <w:pStyle w:val="a"/>
        <w:ind w:firstLine="0"/>
        <w:rPr>
          <w:rFonts w:hint="cs"/>
          <w:rtl/>
        </w:rPr>
      </w:pPr>
    </w:p>
    <w:p w14:paraId="20444CAD" w14:textId="77777777" w:rsidR="00000000" w:rsidRDefault="009432B4">
      <w:pPr>
        <w:pStyle w:val="ac"/>
        <w:rPr>
          <w:rtl/>
        </w:rPr>
      </w:pPr>
      <w:r>
        <w:rPr>
          <w:rFonts w:hint="eastAsia"/>
          <w:rtl/>
        </w:rPr>
        <w:t>נסים</w:t>
      </w:r>
      <w:r>
        <w:rPr>
          <w:rtl/>
        </w:rPr>
        <w:t xml:space="preserve"> זאב (ש"ס):</w:t>
      </w:r>
    </w:p>
    <w:p w14:paraId="773E477C" w14:textId="77777777" w:rsidR="00000000" w:rsidRDefault="009432B4">
      <w:pPr>
        <w:pStyle w:val="a"/>
        <w:rPr>
          <w:rFonts w:hint="cs"/>
          <w:rtl/>
        </w:rPr>
      </w:pPr>
    </w:p>
    <w:p w14:paraId="2B495A8E" w14:textId="77777777" w:rsidR="00000000" w:rsidRDefault="009432B4">
      <w:pPr>
        <w:pStyle w:val="a"/>
        <w:rPr>
          <w:rFonts w:hint="cs"/>
          <w:rtl/>
        </w:rPr>
      </w:pPr>
      <w:r>
        <w:rPr>
          <w:rFonts w:hint="cs"/>
          <w:rtl/>
        </w:rPr>
        <w:t>חצי מדינה צריך לשקם עכשיו.</w:t>
      </w:r>
    </w:p>
    <w:p w14:paraId="3823D2D4" w14:textId="77777777" w:rsidR="00000000" w:rsidRDefault="009432B4">
      <w:pPr>
        <w:pStyle w:val="a"/>
        <w:ind w:firstLine="0"/>
        <w:rPr>
          <w:rFonts w:hint="cs"/>
          <w:rtl/>
        </w:rPr>
      </w:pPr>
    </w:p>
    <w:p w14:paraId="515BCF4E" w14:textId="77777777" w:rsidR="00000000" w:rsidRDefault="009432B4">
      <w:pPr>
        <w:pStyle w:val="SpeakerCon"/>
        <w:rPr>
          <w:rtl/>
        </w:rPr>
      </w:pPr>
      <w:bookmarkStart w:id="143" w:name="FS000000483T09_07_2003_13_58_32C"/>
      <w:bookmarkEnd w:id="143"/>
      <w:r>
        <w:rPr>
          <w:rFonts w:hint="eastAsia"/>
          <w:rtl/>
        </w:rPr>
        <w:t>דוד</w:t>
      </w:r>
      <w:r>
        <w:rPr>
          <w:rtl/>
        </w:rPr>
        <w:t xml:space="preserve"> אזולאי (ש"ס):</w:t>
      </w:r>
    </w:p>
    <w:p w14:paraId="4A2CB755" w14:textId="77777777" w:rsidR="00000000" w:rsidRDefault="009432B4">
      <w:pPr>
        <w:pStyle w:val="a"/>
        <w:rPr>
          <w:rFonts w:hint="cs"/>
          <w:rtl/>
        </w:rPr>
      </w:pPr>
    </w:p>
    <w:p w14:paraId="3082031C" w14:textId="77777777" w:rsidR="00000000" w:rsidRDefault="009432B4">
      <w:pPr>
        <w:pStyle w:val="a"/>
        <w:rPr>
          <w:rFonts w:hint="cs"/>
          <w:rtl/>
        </w:rPr>
      </w:pPr>
      <w:r>
        <w:rPr>
          <w:rFonts w:hint="cs"/>
          <w:rtl/>
        </w:rPr>
        <w:t xml:space="preserve">תיכף תשמע גם נתונים, חבר הכנסת נסים זאב. </w:t>
      </w:r>
    </w:p>
    <w:p w14:paraId="06BE0ABD" w14:textId="77777777" w:rsidR="00000000" w:rsidRDefault="009432B4">
      <w:pPr>
        <w:pStyle w:val="a"/>
        <w:rPr>
          <w:rFonts w:hint="cs"/>
          <w:rtl/>
        </w:rPr>
      </w:pPr>
    </w:p>
    <w:p w14:paraId="43AEA5AA" w14:textId="77777777" w:rsidR="00000000" w:rsidRDefault="009432B4">
      <w:pPr>
        <w:pStyle w:val="a"/>
        <w:rPr>
          <w:rFonts w:hint="cs"/>
          <w:rtl/>
        </w:rPr>
      </w:pPr>
      <w:r>
        <w:rPr>
          <w:rFonts w:hint="cs"/>
          <w:rtl/>
        </w:rPr>
        <w:t>היום החוק מאפשר פיצויים עד 114,000 שקל, ולכן הצעת החוק שלי קובעת, שאם נמצא שהקטין ניזוק גופנית, נפשית או חברתית</w:t>
      </w:r>
      <w:r>
        <w:rPr>
          <w:rFonts w:hint="cs"/>
          <w:rtl/>
        </w:rPr>
        <w:t>, רשאי השופט הדן בתיק לקבוע כל סכום כדי לפצותו, לשם כיסוי הוצאות הטיפול.</w:t>
      </w:r>
    </w:p>
    <w:p w14:paraId="1E163CA8" w14:textId="77777777" w:rsidR="00000000" w:rsidRDefault="009432B4">
      <w:pPr>
        <w:pStyle w:val="a"/>
        <w:rPr>
          <w:rFonts w:hint="cs"/>
          <w:rtl/>
        </w:rPr>
      </w:pPr>
    </w:p>
    <w:p w14:paraId="5621C0F6" w14:textId="77777777" w:rsidR="00000000" w:rsidRDefault="009432B4">
      <w:pPr>
        <w:pStyle w:val="a"/>
        <w:rPr>
          <w:rFonts w:hint="cs"/>
          <w:rtl/>
        </w:rPr>
      </w:pPr>
      <w:r>
        <w:rPr>
          <w:rFonts w:hint="cs"/>
          <w:rtl/>
        </w:rPr>
        <w:t xml:space="preserve">חברי חברי הכנסת, אני פונה בעיקר לאלה היושבים בצד הזה, בצד של הקואליציה. אני חושב שהצעת החוק הזאת גם לא עולה כסף, גם אנחנו באים לתמוך במשפחה שלא מסוגלת להתמודד עם המכה הקשה של הסמים. </w:t>
      </w:r>
      <w:r>
        <w:rPr>
          <w:rFonts w:hint="cs"/>
          <w:rtl/>
        </w:rPr>
        <w:t>אני חושב שהעניין הזה לא צריך לבוא לידי ביטוי במשמעת קואליציונית. אני חושב שכאן צריך להיות מצפון לכל אחד, לבוא ולתמוך בהצעת החוק, ובמיוחד שאנחנו יודעים שהיום קרוב ל-10.5% מהתלמידים בני 12--18 משתמשים בסם כלשהו. לאן אנחנו רוצים להגיע עם המצב הזה?</w:t>
      </w:r>
    </w:p>
    <w:p w14:paraId="67F48597" w14:textId="77777777" w:rsidR="00000000" w:rsidRDefault="009432B4">
      <w:pPr>
        <w:pStyle w:val="a"/>
        <w:rPr>
          <w:rFonts w:hint="cs"/>
          <w:rtl/>
        </w:rPr>
      </w:pPr>
    </w:p>
    <w:p w14:paraId="2AB5E519" w14:textId="77777777" w:rsidR="00000000" w:rsidRDefault="009432B4">
      <w:pPr>
        <w:pStyle w:val="a"/>
        <w:rPr>
          <w:rFonts w:hint="cs"/>
          <w:rtl/>
        </w:rPr>
      </w:pPr>
      <w:r>
        <w:rPr>
          <w:rFonts w:hint="cs"/>
          <w:rtl/>
        </w:rPr>
        <w:t xml:space="preserve">חברי חברי </w:t>
      </w:r>
      <w:r>
        <w:rPr>
          <w:rFonts w:hint="cs"/>
          <w:rtl/>
        </w:rPr>
        <w:t>הכנסת, אני קורא לכם להתעלות מעל כל שיקול קואליציוני-אופוזיציוני ולתמוך בהצעת החוק, כי היא באה לעזור למשפחה שהבן שלה נפל לסמים שלא מרצונו. תודה רבה, אדוני.</w:t>
      </w:r>
    </w:p>
    <w:p w14:paraId="1F22B17F" w14:textId="77777777" w:rsidR="00000000" w:rsidRDefault="009432B4">
      <w:pPr>
        <w:pStyle w:val="a"/>
        <w:ind w:firstLine="0"/>
        <w:rPr>
          <w:rFonts w:hint="cs"/>
          <w:rtl/>
        </w:rPr>
      </w:pPr>
    </w:p>
    <w:p w14:paraId="11001E92" w14:textId="77777777" w:rsidR="00000000" w:rsidRDefault="009432B4">
      <w:pPr>
        <w:pStyle w:val="ad"/>
        <w:rPr>
          <w:rtl/>
        </w:rPr>
      </w:pPr>
      <w:r>
        <w:rPr>
          <w:rFonts w:hint="eastAsia"/>
          <w:rtl/>
        </w:rPr>
        <w:t>היו</w:t>
      </w:r>
      <w:r>
        <w:rPr>
          <w:rtl/>
        </w:rPr>
        <w:t>"ר יולי-יואל אדלשטיין:</w:t>
      </w:r>
    </w:p>
    <w:p w14:paraId="4CA17AD0" w14:textId="77777777" w:rsidR="00000000" w:rsidRDefault="009432B4">
      <w:pPr>
        <w:pStyle w:val="a"/>
        <w:rPr>
          <w:rFonts w:hint="cs"/>
          <w:rtl/>
        </w:rPr>
      </w:pPr>
    </w:p>
    <w:p w14:paraId="69F16B1B" w14:textId="77777777" w:rsidR="00000000" w:rsidRDefault="009432B4">
      <w:pPr>
        <w:pStyle w:val="a"/>
        <w:rPr>
          <w:rFonts w:hint="cs"/>
          <w:rtl/>
        </w:rPr>
      </w:pPr>
      <w:r>
        <w:rPr>
          <w:rFonts w:hint="cs"/>
          <w:rtl/>
        </w:rPr>
        <w:t>תודה לחבר הכנסת אזולאי. ישיב שר המשפטים.</w:t>
      </w:r>
    </w:p>
    <w:p w14:paraId="6DA6DA13" w14:textId="77777777" w:rsidR="00000000" w:rsidRDefault="009432B4">
      <w:pPr>
        <w:pStyle w:val="a"/>
        <w:ind w:firstLine="0"/>
        <w:rPr>
          <w:rFonts w:hint="cs"/>
          <w:rtl/>
        </w:rPr>
      </w:pPr>
    </w:p>
    <w:p w14:paraId="350900FE" w14:textId="77777777" w:rsidR="00000000" w:rsidRDefault="009432B4">
      <w:pPr>
        <w:pStyle w:val="Speaker"/>
        <w:rPr>
          <w:rtl/>
        </w:rPr>
      </w:pPr>
      <w:bookmarkStart w:id="144" w:name="FS000000517T09_07_2003_14_01_21"/>
      <w:bookmarkStart w:id="145" w:name="_Toc45934692"/>
      <w:bookmarkStart w:id="146" w:name="_Toc76385210"/>
      <w:bookmarkEnd w:id="144"/>
      <w:r>
        <w:rPr>
          <w:rFonts w:hint="eastAsia"/>
          <w:rtl/>
        </w:rPr>
        <w:t>שר</w:t>
      </w:r>
      <w:r>
        <w:rPr>
          <w:rtl/>
        </w:rPr>
        <w:t xml:space="preserve"> המשפטים יוסף לפיד:</w:t>
      </w:r>
      <w:bookmarkEnd w:id="145"/>
      <w:bookmarkEnd w:id="146"/>
    </w:p>
    <w:p w14:paraId="3577CDF1" w14:textId="77777777" w:rsidR="00000000" w:rsidRDefault="009432B4">
      <w:pPr>
        <w:pStyle w:val="a"/>
        <w:rPr>
          <w:rFonts w:hint="cs"/>
          <w:rtl/>
        </w:rPr>
      </w:pPr>
    </w:p>
    <w:p w14:paraId="50245CD5" w14:textId="77777777" w:rsidR="00000000" w:rsidRDefault="009432B4">
      <w:pPr>
        <w:pStyle w:val="a"/>
        <w:rPr>
          <w:rFonts w:hint="cs"/>
          <w:rtl/>
        </w:rPr>
      </w:pPr>
      <w:r>
        <w:rPr>
          <w:rFonts w:hint="cs"/>
          <w:rtl/>
        </w:rPr>
        <w:t>אדוני הי</w:t>
      </w:r>
      <w:r>
        <w:rPr>
          <w:rFonts w:hint="cs"/>
          <w:rtl/>
        </w:rPr>
        <w:t xml:space="preserve">ושב-ראש, אדוני ראש הממשלה, כולנו מחויבים במלחמה נגד הסמים. כולנו כואבים את צערם של ילדים שנפגעו מסמים. כולנו חושבים שאת סוחרי הסמים צריך להעניש עונש חמור, לא רק במאסר אלא גם כספית. אני מסכים לכל מלה של חבר הכנסת אזולאי. אלא שהצעת החוק שלו היא חזרה על סעיף </w:t>
      </w:r>
      <w:r>
        <w:rPr>
          <w:rFonts w:hint="cs"/>
          <w:rtl/>
        </w:rPr>
        <w:t>שקיים בספר החוקים הפלילי - סעיף 77 עוסק בנושא ומכסה את הנושא, ובכנסת לא נהוג להכפיל חוקים קיימים. כל מה שחבר הכנסת אזולאי הציע, למעשה זה להגדיל את הפיצוי האפשרי. אם כי, פיצוי של 114,000 שקל זה לא עניין של מה בכך. אין לי בעיה, חבר הכנסת אזולאי, אם תבוא להצי</w:t>
      </w:r>
      <w:r>
        <w:rPr>
          <w:rFonts w:hint="cs"/>
          <w:rtl/>
        </w:rPr>
        <w:t>ע להגדיל את הפיצוי, אבל לא שנכפיל חוק, ובספר החוקים הישראלי יופיע פעמיים אותו סעיף.</w:t>
      </w:r>
    </w:p>
    <w:p w14:paraId="1E0A3FC2" w14:textId="77777777" w:rsidR="00000000" w:rsidRDefault="009432B4">
      <w:pPr>
        <w:pStyle w:val="a"/>
        <w:rPr>
          <w:rFonts w:hint="cs"/>
          <w:rtl/>
        </w:rPr>
      </w:pPr>
    </w:p>
    <w:p w14:paraId="0A3CA9EE" w14:textId="77777777" w:rsidR="00000000" w:rsidRDefault="009432B4">
      <w:pPr>
        <w:pStyle w:val="a"/>
        <w:rPr>
          <w:rFonts w:hint="cs"/>
          <w:rtl/>
        </w:rPr>
      </w:pPr>
      <w:r>
        <w:rPr>
          <w:rFonts w:hint="cs"/>
          <w:rtl/>
        </w:rPr>
        <w:t xml:space="preserve">לכן החליטה ועדת השרים לענייני חקיקה להתנגד להצעה שלך, ולא מפני שאנחנו לא מסכימים עם הכוונות. אילו באת להתייעץ אתנו לפני שניסחת את הצעת החוק הפרטית שלך, היינו מעמידים אותך </w:t>
      </w:r>
      <w:r>
        <w:rPr>
          <w:rFonts w:hint="cs"/>
          <w:rtl/>
        </w:rPr>
        <w:t>על הטעות והיינו מאפשרים לך לתקן אותה ולנסח את הצעתך כך שהיא אכן תהיה קבילה מבחינה חוקית. זה מה שאני מציע לך לעשות. אם תסכים לזה - אני אפילו לא אדרוש הצבעה על הצעת החוק שלך. תענה לי, אתה רוצה שנצביע? אז נצביע.</w:t>
      </w:r>
    </w:p>
    <w:p w14:paraId="544FC8A1" w14:textId="77777777" w:rsidR="00000000" w:rsidRDefault="009432B4">
      <w:pPr>
        <w:pStyle w:val="a"/>
        <w:ind w:firstLine="0"/>
        <w:rPr>
          <w:rFonts w:hint="cs"/>
          <w:rtl/>
        </w:rPr>
      </w:pPr>
    </w:p>
    <w:p w14:paraId="13D0B909" w14:textId="77777777" w:rsidR="00000000" w:rsidRDefault="009432B4">
      <w:pPr>
        <w:pStyle w:val="ac"/>
        <w:rPr>
          <w:rtl/>
        </w:rPr>
      </w:pPr>
      <w:r>
        <w:rPr>
          <w:rFonts w:hint="eastAsia"/>
          <w:rtl/>
        </w:rPr>
        <w:t>דוד</w:t>
      </w:r>
      <w:r>
        <w:rPr>
          <w:rtl/>
        </w:rPr>
        <w:t xml:space="preserve"> אזולאי (ש"ס):</w:t>
      </w:r>
    </w:p>
    <w:p w14:paraId="49573B00" w14:textId="77777777" w:rsidR="00000000" w:rsidRDefault="009432B4">
      <w:pPr>
        <w:pStyle w:val="a"/>
        <w:rPr>
          <w:rFonts w:hint="cs"/>
          <w:rtl/>
        </w:rPr>
      </w:pPr>
    </w:p>
    <w:p w14:paraId="327F59B3" w14:textId="77777777" w:rsidR="00000000" w:rsidRDefault="009432B4">
      <w:pPr>
        <w:pStyle w:val="a"/>
        <w:rPr>
          <w:rFonts w:hint="cs"/>
          <w:rtl/>
        </w:rPr>
      </w:pPr>
      <w:r>
        <w:rPr>
          <w:rFonts w:hint="cs"/>
          <w:rtl/>
        </w:rPr>
        <w:t>אני מוכן לדחות את ההצבעה.</w:t>
      </w:r>
    </w:p>
    <w:p w14:paraId="5AA0F4AD" w14:textId="77777777" w:rsidR="00000000" w:rsidRDefault="009432B4">
      <w:pPr>
        <w:pStyle w:val="a"/>
        <w:ind w:firstLine="0"/>
        <w:rPr>
          <w:rFonts w:hint="cs"/>
          <w:rtl/>
        </w:rPr>
      </w:pPr>
    </w:p>
    <w:p w14:paraId="6BD78A14" w14:textId="77777777" w:rsidR="00000000" w:rsidRDefault="009432B4">
      <w:pPr>
        <w:pStyle w:val="SpeakerCon"/>
        <w:rPr>
          <w:rtl/>
        </w:rPr>
      </w:pPr>
      <w:bookmarkStart w:id="147" w:name="FS000000517T09_07_2003_14_05_47C"/>
      <w:bookmarkEnd w:id="147"/>
      <w:r>
        <w:rPr>
          <w:rFonts w:hint="eastAsia"/>
          <w:rtl/>
        </w:rPr>
        <w:t>שר</w:t>
      </w:r>
      <w:r>
        <w:rPr>
          <w:rtl/>
        </w:rPr>
        <w:t xml:space="preserve"> המשפטים יוסף לפיד:</w:t>
      </w:r>
    </w:p>
    <w:p w14:paraId="46D91D6C" w14:textId="77777777" w:rsidR="00000000" w:rsidRDefault="009432B4">
      <w:pPr>
        <w:pStyle w:val="a"/>
        <w:rPr>
          <w:rFonts w:hint="cs"/>
          <w:rtl/>
        </w:rPr>
      </w:pPr>
    </w:p>
    <w:p w14:paraId="124A9154" w14:textId="77777777" w:rsidR="00000000" w:rsidRDefault="009432B4">
      <w:pPr>
        <w:pStyle w:val="a"/>
        <w:rPr>
          <w:rFonts w:hint="cs"/>
          <w:rtl/>
        </w:rPr>
      </w:pPr>
      <w:r>
        <w:rPr>
          <w:rFonts w:hint="cs"/>
          <w:rtl/>
        </w:rPr>
        <w:t xml:space="preserve">אתה רוצה לדחות את ההצבעה? אני מסכים לדחות את ההצבעה. </w:t>
      </w:r>
    </w:p>
    <w:p w14:paraId="51B5F5DE" w14:textId="77777777" w:rsidR="00000000" w:rsidRDefault="009432B4">
      <w:pPr>
        <w:pStyle w:val="a"/>
        <w:ind w:firstLine="0"/>
        <w:rPr>
          <w:rFonts w:hint="cs"/>
          <w:rtl/>
        </w:rPr>
      </w:pPr>
    </w:p>
    <w:p w14:paraId="4CA621E2" w14:textId="77777777" w:rsidR="00000000" w:rsidRDefault="009432B4">
      <w:pPr>
        <w:pStyle w:val="ad"/>
        <w:rPr>
          <w:rtl/>
        </w:rPr>
      </w:pPr>
      <w:r>
        <w:rPr>
          <w:rFonts w:hint="eastAsia"/>
          <w:rtl/>
        </w:rPr>
        <w:t>היו</w:t>
      </w:r>
      <w:r>
        <w:rPr>
          <w:rtl/>
        </w:rPr>
        <w:t>"ר יולי-יואל אדלשטיין:</w:t>
      </w:r>
    </w:p>
    <w:p w14:paraId="1C6ECBF2" w14:textId="77777777" w:rsidR="00000000" w:rsidRDefault="009432B4">
      <w:pPr>
        <w:pStyle w:val="a"/>
        <w:rPr>
          <w:rFonts w:hint="cs"/>
          <w:rtl/>
        </w:rPr>
      </w:pPr>
    </w:p>
    <w:p w14:paraId="6192CB85" w14:textId="77777777" w:rsidR="00000000" w:rsidRDefault="009432B4">
      <w:pPr>
        <w:pStyle w:val="a"/>
        <w:rPr>
          <w:rFonts w:hint="cs"/>
          <w:rtl/>
        </w:rPr>
      </w:pPr>
      <w:r>
        <w:rPr>
          <w:rFonts w:hint="cs"/>
          <w:rtl/>
        </w:rPr>
        <w:t>אתה מבקש לדחות את ההצבעה.</w:t>
      </w:r>
    </w:p>
    <w:p w14:paraId="57968787" w14:textId="77777777" w:rsidR="00000000" w:rsidRDefault="009432B4">
      <w:pPr>
        <w:pStyle w:val="a"/>
        <w:ind w:firstLine="0"/>
        <w:rPr>
          <w:rFonts w:hint="cs"/>
          <w:rtl/>
        </w:rPr>
      </w:pPr>
    </w:p>
    <w:p w14:paraId="44DA3A8E" w14:textId="77777777" w:rsidR="00000000" w:rsidRDefault="009432B4">
      <w:pPr>
        <w:pStyle w:val="SpeakerCon"/>
        <w:rPr>
          <w:rtl/>
        </w:rPr>
      </w:pPr>
      <w:bookmarkStart w:id="148" w:name="FS000000517T09_07_2003_14_06_07C"/>
      <w:bookmarkEnd w:id="148"/>
      <w:r>
        <w:rPr>
          <w:rFonts w:hint="eastAsia"/>
          <w:rtl/>
        </w:rPr>
        <w:t>שר</w:t>
      </w:r>
      <w:r>
        <w:rPr>
          <w:rtl/>
        </w:rPr>
        <w:t xml:space="preserve"> המשפטים יוסף לפיד:</w:t>
      </w:r>
    </w:p>
    <w:p w14:paraId="030544BD" w14:textId="77777777" w:rsidR="00000000" w:rsidRDefault="009432B4">
      <w:pPr>
        <w:pStyle w:val="a"/>
        <w:rPr>
          <w:rFonts w:hint="cs"/>
          <w:rtl/>
        </w:rPr>
      </w:pPr>
    </w:p>
    <w:p w14:paraId="7C2AB064" w14:textId="77777777" w:rsidR="00000000" w:rsidRDefault="009432B4">
      <w:pPr>
        <w:pStyle w:val="a"/>
        <w:rPr>
          <w:rFonts w:hint="cs"/>
          <w:rtl/>
        </w:rPr>
      </w:pPr>
      <w:r>
        <w:rPr>
          <w:rFonts w:hint="cs"/>
          <w:rtl/>
        </w:rPr>
        <w:t>אני מבקש לדחות את ההצבעה.</w:t>
      </w:r>
    </w:p>
    <w:p w14:paraId="0CBDF334" w14:textId="77777777" w:rsidR="00000000" w:rsidRDefault="009432B4">
      <w:pPr>
        <w:pStyle w:val="a"/>
        <w:ind w:firstLine="0"/>
        <w:rPr>
          <w:rFonts w:hint="cs"/>
          <w:rtl/>
        </w:rPr>
      </w:pPr>
    </w:p>
    <w:p w14:paraId="6E27DAA5" w14:textId="77777777" w:rsidR="00000000" w:rsidRDefault="009432B4">
      <w:pPr>
        <w:pStyle w:val="ad"/>
        <w:rPr>
          <w:rtl/>
        </w:rPr>
      </w:pPr>
      <w:r>
        <w:rPr>
          <w:rFonts w:hint="eastAsia"/>
          <w:rtl/>
        </w:rPr>
        <w:t>היו</w:t>
      </w:r>
      <w:r>
        <w:rPr>
          <w:rtl/>
        </w:rPr>
        <w:t>"ר יולי-יואל אדלשטיין:</w:t>
      </w:r>
    </w:p>
    <w:p w14:paraId="09FBD418" w14:textId="77777777" w:rsidR="00000000" w:rsidRDefault="009432B4">
      <w:pPr>
        <w:pStyle w:val="a"/>
        <w:rPr>
          <w:rFonts w:hint="cs"/>
          <w:rtl/>
        </w:rPr>
      </w:pPr>
    </w:p>
    <w:p w14:paraId="1D0462C7" w14:textId="77777777" w:rsidR="00000000" w:rsidRDefault="009432B4">
      <w:pPr>
        <w:pStyle w:val="a"/>
        <w:rPr>
          <w:rFonts w:hint="cs"/>
          <w:rtl/>
        </w:rPr>
      </w:pPr>
      <w:r>
        <w:rPr>
          <w:rFonts w:hint="cs"/>
          <w:rtl/>
        </w:rPr>
        <w:t>תודה. אם המציעים מסכימים, אנחנו לא נצביע. המציע</w:t>
      </w:r>
      <w:r>
        <w:rPr>
          <w:rFonts w:hint="cs"/>
          <w:rtl/>
        </w:rPr>
        <w:t>ים מסכימים להצעת השר לדחות את ההצבעה? אנחנו סיימנו את הדיון. אם אתם מסכימים, ההצבעה לא תתקיים.</w:t>
      </w:r>
    </w:p>
    <w:p w14:paraId="4C4E3FC3" w14:textId="77777777" w:rsidR="00000000" w:rsidRDefault="009432B4">
      <w:pPr>
        <w:pStyle w:val="a"/>
        <w:ind w:firstLine="0"/>
        <w:rPr>
          <w:rFonts w:hint="cs"/>
          <w:rtl/>
        </w:rPr>
      </w:pPr>
    </w:p>
    <w:p w14:paraId="70F10303" w14:textId="77777777" w:rsidR="00000000" w:rsidRDefault="009432B4">
      <w:pPr>
        <w:pStyle w:val="ac"/>
        <w:rPr>
          <w:rtl/>
        </w:rPr>
      </w:pPr>
      <w:r>
        <w:rPr>
          <w:rFonts w:hint="eastAsia"/>
          <w:rtl/>
        </w:rPr>
        <w:t>דוד</w:t>
      </w:r>
      <w:r>
        <w:rPr>
          <w:rtl/>
        </w:rPr>
        <w:t xml:space="preserve"> אזולאי (ש"ס):</w:t>
      </w:r>
    </w:p>
    <w:p w14:paraId="690D8EDC" w14:textId="77777777" w:rsidR="00000000" w:rsidRDefault="009432B4">
      <w:pPr>
        <w:pStyle w:val="a"/>
        <w:rPr>
          <w:rFonts w:hint="cs"/>
          <w:rtl/>
        </w:rPr>
      </w:pPr>
    </w:p>
    <w:p w14:paraId="482E8907" w14:textId="77777777" w:rsidR="00000000" w:rsidRDefault="009432B4">
      <w:pPr>
        <w:pStyle w:val="a"/>
        <w:rPr>
          <w:rFonts w:hint="cs"/>
          <w:rtl/>
        </w:rPr>
      </w:pPr>
      <w:r>
        <w:rPr>
          <w:rFonts w:hint="cs"/>
          <w:rtl/>
        </w:rPr>
        <w:t xml:space="preserve">  שיהיה כתוב בפרוטוקול שיהיה תיקון להצעת החוק - - -</w:t>
      </w:r>
    </w:p>
    <w:p w14:paraId="3C4BBC17" w14:textId="77777777" w:rsidR="00000000" w:rsidRDefault="009432B4">
      <w:pPr>
        <w:pStyle w:val="a"/>
        <w:ind w:firstLine="0"/>
        <w:rPr>
          <w:rFonts w:hint="cs"/>
          <w:rtl/>
        </w:rPr>
      </w:pPr>
    </w:p>
    <w:p w14:paraId="407BA36F" w14:textId="77777777" w:rsidR="00000000" w:rsidRDefault="009432B4">
      <w:pPr>
        <w:pStyle w:val="ad"/>
        <w:rPr>
          <w:rtl/>
        </w:rPr>
      </w:pPr>
      <w:r>
        <w:rPr>
          <w:rtl/>
        </w:rPr>
        <w:t>היו"ר יולי-יואל אדלשטיין:</w:t>
      </w:r>
    </w:p>
    <w:p w14:paraId="6239B46F" w14:textId="77777777" w:rsidR="00000000" w:rsidRDefault="009432B4">
      <w:pPr>
        <w:pStyle w:val="a"/>
        <w:rPr>
          <w:rtl/>
        </w:rPr>
      </w:pPr>
    </w:p>
    <w:p w14:paraId="5ACC01BB" w14:textId="77777777" w:rsidR="00000000" w:rsidRDefault="009432B4">
      <w:pPr>
        <w:pStyle w:val="a"/>
        <w:rPr>
          <w:rFonts w:hint="cs"/>
          <w:rtl/>
        </w:rPr>
      </w:pPr>
      <w:r>
        <w:rPr>
          <w:rFonts w:hint="cs"/>
          <w:rtl/>
        </w:rPr>
        <w:t>שר המשפטים היה מאוד ברור במה שהוא אמר. הוא ביקש לדחות את ההצב</w:t>
      </w:r>
      <w:r>
        <w:rPr>
          <w:rFonts w:hint="cs"/>
          <w:rtl/>
        </w:rPr>
        <w:t>עה; אם ייעשו תיקונים מתאימים, הממשלה יכולה לשקול מחדש את יחסה להצעת החוק. תודה רבה.</w:t>
      </w:r>
    </w:p>
    <w:p w14:paraId="5F6B42FD" w14:textId="77777777" w:rsidR="00000000" w:rsidRDefault="009432B4">
      <w:pPr>
        <w:pStyle w:val="a"/>
        <w:ind w:firstLine="0"/>
        <w:rPr>
          <w:rFonts w:hint="cs"/>
          <w:rtl/>
        </w:rPr>
      </w:pPr>
    </w:p>
    <w:p w14:paraId="30F5DEDE" w14:textId="77777777" w:rsidR="00000000" w:rsidRDefault="009432B4">
      <w:pPr>
        <w:pStyle w:val="ac"/>
        <w:rPr>
          <w:rtl/>
        </w:rPr>
      </w:pPr>
      <w:r>
        <w:rPr>
          <w:rFonts w:hint="eastAsia"/>
          <w:rtl/>
        </w:rPr>
        <w:t>מוחמד</w:t>
      </w:r>
      <w:r>
        <w:rPr>
          <w:rtl/>
        </w:rPr>
        <w:t xml:space="preserve"> ברכה (חד"ש-תע"ל):</w:t>
      </w:r>
    </w:p>
    <w:p w14:paraId="6373C742" w14:textId="77777777" w:rsidR="00000000" w:rsidRDefault="009432B4">
      <w:pPr>
        <w:pStyle w:val="a"/>
        <w:rPr>
          <w:rFonts w:hint="cs"/>
          <w:rtl/>
        </w:rPr>
      </w:pPr>
    </w:p>
    <w:p w14:paraId="6BB01C4B" w14:textId="77777777" w:rsidR="00000000" w:rsidRDefault="009432B4">
      <w:pPr>
        <w:pStyle w:val="a"/>
        <w:rPr>
          <w:rFonts w:hint="cs"/>
          <w:rtl/>
        </w:rPr>
      </w:pPr>
      <w:r>
        <w:rPr>
          <w:rFonts w:hint="cs"/>
          <w:rtl/>
        </w:rPr>
        <w:t>צריך לבדוק אם מישהו מתנגד להצעת החוק.</w:t>
      </w:r>
    </w:p>
    <w:p w14:paraId="5E3A69F9" w14:textId="77777777" w:rsidR="00000000" w:rsidRDefault="009432B4">
      <w:pPr>
        <w:pStyle w:val="a"/>
        <w:ind w:firstLine="0"/>
        <w:rPr>
          <w:rFonts w:hint="cs"/>
          <w:rtl/>
        </w:rPr>
      </w:pPr>
    </w:p>
    <w:p w14:paraId="020051B3" w14:textId="77777777" w:rsidR="00000000" w:rsidRDefault="009432B4">
      <w:pPr>
        <w:pStyle w:val="ad"/>
        <w:rPr>
          <w:rtl/>
        </w:rPr>
      </w:pPr>
      <w:r>
        <w:rPr>
          <w:rtl/>
        </w:rPr>
        <w:t>היו"ר יולי-יואל אדלשטיין:</w:t>
      </w:r>
    </w:p>
    <w:p w14:paraId="614AE424" w14:textId="77777777" w:rsidR="00000000" w:rsidRDefault="009432B4">
      <w:pPr>
        <w:pStyle w:val="a"/>
        <w:rPr>
          <w:rtl/>
        </w:rPr>
      </w:pPr>
    </w:p>
    <w:p w14:paraId="111F280D" w14:textId="77777777" w:rsidR="00000000" w:rsidRDefault="009432B4">
      <w:pPr>
        <w:pStyle w:val="a"/>
        <w:rPr>
          <w:rFonts w:hint="cs"/>
          <w:rtl/>
        </w:rPr>
      </w:pPr>
      <w:r>
        <w:rPr>
          <w:rFonts w:hint="cs"/>
          <w:rtl/>
        </w:rPr>
        <w:t>לא שמעתי מתנגדים. ידוע לי, סגן יושב-ראש הכנסת, עמיתי, שאם יש התנגדות, אנחנו נקיי</w:t>
      </w:r>
      <w:r>
        <w:rPr>
          <w:rFonts w:hint="cs"/>
          <w:rtl/>
        </w:rPr>
        <w:t>ם את ההצבעה. לא שמעתי כל התנגדות, לכן אני מתייחס לזה כהעדר התנגדות של חברי הכנסת.</w:t>
      </w:r>
    </w:p>
    <w:p w14:paraId="73504593" w14:textId="77777777" w:rsidR="00000000" w:rsidRDefault="009432B4">
      <w:pPr>
        <w:pStyle w:val="a"/>
        <w:rPr>
          <w:rFonts w:hint="cs"/>
          <w:rtl/>
        </w:rPr>
      </w:pPr>
    </w:p>
    <w:p w14:paraId="698A03D9" w14:textId="77777777" w:rsidR="00000000" w:rsidRDefault="009432B4">
      <w:pPr>
        <w:pStyle w:val="a"/>
        <w:rPr>
          <w:rFonts w:hint="cs"/>
          <w:rtl/>
        </w:rPr>
      </w:pPr>
    </w:p>
    <w:p w14:paraId="6EC287F3" w14:textId="77777777" w:rsidR="00000000" w:rsidRDefault="009432B4">
      <w:pPr>
        <w:pStyle w:val="Subject"/>
        <w:rPr>
          <w:rFonts w:hint="cs"/>
          <w:rtl/>
        </w:rPr>
      </w:pPr>
    </w:p>
    <w:p w14:paraId="37E6799A" w14:textId="77777777" w:rsidR="00000000" w:rsidRDefault="009432B4">
      <w:pPr>
        <w:pStyle w:val="a"/>
        <w:rPr>
          <w:rFonts w:hint="cs"/>
          <w:rtl/>
        </w:rPr>
      </w:pPr>
    </w:p>
    <w:p w14:paraId="1FD3DA65" w14:textId="77777777" w:rsidR="00000000" w:rsidRDefault="009432B4">
      <w:pPr>
        <w:pStyle w:val="Subject"/>
        <w:rPr>
          <w:rFonts w:hint="cs"/>
          <w:rtl/>
        </w:rPr>
      </w:pPr>
      <w:bookmarkStart w:id="149" w:name="CS13946FI0013946T09_07_2003_14_11_34"/>
      <w:bookmarkStart w:id="150" w:name="_Toc45934693"/>
      <w:bookmarkStart w:id="151" w:name="_Toc76385211"/>
      <w:bookmarkEnd w:id="149"/>
      <w:r>
        <w:rPr>
          <w:rtl/>
        </w:rPr>
        <w:t>הצ</w:t>
      </w:r>
      <w:r>
        <w:rPr>
          <w:rFonts w:hint="cs"/>
          <w:rtl/>
        </w:rPr>
        <w:t>עת חוק</w:t>
      </w:r>
      <w:r>
        <w:rPr>
          <w:rtl/>
        </w:rPr>
        <w:t xml:space="preserve"> דמי מחלה (היעדרות בשל מחלת ילד)</w:t>
      </w:r>
      <w:r>
        <w:rPr>
          <w:rFonts w:hint="cs"/>
          <w:rtl/>
        </w:rPr>
        <w:t xml:space="preserve"> </w:t>
      </w:r>
      <w:r>
        <w:rPr>
          <w:rtl/>
        </w:rPr>
        <w:br/>
        <w:t>(תיקון - היעדרות בשל אשפוז פג), התשס"ג-2003</w:t>
      </w:r>
      <w:bookmarkEnd w:id="150"/>
      <w:bookmarkEnd w:id="151"/>
    </w:p>
    <w:p w14:paraId="1D6E192E" w14:textId="77777777" w:rsidR="00000000" w:rsidRDefault="009432B4">
      <w:pPr>
        <w:pStyle w:val="a"/>
        <w:rPr>
          <w:rFonts w:hint="cs"/>
          <w:rtl/>
        </w:rPr>
      </w:pPr>
      <w:r>
        <w:rPr>
          <w:rtl/>
        </w:rPr>
        <w:t xml:space="preserve">["דברי הכנסת", חוב' </w:t>
      </w:r>
      <w:r>
        <w:rPr>
          <w:rFonts w:hint="cs"/>
          <w:rtl/>
        </w:rPr>
        <w:t>ט"ו</w:t>
      </w:r>
      <w:r>
        <w:rPr>
          <w:rtl/>
        </w:rPr>
        <w:t xml:space="preserve">, עמ' </w:t>
      </w:r>
      <w:r>
        <w:rPr>
          <w:rFonts w:hint="cs"/>
          <w:rtl/>
        </w:rPr>
        <w:t xml:space="preserve"> 3597.</w:t>
      </w:r>
      <w:r>
        <w:rPr>
          <w:rtl/>
        </w:rPr>
        <w:t>]</w:t>
      </w:r>
    </w:p>
    <w:p w14:paraId="23C8ADF0" w14:textId="77777777" w:rsidR="00000000" w:rsidRDefault="009432B4">
      <w:pPr>
        <w:pStyle w:val="Subject"/>
        <w:rPr>
          <w:rFonts w:hint="cs"/>
          <w:u w:val="none"/>
          <w:rtl/>
        </w:rPr>
      </w:pPr>
      <w:bookmarkStart w:id="152" w:name="_Toc45934694"/>
      <w:bookmarkStart w:id="153" w:name="_Toc76385212"/>
      <w:r>
        <w:rPr>
          <w:rFonts w:hint="cs"/>
          <w:u w:val="none"/>
          <w:rtl/>
        </w:rPr>
        <w:t xml:space="preserve">(הצעת חבר הכנסת שאול </w:t>
      </w:r>
      <w:r>
        <w:rPr>
          <w:u w:val="none"/>
          <w:rtl/>
        </w:rPr>
        <w:t>יהלום</w:t>
      </w:r>
      <w:r>
        <w:rPr>
          <w:rFonts w:hint="cs"/>
          <w:u w:val="none"/>
          <w:rtl/>
        </w:rPr>
        <w:t>)</w:t>
      </w:r>
      <w:bookmarkEnd w:id="152"/>
      <w:bookmarkEnd w:id="153"/>
    </w:p>
    <w:p w14:paraId="64C59AD0" w14:textId="77777777" w:rsidR="00000000" w:rsidRDefault="009432B4">
      <w:pPr>
        <w:pStyle w:val="SubjectSub"/>
        <w:rPr>
          <w:rFonts w:hint="cs"/>
          <w:rtl/>
        </w:rPr>
      </w:pPr>
    </w:p>
    <w:p w14:paraId="0BD11A79" w14:textId="77777777" w:rsidR="00000000" w:rsidRDefault="009432B4">
      <w:pPr>
        <w:pStyle w:val="ad"/>
        <w:rPr>
          <w:rtl/>
        </w:rPr>
      </w:pPr>
      <w:r>
        <w:rPr>
          <w:rtl/>
        </w:rPr>
        <w:t>היו"ר יולי-יואל אד</w:t>
      </w:r>
      <w:r>
        <w:rPr>
          <w:rtl/>
        </w:rPr>
        <w:t>לשטיין:</w:t>
      </w:r>
    </w:p>
    <w:p w14:paraId="6FF13F90" w14:textId="77777777" w:rsidR="00000000" w:rsidRDefault="009432B4">
      <w:pPr>
        <w:pStyle w:val="a"/>
        <w:rPr>
          <w:rtl/>
        </w:rPr>
      </w:pPr>
    </w:p>
    <w:p w14:paraId="15206C94" w14:textId="77777777" w:rsidR="00000000" w:rsidRDefault="009432B4">
      <w:pPr>
        <w:pStyle w:val="a"/>
        <w:rPr>
          <w:rFonts w:hint="cs"/>
          <w:rtl/>
        </w:rPr>
      </w:pPr>
      <w:r>
        <w:rPr>
          <w:rFonts w:hint="cs"/>
          <w:rtl/>
        </w:rPr>
        <w:t>חברי הכנסת, אני מבקש לשים לב, יש לנו כרגע שני חוקים להצבעה בלבד. לכן, אלה מחברינו שנוהגים לצאת בין ההצבעות, נא לשים לב. אנחנו נצביע קודם על הצעת חוק דמי מחלה (היעדרות בשל מחלת ילד) (תיקון - היעדרות בשל אשפוז פג), התשס"ג-2003, פ/429, של חבר הכנסת ש</w:t>
      </w:r>
      <w:r>
        <w:rPr>
          <w:rFonts w:hint="cs"/>
          <w:rtl/>
        </w:rPr>
        <w:t>אול יהלום. כידוע, הצבעה בלבד. אנחנו עוברים להצבעה, חברי הכנסת. נא להצביע.</w:t>
      </w:r>
    </w:p>
    <w:p w14:paraId="17F22796" w14:textId="77777777" w:rsidR="00000000" w:rsidRDefault="009432B4">
      <w:pPr>
        <w:pStyle w:val="a"/>
        <w:ind w:firstLine="0"/>
        <w:rPr>
          <w:rFonts w:hint="cs"/>
          <w:rtl/>
        </w:rPr>
      </w:pPr>
    </w:p>
    <w:p w14:paraId="3FE55359" w14:textId="77777777" w:rsidR="00000000" w:rsidRDefault="009432B4">
      <w:pPr>
        <w:pStyle w:val="a7"/>
        <w:bidi/>
        <w:rPr>
          <w:rFonts w:hint="cs"/>
          <w:rtl/>
        </w:rPr>
      </w:pPr>
      <w:r>
        <w:rPr>
          <w:rFonts w:hint="cs"/>
          <w:rtl/>
        </w:rPr>
        <w:t>הצבעה מס' 6</w:t>
      </w:r>
    </w:p>
    <w:p w14:paraId="5BBB5D77" w14:textId="77777777" w:rsidR="00000000" w:rsidRDefault="009432B4">
      <w:pPr>
        <w:pStyle w:val="a"/>
        <w:rPr>
          <w:rFonts w:hint="cs"/>
          <w:rtl/>
        </w:rPr>
      </w:pPr>
    </w:p>
    <w:p w14:paraId="3DFD79CB" w14:textId="77777777" w:rsidR="00000000" w:rsidRDefault="009432B4">
      <w:pPr>
        <w:pStyle w:val="a8"/>
        <w:bidi/>
        <w:rPr>
          <w:rFonts w:hint="cs"/>
          <w:rtl/>
        </w:rPr>
      </w:pPr>
      <w:r>
        <w:rPr>
          <w:rFonts w:hint="cs"/>
          <w:rtl/>
        </w:rPr>
        <w:t>בעד ההצעה להעביר את הצעת החוק לדיון מוקדם בוועדה -  61</w:t>
      </w:r>
    </w:p>
    <w:p w14:paraId="4036393D" w14:textId="77777777" w:rsidR="00000000" w:rsidRDefault="009432B4">
      <w:pPr>
        <w:pStyle w:val="a8"/>
        <w:bidi/>
        <w:rPr>
          <w:rFonts w:hint="cs"/>
          <w:rtl/>
        </w:rPr>
      </w:pPr>
      <w:r>
        <w:rPr>
          <w:rFonts w:hint="cs"/>
          <w:rtl/>
        </w:rPr>
        <w:t xml:space="preserve">נגד </w:t>
      </w:r>
      <w:r>
        <w:rPr>
          <w:rtl/>
        </w:rPr>
        <w:t>–</w:t>
      </w:r>
      <w:r>
        <w:rPr>
          <w:rFonts w:hint="cs"/>
          <w:rtl/>
        </w:rPr>
        <w:t xml:space="preserve"> אין</w:t>
      </w:r>
    </w:p>
    <w:p w14:paraId="7B3EA07D" w14:textId="77777777" w:rsidR="00000000" w:rsidRDefault="009432B4">
      <w:pPr>
        <w:pStyle w:val="a8"/>
        <w:bidi/>
        <w:rPr>
          <w:rFonts w:hint="cs"/>
          <w:rtl/>
        </w:rPr>
      </w:pPr>
      <w:r>
        <w:rPr>
          <w:rFonts w:hint="cs"/>
          <w:rtl/>
        </w:rPr>
        <w:t>נמנעים - אין</w:t>
      </w:r>
    </w:p>
    <w:p w14:paraId="2C9FD89E" w14:textId="77777777" w:rsidR="00000000" w:rsidRDefault="009432B4">
      <w:pPr>
        <w:pStyle w:val="a9"/>
        <w:bidi/>
        <w:rPr>
          <w:rFonts w:hint="cs"/>
          <w:rtl/>
        </w:rPr>
      </w:pPr>
      <w:r>
        <w:rPr>
          <w:rFonts w:hint="cs"/>
          <w:rtl/>
        </w:rPr>
        <w:t xml:space="preserve">ההצעה להעביר את הצעת חוק דמי מחלה (היעדרות בשל מחלת ילד) (תיקון </w:t>
      </w:r>
      <w:r>
        <w:rPr>
          <w:rtl/>
        </w:rPr>
        <w:t>–</w:t>
      </w:r>
      <w:r>
        <w:rPr>
          <w:rFonts w:hint="cs"/>
          <w:rtl/>
        </w:rPr>
        <w:t xml:space="preserve"> היעדרות </w:t>
      </w:r>
    </w:p>
    <w:p w14:paraId="0B45ECF5" w14:textId="77777777" w:rsidR="00000000" w:rsidRDefault="009432B4">
      <w:pPr>
        <w:pStyle w:val="a9"/>
        <w:bidi/>
        <w:rPr>
          <w:rFonts w:hint="cs"/>
          <w:rtl/>
        </w:rPr>
      </w:pPr>
      <w:r>
        <w:rPr>
          <w:rFonts w:hint="cs"/>
          <w:rtl/>
        </w:rPr>
        <w:t xml:space="preserve">בשל אשפוז פג), </w:t>
      </w:r>
      <w:r>
        <w:rPr>
          <w:rFonts w:hint="cs"/>
          <w:rtl/>
        </w:rPr>
        <w:t>התשס"ג-2003, לדיון מוקדם בוועדת העבודה, הרווחה והבריאות נתקבלה.</w:t>
      </w:r>
    </w:p>
    <w:p w14:paraId="14A03864" w14:textId="77777777" w:rsidR="00000000" w:rsidRDefault="009432B4">
      <w:pPr>
        <w:pStyle w:val="a"/>
        <w:rPr>
          <w:rFonts w:hint="cs"/>
          <w:rtl/>
        </w:rPr>
      </w:pPr>
    </w:p>
    <w:p w14:paraId="61A00F72" w14:textId="77777777" w:rsidR="00000000" w:rsidRDefault="009432B4">
      <w:pPr>
        <w:pStyle w:val="ad"/>
        <w:rPr>
          <w:rtl/>
        </w:rPr>
      </w:pPr>
      <w:r>
        <w:rPr>
          <w:rtl/>
        </w:rPr>
        <w:t>היו"ר יולי-יואל אדלשטיין:</w:t>
      </w:r>
    </w:p>
    <w:p w14:paraId="547D6E51" w14:textId="77777777" w:rsidR="00000000" w:rsidRDefault="009432B4">
      <w:pPr>
        <w:pStyle w:val="a"/>
        <w:rPr>
          <w:rtl/>
        </w:rPr>
      </w:pPr>
    </w:p>
    <w:p w14:paraId="6AFDF476" w14:textId="77777777" w:rsidR="00000000" w:rsidRDefault="009432B4">
      <w:pPr>
        <w:pStyle w:val="a"/>
        <w:rPr>
          <w:rFonts w:hint="cs"/>
          <w:rtl/>
        </w:rPr>
      </w:pPr>
      <w:r>
        <w:rPr>
          <w:rFonts w:hint="cs"/>
          <w:rtl/>
        </w:rPr>
        <w:t xml:space="preserve">חברי הבית, בעד </w:t>
      </w:r>
      <w:r>
        <w:rPr>
          <w:rtl/>
        </w:rPr>
        <w:t>–</w:t>
      </w:r>
      <w:r>
        <w:rPr>
          <w:rFonts w:hint="cs"/>
          <w:rtl/>
        </w:rPr>
        <w:t xml:space="preserve"> 62, לרבות קולו של יושב-ראש הישיבה, חבר הכנסת אדלשטיין, נגד </w:t>
      </w:r>
      <w:r>
        <w:rPr>
          <w:rtl/>
        </w:rPr>
        <w:t>–</w:t>
      </w:r>
      <w:r>
        <w:rPr>
          <w:rFonts w:hint="cs"/>
          <w:rtl/>
        </w:rPr>
        <w:t xml:space="preserve"> אין, נמנעים </w:t>
      </w:r>
      <w:r>
        <w:rPr>
          <w:rtl/>
        </w:rPr>
        <w:t>–</w:t>
      </w:r>
      <w:r>
        <w:rPr>
          <w:rFonts w:hint="cs"/>
          <w:rtl/>
        </w:rPr>
        <w:t xml:space="preserve"> אין. לכן, הצעת החוק הזאת עברה בקריאה טרומית ותעבור להמשך הדיון בוועדת הע</w:t>
      </w:r>
      <w:r>
        <w:rPr>
          <w:rFonts w:hint="cs"/>
          <w:rtl/>
        </w:rPr>
        <w:t>בודה, הרווחה והבריאות.</w:t>
      </w:r>
    </w:p>
    <w:p w14:paraId="2B98474F" w14:textId="77777777" w:rsidR="00000000" w:rsidRDefault="009432B4">
      <w:pPr>
        <w:pStyle w:val="a"/>
        <w:rPr>
          <w:rFonts w:hint="cs"/>
          <w:rtl/>
        </w:rPr>
      </w:pPr>
    </w:p>
    <w:p w14:paraId="0BF45FAB" w14:textId="77777777" w:rsidR="00000000" w:rsidRDefault="009432B4">
      <w:pPr>
        <w:pStyle w:val="a"/>
        <w:rPr>
          <w:rFonts w:hint="cs"/>
          <w:rtl/>
        </w:rPr>
      </w:pPr>
    </w:p>
    <w:p w14:paraId="3906DEEA" w14:textId="77777777" w:rsidR="00000000" w:rsidRDefault="009432B4">
      <w:pPr>
        <w:pStyle w:val="a"/>
        <w:rPr>
          <w:rFonts w:hint="cs"/>
          <w:rtl/>
        </w:rPr>
      </w:pPr>
    </w:p>
    <w:p w14:paraId="57A28EE6" w14:textId="77777777" w:rsidR="00000000" w:rsidRDefault="009432B4">
      <w:pPr>
        <w:pStyle w:val="Subject"/>
        <w:rPr>
          <w:rFonts w:hint="cs"/>
          <w:rtl/>
        </w:rPr>
      </w:pPr>
      <w:bookmarkStart w:id="154" w:name="_Toc45934695"/>
      <w:bookmarkStart w:id="155" w:name="_Toc76385213"/>
      <w:r>
        <w:rPr>
          <w:rFonts w:hint="cs"/>
          <w:rtl/>
        </w:rPr>
        <w:t>הצעת חוק דמי מחלה (היעדרות בשל מחלת ילד)</w:t>
      </w:r>
      <w:bookmarkEnd w:id="154"/>
      <w:bookmarkEnd w:id="155"/>
    </w:p>
    <w:p w14:paraId="1250E9DF" w14:textId="77777777" w:rsidR="00000000" w:rsidRDefault="009432B4">
      <w:pPr>
        <w:pStyle w:val="Subject"/>
        <w:rPr>
          <w:rFonts w:hint="cs"/>
          <w:rtl/>
        </w:rPr>
      </w:pPr>
      <w:r>
        <w:rPr>
          <w:rFonts w:hint="cs"/>
          <w:rtl/>
        </w:rPr>
        <w:t xml:space="preserve"> </w:t>
      </w:r>
      <w:bookmarkStart w:id="156" w:name="_Toc45934696"/>
      <w:bookmarkStart w:id="157" w:name="_Toc76385214"/>
      <w:r>
        <w:rPr>
          <w:rFonts w:hint="cs"/>
          <w:rtl/>
        </w:rPr>
        <w:t>(תיקון - היעדרות לצורך טיפול בילד שנולד פג), התשס"ג-2003</w:t>
      </w:r>
      <w:bookmarkEnd w:id="156"/>
      <w:bookmarkEnd w:id="157"/>
    </w:p>
    <w:p w14:paraId="4528BB18" w14:textId="77777777" w:rsidR="00000000" w:rsidRDefault="009432B4">
      <w:pPr>
        <w:pStyle w:val="a"/>
        <w:rPr>
          <w:rFonts w:hint="cs"/>
          <w:rtl/>
        </w:rPr>
      </w:pPr>
      <w:r>
        <w:rPr>
          <w:rtl/>
        </w:rPr>
        <w:t xml:space="preserve">["דברי הכנסת", חוברת </w:t>
      </w:r>
      <w:r>
        <w:rPr>
          <w:rFonts w:hint="cs"/>
          <w:rtl/>
        </w:rPr>
        <w:t>ט"ו</w:t>
      </w:r>
      <w:r>
        <w:rPr>
          <w:rtl/>
        </w:rPr>
        <w:t>, עמ'</w:t>
      </w:r>
      <w:r>
        <w:rPr>
          <w:rFonts w:hint="cs"/>
          <w:rtl/>
        </w:rPr>
        <w:t xml:space="preserve">  3597.</w:t>
      </w:r>
      <w:r>
        <w:rPr>
          <w:rtl/>
        </w:rPr>
        <w:t>]</w:t>
      </w:r>
    </w:p>
    <w:p w14:paraId="469E7291" w14:textId="77777777" w:rsidR="00000000" w:rsidRDefault="009432B4">
      <w:pPr>
        <w:pStyle w:val="SubjectSub"/>
        <w:rPr>
          <w:rFonts w:hint="cs"/>
          <w:u w:val="none"/>
          <w:rtl/>
        </w:rPr>
      </w:pPr>
      <w:r>
        <w:rPr>
          <w:rFonts w:hint="cs"/>
          <w:u w:val="none"/>
          <w:rtl/>
        </w:rPr>
        <w:t>(הצעת חברת הכנסת זהבה גלאון)</w:t>
      </w:r>
    </w:p>
    <w:p w14:paraId="479DFF44" w14:textId="77777777" w:rsidR="00000000" w:rsidRDefault="009432B4">
      <w:pPr>
        <w:pStyle w:val="a"/>
        <w:rPr>
          <w:rFonts w:hint="cs"/>
          <w:rtl/>
        </w:rPr>
      </w:pPr>
    </w:p>
    <w:p w14:paraId="13569E56" w14:textId="77777777" w:rsidR="00000000" w:rsidRDefault="009432B4">
      <w:pPr>
        <w:pStyle w:val="ad"/>
        <w:rPr>
          <w:rtl/>
        </w:rPr>
      </w:pPr>
      <w:r>
        <w:rPr>
          <w:rtl/>
        </w:rPr>
        <w:t>היו"ר יולי-יואל אדלשטיין:</w:t>
      </w:r>
    </w:p>
    <w:p w14:paraId="7D04F96B" w14:textId="77777777" w:rsidR="00000000" w:rsidRDefault="009432B4">
      <w:pPr>
        <w:pStyle w:val="a"/>
        <w:rPr>
          <w:rtl/>
        </w:rPr>
      </w:pPr>
    </w:p>
    <w:p w14:paraId="42E17635" w14:textId="77777777" w:rsidR="00000000" w:rsidRDefault="009432B4">
      <w:pPr>
        <w:pStyle w:val="a"/>
        <w:rPr>
          <w:rFonts w:hint="cs"/>
          <w:rtl/>
        </w:rPr>
      </w:pPr>
      <w:r>
        <w:rPr>
          <w:rFonts w:hint="cs"/>
          <w:rtl/>
        </w:rPr>
        <w:t>חברי הבית, הצבעה נוספת מתקיימת על הצ</w:t>
      </w:r>
      <w:r>
        <w:rPr>
          <w:rFonts w:hint="cs"/>
          <w:rtl/>
        </w:rPr>
        <w:t xml:space="preserve">עת חוק פ/1000, הצעת חוק דמי מחלה (היעדרות בשל מחלת ילד) (תיקון </w:t>
      </w:r>
      <w:r>
        <w:rPr>
          <w:rtl/>
        </w:rPr>
        <w:t>–</w:t>
      </w:r>
      <w:r>
        <w:rPr>
          <w:rFonts w:hint="cs"/>
          <w:rtl/>
        </w:rPr>
        <w:t xml:space="preserve"> היעדרות לצורך טיפול בילד שנולד פג), התשס"ג-2003, של חברת הכנסת זהבה גלאון. נא לשים לב, ההצבעה החלה.</w:t>
      </w:r>
    </w:p>
    <w:p w14:paraId="5E809E4D" w14:textId="77777777" w:rsidR="00000000" w:rsidRDefault="009432B4">
      <w:pPr>
        <w:pStyle w:val="a"/>
        <w:rPr>
          <w:rFonts w:hint="cs"/>
          <w:rtl/>
        </w:rPr>
      </w:pPr>
    </w:p>
    <w:p w14:paraId="0745E204" w14:textId="77777777" w:rsidR="00000000" w:rsidRDefault="009432B4">
      <w:pPr>
        <w:pStyle w:val="a7"/>
        <w:bidi/>
        <w:rPr>
          <w:rFonts w:hint="cs"/>
          <w:rtl/>
        </w:rPr>
      </w:pPr>
      <w:r>
        <w:rPr>
          <w:rFonts w:hint="cs"/>
          <w:rtl/>
        </w:rPr>
        <w:t>הצבעה מס' 7</w:t>
      </w:r>
    </w:p>
    <w:p w14:paraId="1EFC7877" w14:textId="77777777" w:rsidR="00000000" w:rsidRDefault="009432B4">
      <w:pPr>
        <w:pStyle w:val="a"/>
        <w:rPr>
          <w:rFonts w:hint="cs"/>
          <w:rtl/>
        </w:rPr>
      </w:pPr>
    </w:p>
    <w:p w14:paraId="56A62BDF" w14:textId="77777777" w:rsidR="00000000" w:rsidRDefault="009432B4">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61</w:t>
      </w:r>
    </w:p>
    <w:p w14:paraId="3FEDDE28" w14:textId="77777777" w:rsidR="00000000" w:rsidRDefault="009432B4">
      <w:pPr>
        <w:pStyle w:val="a8"/>
        <w:bidi/>
        <w:rPr>
          <w:rFonts w:hint="cs"/>
          <w:rtl/>
        </w:rPr>
      </w:pPr>
      <w:r>
        <w:rPr>
          <w:rFonts w:hint="cs"/>
          <w:rtl/>
        </w:rPr>
        <w:t xml:space="preserve">נגד </w:t>
      </w:r>
      <w:r>
        <w:rPr>
          <w:rtl/>
        </w:rPr>
        <w:t>–</w:t>
      </w:r>
      <w:r>
        <w:rPr>
          <w:rFonts w:hint="cs"/>
          <w:rtl/>
        </w:rPr>
        <w:t xml:space="preserve"> אין</w:t>
      </w:r>
    </w:p>
    <w:p w14:paraId="23707DB3" w14:textId="77777777" w:rsidR="00000000" w:rsidRDefault="009432B4">
      <w:pPr>
        <w:pStyle w:val="a8"/>
        <w:bidi/>
        <w:rPr>
          <w:rFonts w:hint="cs"/>
          <w:rtl/>
        </w:rPr>
      </w:pPr>
      <w:r>
        <w:rPr>
          <w:rFonts w:hint="cs"/>
          <w:rtl/>
        </w:rPr>
        <w:t xml:space="preserve">נמנעים </w:t>
      </w:r>
      <w:r>
        <w:rPr>
          <w:rtl/>
        </w:rPr>
        <w:t>–</w:t>
      </w:r>
      <w:r>
        <w:rPr>
          <w:rFonts w:hint="cs"/>
          <w:rtl/>
        </w:rPr>
        <w:t xml:space="preserve"> אין</w:t>
      </w:r>
    </w:p>
    <w:p w14:paraId="2D92F559" w14:textId="77777777" w:rsidR="00000000" w:rsidRDefault="009432B4">
      <w:pPr>
        <w:pStyle w:val="a9"/>
        <w:bidi/>
        <w:rPr>
          <w:rFonts w:hint="cs"/>
          <w:rtl/>
        </w:rPr>
      </w:pPr>
      <w:r>
        <w:rPr>
          <w:rFonts w:hint="cs"/>
          <w:rtl/>
        </w:rPr>
        <w:t xml:space="preserve">ההצעה להעביר את הצעת חוק דמי מחלה (היעדרות בשל מחלת ילד) (תיקון </w:t>
      </w:r>
      <w:r>
        <w:rPr>
          <w:rtl/>
        </w:rPr>
        <w:t>–</w:t>
      </w:r>
      <w:r>
        <w:rPr>
          <w:rFonts w:hint="cs"/>
          <w:rtl/>
        </w:rPr>
        <w:t xml:space="preserve"> היעדרות</w:t>
      </w:r>
    </w:p>
    <w:p w14:paraId="79DB2F72" w14:textId="77777777" w:rsidR="00000000" w:rsidRDefault="009432B4">
      <w:pPr>
        <w:pStyle w:val="a9"/>
        <w:bidi/>
        <w:rPr>
          <w:rFonts w:hint="cs"/>
          <w:rtl/>
        </w:rPr>
      </w:pPr>
      <w:r>
        <w:rPr>
          <w:rFonts w:hint="cs"/>
          <w:rtl/>
        </w:rPr>
        <w:t xml:space="preserve">לצורך טיפול בילד שנולד פג), התשס"ג-2003, לדיון מוקדם בוועדת העבודה, </w:t>
      </w:r>
      <w:r>
        <w:rPr>
          <w:rtl/>
        </w:rPr>
        <w:br/>
      </w:r>
      <w:r>
        <w:rPr>
          <w:rFonts w:hint="cs"/>
          <w:rtl/>
        </w:rPr>
        <w:t>הרווחה והבריאות נתקבלה.</w:t>
      </w:r>
    </w:p>
    <w:p w14:paraId="68B819A1" w14:textId="77777777" w:rsidR="00000000" w:rsidRDefault="009432B4">
      <w:pPr>
        <w:pStyle w:val="ad"/>
        <w:rPr>
          <w:rFonts w:hint="cs"/>
          <w:rtl/>
        </w:rPr>
      </w:pPr>
    </w:p>
    <w:p w14:paraId="79BC2102" w14:textId="77777777" w:rsidR="00000000" w:rsidRDefault="009432B4">
      <w:pPr>
        <w:pStyle w:val="a"/>
        <w:rPr>
          <w:rFonts w:hint="cs"/>
          <w:rtl/>
        </w:rPr>
      </w:pPr>
    </w:p>
    <w:p w14:paraId="414B3CAB" w14:textId="77777777" w:rsidR="00000000" w:rsidRDefault="009432B4">
      <w:pPr>
        <w:pStyle w:val="a"/>
        <w:rPr>
          <w:rFonts w:hint="cs"/>
          <w:rtl/>
        </w:rPr>
      </w:pPr>
    </w:p>
    <w:p w14:paraId="7E63382B" w14:textId="77777777" w:rsidR="00000000" w:rsidRDefault="009432B4">
      <w:pPr>
        <w:pStyle w:val="ad"/>
        <w:rPr>
          <w:rtl/>
        </w:rPr>
      </w:pPr>
      <w:r>
        <w:rPr>
          <w:rtl/>
        </w:rPr>
        <w:t>היו"ר יולי-יואל אדלשטיין:</w:t>
      </w:r>
    </w:p>
    <w:p w14:paraId="3F6ED7D6" w14:textId="77777777" w:rsidR="00000000" w:rsidRDefault="009432B4">
      <w:pPr>
        <w:pStyle w:val="a"/>
        <w:rPr>
          <w:rtl/>
        </w:rPr>
      </w:pPr>
    </w:p>
    <w:p w14:paraId="1A5AFD4B" w14:textId="77777777" w:rsidR="00000000" w:rsidRDefault="009432B4">
      <w:pPr>
        <w:pStyle w:val="a"/>
        <w:rPr>
          <w:rFonts w:hint="cs"/>
          <w:rtl/>
        </w:rPr>
      </w:pPr>
      <w:r>
        <w:rPr>
          <w:rFonts w:hint="cs"/>
          <w:rtl/>
        </w:rPr>
        <w:t xml:space="preserve">חברי הכנסת, 63 בעד </w:t>
      </w:r>
      <w:r>
        <w:rPr>
          <w:rtl/>
        </w:rPr>
        <w:t>–</w:t>
      </w:r>
      <w:r>
        <w:rPr>
          <w:rFonts w:hint="cs"/>
          <w:rtl/>
        </w:rPr>
        <w:t xml:space="preserve"> בצירוף קולו של יושב-ראש הכנסת, חבר הכנ</w:t>
      </w:r>
      <w:r>
        <w:rPr>
          <w:rFonts w:hint="cs"/>
          <w:rtl/>
        </w:rPr>
        <w:t xml:space="preserve">סת ריבלין, וקולו של יושב-ראש הישיבה, חבר הכנסת אדלשטיין </w:t>
      </w:r>
      <w:r>
        <w:rPr>
          <w:rtl/>
        </w:rPr>
        <w:t>–</w:t>
      </w:r>
      <w:r>
        <w:rPr>
          <w:rFonts w:hint="cs"/>
          <w:rtl/>
        </w:rPr>
        <w:t xml:space="preserve"> אין מתנגדים ואין נמנעים. לכן, גם הצעת חוק זו, של חברת הכנסת זהבה גלאון, תעבור להמשך הטיפול בוועדת העבודה, הרווחה והבריאות.</w:t>
      </w:r>
    </w:p>
    <w:p w14:paraId="2FB3E3D7" w14:textId="77777777" w:rsidR="00000000" w:rsidRDefault="009432B4">
      <w:pPr>
        <w:pStyle w:val="a"/>
        <w:rPr>
          <w:rFonts w:hint="cs"/>
          <w:rtl/>
        </w:rPr>
      </w:pPr>
    </w:p>
    <w:p w14:paraId="23386E6C" w14:textId="77777777" w:rsidR="00000000" w:rsidRDefault="009432B4">
      <w:pPr>
        <w:pStyle w:val="a"/>
        <w:rPr>
          <w:rFonts w:hint="cs"/>
          <w:rtl/>
        </w:rPr>
      </w:pPr>
      <w:r>
        <w:rPr>
          <w:rFonts w:hint="cs"/>
          <w:rtl/>
        </w:rPr>
        <w:t xml:space="preserve"> </w:t>
      </w:r>
    </w:p>
    <w:p w14:paraId="46F0EB5E" w14:textId="77777777" w:rsidR="00000000" w:rsidRDefault="009432B4">
      <w:pPr>
        <w:pStyle w:val="Subject"/>
        <w:rPr>
          <w:rFonts w:hint="cs"/>
          <w:rtl/>
        </w:rPr>
      </w:pPr>
      <w:bookmarkStart w:id="158" w:name="_Toc45934697"/>
      <w:bookmarkStart w:id="159" w:name="_Toc76385215"/>
      <w:r>
        <w:rPr>
          <w:rFonts w:hint="cs"/>
          <w:rtl/>
        </w:rPr>
        <w:t xml:space="preserve">הצעת חוק שירותי הדת היהודיים (תיקון </w:t>
      </w:r>
      <w:r>
        <w:rPr>
          <w:rtl/>
        </w:rPr>
        <w:t>–</w:t>
      </w:r>
      <w:r>
        <w:rPr>
          <w:rFonts w:hint="cs"/>
          <w:rtl/>
        </w:rPr>
        <w:t xml:space="preserve"> משך כהונת רב עיר), התשס"ג-2003</w:t>
      </w:r>
      <w:bookmarkEnd w:id="158"/>
      <w:bookmarkEnd w:id="159"/>
    </w:p>
    <w:p w14:paraId="23824F97" w14:textId="77777777" w:rsidR="00000000" w:rsidRDefault="009432B4">
      <w:pPr>
        <w:pStyle w:val="a"/>
        <w:rPr>
          <w:rFonts w:hint="cs"/>
          <w:rtl/>
        </w:rPr>
      </w:pPr>
      <w:r>
        <w:rPr>
          <w:rtl/>
        </w:rPr>
        <w:t>[</w:t>
      </w:r>
      <w:r>
        <w:rPr>
          <w:rFonts w:hint="cs"/>
          <w:rtl/>
        </w:rPr>
        <w:t>נס</w:t>
      </w:r>
      <w:r>
        <w:rPr>
          <w:rFonts w:hint="cs"/>
          <w:rtl/>
        </w:rPr>
        <w:t>פחות.</w:t>
      </w:r>
      <w:r>
        <w:rPr>
          <w:rtl/>
        </w:rPr>
        <w:t>]</w:t>
      </w:r>
    </w:p>
    <w:p w14:paraId="5934108C" w14:textId="77777777" w:rsidR="00000000" w:rsidRDefault="009432B4">
      <w:pPr>
        <w:pStyle w:val="SubjectSub"/>
        <w:rPr>
          <w:rFonts w:hint="cs"/>
          <w:u w:val="none"/>
          <w:rtl/>
        </w:rPr>
      </w:pPr>
      <w:r>
        <w:rPr>
          <w:rFonts w:hint="cs"/>
          <w:u w:val="none"/>
          <w:rtl/>
        </w:rPr>
        <w:t>(הצעת קבוצת חברי הכנסת)</w:t>
      </w:r>
    </w:p>
    <w:p w14:paraId="3D6BA9A5" w14:textId="77777777" w:rsidR="00000000" w:rsidRDefault="009432B4">
      <w:pPr>
        <w:pStyle w:val="a"/>
        <w:rPr>
          <w:rFonts w:hint="cs"/>
          <w:rtl/>
        </w:rPr>
      </w:pPr>
    </w:p>
    <w:p w14:paraId="6657F029" w14:textId="77777777" w:rsidR="00000000" w:rsidRDefault="009432B4">
      <w:pPr>
        <w:pStyle w:val="ad"/>
        <w:rPr>
          <w:rtl/>
        </w:rPr>
      </w:pPr>
      <w:r>
        <w:rPr>
          <w:rtl/>
        </w:rPr>
        <w:t>היו"ר יולי-יואל אדלשטיין:</w:t>
      </w:r>
    </w:p>
    <w:p w14:paraId="56A55133" w14:textId="77777777" w:rsidR="00000000" w:rsidRDefault="009432B4">
      <w:pPr>
        <w:pStyle w:val="a"/>
        <w:rPr>
          <w:rtl/>
        </w:rPr>
      </w:pPr>
    </w:p>
    <w:p w14:paraId="1F28F87B" w14:textId="77777777" w:rsidR="00000000" w:rsidRDefault="009432B4">
      <w:pPr>
        <w:pStyle w:val="a"/>
        <w:rPr>
          <w:rFonts w:hint="cs"/>
          <w:rtl/>
        </w:rPr>
      </w:pPr>
      <w:r>
        <w:rPr>
          <w:rFonts w:hint="cs"/>
          <w:rtl/>
        </w:rPr>
        <w:t xml:space="preserve">חברי הכנסת, אנחנו נעבור להצעת החוק הבאה, הצעת חוק פ/687, הצעת חוק שירותי הדת היהודיים (תיקון </w:t>
      </w:r>
      <w:r>
        <w:rPr>
          <w:rtl/>
        </w:rPr>
        <w:t>–</w:t>
      </w:r>
      <w:r>
        <w:rPr>
          <w:rFonts w:hint="cs"/>
          <w:rtl/>
        </w:rPr>
        <w:t xml:space="preserve"> משך כהונת רב עיר), התשס"ג-2003. הצעת החוק היא של חברי הכנסת חיים אורון, רן כהן וזהבה גלאון. ינמק חבר ה</w:t>
      </w:r>
      <w:r>
        <w:rPr>
          <w:rFonts w:hint="cs"/>
          <w:rtl/>
        </w:rPr>
        <w:t>כנסת אורון. בבקשה, אדוני, עד עשר דקות לרשותך.</w:t>
      </w:r>
    </w:p>
    <w:p w14:paraId="01D15031" w14:textId="77777777" w:rsidR="00000000" w:rsidRDefault="009432B4">
      <w:pPr>
        <w:pStyle w:val="a"/>
        <w:rPr>
          <w:rFonts w:hint="cs"/>
          <w:rtl/>
        </w:rPr>
      </w:pPr>
    </w:p>
    <w:p w14:paraId="55FE228B" w14:textId="77777777" w:rsidR="00000000" w:rsidRDefault="009432B4">
      <w:pPr>
        <w:pStyle w:val="Speaker"/>
        <w:rPr>
          <w:rtl/>
        </w:rPr>
      </w:pPr>
      <w:bookmarkStart w:id="160" w:name="FS000001065T09_07_2003_13_53_47"/>
      <w:bookmarkStart w:id="161" w:name="FS000001065T09_07_2003_13_53_57"/>
      <w:bookmarkStart w:id="162" w:name="_Toc45934698"/>
      <w:bookmarkStart w:id="163" w:name="_Toc76385216"/>
      <w:bookmarkEnd w:id="160"/>
      <w:bookmarkEnd w:id="161"/>
      <w:r>
        <w:rPr>
          <w:rFonts w:hint="eastAsia"/>
          <w:rtl/>
        </w:rPr>
        <w:t>חיים</w:t>
      </w:r>
      <w:r>
        <w:rPr>
          <w:rtl/>
        </w:rPr>
        <w:t xml:space="preserve"> אורון (מרצ):</w:t>
      </w:r>
      <w:bookmarkEnd w:id="162"/>
      <w:bookmarkEnd w:id="163"/>
    </w:p>
    <w:p w14:paraId="118017ED" w14:textId="77777777" w:rsidR="00000000" w:rsidRDefault="009432B4">
      <w:pPr>
        <w:pStyle w:val="a"/>
        <w:rPr>
          <w:rFonts w:hint="cs"/>
          <w:rtl/>
        </w:rPr>
      </w:pPr>
    </w:p>
    <w:p w14:paraId="7A229904" w14:textId="77777777" w:rsidR="00000000" w:rsidRDefault="009432B4">
      <w:pPr>
        <w:pStyle w:val="a"/>
        <w:rPr>
          <w:rFonts w:hint="cs"/>
          <w:rtl/>
        </w:rPr>
      </w:pPr>
      <w:r>
        <w:rPr>
          <w:rFonts w:hint="cs"/>
          <w:rtl/>
        </w:rPr>
        <w:t>אדוני היושב-ראש, אני מבקש להציע הצעת חוק שעניינה אחד, והוא שתוגבל כהונתו של רב עיר לעשר שנים; לא לחמש שנים, לא לארבע שנים, אלא לעשר שנים. אני תוהה למה הצעת חוק כזאת צריכה בעצם לבוא מחבר כנסת</w:t>
      </w:r>
      <w:r>
        <w:rPr>
          <w:rFonts w:hint="cs"/>
          <w:rtl/>
        </w:rPr>
        <w:t xml:space="preserve"> כמותי, למה לא יבואו חברי הכנסת הדתיים או הממשלה ויציעו אותה. ואגב, רבים מחברי הכנסת הדתיים אומרים לי בנפרד: הצעת החוק נכונה וצודקת. </w:t>
      </w:r>
    </w:p>
    <w:p w14:paraId="1C5517F4" w14:textId="77777777" w:rsidR="00000000" w:rsidRDefault="009432B4">
      <w:pPr>
        <w:pStyle w:val="a"/>
        <w:rPr>
          <w:rFonts w:hint="cs"/>
          <w:rtl/>
        </w:rPr>
      </w:pPr>
    </w:p>
    <w:p w14:paraId="0784BBE5" w14:textId="77777777" w:rsidR="00000000" w:rsidRDefault="009432B4">
      <w:pPr>
        <w:pStyle w:val="ac"/>
        <w:rPr>
          <w:rtl/>
        </w:rPr>
      </w:pPr>
      <w:r>
        <w:rPr>
          <w:rFonts w:hint="eastAsia"/>
          <w:rtl/>
        </w:rPr>
        <w:t>שאול</w:t>
      </w:r>
      <w:r>
        <w:rPr>
          <w:rtl/>
        </w:rPr>
        <w:t xml:space="preserve"> יהלום (מפד"ל):</w:t>
      </w:r>
    </w:p>
    <w:p w14:paraId="0A28E1EA" w14:textId="77777777" w:rsidR="00000000" w:rsidRDefault="009432B4">
      <w:pPr>
        <w:pStyle w:val="a"/>
        <w:rPr>
          <w:rFonts w:hint="cs"/>
          <w:rtl/>
        </w:rPr>
      </w:pPr>
    </w:p>
    <w:p w14:paraId="5D6F7771" w14:textId="77777777" w:rsidR="00000000" w:rsidRDefault="009432B4">
      <w:pPr>
        <w:pStyle w:val="a"/>
        <w:rPr>
          <w:rFonts w:hint="cs"/>
          <w:rtl/>
        </w:rPr>
      </w:pPr>
      <w:r>
        <w:rPr>
          <w:rFonts w:hint="cs"/>
          <w:rtl/>
        </w:rPr>
        <w:t>לא נכון - - -</w:t>
      </w:r>
    </w:p>
    <w:p w14:paraId="1846150D" w14:textId="77777777" w:rsidR="00000000" w:rsidRDefault="009432B4">
      <w:pPr>
        <w:pStyle w:val="a"/>
        <w:rPr>
          <w:rFonts w:hint="cs"/>
          <w:rtl/>
        </w:rPr>
      </w:pPr>
    </w:p>
    <w:p w14:paraId="53A255E2" w14:textId="77777777" w:rsidR="00000000" w:rsidRDefault="009432B4">
      <w:pPr>
        <w:pStyle w:val="SpeakerCon"/>
        <w:rPr>
          <w:rtl/>
        </w:rPr>
      </w:pPr>
      <w:bookmarkStart w:id="164" w:name="FS000001065T09_07_2003_13_56_42C"/>
      <w:bookmarkEnd w:id="164"/>
      <w:r>
        <w:rPr>
          <w:rtl/>
        </w:rPr>
        <w:t>חיים אורון (מרצ):</w:t>
      </w:r>
    </w:p>
    <w:p w14:paraId="15C5A7DB" w14:textId="77777777" w:rsidR="00000000" w:rsidRDefault="009432B4">
      <w:pPr>
        <w:pStyle w:val="a"/>
        <w:rPr>
          <w:rtl/>
        </w:rPr>
      </w:pPr>
    </w:p>
    <w:p w14:paraId="5AC52D7C" w14:textId="77777777" w:rsidR="00000000" w:rsidRDefault="009432B4">
      <w:pPr>
        <w:pStyle w:val="a"/>
        <w:rPr>
          <w:rFonts w:hint="cs"/>
          <w:rtl/>
        </w:rPr>
      </w:pPr>
      <w:r>
        <w:rPr>
          <w:rFonts w:hint="cs"/>
          <w:rtl/>
        </w:rPr>
        <w:t>תיכף אגיד. רבים מהם אומרים שהצעת החוק נכונה וצודקת. חלק מהם גם הגי</w:t>
      </w:r>
      <w:r>
        <w:rPr>
          <w:rFonts w:hint="cs"/>
          <w:rtl/>
        </w:rPr>
        <w:t xml:space="preserve">שו הצעת חוק כזאת בכנסת הקודמת. </w:t>
      </w:r>
    </w:p>
    <w:p w14:paraId="596EDF56" w14:textId="77777777" w:rsidR="00000000" w:rsidRDefault="009432B4">
      <w:pPr>
        <w:pStyle w:val="a"/>
        <w:rPr>
          <w:rFonts w:hint="cs"/>
          <w:rtl/>
        </w:rPr>
      </w:pPr>
    </w:p>
    <w:p w14:paraId="0D7AD8A9" w14:textId="77777777" w:rsidR="00000000" w:rsidRDefault="009432B4">
      <w:pPr>
        <w:pStyle w:val="ac"/>
        <w:rPr>
          <w:rtl/>
        </w:rPr>
      </w:pPr>
      <w:r>
        <w:rPr>
          <w:rFonts w:hint="eastAsia"/>
          <w:rtl/>
        </w:rPr>
        <w:t>שאול</w:t>
      </w:r>
      <w:r>
        <w:rPr>
          <w:rtl/>
        </w:rPr>
        <w:t xml:space="preserve"> יהלום (מפד"ל):</w:t>
      </w:r>
    </w:p>
    <w:p w14:paraId="3CD68CE2" w14:textId="77777777" w:rsidR="00000000" w:rsidRDefault="009432B4">
      <w:pPr>
        <w:pStyle w:val="a"/>
        <w:rPr>
          <w:rFonts w:hint="cs"/>
          <w:rtl/>
        </w:rPr>
      </w:pPr>
    </w:p>
    <w:p w14:paraId="0DE78A81" w14:textId="77777777" w:rsidR="00000000" w:rsidRDefault="009432B4">
      <w:pPr>
        <w:pStyle w:val="a"/>
        <w:rPr>
          <w:rFonts w:hint="cs"/>
          <w:rtl/>
        </w:rPr>
      </w:pPr>
      <w:r>
        <w:rPr>
          <w:rFonts w:hint="cs"/>
          <w:rtl/>
        </w:rPr>
        <w:t>מי?</w:t>
      </w:r>
    </w:p>
    <w:p w14:paraId="06B92686" w14:textId="77777777" w:rsidR="00000000" w:rsidRDefault="009432B4">
      <w:pPr>
        <w:pStyle w:val="a"/>
        <w:rPr>
          <w:rFonts w:hint="cs"/>
          <w:rtl/>
        </w:rPr>
      </w:pPr>
    </w:p>
    <w:p w14:paraId="080783E0" w14:textId="77777777" w:rsidR="00000000" w:rsidRDefault="009432B4">
      <w:pPr>
        <w:pStyle w:val="a"/>
        <w:rPr>
          <w:rFonts w:hint="cs"/>
          <w:rtl/>
        </w:rPr>
      </w:pPr>
    </w:p>
    <w:p w14:paraId="235AEDC3" w14:textId="77777777" w:rsidR="00000000" w:rsidRDefault="009432B4">
      <w:pPr>
        <w:pStyle w:val="SpeakerCon"/>
        <w:rPr>
          <w:rtl/>
        </w:rPr>
      </w:pPr>
      <w:bookmarkStart w:id="165" w:name="FS000001065T09_07_2003_13_57_24C"/>
      <w:bookmarkEnd w:id="165"/>
      <w:r>
        <w:rPr>
          <w:rtl/>
        </w:rPr>
        <w:t>חיים אורון (מרצ):</w:t>
      </w:r>
    </w:p>
    <w:p w14:paraId="72600CF5" w14:textId="77777777" w:rsidR="00000000" w:rsidRDefault="009432B4">
      <w:pPr>
        <w:pStyle w:val="a"/>
        <w:rPr>
          <w:rtl/>
        </w:rPr>
      </w:pPr>
    </w:p>
    <w:p w14:paraId="69DDF8E7" w14:textId="77777777" w:rsidR="00000000" w:rsidRDefault="009432B4">
      <w:pPr>
        <w:pStyle w:val="a"/>
        <w:rPr>
          <w:rFonts w:hint="cs"/>
          <w:rtl/>
        </w:rPr>
      </w:pPr>
      <w:r>
        <w:rPr>
          <w:rFonts w:hint="cs"/>
          <w:rtl/>
        </w:rPr>
        <w:t>חבר הכנסת גפני.</w:t>
      </w:r>
    </w:p>
    <w:p w14:paraId="03A2B753" w14:textId="77777777" w:rsidR="00000000" w:rsidRDefault="009432B4">
      <w:pPr>
        <w:pStyle w:val="a"/>
        <w:rPr>
          <w:rFonts w:hint="cs"/>
          <w:rtl/>
        </w:rPr>
      </w:pPr>
    </w:p>
    <w:p w14:paraId="145F92DE" w14:textId="77777777" w:rsidR="00000000" w:rsidRDefault="009432B4">
      <w:pPr>
        <w:pStyle w:val="ad"/>
        <w:rPr>
          <w:rtl/>
        </w:rPr>
      </w:pPr>
      <w:r>
        <w:rPr>
          <w:rtl/>
        </w:rPr>
        <w:t>היו"ר יולי-יואל אדלשטיין:</w:t>
      </w:r>
    </w:p>
    <w:p w14:paraId="31920C77" w14:textId="77777777" w:rsidR="00000000" w:rsidRDefault="009432B4">
      <w:pPr>
        <w:pStyle w:val="a"/>
        <w:rPr>
          <w:rtl/>
        </w:rPr>
      </w:pPr>
    </w:p>
    <w:p w14:paraId="4AF50573" w14:textId="77777777" w:rsidR="00000000" w:rsidRDefault="009432B4">
      <w:pPr>
        <w:pStyle w:val="a"/>
        <w:rPr>
          <w:rFonts w:hint="cs"/>
          <w:rtl/>
        </w:rPr>
      </w:pPr>
      <w:r>
        <w:rPr>
          <w:rFonts w:hint="cs"/>
          <w:rtl/>
        </w:rPr>
        <w:t>חבר הכנסת יהלום, גם כשאתה יושב קולך נשמע. אז שב.</w:t>
      </w:r>
    </w:p>
    <w:p w14:paraId="34DEECE9" w14:textId="77777777" w:rsidR="00000000" w:rsidRDefault="009432B4">
      <w:pPr>
        <w:pStyle w:val="a"/>
        <w:rPr>
          <w:rFonts w:hint="cs"/>
          <w:rtl/>
        </w:rPr>
      </w:pPr>
    </w:p>
    <w:p w14:paraId="67338234" w14:textId="77777777" w:rsidR="00000000" w:rsidRDefault="009432B4">
      <w:pPr>
        <w:pStyle w:val="SpeakerCon"/>
        <w:rPr>
          <w:rtl/>
        </w:rPr>
      </w:pPr>
      <w:bookmarkStart w:id="166" w:name="FS000001065T09_07_2003_13_57_48C"/>
      <w:bookmarkEnd w:id="166"/>
      <w:r>
        <w:rPr>
          <w:rtl/>
        </w:rPr>
        <w:t>חיים אורון (מרצ):</w:t>
      </w:r>
    </w:p>
    <w:p w14:paraId="3E1703BF" w14:textId="77777777" w:rsidR="00000000" w:rsidRDefault="009432B4">
      <w:pPr>
        <w:pStyle w:val="a"/>
        <w:rPr>
          <w:rtl/>
        </w:rPr>
      </w:pPr>
    </w:p>
    <w:p w14:paraId="13F77DB9" w14:textId="77777777" w:rsidR="00000000" w:rsidRDefault="009432B4">
      <w:pPr>
        <w:pStyle w:val="a"/>
        <w:rPr>
          <w:rFonts w:hint="cs"/>
          <w:rtl/>
        </w:rPr>
      </w:pPr>
      <w:r>
        <w:rPr>
          <w:rFonts w:hint="cs"/>
          <w:rtl/>
        </w:rPr>
        <w:t>ואז אני שואל את עצמי - - -</w:t>
      </w:r>
    </w:p>
    <w:p w14:paraId="189ED2B0" w14:textId="77777777" w:rsidR="00000000" w:rsidRDefault="009432B4">
      <w:pPr>
        <w:pStyle w:val="a"/>
        <w:rPr>
          <w:rFonts w:hint="cs"/>
          <w:rtl/>
        </w:rPr>
      </w:pPr>
    </w:p>
    <w:p w14:paraId="2005716C" w14:textId="77777777" w:rsidR="00000000" w:rsidRDefault="009432B4">
      <w:pPr>
        <w:pStyle w:val="ac"/>
        <w:rPr>
          <w:rtl/>
        </w:rPr>
      </w:pPr>
      <w:r>
        <w:rPr>
          <w:rFonts w:hint="eastAsia"/>
          <w:rtl/>
        </w:rPr>
        <w:t>קריאה</w:t>
      </w:r>
      <w:r>
        <w:rPr>
          <w:rtl/>
        </w:rPr>
        <w:t>:</w:t>
      </w:r>
    </w:p>
    <w:p w14:paraId="0BDCFAA7" w14:textId="77777777" w:rsidR="00000000" w:rsidRDefault="009432B4">
      <w:pPr>
        <w:pStyle w:val="a"/>
        <w:rPr>
          <w:rFonts w:hint="cs"/>
          <w:rtl/>
        </w:rPr>
      </w:pPr>
    </w:p>
    <w:p w14:paraId="378897E9" w14:textId="77777777" w:rsidR="00000000" w:rsidRDefault="009432B4">
      <w:pPr>
        <w:pStyle w:val="a"/>
        <w:rPr>
          <w:rFonts w:hint="cs"/>
          <w:rtl/>
        </w:rPr>
      </w:pPr>
      <w:r>
        <w:rPr>
          <w:rFonts w:hint="cs"/>
          <w:rtl/>
        </w:rPr>
        <w:t>גפני היה בעד - - -</w:t>
      </w:r>
    </w:p>
    <w:p w14:paraId="0E3884D0" w14:textId="77777777" w:rsidR="00000000" w:rsidRDefault="009432B4">
      <w:pPr>
        <w:pStyle w:val="a"/>
        <w:rPr>
          <w:rFonts w:hint="cs"/>
          <w:rtl/>
        </w:rPr>
      </w:pPr>
    </w:p>
    <w:p w14:paraId="294BD7C3" w14:textId="77777777" w:rsidR="00000000" w:rsidRDefault="009432B4">
      <w:pPr>
        <w:pStyle w:val="SpeakerCon"/>
        <w:rPr>
          <w:rtl/>
        </w:rPr>
      </w:pPr>
      <w:bookmarkStart w:id="167" w:name="FS000001065T09_07_2003_13_58_20C"/>
      <w:bookmarkEnd w:id="167"/>
      <w:r>
        <w:rPr>
          <w:rtl/>
        </w:rPr>
        <w:t>חיים אור</w:t>
      </w:r>
      <w:r>
        <w:rPr>
          <w:rtl/>
        </w:rPr>
        <w:t>ון (מרצ):</w:t>
      </w:r>
    </w:p>
    <w:p w14:paraId="5DA11028" w14:textId="77777777" w:rsidR="00000000" w:rsidRDefault="009432B4">
      <w:pPr>
        <w:pStyle w:val="a"/>
        <w:rPr>
          <w:rtl/>
        </w:rPr>
      </w:pPr>
    </w:p>
    <w:p w14:paraId="06F5B0D7" w14:textId="77777777" w:rsidR="00000000" w:rsidRDefault="009432B4">
      <w:pPr>
        <w:pStyle w:val="a"/>
        <w:rPr>
          <w:rFonts w:hint="cs"/>
          <w:rtl/>
        </w:rPr>
      </w:pPr>
      <w:r>
        <w:rPr>
          <w:rFonts w:hint="cs"/>
          <w:rtl/>
        </w:rPr>
        <w:t xml:space="preserve">ואז אני שואל את עצמי, למה בעצם זה צריך להיתפס כעוד קטע מהמלחמה בין דתיים לחילונים. הרי ידוע שרב העיר בדרך כלל </w:t>
      </w:r>
      <w:r>
        <w:rPr>
          <w:rtl/>
        </w:rPr>
        <w:t>–</w:t>
      </w:r>
      <w:r>
        <w:rPr>
          <w:rFonts w:hint="cs"/>
          <w:rtl/>
        </w:rPr>
        <w:t xml:space="preserve"> תקפותו הרבה יותר גדולה לא לגבי הציבור שמיוצג פה - - -</w:t>
      </w:r>
    </w:p>
    <w:p w14:paraId="1A8DE793" w14:textId="77777777" w:rsidR="00000000" w:rsidRDefault="009432B4">
      <w:pPr>
        <w:pStyle w:val="a"/>
        <w:ind w:firstLine="0"/>
        <w:rPr>
          <w:rFonts w:hint="cs"/>
          <w:rtl/>
        </w:rPr>
      </w:pPr>
    </w:p>
    <w:p w14:paraId="50F9A01C" w14:textId="77777777" w:rsidR="00000000" w:rsidRDefault="009432B4">
      <w:pPr>
        <w:pStyle w:val="ac"/>
        <w:rPr>
          <w:rtl/>
        </w:rPr>
      </w:pPr>
      <w:r>
        <w:rPr>
          <w:rFonts w:hint="eastAsia"/>
          <w:rtl/>
        </w:rPr>
        <w:t>יצחק</w:t>
      </w:r>
      <w:r>
        <w:rPr>
          <w:rtl/>
        </w:rPr>
        <w:t xml:space="preserve"> וקנין (ש"ס):</w:t>
      </w:r>
    </w:p>
    <w:p w14:paraId="1380245F" w14:textId="77777777" w:rsidR="00000000" w:rsidRDefault="009432B4">
      <w:pPr>
        <w:pStyle w:val="a"/>
        <w:rPr>
          <w:rFonts w:hint="cs"/>
          <w:rtl/>
        </w:rPr>
      </w:pPr>
    </w:p>
    <w:p w14:paraId="36000DF4" w14:textId="77777777" w:rsidR="00000000" w:rsidRDefault="009432B4">
      <w:pPr>
        <w:pStyle w:val="a"/>
        <w:rPr>
          <w:rFonts w:hint="cs"/>
          <w:rtl/>
        </w:rPr>
      </w:pPr>
      <w:r>
        <w:rPr>
          <w:rFonts w:hint="cs"/>
          <w:rtl/>
        </w:rPr>
        <w:t>- - -</w:t>
      </w:r>
    </w:p>
    <w:p w14:paraId="3B242162" w14:textId="77777777" w:rsidR="00000000" w:rsidRDefault="009432B4">
      <w:pPr>
        <w:pStyle w:val="a"/>
        <w:rPr>
          <w:rFonts w:hint="cs"/>
          <w:rtl/>
        </w:rPr>
      </w:pPr>
    </w:p>
    <w:p w14:paraId="74217AF9" w14:textId="77777777" w:rsidR="00000000" w:rsidRDefault="009432B4">
      <w:pPr>
        <w:pStyle w:val="SpeakerCon"/>
        <w:rPr>
          <w:rtl/>
        </w:rPr>
      </w:pPr>
      <w:bookmarkStart w:id="168" w:name="FS000001065T09_07_2003_13_59_47C"/>
      <w:bookmarkEnd w:id="168"/>
      <w:r>
        <w:rPr>
          <w:rtl/>
        </w:rPr>
        <w:t>חיים אורון (מרצ):</w:t>
      </w:r>
    </w:p>
    <w:p w14:paraId="4377A282" w14:textId="77777777" w:rsidR="00000000" w:rsidRDefault="009432B4">
      <w:pPr>
        <w:pStyle w:val="a"/>
        <w:rPr>
          <w:rtl/>
        </w:rPr>
      </w:pPr>
    </w:p>
    <w:p w14:paraId="5FA23F66" w14:textId="77777777" w:rsidR="00000000" w:rsidRDefault="009432B4">
      <w:pPr>
        <w:pStyle w:val="a"/>
        <w:rPr>
          <w:rFonts w:hint="cs"/>
          <w:rtl/>
        </w:rPr>
      </w:pPr>
      <w:r>
        <w:rPr>
          <w:rFonts w:hint="cs"/>
          <w:rtl/>
        </w:rPr>
        <w:t xml:space="preserve">תיכף אני מגיע לשופטים. </w:t>
      </w:r>
    </w:p>
    <w:p w14:paraId="6E6714A7" w14:textId="77777777" w:rsidR="00000000" w:rsidRDefault="009432B4">
      <w:pPr>
        <w:pStyle w:val="a"/>
        <w:rPr>
          <w:rFonts w:hint="cs"/>
          <w:rtl/>
        </w:rPr>
      </w:pPr>
    </w:p>
    <w:p w14:paraId="03903A64" w14:textId="77777777" w:rsidR="00000000" w:rsidRDefault="009432B4">
      <w:pPr>
        <w:pStyle w:val="ac"/>
        <w:rPr>
          <w:rtl/>
        </w:rPr>
      </w:pPr>
      <w:r>
        <w:rPr>
          <w:rFonts w:hint="eastAsia"/>
          <w:rtl/>
        </w:rPr>
        <w:t>יצחק</w:t>
      </w:r>
      <w:r>
        <w:rPr>
          <w:rtl/>
        </w:rPr>
        <w:t xml:space="preserve"> וקנ</w:t>
      </w:r>
      <w:r>
        <w:rPr>
          <w:rtl/>
        </w:rPr>
        <w:t>ין (ש"ס):</w:t>
      </w:r>
    </w:p>
    <w:p w14:paraId="4F1CBB36" w14:textId="77777777" w:rsidR="00000000" w:rsidRDefault="009432B4">
      <w:pPr>
        <w:pStyle w:val="a"/>
        <w:rPr>
          <w:rFonts w:hint="cs"/>
          <w:rtl/>
        </w:rPr>
      </w:pPr>
    </w:p>
    <w:p w14:paraId="1C46D8E4" w14:textId="77777777" w:rsidR="00000000" w:rsidRDefault="009432B4">
      <w:pPr>
        <w:pStyle w:val="a"/>
        <w:rPr>
          <w:rFonts w:hint="cs"/>
          <w:rtl/>
        </w:rPr>
      </w:pPr>
      <w:r>
        <w:rPr>
          <w:rFonts w:hint="cs"/>
          <w:rtl/>
        </w:rPr>
        <w:t>- - - עד הסוף.</w:t>
      </w:r>
    </w:p>
    <w:p w14:paraId="64FB673C" w14:textId="77777777" w:rsidR="00000000" w:rsidRDefault="009432B4">
      <w:pPr>
        <w:pStyle w:val="a"/>
        <w:rPr>
          <w:rFonts w:hint="cs"/>
          <w:rtl/>
        </w:rPr>
      </w:pPr>
    </w:p>
    <w:p w14:paraId="1BB462C8" w14:textId="77777777" w:rsidR="00000000" w:rsidRDefault="009432B4">
      <w:pPr>
        <w:pStyle w:val="ad"/>
        <w:rPr>
          <w:rtl/>
        </w:rPr>
      </w:pPr>
      <w:r>
        <w:rPr>
          <w:rtl/>
        </w:rPr>
        <w:t>היו"ר יולי-יואל אדלשטיין:</w:t>
      </w:r>
    </w:p>
    <w:p w14:paraId="723E6167" w14:textId="77777777" w:rsidR="00000000" w:rsidRDefault="009432B4">
      <w:pPr>
        <w:pStyle w:val="a"/>
        <w:rPr>
          <w:rtl/>
        </w:rPr>
      </w:pPr>
    </w:p>
    <w:p w14:paraId="5E2BA8F3" w14:textId="77777777" w:rsidR="00000000" w:rsidRDefault="009432B4">
      <w:pPr>
        <w:pStyle w:val="a"/>
        <w:rPr>
          <w:rFonts w:hint="cs"/>
          <w:rtl/>
        </w:rPr>
      </w:pPr>
      <w:r>
        <w:rPr>
          <w:rFonts w:hint="cs"/>
          <w:rtl/>
        </w:rPr>
        <w:t>חברי הכנסת, חבר הכנסת אורון מציג כרגע את הצעתו. אני מבקש להקשיב.</w:t>
      </w:r>
    </w:p>
    <w:p w14:paraId="4BFD47EC" w14:textId="77777777" w:rsidR="00000000" w:rsidRDefault="009432B4">
      <w:pPr>
        <w:pStyle w:val="a"/>
        <w:rPr>
          <w:rFonts w:hint="cs"/>
          <w:rtl/>
        </w:rPr>
      </w:pPr>
    </w:p>
    <w:p w14:paraId="4EBCF3D0" w14:textId="77777777" w:rsidR="00000000" w:rsidRDefault="009432B4">
      <w:pPr>
        <w:pStyle w:val="SpeakerCon"/>
        <w:rPr>
          <w:rtl/>
        </w:rPr>
      </w:pPr>
      <w:bookmarkStart w:id="169" w:name="FS000001065T09_07_2003_14_00_26C"/>
      <w:bookmarkEnd w:id="169"/>
      <w:r>
        <w:rPr>
          <w:rtl/>
        </w:rPr>
        <w:t>חיים אורון (מרצ):</w:t>
      </w:r>
    </w:p>
    <w:p w14:paraId="41E24C8D" w14:textId="77777777" w:rsidR="00000000" w:rsidRDefault="009432B4">
      <w:pPr>
        <w:pStyle w:val="a"/>
        <w:rPr>
          <w:rtl/>
        </w:rPr>
      </w:pPr>
    </w:p>
    <w:p w14:paraId="219F9CD5" w14:textId="77777777" w:rsidR="00000000" w:rsidRDefault="009432B4">
      <w:pPr>
        <w:pStyle w:val="a"/>
        <w:rPr>
          <w:rFonts w:hint="cs"/>
          <w:rtl/>
        </w:rPr>
      </w:pPr>
      <w:r>
        <w:rPr>
          <w:rFonts w:hint="cs"/>
          <w:rtl/>
        </w:rPr>
        <w:t xml:space="preserve">הרי ידוע שחלק גדול מהציבור הדתי שיושב בבית הזה </w:t>
      </w:r>
      <w:r>
        <w:rPr>
          <w:rtl/>
        </w:rPr>
        <w:t>–</w:t>
      </w:r>
      <w:r>
        <w:rPr>
          <w:rFonts w:hint="cs"/>
          <w:rtl/>
        </w:rPr>
        <w:t xml:space="preserve"> יש רבנים,  שאינם רבני ערים,  שהם הסמכות המוסרית שלהם, שהם הסמכות ההל</w:t>
      </w:r>
      <w:r>
        <w:rPr>
          <w:rFonts w:hint="cs"/>
          <w:rtl/>
        </w:rPr>
        <w:t>כתית שלהם, שאתם הם מתייעצים ואליהם הם פונים; לא אל רב העיר. מי חייב ללכת לרב העיר? אל רב העיר חייב לפנות מי שאיננו חרדי מקבוצה א' או מקבוצה ב' או מהמפד"ל.  מדובר באנשים שאין להם כתובת אחרת. הם הולכים לרב העיר.</w:t>
      </w:r>
    </w:p>
    <w:p w14:paraId="03506888" w14:textId="77777777" w:rsidR="00000000" w:rsidRDefault="009432B4">
      <w:pPr>
        <w:pStyle w:val="a"/>
        <w:rPr>
          <w:rFonts w:hint="cs"/>
          <w:rtl/>
        </w:rPr>
      </w:pPr>
    </w:p>
    <w:p w14:paraId="3EC6D205" w14:textId="77777777" w:rsidR="00000000" w:rsidRDefault="009432B4">
      <w:pPr>
        <w:pStyle w:val="a"/>
        <w:rPr>
          <w:rFonts w:hint="cs"/>
          <w:rtl/>
        </w:rPr>
      </w:pPr>
      <w:r>
        <w:rPr>
          <w:rFonts w:hint="cs"/>
          <w:rtl/>
        </w:rPr>
        <w:t>ממנים רב עיר לכל חייו, והרי העיתונות והמציאות</w:t>
      </w:r>
      <w:r>
        <w:rPr>
          <w:rFonts w:hint="cs"/>
          <w:rtl/>
        </w:rPr>
        <w:t xml:space="preserve"> רוויות סיפורים על רב עיר שלא גר באותה עיר, ורודפים אחריו; על רב עיר </w:t>
      </w:r>
      <w:r>
        <w:rPr>
          <w:rtl/>
        </w:rPr>
        <w:t>–</w:t>
      </w:r>
      <w:r>
        <w:rPr>
          <w:rFonts w:hint="cs"/>
          <w:rtl/>
        </w:rPr>
        <w:t xml:space="preserve"> מה לעשות, אין מגבלת גיל </w:t>
      </w:r>
      <w:r>
        <w:rPr>
          <w:rtl/>
        </w:rPr>
        <w:t>–</w:t>
      </w:r>
      <w:r>
        <w:rPr>
          <w:rFonts w:hint="cs"/>
          <w:rtl/>
        </w:rPr>
        <w:t xml:space="preserve"> שלא בדיוק מתפקד כפי שראוי שרב עיר יתפקד, אבל אי-אפשר לגעת בו, כי יש שתי אפשרויות: או שהוא מתפטר או שהוא מכהן עד סוף ימיו, יאריך ימים ושנים. </w:t>
      </w:r>
    </w:p>
    <w:p w14:paraId="6C73CE87" w14:textId="77777777" w:rsidR="00000000" w:rsidRDefault="009432B4">
      <w:pPr>
        <w:pStyle w:val="a"/>
        <w:rPr>
          <w:rFonts w:hint="cs"/>
          <w:rtl/>
        </w:rPr>
      </w:pPr>
    </w:p>
    <w:p w14:paraId="31C6F12D" w14:textId="77777777" w:rsidR="00000000" w:rsidRDefault="009432B4">
      <w:pPr>
        <w:pStyle w:val="ac"/>
        <w:rPr>
          <w:rtl/>
        </w:rPr>
      </w:pPr>
      <w:r>
        <w:rPr>
          <w:rFonts w:hint="eastAsia"/>
          <w:rtl/>
        </w:rPr>
        <w:t>נסים</w:t>
      </w:r>
      <w:r>
        <w:rPr>
          <w:rtl/>
        </w:rPr>
        <w:t xml:space="preserve"> זאב (ש"ס):</w:t>
      </w:r>
    </w:p>
    <w:p w14:paraId="381F26FC" w14:textId="77777777" w:rsidR="00000000" w:rsidRDefault="009432B4">
      <w:pPr>
        <w:pStyle w:val="a"/>
        <w:rPr>
          <w:rFonts w:hint="cs"/>
          <w:rtl/>
        </w:rPr>
      </w:pPr>
    </w:p>
    <w:p w14:paraId="1E277102" w14:textId="77777777" w:rsidR="00000000" w:rsidRDefault="009432B4">
      <w:pPr>
        <w:pStyle w:val="a"/>
        <w:rPr>
          <w:rFonts w:hint="cs"/>
          <w:rtl/>
        </w:rPr>
      </w:pPr>
      <w:r>
        <w:rPr>
          <w:rFonts w:hint="cs"/>
          <w:rtl/>
        </w:rPr>
        <w:t>אני מציע - - -</w:t>
      </w:r>
    </w:p>
    <w:p w14:paraId="6A271CEF" w14:textId="77777777" w:rsidR="00000000" w:rsidRDefault="009432B4">
      <w:pPr>
        <w:pStyle w:val="a"/>
        <w:rPr>
          <w:rFonts w:hint="cs"/>
          <w:rtl/>
        </w:rPr>
      </w:pPr>
    </w:p>
    <w:p w14:paraId="798DFA67" w14:textId="77777777" w:rsidR="00000000" w:rsidRDefault="009432B4">
      <w:pPr>
        <w:pStyle w:val="ad"/>
        <w:rPr>
          <w:rtl/>
        </w:rPr>
      </w:pPr>
      <w:r>
        <w:rPr>
          <w:rtl/>
        </w:rPr>
        <w:t>היו"ר יולי-יואל אדלשטיין:</w:t>
      </w:r>
    </w:p>
    <w:p w14:paraId="56CC2BBD" w14:textId="77777777" w:rsidR="00000000" w:rsidRDefault="009432B4">
      <w:pPr>
        <w:pStyle w:val="a"/>
        <w:rPr>
          <w:rtl/>
        </w:rPr>
      </w:pPr>
    </w:p>
    <w:p w14:paraId="71B6E845" w14:textId="77777777" w:rsidR="00000000" w:rsidRDefault="009432B4">
      <w:pPr>
        <w:pStyle w:val="a"/>
        <w:rPr>
          <w:rFonts w:hint="cs"/>
          <w:rtl/>
        </w:rPr>
      </w:pPr>
      <w:r>
        <w:rPr>
          <w:rFonts w:hint="cs"/>
          <w:rtl/>
        </w:rPr>
        <w:t>חבר הכנסת זאב, חבר הכנסת זאב, נא להקשיב.</w:t>
      </w:r>
    </w:p>
    <w:p w14:paraId="10F98D84" w14:textId="77777777" w:rsidR="00000000" w:rsidRDefault="009432B4">
      <w:pPr>
        <w:pStyle w:val="a"/>
        <w:rPr>
          <w:rFonts w:hint="cs"/>
          <w:rtl/>
        </w:rPr>
      </w:pPr>
    </w:p>
    <w:p w14:paraId="50B6AA8A" w14:textId="77777777" w:rsidR="00000000" w:rsidRDefault="009432B4">
      <w:pPr>
        <w:pStyle w:val="SpeakerCon"/>
        <w:rPr>
          <w:rtl/>
        </w:rPr>
      </w:pPr>
      <w:bookmarkStart w:id="170" w:name="FS000001065T09_07_2003_14_05_36C"/>
      <w:bookmarkEnd w:id="170"/>
      <w:r>
        <w:rPr>
          <w:rtl/>
        </w:rPr>
        <w:t>חיים אורון (מרצ):</w:t>
      </w:r>
    </w:p>
    <w:p w14:paraId="0AB942B5" w14:textId="77777777" w:rsidR="00000000" w:rsidRDefault="009432B4">
      <w:pPr>
        <w:pStyle w:val="a"/>
        <w:rPr>
          <w:rtl/>
        </w:rPr>
      </w:pPr>
    </w:p>
    <w:p w14:paraId="0040D3AD" w14:textId="77777777" w:rsidR="00000000" w:rsidRDefault="009432B4">
      <w:pPr>
        <w:pStyle w:val="a"/>
        <w:rPr>
          <w:rFonts w:hint="cs"/>
          <w:rtl/>
        </w:rPr>
      </w:pPr>
      <w:r>
        <w:rPr>
          <w:rFonts w:hint="cs"/>
          <w:rtl/>
        </w:rPr>
        <w:t>אי-אפשר לדבר פה רגע אחד ברצינות? על מה אתם קופצים? אני לא מבין על מה בדיוק אתם מגינים פה. על מה בדיוק, על העובדה שבסופו של דבר גם זה קטע במאבק של דתיים-</w:t>
      </w:r>
      <w:r>
        <w:rPr>
          <w:rFonts w:hint="cs"/>
          <w:rtl/>
        </w:rPr>
        <w:t>-חילונים?</w:t>
      </w:r>
    </w:p>
    <w:p w14:paraId="520556FC" w14:textId="77777777" w:rsidR="00000000" w:rsidRDefault="009432B4">
      <w:pPr>
        <w:pStyle w:val="a"/>
        <w:rPr>
          <w:rFonts w:hint="cs"/>
          <w:rtl/>
        </w:rPr>
      </w:pPr>
    </w:p>
    <w:p w14:paraId="31E6D1CC" w14:textId="77777777" w:rsidR="00000000" w:rsidRDefault="009432B4">
      <w:pPr>
        <w:pStyle w:val="ac"/>
        <w:rPr>
          <w:rtl/>
        </w:rPr>
      </w:pPr>
      <w:r>
        <w:rPr>
          <w:rFonts w:hint="eastAsia"/>
          <w:rtl/>
        </w:rPr>
        <w:t>שאול</w:t>
      </w:r>
      <w:r>
        <w:rPr>
          <w:rtl/>
        </w:rPr>
        <w:t xml:space="preserve"> יהלום (מפד"ל):</w:t>
      </w:r>
    </w:p>
    <w:p w14:paraId="7F0B5593" w14:textId="77777777" w:rsidR="00000000" w:rsidRDefault="009432B4">
      <w:pPr>
        <w:pStyle w:val="a"/>
        <w:rPr>
          <w:rFonts w:hint="cs"/>
          <w:rtl/>
        </w:rPr>
      </w:pPr>
    </w:p>
    <w:p w14:paraId="70DED9C4" w14:textId="77777777" w:rsidR="00000000" w:rsidRDefault="009432B4">
      <w:pPr>
        <w:pStyle w:val="a"/>
        <w:rPr>
          <w:rFonts w:hint="cs"/>
          <w:rtl/>
        </w:rPr>
      </w:pPr>
      <w:r>
        <w:rPr>
          <w:rFonts w:hint="cs"/>
          <w:rtl/>
        </w:rPr>
        <w:t>אפשר לשאול אותך שאלה?</w:t>
      </w:r>
    </w:p>
    <w:p w14:paraId="30552DAA" w14:textId="77777777" w:rsidR="00000000" w:rsidRDefault="009432B4">
      <w:pPr>
        <w:pStyle w:val="a"/>
        <w:rPr>
          <w:rFonts w:hint="cs"/>
          <w:rtl/>
        </w:rPr>
      </w:pPr>
    </w:p>
    <w:p w14:paraId="4EC5972B" w14:textId="77777777" w:rsidR="00000000" w:rsidRDefault="009432B4">
      <w:pPr>
        <w:pStyle w:val="SpeakerCon"/>
        <w:rPr>
          <w:rtl/>
        </w:rPr>
      </w:pPr>
      <w:bookmarkStart w:id="171" w:name="FS000001065T09_07_2003_14_06_58C"/>
      <w:bookmarkEnd w:id="171"/>
      <w:r>
        <w:rPr>
          <w:rtl/>
        </w:rPr>
        <w:t>חיים אורון (מרצ):</w:t>
      </w:r>
    </w:p>
    <w:p w14:paraId="0D45203F" w14:textId="77777777" w:rsidR="00000000" w:rsidRDefault="009432B4">
      <w:pPr>
        <w:pStyle w:val="a"/>
        <w:rPr>
          <w:rtl/>
        </w:rPr>
      </w:pPr>
    </w:p>
    <w:p w14:paraId="2FF2B946" w14:textId="77777777" w:rsidR="00000000" w:rsidRDefault="009432B4">
      <w:pPr>
        <w:pStyle w:val="a"/>
        <w:rPr>
          <w:rFonts w:hint="cs"/>
          <w:rtl/>
        </w:rPr>
      </w:pPr>
      <w:r>
        <w:rPr>
          <w:rFonts w:hint="cs"/>
          <w:rtl/>
        </w:rPr>
        <w:t>אפשר לשאול אותי שאלה, אם היושב-ראש ירשה.</w:t>
      </w:r>
    </w:p>
    <w:p w14:paraId="0DBA889A" w14:textId="77777777" w:rsidR="00000000" w:rsidRDefault="009432B4">
      <w:pPr>
        <w:pStyle w:val="a"/>
        <w:rPr>
          <w:rFonts w:hint="cs"/>
          <w:rtl/>
        </w:rPr>
      </w:pPr>
    </w:p>
    <w:p w14:paraId="48172B13" w14:textId="77777777" w:rsidR="00000000" w:rsidRDefault="009432B4">
      <w:pPr>
        <w:pStyle w:val="ac"/>
        <w:rPr>
          <w:rtl/>
        </w:rPr>
      </w:pPr>
      <w:r>
        <w:rPr>
          <w:rFonts w:hint="eastAsia"/>
          <w:rtl/>
        </w:rPr>
        <w:t>שאול</w:t>
      </w:r>
      <w:r>
        <w:rPr>
          <w:rtl/>
        </w:rPr>
        <w:t xml:space="preserve"> יהלום (מפד"ל):</w:t>
      </w:r>
    </w:p>
    <w:p w14:paraId="3BDC5B68" w14:textId="77777777" w:rsidR="00000000" w:rsidRDefault="009432B4">
      <w:pPr>
        <w:pStyle w:val="a"/>
        <w:rPr>
          <w:rFonts w:hint="cs"/>
          <w:rtl/>
        </w:rPr>
      </w:pPr>
    </w:p>
    <w:p w14:paraId="0FAB8704" w14:textId="77777777" w:rsidR="00000000" w:rsidRDefault="009432B4">
      <w:pPr>
        <w:pStyle w:val="a"/>
        <w:rPr>
          <w:rFonts w:hint="cs"/>
          <w:rtl/>
        </w:rPr>
      </w:pPr>
      <w:r>
        <w:rPr>
          <w:rFonts w:hint="cs"/>
          <w:rtl/>
        </w:rPr>
        <w:t xml:space="preserve">אם אתה רוצה - - - אבל אם אתה מדבר על עשר שנים, אדם רציני לא ילך להיות רב עיר. איזה אדם רציני ילך להיות רב עיר אם כעבור </w:t>
      </w:r>
      <w:r>
        <w:rPr>
          <w:rFonts w:hint="cs"/>
          <w:rtl/>
        </w:rPr>
        <w:t xml:space="preserve">עשר שנים הוא יפסיק להיות רב עיר? </w:t>
      </w:r>
    </w:p>
    <w:p w14:paraId="42675CF3" w14:textId="77777777" w:rsidR="00000000" w:rsidRDefault="009432B4">
      <w:pPr>
        <w:pStyle w:val="a"/>
        <w:rPr>
          <w:rFonts w:hint="cs"/>
          <w:rtl/>
        </w:rPr>
      </w:pPr>
    </w:p>
    <w:p w14:paraId="1265AE79" w14:textId="77777777" w:rsidR="00000000" w:rsidRDefault="009432B4">
      <w:pPr>
        <w:pStyle w:val="ad"/>
        <w:rPr>
          <w:rtl/>
        </w:rPr>
      </w:pPr>
      <w:r>
        <w:rPr>
          <w:rtl/>
        </w:rPr>
        <w:t>היו"ר יולי-יואל אדלשטיין:</w:t>
      </w:r>
    </w:p>
    <w:p w14:paraId="61E3036A" w14:textId="77777777" w:rsidR="00000000" w:rsidRDefault="009432B4">
      <w:pPr>
        <w:pStyle w:val="a"/>
        <w:rPr>
          <w:rtl/>
        </w:rPr>
      </w:pPr>
    </w:p>
    <w:p w14:paraId="5D06E0D5" w14:textId="77777777" w:rsidR="00000000" w:rsidRDefault="009432B4">
      <w:pPr>
        <w:pStyle w:val="a"/>
        <w:rPr>
          <w:rFonts w:hint="cs"/>
          <w:rtl/>
        </w:rPr>
      </w:pPr>
      <w:r>
        <w:rPr>
          <w:rFonts w:hint="cs"/>
          <w:rtl/>
        </w:rPr>
        <w:t>תודה. השאלה הובנה.</w:t>
      </w:r>
    </w:p>
    <w:p w14:paraId="6BEC37B9" w14:textId="77777777" w:rsidR="00000000" w:rsidRDefault="009432B4">
      <w:pPr>
        <w:pStyle w:val="a"/>
        <w:rPr>
          <w:rFonts w:hint="cs"/>
          <w:rtl/>
        </w:rPr>
      </w:pPr>
    </w:p>
    <w:p w14:paraId="6022A712" w14:textId="77777777" w:rsidR="00000000" w:rsidRDefault="009432B4">
      <w:pPr>
        <w:pStyle w:val="SpeakerCon"/>
        <w:rPr>
          <w:rtl/>
        </w:rPr>
      </w:pPr>
      <w:bookmarkStart w:id="172" w:name="FS000001065T09_07_2003_14_09_30C"/>
      <w:bookmarkEnd w:id="172"/>
      <w:r>
        <w:rPr>
          <w:rtl/>
        </w:rPr>
        <w:t>חיים אורון (מרצ):</w:t>
      </w:r>
    </w:p>
    <w:p w14:paraId="2C7048EA" w14:textId="77777777" w:rsidR="00000000" w:rsidRDefault="009432B4">
      <w:pPr>
        <w:pStyle w:val="a"/>
        <w:rPr>
          <w:rtl/>
        </w:rPr>
      </w:pPr>
    </w:p>
    <w:p w14:paraId="6AA9F7A5" w14:textId="77777777" w:rsidR="00000000" w:rsidRDefault="009432B4">
      <w:pPr>
        <w:pStyle w:val="a"/>
        <w:rPr>
          <w:rFonts w:hint="cs"/>
          <w:rtl/>
        </w:rPr>
      </w:pPr>
      <w:r>
        <w:rPr>
          <w:rFonts w:hint="cs"/>
          <w:rtl/>
        </w:rPr>
        <w:t>אתן לך דוגמאות רבות של הרבה מאוד משרות, הרבה מאוד תפקידים, הרבה מאוד נושאים שהם פחות יוקרתיים ובעלי מעמד פחות בהשוואה לרב עיר ויש בהם מגבלה לגבי אורך הכהונ</w:t>
      </w:r>
      <w:r>
        <w:rPr>
          <w:rFonts w:hint="cs"/>
          <w:rtl/>
        </w:rPr>
        <w:t>ה, והמגבלה הזאת מאפשרת שני דברים - - -</w:t>
      </w:r>
    </w:p>
    <w:p w14:paraId="158E6F74" w14:textId="77777777" w:rsidR="00000000" w:rsidRDefault="009432B4">
      <w:pPr>
        <w:pStyle w:val="a"/>
        <w:rPr>
          <w:rFonts w:hint="cs"/>
          <w:rtl/>
        </w:rPr>
      </w:pPr>
    </w:p>
    <w:p w14:paraId="145667F2" w14:textId="77777777" w:rsidR="00000000" w:rsidRDefault="009432B4">
      <w:pPr>
        <w:pStyle w:val="ac"/>
        <w:rPr>
          <w:rtl/>
        </w:rPr>
      </w:pPr>
      <w:r>
        <w:rPr>
          <w:rFonts w:hint="eastAsia"/>
          <w:rtl/>
        </w:rPr>
        <w:t>שאול</w:t>
      </w:r>
      <w:r>
        <w:rPr>
          <w:rtl/>
        </w:rPr>
        <w:t xml:space="preserve"> יהלום (מפד"ל):</w:t>
      </w:r>
    </w:p>
    <w:p w14:paraId="51DE683C" w14:textId="77777777" w:rsidR="00000000" w:rsidRDefault="009432B4">
      <w:pPr>
        <w:pStyle w:val="a"/>
        <w:rPr>
          <w:rFonts w:hint="cs"/>
          <w:rtl/>
        </w:rPr>
      </w:pPr>
    </w:p>
    <w:p w14:paraId="5C519DE9" w14:textId="77777777" w:rsidR="00000000" w:rsidRDefault="009432B4">
      <w:pPr>
        <w:pStyle w:val="a"/>
        <w:rPr>
          <w:rFonts w:hint="cs"/>
          <w:rtl/>
        </w:rPr>
      </w:pPr>
      <w:r>
        <w:rPr>
          <w:rFonts w:hint="cs"/>
          <w:rtl/>
        </w:rPr>
        <w:t>תגיד, תתאר.</w:t>
      </w:r>
    </w:p>
    <w:p w14:paraId="4223E4DD" w14:textId="77777777" w:rsidR="00000000" w:rsidRDefault="009432B4">
      <w:pPr>
        <w:pStyle w:val="a"/>
        <w:rPr>
          <w:rFonts w:hint="cs"/>
          <w:rtl/>
        </w:rPr>
      </w:pPr>
    </w:p>
    <w:p w14:paraId="760FB75E" w14:textId="77777777" w:rsidR="00000000" w:rsidRDefault="009432B4">
      <w:pPr>
        <w:pStyle w:val="SpeakerCon"/>
        <w:rPr>
          <w:rtl/>
        </w:rPr>
      </w:pPr>
      <w:bookmarkStart w:id="173" w:name="FS000001065T09_07_2003_14_11_44C"/>
      <w:bookmarkEnd w:id="173"/>
      <w:r>
        <w:rPr>
          <w:rtl/>
        </w:rPr>
        <w:t>חיים אורון (מרצ):</w:t>
      </w:r>
    </w:p>
    <w:p w14:paraId="53FA7D1F" w14:textId="77777777" w:rsidR="00000000" w:rsidRDefault="009432B4">
      <w:pPr>
        <w:pStyle w:val="a"/>
        <w:rPr>
          <w:rtl/>
        </w:rPr>
      </w:pPr>
    </w:p>
    <w:p w14:paraId="4B9EDE5C" w14:textId="77777777" w:rsidR="00000000" w:rsidRDefault="009432B4">
      <w:pPr>
        <w:pStyle w:val="a"/>
        <w:rPr>
          <w:rFonts w:hint="cs"/>
          <w:rtl/>
        </w:rPr>
      </w:pPr>
      <w:r>
        <w:rPr>
          <w:rFonts w:hint="cs"/>
          <w:rtl/>
        </w:rPr>
        <w:t>בכל התפקידים שאני מכיר. בכל התפקידים - - -</w:t>
      </w:r>
    </w:p>
    <w:p w14:paraId="28C54FEE" w14:textId="77777777" w:rsidR="00000000" w:rsidRDefault="009432B4">
      <w:pPr>
        <w:pStyle w:val="a"/>
        <w:rPr>
          <w:rFonts w:hint="cs"/>
          <w:rtl/>
        </w:rPr>
      </w:pPr>
    </w:p>
    <w:p w14:paraId="34983581" w14:textId="77777777" w:rsidR="00000000" w:rsidRDefault="009432B4">
      <w:pPr>
        <w:pStyle w:val="ac"/>
        <w:rPr>
          <w:rtl/>
        </w:rPr>
      </w:pPr>
      <w:r>
        <w:rPr>
          <w:rFonts w:hint="eastAsia"/>
          <w:rtl/>
        </w:rPr>
        <w:t>שאול</w:t>
      </w:r>
      <w:r>
        <w:rPr>
          <w:rtl/>
        </w:rPr>
        <w:t xml:space="preserve"> יהלום (מפד"ל):</w:t>
      </w:r>
    </w:p>
    <w:p w14:paraId="4E4959BF" w14:textId="77777777" w:rsidR="00000000" w:rsidRDefault="009432B4">
      <w:pPr>
        <w:pStyle w:val="a"/>
        <w:rPr>
          <w:rFonts w:hint="cs"/>
          <w:rtl/>
        </w:rPr>
      </w:pPr>
    </w:p>
    <w:p w14:paraId="6F04E3F4" w14:textId="77777777" w:rsidR="00000000" w:rsidRDefault="009432B4">
      <w:pPr>
        <w:pStyle w:val="a"/>
        <w:rPr>
          <w:rFonts w:hint="cs"/>
          <w:rtl/>
        </w:rPr>
      </w:pPr>
      <w:r>
        <w:rPr>
          <w:rFonts w:hint="cs"/>
          <w:rtl/>
        </w:rPr>
        <w:t>- - -</w:t>
      </w:r>
    </w:p>
    <w:p w14:paraId="29A9F33D" w14:textId="77777777" w:rsidR="00000000" w:rsidRDefault="009432B4">
      <w:pPr>
        <w:pStyle w:val="a"/>
        <w:rPr>
          <w:rFonts w:hint="cs"/>
          <w:rtl/>
        </w:rPr>
      </w:pPr>
    </w:p>
    <w:p w14:paraId="77E53EB4" w14:textId="77777777" w:rsidR="00000000" w:rsidRDefault="009432B4">
      <w:pPr>
        <w:pStyle w:val="SpeakerCon"/>
        <w:rPr>
          <w:rtl/>
        </w:rPr>
      </w:pPr>
      <w:bookmarkStart w:id="174" w:name="FS000001065T09_07_2003_14_12_05C"/>
      <w:bookmarkEnd w:id="174"/>
      <w:r>
        <w:rPr>
          <w:rtl/>
        </w:rPr>
        <w:t>חיים אורון (מרצ):</w:t>
      </w:r>
    </w:p>
    <w:p w14:paraId="30A36D89" w14:textId="77777777" w:rsidR="00000000" w:rsidRDefault="009432B4">
      <w:pPr>
        <w:pStyle w:val="a"/>
        <w:rPr>
          <w:rtl/>
        </w:rPr>
      </w:pPr>
    </w:p>
    <w:p w14:paraId="08ADFB36" w14:textId="77777777" w:rsidR="00000000" w:rsidRDefault="009432B4">
      <w:pPr>
        <w:pStyle w:val="a"/>
        <w:rPr>
          <w:rFonts w:hint="cs"/>
          <w:rtl/>
        </w:rPr>
      </w:pPr>
      <w:r>
        <w:rPr>
          <w:rFonts w:hint="cs"/>
          <w:rtl/>
        </w:rPr>
        <w:t>בכל התפקידים: נשיא המדינה ושופט - - -</w:t>
      </w:r>
    </w:p>
    <w:p w14:paraId="158B0350" w14:textId="77777777" w:rsidR="00000000" w:rsidRDefault="009432B4">
      <w:pPr>
        <w:pStyle w:val="a"/>
        <w:rPr>
          <w:rFonts w:hint="cs"/>
          <w:rtl/>
        </w:rPr>
      </w:pPr>
    </w:p>
    <w:p w14:paraId="110ACC7D" w14:textId="77777777" w:rsidR="00000000" w:rsidRDefault="009432B4">
      <w:pPr>
        <w:pStyle w:val="ac"/>
        <w:rPr>
          <w:rtl/>
        </w:rPr>
      </w:pPr>
      <w:r>
        <w:rPr>
          <w:rFonts w:hint="eastAsia"/>
          <w:rtl/>
        </w:rPr>
        <w:t>שאול</w:t>
      </w:r>
      <w:r>
        <w:rPr>
          <w:rtl/>
        </w:rPr>
        <w:t xml:space="preserve"> יהלום (מפד"ל):</w:t>
      </w:r>
    </w:p>
    <w:p w14:paraId="66538244" w14:textId="77777777" w:rsidR="00000000" w:rsidRDefault="009432B4">
      <w:pPr>
        <w:pStyle w:val="a"/>
        <w:rPr>
          <w:rFonts w:hint="cs"/>
          <w:rtl/>
        </w:rPr>
      </w:pPr>
    </w:p>
    <w:p w14:paraId="2CB96703" w14:textId="77777777" w:rsidR="00000000" w:rsidRDefault="009432B4">
      <w:pPr>
        <w:pStyle w:val="a"/>
        <w:rPr>
          <w:rFonts w:hint="cs"/>
          <w:rtl/>
        </w:rPr>
      </w:pPr>
      <w:r>
        <w:rPr>
          <w:rFonts w:hint="cs"/>
          <w:rtl/>
        </w:rPr>
        <w:t>- - -</w:t>
      </w:r>
    </w:p>
    <w:p w14:paraId="5FB19EAD" w14:textId="77777777" w:rsidR="00000000" w:rsidRDefault="009432B4">
      <w:pPr>
        <w:pStyle w:val="a"/>
        <w:rPr>
          <w:rFonts w:hint="cs"/>
          <w:rtl/>
        </w:rPr>
      </w:pPr>
    </w:p>
    <w:p w14:paraId="3C2142B7" w14:textId="77777777" w:rsidR="00000000" w:rsidRDefault="009432B4">
      <w:pPr>
        <w:pStyle w:val="ad"/>
        <w:rPr>
          <w:rtl/>
        </w:rPr>
      </w:pPr>
      <w:r>
        <w:rPr>
          <w:rtl/>
        </w:rPr>
        <w:t>היו"ר</w:t>
      </w:r>
      <w:r>
        <w:rPr>
          <w:rtl/>
        </w:rPr>
        <w:t xml:space="preserve"> יולי-יואל אדלשטיין:</w:t>
      </w:r>
    </w:p>
    <w:p w14:paraId="63094796" w14:textId="77777777" w:rsidR="00000000" w:rsidRDefault="009432B4">
      <w:pPr>
        <w:pStyle w:val="a"/>
        <w:rPr>
          <w:rtl/>
        </w:rPr>
      </w:pPr>
    </w:p>
    <w:p w14:paraId="760C2EEA" w14:textId="77777777" w:rsidR="00000000" w:rsidRDefault="009432B4">
      <w:pPr>
        <w:pStyle w:val="a"/>
        <w:rPr>
          <w:rFonts w:hint="cs"/>
          <w:rtl/>
        </w:rPr>
      </w:pPr>
      <w:r>
        <w:rPr>
          <w:rFonts w:hint="cs"/>
          <w:rtl/>
        </w:rPr>
        <w:t xml:space="preserve">חבר הכנסת יהלום, שאלת שאלה, תן לחבר הכנסת אורון לענות. </w:t>
      </w:r>
    </w:p>
    <w:p w14:paraId="4C70B6A7" w14:textId="77777777" w:rsidR="00000000" w:rsidRDefault="009432B4">
      <w:pPr>
        <w:pStyle w:val="a"/>
        <w:rPr>
          <w:rFonts w:hint="cs"/>
          <w:rtl/>
        </w:rPr>
      </w:pPr>
    </w:p>
    <w:p w14:paraId="1B1BF106" w14:textId="77777777" w:rsidR="00000000" w:rsidRDefault="009432B4">
      <w:pPr>
        <w:pStyle w:val="ac"/>
        <w:rPr>
          <w:rtl/>
        </w:rPr>
      </w:pPr>
      <w:r>
        <w:rPr>
          <w:rFonts w:hint="eastAsia"/>
          <w:rtl/>
        </w:rPr>
        <w:t>קריאה</w:t>
      </w:r>
      <w:r>
        <w:rPr>
          <w:rtl/>
        </w:rPr>
        <w:t>:</w:t>
      </w:r>
    </w:p>
    <w:p w14:paraId="19FA2A2E" w14:textId="77777777" w:rsidR="00000000" w:rsidRDefault="009432B4">
      <w:pPr>
        <w:pStyle w:val="a"/>
        <w:rPr>
          <w:rFonts w:hint="cs"/>
          <w:rtl/>
        </w:rPr>
      </w:pPr>
    </w:p>
    <w:p w14:paraId="2D30E6A0" w14:textId="77777777" w:rsidR="00000000" w:rsidRDefault="009432B4">
      <w:pPr>
        <w:pStyle w:val="a"/>
        <w:rPr>
          <w:rFonts w:hint="cs"/>
          <w:rtl/>
        </w:rPr>
      </w:pPr>
      <w:r>
        <w:rPr>
          <w:rFonts w:hint="cs"/>
          <w:rtl/>
        </w:rPr>
        <w:t>- - -</w:t>
      </w:r>
    </w:p>
    <w:p w14:paraId="480C5FA4" w14:textId="77777777" w:rsidR="00000000" w:rsidRDefault="009432B4">
      <w:pPr>
        <w:pStyle w:val="a"/>
        <w:rPr>
          <w:rFonts w:hint="cs"/>
          <w:rtl/>
        </w:rPr>
      </w:pPr>
    </w:p>
    <w:p w14:paraId="1DBDF66A" w14:textId="77777777" w:rsidR="00000000" w:rsidRDefault="009432B4">
      <w:pPr>
        <w:pStyle w:val="ad"/>
        <w:rPr>
          <w:rtl/>
        </w:rPr>
      </w:pPr>
      <w:r>
        <w:rPr>
          <w:rtl/>
        </w:rPr>
        <w:t>היו"ר יולי-יואל אדלשטיין:</w:t>
      </w:r>
    </w:p>
    <w:p w14:paraId="1BA30033" w14:textId="77777777" w:rsidR="00000000" w:rsidRDefault="009432B4">
      <w:pPr>
        <w:pStyle w:val="a"/>
        <w:rPr>
          <w:rtl/>
        </w:rPr>
      </w:pPr>
    </w:p>
    <w:p w14:paraId="574B6723" w14:textId="77777777" w:rsidR="00000000" w:rsidRDefault="009432B4">
      <w:pPr>
        <w:pStyle w:val="a"/>
        <w:rPr>
          <w:rFonts w:hint="cs"/>
          <w:rtl/>
        </w:rPr>
      </w:pPr>
      <w:r>
        <w:rPr>
          <w:rFonts w:hint="cs"/>
          <w:rtl/>
        </w:rPr>
        <w:t>חבר הכנסת גפני, תודה, תודה. חבר הכנסת יהלום, תודה גם לך.</w:t>
      </w:r>
    </w:p>
    <w:p w14:paraId="02C095EA" w14:textId="77777777" w:rsidR="00000000" w:rsidRDefault="009432B4">
      <w:pPr>
        <w:pStyle w:val="a"/>
        <w:rPr>
          <w:rFonts w:hint="cs"/>
          <w:rtl/>
        </w:rPr>
      </w:pPr>
    </w:p>
    <w:p w14:paraId="3143F093" w14:textId="77777777" w:rsidR="00000000" w:rsidRDefault="009432B4">
      <w:pPr>
        <w:pStyle w:val="SpeakerCon"/>
        <w:rPr>
          <w:rtl/>
        </w:rPr>
      </w:pPr>
      <w:bookmarkStart w:id="175" w:name="FS000001065T09_07_2003_14_14_20C"/>
      <w:bookmarkEnd w:id="175"/>
      <w:r>
        <w:rPr>
          <w:rtl/>
        </w:rPr>
        <w:t>חיים אורון (מרצ):</w:t>
      </w:r>
    </w:p>
    <w:p w14:paraId="16710495" w14:textId="77777777" w:rsidR="00000000" w:rsidRDefault="009432B4">
      <w:pPr>
        <w:pStyle w:val="a"/>
        <w:rPr>
          <w:rtl/>
        </w:rPr>
      </w:pPr>
    </w:p>
    <w:p w14:paraId="08C9960F" w14:textId="77777777" w:rsidR="00000000" w:rsidRDefault="009432B4">
      <w:pPr>
        <w:pStyle w:val="a"/>
        <w:ind w:firstLine="0"/>
        <w:rPr>
          <w:rFonts w:hint="cs"/>
          <w:rtl/>
        </w:rPr>
      </w:pPr>
      <w:r>
        <w:rPr>
          <w:rFonts w:hint="cs"/>
          <w:rtl/>
        </w:rPr>
        <w:tab/>
        <w:t>מה זה שייך? מה זה שייך?</w:t>
      </w:r>
    </w:p>
    <w:p w14:paraId="388E6D54" w14:textId="77777777" w:rsidR="00000000" w:rsidRDefault="009432B4">
      <w:pPr>
        <w:pStyle w:val="a"/>
        <w:ind w:firstLine="0"/>
        <w:rPr>
          <w:rFonts w:hint="cs"/>
          <w:rtl/>
        </w:rPr>
      </w:pPr>
    </w:p>
    <w:p w14:paraId="4B050BFA" w14:textId="77777777" w:rsidR="00000000" w:rsidRDefault="009432B4">
      <w:pPr>
        <w:pStyle w:val="ad"/>
        <w:rPr>
          <w:rtl/>
        </w:rPr>
      </w:pPr>
      <w:r>
        <w:rPr>
          <w:rtl/>
        </w:rPr>
        <w:t>היו"ר יולי-יואל אדלשטיין:</w:t>
      </w:r>
    </w:p>
    <w:p w14:paraId="1BA95535" w14:textId="77777777" w:rsidR="00000000" w:rsidRDefault="009432B4">
      <w:pPr>
        <w:pStyle w:val="a"/>
        <w:rPr>
          <w:rtl/>
        </w:rPr>
      </w:pPr>
    </w:p>
    <w:p w14:paraId="4A368E7F" w14:textId="77777777" w:rsidR="00000000" w:rsidRDefault="009432B4">
      <w:pPr>
        <w:pStyle w:val="a"/>
        <w:ind w:firstLine="0"/>
        <w:rPr>
          <w:rFonts w:hint="cs"/>
          <w:rtl/>
        </w:rPr>
      </w:pPr>
      <w:r>
        <w:rPr>
          <w:rFonts w:hint="cs"/>
          <w:rtl/>
        </w:rPr>
        <w:tab/>
        <w:t xml:space="preserve">חבר </w:t>
      </w:r>
      <w:r>
        <w:rPr>
          <w:rFonts w:hint="cs"/>
          <w:rtl/>
        </w:rPr>
        <w:t>הכנסת יהלום, המציע רוצה לענות על השאלה המלומדת שלך.</w:t>
      </w:r>
    </w:p>
    <w:p w14:paraId="2A05797A" w14:textId="77777777" w:rsidR="00000000" w:rsidRDefault="009432B4">
      <w:pPr>
        <w:pStyle w:val="a"/>
        <w:ind w:firstLine="0"/>
        <w:rPr>
          <w:rFonts w:hint="cs"/>
          <w:rtl/>
        </w:rPr>
      </w:pPr>
    </w:p>
    <w:p w14:paraId="2F1200E8" w14:textId="77777777" w:rsidR="00000000" w:rsidRDefault="009432B4">
      <w:pPr>
        <w:pStyle w:val="SpeakerCon"/>
        <w:rPr>
          <w:rtl/>
        </w:rPr>
      </w:pPr>
      <w:bookmarkStart w:id="176" w:name="FS000001065T09_07_2003_14_15_00C"/>
      <w:bookmarkEnd w:id="176"/>
      <w:r>
        <w:rPr>
          <w:rtl/>
        </w:rPr>
        <w:t>חיים אורון (מרצ):</w:t>
      </w:r>
    </w:p>
    <w:p w14:paraId="60B997F9" w14:textId="77777777" w:rsidR="00000000" w:rsidRDefault="009432B4">
      <w:pPr>
        <w:pStyle w:val="a"/>
        <w:rPr>
          <w:rtl/>
        </w:rPr>
      </w:pPr>
    </w:p>
    <w:p w14:paraId="4B08278A" w14:textId="77777777" w:rsidR="00000000" w:rsidRDefault="009432B4">
      <w:pPr>
        <w:pStyle w:val="a"/>
        <w:rPr>
          <w:rFonts w:hint="cs"/>
          <w:rtl/>
        </w:rPr>
      </w:pPr>
      <w:r>
        <w:rPr>
          <w:rFonts w:hint="cs"/>
          <w:rtl/>
        </w:rPr>
        <w:t xml:space="preserve">אני עונה על השאלה הזאת. </w:t>
      </w:r>
    </w:p>
    <w:p w14:paraId="12E1AB2F" w14:textId="77777777" w:rsidR="00000000" w:rsidRDefault="009432B4">
      <w:pPr>
        <w:pStyle w:val="a"/>
        <w:rPr>
          <w:rFonts w:hint="cs"/>
          <w:rtl/>
        </w:rPr>
      </w:pPr>
    </w:p>
    <w:p w14:paraId="7670D993" w14:textId="77777777" w:rsidR="00000000" w:rsidRDefault="009432B4">
      <w:pPr>
        <w:pStyle w:val="ac"/>
        <w:rPr>
          <w:rtl/>
        </w:rPr>
      </w:pPr>
      <w:r>
        <w:rPr>
          <w:rFonts w:hint="eastAsia"/>
          <w:rtl/>
        </w:rPr>
        <w:t>שאול</w:t>
      </w:r>
      <w:r>
        <w:rPr>
          <w:rtl/>
        </w:rPr>
        <w:t xml:space="preserve"> יהלום (מפד"ל):</w:t>
      </w:r>
    </w:p>
    <w:p w14:paraId="6257E2BF" w14:textId="77777777" w:rsidR="00000000" w:rsidRDefault="009432B4">
      <w:pPr>
        <w:pStyle w:val="a"/>
        <w:rPr>
          <w:rFonts w:hint="cs"/>
          <w:rtl/>
        </w:rPr>
      </w:pPr>
    </w:p>
    <w:p w14:paraId="60A2AD73" w14:textId="77777777" w:rsidR="00000000" w:rsidRDefault="009432B4">
      <w:pPr>
        <w:pStyle w:val="a"/>
        <w:rPr>
          <w:rFonts w:hint="cs"/>
          <w:rtl/>
        </w:rPr>
      </w:pPr>
      <w:r>
        <w:rPr>
          <w:rFonts w:hint="cs"/>
          <w:rtl/>
        </w:rPr>
        <w:t>- - -</w:t>
      </w:r>
    </w:p>
    <w:p w14:paraId="5BE4FC7A" w14:textId="77777777" w:rsidR="00000000" w:rsidRDefault="009432B4">
      <w:pPr>
        <w:pStyle w:val="a"/>
        <w:rPr>
          <w:rFonts w:hint="cs"/>
          <w:rtl/>
        </w:rPr>
      </w:pPr>
    </w:p>
    <w:p w14:paraId="7AB6BD24" w14:textId="77777777" w:rsidR="00000000" w:rsidRDefault="009432B4">
      <w:pPr>
        <w:pStyle w:val="ad"/>
        <w:rPr>
          <w:rtl/>
        </w:rPr>
      </w:pPr>
      <w:r>
        <w:rPr>
          <w:rtl/>
        </w:rPr>
        <w:t>היו"ר יולי-יואל אדלשטיין:</w:t>
      </w:r>
    </w:p>
    <w:p w14:paraId="4F8312B3" w14:textId="77777777" w:rsidR="00000000" w:rsidRDefault="009432B4">
      <w:pPr>
        <w:pStyle w:val="a"/>
        <w:rPr>
          <w:rtl/>
        </w:rPr>
      </w:pPr>
    </w:p>
    <w:p w14:paraId="72714A58" w14:textId="77777777" w:rsidR="00000000" w:rsidRDefault="009432B4">
      <w:pPr>
        <w:pStyle w:val="a"/>
        <w:rPr>
          <w:rFonts w:hint="cs"/>
          <w:rtl/>
        </w:rPr>
      </w:pPr>
      <w:r>
        <w:rPr>
          <w:rFonts w:hint="cs"/>
          <w:rtl/>
        </w:rPr>
        <w:t>לא להפריע, חבר הכנסת יהלום.</w:t>
      </w:r>
    </w:p>
    <w:p w14:paraId="7F3E12B1" w14:textId="77777777" w:rsidR="00000000" w:rsidRDefault="009432B4">
      <w:pPr>
        <w:pStyle w:val="a"/>
        <w:rPr>
          <w:rFonts w:hint="cs"/>
          <w:rtl/>
        </w:rPr>
      </w:pPr>
    </w:p>
    <w:p w14:paraId="0B6012E8" w14:textId="77777777" w:rsidR="00000000" w:rsidRDefault="009432B4">
      <w:pPr>
        <w:pStyle w:val="SpeakerCon"/>
        <w:rPr>
          <w:rtl/>
        </w:rPr>
      </w:pPr>
      <w:bookmarkStart w:id="177" w:name="FS000001065T09_07_2003_14_15_29C"/>
      <w:bookmarkEnd w:id="177"/>
      <w:r>
        <w:rPr>
          <w:rtl/>
        </w:rPr>
        <w:t>חיים אורון (מרצ):</w:t>
      </w:r>
    </w:p>
    <w:p w14:paraId="7FC1F278" w14:textId="77777777" w:rsidR="00000000" w:rsidRDefault="009432B4">
      <w:pPr>
        <w:pStyle w:val="a"/>
        <w:rPr>
          <w:rtl/>
        </w:rPr>
      </w:pPr>
    </w:p>
    <w:p w14:paraId="4E7FDB88" w14:textId="77777777" w:rsidR="00000000" w:rsidRDefault="009432B4">
      <w:pPr>
        <w:pStyle w:val="a"/>
        <w:rPr>
          <w:rFonts w:hint="cs"/>
          <w:rtl/>
        </w:rPr>
      </w:pPr>
      <w:r>
        <w:rPr>
          <w:rFonts w:hint="cs"/>
          <w:rtl/>
        </w:rPr>
        <w:t>אני מבין מה הבעיה שלכם. עכשיו אני אדבר באופן פחות מנומס</w:t>
      </w:r>
      <w:r>
        <w:rPr>
          <w:rFonts w:hint="cs"/>
          <w:rtl/>
        </w:rPr>
        <w:t>. אני מבין מה הבעיה שלכם, כי העסק מתנהל בצורה כזאת: כאשר אתם שולטים, תוקעים רבנים מהמפד"ל כמסמר בלי ראש, ואז אי-אפשר להוציא אותם. כשש"ס שולטת, תוקעים רבנים כמסמר בלי ראש, רבנים שאתם מתנגדים להם, ואתם מפרסמים בעיתונים מה חושבים עליהם. ואם במקרה יש מישהו מהא</w:t>
      </w:r>
      <w:r>
        <w:rPr>
          <w:rFonts w:hint="cs"/>
          <w:rtl/>
        </w:rPr>
        <w:t xml:space="preserve">גודה, כך זה מתנהל. למה זה לא יכול להתנהל באופן ציבורי, כפי שמתנהלים דברים בנושאים שונים במדינה? </w:t>
      </w:r>
    </w:p>
    <w:p w14:paraId="1A15C6A7" w14:textId="77777777" w:rsidR="00000000" w:rsidRDefault="009432B4">
      <w:pPr>
        <w:pStyle w:val="a"/>
        <w:rPr>
          <w:rFonts w:hint="cs"/>
          <w:rtl/>
        </w:rPr>
      </w:pPr>
    </w:p>
    <w:p w14:paraId="5072AAC4" w14:textId="77777777" w:rsidR="00000000" w:rsidRDefault="009432B4">
      <w:pPr>
        <w:pStyle w:val="ac"/>
        <w:rPr>
          <w:rtl/>
        </w:rPr>
      </w:pPr>
      <w:r>
        <w:rPr>
          <w:rFonts w:hint="eastAsia"/>
          <w:rtl/>
        </w:rPr>
        <w:t>שאול</w:t>
      </w:r>
      <w:r>
        <w:rPr>
          <w:rtl/>
        </w:rPr>
        <w:t xml:space="preserve"> יהלום (מפד"ל):</w:t>
      </w:r>
    </w:p>
    <w:p w14:paraId="5A0E0096" w14:textId="77777777" w:rsidR="00000000" w:rsidRDefault="009432B4">
      <w:pPr>
        <w:pStyle w:val="a"/>
        <w:rPr>
          <w:rFonts w:hint="cs"/>
          <w:rtl/>
        </w:rPr>
      </w:pPr>
    </w:p>
    <w:p w14:paraId="66395D19" w14:textId="77777777" w:rsidR="00000000" w:rsidRDefault="009432B4">
      <w:pPr>
        <w:pStyle w:val="a"/>
        <w:rPr>
          <w:rFonts w:hint="cs"/>
          <w:rtl/>
        </w:rPr>
      </w:pPr>
      <w:r>
        <w:rPr>
          <w:rFonts w:hint="cs"/>
          <w:rtl/>
        </w:rPr>
        <w:t>- - - עשר שנים?</w:t>
      </w:r>
    </w:p>
    <w:p w14:paraId="41B5636B" w14:textId="77777777" w:rsidR="00000000" w:rsidRDefault="009432B4">
      <w:pPr>
        <w:pStyle w:val="a"/>
        <w:rPr>
          <w:rFonts w:hint="cs"/>
          <w:rtl/>
        </w:rPr>
      </w:pPr>
    </w:p>
    <w:p w14:paraId="66B3E9D1" w14:textId="77777777" w:rsidR="00000000" w:rsidRDefault="009432B4">
      <w:pPr>
        <w:pStyle w:val="SpeakerCon"/>
        <w:rPr>
          <w:rtl/>
        </w:rPr>
      </w:pPr>
      <w:bookmarkStart w:id="178" w:name="FS000001065T09_07_2003_14_18_17C"/>
      <w:bookmarkEnd w:id="178"/>
      <w:r>
        <w:rPr>
          <w:rtl/>
        </w:rPr>
        <w:t>חיים אורון (מרצ):</w:t>
      </w:r>
    </w:p>
    <w:p w14:paraId="1F1DF0FC" w14:textId="77777777" w:rsidR="00000000" w:rsidRDefault="009432B4">
      <w:pPr>
        <w:pStyle w:val="a"/>
        <w:rPr>
          <w:rtl/>
        </w:rPr>
      </w:pPr>
    </w:p>
    <w:p w14:paraId="5AB2C943" w14:textId="77777777" w:rsidR="00000000" w:rsidRDefault="009432B4">
      <w:pPr>
        <w:pStyle w:val="a"/>
        <w:rPr>
          <w:rFonts w:hint="cs"/>
          <w:rtl/>
        </w:rPr>
      </w:pPr>
      <w:r>
        <w:rPr>
          <w:rFonts w:hint="cs"/>
          <w:rtl/>
        </w:rPr>
        <w:t xml:space="preserve">אני כבר מתפשר אתך. בוא תעביר את החוק ותבוא ותאמר: רגע אחד, לא עשר שנים - - </w:t>
      </w:r>
    </w:p>
    <w:p w14:paraId="17E007C1" w14:textId="77777777" w:rsidR="00000000" w:rsidRDefault="009432B4">
      <w:pPr>
        <w:pStyle w:val="a"/>
        <w:rPr>
          <w:rFonts w:hint="cs"/>
          <w:rtl/>
        </w:rPr>
      </w:pPr>
    </w:p>
    <w:p w14:paraId="0896269F" w14:textId="77777777" w:rsidR="00000000" w:rsidRDefault="009432B4">
      <w:pPr>
        <w:pStyle w:val="ac"/>
        <w:rPr>
          <w:rtl/>
        </w:rPr>
      </w:pPr>
      <w:r>
        <w:rPr>
          <w:rFonts w:hint="eastAsia"/>
          <w:rtl/>
        </w:rPr>
        <w:t>אופיר</w:t>
      </w:r>
      <w:r>
        <w:rPr>
          <w:rtl/>
        </w:rPr>
        <w:t xml:space="preserve"> פינס-פז (העבודה-מי</w:t>
      </w:r>
      <w:r>
        <w:rPr>
          <w:rtl/>
        </w:rPr>
        <w:t>מד):</w:t>
      </w:r>
    </w:p>
    <w:p w14:paraId="03545B63" w14:textId="77777777" w:rsidR="00000000" w:rsidRDefault="009432B4">
      <w:pPr>
        <w:pStyle w:val="a"/>
        <w:rPr>
          <w:rFonts w:hint="cs"/>
          <w:rtl/>
        </w:rPr>
      </w:pPr>
    </w:p>
    <w:p w14:paraId="56428C3A" w14:textId="77777777" w:rsidR="00000000" w:rsidRDefault="009432B4">
      <w:pPr>
        <w:pStyle w:val="a"/>
        <w:rPr>
          <w:rFonts w:hint="cs"/>
          <w:rtl/>
        </w:rPr>
      </w:pPr>
      <w:r>
        <w:rPr>
          <w:rFonts w:hint="cs"/>
          <w:rtl/>
        </w:rPr>
        <w:t>חמש שנים.</w:t>
      </w:r>
    </w:p>
    <w:p w14:paraId="520A6DCE" w14:textId="77777777" w:rsidR="00000000" w:rsidRDefault="009432B4">
      <w:pPr>
        <w:pStyle w:val="a"/>
        <w:rPr>
          <w:rFonts w:hint="cs"/>
          <w:rtl/>
        </w:rPr>
      </w:pPr>
    </w:p>
    <w:p w14:paraId="7523556B" w14:textId="77777777" w:rsidR="00000000" w:rsidRDefault="009432B4">
      <w:pPr>
        <w:pStyle w:val="SpeakerCon"/>
        <w:rPr>
          <w:rtl/>
        </w:rPr>
      </w:pPr>
      <w:bookmarkStart w:id="179" w:name="FS000001065T09_07_2003_14_18_49C"/>
      <w:bookmarkEnd w:id="179"/>
      <w:r>
        <w:rPr>
          <w:rtl/>
        </w:rPr>
        <w:t>חיים אורון (מרצ):</w:t>
      </w:r>
    </w:p>
    <w:p w14:paraId="6790E50D" w14:textId="77777777" w:rsidR="00000000" w:rsidRDefault="009432B4">
      <w:pPr>
        <w:pStyle w:val="a"/>
        <w:rPr>
          <w:rtl/>
        </w:rPr>
      </w:pPr>
    </w:p>
    <w:p w14:paraId="3CB0153D" w14:textId="77777777" w:rsidR="00000000" w:rsidRDefault="009432B4">
      <w:pPr>
        <w:pStyle w:val="a"/>
        <w:rPr>
          <w:rFonts w:hint="cs"/>
          <w:rtl/>
        </w:rPr>
      </w:pPr>
      <w:r>
        <w:rPr>
          <w:rFonts w:hint="cs"/>
          <w:rtl/>
        </w:rPr>
        <w:t>- - 15 שנה. אני הולך לקראתך. אבל, חבר הכנסת יהלום, אתה מסתתר מאחורי הוויכוח הזה, שעה שהוויכוח האמיתי הוא כזה שאתה אומר בעצם: כאשר אנחנו הצלחנו לתקוע רב שלנו בעיר מסוימת, הוא יישאר עד סוף ימיו. הוא לא מתפקד - - -</w:t>
      </w:r>
    </w:p>
    <w:p w14:paraId="4A2BA61E" w14:textId="77777777" w:rsidR="00000000" w:rsidRDefault="009432B4">
      <w:pPr>
        <w:pStyle w:val="a"/>
        <w:rPr>
          <w:rFonts w:hint="cs"/>
          <w:rtl/>
        </w:rPr>
      </w:pPr>
    </w:p>
    <w:p w14:paraId="0790A864" w14:textId="77777777" w:rsidR="00000000" w:rsidRDefault="009432B4">
      <w:pPr>
        <w:pStyle w:val="ac"/>
        <w:rPr>
          <w:rtl/>
        </w:rPr>
      </w:pPr>
      <w:r>
        <w:rPr>
          <w:rFonts w:hint="eastAsia"/>
          <w:rtl/>
        </w:rPr>
        <w:t>שאול</w:t>
      </w:r>
      <w:r>
        <w:rPr>
          <w:rtl/>
        </w:rPr>
        <w:t xml:space="preserve"> יה</w:t>
      </w:r>
      <w:r>
        <w:rPr>
          <w:rtl/>
        </w:rPr>
        <w:t>לום (מפד"ל):</w:t>
      </w:r>
    </w:p>
    <w:p w14:paraId="5398AF7C" w14:textId="77777777" w:rsidR="00000000" w:rsidRDefault="009432B4">
      <w:pPr>
        <w:pStyle w:val="a"/>
        <w:rPr>
          <w:rFonts w:hint="cs"/>
          <w:rtl/>
        </w:rPr>
      </w:pPr>
    </w:p>
    <w:p w14:paraId="239119DD" w14:textId="77777777" w:rsidR="00000000" w:rsidRDefault="009432B4">
      <w:pPr>
        <w:pStyle w:val="a"/>
        <w:rPr>
          <w:rFonts w:hint="cs"/>
          <w:rtl/>
        </w:rPr>
      </w:pPr>
      <w:r>
        <w:rPr>
          <w:rFonts w:hint="cs"/>
          <w:rtl/>
        </w:rPr>
        <w:t>לא נכון - - -</w:t>
      </w:r>
    </w:p>
    <w:p w14:paraId="109A09C1" w14:textId="77777777" w:rsidR="00000000" w:rsidRDefault="009432B4">
      <w:pPr>
        <w:pStyle w:val="a"/>
        <w:rPr>
          <w:rFonts w:hint="cs"/>
          <w:rtl/>
        </w:rPr>
      </w:pPr>
    </w:p>
    <w:p w14:paraId="0074FC1F" w14:textId="77777777" w:rsidR="00000000" w:rsidRDefault="009432B4">
      <w:pPr>
        <w:pStyle w:val="SpeakerCon"/>
        <w:rPr>
          <w:rtl/>
        </w:rPr>
      </w:pPr>
      <w:bookmarkStart w:id="180" w:name="FS000001065T09_07_2003_14_21_43C"/>
      <w:bookmarkEnd w:id="180"/>
      <w:r>
        <w:rPr>
          <w:rtl/>
        </w:rPr>
        <w:t>חיים אורון (מרצ):</w:t>
      </w:r>
    </w:p>
    <w:p w14:paraId="22F8DDEC" w14:textId="77777777" w:rsidR="00000000" w:rsidRDefault="009432B4">
      <w:pPr>
        <w:pStyle w:val="a"/>
        <w:rPr>
          <w:rtl/>
        </w:rPr>
      </w:pPr>
    </w:p>
    <w:p w14:paraId="4066641A" w14:textId="77777777" w:rsidR="00000000" w:rsidRDefault="009432B4">
      <w:pPr>
        <w:pStyle w:val="a"/>
        <w:rPr>
          <w:rFonts w:hint="cs"/>
          <w:rtl/>
        </w:rPr>
      </w:pPr>
      <w:r>
        <w:rPr>
          <w:rFonts w:hint="cs"/>
          <w:rtl/>
        </w:rPr>
        <w:t>לא, אל תפריע לי יותר. גמרנו, אל תפריע לי יותר, די.</w:t>
      </w:r>
    </w:p>
    <w:p w14:paraId="331B15B8" w14:textId="77777777" w:rsidR="00000000" w:rsidRDefault="009432B4">
      <w:pPr>
        <w:pStyle w:val="a"/>
        <w:rPr>
          <w:rFonts w:hint="cs"/>
          <w:rtl/>
        </w:rPr>
      </w:pPr>
    </w:p>
    <w:p w14:paraId="311D14F4" w14:textId="77777777" w:rsidR="00000000" w:rsidRDefault="009432B4">
      <w:pPr>
        <w:pStyle w:val="ad"/>
        <w:rPr>
          <w:rtl/>
        </w:rPr>
      </w:pPr>
      <w:r>
        <w:rPr>
          <w:rtl/>
        </w:rPr>
        <w:t>היו"ר יולי-יואל אדלשטיין:</w:t>
      </w:r>
    </w:p>
    <w:p w14:paraId="43B997B4" w14:textId="77777777" w:rsidR="00000000" w:rsidRDefault="009432B4">
      <w:pPr>
        <w:pStyle w:val="a"/>
        <w:rPr>
          <w:rtl/>
        </w:rPr>
      </w:pPr>
    </w:p>
    <w:p w14:paraId="41FD9DAC" w14:textId="77777777" w:rsidR="00000000" w:rsidRDefault="009432B4">
      <w:pPr>
        <w:pStyle w:val="a"/>
        <w:rPr>
          <w:rFonts w:hint="cs"/>
          <w:rtl/>
        </w:rPr>
      </w:pPr>
      <w:r>
        <w:rPr>
          <w:rFonts w:hint="cs"/>
          <w:rtl/>
        </w:rPr>
        <w:t xml:space="preserve">זהו, חבר הכנסת יהלום, תודה. </w:t>
      </w:r>
    </w:p>
    <w:p w14:paraId="39969BB0" w14:textId="77777777" w:rsidR="00000000" w:rsidRDefault="009432B4">
      <w:pPr>
        <w:pStyle w:val="a"/>
        <w:rPr>
          <w:rFonts w:hint="cs"/>
          <w:rtl/>
        </w:rPr>
      </w:pPr>
    </w:p>
    <w:p w14:paraId="61DF7E5C" w14:textId="77777777" w:rsidR="00000000" w:rsidRDefault="009432B4">
      <w:pPr>
        <w:pStyle w:val="ac"/>
        <w:rPr>
          <w:rtl/>
        </w:rPr>
      </w:pPr>
      <w:r>
        <w:rPr>
          <w:rFonts w:hint="eastAsia"/>
          <w:rtl/>
        </w:rPr>
        <w:t>ישראל</w:t>
      </w:r>
      <w:r>
        <w:rPr>
          <w:rtl/>
        </w:rPr>
        <w:t xml:space="preserve"> אייכלר (יהדות התורה):</w:t>
      </w:r>
    </w:p>
    <w:p w14:paraId="55FF7DF1" w14:textId="77777777" w:rsidR="00000000" w:rsidRDefault="009432B4">
      <w:pPr>
        <w:pStyle w:val="a"/>
        <w:rPr>
          <w:rFonts w:hint="cs"/>
          <w:rtl/>
        </w:rPr>
      </w:pPr>
    </w:p>
    <w:p w14:paraId="458F5D51" w14:textId="77777777" w:rsidR="00000000" w:rsidRDefault="009432B4">
      <w:pPr>
        <w:pStyle w:val="a"/>
        <w:rPr>
          <w:rFonts w:hint="cs"/>
          <w:rtl/>
        </w:rPr>
      </w:pPr>
      <w:r>
        <w:rPr>
          <w:rFonts w:hint="cs"/>
          <w:rtl/>
        </w:rPr>
        <w:t>כמו השופטים - - -</w:t>
      </w:r>
    </w:p>
    <w:p w14:paraId="27FBD34E" w14:textId="77777777" w:rsidR="00000000" w:rsidRDefault="009432B4">
      <w:pPr>
        <w:pStyle w:val="a"/>
        <w:rPr>
          <w:rFonts w:hint="cs"/>
          <w:rtl/>
        </w:rPr>
      </w:pPr>
    </w:p>
    <w:p w14:paraId="02E619E0" w14:textId="77777777" w:rsidR="00000000" w:rsidRDefault="009432B4">
      <w:pPr>
        <w:pStyle w:val="SpeakerCon"/>
        <w:rPr>
          <w:rtl/>
        </w:rPr>
      </w:pPr>
      <w:bookmarkStart w:id="181" w:name="FS000001065T09_07_2003_14_22_25C"/>
      <w:bookmarkEnd w:id="181"/>
      <w:r>
        <w:rPr>
          <w:rtl/>
        </w:rPr>
        <w:t>חיים אורון (מרצ):</w:t>
      </w:r>
    </w:p>
    <w:p w14:paraId="507B653D" w14:textId="77777777" w:rsidR="00000000" w:rsidRDefault="009432B4">
      <w:pPr>
        <w:pStyle w:val="a"/>
        <w:rPr>
          <w:rtl/>
        </w:rPr>
      </w:pPr>
    </w:p>
    <w:p w14:paraId="28E7BE37" w14:textId="77777777" w:rsidR="00000000" w:rsidRDefault="009432B4">
      <w:pPr>
        <w:pStyle w:val="a"/>
        <w:rPr>
          <w:rFonts w:hint="cs"/>
          <w:rtl/>
        </w:rPr>
      </w:pPr>
      <w:r>
        <w:rPr>
          <w:rFonts w:hint="cs"/>
          <w:rtl/>
        </w:rPr>
        <w:t>חברים יקרים, אני לא הצעתי את ההצ</w:t>
      </w:r>
      <w:r>
        <w:rPr>
          <w:rFonts w:hint="cs"/>
          <w:rtl/>
        </w:rPr>
        <w:t xml:space="preserve">עה הזאת לגבי בית-הדין הרבני </w:t>
      </w:r>
      <w:r>
        <w:rPr>
          <w:rtl/>
        </w:rPr>
        <w:t>–</w:t>
      </w:r>
      <w:r>
        <w:rPr>
          <w:rFonts w:hint="cs"/>
          <w:rtl/>
        </w:rPr>
        <w:t xml:space="preserve"> לא הגבוה ולא הנמוך. אני הצעתי את זה לגבי רב עיר שאיננו שופט ואיננו פוסק; הוא רב </w:t>
      </w:r>
      <w:r>
        <w:rPr>
          <w:rtl/>
        </w:rPr>
        <w:t>–</w:t>
      </w:r>
      <w:r>
        <w:rPr>
          <w:rFonts w:hint="cs"/>
          <w:rtl/>
        </w:rPr>
        <w:t xml:space="preserve"> בהגדרתו כרב </w:t>
      </w:r>
      <w:r>
        <w:rPr>
          <w:rtl/>
        </w:rPr>
        <w:t>–</w:t>
      </w:r>
      <w:r>
        <w:rPr>
          <w:rFonts w:hint="cs"/>
          <w:rtl/>
        </w:rPr>
        <w:t xml:space="preserve"> ובמקום שאתם תבואו ותאמרו: כדי שלא להפוך את הנושא הזה לוויכוח מהסוג הזה ולא לקרוא את הסיפורים על רב בעיר א' ועל רב בעיר ב' ועל רב ב</w:t>
      </w:r>
      <w:r>
        <w:rPr>
          <w:rFonts w:hint="cs"/>
          <w:rtl/>
        </w:rPr>
        <w:t xml:space="preserve">עיר ג' - ואתם יודעים שהם מביישים את התורה </w:t>
      </w:r>
      <w:r>
        <w:rPr>
          <w:rtl/>
        </w:rPr>
        <w:t>–</w:t>
      </w:r>
      <w:r>
        <w:rPr>
          <w:rFonts w:hint="cs"/>
          <w:rtl/>
        </w:rPr>
        <w:t xml:space="preserve"> יש לנו עניין - - -</w:t>
      </w:r>
    </w:p>
    <w:p w14:paraId="5D79016C" w14:textId="77777777" w:rsidR="00000000" w:rsidRDefault="009432B4">
      <w:pPr>
        <w:pStyle w:val="a"/>
        <w:rPr>
          <w:rFonts w:hint="cs"/>
          <w:rtl/>
        </w:rPr>
      </w:pPr>
    </w:p>
    <w:p w14:paraId="063863FB" w14:textId="77777777" w:rsidR="00000000" w:rsidRDefault="009432B4">
      <w:pPr>
        <w:pStyle w:val="ac"/>
        <w:rPr>
          <w:rtl/>
        </w:rPr>
      </w:pPr>
      <w:r>
        <w:rPr>
          <w:rFonts w:hint="eastAsia"/>
          <w:rtl/>
        </w:rPr>
        <w:t>ישראל</w:t>
      </w:r>
      <w:r>
        <w:rPr>
          <w:rtl/>
        </w:rPr>
        <w:t xml:space="preserve"> אייכלר (יהדות התורה):</w:t>
      </w:r>
    </w:p>
    <w:p w14:paraId="3C603C32" w14:textId="77777777" w:rsidR="00000000" w:rsidRDefault="009432B4">
      <w:pPr>
        <w:pStyle w:val="a"/>
        <w:rPr>
          <w:rFonts w:hint="cs"/>
          <w:rtl/>
        </w:rPr>
      </w:pPr>
    </w:p>
    <w:p w14:paraId="52F223DA" w14:textId="77777777" w:rsidR="00000000" w:rsidRDefault="009432B4">
      <w:pPr>
        <w:pStyle w:val="a"/>
        <w:rPr>
          <w:rFonts w:hint="cs"/>
          <w:rtl/>
        </w:rPr>
      </w:pPr>
      <w:r>
        <w:rPr>
          <w:rFonts w:hint="cs"/>
          <w:rtl/>
        </w:rPr>
        <w:t>- - -</w:t>
      </w:r>
    </w:p>
    <w:p w14:paraId="2E564C4C" w14:textId="77777777" w:rsidR="00000000" w:rsidRDefault="009432B4">
      <w:pPr>
        <w:pStyle w:val="a"/>
        <w:rPr>
          <w:rFonts w:hint="cs"/>
          <w:rtl/>
        </w:rPr>
      </w:pPr>
    </w:p>
    <w:p w14:paraId="3FB9BAE1" w14:textId="77777777" w:rsidR="00000000" w:rsidRDefault="009432B4">
      <w:pPr>
        <w:pStyle w:val="SpeakerCon"/>
        <w:rPr>
          <w:rtl/>
        </w:rPr>
      </w:pPr>
      <w:bookmarkStart w:id="182" w:name="FS000001065T09_07_2003_14_24_53C"/>
      <w:bookmarkEnd w:id="182"/>
      <w:r>
        <w:rPr>
          <w:rtl/>
        </w:rPr>
        <w:t>חיים אורון (מרצ):</w:t>
      </w:r>
    </w:p>
    <w:p w14:paraId="53431737" w14:textId="77777777" w:rsidR="00000000" w:rsidRDefault="009432B4">
      <w:pPr>
        <w:pStyle w:val="a"/>
        <w:rPr>
          <w:rtl/>
        </w:rPr>
      </w:pPr>
    </w:p>
    <w:p w14:paraId="4FDE6BC7" w14:textId="77777777" w:rsidR="00000000" w:rsidRDefault="009432B4">
      <w:pPr>
        <w:pStyle w:val="a"/>
        <w:rPr>
          <w:rFonts w:hint="cs"/>
          <w:rtl/>
        </w:rPr>
      </w:pPr>
      <w:r>
        <w:rPr>
          <w:rFonts w:hint="cs"/>
          <w:rtl/>
        </w:rPr>
        <w:t>אל תגיד: זה משהו אחר. אין שום דרך, ואני טיפלתי פעם בשני מקרים, וכולם אמרו לי: אתה צודק, צריך להחליף ולבחור מישהו אחר - אבל אי-אפשר. זו בח</w:t>
      </w:r>
      <w:r>
        <w:rPr>
          <w:rFonts w:hint="cs"/>
          <w:rtl/>
        </w:rPr>
        <w:t xml:space="preserve">ירה לכל החיים, אין מה לעשות. </w:t>
      </w:r>
    </w:p>
    <w:p w14:paraId="22D9801F" w14:textId="77777777" w:rsidR="00000000" w:rsidRDefault="009432B4">
      <w:pPr>
        <w:pStyle w:val="a"/>
        <w:rPr>
          <w:rFonts w:hint="cs"/>
          <w:rtl/>
        </w:rPr>
      </w:pPr>
    </w:p>
    <w:p w14:paraId="0D14DC0A" w14:textId="77777777" w:rsidR="00000000" w:rsidRDefault="009432B4">
      <w:pPr>
        <w:pStyle w:val="ad"/>
        <w:rPr>
          <w:rtl/>
        </w:rPr>
      </w:pPr>
      <w:r>
        <w:rPr>
          <w:rtl/>
        </w:rPr>
        <w:t>היו"ר יולי-יואל אדלשטיין:</w:t>
      </w:r>
    </w:p>
    <w:p w14:paraId="744A16A4" w14:textId="77777777" w:rsidR="00000000" w:rsidRDefault="009432B4">
      <w:pPr>
        <w:pStyle w:val="a"/>
        <w:rPr>
          <w:rtl/>
        </w:rPr>
      </w:pPr>
    </w:p>
    <w:p w14:paraId="59537575" w14:textId="77777777" w:rsidR="00000000" w:rsidRDefault="009432B4">
      <w:pPr>
        <w:pStyle w:val="a"/>
        <w:rPr>
          <w:rFonts w:hint="cs"/>
          <w:rtl/>
        </w:rPr>
      </w:pPr>
      <w:r>
        <w:rPr>
          <w:rFonts w:hint="cs"/>
          <w:rtl/>
        </w:rPr>
        <w:t>אדוני המציע - - -</w:t>
      </w:r>
    </w:p>
    <w:p w14:paraId="71CDE849" w14:textId="77777777" w:rsidR="00000000" w:rsidRDefault="009432B4">
      <w:pPr>
        <w:pStyle w:val="a"/>
        <w:rPr>
          <w:rFonts w:hint="cs"/>
          <w:rtl/>
        </w:rPr>
      </w:pPr>
    </w:p>
    <w:p w14:paraId="0355301C" w14:textId="77777777" w:rsidR="00000000" w:rsidRDefault="009432B4">
      <w:pPr>
        <w:pStyle w:val="SpeakerCon"/>
        <w:rPr>
          <w:rtl/>
        </w:rPr>
      </w:pPr>
      <w:bookmarkStart w:id="183" w:name="FS000001065T09_07_2003_14_25_56C"/>
      <w:bookmarkEnd w:id="183"/>
      <w:r>
        <w:rPr>
          <w:rtl/>
        </w:rPr>
        <w:t>חיים אורון (מרצ):</w:t>
      </w:r>
    </w:p>
    <w:p w14:paraId="762351C0" w14:textId="77777777" w:rsidR="00000000" w:rsidRDefault="009432B4">
      <w:pPr>
        <w:pStyle w:val="a"/>
        <w:rPr>
          <w:rtl/>
        </w:rPr>
      </w:pPr>
    </w:p>
    <w:p w14:paraId="440419B4" w14:textId="77777777" w:rsidR="00000000" w:rsidRDefault="009432B4">
      <w:pPr>
        <w:pStyle w:val="a"/>
        <w:ind w:firstLine="0"/>
        <w:rPr>
          <w:rFonts w:hint="cs"/>
          <w:rtl/>
        </w:rPr>
      </w:pPr>
      <w:r>
        <w:rPr>
          <w:rFonts w:hint="cs"/>
          <w:rtl/>
        </w:rPr>
        <w:tab/>
        <w:t xml:space="preserve">אני פונה גם לאנשי הקואליציה ואני פונה גם לציבור הדתי, ואני אומר לכם באחריות מלאה </w:t>
      </w:r>
      <w:r>
        <w:rPr>
          <w:rtl/>
        </w:rPr>
        <w:t>–</w:t>
      </w:r>
      <w:r>
        <w:rPr>
          <w:rFonts w:hint="cs"/>
          <w:rtl/>
        </w:rPr>
        <w:t xml:space="preserve"> אני יודע שהמפד"ל לא אוהבת את זה </w:t>
      </w:r>
      <w:r>
        <w:rPr>
          <w:rtl/>
        </w:rPr>
        <w:t>–</w:t>
      </w:r>
      <w:r>
        <w:rPr>
          <w:rFonts w:hint="cs"/>
          <w:rtl/>
        </w:rPr>
        <w:t xml:space="preserve"> שבציבור הדתי והחרדי אומרים לי: הצעת החוק ש</w:t>
      </w:r>
      <w:r>
        <w:rPr>
          <w:rFonts w:hint="cs"/>
          <w:rtl/>
        </w:rPr>
        <w:t>לך טובה, רק שאנחנו לא יכולים להצביע בעדה בגלוי, כי יגידו לנו שאנחנו תומכים בך. תנו להעביר את הצעת החוק הזאת בקריאה טרומית. אתם אומרים שהמסלול שמוצע פה קצר מדי. אני אומר לכם בגלוי, אני מוכן לקיים דיון ענייני, אבל ייפסק המצב שבו אדם נבחר למשרה לכל החיים, ואי</w:t>
      </w:r>
      <w:r>
        <w:rPr>
          <w:rFonts w:hint="cs"/>
          <w:rtl/>
        </w:rPr>
        <w:t xml:space="preserve">ן דרך להוציא אותו, אין דרך להחליף אותו, אין דרך לבקר אותו, ולעתים העובדה שהוא נבחר לכל החיים מאפשרת לו לעשות דברים, שלו היה יודע שמורא המלכות ומורא הציבור </w:t>
      </w:r>
      <w:r>
        <w:rPr>
          <w:rtl/>
        </w:rPr>
        <w:t>–</w:t>
      </w:r>
      <w:r>
        <w:rPr>
          <w:rFonts w:hint="cs"/>
          <w:rtl/>
        </w:rPr>
        <w:t xml:space="preserve"> לא מורא שמים </w:t>
      </w:r>
      <w:r>
        <w:rPr>
          <w:rtl/>
        </w:rPr>
        <w:t>–</w:t>
      </w:r>
      <w:r>
        <w:rPr>
          <w:rFonts w:hint="cs"/>
          <w:rtl/>
        </w:rPr>
        <w:t xml:space="preserve"> מוטלים עליו, הוא היה נוהג אחרת. ואז אתם הייתם מעלים את קרנה של הרבנות בעיני אותם ציב</w:t>
      </w:r>
      <w:r>
        <w:rPr>
          <w:rFonts w:hint="cs"/>
          <w:rtl/>
        </w:rPr>
        <w:t xml:space="preserve">ורים שנזקקים לשירותי הרבנות, על-פי חוקי הכנסת הזאת. </w:t>
      </w:r>
    </w:p>
    <w:p w14:paraId="6C5AEEF9" w14:textId="77777777" w:rsidR="00000000" w:rsidRDefault="009432B4">
      <w:pPr>
        <w:pStyle w:val="a"/>
        <w:ind w:firstLine="0"/>
        <w:rPr>
          <w:rFonts w:hint="cs"/>
          <w:rtl/>
        </w:rPr>
      </w:pPr>
    </w:p>
    <w:p w14:paraId="778EA577" w14:textId="77777777" w:rsidR="00000000" w:rsidRDefault="009432B4">
      <w:pPr>
        <w:pStyle w:val="a"/>
        <w:ind w:firstLine="720"/>
        <w:rPr>
          <w:rFonts w:hint="cs"/>
          <w:rtl/>
        </w:rPr>
      </w:pPr>
      <w:r>
        <w:rPr>
          <w:rFonts w:hint="cs"/>
          <w:rtl/>
        </w:rPr>
        <w:t xml:space="preserve">תפסיקו כל פעם שעולה נושא כזה להפוך אותו לעימות בין דתיים לחילונים. אתם יכולים לתמוך בזה, להעביר את זה בקריאה טרומית, נדון בזה באופן ענייני, תציעו הצעות ענייניות </w:t>
      </w:r>
      <w:r>
        <w:rPr>
          <w:rtl/>
        </w:rPr>
        <w:t>–</w:t>
      </w:r>
      <w:r>
        <w:rPr>
          <w:rFonts w:hint="cs"/>
          <w:rtl/>
        </w:rPr>
        <w:t xml:space="preserve"> אני שותף לדו-שיח הזה.</w:t>
      </w:r>
    </w:p>
    <w:p w14:paraId="366EAC5C" w14:textId="77777777" w:rsidR="00000000" w:rsidRDefault="009432B4">
      <w:pPr>
        <w:pStyle w:val="a"/>
        <w:ind w:firstLine="0"/>
        <w:rPr>
          <w:rFonts w:hint="cs"/>
          <w:rtl/>
        </w:rPr>
      </w:pPr>
    </w:p>
    <w:p w14:paraId="4ED70F13" w14:textId="77777777" w:rsidR="00000000" w:rsidRDefault="009432B4">
      <w:pPr>
        <w:pStyle w:val="ad"/>
        <w:rPr>
          <w:rtl/>
        </w:rPr>
      </w:pPr>
      <w:r>
        <w:rPr>
          <w:rtl/>
        </w:rPr>
        <w:t xml:space="preserve">היו"ר יולי-יואל </w:t>
      </w:r>
      <w:r>
        <w:rPr>
          <w:rtl/>
        </w:rPr>
        <w:t>אדלשטיין:</w:t>
      </w:r>
    </w:p>
    <w:p w14:paraId="2B6A3AF3" w14:textId="77777777" w:rsidR="00000000" w:rsidRDefault="009432B4">
      <w:pPr>
        <w:pStyle w:val="a"/>
        <w:rPr>
          <w:rtl/>
        </w:rPr>
      </w:pPr>
    </w:p>
    <w:p w14:paraId="25643719" w14:textId="77777777" w:rsidR="00000000" w:rsidRDefault="009432B4">
      <w:pPr>
        <w:pStyle w:val="a"/>
        <w:rPr>
          <w:rFonts w:hint="cs"/>
          <w:rtl/>
        </w:rPr>
      </w:pPr>
      <w:r>
        <w:rPr>
          <w:rFonts w:hint="cs"/>
          <w:rtl/>
        </w:rPr>
        <w:t>תודה רבה לחבר הכנסת חיים אורון. ישיב סגן השר הממונה על ענייני משרד הדתות, חבר הכנסת יצחק לוי. בבקשה, אדוני.</w:t>
      </w:r>
    </w:p>
    <w:p w14:paraId="10A2841D" w14:textId="77777777" w:rsidR="00000000" w:rsidRDefault="009432B4">
      <w:pPr>
        <w:pStyle w:val="a"/>
        <w:rPr>
          <w:rFonts w:hint="cs"/>
          <w:rtl/>
        </w:rPr>
      </w:pPr>
    </w:p>
    <w:p w14:paraId="45B311B2" w14:textId="77777777" w:rsidR="00000000" w:rsidRDefault="009432B4">
      <w:pPr>
        <w:pStyle w:val="Speaker"/>
        <w:rPr>
          <w:rtl/>
        </w:rPr>
      </w:pPr>
      <w:bookmarkStart w:id="184" w:name="FS000000765T09_07_2003_14_30_52"/>
      <w:bookmarkStart w:id="185" w:name="FS000000765T09_07_2003_14_36_20"/>
      <w:bookmarkStart w:id="186" w:name="_Toc45934699"/>
      <w:bookmarkStart w:id="187" w:name="_Toc76385217"/>
      <w:bookmarkEnd w:id="184"/>
      <w:bookmarkEnd w:id="185"/>
      <w:r>
        <w:rPr>
          <w:rtl/>
        </w:rPr>
        <w:t>סגן שר במשרד ראש הממשלה יצחק לוי:</w:t>
      </w:r>
      <w:bookmarkEnd w:id="186"/>
      <w:bookmarkEnd w:id="187"/>
    </w:p>
    <w:p w14:paraId="01BAA63F" w14:textId="77777777" w:rsidR="00000000" w:rsidRDefault="009432B4">
      <w:pPr>
        <w:pStyle w:val="a"/>
        <w:rPr>
          <w:rtl/>
        </w:rPr>
      </w:pPr>
    </w:p>
    <w:p w14:paraId="7088646C" w14:textId="77777777" w:rsidR="00000000" w:rsidRDefault="009432B4">
      <w:pPr>
        <w:pStyle w:val="a"/>
        <w:rPr>
          <w:rFonts w:hint="cs"/>
          <w:rtl/>
        </w:rPr>
      </w:pPr>
      <w:r>
        <w:rPr>
          <w:rFonts w:hint="cs"/>
          <w:rtl/>
        </w:rPr>
        <w:t>אדוני היושב-ראש, רבותי חברי הכנסת, חבר הכנסת אורון, ידידי חבר הכנסת אורון, ראשית, אתה צודק, זאת לא מל</w:t>
      </w:r>
      <w:r>
        <w:rPr>
          <w:rFonts w:hint="cs"/>
          <w:rtl/>
        </w:rPr>
        <w:t>חמה בין דתיים לחילונים, אנחנו לא מעמידים את זה כך. אנחנו נעמיד להצבעה את תשובתנו על השאלה: מה טוב יותר לרבנות? האם טוב יותר לרבנות שהיא תהיה רבנות כזאת שכל עשר שנים בוחרים מישהו אחר, ומה תהיה התוצאה של העניין הזה, או שטוב יותר שהיא תהיה רבנות שבה נבחרים עד</w:t>
      </w:r>
      <w:r>
        <w:rPr>
          <w:rFonts w:hint="cs"/>
          <w:rtl/>
        </w:rPr>
        <w:t xml:space="preserve"> 70, פורשים בגיל 70, הדבר הזה מוסכם, ברור וכן הלאה? </w:t>
      </w:r>
    </w:p>
    <w:p w14:paraId="3B818384" w14:textId="77777777" w:rsidR="00000000" w:rsidRDefault="009432B4">
      <w:pPr>
        <w:pStyle w:val="a"/>
        <w:rPr>
          <w:rFonts w:hint="cs"/>
          <w:rtl/>
        </w:rPr>
      </w:pPr>
    </w:p>
    <w:p w14:paraId="729F284E" w14:textId="77777777" w:rsidR="00000000" w:rsidRDefault="009432B4">
      <w:pPr>
        <w:pStyle w:val="a"/>
        <w:rPr>
          <w:rFonts w:hint="cs"/>
          <w:rtl/>
        </w:rPr>
      </w:pPr>
      <w:r>
        <w:rPr>
          <w:rFonts w:hint="cs"/>
          <w:rtl/>
        </w:rPr>
        <w:t>אבל אני רוצה להקדים שתי הקדמות לפני שאומר לך מה אני חושב מבחינה עניינית על הצעתך. ראשית, יש היום על שולחן הממשלה הצעת חוק שתטפל גם בנושא של רבני ערים.</w:t>
      </w:r>
    </w:p>
    <w:p w14:paraId="5EDA31DE" w14:textId="77777777" w:rsidR="00000000" w:rsidRDefault="009432B4">
      <w:pPr>
        <w:pStyle w:val="a"/>
        <w:rPr>
          <w:rFonts w:hint="cs"/>
          <w:rtl/>
        </w:rPr>
      </w:pPr>
    </w:p>
    <w:p w14:paraId="73B80376" w14:textId="77777777" w:rsidR="00000000" w:rsidRDefault="009432B4">
      <w:pPr>
        <w:pStyle w:val="ac"/>
        <w:rPr>
          <w:rtl/>
        </w:rPr>
      </w:pPr>
      <w:r>
        <w:rPr>
          <w:rFonts w:hint="eastAsia"/>
          <w:rtl/>
        </w:rPr>
        <w:t>יצחק</w:t>
      </w:r>
      <w:r>
        <w:rPr>
          <w:rtl/>
        </w:rPr>
        <w:t xml:space="preserve"> כהן (ש"ס):</w:t>
      </w:r>
    </w:p>
    <w:p w14:paraId="7569C2B2" w14:textId="77777777" w:rsidR="00000000" w:rsidRDefault="009432B4">
      <w:pPr>
        <w:pStyle w:val="a"/>
        <w:rPr>
          <w:rFonts w:hint="cs"/>
          <w:rtl/>
        </w:rPr>
      </w:pPr>
    </w:p>
    <w:p w14:paraId="755F182D" w14:textId="77777777" w:rsidR="00000000" w:rsidRDefault="009432B4">
      <w:pPr>
        <w:pStyle w:val="a"/>
        <w:ind w:left="720" w:firstLine="0"/>
        <w:rPr>
          <w:rFonts w:hint="cs"/>
          <w:rtl/>
        </w:rPr>
      </w:pPr>
      <w:r>
        <w:rPr>
          <w:rFonts w:hint="cs"/>
          <w:rtl/>
        </w:rPr>
        <w:t>- - - המועצות הדתיות?</w:t>
      </w:r>
    </w:p>
    <w:p w14:paraId="5C2F7DBE" w14:textId="77777777" w:rsidR="00000000" w:rsidRDefault="009432B4">
      <w:pPr>
        <w:pStyle w:val="a"/>
        <w:ind w:left="720" w:firstLine="0"/>
        <w:rPr>
          <w:rFonts w:hint="cs"/>
          <w:rtl/>
        </w:rPr>
      </w:pPr>
    </w:p>
    <w:p w14:paraId="24F7C48E" w14:textId="77777777" w:rsidR="00000000" w:rsidRDefault="009432B4">
      <w:pPr>
        <w:pStyle w:val="SpeakerCon"/>
        <w:rPr>
          <w:rtl/>
        </w:rPr>
      </w:pPr>
      <w:bookmarkStart w:id="188" w:name="FS000000765T09_07_2003_14_36_28C"/>
      <w:bookmarkEnd w:id="188"/>
      <w:r>
        <w:rPr>
          <w:rtl/>
        </w:rPr>
        <w:t>סגן שר במש</w:t>
      </w:r>
      <w:r>
        <w:rPr>
          <w:rtl/>
        </w:rPr>
        <w:t>רד ראש הממשלה יצחק לוי:</w:t>
      </w:r>
    </w:p>
    <w:p w14:paraId="503C4FF4" w14:textId="77777777" w:rsidR="00000000" w:rsidRDefault="009432B4">
      <w:pPr>
        <w:pStyle w:val="a"/>
        <w:rPr>
          <w:rtl/>
        </w:rPr>
      </w:pPr>
    </w:p>
    <w:p w14:paraId="34D431B6" w14:textId="77777777" w:rsidR="00000000" w:rsidRDefault="009432B4">
      <w:pPr>
        <w:pStyle w:val="a"/>
        <w:rPr>
          <w:rFonts w:hint="cs"/>
          <w:rtl/>
        </w:rPr>
      </w:pPr>
      <w:r>
        <w:rPr>
          <w:rFonts w:hint="cs"/>
          <w:rtl/>
        </w:rPr>
        <w:t xml:space="preserve">המועצות הדתיות </w:t>
      </w:r>
      <w:r>
        <w:rPr>
          <w:rtl/>
        </w:rPr>
        <w:t>–</w:t>
      </w:r>
      <w:r>
        <w:rPr>
          <w:rFonts w:hint="cs"/>
          <w:rtl/>
        </w:rPr>
        <w:t xml:space="preserve"> זה עניין אחר. הן יפורקו, בעזרת השם. </w:t>
      </w:r>
    </w:p>
    <w:p w14:paraId="4B83E670" w14:textId="77777777" w:rsidR="00000000" w:rsidRDefault="009432B4">
      <w:pPr>
        <w:pStyle w:val="a"/>
        <w:rPr>
          <w:rFonts w:hint="cs"/>
          <w:rtl/>
        </w:rPr>
      </w:pPr>
    </w:p>
    <w:p w14:paraId="1E2C2FEE" w14:textId="77777777" w:rsidR="00000000" w:rsidRDefault="009432B4">
      <w:pPr>
        <w:pStyle w:val="ac"/>
        <w:rPr>
          <w:rtl/>
        </w:rPr>
      </w:pPr>
      <w:r>
        <w:rPr>
          <w:rFonts w:hint="eastAsia"/>
          <w:rtl/>
        </w:rPr>
        <w:t>יצחק</w:t>
      </w:r>
      <w:r>
        <w:rPr>
          <w:rtl/>
        </w:rPr>
        <w:t xml:space="preserve"> כהן (ש"ס):</w:t>
      </w:r>
    </w:p>
    <w:p w14:paraId="20377DC0" w14:textId="77777777" w:rsidR="00000000" w:rsidRDefault="009432B4">
      <w:pPr>
        <w:pStyle w:val="a"/>
        <w:rPr>
          <w:rFonts w:hint="cs"/>
          <w:rtl/>
        </w:rPr>
      </w:pPr>
    </w:p>
    <w:p w14:paraId="0BE002C0" w14:textId="77777777" w:rsidR="00000000" w:rsidRDefault="009432B4">
      <w:pPr>
        <w:pStyle w:val="a"/>
        <w:rPr>
          <w:rFonts w:hint="cs"/>
          <w:rtl/>
        </w:rPr>
      </w:pPr>
      <w:r>
        <w:rPr>
          <w:rFonts w:hint="cs"/>
          <w:rtl/>
        </w:rPr>
        <w:t>המפד"ל לא מפסיקה לגרום לחילול השם איום ונורא - - -</w:t>
      </w:r>
    </w:p>
    <w:p w14:paraId="2BD6249E" w14:textId="77777777" w:rsidR="00000000" w:rsidRDefault="009432B4">
      <w:pPr>
        <w:pStyle w:val="a"/>
        <w:rPr>
          <w:rFonts w:hint="cs"/>
          <w:rtl/>
        </w:rPr>
      </w:pPr>
    </w:p>
    <w:p w14:paraId="514782F6" w14:textId="77777777" w:rsidR="00000000" w:rsidRDefault="009432B4">
      <w:pPr>
        <w:pStyle w:val="SpeakerCon"/>
        <w:rPr>
          <w:rtl/>
        </w:rPr>
      </w:pPr>
      <w:bookmarkStart w:id="189" w:name="FS000000765T09_07_2003_14_37_18C"/>
      <w:bookmarkEnd w:id="189"/>
      <w:r>
        <w:rPr>
          <w:rtl/>
        </w:rPr>
        <w:t>סגן שר במשרד ראש הממשלה יצחק לוי:</w:t>
      </w:r>
    </w:p>
    <w:p w14:paraId="3F77EEBC" w14:textId="77777777" w:rsidR="00000000" w:rsidRDefault="009432B4">
      <w:pPr>
        <w:pStyle w:val="a"/>
        <w:rPr>
          <w:rtl/>
        </w:rPr>
      </w:pPr>
    </w:p>
    <w:p w14:paraId="770E7431" w14:textId="77777777" w:rsidR="00000000" w:rsidRDefault="009432B4">
      <w:pPr>
        <w:pStyle w:val="a"/>
        <w:rPr>
          <w:rFonts w:hint="cs"/>
          <w:rtl/>
        </w:rPr>
      </w:pPr>
      <w:r>
        <w:rPr>
          <w:rFonts w:hint="cs"/>
          <w:rtl/>
        </w:rPr>
        <w:t>חבר הכנסת יצחק כהן, חבר הכנסת יצחק כהן, המועצות הדתיות יפורקו, בעזרת השם</w:t>
      </w:r>
      <w:r>
        <w:rPr>
          <w:rFonts w:hint="cs"/>
          <w:rtl/>
        </w:rPr>
        <w:t>, ויהיה מזה הרבה קידוש השם.</w:t>
      </w:r>
    </w:p>
    <w:p w14:paraId="008C6A19" w14:textId="77777777" w:rsidR="00000000" w:rsidRDefault="009432B4">
      <w:pPr>
        <w:pStyle w:val="a"/>
        <w:rPr>
          <w:rFonts w:hint="cs"/>
          <w:rtl/>
        </w:rPr>
      </w:pPr>
    </w:p>
    <w:p w14:paraId="25CF02F2" w14:textId="77777777" w:rsidR="00000000" w:rsidRDefault="009432B4">
      <w:pPr>
        <w:pStyle w:val="ac"/>
        <w:rPr>
          <w:rtl/>
        </w:rPr>
      </w:pPr>
      <w:r>
        <w:rPr>
          <w:rFonts w:hint="eastAsia"/>
          <w:rtl/>
        </w:rPr>
        <w:t>יצחק</w:t>
      </w:r>
      <w:r>
        <w:rPr>
          <w:rtl/>
        </w:rPr>
        <w:t xml:space="preserve"> כהן (ש"ס):</w:t>
      </w:r>
    </w:p>
    <w:p w14:paraId="11B0CACB" w14:textId="77777777" w:rsidR="00000000" w:rsidRDefault="009432B4">
      <w:pPr>
        <w:pStyle w:val="a"/>
        <w:rPr>
          <w:rFonts w:hint="cs"/>
          <w:rtl/>
        </w:rPr>
      </w:pPr>
    </w:p>
    <w:p w14:paraId="46609AA9" w14:textId="77777777" w:rsidR="00000000" w:rsidRDefault="009432B4">
      <w:pPr>
        <w:pStyle w:val="a"/>
        <w:rPr>
          <w:rFonts w:hint="cs"/>
          <w:rtl/>
        </w:rPr>
      </w:pPr>
      <w:r>
        <w:rPr>
          <w:rFonts w:hint="cs"/>
          <w:rtl/>
        </w:rPr>
        <w:t>אוהו - - -</w:t>
      </w:r>
    </w:p>
    <w:p w14:paraId="031A1D7A" w14:textId="77777777" w:rsidR="00000000" w:rsidRDefault="009432B4">
      <w:pPr>
        <w:pStyle w:val="a"/>
        <w:rPr>
          <w:rFonts w:hint="cs"/>
          <w:rtl/>
        </w:rPr>
      </w:pPr>
    </w:p>
    <w:p w14:paraId="1BE98579" w14:textId="77777777" w:rsidR="00000000" w:rsidRDefault="009432B4">
      <w:pPr>
        <w:pStyle w:val="SpeakerCon"/>
        <w:rPr>
          <w:rtl/>
        </w:rPr>
      </w:pPr>
      <w:bookmarkStart w:id="190" w:name="FS000000765T09_07_2003_14_38_27C"/>
      <w:bookmarkEnd w:id="190"/>
      <w:r>
        <w:rPr>
          <w:rtl/>
        </w:rPr>
        <w:t>סגן שר במשרד ראש הממשלה יצחק לוי:</w:t>
      </w:r>
    </w:p>
    <w:p w14:paraId="68B2369E" w14:textId="77777777" w:rsidR="00000000" w:rsidRDefault="009432B4">
      <w:pPr>
        <w:pStyle w:val="a"/>
        <w:rPr>
          <w:rtl/>
        </w:rPr>
      </w:pPr>
    </w:p>
    <w:p w14:paraId="17E63D11" w14:textId="77777777" w:rsidR="00000000" w:rsidRDefault="009432B4">
      <w:pPr>
        <w:pStyle w:val="a"/>
        <w:rPr>
          <w:rFonts w:hint="cs"/>
          <w:rtl/>
        </w:rPr>
      </w:pPr>
      <w:r>
        <w:rPr>
          <w:rFonts w:hint="cs"/>
          <w:rtl/>
        </w:rPr>
        <w:t xml:space="preserve">אני אומר לך כיוון שאתה יודע מה קורה במועצות הדתיות. </w:t>
      </w:r>
    </w:p>
    <w:p w14:paraId="76C17DB4" w14:textId="77777777" w:rsidR="00000000" w:rsidRDefault="009432B4">
      <w:pPr>
        <w:pStyle w:val="a"/>
        <w:rPr>
          <w:rFonts w:hint="cs"/>
          <w:rtl/>
        </w:rPr>
      </w:pPr>
    </w:p>
    <w:p w14:paraId="78005BFF" w14:textId="77777777" w:rsidR="00000000" w:rsidRDefault="009432B4">
      <w:pPr>
        <w:pStyle w:val="ac"/>
        <w:rPr>
          <w:rtl/>
        </w:rPr>
      </w:pPr>
      <w:r>
        <w:rPr>
          <w:rFonts w:hint="eastAsia"/>
          <w:rtl/>
        </w:rPr>
        <w:t>יצחק</w:t>
      </w:r>
      <w:r>
        <w:rPr>
          <w:rtl/>
        </w:rPr>
        <w:t xml:space="preserve"> כהן (ש"ס):</w:t>
      </w:r>
    </w:p>
    <w:p w14:paraId="40D63E59" w14:textId="77777777" w:rsidR="00000000" w:rsidRDefault="009432B4">
      <w:pPr>
        <w:pStyle w:val="a"/>
        <w:rPr>
          <w:rFonts w:hint="cs"/>
          <w:rtl/>
        </w:rPr>
      </w:pPr>
    </w:p>
    <w:p w14:paraId="7622A7C8" w14:textId="77777777" w:rsidR="00000000" w:rsidRDefault="009432B4">
      <w:pPr>
        <w:pStyle w:val="a"/>
        <w:ind w:left="719" w:firstLine="0"/>
        <w:rPr>
          <w:rFonts w:hint="cs"/>
          <w:rtl/>
        </w:rPr>
      </w:pPr>
      <w:r>
        <w:rPr>
          <w:rFonts w:hint="cs"/>
          <w:rtl/>
        </w:rPr>
        <w:t>- - -</w:t>
      </w:r>
    </w:p>
    <w:p w14:paraId="2A8BA07D" w14:textId="77777777" w:rsidR="00000000" w:rsidRDefault="009432B4">
      <w:pPr>
        <w:pStyle w:val="a"/>
        <w:ind w:left="719" w:firstLine="0"/>
        <w:rPr>
          <w:rFonts w:hint="cs"/>
          <w:rtl/>
        </w:rPr>
      </w:pPr>
    </w:p>
    <w:p w14:paraId="4998A690" w14:textId="77777777" w:rsidR="00000000" w:rsidRDefault="009432B4">
      <w:pPr>
        <w:pStyle w:val="SpeakerCon"/>
        <w:rPr>
          <w:rtl/>
        </w:rPr>
      </w:pPr>
      <w:bookmarkStart w:id="191" w:name="FS000000765T09_07_2003_14_39_15C"/>
      <w:bookmarkEnd w:id="191"/>
      <w:r>
        <w:rPr>
          <w:rtl/>
        </w:rPr>
        <w:t>סגן שר במשרד ראש הממשלה יצחק לוי:</w:t>
      </w:r>
    </w:p>
    <w:p w14:paraId="003AC346" w14:textId="77777777" w:rsidR="00000000" w:rsidRDefault="009432B4">
      <w:pPr>
        <w:pStyle w:val="a"/>
        <w:rPr>
          <w:rtl/>
        </w:rPr>
      </w:pPr>
    </w:p>
    <w:p w14:paraId="6962098D" w14:textId="77777777" w:rsidR="00000000" w:rsidRDefault="009432B4">
      <w:pPr>
        <w:pStyle w:val="a"/>
        <w:rPr>
          <w:rFonts w:hint="cs"/>
          <w:rtl/>
        </w:rPr>
      </w:pPr>
      <w:r>
        <w:rPr>
          <w:rFonts w:hint="cs"/>
          <w:rtl/>
        </w:rPr>
        <w:t>אבל אנחנו לא דנים עכשיו במועצות הדתיות. אני מציע ש</w:t>
      </w:r>
      <w:r>
        <w:rPr>
          <w:rFonts w:hint="cs"/>
          <w:rtl/>
        </w:rPr>
        <w:t xml:space="preserve">תגיש הצעה לסדר-היום לגבי המועצות הדתיות, ואני אענה לך. </w:t>
      </w:r>
    </w:p>
    <w:p w14:paraId="71155E1B" w14:textId="77777777" w:rsidR="00000000" w:rsidRDefault="009432B4">
      <w:pPr>
        <w:pStyle w:val="a"/>
        <w:ind w:firstLine="0"/>
        <w:rPr>
          <w:rFonts w:hint="cs"/>
          <w:rtl/>
        </w:rPr>
      </w:pPr>
    </w:p>
    <w:p w14:paraId="5BC83202" w14:textId="77777777" w:rsidR="00000000" w:rsidRDefault="009432B4">
      <w:pPr>
        <w:pStyle w:val="ac"/>
        <w:rPr>
          <w:rtl/>
        </w:rPr>
      </w:pPr>
      <w:r>
        <w:rPr>
          <w:rFonts w:hint="eastAsia"/>
          <w:rtl/>
        </w:rPr>
        <w:t>יצחק</w:t>
      </w:r>
      <w:r>
        <w:rPr>
          <w:rtl/>
        </w:rPr>
        <w:t xml:space="preserve"> כהן (ש"ס):</w:t>
      </w:r>
    </w:p>
    <w:p w14:paraId="2A336ED7" w14:textId="77777777" w:rsidR="00000000" w:rsidRDefault="009432B4">
      <w:pPr>
        <w:pStyle w:val="a"/>
        <w:rPr>
          <w:rFonts w:hint="cs"/>
          <w:rtl/>
        </w:rPr>
      </w:pPr>
    </w:p>
    <w:p w14:paraId="122FE81A" w14:textId="77777777" w:rsidR="00000000" w:rsidRDefault="009432B4">
      <w:pPr>
        <w:pStyle w:val="a"/>
        <w:rPr>
          <w:rFonts w:hint="cs"/>
          <w:rtl/>
        </w:rPr>
      </w:pPr>
      <w:r>
        <w:rPr>
          <w:rFonts w:hint="cs"/>
          <w:rtl/>
        </w:rPr>
        <w:t xml:space="preserve">יש לי. </w:t>
      </w:r>
    </w:p>
    <w:p w14:paraId="52E7F78C" w14:textId="77777777" w:rsidR="00000000" w:rsidRDefault="009432B4">
      <w:pPr>
        <w:pStyle w:val="a"/>
        <w:rPr>
          <w:rFonts w:hint="cs"/>
          <w:rtl/>
        </w:rPr>
      </w:pPr>
    </w:p>
    <w:p w14:paraId="2810A85A" w14:textId="77777777" w:rsidR="00000000" w:rsidRDefault="009432B4">
      <w:pPr>
        <w:pStyle w:val="a"/>
        <w:rPr>
          <w:rFonts w:hint="cs"/>
          <w:rtl/>
        </w:rPr>
      </w:pPr>
    </w:p>
    <w:p w14:paraId="22174D27" w14:textId="77777777" w:rsidR="00000000" w:rsidRDefault="009432B4">
      <w:pPr>
        <w:pStyle w:val="SpeakerCon"/>
        <w:rPr>
          <w:rtl/>
        </w:rPr>
      </w:pPr>
      <w:bookmarkStart w:id="192" w:name="FS000000765T09_07_2003_14_40_33C"/>
      <w:bookmarkEnd w:id="192"/>
      <w:r>
        <w:rPr>
          <w:rtl/>
        </w:rPr>
        <w:t>סגן שר במשרד ראש הממשלה יצחק לוי:</w:t>
      </w:r>
    </w:p>
    <w:p w14:paraId="72F79D71" w14:textId="77777777" w:rsidR="00000000" w:rsidRDefault="009432B4">
      <w:pPr>
        <w:pStyle w:val="a"/>
        <w:rPr>
          <w:rtl/>
        </w:rPr>
      </w:pPr>
    </w:p>
    <w:p w14:paraId="205FF4CF" w14:textId="77777777" w:rsidR="00000000" w:rsidRDefault="009432B4">
      <w:pPr>
        <w:pStyle w:val="a"/>
        <w:rPr>
          <w:rFonts w:hint="cs"/>
          <w:rtl/>
        </w:rPr>
      </w:pPr>
      <w:r>
        <w:rPr>
          <w:rFonts w:hint="cs"/>
          <w:rtl/>
        </w:rPr>
        <w:t>מצוין. על כל פנים - - -</w:t>
      </w:r>
    </w:p>
    <w:p w14:paraId="1C3F6D50" w14:textId="77777777" w:rsidR="00000000" w:rsidRDefault="009432B4">
      <w:pPr>
        <w:pStyle w:val="a"/>
        <w:rPr>
          <w:rFonts w:hint="cs"/>
          <w:rtl/>
        </w:rPr>
      </w:pPr>
    </w:p>
    <w:p w14:paraId="48514DCF" w14:textId="77777777" w:rsidR="00000000" w:rsidRDefault="009432B4">
      <w:pPr>
        <w:pStyle w:val="ac"/>
        <w:rPr>
          <w:rtl/>
        </w:rPr>
      </w:pPr>
      <w:r>
        <w:rPr>
          <w:rFonts w:hint="eastAsia"/>
          <w:rtl/>
        </w:rPr>
        <w:t>שאול</w:t>
      </w:r>
      <w:r>
        <w:rPr>
          <w:rtl/>
        </w:rPr>
        <w:t xml:space="preserve"> יהלום (מפד"ל):</w:t>
      </w:r>
    </w:p>
    <w:p w14:paraId="7222DD6E" w14:textId="77777777" w:rsidR="00000000" w:rsidRDefault="009432B4">
      <w:pPr>
        <w:pStyle w:val="a"/>
        <w:rPr>
          <w:rFonts w:hint="cs"/>
          <w:rtl/>
        </w:rPr>
      </w:pPr>
    </w:p>
    <w:p w14:paraId="3E95BFFE" w14:textId="77777777" w:rsidR="00000000" w:rsidRDefault="009432B4">
      <w:pPr>
        <w:pStyle w:val="a"/>
        <w:rPr>
          <w:rFonts w:hint="cs"/>
          <w:rtl/>
        </w:rPr>
      </w:pPr>
      <w:r>
        <w:rPr>
          <w:rFonts w:hint="cs"/>
          <w:rtl/>
        </w:rPr>
        <w:t>- - -</w:t>
      </w:r>
    </w:p>
    <w:p w14:paraId="11F35702" w14:textId="77777777" w:rsidR="00000000" w:rsidRDefault="009432B4">
      <w:pPr>
        <w:pStyle w:val="a"/>
        <w:rPr>
          <w:rFonts w:hint="cs"/>
          <w:rtl/>
        </w:rPr>
      </w:pPr>
    </w:p>
    <w:p w14:paraId="3F5D9223" w14:textId="77777777" w:rsidR="00000000" w:rsidRDefault="009432B4">
      <w:pPr>
        <w:pStyle w:val="SpeakerCon"/>
        <w:rPr>
          <w:rtl/>
        </w:rPr>
      </w:pPr>
      <w:bookmarkStart w:id="193" w:name="FS000000765T09_07_2003_14_41_03C"/>
      <w:bookmarkEnd w:id="193"/>
      <w:r>
        <w:rPr>
          <w:rtl/>
        </w:rPr>
        <w:t>סגן שר במשרד ראש הממשלה יצחק לוי:</w:t>
      </w:r>
    </w:p>
    <w:p w14:paraId="03BC1B37" w14:textId="77777777" w:rsidR="00000000" w:rsidRDefault="009432B4">
      <w:pPr>
        <w:pStyle w:val="a"/>
        <w:rPr>
          <w:rtl/>
        </w:rPr>
      </w:pPr>
    </w:p>
    <w:p w14:paraId="626CBFEE" w14:textId="77777777" w:rsidR="00000000" w:rsidRDefault="009432B4">
      <w:pPr>
        <w:pStyle w:val="a"/>
        <w:ind w:firstLine="0"/>
        <w:rPr>
          <w:rFonts w:hint="cs"/>
          <w:rtl/>
        </w:rPr>
      </w:pPr>
      <w:r>
        <w:rPr>
          <w:rFonts w:hint="cs"/>
          <w:rtl/>
        </w:rPr>
        <w:tab/>
        <w:t>קודם כול יש הצעה ממשלתית - - -</w:t>
      </w:r>
    </w:p>
    <w:p w14:paraId="010BFB16" w14:textId="77777777" w:rsidR="00000000" w:rsidRDefault="009432B4">
      <w:pPr>
        <w:pStyle w:val="a"/>
        <w:ind w:firstLine="0"/>
        <w:rPr>
          <w:rFonts w:hint="cs"/>
          <w:rtl/>
        </w:rPr>
      </w:pPr>
    </w:p>
    <w:p w14:paraId="43AC2481" w14:textId="77777777" w:rsidR="00000000" w:rsidRDefault="009432B4">
      <w:pPr>
        <w:pStyle w:val="ad"/>
        <w:rPr>
          <w:rtl/>
        </w:rPr>
      </w:pPr>
      <w:r>
        <w:rPr>
          <w:rtl/>
        </w:rPr>
        <w:t xml:space="preserve">היו"ר יולי-יואל </w:t>
      </w:r>
      <w:r>
        <w:rPr>
          <w:rtl/>
        </w:rPr>
        <w:t>אדלשטיין:</w:t>
      </w:r>
    </w:p>
    <w:p w14:paraId="3E013478" w14:textId="77777777" w:rsidR="00000000" w:rsidRDefault="009432B4">
      <w:pPr>
        <w:pStyle w:val="a"/>
        <w:rPr>
          <w:rtl/>
        </w:rPr>
      </w:pPr>
    </w:p>
    <w:p w14:paraId="4F46A919" w14:textId="77777777" w:rsidR="00000000" w:rsidRDefault="009432B4">
      <w:pPr>
        <w:pStyle w:val="a"/>
        <w:rPr>
          <w:rFonts w:hint="cs"/>
          <w:rtl/>
        </w:rPr>
      </w:pPr>
      <w:r>
        <w:rPr>
          <w:rFonts w:hint="cs"/>
          <w:rtl/>
        </w:rPr>
        <w:t>חברי הכנסת, אני מבין שהדו-שיח מאוד מעניין. אותי מעניין לשמוע את תשובת סגן שר הדתות. אני מבקש לא להפריע לי לשמוע אותו.</w:t>
      </w:r>
    </w:p>
    <w:p w14:paraId="64D20530" w14:textId="77777777" w:rsidR="00000000" w:rsidRDefault="009432B4">
      <w:pPr>
        <w:pStyle w:val="a"/>
        <w:rPr>
          <w:rFonts w:hint="cs"/>
          <w:rtl/>
        </w:rPr>
      </w:pPr>
    </w:p>
    <w:p w14:paraId="681DEBDC" w14:textId="77777777" w:rsidR="00000000" w:rsidRDefault="009432B4">
      <w:pPr>
        <w:pStyle w:val="SpeakerCon"/>
        <w:rPr>
          <w:rtl/>
        </w:rPr>
      </w:pPr>
      <w:bookmarkStart w:id="194" w:name="FS000000765T09_07_2003_14_41_49C"/>
      <w:bookmarkEnd w:id="194"/>
      <w:r>
        <w:rPr>
          <w:rtl/>
        </w:rPr>
        <w:t>סגן שר במשרד ראש הממשלה יצחק לוי:</w:t>
      </w:r>
    </w:p>
    <w:p w14:paraId="5EEE4690" w14:textId="77777777" w:rsidR="00000000" w:rsidRDefault="009432B4">
      <w:pPr>
        <w:pStyle w:val="a"/>
        <w:ind w:firstLine="0"/>
        <w:rPr>
          <w:rFonts w:hint="cs"/>
          <w:rtl/>
        </w:rPr>
      </w:pPr>
    </w:p>
    <w:p w14:paraId="7615F4E0" w14:textId="77777777" w:rsidR="00000000" w:rsidRDefault="009432B4">
      <w:pPr>
        <w:pStyle w:val="a"/>
        <w:ind w:firstLine="0"/>
        <w:rPr>
          <w:rFonts w:hint="cs"/>
          <w:rtl/>
        </w:rPr>
      </w:pPr>
      <w:r>
        <w:rPr>
          <w:rFonts w:hint="cs"/>
          <w:rtl/>
        </w:rPr>
        <w:tab/>
        <w:t xml:space="preserve">חבר הכנסת אורון, ההצעה הממשלתית תקבע נהלים חדשים בכל נושא הרבנות </w:t>
      </w:r>
      <w:r>
        <w:rPr>
          <w:rtl/>
        </w:rPr>
        <w:t>–</w:t>
      </w:r>
      <w:r>
        <w:rPr>
          <w:rFonts w:hint="cs"/>
          <w:rtl/>
        </w:rPr>
        <w:t xml:space="preserve"> גם הרבנות הראשית, גם רב</w:t>
      </w:r>
      <w:r>
        <w:rPr>
          <w:rFonts w:hint="cs"/>
          <w:rtl/>
        </w:rPr>
        <w:t xml:space="preserve">נות הערים. הולכת ומתגבשת הצעה שיהיה רק רב אחד בכל עיר, שתהיה הגבלה של גיל וכן הלאה. ולכן, קודם כול אנחנו מבקשים להתנגד להצעה הזאת. תבוא הצעה ממשלתית, ואנחנו נדון בה. </w:t>
      </w:r>
    </w:p>
    <w:p w14:paraId="43602B2A" w14:textId="77777777" w:rsidR="00000000" w:rsidRDefault="009432B4">
      <w:pPr>
        <w:pStyle w:val="a"/>
        <w:ind w:firstLine="0"/>
        <w:rPr>
          <w:rFonts w:hint="cs"/>
          <w:rtl/>
        </w:rPr>
      </w:pPr>
    </w:p>
    <w:p w14:paraId="5B64B26A" w14:textId="77777777" w:rsidR="00000000" w:rsidRDefault="009432B4">
      <w:pPr>
        <w:pStyle w:val="a"/>
        <w:ind w:firstLine="720"/>
        <w:rPr>
          <w:rFonts w:hint="cs"/>
          <w:rtl/>
        </w:rPr>
      </w:pPr>
      <w:r>
        <w:rPr>
          <w:rFonts w:hint="cs"/>
          <w:rtl/>
        </w:rPr>
        <w:t>ההצעה הזאת שאתה מציע, בעיני איננה נכונה כי היא חוסמת רבנים צעירים, וזה מה שיקרה. אף רב צ</w:t>
      </w:r>
      <w:r>
        <w:rPr>
          <w:rFonts w:hint="cs"/>
          <w:rtl/>
        </w:rPr>
        <w:t xml:space="preserve">עיר לא ילך לתפקיד זה בשביל עשר שנים. מה שיקרה הוא שיגישו מועמדויות רק רבנים מגיל 55 ומעלה. הם יבואו ויגידו: הנה, יש לנו עוד עשר שנים לפנסיה, נלך להיות רבני ערים. ואילו רב צעיר, שדרוש לו זמן להתערות בקהילה ולהתחיל לפעול בקהילה </w:t>
      </w:r>
      <w:r>
        <w:rPr>
          <w:rtl/>
        </w:rPr>
        <w:t>–</w:t>
      </w:r>
      <w:r>
        <w:rPr>
          <w:rFonts w:hint="cs"/>
          <w:rtl/>
        </w:rPr>
        <w:t xml:space="preserve"> לא יעשה את זה, כי הוא יודע ש</w:t>
      </w:r>
      <w:r>
        <w:rPr>
          <w:rFonts w:hint="cs"/>
          <w:rtl/>
        </w:rPr>
        <w:t xml:space="preserve">בתוך עשר שנים כל עבודתו תיקטע. </w:t>
      </w:r>
    </w:p>
    <w:p w14:paraId="411D6346" w14:textId="77777777" w:rsidR="00000000" w:rsidRDefault="009432B4">
      <w:pPr>
        <w:pStyle w:val="a"/>
        <w:ind w:firstLine="0"/>
        <w:rPr>
          <w:rFonts w:hint="cs"/>
          <w:rtl/>
        </w:rPr>
      </w:pPr>
    </w:p>
    <w:p w14:paraId="1F765B4F" w14:textId="77777777" w:rsidR="00000000" w:rsidRDefault="009432B4">
      <w:pPr>
        <w:pStyle w:val="a"/>
        <w:ind w:firstLine="720"/>
        <w:rPr>
          <w:rFonts w:hint="cs"/>
          <w:rtl/>
        </w:rPr>
      </w:pPr>
      <w:r>
        <w:rPr>
          <w:rFonts w:hint="cs"/>
          <w:rtl/>
        </w:rPr>
        <w:t>לא הבאת לנו שום דוגמה למשרה מעין זו שמוגבלת בזמן. המשרות המוגבלות בזמן הן המשרות של נשיא המדינה ומבקר המדינה. אנשים שמגיעים למשרות האלה מגיעים בדרך כלל בגיל מבוגר, למשל הרבנים הראשיים, שזאת לא הרבנות הראשונה שלהם והם לא מגי</w:t>
      </w:r>
      <w:r>
        <w:rPr>
          <w:rFonts w:hint="cs"/>
          <w:rtl/>
        </w:rPr>
        <w:t xml:space="preserve">עים לתפקיד זה כאנשים צעירים. יש מעט מאוד משרות שמוגבלות בשנים </w:t>
      </w:r>
      <w:r>
        <w:rPr>
          <w:rtl/>
        </w:rPr>
        <w:t>–</w:t>
      </w:r>
      <w:r>
        <w:rPr>
          <w:rFonts w:hint="cs"/>
          <w:rtl/>
        </w:rPr>
        <w:t xml:space="preserve"> לא שופטים, לא מפקחים, לא פקידים בכירים בממשלה. </w:t>
      </w:r>
    </w:p>
    <w:p w14:paraId="1A99A83D" w14:textId="77777777" w:rsidR="00000000" w:rsidRDefault="009432B4">
      <w:pPr>
        <w:pStyle w:val="a"/>
        <w:ind w:firstLine="720"/>
        <w:rPr>
          <w:rFonts w:hint="cs"/>
          <w:rtl/>
        </w:rPr>
      </w:pPr>
    </w:p>
    <w:p w14:paraId="13D7EB07" w14:textId="77777777" w:rsidR="00000000" w:rsidRDefault="009432B4">
      <w:pPr>
        <w:pStyle w:val="a"/>
        <w:ind w:firstLine="720"/>
        <w:rPr>
          <w:rFonts w:hint="cs"/>
          <w:rtl/>
        </w:rPr>
      </w:pPr>
      <w:r>
        <w:rPr>
          <w:rFonts w:hint="cs"/>
          <w:rtl/>
        </w:rPr>
        <w:t xml:space="preserve">אפשר היה לבוא ולהציע, נניח, שכל סמנכ"ל משרד ממשלתי </w:t>
      </w:r>
      <w:r>
        <w:rPr>
          <w:rtl/>
        </w:rPr>
        <w:t>–</w:t>
      </w:r>
      <w:r>
        <w:rPr>
          <w:rFonts w:hint="cs"/>
          <w:rtl/>
        </w:rPr>
        <w:t xml:space="preserve"> אחרי עשר שנים יצטרך לעבור מכרז חדש; אפשר היה להציע שכל יועץ משפטי במשרד ממשלתי יצטרך לעבור</w:t>
      </w:r>
      <w:r>
        <w:rPr>
          <w:rFonts w:hint="cs"/>
          <w:rtl/>
        </w:rPr>
        <w:t xml:space="preserve"> מכרז חדש כל עשר שנים; אפשר היה להציע  </w:t>
      </w:r>
      <w:r>
        <w:rPr>
          <w:rtl/>
        </w:rPr>
        <w:t>–</w:t>
      </w:r>
      <w:r>
        <w:rPr>
          <w:rFonts w:hint="cs"/>
          <w:rtl/>
        </w:rPr>
        <w:t xml:space="preserve"> ואני חושב שכמה שרים היו אולי תומכים בזה -  לגבי הרבה משרות ציבוריות חשובות, משפיעות, מאוד רציניות, שכל עשר שנים נבחן מחדש איך התפקוד של אותו בעל משרה.</w:t>
      </w:r>
    </w:p>
    <w:p w14:paraId="5D602E3A" w14:textId="77777777" w:rsidR="00000000" w:rsidRDefault="009432B4">
      <w:pPr>
        <w:pStyle w:val="a"/>
        <w:ind w:firstLine="720"/>
        <w:rPr>
          <w:rFonts w:hint="cs"/>
          <w:rtl/>
        </w:rPr>
      </w:pPr>
    </w:p>
    <w:p w14:paraId="4DDA5A3C" w14:textId="77777777" w:rsidR="00000000" w:rsidRDefault="009432B4">
      <w:pPr>
        <w:pStyle w:val="a"/>
        <w:ind w:firstLine="720"/>
        <w:rPr>
          <w:rFonts w:hint="cs"/>
          <w:rtl/>
        </w:rPr>
      </w:pPr>
      <w:r>
        <w:rPr>
          <w:rFonts w:hint="cs"/>
          <w:rtl/>
        </w:rPr>
        <w:t>לכן, אני מציע לך, חבר הכנסת אורון, להמתין להצעת החוק הממשלתית ש</w:t>
      </w:r>
      <w:r>
        <w:rPr>
          <w:rFonts w:hint="cs"/>
          <w:rtl/>
        </w:rPr>
        <w:t>תבוא ותסדיר מחדש  את עניין הרבנות. הממשלה מתנגדת להצעה הזאת. אנחנו מבקשים מהכנסת להסיר אותה מסדר-היום. תודה רבה.</w:t>
      </w:r>
    </w:p>
    <w:p w14:paraId="4CC4909B" w14:textId="77777777" w:rsidR="00000000" w:rsidRDefault="009432B4">
      <w:pPr>
        <w:pStyle w:val="a"/>
        <w:ind w:firstLine="720"/>
        <w:rPr>
          <w:rFonts w:hint="cs"/>
          <w:rtl/>
        </w:rPr>
      </w:pPr>
    </w:p>
    <w:p w14:paraId="2BEC57DC" w14:textId="77777777" w:rsidR="00000000" w:rsidRDefault="009432B4">
      <w:pPr>
        <w:pStyle w:val="ad"/>
        <w:rPr>
          <w:rtl/>
        </w:rPr>
      </w:pPr>
      <w:r>
        <w:rPr>
          <w:rtl/>
        </w:rPr>
        <w:t>היו"ר יולי-יואל אדלשטיין:</w:t>
      </w:r>
    </w:p>
    <w:p w14:paraId="24F36CB0" w14:textId="77777777" w:rsidR="00000000" w:rsidRDefault="009432B4">
      <w:pPr>
        <w:pStyle w:val="a"/>
        <w:rPr>
          <w:rtl/>
        </w:rPr>
      </w:pPr>
    </w:p>
    <w:p w14:paraId="299D66A5" w14:textId="77777777" w:rsidR="00000000" w:rsidRDefault="009432B4">
      <w:pPr>
        <w:pStyle w:val="a"/>
        <w:rPr>
          <w:rFonts w:hint="cs"/>
          <w:rtl/>
        </w:rPr>
      </w:pPr>
      <w:r>
        <w:rPr>
          <w:rFonts w:hint="cs"/>
          <w:rtl/>
        </w:rPr>
        <w:t>תודה רבה, אדוני סגן השר. חבר הכנסת חיים אורון רוצה להשתמש בזכותו לענות על דברי סגן השר. בבקשה, אדוני.</w:t>
      </w:r>
    </w:p>
    <w:p w14:paraId="16777F17" w14:textId="77777777" w:rsidR="00000000" w:rsidRDefault="009432B4">
      <w:pPr>
        <w:pStyle w:val="a"/>
        <w:rPr>
          <w:rFonts w:hint="cs"/>
          <w:rtl/>
        </w:rPr>
      </w:pPr>
    </w:p>
    <w:p w14:paraId="01536336" w14:textId="77777777" w:rsidR="00000000" w:rsidRDefault="009432B4">
      <w:pPr>
        <w:pStyle w:val="Speaker"/>
        <w:rPr>
          <w:rtl/>
        </w:rPr>
      </w:pPr>
      <w:bookmarkStart w:id="195" w:name="FS000001065T09_07_2003_14_51_15"/>
      <w:bookmarkStart w:id="196" w:name="_Toc45934700"/>
      <w:bookmarkStart w:id="197" w:name="_Toc76385218"/>
      <w:bookmarkEnd w:id="195"/>
      <w:r>
        <w:rPr>
          <w:rFonts w:hint="eastAsia"/>
          <w:rtl/>
        </w:rPr>
        <w:t>חיים</w:t>
      </w:r>
      <w:r>
        <w:rPr>
          <w:rtl/>
        </w:rPr>
        <w:t xml:space="preserve"> אורון (</w:t>
      </w:r>
      <w:r>
        <w:rPr>
          <w:rtl/>
        </w:rPr>
        <w:t>מרצ):</w:t>
      </w:r>
      <w:bookmarkEnd w:id="196"/>
      <w:bookmarkEnd w:id="197"/>
    </w:p>
    <w:p w14:paraId="7711B786" w14:textId="77777777" w:rsidR="00000000" w:rsidRDefault="009432B4">
      <w:pPr>
        <w:pStyle w:val="a"/>
        <w:rPr>
          <w:rFonts w:hint="cs"/>
          <w:rtl/>
        </w:rPr>
      </w:pPr>
    </w:p>
    <w:p w14:paraId="7DBA96A0" w14:textId="77777777" w:rsidR="00000000" w:rsidRDefault="009432B4">
      <w:pPr>
        <w:pStyle w:val="a"/>
        <w:rPr>
          <w:rFonts w:hint="cs"/>
          <w:rtl/>
        </w:rPr>
      </w:pPr>
      <w:r>
        <w:rPr>
          <w:rFonts w:hint="cs"/>
          <w:rtl/>
        </w:rPr>
        <w:t xml:space="preserve">אדוני היושב-ראש, אדוני סגן השר, חברי הכנסת, אני בהחלט מוכן להמתין אחרי הקריאה הטרומית עד שתהיה הצעה ממשלתית. מה שאני שומע פה מדי שבוע </w:t>
      </w:r>
      <w:r>
        <w:rPr>
          <w:rtl/>
        </w:rPr>
        <w:t>–</w:t>
      </w:r>
      <w:r>
        <w:rPr>
          <w:rFonts w:hint="cs"/>
          <w:rtl/>
        </w:rPr>
        <w:t xml:space="preserve"> בינתיים התוצרת הזאת לא מונחת על שולחן הכנסת. זה נאמר כמעט לגבי כל הצעת חוק פרטית שמועלית פה. בשבוע שעבר היה חוק ז</w:t>
      </w:r>
      <w:r>
        <w:rPr>
          <w:rFonts w:hint="cs"/>
          <w:rtl/>
        </w:rPr>
        <w:t xml:space="preserve">כויות חברתיות; אמרו לי: או-טו-טו ועדת-נאמן מציעה חוק-יסוד, חכה. אולי נלך לחופשה עד סוף הקדנציה, ותביאו לנו סל החלטות ממשלתיות, ואז נדון בהן. עם כל הכבוד, אני מציע הצעת חוק, ולפחות בקריאה טרומית תנו להעביר אותה. </w:t>
      </w:r>
    </w:p>
    <w:p w14:paraId="7A3162BF" w14:textId="77777777" w:rsidR="00000000" w:rsidRDefault="009432B4">
      <w:pPr>
        <w:pStyle w:val="a"/>
        <w:rPr>
          <w:rFonts w:hint="cs"/>
          <w:rtl/>
        </w:rPr>
      </w:pPr>
    </w:p>
    <w:p w14:paraId="53A62582" w14:textId="77777777" w:rsidR="00000000" w:rsidRDefault="009432B4">
      <w:pPr>
        <w:pStyle w:val="a"/>
        <w:ind w:firstLine="0"/>
        <w:rPr>
          <w:rFonts w:hint="cs"/>
          <w:rtl/>
        </w:rPr>
      </w:pPr>
      <w:r>
        <w:rPr>
          <w:rFonts w:hint="cs"/>
          <w:rtl/>
        </w:rPr>
        <w:tab/>
        <w:t>אבל באשר לטיעון העיקרי שלך, אם אני מבין נכ</w:t>
      </w:r>
      <w:r>
        <w:rPr>
          <w:rFonts w:hint="cs"/>
          <w:rtl/>
        </w:rPr>
        <w:t xml:space="preserve">ון </w:t>
      </w:r>
      <w:r>
        <w:rPr>
          <w:rtl/>
        </w:rPr>
        <w:t>–</w:t>
      </w:r>
      <w:r>
        <w:rPr>
          <w:rFonts w:hint="cs"/>
          <w:rtl/>
        </w:rPr>
        <w:t xml:space="preserve"> אם אני לא מבין, אין בסיס לעמדתי </w:t>
      </w:r>
      <w:r>
        <w:rPr>
          <w:rtl/>
        </w:rPr>
        <w:t>–</w:t>
      </w:r>
      <w:r>
        <w:rPr>
          <w:rFonts w:hint="cs"/>
          <w:rtl/>
        </w:rPr>
        <w:t xml:space="preserve"> מדובר ברב עיר, וזה תפקיד ציבורי. אגב, זה התפקיד הציבורי היחיד במעמד כזה שמי שממלא אותו לא נבחר על-ידי הציבור; הוא ממונה. זה בעצם צירוף של בחירה ומינוי, במעגלים מאוד מצומצמים. אם זה תפקיד ציבורי כמו כל התפקידים הציבורי</w:t>
      </w:r>
      <w:r>
        <w:rPr>
          <w:rFonts w:hint="cs"/>
          <w:rtl/>
        </w:rPr>
        <w:t>ים, תן לי דוגמה של תפקיד ציבורי לכל החיים.</w:t>
      </w:r>
    </w:p>
    <w:p w14:paraId="27F9CA43" w14:textId="77777777" w:rsidR="00000000" w:rsidRDefault="009432B4">
      <w:pPr>
        <w:pStyle w:val="a"/>
        <w:ind w:firstLine="0"/>
        <w:rPr>
          <w:rFonts w:hint="cs"/>
          <w:rtl/>
        </w:rPr>
      </w:pPr>
    </w:p>
    <w:p w14:paraId="34D1449B" w14:textId="77777777" w:rsidR="00000000" w:rsidRDefault="009432B4">
      <w:pPr>
        <w:pStyle w:val="ac"/>
        <w:rPr>
          <w:rtl/>
        </w:rPr>
      </w:pPr>
      <w:r>
        <w:rPr>
          <w:rFonts w:hint="eastAsia"/>
          <w:rtl/>
        </w:rPr>
        <w:t>שאול</w:t>
      </w:r>
      <w:r>
        <w:rPr>
          <w:rtl/>
        </w:rPr>
        <w:t xml:space="preserve"> יהלום (מפד"ל):</w:t>
      </w:r>
    </w:p>
    <w:p w14:paraId="5B41C719" w14:textId="77777777" w:rsidR="00000000" w:rsidRDefault="009432B4">
      <w:pPr>
        <w:pStyle w:val="a"/>
        <w:rPr>
          <w:rFonts w:hint="cs"/>
          <w:rtl/>
        </w:rPr>
      </w:pPr>
    </w:p>
    <w:p w14:paraId="057FED4A" w14:textId="77777777" w:rsidR="00000000" w:rsidRDefault="009432B4">
      <w:pPr>
        <w:pStyle w:val="a"/>
        <w:rPr>
          <w:rFonts w:hint="cs"/>
          <w:rtl/>
        </w:rPr>
      </w:pPr>
      <w:r>
        <w:rPr>
          <w:rFonts w:hint="cs"/>
          <w:rtl/>
        </w:rPr>
        <w:t>שופטים.</w:t>
      </w:r>
    </w:p>
    <w:p w14:paraId="17BEF63E" w14:textId="77777777" w:rsidR="00000000" w:rsidRDefault="009432B4">
      <w:pPr>
        <w:pStyle w:val="a"/>
        <w:rPr>
          <w:rFonts w:hint="cs"/>
          <w:rtl/>
        </w:rPr>
      </w:pPr>
    </w:p>
    <w:p w14:paraId="13F97182" w14:textId="77777777" w:rsidR="00000000" w:rsidRDefault="009432B4">
      <w:pPr>
        <w:pStyle w:val="SpeakerCon"/>
        <w:rPr>
          <w:rtl/>
        </w:rPr>
      </w:pPr>
      <w:bookmarkStart w:id="198" w:name="FS000001065T09_07_2003_14_57_44C"/>
      <w:bookmarkEnd w:id="198"/>
      <w:r>
        <w:rPr>
          <w:rtl/>
        </w:rPr>
        <w:t>חיים אורון (מרצ):</w:t>
      </w:r>
    </w:p>
    <w:p w14:paraId="6384388E" w14:textId="77777777" w:rsidR="00000000" w:rsidRDefault="009432B4">
      <w:pPr>
        <w:pStyle w:val="a"/>
        <w:rPr>
          <w:rtl/>
        </w:rPr>
      </w:pPr>
    </w:p>
    <w:p w14:paraId="627A7F7E" w14:textId="77777777" w:rsidR="00000000" w:rsidRDefault="009432B4">
      <w:pPr>
        <w:pStyle w:val="a"/>
        <w:rPr>
          <w:rFonts w:hint="cs"/>
          <w:rtl/>
        </w:rPr>
      </w:pPr>
      <w:r>
        <w:rPr>
          <w:rFonts w:hint="cs"/>
          <w:rtl/>
        </w:rPr>
        <w:t xml:space="preserve">סליחה, אתם מדברים כל הזמן על שופט. שופט הוא דיין, ואנחנו רוצים שהוא יהיה חופשי לפעול כשופט, בלי שום סנקציה אחרת של פיטורים ושל דברים אחרים. ואגב, חבר הכנסת יהלום, </w:t>
      </w:r>
      <w:r>
        <w:rPr>
          <w:rFonts w:hint="cs"/>
          <w:rtl/>
        </w:rPr>
        <w:t>שופט מכהן עד גיל 70, יש הגבלה של הגיל.</w:t>
      </w:r>
    </w:p>
    <w:p w14:paraId="1079F1CC" w14:textId="77777777" w:rsidR="00000000" w:rsidRDefault="009432B4">
      <w:pPr>
        <w:pStyle w:val="a"/>
        <w:rPr>
          <w:rFonts w:hint="cs"/>
          <w:rtl/>
        </w:rPr>
      </w:pPr>
    </w:p>
    <w:p w14:paraId="313DDD9A" w14:textId="77777777" w:rsidR="00000000" w:rsidRDefault="009432B4">
      <w:pPr>
        <w:pStyle w:val="a"/>
        <w:rPr>
          <w:rFonts w:hint="cs"/>
          <w:rtl/>
        </w:rPr>
      </w:pPr>
    </w:p>
    <w:p w14:paraId="2D6B2328" w14:textId="77777777" w:rsidR="00000000" w:rsidRDefault="009432B4">
      <w:pPr>
        <w:pStyle w:val="a"/>
        <w:rPr>
          <w:rFonts w:hint="cs"/>
          <w:rtl/>
        </w:rPr>
      </w:pPr>
    </w:p>
    <w:p w14:paraId="02307094" w14:textId="77777777" w:rsidR="00000000" w:rsidRDefault="009432B4">
      <w:pPr>
        <w:pStyle w:val="ac"/>
        <w:rPr>
          <w:rtl/>
        </w:rPr>
      </w:pPr>
      <w:r>
        <w:rPr>
          <w:rFonts w:hint="eastAsia"/>
          <w:rtl/>
        </w:rPr>
        <w:t>שאול</w:t>
      </w:r>
      <w:r>
        <w:rPr>
          <w:rtl/>
        </w:rPr>
        <w:t xml:space="preserve"> יהלום (מפד"ל):</w:t>
      </w:r>
    </w:p>
    <w:p w14:paraId="175B9657" w14:textId="77777777" w:rsidR="00000000" w:rsidRDefault="009432B4">
      <w:pPr>
        <w:pStyle w:val="a"/>
        <w:rPr>
          <w:rFonts w:hint="cs"/>
          <w:rtl/>
        </w:rPr>
      </w:pPr>
    </w:p>
    <w:p w14:paraId="2FA34068" w14:textId="77777777" w:rsidR="00000000" w:rsidRDefault="009432B4">
      <w:pPr>
        <w:pStyle w:val="a"/>
        <w:rPr>
          <w:rFonts w:hint="cs"/>
          <w:rtl/>
        </w:rPr>
      </w:pPr>
      <w:r>
        <w:rPr>
          <w:rFonts w:hint="cs"/>
          <w:rtl/>
        </w:rPr>
        <w:t>- - -</w:t>
      </w:r>
    </w:p>
    <w:p w14:paraId="24EA9420" w14:textId="77777777" w:rsidR="00000000" w:rsidRDefault="009432B4">
      <w:pPr>
        <w:pStyle w:val="a"/>
        <w:rPr>
          <w:rFonts w:hint="cs"/>
          <w:rtl/>
        </w:rPr>
      </w:pPr>
    </w:p>
    <w:p w14:paraId="564147E5" w14:textId="77777777" w:rsidR="00000000" w:rsidRDefault="009432B4">
      <w:pPr>
        <w:pStyle w:val="SpeakerCon"/>
        <w:rPr>
          <w:rtl/>
        </w:rPr>
      </w:pPr>
      <w:bookmarkStart w:id="199" w:name="FS000001065T09_07_2003_14_59_25C"/>
      <w:bookmarkEnd w:id="199"/>
      <w:r>
        <w:rPr>
          <w:rtl/>
        </w:rPr>
        <w:t>חיים אורון (מרצ):</w:t>
      </w:r>
    </w:p>
    <w:p w14:paraId="217005D8" w14:textId="77777777" w:rsidR="00000000" w:rsidRDefault="009432B4">
      <w:pPr>
        <w:pStyle w:val="a"/>
        <w:rPr>
          <w:rtl/>
        </w:rPr>
      </w:pPr>
    </w:p>
    <w:p w14:paraId="619CE74A" w14:textId="77777777" w:rsidR="00000000" w:rsidRDefault="009432B4">
      <w:pPr>
        <w:pStyle w:val="a"/>
        <w:rPr>
          <w:rFonts w:hint="cs"/>
          <w:rtl/>
        </w:rPr>
      </w:pPr>
      <w:r>
        <w:rPr>
          <w:rFonts w:hint="cs"/>
          <w:rtl/>
        </w:rPr>
        <w:t xml:space="preserve">אה, אתם מסכימים. טוב שאתם מסכימים. פה מדובר בתפקיד ציבורי, בנציג ציבור, באדם שהציבור רואה בו את נציגו </w:t>
      </w:r>
      <w:r>
        <w:rPr>
          <w:rtl/>
        </w:rPr>
        <w:t>–</w:t>
      </w:r>
      <w:r>
        <w:rPr>
          <w:rFonts w:hint="cs"/>
          <w:rtl/>
        </w:rPr>
        <w:t xml:space="preserve"> בוודאי הציבור שרואה את רב העיר כנציגו. אין דוגמה ולא תיתן לי דו</w:t>
      </w:r>
      <w:r>
        <w:rPr>
          <w:rFonts w:hint="cs"/>
          <w:rtl/>
        </w:rPr>
        <w:t>גמה של תפקיד מהסוג הזה שהוא לכל החיים. זה מה שקיים עכשיו.</w:t>
      </w:r>
    </w:p>
    <w:p w14:paraId="5B61E815" w14:textId="77777777" w:rsidR="00000000" w:rsidRDefault="009432B4">
      <w:pPr>
        <w:pStyle w:val="a"/>
        <w:rPr>
          <w:rFonts w:hint="cs"/>
          <w:rtl/>
        </w:rPr>
      </w:pPr>
    </w:p>
    <w:p w14:paraId="5611648A" w14:textId="77777777" w:rsidR="00000000" w:rsidRDefault="009432B4">
      <w:pPr>
        <w:pStyle w:val="ac"/>
        <w:rPr>
          <w:rtl/>
        </w:rPr>
      </w:pPr>
      <w:r>
        <w:rPr>
          <w:rFonts w:hint="eastAsia"/>
          <w:rtl/>
        </w:rPr>
        <w:t>אברהם</w:t>
      </w:r>
      <w:r>
        <w:rPr>
          <w:rtl/>
        </w:rPr>
        <w:t xml:space="preserve"> בורג (העבודה-מימד):</w:t>
      </w:r>
    </w:p>
    <w:p w14:paraId="744AE616" w14:textId="77777777" w:rsidR="00000000" w:rsidRDefault="009432B4">
      <w:pPr>
        <w:pStyle w:val="a"/>
        <w:rPr>
          <w:rFonts w:hint="cs"/>
          <w:rtl/>
        </w:rPr>
      </w:pPr>
    </w:p>
    <w:p w14:paraId="7869BFAB" w14:textId="77777777" w:rsidR="00000000" w:rsidRDefault="009432B4">
      <w:pPr>
        <w:pStyle w:val="a"/>
        <w:rPr>
          <w:rFonts w:hint="cs"/>
          <w:rtl/>
        </w:rPr>
      </w:pPr>
      <w:r>
        <w:rPr>
          <w:rFonts w:hint="cs"/>
          <w:rtl/>
        </w:rPr>
        <w:t>קרובי משפחה.</w:t>
      </w:r>
    </w:p>
    <w:p w14:paraId="0BEAEFB2" w14:textId="77777777" w:rsidR="00000000" w:rsidRDefault="009432B4">
      <w:pPr>
        <w:pStyle w:val="a"/>
        <w:rPr>
          <w:rFonts w:hint="cs"/>
          <w:rtl/>
        </w:rPr>
      </w:pPr>
    </w:p>
    <w:p w14:paraId="4EFA3AC8" w14:textId="77777777" w:rsidR="00000000" w:rsidRDefault="009432B4">
      <w:pPr>
        <w:pStyle w:val="SpeakerCon"/>
        <w:rPr>
          <w:rtl/>
        </w:rPr>
      </w:pPr>
      <w:bookmarkStart w:id="200" w:name="FS000001065T09_07_2003_15_01_07C"/>
      <w:bookmarkEnd w:id="200"/>
      <w:r>
        <w:rPr>
          <w:rtl/>
        </w:rPr>
        <w:t>חיים אורון (מרצ):</w:t>
      </w:r>
    </w:p>
    <w:p w14:paraId="70ADF08E" w14:textId="77777777" w:rsidR="00000000" w:rsidRDefault="009432B4">
      <w:pPr>
        <w:pStyle w:val="a"/>
        <w:rPr>
          <w:rtl/>
        </w:rPr>
      </w:pPr>
    </w:p>
    <w:p w14:paraId="5BF278FC" w14:textId="77777777" w:rsidR="00000000" w:rsidRDefault="009432B4">
      <w:pPr>
        <w:pStyle w:val="a"/>
        <w:rPr>
          <w:rFonts w:hint="cs"/>
          <w:rtl/>
        </w:rPr>
      </w:pPr>
      <w:r>
        <w:rPr>
          <w:rFonts w:hint="cs"/>
          <w:rtl/>
        </w:rPr>
        <w:t xml:space="preserve">קרובי משפחה, ויש עוד כמה מדברים מהסוג הזה </w:t>
      </w:r>
      <w:r>
        <w:rPr>
          <w:rtl/>
        </w:rPr>
        <w:t>–</w:t>
      </w:r>
      <w:r>
        <w:rPr>
          <w:rFonts w:hint="cs"/>
          <w:rtl/>
        </w:rPr>
        <w:t xml:space="preserve"> נכון. לכן, כל הטיעון: מה עם סמנכ"ל וכו' </w:t>
      </w:r>
      <w:r>
        <w:rPr>
          <w:rtl/>
        </w:rPr>
        <w:t>–</w:t>
      </w:r>
      <w:r>
        <w:rPr>
          <w:rFonts w:hint="cs"/>
          <w:rtl/>
        </w:rPr>
        <w:t xml:space="preserve"> לא שייך לדיון הזה. אני לא העליתי הצעה לא לגבי בתי-ד</w:t>
      </w:r>
      <w:r>
        <w:rPr>
          <w:rFonts w:hint="cs"/>
          <w:rtl/>
        </w:rPr>
        <w:t>ין רבניים ולא לגבי בית-הדין הגדול. העליתי הצעה לגבי רב העיר.</w:t>
      </w:r>
    </w:p>
    <w:p w14:paraId="00185011" w14:textId="77777777" w:rsidR="00000000" w:rsidRDefault="009432B4">
      <w:pPr>
        <w:pStyle w:val="a"/>
        <w:rPr>
          <w:rFonts w:hint="cs"/>
          <w:rtl/>
        </w:rPr>
      </w:pPr>
    </w:p>
    <w:p w14:paraId="3FC43A99" w14:textId="77777777" w:rsidR="00000000" w:rsidRDefault="009432B4">
      <w:pPr>
        <w:pStyle w:val="a"/>
        <w:rPr>
          <w:rFonts w:hint="cs"/>
          <w:rtl/>
        </w:rPr>
      </w:pPr>
      <w:r>
        <w:rPr>
          <w:rFonts w:hint="cs"/>
          <w:rtl/>
        </w:rPr>
        <w:t xml:space="preserve">והדבר המרכזי: ידידי סגן השר, אתה יודע שההצעה הזאת עולה על רקע של פרשיות קשות מאוד ביותר ממקום אחד, פרשיות של רבנים כמסמרים בלי ראש, שכולם היו רוצים שיתחלפו, אלא שאין דרך להחליף אותם. </w:t>
      </w:r>
    </w:p>
    <w:p w14:paraId="6608CFAE" w14:textId="77777777" w:rsidR="00000000" w:rsidRDefault="009432B4">
      <w:pPr>
        <w:pStyle w:val="a"/>
        <w:rPr>
          <w:rFonts w:hint="cs"/>
          <w:rtl/>
        </w:rPr>
      </w:pPr>
    </w:p>
    <w:p w14:paraId="7B14345A" w14:textId="77777777" w:rsidR="00000000" w:rsidRDefault="009432B4">
      <w:pPr>
        <w:pStyle w:val="a"/>
        <w:rPr>
          <w:rFonts w:hint="cs"/>
          <w:rtl/>
        </w:rPr>
      </w:pPr>
      <w:r>
        <w:rPr>
          <w:rFonts w:hint="cs"/>
          <w:rtl/>
        </w:rPr>
        <w:t xml:space="preserve">לכן, אני </w:t>
      </w:r>
      <w:r>
        <w:rPr>
          <w:rFonts w:hint="cs"/>
          <w:rtl/>
        </w:rPr>
        <w:t>פונה לחברי הכנסת. מעבר למשמעת הקואליציונית, שום אמות ספים לא ינועו כאן אם הצעת החוק תעבור כהצעה טרומית והדיון בה יימשך בוועדה המתאימה.</w:t>
      </w:r>
    </w:p>
    <w:p w14:paraId="51296159" w14:textId="77777777" w:rsidR="00000000" w:rsidRDefault="009432B4">
      <w:pPr>
        <w:pStyle w:val="a"/>
        <w:rPr>
          <w:rFonts w:hint="cs"/>
          <w:rtl/>
        </w:rPr>
      </w:pPr>
    </w:p>
    <w:p w14:paraId="3B886887" w14:textId="77777777" w:rsidR="00000000" w:rsidRDefault="009432B4">
      <w:pPr>
        <w:pStyle w:val="ad"/>
        <w:rPr>
          <w:rtl/>
        </w:rPr>
      </w:pPr>
      <w:r>
        <w:rPr>
          <w:rtl/>
        </w:rPr>
        <w:t>היו"ר יולי-יואל אדלשטיין:</w:t>
      </w:r>
    </w:p>
    <w:p w14:paraId="7B1ECAAC" w14:textId="77777777" w:rsidR="00000000" w:rsidRDefault="009432B4">
      <w:pPr>
        <w:pStyle w:val="a"/>
        <w:rPr>
          <w:rtl/>
        </w:rPr>
      </w:pPr>
    </w:p>
    <w:p w14:paraId="67521B33" w14:textId="77777777" w:rsidR="00000000" w:rsidRDefault="009432B4">
      <w:pPr>
        <w:pStyle w:val="a"/>
        <w:rPr>
          <w:rFonts w:hint="cs"/>
          <w:rtl/>
        </w:rPr>
      </w:pPr>
      <w:r>
        <w:rPr>
          <w:rFonts w:hint="cs"/>
          <w:rtl/>
        </w:rPr>
        <w:t xml:space="preserve">תודה לחבר הכנסת חיים אורון. </w:t>
      </w:r>
    </w:p>
    <w:p w14:paraId="53EA50F6" w14:textId="77777777" w:rsidR="00000000" w:rsidRDefault="009432B4">
      <w:pPr>
        <w:pStyle w:val="a"/>
        <w:rPr>
          <w:rFonts w:hint="cs"/>
          <w:rtl/>
        </w:rPr>
      </w:pPr>
    </w:p>
    <w:p w14:paraId="5F30DA9C" w14:textId="77777777" w:rsidR="00000000" w:rsidRDefault="009432B4">
      <w:pPr>
        <w:pStyle w:val="a"/>
        <w:rPr>
          <w:rFonts w:hint="cs"/>
          <w:rtl/>
        </w:rPr>
      </w:pPr>
      <w:r>
        <w:rPr>
          <w:rFonts w:hint="cs"/>
          <w:rtl/>
        </w:rPr>
        <w:t>אם כן, אנחנו נעבור להצבעה על הצעת חוק שירותי הדת היהודיים (תיקו</w:t>
      </w:r>
      <w:r>
        <w:rPr>
          <w:rFonts w:hint="cs"/>
          <w:rtl/>
        </w:rPr>
        <w:t xml:space="preserve">ן </w:t>
      </w:r>
      <w:r>
        <w:rPr>
          <w:rtl/>
        </w:rPr>
        <w:t>–</w:t>
      </w:r>
      <w:r>
        <w:rPr>
          <w:rFonts w:hint="cs"/>
          <w:rtl/>
        </w:rPr>
        <w:t xml:space="preserve"> משך כהונת רב עיר), התשס"ג-2003. חברי הכנסת, ההצבעה החלה.</w:t>
      </w:r>
    </w:p>
    <w:p w14:paraId="703F8C6D" w14:textId="77777777" w:rsidR="00000000" w:rsidRDefault="009432B4">
      <w:pPr>
        <w:pStyle w:val="a"/>
        <w:rPr>
          <w:rFonts w:hint="cs"/>
          <w:rtl/>
        </w:rPr>
      </w:pPr>
    </w:p>
    <w:p w14:paraId="50FB382B" w14:textId="77777777" w:rsidR="00000000" w:rsidRDefault="009432B4">
      <w:pPr>
        <w:pStyle w:val="a7"/>
        <w:bidi/>
        <w:rPr>
          <w:rFonts w:hint="cs"/>
          <w:rtl/>
        </w:rPr>
      </w:pPr>
      <w:r>
        <w:rPr>
          <w:rFonts w:hint="cs"/>
          <w:rtl/>
        </w:rPr>
        <w:t>הצבעה מס' 8</w:t>
      </w:r>
    </w:p>
    <w:p w14:paraId="50A6AC27" w14:textId="77777777" w:rsidR="00000000" w:rsidRDefault="009432B4">
      <w:pPr>
        <w:pStyle w:val="a7"/>
        <w:bidi/>
        <w:rPr>
          <w:rFonts w:hint="cs"/>
          <w:rtl/>
        </w:rPr>
      </w:pPr>
    </w:p>
    <w:p w14:paraId="2527288A" w14:textId="77777777" w:rsidR="00000000" w:rsidRDefault="009432B4">
      <w:pPr>
        <w:pStyle w:val="a8"/>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6A4AFDD6" w14:textId="77777777" w:rsidR="00000000" w:rsidRDefault="009432B4">
      <w:pPr>
        <w:pStyle w:val="a8"/>
        <w:bidi/>
        <w:jc w:val="left"/>
        <w:rPr>
          <w:rFonts w:hint="cs"/>
          <w:rtl/>
        </w:rPr>
      </w:pPr>
      <w:r>
        <w:rPr>
          <w:rFonts w:hint="cs"/>
          <w:rtl/>
        </w:rPr>
        <w:t xml:space="preserve">                              בעד ההצעה להסיר מסדר-היום את הצעת החוק </w:t>
      </w:r>
      <w:r>
        <w:rPr>
          <w:rtl/>
        </w:rPr>
        <w:t>–</w:t>
      </w:r>
      <w:r>
        <w:rPr>
          <w:rFonts w:hint="cs"/>
          <w:rtl/>
        </w:rPr>
        <w:t xml:space="preserve"> 55</w:t>
      </w:r>
    </w:p>
    <w:p w14:paraId="59F8F46D" w14:textId="77777777" w:rsidR="00000000" w:rsidRDefault="009432B4">
      <w:pPr>
        <w:pStyle w:val="a8"/>
        <w:bidi/>
        <w:rPr>
          <w:rFonts w:hint="cs"/>
          <w:rtl/>
        </w:rPr>
      </w:pPr>
      <w:r>
        <w:rPr>
          <w:rFonts w:hint="cs"/>
          <w:rtl/>
        </w:rPr>
        <w:t>נמנעים - אין</w:t>
      </w:r>
    </w:p>
    <w:p w14:paraId="3EC5D2D6" w14:textId="77777777" w:rsidR="00000000" w:rsidRDefault="009432B4">
      <w:pPr>
        <w:pStyle w:val="a9"/>
        <w:bidi/>
        <w:rPr>
          <w:rFonts w:hint="cs"/>
          <w:rtl/>
        </w:rPr>
      </w:pPr>
      <w:r>
        <w:rPr>
          <w:rFonts w:hint="cs"/>
          <w:rtl/>
        </w:rPr>
        <w:t>ההצעה להסיר מסדר-היום את הצעת חוק שירותי</w:t>
      </w:r>
      <w:r>
        <w:rPr>
          <w:rFonts w:hint="cs"/>
          <w:rtl/>
        </w:rPr>
        <w:t xml:space="preserve"> הדת היהודיים (תיקון </w:t>
      </w:r>
      <w:r>
        <w:rPr>
          <w:rtl/>
        </w:rPr>
        <w:t>–</w:t>
      </w:r>
    </w:p>
    <w:p w14:paraId="46364265" w14:textId="77777777" w:rsidR="00000000" w:rsidRDefault="009432B4">
      <w:pPr>
        <w:pStyle w:val="a9"/>
        <w:bidi/>
        <w:rPr>
          <w:rFonts w:hint="cs"/>
          <w:rtl/>
        </w:rPr>
      </w:pPr>
      <w:r>
        <w:rPr>
          <w:rFonts w:hint="cs"/>
          <w:rtl/>
        </w:rPr>
        <w:t>משך כהונת רב עיר), התשס"ג-2003, נתקבלה.</w:t>
      </w:r>
    </w:p>
    <w:p w14:paraId="2A9DF0B0" w14:textId="77777777" w:rsidR="00000000" w:rsidRDefault="009432B4">
      <w:pPr>
        <w:pStyle w:val="a"/>
        <w:ind w:firstLine="0"/>
        <w:rPr>
          <w:rFonts w:hint="cs"/>
          <w:rtl/>
        </w:rPr>
      </w:pPr>
    </w:p>
    <w:p w14:paraId="08275B2B" w14:textId="77777777" w:rsidR="00000000" w:rsidRDefault="009432B4">
      <w:pPr>
        <w:pStyle w:val="ad"/>
        <w:rPr>
          <w:rtl/>
        </w:rPr>
      </w:pPr>
      <w:r>
        <w:rPr>
          <w:rtl/>
        </w:rPr>
        <w:t>היו"ר יולי-יואל אדלשטיין:</w:t>
      </w:r>
    </w:p>
    <w:p w14:paraId="68E1422E" w14:textId="77777777" w:rsidR="00000000" w:rsidRDefault="009432B4">
      <w:pPr>
        <w:pStyle w:val="a"/>
        <w:rPr>
          <w:rtl/>
        </w:rPr>
      </w:pPr>
    </w:p>
    <w:p w14:paraId="24B4DC71" w14:textId="77777777" w:rsidR="00000000" w:rsidRDefault="009432B4">
      <w:pPr>
        <w:pStyle w:val="a"/>
        <w:ind w:firstLine="0"/>
        <w:rPr>
          <w:rFonts w:hint="cs"/>
          <w:rtl/>
        </w:rPr>
      </w:pPr>
      <w:r>
        <w:rPr>
          <w:rFonts w:hint="cs"/>
          <w:rtl/>
        </w:rPr>
        <w:tab/>
        <w:t xml:space="preserve">26 בעד, 56 נגד </w:t>
      </w:r>
      <w:r>
        <w:rPr>
          <w:rtl/>
        </w:rPr>
        <w:t>–</w:t>
      </w:r>
      <w:r>
        <w:rPr>
          <w:rFonts w:hint="cs"/>
          <w:rtl/>
        </w:rPr>
        <w:t xml:space="preserve"> אני מצרף את קולו של יושב-ראש הכנסת, חבר הכנסת ריבלין </w:t>
      </w:r>
      <w:r>
        <w:rPr>
          <w:rtl/>
        </w:rPr>
        <w:t>–</w:t>
      </w:r>
      <w:r>
        <w:rPr>
          <w:rFonts w:hint="cs"/>
          <w:rtl/>
        </w:rPr>
        <w:t xml:space="preserve"> אין נמנעים. לכן אני קובע שהצעת החוק לא עברה.</w:t>
      </w:r>
    </w:p>
    <w:p w14:paraId="4979ACF2" w14:textId="77777777" w:rsidR="00000000" w:rsidRDefault="009432B4">
      <w:pPr>
        <w:pStyle w:val="a"/>
        <w:ind w:firstLine="0"/>
        <w:rPr>
          <w:rFonts w:hint="cs"/>
          <w:rtl/>
        </w:rPr>
      </w:pPr>
    </w:p>
    <w:p w14:paraId="5BECAE35" w14:textId="77777777" w:rsidR="00000000" w:rsidRDefault="009432B4">
      <w:pPr>
        <w:pStyle w:val="a"/>
        <w:ind w:firstLine="0"/>
        <w:rPr>
          <w:rFonts w:hint="cs"/>
          <w:rtl/>
        </w:rPr>
      </w:pPr>
    </w:p>
    <w:p w14:paraId="21E40F7B" w14:textId="77777777" w:rsidR="00000000" w:rsidRDefault="009432B4">
      <w:pPr>
        <w:pStyle w:val="a"/>
        <w:ind w:firstLine="0"/>
        <w:rPr>
          <w:rFonts w:hint="cs"/>
          <w:rtl/>
        </w:rPr>
      </w:pPr>
    </w:p>
    <w:p w14:paraId="4532AE8F" w14:textId="77777777" w:rsidR="00000000" w:rsidRDefault="009432B4">
      <w:pPr>
        <w:pStyle w:val="Subject"/>
        <w:rPr>
          <w:rFonts w:hint="cs"/>
          <w:rtl/>
        </w:rPr>
      </w:pPr>
      <w:bookmarkStart w:id="201" w:name="_Toc45934701"/>
      <w:bookmarkStart w:id="202" w:name="_Toc76385219"/>
      <w:r>
        <w:rPr>
          <w:rFonts w:hint="cs"/>
          <w:rtl/>
        </w:rPr>
        <w:t>הצעת חוק משק הדלק (הגבלת הפעלה ומכירת דלק לת</w:t>
      </w:r>
      <w:r>
        <w:rPr>
          <w:rFonts w:hint="cs"/>
          <w:rtl/>
        </w:rPr>
        <w:t>חנות תדלוק</w:t>
      </w:r>
      <w:bookmarkEnd w:id="201"/>
      <w:bookmarkEnd w:id="202"/>
      <w:r>
        <w:rPr>
          <w:rFonts w:hint="cs"/>
          <w:rtl/>
        </w:rPr>
        <w:t xml:space="preserve"> </w:t>
      </w:r>
    </w:p>
    <w:p w14:paraId="445F8BBA" w14:textId="77777777" w:rsidR="00000000" w:rsidRDefault="009432B4">
      <w:pPr>
        <w:pStyle w:val="Subject"/>
        <w:rPr>
          <w:rFonts w:hint="cs"/>
          <w:rtl/>
        </w:rPr>
      </w:pPr>
      <w:bookmarkStart w:id="203" w:name="_Toc45934702"/>
      <w:bookmarkStart w:id="204" w:name="_Toc76385220"/>
      <w:r>
        <w:rPr>
          <w:rFonts w:hint="cs"/>
          <w:rtl/>
        </w:rPr>
        <w:t>הפועלות שלא כדין), התשס"ג-2003</w:t>
      </w:r>
      <w:bookmarkEnd w:id="203"/>
      <w:bookmarkEnd w:id="204"/>
    </w:p>
    <w:p w14:paraId="20802801" w14:textId="77777777" w:rsidR="00000000" w:rsidRDefault="009432B4">
      <w:pPr>
        <w:pStyle w:val="Subject"/>
        <w:rPr>
          <w:rFonts w:hint="cs"/>
          <w:u w:val="none"/>
          <w:rtl/>
        </w:rPr>
      </w:pPr>
      <w:bookmarkStart w:id="205" w:name="_Toc45934703"/>
      <w:bookmarkStart w:id="206" w:name="_Toc76385221"/>
      <w:r>
        <w:rPr>
          <w:rFonts w:hint="cs"/>
          <w:u w:val="none"/>
          <w:rtl/>
        </w:rPr>
        <w:t>(הצעת קבוצת חברי הכנסת)</w:t>
      </w:r>
      <w:bookmarkEnd w:id="205"/>
      <w:bookmarkEnd w:id="206"/>
    </w:p>
    <w:p w14:paraId="6F8B6223" w14:textId="77777777" w:rsidR="00000000" w:rsidRDefault="009432B4">
      <w:pPr>
        <w:pStyle w:val="a"/>
        <w:rPr>
          <w:rFonts w:hint="cs"/>
          <w:rtl/>
        </w:rPr>
      </w:pPr>
    </w:p>
    <w:p w14:paraId="5140C642" w14:textId="77777777" w:rsidR="00000000" w:rsidRDefault="009432B4">
      <w:pPr>
        <w:pStyle w:val="ad"/>
        <w:rPr>
          <w:rtl/>
        </w:rPr>
      </w:pPr>
      <w:bookmarkStart w:id="207" w:name="FS000000765T09_07_2003_14_35_48C"/>
      <w:bookmarkStart w:id="208" w:name="FS000000765T09_07_2003_14_35_56C"/>
      <w:bookmarkEnd w:id="207"/>
      <w:bookmarkEnd w:id="208"/>
      <w:r>
        <w:rPr>
          <w:rtl/>
        </w:rPr>
        <w:t>היו"ר יולי-יואל אדלשטיין:</w:t>
      </w:r>
    </w:p>
    <w:p w14:paraId="3D02C165" w14:textId="77777777" w:rsidR="00000000" w:rsidRDefault="009432B4">
      <w:pPr>
        <w:pStyle w:val="a"/>
        <w:rPr>
          <w:rtl/>
        </w:rPr>
      </w:pPr>
    </w:p>
    <w:p w14:paraId="2DC21D5A" w14:textId="77777777" w:rsidR="00000000" w:rsidRDefault="009432B4">
      <w:pPr>
        <w:pStyle w:val="a"/>
        <w:rPr>
          <w:rFonts w:hint="cs"/>
          <w:rtl/>
        </w:rPr>
      </w:pPr>
      <w:r>
        <w:rPr>
          <w:rFonts w:hint="cs"/>
          <w:rtl/>
        </w:rPr>
        <w:t>אנחנו עוברים להצעת חוק פ/800, הצעת חוק משק הדלק (הגבלת הפעלה ומכירת דלק לתחנות תדלוק הפועלות שלא כדין), התשס"ג-2003, של חברת הכנסת מל פולישוק-בלוך, והיא תנמק מהמ</w:t>
      </w:r>
      <w:r>
        <w:rPr>
          <w:rFonts w:hint="cs"/>
          <w:rtl/>
        </w:rPr>
        <w:t xml:space="preserve">קום.  בבקשה, גברתי, המיקרופון שלך, לדקה אחת. </w:t>
      </w:r>
    </w:p>
    <w:p w14:paraId="0AECE17C" w14:textId="77777777" w:rsidR="00000000" w:rsidRDefault="009432B4">
      <w:pPr>
        <w:pStyle w:val="a"/>
        <w:rPr>
          <w:rFonts w:hint="cs"/>
          <w:rtl/>
        </w:rPr>
      </w:pPr>
    </w:p>
    <w:p w14:paraId="3C931914" w14:textId="77777777" w:rsidR="00000000" w:rsidRDefault="009432B4">
      <w:pPr>
        <w:pStyle w:val="Speaker"/>
        <w:rPr>
          <w:rtl/>
        </w:rPr>
      </w:pPr>
      <w:bookmarkStart w:id="209" w:name="FS000001047T09_07_2003_15_12_44"/>
      <w:bookmarkStart w:id="210" w:name="_Toc45934704"/>
      <w:bookmarkStart w:id="211" w:name="_Toc76385222"/>
      <w:bookmarkEnd w:id="209"/>
      <w:r>
        <w:rPr>
          <w:rFonts w:hint="eastAsia"/>
          <w:rtl/>
        </w:rPr>
        <w:t>מל</w:t>
      </w:r>
      <w:r>
        <w:rPr>
          <w:rtl/>
        </w:rPr>
        <w:t xml:space="preserve"> פולישוק-בלוך (שינוי):</w:t>
      </w:r>
      <w:bookmarkEnd w:id="210"/>
      <w:bookmarkEnd w:id="211"/>
    </w:p>
    <w:p w14:paraId="7235F598" w14:textId="77777777" w:rsidR="00000000" w:rsidRDefault="009432B4">
      <w:pPr>
        <w:pStyle w:val="a"/>
        <w:rPr>
          <w:rFonts w:hint="cs"/>
          <w:rtl/>
        </w:rPr>
      </w:pPr>
    </w:p>
    <w:p w14:paraId="1B1BC68D" w14:textId="77777777" w:rsidR="00000000" w:rsidRDefault="009432B4">
      <w:pPr>
        <w:pStyle w:val="a"/>
        <w:rPr>
          <w:rFonts w:hint="cs"/>
          <w:rtl/>
        </w:rPr>
      </w:pPr>
      <w:r>
        <w:rPr>
          <w:rFonts w:hint="cs"/>
          <w:rtl/>
        </w:rPr>
        <w:t xml:space="preserve">אדוני היושב-ראש, כנסת נכבדה, ברחבי הארץ פועלות כיום מעל 200 תחנות תדלוק פיראטיות המוכרות דלק לכלל הציבור. עוד מאות תחנות דלק פרטיות פנימיות החלו למכור דלק לציבור בלי שקיבלו היתר לכך. </w:t>
      </w:r>
    </w:p>
    <w:p w14:paraId="139CCC4B" w14:textId="77777777" w:rsidR="00000000" w:rsidRDefault="009432B4">
      <w:pPr>
        <w:pStyle w:val="a"/>
        <w:rPr>
          <w:rFonts w:hint="cs"/>
          <w:rtl/>
        </w:rPr>
      </w:pPr>
    </w:p>
    <w:p w14:paraId="01560E26" w14:textId="77777777" w:rsidR="00000000" w:rsidRDefault="009432B4">
      <w:pPr>
        <w:pStyle w:val="a"/>
        <w:rPr>
          <w:rFonts w:hint="cs"/>
          <w:rtl/>
        </w:rPr>
      </w:pPr>
      <w:r>
        <w:rPr>
          <w:rFonts w:hint="cs"/>
          <w:rtl/>
        </w:rPr>
        <w:t>קיומן של תחנות פיראטיות אלה מהווה פגיעה בשלטון החוק. הן גורמות סיכון לאדם ולסביבה. הפגיעה באיכות הסביבה חמורה ביותר. הן לא נבנות על-פי הנחיות המשרד לאיכות הסביבה. קיים חשש של חלחול חומרים מזהמים לקרקע, לרבות זיהום מי התהום. יש מפגע בטיחותי מדרגה ראשונה כ</w:t>
      </w:r>
      <w:r>
        <w:rPr>
          <w:rFonts w:hint="cs"/>
          <w:rtl/>
        </w:rPr>
        <w:t xml:space="preserve">אשר התחנות האלה אינן נבנות בהתאם לכללים בדבר שמירת מרחקי בטיחות. כידוע לכולנו, דליפת דלק </w:t>
      </w:r>
      <w:r>
        <w:rPr>
          <w:rtl/>
        </w:rPr>
        <w:t>–</w:t>
      </w:r>
      <w:r>
        <w:rPr>
          <w:rFonts w:hint="cs"/>
          <w:rtl/>
        </w:rPr>
        <w:t xml:space="preserve"> בעיקר בנזין </w:t>
      </w:r>
      <w:r>
        <w:rPr>
          <w:rtl/>
        </w:rPr>
        <w:t>–</w:t>
      </w:r>
      <w:r>
        <w:rPr>
          <w:rFonts w:hint="cs"/>
          <w:rtl/>
        </w:rPr>
        <w:t xml:space="preserve"> יכולה לגרום לפיצוץ. אין פיקוח, והכול הפקר. </w:t>
      </w:r>
    </w:p>
    <w:p w14:paraId="5D69846C" w14:textId="77777777" w:rsidR="00000000" w:rsidRDefault="009432B4">
      <w:pPr>
        <w:pStyle w:val="a"/>
        <w:rPr>
          <w:rFonts w:hint="cs"/>
          <w:rtl/>
        </w:rPr>
      </w:pPr>
    </w:p>
    <w:p w14:paraId="3409FB0D" w14:textId="77777777" w:rsidR="00000000" w:rsidRDefault="009432B4">
      <w:pPr>
        <w:pStyle w:val="a"/>
        <w:rPr>
          <w:rFonts w:hint="cs"/>
          <w:rtl/>
        </w:rPr>
      </w:pPr>
      <w:r>
        <w:rPr>
          <w:rFonts w:hint="cs"/>
          <w:rtl/>
        </w:rPr>
        <w:t xml:space="preserve">יש פגיעה בצרכנים רבים. מוצרי הדלק שנמכרים בתחנות האלה אינם עומדים בדרישות התקנים הישראליים. אין גורם מפקח </w:t>
      </w:r>
      <w:r>
        <w:rPr>
          <w:rFonts w:hint="cs"/>
          <w:rtl/>
        </w:rPr>
        <w:t>על הדלק הנמכר. לעתים קרובות הוא מהול בחומרים מזיקים לכלי הרכב.</w:t>
      </w:r>
    </w:p>
    <w:p w14:paraId="7DF10287" w14:textId="77777777" w:rsidR="00000000" w:rsidRDefault="009432B4">
      <w:pPr>
        <w:pStyle w:val="a"/>
        <w:rPr>
          <w:rFonts w:hint="cs"/>
          <w:rtl/>
        </w:rPr>
      </w:pPr>
    </w:p>
    <w:p w14:paraId="21FAE8F6" w14:textId="77777777" w:rsidR="00000000" w:rsidRDefault="009432B4">
      <w:pPr>
        <w:pStyle w:val="ad"/>
        <w:rPr>
          <w:rtl/>
        </w:rPr>
      </w:pPr>
      <w:r>
        <w:rPr>
          <w:rtl/>
        </w:rPr>
        <w:t>היו"ר יולי-יואל אדלשטיין:</w:t>
      </w:r>
    </w:p>
    <w:p w14:paraId="31C7D8D8" w14:textId="77777777" w:rsidR="00000000" w:rsidRDefault="009432B4">
      <w:pPr>
        <w:pStyle w:val="a"/>
        <w:rPr>
          <w:rtl/>
        </w:rPr>
      </w:pPr>
    </w:p>
    <w:p w14:paraId="5AD6A824" w14:textId="77777777" w:rsidR="00000000" w:rsidRDefault="009432B4">
      <w:pPr>
        <w:pStyle w:val="a"/>
        <w:rPr>
          <w:rFonts w:hint="cs"/>
          <w:rtl/>
        </w:rPr>
      </w:pPr>
      <w:r>
        <w:rPr>
          <w:rFonts w:hint="cs"/>
          <w:rtl/>
        </w:rPr>
        <w:t>נא לסיים.</w:t>
      </w:r>
    </w:p>
    <w:p w14:paraId="77FD4677" w14:textId="77777777" w:rsidR="00000000" w:rsidRDefault="009432B4">
      <w:pPr>
        <w:pStyle w:val="SpeakerCon"/>
        <w:rPr>
          <w:rFonts w:hint="cs"/>
          <w:rtl/>
        </w:rPr>
      </w:pPr>
      <w:bookmarkStart w:id="212" w:name="FS000001047T09_07_2003_15_16_23C"/>
      <w:bookmarkEnd w:id="212"/>
    </w:p>
    <w:p w14:paraId="4A8537D2" w14:textId="77777777" w:rsidR="00000000" w:rsidRDefault="009432B4">
      <w:pPr>
        <w:pStyle w:val="SpeakerCon"/>
        <w:rPr>
          <w:rtl/>
        </w:rPr>
      </w:pPr>
      <w:r>
        <w:rPr>
          <w:rtl/>
        </w:rPr>
        <w:t>מל פולישוק-בלוך (שינוי):</w:t>
      </w:r>
    </w:p>
    <w:p w14:paraId="73BB3F0A" w14:textId="77777777" w:rsidR="00000000" w:rsidRDefault="009432B4">
      <w:pPr>
        <w:pStyle w:val="a"/>
        <w:rPr>
          <w:rtl/>
        </w:rPr>
      </w:pPr>
    </w:p>
    <w:p w14:paraId="716E54F9" w14:textId="77777777" w:rsidR="00000000" w:rsidRDefault="009432B4">
      <w:pPr>
        <w:pStyle w:val="a"/>
        <w:rPr>
          <w:rFonts w:hint="cs"/>
          <w:rtl/>
        </w:rPr>
      </w:pPr>
      <w:r>
        <w:rPr>
          <w:rFonts w:hint="cs"/>
          <w:rtl/>
        </w:rPr>
        <w:t>אני מבקשת מחברי הכנסת לתמוך בהצעת החוק שתעזור לחיסול תופעת ה"חאפרים" במדינת ישראל. הגיע הזמן לחסל את התופעה בכל התחומים. בואו נת</w:t>
      </w:r>
      <w:r>
        <w:rPr>
          <w:rFonts w:hint="cs"/>
          <w:rtl/>
        </w:rPr>
        <w:t>חיל בתחום הזה של תחנות הדלק. זה מסדיר את ההליך החוקי, יאפשר אכיפה בנושא החשוב הזה, ואני מבקשת שתתמכו בכך.</w:t>
      </w:r>
    </w:p>
    <w:p w14:paraId="30BEB57E" w14:textId="77777777" w:rsidR="00000000" w:rsidRDefault="009432B4">
      <w:pPr>
        <w:pStyle w:val="a"/>
        <w:rPr>
          <w:rFonts w:hint="cs"/>
          <w:rtl/>
        </w:rPr>
      </w:pPr>
    </w:p>
    <w:p w14:paraId="1F455EF1" w14:textId="77777777" w:rsidR="00000000" w:rsidRDefault="009432B4">
      <w:pPr>
        <w:pStyle w:val="ad"/>
        <w:rPr>
          <w:rtl/>
        </w:rPr>
      </w:pPr>
      <w:r>
        <w:rPr>
          <w:rtl/>
        </w:rPr>
        <w:t>היו"ר יולי-יואל אדלשטיין:</w:t>
      </w:r>
    </w:p>
    <w:p w14:paraId="435817EC" w14:textId="77777777" w:rsidR="00000000" w:rsidRDefault="009432B4">
      <w:pPr>
        <w:pStyle w:val="a"/>
        <w:rPr>
          <w:rtl/>
        </w:rPr>
      </w:pPr>
    </w:p>
    <w:p w14:paraId="259A8071" w14:textId="77777777" w:rsidR="00000000" w:rsidRDefault="009432B4">
      <w:pPr>
        <w:pStyle w:val="a"/>
        <w:rPr>
          <w:rFonts w:hint="cs"/>
          <w:rtl/>
        </w:rPr>
      </w:pPr>
      <w:r>
        <w:rPr>
          <w:rFonts w:hint="cs"/>
          <w:rtl/>
        </w:rPr>
        <w:t xml:space="preserve">תודה לחברת הכנסת מלי פולישוק בלוך. ישיב, בשם הממשלה, שר התשתיות הלאומיות. בבקשה. </w:t>
      </w:r>
    </w:p>
    <w:p w14:paraId="333E425F" w14:textId="77777777" w:rsidR="00000000" w:rsidRDefault="009432B4">
      <w:pPr>
        <w:pStyle w:val="a"/>
        <w:rPr>
          <w:rFonts w:hint="cs"/>
          <w:rtl/>
        </w:rPr>
      </w:pPr>
    </w:p>
    <w:p w14:paraId="76850FC0" w14:textId="77777777" w:rsidR="00000000" w:rsidRDefault="009432B4">
      <w:pPr>
        <w:pStyle w:val="Speaker"/>
        <w:rPr>
          <w:rtl/>
        </w:rPr>
      </w:pPr>
      <w:bookmarkStart w:id="213" w:name="FS000000520T09_07_2003_13_43_56"/>
      <w:bookmarkStart w:id="214" w:name="_Toc45934705"/>
      <w:bookmarkStart w:id="215" w:name="_Toc76385223"/>
      <w:bookmarkEnd w:id="213"/>
      <w:r>
        <w:rPr>
          <w:rFonts w:hint="eastAsia"/>
          <w:rtl/>
        </w:rPr>
        <w:t>שר</w:t>
      </w:r>
      <w:r>
        <w:rPr>
          <w:rtl/>
        </w:rPr>
        <w:t xml:space="preserve"> התשתיות הלאומיות יוסף פריצקי:</w:t>
      </w:r>
      <w:bookmarkEnd w:id="214"/>
      <w:bookmarkEnd w:id="215"/>
    </w:p>
    <w:p w14:paraId="69BA1F66" w14:textId="77777777" w:rsidR="00000000" w:rsidRDefault="009432B4">
      <w:pPr>
        <w:pStyle w:val="a"/>
        <w:rPr>
          <w:rFonts w:hint="cs"/>
          <w:rtl/>
        </w:rPr>
      </w:pPr>
    </w:p>
    <w:p w14:paraId="24538691" w14:textId="77777777" w:rsidR="00000000" w:rsidRDefault="009432B4">
      <w:pPr>
        <w:pStyle w:val="a"/>
        <w:rPr>
          <w:rFonts w:hint="cs"/>
          <w:rtl/>
        </w:rPr>
      </w:pPr>
      <w:r>
        <w:rPr>
          <w:rFonts w:hint="cs"/>
          <w:rtl/>
        </w:rPr>
        <w:t>אדוני</w:t>
      </w:r>
      <w:r>
        <w:rPr>
          <w:rFonts w:hint="cs"/>
          <w:rtl/>
        </w:rPr>
        <w:t xml:space="preserve"> היושב-ראש, אדוני ראש הממשלה, חברי הממשלה, חברי הכנסת, הממשלה תומכת בהצעת החוק הזאת. היא תצטרך לעבור עוד כמה שינויים כהנה וכהנה, בהסכמה עם המציעה. צריך בהחלט למגר את התופעה האיומה הזאת של תחנות דלק פיראטיות, שנפתחות תחת כל עץ רענן, מוהלות דלקים בלא רשיון, </w:t>
      </w:r>
      <w:r>
        <w:rPr>
          <w:rFonts w:hint="cs"/>
          <w:rtl/>
        </w:rPr>
        <w:t xml:space="preserve">בלא היתר, בלא בטיחות. אני מבקש מחברי הכנסת לתמוך בהצעת החוק. הממשלה מסכימה לה. תודה. </w:t>
      </w:r>
    </w:p>
    <w:p w14:paraId="335E1B7A" w14:textId="77777777" w:rsidR="00000000" w:rsidRDefault="009432B4">
      <w:pPr>
        <w:pStyle w:val="a"/>
        <w:rPr>
          <w:rFonts w:hint="cs"/>
          <w:rtl/>
        </w:rPr>
      </w:pPr>
    </w:p>
    <w:p w14:paraId="3C50F701" w14:textId="77777777" w:rsidR="00000000" w:rsidRDefault="009432B4">
      <w:pPr>
        <w:pStyle w:val="ad"/>
        <w:rPr>
          <w:rtl/>
        </w:rPr>
      </w:pPr>
      <w:r>
        <w:rPr>
          <w:rFonts w:hint="eastAsia"/>
          <w:rtl/>
        </w:rPr>
        <w:t>היו</w:t>
      </w:r>
      <w:r>
        <w:rPr>
          <w:rtl/>
        </w:rPr>
        <w:t>"ר יולי-יואל אדלשטיין:</w:t>
      </w:r>
    </w:p>
    <w:p w14:paraId="0920B97C" w14:textId="77777777" w:rsidR="00000000" w:rsidRDefault="009432B4">
      <w:pPr>
        <w:pStyle w:val="a"/>
        <w:rPr>
          <w:rFonts w:hint="cs"/>
          <w:rtl/>
        </w:rPr>
      </w:pPr>
    </w:p>
    <w:p w14:paraId="47786E89" w14:textId="77777777" w:rsidR="00000000" w:rsidRDefault="009432B4">
      <w:pPr>
        <w:pStyle w:val="a"/>
        <w:rPr>
          <w:rFonts w:hint="cs"/>
          <w:rtl/>
        </w:rPr>
      </w:pPr>
      <w:r>
        <w:rPr>
          <w:rFonts w:hint="cs"/>
          <w:rtl/>
        </w:rPr>
        <w:t xml:space="preserve">תודה רבה. מכיוון שיש לנו כאן הרמוניה, חבר הכנסת אייכלר מבקש להתנגד להצעת החוק, והזכות עומדת לו. שלוש דקות, אדוני, לרשותך; בבקשה. </w:t>
      </w:r>
    </w:p>
    <w:p w14:paraId="72356937" w14:textId="77777777" w:rsidR="00000000" w:rsidRDefault="009432B4">
      <w:pPr>
        <w:pStyle w:val="a"/>
        <w:rPr>
          <w:rFonts w:hint="cs"/>
          <w:rtl/>
        </w:rPr>
      </w:pPr>
    </w:p>
    <w:p w14:paraId="06124EF5" w14:textId="77777777" w:rsidR="00000000" w:rsidRDefault="009432B4">
      <w:pPr>
        <w:pStyle w:val="Speaker"/>
        <w:rPr>
          <w:rtl/>
        </w:rPr>
      </w:pPr>
      <w:bookmarkStart w:id="216" w:name="FS000001057T09_07_2003_13_45_51"/>
      <w:bookmarkStart w:id="217" w:name="_Toc45934706"/>
      <w:bookmarkStart w:id="218" w:name="_Toc76385224"/>
      <w:bookmarkEnd w:id="216"/>
      <w:r>
        <w:rPr>
          <w:rFonts w:hint="eastAsia"/>
          <w:rtl/>
        </w:rPr>
        <w:t>ישראל</w:t>
      </w:r>
      <w:r>
        <w:rPr>
          <w:rtl/>
        </w:rPr>
        <w:t xml:space="preserve"> אייכל</w:t>
      </w:r>
      <w:r>
        <w:rPr>
          <w:rtl/>
        </w:rPr>
        <w:t>ר (יהדות התורה):</w:t>
      </w:r>
      <w:bookmarkEnd w:id="217"/>
      <w:bookmarkEnd w:id="218"/>
    </w:p>
    <w:p w14:paraId="076BB6BE" w14:textId="77777777" w:rsidR="00000000" w:rsidRDefault="009432B4">
      <w:pPr>
        <w:pStyle w:val="a"/>
        <w:rPr>
          <w:rFonts w:hint="cs"/>
          <w:rtl/>
        </w:rPr>
      </w:pPr>
    </w:p>
    <w:p w14:paraId="4A4E512B" w14:textId="77777777" w:rsidR="00000000" w:rsidRDefault="009432B4">
      <w:pPr>
        <w:pStyle w:val="a"/>
        <w:rPr>
          <w:rFonts w:hint="cs"/>
          <w:rtl/>
        </w:rPr>
      </w:pPr>
      <w:r>
        <w:rPr>
          <w:rFonts w:hint="cs"/>
          <w:rtl/>
        </w:rPr>
        <w:t>אדוני היושב-ראש, חברי הכנסת, אני מסכים שצריך לעשות כל דבר אפשרי במסגרת דמוקרטית אזרחית כדי למנוע סכנות בתחנות דלק בכלל, ודאי שבתחנות דלק לא מאושרות, אבל אני מתפלא שדווקא מפלגה שדוגלת ביוזמה חופשית, בשוק חופשי, בתחרות חופשית, הולכת לשים כב</w:t>
      </w:r>
      <w:r>
        <w:rPr>
          <w:rFonts w:hint="cs"/>
          <w:rtl/>
        </w:rPr>
        <w:t>לים נוספים על האזרחים מעבר למה שכל אדם שפותח עסק צריך, מבחינת רישוי. לבוא ולאסור פיתוח, התפתחות עסקים?  במקרה הזה זה בדלק, ולי מפריע יותר בתחום התקשורת, למשל. אני בעד שמים פתוחים, שיאפשרו לכל אדם לשדר בתחנות רדיו כמה שהוא רוצה, ולא לעשות את כל החוקים - - -</w:t>
      </w:r>
    </w:p>
    <w:p w14:paraId="398CB6AA" w14:textId="77777777" w:rsidR="00000000" w:rsidRDefault="009432B4">
      <w:pPr>
        <w:pStyle w:val="a"/>
        <w:rPr>
          <w:rFonts w:hint="cs"/>
          <w:rtl/>
        </w:rPr>
      </w:pPr>
    </w:p>
    <w:p w14:paraId="66485BA4" w14:textId="77777777" w:rsidR="00000000" w:rsidRDefault="009432B4">
      <w:pPr>
        <w:pStyle w:val="ac"/>
        <w:rPr>
          <w:rtl/>
        </w:rPr>
      </w:pPr>
      <w:r>
        <w:rPr>
          <w:rFonts w:hint="eastAsia"/>
          <w:rtl/>
        </w:rPr>
        <w:t>רוני</w:t>
      </w:r>
      <w:r>
        <w:rPr>
          <w:rtl/>
        </w:rPr>
        <w:t xml:space="preserve"> בריזון (שינוי):</w:t>
      </w:r>
    </w:p>
    <w:p w14:paraId="00F09227" w14:textId="77777777" w:rsidR="00000000" w:rsidRDefault="009432B4">
      <w:pPr>
        <w:pStyle w:val="a"/>
        <w:rPr>
          <w:rFonts w:hint="cs"/>
          <w:rtl/>
        </w:rPr>
      </w:pPr>
    </w:p>
    <w:p w14:paraId="2823810A" w14:textId="77777777" w:rsidR="00000000" w:rsidRDefault="009432B4">
      <w:pPr>
        <w:pStyle w:val="a"/>
        <w:rPr>
          <w:rFonts w:hint="cs"/>
          <w:rtl/>
        </w:rPr>
      </w:pPr>
      <w:r>
        <w:rPr>
          <w:rFonts w:hint="cs"/>
          <w:rtl/>
        </w:rPr>
        <w:t>- - -</w:t>
      </w:r>
    </w:p>
    <w:p w14:paraId="751A302D" w14:textId="77777777" w:rsidR="00000000" w:rsidRDefault="009432B4">
      <w:pPr>
        <w:pStyle w:val="a"/>
        <w:rPr>
          <w:rFonts w:hint="cs"/>
          <w:rtl/>
        </w:rPr>
      </w:pPr>
    </w:p>
    <w:p w14:paraId="08B727FF" w14:textId="77777777" w:rsidR="00000000" w:rsidRDefault="009432B4">
      <w:pPr>
        <w:pStyle w:val="SpeakerCon"/>
        <w:rPr>
          <w:rtl/>
        </w:rPr>
      </w:pPr>
      <w:bookmarkStart w:id="219" w:name="FS000001057T09_07_2003_13_48_17C"/>
      <w:bookmarkEnd w:id="219"/>
      <w:r>
        <w:rPr>
          <w:rtl/>
        </w:rPr>
        <w:t>ישראל אייכלר (יהדות התורה):</w:t>
      </w:r>
    </w:p>
    <w:p w14:paraId="7586243F" w14:textId="77777777" w:rsidR="00000000" w:rsidRDefault="009432B4">
      <w:pPr>
        <w:pStyle w:val="a"/>
        <w:rPr>
          <w:rtl/>
        </w:rPr>
      </w:pPr>
    </w:p>
    <w:p w14:paraId="36297116" w14:textId="77777777" w:rsidR="00000000" w:rsidRDefault="009432B4">
      <w:pPr>
        <w:pStyle w:val="a"/>
        <w:rPr>
          <w:rFonts w:hint="cs"/>
          <w:rtl/>
        </w:rPr>
      </w:pPr>
      <w:r>
        <w:rPr>
          <w:rFonts w:hint="cs"/>
          <w:rtl/>
        </w:rPr>
        <w:t xml:space="preserve">אמרו לי אתמול במחלקה המשפטית שאין כמעט מדינה בעולם שיש בה כל כך הרבה רגולציה וחוקים נגד האזרחים. לא צריך להוסיף עוד ועוד גזירות על הציבור בתחום הזה - - </w:t>
      </w:r>
    </w:p>
    <w:p w14:paraId="6EE4178E" w14:textId="77777777" w:rsidR="00000000" w:rsidRDefault="009432B4">
      <w:pPr>
        <w:pStyle w:val="a"/>
        <w:rPr>
          <w:rFonts w:hint="cs"/>
          <w:rtl/>
        </w:rPr>
      </w:pPr>
    </w:p>
    <w:p w14:paraId="3F689620" w14:textId="77777777" w:rsidR="00000000" w:rsidRDefault="009432B4">
      <w:pPr>
        <w:pStyle w:val="a"/>
        <w:rPr>
          <w:rFonts w:hint="cs"/>
          <w:rtl/>
        </w:rPr>
      </w:pPr>
    </w:p>
    <w:p w14:paraId="2A542710" w14:textId="77777777" w:rsidR="00000000" w:rsidRDefault="009432B4">
      <w:pPr>
        <w:pStyle w:val="ac"/>
        <w:rPr>
          <w:rtl/>
        </w:rPr>
      </w:pPr>
      <w:r>
        <w:rPr>
          <w:rFonts w:hint="eastAsia"/>
          <w:rtl/>
        </w:rPr>
        <w:t>מל</w:t>
      </w:r>
      <w:r>
        <w:rPr>
          <w:rtl/>
        </w:rPr>
        <w:t xml:space="preserve"> פולישוק-בלוך (שינוי):</w:t>
      </w:r>
    </w:p>
    <w:p w14:paraId="796B57B1" w14:textId="77777777" w:rsidR="00000000" w:rsidRDefault="009432B4">
      <w:pPr>
        <w:pStyle w:val="a"/>
        <w:rPr>
          <w:rFonts w:hint="cs"/>
          <w:rtl/>
        </w:rPr>
      </w:pPr>
    </w:p>
    <w:p w14:paraId="26101B10" w14:textId="77777777" w:rsidR="00000000" w:rsidRDefault="009432B4">
      <w:pPr>
        <w:pStyle w:val="a"/>
        <w:rPr>
          <w:rFonts w:hint="cs"/>
          <w:rtl/>
        </w:rPr>
      </w:pPr>
      <w:r>
        <w:rPr>
          <w:rFonts w:hint="cs"/>
          <w:rtl/>
        </w:rPr>
        <w:t>- - -</w:t>
      </w:r>
    </w:p>
    <w:p w14:paraId="52EAEEBB" w14:textId="77777777" w:rsidR="00000000" w:rsidRDefault="009432B4">
      <w:pPr>
        <w:pStyle w:val="a"/>
        <w:rPr>
          <w:rFonts w:hint="cs"/>
          <w:rtl/>
        </w:rPr>
      </w:pPr>
    </w:p>
    <w:p w14:paraId="19D5656F" w14:textId="77777777" w:rsidR="00000000" w:rsidRDefault="009432B4">
      <w:pPr>
        <w:pStyle w:val="SpeakerCon"/>
        <w:rPr>
          <w:rtl/>
        </w:rPr>
      </w:pPr>
      <w:bookmarkStart w:id="220" w:name="FS000001057T09_07_2003_13_49_01C"/>
      <w:bookmarkEnd w:id="220"/>
      <w:r>
        <w:rPr>
          <w:rtl/>
        </w:rPr>
        <w:t>ישראל אי</w:t>
      </w:r>
      <w:r>
        <w:rPr>
          <w:rtl/>
        </w:rPr>
        <w:t>יכלר (יהדות התורה):</w:t>
      </w:r>
    </w:p>
    <w:p w14:paraId="2AA12393" w14:textId="77777777" w:rsidR="00000000" w:rsidRDefault="009432B4">
      <w:pPr>
        <w:pStyle w:val="a"/>
        <w:rPr>
          <w:rtl/>
        </w:rPr>
      </w:pPr>
    </w:p>
    <w:p w14:paraId="02DE867D" w14:textId="77777777" w:rsidR="00000000" w:rsidRDefault="009432B4">
      <w:pPr>
        <w:pStyle w:val="a"/>
        <w:rPr>
          <w:rFonts w:hint="cs"/>
          <w:rtl/>
        </w:rPr>
      </w:pPr>
      <w:r>
        <w:rPr>
          <w:rFonts w:hint="cs"/>
          <w:rtl/>
        </w:rPr>
        <w:t xml:space="preserve">- - אולי צריך לחשוב קצת על המונופול של תחנות הדלק, אולי צריך לחשוב על פריסה יותר רחבה של תחנות דלק. לא צריך ללכת ולשים כבלים נוספים על האזרחים, ודווקא מצד אנשים שמדברים בשם היוזמה החופשית ובשם זכויות הפרט. </w:t>
      </w:r>
    </w:p>
    <w:p w14:paraId="2DDA12D9" w14:textId="77777777" w:rsidR="00000000" w:rsidRDefault="009432B4">
      <w:pPr>
        <w:pStyle w:val="a"/>
        <w:rPr>
          <w:rFonts w:hint="cs"/>
          <w:rtl/>
        </w:rPr>
      </w:pPr>
    </w:p>
    <w:p w14:paraId="2211D379" w14:textId="77777777" w:rsidR="00000000" w:rsidRDefault="009432B4">
      <w:pPr>
        <w:pStyle w:val="a"/>
        <w:rPr>
          <w:rFonts w:hint="cs"/>
          <w:rtl/>
        </w:rPr>
      </w:pPr>
      <w:r>
        <w:rPr>
          <w:rFonts w:hint="cs"/>
          <w:rtl/>
        </w:rPr>
        <w:t>אני חושב שהחוק הזה, שבא להג</w:t>
      </w:r>
      <w:r>
        <w:rPr>
          <w:rFonts w:hint="cs"/>
          <w:rtl/>
        </w:rPr>
        <w:t>ביל עוד יותר, הוא אינו ראוי, ומן הדין שהכנסת לא תוסיף עוד חוקים ועוד מגבלות על האזרחים, גם בתחום הדלק, גם בתחום העסקים בכלל, ובעיקר, כמו שאמרתי, בתחום התקשורת. צריך לאפשר לכל אזרח ולכל אדם חופש ביטוי וחופש עיסוק כמה שאפשר, ולא להוסיף ולהגביל יותר ויותר. תו</w:t>
      </w:r>
      <w:r>
        <w:rPr>
          <w:rFonts w:hint="cs"/>
          <w:rtl/>
        </w:rPr>
        <w:t>דה רבה.</w:t>
      </w:r>
    </w:p>
    <w:p w14:paraId="20EA7BC3" w14:textId="77777777" w:rsidR="00000000" w:rsidRDefault="009432B4">
      <w:pPr>
        <w:pStyle w:val="a"/>
        <w:rPr>
          <w:rFonts w:hint="cs"/>
          <w:rtl/>
        </w:rPr>
      </w:pPr>
    </w:p>
    <w:p w14:paraId="5E9AA129" w14:textId="77777777" w:rsidR="00000000" w:rsidRDefault="009432B4">
      <w:pPr>
        <w:pStyle w:val="ac"/>
        <w:rPr>
          <w:rtl/>
        </w:rPr>
      </w:pPr>
      <w:r>
        <w:rPr>
          <w:rFonts w:hint="eastAsia"/>
          <w:rtl/>
        </w:rPr>
        <w:t>מל</w:t>
      </w:r>
      <w:r>
        <w:rPr>
          <w:rtl/>
        </w:rPr>
        <w:t xml:space="preserve"> פולישוק-בלוך (שינוי):</w:t>
      </w:r>
    </w:p>
    <w:p w14:paraId="6D257A02" w14:textId="77777777" w:rsidR="00000000" w:rsidRDefault="009432B4">
      <w:pPr>
        <w:pStyle w:val="a"/>
        <w:rPr>
          <w:rFonts w:hint="cs"/>
          <w:rtl/>
        </w:rPr>
      </w:pPr>
    </w:p>
    <w:p w14:paraId="51C68FF1" w14:textId="77777777" w:rsidR="00000000" w:rsidRDefault="009432B4">
      <w:pPr>
        <w:pStyle w:val="a"/>
        <w:rPr>
          <w:rFonts w:hint="cs"/>
          <w:rtl/>
        </w:rPr>
      </w:pPr>
      <w:r>
        <w:rPr>
          <w:rFonts w:hint="cs"/>
          <w:rtl/>
        </w:rPr>
        <w:t xml:space="preserve">אפשר רק משפט? </w:t>
      </w:r>
    </w:p>
    <w:p w14:paraId="498CFC13" w14:textId="77777777" w:rsidR="00000000" w:rsidRDefault="009432B4">
      <w:pPr>
        <w:pStyle w:val="a"/>
        <w:rPr>
          <w:rFonts w:hint="cs"/>
          <w:rtl/>
        </w:rPr>
      </w:pPr>
    </w:p>
    <w:p w14:paraId="40AF317B" w14:textId="77777777" w:rsidR="00000000" w:rsidRDefault="009432B4">
      <w:pPr>
        <w:pStyle w:val="ad"/>
        <w:rPr>
          <w:rtl/>
        </w:rPr>
      </w:pPr>
      <w:r>
        <w:rPr>
          <w:rFonts w:hint="eastAsia"/>
          <w:rtl/>
        </w:rPr>
        <w:t>היו</w:t>
      </w:r>
      <w:r>
        <w:rPr>
          <w:rtl/>
        </w:rPr>
        <w:t>"ר יולי-יואל אדלשטיין:</w:t>
      </w:r>
    </w:p>
    <w:p w14:paraId="1C0A0797" w14:textId="77777777" w:rsidR="00000000" w:rsidRDefault="009432B4">
      <w:pPr>
        <w:pStyle w:val="a"/>
        <w:rPr>
          <w:rFonts w:hint="cs"/>
          <w:rtl/>
        </w:rPr>
      </w:pPr>
    </w:p>
    <w:p w14:paraId="47D1DF68" w14:textId="77777777" w:rsidR="00000000" w:rsidRDefault="009432B4">
      <w:pPr>
        <w:pStyle w:val="a"/>
        <w:rPr>
          <w:rFonts w:hint="cs"/>
          <w:rtl/>
        </w:rPr>
      </w:pPr>
      <w:r>
        <w:rPr>
          <w:rFonts w:hint="cs"/>
          <w:rtl/>
        </w:rPr>
        <w:t xml:space="preserve">גברתי המציעה, את יכולה, אם ברצונך, לעלות לכאן. יש לך עד שלוש דקות להשיב. </w:t>
      </w:r>
    </w:p>
    <w:p w14:paraId="5974716C" w14:textId="77777777" w:rsidR="00000000" w:rsidRDefault="009432B4">
      <w:pPr>
        <w:pStyle w:val="a"/>
        <w:rPr>
          <w:rFonts w:hint="cs"/>
          <w:rtl/>
        </w:rPr>
      </w:pPr>
    </w:p>
    <w:p w14:paraId="63301180" w14:textId="77777777" w:rsidR="00000000" w:rsidRDefault="009432B4">
      <w:pPr>
        <w:pStyle w:val="ac"/>
        <w:rPr>
          <w:rtl/>
        </w:rPr>
      </w:pPr>
      <w:r>
        <w:rPr>
          <w:rFonts w:hint="eastAsia"/>
          <w:rtl/>
        </w:rPr>
        <w:t>מל</w:t>
      </w:r>
      <w:r>
        <w:rPr>
          <w:rtl/>
        </w:rPr>
        <w:t xml:space="preserve"> פולישוק-בלוך (שינוי):</w:t>
      </w:r>
    </w:p>
    <w:p w14:paraId="461C5077" w14:textId="77777777" w:rsidR="00000000" w:rsidRDefault="009432B4">
      <w:pPr>
        <w:pStyle w:val="a"/>
        <w:rPr>
          <w:rFonts w:hint="cs"/>
          <w:rtl/>
        </w:rPr>
      </w:pPr>
    </w:p>
    <w:p w14:paraId="4747AD76" w14:textId="77777777" w:rsidR="00000000" w:rsidRDefault="009432B4">
      <w:pPr>
        <w:pStyle w:val="a"/>
        <w:rPr>
          <w:rFonts w:hint="cs"/>
          <w:rtl/>
        </w:rPr>
      </w:pPr>
      <w:r>
        <w:rPr>
          <w:rFonts w:hint="cs"/>
          <w:rtl/>
        </w:rPr>
        <w:t xml:space="preserve">רק במשפט אחד: חבל שחבר הכנסת המכובד לא מבחין בין הפקרות ובין חופש. </w:t>
      </w:r>
    </w:p>
    <w:p w14:paraId="23D6659B" w14:textId="77777777" w:rsidR="00000000" w:rsidRDefault="009432B4">
      <w:pPr>
        <w:pStyle w:val="a"/>
        <w:ind w:firstLine="0"/>
        <w:rPr>
          <w:rFonts w:hint="cs"/>
          <w:rtl/>
        </w:rPr>
      </w:pPr>
    </w:p>
    <w:p w14:paraId="7304A7B3" w14:textId="77777777" w:rsidR="00000000" w:rsidRDefault="009432B4">
      <w:pPr>
        <w:pStyle w:val="ad"/>
        <w:rPr>
          <w:rtl/>
        </w:rPr>
      </w:pPr>
      <w:r>
        <w:rPr>
          <w:rtl/>
        </w:rPr>
        <w:t>היו"ר יו</w:t>
      </w:r>
      <w:r>
        <w:rPr>
          <w:rtl/>
        </w:rPr>
        <w:t>לי-יואל אדלשטיין:</w:t>
      </w:r>
    </w:p>
    <w:p w14:paraId="14A2674E" w14:textId="77777777" w:rsidR="00000000" w:rsidRDefault="009432B4">
      <w:pPr>
        <w:pStyle w:val="a"/>
        <w:rPr>
          <w:rtl/>
        </w:rPr>
      </w:pPr>
    </w:p>
    <w:p w14:paraId="3561D6C1" w14:textId="77777777" w:rsidR="00000000" w:rsidRDefault="009432B4">
      <w:pPr>
        <w:pStyle w:val="a"/>
        <w:rPr>
          <w:rFonts w:hint="cs"/>
          <w:rtl/>
        </w:rPr>
      </w:pPr>
      <w:r>
        <w:rPr>
          <w:rFonts w:hint="cs"/>
          <w:rtl/>
        </w:rPr>
        <w:t xml:space="preserve">תודה רבה לחברת הכנסת פולישוק-בלוך. אם כן, כולם מיצו את זכות הדיבור שלהם ואנחנו נעבור להצבעה. </w:t>
      </w:r>
    </w:p>
    <w:p w14:paraId="05788588" w14:textId="77777777" w:rsidR="00000000" w:rsidRDefault="009432B4">
      <w:pPr>
        <w:pStyle w:val="a"/>
        <w:rPr>
          <w:rFonts w:hint="cs"/>
          <w:rtl/>
        </w:rPr>
      </w:pPr>
    </w:p>
    <w:p w14:paraId="7BA75698" w14:textId="77777777" w:rsidR="00000000" w:rsidRDefault="009432B4">
      <w:pPr>
        <w:pStyle w:val="a"/>
        <w:rPr>
          <w:rFonts w:hint="cs"/>
          <w:rtl/>
        </w:rPr>
      </w:pPr>
      <w:r>
        <w:rPr>
          <w:rFonts w:hint="cs"/>
          <w:rtl/>
        </w:rPr>
        <w:t>חברי הכנסת, אנחנו מצביעים על הצעת חוק משק הדלק (הגבלת הפעולה ומכירת דלק לתחנות תדלוק הפועלות שלא כדין), התשס"ג-2003, של חברת הכנסת פולישוק-בלו</w:t>
      </w:r>
      <w:r>
        <w:rPr>
          <w:rFonts w:hint="cs"/>
          <w:rtl/>
        </w:rPr>
        <w:t xml:space="preserve">ך. ההצבעה החלה. </w:t>
      </w:r>
    </w:p>
    <w:p w14:paraId="5DB1FB28" w14:textId="77777777" w:rsidR="00000000" w:rsidRDefault="009432B4">
      <w:pPr>
        <w:pStyle w:val="a"/>
        <w:rPr>
          <w:rFonts w:hint="cs"/>
          <w:rtl/>
        </w:rPr>
      </w:pPr>
    </w:p>
    <w:p w14:paraId="0FFD03C7" w14:textId="77777777" w:rsidR="00000000" w:rsidRDefault="009432B4">
      <w:pPr>
        <w:pStyle w:val="a7"/>
        <w:bidi/>
        <w:rPr>
          <w:rFonts w:hint="cs"/>
          <w:rtl/>
        </w:rPr>
      </w:pPr>
      <w:r>
        <w:rPr>
          <w:rFonts w:hint="cs"/>
          <w:rtl/>
        </w:rPr>
        <w:t>הצבעה מס' 9</w:t>
      </w:r>
    </w:p>
    <w:p w14:paraId="78869F63" w14:textId="77777777" w:rsidR="00000000" w:rsidRDefault="009432B4">
      <w:pPr>
        <w:pStyle w:val="a"/>
        <w:rPr>
          <w:rFonts w:hint="cs"/>
          <w:rtl/>
        </w:rPr>
      </w:pPr>
    </w:p>
    <w:p w14:paraId="5F9D9EB6" w14:textId="77777777" w:rsidR="00000000" w:rsidRDefault="009432B4">
      <w:pPr>
        <w:pStyle w:val="a8"/>
        <w:bidi/>
        <w:rPr>
          <w:rFonts w:hint="cs"/>
          <w:rtl/>
        </w:rPr>
      </w:pPr>
      <w:r>
        <w:rPr>
          <w:rFonts w:hint="cs"/>
          <w:rtl/>
        </w:rPr>
        <w:t>בעד ההצעה להעביר את החוק לדיון מוקדם בוועדה - 52</w:t>
      </w:r>
    </w:p>
    <w:p w14:paraId="3CDE8ECC" w14:textId="77777777" w:rsidR="00000000" w:rsidRDefault="009432B4">
      <w:pPr>
        <w:pStyle w:val="a8"/>
        <w:bidi/>
        <w:rPr>
          <w:rFonts w:hint="cs"/>
          <w:rtl/>
        </w:rPr>
      </w:pPr>
      <w:r>
        <w:rPr>
          <w:rFonts w:hint="cs"/>
          <w:rtl/>
        </w:rPr>
        <w:t>בעד ההצעה להסיר מסדר-היום את הצעת החוק - 1</w:t>
      </w:r>
    </w:p>
    <w:p w14:paraId="41190A6A" w14:textId="77777777" w:rsidR="00000000" w:rsidRDefault="009432B4">
      <w:pPr>
        <w:pStyle w:val="a8"/>
        <w:bidi/>
        <w:rPr>
          <w:rFonts w:hint="cs"/>
          <w:rtl/>
        </w:rPr>
      </w:pPr>
      <w:r>
        <w:rPr>
          <w:rFonts w:hint="cs"/>
          <w:rtl/>
        </w:rPr>
        <w:t>נמנעים - 3</w:t>
      </w:r>
    </w:p>
    <w:p w14:paraId="78B16A55" w14:textId="77777777" w:rsidR="00000000" w:rsidRDefault="009432B4">
      <w:pPr>
        <w:pStyle w:val="a9"/>
        <w:bidi/>
        <w:rPr>
          <w:rFonts w:hint="cs"/>
          <w:rtl/>
        </w:rPr>
      </w:pPr>
      <w:r>
        <w:rPr>
          <w:rFonts w:hint="cs"/>
          <w:rtl/>
        </w:rPr>
        <w:t xml:space="preserve">ההצעה להעביר את הצעת חוק משק הדלק (הגבלת הפעלה ומכירת דלק לתחנות תדלוק </w:t>
      </w:r>
    </w:p>
    <w:p w14:paraId="49493950" w14:textId="77777777" w:rsidR="00000000" w:rsidRDefault="009432B4">
      <w:pPr>
        <w:pStyle w:val="a9"/>
        <w:bidi/>
        <w:rPr>
          <w:rFonts w:hint="cs"/>
          <w:rtl/>
        </w:rPr>
      </w:pPr>
      <w:r>
        <w:rPr>
          <w:rFonts w:hint="cs"/>
          <w:rtl/>
        </w:rPr>
        <w:t>הפועלות שלא כדין), התשס"ג-2003, לוועדת הכלכלה נתקב</w:t>
      </w:r>
      <w:r>
        <w:rPr>
          <w:rFonts w:hint="cs"/>
          <w:rtl/>
        </w:rPr>
        <w:t xml:space="preserve">לה. </w:t>
      </w:r>
    </w:p>
    <w:p w14:paraId="19288469" w14:textId="77777777" w:rsidR="00000000" w:rsidRDefault="009432B4">
      <w:pPr>
        <w:pStyle w:val="a"/>
        <w:jc w:val="center"/>
        <w:rPr>
          <w:rFonts w:hint="cs"/>
          <w:rtl/>
        </w:rPr>
      </w:pPr>
    </w:p>
    <w:p w14:paraId="426C7B86" w14:textId="77777777" w:rsidR="00000000" w:rsidRDefault="009432B4">
      <w:pPr>
        <w:pStyle w:val="ad"/>
        <w:rPr>
          <w:rtl/>
        </w:rPr>
      </w:pPr>
      <w:r>
        <w:rPr>
          <w:rtl/>
        </w:rPr>
        <w:t>היו"ר יולי-יואל אדלשטיין:</w:t>
      </w:r>
    </w:p>
    <w:p w14:paraId="56CB932D" w14:textId="77777777" w:rsidR="00000000" w:rsidRDefault="009432B4">
      <w:pPr>
        <w:pStyle w:val="a"/>
        <w:rPr>
          <w:rtl/>
        </w:rPr>
      </w:pPr>
    </w:p>
    <w:p w14:paraId="5ADA1AD5" w14:textId="77777777" w:rsidR="00000000" w:rsidRDefault="009432B4">
      <w:pPr>
        <w:pStyle w:val="a"/>
        <w:rPr>
          <w:rFonts w:hint="cs"/>
          <w:rtl/>
        </w:rPr>
      </w:pPr>
      <w:r>
        <w:rPr>
          <w:rFonts w:hint="cs"/>
          <w:rtl/>
        </w:rPr>
        <w:t>חברי הבית, בעד - 52, נגד - 1, נמנעו - 3. הצעת חוק זו תעבור להמשך הטיפול בוועדת הכלכלה של הכנסת.</w:t>
      </w:r>
    </w:p>
    <w:p w14:paraId="7C445662" w14:textId="77777777" w:rsidR="00000000" w:rsidRDefault="009432B4">
      <w:pPr>
        <w:pStyle w:val="a"/>
        <w:rPr>
          <w:rFonts w:hint="cs"/>
          <w:rtl/>
        </w:rPr>
      </w:pPr>
    </w:p>
    <w:p w14:paraId="64B2FB37" w14:textId="77777777" w:rsidR="00000000" w:rsidRDefault="009432B4">
      <w:pPr>
        <w:pStyle w:val="a"/>
        <w:rPr>
          <w:rFonts w:hint="cs"/>
          <w:rtl/>
        </w:rPr>
      </w:pPr>
    </w:p>
    <w:p w14:paraId="415C5282" w14:textId="77777777" w:rsidR="00000000" w:rsidRDefault="009432B4">
      <w:pPr>
        <w:pStyle w:val="a"/>
        <w:rPr>
          <w:rFonts w:hint="cs"/>
          <w:rtl/>
        </w:rPr>
      </w:pPr>
    </w:p>
    <w:p w14:paraId="0DD623CA" w14:textId="77777777" w:rsidR="00000000" w:rsidRDefault="009432B4">
      <w:pPr>
        <w:pStyle w:val="Subject"/>
        <w:rPr>
          <w:rFonts w:hint="cs"/>
          <w:rtl/>
        </w:rPr>
      </w:pPr>
      <w:bookmarkStart w:id="221" w:name="CS13955FI0013955T09_07_2003_13_58_57"/>
      <w:bookmarkStart w:id="222" w:name="_Toc45934707"/>
      <w:bookmarkStart w:id="223" w:name="_Toc76385225"/>
      <w:bookmarkEnd w:id="221"/>
      <w:r>
        <w:rPr>
          <w:rtl/>
        </w:rPr>
        <w:t>הצ</w:t>
      </w:r>
      <w:r>
        <w:rPr>
          <w:rFonts w:hint="cs"/>
          <w:rtl/>
        </w:rPr>
        <w:t>עת חוק</w:t>
      </w:r>
      <w:r>
        <w:rPr>
          <w:rtl/>
        </w:rPr>
        <w:t xml:space="preserve"> מאבטחים אזרחיים, התשס"ג-2003</w:t>
      </w:r>
      <w:bookmarkEnd w:id="222"/>
      <w:bookmarkEnd w:id="223"/>
    </w:p>
    <w:p w14:paraId="6B27B8B3" w14:textId="77777777" w:rsidR="00000000" w:rsidRDefault="009432B4">
      <w:pPr>
        <w:pStyle w:val="Subject"/>
        <w:rPr>
          <w:u w:val="none"/>
          <w:rtl/>
        </w:rPr>
      </w:pPr>
      <w:bookmarkStart w:id="224" w:name="_Toc45934708"/>
      <w:bookmarkStart w:id="225" w:name="_Toc76385226"/>
      <w:r>
        <w:rPr>
          <w:rFonts w:hint="cs"/>
          <w:u w:val="none"/>
          <w:rtl/>
        </w:rPr>
        <w:t xml:space="preserve">(הצעת חבר הכנסת איתן </w:t>
      </w:r>
      <w:r>
        <w:rPr>
          <w:u w:val="none"/>
          <w:rtl/>
        </w:rPr>
        <w:t>כבל</w:t>
      </w:r>
      <w:r>
        <w:rPr>
          <w:rFonts w:hint="cs"/>
          <w:u w:val="none"/>
          <w:rtl/>
        </w:rPr>
        <w:t>)</w:t>
      </w:r>
      <w:bookmarkEnd w:id="224"/>
      <w:bookmarkEnd w:id="225"/>
    </w:p>
    <w:p w14:paraId="6DE58D55" w14:textId="77777777" w:rsidR="00000000" w:rsidRDefault="009432B4">
      <w:pPr>
        <w:pStyle w:val="SubjectSub"/>
        <w:rPr>
          <w:rFonts w:hint="cs"/>
          <w:rtl/>
        </w:rPr>
      </w:pPr>
    </w:p>
    <w:p w14:paraId="1A6BDBB6" w14:textId="77777777" w:rsidR="00000000" w:rsidRDefault="009432B4">
      <w:pPr>
        <w:pStyle w:val="ad"/>
        <w:rPr>
          <w:rtl/>
        </w:rPr>
      </w:pPr>
      <w:r>
        <w:rPr>
          <w:rtl/>
        </w:rPr>
        <w:t>היו"ר יולי-יואל אדלשטיין:</w:t>
      </w:r>
    </w:p>
    <w:p w14:paraId="36D882E6" w14:textId="77777777" w:rsidR="00000000" w:rsidRDefault="009432B4">
      <w:pPr>
        <w:pStyle w:val="a"/>
        <w:rPr>
          <w:rtl/>
        </w:rPr>
      </w:pPr>
    </w:p>
    <w:p w14:paraId="2B228AB9" w14:textId="77777777" w:rsidR="00000000" w:rsidRDefault="009432B4">
      <w:pPr>
        <w:pStyle w:val="a"/>
        <w:rPr>
          <w:rFonts w:hint="cs"/>
          <w:rtl/>
        </w:rPr>
      </w:pPr>
      <w:r>
        <w:rPr>
          <w:rFonts w:hint="cs"/>
          <w:rtl/>
        </w:rPr>
        <w:t>הצעת החוק הבאה שנדון בה היא הצעת</w:t>
      </w:r>
      <w:r>
        <w:rPr>
          <w:rFonts w:hint="cs"/>
          <w:rtl/>
        </w:rPr>
        <w:t xml:space="preserve"> חוק מאבטחים אזרחיים, התשס"ג-2003, שמספרה </w:t>
      </w:r>
      <w:r>
        <w:rPr>
          <w:rtl/>
        </w:rPr>
        <w:t>פ/747</w:t>
      </w:r>
      <w:r>
        <w:rPr>
          <w:rFonts w:hint="cs"/>
          <w:rtl/>
        </w:rPr>
        <w:t xml:space="preserve">, של חבר הכנסת איתן כבל. הנמקה מהמקום, בבקשה. דקה. </w:t>
      </w:r>
    </w:p>
    <w:p w14:paraId="67309486" w14:textId="77777777" w:rsidR="00000000" w:rsidRDefault="009432B4">
      <w:pPr>
        <w:pStyle w:val="a"/>
        <w:rPr>
          <w:rFonts w:hint="cs"/>
          <w:rtl/>
        </w:rPr>
      </w:pPr>
    </w:p>
    <w:p w14:paraId="4DBED728" w14:textId="77777777" w:rsidR="00000000" w:rsidRDefault="009432B4">
      <w:pPr>
        <w:pStyle w:val="Speaker"/>
        <w:rPr>
          <w:rtl/>
        </w:rPr>
      </w:pPr>
      <w:bookmarkStart w:id="226" w:name="FS000000445T09_07_2003_13_59_51"/>
      <w:bookmarkStart w:id="227" w:name="_Toc45934709"/>
      <w:bookmarkStart w:id="228" w:name="_Toc76385227"/>
      <w:bookmarkEnd w:id="226"/>
      <w:r>
        <w:rPr>
          <w:rFonts w:hint="eastAsia"/>
          <w:rtl/>
        </w:rPr>
        <w:t>איתן</w:t>
      </w:r>
      <w:r>
        <w:rPr>
          <w:rtl/>
        </w:rPr>
        <w:t xml:space="preserve"> כבל (העבודה-מימד):</w:t>
      </w:r>
      <w:bookmarkEnd w:id="227"/>
      <w:bookmarkEnd w:id="228"/>
    </w:p>
    <w:p w14:paraId="2D510AC0" w14:textId="77777777" w:rsidR="00000000" w:rsidRDefault="009432B4">
      <w:pPr>
        <w:pStyle w:val="a"/>
        <w:rPr>
          <w:rFonts w:hint="cs"/>
          <w:rtl/>
        </w:rPr>
      </w:pPr>
    </w:p>
    <w:p w14:paraId="19162CD6" w14:textId="77777777" w:rsidR="00000000" w:rsidRDefault="009432B4">
      <w:pPr>
        <w:pStyle w:val="a"/>
        <w:rPr>
          <w:rFonts w:hint="cs"/>
          <w:rtl/>
        </w:rPr>
      </w:pPr>
      <w:r>
        <w:rPr>
          <w:rFonts w:hint="cs"/>
          <w:rtl/>
        </w:rPr>
        <w:t>אדוני היושב-ראש, חברי חברי הכנסת. הצעת חוק זו מטרתה לעגן בחקיקה את סמכויותיהם וחובותיהם של מאבטחים במגזר הפרטי המסחרי. על-פי המציאו</w:t>
      </w:r>
      <w:r>
        <w:rPr>
          <w:rFonts w:hint="cs"/>
          <w:rtl/>
        </w:rPr>
        <w:t>ת המשפטית הקיימת כיום, נושא סמכויות הירי והחיפוש של המאבטחים אינו מוסדר בחוק או בתקנות. למאבטח הפרטי אין מעמד חוקי לערוך חיפוש מכל סוג שהוא. הסמכות לבצע חיפוש נתונה בחוק לשוטרים בלבד, או למי שהחוק מסמיך אותו לכך, והמאבטח הפרטי אינו נמנה עם קבוצה זו. גם סמכ</w:t>
      </w:r>
      <w:r>
        <w:rPr>
          <w:rFonts w:hint="cs"/>
          <w:rtl/>
        </w:rPr>
        <w:t xml:space="preserve">ות המאבטח לעכב חשוד היא בעייתית מבחינתו - זכות זו זהה לזכותו על-פי חוק של כל אדם. </w:t>
      </w:r>
    </w:p>
    <w:p w14:paraId="02C2D35B" w14:textId="77777777" w:rsidR="00000000" w:rsidRDefault="009432B4">
      <w:pPr>
        <w:pStyle w:val="a"/>
        <w:rPr>
          <w:rFonts w:hint="cs"/>
          <w:rtl/>
        </w:rPr>
      </w:pPr>
    </w:p>
    <w:p w14:paraId="0732F3B9" w14:textId="77777777" w:rsidR="00000000" w:rsidRDefault="009432B4">
      <w:pPr>
        <w:pStyle w:val="a"/>
        <w:rPr>
          <w:rFonts w:hint="cs"/>
          <w:rtl/>
        </w:rPr>
      </w:pPr>
      <w:r>
        <w:rPr>
          <w:rFonts w:hint="cs"/>
          <w:rtl/>
        </w:rPr>
        <w:t>על-פי סדר הדין הפלילי, אדם רשאי לעכב אדם אחר עד לבואו של שוטר, אם החשוד נראה בעת ביצוע הפשע. העיכוב, במקרה הזה, לא יעלה על שלוש שעות מזמן ביצוע העבירה. כמו כן אוסר החוק לעכ</w:t>
      </w:r>
      <w:r>
        <w:rPr>
          <w:rFonts w:hint="cs"/>
          <w:rtl/>
        </w:rPr>
        <w:t xml:space="preserve">ב באמצעים אלימים שעשויים להסב חבלה. לבסוף, ראוי כי ייקבעו בחקיקה תנאי כשירות למאבטחים במגזר הפרטי אשר בזמנים אלה מופקדים בשמירה על בתי-עינוגים ומהווים קו הגנה ראשון של הציבור המבלה בהם. תודה. </w:t>
      </w:r>
    </w:p>
    <w:p w14:paraId="48BCB363" w14:textId="77777777" w:rsidR="00000000" w:rsidRDefault="009432B4">
      <w:pPr>
        <w:pStyle w:val="a"/>
        <w:rPr>
          <w:rFonts w:hint="cs"/>
          <w:rtl/>
        </w:rPr>
      </w:pPr>
    </w:p>
    <w:p w14:paraId="0A3AA9C3" w14:textId="77777777" w:rsidR="00000000" w:rsidRDefault="009432B4">
      <w:pPr>
        <w:pStyle w:val="ad"/>
        <w:rPr>
          <w:rtl/>
        </w:rPr>
      </w:pPr>
      <w:r>
        <w:rPr>
          <w:rtl/>
        </w:rPr>
        <w:t>היו"ר יולי-יואל אדלשטיין:</w:t>
      </w:r>
    </w:p>
    <w:p w14:paraId="078F4901" w14:textId="77777777" w:rsidR="00000000" w:rsidRDefault="009432B4">
      <w:pPr>
        <w:pStyle w:val="a"/>
        <w:rPr>
          <w:rtl/>
        </w:rPr>
      </w:pPr>
    </w:p>
    <w:p w14:paraId="1EF05075" w14:textId="77777777" w:rsidR="00000000" w:rsidRDefault="009432B4">
      <w:pPr>
        <w:pStyle w:val="a"/>
        <w:rPr>
          <w:rFonts w:hint="cs"/>
          <w:rtl/>
        </w:rPr>
      </w:pPr>
      <w:r>
        <w:rPr>
          <w:rFonts w:hint="cs"/>
          <w:rtl/>
        </w:rPr>
        <w:t xml:space="preserve">תודה לחבר הכנסת איתן כבל. נשמע כעת </w:t>
      </w:r>
      <w:r>
        <w:rPr>
          <w:rFonts w:hint="cs"/>
          <w:rtl/>
        </w:rPr>
        <w:t xml:space="preserve">את תשובתו של סגן שר הביטחון, חבר הכנסת בוים. </w:t>
      </w:r>
    </w:p>
    <w:p w14:paraId="044B489D" w14:textId="77777777" w:rsidR="00000000" w:rsidRDefault="009432B4">
      <w:pPr>
        <w:pStyle w:val="a"/>
        <w:rPr>
          <w:rFonts w:hint="cs"/>
          <w:rtl/>
        </w:rPr>
      </w:pPr>
    </w:p>
    <w:p w14:paraId="572D53AD" w14:textId="77777777" w:rsidR="00000000" w:rsidRDefault="009432B4">
      <w:pPr>
        <w:pStyle w:val="Speaker"/>
        <w:rPr>
          <w:rtl/>
        </w:rPr>
      </w:pPr>
      <w:bookmarkStart w:id="229" w:name="FS000000464T09_07_2003_14_04_18"/>
      <w:bookmarkStart w:id="230" w:name="_Toc45934710"/>
      <w:bookmarkStart w:id="231" w:name="_Toc76385228"/>
      <w:bookmarkEnd w:id="229"/>
      <w:r>
        <w:rPr>
          <w:rFonts w:hint="cs"/>
          <w:rtl/>
        </w:rPr>
        <w:t xml:space="preserve">סגן שר הביטחון </w:t>
      </w:r>
      <w:r>
        <w:rPr>
          <w:rFonts w:hint="eastAsia"/>
          <w:rtl/>
        </w:rPr>
        <w:t>זאב</w:t>
      </w:r>
      <w:r>
        <w:rPr>
          <w:rtl/>
        </w:rPr>
        <w:t xml:space="preserve"> בוים:</w:t>
      </w:r>
      <w:bookmarkEnd w:id="230"/>
      <w:bookmarkEnd w:id="231"/>
    </w:p>
    <w:p w14:paraId="00EFE6DF" w14:textId="77777777" w:rsidR="00000000" w:rsidRDefault="009432B4">
      <w:pPr>
        <w:pStyle w:val="a"/>
        <w:rPr>
          <w:rFonts w:hint="cs"/>
          <w:rtl/>
        </w:rPr>
      </w:pPr>
    </w:p>
    <w:p w14:paraId="0E78B662" w14:textId="77777777" w:rsidR="00000000" w:rsidRDefault="009432B4">
      <w:pPr>
        <w:pStyle w:val="a"/>
        <w:rPr>
          <w:rFonts w:hint="cs"/>
          <w:rtl/>
        </w:rPr>
      </w:pPr>
      <w:r>
        <w:rPr>
          <w:rFonts w:hint="cs"/>
          <w:rtl/>
        </w:rPr>
        <w:t>אדוני היושב-ראש, חברי הכנסת, עניינה של הצעת החוק בהסמכתם של מאבטחים אשר אינם עובדי ציבור. עמדת הממשלה היא לתמוך בהצעת החוק בתנאי שהמציע יצטרף להצעות החוק הממשלתיות בנושא, המונחות בימי</w:t>
      </w:r>
      <w:r>
        <w:rPr>
          <w:rFonts w:hint="cs"/>
          <w:rtl/>
        </w:rPr>
        <w:t xml:space="preserve">ם אלה לדיון על שולחן ועדת הפנים ואיכות הסביבה של הכנסת, היינו, הצעת חוק סמכויות חיפוש לשם שמירה על ביטחון הציבור, התשס"ב-2002, והצעת חוק לתיקון חוק הסדרת הביטחון בגופים ציבוריים, התשנ"ח-1998. </w:t>
      </w:r>
    </w:p>
    <w:p w14:paraId="47F97803" w14:textId="77777777" w:rsidR="00000000" w:rsidRDefault="009432B4">
      <w:pPr>
        <w:pStyle w:val="a"/>
        <w:rPr>
          <w:rFonts w:hint="cs"/>
          <w:rtl/>
        </w:rPr>
      </w:pPr>
    </w:p>
    <w:p w14:paraId="487DE916" w14:textId="77777777" w:rsidR="00000000" w:rsidRDefault="009432B4">
      <w:pPr>
        <w:pStyle w:val="a"/>
        <w:rPr>
          <w:rFonts w:hint="cs"/>
          <w:rtl/>
        </w:rPr>
      </w:pPr>
      <w:r>
        <w:rPr>
          <w:rFonts w:hint="cs"/>
          <w:rtl/>
        </w:rPr>
        <w:t>אין חולק על כך שבמצב הביטחוני הקיים ונוכח איומי הטרור עלינו, נ</w:t>
      </w:r>
      <w:r>
        <w:rPr>
          <w:rFonts w:hint="cs"/>
          <w:rtl/>
        </w:rPr>
        <w:t>דרש להבהיר ולהסדיר את סמכויותיהם של מאבטחים אזרחיים במקומות שיש לגביהם סיכון ביטחוני מיוחד לצורך הגנה על הציבור, וגם לצורך הגנה על המאבטחים עצמם מפני תביעות. עם זאת, נדרש להבטיח כי מתן סמכויות שלטוניות לאזרחים, גם בעת הזאת, יהיה בכפוף למילוי תנאי הכשרה ופי</w:t>
      </w:r>
      <w:r>
        <w:rPr>
          <w:rFonts w:hint="cs"/>
          <w:rtl/>
        </w:rPr>
        <w:t xml:space="preserve">קוח. </w:t>
      </w:r>
    </w:p>
    <w:p w14:paraId="2163D8FF" w14:textId="77777777" w:rsidR="00000000" w:rsidRDefault="009432B4">
      <w:pPr>
        <w:pStyle w:val="a"/>
        <w:rPr>
          <w:rFonts w:hint="cs"/>
          <w:rtl/>
        </w:rPr>
      </w:pPr>
    </w:p>
    <w:p w14:paraId="0E88669D" w14:textId="77777777" w:rsidR="00000000" w:rsidRDefault="009432B4">
      <w:pPr>
        <w:pStyle w:val="a"/>
        <w:rPr>
          <w:rFonts w:hint="cs"/>
          <w:rtl/>
        </w:rPr>
      </w:pPr>
      <w:r>
        <w:rPr>
          <w:rFonts w:hint="cs"/>
          <w:rtl/>
        </w:rPr>
        <w:t>היום מוסדרת המסגרת המשפטית להסמכתם של שומרים שאינם עובדי ציבור בחוק סמכויות חיפוש בשעת-חירום, המעניק סמכויות לשר לביטחון הפנים, בין השאר, להסמיך אדם לערוך חיפוש בכניסה לחצרים בנסיבות שונות. ההסמכות שניתנו על-ידי השר לביטחון פנים על-פי חוק זה בשנים ה</w:t>
      </w:r>
      <w:r>
        <w:rPr>
          <w:rFonts w:hint="cs"/>
          <w:rtl/>
        </w:rPr>
        <w:t>אחרונות מותנות בהכשרה מתאימה ובבדיקת רישום פלילי, וניתנו בעיקר למאבטחי תחבורה ציבורית ולמאבטחי מוסדות חינוך. הצעת החוק הממשלתית - סמכויות חיפוש לשם שמירה על ביטחון הציבור, המונחת על שולחן הכנסת - באה להחליף את הפקודה האמורה, ובמסגרתה יוסדר נושא זה מחדש, יו</w:t>
      </w:r>
      <w:r>
        <w:rPr>
          <w:rFonts w:hint="cs"/>
          <w:rtl/>
        </w:rPr>
        <w:t xml:space="preserve">רחבו הסמכויות שיהיו למאבטח אשר יוסמך על-ידי השר לביטחון הפנים, כגון - סמכות לדרישת הזדהות, עיכוב, מניעת כניסה וסמכויות נלוות. כמו כן, הצעת החוק הממשלתית קובעת את מסגרת שיקול הדעת להסמכה, את דרכי מיון המאבטחים, הכשרתם ועוד. ההסמכה תוגבל למקומות שיימצא שאכן </w:t>
      </w:r>
      <w:r>
        <w:rPr>
          <w:rFonts w:hint="cs"/>
          <w:rtl/>
        </w:rPr>
        <w:t xml:space="preserve">נדרש לתת הסמכה. </w:t>
      </w:r>
    </w:p>
    <w:p w14:paraId="21D53C73" w14:textId="77777777" w:rsidR="00000000" w:rsidRDefault="009432B4">
      <w:pPr>
        <w:pStyle w:val="a"/>
        <w:rPr>
          <w:rFonts w:hint="cs"/>
          <w:rtl/>
        </w:rPr>
      </w:pPr>
    </w:p>
    <w:p w14:paraId="0C7CD016" w14:textId="77777777" w:rsidR="00000000" w:rsidRDefault="009432B4">
      <w:pPr>
        <w:pStyle w:val="a"/>
        <w:rPr>
          <w:rFonts w:hint="cs"/>
          <w:rtl/>
        </w:rPr>
      </w:pPr>
      <w:r>
        <w:rPr>
          <w:rFonts w:hint="cs"/>
          <w:rtl/>
        </w:rPr>
        <w:t>לאחרונה נחקק חוק הרשויות המקומיות (הסדרת השמירה) (תיקון מס' 4), שבמסגרתו נקבעו סמכויות שומר ביישובים שיקבע השר לביטחון הפנים, מתוך יישובים שהחוק חל עליהם. צו על-פי חוק זה טרם הוצא על-ידי השר לביטחון הפנים, מאחר שטרם הושלמה עבודת המטה הנדר</w:t>
      </w:r>
      <w:r>
        <w:rPr>
          <w:rFonts w:hint="cs"/>
          <w:rtl/>
        </w:rPr>
        <w:t xml:space="preserve">שת להוצאתו, ואולם יש לומר כבר עתה, כי הצו יוחל על יישובים בקו העימות ובקו התפר, שבהם, ללא ספק, נדרש כי יוקנו לשומרים סמכויות רחבות לשם מילוי יעיל של תפקידי השמירה והאבטחה. </w:t>
      </w:r>
    </w:p>
    <w:p w14:paraId="2B479A56" w14:textId="77777777" w:rsidR="00000000" w:rsidRDefault="009432B4">
      <w:pPr>
        <w:pStyle w:val="a"/>
        <w:rPr>
          <w:rFonts w:hint="cs"/>
          <w:rtl/>
        </w:rPr>
      </w:pPr>
    </w:p>
    <w:p w14:paraId="74F88D83" w14:textId="77777777" w:rsidR="00000000" w:rsidRDefault="009432B4">
      <w:pPr>
        <w:pStyle w:val="a"/>
        <w:rPr>
          <w:rFonts w:hint="cs"/>
          <w:rtl/>
        </w:rPr>
      </w:pPr>
      <w:r>
        <w:rPr>
          <w:rFonts w:hint="cs"/>
          <w:rtl/>
        </w:rPr>
        <w:t>הצעת החוק של חבר הכנסת כבל, כפי שהוגשה, אינה מסדירה באופן ראוי ומאוזן את מנגנון הה</w:t>
      </w:r>
      <w:r>
        <w:rPr>
          <w:rFonts w:hint="cs"/>
          <w:rtl/>
        </w:rPr>
        <w:t>סמכה של המאבטחים, את סוגי המקומות שבהם יידרשו להם סמכויות, ואין בה מנגנון פיקוח על הכשרה או עמידה בתנאי הסף. נוכח הסכמתו של חבר הכנסת להצטרף להצעות החוק הממשלתיות המונחות, כאמור, אשר יסדירו את הנושא כולו באופן מאוזן וראוי, אין לנו התנגדות לתמוך בה, בתנאי ש</w:t>
      </w:r>
      <w:r>
        <w:rPr>
          <w:rFonts w:hint="cs"/>
          <w:rtl/>
        </w:rPr>
        <w:t xml:space="preserve">חבר הכנסת יצטרף להצעות החוק הממשלתיות האמורות. </w:t>
      </w:r>
    </w:p>
    <w:p w14:paraId="7E59C43C" w14:textId="77777777" w:rsidR="00000000" w:rsidRDefault="009432B4">
      <w:pPr>
        <w:pStyle w:val="a"/>
        <w:rPr>
          <w:rFonts w:hint="cs"/>
          <w:rtl/>
        </w:rPr>
      </w:pPr>
    </w:p>
    <w:p w14:paraId="54CA367E" w14:textId="77777777" w:rsidR="00000000" w:rsidRDefault="009432B4">
      <w:pPr>
        <w:pStyle w:val="ad"/>
        <w:rPr>
          <w:rtl/>
        </w:rPr>
      </w:pPr>
      <w:r>
        <w:rPr>
          <w:rtl/>
        </w:rPr>
        <w:t>היו"ר יולי-יואל אדלשטיין:</w:t>
      </w:r>
    </w:p>
    <w:p w14:paraId="6C9973FC" w14:textId="77777777" w:rsidR="00000000" w:rsidRDefault="009432B4">
      <w:pPr>
        <w:pStyle w:val="a"/>
        <w:rPr>
          <w:rtl/>
        </w:rPr>
      </w:pPr>
    </w:p>
    <w:p w14:paraId="5603802F" w14:textId="77777777" w:rsidR="00000000" w:rsidRDefault="009432B4">
      <w:pPr>
        <w:pStyle w:val="a"/>
        <w:rPr>
          <w:rFonts w:hint="cs"/>
          <w:rtl/>
        </w:rPr>
      </w:pPr>
      <w:r>
        <w:rPr>
          <w:rFonts w:hint="cs"/>
          <w:rtl/>
        </w:rPr>
        <w:t xml:space="preserve">תודה לסגן שר הביטחון. חבר הכנסת טלב אלסאנע מבקש להביע התנגדות להצעת החוק. התקנון מאפשר זאת. שלוש דקות. חבר הכנסת כבל יוכל להשיב אחר כך. </w:t>
      </w:r>
    </w:p>
    <w:p w14:paraId="5F596BCE" w14:textId="77777777" w:rsidR="00000000" w:rsidRDefault="009432B4">
      <w:pPr>
        <w:pStyle w:val="a"/>
        <w:rPr>
          <w:rFonts w:hint="cs"/>
          <w:rtl/>
        </w:rPr>
      </w:pPr>
    </w:p>
    <w:p w14:paraId="0489AAC9" w14:textId="77777777" w:rsidR="00000000" w:rsidRDefault="009432B4">
      <w:pPr>
        <w:pStyle w:val="Speaker"/>
        <w:rPr>
          <w:rtl/>
        </w:rPr>
      </w:pPr>
      <w:bookmarkStart w:id="232" w:name="FS000000549T09_07_2003_14_14_25"/>
      <w:bookmarkStart w:id="233" w:name="_Toc45934711"/>
      <w:bookmarkStart w:id="234" w:name="_Toc76385229"/>
      <w:bookmarkEnd w:id="232"/>
      <w:r>
        <w:rPr>
          <w:rFonts w:hint="eastAsia"/>
          <w:rtl/>
        </w:rPr>
        <w:t>טלב</w:t>
      </w:r>
      <w:r>
        <w:rPr>
          <w:rtl/>
        </w:rPr>
        <w:t xml:space="preserve"> אלסאנע (רע"ם):</w:t>
      </w:r>
      <w:bookmarkEnd w:id="233"/>
      <w:bookmarkEnd w:id="234"/>
    </w:p>
    <w:p w14:paraId="3069988B" w14:textId="77777777" w:rsidR="00000000" w:rsidRDefault="009432B4">
      <w:pPr>
        <w:pStyle w:val="a"/>
        <w:rPr>
          <w:rFonts w:hint="cs"/>
          <w:rtl/>
        </w:rPr>
      </w:pPr>
    </w:p>
    <w:p w14:paraId="5E0DD6D3" w14:textId="77777777" w:rsidR="00000000" w:rsidRDefault="009432B4">
      <w:pPr>
        <w:pStyle w:val="a"/>
        <w:rPr>
          <w:rFonts w:hint="cs"/>
          <w:rtl/>
        </w:rPr>
      </w:pPr>
      <w:r>
        <w:rPr>
          <w:rFonts w:hint="cs"/>
          <w:rtl/>
        </w:rPr>
        <w:t xml:space="preserve">אדוני היושב-ראש, חברי </w:t>
      </w:r>
      <w:r>
        <w:rPr>
          <w:rFonts w:hint="cs"/>
          <w:rtl/>
        </w:rPr>
        <w:t xml:space="preserve">הכנסת, בהצעת החוק הזאת יש הקניית סמכויות רחבות למאבטחים, והדבר הזה פותח פתח רחב לפגיעה בזכויות אזרחיות ובחירויות הפרט, כשאין הטלת חובות או אחריות על אותם מאבטחים. </w:t>
      </w:r>
    </w:p>
    <w:p w14:paraId="53F73DAF" w14:textId="77777777" w:rsidR="00000000" w:rsidRDefault="009432B4">
      <w:pPr>
        <w:pStyle w:val="a"/>
        <w:rPr>
          <w:rFonts w:hint="cs"/>
          <w:rtl/>
        </w:rPr>
      </w:pPr>
    </w:p>
    <w:p w14:paraId="4F064508" w14:textId="77777777" w:rsidR="00000000" w:rsidRDefault="009432B4">
      <w:pPr>
        <w:pStyle w:val="a"/>
        <w:rPr>
          <w:rFonts w:hint="cs"/>
          <w:rtl/>
        </w:rPr>
      </w:pPr>
      <w:r>
        <w:rPr>
          <w:rFonts w:hint="cs"/>
          <w:rtl/>
        </w:rPr>
        <w:t>למשל, אני מצטט מתוך הצעת החוק של חבר הכנסת איתן כבל, לגבי הדרישות והקריטריונים שנדרשים מאות</w:t>
      </w:r>
      <w:r>
        <w:rPr>
          <w:rFonts w:hint="cs"/>
          <w:rtl/>
        </w:rPr>
        <w:t>ם מאבטחים, בסעיף 2(5): "אין מניעה, לדעת מעסיקו, לאשר את כשירותו מטעמים של שלום הציבור או ביטחון המדינה". זאת אומרת, הוא נותן למעסיק את הסמכות לאשר את הכשירות של המאבטח. כולם יודעים מה האינטרס הקיים בין המעסיק לבין העובד, בין המעביד לעובד. לכן, לתת את הסמכו</w:t>
      </w:r>
      <w:r>
        <w:rPr>
          <w:rFonts w:hint="cs"/>
          <w:rtl/>
        </w:rPr>
        <w:t>ת הזאת לתת כשירות למעסיק, לדעתי זה דבר לא נכון. צריך להיות איזה גוף ממלכתי אשר קובע את הכשירות של מאבטח, ואנו יודעים שבתקופה האחרונה יש הרבה אנשים, מכל מיני סוגים, שהם בגדר מאבטחים, אבל אף אחד מאתנו לא היה מוכן לתת להם סמכות של חיפוש ובדיקה, לעכב אנשים בלי</w:t>
      </w:r>
      <w:r>
        <w:rPr>
          <w:rFonts w:hint="cs"/>
          <w:rtl/>
        </w:rPr>
        <w:t xml:space="preserve"> לקבוע הגבלה של זמן לתקופת העיכוב, אלא הגדרה של "פרק זמן סביר". </w:t>
      </w:r>
    </w:p>
    <w:p w14:paraId="3E93114F" w14:textId="77777777" w:rsidR="00000000" w:rsidRDefault="009432B4">
      <w:pPr>
        <w:pStyle w:val="a"/>
        <w:rPr>
          <w:rFonts w:hint="cs"/>
          <w:rtl/>
        </w:rPr>
      </w:pPr>
    </w:p>
    <w:p w14:paraId="2B0BCF87" w14:textId="77777777" w:rsidR="00000000" w:rsidRDefault="009432B4">
      <w:pPr>
        <w:pStyle w:val="a"/>
        <w:rPr>
          <w:rFonts w:hint="cs"/>
          <w:rtl/>
        </w:rPr>
      </w:pPr>
      <w:r>
        <w:rPr>
          <w:rFonts w:hint="cs"/>
          <w:rtl/>
        </w:rPr>
        <w:t xml:space="preserve">מה זאת אומרת פרק זמן סביר? מי קובע אותו? כמה זמן? ולכן, צריך גם להגביל את התקופה הזאת לזמן, בשעות. אם בית-המשפט מוסמך לעצור לפרק זמן של שעות, אז ודאי שתקופה קצרה הרבה יותר צריכה להיות לאותו </w:t>
      </w:r>
      <w:r>
        <w:rPr>
          <w:rFonts w:hint="cs"/>
          <w:rtl/>
        </w:rPr>
        <w:t xml:space="preserve">מאבטח. </w:t>
      </w:r>
    </w:p>
    <w:p w14:paraId="7F2540FC" w14:textId="77777777" w:rsidR="00000000" w:rsidRDefault="009432B4">
      <w:pPr>
        <w:pStyle w:val="a"/>
        <w:rPr>
          <w:rFonts w:hint="cs"/>
          <w:rtl/>
        </w:rPr>
      </w:pPr>
    </w:p>
    <w:p w14:paraId="533B06AC" w14:textId="77777777" w:rsidR="00000000" w:rsidRDefault="009432B4">
      <w:pPr>
        <w:pStyle w:val="a"/>
        <w:rPr>
          <w:rFonts w:hint="cs"/>
          <w:rtl/>
        </w:rPr>
      </w:pPr>
      <w:r>
        <w:rPr>
          <w:rFonts w:hint="cs"/>
          <w:rtl/>
        </w:rPr>
        <w:t xml:space="preserve">הדבר הנוסף שמופיע בהצעת החוק של איתן כבל הוא עניין הסמכות של המאבטח להשתמש בכוח סביר. אנו יודעים, המושג הזה של השימוש בכוח סביר, מה הוא טומן בחובו; אילו אנשים ואילו דפוסי אנשים הם מאבטחים. מה זאת אומרת כוח סביר? היה מקרה שמאבטח רוצץ את גולגלתו של </w:t>
      </w:r>
      <w:r>
        <w:rPr>
          <w:rFonts w:hint="cs"/>
          <w:rtl/>
        </w:rPr>
        <w:t>איזה ילד, ולאחר מכן טען שהוא השתמש בכוח סביר. לכן, לתת למאבטחים סמכות שמוקנית רק לשוטרים - כשאנחנו יודעים מה הקריטריונים הנדרשים משוטרים - זה, לדעתי, פגיעה בזכויות הפרט ובזכויות אזרחיות.</w:t>
      </w:r>
    </w:p>
    <w:p w14:paraId="1A7BC988" w14:textId="77777777" w:rsidR="00000000" w:rsidRDefault="009432B4">
      <w:pPr>
        <w:pStyle w:val="a"/>
        <w:rPr>
          <w:rFonts w:hint="cs"/>
          <w:rtl/>
        </w:rPr>
      </w:pPr>
    </w:p>
    <w:p w14:paraId="19EF201B" w14:textId="77777777" w:rsidR="00000000" w:rsidRDefault="009432B4">
      <w:pPr>
        <w:pStyle w:val="a"/>
        <w:rPr>
          <w:rFonts w:hint="cs"/>
          <w:rtl/>
        </w:rPr>
      </w:pPr>
      <w:r>
        <w:rPr>
          <w:rFonts w:hint="cs"/>
          <w:rtl/>
        </w:rPr>
        <w:t>אני בעד הסדרת זכויות למאבטחים, אבל בוודאי צריך למצוא את האיזון הנכון</w:t>
      </w:r>
      <w:r>
        <w:rPr>
          <w:rFonts w:hint="cs"/>
          <w:rtl/>
        </w:rPr>
        <w:t xml:space="preserve">. הצעת החוק הזאת איננה נותנת את האיזון הראוי והנכון, ולכן אני מתנגד לה. תודה רבה. </w:t>
      </w:r>
    </w:p>
    <w:p w14:paraId="05AF5A0B" w14:textId="77777777" w:rsidR="00000000" w:rsidRDefault="009432B4">
      <w:pPr>
        <w:pStyle w:val="a"/>
        <w:rPr>
          <w:rFonts w:hint="cs"/>
          <w:rtl/>
        </w:rPr>
      </w:pPr>
    </w:p>
    <w:p w14:paraId="331E0E3F" w14:textId="77777777" w:rsidR="00000000" w:rsidRDefault="009432B4">
      <w:pPr>
        <w:pStyle w:val="ad"/>
        <w:rPr>
          <w:rtl/>
        </w:rPr>
      </w:pPr>
      <w:r>
        <w:rPr>
          <w:rtl/>
        </w:rPr>
        <w:t>היו"ר יולי-יואל אדלשטיין:</w:t>
      </w:r>
    </w:p>
    <w:p w14:paraId="23154DD9" w14:textId="77777777" w:rsidR="00000000" w:rsidRDefault="009432B4">
      <w:pPr>
        <w:pStyle w:val="a"/>
        <w:rPr>
          <w:rtl/>
        </w:rPr>
      </w:pPr>
    </w:p>
    <w:p w14:paraId="035831D6" w14:textId="77777777" w:rsidR="00000000" w:rsidRDefault="009432B4">
      <w:pPr>
        <w:pStyle w:val="a"/>
        <w:rPr>
          <w:rFonts w:hint="cs"/>
          <w:rtl/>
        </w:rPr>
      </w:pPr>
      <w:r>
        <w:rPr>
          <w:rFonts w:hint="cs"/>
          <w:rtl/>
        </w:rPr>
        <w:t>תודה לחבר הכנסת טלב אלסאנע. חבר הכנסת איתן כבל, אתה רוצה להשיב?</w:t>
      </w:r>
    </w:p>
    <w:p w14:paraId="697C9477" w14:textId="77777777" w:rsidR="00000000" w:rsidRDefault="009432B4">
      <w:pPr>
        <w:pStyle w:val="a"/>
        <w:rPr>
          <w:rFonts w:hint="cs"/>
          <w:rtl/>
        </w:rPr>
      </w:pPr>
    </w:p>
    <w:p w14:paraId="6B587C22" w14:textId="77777777" w:rsidR="00000000" w:rsidRDefault="009432B4">
      <w:pPr>
        <w:pStyle w:val="ac"/>
        <w:rPr>
          <w:rtl/>
        </w:rPr>
      </w:pPr>
      <w:r>
        <w:rPr>
          <w:rFonts w:hint="eastAsia"/>
          <w:rtl/>
        </w:rPr>
        <w:t>איתן</w:t>
      </w:r>
      <w:r>
        <w:rPr>
          <w:rtl/>
        </w:rPr>
        <w:t xml:space="preserve"> כבל (העבודה-מימד):</w:t>
      </w:r>
    </w:p>
    <w:p w14:paraId="3C9F1B90" w14:textId="77777777" w:rsidR="00000000" w:rsidRDefault="009432B4">
      <w:pPr>
        <w:pStyle w:val="a"/>
        <w:rPr>
          <w:rFonts w:hint="cs"/>
          <w:rtl/>
        </w:rPr>
      </w:pPr>
    </w:p>
    <w:p w14:paraId="3EF13CDA" w14:textId="77777777" w:rsidR="00000000" w:rsidRDefault="009432B4">
      <w:pPr>
        <w:pStyle w:val="a"/>
        <w:rPr>
          <w:rFonts w:hint="cs"/>
          <w:rtl/>
        </w:rPr>
      </w:pPr>
      <w:r>
        <w:rPr>
          <w:rFonts w:hint="cs"/>
          <w:rtl/>
        </w:rPr>
        <w:t xml:space="preserve">לא. </w:t>
      </w:r>
    </w:p>
    <w:p w14:paraId="47B8535B" w14:textId="77777777" w:rsidR="00000000" w:rsidRDefault="009432B4">
      <w:pPr>
        <w:pStyle w:val="a"/>
        <w:rPr>
          <w:rFonts w:hint="cs"/>
          <w:rtl/>
        </w:rPr>
      </w:pPr>
    </w:p>
    <w:p w14:paraId="0562B3F0" w14:textId="77777777" w:rsidR="00000000" w:rsidRDefault="009432B4">
      <w:pPr>
        <w:pStyle w:val="ad"/>
        <w:rPr>
          <w:rtl/>
        </w:rPr>
      </w:pPr>
      <w:r>
        <w:rPr>
          <w:rtl/>
        </w:rPr>
        <w:t>היו"ר יולי-יואל אדלשטיין:</w:t>
      </w:r>
    </w:p>
    <w:p w14:paraId="369DA48D" w14:textId="77777777" w:rsidR="00000000" w:rsidRDefault="009432B4">
      <w:pPr>
        <w:pStyle w:val="a"/>
        <w:rPr>
          <w:rtl/>
        </w:rPr>
      </w:pPr>
    </w:p>
    <w:p w14:paraId="58BE8F0F" w14:textId="77777777" w:rsidR="00000000" w:rsidRDefault="009432B4">
      <w:pPr>
        <w:pStyle w:val="a"/>
        <w:rPr>
          <w:rFonts w:hint="cs"/>
          <w:rtl/>
        </w:rPr>
      </w:pPr>
      <w:r>
        <w:rPr>
          <w:rFonts w:hint="cs"/>
          <w:rtl/>
        </w:rPr>
        <w:t>אתה מוותר. רק לטובת חב</w:t>
      </w:r>
      <w:r>
        <w:rPr>
          <w:rFonts w:hint="cs"/>
          <w:rtl/>
        </w:rPr>
        <w:t>רי הכנסת שיידרשו להצביע, לא היה ברור אם אתה מסכים למה שאמר סגן שר הביטחון.</w:t>
      </w:r>
    </w:p>
    <w:p w14:paraId="21832A7D" w14:textId="77777777" w:rsidR="00000000" w:rsidRDefault="009432B4">
      <w:pPr>
        <w:pStyle w:val="a"/>
        <w:rPr>
          <w:rFonts w:hint="cs"/>
          <w:rtl/>
        </w:rPr>
      </w:pPr>
    </w:p>
    <w:p w14:paraId="4001B070" w14:textId="77777777" w:rsidR="00000000" w:rsidRDefault="009432B4">
      <w:pPr>
        <w:pStyle w:val="ac"/>
        <w:rPr>
          <w:rtl/>
        </w:rPr>
      </w:pPr>
      <w:r>
        <w:rPr>
          <w:rFonts w:hint="eastAsia"/>
          <w:rtl/>
        </w:rPr>
        <w:t>איתן</w:t>
      </w:r>
      <w:r>
        <w:rPr>
          <w:rtl/>
        </w:rPr>
        <w:t xml:space="preserve"> כבל (העבודה-מימד):</w:t>
      </w:r>
    </w:p>
    <w:p w14:paraId="1BDA86EA" w14:textId="77777777" w:rsidR="00000000" w:rsidRDefault="009432B4">
      <w:pPr>
        <w:pStyle w:val="a"/>
        <w:rPr>
          <w:rFonts w:hint="cs"/>
          <w:rtl/>
        </w:rPr>
      </w:pPr>
    </w:p>
    <w:p w14:paraId="29768AC3" w14:textId="77777777" w:rsidR="00000000" w:rsidRDefault="009432B4">
      <w:pPr>
        <w:pStyle w:val="a"/>
        <w:rPr>
          <w:rFonts w:hint="cs"/>
          <w:rtl/>
        </w:rPr>
      </w:pPr>
      <w:r>
        <w:rPr>
          <w:rFonts w:hint="cs"/>
          <w:rtl/>
        </w:rPr>
        <w:t>מסכים, מסכים.</w:t>
      </w:r>
    </w:p>
    <w:p w14:paraId="43B626D1" w14:textId="77777777" w:rsidR="00000000" w:rsidRDefault="009432B4">
      <w:pPr>
        <w:pStyle w:val="a"/>
        <w:rPr>
          <w:rFonts w:hint="cs"/>
          <w:rtl/>
        </w:rPr>
      </w:pPr>
    </w:p>
    <w:p w14:paraId="3DFC00CF" w14:textId="77777777" w:rsidR="00000000" w:rsidRDefault="009432B4">
      <w:pPr>
        <w:pStyle w:val="ad"/>
        <w:rPr>
          <w:rtl/>
        </w:rPr>
      </w:pPr>
      <w:r>
        <w:rPr>
          <w:rtl/>
        </w:rPr>
        <w:t>היו"ר יולי-יואל אדלשטיין:</w:t>
      </w:r>
    </w:p>
    <w:p w14:paraId="07B7D9B9" w14:textId="77777777" w:rsidR="00000000" w:rsidRDefault="009432B4">
      <w:pPr>
        <w:pStyle w:val="a"/>
        <w:rPr>
          <w:rtl/>
        </w:rPr>
      </w:pPr>
    </w:p>
    <w:p w14:paraId="33283D7D" w14:textId="77777777" w:rsidR="00000000" w:rsidRDefault="009432B4">
      <w:pPr>
        <w:pStyle w:val="a"/>
        <w:rPr>
          <w:rFonts w:hint="cs"/>
          <w:rtl/>
        </w:rPr>
      </w:pPr>
      <w:r>
        <w:rPr>
          <w:rFonts w:hint="cs"/>
          <w:rtl/>
        </w:rPr>
        <w:t xml:space="preserve">כן. חבר הכנסת איתן כבל מסכים לתאם את מהלכיו עם הממשלה. תודה. </w:t>
      </w:r>
    </w:p>
    <w:p w14:paraId="29CBAF7D" w14:textId="77777777" w:rsidR="00000000" w:rsidRDefault="009432B4">
      <w:pPr>
        <w:pStyle w:val="a"/>
        <w:rPr>
          <w:rFonts w:hint="cs"/>
          <w:rtl/>
        </w:rPr>
      </w:pPr>
    </w:p>
    <w:p w14:paraId="06182867" w14:textId="77777777" w:rsidR="00000000" w:rsidRDefault="009432B4">
      <w:pPr>
        <w:pStyle w:val="a"/>
        <w:rPr>
          <w:rFonts w:hint="cs"/>
          <w:rtl/>
        </w:rPr>
      </w:pPr>
      <w:r>
        <w:rPr>
          <w:rFonts w:hint="cs"/>
          <w:rtl/>
        </w:rPr>
        <w:t>אם כן, חברי הכנסת, אנחנו עוברים להצבעה. הצעת חוק ה</w:t>
      </w:r>
      <w:r>
        <w:rPr>
          <w:rFonts w:hint="cs"/>
          <w:rtl/>
        </w:rPr>
        <w:t xml:space="preserve">מאבטחים האזרחיים, התשס"ג-2003, של חבר הכנסת איתן כבל - ההצבעה החלה. </w:t>
      </w:r>
    </w:p>
    <w:p w14:paraId="67D2B0A9" w14:textId="77777777" w:rsidR="00000000" w:rsidRDefault="009432B4">
      <w:pPr>
        <w:pStyle w:val="a"/>
        <w:rPr>
          <w:rFonts w:hint="cs"/>
          <w:rtl/>
        </w:rPr>
      </w:pPr>
    </w:p>
    <w:p w14:paraId="18D03AE8" w14:textId="77777777" w:rsidR="00000000" w:rsidRDefault="009432B4">
      <w:pPr>
        <w:pStyle w:val="a7"/>
        <w:bidi/>
        <w:rPr>
          <w:rFonts w:hint="cs"/>
          <w:rtl/>
        </w:rPr>
      </w:pPr>
      <w:r>
        <w:rPr>
          <w:rFonts w:hint="cs"/>
          <w:rtl/>
        </w:rPr>
        <w:t>הצבעה מס' 10</w:t>
      </w:r>
    </w:p>
    <w:p w14:paraId="0770A542" w14:textId="77777777" w:rsidR="00000000" w:rsidRDefault="009432B4">
      <w:pPr>
        <w:pStyle w:val="a"/>
        <w:jc w:val="center"/>
        <w:rPr>
          <w:rFonts w:hint="cs"/>
          <w:rtl/>
        </w:rPr>
      </w:pPr>
    </w:p>
    <w:p w14:paraId="078099B1" w14:textId="77777777" w:rsidR="00000000" w:rsidRDefault="009432B4">
      <w:pPr>
        <w:pStyle w:val="a8"/>
        <w:bidi/>
        <w:rPr>
          <w:rFonts w:hint="cs"/>
          <w:rtl/>
        </w:rPr>
      </w:pPr>
      <w:r>
        <w:rPr>
          <w:rFonts w:hint="cs"/>
          <w:rtl/>
        </w:rPr>
        <w:t>בעד ההצעה להעביר את החוק לדיון מוקדם בוועדה - 51</w:t>
      </w:r>
    </w:p>
    <w:p w14:paraId="6B94BE11" w14:textId="77777777" w:rsidR="00000000" w:rsidRDefault="009432B4">
      <w:pPr>
        <w:pStyle w:val="a8"/>
        <w:bidi/>
        <w:rPr>
          <w:rFonts w:hint="cs"/>
          <w:rtl/>
        </w:rPr>
      </w:pPr>
      <w:r>
        <w:rPr>
          <w:rFonts w:hint="cs"/>
          <w:rtl/>
        </w:rPr>
        <w:t>בעד ההצעה להסיר מסדר-היום את הצעת החוק  - 1</w:t>
      </w:r>
    </w:p>
    <w:p w14:paraId="444C76CE" w14:textId="77777777" w:rsidR="00000000" w:rsidRDefault="009432B4">
      <w:pPr>
        <w:pStyle w:val="a8"/>
        <w:bidi/>
        <w:rPr>
          <w:rFonts w:hint="cs"/>
          <w:rtl/>
        </w:rPr>
      </w:pPr>
      <w:r>
        <w:rPr>
          <w:rFonts w:hint="cs"/>
          <w:rtl/>
        </w:rPr>
        <w:t>נמנעים - אין</w:t>
      </w:r>
    </w:p>
    <w:p w14:paraId="44769494" w14:textId="77777777" w:rsidR="00000000" w:rsidRDefault="009432B4">
      <w:pPr>
        <w:pStyle w:val="a9"/>
        <w:bidi/>
        <w:rPr>
          <w:rFonts w:hint="cs"/>
          <w:rtl/>
        </w:rPr>
      </w:pPr>
      <w:r>
        <w:rPr>
          <w:rFonts w:hint="cs"/>
          <w:rtl/>
        </w:rPr>
        <w:t>ההצעה להעביר את הצעת חוק מאבטחים אזרחיים, התשס"ג-2003, לדיון מוקדם</w:t>
      </w:r>
    </w:p>
    <w:p w14:paraId="142EC025" w14:textId="77777777" w:rsidR="00000000" w:rsidRDefault="009432B4">
      <w:pPr>
        <w:pStyle w:val="a9"/>
        <w:bidi/>
        <w:rPr>
          <w:rFonts w:hint="cs"/>
          <w:rtl/>
        </w:rPr>
      </w:pPr>
      <w:r>
        <w:rPr>
          <w:rFonts w:hint="cs"/>
          <w:rtl/>
        </w:rPr>
        <w:t>בוועדה שתקבע ועדת הכנסת נתקבלה.</w:t>
      </w:r>
    </w:p>
    <w:p w14:paraId="608DFEC4" w14:textId="77777777" w:rsidR="00000000" w:rsidRDefault="009432B4">
      <w:pPr>
        <w:pStyle w:val="a"/>
        <w:jc w:val="center"/>
        <w:rPr>
          <w:rFonts w:hint="cs"/>
          <w:rtl/>
        </w:rPr>
      </w:pPr>
    </w:p>
    <w:p w14:paraId="42738F4D" w14:textId="77777777" w:rsidR="00000000" w:rsidRDefault="009432B4">
      <w:pPr>
        <w:pStyle w:val="ad"/>
        <w:rPr>
          <w:rtl/>
        </w:rPr>
      </w:pPr>
      <w:r>
        <w:rPr>
          <w:rtl/>
        </w:rPr>
        <w:t>היו"ר יולי-יואל אדלשטיין:</w:t>
      </w:r>
    </w:p>
    <w:p w14:paraId="664D5E9A" w14:textId="77777777" w:rsidR="00000000" w:rsidRDefault="009432B4">
      <w:pPr>
        <w:pStyle w:val="a"/>
        <w:rPr>
          <w:rtl/>
        </w:rPr>
      </w:pPr>
    </w:p>
    <w:p w14:paraId="41332DC9" w14:textId="77777777" w:rsidR="00000000" w:rsidRDefault="009432B4">
      <w:pPr>
        <w:pStyle w:val="a"/>
        <w:rPr>
          <w:rFonts w:hint="cs"/>
          <w:rtl/>
        </w:rPr>
      </w:pPr>
      <w:r>
        <w:rPr>
          <w:rFonts w:hint="cs"/>
          <w:rtl/>
        </w:rPr>
        <w:t>חברי הכנסת, בעד - 52, עם קולו של יושב-ראש הישיבה, חבר הכנסת אדלשטיין, נגד - 1, אין נמנעים. הצעת החוק עברה להמשך הטיפול בוועדת הפנים ואיכות הסביבה.</w:t>
      </w:r>
    </w:p>
    <w:p w14:paraId="63704AD0" w14:textId="77777777" w:rsidR="00000000" w:rsidRDefault="009432B4">
      <w:pPr>
        <w:pStyle w:val="a"/>
        <w:rPr>
          <w:rFonts w:hint="cs"/>
          <w:rtl/>
        </w:rPr>
      </w:pPr>
    </w:p>
    <w:p w14:paraId="65F302C0" w14:textId="77777777" w:rsidR="00000000" w:rsidRDefault="009432B4">
      <w:pPr>
        <w:pStyle w:val="ac"/>
        <w:rPr>
          <w:rtl/>
        </w:rPr>
      </w:pPr>
      <w:r>
        <w:rPr>
          <w:rFonts w:hint="eastAsia"/>
          <w:rtl/>
        </w:rPr>
        <w:t>קריאה</w:t>
      </w:r>
      <w:r>
        <w:rPr>
          <w:rtl/>
        </w:rPr>
        <w:t>:</w:t>
      </w:r>
    </w:p>
    <w:p w14:paraId="36BD5CE3" w14:textId="77777777" w:rsidR="00000000" w:rsidRDefault="009432B4">
      <w:pPr>
        <w:pStyle w:val="a"/>
        <w:rPr>
          <w:rFonts w:hint="cs"/>
          <w:rtl/>
        </w:rPr>
      </w:pPr>
    </w:p>
    <w:p w14:paraId="19A141D7" w14:textId="77777777" w:rsidR="00000000" w:rsidRDefault="009432B4">
      <w:pPr>
        <w:pStyle w:val="a"/>
        <w:rPr>
          <w:rFonts w:hint="cs"/>
          <w:rtl/>
        </w:rPr>
      </w:pPr>
      <w:r>
        <w:rPr>
          <w:rFonts w:hint="cs"/>
          <w:rtl/>
        </w:rPr>
        <w:t>- - -</w:t>
      </w:r>
    </w:p>
    <w:p w14:paraId="5A67929F" w14:textId="77777777" w:rsidR="00000000" w:rsidRDefault="009432B4">
      <w:pPr>
        <w:pStyle w:val="a"/>
        <w:rPr>
          <w:rFonts w:hint="cs"/>
          <w:rtl/>
        </w:rPr>
      </w:pPr>
    </w:p>
    <w:p w14:paraId="5270BC78" w14:textId="77777777" w:rsidR="00000000" w:rsidRDefault="009432B4">
      <w:pPr>
        <w:pStyle w:val="ad"/>
        <w:rPr>
          <w:rtl/>
        </w:rPr>
      </w:pPr>
      <w:r>
        <w:rPr>
          <w:rtl/>
        </w:rPr>
        <w:t>היו"ר יולי-יואל אדלשטיין:</w:t>
      </w:r>
    </w:p>
    <w:p w14:paraId="49FB3836" w14:textId="77777777" w:rsidR="00000000" w:rsidRDefault="009432B4">
      <w:pPr>
        <w:pStyle w:val="a"/>
        <w:rPr>
          <w:rtl/>
        </w:rPr>
      </w:pPr>
    </w:p>
    <w:p w14:paraId="45A849AE" w14:textId="77777777" w:rsidR="00000000" w:rsidRDefault="009432B4">
      <w:pPr>
        <w:pStyle w:val="a"/>
        <w:rPr>
          <w:rFonts w:hint="cs"/>
          <w:rtl/>
        </w:rPr>
      </w:pPr>
      <w:r>
        <w:rPr>
          <w:rFonts w:hint="cs"/>
          <w:rtl/>
        </w:rPr>
        <w:t xml:space="preserve">ועדת </w:t>
      </w:r>
      <w:r>
        <w:rPr>
          <w:rFonts w:hint="cs"/>
          <w:rtl/>
        </w:rPr>
        <w:t xml:space="preserve">הכנסת תחליט בנדון. הצעת החוק תעבור לוועדת הכנסת. </w:t>
      </w:r>
    </w:p>
    <w:p w14:paraId="641F7EC9" w14:textId="77777777" w:rsidR="00000000" w:rsidRDefault="009432B4">
      <w:pPr>
        <w:pStyle w:val="a"/>
        <w:rPr>
          <w:rFonts w:hint="cs"/>
          <w:rtl/>
        </w:rPr>
      </w:pPr>
    </w:p>
    <w:p w14:paraId="274FD869" w14:textId="77777777" w:rsidR="00000000" w:rsidRDefault="009432B4">
      <w:pPr>
        <w:pStyle w:val="a"/>
        <w:rPr>
          <w:rFonts w:hint="cs"/>
          <w:rtl/>
        </w:rPr>
      </w:pPr>
    </w:p>
    <w:p w14:paraId="3D2E037E" w14:textId="77777777" w:rsidR="00000000" w:rsidRDefault="009432B4">
      <w:pPr>
        <w:pStyle w:val="a"/>
        <w:rPr>
          <w:rtl/>
        </w:rPr>
      </w:pPr>
    </w:p>
    <w:p w14:paraId="2948E053" w14:textId="77777777" w:rsidR="00000000" w:rsidRDefault="009432B4">
      <w:pPr>
        <w:pStyle w:val="a"/>
        <w:rPr>
          <w:rFonts w:hint="cs"/>
          <w:rtl/>
        </w:rPr>
      </w:pPr>
    </w:p>
    <w:p w14:paraId="6BD2AB0A" w14:textId="77777777" w:rsidR="00000000" w:rsidRDefault="009432B4">
      <w:pPr>
        <w:pStyle w:val="Subject"/>
        <w:rPr>
          <w:rFonts w:hint="cs"/>
          <w:rtl/>
        </w:rPr>
      </w:pPr>
      <w:bookmarkStart w:id="235" w:name="_Toc45934712"/>
      <w:bookmarkStart w:id="236" w:name="_Toc76385230"/>
      <w:r>
        <w:rPr>
          <w:rFonts w:hint="cs"/>
          <w:rtl/>
        </w:rPr>
        <w:t>הצעת חוק המועצה לביטחון לאומי, התשס"ג-‏‏2003</w:t>
      </w:r>
      <w:bookmarkEnd w:id="235"/>
      <w:bookmarkEnd w:id="236"/>
    </w:p>
    <w:p w14:paraId="0BF88523" w14:textId="77777777" w:rsidR="00000000" w:rsidRDefault="009432B4">
      <w:pPr>
        <w:pStyle w:val="a"/>
        <w:rPr>
          <w:rFonts w:hint="cs"/>
          <w:rtl/>
        </w:rPr>
      </w:pPr>
      <w:r>
        <w:rPr>
          <w:rtl/>
        </w:rPr>
        <w:t>[נספחות.]</w:t>
      </w:r>
    </w:p>
    <w:p w14:paraId="581855C6" w14:textId="77777777" w:rsidR="00000000" w:rsidRDefault="009432B4">
      <w:pPr>
        <w:pStyle w:val="Subject"/>
        <w:rPr>
          <w:rFonts w:hint="cs"/>
          <w:rtl/>
        </w:rPr>
      </w:pPr>
      <w:bookmarkStart w:id="237" w:name="_Toc45934713"/>
      <w:bookmarkStart w:id="238" w:name="_Toc76385231"/>
      <w:r>
        <w:rPr>
          <w:rFonts w:hint="cs"/>
          <w:rtl/>
        </w:rPr>
        <w:t>(הצעת קבוצת חברי הכנסת)</w:t>
      </w:r>
      <w:bookmarkEnd w:id="237"/>
      <w:bookmarkEnd w:id="238"/>
    </w:p>
    <w:p w14:paraId="389F6067" w14:textId="77777777" w:rsidR="00000000" w:rsidRDefault="009432B4">
      <w:pPr>
        <w:pStyle w:val="a"/>
        <w:jc w:val="center"/>
        <w:rPr>
          <w:rFonts w:hint="cs"/>
          <w:b/>
          <w:bCs/>
          <w:rtl/>
        </w:rPr>
      </w:pPr>
    </w:p>
    <w:p w14:paraId="5542103B" w14:textId="77777777" w:rsidR="00000000" w:rsidRDefault="009432B4">
      <w:pPr>
        <w:pStyle w:val="ad"/>
        <w:rPr>
          <w:rtl/>
        </w:rPr>
      </w:pPr>
      <w:r>
        <w:rPr>
          <w:rtl/>
        </w:rPr>
        <w:t>היו"ר יולי-יואל אדלשטיין:</w:t>
      </w:r>
    </w:p>
    <w:p w14:paraId="627585D7" w14:textId="77777777" w:rsidR="00000000" w:rsidRDefault="009432B4">
      <w:pPr>
        <w:pStyle w:val="a"/>
        <w:rPr>
          <w:rtl/>
        </w:rPr>
      </w:pPr>
    </w:p>
    <w:p w14:paraId="519C8436" w14:textId="77777777" w:rsidR="00000000" w:rsidRDefault="009432B4">
      <w:pPr>
        <w:pStyle w:val="a"/>
        <w:rPr>
          <w:rFonts w:hint="cs"/>
          <w:rtl/>
        </w:rPr>
      </w:pPr>
      <w:r>
        <w:rPr>
          <w:rFonts w:hint="cs"/>
          <w:rtl/>
        </w:rPr>
        <w:t>הצעת חוק המועצה לביטחון לאומי, התשס"ג-2003, שמספרה פ/252, של חברי הכנסת רן כהן וחיים רמון. ינמק</w:t>
      </w:r>
      <w:r>
        <w:rPr>
          <w:rFonts w:hint="cs"/>
          <w:rtl/>
        </w:rPr>
        <w:t xml:space="preserve"> חבר הכנסת רן כהן. בבקשה, אדוני, עד עשר דקות לרשותך. </w:t>
      </w:r>
    </w:p>
    <w:p w14:paraId="7C88F629" w14:textId="77777777" w:rsidR="00000000" w:rsidRDefault="009432B4">
      <w:pPr>
        <w:pStyle w:val="a"/>
        <w:rPr>
          <w:rFonts w:hint="cs"/>
          <w:rtl/>
        </w:rPr>
      </w:pPr>
    </w:p>
    <w:p w14:paraId="2D588E56" w14:textId="77777777" w:rsidR="00000000" w:rsidRDefault="009432B4">
      <w:pPr>
        <w:pStyle w:val="Speaker"/>
        <w:rPr>
          <w:rtl/>
        </w:rPr>
      </w:pPr>
      <w:bookmarkStart w:id="239" w:name="FS000000507T09_07_2003_14_23_18"/>
      <w:bookmarkStart w:id="240" w:name="_Toc45934714"/>
      <w:bookmarkStart w:id="241" w:name="_Toc76385232"/>
      <w:bookmarkEnd w:id="239"/>
      <w:r>
        <w:rPr>
          <w:rFonts w:hint="eastAsia"/>
          <w:rtl/>
        </w:rPr>
        <w:t>רן</w:t>
      </w:r>
      <w:r>
        <w:rPr>
          <w:rtl/>
        </w:rPr>
        <w:t xml:space="preserve"> כהן (מרצ):</w:t>
      </w:r>
      <w:bookmarkEnd w:id="240"/>
      <w:bookmarkEnd w:id="241"/>
    </w:p>
    <w:p w14:paraId="3959546E" w14:textId="77777777" w:rsidR="00000000" w:rsidRDefault="009432B4">
      <w:pPr>
        <w:pStyle w:val="a"/>
        <w:rPr>
          <w:rFonts w:hint="cs"/>
          <w:rtl/>
        </w:rPr>
      </w:pPr>
    </w:p>
    <w:p w14:paraId="3308DBF9" w14:textId="77777777" w:rsidR="00000000" w:rsidRDefault="009432B4">
      <w:pPr>
        <w:pStyle w:val="a"/>
        <w:rPr>
          <w:rFonts w:hint="cs"/>
          <w:rtl/>
        </w:rPr>
      </w:pPr>
      <w:r>
        <w:rPr>
          <w:rFonts w:hint="cs"/>
          <w:rtl/>
        </w:rPr>
        <w:t>אדוני היושב-ראש, אדוני ראש הממשלה, שרים, חברות וחברי הכנסת, אני מתכבד להעלות את הצעת חוק המועצה לביטחון לאומי בשמי ובשם חבר הכנסת חיים רמון, ואני חייב לומר שגם בשם מי שיזם ודחף לעיצוב הח</w:t>
      </w:r>
      <w:r>
        <w:rPr>
          <w:rFonts w:hint="cs"/>
          <w:rtl/>
        </w:rPr>
        <w:t>וק הזה בעבר, יושב-ראש ועדת החוץ והביטחון לשעבר, דוד מגן, שבכנסת הקודמת הגיש את ההצעה - אני העליתי אותה, אבל הוא הגיש את ההצעה - בשם חברי כנסת מכל הקשת הפוליטית וועדת חוץ וביטחון, והיא עברה כאן בקריאה טרומית ביולי שעבר בדיוק. אבל, מאחר שהכנסת לא הזדרזה לחוק</w:t>
      </w:r>
      <w:r>
        <w:rPr>
          <w:rFonts w:hint="cs"/>
          <w:rtl/>
        </w:rPr>
        <w:t xml:space="preserve">ק, היא לא התקדמה בחקיקתה. </w:t>
      </w:r>
    </w:p>
    <w:p w14:paraId="75EBBB64" w14:textId="77777777" w:rsidR="00000000" w:rsidRDefault="009432B4">
      <w:pPr>
        <w:pStyle w:val="a"/>
        <w:rPr>
          <w:rFonts w:hint="cs"/>
          <w:rtl/>
        </w:rPr>
      </w:pPr>
    </w:p>
    <w:p w14:paraId="6F80E6A8" w14:textId="77777777" w:rsidR="00000000" w:rsidRDefault="009432B4">
      <w:pPr>
        <w:pStyle w:val="a"/>
        <w:rPr>
          <w:rFonts w:hint="cs"/>
          <w:rtl/>
        </w:rPr>
      </w:pPr>
      <w:r>
        <w:rPr>
          <w:rFonts w:hint="cs"/>
          <w:rtl/>
        </w:rPr>
        <w:t>לצורך, רבותי חברי הכנסת, בעיגון את המועצה לביטחון לאומי בחקיקה, כמה מרכיבים. הראשון הוא העובדה שהצורך בקיומה של מועצה כזאת או גוף כזה, עלה כבר בוועדת-אגרנט בעקבות מלחמת יום הכיפורים. כלומר, זה איננו דבר שהוא מהיום, מאתמול, מלפני</w:t>
      </w:r>
      <w:r>
        <w:rPr>
          <w:rFonts w:hint="cs"/>
          <w:rtl/>
        </w:rPr>
        <w:t xml:space="preserve"> שנה, מלפני עשר שנים. רבותי, 30 שנה הנושא הזה על סדר-היום הלאומי. </w:t>
      </w:r>
    </w:p>
    <w:p w14:paraId="3F1DBAA2" w14:textId="77777777" w:rsidR="00000000" w:rsidRDefault="009432B4">
      <w:pPr>
        <w:pStyle w:val="a"/>
        <w:rPr>
          <w:rFonts w:hint="cs"/>
          <w:rtl/>
        </w:rPr>
      </w:pPr>
    </w:p>
    <w:p w14:paraId="728DBF93" w14:textId="77777777" w:rsidR="00000000" w:rsidRDefault="009432B4">
      <w:pPr>
        <w:pStyle w:val="a"/>
        <w:rPr>
          <w:rFonts w:hint="cs"/>
          <w:rtl/>
        </w:rPr>
      </w:pPr>
      <w:r>
        <w:rPr>
          <w:rFonts w:hint="cs"/>
          <w:rtl/>
        </w:rPr>
        <w:t>לאחר מכן הוכנס הנושא לחוק-יסוד: הממשלה, ובעקבות הכנסתו לחוק-יסוד: הממשלה אכן הוקמה המועצה לביטחון לאומי על-פי החלטת ממשלה, לפני ארבע שנים וחצי, והיא פעלה בהנהלתם של ארבעה ראשים שמונו על-יד</w:t>
      </w:r>
      <w:r>
        <w:rPr>
          <w:rFonts w:hint="cs"/>
          <w:rtl/>
        </w:rPr>
        <w:t xml:space="preserve">י ראשי הממשלות למיניהם. אפרים הלוי, שעומד בראש המועצה, עומד להתחלף, ואתמול הוא הופיע בוועדת החוץ והביטחון. </w:t>
      </w:r>
    </w:p>
    <w:p w14:paraId="42FB6BBB" w14:textId="77777777" w:rsidR="00000000" w:rsidRDefault="009432B4">
      <w:pPr>
        <w:pStyle w:val="a"/>
        <w:rPr>
          <w:rFonts w:hint="cs"/>
          <w:rtl/>
        </w:rPr>
      </w:pPr>
    </w:p>
    <w:p w14:paraId="4260AC31" w14:textId="77777777" w:rsidR="00000000" w:rsidRDefault="009432B4">
      <w:pPr>
        <w:pStyle w:val="a"/>
        <w:rPr>
          <w:rFonts w:hint="cs"/>
          <w:rtl/>
        </w:rPr>
      </w:pPr>
      <w:r>
        <w:rPr>
          <w:rFonts w:hint="cs"/>
          <w:rtl/>
        </w:rPr>
        <w:t>אדוני היושב-ראש, למועצה לביטחון לאומי יש תפקיד יותר מדי חיוני ומשמעותי במערכת השלטון בישראל, מכדי שהיא תעבוד ללא חקיקה מסדירה. משום שנכון שהיא כפופ</w:t>
      </w:r>
      <w:r>
        <w:rPr>
          <w:rFonts w:hint="cs"/>
          <w:rtl/>
        </w:rPr>
        <w:t>ה לראש הממשלה ולממשלה והיא עובדת באופן מוחלט בכפיפות להם, אבל יש לה גם עבודה כלפי ועדות בממשלה. יש לה גם פעילות כלפי ועדת החוץ והביטחון, והיא חייבת לעבוד כלפי הכנסת ככנסת מחוקקת ומפקחת. לכן, החיוניות של העברתה היתה עד כדי כך משמעותית, שלפני שנה, כאשר העלית</w:t>
      </w:r>
      <w:r>
        <w:rPr>
          <w:rFonts w:hint="cs"/>
          <w:rtl/>
        </w:rPr>
        <w:t xml:space="preserve">י את זה בשם ועדת החוץ והביטחון - והשר דני נוה ביקש אז בשם הממשלה לדחות את ההצבעה - חבר הכנסת דאז, שר המשפטים היום, טומי לפיד, עמד על דעתו שההצבעה תהיה עוד באותו יום, ולא תידחה, ובקושי הצלחנו לשכנע אותו שנעביר את זה, וכעבור חודש קיבלה הכנסת את החוק במתכונת </w:t>
      </w:r>
      <w:r>
        <w:rPr>
          <w:rFonts w:hint="cs"/>
          <w:rtl/>
        </w:rPr>
        <w:t xml:space="preserve">הזאת, שהיום חיים רמון ואני מגישים אותה כאן לפני הכנסת. </w:t>
      </w:r>
    </w:p>
    <w:p w14:paraId="11BAA3AD" w14:textId="77777777" w:rsidR="00000000" w:rsidRDefault="009432B4">
      <w:pPr>
        <w:pStyle w:val="a"/>
        <w:rPr>
          <w:rFonts w:hint="cs"/>
          <w:rtl/>
        </w:rPr>
      </w:pPr>
    </w:p>
    <w:p w14:paraId="4025EF73" w14:textId="77777777" w:rsidR="00000000" w:rsidRDefault="009432B4">
      <w:pPr>
        <w:pStyle w:val="a"/>
        <w:rPr>
          <w:rFonts w:hint="cs"/>
          <w:rtl/>
        </w:rPr>
      </w:pPr>
      <w:r>
        <w:rPr>
          <w:rFonts w:hint="cs"/>
          <w:rtl/>
        </w:rPr>
        <w:t xml:space="preserve">רבותי, אני רוצה לומר שני דברים לגבי מהות העניין. האחד, אם הכנסת, בעבודה משותפת עם הממשלה, לא תדחף לחקיקת חוק, הוא לא יהיה. הוא לא יהיה, פשוט לא יהיה. כל העניין של בואו נדחה, זה יבוא, הממשלה עובדת על </w:t>
      </w:r>
      <w:r>
        <w:rPr>
          <w:rFonts w:hint="cs"/>
          <w:rtl/>
        </w:rPr>
        <w:t xml:space="preserve">זה והכול - רבותי, זה לא רציני. כולנו כבר מצויים בחקיקה, במשמעויות שלה ובלוח הזמנים שלה. לכן, אם לא יהיה דרבון מצד ועדת החוץ והביטחון ומצד הכנסת, זה לא יהיה. </w:t>
      </w:r>
    </w:p>
    <w:p w14:paraId="0A5FF32F" w14:textId="77777777" w:rsidR="00000000" w:rsidRDefault="009432B4">
      <w:pPr>
        <w:pStyle w:val="a"/>
        <w:rPr>
          <w:rFonts w:hint="cs"/>
          <w:rtl/>
        </w:rPr>
      </w:pPr>
    </w:p>
    <w:p w14:paraId="1E0114D6" w14:textId="77777777" w:rsidR="00000000" w:rsidRDefault="009432B4">
      <w:pPr>
        <w:pStyle w:val="a"/>
        <w:rPr>
          <w:rFonts w:hint="cs"/>
          <w:rtl/>
        </w:rPr>
      </w:pPr>
      <w:r>
        <w:rPr>
          <w:rFonts w:hint="cs"/>
          <w:rtl/>
        </w:rPr>
        <w:t>בא אלי יושב-ראש הקואליציה, ונדברתי עם השר גדעון עזרא, והם אמרו לי שהפעם הממשלה וראש הממשלה רציניי</w:t>
      </w:r>
      <w:r>
        <w:rPr>
          <w:rFonts w:hint="cs"/>
          <w:rtl/>
        </w:rPr>
        <w:t>ם בכוונתם לקדם את חקיקת החוק ושהם מציעים שינויים בחוק הזה שאנחנו הצענו. הם ביקשו שנדחה את ההצבעה - גם את התשובה וגם את ההצבעה - ונידבר על הגשה או על תיקון שיהיו ברוח ההסכמה בינינו לבין הממשלה. נדברתי עם חיים רמון, וגם הוא וגם אני מסכימים לסידור הזה, ואנחנו</w:t>
      </w:r>
      <w:r>
        <w:rPr>
          <w:rFonts w:hint="cs"/>
          <w:rtl/>
        </w:rPr>
        <w:t xml:space="preserve"> אכן נדחה את ההצבעה. </w:t>
      </w:r>
    </w:p>
    <w:p w14:paraId="2A892983" w14:textId="77777777" w:rsidR="00000000" w:rsidRDefault="009432B4">
      <w:pPr>
        <w:pStyle w:val="a"/>
        <w:rPr>
          <w:rFonts w:hint="cs"/>
          <w:rtl/>
        </w:rPr>
      </w:pPr>
    </w:p>
    <w:p w14:paraId="6B0A6346" w14:textId="77777777" w:rsidR="00000000" w:rsidRDefault="009432B4">
      <w:pPr>
        <w:pStyle w:val="a"/>
        <w:rPr>
          <w:rFonts w:hint="cs"/>
          <w:rtl/>
        </w:rPr>
      </w:pPr>
      <w:r>
        <w:rPr>
          <w:rFonts w:hint="cs"/>
          <w:rtl/>
        </w:rPr>
        <w:t xml:space="preserve">הדבר השני שאני רוצה לומר ולבקש, גם מראש הממשלה, גם מהשר עזרא וגם מחבר הכנסת גדעון סער, יושב-ראש הקואליציה - הכנסת השש-עשרה חייבת להשלים את העבודה הזאת. זה לא נושא שאנחנו שוב נמשוך אותו ולא נקיים אותו. </w:t>
      </w:r>
    </w:p>
    <w:p w14:paraId="088F68B9" w14:textId="77777777" w:rsidR="00000000" w:rsidRDefault="009432B4">
      <w:pPr>
        <w:pStyle w:val="a"/>
        <w:rPr>
          <w:rFonts w:hint="cs"/>
          <w:rtl/>
        </w:rPr>
      </w:pPr>
    </w:p>
    <w:p w14:paraId="00B13117" w14:textId="77777777" w:rsidR="00000000" w:rsidRDefault="009432B4">
      <w:pPr>
        <w:pStyle w:val="ac"/>
        <w:rPr>
          <w:rtl/>
        </w:rPr>
      </w:pPr>
      <w:r>
        <w:rPr>
          <w:rFonts w:hint="eastAsia"/>
          <w:rtl/>
        </w:rPr>
        <w:t>גדעון</w:t>
      </w:r>
      <w:r>
        <w:rPr>
          <w:rtl/>
        </w:rPr>
        <w:t xml:space="preserve"> סער (הליכוד):</w:t>
      </w:r>
    </w:p>
    <w:p w14:paraId="28B4F575" w14:textId="77777777" w:rsidR="00000000" w:rsidRDefault="009432B4">
      <w:pPr>
        <w:pStyle w:val="a"/>
        <w:rPr>
          <w:rFonts w:hint="cs"/>
          <w:rtl/>
        </w:rPr>
      </w:pPr>
    </w:p>
    <w:p w14:paraId="41394287" w14:textId="77777777" w:rsidR="00000000" w:rsidRDefault="009432B4">
      <w:pPr>
        <w:pStyle w:val="a"/>
        <w:rPr>
          <w:rFonts w:hint="cs"/>
          <w:rtl/>
        </w:rPr>
      </w:pPr>
      <w:r>
        <w:rPr>
          <w:rFonts w:hint="cs"/>
          <w:rtl/>
        </w:rPr>
        <w:t>תלוי בגמי</w:t>
      </w:r>
      <w:r>
        <w:rPr>
          <w:rFonts w:hint="cs"/>
          <w:rtl/>
        </w:rPr>
        <w:t>שות שלכם.</w:t>
      </w:r>
    </w:p>
    <w:p w14:paraId="4CB9FCC9" w14:textId="77777777" w:rsidR="00000000" w:rsidRDefault="009432B4">
      <w:pPr>
        <w:pStyle w:val="a"/>
        <w:rPr>
          <w:rFonts w:hint="cs"/>
          <w:rtl/>
        </w:rPr>
      </w:pPr>
    </w:p>
    <w:p w14:paraId="162394F9" w14:textId="77777777" w:rsidR="00000000" w:rsidRDefault="009432B4">
      <w:pPr>
        <w:pStyle w:val="SpeakerCon"/>
        <w:rPr>
          <w:rtl/>
        </w:rPr>
      </w:pPr>
      <w:bookmarkStart w:id="242" w:name="FS000000507T09_07_2003_14_48_06C"/>
      <w:bookmarkEnd w:id="242"/>
      <w:r>
        <w:rPr>
          <w:rFonts w:hint="eastAsia"/>
          <w:rtl/>
        </w:rPr>
        <w:t>רן</w:t>
      </w:r>
      <w:r>
        <w:rPr>
          <w:rtl/>
        </w:rPr>
        <w:t xml:space="preserve"> כהן (מרצ):</w:t>
      </w:r>
    </w:p>
    <w:p w14:paraId="6E16C1C9" w14:textId="77777777" w:rsidR="00000000" w:rsidRDefault="009432B4">
      <w:pPr>
        <w:pStyle w:val="a"/>
        <w:rPr>
          <w:rFonts w:hint="cs"/>
          <w:rtl/>
        </w:rPr>
      </w:pPr>
    </w:p>
    <w:p w14:paraId="7A153819" w14:textId="77777777" w:rsidR="00000000" w:rsidRDefault="009432B4">
      <w:pPr>
        <w:pStyle w:val="a"/>
        <w:rPr>
          <w:rFonts w:hint="cs"/>
          <w:rtl/>
        </w:rPr>
      </w:pPr>
      <w:r>
        <w:rPr>
          <w:rFonts w:hint="cs"/>
          <w:rtl/>
        </w:rPr>
        <w:t xml:space="preserve">זהו, אני מקבל את מלתכם כמלת אמת ואמינות, ותקבלו את מלתנו כמלת אמת, שאנחנו נעבוד על זה ביחד כדי שהדבר יתבצע במהרה בימינו, על מנת שבאמת נחוקק את חוק המועצה לביטחון לאומי, על המרכיבים החשובים והחיוניים שבו. תודה רבה. </w:t>
      </w:r>
    </w:p>
    <w:p w14:paraId="1B160F7F" w14:textId="77777777" w:rsidR="00000000" w:rsidRDefault="009432B4">
      <w:pPr>
        <w:pStyle w:val="a"/>
        <w:rPr>
          <w:rFonts w:hint="cs"/>
          <w:rtl/>
        </w:rPr>
      </w:pPr>
    </w:p>
    <w:p w14:paraId="385D2AB8" w14:textId="77777777" w:rsidR="00000000" w:rsidRDefault="009432B4">
      <w:pPr>
        <w:pStyle w:val="ad"/>
        <w:rPr>
          <w:rtl/>
        </w:rPr>
      </w:pPr>
      <w:r>
        <w:rPr>
          <w:rFonts w:hint="eastAsia"/>
          <w:rtl/>
        </w:rPr>
        <w:t>היו</w:t>
      </w:r>
      <w:r>
        <w:rPr>
          <w:rtl/>
        </w:rPr>
        <w:t>"ר יולי-יוא</w:t>
      </w:r>
      <w:r>
        <w:rPr>
          <w:rtl/>
        </w:rPr>
        <w:t>ל אדלשטיין:</w:t>
      </w:r>
    </w:p>
    <w:p w14:paraId="693C956E" w14:textId="77777777" w:rsidR="00000000" w:rsidRDefault="009432B4">
      <w:pPr>
        <w:pStyle w:val="a"/>
        <w:rPr>
          <w:rFonts w:hint="cs"/>
          <w:rtl/>
        </w:rPr>
      </w:pPr>
    </w:p>
    <w:p w14:paraId="543D8CD4" w14:textId="77777777" w:rsidR="00000000" w:rsidRDefault="009432B4">
      <w:pPr>
        <w:pStyle w:val="a"/>
        <w:rPr>
          <w:rFonts w:hint="cs"/>
          <w:rtl/>
        </w:rPr>
      </w:pPr>
      <w:r>
        <w:rPr>
          <w:rFonts w:hint="cs"/>
          <w:rtl/>
        </w:rPr>
        <w:t xml:space="preserve">תודה לחבר הכנסת רן כהן. </w:t>
      </w:r>
    </w:p>
    <w:p w14:paraId="5850821F" w14:textId="77777777" w:rsidR="00000000" w:rsidRDefault="009432B4">
      <w:pPr>
        <w:pStyle w:val="a"/>
        <w:rPr>
          <w:rFonts w:hint="cs"/>
          <w:rtl/>
        </w:rPr>
      </w:pPr>
    </w:p>
    <w:p w14:paraId="239CC8B0" w14:textId="77777777" w:rsidR="00000000" w:rsidRDefault="009432B4">
      <w:pPr>
        <w:pStyle w:val="a"/>
        <w:rPr>
          <w:rFonts w:hint="cs"/>
          <w:rtl/>
        </w:rPr>
      </w:pPr>
      <w:r>
        <w:rPr>
          <w:rFonts w:hint="cs"/>
          <w:rtl/>
        </w:rPr>
        <w:t>הממשלה מבקשת שתשובה והצבעה יתקיימו במועד אחר. אם כן, חברי הכנסת, תשובה והצבעה במועד אחר.</w:t>
      </w:r>
    </w:p>
    <w:p w14:paraId="50CBD137" w14:textId="77777777" w:rsidR="00000000" w:rsidRDefault="009432B4">
      <w:pPr>
        <w:pStyle w:val="a"/>
        <w:rPr>
          <w:rFonts w:hint="cs"/>
          <w:rtl/>
        </w:rPr>
      </w:pPr>
    </w:p>
    <w:p w14:paraId="36261D8C" w14:textId="77777777" w:rsidR="00000000" w:rsidRDefault="009432B4">
      <w:pPr>
        <w:pStyle w:val="a"/>
        <w:rPr>
          <w:rFonts w:hint="cs"/>
          <w:rtl/>
        </w:rPr>
      </w:pPr>
      <w:r>
        <w:rPr>
          <w:rFonts w:hint="cs"/>
          <w:rtl/>
        </w:rPr>
        <w:t xml:space="preserve"> </w:t>
      </w:r>
    </w:p>
    <w:p w14:paraId="6F485348" w14:textId="77777777" w:rsidR="00000000" w:rsidRDefault="009432B4">
      <w:pPr>
        <w:pStyle w:val="a"/>
        <w:rPr>
          <w:rFonts w:hint="cs"/>
          <w:rtl/>
        </w:rPr>
      </w:pPr>
    </w:p>
    <w:p w14:paraId="44AFDFAD" w14:textId="77777777" w:rsidR="00000000" w:rsidRDefault="009432B4">
      <w:pPr>
        <w:pStyle w:val="a"/>
        <w:rPr>
          <w:rtl/>
        </w:rPr>
      </w:pPr>
    </w:p>
    <w:p w14:paraId="2A24C6B1" w14:textId="77777777" w:rsidR="00000000" w:rsidRDefault="009432B4">
      <w:pPr>
        <w:pStyle w:val="Subject"/>
        <w:rPr>
          <w:rFonts w:hint="cs"/>
          <w:rtl/>
        </w:rPr>
      </w:pPr>
      <w:bookmarkStart w:id="243" w:name="_Toc45934715"/>
      <w:bookmarkStart w:id="244" w:name="_Toc76385233"/>
      <w:r>
        <w:rPr>
          <w:rFonts w:hint="cs"/>
          <w:rtl/>
        </w:rPr>
        <w:t>הצעה לסדר-היום</w:t>
      </w:r>
      <w:bookmarkEnd w:id="243"/>
      <w:bookmarkEnd w:id="244"/>
    </w:p>
    <w:p w14:paraId="5FE73BC8" w14:textId="77777777" w:rsidR="00000000" w:rsidRDefault="009432B4">
      <w:pPr>
        <w:pStyle w:val="Subject"/>
        <w:rPr>
          <w:rFonts w:hint="cs"/>
          <w:rtl/>
        </w:rPr>
      </w:pPr>
      <w:bookmarkStart w:id="245" w:name="_Toc45934716"/>
      <w:bookmarkStart w:id="246" w:name="_Toc76385234"/>
      <w:r>
        <w:rPr>
          <w:rFonts w:hint="cs"/>
          <w:rtl/>
        </w:rPr>
        <w:t>הצורך בהקמת ועדת חקירה פרלמנטרית בנושא ההישגים הנמוכים</w:t>
      </w:r>
      <w:bookmarkEnd w:id="245"/>
      <w:bookmarkEnd w:id="246"/>
    </w:p>
    <w:p w14:paraId="44ED4C6F" w14:textId="77777777" w:rsidR="00000000" w:rsidRDefault="009432B4">
      <w:pPr>
        <w:pStyle w:val="Subject"/>
        <w:rPr>
          <w:rFonts w:hint="cs"/>
          <w:rtl/>
        </w:rPr>
      </w:pPr>
      <w:bookmarkStart w:id="247" w:name="_Toc45934717"/>
      <w:bookmarkStart w:id="248" w:name="_Toc76385235"/>
      <w:r>
        <w:rPr>
          <w:rFonts w:hint="cs"/>
          <w:rtl/>
        </w:rPr>
        <w:t>של תלמידי ישראל לעומת מדינות המערב</w:t>
      </w:r>
      <w:bookmarkEnd w:id="247"/>
      <w:bookmarkEnd w:id="248"/>
    </w:p>
    <w:p w14:paraId="5E9A23ED" w14:textId="77777777" w:rsidR="00000000" w:rsidRDefault="009432B4">
      <w:pPr>
        <w:pStyle w:val="a"/>
        <w:rPr>
          <w:rFonts w:hint="cs"/>
          <w:b/>
          <w:bCs/>
          <w:rtl/>
        </w:rPr>
      </w:pPr>
    </w:p>
    <w:p w14:paraId="5A6120A0" w14:textId="77777777" w:rsidR="00000000" w:rsidRDefault="009432B4">
      <w:pPr>
        <w:pStyle w:val="ad"/>
        <w:rPr>
          <w:rFonts w:hint="cs"/>
          <w:rtl/>
        </w:rPr>
      </w:pPr>
      <w:r>
        <w:rPr>
          <w:rtl/>
        </w:rPr>
        <w:t>היו"ר יולי-יואל א</w:t>
      </w:r>
      <w:r>
        <w:rPr>
          <w:rtl/>
        </w:rPr>
        <w:t>דלשטיין:</w:t>
      </w:r>
    </w:p>
    <w:p w14:paraId="5B2D78AF" w14:textId="77777777" w:rsidR="00000000" w:rsidRDefault="009432B4">
      <w:pPr>
        <w:pStyle w:val="a"/>
        <w:rPr>
          <w:rFonts w:hint="cs"/>
          <w:rtl/>
        </w:rPr>
      </w:pPr>
    </w:p>
    <w:p w14:paraId="7A7BB440" w14:textId="77777777" w:rsidR="00000000" w:rsidRDefault="009432B4">
      <w:pPr>
        <w:pStyle w:val="a"/>
        <w:rPr>
          <w:rFonts w:hint="cs"/>
          <w:rtl/>
        </w:rPr>
      </w:pPr>
      <w:r>
        <w:rPr>
          <w:rFonts w:hint="cs"/>
          <w:rtl/>
        </w:rPr>
        <w:t>אנחנו נעבור לנושא הבא, להצעה לסדר-היום מס' 913, בדבר הצורך בהקמת ועדת חקירה פרלמנטרית בנושא ההישגים הנמוכים של תלמידי ישראל לעומת מדינות המערב - של חברת הכנסת דליה איציק, ויש הצעה זהה של חבר הכנסת דוד לוי. המציעים ידברו, יש להם עשר דקות. בבקשה, ח</w:t>
      </w:r>
      <w:r>
        <w:rPr>
          <w:rFonts w:hint="cs"/>
          <w:rtl/>
        </w:rPr>
        <w:t xml:space="preserve">ברת הכנסת דליה איציק תעלה לדוכן, וחבר הכנסת דוד לוי, אני מקווה שבינתיים הוא יופיע, וגם שרת החינוך אני מאוד מקווה שבינתיים תופיע. בבקשה, גברתי, עד עשר דקות עומדות לרשותך. </w:t>
      </w:r>
    </w:p>
    <w:p w14:paraId="76BF03EB" w14:textId="77777777" w:rsidR="00000000" w:rsidRDefault="009432B4">
      <w:pPr>
        <w:pStyle w:val="a"/>
        <w:rPr>
          <w:rFonts w:hint="cs"/>
          <w:rtl/>
        </w:rPr>
      </w:pPr>
    </w:p>
    <w:p w14:paraId="19063434" w14:textId="77777777" w:rsidR="00000000" w:rsidRDefault="009432B4">
      <w:pPr>
        <w:pStyle w:val="Speaker"/>
        <w:rPr>
          <w:rtl/>
        </w:rPr>
      </w:pPr>
      <w:bookmarkStart w:id="249" w:name="FS000000433T09_07_2003_14_57_38"/>
      <w:bookmarkStart w:id="250" w:name="_Toc45934718"/>
      <w:bookmarkStart w:id="251" w:name="_Toc76385236"/>
      <w:bookmarkEnd w:id="249"/>
      <w:r>
        <w:rPr>
          <w:rFonts w:hint="eastAsia"/>
          <w:rtl/>
        </w:rPr>
        <w:t>דליה</w:t>
      </w:r>
      <w:r>
        <w:rPr>
          <w:rtl/>
        </w:rPr>
        <w:t xml:space="preserve"> איציק (העבודה-מימד):</w:t>
      </w:r>
      <w:bookmarkEnd w:id="250"/>
      <w:bookmarkEnd w:id="251"/>
    </w:p>
    <w:p w14:paraId="1E0D5CAD" w14:textId="77777777" w:rsidR="00000000" w:rsidRDefault="009432B4">
      <w:pPr>
        <w:pStyle w:val="a"/>
        <w:rPr>
          <w:rFonts w:hint="cs"/>
          <w:rtl/>
        </w:rPr>
      </w:pPr>
    </w:p>
    <w:p w14:paraId="01A90BA7" w14:textId="77777777" w:rsidR="00000000" w:rsidRDefault="009432B4">
      <w:pPr>
        <w:pStyle w:val="a"/>
        <w:rPr>
          <w:rFonts w:hint="cs"/>
          <w:rtl/>
        </w:rPr>
      </w:pPr>
      <w:r>
        <w:rPr>
          <w:rFonts w:hint="cs"/>
          <w:rtl/>
        </w:rPr>
        <w:t>אדוני היושב-ראש, חברי חברי הכנסת, חשבתי ששרת החינוך, אדונ</w:t>
      </w:r>
      <w:r>
        <w:rPr>
          <w:rFonts w:hint="cs"/>
          <w:rtl/>
        </w:rPr>
        <w:t>י, צריכה להיות בדיון כזה, ואודה לך מאוד אם - - -</w:t>
      </w:r>
    </w:p>
    <w:p w14:paraId="4D30BEFD" w14:textId="77777777" w:rsidR="00000000" w:rsidRDefault="009432B4">
      <w:pPr>
        <w:pStyle w:val="a"/>
        <w:rPr>
          <w:rFonts w:hint="cs"/>
          <w:rtl/>
        </w:rPr>
      </w:pPr>
    </w:p>
    <w:p w14:paraId="621BC806" w14:textId="77777777" w:rsidR="00000000" w:rsidRDefault="009432B4">
      <w:pPr>
        <w:pStyle w:val="ad"/>
        <w:rPr>
          <w:rtl/>
        </w:rPr>
      </w:pPr>
      <w:r>
        <w:rPr>
          <w:rtl/>
        </w:rPr>
        <w:t>היו"ר יולי-יואל אדלשטיין:</w:t>
      </w:r>
    </w:p>
    <w:p w14:paraId="5ED58ADC" w14:textId="77777777" w:rsidR="00000000" w:rsidRDefault="009432B4">
      <w:pPr>
        <w:pStyle w:val="a"/>
        <w:rPr>
          <w:rtl/>
        </w:rPr>
      </w:pPr>
    </w:p>
    <w:p w14:paraId="413CFD5A" w14:textId="77777777" w:rsidR="00000000" w:rsidRDefault="009432B4">
      <w:pPr>
        <w:pStyle w:val="a"/>
        <w:rPr>
          <w:rFonts w:hint="cs"/>
          <w:rtl/>
        </w:rPr>
      </w:pPr>
      <w:r>
        <w:rPr>
          <w:rFonts w:hint="cs"/>
          <w:rtl/>
        </w:rPr>
        <w:t xml:space="preserve">זה עתה קראתי לה ברמקול, ואני מקווה מאוד שהמזכירות גם תעזור לי במאמץ לזמן אותה מהר. </w:t>
      </w:r>
    </w:p>
    <w:p w14:paraId="5BD040F5" w14:textId="77777777" w:rsidR="00000000" w:rsidRDefault="009432B4">
      <w:pPr>
        <w:pStyle w:val="a"/>
        <w:rPr>
          <w:rFonts w:hint="cs"/>
          <w:rtl/>
        </w:rPr>
      </w:pPr>
    </w:p>
    <w:p w14:paraId="5F58D9FC" w14:textId="77777777" w:rsidR="00000000" w:rsidRDefault="009432B4">
      <w:pPr>
        <w:pStyle w:val="SpeakerCon"/>
        <w:rPr>
          <w:rtl/>
        </w:rPr>
      </w:pPr>
      <w:bookmarkStart w:id="252" w:name="FS000000433T09_07_2003_14_58_40C"/>
      <w:bookmarkEnd w:id="252"/>
      <w:r>
        <w:rPr>
          <w:rtl/>
        </w:rPr>
        <w:t>דליה איציק (העבודה-מימד):</w:t>
      </w:r>
    </w:p>
    <w:p w14:paraId="6EAF705C" w14:textId="77777777" w:rsidR="00000000" w:rsidRDefault="009432B4">
      <w:pPr>
        <w:pStyle w:val="a"/>
        <w:rPr>
          <w:rtl/>
        </w:rPr>
      </w:pPr>
    </w:p>
    <w:p w14:paraId="5B767521" w14:textId="77777777" w:rsidR="00000000" w:rsidRDefault="009432B4">
      <w:pPr>
        <w:pStyle w:val="a"/>
        <w:rPr>
          <w:rFonts w:hint="cs"/>
          <w:rtl/>
        </w:rPr>
      </w:pPr>
      <w:r>
        <w:rPr>
          <w:rFonts w:hint="cs"/>
          <w:rtl/>
        </w:rPr>
        <w:t xml:space="preserve">תודה לך, אדוני. </w:t>
      </w:r>
    </w:p>
    <w:p w14:paraId="6A7848A1" w14:textId="77777777" w:rsidR="00000000" w:rsidRDefault="009432B4">
      <w:pPr>
        <w:pStyle w:val="a"/>
        <w:rPr>
          <w:rFonts w:hint="cs"/>
          <w:rtl/>
        </w:rPr>
      </w:pPr>
    </w:p>
    <w:p w14:paraId="238739EF" w14:textId="77777777" w:rsidR="00000000" w:rsidRDefault="009432B4">
      <w:pPr>
        <w:pStyle w:val="a"/>
        <w:rPr>
          <w:rFonts w:hint="cs"/>
          <w:rtl/>
        </w:rPr>
      </w:pPr>
      <w:r>
        <w:rPr>
          <w:rFonts w:hint="cs"/>
          <w:rtl/>
        </w:rPr>
        <w:t xml:space="preserve">אדוני היושב-ראש, מורה טוב הוא מורה לחיים, אבל גם </w:t>
      </w:r>
      <w:r>
        <w:rPr>
          <w:rFonts w:hint="cs"/>
          <w:rtl/>
        </w:rPr>
        <w:t xml:space="preserve">מורה רע הוא מורה לחיים. מערכת החינוך סובבת סביב שלושה צירים - תרצו, שלושה מעגלים: מעגל אחד הוא הילד, מעגל שני הוא המורה ומעגל שלישי הוא החברה. בשלושת המעגלים הללו, אדוני היושב-ראש, אנחנו מצויים בחוסרים קשים ביותר. </w:t>
      </w:r>
    </w:p>
    <w:p w14:paraId="15C63974" w14:textId="77777777" w:rsidR="00000000" w:rsidRDefault="009432B4">
      <w:pPr>
        <w:pStyle w:val="a"/>
        <w:rPr>
          <w:rFonts w:hint="cs"/>
          <w:rtl/>
        </w:rPr>
      </w:pPr>
    </w:p>
    <w:p w14:paraId="7096D062" w14:textId="77777777" w:rsidR="00000000" w:rsidRDefault="009432B4">
      <w:pPr>
        <w:pStyle w:val="a"/>
        <w:rPr>
          <w:rFonts w:hint="cs"/>
          <w:rtl/>
        </w:rPr>
      </w:pPr>
      <w:r>
        <w:rPr>
          <w:rFonts w:hint="cs"/>
          <w:rtl/>
        </w:rPr>
        <w:t>ועדת החקירה שאני מציעה היום איננה באה לה</w:t>
      </w:r>
      <w:r>
        <w:rPr>
          <w:rFonts w:hint="cs"/>
          <w:rtl/>
        </w:rPr>
        <w:t>קניט ואיננה באה למצוא אשמים. אבל אני למדתי בחיים, בגילי המבוגר, שמסטירות לחי לפעמים גדלים, ולאו דווקא מלטיפות. סטירת הלחי המצלצלת שקיבלנו מהוועדה הזאת, או אם תרצו - מההנחיות או הנתונים שהוועדה הזאת שמה לפנינו - מצריכה הדלקת נורה אדומה, כדי שמערכת החינוך תמ</w:t>
      </w:r>
      <w:r>
        <w:rPr>
          <w:rFonts w:hint="cs"/>
          <w:rtl/>
        </w:rPr>
        <w:t xml:space="preserve">צא בדיוק היכן נמצאת המטבע.  </w:t>
      </w:r>
    </w:p>
    <w:p w14:paraId="64C5371C" w14:textId="77777777" w:rsidR="00000000" w:rsidRDefault="009432B4">
      <w:pPr>
        <w:pStyle w:val="a"/>
        <w:rPr>
          <w:rFonts w:hint="cs"/>
          <w:rtl/>
        </w:rPr>
      </w:pPr>
    </w:p>
    <w:p w14:paraId="7CE02295" w14:textId="77777777" w:rsidR="00000000" w:rsidRDefault="009432B4">
      <w:pPr>
        <w:pStyle w:val="a"/>
        <w:rPr>
          <w:rFonts w:hint="cs"/>
          <w:rtl/>
        </w:rPr>
      </w:pPr>
      <w:r>
        <w:rPr>
          <w:rFonts w:hint="cs"/>
          <w:rtl/>
        </w:rPr>
        <w:t xml:space="preserve">אדוני היושב-ראש, יש לי יסוד סביר להניח, כמו שאומרים המשפטנים, שהדוח הזה ישכב כמו הרבה דוחות, כמו דוח-עציוני הרציני, שבדק את מעמדו של המורה, שהרי מעמדו של המורה הוא נדבך מרכזי וחשוב בהבראת ההוראה. אומר שם עציוני על המורים, הוא </w:t>
      </w:r>
      <w:r>
        <w:rPr>
          <w:rFonts w:hint="cs"/>
          <w:rtl/>
        </w:rPr>
        <w:t xml:space="preserve">משתמש במטבע לשון שמתאימה לאבן, הוא אומר: "חלקם של המורים שחוקים". </w:t>
      </w:r>
    </w:p>
    <w:p w14:paraId="3D9BA02C" w14:textId="77777777" w:rsidR="00000000" w:rsidRDefault="009432B4">
      <w:pPr>
        <w:pStyle w:val="a"/>
        <w:rPr>
          <w:rFonts w:hint="cs"/>
          <w:rtl/>
        </w:rPr>
      </w:pPr>
    </w:p>
    <w:p w14:paraId="165C7D25" w14:textId="77777777" w:rsidR="00000000" w:rsidRDefault="009432B4">
      <w:pPr>
        <w:pStyle w:val="a"/>
        <w:ind w:firstLine="720"/>
        <w:rPr>
          <w:rFonts w:hint="cs"/>
          <w:rtl/>
        </w:rPr>
      </w:pPr>
      <w:r>
        <w:rPr>
          <w:rFonts w:hint="cs"/>
          <w:rtl/>
        </w:rPr>
        <w:t xml:space="preserve">בלי בושה, אנחנו כל פעם אומרים שחינוך הוא ביטחון. אנחנו אפילו לא אומרים ביטחון וחינוך, אנחנו אומרים חינוך וביטחון. אני רוצה להגיד לך, אדוני היושב-ראש, חינוך וביטחון </w:t>
      </w:r>
      <w:r>
        <w:rPr>
          <w:rtl/>
        </w:rPr>
        <w:t>–</w:t>
      </w:r>
      <w:r>
        <w:rPr>
          <w:rFonts w:hint="cs"/>
          <w:rtl/>
        </w:rPr>
        <w:t xml:space="preserve"> איך? שר החינוך במדינת </w:t>
      </w:r>
      <w:r>
        <w:rPr>
          <w:rFonts w:hint="cs"/>
          <w:rtl/>
        </w:rPr>
        <w:t xml:space="preserve">ישראל, תרצו הוא השר לביטחון הפנים שלנו. </w:t>
      </w:r>
    </w:p>
    <w:p w14:paraId="7539C104" w14:textId="77777777" w:rsidR="00000000" w:rsidRDefault="009432B4">
      <w:pPr>
        <w:pStyle w:val="a"/>
        <w:ind w:firstLine="720"/>
        <w:rPr>
          <w:rFonts w:hint="cs"/>
          <w:rtl/>
        </w:rPr>
      </w:pPr>
    </w:p>
    <w:p w14:paraId="43AEA8B8" w14:textId="77777777" w:rsidR="00000000" w:rsidRDefault="009432B4">
      <w:pPr>
        <w:pStyle w:val="a"/>
        <w:ind w:firstLine="720"/>
        <w:rPr>
          <w:rFonts w:hint="cs"/>
          <w:rtl/>
        </w:rPr>
      </w:pPr>
      <w:r>
        <w:rPr>
          <w:rFonts w:hint="cs"/>
          <w:rtl/>
        </w:rPr>
        <w:t>מספרים על משה רבנו, שהסתובב בכל הארצות. שואלים: איך זה יכול להיות שמשה רבנו הסתובב 40 שנה במדבר, הליכה שמצריכה אולי שלושה שבועות. אפילו הולכת רע כמוני היתה יכולה לעשות את זה נניח בשלושה חודשים. למה הזדקק משה רבנו ל</w:t>
      </w:r>
      <w:r>
        <w:rPr>
          <w:rFonts w:hint="cs"/>
          <w:rtl/>
        </w:rPr>
        <w:t xml:space="preserve">-40 שנה? מספרים שהוא עבר מארץ לארץ, הפך כל אבן, חיפש איזה משאב טבע. לא מצא אף משאב, ואז הגיע לארץ-ישראל ואמר לעצמו: דווקא כאן, שאין פה ממש כלום, אני מחליט להתיישב, ובחר בארץ-ישראל. ללמדך, שאין לנו שום משאב, אלא רק ההון האנושי. </w:t>
      </w:r>
    </w:p>
    <w:p w14:paraId="1E8B74D6" w14:textId="77777777" w:rsidR="00000000" w:rsidRDefault="009432B4">
      <w:pPr>
        <w:pStyle w:val="a"/>
        <w:ind w:firstLine="720"/>
        <w:rPr>
          <w:rFonts w:hint="cs"/>
          <w:rtl/>
        </w:rPr>
      </w:pPr>
    </w:p>
    <w:p w14:paraId="670DEEFC" w14:textId="77777777" w:rsidR="00000000" w:rsidRDefault="009432B4">
      <w:pPr>
        <w:pStyle w:val="a"/>
        <w:ind w:firstLine="720"/>
        <w:rPr>
          <w:rFonts w:hint="cs"/>
          <w:rtl/>
        </w:rPr>
      </w:pPr>
      <w:r>
        <w:rPr>
          <w:rFonts w:hint="cs"/>
          <w:rtl/>
        </w:rPr>
        <w:t>ולמה שר החינוך הוא שר לביטח</w:t>
      </w:r>
      <w:r>
        <w:rPr>
          <w:rFonts w:hint="cs"/>
          <w:rtl/>
        </w:rPr>
        <w:t>ון הפנים, כי הוא שומר על מה שבעצם אין לנו בכלל, אבל יש לנו רק דבר אחד - ההון האנושי. אין לנו סיכוי במזרח התיכון, אין לנו שום סיכוי להישרד פה אם אנחנו לא נשביח את ההון האנושי שלנו. ולכן, שר החינוך הוא השר לביטחון הפנים של מדינת ישראל.</w:t>
      </w:r>
    </w:p>
    <w:p w14:paraId="1C96310F" w14:textId="77777777" w:rsidR="00000000" w:rsidRDefault="009432B4">
      <w:pPr>
        <w:pStyle w:val="a"/>
        <w:ind w:firstLine="720"/>
        <w:rPr>
          <w:rFonts w:hint="cs"/>
          <w:rtl/>
        </w:rPr>
      </w:pPr>
    </w:p>
    <w:p w14:paraId="48E4DB6C" w14:textId="77777777" w:rsidR="00000000" w:rsidRDefault="009432B4">
      <w:pPr>
        <w:pStyle w:val="a"/>
        <w:ind w:firstLine="720"/>
        <w:rPr>
          <w:rFonts w:hint="cs"/>
          <w:rtl/>
        </w:rPr>
      </w:pPr>
      <w:r>
        <w:rPr>
          <w:rFonts w:hint="cs"/>
          <w:rtl/>
        </w:rPr>
        <w:t>ובכן, אמרתי שמערכת הח</w:t>
      </w:r>
      <w:r>
        <w:rPr>
          <w:rFonts w:hint="cs"/>
          <w:rtl/>
        </w:rPr>
        <w:t>ינוך סובבת סביב שלושה מעגלים. העובדה שמערכת החינוך בעצם כופה על מורה מהיותו בגיל 21, שנתיים סמינר, בגיל 21, 22, 23 הוא מורה, והוא מורה עד גיל 65 - הנה לכם מראות פתטיים. גננת שמתחילה בגיל 23, היא כבר סבתא, הקול שלה כבר חרוך, כוחותיה אינם עמה, והיא צריכה להי</w:t>
      </w:r>
      <w:r>
        <w:rPr>
          <w:rFonts w:hint="cs"/>
          <w:rtl/>
        </w:rPr>
        <w:t xml:space="preserve">ות בגן-הילדים עד גיל 65. אמרתי שעציוני השתמש במטבע הלשון "המורים שחוקים". </w:t>
      </w:r>
    </w:p>
    <w:p w14:paraId="0EC2A94F" w14:textId="77777777" w:rsidR="00000000" w:rsidRDefault="009432B4">
      <w:pPr>
        <w:pStyle w:val="a"/>
        <w:ind w:firstLine="720"/>
        <w:rPr>
          <w:rFonts w:hint="cs"/>
          <w:rtl/>
        </w:rPr>
      </w:pPr>
    </w:p>
    <w:p w14:paraId="5CE604D4" w14:textId="77777777" w:rsidR="00000000" w:rsidRDefault="009432B4">
      <w:pPr>
        <w:pStyle w:val="a"/>
        <w:ind w:firstLine="720"/>
        <w:rPr>
          <w:rFonts w:hint="cs"/>
          <w:rtl/>
        </w:rPr>
      </w:pPr>
      <w:r>
        <w:rPr>
          <w:rFonts w:hint="cs"/>
          <w:rtl/>
        </w:rPr>
        <w:t>ואני שואלת אותך, אדוני היושב-ראש, איך יכול להיות שמורה או גננת יעמדו בפני כיתה, 40 תלמידים בכיתה, וירצו שהן יהיו עדיין מאוד עירניות,  מאוד מחדשות, וירצו שהן יקשיבו ל-40  זאטוטים, כ</w:t>
      </w:r>
      <w:r>
        <w:rPr>
          <w:rFonts w:hint="cs"/>
          <w:rtl/>
        </w:rPr>
        <w:t>שיש להם 40 זוגות הורים מאחוריהם. איך אפשר ללמד? בוודאי אי-אפשר לחנך עם 40 ילד בכיתה.</w:t>
      </w:r>
    </w:p>
    <w:p w14:paraId="7F541DA4" w14:textId="77777777" w:rsidR="00000000" w:rsidRDefault="009432B4">
      <w:pPr>
        <w:pStyle w:val="a"/>
        <w:ind w:firstLine="720"/>
        <w:rPr>
          <w:rFonts w:hint="cs"/>
          <w:rtl/>
        </w:rPr>
      </w:pPr>
    </w:p>
    <w:p w14:paraId="59021A9B" w14:textId="77777777" w:rsidR="00000000" w:rsidRDefault="009432B4">
      <w:pPr>
        <w:pStyle w:val="a"/>
        <w:ind w:firstLine="720"/>
        <w:rPr>
          <w:rFonts w:hint="cs"/>
          <w:rtl/>
        </w:rPr>
      </w:pPr>
      <w:r>
        <w:rPr>
          <w:rFonts w:hint="cs"/>
          <w:rtl/>
        </w:rPr>
        <w:t xml:space="preserve">גברתי השרה, מערכת החינוך לא תשביח את עצמה - ואני לא מקנאה בך בתפקיד הקשה שמוטל עלייך, אני חושבת שזה אחד התפקידים הכי קשים, אולי התיק הכי קשה שמוטל על שר במדינת ישראל -   </w:t>
      </w:r>
      <w:r>
        <w:rPr>
          <w:rFonts w:hint="cs"/>
          <w:rtl/>
        </w:rPr>
        <w:t>מערכת החינוך לא תשביח את עצמה אם לא יהיו לה מורים טובים. חלקם מצוינים, חלקם טובים מאוד, אבל חלקם לא טובים. אלה שאינם טובים או אלה שטובים אבל אומרים בגיל 45: אהבתי את אדוני, אינני רוצה יותר לעמוד בפני הכיתה, אינני יכול יותר - מוכרחים להביא לידי מצב שיהיו מר</w:t>
      </w:r>
      <w:r>
        <w:rPr>
          <w:rFonts w:hint="cs"/>
          <w:rtl/>
        </w:rPr>
        <w:t xml:space="preserve">כזי הסבה למורים. בעולם מדברים על קריירה שנייה, מדברים על קריירה שלישית, ורק על מורה נגזר גורלו לעמוד בפני כיתה עם 40 תלמידים עד גיל 65. </w:t>
      </w:r>
    </w:p>
    <w:p w14:paraId="40C39A3B" w14:textId="77777777" w:rsidR="00000000" w:rsidRDefault="009432B4">
      <w:pPr>
        <w:pStyle w:val="a"/>
        <w:ind w:firstLine="720"/>
        <w:rPr>
          <w:rFonts w:hint="cs"/>
          <w:rtl/>
        </w:rPr>
      </w:pPr>
    </w:p>
    <w:p w14:paraId="2B008ED2" w14:textId="77777777" w:rsidR="00000000" w:rsidRDefault="009432B4">
      <w:pPr>
        <w:pStyle w:val="a"/>
        <w:ind w:firstLine="720"/>
        <w:rPr>
          <w:rFonts w:hint="cs"/>
          <w:rtl/>
        </w:rPr>
      </w:pPr>
      <w:r>
        <w:rPr>
          <w:rFonts w:hint="cs"/>
          <w:rtl/>
        </w:rPr>
        <w:t xml:space="preserve">אם יש משהו, גברתי השרה, שאפשר להציע לך, זה שאת תשבי עם שר האוצר ושר האוצר יבין שלפחות כל שנה 5,000 מורים מוכרחים לצאת </w:t>
      </w:r>
      <w:r>
        <w:rPr>
          <w:rFonts w:hint="cs"/>
          <w:rtl/>
        </w:rPr>
        <w:t>מן המערכת באופן מכובד. המכובדות הזאת תבוא לידי ביטוי על-ידי זה שהמורה  יסב את מקצועו. הוא לא ילך בדרך אחרת, ואת לא תנצחי את ארגוני המורים, תאמיני לי, מניסיון אני אומרת לך. אני גם יודעת שניסית. זו עבודה בעייתית מאין כמוה. נכון, יש לאפשר להם לצאת בדרך מכובדת</w:t>
      </w:r>
      <w:r>
        <w:rPr>
          <w:rFonts w:hint="cs"/>
          <w:rtl/>
        </w:rPr>
        <w:t xml:space="preserve"> למקצועות אחרים על-ידי הסבתם למקצוע אחר, והם יכולים לעשות את זה מצוין.</w:t>
      </w:r>
    </w:p>
    <w:p w14:paraId="4F73C968" w14:textId="77777777" w:rsidR="00000000" w:rsidRDefault="009432B4">
      <w:pPr>
        <w:pStyle w:val="a"/>
        <w:ind w:firstLine="720"/>
        <w:rPr>
          <w:rFonts w:hint="cs"/>
          <w:rtl/>
        </w:rPr>
      </w:pPr>
    </w:p>
    <w:p w14:paraId="280280AF" w14:textId="77777777" w:rsidR="00000000" w:rsidRDefault="009432B4">
      <w:pPr>
        <w:pStyle w:val="a"/>
        <w:ind w:firstLine="720"/>
        <w:rPr>
          <w:rFonts w:hint="cs"/>
          <w:rtl/>
        </w:rPr>
      </w:pPr>
      <w:r>
        <w:rPr>
          <w:rFonts w:hint="cs"/>
          <w:rtl/>
        </w:rPr>
        <w:t>הדבר השני, העובדה שדוח-עציוני, לצערי הרב, שכב כאבן שאין לה הופכין - אדוני יושב-ראש ועדת החינוך של הכנסת, אני מציעה לך שוב לעלעל בדוח החשוב הזה, שגם כן קם אחרי שהמורים שוב שבתו ושוב זעק</w:t>
      </w:r>
      <w:r>
        <w:rPr>
          <w:rFonts w:hint="cs"/>
          <w:rtl/>
        </w:rPr>
        <w:t xml:space="preserve">ו, שהרי הם לא קיבלו אף פעם כשהם לא שבתו ולא זעקו, גם את האמת הזאת צריך להגיד פעם אחר פעם </w:t>
      </w:r>
      <w:r>
        <w:rPr>
          <w:rtl/>
        </w:rPr>
        <w:t>–</w:t>
      </w:r>
      <w:r>
        <w:rPr>
          <w:rFonts w:hint="cs"/>
          <w:rtl/>
        </w:rPr>
        <w:t xml:space="preserve"> אני מציעה לך לעלעל שם בדף המרכזי המדבר בעצם על שני דברים. </w:t>
      </w:r>
    </w:p>
    <w:p w14:paraId="030F949E" w14:textId="77777777" w:rsidR="00000000" w:rsidRDefault="009432B4">
      <w:pPr>
        <w:pStyle w:val="a"/>
        <w:ind w:firstLine="0"/>
        <w:rPr>
          <w:rFonts w:hint="cs"/>
          <w:rtl/>
        </w:rPr>
      </w:pPr>
    </w:p>
    <w:p w14:paraId="07C5191D" w14:textId="77777777" w:rsidR="00000000" w:rsidRDefault="009432B4">
      <w:pPr>
        <w:pStyle w:val="a"/>
        <w:ind w:firstLine="720"/>
        <w:rPr>
          <w:rFonts w:hint="cs"/>
          <w:rtl/>
        </w:rPr>
      </w:pPr>
      <w:r>
        <w:rPr>
          <w:rFonts w:hint="cs"/>
          <w:rtl/>
        </w:rPr>
        <w:t>1. מספר התלמידים בכיתה - נורא פשוט, אי-אפשר ללמד. כל מי שעמד בפני כיתה יודע שאי-אפשר לחנך, בוודאי אי-אפשר</w:t>
      </w:r>
      <w:r>
        <w:rPr>
          <w:rFonts w:hint="cs"/>
          <w:rtl/>
        </w:rPr>
        <w:t xml:space="preserve"> ללמד כיתה כל כך גדולה, כשמעמדו של המורה שחוק, כשההורים בעצם מנהלים במרבית המקרים את בית-הספר, והם מקבלים גיבוי מוחלט מהמערכת הסביבתית. </w:t>
      </w:r>
    </w:p>
    <w:p w14:paraId="2F612B5B" w14:textId="77777777" w:rsidR="00000000" w:rsidRDefault="009432B4">
      <w:pPr>
        <w:pStyle w:val="a"/>
        <w:ind w:firstLine="720"/>
        <w:rPr>
          <w:rFonts w:hint="cs"/>
          <w:rtl/>
        </w:rPr>
      </w:pPr>
    </w:p>
    <w:p w14:paraId="3DC906E9" w14:textId="77777777" w:rsidR="00000000" w:rsidRDefault="009432B4">
      <w:pPr>
        <w:pStyle w:val="a"/>
        <w:ind w:firstLine="720"/>
        <w:rPr>
          <w:rFonts w:hint="cs"/>
          <w:rtl/>
        </w:rPr>
      </w:pPr>
      <w:r>
        <w:rPr>
          <w:rFonts w:hint="cs"/>
          <w:rtl/>
        </w:rPr>
        <w:t xml:space="preserve">ובכן, תרצו, דיברנו על שלושה צירים: תלמיד. אם אנחנו לא נדבר על מספר תלמידים בכיתה - בכל שנה צריכה שרת החינוך לתבוע משר </w:t>
      </w:r>
      <w:r>
        <w:rPr>
          <w:rFonts w:hint="cs"/>
          <w:rtl/>
        </w:rPr>
        <w:t>האוצר, שבאופן מדורג - כי זה עולה הרבה מאוד כסף. אף שר חינוך לא הצליח בזה, אין שום סיכוי שגם השרה הזאת תצליח בזה, אבל היא כן תצליח אם היא תוכל לדרוש ממנו שהדבר הזה ייעשה בהדרגה: הורדת מספר התלמידים בכיתה. לא להתחיל בכל הכיתות. להתחיל בכיתות היסוד, כיתה א' כ</w:t>
      </w:r>
      <w:r>
        <w:rPr>
          <w:rFonts w:hint="cs"/>
          <w:rtl/>
        </w:rPr>
        <w:t xml:space="preserve">משל, בשנה אחת, לאחר מכן כיתה ב', לאחר מכן כיתה ג'. </w:t>
      </w:r>
    </w:p>
    <w:p w14:paraId="641AE076" w14:textId="77777777" w:rsidR="00000000" w:rsidRDefault="009432B4">
      <w:pPr>
        <w:pStyle w:val="a"/>
        <w:ind w:firstLine="720"/>
        <w:rPr>
          <w:rFonts w:hint="cs"/>
          <w:rtl/>
        </w:rPr>
      </w:pPr>
    </w:p>
    <w:p w14:paraId="7621FFDB" w14:textId="77777777" w:rsidR="00000000" w:rsidRDefault="009432B4">
      <w:pPr>
        <w:pStyle w:val="a"/>
        <w:rPr>
          <w:rFonts w:hint="cs"/>
          <w:rtl/>
        </w:rPr>
      </w:pPr>
      <w:r>
        <w:rPr>
          <w:rFonts w:hint="cs"/>
          <w:rtl/>
        </w:rPr>
        <w:t>למה אני חושבת, גברתי השרה, שחטיבות הביניים אינן הבעיה, אף-על-פי שהמבנה הוא בעייתי מאין כמוהו? מפני שאת הרי יודעת שמבחני הקריאה הללו שנעשו, מבחני הבנת הקריאה לא נעשים בחטיבות הביניים, הם נעשים כבר בגיל הר</w:t>
      </w:r>
      <w:r>
        <w:rPr>
          <w:rFonts w:hint="cs"/>
          <w:rtl/>
        </w:rPr>
        <w:t xml:space="preserve">ך, ובגיל הרך אנחנו כבר יודעים שיש שם כישלונות לא מעטים.      </w:t>
      </w:r>
    </w:p>
    <w:p w14:paraId="11617178" w14:textId="77777777" w:rsidR="00000000" w:rsidRDefault="009432B4">
      <w:pPr>
        <w:pStyle w:val="a"/>
        <w:rPr>
          <w:rFonts w:hint="cs"/>
          <w:rtl/>
        </w:rPr>
      </w:pPr>
    </w:p>
    <w:p w14:paraId="624AB446" w14:textId="77777777" w:rsidR="00000000" w:rsidRDefault="009432B4">
      <w:pPr>
        <w:pStyle w:val="a"/>
        <w:rPr>
          <w:rFonts w:hint="cs"/>
          <w:rtl/>
        </w:rPr>
      </w:pPr>
      <w:r>
        <w:rPr>
          <w:rFonts w:hint="cs"/>
          <w:rtl/>
        </w:rPr>
        <w:t>אני גם חושבת שמערכת החינוך איננה חסרה בשום אופן תוכניות לימוד. תוכניות הלימוד מצויות למכביר. גם שמעתי אותך לא מעט פעמים יוצאת בתוכניות חדשות לבקרים. אני חושבת ששר חינוך, עד שהוא משפיע ברמת תלמי</w:t>
      </w:r>
      <w:r>
        <w:rPr>
          <w:rFonts w:hint="cs"/>
          <w:rtl/>
        </w:rPr>
        <w:t xml:space="preserve">ד, לוקח לו המון המון שנים והמון המון זמן. </w:t>
      </w:r>
    </w:p>
    <w:p w14:paraId="66F2DDA9" w14:textId="77777777" w:rsidR="00000000" w:rsidRDefault="009432B4">
      <w:pPr>
        <w:pStyle w:val="a"/>
        <w:rPr>
          <w:rFonts w:hint="cs"/>
          <w:rtl/>
        </w:rPr>
      </w:pPr>
    </w:p>
    <w:p w14:paraId="0E2E7C62" w14:textId="77777777" w:rsidR="00000000" w:rsidRDefault="009432B4">
      <w:pPr>
        <w:pStyle w:val="a"/>
        <w:rPr>
          <w:rFonts w:hint="cs"/>
          <w:rtl/>
        </w:rPr>
      </w:pPr>
      <w:r>
        <w:rPr>
          <w:rFonts w:hint="cs"/>
          <w:rtl/>
        </w:rPr>
        <w:t xml:space="preserve">גברתי השרה, אם יש משהו שמערכת החינוך זקוקה לו זה יציבות, שקט, ולא כל שבוע לצאת בתרועה עם תוכניות חדשות, שהם אולי תקשורתיות, על חלקן כותבים, אבל הרי את יודעת כמוני שעד ששר משפיע ברמת תלמיד לוקח לו הרבה מאוד שנים, </w:t>
      </w:r>
      <w:r>
        <w:rPr>
          <w:rFonts w:hint="cs"/>
          <w:rtl/>
        </w:rPr>
        <w:t xml:space="preserve">אם בכלל. וכדי שהמערכות, או תרצי, התוכניות, תיבדקנה, השקט והיציבות והבדיקה צריכים דווקא להיעשות בתוכניות שכתובות ממילא במערכת.  </w:t>
      </w:r>
    </w:p>
    <w:p w14:paraId="286662DE" w14:textId="77777777" w:rsidR="00000000" w:rsidRDefault="009432B4">
      <w:pPr>
        <w:pStyle w:val="a"/>
        <w:rPr>
          <w:rFonts w:hint="cs"/>
          <w:rtl/>
        </w:rPr>
      </w:pPr>
    </w:p>
    <w:p w14:paraId="7AEB9904" w14:textId="77777777" w:rsidR="00000000" w:rsidRDefault="009432B4">
      <w:pPr>
        <w:pStyle w:val="a"/>
        <w:rPr>
          <w:rFonts w:hint="cs"/>
          <w:rtl/>
        </w:rPr>
      </w:pPr>
      <w:r>
        <w:rPr>
          <w:rFonts w:hint="cs"/>
          <w:rtl/>
        </w:rPr>
        <w:t xml:space="preserve">ובכן, אדוני היושב-ראש, אני רוצה לסכם את דברי ולומר: אינני משוכנעת שוועדת החקירה שחבר הכנסת דוד לוי הולך להציע, וגם אנוכי, תהיה </w:t>
      </w:r>
      <w:r>
        <w:rPr>
          <w:rFonts w:hint="cs"/>
          <w:rtl/>
        </w:rPr>
        <w:t>אבן הדרך של הממשלה הזאת. בכלל, אני לא רוצה להקניט. אגב, אינני חושבת שרק השרה הזאת אשמה במה שקרה. מי שאומר את זה, אומר דברים שטחיים. אבל השרה הזאת בכל זאת כבר שנתיים וחצי במערכת, וגם היא אמרה ביושר שהיא יודעת שמערכת החינוך במצב קשה. אם זה כך, למה חיכינו לדו</w:t>
      </w:r>
      <w:r>
        <w:rPr>
          <w:rFonts w:hint="cs"/>
          <w:rtl/>
        </w:rPr>
        <w:t>ח? למה לא היתה הדרמה לפני הדוח?</w:t>
      </w:r>
    </w:p>
    <w:p w14:paraId="3B5A1B66" w14:textId="77777777" w:rsidR="00000000" w:rsidRDefault="009432B4">
      <w:pPr>
        <w:pStyle w:val="a"/>
        <w:rPr>
          <w:rFonts w:hint="cs"/>
          <w:rtl/>
        </w:rPr>
      </w:pPr>
    </w:p>
    <w:p w14:paraId="0AD9F618" w14:textId="77777777" w:rsidR="00000000" w:rsidRDefault="009432B4">
      <w:pPr>
        <w:pStyle w:val="a"/>
        <w:rPr>
          <w:rFonts w:hint="cs"/>
          <w:rtl/>
        </w:rPr>
      </w:pPr>
      <w:r>
        <w:rPr>
          <w:rFonts w:hint="cs"/>
          <w:rtl/>
        </w:rPr>
        <w:t>ובכן, אני מציעה שוועדת החקירה שהכנסת תקים, אני מקווה, היום, לא תטפול את האשמה לא על שרת החינוך הזאת, ולא על מי שלפניה ולא על קודמיה, אבל אני הייתי מאוד רוצה שהיא תמקד את תשומת הלב דווקא במי שחדשות לבקרים מנסה לקצץ במערכת הז</w:t>
      </w:r>
      <w:r>
        <w:rPr>
          <w:rFonts w:hint="cs"/>
          <w:rtl/>
        </w:rPr>
        <w:t>את, לא רק בכסף.</w:t>
      </w:r>
    </w:p>
    <w:p w14:paraId="66C2A89E" w14:textId="77777777" w:rsidR="00000000" w:rsidRDefault="009432B4">
      <w:pPr>
        <w:pStyle w:val="a"/>
        <w:ind w:firstLine="0"/>
        <w:rPr>
          <w:rFonts w:hint="cs"/>
          <w:rtl/>
        </w:rPr>
      </w:pPr>
    </w:p>
    <w:p w14:paraId="54CBB48D" w14:textId="77777777" w:rsidR="00000000" w:rsidRDefault="009432B4">
      <w:pPr>
        <w:pStyle w:val="a"/>
        <w:rPr>
          <w:rFonts w:hint="cs"/>
          <w:rtl/>
        </w:rPr>
      </w:pPr>
      <w:r>
        <w:rPr>
          <w:rFonts w:hint="cs"/>
          <w:rtl/>
        </w:rPr>
        <w:t>אני לא מאלה שחושבים שרק כסף עושה חינוך. בישראל אין בעיה של השקעה של כסף פר תלמיד, יש בעיה של תוצר מול השקעה. אני מציעה לשים לב לדבר הזה. עם זאת, אני יודעת שהאוצר הציק לא מעט גם לשרת החינוך הזאת ולשרי החינוך לדורותיהם בזה שהוא התערב התערבות</w:t>
      </w:r>
      <w:r>
        <w:rPr>
          <w:rFonts w:hint="cs"/>
          <w:rtl/>
        </w:rPr>
        <w:t xml:space="preserve"> בוטה בניסיונות לשקם את המערכת, והבעיה לא תמיד היתה כספית.</w:t>
      </w:r>
    </w:p>
    <w:p w14:paraId="25DA686E" w14:textId="77777777" w:rsidR="00000000" w:rsidRDefault="009432B4">
      <w:pPr>
        <w:pStyle w:val="a"/>
        <w:ind w:firstLine="0"/>
        <w:rPr>
          <w:rFonts w:hint="cs"/>
          <w:rtl/>
        </w:rPr>
      </w:pPr>
    </w:p>
    <w:p w14:paraId="46E50A52" w14:textId="77777777" w:rsidR="00000000" w:rsidRDefault="009432B4">
      <w:pPr>
        <w:pStyle w:val="a"/>
        <w:ind w:firstLine="0"/>
        <w:rPr>
          <w:rFonts w:hint="cs"/>
          <w:rtl/>
        </w:rPr>
      </w:pPr>
      <w:r>
        <w:rPr>
          <w:rFonts w:hint="cs"/>
          <w:rtl/>
        </w:rPr>
        <w:tab/>
        <w:t>לפיכך, טוב יעשה הבית אם ימקד את ועדת הבדיקה הזאת, או החקירה הזאת, לא לטפול על אף אחד את האשמה, כולנו אשמים. דבר אחד חשוב, שהדוח הזה יבוא לפני הכנסת, ולאחר שנאמץ אותו, נישבע שכולנו נוציא אותו מן ה</w:t>
      </w:r>
      <w:r>
        <w:rPr>
          <w:rFonts w:hint="cs"/>
          <w:rtl/>
        </w:rPr>
        <w:t>כוח אל הפועל. תודה רבה.</w:t>
      </w:r>
    </w:p>
    <w:p w14:paraId="5BC9B4C5" w14:textId="77777777" w:rsidR="00000000" w:rsidRDefault="009432B4">
      <w:pPr>
        <w:pStyle w:val="a"/>
        <w:ind w:firstLine="0"/>
        <w:rPr>
          <w:rFonts w:hint="cs"/>
          <w:rtl/>
        </w:rPr>
      </w:pPr>
    </w:p>
    <w:p w14:paraId="6428C042" w14:textId="77777777" w:rsidR="00000000" w:rsidRDefault="009432B4">
      <w:pPr>
        <w:pStyle w:val="ad"/>
        <w:rPr>
          <w:rtl/>
        </w:rPr>
      </w:pPr>
      <w:r>
        <w:rPr>
          <w:rtl/>
        </w:rPr>
        <w:t>היו"ר יולי-יואל אדלשטיין:</w:t>
      </w:r>
    </w:p>
    <w:p w14:paraId="0A6483E3" w14:textId="77777777" w:rsidR="00000000" w:rsidRDefault="009432B4">
      <w:pPr>
        <w:pStyle w:val="a"/>
        <w:rPr>
          <w:rtl/>
        </w:rPr>
      </w:pPr>
    </w:p>
    <w:p w14:paraId="4D24621F" w14:textId="77777777" w:rsidR="00000000" w:rsidRDefault="009432B4">
      <w:pPr>
        <w:pStyle w:val="a"/>
        <w:rPr>
          <w:rFonts w:hint="cs"/>
          <w:rtl/>
        </w:rPr>
      </w:pPr>
      <w:r>
        <w:rPr>
          <w:rFonts w:hint="cs"/>
          <w:rtl/>
        </w:rPr>
        <w:t>תודה לחברת הכנסת דליה איציק. תשיב שרת החינוך.</w:t>
      </w:r>
    </w:p>
    <w:p w14:paraId="07D5241E" w14:textId="77777777" w:rsidR="00000000" w:rsidRDefault="009432B4">
      <w:pPr>
        <w:pStyle w:val="a"/>
        <w:rPr>
          <w:rFonts w:hint="cs"/>
          <w:rtl/>
        </w:rPr>
      </w:pPr>
    </w:p>
    <w:p w14:paraId="16D7591C" w14:textId="77777777" w:rsidR="00000000" w:rsidRDefault="009432B4">
      <w:pPr>
        <w:pStyle w:val="ac"/>
        <w:rPr>
          <w:rtl/>
        </w:rPr>
      </w:pPr>
      <w:r>
        <w:rPr>
          <w:rFonts w:hint="eastAsia"/>
          <w:rtl/>
        </w:rPr>
        <w:t>שרת</w:t>
      </w:r>
      <w:r>
        <w:rPr>
          <w:rtl/>
        </w:rPr>
        <w:t xml:space="preserve"> החינוך, התרבות והספורט לימור לבנת:</w:t>
      </w:r>
    </w:p>
    <w:p w14:paraId="5E824237" w14:textId="77777777" w:rsidR="00000000" w:rsidRDefault="009432B4">
      <w:pPr>
        <w:pStyle w:val="a"/>
        <w:rPr>
          <w:rFonts w:hint="cs"/>
          <w:rtl/>
        </w:rPr>
      </w:pPr>
    </w:p>
    <w:p w14:paraId="463316EA" w14:textId="77777777" w:rsidR="00000000" w:rsidRDefault="009432B4">
      <w:pPr>
        <w:pStyle w:val="a"/>
        <w:rPr>
          <w:rFonts w:hint="cs"/>
          <w:rtl/>
        </w:rPr>
      </w:pPr>
      <w:r>
        <w:rPr>
          <w:rFonts w:hint="cs"/>
          <w:rtl/>
        </w:rPr>
        <w:t>אני רוצה לענות על הכול ביחד.</w:t>
      </w:r>
    </w:p>
    <w:p w14:paraId="3102EE2B" w14:textId="77777777" w:rsidR="00000000" w:rsidRDefault="009432B4">
      <w:pPr>
        <w:pStyle w:val="a"/>
        <w:rPr>
          <w:rFonts w:hint="cs"/>
          <w:rtl/>
        </w:rPr>
      </w:pPr>
    </w:p>
    <w:p w14:paraId="5877B552" w14:textId="77777777" w:rsidR="00000000" w:rsidRDefault="009432B4">
      <w:pPr>
        <w:pStyle w:val="ad"/>
        <w:rPr>
          <w:rtl/>
        </w:rPr>
      </w:pPr>
      <w:r>
        <w:rPr>
          <w:rtl/>
        </w:rPr>
        <w:t>היו"ר יולי-יואל אדלשטיין:</w:t>
      </w:r>
    </w:p>
    <w:p w14:paraId="0373F27E" w14:textId="77777777" w:rsidR="00000000" w:rsidRDefault="009432B4">
      <w:pPr>
        <w:pStyle w:val="a"/>
        <w:rPr>
          <w:rtl/>
        </w:rPr>
      </w:pPr>
    </w:p>
    <w:p w14:paraId="122A8E3D" w14:textId="77777777" w:rsidR="00000000" w:rsidRDefault="009432B4">
      <w:pPr>
        <w:pStyle w:val="a"/>
        <w:rPr>
          <w:rFonts w:hint="cs"/>
          <w:rtl/>
        </w:rPr>
      </w:pPr>
      <w:r>
        <w:rPr>
          <w:rFonts w:hint="cs"/>
          <w:rtl/>
        </w:rPr>
        <w:t>את בטוחה שאת רוצה להשיב על שתי ההצעות ביחד?</w:t>
      </w:r>
    </w:p>
    <w:p w14:paraId="059F7210" w14:textId="77777777" w:rsidR="00000000" w:rsidRDefault="009432B4">
      <w:pPr>
        <w:pStyle w:val="a"/>
        <w:rPr>
          <w:rFonts w:hint="cs"/>
          <w:rtl/>
        </w:rPr>
      </w:pPr>
    </w:p>
    <w:p w14:paraId="50E77041" w14:textId="77777777" w:rsidR="00000000" w:rsidRDefault="009432B4">
      <w:pPr>
        <w:pStyle w:val="ac"/>
        <w:rPr>
          <w:rtl/>
        </w:rPr>
      </w:pPr>
      <w:r>
        <w:rPr>
          <w:rFonts w:hint="eastAsia"/>
          <w:rtl/>
        </w:rPr>
        <w:t>שרת</w:t>
      </w:r>
      <w:r>
        <w:rPr>
          <w:rtl/>
        </w:rPr>
        <w:t xml:space="preserve"> החינוך, התר</w:t>
      </w:r>
      <w:r>
        <w:rPr>
          <w:rtl/>
        </w:rPr>
        <w:t>בות והספורט לימור לבנת:</w:t>
      </w:r>
    </w:p>
    <w:p w14:paraId="59CA6067" w14:textId="77777777" w:rsidR="00000000" w:rsidRDefault="009432B4">
      <w:pPr>
        <w:pStyle w:val="a"/>
        <w:rPr>
          <w:rFonts w:hint="cs"/>
          <w:rtl/>
        </w:rPr>
      </w:pPr>
    </w:p>
    <w:p w14:paraId="43E133BF" w14:textId="77777777" w:rsidR="00000000" w:rsidRDefault="009432B4">
      <w:pPr>
        <w:pStyle w:val="a"/>
        <w:rPr>
          <w:rFonts w:hint="cs"/>
          <w:rtl/>
        </w:rPr>
      </w:pPr>
      <w:r>
        <w:rPr>
          <w:rFonts w:hint="cs"/>
          <w:rtl/>
        </w:rPr>
        <w:t>כן. כן.</w:t>
      </w:r>
    </w:p>
    <w:p w14:paraId="318B088B" w14:textId="77777777" w:rsidR="00000000" w:rsidRDefault="009432B4">
      <w:pPr>
        <w:pStyle w:val="a"/>
        <w:rPr>
          <w:rFonts w:hint="cs"/>
          <w:rtl/>
        </w:rPr>
      </w:pPr>
    </w:p>
    <w:p w14:paraId="3DD39463" w14:textId="77777777" w:rsidR="00000000" w:rsidRDefault="009432B4">
      <w:pPr>
        <w:pStyle w:val="ad"/>
        <w:rPr>
          <w:rtl/>
        </w:rPr>
      </w:pPr>
      <w:r>
        <w:rPr>
          <w:rtl/>
        </w:rPr>
        <w:t>היו"ר יולי-יואל אדלשטיין:</w:t>
      </w:r>
    </w:p>
    <w:p w14:paraId="78F07646" w14:textId="77777777" w:rsidR="00000000" w:rsidRDefault="009432B4">
      <w:pPr>
        <w:pStyle w:val="a"/>
        <w:rPr>
          <w:rtl/>
        </w:rPr>
      </w:pPr>
    </w:p>
    <w:p w14:paraId="3BF6533E" w14:textId="77777777" w:rsidR="00000000" w:rsidRDefault="009432B4">
      <w:pPr>
        <w:pStyle w:val="a"/>
        <w:rPr>
          <w:rFonts w:hint="cs"/>
          <w:rtl/>
        </w:rPr>
      </w:pPr>
      <w:r>
        <w:rPr>
          <w:rFonts w:hint="cs"/>
          <w:rtl/>
        </w:rPr>
        <w:t>זכותך.</w:t>
      </w:r>
    </w:p>
    <w:p w14:paraId="73E43614" w14:textId="77777777" w:rsidR="00000000" w:rsidRDefault="009432B4">
      <w:pPr>
        <w:pStyle w:val="a"/>
        <w:rPr>
          <w:rFonts w:hint="cs"/>
          <w:rtl/>
        </w:rPr>
      </w:pPr>
      <w:r>
        <w:rPr>
          <w:rFonts w:hint="cs"/>
          <w:rtl/>
        </w:rPr>
        <w:t xml:space="preserve"> </w:t>
      </w:r>
    </w:p>
    <w:p w14:paraId="14FBA530" w14:textId="77777777" w:rsidR="00000000" w:rsidRDefault="009432B4">
      <w:pPr>
        <w:pStyle w:val="Subject"/>
        <w:rPr>
          <w:rFonts w:hint="cs"/>
          <w:rtl/>
        </w:rPr>
      </w:pPr>
    </w:p>
    <w:p w14:paraId="14FCE919" w14:textId="77777777" w:rsidR="00000000" w:rsidRDefault="009432B4">
      <w:pPr>
        <w:pStyle w:val="a"/>
        <w:rPr>
          <w:rFonts w:hint="cs"/>
          <w:rtl/>
        </w:rPr>
      </w:pPr>
    </w:p>
    <w:p w14:paraId="45872292" w14:textId="77777777" w:rsidR="00000000" w:rsidRDefault="009432B4">
      <w:pPr>
        <w:pStyle w:val="Subject"/>
        <w:rPr>
          <w:rFonts w:hint="cs"/>
          <w:rtl/>
        </w:rPr>
      </w:pPr>
      <w:bookmarkStart w:id="253" w:name="CS13551FI0013551T09_07_2003_14_29_47"/>
      <w:bookmarkStart w:id="254" w:name="_Toc45934719"/>
      <w:bookmarkStart w:id="255" w:name="_Toc76385237"/>
      <w:bookmarkEnd w:id="253"/>
      <w:r>
        <w:rPr>
          <w:rFonts w:hint="cs"/>
          <w:rtl/>
        </w:rPr>
        <w:t>הצעה לסדר-היום</w:t>
      </w:r>
      <w:bookmarkEnd w:id="254"/>
      <w:bookmarkEnd w:id="255"/>
    </w:p>
    <w:p w14:paraId="6C46279C" w14:textId="77777777" w:rsidR="00000000" w:rsidRDefault="009432B4">
      <w:pPr>
        <w:pStyle w:val="Subject"/>
        <w:rPr>
          <w:rFonts w:hint="cs"/>
          <w:rtl/>
        </w:rPr>
      </w:pPr>
      <w:bookmarkStart w:id="256" w:name="_Toc45934720"/>
      <w:bookmarkStart w:id="257" w:name="_Toc76385238"/>
      <w:r>
        <w:rPr>
          <w:rFonts w:hint="cs"/>
          <w:rtl/>
        </w:rPr>
        <w:t>הצורך ב</w:t>
      </w:r>
      <w:r>
        <w:rPr>
          <w:rtl/>
        </w:rPr>
        <w:t xml:space="preserve">הקמת ועדת חקירה פרלמנטרית </w:t>
      </w:r>
      <w:r>
        <w:rPr>
          <w:rFonts w:hint="cs"/>
          <w:rtl/>
        </w:rPr>
        <w:t>בנושא ממצאי הדוח על החינוך בישראל</w:t>
      </w:r>
      <w:bookmarkEnd w:id="256"/>
      <w:bookmarkEnd w:id="257"/>
    </w:p>
    <w:p w14:paraId="5A6A6D14" w14:textId="77777777" w:rsidR="00000000" w:rsidRDefault="009432B4">
      <w:pPr>
        <w:pStyle w:val="Subject"/>
        <w:rPr>
          <w:rFonts w:hint="cs"/>
          <w:rtl/>
        </w:rPr>
      </w:pPr>
    </w:p>
    <w:p w14:paraId="3FE77733" w14:textId="77777777" w:rsidR="00000000" w:rsidRDefault="009432B4">
      <w:pPr>
        <w:pStyle w:val="ad"/>
        <w:rPr>
          <w:rtl/>
        </w:rPr>
      </w:pPr>
      <w:r>
        <w:rPr>
          <w:rtl/>
        </w:rPr>
        <w:t>היו"ר יולי-יואל אדלשטיין:</w:t>
      </w:r>
    </w:p>
    <w:p w14:paraId="2DD4BEB0" w14:textId="77777777" w:rsidR="00000000" w:rsidRDefault="009432B4">
      <w:pPr>
        <w:pStyle w:val="a"/>
        <w:rPr>
          <w:rtl/>
        </w:rPr>
      </w:pPr>
    </w:p>
    <w:p w14:paraId="55A433A3" w14:textId="77777777" w:rsidR="00000000" w:rsidRDefault="009432B4">
      <w:pPr>
        <w:pStyle w:val="a"/>
        <w:rPr>
          <w:rFonts w:hint="cs"/>
          <w:rtl/>
        </w:rPr>
      </w:pPr>
      <w:r>
        <w:rPr>
          <w:rFonts w:hint="cs"/>
          <w:rtl/>
        </w:rPr>
        <w:t>אם כן, יעלה חבר הכנסת דוד לוי ויציע הצעה לסדר-היום מס' 960 - הצורך בהקמת ו</w:t>
      </w:r>
      <w:r>
        <w:rPr>
          <w:rFonts w:hint="cs"/>
          <w:rtl/>
        </w:rPr>
        <w:t>עדת חקירה פרלמנטרית בנושא ממצאי הדוח על החינוך בישראל. בבקשה, אדוני.</w:t>
      </w:r>
    </w:p>
    <w:p w14:paraId="175DDBEB" w14:textId="77777777" w:rsidR="00000000" w:rsidRDefault="009432B4">
      <w:pPr>
        <w:pStyle w:val="a"/>
        <w:rPr>
          <w:rFonts w:hint="cs"/>
          <w:rtl/>
        </w:rPr>
      </w:pPr>
    </w:p>
    <w:p w14:paraId="06CA88D6" w14:textId="77777777" w:rsidR="00000000" w:rsidRDefault="009432B4">
      <w:pPr>
        <w:pStyle w:val="Speaker"/>
        <w:rPr>
          <w:rtl/>
        </w:rPr>
      </w:pPr>
      <w:bookmarkStart w:id="258" w:name="FS000000536T09_07_2003_14_32_03"/>
      <w:bookmarkStart w:id="259" w:name="_Toc45934721"/>
      <w:bookmarkStart w:id="260" w:name="_Toc76385239"/>
      <w:bookmarkEnd w:id="258"/>
      <w:r>
        <w:rPr>
          <w:rFonts w:hint="eastAsia"/>
          <w:rtl/>
        </w:rPr>
        <w:t>דוד</w:t>
      </w:r>
      <w:r>
        <w:rPr>
          <w:rtl/>
        </w:rPr>
        <w:t xml:space="preserve"> לוי (הליכוד):</w:t>
      </w:r>
      <w:bookmarkEnd w:id="259"/>
      <w:bookmarkEnd w:id="260"/>
    </w:p>
    <w:p w14:paraId="22F031A4" w14:textId="77777777" w:rsidR="00000000" w:rsidRDefault="009432B4">
      <w:pPr>
        <w:pStyle w:val="a"/>
        <w:rPr>
          <w:rFonts w:hint="cs"/>
          <w:rtl/>
        </w:rPr>
      </w:pPr>
    </w:p>
    <w:p w14:paraId="73AD2762" w14:textId="77777777" w:rsidR="00000000" w:rsidRDefault="009432B4">
      <w:pPr>
        <w:pStyle w:val="a"/>
        <w:rPr>
          <w:rFonts w:hint="cs"/>
          <w:rtl/>
        </w:rPr>
      </w:pPr>
      <w:r>
        <w:rPr>
          <w:rFonts w:hint="cs"/>
          <w:rtl/>
        </w:rPr>
        <w:t>אדוני היושב-ראש, כנסת נכבדה, ויכוחים ומחלוקות בתחומים רבים בבית הזה ובציבור הם מנת חלקנו. הם נוגעים להשקפות עולם, ולכן אנחנו דנים לא אחת בהבדלים, בגישות השונות. לא אטע</w:t>
      </w:r>
      <w:r>
        <w:rPr>
          <w:rFonts w:hint="cs"/>
          <w:rtl/>
        </w:rPr>
        <w:t>ה אם אומר, שתחום החינוך הוא התחום שצריך, ואכן כך הוא, לאחד את כולנו כאזרחים, את כולנו כחברי הכנסת. זו בבת-עיננו. ומשום כך הוא גם לנגד עינינו, כי מדובר בילדינו, בדור ההמשך שלנו.</w:t>
      </w:r>
    </w:p>
    <w:p w14:paraId="54CCCD64" w14:textId="77777777" w:rsidR="00000000" w:rsidRDefault="009432B4">
      <w:pPr>
        <w:pStyle w:val="a"/>
        <w:rPr>
          <w:rFonts w:hint="cs"/>
          <w:rtl/>
        </w:rPr>
      </w:pPr>
    </w:p>
    <w:p w14:paraId="4FF059A8" w14:textId="77777777" w:rsidR="00000000" w:rsidRDefault="009432B4">
      <w:pPr>
        <w:pStyle w:val="a"/>
        <w:rPr>
          <w:rFonts w:hint="cs"/>
          <w:rtl/>
        </w:rPr>
      </w:pPr>
      <w:r>
        <w:rPr>
          <w:rFonts w:hint="cs"/>
          <w:rtl/>
        </w:rPr>
        <w:t xml:space="preserve">מה יהיה פרצופה של החברה שלנו בעתיד, האם כל מה שהושקע מאז הקמת המדינה, במאמצים </w:t>
      </w:r>
      <w:r>
        <w:rPr>
          <w:rFonts w:hint="cs"/>
          <w:rtl/>
        </w:rPr>
        <w:t xml:space="preserve">אדירים, שאין להם אח ורע בעולם, כדי להכין את המסגרת הזאת, כדי להכין את הכלים, מסגרת אשר התמודדה אל מול מבחנים ששום עם בעולם לא עמד בהם, של קליטת עלייה לדורותיה, של ילדים שבאו ממדינות שונות, ילדים המדברים שפות רבות, לאחד אותם במסגרת אחת, לתת להם - - - </w:t>
      </w:r>
    </w:p>
    <w:p w14:paraId="52AC6430" w14:textId="77777777" w:rsidR="00000000" w:rsidRDefault="009432B4">
      <w:pPr>
        <w:pStyle w:val="a"/>
        <w:rPr>
          <w:rFonts w:hint="cs"/>
          <w:rtl/>
        </w:rPr>
      </w:pPr>
    </w:p>
    <w:p w14:paraId="3A8C5D54" w14:textId="77777777" w:rsidR="00000000" w:rsidRDefault="009432B4">
      <w:pPr>
        <w:pStyle w:val="a"/>
        <w:rPr>
          <w:rFonts w:hint="cs"/>
          <w:rtl/>
        </w:rPr>
      </w:pPr>
      <w:r>
        <w:rPr>
          <w:rFonts w:hint="cs"/>
          <w:rtl/>
        </w:rPr>
        <w:t xml:space="preserve">אני </w:t>
      </w:r>
      <w:r>
        <w:rPr>
          <w:rFonts w:hint="cs"/>
          <w:rtl/>
        </w:rPr>
        <w:t>מבקש, אדוני היושב-ראש, עם כל הכבוד.</w:t>
      </w:r>
    </w:p>
    <w:p w14:paraId="35E53BD4" w14:textId="77777777" w:rsidR="00000000" w:rsidRDefault="009432B4">
      <w:pPr>
        <w:pStyle w:val="a"/>
        <w:rPr>
          <w:rFonts w:hint="cs"/>
          <w:rtl/>
        </w:rPr>
      </w:pPr>
    </w:p>
    <w:p w14:paraId="36350577" w14:textId="77777777" w:rsidR="00000000" w:rsidRDefault="009432B4">
      <w:pPr>
        <w:pStyle w:val="ad"/>
        <w:rPr>
          <w:rtl/>
        </w:rPr>
      </w:pPr>
      <w:r>
        <w:rPr>
          <w:rtl/>
        </w:rPr>
        <w:t>היו"ר יולי-יואל אדלשטיין:</w:t>
      </w:r>
    </w:p>
    <w:p w14:paraId="2B1F6AB7" w14:textId="77777777" w:rsidR="00000000" w:rsidRDefault="009432B4">
      <w:pPr>
        <w:pStyle w:val="a"/>
        <w:rPr>
          <w:rtl/>
        </w:rPr>
      </w:pPr>
    </w:p>
    <w:p w14:paraId="6F4DC911" w14:textId="77777777" w:rsidR="00000000" w:rsidRDefault="009432B4">
      <w:pPr>
        <w:pStyle w:val="a"/>
        <w:rPr>
          <w:rFonts w:hint="cs"/>
          <w:rtl/>
        </w:rPr>
      </w:pPr>
      <w:r>
        <w:rPr>
          <w:rFonts w:hint="cs"/>
          <w:rtl/>
        </w:rPr>
        <w:t>יושב-ראש ועדת החינוך.</w:t>
      </w:r>
    </w:p>
    <w:p w14:paraId="1627822C" w14:textId="77777777" w:rsidR="00000000" w:rsidRDefault="009432B4">
      <w:pPr>
        <w:pStyle w:val="a"/>
        <w:rPr>
          <w:rFonts w:hint="cs"/>
          <w:rtl/>
        </w:rPr>
      </w:pPr>
    </w:p>
    <w:p w14:paraId="04B9822B" w14:textId="77777777" w:rsidR="00000000" w:rsidRDefault="009432B4">
      <w:pPr>
        <w:pStyle w:val="SpeakerCon"/>
        <w:rPr>
          <w:rtl/>
        </w:rPr>
      </w:pPr>
      <w:bookmarkStart w:id="261" w:name="FS000000536T09_07_2003_14_36_02C"/>
      <w:bookmarkEnd w:id="261"/>
      <w:r>
        <w:rPr>
          <w:rtl/>
        </w:rPr>
        <w:t>דוד לוי (הליכוד):</w:t>
      </w:r>
    </w:p>
    <w:p w14:paraId="5BC3573A" w14:textId="77777777" w:rsidR="00000000" w:rsidRDefault="009432B4">
      <w:pPr>
        <w:pStyle w:val="a"/>
        <w:rPr>
          <w:rtl/>
        </w:rPr>
      </w:pPr>
    </w:p>
    <w:p w14:paraId="6FF64155" w14:textId="77777777" w:rsidR="00000000" w:rsidRDefault="009432B4">
      <w:pPr>
        <w:pStyle w:val="a"/>
        <w:rPr>
          <w:rFonts w:hint="cs"/>
          <w:rtl/>
        </w:rPr>
      </w:pPr>
      <w:r>
        <w:rPr>
          <w:rFonts w:hint="cs"/>
          <w:rtl/>
        </w:rPr>
        <w:t>אני מדבר דווקא על הכיוון השני.</w:t>
      </w:r>
    </w:p>
    <w:p w14:paraId="55353DFB" w14:textId="77777777" w:rsidR="00000000" w:rsidRDefault="009432B4">
      <w:pPr>
        <w:pStyle w:val="a"/>
        <w:rPr>
          <w:rFonts w:hint="cs"/>
          <w:rtl/>
        </w:rPr>
      </w:pPr>
    </w:p>
    <w:p w14:paraId="7697B9CC" w14:textId="77777777" w:rsidR="00000000" w:rsidRDefault="009432B4">
      <w:pPr>
        <w:pStyle w:val="ad"/>
        <w:rPr>
          <w:rtl/>
        </w:rPr>
      </w:pPr>
      <w:r>
        <w:rPr>
          <w:rtl/>
        </w:rPr>
        <w:t>היו"ר יולי-יואל אדלשטיין:</w:t>
      </w:r>
    </w:p>
    <w:p w14:paraId="35BFAB5D" w14:textId="77777777" w:rsidR="00000000" w:rsidRDefault="009432B4">
      <w:pPr>
        <w:pStyle w:val="a"/>
        <w:rPr>
          <w:rtl/>
        </w:rPr>
      </w:pPr>
    </w:p>
    <w:p w14:paraId="151DEA20" w14:textId="77777777" w:rsidR="00000000" w:rsidRDefault="009432B4">
      <w:pPr>
        <w:pStyle w:val="a"/>
        <w:rPr>
          <w:rFonts w:hint="cs"/>
          <w:rtl/>
        </w:rPr>
      </w:pPr>
      <w:r>
        <w:rPr>
          <w:rFonts w:hint="cs"/>
          <w:rtl/>
        </w:rPr>
        <w:t xml:space="preserve">אדוני המציע, תיכף נעשה סדר. אני מבקש לפזר את עמידת סיעת השינוי בפינה. יושב-ראש ועדת החינוך </w:t>
      </w:r>
      <w:r>
        <w:rPr>
          <w:rFonts w:hint="cs"/>
          <w:rtl/>
        </w:rPr>
        <w:t>בוודאי רוצה לשמוע את הדברים בתחום החינוך. הם חשובים לו.</w:t>
      </w:r>
    </w:p>
    <w:p w14:paraId="37AB9136" w14:textId="77777777" w:rsidR="00000000" w:rsidRDefault="009432B4">
      <w:pPr>
        <w:pStyle w:val="a"/>
        <w:rPr>
          <w:rFonts w:hint="cs"/>
          <w:rtl/>
        </w:rPr>
      </w:pPr>
    </w:p>
    <w:p w14:paraId="4BEE9850" w14:textId="77777777" w:rsidR="00000000" w:rsidRDefault="009432B4">
      <w:pPr>
        <w:pStyle w:val="SpeakerCon"/>
        <w:rPr>
          <w:rtl/>
        </w:rPr>
      </w:pPr>
      <w:bookmarkStart w:id="262" w:name="FS000000536T09_07_2003_14_38_52C"/>
      <w:bookmarkEnd w:id="262"/>
      <w:r>
        <w:rPr>
          <w:rtl/>
        </w:rPr>
        <w:t>דוד לוי (הליכוד):</w:t>
      </w:r>
    </w:p>
    <w:p w14:paraId="1B560AC8" w14:textId="77777777" w:rsidR="00000000" w:rsidRDefault="009432B4">
      <w:pPr>
        <w:pStyle w:val="a"/>
        <w:rPr>
          <w:rtl/>
        </w:rPr>
      </w:pPr>
    </w:p>
    <w:p w14:paraId="4EE86CB4" w14:textId="77777777" w:rsidR="00000000" w:rsidRDefault="009432B4">
      <w:pPr>
        <w:pStyle w:val="a"/>
        <w:rPr>
          <w:rFonts w:hint="cs"/>
          <w:rtl/>
        </w:rPr>
      </w:pPr>
      <w:r>
        <w:rPr>
          <w:rFonts w:hint="cs"/>
          <w:rtl/>
        </w:rPr>
        <w:t>לא התכוונתי לאגף הזה.</w:t>
      </w:r>
    </w:p>
    <w:p w14:paraId="459F0B42" w14:textId="77777777" w:rsidR="00000000" w:rsidRDefault="009432B4">
      <w:pPr>
        <w:pStyle w:val="a"/>
        <w:rPr>
          <w:rtl/>
        </w:rPr>
      </w:pPr>
    </w:p>
    <w:p w14:paraId="017FC2F7" w14:textId="77777777" w:rsidR="00000000" w:rsidRDefault="009432B4">
      <w:pPr>
        <w:pStyle w:val="ad"/>
        <w:rPr>
          <w:rtl/>
        </w:rPr>
      </w:pPr>
      <w:r>
        <w:rPr>
          <w:rtl/>
        </w:rPr>
        <w:t>היו"ר יולי-יואל אדלשטיין:</w:t>
      </w:r>
    </w:p>
    <w:p w14:paraId="1D6724FF" w14:textId="77777777" w:rsidR="00000000" w:rsidRDefault="009432B4">
      <w:pPr>
        <w:pStyle w:val="a"/>
        <w:rPr>
          <w:rtl/>
        </w:rPr>
      </w:pPr>
    </w:p>
    <w:p w14:paraId="19030502" w14:textId="77777777" w:rsidR="00000000" w:rsidRDefault="009432B4">
      <w:pPr>
        <w:pStyle w:val="a"/>
        <w:rPr>
          <w:rFonts w:hint="cs"/>
          <w:rtl/>
        </w:rPr>
      </w:pPr>
      <w:r>
        <w:rPr>
          <w:rFonts w:hint="cs"/>
          <w:rtl/>
        </w:rPr>
        <w:t>אדוני שר התשתיות ואדוני יושב-ראש הכנסת לשעבר, זה מפריע. אדוני יכול להמשיך. בבקשה.</w:t>
      </w:r>
    </w:p>
    <w:p w14:paraId="23E3EFD0" w14:textId="77777777" w:rsidR="00000000" w:rsidRDefault="009432B4">
      <w:pPr>
        <w:pStyle w:val="a"/>
        <w:rPr>
          <w:rFonts w:hint="cs"/>
          <w:rtl/>
        </w:rPr>
      </w:pPr>
    </w:p>
    <w:p w14:paraId="7A73C4BB" w14:textId="77777777" w:rsidR="00000000" w:rsidRDefault="009432B4">
      <w:pPr>
        <w:pStyle w:val="SpeakerCon"/>
        <w:rPr>
          <w:rtl/>
        </w:rPr>
      </w:pPr>
      <w:bookmarkStart w:id="263" w:name="FS000000536T09_07_2003_14_39_26C"/>
      <w:bookmarkEnd w:id="263"/>
      <w:r>
        <w:rPr>
          <w:rtl/>
        </w:rPr>
        <w:t>דוד לוי (הליכוד):</w:t>
      </w:r>
    </w:p>
    <w:p w14:paraId="464F2B0A" w14:textId="77777777" w:rsidR="00000000" w:rsidRDefault="009432B4">
      <w:pPr>
        <w:pStyle w:val="a"/>
        <w:rPr>
          <w:rtl/>
        </w:rPr>
      </w:pPr>
    </w:p>
    <w:p w14:paraId="6632EC7B" w14:textId="77777777" w:rsidR="00000000" w:rsidRDefault="009432B4">
      <w:pPr>
        <w:pStyle w:val="a"/>
        <w:rPr>
          <w:rFonts w:hint="cs"/>
          <w:rtl/>
        </w:rPr>
      </w:pPr>
      <w:r>
        <w:rPr>
          <w:rFonts w:hint="cs"/>
          <w:rtl/>
        </w:rPr>
        <w:t>לכן, החשיבות, ההתייחסות, האח</w:t>
      </w:r>
      <w:r>
        <w:rPr>
          <w:rFonts w:hint="cs"/>
          <w:rtl/>
        </w:rPr>
        <w:t>ריות שבה אנחנו מתייחסים לכל גילוי במערכת הזאת, הנוגעת לילדינו, מובנת מאליה. כך גם ההתקוממות למראה הנתונים שעלו מן המחקר האחרון.</w:t>
      </w:r>
    </w:p>
    <w:p w14:paraId="4AA72052" w14:textId="77777777" w:rsidR="00000000" w:rsidRDefault="009432B4">
      <w:pPr>
        <w:pStyle w:val="a"/>
        <w:rPr>
          <w:rFonts w:hint="cs"/>
          <w:rtl/>
        </w:rPr>
      </w:pPr>
    </w:p>
    <w:p w14:paraId="088FCA60" w14:textId="77777777" w:rsidR="00000000" w:rsidRDefault="009432B4">
      <w:pPr>
        <w:pStyle w:val="a"/>
        <w:rPr>
          <w:rFonts w:hint="cs"/>
          <w:rtl/>
        </w:rPr>
      </w:pPr>
      <w:r>
        <w:rPr>
          <w:rFonts w:hint="cs"/>
          <w:rtl/>
        </w:rPr>
        <w:t>כל אחד וכל אחת מאתנו, ובוודאי מערכת החינוך כולה, ובראשה שרת החינוך, חשו עלבון גדול לנוכח הנתונים האלה. כאשר אנחנו פונים במאמצינ</w:t>
      </w:r>
      <w:r>
        <w:rPr>
          <w:rFonts w:hint="cs"/>
          <w:rtl/>
        </w:rPr>
        <w:t>ו גם ליהודי התפוצות לעלות לארץ-ישראל, הדבר הראשון המרגש והמשכנע, כפי שהוכח, הוא: למען ילדיכם, למען חינוך ילדיכם, עלו לארץ-ישראל. והנה, הנתונים האלה אשר התפרסמו ואשר מציבים אותנו במקום רע במפה של המחקר הזה בין המדינות המתקדמות - זו סטירת לחי לכל מה שעשינו ע</w:t>
      </w:r>
      <w:r>
        <w:rPr>
          <w:rFonts w:hint="cs"/>
          <w:rtl/>
        </w:rPr>
        <w:t>ד כה.</w:t>
      </w:r>
    </w:p>
    <w:p w14:paraId="0F537D86" w14:textId="77777777" w:rsidR="00000000" w:rsidRDefault="009432B4">
      <w:pPr>
        <w:pStyle w:val="a"/>
        <w:rPr>
          <w:rFonts w:hint="cs"/>
          <w:rtl/>
        </w:rPr>
      </w:pPr>
    </w:p>
    <w:p w14:paraId="11033D72" w14:textId="77777777" w:rsidR="00000000" w:rsidRDefault="009432B4">
      <w:pPr>
        <w:pStyle w:val="a"/>
        <w:rPr>
          <w:rFonts w:hint="cs"/>
          <w:rtl/>
        </w:rPr>
      </w:pPr>
      <w:r>
        <w:rPr>
          <w:rFonts w:hint="cs"/>
          <w:rtl/>
        </w:rPr>
        <w:t>פשטני לבוא ולומר שהמורה אשם. כמו בכל תחום, אין דבר שהוא מאה אחוז. יש מורים אשר משקיעים ממש במרץ, באמונה, את כל זמנם למען התלמיד, בליווי, במאמץ לראות את התקדמותו. זהו המורה הניצב כדמות מחנכת לנגד עינינו כהורים. יש כמובן גם מורים אשר רואים בזה עבודה כ</w:t>
      </w:r>
      <w:r>
        <w:rPr>
          <w:rFonts w:hint="cs"/>
          <w:rtl/>
        </w:rPr>
        <w:t>כל עבודה, ואינם מרגישים את השליחות, ויש לומר זאת. יש גם מורים אשר העבודה ומה שנדרש מהם שוחקים אותם. במקומות מסוימים הם גם המחנך, גם העובד הסוציאלי, גם זה שעומד אל מול גל האלימות המאיים על אותו ילד. הם גם צריכים להיות המגן, הם צריכים להיות המסביר בפני ההורה</w:t>
      </w:r>
      <w:r>
        <w:rPr>
          <w:rFonts w:hint="cs"/>
          <w:rtl/>
        </w:rPr>
        <w:t>,  אשר רואה במסגרת זאת הכנה לילד למבחנים לעתיד.</w:t>
      </w:r>
    </w:p>
    <w:p w14:paraId="445907FE" w14:textId="77777777" w:rsidR="00000000" w:rsidRDefault="009432B4">
      <w:pPr>
        <w:pStyle w:val="a"/>
        <w:rPr>
          <w:rFonts w:hint="cs"/>
          <w:rtl/>
        </w:rPr>
      </w:pPr>
    </w:p>
    <w:p w14:paraId="2694835A" w14:textId="77777777" w:rsidR="00000000" w:rsidRDefault="009432B4">
      <w:pPr>
        <w:pStyle w:val="a"/>
        <w:rPr>
          <w:rFonts w:hint="cs"/>
          <w:rtl/>
        </w:rPr>
      </w:pPr>
      <w:r>
        <w:rPr>
          <w:rFonts w:hint="cs"/>
          <w:rtl/>
        </w:rPr>
        <w:t>לבוא ולומר, תקציב לבדו - ודאי שהדבר כוללני, ואיננו הדבר היחיד, אם כי הוא חשוב מאוד. כאשר כל ממשלה, גם הממשלה הזאת, באה לקצץ בתחום הרגיש הזה, היא מקצצת בבשר החי, היא מקצצת בתוכניות הפוגעות בראש ובראשונה באותו</w:t>
      </w:r>
      <w:r>
        <w:rPr>
          <w:rFonts w:hint="cs"/>
          <w:rtl/>
        </w:rPr>
        <w:t xml:space="preserve"> שירות הניתן לחלש, כי לחזק יש תמיד האפשרות להשיג ולהשלים, ומכאן גם המאבק המובן בכל ממשלה של שר החינוך, או שרת החינוך במקרה של היום, שצריכה לעמוד על המשמר, והאי-רגישות של הממשלה נופלת עליה. ואנחנו מצפים שתעשה את הצעד הדרסטי. האם בזה היא באמת מתקנת את המצב? </w:t>
      </w:r>
      <w:r>
        <w:rPr>
          <w:rFonts w:hint="cs"/>
          <w:rtl/>
        </w:rPr>
        <w:t xml:space="preserve">ספק. אני יכול לומר מניסיוני, שצעד זה לא תמיד מתקן את המצב. הרגישות היא לא מנת חלקה של הממשלה כולה, אבל זה כתב אישום כנגד הממשלה כולה. העניין של המשאבים הוא חשוב, הוא לא בלעדי. </w:t>
      </w:r>
    </w:p>
    <w:p w14:paraId="2A7FD2A3" w14:textId="77777777" w:rsidR="00000000" w:rsidRDefault="009432B4">
      <w:pPr>
        <w:pStyle w:val="a"/>
        <w:rPr>
          <w:rFonts w:hint="cs"/>
          <w:rtl/>
        </w:rPr>
      </w:pPr>
    </w:p>
    <w:p w14:paraId="04C080E0" w14:textId="77777777" w:rsidR="00000000" w:rsidRDefault="009432B4">
      <w:pPr>
        <w:pStyle w:val="a"/>
        <w:rPr>
          <w:rFonts w:hint="cs"/>
          <w:rtl/>
        </w:rPr>
      </w:pPr>
      <w:r>
        <w:rPr>
          <w:rFonts w:hint="cs"/>
          <w:rtl/>
        </w:rPr>
        <w:t xml:space="preserve">צריך להגיע גם לדבר שאנחנו לא נוהגים לגעת בו: המשמעת, האווירה, המתירנות שאופפת </w:t>
      </w:r>
      <w:r>
        <w:rPr>
          <w:rFonts w:hint="cs"/>
          <w:rtl/>
        </w:rPr>
        <w:t>אותנו. רוצים להידמות לחברות אחרות, ההופכות את המחנך, את המורה, לאדם שבמקום לבוא בחדווה אל בית-הספר למילוי התפקיד הקשה הזה, הוא בא ממש למאבק. מאבק עם תלמידים - לא כולם, ואין לעשות הכללות - שלא אחת חושבים שהכול מותר. האווירה הזאת, המתישה, השוחקת והמשתלטת, הי</w:t>
      </w:r>
      <w:r>
        <w:rPr>
          <w:rFonts w:hint="cs"/>
          <w:rtl/>
        </w:rPr>
        <w:t>א היפוכו של חינוך, היא דבר שחייב להשתנות.</w:t>
      </w:r>
    </w:p>
    <w:p w14:paraId="681CB3B1" w14:textId="77777777" w:rsidR="00000000" w:rsidRDefault="009432B4">
      <w:pPr>
        <w:pStyle w:val="a"/>
        <w:rPr>
          <w:rFonts w:hint="cs"/>
          <w:rtl/>
        </w:rPr>
      </w:pPr>
    </w:p>
    <w:p w14:paraId="30266E7C" w14:textId="77777777" w:rsidR="00000000" w:rsidRDefault="009432B4">
      <w:pPr>
        <w:pStyle w:val="a"/>
        <w:ind w:firstLine="0"/>
        <w:rPr>
          <w:rFonts w:hint="cs"/>
          <w:rtl/>
        </w:rPr>
      </w:pPr>
      <w:r>
        <w:rPr>
          <w:rFonts w:hint="cs"/>
          <w:rtl/>
        </w:rPr>
        <w:tab/>
        <w:t xml:space="preserve">האם אפשר לעשות זאת בהחלטה, האם אפשר לעשות זאת בתקציב? זהו תחום המחייב היחלצות לאומית של כולם. גם ההורים חייבים לדעת, כי המשמעת הזאת היא ציפור הנפש, היא תנאי בל יעבור, שהילד יראה בבית-הספר מסגרת האמורה להכין אותו </w:t>
      </w:r>
      <w:r>
        <w:rPr>
          <w:rFonts w:hint="cs"/>
          <w:rtl/>
        </w:rPr>
        <w:t>למחר; שיראה במורה, במחנך, מי שצריך להתייחס אליו בכבוד וביראה, והם עצמם חוליה שצריכה לעזור, כי גם עליהם מוטלת חובה ראשונה במעלה ללוות את הילד, להבין את המורה, להיות שותף במאמץ, ולא לעמוד מנגד או לתת גיבוי לכל שיגיונותיו של הילד.</w:t>
      </w:r>
    </w:p>
    <w:p w14:paraId="4D695513" w14:textId="77777777" w:rsidR="00000000" w:rsidRDefault="009432B4">
      <w:pPr>
        <w:pStyle w:val="a"/>
        <w:ind w:firstLine="0"/>
        <w:rPr>
          <w:rFonts w:hint="cs"/>
          <w:rtl/>
        </w:rPr>
      </w:pPr>
    </w:p>
    <w:p w14:paraId="5CF1A56C" w14:textId="77777777" w:rsidR="00000000" w:rsidRDefault="009432B4">
      <w:pPr>
        <w:pStyle w:val="a"/>
        <w:ind w:firstLine="0"/>
        <w:rPr>
          <w:rFonts w:hint="cs"/>
          <w:rtl/>
        </w:rPr>
      </w:pPr>
      <w:r>
        <w:rPr>
          <w:rFonts w:hint="cs"/>
          <w:rtl/>
        </w:rPr>
        <w:tab/>
        <w:t>אדוני היושב-ראש, אף שעדיין</w:t>
      </w:r>
      <w:r>
        <w:rPr>
          <w:rFonts w:hint="cs"/>
          <w:rtl/>
        </w:rPr>
        <w:t xml:space="preserve"> איננו שייכים לדור הקשישים, כל אחד ואחד מאתנו זוכר את מסגרת בית-הספר, את התלבושת האחידה - לבוא ביראה אל המקום הזה - את ההתייחסות למורה או למורה. וגם כאשר התבגרנו, גדלנו והתחתנו, המשכנו לראות את המחנך כדמות המלווה אותנו, כדמות הנערצת שנשארה במוחנו, כתמונה ל</w:t>
      </w:r>
      <w:r>
        <w:rPr>
          <w:rFonts w:hint="cs"/>
          <w:rtl/>
        </w:rPr>
        <w:t>הערצה ולהערכה, תמונה מחנכת.</w:t>
      </w:r>
    </w:p>
    <w:p w14:paraId="3D64132D" w14:textId="77777777" w:rsidR="00000000" w:rsidRDefault="009432B4">
      <w:pPr>
        <w:pStyle w:val="a"/>
        <w:ind w:firstLine="0"/>
        <w:rPr>
          <w:rFonts w:hint="cs"/>
          <w:rtl/>
        </w:rPr>
      </w:pPr>
    </w:p>
    <w:p w14:paraId="43407140" w14:textId="77777777" w:rsidR="00000000" w:rsidRDefault="009432B4">
      <w:pPr>
        <w:pStyle w:val="a"/>
        <w:ind w:firstLine="0"/>
        <w:rPr>
          <w:rFonts w:hint="cs"/>
          <w:rtl/>
        </w:rPr>
      </w:pPr>
      <w:r>
        <w:rPr>
          <w:rFonts w:hint="cs"/>
          <w:rtl/>
        </w:rPr>
        <w:tab/>
        <w:t xml:space="preserve">כל הדברים האלה יחד מחייבים היחלצות לאומית, על מנת ליצור ולשנן אותם כללים, על מנת ליצור אותה אווירה שבלעדיה לא נוכל להיות בטוחים שכל מה שאנחנו משקיעים בתחום החיוני הזה אכן ייתן פרי. </w:t>
      </w:r>
    </w:p>
    <w:p w14:paraId="1A457E2B" w14:textId="77777777" w:rsidR="00000000" w:rsidRDefault="009432B4">
      <w:pPr>
        <w:pStyle w:val="a"/>
        <w:ind w:firstLine="0"/>
        <w:rPr>
          <w:rFonts w:hint="cs"/>
          <w:rtl/>
        </w:rPr>
      </w:pPr>
    </w:p>
    <w:p w14:paraId="7705E9E5" w14:textId="77777777" w:rsidR="00000000" w:rsidRDefault="009432B4">
      <w:pPr>
        <w:pStyle w:val="a"/>
        <w:ind w:firstLine="720"/>
        <w:rPr>
          <w:rFonts w:hint="cs"/>
          <w:rtl/>
        </w:rPr>
      </w:pPr>
      <w:r>
        <w:rPr>
          <w:rFonts w:hint="cs"/>
          <w:rtl/>
        </w:rPr>
        <w:t xml:space="preserve">תוצאות המחקר הזה מקוממות, הן עלבון לכולנו. </w:t>
      </w:r>
      <w:r>
        <w:rPr>
          <w:rFonts w:hint="cs"/>
          <w:rtl/>
        </w:rPr>
        <w:t>מובן שאפשר להצביע על תחומים רבים שבהם ההישגים שלנו נפלאים. יש דוגמאות שהן גאווה לכולנו. אני גאים בהתקדמות שלנו ובהיותנו בין הראשונים בעולם בתחומי ההיי-טק, בטכנולוגיה מתקדמת, במדע, ברפואה. כל אלה עומדים בניגוד גמור לנתונים שלפנינו.</w:t>
      </w:r>
    </w:p>
    <w:p w14:paraId="38EAF1D3" w14:textId="77777777" w:rsidR="00000000" w:rsidRDefault="009432B4">
      <w:pPr>
        <w:pStyle w:val="a"/>
        <w:ind w:firstLine="720"/>
        <w:rPr>
          <w:rFonts w:hint="cs"/>
          <w:rtl/>
        </w:rPr>
      </w:pPr>
    </w:p>
    <w:p w14:paraId="284BFA67" w14:textId="77777777" w:rsidR="00000000" w:rsidRDefault="009432B4">
      <w:pPr>
        <w:pStyle w:val="a"/>
        <w:ind w:firstLine="720"/>
        <w:rPr>
          <w:rFonts w:hint="cs"/>
          <w:rtl/>
        </w:rPr>
      </w:pPr>
      <w:r>
        <w:rPr>
          <w:rFonts w:hint="cs"/>
          <w:rtl/>
        </w:rPr>
        <w:t>ואף-על-פי-כן, אי-אפשר לה</w:t>
      </w:r>
      <w:r>
        <w:rPr>
          <w:rFonts w:hint="cs"/>
          <w:rtl/>
        </w:rPr>
        <w:t>תעלם מכתב אישום זה. לא חסרות תוכניות, אדוני היושב-ראש, ואי-אפשר לומר שמשרד החינוך קופא על שמריו. אני חושב שמרוב תוכניות אנחנו לא מוצאים את הילד. השתלמויות וכיוצא באלה, כל זה יש. צריך לשנן כללים, צריך ליצור את האווירה, צריך לקבוע סדרי עדיפויות. אי-אפשר לומר</w:t>
      </w:r>
      <w:r>
        <w:rPr>
          <w:rFonts w:hint="cs"/>
          <w:rtl/>
        </w:rPr>
        <w:t xml:space="preserve"> שההישג  הגדול שלנו, הוא מנת חלקו או הישגו של שר זה או חלילה הכישלון הוא של שר או שרה זו. בכך אני חושב שאנחנו חוטאים לעצמנו, כי אז נעסוק רק בקנטרנות, נעבור לסדר-היום ולא ניתן את התשובה המקווה.</w:t>
      </w:r>
    </w:p>
    <w:p w14:paraId="05D21797" w14:textId="77777777" w:rsidR="00000000" w:rsidRDefault="009432B4">
      <w:pPr>
        <w:pStyle w:val="a"/>
        <w:ind w:firstLine="720"/>
        <w:rPr>
          <w:rFonts w:hint="cs"/>
          <w:rtl/>
        </w:rPr>
      </w:pPr>
    </w:p>
    <w:p w14:paraId="67DFAAFC" w14:textId="77777777" w:rsidR="00000000" w:rsidRDefault="009432B4">
      <w:pPr>
        <w:pStyle w:val="a"/>
        <w:ind w:firstLine="720"/>
        <w:rPr>
          <w:rFonts w:hint="cs"/>
          <w:rtl/>
        </w:rPr>
      </w:pPr>
      <w:r>
        <w:rPr>
          <w:rFonts w:hint="cs"/>
          <w:rtl/>
        </w:rPr>
        <w:t>למסגרת שעליה אנחנו מדברים היום יש פנים רבות, יש לה סיבות רבות.</w:t>
      </w:r>
      <w:r>
        <w:rPr>
          <w:rFonts w:hint="cs"/>
          <w:rtl/>
        </w:rPr>
        <w:t xml:space="preserve"> כל נקודה בפני עצמה היא תחום שצריך לבחון היטב. במסגרת זו אנחנו צריכים לטפל היום. אני מודה ששרת החינוך גילתה כאן לא רק הבנה, אלא דאגה אמיתית לנושא. בדרך כלל שרים קמים ודבר ראשון שהם עושים הוא להתגונן. הם מנסים לדחות רעיון לבחון ולחקור את התחום שעליו הם מופק</w:t>
      </w:r>
      <w:r>
        <w:rPr>
          <w:rFonts w:hint="cs"/>
          <w:rtl/>
        </w:rPr>
        <w:t>דים, אני יודע את זאת מניסיוני. אבל כאן נתקלתי בתופעה חינוכית באמת, של שרה שנוכח הנתונים האלה ונוכח היוזמה הזאת, אומרת: כן, גם אני רוצה שהדבר הזה ייבדק עד תום. אם חפצי חיים אנחנו ואם באמת דאגה כנה בלבנו, בואו נעשה זאת. נחקור את המצב היטב, לא כקואליציה וכאופ</w:t>
      </w:r>
      <w:r>
        <w:rPr>
          <w:rFonts w:hint="cs"/>
          <w:rtl/>
        </w:rPr>
        <w:t>וזיציה, אלא כאנשים הדואגים לדור הצעיר, לדור ההמשך שלנו.</w:t>
      </w:r>
    </w:p>
    <w:p w14:paraId="0AAF690E" w14:textId="77777777" w:rsidR="00000000" w:rsidRDefault="009432B4">
      <w:pPr>
        <w:pStyle w:val="a"/>
        <w:ind w:firstLine="720"/>
        <w:rPr>
          <w:rFonts w:hint="cs"/>
          <w:rtl/>
        </w:rPr>
      </w:pPr>
    </w:p>
    <w:p w14:paraId="065DF9F5" w14:textId="77777777" w:rsidR="00000000" w:rsidRDefault="009432B4">
      <w:pPr>
        <w:pStyle w:val="a"/>
        <w:ind w:firstLine="720"/>
        <w:rPr>
          <w:rFonts w:hint="cs"/>
          <w:rtl/>
        </w:rPr>
      </w:pPr>
      <w:r>
        <w:rPr>
          <w:rFonts w:hint="cs"/>
          <w:rtl/>
        </w:rPr>
        <w:t>אדוני היושב-ראש, במסגרת זו, כפי שעשתה גם חברת הכנסת דליה איציק, באה לידי ביטוי דאגה משותפת, וטוב שנעשה זאת שעה אחת קודם. נעביר את הנושא לוועדת חקירה פרלמנטרית, וזה לא יהיה עוד נושא שהיא תעסוק בו, אלא</w:t>
      </w:r>
      <w:r>
        <w:rPr>
          <w:rFonts w:hint="cs"/>
          <w:rtl/>
        </w:rPr>
        <w:t xml:space="preserve"> הנושא המרכזי שיעמוד בפניה. שמעתי שוועדת החינוך בדעה שאולי היא זו שתבדוק. אני מציע שנדבר על כך אחר כך. העיקר הוא שנקבל החלטה לחקור את הנושא הזה עד תום. תודה.</w:t>
      </w:r>
    </w:p>
    <w:p w14:paraId="5E4AE480" w14:textId="77777777" w:rsidR="00000000" w:rsidRDefault="009432B4">
      <w:pPr>
        <w:pStyle w:val="a"/>
        <w:ind w:firstLine="720"/>
        <w:rPr>
          <w:rFonts w:hint="cs"/>
          <w:rtl/>
        </w:rPr>
      </w:pPr>
    </w:p>
    <w:p w14:paraId="7A2CDAB0" w14:textId="77777777" w:rsidR="00000000" w:rsidRDefault="009432B4">
      <w:pPr>
        <w:pStyle w:val="ad"/>
        <w:rPr>
          <w:rtl/>
        </w:rPr>
      </w:pPr>
      <w:r>
        <w:rPr>
          <w:rFonts w:hint="eastAsia"/>
          <w:rtl/>
        </w:rPr>
        <w:t>היו</w:t>
      </w:r>
      <w:r>
        <w:rPr>
          <w:rtl/>
        </w:rPr>
        <w:t>"ר יולי-יואל אדלשטיין:</w:t>
      </w:r>
    </w:p>
    <w:p w14:paraId="25CE8A20" w14:textId="77777777" w:rsidR="00000000" w:rsidRDefault="009432B4">
      <w:pPr>
        <w:pStyle w:val="a"/>
        <w:rPr>
          <w:rFonts w:hint="cs"/>
          <w:rtl/>
        </w:rPr>
      </w:pPr>
    </w:p>
    <w:p w14:paraId="7F95AE96" w14:textId="77777777" w:rsidR="00000000" w:rsidRDefault="009432B4">
      <w:pPr>
        <w:pStyle w:val="a"/>
        <w:rPr>
          <w:rFonts w:hint="cs"/>
          <w:rtl/>
        </w:rPr>
      </w:pPr>
      <w:r>
        <w:rPr>
          <w:rFonts w:hint="cs"/>
          <w:rtl/>
        </w:rPr>
        <w:t>תודה רבה לחבר הכנסת דוד לוי. עכשיו שרת החינוך, התרבות והספורט, השרה לי</w:t>
      </w:r>
      <w:r>
        <w:rPr>
          <w:rFonts w:hint="cs"/>
          <w:rtl/>
        </w:rPr>
        <w:t>מור לבנת, תשיב על שתי ההצעות, של חברת הכנסת דליה איציק ושל חבר הכנסת דוד לוי, בנושא ועדת חקירה פרלמנטרית על ההישגים בחינוך.</w:t>
      </w:r>
    </w:p>
    <w:p w14:paraId="2C579CD7" w14:textId="77777777" w:rsidR="00000000" w:rsidRDefault="009432B4">
      <w:pPr>
        <w:pStyle w:val="a"/>
        <w:ind w:firstLine="0"/>
        <w:rPr>
          <w:rFonts w:hint="cs"/>
          <w:rtl/>
        </w:rPr>
      </w:pPr>
    </w:p>
    <w:p w14:paraId="3828B0C2" w14:textId="77777777" w:rsidR="00000000" w:rsidRDefault="009432B4">
      <w:pPr>
        <w:pStyle w:val="Speaker"/>
        <w:rPr>
          <w:rtl/>
        </w:rPr>
      </w:pPr>
      <w:bookmarkStart w:id="264" w:name="FS000000470T09_07_2003_15_15_24"/>
      <w:bookmarkStart w:id="265" w:name="_Toc45934722"/>
      <w:bookmarkStart w:id="266" w:name="_Toc76385240"/>
      <w:bookmarkEnd w:id="264"/>
      <w:r>
        <w:rPr>
          <w:rFonts w:hint="eastAsia"/>
          <w:rtl/>
        </w:rPr>
        <w:t>שרת</w:t>
      </w:r>
      <w:r>
        <w:rPr>
          <w:rtl/>
        </w:rPr>
        <w:t xml:space="preserve"> החינוך, התרבות והספורט לימור לבנת:</w:t>
      </w:r>
      <w:bookmarkEnd w:id="265"/>
      <w:bookmarkEnd w:id="266"/>
    </w:p>
    <w:p w14:paraId="0C11D55A" w14:textId="77777777" w:rsidR="00000000" w:rsidRDefault="009432B4">
      <w:pPr>
        <w:pStyle w:val="a"/>
        <w:rPr>
          <w:rFonts w:hint="cs"/>
          <w:rtl/>
        </w:rPr>
      </w:pPr>
    </w:p>
    <w:p w14:paraId="23328D21" w14:textId="77777777" w:rsidR="00000000" w:rsidRDefault="009432B4">
      <w:pPr>
        <w:pStyle w:val="a"/>
        <w:rPr>
          <w:rFonts w:hint="cs"/>
          <w:rtl/>
        </w:rPr>
      </w:pPr>
      <w:r>
        <w:rPr>
          <w:rFonts w:hint="cs"/>
          <w:rtl/>
        </w:rPr>
        <w:t>אדוני היושב-ראש, חברי הכנסת,  לפני יומיים, ביום שני השבוע, עמדתי כאן על הדוכן והשבתי על הצע</w:t>
      </w:r>
      <w:r>
        <w:rPr>
          <w:rFonts w:hint="cs"/>
          <w:rtl/>
        </w:rPr>
        <w:t xml:space="preserve">ות אי-אמון של האופוזיציה בנושא הממצאים שהתגלו במבחנים האחרונים שהצטרפנו אליהם. מבחן אחד הוא מבחן של האו"ם, "מבחן פיזה", שאליו בעצם התנדבנו להצטרף בפעם הראשונה, והשני - מבחני המיצ"ב </w:t>
      </w:r>
      <w:r>
        <w:rPr>
          <w:rtl/>
        </w:rPr>
        <w:t>–</w:t>
      </w:r>
      <w:r>
        <w:rPr>
          <w:rFonts w:hint="cs"/>
          <w:rtl/>
        </w:rPr>
        <w:t xml:space="preserve"> מדד יעילות וצמיחה בית-ספרית, מבחנים שהונהגו למעשה רק בשנתיים האחרונות על-</w:t>
      </w:r>
      <w:r>
        <w:rPr>
          <w:rFonts w:hint="cs"/>
          <w:rtl/>
        </w:rPr>
        <w:t xml:space="preserve">ידינו, דווקא מתוך רצון ואמונה שלי ושל מנכ"לית המשרד רונית תירוש, שצריך לבחון את התוצאות ואת ההישגים, להעמיד אותם לנגד עינינו ולא להסתיר שום דבר, לא לחשוש משום גילוי. </w:t>
      </w:r>
    </w:p>
    <w:p w14:paraId="655CDDA3" w14:textId="77777777" w:rsidR="00000000" w:rsidRDefault="009432B4">
      <w:pPr>
        <w:pStyle w:val="a"/>
        <w:rPr>
          <w:rFonts w:hint="cs"/>
          <w:rtl/>
        </w:rPr>
      </w:pPr>
    </w:p>
    <w:p w14:paraId="36AFAE53" w14:textId="77777777" w:rsidR="00000000" w:rsidRDefault="009432B4">
      <w:pPr>
        <w:pStyle w:val="a"/>
        <w:rPr>
          <w:rFonts w:hint="cs"/>
          <w:rtl/>
        </w:rPr>
      </w:pPr>
      <w:r>
        <w:rPr>
          <w:rFonts w:hint="cs"/>
          <w:rtl/>
        </w:rPr>
        <w:t>ראיתי כאן כמה חברי כנסת במהלך הדקות האחרונות שניגשו אלי ושאלו בפליאה, האם הם יכולים ללכת</w:t>
      </w:r>
      <w:r>
        <w:rPr>
          <w:rFonts w:hint="cs"/>
          <w:rtl/>
        </w:rPr>
        <w:t xml:space="preserve">, האם נכון שאני מסכימה להקים את ועדת החקירה הפרלמנטרית שעליה מדובר כאן עכשיו. הם אפילו קצת התפלאו אולי, אבל אמרתי להם, כן בהחלט. אני מסכימה בדיוק כפי שהסכמתי שישראל תצטרף בפעם הראשונה, כפי שאמרתי, למבחנים הבין-לאומיים של האו"ם, או כמו שהסכמתי לכך שנבחן את </w:t>
      </w:r>
      <w:r>
        <w:rPr>
          <w:rFonts w:hint="cs"/>
          <w:rtl/>
        </w:rPr>
        <w:t>עצמנו במבחני המיצ"ב, כמו שאני מסכימה וחושבת שזה תפקידי להסכים לכל בדיקה, לכל מראה שאנחנו שמים לנגד עינינו, כדי לראות את עצמנו, לראות את הישגינו, לראות את חוסר ההישגים ואת התוצאות.</w:t>
      </w:r>
    </w:p>
    <w:p w14:paraId="0CBF8683" w14:textId="77777777" w:rsidR="00000000" w:rsidRDefault="009432B4">
      <w:pPr>
        <w:pStyle w:val="a"/>
        <w:rPr>
          <w:rFonts w:hint="cs"/>
          <w:rtl/>
        </w:rPr>
      </w:pPr>
    </w:p>
    <w:p w14:paraId="2A9819B2" w14:textId="77777777" w:rsidR="00000000" w:rsidRDefault="009432B4">
      <w:pPr>
        <w:pStyle w:val="a"/>
        <w:rPr>
          <w:rFonts w:hint="cs"/>
          <w:rtl/>
        </w:rPr>
      </w:pPr>
      <w:r>
        <w:rPr>
          <w:rFonts w:hint="cs"/>
          <w:rtl/>
        </w:rPr>
        <w:t>אני מודאגת בדיוק כמו כל אחד מחברי הבית כאן שהביעו את דאגתם, ואולי אפילו - א</w:t>
      </w:r>
      <w:r>
        <w:rPr>
          <w:rFonts w:hint="cs"/>
          <w:rtl/>
        </w:rPr>
        <w:t>ם מותר לי להתיימר - טיפה יותר מיתר החברים כאן, משום שזו המערכת שעליה אני מופקדת בשנתיים הללו, וזו המערכת שעליה ביקשתי להיות מופקדת גם בקדנציה הזאת.</w:t>
      </w:r>
    </w:p>
    <w:p w14:paraId="281E8DCB" w14:textId="77777777" w:rsidR="00000000" w:rsidRDefault="009432B4">
      <w:pPr>
        <w:pStyle w:val="a"/>
        <w:rPr>
          <w:rFonts w:hint="cs"/>
          <w:rtl/>
        </w:rPr>
      </w:pPr>
    </w:p>
    <w:p w14:paraId="37326D34" w14:textId="77777777" w:rsidR="00000000" w:rsidRDefault="009432B4">
      <w:pPr>
        <w:pStyle w:val="a"/>
        <w:rPr>
          <w:rFonts w:hint="cs"/>
          <w:rtl/>
        </w:rPr>
      </w:pPr>
      <w:r>
        <w:rPr>
          <w:rFonts w:hint="cs"/>
          <w:rtl/>
        </w:rPr>
        <w:t>הממצאים שעלו אכן מדאיגים. אני לא מקלה בהם ראש ואינני מזלזלת בהם, גם לא בקלה שבקלות. להיפך, אני חושבת שהמשבר</w:t>
      </w:r>
      <w:r>
        <w:rPr>
          <w:rFonts w:hint="cs"/>
          <w:rtl/>
        </w:rPr>
        <w:t xml:space="preserve"> הוא משבר קשה, המשבר הוא משבר גדול, ואין מקום לשים אצבע על פתרון קל כזה או אחר. אין כאן תשובות קלות, יש כאן הרבה יותר שאלות מאשר תשובות בשלב הזה. נכון לעשות את כל המאמצים, כדי למצוא פתרונות, תשובות ודרכים.</w:t>
      </w:r>
    </w:p>
    <w:p w14:paraId="2494302B" w14:textId="77777777" w:rsidR="00000000" w:rsidRDefault="009432B4">
      <w:pPr>
        <w:pStyle w:val="a"/>
        <w:rPr>
          <w:rFonts w:hint="cs"/>
          <w:rtl/>
        </w:rPr>
      </w:pPr>
    </w:p>
    <w:p w14:paraId="6408B803" w14:textId="77777777" w:rsidR="00000000" w:rsidRDefault="009432B4">
      <w:pPr>
        <w:pStyle w:val="a"/>
        <w:rPr>
          <w:rFonts w:hint="cs"/>
          <w:rtl/>
        </w:rPr>
      </w:pPr>
      <w:r>
        <w:rPr>
          <w:rFonts w:hint="cs"/>
          <w:rtl/>
        </w:rPr>
        <w:t>עלו כאן דברים רבים שגם חברת הכנסת דליה איציק אמרה</w:t>
      </w:r>
      <w:r>
        <w:rPr>
          <w:rFonts w:hint="cs"/>
          <w:rtl/>
        </w:rPr>
        <w:t xml:space="preserve"> וגם חבר הכנסת דוד לוי העלה. נאמרו דברים רבים גם במהלך הדיון כאן ביום שני, ועוד ייאמרו, כי יש לנו עוד הצעות דחופות לסדר-היום בנושא זה. </w:t>
      </w:r>
    </w:p>
    <w:p w14:paraId="3D88357D" w14:textId="77777777" w:rsidR="00000000" w:rsidRDefault="009432B4">
      <w:pPr>
        <w:pStyle w:val="a"/>
        <w:rPr>
          <w:rFonts w:hint="cs"/>
          <w:rtl/>
        </w:rPr>
      </w:pPr>
    </w:p>
    <w:p w14:paraId="2D78D38E" w14:textId="77777777" w:rsidR="00000000" w:rsidRDefault="009432B4">
      <w:pPr>
        <w:pStyle w:val="a"/>
        <w:rPr>
          <w:rFonts w:hint="cs"/>
          <w:rtl/>
        </w:rPr>
      </w:pPr>
      <w:r>
        <w:rPr>
          <w:rFonts w:hint="cs"/>
          <w:rtl/>
        </w:rPr>
        <w:t>אני יכולה לומר, חבר הכנסת דוד לוי, שהתלבושת האחידה לא מעוררת באף אחד מאתנו - כך אני מניחה - געגועים, כי כאשר היינו תלמי</w:t>
      </w:r>
      <w:r>
        <w:rPr>
          <w:rFonts w:hint="cs"/>
          <w:rtl/>
        </w:rPr>
        <w:t>דים, לא כל כך אהבנו אותה. אבל לעומת זאת, היא בהחלט כלי חשוב בעיני לא רק לחינוך אלא גם לשוויוניות, גם ליתר צניעות. למרות זאת בחרנו שלא לכפות אותה על מערכת החינוך, אלא להמליץ לבתי-הספר, וכבר בשנה שעברה המלצנו לבתי-הספר לחזור לתלבושת אחידה. היום, יותר ויותר ב</w:t>
      </w:r>
      <w:r>
        <w:rPr>
          <w:rFonts w:hint="cs"/>
          <w:rtl/>
        </w:rPr>
        <w:t xml:space="preserve">תי-ספר חוזרים לתלבושת אחידה, מתוך החלטה שלהם, של ההנהגה החינוכית, לרבות המנהלים, המורים וההורים. אבל זו רק דוגמה אחת, כמובן, ומדובר כאן בבעיות יותר שורשיות שצריך לרדת לעומקן ולחקור אותן ולבדוק אותן ולתת עליהן גם את המענים. </w:t>
      </w:r>
    </w:p>
    <w:p w14:paraId="0F58AB95" w14:textId="77777777" w:rsidR="00000000" w:rsidRDefault="009432B4">
      <w:pPr>
        <w:pStyle w:val="a"/>
        <w:rPr>
          <w:rFonts w:hint="cs"/>
          <w:rtl/>
        </w:rPr>
      </w:pPr>
    </w:p>
    <w:p w14:paraId="57BB210F" w14:textId="77777777" w:rsidR="00000000" w:rsidRDefault="009432B4">
      <w:pPr>
        <w:pStyle w:val="a"/>
        <w:rPr>
          <w:rFonts w:hint="cs"/>
          <w:rtl/>
        </w:rPr>
      </w:pPr>
      <w:r>
        <w:rPr>
          <w:rFonts w:hint="cs"/>
          <w:rtl/>
        </w:rPr>
        <w:t>אני לא רוצה להתייחס כרגע מעבר ל</w:t>
      </w:r>
      <w:r>
        <w:rPr>
          <w:rFonts w:hint="cs"/>
          <w:rtl/>
        </w:rPr>
        <w:t>מה שהתייחסתי מאוד בהרחבה ביום שני מעל דוכן הכנסת; אני מעדיפה כרגע לא להיכנס שוב לאותם דברים שכבר אמרתי ונאמרו. שמעתי דברים כאלה ואחרים, אני לא רוצה להיכנס לזה. יש בדעתי לעשות את כל המאמצים לבדוק את הכשלים, להציע את הפתרונות. אני עצמי מקימה ועדה ציבורית שתב</w:t>
      </w:r>
      <w:r>
        <w:rPr>
          <w:rFonts w:hint="cs"/>
          <w:rtl/>
        </w:rPr>
        <w:t>חן את הדברים, אבל אינני חושבת שבדיקה של הכנסת היא מיותרת, אדרבה, אני  חושבת שיש מקום גם לבדיקה של הכנסת, ובסופו של דבר אנחנו נתכנס לפתרונות מערכתיים, כוללים, פתרונות שצריכים להביא את המהפכה הדרושה לנו כדי להחזיר את החינוך למקום הראוי לו, ולהחזיר את ההישגים</w:t>
      </w:r>
      <w:r>
        <w:rPr>
          <w:rFonts w:hint="cs"/>
          <w:rtl/>
        </w:rPr>
        <w:t xml:space="preserve"> והתוצאות של תלמידי ישראל למקום הראוי להם. </w:t>
      </w:r>
    </w:p>
    <w:p w14:paraId="40F0238D" w14:textId="77777777" w:rsidR="00000000" w:rsidRDefault="009432B4">
      <w:pPr>
        <w:pStyle w:val="a"/>
        <w:rPr>
          <w:rFonts w:hint="cs"/>
          <w:rtl/>
        </w:rPr>
      </w:pPr>
    </w:p>
    <w:p w14:paraId="5790AFAA" w14:textId="77777777" w:rsidR="00000000" w:rsidRDefault="009432B4">
      <w:pPr>
        <w:pStyle w:val="a"/>
        <w:rPr>
          <w:rFonts w:hint="cs"/>
          <w:rtl/>
        </w:rPr>
      </w:pPr>
      <w:r>
        <w:rPr>
          <w:rFonts w:hint="cs"/>
          <w:rtl/>
        </w:rPr>
        <w:t>ולכן, אדוני היושב-ראש, כדי להביא להיפוך המגמה, אני עומדת מאחורי כל רצון וכל ניסיון לבדוק, לבחון, לחפור, לחקור, ואני בהחלט תומכת בשתי ההצעות שבאו להעלות על סדר-יומה של הכנסת, במועד שייקבע, הקמת ועדת חקירה פרלמנטר</w:t>
      </w:r>
      <w:r>
        <w:rPr>
          <w:rFonts w:hint="cs"/>
          <w:rtl/>
        </w:rPr>
        <w:t xml:space="preserve">ית לנושא הזה. תודה רבה. </w:t>
      </w:r>
    </w:p>
    <w:p w14:paraId="64AFE59F" w14:textId="77777777" w:rsidR="00000000" w:rsidRDefault="009432B4">
      <w:pPr>
        <w:pStyle w:val="a"/>
        <w:rPr>
          <w:rFonts w:hint="cs"/>
          <w:rtl/>
        </w:rPr>
      </w:pPr>
    </w:p>
    <w:p w14:paraId="4B08EEEF" w14:textId="77777777" w:rsidR="00000000" w:rsidRDefault="009432B4">
      <w:pPr>
        <w:pStyle w:val="ad"/>
        <w:rPr>
          <w:rtl/>
        </w:rPr>
      </w:pPr>
      <w:r>
        <w:rPr>
          <w:rtl/>
        </w:rPr>
        <w:t>היו"ר יולי-יואל אדלשטיין:</w:t>
      </w:r>
    </w:p>
    <w:p w14:paraId="30C32F6D" w14:textId="77777777" w:rsidR="00000000" w:rsidRDefault="009432B4">
      <w:pPr>
        <w:pStyle w:val="a"/>
        <w:rPr>
          <w:rtl/>
        </w:rPr>
      </w:pPr>
    </w:p>
    <w:p w14:paraId="4AFF31F4" w14:textId="77777777" w:rsidR="00000000" w:rsidRDefault="009432B4">
      <w:pPr>
        <w:pStyle w:val="a"/>
        <w:rPr>
          <w:rFonts w:hint="cs"/>
          <w:rtl/>
        </w:rPr>
      </w:pPr>
      <w:r>
        <w:rPr>
          <w:rFonts w:hint="cs"/>
          <w:rtl/>
        </w:rPr>
        <w:t xml:space="preserve">אני מודה מאוד לשרת החינוך. חברי הבית, יש מציעים שדיברו, יש תשובת השרה, תשובה חיובית, לכן, לאחד מחברי הכנסת מותר להתנגד או בעצם לבקש להסיר את ההצעה מסדר-היום, ויעשה זאת, על-פי בקשתו, חבר הכנסת אילן שלגי, </w:t>
      </w:r>
      <w:r>
        <w:rPr>
          <w:rFonts w:hint="cs"/>
          <w:rtl/>
        </w:rPr>
        <w:t>שבמקרה או שלא במקרה, הוא גם</w:t>
      </w:r>
      <w:r>
        <w:rPr>
          <w:rtl/>
        </w:rPr>
        <w:t xml:space="preserve"> </w:t>
      </w:r>
      <w:r>
        <w:rPr>
          <w:rFonts w:hint="cs"/>
          <w:rtl/>
        </w:rPr>
        <w:t>יושב-ראש ועדת החינוך והתרבות של הכנסת. בבקשה, אדוני, עד חמש דקות לרשותך. לאחר מכן, אם ברצונם של המציעים להשיב על דברי ההתנגדות של חבר הכנסת שלגי, תוכלו לעשות זאת במסגרת חמש דקות.</w:t>
      </w:r>
    </w:p>
    <w:p w14:paraId="3B2C30D0" w14:textId="77777777" w:rsidR="00000000" w:rsidRDefault="009432B4">
      <w:pPr>
        <w:pStyle w:val="a"/>
        <w:rPr>
          <w:rFonts w:hint="cs"/>
          <w:rtl/>
        </w:rPr>
      </w:pPr>
    </w:p>
    <w:p w14:paraId="295966DE" w14:textId="77777777" w:rsidR="00000000" w:rsidRDefault="009432B4">
      <w:pPr>
        <w:pStyle w:val="Speaker"/>
        <w:rPr>
          <w:rtl/>
        </w:rPr>
      </w:pPr>
      <w:bookmarkStart w:id="267" w:name="FS000001046T09_07_2003_14_39_12"/>
      <w:bookmarkStart w:id="268" w:name="_Toc45934723"/>
      <w:bookmarkStart w:id="269" w:name="_Toc76385241"/>
      <w:bookmarkEnd w:id="267"/>
      <w:r>
        <w:rPr>
          <w:rFonts w:hint="eastAsia"/>
          <w:rtl/>
        </w:rPr>
        <w:t>אילן</w:t>
      </w:r>
      <w:r>
        <w:rPr>
          <w:rtl/>
        </w:rPr>
        <w:t xml:space="preserve"> שלגי (שינוי):</w:t>
      </w:r>
      <w:bookmarkEnd w:id="268"/>
      <w:bookmarkEnd w:id="269"/>
    </w:p>
    <w:p w14:paraId="65CC1B2D" w14:textId="77777777" w:rsidR="00000000" w:rsidRDefault="009432B4">
      <w:pPr>
        <w:pStyle w:val="a"/>
        <w:rPr>
          <w:rFonts w:hint="cs"/>
          <w:rtl/>
        </w:rPr>
      </w:pPr>
    </w:p>
    <w:p w14:paraId="623B86F4" w14:textId="77777777" w:rsidR="00000000" w:rsidRDefault="009432B4">
      <w:pPr>
        <w:pStyle w:val="a"/>
        <w:rPr>
          <w:rFonts w:hint="cs"/>
          <w:rtl/>
        </w:rPr>
      </w:pPr>
      <w:r>
        <w:rPr>
          <w:rFonts w:hint="cs"/>
          <w:rtl/>
        </w:rPr>
        <w:t>אדוני היושב-ראש, חברות וחברי</w:t>
      </w:r>
      <w:r>
        <w:rPr>
          <w:rFonts w:hint="cs"/>
          <w:rtl/>
        </w:rPr>
        <w:t xml:space="preserve"> הכנסת, כשל מערכת החינוך לדורותיה נגלה לנו שוב ושוב לאחרונה, ואין מדובר כאן בכשל של המערכת בשנה או בשנתיים האחרונות, גברתי השרה, אלא בכשל של המערכת לדורותיה; משהו בשיטה, משהו במערכת אינו עובד כראוי.</w:t>
      </w:r>
    </w:p>
    <w:p w14:paraId="20B53747" w14:textId="77777777" w:rsidR="00000000" w:rsidRDefault="009432B4">
      <w:pPr>
        <w:pStyle w:val="a"/>
        <w:rPr>
          <w:rFonts w:hint="cs"/>
          <w:rtl/>
        </w:rPr>
      </w:pPr>
    </w:p>
    <w:p w14:paraId="63166333" w14:textId="77777777" w:rsidR="00000000" w:rsidRDefault="009432B4">
      <w:pPr>
        <w:pStyle w:val="a"/>
        <w:rPr>
          <w:rFonts w:hint="cs"/>
          <w:rtl/>
        </w:rPr>
      </w:pPr>
      <w:r>
        <w:rPr>
          <w:rFonts w:hint="cs"/>
          <w:rtl/>
        </w:rPr>
        <w:t>תקציב החינוך הוא התקציב השני בגודלו, אחרי תקציב הביטחון.</w:t>
      </w:r>
      <w:r>
        <w:rPr>
          <w:rFonts w:hint="cs"/>
          <w:rtl/>
        </w:rPr>
        <w:t xml:space="preserve"> ביחס למדינות אחרות, אנחנו בהחלט מקצים נתח נכבד מהתל"ג לתקציב החינוך, ועם זאת, משום-מה, התוצאות אינן משביעות רצון. במבחן ה-</w:t>
      </w:r>
      <w:r>
        <w:rPr>
          <w:rFonts w:hint="cs"/>
        </w:rPr>
        <w:t>TIEMS</w:t>
      </w:r>
      <w:r>
        <w:rPr>
          <w:rFonts w:hint="cs"/>
          <w:rtl/>
        </w:rPr>
        <w:t>, בחודש דצמבר 2000 ראינו את מצבנו העגום במתמטיקה; במבחן ה-</w:t>
      </w:r>
      <w:r>
        <w:rPr>
          <w:rFonts w:hint="cs"/>
        </w:rPr>
        <w:t>PEARLS</w:t>
      </w:r>
      <w:r>
        <w:rPr>
          <w:rFonts w:hint="cs"/>
          <w:rtl/>
        </w:rPr>
        <w:t>, בחודש אפריל השנה, ראינו את מצבנו העגום בהבנת הנקרא. בבחינות המ</w:t>
      </w:r>
      <w:r>
        <w:rPr>
          <w:rFonts w:hint="cs"/>
          <w:rtl/>
        </w:rPr>
        <w:t xml:space="preserve">יצ"ב שמשרד החינוך עצמו ערך רק לפני כחודש, מצאנו שגם במתמטיקה וגם בהבנת הנקרא מצבנו איננו טוב. וכעת טופח על פנינו סקר נוסף, "מבחן פיזה", שמציב אותנו במקומות ה-31 וה-33 בקרב המדינות המפותחות בהבנת הנקרא, מתמטיקה ומדעים. </w:t>
      </w:r>
    </w:p>
    <w:p w14:paraId="6CE89582" w14:textId="77777777" w:rsidR="00000000" w:rsidRDefault="009432B4">
      <w:pPr>
        <w:pStyle w:val="a"/>
        <w:rPr>
          <w:rFonts w:hint="cs"/>
          <w:rtl/>
        </w:rPr>
      </w:pPr>
    </w:p>
    <w:p w14:paraId="31BC9157" w14:textId="77777777" w:rsidR="00000000" w:rsidRDefault="009432B4">
      <w:pPr>
        <w:pStyle w:val="a"/>
        <w:rPr>
          <w:rFonts w:hint="cs"/>
          <w:rtl/>
        </w:rPr>
      </w:pPr>
      <w:r>
        <w:rPr>
          <w:rFonts w:hint="cs"/>
          <w:rtl/>
        </w:rPr>
        <w:t xml:space="preserve">אנחנו חוזרים ואומרים, שהחוסן הלאומי </w:t>
      </w:r>
      <w:r>
        <w:rPr>
          <w:rFonts w:hint="cs"/>
          <w:rtl/>
        </w:rPr>
        <w:t>שלנו הוא בחינוך. ההון האנושי, זו התשתית האמיתית שצריך להשקיע בה.</w:t>
      </w:r>
    </w:p>
    <w:p w14:paraId="2A208CD9" w14:textId="77777777" w:rsidR="00000000" w:rsidRDefault="009432B4">
      <w:pPr>
        <w:pStyle w:val="a"/>
        <w:rPr>
          <w:rFonts w:hint="cs"/>
          <w:rtl/>
        </w:rPr>
      </w:pPr>
    </w:p>
    <w:p w14:paraId="3DC83D4B" w14:textId="77777777" w:rsidR="00000000" w:rsidRDefault="009432B4">
      <w:pPr>
        <w:pStyle w:val="ac"/>
        <w:rPr>
          <w:rtl/>
        </w:rPr>
      </w:pPr>
      <w:r>
        <w:rPr>
          <w:rFonts w:hint="eastAsia"/>
          <w:rtl/>
        </w:rPr>
        <w:t>מיכאל</w:t>
      </w:r>
      <w:r>
        <w:rPr>
          <w:rtl/>
        </w:rPr>
        <w:t xml:space="preserve"> איתן (הליכוד):</w:t>
      </w:r>
    </w:p>
    <w:p w14:paraId="45E445A1" w14:textId="77777777" w:rsidR="00000000" w:rsidRDefault="009432B4">
      <w:pPr>
        <w:pStyle w:val="a"/>
        <w:rPr>
          <w:rFonts w:hint="cs"/>
          <w:rtl/>
        </w:rPr>
      </w:pPr>
    </w:p>
    <w:p w14:paraId="61501418" w14:textId="77777777" w:rsidR="00000000" w:rsidRDefault="009432B4">
      <w:pPr>
        <w:pStyle w:val="a"/>
        <w:rPr>
          <w:rFonts w:hint="cs"/>
          <w:rtl/>
        </w:rPr>
      </w:pPr>
      <w:r>
        <w:rPr>
          <w:rFonts w:hint="cs"/>
          <w:rtl/>
        </w:rPr>
        <w:t>תרשה לי להעיר לך הערה, זה לא רק המיקום, אלא הבעיה הלא-פחות קשה, אולי היותר-קשה מביניהן, היא המקום השני בפער בהישגים; זה צריך לבוא בנשימה אחת.</w:t>
      </w:r>
    </w:p>
    <w:p w14:paraId="581FB80E" w14:textId="77777777" w:rsidR="00000000" w:rsidRDefault="009432B4">
      <w:pPr>
        <w:pStyle w:val="a"/>
        <w:rPr>
          <w:rFonts w:hint="cs"/>
          <w:rtl/>
        </w:rPr>
      </w:pPr>
    </w:p>
    <w:p w14:paraId="53E4DB09" w14:textId="77777777" w:rsidR="00000000" w:rsidRDefault="009432B4">
      <w:pPr>
        <w:pStyle w:val="SpeakerCon"/>
        <w:rPr>
          <w:rtl/>
        </w:rPr>
      </w:pPr>
      <w:bookmarkStart w:id="270" w:name="FS000001046T09_07_2003_14_52_23C"/>
      <w:bookmarkEnd w:id="270"/>
      <w:r>
        <w:rPr>
          <w:rtl/>
        </w:rPr>
        <w:t>אילן שלגי (שינוי):</w:t>
      </w:r>
    </w:p>
    <w:p w14:paraId="0DB3BBF8" w14:textId="77777777" w:rsidR="00000000" w:rsidRDefault="009432B4">
      <w:pPr>
        <w:pStyle w:val="a"/>
        <w:rPr>
          <w:rtl/>
        </w:rPr>
      </w:pPr>
    </w:p>
    <w:p w14:paraId="433EC873" w14:textId="77777777" w:rsidR="00000000" w:rsidRDefault="009432B4">
      <w:pPr>
        <w:pStyle w:val="a"/>
        <w:rPr>
          <w:rFonts w:hint="cs"/>
          <w:rtl/>
        </w:rPr>
      </w:pPr>
      <w:r>
        <w:rPr>
          <w:rFonts w:hint="cs"/>
          <w:rtl/>
        </w:rPr>
        <w:t>זה בא</w:t>
      </w:r>
      <w:r>
        <w:rPr>
          <w:rFonts w:hint="cs"/>
          <w:rtl/>
        </w:rPr>
        <w:t xml:space="preserve"> בין הנשימות. </w:t>
      </w:r>
    </w:p>
    <w:p w14:paraId="5A9CB5D3" w14:textId="77777777" w:rsidR="00000000" w:rsidRDefault="009432B4">
      <w:pPr>
        <w:pStyle w:val="a"/>
        <w:rPr>
          <w:rFonts w:hint="cs"/>
          <w:rtl/>
        </w:rPr>
      </w:pPr>
    </w:p>
    <w:p w14:paraId="48F83585" w14:textId="77777777" w:rsidR="00000000" w:rsidRDefault="009432B4">
      <w:pPr>
        <w:pStyle w:val="a"/>
        <w:rPr>
          <w:rFonts w:hint="cs"/>
          <w:rtl/>
        </w:rPr>
      </w:pPr>
      <w:r>
        <w:rPr>
          <w:rFonts w:hint="cs"/>
          <w:rtl/>
        </w:rPr>
        <w:t xml:space="preserve">ועדת החינוך והתרבות קיימה אתמול ישיבה ראשונה שבה הציגו החוקרות מאוניברסיטת בר-אילן, הפרופסור זמירה מברך וד"ר ברכה קרמרסקי, את חלקו הראשון של הסקר. ישיבת המשך קבועה ליום רביעי בשבוע הבא. </w:t>
      </w:r>
    </w:p>
    <w:p w14:paraId="752A0F4C" w14:textId="77777777" w:rsidR="00000000" w:rsidRDefault="009432B4">
      <w:pPr>
        <w:pStyle w:val="a"/>
        <w:rPr>
          <w:rFonts w:hint="cs"/>
          <w:rtl/>
        </w:rPr>
      </w:pPr>
    </w:p>
    <w:p w14:paraId="6999CA99" w14:textId="77777777" w:rsidR="00000000" w:rsidRDefault="009432B4">
      <w:pPr>
        <w:pStyle w:val="a"/>
        <w:rPr>
          <w:rFonts w:hint="cs"/>
          <w:rtl/>
        </w:rPr>
      </w:pPr>
      <w:r>
        <w:rPr>
          <w:rFonts w:hint="cs"/>
          <w:rtl/>
        </w:rPr>
        <w:t>הדבר המדאיג הוא, שנוסף על הנתונים של המיקום, אנחנו מ</w:t>
      </w:r>
      <w:r>
        <w:rPr>
          <w:rFonts w:hint="cs"/>
          <w:rtl/>
        </w:rPr>
        <w:t>ובילים בפערים; אנחנו מובילים בפערים בין הראשונים לאחרונים. הראשונים, המצטיינים שלנו, אלה שנמצאים באחוזון ה-95%, מפגרים לעומת המצטיינים במדינות האחרות. אנחנו מובילים בעוד תחום, בהיעדרויות מבתי-הספר. אנחנו נמצאים מתחת לממוצע ברצון להישגיות, אין מוטיבציה לתלמ</w:t>
      </w:r>
      <w:r>
        <w:rPr>
          <w:rFonts w:hint="cs"/>
          <w:rtl/>
        </w:rPr>
        <w:t>ידים, כנראה אנחנו לא מחדירים את זה בהם.</w:t>
      </w:r>
    </w:p>
    <w:p w14:paraId="4BFE3050" w14:textId="77777777" w:rsidR="00000000" w:rsidRDefault="009432B4">
      <w:pPr>
        <w:pStyle w:val="a"/>
        <w:rPr>
          <w:rFonts w:hint="cs"/>
          <w:rtl/>
        </w:rPr>
      </w:pPr>
    </w:p>
    <w:p w14:paraId="71905A01" w14:textId="77777777" w:rsidR="00000000" w:rsidRDefault="009432B4">
      <w:pPr>
        <w:pStyle w:val="a"/>
        <w:rPr>
          <w:rFonts w:hint="cs"/>
          <w:rtl/>
        </w:rPr>
      </w:pPr>
      <w:r>
        <w:rPr>
          <w:rFonts w:hint="cs"/>
          <w:rtl/>
        </w:rPr>
        <w:t xml:space="preserve">שיעור התלמידים שנוהגים לקרוא גם ספרים להנאתם הוא מעל לממוצע, אבל יש רק 37% מן התלמידים שקוראים להנאתם. ומה קוראים תלמידינו? בין היתר או יותר מאשר ספרים </w:t>
      </w:r>
      <w:r>
        <w:rPr>
          <w:rtl/>
        </w:rPr>
        <w:t>–</w:t>
      </w:r>
      <w:r>
        <w:rPr>
          <w:rFonts w:hint="cs"/>
          <w:rtl/>
        </w:rPr>
        <w:t xml:space="preserve"> כתבי-עת, ואני סבור שהם קוראים בעיקר את התוכניות של שידורי הטל</w:t>
      </w:r>
      <w:r>
        <w:rPr>
          <w:rFonts w:hint="cs"/>
          <w:rtl/>
        </w:rPr>
        <w:t>וויזיה. מובן שאלה שקוראים, כפי שרובנו נהג לקרוא בילדותו, הם גם אלה שחזקים בהבנת הנקרא.</w:t>
      </w:r>
    </w:p>
    <w:p w14:paraId="49D9DC9D" w14:textId="77777777" w:rsidR="00000000" w:rsidRDefault="009432B4">
      <w:pPr>
        <w:pStyle w:val="a"/>
        <w:rPr>
          <w:rFonts w:hint="cs"/>
          <w:rtl/>
        </w:rPr>
      </w:pPr>
    </w:p>
    <w:p w14:paraId="45F13D70" w14:textId="77777777" w:rsidR="00000000" w:rsidRDefault="009432B4">
      <w:pPr>
        <w:pStyle w:val="a"/>
        <w:rPr>
          <w:rFonts w:hint="cs"/>
          <w:rtl/>
        </w:rPr>
      </w:pPr>
      <w:r>
        <w:rPr>
          <w:rFonts w:hint="cs"/>
          <w:rtl/>
        </w:rPr>
        <w:t>עוד נתון שהחוקרות הציגו, זה שאי-אפשר להפריד. כאשר אנחנו יודעים להבין את הנקרא, אנחנו גם טובים יותר במתמטיקה ובמדעים, כי כך מראים המבחנים בכל רחבי המדינות המפותחות. לעומ</w:t>
      </w:r>
      <w:r>
        <w:rPr>
          <w:rFonts w:hint="cs"/>
          <w:rtl/>
        </w:rPr>
        <w:t xml:space="preserve">ת זאת, כאשר אנחנו חלשים בהבנת הנקרא, זה מושך אותנו למטה גם במתמטיקה וגם במדעים. </w:t>
      </w:r>
    </w:p>
    <w:p w14:paraId="52CED9B0" w14:textId="77777777" w:rsidR="00000000" w:rsidRDefault="009432B4">
      <w:pPr>
        <w:pStyle w:val="a"/>
        <w:rPr>
          <w:rFonts w:hint="cs"/>
          <w:rtl/>
        </w:rPr>
      </w:pPr>
    </w:p>
    <w:p w14:paraId="64821345" w14:textId="77777777" w:rsidR="00000000" w:rsidRDefault="009432B4">
      <w:pPr>
        <w:pStyle w:val="a"/>
        <w:rPr>
          <w:rFonts w:hint="cs"/>
          <w:rtl/>
        </w:rPr>
      </w:pPr>
      <w:r>
        <w:rPr>
          <w:rFonts w:hint="cs"/>
          <w:rtl/>
        </w:rPr>
        <w:t>כפי שאמרתי, אנחנו כבר קיימנו ישיבה ראשונה של הוועדה, ישיבה שנייה קבועה לשבוע הבא. ישבנו עם יועץ הוועדה פרופסור דוד חן מאוניברסיטת תל-אביב וגם שוחחנו על זה עם פרופסור זמירה מב</w:t>
      </w:r>
      <w:r>
        <w:rPr>
          <w:rFonts w:hint="cs"/>
          <w:rtl/>
        </w:rPr>
        <w:t xml:space="preserve">רך ועם אנשי אקדמיה נוספים. התווינו תוכנית, בשלב זה לעשר ישיבות. </w:t>
      </w:r>
    </w:p>
    <w:p w14:paraId="6D2A3234" w14:textId="77777777" w:rsidR="00000000" w:rsidRDefault="009432B4">
      <w:pPr>
        <w:pStyle w:val="a"/>
        <w:rPr>
          <w:rFonts w:hint="cs"/>
          <w:rtl/>
        </w:rPr>
      </w:pPr>
    </w:p>
    <w:p w14:paraId="06D4E390" w14:textId="77777777" w:rsidR="00000000" w:rsidRDefault="009432B4">
      <w:pPr>
        <w:pStyle w:val="a"/>
        <w:rPr>
          <w:rFonts w:hint="cs"/>
          <w:rtl/>
        </w:rPr>
      </w:pPr>
      <w:r>
        <w:rPr>
          <w:rFonts w:hint="cs"/>
          <w:rtl/>
        </w:rPr>
        <w:t>פניתי ליושב-ראש הכנסת בבקשה לאשר קיום ישיבות גם בשעות אחרי-הצהריים וגם בתקופת הפגרה. אנחנו בהחלט סבורים שצריך לעזור למערכת החינוך - ובצד הוועדה שהקים משרד החינוך בראשות איש עסקים צריך שגם הכ</w:t>
      </w:r>
      <w:r>
        <w:rPr>
          <w:rFonts w:hint="cs"/>
          <w:rtl/>
        </w:rPr>
        <w:t xml:space="preserve">נסת תבדוק, תלמד ותבוא בהצעות. </w:t>
      </w:r>
    </w:p>
    <w:p w14:paraId="302AC9BB" w14:textId="77777777" w:rsidR="00000000" w:rsidRDefault="009432B4">
      <w:pPr>
        <w:pStyle w:val="a"/>
        <w:rPr>
          <w:rFonts w:hint="cs"/>
          <w:rtl/>
        </w:rPr>
      </w:pPr>
    </w:p>
    <w:p w14:paraId="7489CA2C" w14:textId="77777777" w:rsidR="00000000" w:rsidRDefault="009432B4">
      <w:pPr>
        <w:pStyle w:val="a"/>
        <w:rPr>
          <w:rFonts w:hint="cs"/>
          <w:rtl/>
        </w:rPr>
      </w:pPr>
      <w:r>
        <w:rPr>
          <w:rFonts w:hint="cs"/>
          <w:rtl/>
        </w:rPr>
        <w:t>אני מתנגד להקמת ועדת חקירה פרלמנטרית, אני מתנגד לכך שתהיה ועדה שלישית שתבדוק את הדברים, משום שיהיה כאן בזבוז משאבים, יהיה כאן בזבוז זמן, ואני מפנה את כולנו לסעיף 22 לחוק-יסוד: הכנסת, שקובע שהכנסת רשאית למנות ועדות חקירה, כול</w:t>
      </w:r>
      <w:r>
        <w:rPr>
          <w:rFonts w:hint="cs"/>
          <w:rtl/>
        </w:rPr>
        <w:t xml:space="preserve">ל על-ידי </w:t>
      </w:r>
      <w:r>
        <w:rPr>
          <w:rtl/>
        </w:rPr>
        <w:t>–</w:t>
      </w:r>
      <w:r>
        <w:rPr>
          <w:rFonts w:hint="cs"/>
          <w:rtl/>
        </w:rPr>
        <w:t xml:space="preserve"> ופה אני משנה את המלים </w:t>
      </w:r>
      <w:r>
        <w:rPr>
          <w:rtl/>
        </w:rPr>
        <w:t>–</w:t>
      </w:r>
      <w:r>
        <w:rPr>
          <w:rFonts w:hint="cs"/>
          <w:rtl/>
        </w:rPr>
        <w:t xml:space="preserve"> אם על-ידי הסמכת אחת הוועדות הקבועות ואם על-ידי בחירת ועדה. </w:t>
      </w:r>
    </w:p>
    <w:p w14:paraId="651DDF83" w14:textId="77777777" w:rsidR="00000000" w:rsidRDefault="009432B4">
      <w:pPr>
        <w:pStyle w:val="a"/>
        <w:rPr>
          <w:rFonts w:hint="cs"/>
          <w:rtl/>
        </w:rPr>
      </w:pPr>
    </w:p>
    <w:p w14:paraId="46148339" w14:textId="77777777" w:rsidR="00000000" w:rsidRDefault="009432B4">
      <w:pPr>
        <w:pStyle w:val="a"/>
        <w:rPr>
          <w:rFonts w:hint="cs"/>
          <w:rtl/>
        </w:rPr>
      </w:pPr>
      <w:r>
        <w:rPr>
          <w:rFonts w:hint="cs"/>
          <w:rtl/>
        </w:rPr>
        <w:t>לכן, אני בהחלט מסכים ומציע, שאומנם הכנסת תקבע שתקום ועדת חקירה, ובהמשך, ועדת הכנסת, ולאחר מכן הכנסת, תאשר שוועדת החינוך והתרבות של הכנסת תכהן כוועדת חקירה פרלמנ</w:t>
      </w:r>
      <w:r>
        <w:rPr>
          <w:rFonts w:hint="cs"/>
          <w:rtl/>
        </w:rPr>
        <w:t xml:space="preserve">טרית לנושא. תודה רבה. </w:t>
      </w:r>
    </w:p>
    <w:p w14:paraId="1BFB0B5C" w14:textId="77777777" w:rsidR="00000000" w:rsidRDefault="009432B4">
      <w:pPr>
        <w:pStyle w:val="ac"/>
        <w:rPr>
          <w:rFonts w:hint="cs"/>
          <w:rtl/>
        </w:rPr>
      </w:pPr>
    </w:p>
    <w:p w14:paraId="08EF803F" w14:textId="77777777" w:rsidR="00000000" w:rsidRDefault="009432B4">
      <w:pPr>
        <w:pStyle w:val="ac"/>
        <w:rPr>
          <w:rtl/>
        </w:rPr>
      </w:pPr>
      <w:r>
        <w:rPr>
          <w:rFonts w:hint="cs"/>
          <w:rtl/>
        </w:rPr>
        <w:t>ה</w:t>
      </w:r>
      <w:r>
        <w:rPr>
          <w:rFonts w:hint="eastAsia"/>
          <w:rtl/>
        </w:rPr>
        <w:t>יו</w:t>
      </w:r>
      <w:r>
        <w:rPr>
          <w:rtl/>
        </w:rPr>
        <w:t>"ר ראובן ריבלין:</w:t>
      </w:r>
    </w:p>
    <w:p w14:paraId="6717B0B9" w14:textId="77777777" w:rsidR="00000000" w:rsidRDefault="009432B4">
      <w:pPr>
        <w:pStyle w:val="a"/>
        <w:rPr>
          <w:rFonts w:hint="cs"/>
          <w:rtl/>
        </w:rPr>
      </w:pPr>
    </w:p>
    <w:p w14:paraId="12E3A01F" w14:textId="77777777" w:rsidR="00000000" w:rsidRDefault="009432B4">
      <w:pPr>
        <w:pStyle w:val="a"/>
        <w:rPr>
          <w:rFonts w:hint="cs"/>
          <w:rtl/>
        </w:rPr>
      </w:pPr>
      <w:r>
        <w:rPr>
          <w:rFonts w:hint="cs"/>
          <w:rtl/>
        </w:rPr>
        <w:t>אני מבקש להעיר הערה לדבריו של יושב-ראש ועדת החינוך. נכון, קיבלתי בקשה מיושב-ראש ועדת החינוך לקיים דיונים רצופים של ועדת החינוך בנושא. אבל אני מחכה לשמוע אם הכנסת מבקשת להקים ועדת חקירה פרלמנטרית, שאם כך, לא יהיה</w:t>
      </w:r>
      <w:r>
        <w:rPr>
          <w:rFonts w:hint="cs"/>
          <w:rtl/>
        </w:rPr>
        <w:t xml:space="preserve"> צורך באיזה דיון בנושא.</w:t>
      </w:r>
    </w:p>
    <w:p w14:paraId="418282DA" w14:textId="77777777" w:rsidR="00000000" w:rsidRDefault="009432B4">
      <w:pPr>
        <w:pStyle w:val="a"/>
        <w:rPr>
          <w:rFonts w:hint="cs"/>
          <w:rtl/>
        </w:rPr>
      </w:pPr>
    </w:p>
    <w:p w14:paraId="46E2CADF" w14:textId="77777777" w:rsidR="00000000" w:rsidRDefault="009432B4">
      <w:pPr>
        <w:pStyle w:val="ad"/>
        <w:rPr>
          <w:rtl/>
        </w:rPr>
      </w:pPr>
      <w:r>
        <w:rPr>
          <w:rtl/>
        </w:rPr>
        <w:t>היו"ר יולי-יואל אדלשטיין:</w:t>
      </w:r>
    </w:p>
    <w:p w14:paraId="058DB983" w14:textId="77777777" w:rsidR="00000000" w:rsidRDefault="009432B4">
      <w:pPr>
        <w:pStyle w:val="a"/>
        <w:rPr>
          <w:rtl/>
        </w:rPr>
      </w:pPr>
    </w:p>
    <w:p w14:paraId="29128AAB" w14:textId="77777777" w:rsidR="00000000" w:rsidRDefault="009432B4">
      <w:pPr>
        <w:pStyle w:val="a"/>
        <w:rPr>
          <w:rFonts w:hint="cs"/>
          <w:rtl/>
        </w:rPr>
      </w:pPr>
      <w:r>
        <w:rPr>
          <w:rFonts w:hint="cs"/>
          <w:rtl/>
        </w:rPr>
        <w:t xml:space="preserve">רק לפרוטוקול, אחזור על דברי היושב-ראש. יושב-ראש הכנסת אמר שהוא קיבל בקשתו של יושב-ראש ועדת החינוך, אך טרם אישר אותה והוא מחכה לתוצאות ההצבעה כאן. </w:t>
      </w:r>
    </w:p>
    <w:p w14:paraId="475E7ED0" w14:textId="77777777" w:rsidR="00000000" w:rsidRDefault="009432B4">
      <w:pPr>
        <w:pStyle w:val="a"/>
        <w:rPr>
          <w:rFonts w:hint="cs"/>
          <w:rtl/>
        </w:rPr>
      </w:pPr>
    </w:p>
    <w:p w14:paraId="0F33D05A" w14:textId="77777777" w:rsidR="00000000" w:rsidRDefault="009432B4">
      <w:pPr>
        <w:pStyle w:val="ac"/>
        <w:rPr>
          <w:rtl/>
        </w:rPr>
      </w:pPr>
      <w:r>
        <w:rPr>
          <w:rFonts w:hint="eastAsia"/>
          <w:rtl/>
        </w:rPr>
        <w:t>מיכאל</w:t>
      </w:r>
      <w:r>
        <w:rPr>
          <w:rtl/>
        </w:rPr>
        <w:t xml:space="preserve"> איתן (הליכוד):</w:t>
      </w:r>
    </w:p>
    <w:p w14:paraId="51CCB78E" w14:textId="77777777" w:rsidR="00000000" w:rsidRDefault="009432B4">
      <w:pPr>
        <w:pStyle w:val="a"/>
        <w:rPr>
          <w:rFonts w:hint="cs"/>
          <w:rtl/>
        </w:rPr>
      </w:pPr>
    </w:p>
    <w:p w14:paraId="35AA9888" w14:textId="77777777" w:rsidR="00000000" w:rsidRDefault="009432B4">
      <w:pPr>
        <w:pStyle w:val="a"/>
        <w:rPr>
          <w:rFonts w:hint="cs"/>
          <w:rtl/>
        </w:rPr>
      </w:pPr>
      <w:r>
        <w:rPr>
          <w:rFonts w:hint="cs"/>
          <w:rtl/>
        </w:rPr>
        <w:t>- - -</w:t>
      </w:r>
    </w:p>
    <w:p w14:paraId="6CAA59FE" w14:textId="77777777" w:rsidR="00000000" w:rsidRDefault="009432B4">
      <w:pPr>
        <w:pStyle w:val="a"/>
        <w:rPr>
          <w:rFonts w:hint="cs"/>
          <w:rtl/>
        </w:rPr>
      </w:pPr>
    </w:p>
    <w:p w14:paraId="5E4B5524" w14:textId="77777777" w:rsidR="00000000" w:rsidRDefault="009432B4">
      <w:pPr>
        <w:pStyle w:val="ad"/>
        <w:rPr>
          <w:rtl/>
        </w:rPr>
      </w:pPr>
      <w:r>
        <w:rPr>
          <w:rtl/>
        </w:rPr>
        <w:t>היו"ר יולי-יואל אדלשטיין:</w:t>
      </w:r>
    </w:p>
    <w:p w14:paraId="0B0E2744" w14:textId="77777777" w:rsidR="00000000" w:rsidRDefault="009432B4">
      <w:pPr>
        <w:pStyle w:val="a"/>
        <w:rPr>
          <w:rtl/>
        </w:rPr>
      </w:pPr>
    </w:p>
    <w:p w14:paraId="3904FF5F" w14:textId="77777777" w:rsidR="00000000" w:rsidRDefault="009432B4">
      <w:pPr>
        <w:pStyle w:val="a"/>
        <w:rPr>
          <w:rFonts w:hint="cs"/>
          <w:rtl/>
        </w:rPr>
      </w:pPr>
      <w:r>
        <w:rPr>
          <w:rFonts w:hint="cs"/>
          <w:rtl/>
        </w:rPr>
        <w:t xml:space="preserve">נחכה לתוצאות ההצבעה כאן. </w:t>
      </w:r>
    </w:p>
    <w:p w14:paraId="0FC5A4AC" w14:textId="77777777" w:rsidR="00000000" w:rsidRDefault="009432B4">
      <w:pPr>
        <w:pStyle w:val="a"/>
        <w:rPr>
          <w:rFonts w:hint="cs"/>
          <w:rtl/>
        </w:rPr>
      </w:pPr>
    </w:p>
    <w:p w14:paraId="2C4B2710" w14:textId="77777777" w:rsidR="00000000" w:rsidRDefault="009432B4">
      <w:pPr>
        <w:pStyle w:val="a"/>
        <w:rPr>
          <w:rFonts w:hint="cs"/>
          <w:rtl/>
        </w:rPr>
      </w:pPr>
      <w:r>
        <w:rPr>
          <w:rFonts w:hint="cs"/>
          <w:rtl/>
        </w:rPr>
        <w:t xml:space="preserve">חברת הכנסת דליה איציק, את רוצה להשיב לחבר הכנסת אילן שלגי, בבקשה, חמש דקות לרשותך. </w:t>
      </w:r>
    </w:p>
    <w:p w14:paraId="5A265CB7" w14:textId="77777777" w:rsidR="00000000" w:rsidRDefault="009432B4">
      <w:pPr>
        <w:pStyle w:val="a"/>
        <w:rPr>
          <w:rFonts w:hint="cs"/>
          <w:rtl/>
        </w:rPr>
      </w:pPr>
    </w:p>
    <w:p w14:paraId="0CBFB266" w14:textId="77777777" w:rsidR="00000000" w:rsidRDefault="009432B4">
      <w:pPr>
        <w:pStyle w:val="Speaker"/>
        <w:rPr>
          <w:rtl/>
        </w:rPr>
      </w:pPr>
      <w:bookmarkStart w:id="271" w:name="FS000000433T09_07_2003_15_09_00"/>
      <w:bookmarkStart w:id="272" w:name="_Toc45934724"/>
      <w:bookmarkStart w:id="273" w:name="_Toc76385242"/>
      <w:bookmarkEnd w:id="271"/>
      <w:r>
        <w:rPr>
          <w:rFonts w:hint="eastAsia"/>
          <w:rtl/>
        </w:rPr>
        <w:t>דליה</w:t>
      </w:r>
      <w:r>
        <w:rPr>
          <w:rtl/>
        </w:rPr>
        <w:t xml:space="preserve"> איציק (העבודה-מימד):</w:t>
      </w:r>
      <w:bookmarkEnd w:id="272"/>
      <w:bookmarkEnd w:id="273"/>
    </w:p>
    <w:p w14:paraId="312BA555" w14:textId="77777777" w:rsidR="00000000" w:rsidRDefault="009432B4">
      <w:pPr>
        <w:pStyle w:val="a"/>
        <w:rPr>
          <w:rFonts w:hint="cs"/>
          <w:rtl/>
        </w:rPr>
      </w:pPr>
    </w:p>
    <w:p w14:paraId="72728325" w14:textId="77777777" w:rsidR="00000000" w:rsidRDefault="009432B4">
      <w:pPr>
        <w:pStyle w:val="a"/>
        <w:rPr>
          <w:rFonts w:hint="cs"/>
          <w:rtl/>
        </w:rPr>
      </w:pPr>
      <w:r>
        <w:rPr>
          <w:rFonts w:hint="cs"/>
          <w:rtl/>
        </w:rPr>
        <w:t>אדוני היושב-ראש, אני לא אמלא את חמש הדקות שאפשרת לי.</w:t>
      </w:r>
    </w:p>
    <w:p w14:paraId="2E1E1768" w14:textId="77777777" w:rsidR="00000000" w:rsidRDefault="009432B4">
      <w:pPr>
        <w:pStyle w:val="a"/>
        <w:rPr>
          <w:rFonts w:hint="cs"/>
          <w:rtl/>
        </w:rPr>
      </w:pPr>
    </w:p>
    <w:p w14:paraId="5374B916" w14:textId="77777777" w:rsidR="00000000" w:rsidRDefault="009432B4">
      <w:pPr>
        <w:pStyle w:val="a"/>
        <w:rPr>
          <w:rFonts w:hint="cs"/>
          <w:rtl/>
        </w:rPr>
      </w:pPr>
      <w:r>
        <w:rPr>
          <w:rFonts w:hint="cs"/>
          <w:rtl/>
        </w:rPr>
        <w:t>ברשותך, אדוני יושב-ראש הוועדה, גם אני הייתי יושבת-ראש ועדת החינ</w:t>
      </w:r>
      <w:r>
        <w:rPr>
          <w:rFonts w:hint="cs"/>
          <w:rtl/>
        </w:rPr>
        <w:t xml:space="preserve">וך, אני מבינה את העניין הזה שעלול להיות מצב שיהיה מי שינטרל או יעשה מעקף לוועדת החינוך של הכנסת. זאת איננה הכוונה. הכוונה היא דווקא לחייב את כל הבית הזה, אופוזיציה וקואליציה, להתלכד ולמקד את תשומת הלב, כמו שאמר חבר הכנסת דוד לוי - הוועדה הזאת תתעסק אך ורק </w:t>
      </w:r>
      <w:r>
        <w:rPr>
          <w:rFonts w:hint="cs"/>
          <w:rtl/>
        </w:rPr>
        <w:t>בזה.</w:t>
      </w:r>
    </w:p>
    <w:p w14:paraId="3FED65B2" w14:textId="77777777" w:rsidR="00000000" w:rsidRDefault="009432B4">
      <w:pPr>
        <w:pStyle w:val="a"/>
        <w:rPr>
          <w:rFonts w:hint="cs"/>
          <w:rtl/>
        </w:rPr>
      </w:pPr>
    </w:p>
    <w:p w14:paraId="11633C4D" w14:textId="77777777" w:rsidR="00000000" w:rsidRDefault="009432B4">
      <w:pPr>
        <w:pStyle w:val="a"/>
        <w:rPr>
          <w:rFonts w:hint="cs"/>
          <w:rtl/>
        </w:rPr>
      </w:pPr>
      <w:r>
        <w:rPr>
          <w:rFonts w:hint="cs"/>
          <w:rtl/>
        </w:rPr>
        <w:t xml:space="preserve">אני חושבת שצריך לתמוך בזה מאוד. אני חושבת שזה יכול להיות כלי שיסייע לך, בדיוק כמו ששרת החינוך תמכה בוועדת החקירה, שהרי היא מבינה </w:t>
      </w:r>
      <w:r>
        <w:rPr>
          <w:rtl/>
        </w:rPr>
        <w:t>–</w:t>
      </w:r>
      <w:r>
        <w:rPr>
          <w:rFonts w:hint="cs"/>
          <w:rtl/>
        </w:rPr>
        <w:t xml:space="preserve"> אתה מתאר לעצמך שטיפשה היא לא </w:t>
      </w:r>
      <w:r>
        <w:rPr>
          <w:rtl/>
        </w:rPr>
        <w:t>–</w:t>
      </w:r>
      <w:r>
        <w:rPr>
          <w:rFonts w:hint="cs"/>
          <w:rtl/>
        </w:rPr>
        <w:t xml:space="preserve"> שכלי כזה יכול לסייע. הרעיון הוא שהכלי הזה יהיה כלי, אם תרצה - להגיד לך משהו קצת מכוער, ה</w:t>
      </w:r>
      <w:r>
        <w:rPr>
          <w:rFonts w:hint="cs"/>
          <w:rtl/>
        </w:rPr>
        <w:t>אוצר הרי ייבדק פה גם כן: מה קרה? איפה קרה? איפה התערבו? למה התערבו? במה התערבו? באילו נושאים?</w:t>
      </w:r>
    </w:p>
    <w:p w14:paraId="270D1943" w14:textId="77777777" w:rsidR="00000000" w:rsidRDefault="009432B4">
      <w:pPr>
        <w:pStyle w:val="a"/>
        <w:rPr>
          <w:rFonts w:hint="cs"/>
          <w:rtl/>
        </w:rPr>
      </w:pPr>
    </w:p>
    <w:p w14:paraId="3C8ED729" w14:textId="77777777" w:rsidR="00000000" w:rsidRDefault="009432B4">
      <w:pPr>
        <w:pStyle w:val="a"/>
        <w:rPr>
          <w:rFonts w:hint="cs"/>
          <w:rtl/>
        </w:rPr>
      </w:pPr>
      <w:r>
        <w:rPr>
          <w:rFonts w:hint="cs"/>
          <w:rtl/>
        </w:rPr>
        <w:t>גם אני הייתי יושבת-ראש ועדת החינוך של הכנסת, ותאמין לי, קצת ניסיון, בצניעות אני אומרת לך, יש לי בנושא הזה. אתה צריך לתמוך בעניין הזה. לא הולכים לעשות לך שום מעקפ</w:t>
      </w:r>
      <w:r>
        <w:rPr>
          <w:rFonts w:hint="cs"/>
          <w:rtl/>
        </w:rPr>
        <w:t xml:space="preserve">ים, זה כלי בידיך. אני חושבת שטוב שזה יהיה יחד אתך ולא נגדך. תודה. </w:t>
      </w:r>
    </w:p>
    <w:p w14:paraId="4EE12619" w14:textId="77777777" w:rsidR="00000000" w:rsidRDefault="009432B4">
      <w:pPr>
        <w:pStyle w:val="a"/>
        <w:ind w:firstLine="0"/>
        <w:rPr>
          <w:rFonts w:hint="cs"/>
          <w:rtl/>
        </w:rPr>
      </w:pPr>
    </w:p>
    <w:p w14:paraId="2E7F5DA2" w14:textId="77777777" w:rsidR="00000000" w:rsidRDefault="009432B4">
      <w:pPr>
        <w:pStyle w:val="ad"/>
        <w:rPr>
          <w:rtl/>
        </w:rPr>
      </w:pPr>
      <w:r>
        <w:rPr>
          <w:rtl/>
        </w:rPr>
        <w:t>היו"ר מוחמד ברכה:</w:t>
      </w:r>
    </w:p>
    <w:p w14:paraId="6737CD71" w14:textId="77777777" w:rsidR="00000000" w:rsidRDefault="009432B4">
      <w:pPr>
        <w:pStyle w:val="a"/>
        <w:rPr>
          <w:rtl/>
        </w:rPr>
      </w:pPr>
    </w:p>
    <w:p w14:paraId="62D14DBA" w14:textId="77777777" w:rsidR="00000000" w:rsidRDefault="009432B4">
      <w:pPr>
        <w:pStyle w:val="a"/>
        <w:rPr>
          <w:rFonts w:hint="cs"/>
          <w:rtl/>
        </w:rPr>
      </w:pPr>
      <w:r>
        <w:rPr>
          <w:rFonts w:hint="cs"/>
          <w:rtl/>
        </w:rPr>
        <w:t xml:space="preserve">תודה לחברת הכנסת איציק. חבר הכנסת דוד לוי, אתה מעוניין לחזור לבמה? לא. </w:t>
      </w:r>
    </w:p>
    <w:p w14:paraId="129FC512" w14:textId="77777777" w:rsidR="00000000" w:rsidRDefault="009432B4">
      <w:pPr>
        <w:pStyle w:val="a"/>
        <w:rPr>
          <w:rFonts w:hint="cs"/>
          <w:rtl/>
        </w:rPr>
      </w:pPr>
    </w:p>
    <w:p w14:paraId="1657F79E" w14:textId="77777777" w:rsidR="00000000" w:rsidRDefault="009432B4">
      <w:pPr>
        <w:pStyle w:val="a"/>
        <w:rPr>
          <w:rFonts w:hint="cs"/>
          <w:rtl/>
        </w:rPr>
      </w:pPr>
      <w:r>
        <w:rPr>
          <w:rFonts w:hint="cs"/>
          <w:rtl/>
        </w:rPr>
        <w:t xml:space="preserve">נעבור להצבעה. רבותי, ההצבעה כך: או הסרה או העברה לוועדת הכנסת. </w:t>
      </w:r>
    </w:p>
    <w:p w14:paraId="47C32517" w14:textId="77777777" w:rsidR="00000000" w:rsidRDefault="009432B4">
      <w:pPr>
        <w:pStyle w:val="a"/>
        <w:rPr>
          <w:rFonts w:hint="cs"/>
          <w:rtl/>
        </w:rPr>
      </w:pPr>
    </w:p>
    <w:p w14:paraId="2472C224" w14:textId="77777777" w:rsidR="00000000" w:rsidRDefault="009432B4">
      <w:pPr>
        <w:pStyle w:val="ac"/>
        <w:rPr>
          <w:rtl/>
        </w:rPr>
      </w:pPr>
      <w:r>
        <w:rPr>
          <w:rFonts w:hint="eastAsia"/>
          <w:rtl/>
        </w:rPr>
        <w:t>קריאה</w:t>
      </w:r>
      <w:r>
        <w:rPr>
          <w:rtl/>
        </w:rPr>
        <w:t>:</w:t>
      </w:r>
    </w:p>
    <w:p w14:paraId="618EB04C" w14:textId="77777777" w:rsidR="00000000" w:rsidRDefault="009432B4">
      <w:pPr>
        <w:pStyle w:val="a"/>
        <w:rPr>
          <w:rFonts w:hint="cs"/>
          <w:rtl/>
        </w:rPr>
      </w:pPr>
    </w:p>
    <w:p w14:paraId="3A0E4FEB" w14:textId="77777777" w:rsidR="00000000" w:rsidRDefault="009432B4">
      <w:pPr>
        <w:pStyle w:val="a"/>
        <w:rPr>
          <w:rFonts w:hint="cs"/>
          <w:rtl/>
        </w:rPr>
      </w:pPr>
      <w:r>
        <w:rPr>
          <w:rFonts w:hint="cs"/>
          <w:rtl/>
        </w:rPr>
        <w:t>למה לוועדת הכנסת?</w:t>
      </w:r>
    </w:p>
    <w:p w14:paraId="521CAAF5" w14:textId="77777777" w:rsidR="00000000" w:rsidRDefault="009432B4">
      <w:pPr>
        <w:pStyle w:val="a"/>
        <w:rPr>
          <w:rFonts w:hint="cs"/>
          <w:rtl/>
        </w:rPr>
      </w:pPr>
    </w:p>
    <w:p w14:paraId="30D768E0" w14:textId="77777777" w:rsidR="00000000" w:rsidRDefault="009432B4">
      <w:pPr>
        <w:pStyle w:val="ad"/>
        <w:rPr>
          <w:rtl/>
        </w:rPr>
      </w:pPr>
      <w:r>
        <w:rPr>
          <w:rtl/>
        </w:rPr>
        <w:t>היו"</w:t>
      </w:r>
      <w:r>
        <w:rPr>
          <w:rtl/>
        </w:rPr>
        <w:t>ר מוחמד ברכה:</w:t>
      </w:r>
    </w:p>
    <w:p w14:paraId="52DF141E" w14:textId="77777777" w:rsidR="00000000" w:rsidRDefault="009432B4">
      <w:pPr>
        <w:pStyle w:val="a"/>
        <w:rPr>
          <w:rtl/>
        </w:rPr>
      </w:pPr>
    </w:p>
    <w:p w14:paraId="5313AC52" w14:textId="77777777" w:rsidR="00000000" w:rsidRDefault="009432B4">
      <w:pPr>
        <w:pStyle w:val="a"/>
        <w:rPr>
          <w:rFonts w:hint="cs"/>
          <w:rtl/>
        </w:rPr>
      </w:pPr>
      <w:r>
        <w:rPr>
          <w:rFonts w:hint="cs"/>
          <w:rtl/>
        </w:rPr>
        <w:t xml:space="preserve">כך דינן של הצעות בדבר ועדות חקירה פרלמנטריות. </w:t>
      </w:r>
    </w:p>
    <w:p w14:paraId="34C6B56F" w14:textId="77777777" w:rsidR="00000000" w:rsidRDefault="009432B4">
      <w:pPr>
        <w:pStyle w:val="a"/>
        <w:rPr>
          <w:rFonts w:hint="cs"/>
          <w:rtl/>
        </w:rPr>
      </w:pPr>
    </w:p>
    <w:p w14:paraId="462B2F87" w14:textId="77777777" w:rsidR="00000000" w:rsidRDefault="009432B4">
      <w:pPr>
        <w:pStyle w:val="a"/>
        <w:rPr>
          <w:rFonts w:hint="cs"/>
          <w:rtl/>
        </w:rPr>
      </w:pPr>
      <w:r>
        <w:rPr>
          <w:rFonts w:hint="cs"/>
          <w:rtl/>
        </w:rPr>
        <w:t xml:space="preserve">רבותי, ההצבעה החלה. בעד זה העברה לוועדת הכנסת, נגד זה הסרה. </w:t>
      </w:r>
    </w:p>
    <w:p w14:paraId="01CB1D79" w14:textId="77777777" w:rsidR="00000000" w:rsidRDefault="009432B4">
      <w:pPr>
        <w:pStyle w:val="a"/>
        <w:rPr>
          <w:rFonts w:hint="cs"/>
          <w:rtl/>
        </w:rPr>
      </w:pPr>
    </w:p>
    <w:p w14:paraId="68364CBF" w14:textId="77777777" w:rsidR="00000000" w:rsidRDefault="009432B4">
      <w:pPr>
        <w:pStyle w:val="a7"/>
        <w:bidi/>
        <w:rPr>
          <w:rFonts w:hint="cs"/>
          <w:rtl/>
        </w:rPr>
      </w:pPr>
      <w:r>
        <w:rPr>
          <w:rFonts w:hint="cs"/>
          <w:rtl/>
        </w:rPr>
        <w:t>הצבעה מס' 11</w:t>
      </w:r>
    </w:p>
    <w:p w14:paraId="062B3886" w14:textId="77777777" w:rsidR="00000000" w:rsidRDefault="009432B4">
      <w:pPr>
        <w:pStyle w:val="a"/>
        <w:rPr>
          <w:rFonts w:hint="cs"/>
          <w:rtl/>
        </w:rPr>
      </w:pPr>
    </w:p>
    <w:p w14:paraId="43241DD5" w14:textId="77777777" w:rsidR="00000000" w:rsidRDefault="009432B4">
      <w:pPr>
        <w:pStyle w:val="a8"/>
        <w:bidi/>
        <w:rPr>
          <w:rFonts w:hint="cs"/>
          <w:rtl/>
        </w:rPr>
      </w:pPr>
      <w:r>
        <w:rPr>
          <w:rFonts w:hint="cs"/>
          <w:rtl/>
        </w:rPr>
        <w:t>בעד ההצעה להעביר את הנושא לוועדה - 23</w:t>
      </w:r>
    </w:p>
    <w:p w14:paraId="5B995436" w14:textId="77777777" w:rsidR="00000000" w:rsidRDefault="009432B4">
      <w:pPr>
        <w:pStyle w:val="a8"/>
        <w:bidi/>
        <w:rPr>
          <w:rFonts w:hint="cs"/>
          <w:rtl/>
        </w:rPr>
      </w:pPr>
      <w:r>
        <w:rPr>
          <w:rFonts w:hint="cs"/>
          <w:rtl/>
        </w:rPr>
        <w:t xml:space="preserve">בעד ההצעה שלא לכלול את הנושא בסדר-היום - אין </w:t>
      </w:r>
    </w:p>
    <w:p w14:paraId="244081AC" w14:textId="77777777" w:rsidR="00000000" w:rsidRDefault="009432B4">
      <w:pPr>
        <w:pStyle w:val="a8"/>
        <w:bidi/>
        <w:rPr>
          <w:rFonts w:hint="cs"/>
          <w:rtl/>
        </w:rPr>
      </w:pPr>
      <w:r>
        <w:rPr>
          <w:rFonts w:hint="cs"/>
          <w:rtl/>
        </w:rPr>
        <w:t>נמנעים - אין</w:t>
      </w:r>
    </w:p>
    <w:p w14:paraId="59BB6618" w14:textId="77777777" w:rsidR="00000000" w:rsidRDefault="009432B4">
      <w:pPr>
        <w:pStyle w:val="a9"/>
        <w:bidi/>
        <w:rPr>
          <w:rFonts w:hint="cs"/>
          <w:rtl/>
        </w:rPr>
      </w:pPr>
      <w:r>
        <w:rPr>
          <w:rFonts w:hint="cs"/>
          <w:rtl/>
        </w:rPr>
        <w:t>ההצעה להעביר את הנוש</w:t>
      </w:r>
      <w:r>
        <w:rPr>
          <w:rFonts w:hint="cs"/>
          <w:rtl/>
        </w:rPr>
        <w:t xml:space="preserve">א לוועדת הכנסת נתקבלה. </w:t>
      </w:r>
    </w:p>
    <w:p w14:paraId="054892EB" w14:textId="77777777" w:rsidR="00000000" w:rsidRDefault="009432B4">
      <w:pPr>
        <w:pStyle w:val="a"/>
        <w:rPr>
          <w:rFonts w:hint="cs"/>
          <w:rtl/>
        </w:rPr>
      </w:pPr>
    </w:p>
    <w:p w14:paraId="4C38FFF0" w14:textId="77777777" w:rsidR="00000000" w:rsidRDefault="009432B4">
      <w:pPr>
        <w:pStyle w:val="ad"/>
        <w:rPr>
          <w:rtl/>
        </w:rPr>
      </w:pPr>
      <w:r>
        <w:rPr>
          <w:rtl/>
        </w:rPr>
        <w:t>היו"ר מוחמד ברכה:</w:t>
      </w:r>
    </w:p>
    <w:p w14:paraId="41BF675D" w14:textId="77777777" w:rsidR="00000000" w:rsidRDefault="009432B4">
      <w:pPr>
        <w:pStyle w:val="a"/>
        <w:rPr>
          <w:rtl/>
        </w:rPr>
      </w:pPr>
    </w:p>
    <w:p w14:paraId="66ED3812" w14:textId="77777777" w:rsidR="00000000" w:rsidRDefault="009432B4">
      <w:pPr>
        <w:pStyle w:val="a"/>
        <w:rPr>
          <w:rFonts w:hint="cs"/>
          <w:rtl/>
        </w:rPr>
      </w:pPr>
      <w:r>
        <w:rPr>
          <w:rFonts w:hint="cs"/>
          <w:rtl/>
        </w:rPr>
        <w:t xml:space="preserve">הצעתו של חבר הכנסת דוד לוי  להקים ועדת חקירה פרלמנטרית בעניין החינוך התקבלה ברוב של 25 חברי כנסת - וזה כולל גם את יושב-ראש הכנסת וגם את חבר הכנסת יהלום - והיא מועברת לוועדת הכנסת. </w:t>
      </w:r>
    </w:p>
    <w:p w14:paraId="358CE9D9" w14:textId="77777777" w:rsidR="00000000" w:rsidRDefault="009432B4">
      <w:pPr>
        <w:pStyle w:val="a"/>
        <w:rPr>
          <w:rFonts w:hint="cs"/>
          <w:rtl/>
        </w:rPr>
      </w:pPr>
    </w:p>
    <w:p w14:paraId="79F40577" w14:textId="77777777" w:rsidR="00000000" w:rsidRDefault="009432B4">
      <w:pPr>
        <w:pStyle w:val="ac"/>
        <w:rPr>
          <w:rtl/>
        </w:rPr>
      </w:pPr>
      <w:r>
        <w:rPr>
          <w:rFonts w:hint="eastAsia"/>
          <w:rtl/>
        </w:rPr>
        <w:t>שרת</w:t>
      </w:r>
      <w:r>
        <w:rPr>
          <w:rtl/>
        </w:rPr>
        <w:t xml:space="preserve"> החינוך, התרבות והספורט לימ</w:t>
      </w:r>
      <w:r>
        <w:rPr>
          <w:rtl/>
        </w:rPr>
        <w:t>ור לבנת:</w:t>
      </w:r>
    </w:p>
    <w:p w14:paraId="2182AC0E" w14:textId="77777777" w:rsidR="00000000" w:rsidRDefault="009432B4">
      <w:pPr>
        <w:pStyle w:val="a"/>
        <w:rPr>
          <w:rFonts w:hint="cs"/>
          <w:rtl/>
        </w:rPr>
      </w:pPr>
    </w:p>
    <w:p w14:paraId="2D0F5873" w14:textId="77777777" w:rsidR="00000000" w:rsidRDefault="009432B4">
      <w:pPr>
        <w:pStyle w:val="a"/>
        <w:rPr>
          <w:rFonts w:hint="cs"/>
          <w:rtl/>
        </w:rPr>
      </w:pPr>
      <w:r>
        <w:rPr>
          <w:rFonts w:hint="cs"/>
          <w:rtl/>
        </w:rPr>
        <w:t>- - -  צריך עוד הצבעה.</w:t>
      </w:r>
    </w:p>
    <w:p w14:paraId="40C0F291" w14:textId="77777777" w:rsidR="00000000" w:rsidRDefault="009432B4">
      <w:pPr>
        <w:pStyle w:val="a"/>
        <w:rPr>
          <w:rFonts w:hint="cs"/>
          <w:rtl/>
        </w:rPr>
      </w:pPr>
    </w:p>
    <w:p w14:paraId="452686C2" w14:textId="77777777" w:rsidR="00000000" w:rsidRDefault="009432B4">
      <w:pPr>
        <w:pStyle w:val="ad"/>
        <w:rPr>
          <w:rtl/>
        </w:rPr>
      </w:pPr>
      <w:r>
        <w:rPr>
          <w:rtl/>
        </w:rPr>
        <w:t>היו"ר מוחמד ברכה:</w:t>
      </w:r>
    </w:p>
    <w:p w14:paraId="720C9165" w14:textId="77777777" w:rsidR="00000000" w:rsidRDefault="009432B4">
      <w:pPr>
        <w:pStyle w:val="a"/>
        <w:rPr>
          <w:rtl/>
        </w:rPr>
      </w:pPr>
    </w:p>
    <w:p w14:paraId="6732D67C" w14:textId="77777777" w:rsidR="00000000" w:rsidRDefault="009432B4">
      <w:pPr>
        <w:pStyle w:val="a"/>
        <w:rPr>
          <w:rFonts w:hint="cs"/>
          <w:rtl/>
        </w:rPr>
      </w:pPr>
      <w:r>
        <w:rPr>
          <w:rFonts w:hint="cs"/>
          <w:rtl/>
        </w:rPr>
        <w:t xml:space="preserve">אז נעשה הצבעה נוספת. </w:t>
      </w:r>
    </w:p>
    <w:p w14:paraId="245B4A8F" w14:textId="77777777" w:rsidR="00000000" w:rsidRDefault="009432B4">
      <w:pPr>
        <w:pStyle w:val="a"/>
        <w:rPr>
          <w:rFonts w:hint="cs"/>
          <w:rtl/>
        </w:rPr>
      </w:pPr>
    </w:p>
    <w:p w14:paraId="5D481EEC" w14:textId="77777777" w:rsidR="00000000" w:rsidRDefault="009432B4">
      <w:pPr>
        <w:pStyle w:val="a"/>
        <w:rPr>
          <w:rFonts w:hint="cs"/>
          <w:rtl/>
        </w:rPr>
      </w:pPr>
      <w:r>
        <w:rPr>
          <w:rFonts w:hint="cs"/>
          <w:rtl/>
        </w:rPr>
        <w:t xml:space="preserve">חברת הכנסת איציק, אנחנו מעמידים להצבעה את הצעתה של חברת הכנסת דליה איציק להקים ועדת חקירה פרלמנטרית בנושא החינוך. ההצבעה החלה. בעד זה העברה לוועדת הכנסת, נגד זה הסרה. </w:t>
      </w:r>
    </w:p>
    <w:p w14:paraId="32D72ECF" w14:textId="77777777" w:rsidR="00000000" w:rsidRDefault="009432B4">
      <w:pPr>
        <w:pStyle w:val="a"/>
        <w:rPr>
          <w:rtl/>
        </w:rPr>
      </w:pPr>
    </w:p>
    <w:p w14:paraId="042B8455" w14:textId="77777777" w:rsidR="00000000" w:rsidRDefault="009432B4">
      <w:pPr>
        <w:pStyle w:val="a"/>
        <w:rPr>
          <w:rFonts w:hint="cs"/>
          <w:rtl/>
        </w:rPr>
      </w:pPr>
    </w:p>
    <w:p w14:paraId="14806F26" w14:textId="77777777" w:rsidR="00000000" w:rsidRDefault="009432B4">
      <w:pPr>
        <w:pStyle w:val="a7"/>
        <w:bidi/>
        <w:rPr>
          <w:rFonts w:hint="cs"/>
          <w:rtl/>
        </w:rPr>
      </w:pPr>
      <w:r>
        <w:rPr>
          <w:rFonts w:hint="cs"/>
          <w:rtl/>
        </w:rPr>
        <w:t xml:space="preserve">הצבעה מס' </w:t>
      </w:r>
      <w:r>
        <w:rPr>
          <w:rFonts w:hint="cs"/>
          <w:rtl/>
        </w:rPr>
        <w:t>12</w:t>
      </w:r>
    </w:p>
    <w:p w14:paraId="1E34B61C" w14:textId="77777777" w:rsidR="00000000" w:rsidRDefault="009432B4">
      <w:pPr>
        <w:pStyle w:val="a"/>
        <w:rPr>
          <w:rFonts w:hint="cs"/>
          <w:rtl/>
        </w:rPr>
      </w:pPr>
    </w:p>
    <w:p w14:paraId="673B1794" w14:textId="77777777" w:rsidR="00000000" w:rsidRDefault="009432B4">
      <w:pPr>
        <w:pStyle w:val="a8"/>
        <w:bidi/>
        <w:rPr>
          <w:rFonts w:hint="cs"/>
          <w:rtl/>
        </w:rPr>
      </w:pPr>
      <w:r>
        <w:rPr>
          <w:rFonts w:hint="cs"/>
          <w:rtl/>
        </w:rPr>
        <w:t>בעד ההצעה להעביר את הנושא לוועדה - 18</w:t>
      </w:r>
    </w:p>
    <w:p w14:paraId="61046693" w14:textId="77777777" w:rsidR="00000000" w:rsidRDefault="009432B4">
      <w:pPr>
        <w:pStyle w:val="a8"/>
        <w:bidi/>
        <w:rPr>
          <w:rFonts w:hint="cs"/>
          <w:rtl/>
        </w:rPr>
      </w:pPr>
      <w:r>
        <w:rPr>
          <w:rFonts w:hint="cs"/>
          <w:rtl/>
        </w:rPr>
        <w:t>בעד ההצעה שלא לכלול את הנושא בסדר-היום  - אין</w:t>
      </w:r>
    </w:p>
    <w:p w14:paraId="00DFFF21" w14:textId="77777777" w:rsidR="00000000" w:rsidRDefault="009432B4">
      <w:pPr>
        <w:pStyle w:val="a8"/>
        <w:bidi/>
        <w:rPr>
          <w:rFonts w:hint="cs"/>
          <w:rtl/>
        </w:rPr>
      </w:pPr>
      <w:r>
        <w:rPr>
          <w:rFonts w:hint="cs"/>
          <w:rtl/>
        </w:rPr>
        <w:t>נמנעים - אין</w:t>
      </w:r>
    </w:p>
    <w:p w14:paraId="2C4B53C8" w14:textId="77777777" w:rsidR="00000000" w:rsidRDefault="009432B4">
      <w:pPr>
        <w:pStyle w:val="a9"/>
        <w:bidi/>
        <w:rPr>
          <w:rFonts w:hint="cs"/>
          <w:rtl/>
        </w:rPr>
      </w:pPr>
      <w:r>
        <w:rPr>
          <w:rFonts w:hint="cs"/>
          <w:rtl/>
        </w:rPr>
        <w:t xml:space="preserve">ההצעה להעביר את הנושא לוועדת הכנסת נתקבלה. </w:t>
      </w:r>
    </w:p>
    <w:p w14:paraId="60D9DB60" w14:textId="77777777" w:rsidR="00000000" w:rsidRDefault="009432B4">
      <w:pPr>
        <w:pStyle w:val="a"/>
        <w:rPr>
          <w:rFonts w:hint="cs"/>
          <w:rtl/>
        </w:rPr>
      </w:pPr>
    </w:p>
    <w:p w14:paraId="20C1CE4D" w14:textId="77777777" w:rsidR="00000000" w:rsidRDefault="009432B4">
      <w:pPr>
        <w:pStyle w:val="ad"/>
        <w:rPr>
          <w:rtl/>
        </w:rPr>
      </w:pPr>
      <w:r>
        <w:rPr>
          <w:rtl/>
        </w:rPr>
        <w:t>היו"ר מוחמד ברכה:</w:t>
      </w:r>
    </w:p>
    <w:p w14:paraId="461428A7" w14:textId="77777777" w:rsidR="00000000" w:rsidRDefault="009432B4">
      <w:pPr>
        <w:pStyle w:val="a"/>
        <w:rPr>
          <w:rtl/>
        </w:rPr>
      </w:pPr>
    </w:p>
    <w:p w14:paraId="0E686FDA" w14:textId="77777777" w:rsidR="00000000" w:rsidRDefault="009432B4">
      <w:pPr>
        <w:pStyle w:val="a"/>
        <w:rPr>
          <w:rFonts w:hint="cs"/>
          <w:rtl/>
        </w:rPr>
      </w:pPr>
      <w:r>
        <w:rPr>
          <w:rFonts w:hint="cs"/>
          <w:rtl/>
        </w:rPr>
        <w:t>גם הצעתה של חברת הכנסת איציק התקבלה, ברוב של 19 קולות, לרבות קולו של יושב-ראש הכנסת, בלי נמ</w:t>
      </w:r>
      <w:r>
        <w:rPr>
          <w:rFonts w:hint="cs"/>
          <w:rtl/>
        </w:rPr>
        <w:t xml:space="preserve">נעים ובלי מתנגדים, והיא עוברת לוועדת הכנסת להמשך הטיפול. </w:t>
      </w:r>
    </w:p>
    <w:p w14:paraId="5797C839" w14:textId="77777777" w:rsidR="00000000" w:rsidRDefault="009432B4">
      <w:pPr>
        <w:pStyle w:val="a"/>
        <w:rPr>
          <w:rFonts w:hint="cs"/>
          <w:rtl/>
        </w:rPr>
      </w:pPr>
    </w:p>
    <w:p w14:paraId="74E91E3A" w14:textId="77777777" w:rsidR="00000000" w:rsidRDefault="009432B4">
      <w:pPr>
        <w:pStyle w:val="a"/>
        <w:rPr>
          <w:rFonts w:hint="cs"/>
          <w:rtl/>
        </w:rPr>
      </w:pPr>
    </w:p>
    <w:p w14:paraId="2E398A03" w14:textId="77777777" w:rsidR="00000000" w:rsidRDefault="009432B4">
      <w:pPr>
        <w:pStyle w:val="Subject"/>
        <w:rPr>
          <w:rFonts w:hint="cs"/>
          <w:rtl/>
        </w:rPr>
      </w:pPr>
      <w:bookmarkStart w:id="274" w:name="_Toc45934725"/>
      <w:bookmarkStart w:id="275" w:name="_Toc76385243"/>
      <w:r>
        <w:rPr>
          <w:rFonts w:hint="cs"/>
          <w:rtl/>
        </w:rPr>
        <w:t>הצעות לסדר-היום</w:t>
      </w:r>
      <w:bookmarkEnd w:id="274"/>
      <w:bookmarkEnd w:id="275"/>
    </w:p>
    <w:p w14:paraId="70706124" w14:textId="77777777" w:rsidR="00000000" w:rsidRDefault="009432B4">
      <w:pPr>
        <w:pStyle w:val="Subject"/>
        <w:rPr>
          <w:rFonts w:hint="cs"/>
          <w:rtl/>
        </w:rPr>
      </w:pPr>
      <w:bookmarkStart w:id="276" w:name="_Toc45934726"/>
      <w:bookmarkStart w:id="277" w:name="_Toc76385244"/>
      <w:r>
        <w:rPr>
          <w:rFonts w:hint="cs"/>
          <w:rtl/>
        </w:rPr>
        <w:t>הרפורמה במערכת החינוך</w:t>
      </w:r>
      <w:bookmarkEnd w:id="276"/>
      <w:bookmarkEnd w:id="277"/>
      <w:r>
        <w:rPr>
          <w:rFonts w:hint="cs"/>
          <w:rtl/>
        </w:rPr>
        <w:t xml:space="preserve"> </w:t>
      </w:r>
    </w:p>
    <w:p w14:paraId="224B89EE" w14:textId="77777777" w:rsidR="00000000" w:rsidRDefault="009432B4">
      <w:pPr>
        <w:pStyle w:val="a"/>
        <w:rPr>
          <w:rFonts w:hint="cs"/>
          <w:rtl/>
        </w:rPr>
      </w:pPr>
    </w:p>
    <w:p w14:paraId="46F74002" w14:textId="77777777" w:rsidR="00000000" w:rsidRDefault="009432B4">
      <w:pPr>
        <w:pStyle w:val="ad"/>
        <w:rPr>
          <w:rtl/>
        </w:rPr>
      </w:pPr>
      <w:r>
        <w:rPr>
          <w:rtl/>
        </w:rPr>
        <w:t>היו"ר מוחמד ברכה:</w:t>
      </w:r>
    </w:p>
    <w:p w14:paraId="165F70AF" w14:textId="77777777" w:rsidR="00000000" w:rsidRDefault="009432B4">
      <w:pPr>
        <w:pStyle w:val="a"/>
        <w:rPr>
          <w:rtl/>
        </w:rPr>
      </w:pPr>
    </w:p>
    <w:p w14:paraId="6672A8E3" w14:textId="77777777" w:rsidR="00000000" w:rsidRDefault="009432B4">
      <w:pPr>
        <w:pStyle w:val="a"/>
        <w:rPr>
          <w:rFonts w:hint="cs"/>
          <w:rtl/>
        </w:rPr>
      </w:pPr>
      <w:r>
        <w:rPr>
          <w:rFonts w:hint="cs"/>
          <w:rtl/>
        </w:rPr>
        <w:t>רבותי, אנחנו עוברים לנושא הבא -  הצעות דחופות לסדר-היום בנושא: הרפורמה במערכת החינוך, הצעות מס' 864, 886 ו-890. ראשונת הדוברים, חברת הכנס</w:t>
      </w:r>
      <w:r>
        <w:rPr>
          <w:rFonts w:hint="cs"/>
          <w:rtl/>
        </w:rPr>
        <w:t xml:space="preserve">ת אתי לבני, בבקשה. אחריה - חבר הכנסת יצחק כהן. </w:t>
      </w:r>
    </w:p>
    <w:p w14:paraId="57C5F8F6" w14:textId="77777777" w:rsidR="00000000" w:rsidRDefault="009432B4">
      <w:pPr>
        <w:pStyle w:val="a"/>
        <w:rPr>
          <w:rFonts w:hint="cs"/>
          <w:rtl/>
        </w:rPr>
      </w:pPr>
    </w:p>
    <w:p w14:paraId="60ECCFCE" w14:textId="77777777" w:rsidR="00000000" w:rsidRDefault="009432B4">
      <w:pPr>
        <w:pStyle w:val="Speaker"/>
        <w:rPr>
          <w:rtl/>
        </w:rPr>
      </w:pPr>
      <w:bookmarkStart w:id="278" w:name="FS000001051T09_07_2003_15_02_06"/>
      <w:bookmarkStart w:id="279" w:name="_Toc45934727"/>
      <w:bookmarkStart w:id="280" w:name="_Toc76385245"/>
      <w:bookmarkEnd w:id="278"/>
      <w:r>
        <w:rPr>
          <w:rFonts w:hint="eastAsia"/>
          <w:rtl/>
        </w:rPr>
        <w:t>אתי</w:t>
      </w:r>
      <w:r>
        <w:rPr>
          <w:rtl/>
        </w:rPr>
        <w:t xml:space="preserve"> לבני (שינוי):</w:t>
      </w:r>
      <w:bookmarkEnd w:id="279"/>
      <w:bookmarkEnd w:id="280"/>
    </w:p>
    <w:p w14:paraId="77ECF4E3" w14:textId="77777777" w:rsidR="00000000" w:rsidRDefault="009432B4">
      <w:pPr>
        <w:pStyle w:val="a"/>
        <w:rPr>
          <w:rFonts w:hint="cs"/>
          <w:rtl/>
        </w:rPr>
      </w:pPr>
    </w:p>
    <w:p w14:paraId="587BAD9C" w14:textId="77777777" w:rsidR="00000000" w:rsidRDefault="009432B4">
      <w:pPr>
        <w:pStyle w:val="a"/>
        <w:rPr>
          <w:rFonts w:hint="cs"/>
          <w:rtl/>
        </w:rPr>
      </w:pPr>
      <w:r>
        <w:rPr>
          <w:rFonts w:hint="cs"/>
          <w:rtl/>
        </w:rPr>
        <w:t xml:space="preserve">אדוני היושב-ראש, חברי הכנסת, הצעה זו לסדר-היום הוגשה לפני כשבוע והיתה צריכה להידון לפני כשבוע, אבל שרת החינוך ביקשה לדון בה היום ולצרף אותה להצעות האחרות. </w:t>
      </w:r>
    </w:p>
    <w:p w14:paraId="1BC03156" w14:textId="77777777" w:rsidR="00000000" w:rsidRDefault="009432B4">
      <w:pPr>
        <w:pStyle w:val="a"/>
        <w:rPr>
          <w:rFonts w:hint="cs"/>
          <w:rtl/>
        </w:rPr>
      </w:pPr>
    </w:p>
    <w:p w14:paraId="373166CA" w14:textId="77777777" w:rsidR="00000000" w:rsidRDefault="009432B4">
      <w:pPr>
        <w:pStyle w:val="a"/>
        <w:rPr>
          <w:rFonts w:hint="cs"/>
          <w:rtl/>
        </w:rPr>
      </w:pPr>
      <w:r>
        <w:rPr>
          <w:rFonts w:hint="cs"/>
          <w:rtl/>
        </w:rPr>
        <w:t>אנחנו עומדים היום במצב שבעצם כמ</w:t>
      </w:r>
      <w:r>
        <w:rPr>
          <w:rFonts w:hint="cs"/>
          <w:rtl/>
        </w:rPr>
        <w:t>עט כל הדברים נאמרו ואפילו עומדת להיות מוקמת ועדת חקירה. אני רוצה לחזור ולעלות את הרעיונות שהועלו בכנס קיסריה שהתקיים בירושלים לפני כשבוע, והועלו בו הצעות מאוד טובות, לעניות דעתי, לגבי רפורמה בחינוך. מכיוון ששרת החינוך נמצאת כאן, אני אבקש ממנה אם היא תוכל ב</w:t>
      </w:r>
      <w:r>
        <w:rPr>
          <w:rFonts w:hint="cs"/>
          <w:rtl/>
        </w:rPr>
        <w:t>תשובתה להתייחס להצעות שעלו בכנס קיסריה, לשמוע ממנה אילו מהדברים שהוצעו שם עומדים להיות מיושמים, אולי אפילו עוד לפני כל ועדות החקירה, ואילו מהדברים כבר מיושמים.</w:t>
      </w:r>
    </w:p>
    <w:p w14:paraId="7D413636" w14:textId="77777777" w:rsidR="00000000" w:rsidRDefault="009432B4">
      <w:pPr>
        <w:pStyle w:val="a"/>
        <w:rPr>
          <w:rFonts w:hint="cs"/>
          <w:rtl/>
        </w:rPr>
      </w:pPr>
    </w:p>
    <w:p w14:paraId="49C9A5DC" w14:textId="77777777" w:rsidR="00000000" w:rsidRDefault="009432B4">
      <w:pPr>
        <w:pStyle w:val="a"/>
        <w:rPr>
          <w:rFonts w:hint="cs"/>
          <w:rtl/>
        </w:rPr>
      </w:pPr>
      <w:r>
        <w:rPr>
          <w:rFonts w:hint="cs"/>
          <w:rtl/>
        </w:rPr>
        <w:t>כמו שהוזכר, לא במידת ההדגשה הראויה, חוץ מרמת החינוך והיותנו במקום ה-23 או ה-31 או ה-30 - קיבלתי</w:t>
      </w:r>
      <w:r>
        <w:rPr>
          <w:rFonts w:hint="cs"/>
          <w:rtl/>
        </w:rPr>
        <w:t xml:space="preserve"> כל מיני מספרים - מה שמאוד מדאיג זה הפערים בחינוך בין החזקים לחלשים. במתמטיקה - 53% מילדי כיתות ח' נכשלו במתמטיקה. זה בבתי-הספר הממלכתיים. לעומת זה, בבתי-הספר הממלכתיים-דתיים שני-שלישים מהתלמידים נכשלו במתמטיקה. בבתי-הספר הערביים המצב יותר גרוע </w:t>
      </w:r>
      <w:r>
        <w:rPr>
          <w:rtl/>
        </w:rPr>
        <w:t>–</w:t>
      </w:r>
      <w:r>
        <w:rPr>
          <w:rFonts w:hint="cs"/>
          <w:rtl/>
        </w:rPr>
        <w:t xml:space="preserve"> שלושה-רבע</w:t>
      </w:r>
      <w:r>
        <w:rPr>
          <w:rFonts w:hint="cs"/>
          <w:rtl/>
        </w:rPr>
        <w:t xml:space="preserve">ים מהתלמידים נכשלו בבחינות במתמטיקה. הירידה הגדולה בהישגים קרתה מיוני 1997 ועד היום. </w:t>
      </w:r>
    </w:p>
    <w:p w14:paraId="57ECC6A8" w14:textId="77777777" w:rsidR="00000000" w:rsidRDefault="009432B4">
      <w:pPr>
        <w:pStyle w:val="a"/>
        <w:rPr>
          <w:rFonts w:hint="cs"/>
          <w:rtl/>
        </w:rPr>
      </w:pPr>
    </w:p>
    <w:p w14:paraId="318DFDCA" w14:textId="77777777" w:rsidR="00000000" w:rsidRDefault="009432B4">
      <w:pPr>
        <w:pStyle w:val="a"/>
        <w:rPr>
          <w:rFonts w:hint="cs"/>
          <w:rtl/>
        </w:rPr>
      </w:pPr>
      <w:r>
        <w:rPr>
          <w:rFonts w:hint="cs"/>
          <w:rtl/>
        </w:rPr>
        <w:t>הפערים בחינוך מלווים את הפערים בחברה הישראלית בכלל, ויש לתת עליהם את הדעת לא כחלק כללי של הטיפול בחינוך אלא כחלק נפרד ומאוד משמעותי - איך מקדמים את התלמידים החלשים במקומ</w:t>
      </w:r>
      <w:r>
        <w:rPr>
          <w:rFonts w:hint="cs"/>
          <w:rtl/>
        </w:rPr>
        <w:t>ות הידועים - בחינוך הממלכתי-דתי, בחינוך הערבי ובפריפריות.</w:t>
      </w:r>
    </w:p>
    <w:p w14:paraId="2F4DF14C" w14:textId="77777777" w:rsidR="00000000" w:rsidRDefault="009432B4">
      <w:pPr>
        <w:pStyle w:val="a"/>
        <w:rPr>
          <w:rFonts w:hint="cs"/>
          <w:rtl/>
        </w:rPr>
      </w:pPr>
    </w:p>
    <w:p w14:paraId="5C2EABF4" w14:textId="77777777" w:rsidR="00000000" w:rsidRDefault="009432B4">
      <w:pPr>
        <w:pStyle w:val="a"/>
        <w:rPr>
          <w:rFonts w:hint="cs"/>
          <w:rtl/>
        </w:rPr>
      </w:pPr>
      <w:r>
        <w:rPr>
          <w:rFonts w:hint="cs"/>
          <w:rtl/>
        </w:rPr>
        <w:t>דיברו הרבה בשבוע האחרון על שיטות ההוראה והתקיפו את שיטות ההוראה, השינויים, אימוץ שיטות הוראה בלתי מתאימות שלא מביאות להישגים, וכן דובר הרבה על קיצוץ המשאבים בחינוך. אבל בניירות שהוגשו בפני כנס קיסר</w:t>
      </w:r>
      <w:r>
        <w:rPr>
          <w:rFonts w:hint="cs"/>
          <w:rtl/>
        </w:rPr>
        <w:t xml:space="preserve">יה לא דובר בכלל על תקציבים. בוועדות, שם ישבה גם מנכ"ל משרד החינוך רונית תירוש, דיברו רק על חלוקה אחרת של הקצאת המשאבים ואיך לתרגם את המשאבים האלה לתוצרים טובים יותר. </w:t>
      </w:r>
    </w:p>
    <w:p w14:paraId="05878417" w14:textId="77777777" w:rsidR="00000000" w:rsidRDefault="009432B4">
      <w:pPr>
        <w:pStyle w:val="a"/>
        <w:ind w:firstLine="0"/>
        <w:rPr>
          <w:rFonts w:hint="cs"/>
          <w:rtl/>
        </w:rPr>
      </w:pPr>
    </w:p>
    <w:p w14:paraId="3AE30EAB" w14:textId="77777777" w:rsidR="00000000" w:rsidRDefault="009432B4">
      <w:pPr>
        <w:pStyle w:val="ac"/>
        <w:rPr>
          <w:rtl/>
        </w:rPr>
      </w:pPr>
      <w:r>
        <w:rPr>
          <w:rFonts w:hint="eastAsia"/>
          <w:rtl/>
        </w:rPr>
        <w:t>יצחק</w:t>
      </w:r>
      <w:r>
        <w:rPr>
          <w:rtl/>
        </w:rPr>
        <w:t xml:space="preserve"> כהן (ש"ס):</w:t>
      </w:r>
    </w:p>
    <w:p w14:paraId="33B68552" w14:textId="77777777" w:rsidR="00000000" w:rsidRDefault="009432B4">
      <w:pPr>
        <w:pStyle w:val="a"/>
        <w:rPr>
          <w:rFonts w:hint="cs"/>
          <w:rtl/>
        </w:rPr>
      </w:pPr>
    </w:p>
    <w:p w14:paraId="7C257466" w14:textId="77777777" w:rsidR="00000000" w:rsidRDefault="009432B4">
      <w:pPr>
        <w:pStyle w:val="a"/>
        <w:rPr>
          <w:rFonts w:hint="cs"/>
          <w:rtl/>
        </w:rPr>
      </w:pPr>
      <w:r>
        <w:rPr>
          <w:rFonts w:hint="cs"/>
          <w:rtl/>
        </w:rPr>
        <w:t>איפה השרה?</w:t>
      </w:r>
    </w:p>
    <w:p w14:paraId="43EF768C" w14:textId="77777777" w:rsidR="00000000" w:rsidRDefault="009432B4">
      <w:pPr>
        <w:pStyle w:val="a"/>
        <w:rPr>
          <w:rFonts w:hint="cs"/>
          <w:rtl/>
        </w:rPr>
      </w:pPr>
    </w:p>
    <w:p w14:paraId="54A3BEB0" w14:textId="77777777" w:rsidR="00000000" w:rsidRDefault="009432B4">
      <w:pPr>
        <w:pStyle w:val="SpeakerCon"/>
        <w:rPr>
          <w:rtl/>
        </w:rPr>
      </w:pPr>
      <w:bookmarkStart w:id="281" w:name="FS000001051T09_07_2003_15_11_19C"/>
      <w:bookmarkEnd w:id="281"/>
      <w:r>
        <w:rPr>
          <w:rtl/>
        </w:rPr>
        <w:t>אתי לבני (שינוי):</w:t>
      </w:r>
    </w:p>
    <w:p w14:paraId="28D73A02" w14:textId="77777777" w:rsidR="00000000" w:rsidRDefault="009432B4">
      <w:pPr>
        <w:pStyle w:val="a"/>
        <w:rPr>
          <w:rtl/>
        </w:rPr>
      </w:pPr>
    </w:p>
    <w:p w14:paraId="63D930EC" w14:textId="77777777" w:rsidR="00000000" w:rsidRDefault="009432B4">
      <w:pPr>
        <w:pStyle w:val="a"/>
        <w:rPr>
          <w:rFonts w:hint="cs"/>
          <w:rtl/>
        </w:rPr>
      </w:pPr>
      <w:r>
        <w:rPr>
          <w:rFonts w:hint="cs"/>
          <w:rtl/>
        </w:rPr>
        <w:t>מעירים לי שהשרה איננה ואולי היא לא תדע מ</w:t>
      </w:r>
      <w:r>
        <w:rPr>
          <w:rFonts w:hint="cs"/>
          <w:rtl/>
        </w:rPr>
        <w:t xml:space="preserve">ה להשיב. </w:t>
      </w:r>
    </w:p>
    <w:p w14:paraId="1E36B18B" w14:textId="77777777" w:rsidR="00000000" w:rsidRDefault="009432B4">
      <w:pPr>
        <w:pStyle w:val="a"/>
        <w:rPr>
          <w:rFonts w:hint="cs"/>
          <w:rtl/>
        </w:rPr>
      </w:pPr>
    </w:p>
    <w:p w14:paraId="3345D2E0" w14:textId="77777777" w:rsidR="00000000" w:rsidRDefault="009432B4">
      <w:pPr>
        <w:pStyle w:val="a"/>
        <w:rPr>
          <w:rFonts w:hint="cs"/>
          <w:rtl/>
        </w:rPr>
      </w:pPr>
      <w:r>
        <w:rPr>
          <w:rFonts w:hint="cs"/>
          <w:rtl/>
        </w:rPr>
        <w:t>הניירות של כנס קיסריה ממליצים על רפורמה בחינוך שמעבירה את עיקר הדגש מהמרכז, ממשרד החינוך, למועצות המקומיות, לרשויות, ומתן מירב האחריות לרשויות המקומיות, לרבות קביעת בתי-הספר, קביעת המורים, התקשרות עם המנהלים, איכות העוסקים בהוראה, המבנים, המיקום</w:t>
      </w:r>
      <w:r>
        <w:rPr>
          <w:rFonts w:hint="cs"/>
          <w:rtl/>
        </w:rPr>
        <w:t>, הקמת בתי-הספר, בעוד משרד החינוך ממונה על קביעת מערכת כוללת של תכנים ועל תקצוב, כאשר יש תקצוב דיפרנציאלי בין התלמידים.</w:t>
      </w:r>
    </w:p>
    <w:p w14:paraId="18B7A9C1" w14:textId="77777777" w:rsidR="00000000" w:rsidRDefault="009432B4">
      <w:pPr>
        <w:pStyle w:val="a"/>
        <w:rPr>
          <w:rFonts w:hint="cs"/>
          <w:rtl/>
        </w:rPr>
      </w:pPr>
    </w:p>
    <w:p w14:paraId="58F80470" w14:textId="77777777" w:rsidR="00000000" w:rsidRDefault="009432B4">
      <w:pPr>
        <w:pStyle w:val="a"/>
        <w:rPr>
          <w:rFonts w:hint="cs"/>
          <w:rtl/>
        </w:rPr>
      </w:pPr>
      <w:r>
        <w:rPr>
          <w:rFonts w:hint="cs"/>
          <w:rtl/>
        </w:rPr>
        <w:t>נושא נוסף שמומלץ, והוא בתחום שאני יותר בקיאה בו, הוא תחום החקיקה. אכן, המצב בשדה החקיקה בתחום החינוך לא עודכן זה 40 שנה. כל מה שקרה, וק</w:t>
      </w:r>
      <w:r>
        <w:rPr>
          <w:rFonts w:hint="cs"/>
          <w:rtl/>
        </w:rPr>
        <w:t xml:space="preserve">רה די הרבה בתחום החינוך, במעבר של סמכויות, במעבר של תקציבים, לא גובה בחקיקה. יש קריאה מיידית לחקיקה הולמת, שתעקוב אחר השינויים בחינוך שכבר נעשו והשינויים שייעשו. גם לנושא של מוסדות מוכרים ומוסדות רשמיים ותקצוב שלהם והפיקוח שלהם אין שום ביטוי בחקיקה. </w:t>
      </w:r>
    </w:p>
    <w:p w14:paraId="3DCF26C9" w14:textId="77777777" w:rsidR="00000000" w:rsidRDefault="009432B4">
      <w:pPr>
        <w:pStyle w:val="a"/>
        <w:rPr>
          <w:rFonts w:hint="cs"/>
          <w:rtl/>
        </w:rPr>
      </w:pPr>
    </w:p>
    <w:p w14:paraId="4F0FCEA7" w14:textId="77777777" w:rsidR="00000000" w:rsidRDefault="009432B4">
      <w:pPr>
        <w:pStyle w:val="a"/>
        <w:rPr>
          <w:rFonts w:hint="cs"/>
          <w:rtl/>
        </w:rPr>
      </w:pPr>
      <w:r>
        <w:rPr>
          <w:rFonts w:hint="cs"/>
          <w:rtl/>
        </w:rPr>
        <w:t xml:space="preserve">אני </w:t>
      </w:r>
      <w:r>
        <w:rPr>
          <w:rFonts w:hint="cs"/>
          <w:rtl/>
        </w:rPr>
        <w:t>קוראת לשרת החינוך, ואני רוצה לברך אותה על המחויבות שלה והאכפתיות שלה בנושאים האלה. אני לומדת שאפשר לעשות מהפכים גדולים ושינויים בחינוך בזמן מאוד קצר, כמו שנעשה בשבדיה בשנה אחת - כל הרפורמה בחינוך נעשתה בשנה אחת והיא כבר מניבה תוצאות. אני מחזקת את ידיה ואני</w:t>
      </w:r>
      <w:r>
        <w:rPr>
          <w:rFonts w:hint="cs"/>
          <w:rtl/>
        </w:rPr>
        <w:t xml:space="preserve"> מקווה שהיא תדע לפעול בדרך הנכונה. </w:t>
      </w:r>
    </w:p>
    <w:p w14:paraId="2C77AA25" w14:textId="77777777" w:rsidR="00000000" w:rsidRDefault="009432B4">
      <w:pPr>
        <w:pStyle w:val="a"/>
        <w:rPr>
          <w:rFonts w:hint="cs"/>
          <w:rtl/>
        </w:rPr>
      </w:pPr>
    </w:p>
    <w:p w14:paraId="05C7203E" w14:textId="77777777" w:rsidR="00000000" w:rsidRDefault="009432B4">
      <w:pPr>
        <w:pStyle w:val="ad"/>
        <w:rPr>
          <w:rtl/>
        </w:rPr>
      </w:pPr>
      <w:r>
        <w:rPr>
          <w:rtl/>
        </w:rPr>
        <w:t>היו"ר מוחמד ברכה:</w:t>
      </w:r>
    </w:p>
    <w:p w14:paraId="432C92FC" w14:textId="77777777" w:rsidR="00000000" w:rsidRDefault="009432B4">
      <w:pPr>
        <w:pStyle w:val="a"/>
        <w:rPr>
          <w:rtl/>
        </w:rPr>
      </w:pPr>
    </w:p>
    <w:p w14:paraId="200FAAAF" w14:textId="77777777" w:rsidR="00000000" w:rsidRDefault="009432B4">
      <w:pPr>
        <w:pStyle w:val="a"/>
        <w:rPr>
          <w:rFonts w:hint="cs"/>
          <w:rtl/>
        </w:rPr>
      </w:pPr>
      <w:r>
        <w:rPr>
          <w:rFonts w:hint="cs"/>
          <w:rtl/>
        </w:rPr>
        <w:t xml:space="preserve">תודה, גברתי חברת הכנסת לבני. חבר הכנסת יצחק כהן, בבקשה. אחריו - חבר הכנסת חיים כץ. </w:t>
      </w:r>
    </w:p>
    <w:p w14:paraId="1413CCF3" w14:textId="77777777" w:rsidR="00000000" w:rsidRDefault="009432B4">
      <w:pPr>
        <w:pStyle w:val="a"/>
        <w:rPr>
          <w:rFonts w:hint="cs"/>
          <w:rtl/>
        </w:rPr>
      </w:pPr>
    </w:p>
    <w:p w14:paraId="56AA43CB" w14:textId="77777777" w:rsidR="00000000" w:rsidRDefault="009432B4">
      <w:pPr>
        <w:pStyle w:val="Speaker"/>
        <w:rPr>
          <w:rtl/>
        </w:rPr>
      </w:pPr>
      <w:bookmarkStart w:id="282" w:name="FS000000580T09_07_2003_15_32_11"/>
      <w:bookmarkStart w:id="283" w:name="_Toc45934728"/>
      <w:bookmarkStart w:id="284" w:name="_Toc76385246"/>
      <w:bookmarkEnd w:id="282"/>
      <w:r>
        <w:rPr>
          <w:rFonts w:hint="eastAsia"/>
          <w:rtl/>
        </w:rPr>
        <w:t>יצחק</w:t>
      </w:r>
      <w:r>
        <w:rPr>
          <w:rtl/>
        </w:rPr>
        <w:t xml:space="preserve"> כהן (ש"ס):</w:t>
      </w:r>
      <w:bookmarkEnd w:id="283"/>
      <w:bookmarkEnd w:id="284"/>
    </w:p>
    <w:p w14:paraId="5CF7A174" w14:textId="77777777" w:rsidR="00000000" w:rsidRDefault="009432B4">
      <w:pPr>
        <w:pStyle w:val="a"/>
        <w:rPr>
          <w:rFonts w:hint="cs"/>
          <w:rtl/>
        </w:rPr>
      </w:pPr>
    </w:p>
    <w:p w14:paraId="22F9CFC3" w14:textId="77777777" w:rsidR="00000000" w:rsidRDefault="009432B4">
      <w:pPr>
        <w:pStyle w:val="a"/>
        <w:rPr>
          <w:rFonts w:hint="cs"/>
          <w:rtl/>
        </w:rPr>
      </w:pPr>
      <w:r>
        <w:rPr>
          <w:rFonts w:hint="cs"/>
          <w:rtl/>
        </w:rPr>
        <w:t>כבוד היושב-ראש, גברתי שרת החינוך, בספרו "גורל וייעוד" קובע דוד בן-גוריון משפט שנחרת בעט ברזל  - די</w:t>
      </w:r>
      <w:r>
        <w:rPr>
          <w:rFonts w:hint="cs"/>
          <w:rtl/>
        </w:rPr>
        <w:t xml:space="preserve"> מזעזע כשלעצמו, נדמה לי בעמוד 147 - מדובר ב-1948, עם קום המדינה, ש"הגלויות המתכנסות ובאות אלינו אינן מהוות עדיין עם, אלא ערב רב, אבק אדם". משפט קשה, אדוני.  ואני אומר לך, אדוני היושב-ראש, שהוא טעה, וטעה בגדול. היום אנחנו רואים שלא רק שלא הביאו לכאן אבק אדם</w:t>
      </w:r>
      <w:r>
        <w:rPr>
          <w:rFonts w:hint="cs"/>
          <w:rtl/>
        </w:rPr>
        <w:t xml:space="preserve">, אלא הם הביאו לכאן בני-אדם והפכו אותם לאבק אדם - בדיוק הפוך. </w:t>
      </w:r>
    </w:p>
    <w:p w14:paraId="64A41F8A" w14:textId="77777777" w:rsidR="00000000" w:rsidRDefault="009432B4">
      <w:pPr>
        <w:pStyle w:val="a"/>
        <w:ind w:firstLine="0"/>
        <w:rPr>
          <w:rFonts w:hint="cs"/>
          <w:rtl/>
        </w:rPr>
      </w:pPr>
    </w:p>
    <w:p w14:paraId="075AD7B7" w14:textId="77777777" w:rsidR="00000000" w:rsidRDefault="009432B4">
      <w:pPr>
        <w:pStyle w:val="a"/>
        <w:ind w:firstLine="0"/>
        <w:rPr>
          <w:rFonts w:hint="cs"/>
          <w:rtl/>
        </w:rPr>
      </w:pPr>
      <w:r>
        <w:rPr>
          <w:rFonts w:hint="cs"/>
          <w:rtl/>
        </w:rPr>
        <w:tab/>
        <w:t>אז, באותה תקופה, הם התייעצו נראה לי עם ברל כצנלסון ושאלו אותו, אז הוא אמר להם - רציתם לגדל אפיקורסים, אבל אתם מגדלים בורים ועמי-ארצות.</w:t>
      </w:r>
    </w:p>
    <w:p w14:paraId="43122E25" w14:textId="77777777" w:rsidR="00000000" w:rsidRDefault="009432B4">
      <w:pPr>
        <w:pStyle w:val="a"/>
        <w:ind w:firstLine="0"/>
        <w:rPr>
          <w:rFonts w:hint="cs"/>
          <w:rtl/>
        </w:rPr>
      </w:pPr>
    </w:p>
    <w:p w14:paraId="2B8110CB" w14:textId="77777777" w:rsidR="00000000" w:rsidRDefault="009432B4">
      <w:pPr>
        <w:pStyle w:val="a"/>
        <w:ind w:firstLine="0"/>
        <w:rPr>
          <w:rFonts w:hint="cs"/>
          <w:rtl/>
        </w:rPr>
      </w:pPr>
      <w:r>
        <w:rPr>
          <w:rFonts w:hint="cs"/>
          <w:rtl/>
        </w:rPr>
        <w:tab/>
        <w:t>גברתי השרה, צר לי, צר לי לראות שנקלעת למציאות הזאת אחר</w:t>
      </w:r>
      <w:r>
        <w:rPr>
          <w:rFonts w:hint="cs"/>
          <w:rtl/>
        </w:rPr>
        <w:t>י עשרות שנים של הזנחה, של כיוונים לא נכונים, ואת מנסה לקחת את הספינה המיטלטלת הזאת בלב ים סוער - לנסות להוביל אותה - אבל זה קשה וזה לא פשוט. אני מאוד מעריך את המאמצים שלך - וזה ניכר - אבל בתקופה כל כך קצרה לתקן טעויות, עיוותים כל כך נוראיים, זה לא קל ולא פ</w:t>
      </w:r>
      <w:r>
        <w:rPr>
          <w:rFonts w:hint="cs"/>
          <w:rtl/>
        </w:rPr>
        <w:t>שוט. אין מה לבוא אלייך בטענות, צריכים לבוא אליהם בטענות, והכתובת היתה על הקיר.</w:t>
      </w:r>
    </w:p>
    <w:p w14:paraId="116DFCF0" w14:textId="77777777" w:rsidR="00000000" w:rsidRDefault="009432B4">
      <w:pPr>
        <w:pStyle w:val="a"/>
        <w:ind w:firstLine="0"/>
        <w:rPr>
          <w:rFonts w:hint="cs"/>
          <w:rtl/>
        </w:rPr>
      </w:pPr>
    </w:p>
    <w:p w14:paraId="438D37B6" w14:textId="77777777" w:rsidR="00000000" w:rsidRDefault="009432B4">
      <w:pPr>
        <w:pStyle w:val="a"/>
        <w:ind w:firstLine="0"/>
        <w:rPr>
          <w:rFonts w:hint="cs"/>
          <w:rtl/>
        </w:rPr>
      </w:pPr>
      <w:r>
        <w:rPr>
          <w:rFonts w:hint="cs"/>
          <w:rtl/>
        </w:rPr>
        <w:tab/>
        <w:t>ב-1999 הגיעו פרופסור חיים בן-שחר וד"ר בן-דוד, מאוניברסיטת תל-אביב, לישיבת הממשלה והציגו מצגת מאוד מעניינת ומאוד כואבת, מאוד עצובה, שממנה עלה כי מדינת ישראל - מול כל מדינות העו</w:t>
      </w:r>
      <w:r>
        <w:rPr>
          <w:rFonts w:hint="cs"/>
          <w:rtl/>
        </w:rPr>
        <w:t xml:space="preserve">לם - משקיעה 3.5 מיליארדים יותר מכל מדינה אחרת בעולם, והתוצאות - הממשלה היתה ממשלת ברק - הן מאוד מאוד עגומות גם בהבנת הנקרא, גם במדעים, גם במתמטיקה. התוצאות עגומות. </w:t>
      </w:r>
    </w:p>
    <w:p w14:paraId="1B9F279F" w14:textId="77777777" w:rsidR="00000000" w:rsidRDefault="009432B4">
      <w:pPr>
        <w:pStyle w:val="a"/>
        <w:ind w:firstLine="0"/>
        <w:rPr>
          <w:rFonts w:hint="cs"/>
          <w:rtl/>
        </w:rPr>
      </w:pPr>
    </w:p>
    <w:p w14:paraId="43BFC4D2" w14:textId="77777777" w:rsidR="00000000" w:rsidRDefault="009432B4">
      <w:pPr>
        <w:pStyle w:val="a"/>
        <w:ind w:firstLine="720"/>
        <w:rPr>
          <w:rFonts w:hint="cs"/>
          <w:rtl/>
        </w:rPr>
      </w:pPr>
      <w:r>
        <w:rPr>
          <w:rFonts w:hint="cs"/>
          <w:rtl/>
        </w:rPr>
        <w:t>אולי אז, מה שפרופסור בן-שחר וד"ר בן-דוד הציגו, הציגו אותנו אז - וזה היה מחקר פנימי, לפני ה</w:t>
      </w:r>
      <w:r>
        <w:rPr>
          <w:rFonts w:hint="cs"/>
          <w:rtl/>
        </w:rPr>
        <w:t>ביזיון הבין-לאומי הזה - - -</w:t>
      </w:r>
    </w:p>
    <w:p w14:paraId="2EEE7FC3" w14:textId="77777777" w:rsidR="00000000" w:rsidRDefault="009432B4">
      <w:pPr>
        <w:pStyle w:val="ad"/>
        <w:rPr>
          <w:rFonts w:hint="cs"/>
          <w:rtl/>
        </w:rPr>
      </w:pPr>
    </w:p>
    <w:p w14:paraId="0EA81CA8" w14:textId="77777777" w:rsidR="00000000" w:rsidRDefault="009432B4">
      <w:pPr>
        <w:pStyle w:val="ad"/>
        <w:rPr>
          <w:rtl/>
        </w:rPr>
      </w:pPr>
      <w:r>
        <w:rPr>
          <w:rFonts w:hint="eastAsia"/>
          <w:rtl/>
        </w:rPr>
        <w:t>היו</w:t>
      </w:r>
      <w:r>
        <w:rPr>
          <w:rtl/>
        </w:rPr>
        <w:t>"ר מוחמד ברכה:</w:t>
      </w:r>
    </w:p>
    <w:p w14:paraId="62601113" w14:textId="77777777" w:rsidR="00000000" w:rsidRDefault="009432B4">
      <w:pPr>
        <w:pStyle w:val="a"/>
        <w:rPr>
          <w:rFonts w:hint="cs"/>
          <w:rtl/>
        </w:rPr>
      </w:pPr>
    </w:p>
    <w:p w14:paraId="1A7C0103" w14:textId="77777777" w:rsidR="00000000" w:rsidRDefault="009432B4">
      <w:pPr>
        <w:pStyle w:val="a"/>
        <w:rPr>
          <w:rFonts w:hint="cs"/>
          <w:rtl/>
        </w:rPr>
      </w:pPr>
      <w:r>
        <w:rPr>
          <w:rFonts w:hint="cs"/>
          <w:rtl/>
        </w:rPr>
        <w:t>תמצא דרך לסיים, אדוני חבר הכנסת כהן.</w:t>
      </w:r>
    </w:p>
    <w:p w14:paraId="223F9447" w14:textId="77777777" w:rsidR="00000000" w:rsidRDefault="009432B4">
      <w:pPr>
        <w:pStyle w:val="SpeakerCon"/>
        <w:rPr>
          <w:rtl/>
        </w:rPr>
      </w:pPr>
      <w:r>
        <w:rPr>
          <w:rtl/>
        </w:rPr>
        <w:br/>
      </w:r>
      <w:bookmarkStart w:id="285" w:name="FS000000580T09_07_2003_15_11_07"/>
      <w:bookmarkStart w:id="286" w:name="FS000000580T09_07_2003_15_11_13C"/>
      <w:bookmarkEnd w:id="285"/>
      <w:bookmarkEnd w:id="286"/>
      <w:r>
        <w:rPr>
          <w:rtl/>
        </w:rPr>
        <w:t>יצחק כהן (ש"ס):</w:t>
      </w:r>
    </w:p>
    <w:p w14:paraId="7C282681" w14:textId="77777777" w:rsidR="00000000" w:rsidRDefault="009432B4">
      <w:pPr>
        <w:pStyle w:val="a"/>
        <w:rPr>
          <w:rFonts w:hint="cs"/>
          <w:rtl/>
        </w:rPr>
      </w:pPr>
    </w:p>
    <w:p w14:paraId="2B5A2457" w14:textId="77777777" w:rsidR="00000000" w:rsidRDefault="009432B4">
      <w:pPr>
        <w:pStyle w:val="a"/>
        <w:rPr>
          <w:rFonts w:hint="cs"/>
          <w:rtl/>
        </w:rPr>
      </w:pPr>
      <w:r>
        <w:rPr>
          <w:rFonts w:hint="cs"/>
          <w:rtl/>
        </w:rPr>
        <w:t>אני מסיים. לפני שנחשף הביזיון הבין-לאומי הזה בסקר שעשו למען ה-</w:t>
      </w:r>
      <w:r>
        <w:rPr>
          <w:rFonts w:hint="cs"/>
        </w:rPr>
        <w:t>OECD</w:t>
      </w:r>
      <w:r>
        <w:rPr>
          <w:rFonts w:hint="cs"/>
          <w:rtl/>
        </w:rPr>
        <w:t xml:space="preserve"> - אז הם כבר הציגו ב-1999 תמונה מאוד עגומה, ואז הכתובת היתה על הקיר. מה עשו מאז? שום דב</w:t>
      </w:r>
      <w:r>
        <w:rPr>
          <w:rFonts w:hint="cs"/>
          <w:rtl/>
        </w:rPr>
        <w:t>ר.</w:t>
      </w:r>
    </w:p>
    <w:p w14:paraId="3C30F2A6" w14:textId="77777777" w:rsidR="00000000" w:rsidRDefault="009432B4">
      <w:pPr>
        <w:pStyle w:val="a"/>
        <w:rPr>
          <w:rFonts w:hint="cs"/>
          <w:rtl/>
        </w:rPr>
      </w:pPr>
    </w:p>
    <w:p w14:paraId="3CD9AA5D" w14:textId="77777777" w:rsidR="00000000" w:rsidRDefault="009432B4">
      <w:pPr>
        <w:pStyle w:val="a"/>
        <w:rPr>
          <w:rFonts w:hint="cs"/>
          <w:rtl/>
        </w:rPr>
      </w:pPr>
      <w:r>
        <w:rPr>
          <w:rFonts w:hint="cs"/>
          <w:rtl/>
        </w:rPr>
        <w:t>לבי אתך, גברתי השרה. לבי לבי אתך, אבל בתקופה הקצרה שאת שרת חינוך, קשה לך לתקן טעויות, עוולות, עיוותים.</w:t>
      </w:r>
    </w:p>
    <w:p w14:paraId="05698662" w14:textId="77777777" w:rsidR="00000000" w:rsidRDefault="009432B4">
      <w:pPr>
        <w:pStyle w:val="ac"/>
        <w:rPr>
          <w:rtl/>
        </w:rPr>
      </w:pPr>
      <w:r>
        <w:rPr>
          <w:rtl/>
        </w:rPr>
        <w:br/>
        <w:t>טלב אלסאנע (רע"ם):</w:t>
      </w:r>
    </w:p>
    <w:p w14:paraId="3C5513DA" w14:textId="77777777" w:rsidR="00000000" w:rsidRDefault="009432B4">
      <w:pPr>
        <w:pStyle w:val="a"/>
        <w:rPr>
          <w:rtl/>
        </w:rPr>
      </w:pPr>
    </w:p>
    <w:p w14:paraId="26E75927" w14:textId="77777777" w:rsidR="00000000" w:rsidRDefault="009432B4">
      <w:pPr>
        <w:pStyle w:val="a"/>
        <w:rPr>
          <w:rFonts w:hint="cs"/>
          <w:rtl/>
        </w:rPr>
      </w:pPr>
      <w:r>
        <w:rPr>
          <w:rFonts w:hint="cs"/>
          <w:rtl/>
        </w:rPr>
        <w:t>שלוש שנים, לא תקופה קצרה.</w:t>
      </w:r>
    </w:p>
    <w:p w14:paraId="14540789" w14:textId="77777777" w:rsidR="00000000" w:rsidRDefault="009432B4">
      <w:pPr>
        <w:pStyle w:val="SpeakerCon"/>
        <w:rPr>
          <w:rtl/>
        </w:rPr>
      </w:pPr>
      <w:r>
        <w:rPr>
          <w:rtl/>
        </w:rPr>
        <w:br/>
      </w:r>
      <w:bookmarkStart w:id="287" w:name="FS000000580T09_07_2003_15_29_35C"/>
      <w:bookmarkEnd w:id="287"/>
      <w:r>
        <w:rPr>
          <w:rtl/>
        </w:rPr>
        <w:t>יצחק כהן (ש"ס):</w:t>
      </w:r>
    </w:p>
    <w:p w14:paraId="76B1C87D" w14:textId="77777777" w:rsidR="00000000" w:rsidRDefault="009432B4">
      <w:pPr>
        <w:pStyle w:val="a"/>
        <w:rPr>
          <w:rtl/>
        </w:rPr>
      </w:pPr>
    </w:p>
    <w:p w14:paraId="1D656CAE" w14:textId="77777777" w:rsidR="00000000" w:rsidRDefault="009432B4">
      <w:pPr>
        <w:pStyle w:val="a"/>
        <w:rPr>
          <w:rFonts w:hint="cs"/>
          <w:rtl/>
        </w:rPr>
      </w:pPr>
      <w:r>
        <w:rPr>
          <w:rFonts w:hint="cs"/>
          <w:rtl/>
        </w:rPr>
        <w:t>כן, שלוש שנים מול 50 שנה, זה לא - - -</w:t>
      </w:r>
    </w:p>
    <w:p w14:paraId="5707200F" w14:textId="77777777" w:rsidR="00000000" w:rsidRDefault="009432B4">
      <w:pPr>
        <w:pStyle w:val="ac"/>
        <w:rPr>
          <w:rtl/>
        </w:rPr>
      </w:pPr>
      <w:r>
        <w:rPr>
          <w:rtl/>
        </w:rPr>
        <w:br/>
        <w:t>שרת החינוך, התרבות והספורט לימור לבנת:</w:t>
      </w:r>
    </w:p>
    <w:p w14:paraId="4765B8EA" w14:textId="77777777" w:rsidR="00000000" w:rsidRDefault="009432B4">
      <w:pPr>
        <w:pStyle w:val="a"/>
        <w:rPr>
          <w:rtl/>
        </w:rPr>
      </w:pPr>
    </w:p>
    <w:p w14:paraId="2473BE34" w14:textId="77777777" w:rsidR="00000000" w:rsidRDefault="009432B4">
      <w:pPr>
        <w:pStyle w:val="a"/>
        <w:rPr>
          <w:rFonts w:hint="cs"/>
          <w:rtl/>
        </w:rPr>
      </w:pPr>
      <w:r>
        <w:rPr>
          <w:rFonts w:hint="cs"/>
          <w:rtl/>
        </w:rPr>
        <w:t>שנתיי</w:t>
      </w:r>
      <w:r>
        <w:rPr>
          <w:rFonts w:hint="cs"/>
          <w:rtl/>
        </w:rPr>
        <w:t>ם-ורבע.</w:t>
      </w:r>
    </w:p>
    <w:p w14:paraId="07549887" w14:textId="77777777" w:rsidR="00000000" w:rsidRDefault="009432B4">
      <w:pPr>
        <w:pStyle w:val="ac"/>
        <w:rPr>
          <w:rtl/>
        </w:rPr>
      </w:pPr>
      <w:r>
        <w:rPr>
          <w:rtl/>
        </w:rPr>
        <w:br/>
        <w:t>טלב אלסאנע (רע"ם):</w:t>
      </w:r>
    </w:p>
    <w:p w14:paraId="536C1908" w14:textId="77777777" w:rsidR="00000000" w:rsidRDefault="009432B4">
      <w:pPr>
        <w:pStyle w:val="a"/>
        <w:rPr>
          <w:rtl/>
        </w:rPr>
      </w:pPr>
    </w:p>
    <w:p w14:paraId="75092544" w14:textId="77777777" w:rsidR="00000000" w:rsidRDefault="009432B4">
      <w:pPr>
        <w:pStyle w:val="a"/>
        <w:rPr>
          <w:rFonts w:hint="cs"/>
          <w:rtl/>
        </w:rPr>
      </w:pPr>
      <w:r>
        <w:rPr>
          <w:rFonts w:hint="cs"/>
          <w:rtl/>
        </w:rPr>
        <w:t>אז לחכות עוד 50 שנה?</w:t>
      </w:r>
    </w:p>
    <w:p w14:paraId="7AE787FA" w14:textId="77777777" w:rsidR="00000000" w:rsidRDefault="009432B4">
      <w:pPr>
        <w:pStyle w:val="ad"/>
        <w:rPr>
          <w:rtl/>
        </w:rPr>
      </w:pPr>
      <w:r>
        <w:rPr>
          <w:rtl/>
        </w:rPr>
        <w:br/>
        <w:t>היו"ר מוחמד ברכה:</w:t>
      </w:r>
    </w:p>
    <w:p w14:paraId="1F587FC7" w14:textId="77777777" w:rsidR="00000000" w:rsidRDefault="009432B4">
      <w:pPr>
        <w:pStyle w:val="a"/>
        <w:rPr>
          <w:rtl/>
        </w:rPr>
      </w:pPr>
    </w:p>
    <w:p w14:paraId="212AB5CF" w14:textId="77777777" w:rsidR="00000000" w:rsidRDefault="009432B4">
      <w:pPr>
        <w:pStyle w:val="a"/>
        <w:rPr>
          <w:rFonts w:hint="cs"/>
          <w:rtl/>
        </w:rPr>
      </w:pPr>
      <w:r>
        <w:rPr>
          <w:rFonts w:hint="cs"/>
          <w:rtl/>
        </w:rPr>
        <w:t>אדוני חבר הכנסת כהן.</w:t>
      </w:r>
    </w:p>
    <w:p w14:paraId="7E8D88BB" w14:textId="77777777" w:rsidR="00000000" w:rsidRDefault="009432B4">
      <w:pPr>
        <w:pStyle w:val="SpeakerCon"/>
        <w:rPr>
          <w:rtl/>
        </w:rPr>
      </w:pPr>
      <w:r>
        <w:rPr>
          <w:rtl/>
        </w:rPr>
        <w:br/>
      </w:r>
      <w:bookmarkStart w:id="288" w:name="FS000000580T09_07_2003_15_30_15C"/>
      <w:bookmarkEnd w:id="288"/>
      <w:r>
        <w:rPr>
          <w:rtl/>
        </w:rPr>
        <w:t>יצחק כהן (ש"ס):</w:t>
      </w:r>
    </w:p>
    <w:p w14:paraId="16C37987" w14:textId="77777777" w:rsidR="00000000" w:rsidRDefault="009432B4">
      <w:pPr>
        <w:pStyle w:val="a"/>
        <w:rPr>
          <w:rtl/>
        </w:rPr>
      </w:pPr>
    </w:p>
    <w:p w14:paraId="6419F2CD" w14:textId="77777777" w:rsidR="00000000" w:rsidRDefault="009432B4">
      <w:pPr>
        <w:pStyle w:val="a"/>
        <w:rPr>
          <w:rFonts w:hint="cs"/>
          <w:rtl/>
        </w:rPr>
      </w:pPr>
      <w:r>
        <w:rPr>
          <w:rFonts w:hint="cs"/>
          <w:rtl/>
        </w:rPr>
        <w:t xml:space="preserve">אני מסיים, אדוני היושב-ראש. </w:t>
      </w:r>
    </w:p>
    <w:p w14:paraId="52849C9B" w14:textId="77777777" w:rsidR="00000000" w:rsidRDefault="009432B4">
      <w:pPr>
        <w:pStyle w:val="ad"/>
        <w:rPr>
          <w:rtl/>
        </w:rPr>
      </w:pPr>
      <w:r>
        <w:rPr>
          <w:rtl/>
        </w:rPr>
        <w:br/>
        <w:t>היו"ר מוחמד ברכה:</w:t>
      </w:r>
    </w:p>
    <w:p w14:paraId="4478C2FF" w14:textId="77777777" w:rsidR="00000000" w:rsidRDefault="009432B4">
      <w:pPr>
        <w:pStyle w:val="a"/>
        <w:rPr>
          <w:rtl/>
        </w:rPr>
      </w:pPr>
    </w:p>
    <w:p w14:paraId="67DD7E8F" w14:textId="77777777" w:rsidR="00000000" w:rsidRDefault="009432B4">
      <w:pPr>
        <w:pStyle w:val="a"/>
        <w:rPr>
          <w:rFonts w:hint="cs"/>
          <w:rtl/>
        </w:rPr>
      </w:pPr>
      <w:r>
        <w:rPr>
          <w:rFonts w:hint="cs"/>
          <w:rtl/>
        </w:rPr>
        <w:t>תודה.</w:t>
      </w:r>
    </w:p>
    <w:p w14:paraId="374D308E" w14:textId="77777777" w:rsidR="00000000" w:rsidRDefault="009432B4">
      <w:pPr>
        <w:pStyle w:val="SpeakerCon"/>
        <w:rPr>
          <w:rtl/>
        </w:rPr>
      </w:pPr>
      <w:r>
        <w:rPr>
          <w:rtl/>
        </w:rPr>
        <w:br/>
      </w:r>
      <w:bookmarkStart w:id="289" w:name="FS000000580T09_07_2003_15_30_44C"/>
      <w:bookmarkEnd w:id="289"/>
      <w:r>
        <w:rPr>
          <w:rtl/>
        </w:rPr>
        <w:t>יצחק כהן (ש"ס):</w:t>
      </w:r>
    </w:p>
    <w:p w14:paraId="274C940D" w14:textId="77777777" w:rsidR="00000000" w:rsidRDefault="009432B4">
      <w:pPr>
        <w:pStyle w:val="a"/>
        <w:rPr>
          <w:rtl/>
        </w:rPr>
      </w:pPr>
    </w:p>
    <w:p w14:paraId="3FD86FBE" w14:textId="77777777" w:rsidR="00000000" w:rsidRDefault="009432B4">
      <w:pPr>
        <w:pStyle w:val="a"/>
        <w:rPr>
          <w:rFonts w:hint="cs"/>
          <w:rtl/>
        </w:rPr>
      </w:pPr>
      <w:r>
        <w:rPr>
          <w:rFonts w:hint="cs"/>
          <w:rtl/>
        </w:rPr>
        <w:t>ולדעתי, גברתי, הטעות היתה מאותה אמירה של דוד בן-גוריון, שהבאנו לכאן ערב רב</w:t>
      </w:r>
      <w:r>
        <w:rPr>
          <w:rFonts w:hint="cs"/>
          <w:rtl/>
        </w:rPr>
        <w:t>, אבק- אדם - עדיין הגלויות אינן מהוות עם, אלא ערב רב. זו הטעות הראשונה, זו תחילת הטעות. הסטייה - דרך אגב, אלפיים שנה, בכל גלות שעם ישראל היו בה, הם לא היו צריכים לא משרד חינוך ולא מדינה; הם היו אור לגויים בכל מקום שבו הם היו - -</w:t>
      </w:r>
    </w:p>
    <w:p w14:paraId="6D43AEA0" w14:textId="77777777" w:rsidR="00000000" w:rsidRDefault="009432B4">
      <w:pPr>
        <w:pStyle w:val="ad"/>
        <w:rPr>
          <w:rtl/>
        </w:rPr>
      </w:pPr>
      <w:r>
        <w:rPr>
          <w:rtl/>
        </w:rPr>
        <w:br/>
        <w:t>היו"ר מוחמד ברכה:</w:t>
      </w:r>
    </w:p>
    <w:p w14:paraId="588F31D3" w14:textId="77777777" w:rsidR="00000000" w:rsidRDefault="009432B4">
      <w:pPr>
        <w:pStyle w:val="a"/>
        <w:rPr>
          <w:rtl/>
        </w:rPr>
      </w:pPr>
    </w:p>
    <w:p w14:paraId="087755AE" w14:textId="77777777" w:rsidR="00000000" w:rsidRDefault="009432B4">
      <w:pPr>
        <w:pStyle w:val="a"/>
        <w:rPr>
          <w:rFonts w:hint="cs"/>
          <w:rtl/>
        </w:rPr>
      </w:pPr>
      <w:r>
        <w:rPr>
          <w:rFonts w:hint="cs"/>
          <w:rtl/>
        </w:rPr>
        <w:t>תודה רב</w:t>
      </w:r>
      <w:r>
        <w:rPr>
          <w:rFonts w:hint="cs"/>
          <w:rtl/>
        </w:rPr>
        <w:t>ה.</w:t>
      </w:r>
    </w:p>
    <w:p w14:paraId="651EA882" w14:textId="77777777" w:rsidR="00000000" w:rsidRDefault="009432B4">
      <w:pPr>
        <w:pStyle w:val="SpeakerCon"/>
        <w:rPr>
          <w:rtl/>
        </w:rPr>
      </w:pPr>
      <w:r>
        <w:rPr>
          <w:rtl/>
        </w:rPr>
        <w:br/>
      </w:r>
      <w:bookmarkStart w:id="290" w:name="FS000000580T09_07_2003_15_32_48C"/>
      <w:bookmarkEnd w:id="290"/>
      <w:r>
        <w:rPr>
          <w:rtl/>
        </w:rPr>
        <w:t>יצחק כהן (ש"ס):</w:t>
      </w:r>
    </w:p>
    <w:p w14:paraId="64337B2F" w14:textId="77777777" w:rsidR="00000000" w:rsidRDefault="009432B4">
      <w:pPr>
        <w:pStyle w:val="a"/>
        <w:rPr>
          <w:rtl/>
        </w:rPr>
      </w:pPr>
    </w:p>
    <w:p w14:paraId="2609B2DC" w14:textId="77777777" w:rsidR="00000000" w:rsidRDefault="009432B4">
      <w:pPr>
        <w:pStyle w:val="a"/>
        <w:rPr>
          <w:rFonts w:hint="cs"/>
          <w:rtl/>
        </w:rPr>
      </w:pPr>
      <w:r>
        <w:rPr>
          <w:rFonts w:hint="cs"/>
          <w:rtl/>
        </w:rPr>
        <w:t>- - הם היו הראשונים בכל דבר.</w:t>
      </w:r>
    </w:p>
    <w:p w14:paraId="5D1F7444" w14:textId="77777777" w:rsidR="00000000" w:rsidRDefault="009432B4">
      <w:pPr>
        <w:pStyle w:val="ac"/>
        <w:rPr>
          <w:rtl/>
        </w:rPr>
      </w:pPr>
      <w:r>
        <w:rPr>
          <w:rtl/>
        </w:rPr>
        <w:br/>
        <w:t>שרת החינוך, התרבות והספורט לימור לבנת:</w:t>
      </w:r>
    </w:p>
    <w:p w14:paraId="1ABC4672" w14:textId="77777777" w:rsidR="00000000" w:rsidRDefault="009432B4">
      <w:pPr>
        <w:pStyle w:val="a"/>
        <w:rPr>
          <w:rtl/>
        </w:rPr>
      </w:pPr>
    </w:p>
    <w:p w14:paraId="43E752EA" w14:textId="77777777" w:rsidR="00000000" w:rsidRDefault="009432B4">
      <w:pPr>
        <w:pStyle w:val="a"/>
        <w:rPr>
          <w:rFonts w:hint="cs"/>
          <w:rtl/>
        </w:rPr>
      </w:pPr>
      <w:r>
        <w:rPr>
          <w:rFonts w:hint="cs"/>
          <w:rtl/>
        </w:rPr>
        <w:t>אתה  לא מציע לחזור לשם.</w:t>
      </w:r>
    </w:p>
    <w:p w14:paraId="1C64AA22" w14:textId="77777777" w:rsidR="00000000" w:rsidRDefault="009432B4">
      <w:pPr>
        <w:pStyle w:val="SpeakerCon"/>
        <w:rPr>
          <w:rtl/>
        </w:rPr>
      </w:pPr>
      <w:r>
        <w:rPr>
          <w:rtl/>
        </w:rPr>
        <w:br/>
      </w:r>
      <w:bookmarkStart w:id="291" w:name="FS000000580T09_07_2003_15_33_53C"/>
      <w:bookmarkEnd w:id="291"/>
      <w:r>
        <w:rPr>
          <w:rtl/>
        </w:rPr>
        <w:t>יצחק כהן (ש"ס):</w:t>
      </w:r>
    </w:p>
    <w:p w14:paraId="5CDFACFF" w14:textId="77777777" w:rsidR="00000000" w:rsidRDefault="009432B4">
      <w:pPr>
        <w:pStyle w:val="a"/>
        <w:rPr>
          <w:rtl/>
        </w:rPr>
      </w:pPr>
    </w:p>
    <w:p w14:paraId="0BFC99E4" w14:textId="77777777" w:rsidR="00000000" w:rsidRDefault="009432B4">
      <w:pPr>
        <w:pStyle w:val="a"/>
        <w:rPr>
          <w:rFonts w:hint="cs"/>
          <w:rtl/>
        </w:rPr>
      </w:pPr>
      <w:r>
        <w:rPr>
          <w:rFonts w:hint="cs"/>
          <w:rtl/>
        </w:rPr>
        <w:t>אני לא מציע לחזור לשם, אבל אני מציע לחזור לחינוך שלהם, ודרך אגב, את תוכלי למצוא אותו ב"מעיין החינוך התורני". את יכולה למצוא</w:t>
      </w:r>
      <w:r>
        <w:rPr>
          <w:rFonts w:hint="cs"/>
          <w:rtl/>
        </w:rPr>
        <w:t xml:space="preserve"> אותו במערכות החינוך החרדיות - רוח ישראל סבא. גברתי, חינוך ברוח ישראל סבא, זה החינוך שיחזיר את ילדי ישראל להיות אור לגויים, ולא להידחק אל תחתית הטבלה הבין-לאומית.</w:t>
      </w:r>
    </w:p>
    <w:p w14:paraId="74A87ED7" w14:textId="77777777" w:rsidR="00000000" w:rsidRDefault="009432B4">
      <w:pPr>
        <w:pStyle w:val="ad"/>
        <w:rPr>
          <w:rtl/>
        </w:rPr>
      </w:pPr>
      <w:r>
        <w:rPr>
          <w:rtl/>
        </w:rPr>
        <w:br/>
        <w:t>היו"ר מוחמד ברכה:</w:t>
      </w:r>
    </w:p>
    <w:p w14:paraId="7F16F517" w14:textId="77777777" w:rsidR="00000000" w:rsidRDefault="009432B4">
      <w:pPr>
        <w:pStyle w:val="a"/>
        <w:rPr>
          <w:rtl/>
        </w:rPr>
      </w:pPr>
    </w:p>
    <w:p w14:paraId="2EC55E48" w14:textId="77777777" w:rsidR="00000000" w:rsidRDefault="009432B4">
      <w:pPr>
        <w:pStyle w:val="a"/>
        <w:rPr>
          <w:rFonts w:hint="cs"/>
          <w:rtl/>
        </w:rPr>
      </w:pPr>
      <w:r>
        <w:rPr>
          <w:rFonts w:hint="cs"/>
          <w:rtl/>
        </w:rPr>
        <w:t>תודה רבה, חבר הכנסת יצחק כהן. חבר הכנסת חיים כץ, בבקשה.</w:t>
      </w:r>
    </w:p>
    <w:p w14:paraId="64BEAB6C" w14:textId="77777777" w:rsidR="00000000" w:rsidRDefault="009432B4">
      <w:pPr>
        <w:pStyle w:val="Speaker"/>
        <w:rPr>
          <w:rtl/>
        </w:rPr>
      </w:pPr>
      <w:r>
        <w:rPr>
          <w:rtl/>
        </w:rPr>
        <w:br/>
      </w:r>
      <w:bookmarkStart w:id="292" w:name="FS000000556T09_07_2003_15_36_29"/>
      <w:bookmarkStart w:id="293" w:name="_Toc45934729"/>
      <w:bookmarkStart w:id="294" w:name="_Toc76385247"/>
      <w:bookmarkEnd w:id="292"/>
      <w:r>
        <w:rPr>
          <w:rtl/>
        </w:rPr>
        <w:t>חיים כץ (הליכוד)</w:t>
      </w:r>
      <w:r>
        <w:rPr>
          <w:rtl/>
        </w:rPr>
        <w:t>:</w:t>
      </w:r>
      <w:bookmarkEnd w:id="293"/>
      <w:bookmarkEnd w:id="294"/>
    </w:p>
    <w:p w14:paraId="01C34214" w14:textId="77777777" w:rsidR="00000000" w:rsidRDefault="009432B4">
      <w:pPr>
        <w:pStyle w:val="a"/>
        <w:rPr>
          <w:rtl/>
        </w:rPr>
      </w:pPr>
    </w:p>
    <w:p w14:paraId="3ACAA5B3" w14:textId="77777777" w:rsidR="00000000" w:rsidRDefault="009432B4">
      <w:pPr>
        <w:pStyle w:val="a"/>
        <w:rPr>
          <w:rFonts w:hint="cs"/>
          <w:rtl/>
        </w:rPr>
      </w:pPr>
      <w:r>
        <w:rPr>
          <w:rFonts w:hint="cs"/>
          <w:rtl/>
        </w:rPr>
        <w:t xml:space="preserve">אדוני היושב-ראש, חברי הכנסת, קראתי כותרת מדבריה של שרת החינוך, שצריך מהפך בחינוך. </w:t>
      </w:r>
    </w:p>
    <w:p w14:paraId="0B4392DC" w14:textId="77777777" w:rsidR="00000000" w:rsidRDefault="009432B4">
      <w:pPr>
        <w:pStyle w:val="a"/>
        <w:rPr>
          <w:rFonts w:hint="cs"/>
          <w:rtl/>
        </w:rPr>
      </w:pPr>
    </w:p>
    <w:p w14:paraId="3A65A956" w14:textId="77777777" w:rsidR="00000000" w:rsidRDefault="009432B4">
      <w:pPr>
        <w:pStyle w:val="a"/>
        <w:rPr>
          <w:rFonts w:hint="cs"/>
          <w:rtl/>
        </w:rPr>
      </w:pPr>
      <w:r>
        <w:rPr>
          <w:rFonts w:hint="cs"/>
          <w:rtl/>
        </w:rPr>
        <w:t>כולנו קיבלנו בתדהמה את תוצאות  - מדגם זה היה?</w:t>
      </w:r>
    </w:p>
    <w:p w14:paraId="691E108C" w14:textId="77777777" w:rsidR="00000000" w:rsidRDefault="009432B4">
      <w:pPr>
        <w:pStyle w:val="ac"/>
        <w:rPr>
          <w:rtl/>
        </w:rPr>
      </w:pPr>
      <w:r>
        <w:rPr>
          <w:rtl/>
        </w:rPr>
        <w:br/>
        <w:t>שרת החינוך, התרבות והספורט לימור לבנת:</w:t>
      </w:r>
    </w:p>
    <w:p w14:paraId="416DAF90" w14:textId="77777777" w:rsidR="00000000" w:rsidRDefault="009432B4">
      <w:pPr>
        <w:pStyle w:val="a"/>
        <w:rPr>
          <w:rtl/>
        </w:rPr>
      </w:pPr>
    </w:p>
    <w:p w14:paraId="27F505F3" w14:textId="77777777" w:rsidR="00000000" w:rsidRDefault="009432B4">
      <w:pPr>
        <w:pStyle w:val="a"/>
        <w:rPr>
          <w:rFonts w:hint="cs"/>
          <w:rtl/>
        </w:rPr>
      </w:pPr>
      <w:r>
        <w:rPr>
          <w:rFonts w:hint="cs"/>
          <w:rtl/>
        </w:rPr>
        <w:t>סקר.</w:t>
      </w:r>
    </w:p>
    <w:p w14:paraId="7DF1FE8F" w14:textId="77777777" w:rsidR="00000000" w:rsidRDefault="009432B4">
      <w:pPr>
        <w:pStyle w:val="ad"/>
        <w:rPr>
          <w:rtl/>
        </w:rPr>
      </w:pPr>
      <w:r>
        <w:rPr>
          <w:rtl/>
        </w:rPr>
        <w:br/>
        <w:t>היו"ר מוחמד ברכה:</w:t>
      </w:r>
    </w:p>
    <w:p w14:paraId="47BFB87F" w14:textId="77777777" w:rsidR="00000000" w:rsidRDefault="009432B4">
      <w:pPr>
        <w:pStyle w:val="a"/>
        <w:rPr>
          <w:rtl/>
        </w:rPr>
      </w:pPr>
    </w:p>
    <w:p w14:paraId="2115C66B" w14:textId="77777777" w:rsidR="00000000" w:rsidRDefault="009432B4">
      <w:pPr>
        <w:pStyle w:val="a"/>
        <w:rPr>
          <w:rFonts w:hint="cs"/>
          <w:rtl/>
        </w:rPr>
      </w:pPr>
      <w:r>
        <w:rPr>
          <w:rFonts w:hint="cs"/>
          <w:rtl/>
        </w:rPr>
        <w:t>מחקר בין-לאומי.</w:t>
      </w:r>
    </w:p>
    <w:p w14:paraId="5B69A806" w14:textId="77777777" w:rsidR="00000000" w:rsidRDefault="009432B4">
      <w:pPr>
        <w:pStyle w:val="ac"/>
        <w:rPr>
          <w:rtl/>
        </w:rPr>
      </w:pPr>
      <w:r>
        <w:rPr>
          <w:rtl/>
        </w:rPr>
        <w:br/>
        <w:t>שרת החינוך, התרבות והספורט לימור לבנת:</w:t>
      </w:r>
    </w:p>
    <w:p w14:paraId="7F5FCE02" w14:textId="77777777" w:rsidR="00000000" w:rsidRDefault="009432B4">
      <w:pPr>
        <w:pStyle w:val="a"/>
        <w:rPr>
          <w:rtl/>
        </w:rPr>
      </w:pPr>
    </w:p>
    <w:p w14:paraId="196F2F25" w14:textId="77777777" w:rsidR="00000000" w:rsidRDefault="009432B4">
      <w:pPr>
        <w:pStyle w:val="a"/>
        <w:rPr>
          <w:rFonts w:hint="cs"/>
          <w:rtl/>
        </w:rPr>
      </w:pPr>
      <w:r>
        <w:rPr>
          <w:rFonts w:hint="cs"/>
          <w:rtl/>
        </w:rPr>
        <w:t>מחקר.</w:t>
      </w:r>
    </w:p>
    <w:p w14:paraId="59706134" w14:textId="77777777" w:rsidR="00000000" w:rsidRDefault="009432B4">
      <w:pPr>
        <w:pStyle w:val="SpeakerCon"/>
        <w:rPr>
          <w:rtl/>
        </w:rPr>
      </w:pPr>
      <w:r>
        <w:rPr>
          <w:rtl/>
        </w:rPr>
        <w:br/>
      </w:r>
      <w:bookmarkStart w:id="295" w:name="FS000000556T09_07_2003_15_38_17C"/>
      <w:bookmarkEnd w:id="295"/>
      <w:r>
        <w:rPr>
          <w:rtl/>
        </w:rPr>
        <w:t>חיים כץ (הליכוד):</w:t>
      </w:r>
    </w:p>
    <w:p w14:paraId="474DDBA9" w14:textId="77777777" w:rsidR="00000000" w:rsidRDefault="009432B4">
      <w:pPr>
        <w:pStyle w:val="a"/>
        <w:rPr>
          <w:rtl/>
        </w:rPr>
      </w:pPr>
    </w:p>
    <w:p w14:paraId="10F0BF16" w14:textId="77777777" w:rsidR="00000000" w:rsidRDefault="009432B4">
      <w:pPr>
        <w:pStyle w:val="a"/>
        <w:rPr>
          <w:rFonts w:hint="cs"/>
          <w:rtl/>
        </w:rPr>
      </w:pPr>
      <w:r>
        <w:rPr>
          <w:rFonts w:hint="cs"/>
          <w:rtl/>
        </w:rPr>
        <w:t>מחקר, שלפיו אנחנו ממוקמים במקום 33 בהבנת הנקרא ובמתמטיקה, מתוך 40 ו - - -</w:t>
      </w:r>
    </w:p>
    <w:p w14:paraId="7EDF568D" w14:textId="77777777" w:rsidR="00000000" w:rsidRDefault="009432B4">
      <w:pPr>
        <w:pStyle w:val="ad"/>
        <w:rPr>
          <w:rtl/>
        </w:rPr>
      </w:pPr>
      <w:r>
        <w:rPr>
          <w:rFonts w:hint="cs"/>
          <w:rtl/>
        </w:rPr>
        <w:br/>
      </w:r>
      <w:r>
        <w:rPr>
          <w:rtl/>
        </w:rPr>
        <w:br/>
      </w:r>
      <w:r>
        <w:rPr>
          <w:rFonts w:hint="eastAsia"/>
          <w:rtl/>
        </w:rPr>
        <w:t>היו</w:t>
      </w:r>
      <w:r>
        <w:rPr>
          <w:rtl/>
        </w:rPr>
        <w:t>"ר מוחמד ברכה:</w:t>
      </w:r>
    </w:p>
    <w:p w14:paraId="59085BD4" w14:textId="77777777" w:rsidR="00000000" w:rsidRDefault="009432B4">
      <w:pPr>
        <w:pStyle w:val="a"/>
        <w:rPr>
          <w:rtl/>
        </w:rPr>
      </w:pPr>
    </w:p>
    <w:p w14:paraId="30B7B08E" w14:textId="77777777" w:rsidR="00000000" w:rsidRDefault="009432B4">
      <w:pPr>
        <w:pStyle w:val="a"/>
        <w:rPr>
          <w:rFonts w:hint="cs"/>
          <w:rtl/>
        </w:rPr>
      </w:pPr>
      <w:r>
        <w:rPr>
          <w:rFonts w:hint="cs"/>
          <w:rtl/>
        </w:rPr>
        <w:t>מתוך 41.</w:t>
      </w:r>
    </w:p>
    <w:p w14:paraId="11FCF794" w14:textId="77777777" w:rsidR="00000000" w:rsidRDefault="009432B4">
      <w:pPr>
        <w:pStyle w:val="ac"/>
        <w:rPr>
          <w:rtl/>
        </w:rPr>
      </w:pPr>
      <w:r>
        <w:rPr>
          <w:rtl/>
        </w:rPr>
        <w:br/>
        <w:t>שרת החינוך, התרבות והספורט לימור לבנת:</w:t>
      </w:r>
    </w:p>
    <w:p w14:paraId="30B2A0E3" w14:textId="77777777" w:rsidR="00000000" w:rsidRDefault="009432B4">
      <w:pPr>
        <w:pStyle w:val="a"/>
        <w:rPr>
          <w:rtl/>
        </w:rPr>
      </w:pPr>
    </w:p>
    <w:p w14:paraId="4FD3002D" w14:textId="77777777" w:rsidR="00000000" w:rsidRDefault="009432B4">
      <w:pPr>
        <w:pStyle w:val="a"/>
        <w:rPr>
          <w:rFonts w:hint="cs"/>
          <w:rtl/>
        </w:rPr>
      </w:pPr>
      <w:r>
        <w:rPr>
          <w:rFonts w:hint="cs"/>
          <w:rtl/>
        </w:rPr>
        <w:t>42.</w:t>
      </w:r>
    </w:p>
    <w:p w14:paraId="6CBAA4C6" w14:textId="77777777" w:rsidR="00000000" w:rsidRDefault="009432B4">
      <w:pPr>
        <w:pStyle w:val="SpeakerCon"/>
        <w:rPr>
          <w:rtl/>
        </w:rPr>
      </w:pPr>
      <w:r>
        <w:rPr>
          <w:rtl/>
        </w:rPr>
        <w:br/>
      </w:r>
      <w:bookmarkStart w:id="296" w:name="FS000000556T09_07_2003_15_40_07C"/>
      <w:bookmarkEnd w:id="296"/>
      <w:r>
        <w:rPr>
          <w:rtl/>
        </w:rPr>
        <w:t>חיים כץ (הליכוד):</w:t>
      </w:r>
    </w:p>
    <w:p w14:paraId="4F502562" w14:textId="77777777" w:rsidR="00000000" w:rsidRDefault="009432B4">
      <w:pPr>
        <w:pStyle w:val="a"/>
        <w:rPr>
          <w:rtl/>
        </w:rPr>
      </w:pPr>
    </w:p>
    <w:p w14:paraId="50B6F858" w14:textId="77777777" w:rsidR="00000000" w:rsidRDefault="009432B4">
      <w:pPr>
        <w:pStyle w:val="a"/>
        <w:rPr>
          <w:rFonts w:hint="cs"/>
          <w:rtl/>
        </w:rPr>
      </w:pPr>
      <w:r>
        <w:rPr>
          <w:rFonts w:hint="cs"/>
          <w:rtl/>
        </w:rPr>
        <w:t>מתוך 41-42 מדינות. כולנו הזדעקנו ואנחנו רוצים להקים ועדת חקיר</w:t>
      </w:r>
      <w:r>
        <w:rPr>
          <w:rFonts w:hint="cs"/>
          <w:rtl/>
        </w:rPr>
        <w:t xml:space="preserve">ה פרלמנטרית. </w:t>
      </w:r>
    </w:p>
    <w:p w14:paraId="16621659" w14:textId="77777777" w:rsidR="00000000" w:rsidRDefault="009432B4">
      <w:pPr>
        <w:pStyle w:val="a"/>
        <w:rPr>
          <w:rFonts w:hint="cs"/>
          <w:rtl/>
        </w:rPr>
      </w:pPr>
    </w:p>
    <w:p w14:paraId="4C0007A8" w14:textId="77777777" w:rsidR="00000000" w:rsidRDefault="009432B4">
      <w:pPr>
        <w:pStyle w:val="a"/>
        <w:rPr>
          <w:rFonts w:hint="cs"/>
          <w:rtl/>
        </w:rPr>
      </w:pPr>
      <w:r>
        <w:rPr>
          <w:rFonts w:hint="cs"/>
          <w:rtl/>
        </w:rPr>
        <w:t xml:space="preserve">אני חושב שהנושא הרבה יותר פשוט ממה שזה נראה, ושמעתי את דבריו של חבר הכנסת כהן, שזה אורך שנים וייקח זמן. אז אני לא חושב שזה ייקח זמן. </w:t>
      </w:r>
    </w:p>
    <w:p w14:paraId="3832A221" w14:textId="77777777" w:rsidR="00000000" w:rsidRDefault="009432B4">
      <w:pPr>
        <w:pStyle w:val="a"/>
        <w:rPr>
          <w:rFonts w:hint="cs"/>
          <w:rtl/>
        </w:rPr>
      </w:pPr>
    </w:p>
    <w:p w14:paraId="0982ADA0" w14:textId="77777777" w:rsidR="00000000" w:rsidRDefault="009432B4">
      <w:pPr>
        <w:pStyle w:val="a"/>
        <w:rPr>
          <w:rFonts w:hint="cs"/>
          <w:rtl/>
        </w:rPr>
      </w:pPr>
      <w:r>
        <w:rPr>
          <w:rFonts w:hint="cs"/>
          <w:rtl/>
        </w:rPr>
        <w:t>קודם כול, אנחנו צריכים להתחיל במשמעת. אחר כך אנחנו צריכים לעבור להורים. מעורבות ההורים בחינוך - היום כל הה</w:t>
      </w:r>
      <w:r>
        <w:rPr>
          <w:rFonts w:hint="cs"/>
          <w:rtl/>
        </w:rPr>
        <w:t>ורים מלמדים את המורים מה צריך לדבר ומה צריך לעשות. צריך ליצור מחדש "דיסטנס" בין מורה לתלמיד, הם לא חברים. זה מחנך וזה תלמיד. הקרבה הזאת, המתירנות הזאת, החופש הזה, המעורבות הזאת של ההורים - מביאים למה שמביאים.</w:t>
      </w:r>
    </w:p>
    <w:p w14:paraId="754B7A3C" w14:textId="77777777" w:rsidR="00000000" w:rsidRDefault="009432B4">
      <w:pPr>
        <w:pStyle w:val="a"/>
        <w:rPr>
          <w:rFonts w:hint="cs"/>
          <w:rtl/>
        </w:rPr>
      </w:pPr>
    </w:p>
    <w:p w14:paraId="6B9D48F4" w14:textId="77777777" w:rsidR="00000000" w:rsidRDefault="009432B4">
      <w:pPr>
        <w:pStyle w:val="a"/>
        <w:rPr>
          <w:rFonts w:hint="cs"/>
          <w:rtl/>
        </w:rPr>
      </w:pPr>
      <w:r>
        <w:rPr>
          <w:rFonts w:hint="cs"/>
          <w:rtl/>
        </w:rPr>
        <w:t>צריך אולי לחזור לתלבושת האחידה, לא לתצוגות אופ</w:t>
      </w:r>
      <w:r>
        <w:rPr>
          <w:rFonts w:hint="cs"/>
          <w:rtl/>
        </w:rPr>
        <w:t xml:space="preserve">נה. תלמיד שבא בבגד-ים או במכנסיים קצרים, ב"שורטס", ללימודים, והוא בגיל 15 - הוא כבר חושב על הים, הוא הפסיק לחשוב על הלימודים שלו. </w:t>
      </w:r>
    </w:p>
    <w:p w14:paraId="0C04ADE8" w14:textId="77777777" w:rsidR="00000000" w:rsidRDefault="009432B4">
      <w:pPr>
        <w:pStyle w:val="a"/>
        <w:rPr>
          <w:rFonts w:hint="cs"/>
          <w:rtl/>
        </w:rPr>
      </w:pPr>
    </w:p>
    <w:p w14:paraId="2A905B19" w14:textId="77777777" w:rsidR="00000000" w:rsidRDefault="009432B4">
      <w:pPr>
        <w:pStyle w:val="a"/>
        <w:rPr>
          <w:rFonts w:hint="cs"/>
          <w:rtl/>
        </w:rPr>
      </w:pPr>
      <w:r>
        <w:rPr>
          <w:rFonts w:hint="cs"/>
          <w:rtl/>
        </w:rPr>
        <w:t>צריך להעלות את רמת המורים, צריך לפטר מורים כושלים - ואני בא מוועד עובדים - וצריך לפטר מורים שלא מסוגלים ללמד. זה שנעלה את שכ</w:t>
      </w:r>
      <w:r>
        <w:rPr>
          <w:rFonts w:hint="cs"/>
          <w:rtl/>
        </w:rPr>
        <w:t>רם, זה לא ייתן להם כלום, הם לא יהיו מורים יותר טובים. צריך לקחת מבחוץ אנשים שמסוגלים ללמד ולתת להם שכר ראוי. צריך להוציא את אלה שלא מסוגלים, וצריך להתמודד עם זה, כי אנחנו פוגשים את זה אחר כך בכביש - בתאונות הדרכים של נהגים צעירים - החופש, המתירנות, הכול מו</w:t>
      </w:r>
      <w:r>
        <w:rPr>
          <w:rFonts w:hint="cs"/>
          <w:rtl/>
        </w:rPr>
        <w:t xml:space="preserve">תר. </w:t>
      </w:r>
    </w:p>
    <w:p w14:paraId="7F03A24C" w14:textId="77777777" w:rsidR="00000000" w:rsidRDefault="009432B4">
      <w:pPr>
        <w:pStyle w:val="a"/>
        <w:rPr>
          <w:rFonts w:hint="cs"/>
          <w:rtl/>
        </w:rPr>
      </w:pPr>
    </w:p>
    <w:p w14:paraId="4976441B" w14:textId="77777777" w:rsidR="00000000" w:rsidRDefault="009432B4">
      <w:pPr>
        <w:pStyle w:val="a"/>
        <w:rPr>
          <w:rFonts w:hint="cs"/>
          <w:rtl/>
        </w:rPr>
      </w:pPr>
      <w:r>
        <w:rPr>
          <w:rFonts w:hint="cs"/>
          <w:rtl/>
        </w:rPr>
        <w:t xml:space="preserve">אנחנו צריכים לשאוף ללימודים בכיתות קטנות, אבל זה תקציב ואין לנו, ואנחנו רואים מה זה קיצוץ ואנחנו רואים עד כמה פגע הקיצוץ בתקציב החינוך בחינוך, אבל זה לא הכול. </w:t>
      </w:r>
    </w:p>
    <w:p w14:paraId="591F9B72" w14:textId="77777777" w:rsidR="00000000" w:rsidRDefault="009432B4">
      <w:pPr>
        <w:pStyle w:val="a"/>
        <w:rPr>
          <w:rFonts w:hint="cs"/>
          <w:rtl/>
        </w:rPr>
      </w:pPr>
    </w:p>
    <w:p w14:paraId="2C9B43E0" w14:textId="77777777" w:rsidR="00000000" w:rsidRDefault="009432B4">
      <w:pPr>
        <w:pStyle w:val="a"/>
        <w:rPr>
          <w:rFonts w:hint="cs"/>
          <w:rtl/>
        </w:rPr>
      </w:pPr>
      <w:r>
        <w:rPr>
          <w:rFonts w:hint="cs"/>
          <w:rtl/>
        </w:rPr>
        <w:t>אני חושב שהחופש והיכולת לתת לתלמידים לעשות מה שהם רוצים ולהורים לנהל את בית-הספר ולקבוע א</w:t>
      </w:r>
      <w:r>
        <w:rPr>
          <w:rFonts w:hint="cs"/>
          <w:rtl/>
        </w:rPr>
        <w:t xml:space="preserve">ת החינוך ולעשות ככה - זה שורש הרע, ויש להתחיל בזה. </w:t>
      </w:r>
    </w:p>
    <w:p w14:paraId="5B87AB96" w14:textId="77777777" w:rsidR="00000000" w:rsidRDefault="009432B4">
      <w:pPr>
        <w:pStyle w:val="a"/>
        <w:rPr>
          <w:rFonts w:hint="cs"/>
          <w:rtl/>
        </w:rPr>
      </w:pPr>
    </w:p>
    <w:p w14:paraId="7ECE70B5" w14:textId="77777777" w:rsidR="00000000" w:rsidRDefault="009432B4">
      <w:pPr>
        <w:pStyle w:val="a"/>
        <w:rPr>
          <w:rFonts w:hint="cs"/>
          <w:rtl/>
        </w:rPr>
      </w:pPr>
      <w:r>
        <w:rPr>
          <w:rFonts w:hint="cs"/>
          <w:rtl/>
        </w:rPr>
        <w:t>ואם אנחנו ראינו את מה שראינו בחינוך, אז אני רוצה לחזור קצת לביטחון. הקיצוץ בתקציב הביטחון, שאנחנו כל כך מדברים עליו, יביא אותנו מבחינה טכנולוגית - - -</w:t>
      </w:r>
    </w:p>
    <w:p w14:paraId="50C6BA14" w14:textId="77777777" w:rsidR="00000000" w:rsidRDefault="009432B4">
      <w:pPr>
        <w:pStyle w:val="ad"/>
        <w:rPr>
          <w:rtl/>
        </w:rPr>
      </w:pPr>
      <w:r>
        <w:rPr>
          <w:rtl/>
        </w:rPr>
        <w:br/>
        <w:t>היו"ר מוחמד ברכה:</w:t>
      </w:r>
    </w:p>
    <w:p w14:paraId="72DD6183" w14:textId="77777777" w:rsidR="00000000" w:rsidRDefault="009432B4">
      <w:pPr>
        <w:pStyle w:val="a"/>
        <w:rPr>
          <w:rtl/>
        </w:rPr>
      </w:pPr>
    </w:p>
    <w:p w14:paraId="31F2CD09" w14:textId="77777777" w:rsidR="00000000" w:rsidRDefault="009432B4">
      <w:pPr>
        <w:pStyle w:val="a"/>
        <w:rPr>
          <w:rFonts w:hint="cs"/>
          <w:rtl/>
        </w:rPr>
      </w:pPr>
      <w:r>
        <w:rPr>
          <w:rFonts w:hint="cs"/>
          <w:rtl/>
        </w:rPr>
        <w:t>תגיע לסיום.</w:t>
      </w:r>
    </w:p>
    <w:p w14:paraId="4AB0A238" w14:textId="77777777" w:rsidR="00000000" w:rsidRDefault="009432B4">
      <w:pPr>
        <w:pStyle w:val="SpeakerCon"/>
        <w:rPr>
          <w:rtl/>
        </w:rPr>
      </w:pPr>
      <w:r>
        <w:rPr>
          <w:rtl/>
        </w:rPr>
        <w:br/>
      </w:r>
      <w:bookmarkStart w:id="297" w:name="FS000000556T09_07_2003_15_47_27C"/>
      <w:bookmarkEnd w:id="297"/>
      <w:r>
        <w:rPr>
          <w:rtl/>
        </w:rPr>
        <w:t>חיים כץ (הליכוד):</w:t>
      </w:r>
    </w:p>
    <w:p w14:paraId="754C10E9" w14:textId="77777777" w:rsidR="00000000" w:rsidRDefault="009432B4">
      <w:pPr>
        <w:pStyle w:val="a"/>
        <w:rPr>
          <w:rtl/>
        </w:rPr>
      </w:pPr>
    </w:p>
    <w:p w14:paraId="0231C14B" w14:textId="77777777" w:rsidR="00000000" w:rsidRDefault="009432B4">
      <w:pPr>
        <w:pStyle w:val="a"/>
        <w:rPr>
          <w:rFonts w:hint="cs"/>
          <w:rtl/>
        </w:rPr>
      </w:pPr>
      <w:r>
        <w:rPr>
          <w:rFonts w:hint="cs"/>
          <w:rtl/>
        </w:rPr>
        <w:t xml:space="preserve">עוד משפט וחצי.  אני לא מדבר על הבחינה הצבאית, אלא  על הבחינה הטכנולוגית - גם למקום ה-33. היום אנחנו בין חמש מעצמות שמסוגלות להרים לוויין לחלל, ואפשר לפתח מערכות אזרחיות. הקיצוץ בפרויקטים עתידיים - אנחנו עוד נשב פה ונדבר על הקמת ועדת חקירה פרלמנטרית שתבדוק </w:t>
      </w:r>
      <w:r>
        <w:rPr>
          <w:rFonts w:hint="cs"/>
          <w:rtl/>
        </w:rPr>
        <w:t>למה הלכנו אחורה בטכנולוגיה, ופועל יוצא מכך - למה הלכנו אחורה ברפואה.</w:t>
      </w:r>
    </w:p>
    <w:p w14:paraId="49D11D75" w14:textId="77777777" w:rsidR="00000000" w:rsidRDefault="009432B4">
      <w:pPr>
        <w:pStyle w:val="a"/>
        <w:rPr>
          <w:rFonts w:hint="cs"/>
          <w:rtl/>
        </w:rPr>
      </w:pPr>
    </w:p>
    <w:p w14:paraId="7663E8B8" w14:textId="77777777" w:rsidR="00000000" w:rsidRDefault="009432B4">
      <w:pPr>
        <w:pStyle w:val="a"/>
        <w:rPr>
          <w:rFonts w:hint="cs"/>
          <w:rtl/>
        </w:rPr>
      </w:pPr>
      <w:r>
        <w:rPr>
          <w:rFonts w:hint="cs"/>
          <w:rtl/>
        </w:rPr>
        <w:t>אז אולי החינוך - שזה הבסיס לכול - צריך ללמד אותנו מה מותר לנו ומה אסור לנו, איפה אנחנו יכולים לקצץ ואיפה אנחנו לא יכולים לקצץ.</w:t>
      </w:r>
    </w:p>
    <w:p w14:paraId="71E3DC2B" w14:textId="77777777" w:rsidR="00000000" w:rsidRDefault="009432B4">
      <w:pPr>
        <w:pStyle w:val="a"/>
        <w:rPr>
          <w:rFonts w:hint="cs"/>
          <w:rtl/>
        </w:rPr>
      </w:pPr>
    </w:p>
    <w:p w14:paraId="4D824B3E" w14:textId="77777777" w:rsidR="00000000" w:rsidRDefault="009432B4">
      <w:pPr>
        <w:pStyle w:val="a"/>
        <w:rPr>
          <w:rFonts w:hint="cs"/>
          <w:rtl/>
        </w:rPr>
      </w:pPr>
      <w:r>
        <w:rPr>
          <w:rFonts w:hint="cs"/>
          <w:rtl/>
        </w:rPr>
        <w:t>ואני מאחל לך מכל לבי שאת - בנכונות שלך, במסירות שלך - תובי</w:t>
      </w:r>
      <w:r>
        <w:rPr>
          <w:rFonts w:hint="cs"/>
          <w:rtl/>
        </w:rPr>
        <w:t>לי את מערכת החינוך, למרות כל המשברים, בפרק זמן קצר, לאן שכולנו רוצים שהיא תגיע. תודה רבה.</w:t>
      </w:r>
    </w:p>
    <w:p w14:paraId="1A8D5979" w14:textId="77777777" w:rsidR="00000000" w:rsidRDefault="009432B4">
      <w:pPr>
        <w:pStyle w:val="ad"/>
        <w:rPr>
          <w:rtl/>
        </w:rPr>
      </w:pPr>
      <w:r>
        <w:rPr>
          <w:rtl/>
        </w:rPr>
        <w:br/>
        <w:t>היו"ר מוחמד ברכה:</w:t>
      </w:r>
    </w:p>
    <w:p w14:paraId="3BAE4987" w14:textId="77777777" w:rsidR="00000000" w:rsidRDefault="009432B4">
      <w:pPr>
        <w:pStyle w:val="a"/>
        <w:rPr>
          <w:rtl/>
        </w:rPr>
      </w:pPr>
    </w:p>
    <w:p w14:paraId="2847A054" w14:textId="77777777" w:rsidR="00000000" w:rsidRDefault="009432B4">
      <w:pPr>
        <w:pStyle w:val="a"/>
        <w:rPr>
          <w:rFonts w:hint="cs"/>
          <w:rtl/>
        </w:rPr>
      </w:pPr>
      <w:r>
        <w:rPr>
          <w:rFonts w:hint="cs"/>
          <w:rtl/>
        </w:rPr>
        <w:t>תודה, חבר הכנסת כץ. תשיב שרת החינוך והתרבות, חברת הכנסת לימור לבנת, בבקשה.</w:t>
      </w:r>
    </w:p>
    <w:p w14:paraId="5EDE79A6" w14:textId="77777777" w:rsidR="00000000" w:rsidRDefault="009432B4">
      <w:pPr>
        <w:pStyle w:val="Speaker"/>
        <w:rPr>
          <w:rtl/>
        </w:rPr>
      </w:pPr>
      <w:r>
        <w:rPr>
          <w:rtl/>
        </w:rPr>
        <w:br/>
      </w:r>
      <w:bookmarkStart w:id="298" w:name="FS000000470T09_07_2003_15_50_54"/>
      <w:bookmarkStart w:id="299" w:name="_Toc45934730"/>
      <w:bookmarkStart w:id="300" w:name="_Toc76385248"/>
      <w:bookmarkEnd w:id="298"/>
      <w:r>
        <w:rPr>
          <w:rtl/>
        </w:rPr>
        <w:t>שרת החינוך, התרבות והספורט לימור לבנת:</w:t>
      </w:r>
      <w:bookmarkEnd w:id="299"/>
      <w:bookmarkEnd w:id="300"/>
    </w:p>
    <w:p w14:paraId="17EDCBEB" w14:textId="77777777" w:rsidR="00000000" w:rsidRDefault="009432B4">
      <w:pPr>
        <w:pStyle w:val="a"/>
        <w:rPr>
          <w:rtl/>
        </w:rPr>
      </w:pPr>
    </w:p>
    <w:p w14:paraId="18B4BE74" w14:textId="77777777" w:rsidR="00000000" w:rsidRDefault="009432B4">
      <w:pPr>
        <w:pStyle w:val="a"/>
        <w:rPr>
          <w:rFonts w:hint="cs"/>
          <w:rtl/>
        </w:rPr>
      </w:pPr>
      <w:r>
        <w:rPr>
          <w:rFonts w:hint="cs"/>
          <w:rtl/>
        </w:rPr>
        <w:t>אדוני היושב-ראש, חברי הכנסת, א</w:t>
      </w:r>
      <w:r>
        <w:rPr>
          <w:rFonts w:hint="cs"/>
          <w:rtl/>
        </w:rPr>
        <w:t>ני רוצה להודות לחברי הכנסת המציעים על ההצעות הדחופות לסדר-היום. אבל אני חייבת להודות כאן, שביום שני דנו בנושא הזה במסגרת הצעת אי-אמון,  דנו בזה לפני כמה דקות בנושא ההצעות להקמת ועדת חקירה - ועדת חקירה פרלמנטרית - ועכשיו במסגרת הצעות דחופות לסדר-היום. אני מ</w:t>
      </w:r>
      <w:r>
        <w:rPr>
          <w:rFonts w:hint="cs"/>
          <w:rtl/>
        </w:rPr>
        <w:t>רגישה קצת לא נוח, כי אני צריכה לחזור על דברי כמו תוכי ולחזור על אותם דברים שאמרתי במהלך הימים האחרונים כאן - ובשעות האחרונות ובדקות האחרונות - במליאת הכנסת שוב ושוב ושוב.</w:t>
      </w:r>
    </w:p>
    <w:p w14:paraId="68FB37F0" w14:textId="77777777" w:rsidR="00000000" w:rsidRDefault="009432B4">
      <w:pPr>
        <w:pStyle w:val="a"/>
        <w:rPr>
          <w:rFonts w:hint="cs"/>
          <w:rtl/>
        </w:rPr>
      </w:pPr>
    </w:p>
    <w:p w14:paraId="089DDD30" w14:textId="77777777" w:rsidR="00000000" w:rsidRDefault="009432B4">
      <w:pPr>
        <w:pStyle w:val="a"/>
        <w:rPr>
          <w:rFonts w:hint="cs"/>
          <w:rtl/>
        </w:rPr>
      </w:pPr>
      <w:r>
        <w:rPr>
          <w:rFonts w:hint="cs"/>
          <w:rtl/>
        </w:rPr>
        <w:t>ולכן, כיוון שהדברים כבר נשמעו - מוכרים, ידועים, אתם מכירים את עמדתי בעניין - אני אומ</w:t>
      </w:r>
      <w:r>
        <w:rPr>
          <w:rFonts w:hint="cs"/>
          <w:rtl/>
        </w:rPr>
        <w:t>ר כך: ראשית, אני אכן סבורה שהמשבר שאנחנו נמצאים בו - אמרתי את זה קודם לפני דקות אחדות פה, מעל הדוכן - הוא משבר קשה, הוא משבר עמוק, ואני לא מקלה בו ראש, ולו לרגע אחד.</w:t>
      </w:r>
    </w:p>
    <w:p w14:paraId="2B3B3C9A" w14:textId="77777777" w:rsidR="00000000" w:rsidRDefault="009432B4">
      <w:pPr>
        <w:pStyle w:val="a"/>
        <w:rPr>
          <w:rFonts w:hint="cs"/>
          <w:rtl/>
        </w:rPr>
      </w:pPr>
    </w:p>
    <w:p w14:paraId="1A90A256" w14:textId="77777777" w:rsidR="00000000" w:rsidRDefault="009432B4">
      <w:pPr>
        <w:pStyle w:val="a"/>
        <w:rPr>
          <w:rFonts w:hint="cs"/>
          <w:rtl/>
        </w:rPr>
      </w:pPr>
      <w:r>
        <w:rPr>
          <w:rFonts w:hint="cs"/>
          <w:rtl/>
        </w:rPr>
        <w:t>אנחנו יודעים שזה שנים ארוכות לא נעשו בתוך מערכת החינוך</w:t>
      </w:r>
      <w:r>
        <w:rPr>
          <w:rtl/>
        </w:rPr>
        <w:t xml:space="preserve"> </w:t>
      </w:r>
      <w:r>
        <w:rPr>
          <w:rFonts w:hint="cs"/>
          <w:rtl/>
        </w:rPr>
        <w:t>שינויים או רפורמות דרושים, אלא הית</w:t>
      </w:r>
      <w:r>
        <w:rPr>
          <w:rFonts w:hint="cs"/>
          <w:rtl/>
        </w:rPr>
        <w:t>ה איזו התנהלות שהלכה מעצמה כמעט, עם רצון וניסיון ללכת לקראת התלמידים, ואולי קצת לחבב עליהם יותר את הלימודים, ותוך כדי תהליכים שקרו בחברה הישראלית כולה, ולא רק בתוך מערכת החינוך. למעשה, מערכת החינוך משקפת, היא מראה מה שמתרחש בחברה כולה.</w:t>
      </w:r>
    </w:p>
    <w:p w14:paraId="39B06E2C" w14:textId="77777777" w:rsidR="00000000" w:rsidRDefault="009432B4">
      <w:pPr>
        <w:pStyle w:val="a"/>
        <w:rPr>
          <w:rFonts w:hint="cs"/>
          <w:rtl/>
        </w:rPr>
      </w:pPr>
      <w:r>
        <w:rPr>
          <w:rtl/>
        </w:rPr>
        <w:br/>
      </w:r>
      <w:r>
        <w:rPr>
          <w:rFonts w:hint="cs"/>
          <w:rtl/>
        </w:rPr>
        <w:tab/>
        <w:t>התוצאות שעומדות לנ</w:t>
      </w:r>
      <w:r>
        <w:rPr>
          <w:rFonts w:hint="cs"/>
          <w:rtl/>
        </w:rPr>
        <w:t xml:space="preserve">גד עינינו הן מאוד מאכזבות. אבל אני לא יכולה לומר שנדהמתי מהתוצאה או מהממצאים כפי שפורסמו, משום שאנחנו רואים כבר לאורך כמה שנים, באופן עקבי, הידרדרות של המערכת בהישגים שלה, תוצאות שבכל פעם מחדש צריכות להדליק אצלנו נורה אדומה. </w:t>
      </w:r>
    </w:p>
    <w:p w14:paraId="407F58EA" w14:textId="77777777" w:rsidR="00000000" w:rsidRDefault="009432B4">
      <w:pPr>
        <w:pStyle w:val="a"/>
        <w:rPr>
          <w:rFonts w:hint="cs"/>
          <w:rtl/>
        </w:rPr>
      </w:pPr>
    </w:p>
    <w:p w14:paraId="7082D50F" w14:textId="77777777" w:rsidR="00000000" w:rsidRDefault="009432B4">
      <w:pPr>
        <w:pStyle w:val="a"/>
        <w:rPr>
          <w:rFonts w:hint="cs"/>
          <w:rtl/>
        </w:rPr>
      </w:pPr>
      <w:r>
        <w:rPr>
          <w:rFonts w:hint="cs"/>
          <w:rtl/>
        </w:rPr>
        <w:t>אבל, כאן צריך לומר מלה: המערכ</w:t>
      </w:r>
      <w:r>
        <w:rPr>
          <w:rFonts w:hint="cs"/>
          <w:rtl/>
        </w:rPr>
        <w:t>ת הפוליטית היא מערכת לא יציבה, אנחנו יודעים את זה, וגם זה משפיע. אמרתי שמערכת החינוך מושפעת מדמותה של החברה. כאשר יש בכל שנתיים בממוצע בחירות חדשות ומתחלפים שרי חינוך, זה רק מקשה לקבל החלטה, לעשות מהפכה. זה מקשה על קביעת כלים, כללים, על הצבת סימני השאלה וה</w:t>
      </w:r>
      <w:r>
        <w:rPr>
          <w:rFonts w:hint="cs"/>
          <w:rtl/>
        </w:rPr>
        <w:t xml:space="preserve">צגת הפתרונות, משום שבחילופים כל כך תכופים, יש כמובן קושי מאוד גדול ליישם, לקבע ולהביא את המערכת ליציבות, תוך מתן פתרונות נכונים.   </w:t>
      </w:r>
    </w:p>
    <w:p w14:paraId="6634884C" w14:textId="77777777" w:rsidR="00000000" w:rsidRDefault="009432B4">
      <w:pPr>
        <w:pStyle w:val="a"/>
        <w:rPr>
          <w:rFonts w:hint="cs"/>
          <w:rtl/>
        </w:rPr>
      </w:pPr>
    </w:p>
    <w:p w14:paraId="085DC286" w14:textId="77777777" w:rsidR="00000000" w:rsidRDefault="009432B4">
      <w:pPr>
        <w:pStyle w:val="a"/>
        <w:rPr>
          <w:rFonts w:hint="cs"/>
          <w:rtl/>
        </w:rPr>
      </w:pPr>
      <w:r>
        <w:rPr>
          <w:rFonts w:hint="cs"/>
          <w:rtl/>
        </w:rPr>
        <w:t>לכן ביקשתי מראש הממשלה לאחר הבחירות האחרונות, להישאר גם בקדנציה הזאת בתפקידי כשרת החינוך. אני חושבת שכך נכון וכך צריך, ואני</w:t>
      </w:r>
      <w:r>
        <w:rPr>
          <w:rFonts w:hint="cs"/>
          <w:rtl/>
        </w:rPr>
        <w:t xml:space="preserve"> שמחה שראש הממשלה נענה לבקשתי. יצא אם כך שאני בעצם השרה היחידה בממשלה שמכהנת שתי קדנציות רצופות באותו תפקיד, וגם זה מעט מאוד, כי גם זה רק שנתיים ורבע. ובתוך תהליכים כל כך מורכבים, בתוך ספינה כל כך גדולה, שבה מיליון ו-700,000 תלמידים, 130,000 מורים, כ-4,000</w:t>
      </w:r>
      <w:r>
        <w:rPr>
          <w:rFonts w:hint="cs"/>
          <w:rtl/>
        </w:rPr>
        <w:t xml:space="preserve"> בתי-ספר, כ-50,000 כיתות לימוד, זרמים שונים, בחברה מקוטבת, עם ציבורים שונים, עם מספר גדול מאוד של עולים מכל כך הרבה מדינות - בכל אלה קשה מאוד לנתב ולנווט מערכת כל כך גדולה, ולנתב בה ולנווט בה שינויים שדרושים.</w:t>
      </w:r>
    </w:p>
    <w:p w14:paraId="0FFC4C46" w14:textId="77777777" w:rsidR="00000000" w:rsidRDefault="009432B4">
      <w:pPr>
        <w:pStyle w:val="a"/>
        <w:rPr>
          <w:rFonts w:hint="cs"/>
          <w:rtl/>
        </w:rPr>
      </w:pPr>
    </w:p>
    <w:p w14:paraId="5D06D8BE" w14:textId="77777777" w:rsidR="00000000" w:rsidRDefault="009432B4">
      <w:pPr>
        <w:pStyle w:val="a"/>
        <w:rPr>
          <w:rFonts w:hint="cs"/>
          <w:rtl/>
        </w:rPr>
      </w:pPr>
      <w:r>
        <w:rPr>
          <w:rFonts w:hint="cs"/>
          <w:rtl/>
        </w:rPr>
        <w:t>אבל, אנחנו לא יכולים להסתפק היום בשינויים. אנח</w:t>
      </w:r>
      <w:r>
        <w:rPr>
          <w:rFonts w:hint="cs"/>
          <w:rtl/>
        </w:rPr>
        <w:t xml:space="preserve">נו צריכים ללכת למהלכים הרבה יותר דרמטיים. אנחנו זקוקים ממש למהפכה, ולא רק לרפורמות כאלה ואחרות ולא רק לשינויים כאלה ואחרים. המהפכה הזאת, לפני שאומר את כלליה, הייתי רוצה לקחת את פסק הזמן שדרוש לכולנו, כדי ללמוד את זה לעומק, ללמוד את המסקנות של ועדה ציבורית </w:t>
      </w:r>
      <w:r>
        <w:rPr>
          <w:rFonts w:hint="cs"/>
          <w:rtl/>
        </w:rPr>
        <w:t xml:space="preserve">שאני מקימה. גם כאן בכנסת בהחלט מתקיימים דיונים ויתקיימו עוד דיונים, ואז - לגבש את כל הדברים. מובן שחלק מהרעיונות ברור לי. </w:t>
      </w:r>
    </w:p>
    <w:p w14:paraId="6AB5DD84" w14:textId="77777777" w:rsidR="00000000" w:rsidRDefault="009432B4">
      <w:pPr>
        <w:pStyle w:val="a"/>
        <w:rPr>
          <w:rFonts w:hint="cs"/>
          <w:rtl/>
        </w:rPr>
      </w:pPr>
    </w:p>
    <w:p w14:paraId="5E0011C1" w14:textId="77777777" w:rsidR="00000000" w:rsidRDefault="009432B4">
      <w:pPr>
        <w:pStyle w:val="a"/>
        <w:ind w:firstLine="720"/>
        <w:rPr>
          <w:rFonts w:hint="cs"/>
          <w:rtl/>
        </w:rPr>
      </w:pPr>
      <w:r>
        <w:rPr>
          <w:rFonts w:hint="cs"/>
          <w:rtl/>
        </w:rPr>
        <w:t xml:space="preserve">אני מתייחסת לדברים שאמר חברי, חבר הכנסת חיים כץ. שמחתי לשמוע מה שאמרת. אני למשל משוכנעת לחלוטין, שאם נמשיך לתת שכר אחיד למורים, ללא </w:t>
      </w:r>
      <w:r>
        <w:rPr>
          <w:rFonts w:hint="cs"/>
          <w:rtl/>
        </w:rPr>
        <w:t>תגמול, ללא מסלולי קידום, ללא תגמול על השקעה, על הישגים, על התמקצעות, על יכולות, על מקצועות מסוימים, על שירות באזורים מסוימים בארץ, לא נוכל להביא באמת להעלאת האיכות של ההוראה באופן שהיינו רוצים לראות אותה. אם לא נוכל להביא לכך שניתן יהיה לפטר מורים שאינם טו</w:t>
      </w:r>
      <w:r>
        <w:rPr>
          <w:rFonts w:hint="cs"/>
          <w:rtl/>
        </w:rPr>
        <w:t xml:space="preserve">בים ולתגמל מורים שהם בעלי הישגים טובים יותר, לא נוכל להביא לשינוי המיוחל במערכת. </w:t>
      </w:r>
    </w:p>
    <w:p w14:paraId="43B5FC2B" w14:textId="77777777" w:rsidR="00000000" w:rsidRDefault="009432B4">
      <w:pPr>
        <w:pStyle w:val="a"/>
        <w:ind w:firstLine="720"/>
        <w:rPr>
          <w:rFonts w:hint="cs"/>
          <w:rtl/>
        </w:rPr>
      </w:pPr>
    </w:p>
    <w:p w14:paraId="3797DC68" w14:textId="77777777" w:rsidR="00000000" w:rsidRDefault="009432B4">
      <w:pPr>
        <w:pStyle w:val="a"/>
        <w:ind w:firstLine="720"/>
        <w:rPr>
          <w:rFonts w:hint="cs"/>
          <w:rtl/>
        </w:rPr>
      </w:pPr>
      <w:r>
        <w:rPr>
          <w:rFonts w:hint="cs"/>
          <w:rtl/>
        </w:rPr>
        <w:t>לצערי, עד היום ארגוני המורים לא הסכימו לכך. אני מאמינה שבהידברות נכונה, ואם לא, אז אולי יהיה צורך במהלכים נוספים, כמו חקיקה, מוכרחים לעשות את השינוי הזה. האם אני חושבת שזו ה</w:t>
      </w:r>
      <w:r>
        <w:rPr>
          <w:rFonts w:hint="cs"/>
          <w:rtl/>
        </w:rPr>
        <w:t>תרופה היחידה? בהחלט לא. אבל אני חושבת שזו תרופה מרכזית, זו תרופה חשובה. אחרת, אנחנו מנציחים את המצב הקיים.</w:t>
      </w:r>
    </w:p>
    <w:p w14:paraId="57EF5301" w14:textId="77777777" w:rsidR="00000000" w:rsidRDefault="009432B4">
      <w:pPr>
        <w:pStyle w:val="a"/>
        <w:ind w:firstLine="720"/>
        <w:rPr>
          <w:rFonts w:hint="cs"/>
          <w:rtl/>
        </w:rPr>
      </w:pPr>
    </w:p>
    <w:p w14:paraId="1350234F" w14:textId="77777777" w:rsidR="00000000" w:rsidRDefault="009432B4">
      <w:pPr>
        <w:pStyle w:val="a"/>
        <w:ind w:firstLine="720"/>
        <w:rPr>
          <w:rFonts w:hint="cs"/>
          <w:rtl/>
        </w:rPr>
      </w:pPr>
      <w:r>
        <w:rPr>
          <w:rFonts w:hint="cs"/>
          <w:rtl/>
        </w:rPr>
        <w:t>אדוני היושב-ראש, אנחנו בוחנים ובודקים ושוקלים שורה שלמה של הצעות שעלו גם במסגרת כנס קיסריה, בצוותים שהכינו הצעות לפני כנס קיסריה יחד עם מנכ"לית המשר</w:t>
      </w:r>
      <w:r>
        <w:rPr>
          <w:rFonts w:hint="cs"/>
          <w:rtl/>
        </w:rPr>
        <w:t>ד, רונית תירוש, ביחס לביזור סמכויות לשלטון המקומי ועוד אחרות. אני לא רוצה להיכנס לכל אלה כאן. מובן שכל אלה הם כרגע בגדר רעיונות שנבדקים. אני מעריכה שלא בעוד הרבה זמן נוכל לבוא לכאן ולהציג את התוכניות לאותה מהפכה שכל כך דרושה לכולנו, של אותו שינוי כיוון מוח</w:t>
      </w:r>
      <w:r>
        <w:rPr>
          <w:rFonts w:hint="cs"/>
          <w:rtl/>
        </w:rPr>
        <w:t>לט, שדרוש כל כך למדינת ישראל כרגע, כדי שנוכל להחזיר את תלמידי ישראל למקום שראוי שיעמדו בו. תלמידי ישראל מסוגלים להגיע להישגים כמו התלמידים בכל מקום בעולם. תפקידנו לתת להם הזדמנות שווה, ובזה בעצם טמון סוד עתידנו וכוחנו, וגם ביטחוננו.</w:t>
      </w:r>
    </w:p>
    <w:p w14:paraId="04674E4B" w14:textId="77777777" w:rsidR="00000000" w:rsidRDefault="009432B4">
      <w:pPr>
        <w:pStyle w:val="a"/>
        <w:ind w:firstLine="720"/>
        <w:rPr>
          <w:rFonts w:hint="cs"/>
          <w:rtl/>
        </w:rPr>
      </w:pPr>
    </w:p>
    <w:p w14:paraId="0A333664" w14:textId="77777777" w:rsidR="00000000" w:rsidRDefault="009432B4">
      <w:pPr>
        <w:pStyle w:val="a"/>
        <w:ind w:firstLine="720"/>
        <w:rPr>
          <w:rFonts w:hint="cs"/>
          <w:rtl/>
        </w:rPr>
      </w:pPr>
      <w:r>
        <w:rPr>
          <w:rFonts w:hint="cs"/>
          <w:rtl/>
        </w:rPr>
        <w:t>אני מודה למציעים, ואני</w:t>
      </w:r>
      <w:r>
        <w:rPr>
          <w:rFonts w:hint="cs"/>
          <w:rtl/>
        </w:rPr>
        <w:t xml:space="preserve"> מציעה להעביר את ההצעות לוועדת החינוך של הכנסת, שממילא עוסקת בנושא הזה. תודה רבה.</w:t>
      </w:r>
    </w:p>
    <w:p w14:paraId="69BA5512" w14:textId="77777777" w:rsidR="00000000" w:rsidRDefault="009432B4">
      <w:pPr>
        <w:pStyle w:val="a"/>
        <w:ind w:firstLine="0"/>
        <w:rPr>
          <w:rFonts w:hint="cs"/>
          <w:rtl/>
        </w:rPr>
      </w:pPr>
    </w:p>
    <w:p w14:paraId="2C5E7CF7" w14:textId="77777777" w:rsidR="00000000" w:rsidRDefault="009432B4">
      <w:pPr>
        <w:pStyle w:val="ad"/>
        <w:rPr>
          <w:rtl/>
        </w:rPr>
      </w:pPr>
      <w:r>
        <w:rPr>
          <w:rtl/>
        </w:rPr>
        <w:t>היו"ר מוחמד ברכה:</w:t>
      </w:r>
    </w:p>
    <w:p w14:paraId="3FECD903" w14:textId="77777777" w:rsidR="00000000" w:rsidRDefault="009432B4">
      <w:pPr>
        <w:pStyle w:val="a"/>
        <w:rPr>
          <w:rtl/>
        </w:rPr>
      </w:pPr>
    </w:p>
    <w:p w14:paraId="7C4E144A" w14:textId="77777777" w:rsidR="00000000" w:rsidRDefault="009432B4">
      <w:pPr>
        <w:pStyle w:val="a"/>
        <w:rPr>
          <w:rFonts w:hint="cs"/>
          <w:rtl/>
        </w:rPr>
      </w:pPr>
      <w:r>
        <w:rPr>
          <w:rFonts w:hint="cs"/>
          <w:rtl/>
        </w:rPr>
        <w:t>תודה רבה, גברתי. השרה הציעה להעביר את הנושא לוועדת החינוך. יש הצעות אחרות. הצעה אחרת, של חבר הכנסת טלב אלסאנע, להצעתה של חברת הכנסת אתי לבני - בבקשה, אדונ</w:t>
      </w:r>
      <w:r>
        <w:rPr>
          <w:rFonts w:hint="cs"/>
          <w:rtl/>
        </w:rPr>
        <w:t xml:space="preserve">י. דקה. </w:t>
      </w:r>
    </w:p>
    <w:p w14:paraId="5A6D50AB" w14:textId="77777777" w:rsidR="00000000" w:rsidRDefault="009432B4">
      <w:pPr>
        <w:pStyle w:val="a"/>
        <w:ind w:firstLine="0"/>
        <w:rPr>
          <w:rFonts w:hint="cs"/>
          <w:rtl/>
        </w:rPr>
      </w:pPr>
    </w:p>
    <w:p w14:paraId="2EBC9EA4" w14:textId="77777777" w:rsidR="00000000" w:rsidRDefault="009432B4">
      <w:pPr>
        <w:pStyle w:val="Speaker"/>
        <w:rPr>
          <w:rtl/>
        </w:rPr>
      </w:pPr>
      <w:bookmarkStart w:id="301" w:name="FS000000549T09_07_2003_15_49_48"/>
      <w:bookmarkStart w:id="302" w:name="_Toc45934731"/>
      <w:bookmarkStart w:id="303" w:name="_Toc76385249"/>
      <w:bookmarkEnd w:id="301"/>
      <w:r>
        <w:rPr>
          <w:rFonts w:hint="eastAsia"/>
          <w:rtl/>
        </w:rPr>
        <w:t>טלב</w:t>
      </w:r>
      <w:r>
        <w:rPr>
          <w:rtl/>
        </w:rPr>
        <w:t xml:space="preserve"> אלסאנע (רע"ם):</w:t>
      </w:r>
      <w:bookmarkEnd w:id="302"/>
      <w:bookmarkEnd w:id="303"/>
    </w:p>
    <w:p w14:paraId="151ED059" w14:textId="77777777" w:rsidR="00000000" w:rsidRDefault="009432B4">
      <w:pPr>
        <w:pStyle w:val="a"/>
        <w:rPr>
          <w:rFonts w:hint="cs"/>
          <w:rtl/>
        </w:rPr>
      </w:pPr>
    </w:p>
    <w:p w14:paraId="5A2BA6D8" w14:textId="77777777" w:rsidR="00000000" w:rsidRDefault="009432B4">
      <w:pPr>
        <w:pStyle w:val="a"/>
        <w:rPr>
          <w:rFonts w:hint="cs"/>
          <w:rtl/>
        </w:rPr>
      </w:pPr>
      <w:r>
        <w:rPr>
          <w:rFonts w:hint="cs"/>
          <w:rtl/>
        </w:rPr>
        <w:t xml:space="preserve">אדוני היושב-ראש, חברי הכנסת, לדעתי, אחת הסיבות היא הפוליטיזציה של מערכת החינוך. מינויים פוליטיים בתוך המערכת - כשאחד ההישגים של השרה שהתפארה בהם הוא הכנסת המורשת של זאבי למערכת החינוך. אז יכול להיות שאם המבחנים היו נעשים לגבי </w:t>
      </w:r>
      <w:r>
        <w:rPr>
          <w:rFonts w:hint="cs"/>
          <w:rtl/>
        </w:rPr>
        <w:t xml:space="preserve">המורשת של זאבי, התלמידים בישראל היו מקבלים ציונים טובים, אבל הם נעשו בתחום של המתמטיקה והבנת הנקרא. לכן, לדעתי אנחנו שומעים הרבה דברים, אבל תוכנית אמיתית, כדי להתמודד עם הבעיה - אין. </w:t>
      </w:r>
    </w:p>
    <w:p w14:paraId="57AC955E" w14:textId="77777777" w:rsidR="00000000" w:rsidRDefault="009432B4">
      <w:pPr>
        <w:pStyle w:val="a"/>
        <w:rPr>
          <w:rFonts w:hint="cs"/>
          <w:rtl/>
        </w:rPr>
      </w:pPr>
    </w:p>
    <w:p w14:paraId="12EB1C61" w14:textId="77777777" w:rsidR="00000000" w:rsidRDefault="009432B4">
      <w:pPr>
        <w:pStyle w:val="a"/>
        <w:rPr>
          <w:rFonts w:hint="cs"/>
          <w:rtl/>
        </w:rPr>
      </w:pPr>
      <w:r>
        <w:rPr>
          <w:rFonts w:hint="cs"/>
          <w:rtl/>
        </w:rPr>
        <w:t>הדבר השני הוא הכישלון במערכת החינוך במגזר הערבי. כמה פעמים ביקרה השרה ב</w:t>
      </w:r>
      <w:r>
        <w:rPr>
          <w:rFonts w:hint="cs"/>
          <w:rtl/>
        </w:rPr>
        <w:t xml:space="preserve">בתי-הספר הערביים? כמה פעמים ביקרה ביישובים הערביים? איזו תוכנית יש כדי להעלות את רמת ההישגים בקרב האוכלוסייה הערבית, כשאנחנו יודעים שההישגים הנמוכים בחינוך הערבי הם הגורמים לממוצע הנמוך בכלל. לכן צריך להדגיש את הבעיה במערכת החינוך הערבי. תודה רבה. </w:t>
      </w:r>
    </w:p>
    <w:p w14:paraId="60AC77EC" w14:textId="77777777" w:rsidR="00000000" w:rsidRDefault="009432B4">
      <w:pPr>
        <w:pStyle w:val="a"/>
        <w:ind w:firstLine="0"/>
        <w:rPr>
          <w:rFonts w:hint="cs"/>
          <w:rtl/>
        </w:rPr>
      </w:pPr>
    </w:p>
    <w:p w14:paraId="53818BE6" w14:textId="77777777" w:rsidR="00000000" w:rsidRDefault="009432B4">
      <w:pPr>
        <w:pStyle w:val="ad"/>
        <w:rPr>
          <w:rtl/>
        </w:rPr>
      </w:pPr>
      <w:r>
        <w:rPr>
          <w:rtl/>
        </w:rPr>
        <w:t xml:space="preserve">היו"ר </w:t>
      </w:r>
      <w:r>
        <w:rPr>
          <w:rtl/>
        </w:rPr>
        <w:t>מוחמד ברכה:</w:t>
      </w:r>
    </w:p>
    <w:p w14:paraId="2BE0D75D" w14:textId="77777777" w:rsidR="00000000" w:rsidRDefault="009432B4">
      <w:pPr>
        <w:pStyle w:val="a"/>
        <w:rPr>
          <w:rtl/>
        </w:rPr>
      </w:pPr>
    </w:p>
    <w:p w14:paraId="6BB2D855" w14:textId="77777777" w:rsidR="00000000" w:rsidRDefault="009432B4">
      <w:pPr>
        <w:pStyle w:val="a"/>
        <w:rPr>
          <w:rFonts w:hint="cs"/>
          <w:rtl/>
        </w:rPr>
      </w:pPr>
      <w:r>
        <w:rPr>
          <w:rFonts w:hint="cs"/>
          <w:rtl/>
        </w:rPr>
        <w:t xml:space="preserve">תודה לחבר הכנסת טלב אלסאנע. הצעה אחרת, של חבר הכנסת אחמד טיבי, להצעתו של חבר הכנסת יצחק כהן. הצעה אחרת. </w:t>
      </w:r>
    </w:p>
    <w:p w14:paraId="47223502" w14:textId="77777777" w:rsidR="00000000" w:rsidRDefault="009432B4">
      <w:pPr>
        <w:pStyle w:val="a"/>
        <w:ind w:firstLine="0"/>
        <w:rPr>
          <w:rFonts w:hint="cs"/>
          <w:rtl/>
        </w:rPr>
      </w:pPr>
    </w:p>
    <w:p w14:paraId="06585895" w14:textId="77777777" w:rsidR="00000000" w:rsidRDefault="009432B4">
      <w:pPr>
        <w:pStyle w:val="ac"/>
        <w:rPr>
          <w:rFonts w:hint="cs"/>
          <w:rtl/>
        </w:rPr>
      </w:pPr>
    </w:p>
    <w:p w14:paraId="064B1137" w14:textId="77777777" w:rsidR="00000000" w:rsidRDefault="009432B4">
      <w:pPr>
        <w:pStyle w:val="ac"/>
        <w:rPr>
          <w:rtl/>
        </w:rPr>
      </w:pPr>
    </w:p>
    <w:p w14:paraId="08E03098" w14:textId="77777777" w:rsidR="00000000" w:rsidRDefault="009432B4">
      <w:pPr>
        <w:pStyle w:val="ac"/>
        <w:rPr>
          <w:rtl/>
        </w:rPr>
      </w:pPr>
      <w:r>
        <w:rPr>
          <w:rFonts w:hint="eastAsia"/>
          <w:rtl/>
        </w:rPr>
        <w:t>אחמד</w:t>
      </w:r>
      <w:r>
        <w:rPr>
          <w:rtl/>
        </w:rPr>
        <w:t xml:space="preserve"> טיבי (חד"ש-תע"ל):</w:t>
      </w:r>
    </w:p>
    <w:p w14:paraId="1BB4E0E2" w14:textId="77777777" w:rsidR="00000000" w:rsidRDefault="009432B4">
      <w:pPr>
        <w:pStyle w:val="a"/>
        <w:rPr>
          <w:rFonts w:hint="cs"/>
          <w:rtl/>
        </w:rPr>
      </w:pPr>
    </w:p>
    <w:p w14:paraId="0523F148" w14:textId="77777777" w:rsidR="00000000" w:rsidRDefault="009432B4">
      <w:pPr>
        <w:pStyle w:val="a"/>
        <w:rPr>
          <w:rFonts w:hint="cs"/>
          <w:rtl/>
        </w:rPr>
      </w:pPr>
      <w:r>
        <w:rPr>
          <w:rFonts w:hint="cs"/>
          <w:rtl/>
        </w:rPr>
        <w:t>לא ביקשתי.</w:t>
      </w:r>
    </w:p>
    <w:p w14:paraId="4EEC0CF4" w14:textId="77777777" w:rsidR="00000000" w:rsidRDefault="009432B4">
      <w:pPr>
        <w:pStyle w:val="ad"/>
        <w:rPr>
          <w:rFonts w:hint="cs"/>
          <w:rtl/>
        </w:rPr>
      </w:pPr>
    </w:p>
    <w:p w14:paraId="50B9D683" w14:textId="77777777" w:rsidR="00000000" w:rsidRDefault="009432B4">
      <w:pPr>
        <w:pStyle w:val="ad"/>
        <w:rPr>
          <w:rtl/>
        </w:rPr>
      </w:pPr>
      <w:r>
        <w:rPr>
          <w:rFonts w:hint="eastAsia"/>
          <w:rtl/>
        </w:rPr>
        <w:t>היו</w:t>
      </w:r>
      <w:r>
        <w:rPr>
          <w:rtl/>
        </w:rPr>
        <w:t>"ר מוחמד ברכה:</w:t>
      </w:r>
    </w:p>
    <w:p w14:paraId="046752AF" w14:textId="77777777" w:rsidR="00000000" w:rsidRDefault="009432B4">
      <w:pPr>
        <w:pStyle w:val="a"/>
        <w:rPr>
          <w:rFonts w:hint="cs"/>
          <w:rtl/>
        </w:rPr>
      </w:pPr>
    </w:p>
    <w:p w14:paraId="0ADBB70E" w14:textId="77777777" w:rsidR="00000000" w:rsidRDefault="009432B4">
      <w:pPr>
        <w:pStyle w:val="a"/>
        <w:rPr>
          <w:rFonts w:hint="cs"/>
          <w:rtl/>
        </w:rPr>
      </w:pPr>
      <w:r>
        <w:rPr>
          <w:rFonts w:hint="cs"/>
          <w:rtl/>
        </w:rPr>
        <w:t>בסדר. חבר הכנסת דהאמשה, וחבר הכנסת זחאלקה אחריו. חבר הכנסת דהאמשה יציע הצעה אחרת</w:t>
      </w:r>
      <w:r>
        <w:rPr>
          <w:rFonts w:hint="cs"/>
          <w:rtl/>
        </w:rPr>
        <w:t xml:space="preserve"> להצעתו של חבר הכנסת יצחק כהן. בבקשה, אדוני.</w:t>
      </w:r>
    </w:p>
    <w:p w14:paraId="2A0A3F65" w14:textId="77777777" w:rsidR="00000000" w:rsidRDefault="009432B4">
      <w:pPr>
        <w:pStyle w:val="a"/>
        <w:ind w:firstLine="0"/>
        <w:rPr>
          <w:rFonts w:hint="cs"/>
          <w:rtl/>
        </w:rPr>
      </w:pPr>
    </w:p>
    <w:p w14:paraId="662EDF14" w14:textId="77777777" w:rsidR="00000000" w:rsidRDefault="009432B4">
      <w:pPr>
        <w:pStyle w:val="Speaker"/>
        <w:rPr>
          <w:rtl/>
        </w:rPr>
      </w:pPr>
      <w:bookmarkStart w:id="304" w:name="FS000000550T09_07_2003_15_53_22"/>
      <w:bookmarkStart w:id="305" w:name="_Toc45934732"/>
      <w:bookmarkStart w:id="306" w:name="_Toc76385250"/>
      <w:bookmarkEnd w:id="304"/>
      <w:r>
        <w:rPr>
          <w:rFonts w:hint="eastAsia"/>
          <w:rtl/>
        </w:rPr>
        <w:t>עבד</w:t>
      </w:r>
      <w:r>
        <w:rPr>
          <w:rtl/>
        </w:rPr>
        <w:t>-אלמאלכ דהאמשה (רע"ם):</w:t>
      </w:r>
      <w:bookmarkEnd w:id="305"/>
      <w:bookmarkEnd w:id="306"/>
    </w:p>
    <w:p w14:paraId="2F30F6DB" w14:textId="77777777" w:rsidR="00000000" w:rsidRDefault="009432B4">
      <w:pPr>
        <w:pStyle w:val="a"/>
        <w:rPr>
          <w:rFonts w:hint="cs"/>
          <w:rtl/>
        </w:rPr>
      </w:pPr>
    </w:p>
    <w:p w14:paraId="047AFB51" w14:textId="77777777" w:rsidR="00000000" w:rsidRDefault="009432B4">
      <w:pPr>
        <w:pStyle w:val="a"/>
        <w:rPr>
          <w:rFonts w:hint="cs"/>
          <w:rtl/>
        </w:rPr>
      </w:pPr>
      <w:r>
        <w:rPr>
          <w:rFonts w:hint="cs"/>
          <w:rtl/>
        </w:rPr>
        <w:t>כבוד היושב-ראש, חברי חברי הכנסת, אני רוצה לדבר על צד אחר של רפורמה הנחוצה בחינוך. מילא, החינוך הערבי כל הזמן מופלה לרעה, והיה "על הפנים", ואת זה אנחנו מכירים בעל-פה. אני הייתי רוצה לה</w:t>
      </w:r>
      <w:r>
        <w:rPr>
          <w:rFonts w:hint="cs"/>
          <w:rtl/>
        </w:rPr>
        <w:t>פנות את תשומת לב כולנו ואת תשומת הלב של השרה כמובן ושל האחראים: כל הזמן אומרים שהפלסטינים מחנכים להסתה ומחנכים לשנאה. איך אנחנו מחנכים? מישהו שם לב לצד החינוכי הזה? איך החינוך שלנו הולך? אני לא רוצה לדבר על הישגים ועל רפורמות ועל ציונים. אבל בעניין הזה נדמ</w:t>
      </w:r>
      <w:r>
        <w:rPr>
          <w:rFonts w:hint="cs"/>
          <w:rtl/>
        </w:rPr>
        <w:t>ה לי שהרפורמה נחוצה הרבה יותר, וההישגים שלנו הם הרבה פחות ממה שהראה הדירוג הבין-לאומי. תודה רבה.</w:t>
      </w:r>
    </w:p>
    <w:p w14:paraId="7D07F809" w14:textId="77777777" w:rsidR="00000000" w:rsidRDefault="009432B4">
      <w:pPr>
        <w:pStyle w:val="a"/>
        <w:ind w:firstLine="0"/>
        <w:rPr>
          <w:rFonts w:hint="cs"/>
          <w:rtl/>
        </w:rPr>
      </w:pPr>
    </w:p>
    <w:p w14:paraId="35C37884" w14:textId="77777777" w:rsidR="00000000" w:rsidRDefault="009432B4">
      <w:pPr>
        <w:pStyle w:val="ad"/>
        <w:rPr>
          <w:rtl/>
        </w:rPr>
      </w:pPr>
      <w:r>
        <w:rPr>
          <w:rFonts w:hint="eastAsia"/>
          <w:rtl/>
        </w:rPr>
        <w:t>היו</w:t>
      </w:r>
      <w:r>
        <w:rPr>
          <w:rtl/>
        </w:rPr>
        <w:t>"ר מוחמד ברכה:</w:t>
      </w:r>
    </w:p>
    <w:p w14:paraId="26F3348D" w14:textId="77777777" w:rsidR="00000000" w:rsidRDefault="009432B4">
      <w:pPr>
        <w:pStyle w:val="a"/>
        <w:rPr>
          <w:rFonts w:hint="cs"/>
          <w:rtl/>
        </w:rPr>
      </w:pPr>
    </w:p>
    <w:p w14:paraId="5B33BB78" w14:textId="77777777" w:rsidR="00000000" w:rsidRDefault="009432B4">
      <w:pPr>
        <w:pStyle w:val="a"/>
        <w:rPr>
          <w:rFonts w:hint="cs"/>
          <w:rtl/>
        </w:rPr>
      </w:pPr>
      <w:r>
        <w:rPr>
          <w:rFonts w:hint="cs"/>
          <w:rtl/>
        </w:rPr>
        <w:t>תודה, חבר הכנסת דהאמשה. חבר הכנסת ג'מאל זחאלקה, הצעה אחרת להצעתו של חבר הכנסת חיים כץ. בבקשה.</w:t>
      </w:r>
    </w:p>
    <w:p w14:paraId="6AABD7E9" w14:textId="77777777" w:rsidR="00000000" w:rsidRDefault="009432B4">
      <w:pPr>
        <w:pStyle w:val="a"/>
        <w:ind w:firstLine="0"/>
        <w:rPr>
          <w:rFonts w:hint="cs"/>
          <w:rtl/>
        </w:rPr>
      </w:pPr>
    </w:p>
    <w:p w14:paraId="5D87065F" w14:textId="77777777" w:rsidR="00000000" w:rsidRDefault="009432B4">
      <w:pPr>
        <w:pStyle w:val="Speaker"/>
        <w:rPr>
          <w:rtl/>
        </w:rPr>
      </w:pPr>
      <w:bookmarkStart w:id="307" w:name="FS000001061T09_07_2003_15_55_35"/>
      <w:bookmarkStart w:id="308" w:name="_Toc45934733"/>
      <w:bookmarkStart w:id="309" w:name="_Toc76385251"/>
      <w:bookmarkEnd w:id="307"/>
      <w:r>
        <w:rPr>
          <w:rFonts w:hint="eastAsia"/>
          <w:rtl/>
        </w:rPr>
        <w:t>ג</w:t>
      </w:r>
      <w:r>
        <w:rPr>
          <w:rtl/>
        </w:rPr>
        <w:t>'מאל זחאלקה (בל"ד):</w:t>
      </w:r>
      <w:bookmarkEnd w:id="308"/>
      <w:bookmarkEnd w:id="309"/>
    </w:p>
    <w:p w14:paraId="200C469A" w14:textId="77777777" w:rsidR="00000000" w:rsidRDefault="009432B4">
      <w:pPr>
        <w:pStyle w:val="a"/>
        <w:rPr>
          <w:rFonts w:hint="cs"/>
          <w:rtl/>
        </w:rPr>
      </w:pPr>
    </w:p>
    <w:p w14:paraId="11FD3E7E" w14:textId="77777777" w:rsidR="00000000" w:rsidRDefault="009432B4">
      <w:pPr>
        <w:pStyle w:val="a"/>
        <w:rPr>
          <w:rFonts w:hint="cs"/>
          <w:rtl/>
        </w:rPr>
      </w:pPr>
      <w:r>
        <w:rPr>
          <w:rFonts w:hint="cs"/>
          <w:rtl/>
        </w:rPr>
        <w:t xml:space="preserve">אדוני היושב-ראש, השרה </w:t>
      </w:r>
      <w:r>
        <w:rPr>
          <w:rFonts w:hint="cs"/>
          <w:rtl/>
        </w:rPr>
        <w:t>לימור לבנת הסתמכה על מחקרים ועל מציאות שאנחנו מכירים, שמצב סוציו-אקונומי הוא הגורם העיקרי להישגים הנמוכים במערכת החינוך. הממצאים נכונים, אבל על פניו זה נראה כמו מעגל קסמים. מצב חינוכי גרוע מביא להישגים נמוכים בחינוך, והישגים נמוכים בחינוך מביאים למצב סוציו</w:t>
      </w:r>
      <w:r>
        <w:rPr>
          <w:rFonts w:hint="cs"/>
          <w:rtl/>
        </w:rPr>
        <w:t>-אקונומי גרוע. זה מעגל שמזין את עצמו. השאלה היא, איך יוצאים מהמעגל. אפשר לצאת מהמעגל. אני חושב שמה שהשרה עושה - היא ממשיכה לטפל במצב שהוא מצב חירום באותן שיטות. צריך שינוי יסודי ולהפנות משאבים כדי לשנות את המצב הסוציו-אקונומי. החינוך הוא המנוף העיקרי. את ז</w:t>
      </w:r>
      <w:r>
        <w:rPr>
          <w:rFonts w:hint="cs"/>
          <w:rtl/>
        </w:rPr>
        <w:t>ה צריך להבין. אם לא יהיה לחינוך מסר חברתי, הוא לא יקום וישתפר.</w:t>
      </w:r>
    </w:p>
    <w:p w14:paraId="3B531242" w14:textId="77777777" w:rsidR="00000000" w:rsidRDefault="009432B4">
      <w:pPr>
        <w:pStyle w:val="a"/>
        <w:ind w:firstLine="0"/>
        <w:rPr>
          <w:rFonts w:hint="cs"/>
          <w:rtl/>
        </w:rPr>
      </w:pPr>
    </w:p>
    <w:p w14:paraId="7CF04770" w14:textId="77777777" w:rsidR="00000000" w:rsidRDefault="009432B4">
      <w:pPr>
        <w:pStyle w:val="ad"/>
        <w:rPr>
          <w:rtl/>
        </w:rPr>
      </w:pPr>
      <w:r>
        <w:rPr>
          <w:rFonts w:hint="eastAsia"/>
          <w:rtl/>
        </w:rPr>
        <w:t>היו</w:t>
      </w:r>
      <w:r>
        <w:rPr>
          <w:rtl/>
        </w:rPr>
        <w:t>"ר מוחמד ברכה:</w:t>
      </w:r>
    </w:p>
    <w:p w14:paraId="28F18F3F" w14:textId="77777777" w:rsidR="00000000" w:rsidRDefault="009432B4">
      <w:pPr>
        <w:pStyle w:val="a"/>
        <w:rPr>
          <w:rFonts w:hint="cs"/>
          <w:rtl/>
        </w:rPr>
      </w:pPr>
    </w:p>
    <w:p w14:paraId="56112B98" w14:textId="77777777" w:rsidR="00000000" w:rsidRDefault="009432B4">
      <w:pPr>
        <w:pStyle w:val="a"/>
        <w:rPr>
          <w:rFonts w:hint="cs"/>
          <w:rtl/>
        </w:rPr>
      </w:pPr>
      <w:r>
        <w:rPr>
          <w:rFonts w:hint="cs"/>
          <w:rtl/>
        </w:rPr>
        <w:t>תודה. גברתי ורבותי המציעים: השרה הציעה להעביר את הנושא הזה לוועדת החינוך והתרבות. חברת הכנסת לבני, את מסכימה?</w:t>
      </w:r>
    </w:p>
    <w:p w14:paraId="6BC23989" w14:textId="77777777" w:rsidR="00000000" w:rsidRDefault="009432B4">
      <w:pPr>
        <w:pStyle w:val="a"/>
        <w:rPr>
          <w:rFonts w:hint="cs"/>
          <w:rtl/>
        </w:rPr>
      </w:pPr>
    </w:p>
    <w:p w14:paraId="15263C60" w14:textId="77777777" w:rsidR="00000000" w:rsidRDefault="009432B4">
      <w:pPr>
        <w:pStyle w:val="ac"/>
        <w:rPr>
          <w:rtl/>
        </w:rPr>
      </w:pPr>
      <w:r>
        <w:rPr>
          <w:rFonts w:hint="eastAsia"/>
          <w:rtl/>
        </w:rPr>
        <w:t>אתי</w:t>
      </w:r>
      <w:r>
        <w:rPr>
          <w:rtl/>
        </w:rPr>
        <w:t xml:space="preserve"> לבני (שינוי):</w:t>
      </w:r>
    </w:p>
    <w:p w14:paraId="76E6EF3C" w14:textId="77777777" w:rsidR="00000000" w:rsidRDefault="009432B4">
      <w:pPr>
        <w:pStyle w:val="a"/>
        <w:rPr>
          <w:rFonts w:hint="cs"/>
          <w:rtl/>
        </w:rPr>
      </w:pPr>
    </w:p>
    <w:p w14:paraId="1474D220" w14:textId="77777777" w:rsidR="00000000" w:rsidRDefault="009432B4">
      <w:pPr>
        <w:pStyle w:val="a"/>
        <w:rPr>
          <w:rFonts w:hint="cs"/>
          <w:rtl/>
        </w:rPr>
      </w:pPr>
      <w:r>
        <w:rPr>
          <w:rFonts w:hint="cs"/>
          <w:rtl/>
        </w:rPr>
        <w:t>כן.</w:t>
      </w:r>
    </w:p>
    <w:p w14:paraId="60ADDCE1" w14:textId="77777777" w:rsidR="00000000" w:rsidRDefault="009432B4">
      <w:pPr>
        <w:pStyle w:val="a"/>
        <w:ind w:firstLine="0"/>
        <w:rPr>
          <w:rFonts w:hint="cs"/>
          <w:rtl/>
        </w:rPr>
      </w:pPr>
    </w:p>
    <w:p w14:paraId="08FF99FB" w14:textId="77777777" w:rsidR="00000000" w:rsidRDefault="009432B4">
      <w:pPr>
        <w:pStyle w:val="ad"/>
        <w:rPr>
          <w:rtl/>
        </w:rPr>
      </w:pPr>
      <w:r>
        <w:rPr>
          <w:rtl/>
        </w:rPr>
        <w:t>היו"ר מוחמד ברכה:</w:t>
      </w:r>
    </w:p>
    <w:p w14:paraId="50C2D76C" w14:textId="77777777" w:rsidR="00000000" w:rsidRDefault="009432B4">
      <w:pPr>
        <w:pStyle w:val="a"/>
        <w:rPr>
          <w:rtl/>
        </w:rPr>
      </w:pPr>
    </w:p>
    <w:p w14:paraId="5DCF2EA3" w14:textId="77777777" w:rsidR="00000000" w:rsidRDefault="009432B4">
      <w:pPr>
        <w:pStyle w:val="a"/>
        <w:rPr>
          <w:rFonts w:hint="cs"/>
          <w:rtl/>
        </w:rPr>
      </w:pPr>
      <w:r>
        <w:rPr>
          <w:rFonts w:hint="cs"/>
          <w:rtl/>
        </w:rPr>
        <w:t>חבר הכנסת יצחק כהן?</w:t>
      </w:r>
    </w:p>
    <w:p w14:paraId="703D0C56" w14:textId="77777777" w:rsidR="00000000" w:rsidRDefault="009432B4">
      <w:pPr>
        <w:pStyle w:val="a"/>
        <w:ind w:firstLine="0"/>
        <w:rPr>
          <w:rFonts w:hint="cs"/>
          <w:rtl/>
        </w:rPr>
      </w:pPr>
    </w:p>
    <w:p w14:paraId="710F395F" w14:textId="77777777" w:rsidR="00000000" w:rsidRDefault="009432B4">
      <w:pPr>
        <w:pStyle w:val="ac"/>
        <w:rPr>
          <w:rtl/>
        </w:rPr>
      </w:pPr>
      <w:r>
        <w:rPr>
          <w:rFonts w:hint="eastAsia"/>
          <w:rtl/>
        </w:rPr>
        <w:t>דוד</w:t>
      </w:r>
      <w:r>
        <w:rPr>
          <w:rtl/>
        </w:rPr>
        <w:t xml:space="preserve"> אזולאי (ש"ס):</w:t>
      </w:r>
    </w:p>
    <w:p w14:paraId="7018F4B5" w14:textId="77777777" w:rsidR="00000000" w:rsidRDefault="009432B4">
      <w:pPr>
        <w:pStyle w:val="a"/>
        <w:rPr>
          <w:rFonts w:hint="cs"/>
          <w:rtl/>
        </w:rPr>
      </w:pPr>
    </w:p>
    <w:p w14:paraId="0870C60F" w14:textId="77777777" w:rsidR="00000000" w:rsidRDefault="009432B4">
      <w:pPr>
        <w:pStyle w:val="a"/>
        <w:rPr>
          <w:rFonts w:hint="cs"/>
          <w:rtl/>
        </w:rPr>
      </w:pPr>
      <w:r>
        <w:rPr>
          <w:rFonts w:hint="cs"/>
          <w:rtl/>
        </w:rPr>
        <w:t>מסכים, מסכים.</w:t>
      </w:r>
    </w:p>
    <w:p w14:paraId="696ADC21" w14:textId="77777777" w:rsidR="00000000" w:rsidRDefault="009432B4">
      <w:pPr>
        <w:pStyle w:val="a"/>
        <w:ind w:firstLine="0"/>
        <w:rPr>
          <w:rFonts w:hint="cs"/>
          <w:rtl/>
        </w:rPr>
      </w:pPr>
    </w:p>
    <w:p w14:paraId="438BBE0C" w14:textId="77777777" w:rsidR="00000000" w:rsidRDefault="009432B4">
      <w:pPr>
        <w:pStyle w:val="ad"/>
        <w:rPr>
          <w:rtl/>
        </w:rPr>
      </w:pPr>
      <w:r>
        <w:rPr>
          <w:rtl/>
        </w:rPr>
        <w:t>היו"ר מוחמד ברכה:</w:t>
      </w:r>
    </w:p>
    <w:p w14:paraId="6306A6F4" w14:textId="77777777" w:rsidR="00000000" w:rsidRDefault="009432B4">
      <w:pPr>
        <w:pStyle w:val="a"/>
        <w:rPr>
          <w:rtl/>
        </w:rPr>
      </w:pPr>
    </w:p>
    <w:p w14:paraId="113FBB41" w14:textId="77777777" w:rsidR="00000000" w:rsidRDefault="009432B4">
      <w:pPr>
        <w:pStyle w:val="a"/>
        <w:rPr>
          <w:rFonts w:hint="cs"/>
          <w:rtl/>
        </w:rPr>
      </w:pPr>
      <w:r>
        <w:rPr>
          <w:rFonts w:hint="cs"/>
          <w:rtl/>
        </w:rPr>
        <w:t xml:space="preserve">אני לא רואה אותו. חבר הכנסת חיים כץ, מסכים. </w:t>
      </w:r>
    </w:p>
    <w:p w14:paraId="54FF7392" w14:textId="77777777" w:rsidR="00000000" w:rsidRDefault="009432B4">
      <w:pPr>
        <w:pStyle w:val="a"/>
        <w:rPr>
          <w:rFonts w:hint="cs"/>
          <w:rtl/>
        </w:rPr>
      </w:pPr>
    </w:p>
    <w:p w14:paraId="67018267" w14:textId="77777777" w:rsidR="00000000" w:rsidRDefault="009432B4">
      <w:pPr>
        <w:pStyle w:val="a"/>
        <w:rPr>
          <w:rFonts w:hint="cs"/>
          <w:rtl/>
        </w:rPr>
      </w:pPr>
      <w:r>
        <w:rPr>
          <w:rFonts w:hint="cs"/>
          <w:rtl/>
        </w:rPr>
        <w:t>לכן, אנחנו עוברים להצבעה. בעד - לוועדה, נגד - הסרה. ההצבעה החלה, בבקשה.</w:t>
      </w:r>
    </w:p>
    <w:p w14:paraId="3FF48581" w14:textId="77777777" w:rsidR="00000000" w:rsidRDefault="009432B4">
      <w:pPr>
        <w:pStyle w:val="a"/>
        <w:ind w:firstLine="0"/>
        <w:rPr>
          <w:rtl/>
        </w:rPr>
      </w:pPr>
    </w:p>
    <w:p w14:paraId="22B288C5" w14:textId="77777777" w:rsidR="00000000" w:rsidRDefault="009432B4">
      <w:pPr>
        <w:pStyle w:val="a7"/>
      </w:pPr>
      <w:r>
        <w:rPr>
          <w:rFonts w:hint="cs"/>
          <w:rtl/>
        </w:rPr>
        <w:t>הצבעה מס' 13</w:t>
      </w:r>
    </w:p>
    <w:p w14:paraId="3635BE6A" w14:textId="77777777" w:rsidR="00000000" w:rsidRDefault="009432B4">
      <w:pPr>
        <w:pStyle w:val="a"/>
        <w:ind w:firstLine="0"/>
        <w:rPr>
          <w:rtl/>
        </w:rPr>
      </w:pPr>
      <w:r>
        <w:rPr>
          <w:rFonts w:hint="cs"/>
          <w:rtl/>
        </w:rPr>
        <w:t xml:space="preserve">  </w:t>
      </w:r>
    </w:p>
    <w:p w14:paraId="46D6C1F9" w14:textId="77777777" w:rsidR="00000000" w:rsidRDefault="009432B4">
      <w:pPr>
        <w:pStyle w:val="a8"/>
        <w:bidi/>
        <w:rPr>
          <w:rFonts w:hint="cs"/>
          <w:rtl/>
        </w:rPr>
      </w:pPr>
      <w:r>
        <w:rPr>
          <w:rFonts w:hint="cs"/>
          <w:rtl/>
        </w:rPr>
        <w:t>בעד ההצעה להעביר את הנושא לוועדה - 18</w:t>
      </w:r>
    </w:p>
    <w:p w14:paraId="37DC42A7" w14:textId="77777777" w:rsidR="00000000" w:rsidRDefault="009432B4">
      <w:pPr>
        <w:pStyle w:val="a8"/>
        <w:bidi/>
        <w:rPr>
          <w:rFonts w:hint="cs"/>
          <w:rtl/>
        </w:rPr>
      </w:pPr>
      <w:r>
        <w:rPr>
          <w:rFonts w:hint="cs"/>
          <w:rtl/>
        </w:rPr>
        <w:t>בעד ההצעה שלא לכלול את הנושא</w:t>
      </w:r>
      <w:r>
        <w:rPr>
          <w:rFonts w:hint="cs"/>
          <w:rtl/>
        </w:rPr>
        <w:t xml:space="preserve"> בסדר-היום - אין</w:t>
      </w:r>
    </w:p>
    <w:p w14:paraId="17F5C84D" w14:textId="77777777" w:rsidR="00000000" w:rsidRDefault="009432B4">
      <w:pPr>
        <w:pStyle w:val="a8"/>
        <w:bidi/>
        <w:rPr>
          <w:rFonts w:hint="cs"/>
          <w:rtl/>
        </w:rPr>
      </w:pPr>
      <w:r>
        <w:rPr>
          <w:rFonts w:hint="cs"/>
          <w:rtl/>
        </w:rPr>
        <w:t>נמנעים - אין</w:t>
      </w:r>
    </w:p>
    <w:p w14:paraId="4B11FE53" w14:textId="77777777" w:rsidR="00000000" w:rsidRDefault="009432B4">
      <w:pPr>
        <w:pStyle w:val="a9"/>
        <w:bidi/>
        <w:rPr>
          <w:rFonts w:hint="cs"/>
          <w:rtl/>
        </w:rPr>
      </w:pPr>
      <w:r>
        <w:rPr>
          <w:rFonts w:hint="cs"/>
          <w:rtl/>
        </w:rPr>
        <w:t>ההצעה להעביר את הנושא  לוועדת החינוך והתרבות נתקבלה.</w:t>
      </w:r>
    </w:p>
    <w:p w14:paraId="0C569384" w14:textId="77777777" w:rsidR="00000000" w:rsidRDefault="009432B4">
      <w:pPr>
        <w:pStyle w:val="a"/>
        <w:ind w:firstLine="720"/>
        <w:rPr>
          <w:rFonts w:hint="cs"/>
          <w:rtl/>
        </w:rPr>
      </w:pPr>
    </w:p>
    <w:p w14:paraId="7065EEDD" w14:textId="77777777" w:rsidR="00000000" w:rsidRDefault="009432B4">
      <w:pPr>
        <w:pStyle w:val="ad"/>
        <w:rPr>
          <w:rtl/>
        </w:rPr>
      </w:pPr>
      <w:r>
        <w:rPr>
          <w:rtl/>
        </w:rPr>
        <w:t>היו"ר מוחמד ברכה:</w:t>
      </w:r>
    </w:p>
    <w:p w14:paraId="1189922B" w14:textId="77777777" w:rsidR="00000000" w:rsidRDefault="009432B4">
      <w:pPr>
        <w:pStyle w:val="a"/>
        <w:rPr>
          <w:rtl/>
        </w:rPr>
      </w:pPr>
    </w:p>
    <w:p w14:paraId="65B93517" w14:textId="77777777" w:rsidR="00000000" w:rsidRDefault="009432B4">
      <w:pPr>
        <w:pStyle w:val="a"/>
        <w:rPr>
          <w:rFonts w:hint="cs"/>
          <w:rtl/>
        </w:rPr>
      </w:pPr>
      <w:r>
        <w:rPr>
          <w:rFonts w:hint="cs"/>
          <w:rtl/>
        </w:rPr>
        <w:t>יצחק כהן, אם אתה רוצה שההצעה שלך תעבור, תהיה באולם. שלוש ההצעות יועברו לוועדת החינוך והתרבות - ברוב של 18 בעד, אפס מתנגדים, אפס נמנעים. אני הוספתי את קול</w:t>
      </w:r>
      <w:r>
        <w:rPr>
          <w:rFonts w:hint="cs"/>
          <w:rtl/>
        </w:rPr>
        <w:t>ו של חבר הכנסת יצחק כהן.</w:t>
      </w:r>
    </w:p>
    <w:p w14:paraId="0D369969" w14:textId="77777777" w:rsidR="00000000" w:rsidRDefault="009432B4">
      <w:pPr>
        <w:pStyle w:val="a"/>
        <w:rPr>
          <w:rFonts w:hint="cs"/>
          <w:rtl/>
        </w:rPr>
      </w:pPr>
    </w:p>
    <w:p w14:paraId="02A813C3" w14:textId="77777777" w:rsidR="00000000" w:rsidRDefault="009432B4">
      <w:pPr>
        <w:pStyle w:val="a"/>
        <w:rPr>
          <w:rFonts w:hint="cs"/>
          <w:rtl/>
        </w:rPr>
      </w:pPr>
      <w:r>
        <w:rPr>
          <w:rFonts w:hint="cs"/>
          <w:rtl/>
        </w:rPr>
        <w:t>היתה בקשה של חבר הכנסת בייגה שוחט להקדים את הנושא הזה. אם יש מישהו מהחברים שמציעים את הנושא שמתנגדים - - -</w:t>
      </w:r>
    </w:p>
    <w:p w14:paraId="050ABF50" w14:textId="77777777" w:rsidR="00000000" w:rsidRDefault="009432B4">
      <w:pPr>
        <w:pStyle w:val="a"/>
        <w:rPr>
          <w:rFonts w:hint="cs"/>
          <w:rtl/>
        </w:rPr>
      </w:pPr>
    </w:p>
    <w:p w14:paraId="085A1EA2" w14:textId="77777777" w:rsidR="00000000" w:rsidRDefault="009432B4">
      <w:pPr>
        <w:pStyle w:val="ac"/>
        <w:rPr>
          <w:rtl/>
        </w:rPr>
      </w:pPr>
      <w:r>
        <w:rPr>
          <w:rFonts w:hint="eastAsia"/>
          <w:rtl/>
        </w:rPr>
        <w:t>קריאות</w:t>
      </w:r>
      <w:r>
        <w:rPr>
          <w:rtl/>
        </w:rPr>
        <w:t>:</w:t>
      </w:r>
    </w:p>
    <w:p w14:paraId="0455EAA9" w14:textId="77777777" w:rsidR="00000000" w:rsidRDefault="009432B4">
      <w:pPr>
        <w:pStyle w:val="a"/>
        <w:rPr>
          <w:rFonts w:hint="cs"/>
          <w:rtl/>
        </w:rPr>
      </w:pPr>
    </w:p>
    <w:p w14:paraId="6F181A5B" w14:textId="77777777" w:rsidR="00000000" w:rsidRDefault="009432B4">
      <w:pPr>
        <w:pStyle w:val="a"/>
        <w:rPr>
          <w:rFonts w:hint="cs"/>
          <w:rtl/>
        </w:rPr>
      </w:pPr>
      <w:r>
        <w:rPr>
          <w:rFonts w:hint="cs"/>
          <w:rtl/>
        </w:rPr>
        <w:t>- - -</w:t>
      </w:r>
    </w:p>
    <w:p w14:paraId="0AB7FA81" w14:textId="77777777" w:rsidR="00000000" w:rsidRDefault="009432B4">
      <w:pPr>
        <w:pStyle w:val="a"/>
        <w:rPr>
          <w:rFonts w:hint="cs"/>
          <w:rtl/>
        </w:rPr>
      </w:pPr>
    </w:p>
    <w:p w14:paraId="4F11EF51" w14:textId="77777777" w:rsidR="00000000" w:rsidRDefault="009432B4">
      <w:pPr>
        <w:pStyle w:val="ad"/>
        <w:rPr>
          <w:rtl/>
        </w:rPr>
      </w:pPr>
      <w:r>
        <w:rPr>
          <w:rtl/>
        </w:rPr>
        <w:t>היו"ר מוחמד ברכה:</w:t>
      </w:r>
    </w:p>
    <w:p w14:paraId="7E16E910" w14:textId="77777777" w:rsidR="00000000" w:rsidRDefault="009432B4">
      <w:pPr>
        <w:pStyle w:val="a"/>
        <w:rPr>
          <w:rtl/>
        </w:rPr>
      </w:pPr>
    </w:p>
    <w:p w14:paraId="4FF80791" w14:textId="77777777" w:rsidR="00000000" w:rsidRDefault="009432B4">
      <w:pPr>
        <w:pStyle w:val="a"/>
        <w:rPr>
          <w:rFonts w:hint="cs"/>
          <w:rtl/>
        </w:rPr>
      </w:pPr>
      <w:r>
        <w:rPr>
          <w:rFonts w:hint="cs"/>
          <w:rtl/>
        </w:rPr>
        <w:t xml:space="preserve">אני חייב לשאול אותם, חבר הכנסת שוחט. זה רק שני מציעים. חבר הכנסת אריאל. </w:t>
      </w:r>
    </w:p>
    <w:p w14:paraId="79473025" w14:textId="77777777" w:rsidR="00000000" w:rsidRDefault="009432B4">
      <w:pPr>
        <w:pStyle w:val="a"/>
        <w:rPr>
          <w:rFonts w:hint="cs"/>
          <w:rtl/>
        </w:rPr>
      </w:pPr>
    </w:p>
    <w:p w14:paraId="3B0EFFEA" w14:textId="77777777" w:rsidR="00000000" w:rsidRDefault="009432B4">
      <w:pPr>
        <w:pStyle w:val="ac"/>
        <w:rPr>
          <w:rtl/>
        </w:rPr>
      </w:pPr>
      <w:r>
        <w:rPr>
          <w:rFonts w:hint="eastAsia"/>
          <w:rtl/>
        </w:rPr>
        <w:t>אורי</w:t>
      </w:r>
      <w:r>
        <w:rPr>
          <w:rtl/>
        </w:rPr>
        <w:t xml:space="preserve"> יהודה אר</w:t>
      </w:r>
      <w:r>
        <w:rPr>
          <w:rtl/>
        </w:rPr>
        <w:t>יאל (האיחוד הלאומי - ישראל ביתנו):</w:t>
      </w:r>
    </w:p>
    <w:p w14:paraId="497C933E" w14:textId="77777777" w:rsidR="00000000" w:rsidRDefault="009432B4">
      <w:pPr>
        <w:pStyle w:val="a"/>
        <w:rPr>
          <w:rFonts w:hint="cs"/>
          <w:rtl/>
        </w:rPr>
      </w:pPr>
    </w:p>
    <w:p w14:paraId="4B298631" w14:textId="77777777" w:rsidR="00000000" w:rsidRDefault="009432B4">
      <w:pPr>
        <w:pStyle w:val="a"/>
        <w:rPr>
          <w:rFonts w:hint="cs"/>
          <w:rtl/>
        </w:rPr>
      </w:pPr>
      <w:r>
        <w:rPr>
          <w:rFonts w:hint="cs"/>
          <w:rtl/>
        </w:rPr>
        <w:t>- - -</w:t>
      </w:r>
    </w:p>
    <w:p w14:paraId="130DE962" w14:textId="77777777" w:rsidR="00000000" w:rsidRDefault="009432B4">
      <w:pPr>
        <w:pStyle w:val="a"/>
        <w:rPr>
          <w:rFonts w:hint="cs"/>
          <w:rtl/>
        </w:rPr>
      </w:pPr>
    </w:p>
    <w:p w14:paraId="17BF1771" w14:textId="77777777" w:rsidR="00000000" w:rsidRDefault="009432B4">
      <w:pPr>
        <w:pStyle w:val="ad"/>
        <w:rPr>
          <w:rtl/>
        </w:rPr>
      </w:pPr>
      <w:r>
        <w:rPr>
          <w:rtl/>
        </w:rPr>
        <w:t>היו"ר מוחמד ברכה:</w:t>
      </w:r>
    </w:p>
    <w:p w14:paraId="18F2FE6E" w14:textId="77777777" w:rsidR="00000000" w:rsidRDefault="009432B4">
      <w:pPr>
        <w:pStyle w:val="a"/>
        <w:rPr>
          <w:rFonts w:hint="cs"/>
          <w:rtl/>
        </w:rPr>
      </w:pPr>
    </w:p>
    <w:p w14:paraId="3D17742A" w14:textId="77777777" w:rsidR="00000000" w:rsidRDefault="009432B4">
      <w:pPr>
        <w:pStyle w:val="a"/>
        <w:rPr>
          <w:rFonts w:hint="cs"/>
          <w:rtl/>
        </w:rPr>
      </w:pPr>
      <w:r>
        <w:rPr>
          <w:rFonts w:hint="cs"/>
          <w:rtl/>
        </w:rPr>
        <w:t>או.קיי., אני מתנצל בפניך, חבר הכנסת בייגה שוחט.</w:t>
      </w:r>
    </w:p>
    <w:p w14:paraId="47D03D8F" w14:textId="77777777" w:rsidR="00000000" w:rsidRDefault="009432B4">
      <w:pPr>
        <w:pStyle w:val="a"/>
        <w:rPr>
          <w:rFonts w:hint="cs"/>
          <w:rtl/>
        </w:rPr>
      </w:pPr>
    </w:p>
    <w:p w14:paraId="1AD669AC" w14:textId="77777777" w:rsidR="00000000" w:rsidRDefault="009432B4">
      <w:pPr>
        <w:pStyle w:val="a"/>
        <w:rPr>
          <w:rFonts w:hint="cs"/>
          <w:rtl/>
        </w:rPr>
      </w:pPr>
    </w:p>
    <w:p w14:paraId="2EA0B358" w14:textId="77777777" w:rsidR="00000000" w:rsidRDefault="009432B4">
      <w:pPr>
        <w:pStyle w:val="a"/>
        <w:rPr>
          <w:rFonts w:hint="cs"/>
          <w:rtl/>
        </w:rPr>
      </w:pPr>
    </w:p>
    <w:p w14:paraId="660CF1DC" w14:textId="77777777" w:rsidR="00000000" w:rsidRDefault="009432B4">
      <w:pPr>
        <w:pStyle w:val="Subject"/>
        <w:rPr>
          <w:rFonts w:hint="cs"/>
          <w:rtl/>
        </w:rPr>
      </w:pPr>
      <w:bookmarkStart w:id="310" w:name="_Toc45934734"/>
      <w:bookmarkStart w:id="311" w:name="_Toc76385252"/>
      <w:r>
        <w:rPr>
          <w:rFonts w:hint="cs"/>
          <w:rtl/>
        </w:rPr>
        <w:t>הצעות לסדר-היום</w:t>
      </w:r>
      <w:bookmarkEnd w:id="310"/>
      <w:bookmarkEnd w:id="311"/>
    </w:p>
    <w:p w14:paraId="19A77C49" w14:textId="77777777" w:rsidR="00000000" w:rsidRDefault="009432B4">
      <w:pPr>
        <w:pStyle w:val="Subject"/>
        <w:rPr>
          <w:rFonts w:hint="cs"/>
          <w:rtl/>
        </w:rPr>
      </w:pPr>
      <w:bookmarkStart w:id="312" w:name="_Toc45934735"/>
      <w:bookmarkStart w:id="313" w:name="_Toc76385253"/>
      <w:r>
        <w:rPr>
          <w:rFonts w:hint="cs"/>
          <w:rtl/>
        </w:rPr>
        <w:t>שחרור אסירים פלסטינים</w:t>
      </w:r>
      <w:bookmarkEnd w:id="312"/>
      <w:bookmarkEnd w:id="313"/>
    </w:p>
    <w:p w14:paraId="4957BD8F" w14:textId="77777777" w:rsidR="00000000" w:rsidRDefault="009432B4">
      <w:pPr>
        <w:pStyle w:val="a"/>
        <w:rPr>
          <w:rFonts w:hint="cs"/>
          <w:rtl/>
        </w:rPr>
      </w:pPr>
    </w:p>
    <w:p w14:paraId="460FE3E7" w14:textId="77777777" w:rsidR="00000000" w:rsidRDefault="009432B4">
      <w:pPr>
        <w:pStyle w:val="ad"/>
        <w:rPr>
          <w:rtl/>
        </w:rPr>
      </w:pPr>
      <w:r>
        <w:rPr>
          <w:rtl/>
        </w:rPr>
        <w:t>היו"ר מוחמד ברכה:</w:t>
      </w:r>
    </w:p>
    <w:p w14:paraId="6AA6DD4C" w14:textId="77777777" w:rsidR="00000000" w:rsidRDefault="009432B4">
      <w:pPr>
        <w:pStyle w:val="a"/>
        <w:rPr>
          <w:rtl/>
        </w:rPr>
      </w:pPr>
    </w:p>
    <w:p w14:paraId="1E849849" w14:textId="77777777" w:rsidR="00000000" w:rsidRDefault="009432B4">
      <w:pPr>
        <w:pStyle w:val="a"/>
        <w:rPr>
          <w:rFonts w:hint="cs"/>
          <w:rtl/>
        </w:rPr>
      </w:pPr>
      <w:r>
        <w:rPr>
          <w:rFonts w:hint="cs"/>
          <w:rtl/>
        </w:rPr>
        <w:t>לפנינו הצעות לסדר-היום מס' 923, 927, 929, 932, 935, 956, 970, 980, 982 ו-1000. אני מז</w:t>
      </w:r>
      <w:r>
        <w:rPr>
          <w:rFonts w:hint="cs"/>
          <w:rtl/>
        </w:rPr>
        <w:t xml:space="preserve">מין את חבר הכנסת אורי אריאל להעלות הצעה דחופה בנושא: שחרור אסירים פלסטינים. אחריו ידבר חבר הכנסת מוחמד ברכה, אבל הוא לא ידבר - ידבר אחריו חבר הכנסת שאול יהלום. </w:t>
      </w:r>
    </w:p>
    <w:p w14:paraId="5FD2DCAB" w14:textId="77777777" w:rsidR="00000000" w:rsidRDefault="009432B4">
      <w:pPr>
        <w:pStyle w:val="a"/>
        <w:rPr>
          <w:rFonts w:hint="cs"/>
          <w:rtl/>
        </w:rPr>
      </w:pPr>
    </w:p>
    <w:p w14:paraId="37687625" w14:textId="77777777" w:rsidR="00000000" w:rsidRDefault="009432B4">
      <w:pPr>
        <w:pStyle w:val="Speaker"/>
        <w:rPr>
          <w:rtl/>
        </w:rPr>
      </w:pPr>
      <w:bookmarkStart w:id="314" w:name="FS000000713T09_07_2003_15_43_14"/>
      <w:bookmarkStart w:id="315" w:name="_Toc45934736"/>
      <w:bookmarkStart w:id="316" w:name="_Toc76385254"/>
      <w:bookmarkEnd w:id="314"/>
      <w:r>
        <w:rPr>
          <w:rFonts w:hint="eastAsia"/>
          <w:rtl/>
        </w:rPr>
        <w:t>אורי</w:t>
      </w:r>
      <w:r>
        <w:rPr>
          <w:rtl/>
        </w:rPr>
        <w:t xml:space="preserve"> יהודה אריאל (האיחוד הלאומי - ישראל ביתנו):</w:t>
      </w:r>
      <w:bookmarkEnd w:id="315"/>
      <w:bookmarkEnd w:id="316"/>
    </w:p>
    <w:p w14:paraId="3D89441B" w14:textId="77777777" w:rsidR="00000000" w:rsidRDefault="009432B4">
      <w:pPr>
        <w:pStyle w:val="a"/>
        <w:rPr>
          <w:rFonts w:hint="cs"/>
          <w:rtl/>
        </w:rPr>
      </w:pPr>
    </w:p>
    <w:p w14:paraId="56069168" w14:textId="77777777" w:rsidR="00000000" w:rsidRDefault="009432B4">
      <w:pPr>
        <w:pStyle w:val="a"/>
        <w:rPr>
          <w:rFonts w:hint="cs"/>
          <w:rtl/>
        </w:rPr>
      </w:pPr>
      <w:r>
        <w:rPr>
          <w:rFonts w:hint="cs"/>
          <w:rtl/>
        </w:rPr>
        <w:t>אדוני היושב-ראש, חברי חברי הכנסת, אנחנו מתבשר</w:t>
      </w:r>
      <w:r>
        <w:rPr>
          <w:rFonts w:hint="cs"/>
          <w:rtl/>
        </w:rPr>
        <w:t xml:space="preserve">ים שארצות-הברית לוחצת לשחרור עוד מחבלים. אפשר לקרוא להם כך, אפשר לקרוא להם אחרת. תראו, כולם מבינים על מה מדובר. בעניין הזה אין בלבול. ימין, שמאל - כולם מבינים. מה שלא תמיד ברור זו האמירה "מחבלים עם דם על הידיים לא ישוחררו". </w:t>
      </w:r>
    </w:p>
    <w:p w14:paraId="55051534" w14:textId="77777777" w:rsidR="00000000" w:rsidRDefault="009432B4">
      <w:pPr>
        <w:pStyle w:val="a"/>
        <w:rPr>
          <w:rFonts w:hint="cs"/>
          <w:rtl/>
        </w:rPr>
      </w:pPr>
    </w:p>
    <w:p w14:paraId="3F0B3E3D" w14:textId="77777777" w:rsidR="00000000" w:rsidRDefault="009432B4">
      <w:pPr>
        <w:pStyle w:val="ac"/>
        <w:rPr>
          <w:rtl/>
        </w:rPr>
      </w:pPr>
      <w:r>
        <w:rPr>
          <w:rFonts w:hint="eastAsia"/>
          <w:rtl/>
        </w:rPr>
        <w:t>עבד</w:t>
      </w:r>
      <w:r>
        <w:rPr>
          <w:rtl/>
        </w:rPr>
        <w:t>-אלמאלכ דהאמשה (רע"ם):</w:t>
      </w:r>
    </w:p>
    <w:p w14:paraId="2D5F758A" w14:textId="77777777" w:rsidR="00000000" w:rsidRDefault="009432B4">
      <w:pPr>
        <w:pStyle w:val="a"/>
        <w:rPr>
          <w:rFonts w:hint="cs"/>
          <w:rtl/>
        </w:rPr>
      </w:pPr>
    </w:p>
    <w:p w14:paraId="422CFEA2" w14:textId="77777777" w:rsidR="00000000" w:rsidRDefault="009432B4">
      <w:pPr>
        <w:pStyle w:val="a"/>
        <w:rPr>
          <w:rFonts w:hint="cs"/>
          <w:rtl/>
        </w:rPr>
      </w:pPr>
      <w:r>
        <w:rPr>
          <w:rFonts w:hint="cs"/>
          <w:rtl/>
        </w:rPr>
        <w:t xml:space="preserve">מה </w:t>
      </w:r>
      <w:r>
        <w:rPr>
          <w:rFonts w:hint="cs"/>
          <w:rtl/>
        </w:rPr>
        <w:t xml:space="preserve">זה "דם על הידיים", "דם על הרגליים" - אתה רוצה לעשות שלום. חסר דם על הידיים במדינה הזאת? </w:t>
      </w:r>
    </w:p>
    <w:p w14:paraId="53315BFA" w14:textId="77777777" w:rsidR="00000000" w:rsidRDefault="009432B4">
      <w:pPr>
        <w:pStyle w:val="a"/>
        <w:rPr>
          <w:rFonts w:hint="cs"/>
          <w:rtl/>
        </w:rPr>
      </w:pPr>
    </w:p>
    <w:p w14:paraId="27A25878" w14:textId="77777777" w:rsidR="00000000" w:rsidRDefault="009432B4">
      <w:pPr>
        <w:pStyle w:val="SpeakerCon"/>
        <w:rPr>
          <w:rtl/>
        </w:rPr>
      </w:pPr>
      <w:bookmarkStart w:id="317" w:name="FS000000713T09_07_2003_15_45_19C"/>
      <w:bookmarkEnd w:id="317"/>
      <w:r>
        <w:rPr>
          <w:rtl/>
        </w:rPr>
        <w:t>אורי יהודה אריאל (האיחוד הלאומי - ישראל ביתנו):</w:t>
      </w:r>
    </w:p>
    <w:p w14:paraId="1A28B47C" w14:textId="77777777" w:rsidR="00000000" w:rsidRDefault="009432B4">
      <w:pPr>
        <w:pStyle w:val="a"/>
        <w:rPr>
          <w:rtl/>
        </w:rPr>
      </w:pPr>
    </w:p>
    <w:p w14:paraId="26A0B810" w14:textId="77777777" w:rsidR="00000000" w:rsidRDefault="009432B4">
      <w:pPr>
        <w:pStyle w:val="a"/>
        <w:rPr>
          <w:rFonts w:hint="cs"/>
          <w:rtl/>
        </w:rPr>
      </w:pPr>
      <w:r>
        <w:rPr>
          <w:rFonts w:hint="cs"/>
          <w:rtl/>
        </w:rPr>
        <w:t xml:space="preserve">דבר, דבר חופשי. אני אמתין לך. </w:t>
      </w:r>
    </w:p>
    <w:p w14:paraId="7EC20E6F" w14:textId="77777777" w:rsidR="00000000" w:rsidRDefault="009432B4">
      <w:pPr>
        <w:pStyle w:val="a"/>
        <w:rPr>
          <w:rFonts w:hint="cs"/>
          <w:rtl/>
        </w:rPr>
      </w:pPr>
    </w:p>
    <w:p w14:paraId="75B0A33E" w14:textId="77777777" w:rsidR="00000000" w:rsidRDefault="009432B4">
      <w:pPr>
        <w:pStyle w:val="ac"/>
        <w:rPr>
          <w:rtl/>
        </w:rPr>
      </w:pPr>
      <w:r>
        <w:rPr>
          <w:rFonts w:hint="eastAsia"/>
          <w:rtl/>
        </w:rPr>
        <w:t>עבד</w:t>
      </w:r>
      <w:r>
        <w:rPr>
          <w:rtl/>
        </w:rPr>
        <w:t>-אלמאלכ דהאמשה (רע"ם):</w:t>
      </w:r>
    </w:p>
    <w:p w14:paraId="14738985" w14:textId="77777777" w:rsidR="00000000" w:rsidRDefault="009432B4">
      <w:pPr>
        <w:pStyle w:val="a"/>
        <w:rPr>
          <w:rFonts w:hint="cs"/>
          <w:rtl/>
        </w:rPr>
      </w:pPr>
    </w:p>
    <w:p w14:paraId="2F6F80DE" w14:textId="77777777" w:rsidR="00000000" w:rsidRDefault="009432B4">
      <w:pPr>
        <w:pStyle w:val="a"/>
        <w:rPr>
          <w:rFonts w:hint="cs"/>
          <w:rtl/>
        </w:rPr>
      </w:pPr>
      <w:r>
        <w:rPr>
          <w:rFonts w:hint="cs"/>
          <w:rtl/>
        </w:rPr>
        <w:t>- - -</w:t>
      </w:r>
    </w:p>
    <w:p w14:paraId="63AF9E69" w14:textId="77777777" w:rsidR="00000000" w:rsidRDefault="009432B4">
      <w:pPr>
        <w:pStyle w:val="ad"/>
        <w:rPr>
          <w:rFonts w:hint="cs"/>
          <w:rtl/>
        </w:rPr>
      </w:pPr>
    </w:p>
    <w:p w14:paraId="635D1336" w14:textId="77777777" w:rsidR="00000000" w:rsidRDefault="009432B4">
      <w:pPr>
        <w:pStyle w:val="ad"/>
        <w:rPr>
          <w:rtl/>
        </w:rPr>
      </w:pPr>
      <w:r>
        <w:rPr>
          <w:rtl/>
        </w:rPr>
        <w:t>היו"ר מוחמד ברכה:</w:t>
      </w:r>
    </w:p>
    <w:p w14:paraId="04B6DC22" w14:textId="77777777" w:rsidR="00000000" w:rsidRDefault="009432B4">
      <w:pPr>
        <w:pStyle w:val="a"/>
        <w:rPr>
          <w:rtl/>
        </w:rPr>
      </w:pPr>
    </w:p>
    <w:p w14:paraId="7627ABD6" w14:textId="77777777" w:rsidR="00000000" w:rsidRDefault="009432B4">
      <w:pPr>
        <w:pStyle w:val="a"/>
        <w:rPr>
          <w:rFonts w:hint="cs"/>
          <w:rtl/>
        </w:rPr>
      </w:pPr>
      <w:r>
        <w:rPr>
          <w:rFonts w:hint="cs"/>
          <w:rtl/>
        </w:rPr>
        <w:t>חבר הכנסת דהאמשה, קריאת ביניים -</w:t>
      </w:r>
      <w:r>
        <w:rPr>
          <w:rFonts w:hint="cs"/>
          <w:rtl/>
        </w:rPr>
        <w:t xml:space="preserve"> בסדר. טוב, תודה. בבקשה, אדוני. </w:t>
      </w:r>
    </w:p>
    <w:p w14:paraId="6AF82661" w14:textId="77777777" w:rsidR="00000000" w:rsidRDefault="009432B4">
      <w:pPr>
        <w:pStyle w:val="a"/>
        <w:rPr>
          <w:rFonts w:hint="cs"/>
          <w:rtl/>
        </w:rPr>
      </w:pPr>
    </w:p>
    <w:p w14:paraId="4CE537F8" w14:textId="77777777" w:rsidR="00000000" w:rsidRDefault="009432B4">
      <w:pPr>
        <w:pStyle w:val="SpeakerCon"/>
        <w:rPr>
          <w:rtl/>
        </w:rPr>
      </w:pPr>
      <w:bookmarkStart w:id="318" w:name="FS000000713T09_07_2003_15_46_47C"/>
      <w:bookmarkEnd w:id="318"/>
      <w:r>
        <w:rPr>
          <w:rtl/>
        </w:rPr>
        <w:t>אורי יהודה אריאל (האיחוד הלאומי - ישראל ביתנו):</w:t>
      </w:r>
    </w:p>
    <w:p w14:paraId="10A1121E" w14:textId="77777777" w:rsidR="00000000" w:rsidRDefault="009432B4">
      <w:pPr>
        <w:pStyle w:val="a"/>
        <w:rPr>
          <w:rtl/>
        </w:rPr>
      </w:pPr>
    </w:p>
    <w:p w14:paraId="0E40C764" w14:textId="77777777" w:rsidR="00000000" w:rsidRDefault="009432B4">
      <w:pPr>
        <w:pStyle w:val="a"/>
        <w:rPr>
          <w:rFonts w:hint="cs"/>
          <w:rtl/>
        </w:rPr>
      </w:pPr>
      <w:r>
        <w:rPr>
          <w:rFonts w:hint="cs"/>
          <w:rtl/>
        </w:rPr>
        <w:t>תראה. אני יכול להבטיחך נאמנה - - -</w:t>
      </w:r>
    </w:p>
    <w:p w14:paraId="662E0D89" w14:textId="77777777" w:rsidR="00000000" w:rsidRDefault="009432B4">
      <w:pPr>
        <w:pStyle w:val="a"/>
        <w:rPr>
          <w:rFonts w:hint="cs"/>
          <w:rtl/>
        </w:rPr>
      </w:pPr>
    </w:p>
    <w:p w14:paraId="0FCA222E" w14:textId="77777777" w:rsidR="00000000" w:rsidRDefault="009432B4">
      <w:pPr>
        <w:pStyle w:val="ac"/>
        <w:rPr>
          <w:rtl/>
        </w:rPr>
      </w:pPr>
      <w:r>
        <w:rPr>
          <w:rFonts w:hint="eastAsia"/>
          <w:rtl/>
        </w:rPr>
        <w:t>עבד</w:t>
      </w:r>
      <w:r>
        <w:rPr>
          <w:rtl/>
        </w:rPr>
        <w:t>-אלמאלכ דהאמשה (רע"ם):</w:t>
      </w:r>
    </w:p>
    <w:p w14:paraId="588DF748" w14:textId="77777777" w:rsidR="00000000" w:rsidRDefault="009432B4">
      <w:pPr>
        <w:pStyle w:val="a"/>
        <w:rPr>
          <w:rFonts w:hint="cs"/>
          <w:rtl/>
        </w:rPr>
      </w:pPr>
    </w:p>
    <w:p w14:paraId="59546450" w14:textId="77777777" w:rsidR="00000000" w:rsidRDefault="009432B4">
      <w:pPr>
        <w:pStyle w:val="a"/>
        <w:rPr>
          <w:rFonts w:hint="cs"/>
          <w:rtl/>
        </w:rPr>
      </w:pPr>
      <w:r>
        <w:rPr>
          <w:rFonts w:hint="cs"/>
          <w:rtl/>
        </w:rPr>
        <w:t>- - - רקדו על הדם - - -</w:t>
      </w:r>
    </w:p>
    <w:p w14:paraId="15994521" w14:textId="77777777" w:rsidR="00000000" w:rsidRDefault="009432B4">
      <w:pPr>
        <w:pStyle w:val="a"/>
        <w:rPr>
          <w:rFonts w:hint="cs"/>
          <w:rtl/>
        </w:rPr>
      </w:pPr>
    </w:p>
    <w:p w14:paraId="33FDC454" w14:textId="77777777" w:rsidR="00000000" w:rsidRDefault="009432B4">
      <w:pPr>
        <w:pStyle w:val="ad"/>
        <w:rPr>
          <w:rtl/>
        </w:rPr>
      </w:pPr>
      <w:r>
        <w:rPr>
          <w:rtl/>
        </w:rPr>
        <w:t>היו"ר מוחמד ברכה:</w:t>
      </w:r>
    </w:p>
    <w:p w14:paraId="29618CFB" w14:textId="77777777" w:rsidR="00000000" w:rsidRDefault="009432B4">
      <w:pPr>
        <w:pStyle w:val="a"/>
        <w:rPr>
          <w:rtl/>
        </w:rPr>
      </w:pPr>
    </w:p>
    <w:p w14:paraId="1E6A3115" w14:textId="77777777" w:rsidR="00000000" w:rsidRDefault="009432B4">
      <w:pPr>
        <w:pStyle w:val="a"/>
        <w:rPr>
          <w:rFonts w:hint="cs"/>
          <w:rtl/>
        </w:rPr>
      </w:pPr>
      <w:r>
        <w:rPr>
          <w:rFonts w:hint="cs"/>
          <w:rtl/>
        </w:rPr>
        <w:t xml:space="preserve">חבר הכנסת דהאמשה, קריאת ביניים - כן. בבקשה. </w:t>
      </w:r>
    </w:p>
    <w:p w14:paraId="6AE9B96F" w14:textId="77777777" w:rsidR="00000000" w:rsidRDefault="009432B4">
      <w:pPr>
        <w:pStyle w:val="a"/>
        <w:rPr>
          <w:rFonts w:hint="cs"/>
          <w:rtl/>
        </w:rPr>
      </w:pPr>
    </w:p>
    <w:p w14:paraId="237BCA1E" w14:textId="77777777" w:rsidR="00000000" w:rsidRDefault="009432B4">
      <w:pPr>
        <w:pStyle w:val="SpeakerCon"/>
        <w:rPr>
          <w:rtl/>
        </w:rPr>
      </w:pPr>
      <w:bookmarkStart w:id="319" w:name="FS000000713T09_07_2003_15_47_22C"/>
      <w:bookmarkEnd w:id="319"/>
      <w:r>
        <w:rPr>
          <w:rtl/>
        </w:rPr>
        <w:t>אורי יהודה אריאל (הא</w:t>
      </w:r>
      <w:r>
        <w:rPr>
          <w:rtl/>
        </w:rPr>
        <w:t>יחוד הלאומי - ישראל ביתנו):</w:t>
      </w:r>
    </w:p>
    <w:p w14:paraId="5F059EDD" w14:textId="77777777" w:rsidR="00000000" w:rsidRDefault="009432B4">
      <w:pPr>
        <w:pStyle w:val="a"/>
        <w:rPr>
          <w:rtl/>
        </w:rPr>
      </w:pPr>
    </w:p>
    <w:p w14:paraId="75AC6670" w14:textId="77777777" w:rsidR="00000000" w:rsidRDefault="009432B4">
      <w:pPr>
        <w:pStyle w:val="a"/>
        <w:rPr>
          <w:rFonts w:hint="cs"/>
          <w:rtl/>
        </w:rPr>
      </w:pPr>
      <w:r>
        <w:rPr>
          <w:rFonts w:hint="cs"/>
          <w:rtl/>
        </w:rPr>
        <w:t>אני יכול להבטיחך נאמנה שאני לא אשתמש בביטויים שקרא לעברך שר התחבורה, אבל אל תנצל את זה לרעה - - -</w:t>
      </w:r>
    </w:p>
    <w:p w14:paraId="71E2D4F0" w14:textId="77777777" w:rsidR="00000000" w:rsidRDefault="009432B4">
      <w:pPr>
        <w:pStyle w:val="a"/>
        <w:rPr>
          <w:rFonts w:hint="cs"/>
          <w:rtl/>
        </w:rPr>
      </w:pPr>
    </w:p>
    <w:p w14:paraId="260FFDF0" w14:textId="77777777" w:rsidR="00000000" w:rsidRDefault="009432B4">
      <w:pPr>
        <w:pStyle w:val="ac"/>
        <w:rPr>
          <w:rtl/>
        </w:rPr>
      </w:pPr>
      <w:r>
        <w:rPr>
          <w:rFonts w:hint="eastAsia"/>
          <w:rtl/>
        </w:rPr>
        <w:t>עבד</w:t>
      </w:r>
      <w:r>
        <w:rPr>
          <w:rtl/>
        </w:rPr>
        <w:t>-אלמאלכ דהאמשה (רע"ם):</w:t>
      </w:r>
    </w:p>
    <w:p w14:paraId="4E8DB8AD" w14:textId="77777777" w:rsidR="00000000" w:rsidRDefault="009432B4">
      <w:pPr>
        <w:pStyle w:val="a"/>
        <w:rPr>
          <w:rFonts w:hint="cs"/>
          <w:rtl/>
        </w:rPr>
      </w:pPr>
    </w:p>
    <w:p w14:paraId="2DF2B28B" w14:textId="77777777" w:rsidR="00000000" w:rsidRDefault="009432B4">
      <w:pPr>
        <w:pStyle w:val="a"/>
        <w:rPr>
          <w:rFonts w:hint="cs"/>
          <w:rtl/>
        </w:rPr>
      </w:pPr>
      <w:r>
        <w:rPr>
          <w:rFonts w:hint="cs"/>
          <w:rtl/>
        </w:rPr>
        <w:t>- - -</w:t>
      </w:r>
    </w:p>
    <w:p w14:paraId="52B85556" w14:textId="77777777" w:rsidR="00000000" w:rsidRDefault="009432B4">
      <w:pPr>
        <w:pStyle w:val="a"/>
        <w:rPr>
          <w:rFonts w:hint="cs"/>
          <w:rtl/>
        </w:rPr>
      </w:pPr>
    </w:p>
    <w:p w14:paraId="04AEB217" w14:textId="77777777" w:rsidR="00000000" w:rsidRDefault="009432B4">
      <w:pPr>
        <w:pStyle w:val="SpeakerCon"/>
        <w:rPr>
          <w:rtl/>
        </w:rPr>
      </w:pPr>
      <w:bookmarkStart w:id="320" w:name="FS000000713T09_07_2003_15_49_11C"/>
      <w:bookmarkEnd w:id="320"/>
      <w:r>
        <w:rPr>
          <w:rtl/>
        </w:rPr>
        <w:t>אורי יהודה אריאל (האיחוד הלאומי - ישראל ביתנו):</w:t>
      </w:r>
    </w:p>
    <w:p w14:paraId="3CF2DAC5" w14:textId="77777777" w:rsidR="00000000" w:rsidRDefault="009432B4">
      <w:pPr>
        <w:pStyle w:val="a"/>
        <w:rPr>
          <w:rtl/>
        </w:rPr>
      </w:pPr>
    </w:p>
    <w:p w14:paraId="4BBF9D2B" w14:textId="77777777" w:rsidR="00000000" w:rsidRDefault="009432B4">
      <w:pPr>
        <w:pStyle w:val="a"/>
        <w:rPr>
          <w:rFonts w:hint="cs"/>
          <w:rtl/>
        </w:rPr>
      </w:pPr>
      <w:r>
        <w:rPr>
          <w:rFonts w:hint="cs"/>
          <w:rtl/>
        </w:rPr>
        <w:t>תראה, חבר הכנסת דהאמשה. זה שאתה מעודד אותם, ז</w:t>
      </w:r>
      <w:r>
        <w:rPr>
          <w:rFonts w:hint="cs"/>
          <w:rtl/>
        </w:rPr>
        <w:t>ו בעיה קשה. זה שכנסת ישראל מאפשרת למי שמעודד טרור, כמוך, לשבת פה, זו בעיה - -</w:t>
      </w:r>
    </w:p>
    <w:p w14:paraId="10FD6027" w14:textId="77777777" w:rsidR="00000000" w:rsidRDefault="009432B4">
      <w:pPr>
        <w:pStyle w:val="a"/>
        <w:rPr>
          <w:rFonts w:hint="cs"/>
          <w:rtl/>
        </w:rPr>
      </w:pPr>
    </w:p>
    <w:p w14:paraId="635E705D" w14:textId="77777777" w:rsidR="00000000" w:rsidRDefault="009432B4">
      <w:pPr>
        <w:pStyle w:val="ac"/>
        <w:rPr>
          <w:rtl/>
        </w:rPr>
      </w:pPr>
      <w:r>
        <w:rPr>
          <w:rFonts w:hint="eastAsia"/>
          <w:rtl/>
        </w:rPr>
        <w:t>עבד</w:t>
      </w:r>
      <w:r>
        <w:rPr>
          <w:rtl/>
        </w:rPr>
        <w:t>-אלמאלכ דהאמשה (רע"ם):</w:t>
      </w:r>
    </w:p>
    <w:p w14:paraId="39098277" w14:textId="77777777" w:rsidR="00000000" w:rsidRDefault="009432B4">
      <w:pPr>
        <w:pStyle w:val="a"/>
        <w:rPr>
          <w:rFonts w:hint="cs"/>
          <w:rtl/>
        </w:rPr>
      </w:pPr>
    </w:p>
    <w:p w14:paraId="3CDEF189" w14:textId="77777777" w:rsidR="00000000" w:rsidRDefault="009432B4">
      <w:pPr>
        <w:pStyle w:val="a"/>
        <w:rPr>
          <w:rFonts w:hint="cs"/>
          <w:rtl/>
        </w:rPr>
      </w:pPr>
      <w:r>
        <w:rPr>
          <w:rFonts w:hint="cs"/>
          <w:rtl/>
        </w:rPr>
        <w:t xml:space="preserve">אני נבחר העם כמוך. </w:t>
      </w:r>
    </w:p>
    <w:p w14:paraId="4FE4FA99" w14:textId="77777777" w:rsidR="00000000" w:rsidRDefault="009432B4">
      <w:pPr>
        <w:pStyle w:val="a"/>
        <w:rPr>
          <w:rFonts w:hint="cs"/>
          <w:rtl/>
        </w:rPr>
      </w:pPr>
    </w:p>
    <w:p w14:paraId="1E6E93A7" w14:textId="77777777" w:rsidR="00000000" w:rsidRDefault="009432B4">
      <w:pPr>
        <w:pStyle w:val="SpeakerCon"/>
        <w:rPr>
          <w:rtl/>
        </w:rPr>
      </w:pPr>
      <w:bookmarkStart w:id="321" w:name="FS000000713T09_07_2003_15_50_03C"/>
      <w:bookmarkEnd w:id="321"/>
    </w:p>
    <w:p w14:paraId="13233FDE" w14:textId="77777777" w:rsidR="00000000" w:rsidRDefault="009432B4">
      <w:pPr>
        <w:pStyle w:val="SpeakerCon"/>
        <w:rPr>
          <w:rtl/>
        </w:rPr>
      </w:pPr>
      <w:r>
        <w:rPr>
          <w:rtl/>
        </w:rPr>
        <w:t>אורי יהודה אריאל (האיחוד הלאומי - ישראל ביתנו):</w:t>
      </w:r>
    </w:p>
    <w:p w14:paraId="4A55E517" w14:textId="77777777" w:rsidR="00000000" w:rsidRDefault="009432B4">
      <w:pPr>
        <w:pStyle w:val="a"/>
        <w:rPr>
          <w:rtl/>
        </w:rPr>
      </w:pPr>
    </w:p>
    <w:p w14:paraId="5C427B18" w14:textId="77777777" w:rsidR="00000000" w:rsidRDefault="009432B4">
      <w:pPr>
        <w:pStyle w:val="a"/>
        <w:ind w:firstLine="0"/>
        <w:rPr>
          <w:rFonts w:hint="cs"/>
          <w:rtl/>
        </w:rPr>
      </w:pPr>
      <w:r>
        <w:rPr>
          <w:rFonts w:hint="cs"/>
          <w:rtl/>
        </w:rPr>
        <w:tab/>
        <w:t>- - ואם לא תפסיק, אני - - -</w:t>
      </w:r>
    </w:p>
    <w:p w14:paraId="7D793C74" w14:textId="77777777" w:rsidR="00000000" w:rsidRDefault="009432B4">
      <w:pPr>
        <w:pStyle w:val="a"/>
        <w:ind w:firstLine="0"/>
        <w:rPr>
          <w:rFonts w:hint="cs"/>
          <w:rtl/>
        </w:rPr>
      </w:pPr>
    </w:p>
    <w:p w14:paraId="2F112E32" w14:textId="77777777" w:rsidR="00000000" w:rsidRDefault="009432B4">
      <w:pPr>
        <w:pStyle w:val="ad"/>
        <w:rPr>
          <w:rtl/>
        </w:rPr>
      </w:pPr>
      <w:r>
        <w:rPr>
          <w:rtl/>
        </w:rPr>
        <w:t>היו"ר מוחמד ברכה:</w:t>
      </w:r>
    </w:p>
    <w:p w14:paraId="4125F7F9" w14:textId="77777777" w:rsidR="00000000" w:rsidRDefault="009432B4">
      <w:pPr>
        <w:pStyle w:val="a"/>
        <w:rPr>
          <w:rtl/>
        </w:rPr>
      </w:pPr>
    </w:p>
    <w:p w14:paraId="68A6F40E" w14:textId="77777777" w:rsidR="00000000" w:rsidRDefault="009432B4">
      <w:pPr>
        <w:pStyle w:val="a"/>
        <w:rPr>
          <w:rFonts w:hint="cs"/>
          <w:rtl/>
        </w:rPr>
      </w:pPr>
      <w:r>
        <w:rPr>
          <w:rFonts w:hint="cs"/>
          <w:rtl/>
        </w:rPr>
        <w:t xml:space="preserve">חבר הכנסת דהאמשה, בבקשה. </w:t>
      </w:r>
    </w:p>
    <w:p w14:paraId="67EDACCD" w14:textId="77777777" w:rsidR="00000000" w:rsidRDefault="009432B4">
      <w:pPr>
        <w:pStyle w:val="a"/>
        <w:rPr>
          <w:rFonts w:hint="cs"/>
          <w:rtl/>
        </w:rPr>
      </w:pPr>
    </w:p>
    <w:p w14:paraId="240B2E02" w14:textId="77777777" w:rsidR="00000000" w:rsidRDefault="009432B4">
      <w:pPr>
        <w:pStyle w:val="ac"/>
        <w:rPr>
          <w:rtl/>
        </w:rPr>
      </w:pPr>
      <w:r>
        <w:rPr>
          <w:rFonts w:hint="eastAsia"/>
          <w:rtl/>
        </w:rPr>
        <w:t>עבד</w:t>
      </w:r>
      <w:r>
        <w:rPr>
          <w:rtl/>
        </w:rPr>
        <w:t>-אלמאלכ דהאמשה (רע"ם):</w:t>
      </w:r>
    </w:p>
    <w:p w14:paraId="5BF0CE07" w14:textId="77777777" w:rsidR="00000000" w:rsidRDefault="009432B4">
      <w:pPr>
        <w:pStyle w:val="a"/>
        <w:rPr>
          <w:rFonts w:hint="cs"/>
          <w:rtl/>
        </w:rPr>
      </w:pPr>
    </w:p>
    <w:p w14:paraId="401CD170" w14:textId="77777777" w:rsidR="00000000" w:rsidRDefault="009432B4">
      <w:pPr>
        <w:pStyle w:val="a"/>
        <w:rPr>
          <w:rFonts w:hint="cs"/>
          <w:rtl/>
        </w:rPr>
      </w:pPr>
      <w:r>
        <w:rPr>
          <w:rFonts w:hint="cs"/>
          <w:rtl/>
        </w:rPr>
        <w:t>אני נבחר ציבור. אני נבחר ממש כמוך - - -</w:t>
      </w:r>
    </w:p>
    <w:p w14:paraId="2C9B88EF" w14:textId="77777777" w:rsidR="00000000" w:rsidRDefault="009432B4">
      <w:pPr>
        <w:pStyle w:val="a"/>
        <w:rPr>
          <w:rFonts w:hint="cs"/>
          <w:rtl/>
        </w:rPr>
      </w:pPr>
    </w:p>
    <w:p w14:paraId="65E10B18" w14:textId="77777777" w:rsidR="00000000" w:rsidRDefault="009432B4">
      <w:pPr>
        <w:pStyle w:val="SpeakerCon"/>
        <w:rPr>
          <w:rtl/>
        </w:rPr>
      </w:pPr>
      <w:bookmarkStart w:id="322" w:name="FS000000713T09_07_2003_15_50_45C"/>
      <w:bookmarkEnd w:id="322"/>
      <w:r>
        <w:rPr>
          <w:rtl/>
        </w:rPr>
        <w:t>אורי יהודה אריאל (האיחוד הלאומי - ישראל ביתנו):</w:t>
      </w:r>
    </w:p>
    <w:p w14:paraId="0573827F" w14:textId="77777777" w:rsidR="00000000" w:rsidRDefault="009432B4">
      <w:pPr>
        <w:pStyle w:val="a"/>
        <w:rPr>
          <w:rtl/>
        </w:rPr>
      </w:pPr>
    </w:p>
    <w:p w14:paraId="3B61EF65" w14:textId="77777777" w:rsidR="00000000" w:rsidRDefault="009432B4">
      <w:pPr>
        <w:pStyle w:val="a"/>
        <w:rPr>
          <w:rFonts w:hint="cs"/>
          <w:rtl/>
        </w:rPr>
      </w:pPr>
      <w:r>
        <w:rPr>
          <w:rFonts w:hint="cs"/>
          <w:rtl/>
        </w:rPr>
        <w:t xml:space="preserve">אתה נבחר -  כדי לעודד טרור. </w:t>
      </w:r>
    </w:p>
    <w:p w14:paraId="3729C471" w14:textId="77777777" w:rsidR="00000000" w:rsidRDefault="009432B4">
      <w:pPr>
        <w:pStyle w:val="a"/>
        <w:rPr>
          <w:rFonts w:hint="cs"/>
          <w:rtl/>
        </w:rPr>
      </w:pPr>
    </w:p>
    <w:p w14:paraId="5861F938" w14:textId="77777777" w:rsidR="00000000" w:rsidRDefault="009432B4">
      <w:pPr>
        <w:pStyle w:val="ad"/>
        <w:rPr>
          <w:rtl/>
        </w:rPr>
      </w:pPr>
      <w:r>
        <w:rPr>
          <w:rtl/>
        </w:rPr>
        <w:t>היו"ר מוחמד ברכה:</w:t>
      </w:r>
    </w:p>
    <w:p w14:paraId="41A2AED6" w14:textId="77777777" w:rsidR="00000000" w:rsidRDefault="009432B4">
      <w:pPr>
        <w:pStyle w:val="a"/>
        <w:rPr>
          <w:rtl/>
        </w:rPr>
      </w:pPr>
    </w:p>
    <w:p w14:paraId="191A2B40" w14:textId="77777777" w:rsidR="00000000" w:rsidRDefault="009432B4">
      <w:pPr>
        <w:pStyle w:val="a"/>
        <w:rPr>
          <w:rFonts w:hint="cs"/>
          <w:rtl/>
        </w:rPr>
      </w:pPr>
      <w:r>
        <w:rPr>
          <w:rFonts w:hint="cs"/>
          <w:rtl/>
        </w:rPr>
        <w:t>חבר הכנסת אריאל. זה לא מקובל. תפסיקו שניכם. אתה לא יכול לטעון על ישיבתו כחוק של חבר הכנסת במל</w:t>
      </w:r>
      <w:r>
        <w:rPr>
          <w:rFonts w:hint="cs"/>
          <w:rtl/>
        </w:rPr>
        <w:t xml:space="preserve">יאה. בשום פנים ואופן. ואני מבקש להפסיק לקרוא את קריאות הביניים. בבקשה תמשיך מהמקום שהגעת אליו. </w:t>
      </w:r>
    </w:p>
    <w:p w14:paraId="1BF9F21F" w14:textId="77777777" w:rsidR="00000000" w:rsidRDefault="009432B4">
      <w:pPr>
        <w:pStyle w:val="a"/>
        <w:rPr>
          <w:rFonts w:hint="cs"/>
          <w:rtl/>
        </w:rPr>
      </w:pPr>
    </w:p>
    <w:p w14:paraId="5ECA47C2" w14:textId="77777777" w:rsidR="00000000" w:rsidRDefault="009432B4">
      <w:pPr>
        <w:pStyle w:val="SpeakerCon"/>
        <w:rPr>
          <w:rtl/>
        </w:rPr>
      </w:pPr>
      <w:bookmarkStart w:id="323" w:name="FS000000713T09_07_2003_15_52_16C"/>
      <w:bookmarkEnd w:id="323"/>
      <w:r>
        <w:rPr>
          <w:rtl/>
        </w:rPr>
        <w:t>אורי יהודה אריאל (האיחוד הלאומי - ישראל ביתנו):</w:t>
      </w:r>
    </w:p>
    <w:p w14:paraId="112FB5AC" w14:textId="77777777" w:rsidR="00000000" w:rsidRDefault="009432B4">
      <w:pPr>
        <w:pStyle w:val="a"/>
        <w:rPr>
          <w:rtl/>
        </w:rPr>
      </w:pPr>
    </w:p>
    <w:p w14:paraId="6E5932F1" w14:textId="77777777" w:rsidR="00000000" w:rsidRDefault="009432B4">
      <w:pPr>
        <w:pStyle w:val="a"/>
        <w:rPr>
          <w:rFonts w:hint="cs"/>
          <w:rtl/>
        </w:rPr>
      </w:pPr>
      <w:r>
        <w:rPr>
          <w:rFonts w:hint="cs"/>
          <w:rtl/>
        </w:rPr>
        <w:t>מה זה המושג הזה "דם על הידיים"? אז יש מושג אחד מאוד ברור. זה אלה שעשו את הלינץ' ברמאללה. הם עמדו כך, בחלון, עם</w:t>
      </w:r>
      <w:r>
        <w:rPr>
          <w:rFonts w:hint="cs"/>
          <w:rtl/>
        </w:rPr>
        <w:t xml:space="preserve"> הידיים מגואלות בדם של שני חיילים ישראלים, שבמה חטאו? - הם טעו בדרך. ככה. זו היתה התמונה. מלאי דם. </w:t>
      </w:r>
    </w:p>
    <w:p w14:paraId="6F042EE0" w14:textId="77777777" w:rsidR="00000000" w:rsidRDefault="009432B4">
      <w:pPr>
        <w:pStyle w:val="a"/>
        <w:rPr>
          <w:rFonts w:hint="cs"/>
          <w:rtl/>
        </w:rPr>
      </w:pPr>
    </w:p>
    <w:p w14:paraId="0E8733CD" w14:textId="77777777" w:rsidR="00000000" w:rsidRDefault="009432B4">
      <w:pPr>
        <w:pStyle w:val="a"/>
        <w:rPr>
          <w:rFonts w:hint="cs"/>
          <w:rtl/>
        </w:rPr>
      </w:pPr>
      <w:r>
        <w:rPr>
          <w:rFonts w:hint="cs"/>
          <w:rtl/>
        </w:rPr>
        <w:t>מה זה "דם על הידיים"? המחבל הראשי רנתיסי, שניצל בעור שיניו בגלל איזה שבריר שנייה, יכול להיות שהוא, אישית, מעולם לא ירה. אם היו מביאים אותו למז"פ - המחלקה ל</w:t>
      </w:r>
      <w:r>
        <w:rPr>
          <w:rFonts w:hint="cs"/>
          <w:rtl/>
        </w:rPr>
        <w:t>זיהוי פלילי, אתם חושבים שהיו מזהים שאריות של אבק שרפה על ידיו? לא בטוח. כי הוא רק המשלח. הוא שולח ילדים בני 16, השר שרנסקי. דרך אגב, הוא לא שולח את ילדיו. הם מחוץ לתחום. הוא שולח ילדים בני 16 כדי להתפוצץ ולהרוג את מירב האזרחים הישראלים. דרך אגב - גם ערבים.</w:t>
      </w:r>
      <w:r>
        <w:rPr>
          <w:rFonts w:hint="cs"/>
          <w:rtl/>
        </w:rPr>
        <w:t xml:space="preserve"> בעניין הזה יש אבחנה מסוימת, הייתי אומר, אבל יש טעויות. כמה שיותר - יותר טוב. והנה, לצערנו, אף שאין לו דם על הידיים, הוא נשאר בחיים. אבל אילו היה בבית-סוהר, אולי הוא היה משוחרר, מי יודע? הרי ראש הממשלה, שמעולם לא נכנע  - - -</w:t>
      </w:r>
    </w:p>
    <w:p w14:paraId="73DAECA7" w14:textId="77777777" w:rsidR="00000000" w:rsidRDefault="009432B4">
      <w:pPr>
        <w:pStyle w:val="a"/>
        <w:rPr>
          <w:rFonts w:hint="cs"/>
          <w:rtl/>
        </w:rPr>
      </w:pPr>
    </w:p>
    <w:p w14:paraId="30B5B0D0" w14:textId="77777777" w:rsidR="00000000" w:rsidRDefault="009432B4">
      <w:pPr>
        <w:pStyle w:val="ad"/>
        <w:rPr>
          <w:rtl/>
        </w:rPr>
      </w:pPr>
    </w:p>
    <w:p w14:paraId="454CF600" w14:textId="77777777" w:rsidR="00000000" w:rsidRDefault="009432B4">
      <w:pPr>
        <w:pStyle w:val="ad"/>
        <w:rPr>
          <w:rtl/>
        </w:rPr>
      </w:pPr>
      <w:r>
        <w:rPr>
          <w:rtl/>
        </w:rPr>
        <w:t>היו"ר מוחמד ברכה:</w:t>
      </w:r>
    </w:p>
    <w:p w14:paraId="3486410E" w14:textId="77777777" w:rsidR="00000000" w:rsidRDefault="009432B4">
      <w:pPr>
        <w:pStyle w:val="a"/>
        <w:rPr>
          <w:rtl/>
        </w:rPr>
      </w:pPr>
    </w:p>
    <w:p w14:paraId="1D7A94DF" w14:textId="77777777" w:rsidR="00000000" w:rsidRDefault="009432B4">
      <w:pPr>
        <w:pStyle w:val="a"/>
        <w:rPr>
          <w:rFonts w:hint="cs"/>
          <w:rtl/>
        </w:rPr>
      </w:pPr>
      <w:r>
        <w:rPr>
          <w:rFonts w:hint="cs"/>
          <w:rtl/>
        </w:rPr>
        <w:t xml:space="preserve">חבר הכנסת </w:t>
      </w:r>
      <w:r>
        <w:rPr>
          <w:rFonts w:hint="cs"/>
          <w:rtl/>
        </w:rPr>
        <w:t xml:space="preserve">אריאל, אני אוסיף לך חצי דקה, במקום קריאות הביניים. </w:t>
      </w:r>
    </w:p>
    <w:p w14:paraId="02AE003D" w14:textId="77777777" w:rsidR="00000000" w:rsidRDefault="009432B4">
      <w:pPr>
        <w:pStyle w:val="a"/>
        <w:rPr>
          <w:rFonts w:hint="cs"/>
          <w:rtl/>
        </w:rPr>
      </w:pPr>
    </w:p>
    <w:p w14:paraId="684BD3BD" w14:textId="77777777" w:rsidR="00000000" w:rsidRDefault="009432B4">
      <w:pPr>
        <w:pStyle w:val="SpeakerCon"/>
        <w:rPr>
          <w:rtl/>
        </w:rPr>
      </w:pPr>
      <w:bookmarkStart w:id="324" w:name="FS000000713T09_07_2003_16_00_17C"/>
      <w:bookmarkEnd w:id="324"/>
      <w:r>
        <w:rPr>
          <w:rtl/>
        </w:rPr>
        <w:t>אורי יהודה אריאל (האיחוד הלאומי - ישראל ביתנו):</w:t>
      </w:r>
    </w:p>
    <w:p w14:paraId="4006E09D" w14:textId="77777777" w:rsidR="00000000" w:rsidRDefault="009432B4">
      <w:pPr>
        <w:pStyle w:val="a"/>
        <w:rPr>
          <w:rtl/>
        </w:rPr>
      </w:pPr>
    </w:p>
    <w:p w14:paraId="62E3C78A" w14:textId="77777777" w:rsidR="00000000" w:rsidRDefault="009432B4">
      <w:pPr>
        <w:pStyle w:val="a"/>
        <w:rPr>
          <w:rFonts w:hint="cs"/>
          <w:rtl/>
        </w:rPr>
      </w:pPr>
      <w:r>
        <w:rPr>
          <w:rFonts w:hint="cs"/>
          <w:rtl/>
        </w:rPr>
        <w:t>ראש הממשלה, שמעולם, כידוע, לא נכנע ללחץ אמריקני - זה הרי לא יכול להיות, אין דבר כזה - רוצה לשחרר יותר. למזלנו? לא למזלנו, אני חושב שההיגיון הבריא של חלק מ</w:t>
      </w:r>
      <w:r>
        <w:rPr>
          <w:rFonts w:hint="cs"/>
          <w:rtl/>
        </w:rPr>
        <w:t xml:space="preserve">שרי ממשלת ישראל, בלי שאמנה את שמותיהם כרגע, עמד להם, ולפחות עלתה הדרישה המינימלית שהם ימלאו את חלקם בעניין הזה, בלי זה לא יהיה שחרור אסירים. </w:t>
      </w:r>
    </w:p>
    <w:p w14:paraId="576AF789" w14:textId="77777777" w:rsidR="00000000" w:rsidRDefault="009432B4">
      <w:pPr>
        <w:pStyle w:val="a"/>
        <w:rPr>
          <w:rFonts w:hint="cs"/>
          <w:rtl/>
        </w:rPr>
      </w:pPr>
    </w:p>
    <w:p w14:paraId="3DA72D05" w14:textId="77777777" w:rsidR="00000000" w:rsidRDefault="009432B4">
      <w:pPr>
        <w:pStyle w:val="a"/>
        <w:rPr>
          <w:rFonts w:hint="cs"/>
          <w:rtl/>
        </w:rPr>
      </w:pPr>
      <w:r>
        <w:rPr>
          <w:rFonts w:hint="cs"/>
          <w:rtl/>
        </w:rPr>
        <w:t>האם ראש הממשלה עוצר באדום? נדמה לי, לצערי הרב, שלא. האם ראש הממשלה וחלק מהממשלה יוכלו להגיד "ידינו לא שפכו את הדם</w:t>
      </w:r>
      <w:r>
        <w:rPr>
          <w:rFonts w:hint="cs"/>
          <w:rtl/>
        </w:rPr>
        <w:t xml:space="preserve"> הזה", מה שאומרים אצל היהודים כשמוצאים חלל שלא יודעים איך הוא נהרג? אני לא משוכנע בעניין הזה. </w:t>
      </w:r>
    </w:p>
    <w:p w14:paraId="5176E205" w14:textId="77777777" w:rsidR="00000000" w:rsidRDefault="009432B4">
      <w:pPr>
        <w:pStyle w:val="a"/>
        <w:rPr>
          <w:rFonts w:hint="cs"/>
          <w:rtl/>
        </w:rPr>
      </w:pPr>
    </w:p>
    <w:p w14:paraId="58C9C56A" w14:textId="77777777" w:rsidR="00000000" w:rsidRDefault="009432B4">
      <w:pPr>
        <w:pStyle w:val="a"/>
        <w:rPr>
          <w:rFonts w:hint="cs"/>
          <w:rtl/>
        </w:rPr>
      </w:pPr>
      <w:r>
        <w:rPr>
          <w:rFonts w:hint="cs"/>
          <w:rtl/>
        </w:rPr>
        <w:t>אני קורא, ובזה אני מסיים, אדוני היושב-ראש, לראש הממשלה ולשרי ממשלת ישראל. היינו באוסלו. ראינו ראש ממשלה, שר חוץ, מקבלים פרסי נובל לשלום. איפה הם, איפה השלום. אנ</w:t>
      </w:r>
      <w:r>
        <w:rPr>
          <w:rFonts w:hint="cs"/>
          <w:rtl/>
        </w:rPr>
        <w:t xml:space="preserve">א, קחו את העם הזה לביטחון וגם לשלום, אבל לא בדרך הארורה שמלאו דמים בכל מקום בארץ-ישראל. תודה. </w:t>
      </w:r>
    </w:p>
    <w:p w14:paraId="4FA7470D" w14:textId="77777777" w:rsidR="00000000" w:rsidRDefault="009432B4">
      <w:pPr>
        <w:pStyle w:val="a"/>
        <w:rPr>
          <w:rFonts w:hint="cs"/>
          <w:rtl/>
        </w:rPr>
      </w:pPr>
    </w:p>
    <w:p w14:paraId="5F5DABDE" w14:textId="77777777" w:rsidR="00000000" w:rsidRDefault="009432B4">
      <w:pPr>
        <w:pStyle w:val="ad"/>
        <w:rPr>
          <w:rtl/>
        </w:rPr>
      </w:pPr>
      <w:r>
        <w:rPr>
          <w:rtl/>
        </w:rPr>
        <w:t>היו"ר מוחמד ברכה:</w:t>
      </w:r>
    </w:p>
    <w:p w14:paraId="27973DF0" w14:textId="77777777" w:rsidR="00000000" w:rsidRDefault="009432B4">
      <w:pPr>
        <w:pStyle w:val="a"/>
        <w:rPr>
          <w:rtl/>
        </w:rPr>
      </w:pPr>
    </w:p>
    <w:p w14:paraId="702FF54E" w14:textId="77777777" w:rsidR="00000000" w:rsidRDefault="009432B4">
      <w:pPr>
        <w:pStyle w:val="a"/>
        <w:rPr>
          <w:rFonts w:hint="cs"/>
          <w:rtl/>
        </w:rPr>
      </w:pPr>
      <w:r>
        <w:rPr>
          <w:rFonts w:hint="cs"/>
          <w:rtl/>
        </w:rPr>
        <w:t xml:space="preserve">תודה רבה. חבר הכנסת שאול יהלום, ואחריו - חבר הכנסת מוחמד ברכה. בינתיים הוא יתכונן. </w:t>
      </w:r>
    </w:p>
    <w:p w14:paraId="7AE2985C" w14:textId="77777777" w:rsidR="00000000" w:rsidRDefault="009432B4">
      <w:pPr>
        <w:pStyle w:val="a"/>
        <w:rPr>
          <w:rFonts w:hint="cs"/>
          <w:rtl/>
        </w:rPr>
      </w:pPr>
    </w:p>
    <w:p w14:paraId="61FBF855" w14:textId="77777777" w:rsidR="00000000" w:rsidRDefault="009432B4">
      <w:pPr>
        <w:pStyle w:val="Speaker"/>
        <w:rPr>
          <w:rtl/>
        </w:rPr>
      </w:pPr>
      <w:bookmarkStart w:id="325" w:name="FS000000524T09_07_2003_16_09_13"/>
      <w:bookmarkStart w:id="326" w:name="_Toc45934737"/>
      <w:bookmarkStart w:id="327" w:name="_Toc76385255"/>
      <w:bookmarkEnd w:id="325"/>
      <w:r>
        <w:rPr>
          <w:rFonts w:hint="eastAsia"/>
          <w:rtl/>
        </w:rPr>
        <w:t>שאול</w:t>
      </w:r>
      <w:r>
        <w:rPr>
          <w:rtl/>
        </w:rPr>
        <w:t xml:space="preserve"> יהלום (מפד"ל):</w:t>
      </w:r>
      <w:bookmarkEnd w:id="326"/>
      <w:bookmarkEnd w:id="327"/>
    </w:p>
    <w:p w14:paraId="1A72B8E9" w14:textId="77777777" w:rsidR="00000000" w:rsidRDefault="009432B4">
      <w:pPr>
        <w:pStyle w:val="a"/>
        <w:rPr>
          <w:rFonts w:hint="cs"/>
          <w:rtl/>
        </w:rPr>
      </w:pPr>
    </w:p>
    <w:p w14:paraId="3E2C88ED" w14:textId="77777777" w:rsidR="00000000" w:rsidRDefault="009432B4">
      <w:pPr>
        <w:pStyle w:val="a"/>
        <w:rPr>
          <w:rFonts w:hint="cs"/>
          <w:rtl/>
        </w:rPr>
      </w:pPr>
      <w:r>
        <w:rPr>
          <w:rFonts w:hint="cs"/>
          <w:rtl/>
        </w:rPr>
        <w:t>אדוני היושב-ראש, אדוני השר, כנסת נכ</w:t>
      </w:r>
      <w:r>
        <w:rPr>
          <w:rFonts w:hint="cs"/>
          <w:rtl/>
        </w:rPr>
        <w:t>בדה, כשאנחנו עוסקים בשחרור אסירים שהם רוצחים, שהם טרוריסטים, יש כאן שאלה בסיסית, וגם חבר הכנסת דהאמשה צריך להסכים: האם אנשים שפשעו, משני הצדדים, אני אומר - -  -</w:t>
      </w:r>
    </w:p>
    <w:p w14:paraId="4D8DD479" w14:textId="77777777" w:rsidR="00000000" w:rsidRDefault="009432B4">
      <w:pPr>
        <w:pStyle w:val="a"/>
        <w:rPr>
          <w:rFonts w:hint="cs"/>
          <w:rtl/>
        </w:rPr>
      </w:pPr>
    </w:p>
    <w:p w14:paraId="551D00C5" w14:textId="77777777" w:rsidR="00000000" w:rsidRDefault="009432B4">
      <w:pPr>
        <w:pStyle w:val="ac"/>
        <w:rPr>
          <w:rtl/>
        </w:rPr>
      </w:pPr>
      <w:r>
        <w:rPr>
          <w:rFonts w:hint="eastAsia"/>
          <w:rtl/>
        </w:rPr>
        <w:t>עבד</w:t>
      </w:r>
      <w:r>
        <w:rPr>
          <w:rtl/>
        </w:rPr>
        <w:t>-אלמאלכ דהאמשה (רע"ם):</w:t>
      </w:r>
    </w:p>
    <w:p w14:paraId="54B36519" w14:textId="77777777" w:rsidR="00000000" w:rsidRDefault="009432B4">
      <w:pPr>
        <w:pStyle w:val="a"/>
        <w:rPr>
          <w:rFonts w:hint="cs"/>
          <w:rtl/>
        </w:rPr>
      </w:pPr>
    </w:p>
    <w:p w14:paraId="013A60A1" w14:textId="77777777" w:rsidR="00000000" w:rsidRDefault="009432B4">
      <w:pPr>
        <w:pStyle w:val="a"/>
        <w:rPr>
          <w:rFonts w:hint="cs"/>
          <w:rtl/>
        </w:rPr>
      </w:pPr>
      <w:r>
        <w:rPr>
          <w:rFonts w:hint="cs"/>
          <w:rtl/>
        </w:rPr>
        <w:t>- - -</w:t>
      </w:r>
    </w:p>
    <w:p w14:paraId="3799AD39" w14:textId="77777777" w:rsidR="00000000" w:rsidRDefault="009432B4">
      <w:pPr>
        <w:pStyle w:val="a"/>
        <w:rPr>
          <w:rFonts w:hint="cs"/>
          <w:rtl/>
        </w:rPr>
      </w:pPr>
    </w:p>
    <w:p w14:paraId="1D97280C" w14:textId="77777777" w:rsidR="00000000" w:rsidRDefault="009432B4">
      <w:pPr>
        <w:pStyle w:val="SpeakerCon"/>
        <w:rPr>
          <w:rtl/>
        </w:rPr>
      </w:pPr>
      <w:bookmarkStart w:id="328" w:name="FS000000524T09_07_2003_16_10_41C"/>
      <w:bookmarkEnd w:id="328"/>
      <w:r>
        <w:rPr>
          <w:rtl/>
        </w:rPr>
        <w:t>שאול יהלום (מפד"ל):</w:t>
      </w:r>
    </w:p>
    <w:p w14:paraId="4AE8061D" w14:textId="77777777" w:rsidR="00000000" w:rsidRDefault="009432B4">
      <w:pPr>
        <w:pStyle w:val="a"/>
        <w:rPr>
          <w:rtl/>
        </w:rPr>
      </w:pPr>
    </w:p>
    <w:p w14:paraId="423F5164" w14:textId="77777777" w:rsidR="00000000" w:rsidRDefault="009432B4">
      <w:pPr>
        <w:pStyle w:val="a"/>
        <w:rPr>
          <w:rFonts w:hint="cs"/>
          <w:rtl/>
        </w:rPr>
      </w:pPr>
      <w:r>
        <w:rPr>
          <w:rFonts w:hint="cs"/>
          <w:rtl/>
        </w:rPr>
        <w:t xml:space="preserve">פשעו, רצחו ילדים. </w:t>
      </w:r>
    </w:p>
    <w:p w14:paraId="12222E6A" w14:textId="77777777" w:rsidR="00000000" w:rsidRDefault="009432B4">
      <w:pPr>
        <w:pStyle w:val="a"/>
        <w:rPr>
          <w:rFonts w:hint="cs"/>
          <w:rtl/>
        </w:rPr>
      </w:pPr>
    </w:p>
    <w:p w14:paraId="445B5E1E" w14:textId="77777777" w:rsidR="00000000" w:rsidRDefault="009432B4">
      <w:pPr>
        <w:pStyle w:val="ad"/>
        <w:rPr>
          <w:rtl/>
        </w:rPr>
      </w:pPr>
    </w:p>
    <w:p w14:paraId="003674ED" w14:textId="77777777" w:rsidR="00000000" w:rsidRDefault="009432B4">
      <w:pPr>
        <w:pStyle w:val="ad"/>
        <w:rPr>
          <w:rtl/>
        </w:rPr>
      </w:pPr>
      <w:r>
        <w:rPr>
          <w:rtl/>
        </w:rPr>
        <w:t>היו"ר נסים דהן:</w:t>
      </w:r>
    </w:p>
    <w:p w14:paraId="44305B46" w14:textId="77777777" w:rsidR="00000000" w:rsidRDefault="009432B4">
      <w:pPr>
        <w:pStyle w:val="a"/>
        <w:rPr>
          <w:rtl/>
        </w:rPr>
      </w:pPr>
    </w:p>
    <w:p w14:paraId="0E2A6899" w14:textId="77777777" w:rsidR="00000000" w:rsidRDefault="009432B4">
      <w:pPr>
        <w:pStyle w:val="a"/>
        <w:rPr>
          <w:rFonts w:hint="cs"/>
          <w:rtl/>
        </w:rPr>
      </w:pPr>
      <w:r>
        <w:rPr>
          <w:rFonts w:hint="cs"/>
          <w:rtl/>
        </w:rPr>
        <w:t>ח</w:t>
      </w:r>
      <w:r>
        <w:rPr>
          <w:rFonts w:hint="cs"/>
          <w:rtl/>
        </w:rPr>
        <w:t xml:space="preserve">בר הכנסת דהאמשה, אתה מקיים כאן דיאלוג במליאה, זו לא הערת ביניים. </w:t>
      </w:r>
    </w:p>
    <w:p w14:paraId="0BFB611E" w14:textId="77777777" w:rsidR="00000000" w:rsidRDefault="009432B4">
      <w:pPr>
        <w:pStyle w:val="a"/>
        <w:rPr>
          <w:rFonts w:hint="cs"/>
          <w:rtl/>
        </w:rPr>
      </w:pPr>
    </w:p>
    <w:p w14:paraId="45C983D4" w14:textId="77777777" w:rsidR="00000000" w:rsidRDefault="009432B4">
      <w:pPr>
        <w:pStyle w:val="ac"/>
        <w:rPr>
          <w:rtl/>
        </w:rPr>
      </w:pPr>
      <w:r>
        <w:rPr>
          <w:rFonts w:hint="eastAsia"/>
          <w:rtl/>
        </w:rPr>
        <w:t>עבד</w:t>
      </w:r>
      <w:r>
        <w:rPr>
          <w:rtl/>
        </w:rPr>
        <w:t>-אלמאלכ דהאמשה (רע"ם):</w:t>
      </w:r>
    </w:p>
    <w:p w14:paraId="5ED3443D" w14:textId="77777777" w:rsidR="00000000" w:rsidRDefault="009432B4">
      <w:pPr>
        <w:pStyle w:val="a"/>
        <w:rPr>
          <w:rFonts w:hint="cs"/>
          <w:rtl/>
        </w:rPr>
      </w:pPr>
    </w:p>
    <w:p w14:paraId="69EDCB66" w14:textId="77777777" w:rsidR="00000000" w:rsidRDefault="009432B4">
      <w:pPr>
        <w:pStyle w:val="a"/>
        <w:rPr>
          <w:rFonts w:hint="cs"/>
          <w:rtl/>
        </w:rPr>
      </w:pPr>
      <w:r>
        <w:rPr>
          <w:rFonts w:hint="cs"/>
          <w:rtl/>
        </w:rPr>
        <w:t>- -</w:t>
      </w:r>
    </w:p>
    <w:p w14:paraId="62A0EFD4" w14:textId="77777777" w:rsidR="00000000" w:rsidRDefault="009432B4">
      <w:pPr>
        <w:pStyle w:val="a"/>
        <w:rPr>
          <w:rFonts w:hint="cs"/>
          <w:rtl/>
        </w:rPr>
      </w:pPr>
    </w:p>
    <w:p w14:paraId="531D87CF" w14:textId="77777777" w:rsidR="00000000" w:rsidRDefault="009432B4">
      <w:pPr>
        <w:pStyle w:val="ad"/>
        <w:rPr>
          <w:rtl/>
        </w:rPr>
      </w:pPr>
      <w:r>
        <w:rPr>
          <w:rtl/>
        </w:rPr>
        <w:t>היו"ר נסים דהן:</w:t>
      </w:r>
    </w:p>
    <w:p w14:paraId="2EEFEA57" w14:textId="77777777" w:rsidR="00000000" w:rsidRDefault="009432B4">
      <w:pPr>
        <w:pStyle w:val="a"/>
        <w:rPr>
          <w:rtl/>
        </w:rPr>
      </w:pPr>
    </w:p>
    <w:p w14:paraId="44FDD2CA" w14:textId="77777777" w:rsidR="00000000" w:rsidRDefault="009432B4">
      <w:pPr>
        <w:pStyle w:val="a"/>
        <w:rPr>
          <w:rFonts w:hint="cs"/>
          <w:rtl/>
        </w:rPr>
      </w:pPr>
      <w:r>
        <w:rPr>
          <w:rFonts w:hint="cs"/>
          <w:rtl/>
        </w:rPr>
        <w:t xml:space="preserve">חבר הכנסת דהאמשה. </w:t>
      </w:r>
    </w:p>
    <w:p w14:paraId="588C5849" w14:textId="77777777" w:rsidR="00000000" w:rsidRDefault="009432B4">
      <w:pPr>
        <w:pStyle w:val="a"/>
        <w:rPr>
          <w:rFonts w:hint="cs"/>
          <w:rtl/>
        </w:rPr>
      </w:pPr>
    </w:p>
    <w:p w14:paraId="1B23DE9C" w14:textId="77777777" w:rsidR="00000000" w:rsidRDefault="009432B4">
      <w:pPr>
        <w:pStyle w:val="SpeakerCon"/>
        <w:rPr>
          <w:rtl/>
        </w:rPr>
      </w:pPr>
      <w:bookmarkStart w:id="329" w:name="FS000000524T09_07_2003_16_11_23C"/>
      <w:bookmarkEnd w:id="329"/>
      <w:r>
        <w:rPr>
          <w:rtl/>
        </w:rPr>
        <w:t>שאול יהלום (מפד"ל):</w:t>
      </w:r>
    </w:p>
    <w:p w14:paraId="4A1FC456" w14:textId="77777777" w:rsidR="00000000" w:rsidRDefault="009432B4">
      <w:pPr>
        <w:pStyle w:val="a"/>
        <w:rPr>
          <w:rtl/>
        </w:rPr>
      </w:pPr>
    </w:p>
    <w:p w14:paraId="3FBC03E3" w14:textId="77777777" w:rsidR="00000000" w:rsidRDefault="009432B4">
      <w:pPr>
        <w:pStyle w:val="a"/>
        <w:rPr>
          <w:rFonts w:hint="cs"/>
          <w:rtl/>
        </w:rPr>
      </w:pPr>
      <w:r>
        <w:rPr>
          <w:rFonts w:hint="cs"/>
          <w:rtl/>
        </w:rPr>
        <w:t>בא בן-אדם - - -</w:t>
      </w:r>
    </w:p>
    <w:p w14:paraId="2AEE03D7" w14:textId="77777777" w:rsidR="00000000" w:rsidRDefault="009432B4">
      <w:pPr>
        <w:pStyle w:val="a"/>
        <w:rPr>
          <w:rFonts w:hint="cs"/>
          <w:rtl/>
        </w:rPr>
      </w:pPr>
    </w:p>
    <w:p w14:paraId="081629EC" w14:textId="77777777" w:rsidR="00000000" w:rsidRDefault="009432B4">
      <w:pPr>
        <w:pStyle w:val="ac"/>
        <w:rPr>
          <w:rtl/>
        </w:rPr>
      </w:pPr>
      <w:r>
        <w:rPr>
          <w:rFonts w:hint="eastAsia"/>
          <w:rtl/>
        </w:rPr>
        <w:t>עבד</w:t>
      </w:r>
      <w:r>
        <w:rPr>
          <w:rtl/>
        </w:rPr>
        <w:t>-אלמאלכ דהאמשה (רע"ם):</w:t>
      </w:r>
    </w:p>
    <w:p w14:paraId="5552FBE7" w14:textId="77777777" w:rsidR="00000000" w:rsidRDefault="009432B4">
      <w:pPr>
        <w:pStyle w:val="a"/>
        <w:rPr>
          <w:rFonts w:hint="cs"/>
          <w:rtl/>
        </w:rPr>
      </w:pPr>
    </w:p>
    <w:p w14:paraId="6B96BD75" w14:textId="77777777" w:rsidR="00000000" w:rsidRDefault="009432B4">
      <w:pPr>
        <w:pStyle w:val="a"/>
        <w:rPr>
          <w:rFonts w:hint="cs"/>
          <w:rtl/>
        </w:rPr>
      </w:pPr>
      <w:r>
        <w:rPr>
          <w:rFonts w:hint="cs"/>
          <w:rtl/>
        </w:rPr>
        <w:t>- - -</w:t>
      </w:r>
    </w:p>
    <w:p w14:paraId="10EF2AF7" w14:textId="77777777" w:rsidR="00000000" w:rsidRDefault="009432B4">
      <w:pPr>
        <w:pStyle w:val="a"/>
        <w:rPr>
          <w:rFonts w:hint="cs"/>
          <w:rtl/>
        </w:rPr>
      </w:pPr>
    </w:p>
    <w:p w14:paraId="42500A24" w14:textId="77777777" w:rsidR="00000000" w:rsidRDefault="009432B4">
      <w:pPr>
        <w:pStyle w:val="SpeakerCon"/>
        <w:rPr>
          <w:rtl/>
        </w:rPr>
      </w:pPr>
      <w:bookmarkStart w:id="330" w:name="FS000000524T09_07_2003_16_11_52C"/>
      <w:bookmarkEnd w:id="330"/>
      <w:r>
        <w:rPr>
          <w:rtl/>
        </w:rPr>
        <w:t>שאול יהלום (מפד"ל):</w:t>
      </w:r>
    </w:p>
    <w:p w14:paraId="13A1DAB3" w14:textId="77777777" w:rsidR="00000000" w:rsidRDefault="009432B4">
      <w:pPr>
        <w:pStyle w:val="a"/>
        <w:rPr>
          <w:rtl/>
        </w:rPr>
      </w:pPr>
    </w:p>
    <w:p w14:paraId="434FD3C7" w14:textId="77777777" w:rsidR="00000000" w:rsidRDefault="009432B4">
      <w:pPr>
        <w:pStyle w:val="a"/>
        <w:rPr>
          <w:rFonts w:hint="cs"/>
          <w:rtl/>
        </w:rPr>
      </w:pPr>
      <w:r>
        <w:rPr>
          <w:rFonts w:hint="cs"/>
          <w:rtl/>
        </w:rPr>
        <w:t>מה זה, אתה מגן על רוצחי ילד</w:t>
      </w:r>
      <w:r>
        <w:rPr>
          <w:rFonts w:hint="cs"/>
          <w:rtl/>
        </w:rPr>
        <w:t xml:space="preserve">ים? </w:t>
      </w:r>
    </w:p>
    <w:p w14:paraId="687C4F75" w14:textId="77777777" w:rsidR="00000000" w:rsidRDefault="009432B4">
      <w:pPr>
        <w:pStyle w:val="a"/>
        <w:rPr>
          <w:rFonts w:hint="cs"/>
          <w:rtl/>
        </w:rPr>
      </w:pPr>
    </w:p>
    <w:p w14:paraId="0401375D" w14:textId="77777777" w:rsidR="00000000" w:rsidRDefault="009432B4">
      <w:pPr>
        <w:pStyle w:val="ad"/>
        <w:rPr>
          <w:rtl/>
        </w:rPr>
      </w:pPr>
      <w:r>
        <w:rPr>
          <w:rtl/>
        </w:rPr>
        <w:t>היו"ר נסים דהן:</w:t>
      </w:r>
    </w:p>
    <w:p w14:paraId="3DB5A7ED" w14:textId="77777777" w:rsidR="00000000" w:rsidRDefault="009432B4">
      <w:pPr>
        <w:pStyle w:val="a"/>
        <w:rPr>
          <w:rtl/>
        </w:rPr>
      </w:pPr>
    </w:p>
    <w:p w14:paraId="7CF81153" w14:textId="77777777" w:rsidR="00000000" w:rsidRDefault="009432B4">
      <w:pPr>
        <w:pStyle w:val="a"/>
        <w:rPr>
          <w:rFonts w:hint="cs"/>
          <w:rtl/>
        </w:rPr>
      </w:pPr>
      <w:r>
        <w:rPr>
          <w:rFonts w:hint="cs"/>
          <w:rtl/>
        </w:rPr>
        <w:t xml:space="preserve">חבר הכנסת דהאמשה, אתה מקיים דיאלוג עם כל נואם. לפני כן קיימת דיאלוג עם חבר הכנסת אריאל. חבר הכנסת דהאמשה, אתה מקיים דיאלוג במליאה, וזו לא המטרה של המליאה. אתה פשוט מפריע למהלך הדיונים. כל מי שעולה לנאום, אתה מקיים אתו דיון חדש. לפני </w:t>
      </w:r>
      <w:r>
        <w:rPr>
          <w:rFonts w:hint="cs"/>
          <w:rtl/>
        </w:rPr>
        <w:t xml:space="preserve">זה עשית את זה עם חבר הכנסת אריאל. העיר לך היושב-ראש. עכשיו אתה ממשיך לקיים דיאלוג עם מישהו אחר. אולי תשב ותקשיב כמו שאתה רוצה שיקשיבו לך כאשר אתה נואם? </w:t>
      </w:r>
    </w:p>
    <w:p w14:paraId="53BDA260" w14:textId="77777777" w:rsidR="00000000" w:rsidRDefault="009432B4">
      <w:pPr>
        <w:pStyle w:val="a"/>
        <w:rPr>
          <w:rFonts w:hint="cs"/>
          <w:rtl/>
        </w:rPr>
      </w:pPr>
    </w:p>
    <w:p w14:paraId="2D0B1538" w14:textId="77777777" w:rsidR="00000000" w:rsidRDefault="009432B4">
      <w:pPr>
        <w:pStyle w:val="SpeakerCon"/>
        <w:rPr>
          <w:rtl/>
        </w:rPr>
      </w:pPr>
      <w:bookmarkStart w:id="331" w:name="FS000000524T09_07_2003_16_13_29C"/>
      <w:bookmarkEnd w:id="331"/>
      <w:r>
        <w:rPr>
          <w:rtl/>
        </w:rPr>
        <w:t>שאול יהלום (מפד"ל):</w:t>
      </w:r>
    </w:p>
    <w:p w14:paraId="1D39BEBE" w14:textId="77777777" w:rsidR="00000000" w:rsidRDefault="009432B4">
      <w:pPr>
        <w:pStyle w:val="a"/>
        <w:rPr>
          <w:rtl/>
        </w:rPr>
      </w:pPr>
    </w:p>
    <w:p w14:paraId="4B5737BE" w14:textId="77777777" w:rsidR="00000000" w:rsidRDefault="009432B4">
      <w:pPr>
        <w:pStyle w:val="a"/>
        <w:rPr>
          <w:rFonts w:hint="cs"/>
          <w:rtl/>
        </w:rPr>
      </w:pPr>
      <w:r>
        <w:rPr>
          <w:rFonts w:hint="cs"/>
          <w:rtl/>
        </w:rPr>
        <w:t>מכובדי, חבר הכנסת דהאמשה, אין ספק. אמרת שאתה נציג ציבור לגיטימי, וכולנו מכבדים או</w:t>
      </w:r>
      <w:r>
        <w:rPr>
          <w:rFonts w:hint="cs"/>
          <w:rtl/>
        </w:rPr>
        <w:t xml:space="preserve">תך, אבל תכבד את ערכי האנושיות. אסור לך להגן על רוצחי ילדים, על טרוריסטים מנוולים שפלי אדם, על רוצחי אזרחים. </w:t>
      </w:r>
    </w:p>
    <w:p w14:paraId="6C02611E" w14:textId="77777777" w:rsidR="00000000" w:rsidRDefault="009432B4">
      <w:pPr>
        <w:pStyle w:val="a"/>
        <w:rPr>
          <w:rFonts w:hint="cs"/>
          <w:rtl/>
        </w:rPr>
      </w:pPr>
    </w:p>
    <w:p w14:paraId="3254A7B9" w14:textId="77777777" w:rsidR="00000000" w:rsidRDefault="009432B4">
      <w:pPr>
        <w:pStyle w:val="ac"/>
        <w:rPr>
          <w:rtl/>
        </w:rPr>
      </w:pPr>
      <w:r>
        <w:rPr>
          <w:rFonts w:hint="eastAsia"/>
          <w:rtl/>
        </w:rPr>
        <w:t>עבד</w:t>
      </w:r>
      <w:r>
        <w:rPr>
          <w:rtl/>
        </w:rPr>
        <w:t>-אלמאלכ דהאמשה (רע"ם):</w:t>
      </w:r>
    </w:p>
    <w:p w14:paraId="74B3265E" w14:textId="77777777" w:rsidR="00000000" w:rsidRDefault="009432B4">
      <w:pPr>
        <w:pStyle w:val="a"/>
        <w:rPr>
          <w:rFonts w:hint="cs"/>
          <w:rtl/>
        </w:rPr>
      </w:pPr>
    </w:p>
    <w:p w14:paraId="17D3CCE7" w14:textId="77777777" w:rsidR="00000000" w:rsidRDefault="009432B4">
      <w:pPr>
        <w:pStyle w:val="a"/>
        <w:rPr>
          <w:rFonts w:hint="cs"/>
          <w:rtl/>
        </w:rPr>
      </w:pPr>
      <w:r>
        <w:rPr>
          <w:rFonts w:hint="cs"/>
          <w:rtl/>
        </w:rPr>
        <w:t>- - -</w:t>
      </w:r>
    </w:p>
    <w:p w14:paraId="33686AFF" w14:textId="77777777" w:rsidR="00000000" w:rsidRDefault="009432B4">
      <w:pPr>
        <w:pStyle w:val="a"/>
        <w:rPr>
          <w:rFonts w:hint="cs"/>
          <w:rtl/>
        </w:rPr>
      </w:pPr>
    </w:p>
    <w:p w14:paraId="47DD9180" w14:textId="77777777" w:rsidR="00000000" w:rsidRDefault="009432B4">
      <w:pPr>
        <w:pStyle w:val="ac"/>
        <w:rPr>
          <w:rtl/>
        </w:rPr>
      </w:pPr>
      <w:r>
        <w:rPr>
          <w:rFonts w:hint="eastAsia"/>
          <w:rtl/>
        </w:rPr>
        <w:t>ואסל</w:t>
      </w:r>
      <w:r>
        <w:rPr>
          <w:rtl/>
        </w:rPr>
        <w:t xml:space="preserve"> טאהא (בל"ד):</w:t>
      </w:r>
    </w:p>
    <w:p w14:paraId="1A23C5AD" w14:textId="77777777" w:rsidR="00000000" w:rsidRDefault="009432B4">
      <w:pPr>
        <w:pStyle w:val="a"/>
        <w:rPr>
          <w:rFonts w:hint="cs"/>
          <w:rtl/>
        </w:rPr>
      </w:pPr>
    </w:p>
    <w:p w14:paraId="69634015" w14:textId="77777777" w:rsidR="00000000" w:rsidRDefault="009432B4">
      <w:pPr>
        <w:pStyle w:val="a"/>
        <w:rPr>
          <w:rFonts w:hint="cs"/>
          <w:rtl/>
        </w:rPr>
      </w:pPr>
      <w:r>
        <w:rPr>
          <w:rFonts w:hint="cs"/>
          <w:rtl/>
        </w:rPr>
        <w:t xml:space="preserve">מה עם רוצחי ילדים בצד השני, הפשע המאורגן? </w:t>
      </w:r>
    </w:p>
    <w:p w14:paraId="1F9E5559" w14:textId="77777777" w:rsidR="00000000" w:rsidRDefault="009432B4">
      <w:pPr>
        <w:pStyle w:val="a"/>
        <w:rPr>
          <w:rFonts w:hint="cs"/>
          <w:rtl/>
        </w:rPr>
      </w:pPr>
    </w:p>
    <w:p w14:paraId="183D0A81" w14:textId="77777777" w:rsidR="00000000" w:rsidRDefault="009432B4">
      <w:pPr>
        <w:pStyle w:val="ac"/>
        <w:rPr>
          <w:rtl/>
        </w:rPr>
      </w:pPr>
      <w:r>
        <w:rPr>
          <w:rFonts w:hint="eastAsia"/>
          <w:rtl/>
        </w:rPr>
        <w:t>עבד</w:t>
      </w:r>
      <w:r>
        <w:rPr>
          <w:rtl/>
        </w:rPr>
        <w:t>-אלמאלכ דהאמשה (רע"ם):</w:t>
      </w:r>
    </w:p>
    <w:p w14:paraId="78C8C22A" w14:textId="77777777" w:rsidR="00000000" w:rsidRDefault="009432B4">
      <w:pPr>
        <w:pStyle w:val="a"/>
        <w:rPr>
          <w:rFonts w:hint="cs"/>
          <w:rtl/>
        </w:rPr>
      </w:pPr>
    </w:p>
    <w:p w14:paraId="48CDB427" w14:textId="77777777" w:rsidR="00000000" w:rsidRDefault="009432B4">
      <w:pPr>
        <w:pStyle w:val="a"/>
        <w:rPr>
          <w:rFonts w:hint="cs"/>
          <w:rtl/>
        </w:rPr>
      </w:pPr>
      <w:r>
        <w:rPr>
          <w:rFonts w:hint="cs"/>
          <w:rtl/>
        </w:rPr>
        <w:t>- - -</w:t>
      </w:r>
    </w:p>
    <w:p w14:paraId="16850F6B" w14:textId="77777777" w:rsidR="00000000" w:rsidRDefault="009432B4">
      <w:pPr>
        <w:pStyle w:val="a"/>
        <w:rPr>
          <w:rFonts w:hint="cs"/>
          <w:rtl/>
        </w:rPr>
      </w:pPr>
    </w:p>
    <w:p w14:paraId="09AD27C8" w14:textId="77777777" w:rsidR="00000000" w:rsidRDefault="009432B4">
      <w:pPr>
        <w:pStyle w:val="SpeakerCon"/>
        <w:rPr>
          <w:rtl/>
        </w:rPr>
      </w:pPr>
      <w:bookmarkStart w:id="332" w:name="FS000000524T09_07_2003_16_15_35C"/>
      <w:bookmarkEnd w:id="332"/>
      <w:r>
        <w:rPr>
          <w:rtl/>
        </w:rPr>
        <w:t>שאול יהלום (מפד</w:t>
      </w:r>
      <w:r>
        <w:rPr>
          <w:rtl/>
        </w:rPr>
        <w:t>"ל):</w:t>
      </w:r>
    </w:p>
    <w:p w14:paraId="52DBE811" w14:textId="77777777" w:rsidR="00000000" w:rsidRDefault="009432B4">
      <w:pPr>
        <w:pStyle w:val="a"/>
        <w:rPr>
          <w:rtl/>
        </w:rPr>
      </w:pPr>
    </w:p>
    <w:p w14:paraId="5962A7CB" w14:textId="77777777" w:rsidR="00000000" w:rsidRDefault="009432B4">
      <w:pPr>
        <w:pStyle w:val="a"/>
        <w:rPr>
          <w:rFonts w:hint="cs"/>
          <w:rtl/>
        </w:rPr>
      </w:pPr>
      <w:r>
        <w:rPr>
          <w:rFonts w:hint="cs"/>
          <w:rtl/>
        </w:rPr>
        <w:t xml:space="preserve">מי? </w:t>
      </w:r>
    </w:p>
    <w:p w14:paraId="38CC0BDC" w14:textId="77777777" w:rsidR="00000000" w:rsidRDefault="009432B4">
      <w:pPr>
        <w:pStyle w:val="a"/>
        <w:rPr>
          <w:rFonts w:hint="cs"/>
          <w:rtl/>
        </w:rPr>
      </w:pPr>
    </w:p>
    <w:p w14:paraId="06EFCD18" w14:textId="77777777" w:rsidR="00000000" w:rsidRDefault="009432B4">
      <w:pPr>
        <w:pStyle w:val="ac"/>
        <w:rPr>
          <w:rtl/>
        </w:rPr>
      </w:pPr>
      <w:r>
        <w:rPr>
          <w:rFonts w:hint="eastAsia"/>
          <w:rtl/>
        </w:rPr>
        <w:t>ואסל</w:t>
      </w:r>
      <w:r>
        <w:rPr>
          <w:rtl/>
        </w:rPr>
        <w:t xml:space="preserve"> טאהא (בל"ד):</w:t>
      </w:r>
    </w:p>
    <w:p w14:paraId="389BC0D9" w14:textId="77777777" w:rsidR="00000000" w:rsidRDefault="009432B4">
      <w:pPr>
        <w:pStyle w:val="a"/>
        <w:rPr>
          <w:rFonts w:hint="cs"/>
          <w:rtl/>
        </w:rPr>
      </w:pPr>
    </w:p>
    <w:p w14:paraId="4A422856" w14:textId="77777777" w:rsidR="00000000" w:rsidRDefault="009432B4">
      <w:pPr>
        <w:pStyle w:val="a"/>
        <w:rPr>
          <w:rFonts w:hint="cs"/>
          <w:rtl/>
        </w:rPr>
      </w:pPr>
      <w:r>
        <w:rPr>
          <w:rFonts w:hint="cs"/>
          <w:rtl/>
        </w:rPr>
        <w:t xml:space="preserve">הצבא. </w:t>
      </w:r>
    </w:p>
    <w:p w14:paraId="67124D79" w14:textId="77777777" w:rsidR="00000000" w:rsidRDefault="009432B4">
      <w:pPr>
        <w:pStyle w:val="a"/>
        <w:rPr>
          <w:rFonts w:hint="cs"/>
          <w:rtl/>
        </w:rPr>
      </w:pPr>
    </w:p>
    <w:p w14:paraId="4432F9D1" w14:textId="77777777" w:rsidR="00000000" w:rsidRDefault="009432B4">
      <w:pPr>
        <w:pStyle w:val="SpeakerCon"/>
        <w:rPr>
          <w:rtl/>
        </w:rPr>
      </w:pPr>
      <w:bookmarkStart w:id="333" w:name="FS000000524T09_07_2003_16_15_59C"/>
      <w:bookmarkEnd w:id="333"/>
      <w:r>
        <w:rPr>
          <w:rtl/>
        </w:rPr>
        <w:t>שאול יהלום (מפד"ל):</w:t>
      </w:r>
    </w:p>
    <w:p w14:paraId="72A69F1D" w14:textId="77777777" w:rsidR="00000000" w:rsidRDefault="009432B4">
      <w:pPr>
        <w:pStyle w:val="a"/>
        <w:rPr>
          <w:rtl/>
        </w:rPr>
      </w:pPr>
    </w:p>
    <w:p w14:paraId="7D3313B7" w14:textId="77777777" w:rsidR="00000000" w:rsidRDefault="009432B4">
      <w:pPr>
        <w:pStyle w:val="a"/>
        <w:rPr>
          <w:rFonts w:hint="cs"/>
          <w:rtl/>
        </w:rPr>
      </w:pPr>
      <w:r>
        <w:rPr>
          <w:rFonts w:hint="cs"/>
          <w:rtl/>
        </w:rPr>
        <w:t>מי רוצח? על מה אתה מדבר? מה אתה ממציא? הצבא? הצבא שפועל להגן על כל חלקה טובה. תשמע. כשיש פעולות - במלחמה כמו במלחמה, אבל מלכתחילה לבוא? הצבא שלנו, הטהור, הולך מלכתחילה למקום של אזרחים? על מה אתה מ</w:t>
      </w:r>
      <w:r>
        <w:rPr>
          <w:rFonts w:hint="cs"/>
          <w:rtl/>
        </w:rPr>
        <w:t xml:space="preserve">דבר? </w:t>
      </w:r>
    </w:p>
    <w:p w14:paraId="2B88612C" w14:textId="77777777" w:rsidR="00000000" w:rsidRDefault="009432B4">
      <w:pPr>
        <w:pStyle w:val="a"/>
        <w:rPr>
          <w:rFonts w:hint="cs"/>
          <w:rtl/>
        </w:rPr>
      </w:pPr>
    </w:p>
    <w:p w14:paraId="2A049B0B" w14:textId="77777777" w:rsidR="00000000" w:rsidRDefault="009432B4">
      <w:pPr>
        <w:pStyle w:val="ac"/>
        <w:rPr>
          <w:rtl/>
        </w:rPr>
      </w:pPr>
      <w:r>
        <w:rPr>
          <w:rFonts w:hint="cs"/>
          <w:rtl/>
        </w:rPr>
        <w:t>ו</w:t>
      </w:r>
      <w:r>
        <w:rPr>
          <w:rtl/>
        </w:rPr>
        <w:t>אסל טאהא (בל"ד):</w:t>
      </w:r>
    </w:p>
    <w:p w14:paraId="0DBCC878" w14:textId="77777777" w:rsidR="00000000" w:rsidRDefault="009432B4">
      <w:pPr>
        <w:pStyle w:val="a"/>
        <w:rPr>
          <w:rtl/>
        </w:rPr>
      </w:pPr>
    </w:p>
    <w:p w14:paraId="1E636469" w14:textId="77777777" w:rsidR="00000000" w:rsidRDefault="009432B4">
      <w:pPr>
        <w:pStyle w:val="a"/>
        <w:rPr>
          <w:rFonts w:hint="cs"/>
          <w:rtl/>
        </w:rPr>
      </w:pPr>
      <w:r>
        <w:rPr>
          <w:rFonts w:hint="cs"/>
          <w:rtl/>
        </w:rPr>
        <w:t>- - -</w:t>
      </w:r>
    </w:p>
    <w:p w14:paraId="660FC830" w14:textId="77777777" w:rsidR="00000000" w:rsidRDefault="009432B4">
      <w:pPr>
        <w:pStyle w:val="a"/>
        <w:rPr>
          <w:rFonts w:hint="cs"/>
          <w:rtl/>
        </w:rPr>
      </w:pPr>
    </w:p>
    <w:p w14:paraId="067FD48C" w14:textId="77777777" w:rsidR="00000000" w:rsidRDefault="009432B4">
      <w:pPr>
        <w:pStyle w:val="ad"/>
        <w:rPr>
          <w:rtl/>
        </w:rPr>
      </w:pPr>
      <w:r>
        <w:rPr>
          <w:rtl/>
        </w:rPr>
        <w:t>היו"ר נסים דהן:</w:t>
      </w:r>
    </w:p>
    <w:p w14:paraId="7109C30B" w14:textId="77777777" w:rsidR="00000000" w:rsidRDefault="009432B4">
      <w:pPr>
        <w:pStyle w:val="a"/>
        <w:rPr>
          <w:rtl/>
        </w:rPr>
      </w:pPr>
    </w:p>
    <w:p w14:paraId="1E8C6214" w14:textId="77777777" w:rsidR="00000000" w:rsidRDefault="009432B4">
      <w:pPr>
        <w:pStyle w:val="a"/>
        <w:rPr>
          <w:rFonts w:hint="cs"/>
          <w:rtl/>
        </w:rPr>
      </w:pPr>
      <w:r>
        <w:rPr>
          <w:rFonts w:hint="cs"/>
          <w:rtl/>
        </w:rPr>
        <w:t xml:space="preserve">חברי הכנסת, תנו לו לסיים. נתתי לך להעיר הערת ביניים, אפילו לא הפסקתי אותך, חבר הכנסת ואסל טאהא. הערת אותה עד הסוף. לא להפריע. </w:t>
      </w:r>
    </w:p>
    <w:p w14:paraId="0A9B4E18" w14:textId="77777777" w:rsidR="00000000" w:rsidRDefault="009432B4">
      <w:pPr>
        <w:pStyle w:val="a"/>
        <w:rPr>
          <w:rFonts w:hint="cs"/>
          <w:rtl/>
        </w:rPr>
      </w:pPr>
    </w:p>
    <w:p w14:paraId="030FA45F" w14:textId="77777777" w:rsidR="00000000" w:rsidRDefault="009432B4">
      <w:pPr>
        <w:pStyle w:val="SpeakerCon"/>
        <w:rPr>
          <w:rtl/>
        </w:rPr>
      </w:pPr>
      <w:bookmarkStart w:id="334" w:name="FS000000524T09_07_2003_16_18_03C"/>
      <w:bookmarkEnd w:id="334"/>
      <w:r>
        <w:rPr>
          <w:rtl/>
        </w:rPr>
        <w:t>שאול יהלום (מפד"ל):</w:t>
      </w:r>
    </w:p>
    <w:p w14:paraId="0A218617" w14:textId="77777777" w:rsidR="00000000" w:rsidRDefault="009432B4">
      <w:pPr>
        <w:pStyle w:val="a"/>
        <w:rPr>
          <w:rtl/>
        </w:rPr>
      </w:pPr>
    </w:p>
    <w:p w14:paraId="4321CEF7" w14:textId="77777777" w:rsidR="00000000" w:rsidRDefault="009432B4">
      <w:pPr>
        <w:pStyle w:val="a"/>
        <w:rPr>
          <w:rFonts w:hint="cs"/>
          <w:rtl/>
        </w:rPr>
      </w:pPr>
      <w:r>
        <w:rPr>
          <w:rFonts w:hint="cs"/>
          <w:rtl/>
        </w:rPr>
        <w:t xml:space="preserve">כשהורגים רוצח, אז הרסיסים יכולים, לצערי הרב ולצערנו הרב, </w:t>
      </w:r>
      <w:r>
        <w:rPr>
          <w:rFonts w:hint="cs"/>
          <w:rtl/>
        </w:rPr>
        <w:t>ואנחנו מתנצלים, גם לרדת בסביבה. יכול להיות שהורגים רוצח, אז הטיל לא מצליח, לא מדייק. אבל מלכתחילה, הצבא שלנו, כמו הטרוריסטים האלה, הולך להרוג אזרחים? להרוג ילדים? איך אתם מעזים להגן, איך? הרי המינימום של אנושיות - -  -</w:t>
      </w:r>
    </w:p>
    <w:p w14:paraId="030DA374" w14:textId="77777777" w:rsidR="00000000" w:rsidRDefault="009432B4">
      <w:pPr>
        <w:pStyle w:val="a"/>
        <w:rPr>
          <w:rFonts w:hint="cs"/>
          <w:rtl/>
        </w:rPr>
      </w:pPr>
    </w:p>
    <w:p w14:paraId="3D445981" w14:textId="77777777" w:rsidR="00000000" w:rsidRDefault="009432B4">
      <w:pPr>
        <w:pStyle w:val="ac"/>
        <w:rPr>
          <w:rtl/>
        </w:rPr>
      </w:pPr>
      <w:r>
        <w:rPr>
          <w:rFonts w:hint="eastAsia"/>
          <w:rtl/>
        </w:rPr>
        <w:t>ואסל</w:t>
      </w:r>
      <w:r>
        <w:rPr>
          <w:rtl/>
        </w:rPr>
        <w:t xml:space="preserve"> טאהא (בל"ד):</w:t>
      </w:r>
    </w:p>
    <w:p w14:paraId="022A84D5" w14:textId="77777777" w:rsidR="00000000" w:rsidRDefault="009432B4">
      <w:pPr>
        <w:pStyle w:val="a"/>
        <w:rPr>
          <w:rFonts w:hint="cs"/>
          <w:rtl/>
        </w:rPr>
      </w:pPr>
    </w:p>
    <w:p w14:paraId="34369720" w14:textId="77777777" w:rsidR="00000000" w:rsidRDefault="009432B4">
      <w:pPr>
        <w:pStyle w:val="a"/>
        <w:rPr>
          <w:rFonts w:hint="cs"/>
          <w:rtl/>
        </w:rPr>
      </w:pPr>
      <w:r>
        <w:rPr>
          <w:rFonts w:hint="cs"/>
          <w:rtl/>
        </w:rPr>
        <w:t>- - -</w:t>
      </w:r>
    </w:p>
    <w:p w14:paraId="2D5085DD" w14:textId="77777777" w:rsidR="00000000" w:rsidRDefault="009432B4">
      <w:pPr>
        <w:pStyle w:val="a"/>
        <w:rPr>
          <w:rFonts w:hint="cs"/>
          <w:rtl/>
        </w:rPr>
      </w:pPr>
    </w:p>
    <w:p w14:paraId="052C3499" w14:textId="77777777" w:rsidR="00000000" w:rsidRDefault="009432B4">
      <w:pPr>
        <w:pStyle w:val="SpeakerCon"/>
        <w:rPr>
          <w:rtl/>
        </w:rPr>
      </w:pPr>
      <w:bookmarkStart w:id="335" w:name="FS000000524T09_07_2003_16_20_15C"/>
      <w:bookmarkEnd w:id="335"/>
      <w:r>
        <w:rPr>
          <w:rtl/>
        </w:rPr>
        <w:t>שאול יהלום</w:t>
      </w:r>
      <w:r>
        <w:rPr>
          <w:rtl/>
        </w:rPr>
        <w:t xml:space="preserve"> (מפד"ל):</w:t>
      </w:r>
    </w:p>
    <w:p w14:paraId="0BEA85BC" w14:textId="77777777" w:rsidR="00000000" w:rsidRDefault="009432B4">
      <w:pPr>
        <w:pStyle w:val="a"/>
        <w:rPr>
          <w:rtl/>
        </w:rPr>
      </w:pPr>
    </w:p>
    <w:p w14:paraId="3F1940F5" w14:textId="77777777" w:rsidR="00000000" w:rsidRDefault="009432B4">
      <w:pPr>
        <w:pStyle w:val="a"/>
        <w:rPr>
          <w:rFonts w:hint="cs"/>
          <w:rtl/>
        </w:rPr>
      </w:pPr>
      <w:r>
        <w:rPr>
          <w:rFonts w:hint="cs"/>
          <w:rtl/>
        </w:rPr>
        <w:t xml:space="preserve">אתם מבזים את הערבים, את האסלאם אתם מבזים. אתם מגינים על רוצחי ילדים בריש גלי, בכנסת? </w:t>
      </w:r>
    </w:p>
    <w:p w14:paraId="46DDD1AB" w14:textId="77777777" w:rsidR="00000000" w:rsidRDefault="009432B4">
      <w:pPr>
        <w:pStyle w:val="a"/>
        <w:rPr>
          <w:rFonts w:hint="cs"/>
          <w:rtl/>
        </w:rPr>
      </w:pPr>
    </w:p>
    <w:p w14:paraId="46C15EB8" w14:textId="77777777" w:rsidR="00000000" w:rsidRDefault="009432B4">
      <w:pPr>
        <w:pStyle w:val="ac"/>
        <w:rPr>
          <w:rtl/>
        </w:rPr>
      </w:pPr>
      <w:r>
        <w:rPr>
          <w:rFonts w:hint="eastAsia"/>
          <w:rtl/>
        </w:rPr>
        <w:t>עבד</w:t>
      </w:r>
      <w:r>
        <w:rPr>
          <w:rtl/>
        </w:rPr>
        <w:t>-אלמאלכ דהאמשה (רע"ם):</w:t>
      </w:r>
    </w:p>
    <w:p w14:paraId="035B8B45" w14:textId="77777777" w:rsidR="00000000" w:rsidRDefault="009432B4">
      <w:pPr>
        <w:pStyle w:val="a"/>
        <w:rPr>
          <w:rFonts w:hint="cs"/>
          <w:rtl/>
        </w:rPr>
      </w:pPr>
    </w:p>
    <w:p w14:paraId="69FA820C" w14:textId="77777777" w:rsidR="00000000" w:rsidRDefault="009432B4">
      <w:pPr>
        <w:pStyle w:val="a"/>
        <w:rPr>
          <w:rFonts w:hint="cs"/>
          <w:rtl/>
        </w:rPr>
      </w:pPr>
      <w:r>
        <w:rPr>
          <w:rFonts w:hint="cs"/>
          <w:rtl/>
        </w:rPr>
        <w:t>- - -</w:t>
      </w:r>
    </w:p>
    <w:p w14:paraId="4A5BF81A" w14:textId="77777777" w:rsidR="00000000" w:rsidRDefault="009432B4">
      <w:pPr>
        <w:pStyle w:val="a"/>
        <w:rPr>
          <w:rFonts w:hint="cs"/>
          <w:rtl/>
        </w:rPr>
      </w:pPr>
    </w:p>
    <w:p w14:paraId="4549CCF2" w14:textId="77777777" w:rsidR="00000000" w:rsidRDefault="009432B4">
      <w:pPr>
        <w:pStyle w:val="ad"/>
        <w:rPr>
          <w:rtl/>
        </w:rPr>
      </w:pPr>
      <w:r>
        <w:rPr>
          <w:rtl/>
        </w:rPr>
        <w:t>היו"ר נסים דהן:</w:t>
      </w:r>
    </w:p>
    <w:p w14:paraId="3B482F0A" w14:textId="77777777" w:rsidR="00000000" w:rsidRDefault="009432B4">
      <w:pPr>
        <w:pStyle w:val="a"/>
        <w:rPr>
          <w:rtl/>
        </w:rPr>
      </w:pPr>
    </w:p>
    <w:p w14:paraId="5B416547" w14:textId="77777777" w:rsidR="00000000" w:rsidRDefault="009432B4">
      <w:pPr>
        <w:pStyle w:val="a"/>
        <w:rPr>
          <w:rFonts w:hint="cs"/>
          <w:rtl/>
        </w:rPr>
      </w:pPr>
      <w:r>
        <w:rPr>
          <w:rFonts w:hint="cs"/>
          <w:rtl/>
        </w:rPr>
        <w:t xml:space="preserve">חבר הכנסת דהאמשה, אתה מקיים כאן כל הישיבות דיאלוג עם הנואמים. אי-אפשר ככה. </w:t>
      </w:r>
    </w:p>
    <w:p w14:paraId="76D73C0B" w14:textId="77777777" w:rsidR="00000000" w:rsidRDefault="009432B4">
      <w:pPr>
        <w:pStyle w:val="a"/>
        <w:rPr>
          <w:rFonts w:hint="cs"/>
          <w:rtl/>
        </w:rPr>
      </w:pPr>
    </w:p>
    <w:p w14:paraId="3A275760" w14:textId="77777777" w:rsidR="00000000" w:rsidRDefault="009432B4">
      <w:pPr>
        <w:pStyle w:val="ac"/>
        <w:rPr>
          <w:rtl/>
        </w:rPr>
      </w:pPr>
      <w:r>
        <w:rPr>
          <w:rFonts w:hint="eastAsia"/>
          <w:rtl/>
        </w:rPr>
        <w:t>עבד</w:t>
      </w:r>
      <w:r>
        <w:rPr>
          <w:rtl/>
        </w:rPr>
        <w:t>-אלמאלכ דהאמשה (רע"ם):</w:t>
      </w:r>
    </w:p>
    <w:p w14:paraId="124FCE93" w14:textId="77777777" w:rsidR="00000000" w:rsidRDefault="009432B4">
      <w:pPr>
        <w:pStyle w:val="a"/>
        <w:rPr>
          <w:rFonts w:hint="cs"/>
          <w:rtl/>
        </w:rPr>
      </w:pPr>
    </w:p>
    <w:p w14:paraId="1AB4A8EF" w14:textId="77777777" w:rsidR="00000000" w:rsidRDefault="009432B4">
      <w:pPr>
        <w:pStyle w:val="a"/>
        <w:rPr>
          <w:rFonts w:hint="cs"/>
          <w:rtl/>
        </w:rPr>
      </w:pPr>
      <w:r>
        <w:rPr>
          <w:rFonts w:hint="cs"/>
          <w:rtl/>
        </w:rPr>
        <w:t>אול</w:t>
      </w:r>
      <w:r>
        <w:rPr>
          <w:rFonts w:hint="cs"/>
          <w:rtl/>
        </w:rPr>
        <w:t xml:space="preserve">י אדוני יעיר גם לנואם? </w:t>
      </w:r>
    </w:p>
    <w:p w14:paraId="1FC18FE6" w14:textId="77777777" w:rsidR="00000000" w:rsidRDefault="009432B4">
      <w:pPr>
        <w:pStyle w:val="a"/>
        <w:rPr>
          <w:rFonts w:hint="cs"/>
          <w:rtl/>
        </w:rPr>
      </w:pPr>
    </w:p>
    <w:p w14:paraId="5FBA316F" w14:textId="77777777" w:rsidR="00000000" w:rsidRDefault="009432B4">
      <w:pPr>
        <w:pStyle w:val="ad"/>
        <w:rPr>
          <w:rtl/>
        </w:rPr>
      </w:pPr>
      <w:r>
        <w:rPr>
          <w:rtl/>
        </w:rPr>
        <w:t>היו"ר נסים דהן:</w:t>
      </w:r>
    </w:p>
    <w:p w14:paraId="05076916" w14:textId="77777777" w:rsidR="00000000" w:rsidRDefault="009432B4">
      <w:pPr>
        <w:pStyle w:val="a"/>
        <w:rPr>
          <w:rtl/>
        </w:rPr>
      </w:pPr>
    </w:p>
    <w:p w14:paraId="08572AD7" w14:textId="77777777" w:rsidR="00000000" w:rsidRDefault="009432B4">
      <w:pPr>
        <w:pStyle w:val="a"/>
        <w:rPr>
          <w:rFonts w:hint="cs"/>
          <w:rtl/>
        </w:rPr>
      </w:pPr>
      <w:r>
        <w:rPr>
          <w:rFonts w:hint="cs"/>
          <w:rtl/>
        </w:rPr>
        <w:t xml:space="preserve">אדוני, הנואם תפקידו לנאום, אתה - תפקידך לשמוע. נתתי לך אפשרות להעיר הערת ביניים, אבל אתה נואם פה נאום מהמקום, עם כל הכבוד. </w:t>
      </w:r>
    </w:p>
    <w:p w14:paraId="13133647" w14:textId="77777777" w:rsidR="00000000" w:rsidRDefault="009432B4">
      <w:pPr>
        <w:pStyle w:val="a"/>
        <w:rPr>
          <w:rFonts w:hint="cs"/>
          <w:rtl/>
        </w:rPr>
      </w:pPr>
    </w:p>
    <w:p w14:paraId="6315EFCC" w14:textId="77777777" w:rsidR="00000000" w:rsidRDefault="009432B4">
      <w:pPr>
        <w:pStyle w:val="SpeakerCon"/>
        <w:rPr>
          <w:rtl/>
        </w:rPr>
      </w:pPr>
      <w:bookmarkStart w:id="336" w:name="FS000000524T09_07_2003_16_22_01C"/>
      <w:bookmarkEnd w:id="336"/>
      <w:r>
        <w:rPr>
          <w:rtl/>
        </w:rPr>
        <w:t>שאול יהלום (מפד"ל):</w:t>
      </w:r>
    </w:p>
    <w:p w14:paraId="5B9D532D" w14:textId="77777777" w:rsidR="00000000" w:rsidRDefault="009432B4">
      <w:pPr>
        <w:pStyle w:val="a"/>
        <w:rPr>
          <w:rtl/>
        </w:rPr>
      </w:pPr>
    </w:p>
    <w:p w14:paraId="3D8CDF08" w14:textId="77777777" w:rsidR="00000000" w:rsidRDefault="009432B4">
      <w:pPr>
        <w:pStyle w:val="a"/>
        <w:rPr>
          <w:rFonts w:hint="cs"/>
          <w:rtl/>
        </w:rPr>
      </w:pPr>
      <w:r>
        <w:rPr>
          <w:rFonts w:hint="cs"/>
          <w:rtl/>
        </w:rPr>
        <w:t>אתמול הובאה למנוחות הרוגת המלכות מזל עפרי. נכנס אדם לבית. אין שם חיי</w:t>
      </w:r>
      <w:r>
        <w:rPr>
          <w:rFonts w:hint="cs"/>
          <w:rtl/>
        </w:rPr>
        <w:t xml:space="preserve">ל, אין שם צבא, אין שם טנק, אין שם ג'יפ. יש סבתא, בת 65. הוא נהרג, אבל תאר לך שהוא היה הורג עם רובה. אז מה? אותו אדם צריך להשתחרר אם מחר יהיה שלום? </w:t>
      </w:r>
    </w:p>
    <w:p w14:paraId="60550F25" w14:textId="77777777" w:rsidR="00000000" w:rsidRDefault="009432B4">
      <w:pPr>
        <w:pStyle w:val="a"/>
        <w:rPr>
          <w:rFonts w:hint="cs"/>
          <w:rtl/>
        </w:rPr>
      </w:pPr>
    </w:p>
    <w:p w14:paraId="3A32E518" w14:textId="77777777" w:rsidR="00000000" w:rsidRDefault="009432B4">
      <w:pPr>
        <w:pStyle w:val="a"/>
        <w:rPr>
          <w:rFonts w:hint="cs"/>
          <w:rtl/>
        </w:rPr>
      </w:pPr>
      <w:r>
        <w:rPr>
          <w:rFonts w:hint="cs"/>
          <w:rtl/>
        </w:rPr>
        <w:t>נניח שיש אצלנו אדם שרצח מישהו ועברו עשר שנים מאז הרצח. סולחים לו? מה העניין הזה? לכן, צריך להבין שאסור, בגל</w:t>
      </w:r>
      <w:r>
        <w:rPr>
          <w:rFonts w:hint="cs"/>
          <w:rtl/>
        </w:rPr>
        <w:t>ל תהליכים מדיניים, להרוס אושיות צדק ומשפט.</w:t>
      </w:r>
    </w:p>
    <w:p w14:paraId="4D8B9DB6" w14:textId="77777777" w:rsidR="00000000" w:rsidRDefault="009432B4">
      <w:pPr>
        <w:pStyle w:val="a"/>
        <w:rPr>
          <w:rFonts w:hint="cs"/>
          <w:rtl/>
        </w:rPr>
      </w:pPr>
    </w:p>
    <w:p w14:paraId="002E40B6" w14:textId="77777777" w:rsidR="00000000" w:rsidRDefault="009432B4">
      <w:pPr>
        <w:pStyle w:val="ad"/>
        <w:rPr>
          <w:rtl/>
        </w:rPr>
      </w:pPr>
      <w:r>
        <w:rPr>
          <w:rtl/>
        </w:rPr>
        <w:t>היו"ר נסים דהן:</w:t>
      </w:r>
    </w:p>
    <w:p w14:paraId="097547AF" w14:textId="77777777" w:rsidR="00000000" w:rsidRDefault="009432B4">
      <w:pPr>
        <w:pStyle w:val="a"/>
        <w:rPr>
          <w:rtl/>
        </w:rPr>
      </w:pPr>
    </w:p>
    <w:p w14:paraId="734BB593" w14:textId="77777777" w:rsidR="00000000" w:rsidRDefault="009432B4">
      <w:pPr>
        <w:pStyle w:val="a"/>
        <w:rPr>
          <w:rFonts w:hint="cs"/>
          <w:rtl/>
        </w:rPr>
      </w:pPr>
      <w:r>
        <w:rPr>
          <w:rFonts w:hint="cs"/>
          <w:rtl/>
        </w:rPr>
        <w:t>נא לסיים.</w:t>
      </w:r>
    </w:p>
    <w:p w14:paraId="3A81CF0A" w14:textId="77777777" w:rsidR="00000000" w:rsidRDefault="009432B4">
      <w:pPr>
        <w:pStyle w:val="a"/>
        <w:rPr>
          <w:rFonts w:hint="cs"/>
          <w:rtl/>
        </w:rPr>
      </w:pPr>
    </w:p>
    <w:p w14:paraId="20F08CEC" w14:textId="77777777" w:rsidR="00000000" w:rsidRDefault="009432B4">
      <w:pPr>
        <w:pStyle w:val="SpeakerCon"/>
        <w:rPr>
          <w:rtl/>
        </w:rPr>
      </w:pPr>
      <w:bookmarkStart w:id="337" w:name="FS000000524T09_07_2003_15_23_38C"/>
      <w:bookmarkEnd w:id="337"/>
      <w:r>
        <w:rPr>
          <w:rtl/>
        </w:rPr>
        <w:t>שאול יהלום (מפד"ל):</w:t>
      </w:r>
    </w:p>
    <w:p w14:paraId="475B0EDA" w14:textId="77777777" w:rsidR="00000000" w:rsidRDefault="009432B4">
      <w:pPr>
        <w:pStyle w:val="a"/>
        <w:rPr>
          <w:rFonts w:hint="cs"/>
          <w:rtl/>
        </w:rPr>
      </w:pPr>
    </w:p>
    <w:p w14:paraId="0B55A83A" w14:textId="77777777" w:rsidR="00000000" w:rsidRDefault="009432B4">
      <w:pPr>
        <w:pStyle w:val="a"/>
        <w:rPr>
          <w:rFonts w:hint="cs"/>
          <w:rtl/>
        </w:rPr>
      </w:pPr>
      <w:r>
        <w:rPr>
          <w:rFonts w:hint="cs"/>
          <w:rtl/>
        </w:rPr>
        <w:t>עוד לא התחלתי. מה אעשה? תן לי קצת זמן פציעות.</w:t>
      </w:r>
    </w:p>
    <w:p w14:paraId="7023632D" w14:textId="77777777" w:rsidR="00000000" w:rsidRDefault="009432B4">
      <w:pPr>
        <w:pStyle w:val="Speaker"/>
        <w:rPr>
          <w:rFonts w:hint="cs"/>
          <w:rtl/>
        </w:rPr>
      </w:pPr>
      <w:bookmarkStart w:id="338" w:name="FS000000524T09_07_2003_15_23_36"/>
      <w:bookmarkEnd w:id="338"/>
    </w:p>
    <w:p w14:paraId="18A0B8B3" w14:textId="77777777" w:rsidR="00000000" w:rsidRDefault="009432B4">
      <w:pPr>
        <w:pStyle w:val="ad"/>
        <w:rPr>
          <w:rtl/>
        </w:rPr>
      </w:pPr>
      <w:r>
        <w:rPr>
          <w:rtl/>
        </w:rPr>
        <w:t>היו"ר נסים דהן:</w:t>
      </w:r>
    </w:p>
    <w:p w14:paraId="68DA6E89" w14:textId="77777777" w:rsidR="00000000" w:rsidRDefault="009432B4">
      <w:pPr>
        <w:pStyle w:val="a"/>
        <w:rPr>
          <w:rtl/>
        </w:rPr>
      </w:pPr>
    </w:p>
    <w:p w14:paraId="1ECF70DD" w14:textId="77777777" w:rsidR="00000000" w:rsidRDefault="009432B4">
      <w:pPr>
        <w:pStyle w:val="a"/>
        <w:rPr>
          <w:rFonts w:hint="cs"/>
          <w:rtl/>
        </w:rPr>
      </w:pPr>
      <w:r>
        <w:rPr>
          <w:rFonts w:hint="cs"/>
          <w:rtl/>
        </w:rPr>
        <w:t>זמן פציעות - משפטים אחרונים, בבקשה.</w:t>
      </w:r>
    </w:p>
    <w:p w14:paraId="172981C4" w14:textId="77777777" w:rsidR="00000000" w:rsidRDefault="009432B4">
      <w:pPr>
        <w:pStyle w:val="a"/>
        <w:rPr>
          <w:rFonts w:hint="cs"/>
          <w:rtl/>
        </w:rPr>
      </w:pPr>
    </w:p>
    <w:p w14:paraId="2E63E783" w14:textId="77777777" w:rsidR="00000000" w:rsidRDefault="009432B4">
      <w:pPr>
        <w:pStyle w:val="SpeakerCon"/>
        <w:rPr>
          <w:rtl/>
        </w:rPr>
      </w:pPr>
      <w:bookmarkStart w:id="339" w:name="FS000000524T09_07_2003_15_23_45C"/>
      <w:bookmarkEnd w:id="339"/>
      <w:r>
        <w:rPr>
          <w:rtl/>
        </w:rPr>
        <w:t>שאול יהלום (מפד"ל):</w:t>
      </w:r>
    </w:p>
    <w:p w14:paraId="49B565FB" w14:textId="77777777" w:rsidR="00000000" w:rsidRDefault="009432B4">
      <w:pPr>
        <w:pStyle w:val="a"/>
        <w:rPr>
          <w:rFonts w:hint="cs"/>
          <w:rtl/>
        </w:rPr>
      </w:pPr>
    </w:p>
    <w:p w14:paraId="4F161C68" w14:textId="77777777" w:rsidR="00000000" w:rsidRDefault="009432B4">
      <w:pPr>
        <w:pStyle w:val="a"/>
        <w:rPr>
          <w:rFonts w:hint="cs"/>
          <w:rtl/>
        </w:rPr>
      </w:pPr>
      <w:r>
        <w:rPr>
          <w:rFonts w:hint="cs"/>
          <w:rtl/>
        </w:rPr>
        <w:t>היום מתפרסם ששגריר ארצות-הברית אומר כך: א</w:t>
      </w:r>
      <w:r>
        <w:rPr>
          <w:rFonts w:hint="cs"/>
          <w:rtl/>
        </w:rPr>
        <w:t>בו-מאזן - אדם חלש; לא מסוגל להוביל תהליכים. אבו-מאזן עצמו, מה הוא עשה אתמול? שלח מכתב וביקש הנחיות ורשות מערפאת. כלומר, אותו ערפאת, שכולנו כבר הסכמנו שהוא גדול, לא הרוצחים, הרמאים, שעובד עלינו. חשבו על אבו-מאזן. אבו-מאזן אדם חלש. אבו-מאזן מבקש רשות מערפאת.</w:t>
      </w:r>
      <w:r>
        <w:rPr>
          <w:rFonts w:hint="cs"/>
          <w:rtl/>
        </w:rPr>
        <w:t xml:space="preserve"> על זה אנחנו נשחרר טרוריסטים?</w:t>
      </w:r>
    </w:p>
    <w:p w14:paraId="1E4CB3E6" w14:textId="77777777" w:rsidR="00000000" w:rsidRDefault="009432B4">
      <w:pPr>
        <w:pStyle w:val="a"/>
        <w:rPr>
          <w:rFonts w:hint="cs"/>
          <w:rtl/>
        </w:rPr>
      </w:pPr>
    </w:p>
    <w:p w14:paraId="7F9E4A87" w14:textId="77777777" w:rsidR="00000000" w:rsidRDefault="009432B4">
      <w:pPr>
        <w:pStyle w:val="a"/>
        <w:rPr>
          <w:rFonts w:hint="cs"/>
          <w:rtl/>
        </w:rPr>
      </w:pPr>
      <w:r>
        <w:rPr>
          <w:rFonts w:hint="cs"/>
          <w:rtl/>
        </w:rPr>
        <w:t>אדוני היושב-ראש, הרבה יש לי לומר, ואני מסיים.</w:t>
      </w:r>
    </w:p>
    <w:p w14:paraId="769E2449" w14:textId="77777777" w:rsidR="00000000" w:rsidRDefault="009432B4">
      <w:pPr>
        <w:pStyle w:val="a"/>
        <w:rPr>
          <w:rFonts w:hint="cs"/>
          <w:rtl/>
        </w:rPr>
      </w:pPr>
    </w:p>
    <w:p w14:paraId="2BE2FF7A" w14:textId="77777777" w:rsidR="00000000" w:rsidRDefault="009432B4">
      <w:pPr>
        <w:pStyle w:val="a"/>
        <w:rPr>
          <w:rFonts w:hint="cs"/>
          <w:rtl/>
        </w:rPr>
      </w:pPr>
      <w:r>
        <w:rPr>
          <w:rFonts w:hint="cs"/>
          <w:rtl/>
        </w:rPr>
        <w:t>בהזדמנות זו אני רוצה גם לאחל לאדוני היושב-ראש ברכת מזל טוב לשמחה של בנו. שירבו רק שמחות בביתו.</w:t>
      </w:r>
    </w:p>
    <w:p w14:paraId="3E6FC802" w14:textId="77777777" w:rsidR="00000000" w:rsidRDefault="009432B4">
      <w:pPr>
        <w:pStyle w:val="a"/>
        <w:rPr>
          <w:rFonts w:hint="cs"/>
          <w:rtl/>
        </w:rPr>
      </w:pPr>
    </w:p>
    <w:p w14:paraId="6158C2A6" w14:textId="77777777" w:rsidR="00000000" w:rsidRDefault="009432B4">
      <w:pPr>
        <w:pStyle w:val="ad"/>
        <w:rPr>
          <w:rtl/>
        </w:rPr>
      </w:pPr>
      <w:r>
        <w:rPr>
          <w:rtl/>
        </w:rPr>
        <w:t>היו"ר נסים דהן:</w:t>
      </w:r>
    </w:p>
    <w:p w14:paraId="253056EA" w14:textId="77777777" w:rsidR="00000000" w:rsidRDefault="009432B4">
      <w:pPr>
        <w:pStyle w:val="a"/>
        <w:rPr>
          <w:rtl/>
        </w:rPr>
      </w:pPr>
    </w:p>
    <w:p w14:paraId="4A83051B" w14:textId="77777777" w:rsidR="00000000" w:rsidRDefault="009432B4">
      <w:pPr>
        <w:pStyle w:val="a"/>
        <w:rPr>
          <w:rFonts w:hint="cs"/>
          <w:rtl/>
        </w:rPr>
      </w:pPr>
      <w:r>
        <w:rPr>
          <w:rFonts w:hint="cs"/>
          <w:rtl/>
        </w:rPr>
        <w:t>תודה. בהזדמנות זו - כל חברי הכנסת מוזמנים. קיבלו הזמנות אישיות.</w:t>
      </w:r>
    </w:p>
    <w:p w14:paraId="1F67BC32" w14:textId="77777777" w:rsidR="00000000" w:rsidRDefault="009432B4">
      <w:pPr>
        <w:pStyle w:val="a"/>
        <w:rPr>
          <w:rFonts w:hint="cs"/>
          <w:rtl/>
        </w:rPr>
      </w:pPr>
    </w:p>
    <w:p w14:paraId="69AB8667" w14:textId="77777777" w:rsidR="00000000" w:rsidRDefault="009432B4">
      <w:pPr>
        <w:pStyle w:val="SpeakerCon"/>
        <w:rPr>
          <w:rtl/>
        </w:rPr>
      </w:pPr>
      <w:bookmarkStart w:id="340" w:name="FS000000524T09_07_2003_15_27_00C"/>
      <w:bookmarkEnd w:id="340"/>
      <w:r>
        <w:rPr>
          <w:rtl/>
        </w:rPr>
        <w:t>שאול יהלום (מפד"ל):</w:t>
      </w:r>
    </w:p>
    <w:p w14:paraId="74501F1E" w14:textId="77777777" w:rsidR="00000000" w:rsidRDefault="009432B4">
      <w:pPr>
        <w:pStyle w:val="a"/>
        <w:rPr>
          <w:rtl/>
        </w:rPr>
      </w:pPr>
    </w:p>
    <w:p w14:paraId="40C6ABD9" w14:textId="77777777" w:rsidR="00000000" w:rsidRDefault="009432B4">
      <w:pPr>
        <w:pStyle w:val="a"/>
        <w:rPr>
          <w:rFonts w:hint="cs"/>
          <w:rtl/>
        </w:rPr>
      </w:pPr>
      <w:r>
        <w:rPr>
          <w:rFonts w:hint="cs"/>
          <w:rtl/>
        </w:rPr>
        <w:t>אני מסיים ואומר כך: אסור לנו בשעה קשה כזאת, כשברור לנו שתשתיות הטרור נשארו וכשברור לנו שאבו-מאזן לא מבצע - - -</w:t>
      </w:r>
    </w:p>
    <w:p w14:paraId="20BB77AE" w14:textId="77777777" w:rsidR="00000000" w:rsidRDefault="009432B4">
      <w:pPr>
        <w:pStyle w:val="a"/>
        <w:rPr>
          <w:rFonts w:hint="cs"/>
          <w:rtl/>
        </w:rPr>
      </w:pPr>
    </w:p>
    <w:p w14:paraId="52EB0B80" w14:textId="77777777" w:rsidR="00000000" w:rsidRDefault="009432B4">
      <w:pPr>
        <w:pStyle w:val="ad"/>
        <w:rPr>
          <w:rtl/>
        </w:rPr>
      </w:pPr>
      <w:r>
        <w:rPr>
          <w:rtl/>
        </w:rPr>
        <w:t>היו"ר נסים דהן:</w:t>
      </w:r>
    </w:p>
    <w:p w14:paraId="1E251DAC" w14:textId="77777777" w:rsidR="00000000" w:rsidRDefault="009432B4">
      <w:pPr>
        <w:pStyle w:val="a"/>
        <w:rPr>
          <w:rFonts w:hint="cs"/>
          <w:rtl/>
        </w:rPr>
      </w:pPr>
    </w:p>
    <w:p w14:paraId="10EFFFBE" w14:textId="77777777" w:rsidR="00000000" w:rsidRDefault="009432B4">
      <w:pPr>
        <w:pStyle w:val="a"/>
        <w:rPr>
          <w:rFonts w:hint="cs"/>
          <w:rtl/>
        </w:rPr>
      </w:pPr>
      <w:r>
        <w:rPr>
          <w:rFonts w:hint="cs"/>
          <w:rtl/>
        </w:rPr>
        <w:t>אחרי שהוא נותן ליושב-ראש, הוא ממשיך לדבר.</w:t>
      </w:r>
    </w:p>
    <w:p w14:paraId="6232CE99" w14:textId="77777777" w:rsidR="00000000" w:rsidRDefault="009432B4">
      <w:pPr>
        <w:pStyle w:val="a"/>
        <w:rPr>
          <w:rFonts w:hint="cs"/>
          <w:rtl/>
        </w:rPr>
      </w:pPr>
    </w:p>
    <w:p w14:paraId="522CB4B9" w14:textId="77777777" w:rsidR="00000000" w:rsidRDefault="009432B4">
      <w:pPr>
        <w:pStyle w:val="SpeakerCon"/>
        <w:rPr>
          <w:rtl/>
        </w:rPr>
      </w:pPr>
      <w:bookmarkStart w:id="341" w:name="FS000000524T09_07_2003_15_27_03C"/>
      <w:bookmarkEnd w:id="341"/>
      <w:r>
        <w:rPr>
          <w:rtl/>
        </w:rPr>
        <w:t>שאול יהלום (מפד"ל):</w:t>
      </w:r>
    </w:p>
    <w:p w14:paraId="181E01B0" w14:textId="77777777" w:rsidR="00000000" w:rsidRDefault="009432B4">
      <w:pPr>
        <w:pStyle w:val="a"/>
        <w:rPr>
          <w:rtl/>
        </w:rPr>
      </w:pPr>
    </w:p>
    <w:p w14:paraId="523386AB" w14:textId="77777777" w:rsidR="00000000" w:rsidRDefault="009432B4">
      <w:pPr>
        <w:pStyle w:val="a"/>
        <w:rPr>
          <w:rFonts w:hint="cs"/>
          <w:rtl/>
        </w:rPr>
      </w:pPr>
      <w:r>
        <w:rPr>
          <w:rFonts w:hint="cs"/>
          <w:rtl/>
        </w:rPr>
        <w:t>- - - אסור לנו בשום אופן לבוא ולקחת אותם ט</w:t>
      </w:r>
      <w:r>
        <w:rPr>
          <w:rFonts w:hint="cs"/>
          <w:rtl/>
        </w:rPr>
        <w:t>רוריסטים רוצחים ולשחרר אותם.</w:t>
      </w:r>
    </w:p>
    <w:p w14:paraId="1DC21DC6" w14:textId="77777777" w:rsidR="00000000" w:rsidRDefault="009432B4">
      <w:pPr>
        <w:pStyle w:val="a"/>
        <w:rPr>
          <w:rFonts w:hint="cs"/>
          <w:rtl/>
        </w:rPr>
      </w:pPr>
    </w:p>
    <w:p w14:paraId="3AFCEBA1" w14:textId="77777777" w:rsidR="00000000" w:rsidRDefault="009432B4">
      <w:pPr>
        <w:pStyle w:val="ad"/>
        <w:rPr>
          <w:rtl/>
        </w:rPr>
      </w:pPr>
      <w:r>
        <w:rPr>
          <w:rtl/>
        </w:rPr>
        <w:t>היו"ר נסים דהן:</w:t>
      </w:r>
    </w:p>
    <w:p w14:paraId="13E849E5" w14:textId="77777777" w:rsidR="00000000" w:rsidRDefault="009432B4">
      <w:pPr>
        <w:pStyle w:val="a"/>
        <w:rPr>
          <w:rtl/>
        </w:rPr>
      </w:pPr>
    </w:p>
    <w:p w14:paraId="516797D4" w14:textId="77777777" w:rsidR="00000000" w:rsidRDefault="009432B4">
      <w:pPr>
        <w:pStyle w:val="a"/>
        <w:rPr>
          <w:rFonts w:hint="cs"/>
          <w:rtl/>
        </w:rPr>
      </w:pPr>
      <w:r>
        <w:rPr>
          <w:rFonts w:hint="cs"/>
          <w:rtl/>
        </w:rPr>
        <w:t>תודה רבה. חבר הכנסת מוחמד ברכה, בבקשה, שלוש דקות לרשות אדוני. אני מקווה שהפעם חבר הכנסת דהאמשה לא יפריע.</w:t>
      </w:r>
    </w:p>
    <w:p w14:paraId="0E387E5B" w14:textId="77777777" w:rsidR="00000000" w:rsidRDefault="009432B4">
      <w:pPr>
        <w:pStyle w:val="a"/>
        <w:rPr>
          <w:rFonts w:hint="cs"/>
          <w:rtl/>
        </w:rPr>
      </w:pPr>
    </w:p>
    <w:p w14:paraId="28541079" w14:textId="77777777" w:rsidR="00000000" w:rsidRDefault="009432B4">
      <w:pPr>
        <w:pStyle w:val="Speaker"/>
        <w:rPr>
          <w:rFonts w:hint="cs"/>
          <w:rtl/>
        </w:rPr>
      </w:pPr>
    </w:p>
    <w:p w14:paraId="3C08BA43" w14:textId="77777777" w:rsidR="00000000" w:rsidRDefault="009432B4">
      <w:pPr>
        <w:pStyle w:val="Speaker"/>
        <w:rPr>
          <w:rtl/>
        </w:rPr>
      </w:pPr>
      <w:bookmarkStart w:id="342" w:name="_Toc45934738"/>
      <w:bookmarkStart w:id="343" w:name="_Toc76385256"/>
      <w:r>
        <w:rPr>
          <w:rFonts w:hint="eastAsia"/>
          <w:rtl/>
        </w:rPr>
        <w:t>מוחמד</w:t>
      </w:r>
      <w:r>
        <w:rPr>
          <w:rtl/>
        </w:rPr>
        <w:t xml:space="preserve"> ברכה (חד"ש-תע"ל):</w:t>
      </w:r>
      <w:bookmarkEnd w:id="342"/>
      <w:bookmarkEnd w:id="343"/>
    </w:p>
    <w:p w14:paraId="35DE810B" w14:textId="77777777" w:rsidR="00000000" w:rsidRDefault="009432B4">
      <w:pPr>
        <w:pStyle w:val="a"/>
        <w:rPr>
          <w:rFonts w:hint="cs"/>
          <w:rtl/>
        </w:rPr>
      </w:pPr>
    </w:p>
    <w:p w14:paraId="340961A2" w14:textId="77777777" w:rsidR="00000000" w:rsidRDefault="009432B4">
      <w:pPr>
        <w:pStyle w:val="a"/>
        <w:rPr>
          <w:rFonts w:hint="cs"/>
          <w:rtl/>
        </w:rPr>
      </w:pPr>
      <w:r>
        <w:rPr>
          <w:rFonts w:hint="cs"/>
          <w:rtl/>
        </w:rPr>
        <w:t>לא יהיו לו הרבה סיבות.</w:t>
      </w:r>
    </w:p>
    <w:p w14:paraId="66F34723" w14:textId="77777777" w:rsidR="00000000" w:rsidRDefault="009432B4">
      <w:pPr>
        <w:pStyle w:val="a"/>
        <w:rPr>
          <w:rFonts w:hint="cs"/>
          <w:rtl/>
        </w:rPr>
      </w:pPr>
    </w:p>
    <w:p w14:paraId="1DFCE7E7" w14:textId="77777777" w:rsidR="00000000" w:rsidRDefault="009432B4">
      <w:pPr>
        <w:pStyle w:val="ac"/>
        <w:rPr>
          <w:rtl/>
        </w:rPr>
      </w:pPr>
      <w:r>
        <w:rPr>
          <w:rFonts w:hint="eastAsia"/>
          <w:rtl/>
        </w:rPr>
        <w:t>עבד</w:t>
      </w:r>
      <w:r>
        <w:rPr>
          <w:rtl/>
        </w:rPr>
        <w:t>-אלמאלכ דהאמשה (רע"ם):</w:t>
      </w:r>
    </w:p>
    <w:p w14:paraId="0A5948C3" w14:textId="77777777" w:rsidR="00000000" w:rsidRDefault="009432B4">
      <w:pPr>
        <w:pStyle w:val="a"/>
        <w:rPr>
          <w:rFonts w:hint="cs"/>
          <w:rtl/>
        </w:rPr>
      </w:pPr>
    </w:p>
    <w:p w14:paraId="1E490B07" w14:textId="77777777" w:rsidR="00000000" w:rsidRDefault="009432B4">
      <w:pPr>
        <w:pStyle w:val="a"/>
        <w:rPr>
          <w:rFonts w:hint="cs"/>
          <w:rtl/>
        </w:rPr>
      </w:pPr>
      <w:r>
        <w:rPr>
          <w:rFonts w:hint="cs"/>
          <w:rtl/>
        </w:rPr>
        <w:t xml:space="preserve">מפריעים לי. אני לא מפריע. </w:t>
      </w:r>
      <w:r>
        <w:rPr>
          <w:rFonts w:hint="cs"/>
          <w:rtl/>
        </w:rPr>
        <w:t>הם מפריעים לי. אני לא הפרעתי.</w:t>
      </w:r>
    </w:p>
    <w:p w14:paraId="7338C922" w14:textId="77777777" w:rsidR="00000000" w:rsidRDefault="009432B4">
      <w:pPr>
        <w:pStyle w:val="a"/>
        <w:rPr>
          <w:rFonts w:hint="cs"/>
          <w:rtl/>
        </w:rPr>
      </w:pPr>
    </w:p>
    <w:p w14:paraId="64890307" w14:textId="77777777" w:rsidR="00000000" w:rsidRDefault="009432B4">
      <w:pPr>
        <w:pStyle w:val="ad"/>
        <w:rPr>
          <w:rtl/>
        </w:rPr>
      </w:pPr>
      <w:r>
        <w:rPr>
          <w:rtl/>
        </w:rPr>
        <w:t>היו"ר נסים דהן:</w:t>
      </w:r>
    </w:p>
    <w:p w14:paraId="7746101C" w14:textId="77777777" w:rsidR="00000000" w:rsidRDefault="009432B4">
      <w:pPr>
        <w:pStyle w:val="a"/>
        <w:rPr>
          <w:rtl/>
        </w:rPr>
      </w:pPr>
    </w:p>
    <w:p w14:paraId="55E509F1" w14:textId="77777777" w:rsidR="00000000" w:rsidRDefault="009432B4">
      <w:pPr>
        <w:pStyle w:val="a"/>
        <w:rPr>
          <w:rFonts w:hint="cs"/>
          <w:rtl/>
        </w:rPr>
      </w:pPr>
      <w:r>
        <w:rPr>
          <w:rFonts w:hint="cs"/>
          <w:rtl/>
        </w:rPr>
        <w:t>מי שנואם מהמקום מפריע. מי שצריך לנאום, נואם מכאן. זהו התקנון.</w:t>
      </w:r>
    </w:p>
    <w:p w14:paraId="4EBB417C" w14:textId="77777777" w:rsidR="00000000" w:rsidRDefault="009432B4">
      <w:pPr>
        <w:pStyle w:val="a"/>
        <w:rPr>
          <w:rFonts w:hint="cs"/>
          <w:rtl/>
        </w:rPr>
      </w:pPr>
    </w:p>
    <w:p w14:paraId="00CC1136" w14:textId="77777777" w:rsidR="00000000" w:rsidRDefault="009432B4">
      <w:pPr>
        <w:pStyle w:val="SpeakerCon"/>
        <w:rPr>
          <w:rtl/>
        </w:rPr>
      </w:pPr>
      <w:bookmarkStart w:id="344" w:name="FS000000540T09_07_2003_15_30_42C"/>
      <w:bookmarkEnd w:id="344"/>
      <w:r>
        <w:rPr>
          <w:rtl/>
        </w:rPr>
        <w:t>מוחמד ברכה (חד"ש-תע"ל):</w:t>
      </w:r>
    </w:p>
    <w:p w14:paraId="2FBCEBF5" w14:textId="77777777" w:rsidR="00000000" w:rsidRDefault="009432B4">
      <w:pPr>
        <w:pStyle w:val="a"/>
        <w:rPr>
          <w:rtl/>
        </w:rPr>
      </w:pPr>
    </w:p>
    <w:p w14:paraId="7DB4D757" w14:textId="77777777" w:rsidR="00000000" w:rsidRDefault="009432B4">
      <w:pPr>
        <w:pStyle w:val="a"/>
        <w:rPr>
          <w:rFonts w:hint="cs"/>
          <w:rtl/>
        </w:rPr>
      </w:pPr>
      <w:r>
        <w:rPr>
          <w:rFonts w:hint="cs"/>
          <w:rtl/>
        </w:rPr>
        <w:t>אדוני היושב-ראש, רבותי חברי הכנסת, ההצעה לשחרור אסירים פלסטינים היא הצעה וצורך מתחייב מהמהלכים שאמורים לפתוח דף חדש והתק</w:t>
      </w:r>
      <w:r>
        <w:rPr>
          <w:rFonts w:hint="cs"/>
          <w:rtl/>
        </w:rPr>
        <w:t>דמות בכיוון של שלום. הרי מה שקורה בשטחים הכבושים הוא לא רק הרס תשתיות אזרחיות, כלכליות ושלטוניות; הוא גם הרס של אמון שלם ביכולת להתקדם לכיוון של שלום. על כן, הנושא של ה"הודנה", של הפסקת האש ושל המחויבות של כל הפלגים הפלסטיניים, ומהצד השני המחויבות של ישראל</w:t>
      </w:r>
      <w:r>
        <w:rPr>
          <w:rFonts w:hint="cs"/>
          <w:rtl/>
        </w:rPr>
        <w:t xml:space="preserve"> להפסיק עם החיסולים ולשחרר אסירים, אלה דברים שאף אחד לא עושה בהם טובה לאף אחד, אלא ניסיון לשקם את מערכת ההידברות בין שני העמים.</w:t>
      </w:r>
    </w:p>
    <w:p w14:paraId="1DB618EF" w14:textId="77777777" w:rsidR="00000000" w:rsidRDefault="009432B4">
      <w:pPr>
        <w:pStyle w:val="a"/>
        <w:rPr>
          <w:rFonts w:hint="cs"/>
          <w:rtl/>
        </w:rPr>
      </w:pPr>
    </w:p>
    <w:p w14:paraId="6DE74F7B" w14:textId="77777777" w:rsidR="00000000" w:rsidRDefault="009432B4">
      <w:pPr>
        <w:pStyle w:val="a"/>
        <w:rPr>
          <w:rFonts w:hint="cs"/>
          <w:rtl/>
        </w:rPr>
      </w:pPr>
      <w:r>
        <w:rPr>
          <w:rFonts w:hint="cs"/>
          <w:rtl/>
        </w:rPr>
        <w:t xml:space="preserve">ללכת לדבר על דם על הידיים - אני חושב שזה נושא שצריך לדבר עליו ביושר. אני לא יכול לתאר לי שדעתו של אדם כלשהו יכולה לסבול רצח של </w:t>
      </w:r>
      <w:r>
        <w:rPr>
          <w:rFonts w:hint="cs"/>
          <w:rtl/>
        </w:rPr>
        <w:t>אשה בת 65, סבתא, שלשום למשל. אני לא יכול לסבול רצח ילדה בכביש 6, שהיה לפני כמה שבועות. אף אחד לא יכול לתת שום צידוק לעניין הזה. אבל, לצייר את הכיבוש ומערכות הדיכוי שלו כמין אשה תמימה, זה פגיעה באינטליגנציה, אבל כנראה זו בעיקר פגיעה בחיי אדם.</w:t>
      </w:r>
    </w:p>
    <w:p w14:paraId="5DE10689" w14:textId="77777777" w:rsidR="00000000" w:rsidRDefault="009432B4">
      <w:pPr>
        <w:pStyle w:val="a"/>
        <w:rPr>
          <w:rFonts w:hint="cs"/>
          <w:rtl/>
        </w:rPr>
      </w:pPr>
    </w:p>
    <w:p w14:paraId="1CC4A27E" w14:textId="77777777" w:rsidR="00000000" w:rsidRDefault="009432B4">
      <w:pPr>
        <w:pStyle w:val="a"/>
        <w:rPr>
          <w:rFonts w:hint="cs"/>
          <w:rtl/>
        </w:rPr>
      </w:pPr>
      <w:r>
        <w:rPr>
          <w:rFonts w:hint="cs"/>
          <w:rtl/>
        </w:rPr>
        <w:t>רבותי חברי הכ</w:t>
      </w:r>
      <w:r>
        <w:rPr>
          <w:rFonts w:hint="cs"/>
          <w:rtl/>
        </w:rPr>
        <w:t>נסת, למה מדינת ישראל, ממשלת ישראל, מתנגדת ומתרעמת על עצם העובדה שהוקם בית-דין בין-לאומי לפשעי מלחמה, אם היא לא חושבת, גם על-פי חוות דעתו של היועץ המשפטי לממשלה רובינשטיין, שבהקשר זה אנשים בתוך המערכת השלטונית והצבאית במדינת ישראל יכולים לעמוד בפני בית-משפט</w:t>
      </w:r>
      <w:r>
        <w:rPr>
          <w:rFonts w:hint="cs"/>
          <w:rtl/>
        </w:rPr>
        <w:t xml:space="preserve"> כזה על פשעי מלחמה? הצדק לא הומצא בבית הזה. אמות המידה האנושיות וההומניות לא הומצאו בבית הזה. להיפך, עצם זה שהממשלה משקשקת ומערכת השלטון משקשקת מעצם העובדה שהוקם בית-הדין הזה - כנראה יש לאנשים ממה לחשוש וממה לפחד על פשעי מלחמה שעשו כנגד העם הפלסטיני.</w:t>
      </w:r>
    </w:p>
    <w:p w14:paraId="3E9A84C1" w14:textId="77777777" w:rsidR="00000000" w:rsidRDefault="009432B4">
      <w:pPr>
        <w:pStyle w:val="a"/>
        <w:rPr>
          <w:rFonts w:hint="cs"/>
          <w:rtl/>
        </w:rPr>
      </w:pPr>
    </w:p>
    <w:p w14:paraId="48E3B6CE" w14:textId="77777777" w:rsidR="00000000" w:rsidRDefault="009432B4">
      <w:pPr>
        <w:pStyle w:val="a"/>
        <w:rPr>
          <w:rFonts w:hint="cs"/>
          <w:rtl/>
        </w:rPr>
      </w:pPr>
      <w:r>
        <w:rPr>
          <w:rFonts w:hint="cs"/>
          <w:rtl/>
        </w:rPr>
        <w:t>אתמו</w:t>
      </w:r>
      <w:r>
        <w:rPr>
          <w:rFonts w:hint="cs"/>
          <w:rtl/>
        </w:rPr>
        <w:t>ל ראיתי בטלוויזיה אדם שהיה בכיר בשב"כ, עורך-הדין בן-עמי, והוא אמר: "מה זה דם על הידיים? לי אין דם על הידיים?" - הוא מדבר על עצמו - "לראש הממשלה אין דם על הידיים?" מה זה? אם אתה לוחץ על כפתור והורג בצורה היגיינית ממטוס, נכון שהדם לא ישפריץ ולא יגיע עד לענני</w:t>
      </w:r>
      <w:r>
        <w:rPr>
          <w:rFonts w:hint="cs"/>
          <w:rtl/>
        </w:rPr>
        <w:t xml:space="preserve">ם, אבל מישהו מת למטה ומישהו משלם מחיר: גם ילדים, גם תינוקות וגם נשים. </w:t>
      </w:r>
    </w:p>
    <w:p w14:paraId="62E8DCBE" w14:textId="77777777" w:rsidR="00000000" w:rsidRDefault="009432B4">
      <w:pPr>
        <w:pStyle w:val="a"/>
        <w:rPr>
          <w:rFonts w:hint="cs"/>
          <w:rtl/>
        </w:rPr>
      </w:pPr>
    </w:p>
    <w:p w14:paraId="1A69520C" w14:textId="77777777" w:rsidR="00000000" w:rsidRDefault="009432B4">
      <w:pPr>
        <w:pStyle w:val="a"/>
        <w:rPr>
          <w:rFonts w:hint="cs"/>
          <w:rtl/>
        </w:rPr>
      </w:pPr>
      <w:r>
        <w:rPr>
          <w:rFonts w:hint="cs"/>
          <w:rtl/>
        </w:rPr>
        <w:t>אם לדבר על דם על הידיים, הדם הוא על הידיים של הכיבוש ומבצעיו. האחריות על הדם היא על מי שמקיז אותו, אבל בכותרת - על מי שמנהל מערכת של כיבוש.</w:t>
      </w:r>
    </w:p>
    <w:p w14:paraId="557D54D9" w14:textId="77777777" w:rsidR="00000000" w:rsidRDefault="009432B4">
      <w:pPr>
        <w:pStyle w:val="a"/>
        <w:rPr>
          <w:rFonts w:hint="cs"/>
          <w:rtl/>
        </w:rPr>
      </w:pPr>
    </w:p>
    <w:p w14:paraId="442CF567" w14:textId="77777777" w:rsidR="00000000" w:rsidRDefault="009432B4">
      <w:pPr>
        <w:pStyle w:val="ad"/>
        <w:rPr>
          <w:rtl/>
        </w:rPr>
      </w:pPr>
      <w:r>
        <w:rPr>
          <w:rtl/>
        </w:rPr>
        <w:t>היו"ר נסים דהן:</w:t>
      </w:r>
    </w:p>
    <w:p w14:paraId="0BCF51D4" w14:textId="77777777" w:rsidR="00000000" w:rsidRDefault="009432B4">
      <w:pPr>
        <w:pStyle w:val="a"/>
        <w:rPr>
          <w:rtl/>
        </w:rPr>
      </w:pPr>
    </w:p>
    <w:p w14:paraId="2B82EA97" w14:textId="77777777" w:rsidR="00000000" w:rsidRDefault="009432B4">
      <w:pPr>
        <w:pStyle w:val="a"/>
        <w:rPr>
          <w:rFonts w:hint="cs"/>
          <w:rtl/>
        </w:rPr>
      </w:pPr>
      <w:r>
        <w:rPr>
          <w:rFonts w:hint="cs"/>
          <w:rtl/>
        </w:rPr>
        <w:t>תודה.</w:t>
      </w:r>
    </w:p>
    <w:p w14:paraId="586E5BA6" w14:textId="77777777" w:rsidR="00000000" w:rsidRDefault="009432B4">
      <w:pPr>
        <w:pStyle w:val="a"/>
        <w:rPr>
          <w:rFonts w:hint="cs"/>
          <w:rtl/>
        </w:rPr>
      </w:pPr>
    </w:p>
    <w:p w14:paraId="1CBEE35F" w14:textId="77777777" w:rsidR="00000000" w:rsidRDefault="009432B4">
      <w:pPr>
        <w:pStyle w:val="SpeakerCon"/>
        <w:rPr>
          <w:rtl/>
        </w:rPr>
      </w:pPr>
      <w:bookmarkStart w:id="345" w:name="FS000000540T09_07_2003_15_38_59C"/>
      <w:bookmarkEnd w:id="345"/>
      <w:r>
        <w:rPr>
          <w:rtl/>
        </w:rPr>
        <w:t>מוחמד ברכה (חד"ש-תע</w:t>
      </w:r>
      <w:r>
        <w:rPr>
          <w:rtl/>
        </w:rPr>
        <w:t>"ל):</w:t>
      </w:r>
    </w:p>
    <w:p w14:paraId="622574D9" w14:textId="77777777" w:rsidR="00000000" w:rsidRDefault="009432B4">
      <w:pPr>
        <w:pStyle w:val="a"/>
        <w:rPr>
          <w:rtl/>
        </w:rPr>
      </w:pPr>
    </w:p>
    <w:p w14:paraId="520091A8" w14:textId="77777777" w:rsidR="00000000" w:rsidRDefault="009432B4">
      <w:pPr>
        <w:pStyle w:val="a"/>
        <w:rPr>
          <w:rFonts w:hint="cs"/>
          <w:rtl/>
        </w:rPr>
      </w:pPr>
      <w:r>
        <w:rPr>
          <w:rFonts w:hint="cs"/>
          <w:rtl/>
        </w:rPr>
        <w:t>אדוני היושב-ראש, ברשותך, אני רוצה למחות בצורה נמרצת - -</w:t>
      </w:r>
    </w:p>
    <w:p w14:paraId="7AE0B84A" w14:textId="77777777" w:rsidR="00000000" w:rsidRDefault="009432B4">
      <w:pPr>
        <w:pStyle w:val="a"/>
        <w:rPr>
          <w:rFonts w:hint="cs"/>
          <w:rtl/>
        </w:rPr>
      </w:pPr>
    </w:p>
    <w:p w14:paraId="1A0ADC0E" w14:textId="77777777" w:rsidR="00000000" w:rsidRDefault="009432B4">
      <w:pPr>
        <w:pStyle w:val="ac"/>
        <w:rPr>
          <w:rtl/>
        </w:rPr>
      </w:pPr>
      <w:r>
        <w:rPr>
          <w:rFonts w:hint="eastAsia"/>
          <w:rtl/>
        </w:rPr>
        <w:t>שאול</w:t>
      </w:r>
      <w:r>
        <w:rPr>
          <w:rtl/>
        </w:rPr>
        <w:t xml:space="preserve"> יהלום (מפד"ל):</w:t>
      </w:r>
    </w:p>
    <w:p w14:paraId="2DA8D197" w14:textId="77777777" w:rsidR="00000000" w:rsidRDefault="009432B4">
      <w:pPr>
        <w:pStyle w:val="a"/>
        <w:rPr>
          <w:rFonts w:hint="cs"/>
          <w:rtl/>
        </w:rPr>
      </w:pPr>
    </w:p>
    <w:p w14:paraId="407D52CA" w14:textId="77777777" w:rsidR="00000000" w:rsidRDefault="009432B4">
      <w:pPr>
        <w:pStyle w:val="a"/>
        <w:rPr>
          <w:rFonts w:hint="cs"/>
          <w:rtl/>
        </w:rPr>
      </w:pPr>
      <w:r>
        <w:rPr>
          <w:rFonts w:hint="cs"/>
          <w:rtl/>
        </w:rPr>
        <w:t>- - -</w:t>
      </w:r>
    </w:p>
    <w:p w14:paraId="22DDED6C" w14:textId="77777777" w:rsidR="00000000" w:rsidRDefault="009432B4">
      <w:pPr>
        <w:pStyle w:val="a"/>
        <w:rPr>
          <w:rFonts w:hint="cs"/>
          <w:rtl/>
        </w:rPr>
      </w:pPr>
    </w:p>
    <w:p w14:paraId="36E9FA23" w14:textId="77777777" w:rsidR="00000000" w:rsidRDefault="009432B4">
      <w:pPr>
        <w:pStyle w:val="SpeakerCon"/>
        <w:rPr>
          <w:rtl/>
        </w:rPr>
      </w:pPr>
      <w:bookmarkStart w:id="346" w:name="FS000000540T09_07_2003_15_39_19C"/>
      <w:bookmarkEnd w:id="346"/>
      <w:r>
        <w:rPr>
          <w:rtl/>
        </w:rPr>
        <w:t>מוחמד ברכה (חד"ש-תע"ל):</w:t>
      </w:r>
    </w:p>
    <w:p w14:paraId="492DE981" w14:textId="77777777" w:rsidR="00000000" w:rsidRDefault="009432B4">
      <w:pPr>
        <w:pStyle w:val="a"/>
        <w:rPr>
          <w:rtl/>
        </w:rPr>
      </w:pPr>
    </w:p>
    <w:p w14:paraId="0163DD13" w14:textId="77777777" w:rsidR="00000000" w:rsidRDefault="009432B4">
      <w:pPr>
        <w:pStyle w:val="a"/>
        <w:rPr>
          <w:rFonts w:hint="cs"/>
          <w:rtl/>
        </w:rPr>
      </w:pPr>
      <w:r>
        <w:rPr>
          <w:rFonts w:hint="cs"/>
          <w:rtl/>
        </w:rPr>
        <w:t>- - על הצהרותיו אתמול של שגריר ארצות-הברית בישראל, כשהוא מדבר על אבו-מאזן כאדם חלש ואומר: "אנחנו לא רצינו את אבו-מאזן בשביל האיש ששמו אבו-מא</w:t>
      </w:r>
      <w:r>
        <w:rPr>
          <w:rFonts w:hint="cs"/>
          <w:rtl/>
        </w:rPr>
        <w:t>זן, אלא רצינו אותו בשביל להחליש את שמו של יאסר ערפאת". מה הסגנון הקולוניאליסטי הפטרוניסטי הזה? צריך שכולם יפנימו, גם בממשלת ישראל וגם אצל בוש, שהעם הפלסטיני הוא היחיד שיבחר את נציגיו ואת מנהיגיו. כל ניסיון לכפות הנהגה על העם הפלסטיני - גורלה לא יהיה שונה מ</w:t>
      </w:r>
      <w:r>
        <w:rPr>
          <w:rFonts w:hint="cs"/>
          <w:rtl/>
        </w:rPr>
        <w:t>גורלן של אגודות הכפרים שהכיבוש הקים בזמנו. לכן, מי שרוצה לנהל משא-ומתן עם העם הפלסטיני צריך לנהוג בכבוד כלפי האסירים שלו, כלפי ההנהגה שלו וכלפי הבנים שלו. אחרת, זה משחק ב"נדמה לי". זה משחק שעולה הרבה דם. אדוני, תודה רבה.</w:t>
      </w:r>
    </w:p>
    <w:p w14:paraId="6F24C1E5" w14:textId="77777777" w:rsidR="00000000" w:rsidRDefault="009432B4">
      <w:pPr>
        <w:pStyle w:val="a"/>
        <w:rPr>
          <w:rtl/>
        </w:rPr>
      </w:pPr>
    </w:p>
    <w:p w14:paraId="702F5D89" w14:textId="77777777" w:rsidR="00000000" w:rsidRDefault="009432B4">
      <w:pPr>
        <w:pStyle w:val="a"/>
        <w:rPr>
          <w:rFonts w:hint="cs"/>
          <w:rtl/>
        </w:rPr>
      </w:pPr>
    </w:p>
    <w:p w14:paraId="64243300" w14:textId="77777777" w:rsidR="00000000" w:rsidRDefault="009432B4">
      <w:pPr>
        <w:pStyle w:val="ad"/>
        <w:rPr>
          <w:rtl/>
        </w:rPr>
      </w:pPr>
      <w:r>
        <w:rPr>
          <w:rtl/>
        </w:rPr>
        <w:t>היו"ר נסים דהן:</w:t>
      </w:r>
    </w:p>
    <w:p w14:paraId="5BC565EF" w14:textId="77777777" w:rsidR="00000000" w:rsidRDefault="009432B4">
      <w:pPr>
        <w:pStyle w:val="a"/>
        <w:rPr>
          <w:rtl/>
        </w:rPr>
      </w:pPr>
    </w:p>
    <w:p w14:paraId="3EE460FC" w14:textId="77777777" w:rsidR="00000000" w:rsidRDefault="009432B4">
      <w:pPr>
        <w:pStyle w:val="a"/>
        <w:rPr>
          <w:rFonts w:hint="cs"/>
          <w:rtl/>
        </w:rPr>
      </w:pPr>
      <w:r>
        <w:rPr>
          <w:rFonts w:hint="cs"/>
          <w:rtl/>
        </w:rPr>
        <w:t>אדוני, תודה. חבר</w:t>
      </w:r>
      <w:r>
        <w:rPr>
          <w:rFonts w:hint="cs"/>
          <w:rtl/>
        </w:rPr>
        <w:t xml:space="preserve"> הכנסת ג'מאל זחאלקה, לרשותך שלוש דקות.</w:t>
      </w:r>
    </w:p>
    <w:p w14:paraId="5A69713F" w14:textId="77777777" w:rsidR="00000000" w:rsidRDefault="009432B4">
      <w:pPr>
        <w:pStyle w:val="a"/>
        <w:rPr>
          <w:rFonts w:hint="cs"/>
          <w:rtl/>
        </w:rPr>
      </w:pPr>
    </w:p>
    <w:p w14:paraId="1A2A6597" w14:textId="77777777" w:rsidR="00000000" w:rsidRDefault="009432B4">
      <w:pPr>
        <w:pStyle w:val="Speaker"/>
        <w:rPr>
          <w:rtl/>
        </w:rPr>
      </w:pPr>
      <w:bookmarkStart w:id="347" w:name="FS000001061T09_07_2003_15_42_44"/>
      <w:bookmarkStart w:id="348" w:name="_Toc45934739"/>
      <w:bookmarkStart w:id="349" w:name="_Toc76385257"/>
      <w:bookmarkEnd w:id="347"/>
      <w:r>
        <w:rPr>
          <w:rFonts w:hint="eastAsia"/>
          <w:rtl/>
        </w:rPr>
        <w:t>ג</w:t>
      </w:r>
      <w:r>
        <w:rPr>
          <w:rtl/>
        </w:rPr>
        <w:t>'מאל זחאלקה (בל"ד):</w:t>
      </w:r>
      <w:bookmarkEnd w:id="348"/>
      <w:bookmarkEnd w:id="349"/>
    </w:p>
    <w:p w14:paraId="67881451" w14:textId="77777777" w:rsidR="00000000" w:rsidRDefault="009432B4">
      <w:pPr>
        <w:pStyle w:val="a"/>
        <w:rPr>
          <w:rFonts w:hint="cs"/>
          <w:rtl/>
        </w:rPr>
      </w:pPr>
    </w:p>
    <w:p w14:paraId="6A8045AF" w14:textId="77777777" w:rsidR="00000000" w:rsidRDefault="009432B4">
      <w:pPr>
        <w:pStyle w:val="a"/>
        <w:rPr>
          <w:rFonts w:hint="cs"/>
          <w:rtl/>
        </w:rPr>
      </w:pPr>
      <w:r>
        <w:rPr>
          <w:rFonts w:hint="cs"/>
          <w:rtl/>
        </w:rPr>
        <w:t>בגדר המלצה.</w:t>
      </w:r>
    </w:p>
    <w:p w14:paraId="55FE37BE" w14:textId="77777777" w:rsidR="00000000" w:rsidRDefault="009432B4">
      <w:pPr>
        <w:pStyle w:val="a"/>
        <w:rPr>
          <w:rFonts w:hint="cs"/>
          <w:rtl/>
        </w:rPr>
      </w:pPr>
    </w:p>
    <w:p w14:paraId="14AD66D1" w14:textId="77777777" w:rsidR="00000000" w:rsidRDefault="009432B4">
      <w:pPr>
        <w:pStyle w:val="ad"/>
        <w:rPr>
          <w:rtl/>
        </w:rPr>
      </w:pPr>
      <w:r>
        <w:rPr>
          <w:rtl/>
        </w:rPr>
        <w:t>היו"ר נסים דהן:</w:t>
      </w:r>
    </w:p>
    <w:p w14:paraId="5B4E1DE4" w14:textId="77777777" w:rsidR="00000000" w:rsidRDefault="009432B4">
      <w:pPr>
        <w:pStyle w:val="a"/>
        <w:rPr>
          <w:rtl/>
        </w:rPr>
      </w:pPr>
    </w:p>
    <w:p w14:paraId="5EDD95FC" w14:textId="77777777" w:rsidR="00000000" w:rsidRDefault="009432B4">
      <w:pPr>
        <w:pStyle w:val="a"/>
        <w:rPr>
          <w:rFonts w:hint="cs"/>
          <w:rtl/>
        </w:rPr>
      </w:pPr>
      <w:r>
        <w:rPr>
          <w:rFonts w:hint="cs"/>
          <w:rtl/>
        </w:rPr>
        <w:t>לא. זה בגדר תקנון הכנסת. אם אתה מבקש שאעמוד על קוצו של יו"ד של תקנון, אין לי בעיה לעשות את זה.</w:t>
      </w:r>
    </w:p>
    <w:p w14:paraId="75CFBC6F" w14:textId="77777777" w:rsidR="00000000" w:rsidRDefault="009432B4">
      <w:pPr>
        <w:pStyle w:val="a"/>
        <w:rPr>
          <w:rFonts w:hint="cs"/>
          <w:rtl/>
        </w:rPr>
      </w:pPr>
    </w:p>
    <w:p w14:paraId="3D7CF100" w14:textId="77777777" w:rsidR="00000000" w:rsidRDefault="009432B4">
      <w:pPr>
        <w:pStyle w:val="SpeakerCon"/>
        <w:rPr>
          <w:rtl/>
        </w:rPr>
      </w:pPr>
      <w:bookmarkStart w:id="350" w:name="FS000001061T09_07_2003_15_43_04C"/>
      <w:bookmarkEnd w:id="350"/>
      <w:r>
        <w:rPr>
          <w:rtl/>
        </w:rPr>
        <w:t>ג'מאל זחאלקה (בל"ד):</w:t>
      </w:r>
    </w:p>
    <w:p w14:paraId="7D365E72" w14:textId="77777777" w:rsidR="00000000" w:rsidRDefault="009432B4">
      <w:pPr>
        <w:pStyle w:val="a"/>
        <w:rPr>
          <w:rtl/>
        </w:rPr>
      </w:pPr>
    </w:p>
    <w:p w14:paraId="29D22643" w14:textId="77777777" w:rsidR="00000000" w:rsidRDefault="009432B4">
      <w:pPr>
        <w:pStyle w:val="a"/>
        <w:rPr>
          <w:rFonts w:hint="cs"/>
          <w:rtl/>
        </w:rPr>
      </w:pPr>
      <w:r>
        <w:rPr>
          <w:rFonts w:hint="cs"/>
          <w:rtl/>
        </w:rPr>
        <w:t>לא. זה בסדר.</w:t>
      </w:r>
    </w:p>
    <w:p w14:paraId="7E12B313" w14:textId="77777777" w:rsidR="00000000" w:rsidRDefault="009432B4">
      <w:pPr>
        <w:pStyle w:val="a"/>
        <w:rPr>
          <w:rFonts w:hint="cs"/>
          <w:rtl/>
        </w:rPr>
      </w:pPr>
    </w:p>
    <w:p w14:paraId="2E6CDED5" w14:textId="77777777" w:rsidR="00000000" w:rsidRDefault="009432B4">
      <w:pPr>
        <w:pStyle w:val="ac"/>
        <w:rPr>
          <w:rtl/>
        </w:rPr>
      </w:pPr>
      <w:r>
        <w:rPr>
          <w:rFonts w:hint="eastAsia"/>
          <w:rtl/>
        </w:rPr>
        <w:t>מוחמד</w:t>
      </w:r>
      <w:r>
        <w:rPr>
          <w:rtl/>
        </w:rPr>
        <w:t xml:space="preserve"> ברכה (חד"ש-תע"ל):</w:t>
      </w:r>
    </w:p>
    <w:p w14:paraId="21AD5FD5" w14:textId="77777777" w:rsidR="00000000" w:rsidRDefault="009432B4">
      <w:pPr>
        <w:pStyle w:val="a"/>
        <w:rPr>
          <w:rFonts w:hint="cs"/>
          <w:rtl/>
        </w:rPr>
      </w:pPr>
    </w:p>
    <w:p w14:paraId="134228AD" w14:textId="77777777" w:rsidR="00000000" w:rsidRDefault="009432B4">
      <w:pPr>
        <w:pStyle w:val="a"/>
        <w:rPr>
          <w:rFonts w:hint="cs"/>
          <w:rtl/>
        </w:rPr>
      </w:pPr>
      <w:r>
        <w:rPr>
          <w:rFonts w:hint="cs"/>
          <w:rtl/>
        </w:rPr>
        <w:t>אתה רוצ</w:t>
      </w:r>
      <w:r>
        <w:rPr>
          <w:rFonts w:hint="cs"/>
          <w:rtl/>
        </w:rPr>
        <w:t>ה שאני אעשה את זה?</w:t>
      </w:r>
    </w:p>
    <w:p w14:paraId="6C1F3476" w14:textId="77777777" w:rsidR="00000000" w:rsidRDefault="009432B4">
      <w:pPr>
        <w:pStyle w:val="a"/>
        <w:rPr>
          <w:rFonts w:hint="cs"/>
          <w:rtl/>
        </w:rPr>
      </w:pPr>
    </w:p>
    <w:p w14:paraId="042C74E1" w14:textId="77777777" w:rsidR="00000000" w:rsidRDefault="009432B4">
      <w:pPr>
        <w:pStyle w:val="ad"/>
        <w:rPr>
          <w:rtl/>
        </w:rPr>
      </w:pPr>
      <w:r>
        <w:rPr>
          <w:rtl/>
        </w:rPr>
        <w:t>היו"ר נסים דהן:</w:t>
      </w:r>
    </w:p>
    <w:p w14:paraId="388C7F54" w14:textId="77777777" w:rsidR="00000000" w:rsidRDefault="009432B4">
      <w:pPr>
        <w:pStyle w:val="a"/>
        <w:rPr>
          <w:rtl/>
        </w:rPr>
      </w:pPr>
    </w:p>
    <w:p w14:paraId="00FD9E13" w14:textId="77777777" w:rsidR="00000000" w:rsidRDefault="009432B4">
      <w:pPr>
        <w:pStyle w:val="a"/>
        <w:rPr>
          <w:rFonts w:hint="cs"/>
          <w:rtl/>
        </w:rPr>
      </w:pPr>
      <w:r>
        <w:rPr>
          <w:rFonts w:hint="cs"/>
          <w:rtl/>
        </w:rPr>
        <w:t>אדוני, זה גם התפקיד שלך.</w:t>
      </w:r>
    </w:p>
    <w:p w14:paraId="1CA5E93D" w14:textId="77777777" w:rsidR="00000000" w:rsidRDefault="009432B4">
      <w:pPr>
        <w:pStyle w:val="a"/>
        <w:rPr>
          <w:rFonts w:hint="cs"/>
          <w:rtl/>
        </w:rPr>
      </w:pPr>
    </w:p>
    <w:p w14:paraId="23F194B1" w14:textId="77777777" w:rsidR="00000000" w:rsidRDefault="009432B4">
      <w:pPr>
        <w:pStyle w:val="SpeakerCon"/>
        <w:rPr>
          <w:rtl/>
        </w:rPr>
      </w:pPr>
      <w:bookmarkStart w:id="351" w:name="FS000001061T09_07_2003_15_43_31C"/>
      <w:bookmarkEnd w:id="351"/>
      <w:r>
        <w:rPr>
          <w:rtl/>
        </w:rPr>
        <w:t>ג'מאל זחאלקה (בל"ד):</w:t>
      </w:r>
    </w:p>
    <w:p w14:paraId="05E20CE1" w14:textId="77777777" w:rsidR="00000000" w:rsidRDefault="009432B4">
      <w:pPr>
        <w:pStyle w:val="a"/>
        <w:rPr>
          <w:rtl/>
        </w:rPr>
      </w:pPr>
    </w:p>
    <w:p w14:paraId="4C14C2E8" w14:textId="77777777" w:rsidR="00000000" w:rsidRDefault="009432B4">
      <w:pPr>
        <w:pStyle w:val="a"/>
        <w:rPr>
          <w:rFonts w:hint="cs"/>
          <w:rtl/>
        </w:rPr>
      </w:pPr>
      <w:r>
        <w:rPr>
          <w:rFonts w:hint="cs"/>
          <w:rtl/>
        </w:rPr>
        <w:t>אדוני היושב-ראש, חברי הכנסת, נושא שחרור האסירים, כפי שהוא נדון היום, הוא סערה בכוס מים, סערה קטנה בכוס מים קטנה ומקסימום פינג'אן של קפה. מה שמדברים עליו הוא שחרור מספר קטן</w:t>
      </w:r>
      <w:r>
        <w:rPr>
          <w:rFonts w:hint="cs"/>
          <w:rtl/>
        </w:rPr>
        <w:t xml:space="preserve"> ביותר של אסירים. מתוך יותר מ-6,000 אסירים, כמה  מאות של אסירים, שחלקם מינהליים שממילא צריך לשחרר אותם וחלקם גומרים את תקופתם. אפילו לפני שהתחיל כל התהליך הזה, דיברו במערכת הביטחון על כך שיש צפיפות גבוהה בבתי-סוהר וצריך לשחרר אסירים בשביל להקל את הצפיפות. </w:t>
      </w:r>
      <w:r>
        <w:rPr>
          <w:rFonts w:hint="cs"/>
          <w:rtl/>
        </w:rPr>
        <w:t xml:space="preserve">המהלך הזה מקבל ממדים מנופחים, כי אין כאן מהלך אמיתי של שחרור אסירים. </w:t>
      </w:r>
    </w:p>
    <w:p w14:paraId="53861216" w14:textId="77777777" w:rsidR="00000000" w:rsidRDefault="009432B4">
      <w:pPr>
        <w:pStyle w:val="a"/>
        <w:rPr>
          <w:rFonts w:hint="cs"/>
          <w:rtl/>
        </w:rPr>
      </w:pPr>
    </w:p>
    <w:p w14:paraId="5970C961" w14:textId="77777777" w:rsidR="00000000" w:rsidRDefault="009432B4">
      <w:pPr>
        <w:pStyle w:val="a"/>
        <w:rPr>
          <w:rFonts w:hint="cs"/>
          <w:rtl/>
        </w:rPr>
      </w:pPr>
      <w:r>
        <w:rPr>
          <w:rFonts w:hint="cs"/>
          <w:rtl/>
        </w:rPr>
        <w:t>זה מדד למידת רצינותה של הממשלה בתהליך המדיני המתקיים כיום. מדברים גבוהה-גבוהה על שלום, על הסדר, על משא-ומתן, על רגיעה ועל הפסקת אש, אבל בשטח, אדוני היושב-ראש, הכיבוש נמשך. הכיבוש נעשה י</w:t>
      </w:r>
      <w:r>
        <w:rPr>
          <w:rFonts w:hint="cs"/>
          <w:rtl/>
        </w:rPr>
        <w:t xml:space="preserve">ותר קשה. אתמול היינו בסיור באזור צפון-מערב אל-קודס, ושם ראינו שיש צווי הפקעה של 1,600 דונם מבית-איכסא. סימנו שטחים של אלפי דונמים, וכנראה הם הולכים להפקעה. מעשה ההתנחלות נמשך. הכיבוש הוא אותו כיבוש. כל הדיבורים על הקלות היו דיבורי סרק. </w:t>
      </w:r>
    </w:p>
    <w:p w14:paraId="56EA83F3" w14:textId="77777777" w:rsidR="00000000" w:rsidRDefault="009432B4">
      <w:pPr>
        <w:pStyle w:val="a"/>
        <w:rPr>
          <w:rFonts w:hint="cs"/>
          <w:rtl/>
        </w:rPr>
      </w:pPr>
    </w:p>
    <w:p w14:paraId="7DD4E8D3" w14:textId="77777777" w:rsidR="00000000" w:rsidRDefault="009432B4">
      <w:pPr>
        <w:pStyle w:val="a"/>
        <w:rPr>
          <w:rFonts w:hint="cs"/>
          <w:rtl/>
        </w:rPr>
      </w:pPr>
      <w:r>
        <w:rPr>
          <w:rFonts w:hint="cs"/>
          <w:rtl/>
        </w:rPr>
        <w:t xml:space="preserve">מה שקורה ומה שקרה </w:t>
      </w:r>
      <w:r>
        <w:rPr>
          <w:rFonts w:hint="cs"/>
          <w:rtl/>
        </w:rPr>
        <w:t>עד עכשיו מקבל ממדים מפלצתיים עם המשך בנייתה של החומה. כל עוד ממשיכים לבנות את החומה, סימן שלא רוצים לבנות שלום. או חומה או שלום? - תחליטו, כי החומה באה כתחליף לשלום. מה ההיגיון של החומה? שלא יהיה הסדר מדיני, וצריך לבנות חומת הפרדה. זה ההיגיון. המנטליות היא</w:t>
      </w:r>
      <w:r>
        <w:rPr>
          <w:rFonts w:hint="cs"/>
          <w:rtl/>
        </w:rPr>
        <w:t xml:space="preserve"> מנטליות של אפרטהייד. </w:t>
      </w:r>
    </w:p>
    <w:p w14:paraId="6BF4E7E7" w14:textId="77777777" w:rsidR="00000000" w:rsidRDefault="009432B4">
      <w:pPr>
        <w:pStyle w:val="a"/>
        <w:rPr>
          <w:rFonts w:hint="cs"/>
          <w:rtl/>
        </w:rPr>
      </w:pPr>
    </w:p>
    <w:p w14:paraId="2D716F7F" w14:textId="77777777" w:rsidR="00000000" w:rsidRDefault="009432B4">
      <w:pPr>
        <w:pStyle w:val="ac"/>
        <w:rPr>
          <w:rtl/>
        </w:rPr>
      </w:pPr>
      <w:r>
        <w:rPr>
          <w:rFonts w:hint="eastAsia"/>
          <w:rtl/>
        </w:rPr>
        <w:t>רן</w:t>
      </w:r>
      <w:r>
        <w:rPr>
          <w:rtl/>
        </w:rPr>
        <w:t xml:space="preserve"> כהן (מרצ):</w:t>
      </w:r>
    </w:p>
    <w:p w14:paraId="73CF283C" w14:textId="77777777" w:rsidR="00000000" w:rsidRDefault="009432B4">
      <w:pPr>
        <w:pStyle w:val="a"/>
        <w:rPr>
          <w:rFonts w:hint="cs"/>
          <w:rtl/>
        </w:rPr>
      </w:pPr>
    </w:p>
    <w:p w14:paraId="6D47827A" w14:textId="77777777" w:rsidR="00000000" w:rsidRDefault="009432B4">
      <w:pPr>
        <w:pStyle w:val="a"/>
        <w:rPr>
          <w:rFonts w:hint="cs"/>
          <w:rtl/>
        </w:rPr>
      </w:pPr>
      <w:r>
        <w:rPr>
          <w:rFonts w:hint="cs"/>
          <w:rtl/>
        </w:rPr>
        <w:t>אתה מתלהב. אולי בכל זאת היו מפגעים שנכנסו באין חומה ורצחו אזרחים ישראלים בנתניה, בתל-אביב, ברמת-גן ובכפר-סבא?</w:t>
      </w:r>
    </w:p>
    <w:p w14:paraId="6B6565BF" w14:textId="77777777" w:rsidR="00000000" w:rsidRDefault="009432B4">
      <w:pPr>
        <w:pStyle w:val="a"/>
        <w:rPr>
          <w:rFonts w:hint="cs"/>
          <w:rtl/>
        </w:rPr>
      </w:pPr>
    </w:p>
    <w:p w14:paraId="2BFD5217" w14:textId="77777777" w:rsidR="00000000" w:rsidRDefault="009432B4">
      <w:pPr>
        <w:pStyle w:val="ad"/>
        <w:rPr>
          <w:rtl/>
        </w:rPr>
      </w:pPr>
      <w:r>
        <w:rPr>
          <w:rtl/>
        </w:rPr>
        <w:t>היו"ר מוחמד ברכה:</w:t>
      </w:r>
    </w:p>
    <w:p w14:paraId="30430004" w14:textId="77777777" w:rsidR="00000000" w:rsidRDefault="009432B4">
      <w:pPr>
        <w:pStyle w:val="a"/>
        <w:rPr>
          <w:rtl/>
        </w:rPr>
      </w:pPr>
    </w:p>
    <w:p w14:paraId="1564741F" w14:textId="77777777" w:rsidR="00000000" w:rsidRDefault="009432B4">
      <w:pPr>
        <w:pStyle w:val="a"/>
        <w:rPr>
          <w:rFonts w:hint="cs"/>
          <w:rtl/>
        </w:rPr>
      </w:pPr>
      <w:r>
        <w:rPr>
          <w:rFonts w:hint="cs"/>
          <w:rtl/>
        </w:rPr>
        <w:t>שיבנו גבול על גבולות 1967. מה יש?</w:t>
      </w:r>
    </w:p>
    <w:p w14:paraId="49C7747F" w14:textId="77777777" w:rsidR="00000000" w:rsidRDefault="009432B4">
      <w:pPr>
        <w:pStyle w:val="a"/>
        <w:rPr>
          <w:rFonts w:hint="cs"/>
          <w:rtl/>
        </w:rPr>
      </w:pPr>
    </w:p>
    <w:p w14:paraId="03CCFE90" w14:textId="77777777" w:rsidR="00000000" w:rsidRDefault="009432B4">
      <w:pPr>
        <w:pStyle w:val="ac"/>
        <w:rPr>
          <w:rtl/>
        </w:rPr>
      </w:pPr>
      <w:r>
        <w:rPr>
          <w:rFonts w:hint="eastAsia"/>
          <w:rtl/>
        </w:rPr>
        <w:t>רן</w:t>
      </w:r>
      <w:r>
        <w:rPr>
          <w:rtl/>
        </w:rPr>
        <w:t xml:space="preserve"> כהן (מרצ):</w:t>
      </w:r>
    </w:p>
    <w:p w14:paraId="6A4E864B" w14:textId="77777777" w:rsidR="00000000" w:rsidRDefault="009432B4">
      <w:pPr>
        <w:pStyle w:val="a"/>
        <w:rPr>
          <w:rFonts w:hint="cs"/>
          <w:rtl/>
        </w:rPr>
      </w:pPr>
    </w:p>
    <w:p w14:paraId="6182DCFC" w14:textId="77777777" w:rsidR="00000000" w:rsidRDefault="009432B4">
      <w:pPr>
        <w:pStyle w:val="a"/>
        <w:rPr>
          <w:rFonts w:hint="cs"/>
          <w:rtl/>
        </w:rPr>
      </w:pPr>
      <w:r>
        <w:rPr>
          <w:rFonts w:hint="cs"/>
          <w:rtl/>
        </w:rPr>
        <w:t>אני בעד.</w:t>
      </w:r>
    </w:p>
    <w:p w14:paraId="7464A568" w14:textId="77777777" w:rsidR="00000000" w:rsidRDefault="009432B4">
      <w:pPr>
        <w:pStyle w:val="a"/>
        <w:rPr>
          <w:rFonts w:hint="cs"/>
          <w:rtl/>
        </w:rPr>
      </w:pPr>
    </w:p>
    <w:p w14:paraId="542A7C45" w14:textId="77777777" w:rsidR="00000000" w:rsidRDefault="009432B4">
      <w:pPr>
        <w:pStyle w:val="ad"/>
        <w:rPr>
          <w:rtl/>
        </w:rPr>
      </w:pPr>
      <w:r>
        <w:rPr>
          <w:rtl/>
        </w:rPr>
        <w:t>היו"ר מוחמד ברכה:</w:t>
      </w:r>
    </w:p>
    <w:p w14:paraId="7CEE35B5" w14:textId="77777777" w:rsidR="00000000" w:rsidRDefault="009432B4">
      <w:pPr>
        <w:pStyle w:val="a"/>
        <w:rPr>
          <w:rtl/>
        </w:rPr>
      </w:pPr>
    </w:p>
    <w:p w14:paraId="598F6E5E" w14:textId="77777777" w:rsidR="00000000" w:rsidRDefault="009432B4">
      <w:pPr>
        <w:pStyle w:val="a"/>
        <w:rPr>
          <w:rFonts w:hint="cs"/>
          <w:rtl/>
        </w:rPr>
      </w:pPr>
      <w:r>
        <w:rPr>
          <w:rFonts w:hint="cs"/>
          <w:rtl/>
        </w:rPr>
        <w:t>אני יודע</w:t>
      </w:r>
      <w:r>
        <w:rPr>
          <w:rFonts w:hint="cs"/>
          <w:rtl/>
        </w:rPr>
        <w:t xml:space="preserve"> שאתה בעד. </w:t>
      </w:r>
    </w:p>
    <w:p w14:paraId="6E89F1AC" w14:textId="77777777" w:rsidR="00000000" w:rsidRDefault="009432B4">
      <w:pPr>
        <w:pStyle w:val="a"/>
        <w:rPr>
          <w:rFonts w:hint="cs"/>
          <w:rtl/>
        </w:rPr>
      </w:pPr>
    </w:p>
    <w:p w14:paraId="3D095868" w14:textId="77777777" w:rsidR="00000000" w:rsidRDefault="009432B4">
      <w:pPr>
        <w:pStyle w:val="SpeakerCon"/>
        <w:rPr>
          <w:rtl/>
        </w:rPr>
      </w:pPr>
      <w:bookmarkStart w:id="352" w:name="FS000001061T09_07_2003_15_54_07"/>
      <w:bookmarkStart w:id="353" w:name="FS000001061T09_07_2003_15_54_24"/>
      <w:bookmarkStart w:id="354" w:name="FS000001061T09_07_2003_15_54_29C"/>
      <w:bookmarkEnd w:id="352"/>
      <w:bookmarkEnd w:id="353"/>
      <w:bookmarkEnd w:id="354"/>
      <w:r>
        <w:rPr>
          <w:rtl/>
        </w:rPr>
        <w:t>ג'מאל זחאלקה (בל"ד):</w:t>
      </w:r>
    </w:p>
    <w:p w14:paraId="2A91709D" w14:textId="77777777" w:rsidR="00000000" w:rsidRDefault="009432B4">
      <w:pPr>
        <w:pStyle w:val="a"/>
        <w:rPr>
          <w:rtl/>
        </w:rPr>
      </w:pPr>
    </w:p>
    <w:p w14:paraId="289A00EB" w14:textId="77777777" w:rsidR="00000000" w:rsidRDefault="009432B4">
      <w:pPr>
        <w:pStyle w:val="a"/>
        <w:rPr>
          <w:rFonts w:hint="cs"/>
          <w:rtl/>
        </w:rPr>
      </w:pPr>
      <w:r>
        <w:rPr>
          <w:rFonts w:hint="cs"/>
          <w:rtl/>
        </w:rPr>
        <w:t xml:space="preserve">אני מסכים אתך, חבר הכנסת רן כהן. </w:t>
      </w:r>
    </w:p>
    <w:p w14:paraId="3721EE98" w14:textId="77777777" w:rsidR="00000000" w:rsidRDefault="009432B4">
      <w:pPr>
        <w:pStyle w:val="a"/>
        <w:rPr>
          <w:rFonts w:hint="cs"/>
          <w:rtl/>
        </w:rPr>
      </w:pPr>
    </w:p>
    <w:p w14:paraId="2BCB120A" w14:textId="77777777" w:rsidR="00000000" w:rsidRDefault="009432B4">
      <w:pPr>
        <w:pStyle w:val="ac"/>
        <w:rPr>
          <w:rtl/>
        </w:rPr>
      </w:pPr>
      <w:r>
        <w:rPr>
          <w:rFonts w:hint="eastAsia"/>
          <w:rtl/>
        </w:rPr>
        <w:t>רן</w:t>
      </w:r>
      <w:r>
        <w:rPr>
          <w:rtl/>
        </w:rPr>
        <w:t xml:space="preserve"> כהן (מרצ):</w:t>
      </w:r>
    </w:p>
    <w:p w14:paraId="287FD4CA" w14:textId="77777777" w:rsidR="00000000" w:rsidRDefault="009432B4">
      <w:pPr>
        <w:pStyle w:val="a"/>
        <w:rPr>
          <w:rFonts w:hint="cs"/>
          <w:rtl/>
        </w:rPr>
      </w:pPr>
    </w:p>
    <w:p w14:paraId="4B1303FA" w14:textId="77777777" w:rsidR="00000000" w:rsidRDefault="009432B4">
      <w:pPr>
        <w:pStyle w:val="a"/>
        <w:rPr>
          <w:rFonts w:hint="cs"/>
          <w:rtl/>
        </w:rPr>
      </w:pPr>
      <w:r>
        <w:rPr>
          <w:rFonts w:hint="cs"/>
          <w:rtl/>
        </w:rPr>
        <w:t>עד 1967.</w:t>
      </w:r>
    </w:p>
    <w:p w14:paraId="338C694F" w14:textId="77777777" w:rsidR="00000000" w:rsidRDefault="009432B4">
      <w:pPr>
        <w:pStyle w:val="a"/>
        <w:rPr>
          <w:rFonts w:hint="cs"/>
          <w:rtl/>
        </w:rPr>
      </w:pPr>
    </w:p>
    <w:p w14:paraId="2CB0CD39" w14:textId="77777777" w:rsidR="00000000" w:rsidRDefault="009432B4">
      <w:pPr>
        <w:pStyle w:val="SpeakerCon"/>
        <w:rPr>
          <w:rtl/>
        </w:rPr>
      </w:pPr>
      <w:bookmarkStart w:id="355" w:name="FS000001061T09_07_2003_15_55_10C"/>
      <w:bookmarkEnd w:id="355"/>
      <w:r>
        <w:rPr>
          <w:rFonts w:hint="eastAsia"/>
          <w:rtl/>
        </w:rPr>
        <w:t>ג</w:t>
      </w:r>
      <w:r>
        <w:rPr>
          <w:rtl/>
        </w:rPr>
        <w:t>'מאל זחאלקה (בל"ד):</w:t>
      </w:r>
    </w:p>
    <w:p w14:paraId="15BDCF2A" w14:textId="77777777" w:rsidR="00000000" w:rsidRDefault="009432B4">
      <w:pPr>
        <w:pStyle w:val="a"/>
        <w:rPr>
          <w:rFonts w:hint="cs"/>
          <w:rtl/>
        </w:rPr>
      </w:pPr>
    </w:p>
    <w:p w14:paraId="2DC12E5D" w14:textId="77777777" w:rsidR="00000000" w:rsidRDefault="009432B4">
      <w:pPr>
        <w:pStyle w:val="a"/>
        <w:rPr>
          <w:rFonts w:hint="cs"/>
          <w:rtl/>
        </w:rPr>
      </w:pPr>
      <w:r>
        <w:rPr>
          <w:rFonts w:hint="cs"/>
          <w:rtl/>
        </w:rPr>
        <w:t xml:space="preserve">חבר הכנסת רן כהן, קודם כול, זה לא נבנה על גבולות 1967. </w:t>
      </w:r>
    </w:p>
    <w:p w14:paraId="671C70C9" w14:textId="77777777" w:rsidR="00000000" w:rsidRDefault="009432B4">
      <w:pPr>
        <w:pStyle w:val="a"/>
        <w:rPr>
          <w:rFonts w:hint="cs"/>
          <w:rtl/>
        </w:rPr>
      </w:pPr>
    </w:p>
    <w:p w14:paraId="491FC867" w14:textId="77777777" w:rsidR="00000000" w:rsidRDefault="009432B4">
      <w:pPr>
        <w:pStyle w:val="ac"/>
        <w:rPr>
          <w:rtl/>
        </w:rPr>
      </w:pPr>
      <w:r>
        <w:rPr>
          <w:rFonts w:hint="eastAsia"/>
          <w:rtl/>
        </w:rPr>
        <w:t>רן</w:t>
      </w:r>
      <w:r>
        <w:rPr>
          <w:rtl/>
        </w:rPr>
        <w:t xml:space="preserve"> כהן (מרצ):</w:t>
      </w:r>
    </w:p>
    <w:p w14:paraId="6357FB25" w14:textId="77777777" w:rsidR="00000000" w:rsidRDefault="009432B4">
      <w:pPr>
        <w:pStyle w:val="a"/>
        <w:rPr>
          <w:rFonts w:hint="cs"/>
          <w:rtl/>
        </w:rPr>
      </w:pPr>
    </w:p>
    <w:p w14:paraId="414AB194" w14:textId="77777777" w:rsidR="00000000" w:rsidRDefault="009432B4">
      <w:pPr>
        <w:pStyle w:val="a"/>
        <w:rPr>
          <w:rFonts w:hint="cs"/>
          <w:rtl/>
        </w:rPr>
      </w:pPr>
      <w:r>
        <w:rPr>
          <w:rFonts w:hint="cs"/>
          <w:rtl/>
        </w:rPr>
        <w:t>אני רוצה שיבנו - עד 1967.</w:t>
      </w:r>
    </w:p>
    <w:p w14:paraId="698B4D42" w14:textId="77777777" w:rsidR="00000000" w:rsidRDefault="009432B4">
      <w:pPr>
        <w:pStyle w:val="a"/>
        <w:rPr>
          <w:rFonts w:hint="cs"/>
          <w:rtl/>
        </w:rPr>
      </w:pPr>
    </w:p>
    <w:p w14:paraId="201FDCA8" w14:textId="77777777" w:rsidR="00000000" w:rsidRDefault="009432B4">
      <w:pPr>
        <w:pStyle w:val="SpeakerCon"/>
        <w:rPr>
          <w:rtl/>
        </w:rPr>
      </w:pPr>
      <w:bookmarkStart w:id="356" w:name="FS000001061T09_07_2003_15_55_46C"/>
      <w:bookmarkEnd w:id="356"/>
    </w:p>
    <w:p w14:paraId="0160E04B" w14:textId="77777777" w:rsidR="00000000" w:rsidRDefault="009432B4">
      <w:pPr>
        <w:pStyle w:val="SpeakerCon"/>
        <w:rPr>
          <w:rtl/>
        </w:rPr>
      </w:pPr>
      <w:r>
        <w:rPr>
          <w:rFonts w:hint="eastAsia"/>
          <w:rtl/>
        </w:rPr>
        <w:t>ג</w:t>
      </w:r>
      <w:r>
        <w:rPr>
          <w:rtl/>
        </w:rPr>
        <w:t>'מאל זחאלקה (בל"ד):</w:t>
      </w:r>
    </w:p>
    <w:p w14:paraId="7C8946C1" w14:textId="77777777" w:rsidR="00000000" w:rsidRDefault="009432B4">
      <w:pPr>
        <w:pStyle w:val="a"/>
        <w:rPr>
          <w:rFonts w:hint="cs"/>
          <w:rtl/>
        </w:rPr>
      </w:pPr>
    </w:p>
    <w:p w14:paraId="396C4C15" w14:textId="77777777" w:rsidR="00000000" w:rsidRDefault="009432B4">
      <w:pPr>
        <w:pStyle w:val="a"/>
        <w:rPr>
          <w:rFonts w:hint="cs"/>
          <w:rtl/>
        </w:rPr>
      </w:pPr>
      <w:r>
        <w:rPr>
          <w:rFonts w:hint="cs"/>
          <w:rtl/>
        </w:rPr>
        <w:t>חכה, אפילו לשיטתך</w:t>
      </w:r>
      <w:r>
        <w:rPr>
          <w:rFonts w:hint="cs"/>
          <w:rtl/>
        </w:rPr>
        <w:t>: אפשר להפסיק את הפיגועים ולהפסיק את שפיכות הדמים בהסדר של שלום. ומישהו מעלה בדעתו שאפשר להפסיק את שפיכות הדמים על-ידי חומה. אז או חומה או שלום. אני אתך בכך שצריך שקט, צריך למנוע שפיכות דמים, צריך להביא לרגיעה, אבל השאלה היא או חומה או שלום. החומה היא חומת</w:t>
      </w:r>
      <w:r>
        <w:rPr>
          <w:rFonts w:hint="cs"/>
          <w:rtl/>
        </w:rPr>
        <w:t xml:space="preserve"> אפרטהייד. </w:t>
      </w:r>
    </w:p>
    <w:p w14:paraId="0AAF8B49" w14:textId="77777777" w:rsidR="00000000" w:rsidRDefault="009432B4">
      <w:pPr>
        <w:pStyle w:val="a"/>
        <w:rPr>
          <w:rFonts w:hint="cs"/>
          <w:rtl/>
        </w:rPr>
      </w:pPr>
    </w:p>
    <w:p w14:paraId="0B7F3834" w14:textId="77777777" w:rsidR="00000000" w:rsidRDefault="009432B4">
      <w:pPr>
        <w:pStyle w:val="ac"/>
        <w:rPr>
          <w:rtl/>
        </w:rPr>
      </w:pPr>
      <w:r>
        <w:rPr>
          <w:rFonts w:hint="eastAsia"/>
          <w:rtl/>
        </w:rPr>
        <w:t>מאיר</w:t>
      </w:r>
      <w:r>
        <w:rPr>
          <w:rtl/>
        </w:rPr>
        <w:t xml:space="preserve"> פרוש (יהדות התורה):</w:t>
      </w:r>
    </w:p>
    <w:p w14:paraId="2A9BDDB6" w14:textId="77777777" w:rsidR="00000000" w:rsidRDefault="009432B4">
      <w:pPr>
        <w:pStyle w:val="a"/>
        <w:rPr>
          <w:rFonts w:hint="cs"/>
          <w:rtl/>
        </w:rPr>
      </w:pPr>
    </w:p>
    <w:p w14:paraId="38955926" w14:textId="77777777" w:rsidR="00000000" w:rsidRDefault="009432B4">
      <w:pPr>
        <w:pStyle w:val="a"/>
        <w:rPr>
          <w:rFonts w:hint="cs"/>
          <w:rtl/>
        </w:rPr>
      </w:pPr>
      <w:r>
        <w:rPr>
          <w:rFonts w:hint="cs"/>
          <w:rtl/>
        </w:rPr>
        <w:t>- - - היה הסדר וה"חיזבאללה" באו ולקחו שלושה חיילים. למה?</w:t>
      </w:r>
    </w:p>
    <w:p w14:paraId="5489CBF6" w14:textId="77777777" w:rsidR="00000000" w:rsidRDefault="009432B4">
      <w:pPr>
        <w:pStyle w:val="a"/>
        <w:rPr>
          <w:rFonts w:hint="cs"/>
          <w:rtl/>
        </w:rPr>
      </w:pPr>
    </w:p>
    <w:p w14:paraId="45628F4F" w14:textId="77777777" w:rsidR="00000000" w:rsidRDefault="009432B4">
      <w:pPr>
        <w:pStyle w:val="ad"/>
        <w:rPr>
          <w:rtl/>
        </w:rPr>
      </w:pPr>
      <w:r>
        <w:rPr>
          <w:rtl/>
        </w:rPr>
        <w:t>היו"ר מוחמד ברכה:</w:t>
      </w:r>
    </w:p>
    <w:p w14:paraId="71209599" w14:textId="77777777" w:rsidR="00000000" w:rsidRDefault="009432B4">
      <w:pPr>
        <w:pStyle w:val="a"/>
        <w:rPr>
          <w:rtl/>
        </w:rPr>
      </w:pPr>
    </w:p>
    <w:p w14:paraId="0A180EDD" w14:textId="77777777" w:rsidR="00000000" w:rsidRDefault="009432B4">
      <w:pPr>
        <w:pStyle w:val="a"/>
        <w:rPr>
          <w:rFonts w:hint="cs"/>
          <w:rtl/>
        </w:rPr>
      </w:pPr>
      <w:r>
        <w:rPr>
          <w:rFonts w:hint="cs"/>
          <w:rtl/>
        </w:rPr>
        <w:t xml:space="preserve">תודה רבה, חבר הכנסת פרוש. כן. </w:t>
      </w:r>
    </w:p>
    <w:p w14:paraId="57FEE690" w14:textId="77777777" w:rsidR="00000000" w:rsidRDefault="009432B4">
      <w:pPr>
        <w:pStyle w:val="a"/>
        <w:rPr>
          <w:rFonts w:hint="cs"/>
          <w:rtl/>
        </w:rPr>
      </w:pPr>
    </w:p>
    <w:p w14:paraId="68DFF794" w14:textId="77777777" w:rsidR="00000000" w:rsidRDefault="009432B4">
      <w:pPr>
        <w:pStyle w:val="SpeakerCon"/>
        <w:rPr>
          <w:rtl/>
        </w:rPr>
      </w:pPr>
      <w:bookmarkStart w:id="357" w:name="FS000001061T09_07_2003_16_07_18C"/>
      <w:bookmarkEnd w:id="357"/>
      <w:r>
        <w:rPr>
          <w:rtl/>
        </w:rPr>
        <w:t>ג'מאל זחאלקה (בל"ד):</w:t>
      </w:r>
    </w:p>
    <w:p w14:paraId="7329DDBA" w14:textId="77777777" w:rsidR="00000000" w:rsidRDefault="009432B4">
      <w:pPr>
        <w:pStyle w:val="a"/>
        <w:rPr>
          <w:rtl/>
        </w:rPr>
      </w:pPr>
    </w:p>
    <w:p w14:paraId="282C172B" w14:textId="77777777" w:rsidR="00000000" w:rsidRDefault="009432B4">
      <w:pPr>
        <w:pStyle w:val="a"/>
        <w:rPr>
          <w:rFonts w:hint="cs"/>
          <w:rtl/>
        </w:rPr>
      </w:pPr>
      <w:r>
        <w:rPr>
          <w:rFonts w:hint="cs"/>
          <w:rtl/>
        </w:rPr>
        <w:t>אני חושב שצריך להגיע להסדר כולל וגם הבעיה הזאת תיפתר. אם אתה הולך כל הזמן על דברים קטנ</w:t>
      </w:r>
      <w:r>
        <w:rPr>
          <w:rFonts w:hint="cs"/>
          <w:rtl/>
        </w:rPr>
        <w:t xml:space="preserve">ים, אתה לא פותר שום דבר. אתה רק דוחה. </w:t>
      </w:r>
    </w:p>
    <w:p w14:paraId="3E8183FE" w14:textId="77777777" w:rsidR="00000000" w:rsidRDefault="009432B4">
      <w:pPr>
        <w:pStyle w:val="a"/>
        <w:rPr>
          <w:rFonts w:hint="cs"/>
          <w:rtl/>
        </w:rPr>
      </w:pPr>
    </w:p>
    <w:p w14:paraId="09B18A08" w14:textId="77777777" w:rsidR="00000000" w:rsidRDefault="009432B4">
      <w:pPr>
        <w:pStyle w:val="a"/>
        <w:rPr>
          <w:rFonts w:hint="cs"/>
          <w:rtl/>
        </w:rPr>
      </w:pPr>
      <w:r>
        <w:rPr>
          <w:rFonts w:hint="cs"/>
          <w:rtl/>
        </w:rPr>
        <w:t>מה שרציתי להגיד, אדוני היושב-ראש: אם באמת מתכוונים לתהליך שלום אמיתי, אפשר לקרוא את המכתב מהכותרת שלו - כמו שאומרים בערבית. אם באמת יש כאן תהליך רציני, צריך לשחרר את רוב האסירים - את כולם. צריך להרוס את החומה. צריך ל</w:t>
      </w:r>
      <w:r>
        <w:rPr>
          <w:rFonts w:hint="cs"/>
          <w:rtl/>
        </w:rPr>
        <w:t>הפסיק את ההתנחלות ולפנות התנחלויות. אז זה סימן שיש כוונה רצינית לתהליך של שלום. אם לא - אני חושב שזו זריית חול בעיניים.</w:t>
      </w:r>
    </w:p>
    <w:p w14:paraId="7B0917D0" w14:textId="77777777" w:rsidR="00000000" w:rsidRDefault="009432B4">
      <w:pPr>
        <w:pStyle w:val="a"/>
        <w:rPr>
          <w:rFonts w:hint="cs"/>
          <w:rtl/>
        </w:rPr>
      </w:pPr>
    </w:p>
    <w:p w14:paraId="26E38EA2" w14:textId="77777777" w:rsidR="00000000" w:rsidRDefault="009432B4">
      <w:pPr>
        <w:pStyle w:val="ad"/>
        <w:rPr>
          <w:rtl/>
        </w:rPr>
      </w:pPr>
      <w:r>
        <w:rPr>
          <w:rtl/>
        </w:rPr>
        <w:t>היו"ר מוחמד ברכה:</w:t>
      </w:r>
    </w:p>
    <w:p w14:paraId="02E3B14D" w14:textId="77777777" w:rsidR="00000000" w:rsidRDefault="009432B4">
      <w:pPr>
        <w:pStyle w:val="a"/>
        <w:rPr>
          <w:rtl/>
        </w:rPr>
      </w:pPr>
    </w:p>
    <w:p w14:paraId="74157F48" w14:textId="77777777" w:rsidR="00000000" w:rsidRDefault="009432B4">
      <w:pPr>
        <w:pStyle w:val="a"/>
        <w:rPr>
          <w:rFonts w:hint="cs"/>
          <w:rtl/>
        </w:rPr>
      </w:pPr>
      <w:r>
        <w:rPr>
          <w:rFonts w:hint="cs"/>
          <w:rtl/>
        </w:rPr>
        <w:t xml:space="preserve">תודה. </w:t>
      </w:r>
    </w:p>
    <w:p w14:paraId="77C0E2B8" w14:textId="77777777" w:rsidR="00000000" w:rsidRDefault="009432B4">
      <w:pPr>
        <w:pStyle w:val="a"/>
        <w:rPr>
          <w:rFonts w:hint="cs"/>
          <w:rtl/>
        </w:rPr>
      </w:pPr>
    </w:p>
    <w:p w14:paraId="3DC69D76" w14:textId="77777777" w:rsidR="00000000" w:rsidRDefault="009432B4">
      <w:pPr>
        <w:pStyle w:val="SpeakerCon"/>
        <w:rPr>
          <w:rtl/>
        </w:rPr>
      </w:pPr>
      <w:bookmarkStart w:id="358" w:name="FS000001061T09_07_2003_16_09_44C"/>
      <w:bookmarkEnd w:id="358"/>
      <w:r>
        <w:rPr>
          <w:rtl/>
        </w:rPr>
        <w:t>ג'מאל זחאלקה (בל"ד):</w:t>
      </w:r>
    </w:p>
    <w:p w14:paraId="07939202" w14:textId="77777777" w:rsidR="00000000" w:rsidRDefault="009432B4">
      <w:pPr>
        <w:pStyle w:val="a"/>
        <w:rPr>
          <w:rtl/>
        </w:rPr>
      </w:pPr>
    </w:p>
    <w:p w14:paraId="43551DE9" w14:textId="77777777" w:rsidR="00000000" w:rsidRDefault="009432B4">
      <w:pPr>
        <w:pStyle w:val="a"/>
        <w:rPr>
          <w:rFonts w:hint="cs"/>
          <w:rtl/>
        </w:rPr>
      </w:pPr>
      <w:r>
        <w:rPr>
          <w:rFonts w:hint="cs"/>
          <w:rtl/>
        </w:rPr>
        <w:t>גם הסערה סביב שחרור האסירים היא סערה בכוס מים, ואם רוצים שלום באמת צריך לשנות את הכיוו</w:t>
      </w:r>
      <w:r>
        <w:rPr>
          <w:rFonts w:hint="cs"/>
          <w:rtl/>
        </w:rPr>
        <w:t>ן - לדבר באופן רציני גם על שחרור אסירים, גם על פינוי התנחלויות, גם על הריסת החומה וגם על נסיגה ישראלית משטחים  פלסטיניים.</w:t>
      </w:r>
    </w:p>
    <w:p w14:paraId="33693C8D" w14:textId="77777777" w:rsidR="00000000" w:rsidRDefault="009432B4">
      <w:pPr>
        <w:pStyle w:val="a"/>
        <w:rPr>
          <w:rFonts w:hint="cs"/>
          <w:rtl/>
        </w:rPr>
      </w:pPr>
    </w:p>
    <w:p w14:paraId="6744BCF2" w14:textId="77777777" w:rsidR="00000000" w:rsidRDefault="009432B4">
      <w:pPr>
        <w:pStyle w:val="ad"/>
        <w:rPr>
          <w:rtl/>
        </w:rPr>
      </w:pPr>
      <w:r>
        <w:rPr>
          <w:rtl/>
        </w:rPr>
        <w:t>היו"ר מוחמד ברכה:</w:t>
      </w:r>
    </w:p>
    <w:p w14:paraId="531173F1" w14:textId="77777777" w:rsidR="00000000" w:rsidRDefault="009432B4">
      <w:pPr>
        <w:pStyle w:val="a"/>
        <w:rPr>
          <w:rtl/>
        </w:rPr>
      </w:pPr>
    </w:p>
    <w:p w14:paraId="5F99D132" w14:textId="77777777" w:rsidR="00000000" w:rsidRDefault="009432B4">
      <w:pPr>
        <w:pStyle w:val="a"/>
        <w:rPr>
          <w:rFonts w:hint="cs"/>
          <w:rtl/>
        </w:rPr>
      </w:pPr>
      <w:r>
        <w:rPr>
          <w:rFonts w:hint="cs"/>
          <w:rtl/>
        </w:rPr>
        <w:t>תודה רבה, חבר הכנסת זחאלקה. חבר הכנסת אהוד יתום, בבקשה. אחריו - חבר הכנסת נסים זאב.</w:t>
      </w:r>
    </w:p>
    <w:p w14:paraId="2AFB538A" w14:textId="77777777" w:rsidR="00000000" w:rsidRDefault="009432B4">
      <w:pPr>
        <w:pStyle w:val="Speaker"/>
        <w:rPr>
          <w:rFonts w:hint="cs"/>
          <w:rtl/>
        </w:rPr>
      </w:pPr>
      <w:bookmarkStart w:id="359" w:name="FS000001032T09_07_2003_16_11_27"/>
      <w:bookmarkEnd w:id="359"/>
    </w:p>
    <w:p w14:paraId="06C0AFF3" w14:textId="77777777" w:rsidR="00000000" w:rsidRDefault="009432B4">
      <w:pPr>
        <w:pStyle w:val="Speaker"/>
        <w:rPr>
          <w:rFonts w:hint="cs"/>
          <w:rtl/>
        </w:rPr>
      </w:pPr>
    </w:p>
    <w:p w14:paraId="292AB673" w14:textId="77777777" w:rsidR="00000000" w:rsidRDefault="009432B4">
      <w:pPr>
        <w:pStyle w:val="Speaker"/>
        <w:rPr>
          <w:rFonts w:hint="cs"/>
          <w:rtl/>
        </w:rPr>
      </w:pPr>
      <w:bookmarkStart w:id="360" w:name="_Toc45934740"/>
      <w:bookmarkStart w:id="361" w:name="_Toc76385258"/>
      <w:r>
        <w:rPr>
          <w:rFonts w:hint="eastAsia"/>
          <w:rtl/>
        </w:rPr>
        <w:t>אהוד</w:t>
      </w:r>
      <w:r>
        <w:rPr>
          <w:rtl/>
        </w:rPr>
        <w:t xml:space="preserve"> יתום (הליכוד):</w:t>
      </w:r>
      <w:bookmarkEnd w:id="360"/>
      <w:bookmarkEnd w:id="361"/>
    </w:p>
    <w:p w14:paraId="66A623F4" w14:textId="77777777" w:rsidR="00000000" w:rsidRDefault="009432B4">
      <w:pPr>
        <w:pStyle w:val="a"/>
        <w:rPr>
          <w:rFonts w:hint="cs"/>
          <w:rtl/>
        </w:rPr>
      </w:pPr>
    </w:p>
    <w:p w14:paraId="0EBE411A" w14:textId="77777777" w:rsidR="00000000" w:rsidRDefault="009432B4">
      <w:pPr>
        <w:pStyle w:val="a"/>
        <w:rPr>
          <w:rFonts w:hint="cs"/>
          <w:rtl/>
        </w:rPr>
      </w:pPr>
      <w:r>
        <w:rPr>
          <w:rFonts w:hint="cs"/>
          <w:rtl/>
        </w:rPr>
        <w:t>אדוני ה</w:t>
      </w:r>
      <w:r>
        <w:rPr>
          <w:rFonts w:hint="cs"/>
          <w:rtl/>
        </w:rPr>
        <w:t>יושב-ראש, חברי חברי הכנסת, לפעמים אני גם לומד וגם מקנא ברשות הפלסטינית. קנאה באמת, קנאה אמיתית. עוד טרם ההסכמים והדיבורים מינה יאסר ערפאת שר לענייני אסירים. כל הכבוד. תאמינו לי, כל הכבוד. יודעים לעשות הפרדה בין עיקר לטפל. ולא רק שמונה שר לענייני אסירים, גם</w:t>
      </w:r>
      <w:r>
        <w:rPr>
          <w:rFonts w:hint="cs"/>
          <w:rtl/>
        </w:rPr>
        <w:t xml:space="preserve"> מונה סגן שר לענייני אסירים. מיהר יאסר ערפאת למנות את החבר זיאד אבו-עין, נאמנו של מרואן ברגותי שעדיין יושב בכלא - עם דם, בלי דם, לא חשוב לצורך העניין - לתפקיד סגן שר לענייני אסירים. זו גישה אמיתית. </w:t>
      </w:r>
    </w:p>
    <w:p w14:paraId="33D446C8" w14:textId="77777777" w:rsidR="00000000" w:rsidRDefault="009432B4">
      <w:pPr>
        <w:pStyle w:val="a"/>
        <w:rPr>
          <w:rFonts w:hint="cs"/>
          <w:rtl/>
        </w:rPr>
      </w:pPr>
    </w:p>
    <w:p w14:paraId="71AC334E" w14:textId="77777777" w:rsidR="00000000" w:rsidRDefault="009432B4">
      <w:pPr>
        <w:pStyle w:val="a"/>
        <w:rPr>
          <w:rFonts w:hint="cs"/>
          <w:rtl/>
        </w:rPr>
      </w:pPr>
      <w:r>
        <w:rPr>
          <w:rFonts w:hint="cs"/>
          <w:rtl/>
        </w:rPr>
        <w:t>אני גם מקנא בפלסטינים על אהבתם הגדולה את האדמה, אהבה ושי</w:t>
      </w:r>
      <w:r>
        <w:rPr>
          <w:rFonts w:hint="cs"/>
          <w:rtl/>
        </w:rPr>
        <w:t xml:space="preserve">יכות וקשר אפילו יותר מאשר של היהודים. אני גם מקנא בהם ואנחנו צריכים ללמוד מהם בעניין הזה. </w:t>
      </w:r>
    </w:p>
    <w:p w14:paraId="76393091" w14:textId="77777777" w:rsidR="00000000" w:rsidRDefault="009432B4">
      <w:pPr>
        <w:pStyle w:val="a"/>
        <w:rPr>
          <w:rFonts w:hint="cs"/>
          <w:rtl/>
        </w:rPr>
      </w:pPr>
    </w:p>
    <w:p w14:paraId="0B0926FC" w14:textId="77777777" w:rsidR="00000000" w:rsidRDefault="009432B4">
      <w:pPr>
        <w:pStyle w:val="a"/>
        <w:rPr>
          <w:rFonts w:hint="cs"/>
          <w:rtl/>
        </w:rPr>
      </w:pPr>
      <w:r>
        <w:rPr>
          <w:rFonts w:hint="cs"/>
          <w:rtl/>
        </w:rPr>
        <w:t>אבל עם כל ההערכה והכבוד לאותם דברים שאנחנו יכולים ללמוד מהם כיהודים, כישראלים, בין זה לבין שחרור אסירים, כאשר אנחנו מנסים שתהליך כזה או אחר שמתבשל במזרח התיכון יקרו</w:t>
      </w:r>
      <w:r>
        <w:rPr>
          <w:rFonts w:hint="cs"/>
          <w:rtl/>
        </w:rPr>
        <w:t>ם עור וגידים - תהליך כולל, תהליך ארוך; בין זה לבין שחרור אסירים, בלי שעדיין אבו-מאזן ודחלאן נגעו בציפור הנפש של פרי הבאושים של העניין הזה - הטרור הרצחני והקשה,  איך אפשר לבוא אלינו בטענות ולהגיד שאנחנו עושים סערה בכוס מים על נושא שחרור אסירים?</w:t>
      </w:r>
    </w:p>
    <w:p w14:paraId="79295235" w14:textId="77777777" w:rsidR="00000000" w:rsidRDefault="009432B4">
      <w:pPr>
        <w:pStyle w:val="a"/>
        <w:rPr>
          <w:rFonts w:hint="cs"/>
          <w:rtl/>
        </w:rPr>
      </w:pPr>
    </w:p>
    <w:p w14:paraId="4143B217" w14:textId="77777777" w:rsidR="00000000" w:rsidRDefault="009432B4">
      <w:pPr>
        <w:pStyle w:val="a"/>
        <w:rPr>
          <w:rFonts w:hint="cs"/>
          <w:rtl/>
        </w:rPr>
      </w:pPr>
      <w:r>
        <w:rPr>
          <w:rFonts w:hint="cs"/>
          <w:rtl/>
        </w:rPr>
        <w:t>רוצים לשחרר</w:t>
      </w:r>
      <w:r>
        <w:rPr>
          <w:rFonts w:hint="cs"/>
          <w:rtl/>
        </w:rPr>
        <w:t xml:space="preserve"> אסורים? בסדר גמור, אבל חייבים לתת משהו תמורת זה. אי-אפשר שה"חיזבאללה", אדוני היושב-ראש, וה"חמאס" יגידו - ותמיד גם יעמדו על דבריהם - שהם יבצעו את הפעולות כנגדנו, והם תמיד עושים את זה; כמו שהחמאס אמר: אנחנו נעשה "הודנה"; נפסיק את הפיגועים הגדולים והרעשניים,</w:t>
      </w:r>
      <w:r>
        <w:rPr>
          <w:rFonts w:hint="cs"/>
          <w:rtl/>
        </w:rPr>
        <w:t xml:space="preserve"> אבל נעשה פיגועים קטנים, מקומיים ובלתי משמעותיים - בעיניהם. הפיגוע שהיה בכפר-יעבץ הוא פיגוע "כביכול" - במרכאות כפולות ומכופלות - קטן ובלתי משמעותי, כי זה בסך הכול בית עם סבתא - לא עלינו </w:t>
      </w:r>
      <w:r>
        <w:rPr>
          <w:rtl/>
        </w:rPr>
        <w:t>–</w:t>
      </w:r>
      <w:r>
        <w:rPr>
          <w:rFonts w:hint="cs"/>
          <w:rtl/>
        </w:rPr>
        <w:t xml:space="preserve"> שנהרגה; או הפיגוע הקטן לכאורה בילדה הקטנה והרכה בכביש 6 - אלה פיגועי</w:t>
      </w:r>
      <w:r>
        <w:rPr>
          <w:rFonts w:hint="cs"/>
          <w:rtl/>
        </w:rPr>
        <w:t xml:space="preserve">ם קטנים ובלתי משמעותיים. איך אפשר בעידן כזה של המשך הפיגועים לשחרר אסירים? </w:t>
      </w:r>
    </w:p>
    <w:p w14:paraId="5D13F97D" w14:textId="77777777" w:rsidR="00000000" w:rsidRDefault="009432B4">
      <w:pPr>
        <w:pStyle w:val="a"/>
        <w:rPr>
          <w:rFonts w:hint="cs"/>
          <w:rtl/>
        </w:rPr>
      </w:pPr>
    </w:p>
    <w:p w14:paraId="62572825" w14:textId="77777777" w:rsidR="00000000" w:rsidRDefault="009432B4">
      <w:pPr>
        <w:pStyle w:val="a"/>
        <w:rPr>
          <w:rFonts w:hint="cs"/>
          <w:rtl/>
        </w:rPr>
      </w:pPr>
      <w:r>
        <w:rPr>
          <w:rFonts w:hint="cs"/>
          <w:rtl/>
        </w:rPr>
        <w:t>אני בא בטענות לעצמנו. בעניין הזה אני בפירוש בא בטענות לעצמנו. ואני חושב שבשום פנים ואופן, בלי לחשוב אם האסירים האלה הם עם דם או בלי דם, מינהליים או לא מינהליים, אין לתת לזה היום ה</w:t>
      </w:r>
      <w:r>
        <w:rPr>
          <w:rFonts w:hint="cs"/>
          <w:rtl/>
        </w:rPr>
        <w:t xml:space="preserve">משכיות תהליכית, משום שלתפיסתי אנחנו פשוט נותנים ולא מקבלים שום דבר. ולא רק שאנחנו נותנים ולא מקבלים שום דבר, אנחנו עושים מאמצים כנים ואמיתיים בשביל להחזיק את ההסכם הזה מעל פני המים, עם כל הקשיים של אבו-מאזן. </w:t>
      </w:r>
    </w:p>
    <w:p w14:paraId="44ABF752" w14:textId="77777777" w:rsidR="00000000" w:rsidRDefault="009432B4">
      <w:pPr>
        <w:pStyle w:val="a"/>
        <w:rPr>
          <w:rFonts w:hint="cs"/>
          <w:rtl/>
        </w:rPr>
      </w:pPr>
    </w:p>
    <w:p w14:paraId="143BE380" w14:textId="77777777" w:rsidR="00000000" w:rsidRDefault="009432B4">
      <w:pPr>
        <w:pStyle w:val="a"/>
        <w:rPr>
          <w:rFonts w:hint="cs"/>
          <w:rtl/>
        </w:rPr>
      </w:pPr>
      <w:r>
        <w:rPr>
          <w:rFonts w:hint="cs"/>
          <w:rtl/>
        </w:rPr>
        <w:t>ואני חוזר ואני אומר לכם, בעיקר לחברי חברי הכנס</w:t>
      </w:r>
      <w:r>
        <w:rPr>
          <w:rFonts w:hint="cs"/>
          <w:rtl/>
        </w:rPr>
        <w:t>ת הערבים: תעזרו לאבו-מאזן ולדחלאן להצליח. תעזרו להם להצליח ברגע שתשחררו אותם מהעבותות שקושרים אותם לדיווח, לקשר, לקרבה עם יאסר ערפאת, שהוא המכשול המרכזי לשלום. תודה רבה לך, אדוני.</w:t>
      </w:r>
    </w:p>
    <w:p w14:paraId="58936FC1" w14:textId="77777777" w:rsidR="00000000" w:rsidRDefault="009432B4">
      <w:pPr>
        <w:pStyle w:val="a"/>
        <w:rPr>
          <w:rFonts w:hint="cs"/>
          <w:rtl/>
        </w:rPr>
      </w:pPr>
    </w:p>
    <w:p w14:paraId="2B33192E" w14:textId="77777777" w:rsidR="00000000" w:rsidRDefault="009432B4">
      <w:pPr>
        <w:pStyle w:val="ad"/>
        <w:rPr>
          <w:rtl/>
        </w:rPr>
      </w:pPr>
      <w:r>
        <w:rPr>
          <w:rtl/>
        </w:rPr>
        <w:t>היו"ר מוחמד ברכה:</w:t>
      </w:r>
    </w:p>
    <w:p w14:paraId="6259B9EC" w14:textId="77777777" w:rsidR="00000000" w:rsidRDefault="009432B4">
      <w:pPr>
        <w:pStyle w:val="a"/>
        <w:rPr>
          <w:rtl/>
        </w:rPr>
      </w:pPr>
    </w:p>
    <w:p w14:paraId="273E8620" w14:textId="77777777" w:rsidR="00000000" w:rsidRDefault="009432B4">
      <w:pPr>
        <w:pStyle w:val="a"/>
        <w:rPr>
          <w:rFonts w:hint="cs"/>
          <w:rtl/>
        </w:rPr>
      </w:pPr>
      <w:r>
        <w:rPr>
          <w:rFonts w:hint="cs"/>
          <w:rtl/>
        </w:rPr>
        <w:t>תודה.  חבר הכנסת נסים זאב, ואחריו - חבר הכנסת עבד-אלמאלכ</w:t>
      </w:r>
      <w:r>
        <w:rPr>
          <w:rFonts w:hint="cs"/>
          <w:rtl/>
        </w:rPr>
        <w:t xml:space="preserve"> דהאמשה. </w:t>
      </w:r>
    </w:p>
    <w:p w14:paraId="24AC48FA" w14:textId="77777777" w:rsidR="00000000" w:rsidRDefault="009432B4">
      <w:pPr>
        <w:pStyle w:val="a"/>
        <w:rPr>
          <w:rFonts w:hint="cs"/>
          <w:rtl/>
        </w:rPr>
      </w:pPr>
    </w:p>
    <w:p w14:paraId="00786003" w14:textId="77777777" w:rsidR="00000000" w:rsidRDefault="009432B4">
      <w:pPr>
        <w:pStyle w:val="Speaker"/>
        <w:rPr>
          <w:rtl/>
        </w:rPr>
      </w:pPr>
      <w:bookmarkStart w:id="362" w:name="FS000000490T09_07_2003_16_27_52"/>
      <w:bookmarkStart w:id="363" w:name="_Toc45934741"/>
      <w:bookmarkStart w:id="364" w:name="_Toc76385259"/>
      <w:bookmarkEnd w:id="362"/>
      <w:r>
        <w:rPr>
          <w:rFonts w:hint="eastAsia"/>
          <w:rtl/>
        </w:rPr>
        <w:t>נסים</w:t>
      </w:r>
      <w:r>
        <w:rPr>
          <w:rtl/>
        </w:rPr>
        <w:t xml:space="preserve"> זאב (ש"ס):</w:t>
      </w:r>
      <w:bookmarkEnd w:id="363"/>
      <w:bookmarkEnd w:id="364"/>
    </w:p>
    <w:p w14:paraId="2508079E" w14:textId="77777777" w:rsidR="00000000" w:rsidRDefault="009432B4">
      <w:pPr>
        <w:pStyle w:val="a"/>
        <w:rPr>
          <w:rFonts w:hint="cs"/>
          <w:rtl/>
        </w:rPr>
      </w:pPr>
    </w:p>
    <w:p w14:paraId="4018F88A" w14:textId="77777777" w:rsidR="00000000" w:rsidRDefault="009432B4">
      <w:pPr>
        <w:pStyle w:val="a"/>
        <w:rPr>
          <w:rFonts w:hint="cs"/>
          <w:rtl/>
        </w:rPr>
      </w:pPr>
      <w:r>
        <w:rPr>
          <w:rFonts w:hint="cs"/>
          <w:rtl/>
        </w:rPr>
        <w:t xml:space="preserve">אדוני היושב-ראש, כנסת נכבדה, הטרור לא חזר, הטרור נמשך. הפיגוע בכפר-יעבץ שעל קו התפר, צריך להזכיר לנו היטב, שכל עוד תשתית הטרור לא חוסלה, כל עוד אבו-מאזן לא שולט בשטח - או לא רוצה לשלוט בשטח - הרי שיימשכו פיגועים רבים, אולי בקצב </w:t>
      </w:r>
      <w:r>
        <w:rPr>
          <w:rFonts w:hint="cs"/>
          <w:rtl/>
        </w:rPr>
        <w:t xml:space="preserve">כזה או בקצב אחר. </w:t>
      </w:r>
    </w:p>
    <w:p w14:paraId="190397B2" w14:textId="77777777" w:rsidR="00000000" w:rsidRDefault="009432B4">
      <w:pPr>
        <w:pStyle w:val="a"/>
        <w:rPr>
          <w:rFonts w:hint="cs"/>
          <w:rtl/>
        </w:rPr>
      </w:pPr>
    </w:p>
    <w:p w14:paraId="39DF4375" w14:textId="77777777" w:rsidR="00000000" w:rsidRDefault="009432B4">
      <w:pPr>
        <w:pStyle w:val="a"/>
        <w:rPr>
          <w:rFonts w:hint="cs"/>
          <w:rtl/>
        </w:rPr>
      </w:pPr>
      <w:r>
        <w:rPr>
          <w:rFonts w:hint="cs"/>
          <w:rtl/>
        </w:rPr>
        <w:t xml:space="preserve">לדעתי, כל הנושא של שחרור האסירים עדיין מוקדם מאוד. אני מסכים שיש אולי אסירים ביטחוניים, יש אסירים מינהליים ויש אסירים עם דם על הידיים או עם פחות דם על הידיים, אבל בעיתוי הזה עדיין מוקדם מאוד לעשות מחווה שהיא גם לא בהסכם. אני מבין שזה לא </w:t>
      </w:r>
      <w:r>
        <w:rPr>
          <w:rFonts w:hint="cs"/>
          <w:rtl/>
        </w:rPr>
        <w:t xml:space="preserve">היה חלק מההסכם והתנאים, אלא זו תחושה למען ההרגשה הטובה, כדי לרצות את הרחוב הפלסטיני, כדי לתת גיבוי לאבו-מאזן. </w:t>
      </w:r>
    </w:p>
    <w:p w14:paraId="452BB765" w14:textId="77777777" w:rsidR="00000000" w:rsidRDefault="009432B4">
      <w:pPr>
        <w:pStyle w:val="a"/>
        <w:rPr>
          <w:rFonts w:hint="cs"/>
          <w:rtl/>
        </w:rPr>
      </w:pPr>
    </w:p>
    <w:p w14:paraId="39277A01" w14:textId="77777777" w:rsidR="00000000" w:rsidRDefault="009432B4">
      <w:pPr>
        <w:pStyle w:val="a"/>
        <w:rPr>
          <w:rFonts w:hint="cs"/>
          <w:rtl/>
        </w:rPr>
      </w:pPr>
      <w:r>
        <w:rPr>
          <w:rFonts w:hint="cs"/>
          <w:rtl/>
        </w:rPr>
        <w:t>לכן אני חושב, שבעקבות פנייתו של היועץ המשפטי לממשלה, שבה הבהיר שצריך לתת את ההזדמנות לכל משפחה שרואה את עצמה נפגעת משחרור אסיר כזה או אחר - צריך</w:t>
      </w:r>
      <w:r>
        <w:rPr>
          <w:rFonts w:hint="cs"/>
          <w:rtl/>
        </w:rPr>
        <w:t xml:space="preserve"> לתת את ההזדמנות למשפחה שאחד מבניה או מקרוביה נפגע או נטבח על-ידי אותם רוצחים. אני רוצה להזכיר לכם למשל, שאחמד ג'בארה רצח 13 ישראלים בפיגוע מקרר התופת בירושלים - אומנם עברה תקופה ארוכה, אני מסכים, אבל בסך הכול המשפחות עדיין מרגישות שאותו קרוב ואותו ידיד שנ</w:t>
      </w:r>
      <w:r>
        <w:rPr>
          <w:rFonts w:hint="cs"/>
          <w:rtl/>
        </w:rPr>
        <w:t xml:space="preserve">הרג או נרצח, כאילו נרצח אמש. </w:t>
      </w:r>
    </w:p>
    <w:p w14:paraId="3A8049D0" w14:textId="77777777" w:rsidR="00000000" w:rsidRDefault="009432B4">
      <w:pPr>
        <w:pStyle w:val="a"/>
        <w:rPr>
          <w:rFonts w:hint="cs"/>
          <w:rtl/>
        </w:rPr>
      </w:pPr>
    </w:p>
    <w:p w14:paraId="669C750C" w14:textId="77777777" w:rsidR="00000000" w:rsidRDefault="009432B4">
      <w:pPr>
        <w:pStyle w:val="a"/>
        <w:rPr>
          <w:rFonts w:hint="cs"/>
          <w:rtl/>
        </w:rPr>
      </w:pPr>
      <w:r>
        <w:rPr>
          <w:rFonts w:hint="cs"/>
          <w:rtl/>
        </w:rPr>
        <w:t>לכן אני חושב, שכל נושא השחרור אינו חוקי, אינו מוסרי, אינו יכול לעמוד במבחן הציבורי; וסייענים שאין להם דם על הידיים והם לא רצחו בפועל - דינם כרוצחים לכל דבר. לכן, אני פונה לראש הממשלה שיעכב את כל התהליך הזה וכל המחוות המיותרות</w:t>
      </w:r>
      <w:r>
        <w:rPr>
          <w:rFonts w:hint="cs"/>
          <w:rtl/>
        </w:rPr>
        <w:t xml:space="preserve"> האלה, עד לרגיעת המצב כפי שהוא באמת צריך להיות בפועל. תודה. </w:t>
      </w:r>
    </w:p>
    <w:p w14:paraId="1B4327F3" w14:textId="77777777" w:rsidR="00000000" w:rsidRDefault="009432B4">
      <w:pPr>
        <w:pStyle w:val="a"/>
        <w:rPr>
          <w:rFonts w:hint="cs"/>
          <w:rtl/>
        </w:rPr>
      </w:pPr>
    </w:p>
    <w:p w14:paraId="7A605FE7" w14:textId="77777777" w:rsidR="00000000" w:rsidRDefault="009432B4">
      <w:pPr>
        <w:pStyle w:val="ad"/>
        <w:rPr>
          <w:rtl/>
        </w:rPr>
      </w:pPr>
      <w:r>
        <w:rPr>
          <w:rtl/>
        </w:rPr>
        <w:t>היו"ר מוחמד ברכה:</w:t>
      </w:r>
    </w:p>
    <w:p w14:paraId="5E4C1DD2" w14:textId="77777777" w:rsidR="00000000" w:rsidRDefault="009432B4">
      <w:pPr>
        <w:pStyle w:val="a"/>
        <w:rPr>
          <w:rtl/>
        </w:rPr>
      </w:pPr>
    </w:p>
    <w:p w14:paraId="2920F9B3" w14:textId="77777777" w:rsidR="00000000" w:rsidRDefault="009432B4">
      <w:pPr>
        <w:pStyle w:val="a"/>
        <w:rPr>
          <w:rFonts w:hint="cs"/>
          <w:rtl/>
        </w:rPr>
      </w:pPr>
      <w:r>
        <w:rPr>
          <w:rFonts w:hint="cs"/>
          <w:rtl/>
        </w:rPr>
        <w:t xml:space="preserve">תודה. חבר הכנסת עבד-אלמאלכ דהאמשה, בבקשה. אחריו חבר הכנסת רן כהן. </w:t>
      </w:r>
    </w:p>
    <w:p w14:paraId="71181DE4" w14:textId="77777777" w:rsidR="00000000" w:rsidRDefault="009432B4">
      <w:pPr>
        <w:pStyle w:val="a"/>
        <w:rPr>
          <w:rFonts w:hint="cs"/>
          <w:rtl/>
        </w:rPr>
      </w:pPr>
    </w:p>
    <w:p w14:paraId="453FBA2D" w14:textId="77777777" w:rsidR="00000000" w:rsidRDefault="009432B4">
      <w:pPr>
        <w:pStyle w:val="a"/>
        <w:rPr>
          <w:color w:val="0000FF"/>
          <w:szCs w:val="28"/>
          <w:rtl/>
        </w:rPr>
      </w:pPr>
    </w:p>
    <w:p w14:paraId="38D61E0D" w14:textId="77777777" w:rsidR="00000000" w:rsidRDefault="009432B4">
      <w:pPr>
        <w:pStyle w:val="Speaker"/>
        <w:rPr>
          <w:rtl/>
        </w:rPr>
      </w:pPr>
      <w:bookmarkStart w:id="365" w:name="FS000000550T09_07_2003_15_42_07"/>
      <w:bookmarkStart w:id="366" w:name="_Toc45934742"/>
      <w:bookmarkStart w:id="367" w:name="_Toc76385260"/>
      <w:bookmarkEnd w:id="365"/>
      <w:r>
        <w:rPr>
          <w:rtl/>
        </w:rPr>
        <w:t>עבד-אלמאלכ דהאמשה (רע"ם):</w:t>
      </w:r>
      <w:bookmarkEnd w:id="366"/>
      <w:bookmarkEnd w:id="367"/>
    </w:p>
    <w:p w14:paraId="094B9A10" w14:textId="77777777" w:rsidR="00000000" w:rsidRDefault="009432B4">
      <w:pPr>
        <w:pStyle w:val="a"/>
        <w:rPr>
          <w:rtl/>
        </w:rPr>
      </w:pPr>
    </w:p>
    <w:p w14:paraId="34621A46" w14:textId="77777777" w:rsidR="00000000" w:rsidRDefault="009432B4">
      <w:pPr>
        <w:pStyle w:val="a"/>
        <w:rPr>
          <w:rFonts w:hint="cs"/>
          <w:rtl/>
        </w:rPr>
      </w:pPr>
      <w:r>
        <w:rPr>
          <w:rFonts w:hint="cs"/>
          <w:rtl/>
        </w:rPr>
        <w:t>כבוד היושב-ראש, מכובדי השר, חברי חברי הכנסת, בנושא כזה טעון ובזמן שכל העניין של</w:t>
      </w:r>
      <w:r>
        <w:rPr>
          <w:rFonts w:hint="cs"/>
          <w:rtl/>
        </w:rPr>
        <w:t xml:space="preserve"> תהליך השלום עומד ברגע קריטי, מקומם שאנשים עולים פה על הדוכן, ומפני שהם לא רוצים שלום ומפני שהם לא רוצים שהתהליך הזה יצלח, מפני שהעמדות שלהם ידועות מראש, באים ומתכסים באצטלה של כאילו רוצחים ופושעים ודם על הידיים ולכן צריך לעצור את התהליך. </w:t>
      </w:r>
    </w:p>
    <w:p w14:paraId="3296CDB1" w14:textId="77777777" w:rsidR="00000000" w:rsidRDefault="009432B4">
      <w:pPr>
        <w:pStyle w:val="a"/>
        <w:rPr>
          <w:rFonts w:hint="cs"/>
          <w:rtl/>
        </w:rPr>
      </w:pPr>
    </w:p>
    <w:p w14:paraId="5E5DC61B" w14:textId="77777777" w:rsidR="00000000" w:rsidRDefault="009432B4">
      <w:pPr>
        <w:pStyle w:val="a"/>
        <w:rPr>
          <w:rFonts w:hint="cs"/>
          <w:rtl/>
        </w:rPr>
      </w:pPr>
      <w:r>
        <w:rPr>
          <w:rFonts w:hint="cs"/>
          <w:rtl/>
        </w:rPr>
        <w:t>אני מבין את הכו</w:t>
      </w:r>
      <w:r>
        <w:rPr>
          <w:rFonts w:hint="cs"/>
          <w:rtl/>
        </w:rPr>
        <w:t xml:space="preserve">ונות. אני יודע מה עומד מאחורי ההצעות של האיחוד הלאומי ושל שאול יהלום. הם לא רוצים שהתהליך הזה יצלח, והם מחפשים כל מיני סיבות ובאים אלינו בעניין של דם על הידיים ולא דם על הידיים. </w:t>
      </w:r>
    </w:p>
    <w:p w14:paraId="4E85EC99" w14:textId="77777777" w:rsidR="00000000" w:rsidRDefault="009432B4">
      <w:pPr>
        <w:pStyle w:val="a"/>
        <w:rPr>
          <w:rFonts w:hint="cs"/>
          <w:rtl/>
        </w:rPr>
      </w:pPr>
    </w:p>
    <w:p w14:paraId="02D28DEA" w14:textId="77777777" w:rsidR="00000000" w:rsidRDefault="009432B4">
      <w:pPr>
        <w:pStyle w:val="a"/>
        <w:rPr>
          <w:rFonts w:hint="cs"/>
          <w:rtl/>
        </w:rPr>
      </w:pPr>
      <w:r>
        <w:rPr>
          <w:rFonts w:hint="cs"/>
          <w:rtl/>
        </w:rPr>
        <w:t xml:space="preserve">ואני רוצה לשאול פה שאלת יסוד. מה, היום נולד הסכסוך הזה עם האסירים ועם שבויי </w:t>
      </w:r>
      <w:r>
        <w:rPr>
          <w:rFonts w:hint="cs"/>
          <w:rtl/>
        </w:rPr>
        <w:t>מלחמה ועם כל הרציחות? אגב, אני חושב שהמלה רציחות איננה במקום, כי מה שיש פה זה מלחמה, ובמלחמה נהרגים אנשים ונשפך דם לצער כולנו. לא רוצים שיישפך דם לא של תינוק ולא של אשה ולא של גבר ולא של אף אחד. ולכן אנחנו רוצים שלום. הגיע הזמן שנעשה את המיטב כדי שתהליך הש</w:t>
      </w:r>
      <w:r>
        <w:rPr>
          <w:rFonts w:hint="cs"/>
          <w:rtl/>
        </w:rPr>
        <w:t>לום יצליח ויתאושש עוד פעם.</w:t>
      </w:r>
    </w:p>
    <w:p w14:paraId="629B05CC" w14:textId="77777777" w:rsidR="00000000" w:rsidRDefault="009432B4">
      <w:pPr>
        <w:pStyle w:val="a"/>
        <w:rPr>
          <w:rFonts w:hint="cs"/>
          <w:rtl/>
        </w:rPr>
      </w:pPr>
    </w:p>
    <w:p w14:paraId="703A615D" w14:textId="77777777" w:rsidR="00000000" w:rsidRDefault="009432B4">
      <w:pPr>
        <w:pStyle w:val="a"/>
        <w:rPr>
          <w:rFonts w:hint="cs"/>
          <w:rtl/>
        </w:rPr>
      </w:pPr>
      <w:r>
        <w:rPr>
          <w:rFonts w:hint="cs"/>
          <w:rtl/>
        </w:rPr>
        <w:t>כאשר רואים את המצב כהווייתו, מדובר בסכסוך בין שני עמים, סכסוך ישן, סכסוך עתיק ימים, סכסוך של עשרות שנים, סכסוך שבשנים הלא-רחוקות ממנו, דווקא הצד הזה שלא היה לו צבא, לא היו לו מטוסים ולא היו לו טנקים, הוא לימד את כל האחרים איך לפ</w:t>
      </w:r>
      <w:r>
        <w:rPr>
          <w:rFonts w:hint="cs"/>
          <w:rtl/>
        </w:rPr>
        <w:t xml:space="preserve">וצץ שווקים ולהרוג אנשים ולהרוג אזרחים. שכחנו? שם לא היה דם על הידיים? לכל אלה שהרגו ורצחו ופוצצו, מבגין ועד שמיר ועד שרון, זה לא נקרא דם על הידיים? הם לא הרגו אזרחים? הם לא היו הראשונים שטבעו את המטבע הזאת?     </w:t>
      </w:r>
    </w:p>
    <w:p w14:paraId="0AB6201A" w14:textId="77777777" w:rsidR="00000000" w:rsidRDefault="009432B4">
      <w:pPr>
        <w:pStyle w:val="a"/>
        <w:rPr>
          <w:rFonts w:hint="cs"/>
          <w:rtl/>
        </w:rPr>
      </w:pPr>
    </w:p>
    <w:p w14:paraId="07FA4DE8" w14:textId="77777777" w:rsidR="00000000" w:rsidRDefault="009432B4">
      <w:pPr>
        <w:pStyle w:val="ac"/>
        <w:rPr>
          <w:rtl/>
        </w:rPr>
      </w:pPr>
      <w:r>
        <w:rPr>
          <w:rFonts w:hint="eastAsia"/>
          <w:rtl/>
        </w:rPr>
        <w:t>שאול</w:t>
      </w:r>
      <w:r>
        <w:rPr>
          <w:rtl/>
        </w:rPr>
        <w:t xml:space="preserve"> יהלום (מפד"ל):</w:t>
      </w:r>
    </w:p>
    <w:p w14:paraId="288B6332" w14:textId="77777777" w:rsidR="00000000" w:rsidRDefault="009432B4">
      <w:pPr>
        <w:pStyle w:val="a"/>
        <w:rPr>
          <w:rFonts w:hint="cs"/>
          <w:rtl/>
        </w:rPr>
      </w:pPr>
    </w:p>
    <w:p w14:paraId="06694B8F" w14:textId="77777777" w:rsidR="00000000" w:rsidRDefault="009432B4">
      <w:pPr>
        <w:pStyle w:val="a"/>
        <w:rPr>
          <w:rFonts w:hint="cs"/>
          <w:rtl/>
        </w:rPr>
      </w:pPr>
      <w:r>
        <w:rPr>
          <w:rFonts w:hint="cs"/>
          <w:rtl/>
        </w:rPr>
        <w:t>- - -</w:t>
      </w:r>
    </w:p>
    <w:p w14:paraId="108470FD" w14:textId="77777777" w:rsidR="00000000" w:rsidRDefault="009432B4">
      <w:pPr>
        <w:pStyle w:val="a"/>
        <w:rPr>
          <w:rFonts w:hint="cs"/>
          <w:rtl/>
        </w:rPr>
      </w:pPr>
    </w:p>
    <w:p w14:paraId="43EF4AB0" w14:textId="77777777" w:rsidR="00000000" w:rsidRDefault="009432B4">
      <w:pPr>
        <w:pStyle w:val="SpeakerCon"/>
        <w:rPr>
          <w:rtl/>
        </w:rPr>
      </w:pPr>
      <w:bookmarkStart w:id="368" w:name="FS000000550T09_07_2003_15_51_30C"/>
      <w:bookmarkEnd w:id="368"/>
      <w:r>
        <w:rPr>
          <w:rtl/>
        </w:rPr>
        <w:t>עבד-אלמאלכ דהאמ</w:t>
      </w:r>
      <w:r>
        <w:rPr>
          <w:rtl/>
        </w:rPr>
        <w:t>שה (רע"ם):</w:t>
      </w:r>
    </w:p>
    <w:p w14:paraId="4E11254B" w14:textId="77777777" w:rsidR="00000000" w:rsidRDefault="009432B4">
      <w:pPr>
        <w:pStyle w:val="a"/>
        <w:rPr>
          <w:rtl/>
        </w:rPr>
      </w:pPr>
    </w:p>
    <w:p w14:paraId="02D0828B" w14:textId="77777777" w:rsidR="00000000" w:rsidRDefault="009432B4">
      <w:pPr>
        <w:pStyle w:val="a"/>
        <w:rPr>
          <w:rFonts w:hint="cs"/>
          <w:rtl/>
        </w:rPr>
      </w:pPr>
      <w:r>
        <w:rPr>
          <w:rFonts w:hint="cs"/>
          <w:rtl/>
        </w:rPr>
        <w:t>ההיסטוריה הקרובה, אדוני. אני מדבר על שנות ה-30 וה-40. לא רחוק.</w:t>
      </w:r>
    </w:p>
    <w:p w14:paraId="142CCF3D" w14:textId="77777777" w:rsidR="00000000" w:rsidRDefault="009432B4">
      <w:pPr>
        <w:pStyle w:val="a"/>
        <w:rPr>
          <w:rFonts w:hint="cs"/>
          <w:rtl/>
        </w:rPr>
      </w:pPr>
    </w:p>
    <w:p w14:paraId="1617083E" w14:textId="77777777" w:rsidR="00000000" w:rsidRDefault="009432B4">
      <w:pPr>
        <w:pStyle w:val="ac"/>
        <w:rPr>
          <w:rtl/>
        </w:rPr>
      </w:pPr>
      <w:r>
        <w:rPr>
          <w:rFonts w:hint="eastAsia"/>
          <w:rtl/>
        </w:rPr>
        <w:t>שאול</w:t>
      </w:r>
      <w:r>
        <w:rPr>
          <w:rtl/>
        </w:rPr>
        <w:t xml:space="preserve"> יהלום (מפד"ל):</w:t>
      </w:r>
    </w:p>
    <w:p w14:paraId="0CA3FC08" w14:textId="77777777" w:rsidR="00000000" w:rsidRDefault="009432B4">
      <w:pPr>
        <w:pStyle w:val="a"/>
        <w:rPr>
          <w:rFonts w:hint="cs"/>
          <w:rtl/>
        </w:rPr>
      </w:pPr>
    </w:p>
    <w:p w14:paraId="0A0879A7" w14:textId="77777777" w:rsidR="00000000" w:rsidRDefault="009432B4">
      <w:pPr>
        <w:pStyle w:val="a"/>
        <w:rPr>
          <w:rFonts w:hint="cs"/>
          <w:rtl/>
        </w:rPr>
      </w:pPr>
      <w:r>
        <w:rPr>
          <w:rFonts w:hint="cs"/>
          <w:rtl/>
        </w:rPr>
        <w:t xml:space="preserve">- - - הלך לפוצץ את מלון "המלך דוד" הוא הודיע. </w:t>
      </w:r>
    </w:p>
    <w:p w14:paraId="022FBEBC" w14:textId="77777777" w:rsidR="00000000" w:rsidRDefault="009432B4">
      <w:pPr>
        <w:pStyle w:val="a"/>
        <w:rPr>
          <w:rFonts w:hint="cs"/>
          <w:rtl/>
        </w:rPr>
      </w:pPr>
    </w:p>
    <w:p w14:paraId="7CB4D536" w14:textId="77777777" w:rsidR="00000000" w:rsidRDefault="009432B4">
      <w:pPr>
        <w:pStyle w:val="SpeakerCon"/>
        <w:rPr>
          <w:rtl/>
        </w:rPr>
      </w:pPr>
      <w:bookmarkStart w:id="369" w:name="FS000000550T09_07_2003_15_52_27C"/>
      <w:bookmarkEnd w:id="369"/>
    </w:p>
    <w:p w14:paraId="40646B2F" w14:textId="77777777" w:rsidR="00000000" w:rsidRDefault="009432B4">
      <w:pPr>
        <w:pStyle w:val="SpeakerCon"/>
        <w:rPr>
          <w:rtl/>
        </w:rPr>
      </w:pPr>
      <w:r>
        <w:rPr>
          <w:rFonts w:hint="eastAsia"/>
          <w:rtl/>
        </w:rPr>
        <w:t>עבד</w:t>
      </w:r>
      <w:r>
        <w:rPr>
          <w:rtl/>
        </w:rPr>
        <w:t>-אלמאלכ דהאמשה (רע"ם):</w:t>
      </w:r>
    </w:p>
    <w:p w14:paraId="6770D080" w14:textId="77777777" w:rsidR="00000000" w:rsidRDefault="009432B4">
      <w:pPr>
        <w:pStyle w:val="a"/>
        <w:rPr>
          <w:rFonts w:hint="cs"/>
          <w:rtl/>
        </w:rPr>
      </w:pPr>
    </w:p>
    <w:p w14:paraId="6DFBA3F3" w14:textId="77777777" w:rsidR="00000000" w:rsidRDefault="009432B4">
      <w:pPr>
        <w:pStyle w:val="a"/>
        <w:rPr>
          <w:rFonts w:hint="cs"/>
          <w:rtl/>
        </w:rPr>
      </w:pPr>
      <w:r>
        <w:rPr>
          <w:rFonts w:hint="cs"/>
          <w:rtl/>
        </w:rPr>
        <w:t>הוא הודיע: אני בא להרוג פה אנשים. בסדר, הוא הודיע. זה כבר היה כשר אם הוא הודיע.</w:t>
      </w:r>
    </w:p>
    <w:p w14:paraId="69CD9F3B" w14:textId="77777777" w:rsidR="00000000" w:rsidRDefault="009432B4">
      <w:pPr>
        <w:pStyle w:val="a"/>
        <w:rPr>
          <w:rFonts w:hint="cs"/>
          <w:rtl/>
        </w:rPr>
      </w:pPr>
    </w:p>
    <w:p w14:paraId="10628150" w14:textId="77777777" w:rsidR="00000000" w:rsidRDefault="009432B4">
      <w:pPr>
        <w:pStyle w:val="ac"/>
        <w:rPr>
          <w:rtl/>
        </w:rPr>
      </w:pPr>
      <w:r>
        <w:rPr>
          <w:rFonts w:hint="eastAsia"/>
          <w:rtl/>
        </w:rPr>
        <w:t>שא</w:t>
      </w:r>
      <w:r>
        <w:rPr>
          <w:rFonts w:hint="eastAsia"/>
          <w:rtl/>
        </w:rPr>
        <w:t>ול</w:t>
      </w:r>
      <w:r>
        <w:rPr>
          <w:rtl/>
        </w:rPr>
        <w:t xml:space="preserve"> יהלום (מפד"ל):</w:t>
      </w:r>
    </w:p>
    <w:p w14:paraId="2E079C9A" w14:textId="77777777" w:rsidR="00000000" w:rsidRDefault="009432B4">
      <w:pPr>
        <w:pStyle w:val="a"/>
        <w:rPr>
          <w:rFonts w:hint="cs"/>
          <w:rtl/>
        </w:rPr>
      </w:pPr>
    </w:p>
    <w:p w14:paraId="750F7ECF" w14:textId="77777777" w:rsidR="00000000" w:rsidRDefault="009432B4">
      <w:pPr>
        <w:pStyle w:val="a"/>
        <w:rPr>
          <w:rFonts w:hint="cs"/>
          <w:rtl/>
        </w:rPr>
      </w:pPr>
      <w:r>
        <w:rPr>
          <w:rFonts w:hint="cs"/>
          <w:rtl/>
        </w:rPr>
        <w:t xml:space="preserve">איך אתה מעז? </w:t>
      </w:r>
    </w:p>
    <w:p w14:paraId="6E80B43F" w14:textId="77777777" w:rsidR="00000000" w:rsidRDefault="009432B4">
      <w:pPr>
        <w:pStyle w:val="a"/>
        <w:rPr>
          <w:rFonts w:hint="cs"/>
          <w:rtl/>
        </w:rPr>
      </w:pPr>
    </w:p>
    <w:p w14:paraId="5A8FC833" w14:textId="77777777" w:rsidR="00000000" w:rsidRDefault="009432B4">
      <w:pPr>
        <w:pStyle w:val="SpeakerCon"/>
        <w:rPr>
          <w:rtl/>
        </w:rPr>
      </w:pPr>
      <w:bookmarkStart w:id="370" w:name="FS000000550T09_07_2003_15_53_34C"/>
      <w:bookmarkEnd w:id="370"/>
      <w:r>
        <w:rPr>
          <w:rtl/>
        </w:rPr>
        <w:t>עבד-אלמאלכ דהאמשה (רע"ם):</w:t>
      </w:r>
    </w:p>
    <w:p w14:paraId="59003B58" w14:textId="77777777" w:rsidR="00000000" w:rsidRDefault="009432B4">
      <w:pPr>
        <w:pStyle w:val="a"/>
        <w:rPr>
          <w:rtl/>
        </w:rPr>
      </w:pPr>
    </w:p>
    <w:p w14:paraId="78F1919B" w14:textId="77777777" w:rsidR="00000000" w:rsidRDefault="009432B4">
      <w:pPr>
        <w:pStyle w:val="a"/>
        <w:rPr>
          <w:rFonts w:hint="cs"/>
          <w:rtl/>
        </w:rPr>
      </w:pPr>
      <w:r>
        <w:rPr>
          <w:rFonts w:hint="cs"/>
          <w:rtl/>
        </w:rPr>
        <w:t xml:space="preserve">איזה מעז? אני מעז? אדוני, אני רק קורא לילד בשמו. </w:t>
      </w:r>
    </w:p>
    <w:p w14:paraId="666BE410" w14:textId="77777777" w:rsidR="00000000" w:rsidRDefault="009432B4">
      <w:pPr>
        <w:pStyle w:val="a"/>
        <w:rPr>
          <w:rFonts w:hint="cs"/>
          <w:rtl/>
        </w:rPr>
      </w:pPr>
    </w:p>
    <w:p w14:paraId="54192449" w14:textId="77777777" w:rsidR="00000000" w:rsidRDefault="009432B4">
      <w:pPr>
        <w:pStyle w:val="a"/>
        <w:rPr>
          <w:rFonts w:hint="cs"/>
          <w:rtl/>
        </w:rPr>
      </w:pPr>
      <w:r>
        <w:rPr>
          <w:rFonts w:hint="cs"/>
          <w:rtl/>
        </w:rPr>
        <w:t xml:space="preserve">לכן, כולנו חייבים לאזור אומץ. אם רוצים לשחק במי יצא אשם, אתם יכולים לשחק את זה טוב מאוד. שרון עושה את זה מצוין. אבל אם רוצים שלום, חייבים לראות </w:t>
      </w:r>
      <w:r>
        <w:rPr>
          <w:rFonts w:hint="cs"/>
          <w:rtl/>
        </w:rPr>
        <w:t>את הדברים כהווייתם. לא יכול להיות שלום בלי ששבויי המלחמה הפלסטינים ישוחררו. כן, הם שבויי מלחמה. הם נלחמו באמצעים שיש להם. אני לא מוכן להסכים עם כל הדברים האלה, ולא רוצה אותם ודוחה אותם, אבל זאת המציאות. במעט שיש להם, ככה נלחמו. יש להם טנקים? היו להם מטוסים</w:t>
      </w:r>
      <w:r>
        <w:rPr>
          <w:rFonts w:hint="cs"/>
          <w:rtl/>
        </w:rPr>
        <w:t>? הם יכלו להעמיד צבא מול צבא? זה מה שיכלו, זה מה שמצאו, זה מה שנכפה עליהם כתוצאה מהכיבוש.</w:t>
      </w:r>
    </w:p>
    <w:p w14:paraId="6391E2A1" w14:textId="77777777" w:rsidR="00000000" w:rsidRDefault="009432B4">
      <w:pPr>
        <w:pStyle w:val="a"/>
        <w:rPr>
          <w:rFonts w:hint="cs"/>
          <w:rtl/>
        </w:rPr>
      </w:pPr>
    </w:p>
    <w:p w14:paraId="6EB019B8" w14:textId="77777777" w:rsidR="00000000" w:rsidRDefault="009432B4">
      <w:pPr>
        <w:pStyle w:val="ac"/>
        <w:rPr>
          <w:rtl/>
        </w:rPr>
      </w:pPr>
      <w:r>
        <w:rPr>
          <w:rFonts w:hint="eastAsia"/>
          <w:rtl/>
        </w:rPr>
        <w:t>נסים</w:t>
      </w:r>
      <w:r>
        <w:rPr>
          <w:rtl/>
        </w:rPr>
        <w:t xml:space="preserve"> זאב (ש"ס):</w:t>
      </w:r>
    </w:p>
    <w:p w14:paraId="74D7A2E0" w14:textId="77777777" w:rsidR="00000000" w:rsidRDefault="009432B4">
      <w:pPr>
        <w:pStyle w:val="a"/>
        <w:rPr>
          <w:rFonts w:hint="cs"/>
          <w:rtl/>
        </w:rPr>
      </w:pPr>
    </w:p>
    <w:p w14:paraId="0F904F1C" w14:textId="77777777" w:rsidR="00000000" w:rsidRDefault="009432B4">
      <w:pPr>
        <w:pStyle w:val="a"/>
        <w:rPr>
          <w:rFonts w:hint="cs"/>
          <w:rtl/>
        </w:rPr>
      </w:pPr>
      <w:r>
        <w:rPr>
          <w:rFonts w:hint="cs"/>
          <w:rtl/>
        </w:rPr>
        <w:t>אתה מצדיק את הטרור.</w:t>
      </w:r>
    </w:p>
    <w:p w14:paraId="2E378FA8" w14:textId="77777777" w:rsidR="00000000" w:rsidRDefault="009432B4">
      <w:pPr>
        <w:pStyle w:val="a"/>
        <w:rPr>
          <w:rFonts w:hint="cs"/>
          <w:rtl/>
        </w:rPr>
      </w:pPr>
    </w:p>
    <w:p w14:paraId="248EF97F" w14:textId="77777777" w:rsidR="00000000" w:rsidRDefault="009432B4">
      <w:pPr>
        <w:pStyle w:val="SpeakerCon"/>
        <w:rPr>
          <w:rtl/>
        </w:rPr>
      </w:pPr>
      <w:bookmarkStart w:id="371" w:name="FS000000550T09_07_2003_15_56_40C"/>
      <w:bookmarkEnd w:id="371"/>
      <w:r>
        <w:rPr>
          <w:rFonts w:hint="eastAsia"/>
          <w:rtl/>
        </w:rPr>
        <w:t>עבד</w:t>
      </w:r>
      <w:r>
        <w:rPr>
          <w:rtl/>
        </w:rPr>
        <w:t>-אלמאלכ דהאמשה (רע"ם):</w:t>
      </w:r>
    </w:p>
    <w:p w14:paraId="1C065255" w14:textId="77777777" w:rsidR="00000000" w:rsidRDefault="009432B4">
      <w:pPr>
        <w:pStyle w:val="a"/>
        <w:rPr>
          <w:rFonts w:hint="cs"/>
          <w:rtl/>
        </w:rPr>
      </w:pPr>
    </w:p>
    <w:p w14:paraId="39914E83" w14:textId="77777777" w:rsidR="00000000" w:rsidRDefault="009432B4">
      <w:pPr>
        <w:pStyle w:val="a"/>
        <w:rPr>
          <w:rFonts w:hint="cs"/>
          <w:rtl/>
        </w:rPr>
      </w:pPr>
      <w:r>
        <w:rPr>
          <w:rFonts w:hint="cs"/>
          <w:rtl/>
        </w:rPr>
        <w:t xml:space="preserve">אני לא מצדיק את הטרור, אבל אתה יוצר את הטרור. </w:t>
      </w:r>
    </w:p>
    <w:p w14:paraId="167DC3F2" w14:textId="77777777" w:rsidR="00000000" w:rsidRDefault="009432B4">
      <w:pPr>
        <w:pStyle w:val="a"/>
        <w:rPr>
          <w:rFonts w:hint="cs"/>
          <w:rtl/>
        </w:rPr>
      </w:pPr>
    </w:p>
    <w:p w14:paraId="71D2D1E9" w14:textId="77777777" w:rsidR="00000000" w:rsidRDefault="009432B4">
      <w:pPr>
        <w:pStyle w:val="ac"/>
        <w:rPr>
          <w:rtl/>
        </w:rPr>
      </w:pPr>
      <w:r>
        <w:rPr>
          <w:rFonts w:hint="eastAsia"/>
          <w:rtl/>
        </w:rPr>
        <w:t>נסים</w:t>
      </w:r>
      <w:r>
        <w:rPr>
          <w:rtl/>
        </w:rPr>
        <w:t xml:space="preserve"> זאב (ש"ס):</w:t>
      </w:r>
    </w:p>
    <w:p w14:paraId="3FCBBDEC" w14:textId="77777777" w:rsidR="00000000" w:rsidRDefault="009432B4">
      <w:pPr>
        <w:pStyle w:val="a"/>
        <w:rPr>
          <w:rFonts w:hint="cs"/>
          <w:rtl/>
        </w:rPr>
      </w:pPr>
    </w:p>
    <w:p w14:paraId="0641DE54" w14:textId="77777777" w:rsidR="00000000" w:rsidRDefault="009432B4">
      <w:pPr>
        <w:pStyle w:val="a"/>
        <w:rPr>
          <w:rFonts w:hint="cs"/>
          <w:rtl/>
        </w:rPr>
      </w:pPr>
      <w:r>
        <w:rPr>
          <w:rFonts w:hint="cs"/>
          <w:rtl/>
        </w:rPr>
        <w:t xml:space="preserve">אתה מצדיק את הדרך שלהם. </w:t>
      </w:r>
    </w:p>
    <w:p w14:paraId="27FAFCF5" w14:textId="77777777" w:rsidR="00000000" w:rsidRDefault="009432B4">
      <w:pPr>
        <w:pStyle w:val="a"/>
        <w:rPr>
          <w:rFonts w:hint="cs"/>
          <w:rtl/>
        </w:rPr>
      </w:pPr>
    </w:p>
    <w:p w14:paraId="62C6FE92" w14:textId="77777777" w:rsidR="00000000" w:rsidRDefault="009432B4">
      <w:pPr>
        <w:pStyle w:val="ac"/>
        <w:rPr>
          <w:rtl/>
        </w:rPr>
      </w:pPr>
      <w:r>
        <w:rPr>
          <w:rFonts w:hint="eastAsia"/>
          <w:rtl/>
        </w:rPr>
        <w:t>אריה</w:t>
      </w:r>
      <w:r>
        <w:rPr>
          <w:rtl/>
        </w:rPr>
        <w:t xml:space="preserve"> אלדד</w:t>
      </w:r>
      <w:r>
        <w:rPr>
          <w:rtl/>
        </w:rPr>
        <w:t xml:space="preserve"> (האיחוד הלאומי - ישראל ביתנו):</w:t>
      </w:r>
    </w:p>
    <w:p w14:paraId="07211064" w14:textId="77777777" w:rsidR="00000000" w:rsidRDefault="009432B4">
      <w:pPr>
        <w:pStyle w:val="a"/>
        <w:rPr>
          <w:rFonts w:hint="cs"/>
          <w:rtl/>
        </w:rPr>
      </w:pPr>
    </w:p>
    <w:p w14:paraId="1A7E8EA4" w14:textId="77777777" w:rsidR="00000000" w:rsidRDefault="009432B4">
      <w:pPr>
        <w:pStyle w:val="a"/>
        <w:rPr>
          <w:rFonts w:hint="cs"/>
          <w:rtl/>
        </w:rPr>
      </w:pPr>
      <w:r>
        <w:rPr>
          <w:rFonts w:hint="cs"/>
          <w:rtl/>
        </w:rPr>
        <w:t>אתה אומר שזה בסדר לעלות על אוטובוס ולפוצץ אותו. אתה מסכים עם הטרור.</w:t>
      </w:r>
    </w:p>
    <w:p w14:paraId="0432F9E8" w14:textId="77777777" w:rsidR="00000000" w:rsidRDefault="009432B4">
      <w:pPr>
        <w:pStyle w:val="a"/>
        <w:rPr>
          <w:rFonts w:hint="cs"/>
          <w:rtl/>
        </w:rPr>
      </w:pPr>
    </w:p>
    <w:p w14:paraId="32A9E1F8" w14:textId="77777777" w:rsidR="00000000" w:rsidRDefault="009432B4">
      <w:pPr>
        <w:pStyle w:val="SpeakerCon"/>
        <w:rPr>
          <w:rtl/>
        </w:rPr>
      </w:pPr>
      <w:bookmarkStart w:id="372" w:name="FS000000550T09_07_2003_15_58_30C"/>
      <w:bookmarkEnd w:id="372"/>
    </w:p>
    <w:p w14:paraId="3A4EB2C6" w14:textId="77777777" w:rsidR="00000000" w:rsidRDefault="009432B4">
      <w:pPr>
        <w:pStyle w:val="SpeakerCon"/>
        <w:rPr>
          <w:rtl/>
        </w:rPr>
      </w:pPr>
      <w:r>
        <w:rPr>
          <w:rFonts w:hint="eastAsia"/>
          <w:rtl/>
        </w:rPr>
        <w:t>עבד</w:t>
      </w:r>
      <w:r>
        <w:rPr>
          <w:rtl/>
        </w:rPr>
        <w:t>-אלמאלכ דהאמשה (רע"ם):</w:t>
      </w:r>
    </w:p>
    <w:p w14:paraId="782D1AEF" w14:textId="77777777" w:rsidR="00000000" w:rsidRDefault="009432B4">
      <w:pPr>
        <w:pStyle w:val="a"/>
        <w:rPr>
          <w:rFonts w:hint="cs"/>
          <w:rtl/>
        </w:rPr>
      </w:pPr>
    </w:p>
    <w:p w14:paraId="756F4E30" w14:textId="77777777" w:rsidR="00000000" w:rsidRDefault="009432B4">
      <w:pPr>
        <w:pStyle w:val="a"/>
        <w:rPr>
          <w:rFonts w:hint="cs"/>
          <w:rtl/>
        </w:rPr>
      </w:pPr>
      <w:r>
        <w:rPr>
          <w:rFonts w:hint="cs"/>
          <w:rtl/>
        </w:rPr>
        <w:t>אדוני, כל עוד מנסים לכפות על העם הפלסטיני תנאי כניעה ולצאת ידי חובה, לא יהיה פה שלום. שלום יהיה כאשר תעמדו מול הפלסטינים בגובה</w:t>
      </w:r>
      <w:r>
        <w:rPr>
          <w:rFonts w:hint="cs"/>
          <w:rtl/>
        </w:rPr>
        <w:t xml:space="preserve"> העיניים ותכירו בהם כעם וכמדינה וכשבויי מלחמה וכאנשים שמגיע להם לחיות ומגיעה להם חירות ומגיעה להם זכות להגדרה עצמית. כל עוד זה לא יקרה, לא יהיה שלום. אבל אם אתם רוצים לצאת ידי חובה, אתם יכולים תמיד לשחק את המשחקים ולמצוא כל מיני אמתלות ולהגיד: יש פה דם על </w:t>
      </w:r>
      <w:r>
        <w:rPr>
          <w:rFonts w:hint="cs"/>
          <w:rtl/>
        </w:rPr>
        <w:t xml:space="preserve">הידיים ודם על הרגליים, כאשר הדם מציף את כולנו ואין ידיים נקיות מדם לא בצד הזה ולא בצד ההוא. תודה רבה.          </w:t>
      </w:r>
    </w:p>
    <w:p w14:paraId="4A1781F2" w14:textId="77777777" w:rsidR="00000000" w:rsidRDefault="009432B4">
      <w:pPr>
        <w:pStyle w:val="a"/>
        <w:rPr>
          <w:rFonts w:hint="cs"/>
          <w:rtl/>
        </w:rPr>
      </w:pPr>
    </w:p>
    <w:p w14:paraId="02E0FA28" w14:textId="77777777" w:rsidR="00000000" w:rsidRDefault="009432B4">
      <w:pPr>
        <w:pStyle w:val="ad"/>
        <w:rPr>
          <w:rtl/>
        </w:rPr>
      </w:pPr>
      <w:r>
        <w:rPr>
          <w:rtl/>
        </w:rPr>
        <w:t>היו"ר מוחמד ברכה:</w:t>
      </w:r>
    </w:p>
    <w:p w14:paraId="0BE990D3" w14:textId="77777777" w:rsidR="00000000" w:rsidRDefault="009432B4">
      <w:pPr>
        <w:pStyle w:val="a"/>
        <w:rPr>
          <w:rtl/>
        </w:rPr>
      </w:pPr>
    </w:p>
    <w:p w14:paraId="1A659C4A" w14:textId="77777777" w:rsidR="00000000" w:rsidRDefault="009432B4">
      <w:pPr>
        <w:pStyle w:val="a"/>
        <w:rPr>
          <w:rFonts w:hint="cs"/>
          <w:rtl/>
        </w:rPr>
      </w:pPr>
      <w:r>
        <w:rPr>
          <w:rFonts w:hint="cs"/>
          <w:rtl/>
        </w:rPr>
        <w:t xml:space="preserve">תודה. חבר הכנסת רן כהן, בבקשה. אחריו </w:t>
      </w:r>
      <w:r>
        <w:rPr>
          <w:rtl/>
        </w:rPr>
        <w:t>–</w:t>
      </w:r>
      <w:r>
        <w:rPr>
          <w:rFonts w:hint="cs"/>
          <w:rtl/>
        </w:rPr>
        <w:t xml:space="preserve"> חבר הכנסת מאיר פרוש, ואחריו - אחרון המציעים, חבר הכנסת אופיר פינס-פז.</w:t>
      </w:r>
    </w:p>
    <w:p w14:paraId="47297EBE" w14:textId="77777777" w:rsidR="00000000" w:rsidRDefault="009432B4">
      <w:pPr>
        <w:pStyle w:val="a"/>
        <w:rPr>
          <w:rFonts w:hint="cs"/>
          <w:rtl/>
        </w:rPr>
      </w:pPr>
    </w:p>
    <w:p w14:paraId="1DF00EA3" w14:textId="77777777" w:rsidR="00000000" w:rsidRDefault="009432B4">
      <w:pPr>
        <w:pStyle w:val="Speaker"/>
        <w:rPr>
          <w:rtl/>
        </w:rPr>
      </w:pPr>
      <w:bookmarkStart w:id="373" w:name="FS000000507T09_07_2003_16_02_15"/>
      <w:bookmarkStart w:id="374" w:name="_Toc45934743"/>
      <w:bookmarkStart w:id="375" w:name="_Toc76385261"/>
      <w:bookmarkEnd w:id="373"/>
      <w:r>
        <w:rPr>
          <w:rFonts w:hint="eastAsia"/>
          <w:rtl/>
        </w:rPr>
        <w:t>רן</w:t>
      </w:r>
      <w:r>
        <w:rPr>
          <w:rtl/>
        </w:rPr>
        <w:t xml:space="preserve"> כהן (מרצ):</w:t>
      </w:r>
      <w:bookmarkEnd w:id="374"/>
      <w:bookmarkEnd w:id="375"/>
    </w:p>
    <w:p w14:paraId="1D6E49A6" w14:textId="77777777" w:rsidR="00000000" w:rsidRDefault="009432B4">
      <w:pPr>
        <w:pStyle w:val="a"/>
        <w:rPr>
          <w:rFonts w:hint="cs"/>
          <w:rtl/>
        </w:rPr>
      </w:pPr>
    </w:p>
    <w:p w14:paraId="2B0C3541" w14:textId="77777777" w:rsidR="00000000" w:rsidRDefault="009432B4">
      <w:pPr>
        <w:pStyle w:val="a"/>
        <w:rPr>
          <w:rFonts w:hint="cs"/>
          <w:rtl/>
        </w:rPr>
      </w:pPr>
      <w:r>
        <w:rPr>
          <w:rFonts w:hint="cs"/>
          <w:rtl/>
        </w:rPr>
        <w:t>אדוני היושב-ראש, אדוני השר, חברות וחברי הכנסת, לפני שאסביר מדוע אין שום דרך אחרת אלא להגיע למצב של פתרון, שבמסגרתו נצטרך לשחרר את רוב רובם הגדול של האסירים, ואני גם רוצה להסביר איך צריך לעשות את זה ומתי צריך לעשות את זה, אני בכל זאת רוצה להעיר שתי הערות ל</w:t>
      </w:r>
      <w:r>
        <w:rPr>
          <w:rFonts w:hint="cs"/>
          <w:rtl/>
        </w:rPr>
        <w:t>חברי לכנסת, לחבר הכנסת דהאמשה.</w:t>
      </w:r>
    </w:p>
    <w:p w14:paraId="0E63D130" w14:textId="77777777" w:rsidR="00000000" w:rsidRDefault="009432B4">
      <w:pPr>
        <w:pStyle w:val="a"/>
        <w:rPr>
          <w:rFonts w:hint="cs"/>
          <w:rtl/>
        </w:rPr>
      </w:pPr>
    </w:p>
    <w:p w14:paraId="265CD85C" w14:textId="77777777" w:rsidR="00000000" w:rsidRDefault="009432B4">
      <w:pPr>
        <w:pStyle w:val="a"/>
        <w:rPr>
          <w:rFonts w:hint="cs"/>
          <w:rtl/>
        </w:rPr>
      </w:pPr>
      <w:r>
        <w:rPr>
          <w:rFonts w:hint="cs"/>
          <w:rtl/>
        </w:rPr>
        <w:t>ידידי חבר הכנסת דהאמשה, אני השתתפתי במלחמת לבנון. היתה מלחמה, כמו שאתה אומר - כמו במלחמה. והיו שלושה קצינים שלקחו חלק ברצח שבויים. אנחנו הענשנו אותם וזרקנו אותם לכלא לכל ימי חייהם כמעט. הורדנו אותם בדרגה. אפשר לומר שהיתה מלח</w:t>
      </w:r>
      <w:r>
        <w:rPr>
          <w:rFonts w:hint="cs"/>
          <w:rtl/>
        </w:rPr>
        <w:t xml:space="preserve">מה. </w:t>
      </w:r>
    </w:p>
    <w:p w14:paraId="52E5048F" w14:textId="77777777" w:rsidR="00000000" w:rsidRDefault="009432B4">
      <w:pPr>
        <w:pStyle w:val="a"/>
        <w:rPr>
          <w:rFonts w:hint="cs"/>
          <w:rtl/>
        </w:rPr>
      </w:pPr>
    </w:p>
    <w:p w14:paraId="36ECB233" w14:textId="77777777" w:rsidR="00000000" w:rsidRDefault="009432B4">
      <w:pPr>
        <w:pStyle w:val="ac"/>
        <w:rPr>
          <w:rtl/>
        </w:rPr>
      </w:pPr>
      <w:r>
        <w:rPr>
          <w:rFonts w:hint="eastAsia"/>
          <w:rtl/>
        </w:rPr>
        <w:t>עבד</w:t>
      </w:r>
      <w:r>
        <w:rPr>
          <w:rtl/>
        </w:rPr>
        <w:t>-אלמאלכ דהאמשה (רע"ם):</w:t>
      </w:r>
    </w:p>
    <w:p w14:paraId="317D169C" w14:textId="77777777" w:rsidR="00000000" w:rsidRDefault="009432B4">
      <w:pPr>
        <w:pStyle w:val="a"/>
        <w:rPr>
          <w:rFonts w:hint="cs"/>
          <w:rtl/>
        </w:rPr>
      </w:pPr>
    </w:p>
    <w:p w14:paraId="26D92E79" w14:textId="77777777" w:rsidR="00000000" w:rsidRDefault="009432B4">
      <w:pPr>
        <w:pStyle w:val="a"/>
        <w:rPr>
          <w:rFonts w:hint="cs"/>
          <w:rtl/>
        </w:rPr>
      </w:pPr>
      <w:r>
        <w:rPr>
          <w:rFonts w:hint="cs"/>
          <w:rtl/>
        </w:rPr>
        <w:t>- - -</w:t>
      </w:r>
    </w:p>
    <w:p w14:paraId="74D89C97" w14:textId="77777777" w:rsidR="00000000" w:rsidRDefault="009432B4">
      <w:pPr>
        <w:pStyle w:val="a"/>
        <w:rPr>
          <w:rFonts w:hint="cs"/>
          <w:rtl/>
        </w:rPr>
      </w:pPr>
    </w:p>
    <w:p w14:paraId="34FC3562" w14:textId="77777777" w:rsidR="00000000" w:rsidRDefault="009432B4">
      <w:pPr>
        <w:pStyle w:val="SpeakerCon"/>
        <w:rPr>
          <w:rtl/>
        </w:rPr>
      </w:pPr>
      <w:bookmarkStart w:id="376" w:name="FS000000507T09_07_2003_16_05_56C"/>
      <w:bookmarkEnd w:id="376"/>
      <w:r>
        <w:rPr>
          <w:rFonts w:hint="eastAsia"/>
          <w:rtl/>
        </w:rPr>
        <w:t>רן</w:t>
      </w:r>
      <w:r>
        <w:rPr>
          <w:rtl/>
        </w:rPr>
        <w:t xml:space="preserve"> כהן (מרצ):</w:t>
      </w:r>
    </w:p>
    <w:p w14:paraId="4A98B310" w14:textId="77777777" w:rsidR="00000000" w:rsidRDefault="009432B4">
      <w:pPr>
        <w:pStyle w:val="a"/>
        <w:rPr>
          <w:rFonts w:hint="cs"/>
          <w:rtl/>
        </w:rPr>
      </w:pPr>
    </w:p>
    <w:p w14:paraId="5F1A4B12" w14:textId="77777777" w:rsidR="00000000" w:rsidRDefault="009432B4">
      <w:pPr>
        <w:pStyle w:val="a"/>
        <w:rPr>
          <w:rFonts w:hint="cs"/>
          <w:rtl/>
        </w:rPr>
      </w:pPr>
      <w:r>
        <w:rPr>
          <w:rFonts w:hint="cs"/>
          <w:rtl/>
        </w:rPr>
        <w:t>אני שמעתי את המוסר שבשמו דיברת פה. היה אחד שהיה מועמד להיות מפקד חיל האוויר, אחד הטייסים הכי מוצלחים של צה"ל, רן פקר קראו לו. לא בגלל עובדה, בגלל חשד - - -</w:t>
      </w:r>
    </w:p>
    <w:p w14:paraId="0EBEDEB7" w14:textId="77777777" w:rsidR="00000000" w:rsidRDefault="009432B4">
      <w:pPr>
        <w:pStyle w:val="a"/>
        <w:rPr>
          <w:rFonts w:hint="cs"/>
          <w:rtl/>
        </w:rPr>
      </w:pPr>
    </w:p>
    <w:p w14:paraId="4B72B88B" w14:textId="77777777" w:rsidR="00000000" w:rsidRDefault="009432B4">
      <w:pPr>
        <w:pStyle w:val="ac"/>
        <w:rPr>
          <w:rtl/>
        </w:rPr>
      </w:pPr>
      <w:r>
        <w:rPr>
          <w:rFonts w:hint="eastAsia"/>
          <w:rtl/>
        </w:rPr>
        <w:t>עסאם</w:t>
      </w:r>
      <w:r>
        <w:rPr>
          <w:rtl/>
        </w:rPr>
        <w:t xml:space="preserve"> מח'ול (חד"ש-תע"ל):</w:t>
      </w:r>
    </w:p>
    <w:p w14:paraId="0B1E90D4" w14:textId="77777777" w:rsidR="00000000" w:rsidRDefault="009432B4">
      <w:pPr>
        <w:pStyle w:val="a"/>
        <w:rPr>
          <w:rFonts w:hint="cs"/>
          <w:rtl/>
        </w:rPr>
      </w:pPr>
    </w:p>
    <w:p w14:paraId="2EA6D0CF" w14:textId="77777777" w:rsidR="00000000" w:rsidRDefault="009432B4">
      <w:pPr>
        <w:pStyle w:val="a"/>
        <w:rPr>
          <w:rFonts w:hint="cs"/>
          <w:rtl/>
        </w:rPr>
      </w:pPr>
      <w:r>
        <w:rPr>
          <w:rFonts w:hint="cs"/>
          <w:rtl/>
        </w:rPr>
        <w:t>- - -</w:t>
      </w:r>
    </w:p>
    <w:p w14:paraId="50A56D17" w14:textId="77777777" w:rsidR="00000000" w:rsidRDefault="009432B4">
      <w:pPr>
        <w:pStyle w:val="a"/>
        <w:rPr>
          <w:rFonts w:hint="cs"/>
          <w:rtl/>
        </w:rPr>
      </w:pPr>
    </w:p>
    <w:p w14:paraId="7556E7AA" w14:textId="77777777" w:rsidR="00000000" w:rsidRDefault="009432B4">
      <w:pPr>
        <w:pStyle w:val="SpeakerCon"/>
        <w:rPr>
          <w:rtl/>
        </w:rPr>
      </w:pPr>
      <w:bookmarkStart w:id="377" w:name="FS000000507T09_07_2003_16_06_59C"/>
      <w:bookmarkEnd w:id="377"/>
    </w:p>
    <w:p w14:paraId="22025C92" w14:textId="77777777" w:rsidR="00000000" w:rsidRDefault="009432B4">
      <w:pPr>
        <w:pStyle w:val="SpeakerCon"/>
        <w:rPr>
          <w:rtl/>
        </w:rPr>
      </w:pPr>
      <w:r>
        <w:rPr>
          <w:rFonts w:hint="eastAsia"/>
          <w:rtl/>
        </w:rPr>
        <w:t>רן</w:t>
      </w:r>
      <w:r>
        <w:rPr>
          <w:rtl/>
        </w:rPr>
        <w:t xml:space="preserve"> כהן (מרצ</w:t>
      </w:r>
      <w:r>
        <w:rPr>
          <w:rtl/>
        </w:rPr>
        <w:t>):</w:t>
      </w:r>
    </w:p>
    <w:p w14:paraId="4FA61199" w14:textId="77777777" w:rsidR="00000000" w:rsidRDefault="009432B4">
      <w:pPr>
        <w:pStyle w:val="a"/>
        <w:rPr>
          <w:rFonts w:hint="cs"/>
          <w:rtl/>
        </w:rPr>
      </w:pPr>
    </w:p>
    <w:p w14:paraId="30FDFC24" w14:textId="77777777" w:rsidR="00000000" w:rsidRDefault="009432B4">
      <w:pPr>
        <w:pStyle w:val="a"/>
        <w:rPr>
          <w:rFonts w:hint="cs"/>
          <w:rtl/>
        </w:rPr>
      </w:pPr>
      <w:r>
        <w:rPr>
          <w:rFonts w:hint="cs"/>
          <w:rtl/>
        </w:rPr>
        <w:t xml:space="preserve">תאמין לי, כדאי גם להקשיב. אני שותק ושומע. </w:t>
      </w:r>
    </w:p>
    <w:p w14:paraId="1ABEB797" w14:textId="77777777" w:rsidR="00000000" w:rsidRDefault="009432B4">
      <w:pPr>
        <w:pStyle w:val="a"/>
        <w:rPr>
          <w:rFonts w:hint="cs"/>
          <w:rtl/>
        </w:rPr>
      </w:pPr>
    </w:p>
    <w:p w14:paraId="2195CC69" w14:textId="77777777" w:rsidR="00000000" w:rsidRDefault="009432B4">
      <w:pPr>
        <w:pStyle w:val="a"/>
        <w:rPr>
          <w:rFonts w:hint="cs"/>
          <w:rtl/>
        </w:rPr>
      </w:pPr>
      <w:r>
        <w:rPr>
          <w:rFonts w:hint="cs"/>
          <w:rtl/>
        </w:rPr>
        <w:t>אתה יודע שעל רן פקר, תת-אלוף בחיל האוויר, שהיה אחד הטייסים הכי מעולים, היה חשד שהוא לקח חלק בהעלמת ערבי תוך כדי מלחמה. הוא נפסל מלהיות מפקד חיל האוויר. אתה יודע מאין באה היוזמה לפסול אותו? זה בא מקציני חיל הא</w:t>
      </w:r>
      <w:r>
        <w:rPr>
          <w:rFonts w:hint="cs"/>
          <w:rtl/>
        </w:rPr>
        <w:t>וויר. כלומר, רבותי, גם במלחמה יש כללים.</w:t>
      </w:r>
    </w:p>
    <w:p w14:paraId="0ACFA699" w14:textId="77777777" w:rsidR="00000000" w:rsidRDefault="009432B4">
      <w:pPr>
        <w:pStyle w:val="a"/>
        <w:rPr>
          <w:rFonts w:hint="cs"/>
          <w:rtl/>
        </w:rPr>
      </w:pPr>
    </w:p>
    <w:p w14:paraId="5B36F5E0" w14:textId="77777777" w:rsidR="00000000" w:rsidRDefault="009432B4">
      <w:pPr>
        <w:pStyle w:val="a"/>
        <w:rPr>
          <w:rFonts w:hint="cs"/>
          <w:rtl/>
        </w:rPr>
      </w:pPr>
      <w:r>
        <w:rPr>
          <w:rFonts w:hint="cs"/>
          <w:rtl/>
        </w:rPr>
        <w:t>ההערה השנייה שאני רוצה לומר היא לחבר הכנסת זחאלקה, שאיננו נמצא פה. חברות וחברים יקרים, הלוא אי-אפשר לעצום את העיניים ולומר: או חומה או שלום. אז יש לי בשורה בשבילכם. כשהייתי שר התעשייה והמסחר, יחד עם שר התעשייה הפלסט</w:t>
      </w:r>
      <w:r>
        <w:rPr>
          <w:rFonts w:hint="cs"/>
          <w:rtl/>
        </w:rPr>
        <w:t xml:space="preserve">יני, לא בניתי חומה על-יד ג'נין, בנינו אזור תעשייה לפלסטינים באזור הפלסטיני על "הקו הירוק". לא חומה, בנינו שלום. נו, מה קיבלנו מג'נין? </w:t>
      </w:r>
    </w:p>
    <w:p w14:paraId="6683785A" w14:textId="77777777" w:rsidR="00000000" w:rsidRDefault="009432B4">
      <w:pPr>
        <w:pStyle w:val="a"/>
        <w:rPr>
          <w:rFonts w:hint="cs"/>
          <w:rtl/>
        </w:rPr>
      </w:pPr>
    </w:p>
    <w:p w14:paraId="5CACF6B3" w14:textId="77777777" w:rsidR="00000000" w:rsidRDefault="009432B4">
      <w:pPr>
        <w:pStyle w:val="ac"/>
        <w:rPr>
          <w:rtl/>
        </w:rPr>
      </w:pPr>
      <w:r>
        <w:rPr>
          <w:rFonts w:hint="eastAsia"/>
          <w:rtl/>
        </w:rPr>
        <w:t>עסאם</w:t>
      </w:r>
      <w:r>
        <w:rPr>
          <w:rtl/>
        </w:rPr>
        <w:t xml:space="preserve"> מח'ול (חד"ש-תע"ל):</w:t>
      </w:r>
    </w:p>
    <w:p w14:paraId="72812158" w14:textId="77777777" w:rsidR="00000000" w:rsidRDefault="009432B4">
      <w:pPr>
        <w:pStyle w:val="a"/>
        <w:rPr>
          <w:rFonts w:hint="cs"/>
          <w:rtl/>
        </w:rPr>
      </w:pPr>
    </w:p>
    <w:p w14:paraId="5EE91185" w14:textId="77777777" w:rsidR="00000000" w:rsidRDefault="009432B4">
      <w:pPr>
        <w:pStyle w:val="a"/>
        <w:rPr>
          <w:rFonts w:hint="cs"/>
          <w:rtl/>
        </w:rPr>
      </w:pPr>
      <w:r>
        <w:rPr>
          <w:rFonts w:hint="cs"/>
          <w:rtl/>
        </w:rPr>
        <w:t>קיבלתם שלום עד שפוצצתם אותו.</w:t>
      </w:r>
    </w:p>
    <w:p w14:paraId="2E521287" w14:textId="77777777" w:rsidR="00000000" w:rsidRDefault="009432B4">
      <w:pPr>
        <w:pStyle w:val="a"/>
        <w:rPr>
          <w:rFonts w:hint="cs"/>
          <w:rtl/>
        </w:rPr>
      </w:pPr>
    </w:p>
    <w:p w14:paraId="1D9D9E83" w14:textId="77777777" w:rsidR="00000000" w:rsidRDefault="009432B4">
      <w:pPr>
        <w:pStyle w:val="SpeakerCon"/>
        <w:rPr>
          <w:rtl/>
        </w:rPr>
      </w:pPr>
      <w:bookmarkStart w:id="378" w:name="FS000000507T09_07_2003_16_10_57C"/>
      <w:bookmarkEnd w:id="378"/>
      <w:r>
        <w:rPr>
          <w:rFonts w:hint="eastAsia"/>
          <w:rtl/>
        </w:rPr>
        <w:t>רן</w:t>
      </w:r>
      <w:r>
        <w:rPr>
          <w:rtl/>
        </w:rPr>
        <w:t xml:space="preserve"> כהן (מרצ):</w:t>
      </w:r>
    </w:p>
    <w:p w14:paraId="42D6B66C" w14:textId="77777777" w:rsidR="00000000" w:rsidRDefault="009432B4">
      <w:pPr>
        <w:pStyle w:val="a"/>
        <w:rPr>
          <w:rFonts w:hint="cs"/>
          <w:rtl/>
        </w:rPr>
      </w:pPr>
    </w:p>
    <w:p w14:paraId="422114DE" w14:textId="77777777" w:rsidR="00000000" w:rsidRDefault="009432B4">
      <w:pPr>
        <w:pStyle w:val="a"/>
        <w:rPr>
          <w:rFonts w:hint="cs"/>
          <w:rtl/>
        </w:rPr>
      </w:pPr>
      <w:r>
        <w:rPr>
          <w:rFonts w:hint="cs"/>
          <w:rtl/>
        </w:rPr>
        <w:t>אני אומר לך, שאני בעד חומה על "הקו הירוק" ושלום. מ</w:t>
      </w:r>
      <w:r>
        <w:rPr>
          <w:rFonts w:hint="cs"/>
          <w:rtl/>
        </w:rPr>
        <w:t>וטב לי שתהיה שכנות טובה בשני הצדדים של החומה על "הקו הירוק", מאשר שמפגע אחד יבגוד בעם שלכם, יבגוד בעם שלי וייכנס לעפולה וירצח אזרחים. אחרי זה תצטרכו לבוא לכאן ולהגיד: דם על הידיים, לא דם על הידיים. מי שהיה ברמאללה וראה מה היה שם - יש דם על הידיים.</w:t>
      </w:r>
    </w:p>
    <w:p w14:paraId="0A2A5501" w14:textId="77777777" w:rsidR="00000000" w:rsidRDefault="009432B4">
      <w:pPr>
        <w:pStyle w:val="a"/>
        <w:rPr>
          <w:rFonts w:hint="cs"/>
          <w:rtl/>
        </w:rPr>
      </w:pPr>
    </w:p>
    <w:p w14:paraId="150BBE5D" w14:textId="77777777" w:rsidR="00000000" w:rsidRDefault="009432B4">
      <w:pPr>
        <w:pStyle w:val="a"/>
        <w:rPr>
          <w:rFonts w:hint="cs"/>
          <w:rtl/>
        </w:rPr>
      </w:pPr>
      <w:r>
        <w:rPr>
          <w:rFonts w:hint="cs"/>
          <w:rtl/>
        </w:rPr>
        <w:t>חברות ו</w:t>
      </w:r>
      <w:r>
        <w:rPr>
          <w:rFonts w:hint="cs"/>
          <w:rtl/>
        </w:rPr>
        <w:t>חברי הכנסת, אי-אפשר לשפוט סכסוך בין עמים על-ידי חוק העונשין. זה לא חוק העונשין, זה לא עניין פלילי, זה עניין של סכסוך בין שני העמים. והרי כל בר-דעת, אדוני השר, מבין שלא יהיה פיוס ולא יהיה פתרון כאשר בבתי-הכלא של ישראל נמצאים למעלה מ-6,000 פלסטינים כלואים, ע</w:t>
      </w:r>
      <w:r>
        <w:rPr>
          <w:rFonts w:hint="cs"/>
          <w:rtl/>
        </w:rPr>
        <w:t xml:space="preserve">צורים בכל מיני צורות. </w:t>
      </w:r>
    </w:p>
    <w:p w14:paraId="7E92B5B2" w14:textId="77777777" w:rsidR="00000000" w:rsidRDefault="009432B4">
      <w:pPr>
        <w:pStyle w:val="a"/>
        <w:rPr>
          <w:rFonts w:hint="cs"/>
          <w:rtl/>
        </w:rPr>
      </w:pPr>
    </w:p>
    <w:p w14:paraId="5D516B8B" w14:textId="77777777" w:rsidR="00000000" w:rsidRDefault="009432B4">
      <w:pPr>
        <w:pStyle w:val="ad"/>
        <w:rPr>
          <w:rtl/>
        </w:rPr>
      </w:pPr>
      <w:r>
        <w:rPr>
          <w:rFonts w:hint="eastAsia"/>
          <w:rtl/>
        </w:rPr>
        <w:t>היו</w:t>
      </w:r>
      <w:r>
        <w:rPr>
          <w:rtl/>
        </w:rPr>
        <w:t>"ר מוחמד ברכה:</w:t>
      </w:r>
    </w:p>
    <w:p w14:paraId="17979355" w14:textId="77777777" w:rsidR="00000000" w:rsidRDefault="009432B4">
      <w:pPr>
        <w:pStyle w:val="a"/>
        <w:rPr>
          <w:rFonts w:hint="cs"/>
          <w:rtl/>
        </w:rPr>
      </w:pPr>
    </w:p>
    <w:p w14:paraId="2CFBE392" w14:textId="77777777" w:rsidR="00000000" w:rsidRDefault="009432B4">
      <w:pPr>
        <w:pStyle w:val="a"/>
        <w:rPr>
          <w:rFonts w:hint="cs"/>
          <w:rtl/>
        </w:rPr>
      </w:pPr>
      <w:r>
        <w:rPr>
          <w:rFonts w:hint="cs"/>
          <w:rtl/>
        </w:rPr>
        <w:t xml:space="preserve">11,000. </w:t>
      </w:r>
    </w:p>
    <w:p w14:paraId="56561AA6" w14:textId="77777777" w:rsidR="00000000" w:rsidRDefault="009432B4">
      <w:pPr>
        <w:pStyle w:val="SpeakerCon"/>
        <w:rPr>
          <w:rFonts w:hint="cs"/>
          <w:rtl/>
        </w:rPr>
      </w:pPr>
      <w:bookmarkStart w:id="379" w:name="FS000000507T09_07_2003_16_13_43C"/>
      <w:bookmarkEnd w:id="379"/>
    </w:p>
    <w:p w14:paraId="40493E80" w14:textId="77777777" w:rsidR="00000000" w:rsidRDefault="009432B4">
      <w:pPr>
        <w:pStyle w:val="SpeakerCon"/>
        <w:rPr>
          <w:rtl/>
        </w:rPr>
      </w:pPr>
      <w:r>
        <w:rPr>
          <w:rFonts w:hint="eastAsia"/>
          <w:rtl/>
        </w:rPr>
        <w:t>רן</w:t>
      </w:r>
      <w:r>
        <w:rPr>
          <w:rtl/>
        </w:rPr>
        <w:t xml:space="preserve"> כהן (מרצ):</w:t>
      </w:r>
    </w:p>
    <w:p w14:paraId="54EF996D" w14:textId="77777777" w:rsidR="00000000" w:rsidRDefault="009432B4">
      <w:pPr>
        <w:pStyle w:val="a"/>
        <w:rPr>
          <w:rFonts w:hint="cs"/>
          <w:rtl/>
        </w:rPr>
      </w:pPr>
    </w:p>
    <w:p w14:paraId="06DDDE24" w14:textId="77777777" w:rsidR="00000000" w:rsidRDefault="009432B4">
      <w:pPr>
        <w:pStyle w:val="a"/>
        <w:rPr>
          <w:rFonts w:hint="cs"/>
          <w:rtl/>
        </w:rPr>
      </w:pPr>
      <w:r>
        <w:rPr>
          <w:rFonts w:hint="cs"/>
          <w:rtl/>
        </w:rPr>
        <w:t>אולי 11,000. לנו אמרו למעלה מ-6,000. אם זה 11,000, זה עוד יותר קשה. לא יהיה פתרון. הרי ברור לכל בר-דעת שלא יהיה פתרון מהצד של העם הפלסטיני, וזה גם לא יפתור את הבעיה לעם בישראל. לכן אין דרך</w:t>
      </w:r>
      <w:r>
        <w:rPr>
          <w:rFonts w:hint="cs"/>
          <w:rtl/>
        </w:rPr>
        <w:t xml:space="preserve">, אדוני השר, אלא לראות בכל זאת את ההבדלים בין 6,000 או 11,000. קרוב לוודאי שאלפים נמצאים שם לא משום שהם רוצחים. אולי חלק עדיין רוצחים בעליל, אולי יש סכנה שאם הם ישוחררו עכשיו הם יצטרפו למפגעים ויש סכנה בהם. אבל מה עם כל השאר? </w:t>
      </w:r>
    </w:p>
    <w:p w14:paraId="089FC201" w14:textId="77777777" w:rsidR="00000000" w:rsidRDefault="009432B4">
      <w:pPr>
        <w:pStyle w:val="a"/>
        <w:ind w:firstLine="0"/>
        <w:rPr>
          <w:rFonts w:hint="cs"/>
          <w:rtl/>
        </w:rPr>
      </w:pPr>
    </w:p>
    <w:p w14:paraId="73E2594E" w14:textId="77777777" w:rsidR="00000000" w:rsidRDefault="009432B4">
      <w:pPr>
        <w:pStyle w:val="a"/>
        <w:rPr>
          <w:rFonts w:hint="cs"/>
          <w:rtl/>
        </w:rPr>
      </w:pPr>
      <w:r>
        <w:rPr>
          <w:rFonts w:hint="cs"/>
          <w:rtl/>
        </w:rPr>
        <w:t>מדוע הם רוצים תהליך של פיוס?</w:t>
      </w:r>
      <w:r>
        <w:rPr>
          <w:rFonts w:hint="cs"/>
          <w:rtl/>
        </w:rPr>
        <w:t xml:space="preserve"> </w:t>
      </w:r>
    </w:p>
    <w:p w14:paraId="4D890756" w14:textId="77777777" w:rsidR="00000000" w:rsidRDefault="009432B4">
      <w:pPr>
        <w:pStyle w:val="a"/>
        <w:rPr>
          <w:rFonts w:hint="cs"/>
          <w:rtl/>
        </w:rPr>
      </w:pPr>
    </w:p>
    <w:p w14:paraId="1CEB4DC7" w14:textId="77777777" w:rsidR="00000000" w:rsidRDefault="009432B4">
      <w:pPr>
        <w:pStyle w:val="ad"/>
        <w:rPr>
          <w:rtl/>
        </w:rPr>
      </w:pPr>
      <w:r>
        <w:rPr>
          <w:rtl/>
        </w:rPr>
        <w:t>היו"ר מוחמד ברכה:</w:t>
      </w:r>
    </w:p>
    <w:p w14:paraId="0A13957A" w14:textId="77777777" w:rsidR="00000000" w:rsidRDefault="009432B4">
      <w:pPr>
        <w:pStyle w:val="a"/>
        <w:rPr>
          <w:rtl/>
        </w:rPr>
      </w:pPr>
    </w:p>
    <w:p w14:paraId="2C5A160E" w14:textId="77777777" w:rsidR="00000000" w:rsidRDefault="009432B4">
      <w:pPr>
        <w:pStyle w:val="a"/>
        <w:rPr>
          <w:rFonts w:hint="cs"/>
          <w:rtl/>
        </w:rPr>
      </w:pPr>
      <w:r>
        <w:rPr>
          <w:rFonts w:hint="cs"/>
          <w:rtl/>
        </w:rPr>
        <w:t>תודה, חבר הכנסת רן כהן.</w:t>
      </w:r>
    </w:p>
    <w:p w14:paraId="170CDB6C" w14:textId="77777777" w:rsidR="00000000" w:rsidRDefault="009432B4">
      <w:pPr>
        <w:pStyle w:val="a"/>
        <w:rPr>
          <w:rFonts w:hint="cs"/>
          <w:rtl/>
        </w:rPr>
      </w:pPr>
    </w:p>
    <w:p w14:paraId="634A8AE2" w14:textId="77777777" w:rsidR="00000000" w:rsidRDefault="009432B4">
      <w:pPr>
        <w:pStyle w:val="SpeakerCon"/>
        <w:rPr>
          <w:rFonts w:hint="cs"/>
          <w:rtl/>
        </w:rPr>
      </w:pPr>
      <w:bookmarkStart w:id="380" w:name="FS000000507T09_07_2003_15_51_40C"/>
      <w:bookmarkEnd w:id="380"/>
      <w:r>
        <w:rPr>
          <w:rtl/>
        </w:rPr>
        <w:t>רן כהן (מרצ):</w:t>
      </w:r>
    </w:p>
    <w:p w14:paraId="3DBEF956" w14:textId="77777777" w:rsidR="00000000" w:rsidRDefault="009432B4">
      <w:pPr>
        <w:pStyle w:val="SpeakerCon"/>
        <w:rPr>
          <w:rFonts w:hint="cs"/>
          <w:rtl/>
        </w:rPr>
      </w:pPr>
    </w:p>
    <w:p w14:paraId="62702E09" w14:textId="77777777" w:rsidR="00000000" w:rsidRDefault="009432B4">
      <w:pPr>
        <w:pStyle w:val="SpeakerCon"/>
        <w:rPr>
          <w:rFonts w:hint="cs"/>
          <w:b w:val="0"/>
          <w:bCs w:val="0"/>
          <w:u w:val="none"/>
          <w:rtl/>
        </w:rPr>
      </w:pPr>
      <w:r>
        <w:rPr>
          <w:rFonts w:hint="cs"/>
          <w:b w:val="0"/>
          <w:bCs w:val="0"/>
          <w:u w:val="none"/>
          <w:rtl/>
        </w:rPr>
        <w:tab/>
        <w:t>וכבר ראינו את הפיוס, ראינו איך מוחקים ססמאות, ראינו כבר איך הם משנים ספרי לימוד.</w:t>
      </w:r>
    </w:p>
    <w:p w14:paraId="04A2E84A" w14:textId="77777777" w:rsidR="00000000" w:rsidRDefault="009432B4">
      <w:pPr>
        <w:pStyle w:val="a"/>
        <w:rPr>
          <w:rFonts w:hint="cs"/>
          <w:rtl/>
        </w:rPr>
      </w:pPr>
    </w:p>
    <w:p w14:paraId="78B60A43" w14:textId="77777777" w:rsidR="00000000" w:rsidRDefault="009432B4">
      <w:pPr>
        <w:pStyle w:val="ad"/>
        <w:rPr>
          <w:rtl/>
        </w:rPr>
      </w:pPr>
      <w:r>
        <w:rPr>
          <w:rtl/>
        </w:rPr>
        <w:t>היו"ר מוחמד ברכה:</w:t>
      </w:r>
    </w:p>
    <w:p w14:paraId="7AB4B30F" w14:textId="77777777" w:rsidR="00000000" w:rsidRDefault="009432B4">
      <w:pPr>
        <w:pStyle w:val="a"/>
        <w:rPr>
          <w:rtl/>
        </w:rPr>
      </w:pPr>
    </w:p>
    <w:p w14:paraId="01463712" w14:textId="77777777" w:rsidR="00000000" w:rsidRDefault="009432B4">
      <w:pPr>
        <w:pStyle w:val="a"/>
        <w:rPr>
          <w:rFonts w:hint="cs"/>
          <w:rtl/>
        </w:rPr>
      </w:pPr>
      <w:r>
        <w:rPr>
          <w:rFonts w:hint="cs"/>
          <w:rtl/>
        </w:rPr>
        <w:t>חבר הכנסת רן כהן, תודה רבה.</w:t>
      </w:r>
    </w:p>
    <w:p w14:paraId="7DBB6150" w14:textId="77777777" w:rsidR="00000000" w:rsidRDefault="009432B4">
      <w:pPr>
        <w:pStyle w:val="a"/>
        <w:rPr>
          <w:rFonts w:hint="cs"/>
          <w:rtl/>
        </w:rPr>
      </w:pPr>
    </w:p>
    <w:p w14:paraId="1891279D" w14:textId="77777777" w:rsidR="00000000" w:rsidRDefault="009432B4">
      <w:pPr>
        <w:pStyle w:val="SpeakerCon"/>
        <w:rPr>
          <w:rtl/>
        </w:rPr>
      </w:pPr>
      <w:bookmarkStart w:id="381" w:name="FS000000507T09_07_2003_15_52_46C"/>
      <w:bookmarkEnd w:id="381"/>
      <w:r>
        <w:rPr>
          <w:rtl/>
        </w:rPr>
        <w:t>רן כהן (מרצ):</w:t>
      </w:r>
    </w:p>
    <w:p w14:paraId="13A9601E" w14:textId="77777777" w:rsidR="00000000" w:rsidRDefault="009432B4">
      <w:pPr>
        <w:pStyle w:val="a"/>
        <w:rPr>
          <w:rtl/>
        </w:rPr>
      </w:pPr>
    </w:p>
    <w:p w14:paraId="63D92D92" w14:textId="77777777" w:rsidR="00000000" w:rsidRDefault="009432B4">
      <w:pPr>
        <w:pStyle w:val="a"/>
        <w:ind w:firstLine="0"/>
        <w:rPr>
          <w:rFonts w:hint="cs"/>
          <w:rtl/>
        </w:rPr>
      </w:pPr>
      <w:r>
        <w:rPr>
          <w:rFonts w:hint="cs"/>
          <w:rtl/>
        </w:rPr>
        <w:tab/>
        <w:t>דקה, דקה ואני מסיים.</w:t>
      </w:r>
    </w:p>
    <w:p w14:paraId="1DB62F9B" w14:textId="77777777" w:rsidR="00000000" w:rsidRDefault="009432B4">
      <w:pPr>
        <w:pStyle w:val="a"/>
        <w:ind w:firstLine="0"/>
        <w:rPr>
          <w:rFonts w:hint="cs"/>
          <w:rtl/>
        </w:rPr>
      </w:pPr>
    </w:p>
    <w:p w14:paraId="714D008F" w14:textId="77777777" w:rsidR="00000000" w:rsidRDefault="009432B4">
      <w:pPr>
        <w:pStyle w:val="ad"/>
        <w:rPr>
          <w:rtl/>
        </w:rPr>
      </w:pPr>
      <w:r>
        <w:rPr>
          <w:rtl/>
        </w:rPr>
        <w:t>היו"ר מוחמד ברכה:</w:t>
      </w:r>
    </w:p>
    <w:p w14:paraId="321B5115" w14:textId="77777777" w:rsidR="00000000" w:rsidRDefault="009432B4">
      <w:pPr>
        <w:pStyle w:val="a"/>
        <w:rPr>
          <w:rtl/>
        </w:rPr>
      </w:pPr>
    </w:p>
    <w:p w14:paraId="5D025217" w14:textId="77777777" w:rsidR="00000000" w:rsidRDefault="009432B4">
      <w:pPr>
        <w:pStyle w:val="a"/>
        <w:rPr>
          <w:rFonts w:hint="cs"/>
          <w:rtl/>
        </w:rPr>
      </w:pPr>
      <w:r>
        <w:rPr>
          <w:rFonts w:hint="cs"/>
          <w:rtl/>
        </w:rPr>
        <w:t>זה הרב</w:t>
      </w:r>
      <w:r>
        <w:rPr>
          <w:rFonts w:hint="cs"/>
          <w:rtl/>
        </w:rPr>
        <w:t>ה דקות.</w:t>
      </w:r>
    </w:p>
    <w:p w14:paraId="3D1436CA" w14:textId="77777777" w:rsidR="00000000" w:rsidRDefault="009432B4">
      <w:pPr>
        <w:pStyle w:val="a"/>
        <w:rPr>
          <w:rFonts w:hint="cs"/>
          <w:rtl/>
        </w:rPr>
      </w:pPr>
    </w:p>
    <w:p w14:paraId="4B86B594" w14:textId="77777777" w:rsidR="00000000" w:rsidRDefault="009432B4">
      <w:pPr>
        <w:pStyle w:val="SpeakerCon"/>
        <w:rPr>
          <w:rtl/>
        </w:rPr>
      </w:pPr>
      <w:bookmarkStart w:id="382" w:name="FS000000507T09_07_2003_15_53_06C"/>
      <w:bookmarkEnd w:id="382"/>
      <w:r>
        <w:rPr>
          <w:rtl/>
        </w:rPr>
        <w:t>רן כהן (מרצ):</w:t>
      </w:r>
    </w:p>
    <w:p w14:paraId="09F0D293" w14:textId="77777777" w:rsidR="00000000" w:rsidRDefault="009432B4">
      <w:pPr>
        <w:pStyle w:val="a"/>
        <w:rPr>
          <w:rtl/>
        </w:rPr>
      </w:pPr>
    </w:p>
    <w:p w14:paraId="76CB02C7" w14:textId="77777777" w:rsidR="00000000" w:rsidRDefault="009432B4">
      <w:pPr>
        <w:pStyle w:val="a"/>
        <w:rPr>
          <w:rFonts w:hint="cs"/>
          <w:rtl/>
        </w:rPr>
      </w:pPr>
      <w:r>
        <w:rPr>
          <w:rFonts w:hint="cs"/>
          <w:rtl/>
        </w:rPr>
        <w:t xml:space="preserve">ראינו את השינויים האלה בצד הפלסטיני. אז למה לא לעשות את המהלך הכי טבעי ולשחרר את כל אלה שאין סכנה שיחזרו להיות מפגעים ומרצחים? </w:t>
      </w:r>
    </w:p>
    <w:p w14:paraId="65368108" w14:textId="77777777" w:rsidR="00000000" w:rsidRDefault="009432B4">
      <w:pPr>
        <w:pStyle w:val="a"/>
        <w:rPr>
          <w:rFonts w:hint="cs"/>
          <w:rtl/>
        </w:rPr>
      </w:pPr>
    </w:p>
    <w:p w14:paraId="7700E9BE" w14:textId="77777777" w:rsidR="00000000" w:rsidRDefault="009432B4">
      <w:pPr>
        <w:pStyle w:val="a"/>
        <w:rPr>
          <w:rFonts w:hint="cs"/>
          <w:rtl/>
        </w:rPr>
      </w:pPr>
      <w:r>
        <w:rPr>
          <w:rFonts w:hint="cs"/>
          <w:rtl/>
        </w:rPr>
        <w:t xml:space="preserve">ושאלה אחרונה: השר גדעון עזרא, תסביר לי, הם יוכלו לשבת בכלא רק אצלנו? אם יוצרים אמון בינינו לבינם, אולי </w:t>
      </w:r>
      <w:r>
        <w:rPr>
          <w:rFonts w:hint="cs"/>
          <w:rtl/>
        </w:rPr>
        <w:t xml:space="preserve">מוטב להגיע לדיבור עם ממשלת אבו-מאזן ודחלאן, שלגבי מפגעים או אנשים מסוכנים יבנו בתי-כלא וישמרו עליהם שם? זה הרבה יותר נבון מזה שהם יהיו אצלנו וניצור מצב של עימות כל כך גדול בינינו לבין העם הפלסטיני, שלא יותיר שום סיכוי לשלום. </w:t>
      </w:r>
    </w:p>
    <w:p w14:paraId="7914160E" w14:textId="77777777" w:rsidR="00000000" w:rsidRDefault="009432B4">
      <w:pPr>
        <w:pStyle w:val="a"/>
        <w:rPr>
          <w:rFonts w:hint="cs"/>
          <w:rtl/>
        </w:rPr>
      </w:pPr>
    </w:p>
    <w:p w14:paraId="129F16FE" w14:textId="77777777" w:rsidR="00000000" w:rsidRDefault="009432B4">
      <w:pPr>
        <w:pStyle w:val="ad"/>
        <w:rPr>
          <w:rtl/>
        </w:rPr>
      </w:pPr>
      <w:r>
        <w:rPr>
          <w:rtl/>
        </w:rPr>
        <w:t>היו"ר מוחמד ברכה:</w:t>
      </w:r>
    </w:p>
    <w:p w14:paraId="7C41C425" w14:textId="77777777" w:rsidR="00000000" w:rsidRDefault="009432B4">
      <w:pPr>
        <w:pStyle w:val="a"/>
        <w:rPr>
          <w:rtl/>
        </w:rPr>
      </w:pPr>
    </w:p>
    <w:p w14:paraId="020EB04A" w14:textId="77777777" w:rsidR="00000000" w:rsidRDefault="009432B4">
      <w:pPr>
        <w:pStyle w:val="a"/>
        <w:rPr>
          <w:rFonts w:hint="cs"/>
          <w:rtl/>
        </w:rPr>
      </w:pPr>
      <w:r>
        <w:rPr>
          <w:rFonts w:hint="cs"/>
          <w:rtl/>
        </w:rPr>
        <w:t xml:space="preserve">תודה רבה, </w:t>
      </w:r>
      <w:r>
        <w:rPr>
          <w:rFonts w:hint="cs"/>
          <w:rtl/>
        </w:rPr>
        <w:t>אדוני.</w:t>
      </w:r>
    </w:p>
    <w:p w14:paraId="088DA947" w14:textId="77777777" w:rsidR="00000000" w:rsidRDefault="009432B4">
      <w:pPr>
        <w:pStyle w:val="a"/>
        <w:rPr>
          <w:rFonts w:hint="cs"/>
          <w:rtl/>
        </w:rPr>
      </w:pPr>
    </w:p>
    <w:p w14:paraId="3DA3CA95" w14:textId="77777777" w:rsidR="00000000" w:rsidRDefault="009432B4">
      <w:pPr>
        <w:pStyle w:val="SpeakerCon"/>
        <w:rPr>
          <w:rtl/>
        </w:rPr>
      </w:pPr>
      <w:bookmarkStart w:id="383" w:name="FS000000507T09_07_2003_15_55_38C"/>
      <w:bookmarkEnd w:id="383"/>
      <w:r>
        <w:rPr>
          <w:rtl/>
        </w:rPr>
        <w:t>רן כהן (מרצ):</w:t>
      </w:r>
    </w:p>
    <w:p w14:paraId="4F9F9308" w14:textId="77777777" w:rsidR="00000000" w:rsidRDefault="009432B4">
      <w:pPr>
        <w:pStyle w:val="a"/>
        <w:rPr>
          <w:rtl/>
        </w:rPr>
      </w:pPr>
    </w:p>
    <w:p w14:paraId="37D86D74" w14:textId="77777777" w:rsidR="00000000" w:rsidRDefault="009432B4">
      <w:pPr>
        <w:pStyle w:val="a"/>
        <w:rPr>
          <w:rFonts w:hint="cs"/>
          <w:rtl/>
        </w:rPr>
      </w:pPr>
      <w:r>
        <w:rPr>
          <w:rFonts w:hint="cs"/>
          <w:rtl/>
        </w:rPr>
        <w:t>לכן, צריך לעבוד במדורג, כדי לבנות את תהליך הפיוס בינינו לבין הפלסטינים. תודה רבה.</w:t>
      </w:r>
    </w:p>
    <w:p w14:paraId="04EBC2ED" w14:textId="77777777" w:rsidR="00000000" w:rsidRDefault="009432B4">
      <w:pPr>
        <w:pStyle w:val="a"/>
        <w:rPr>
          <w:rtl/>
        </w:rPr>
      </w:pPr>
    </w:p>
    <w:p w14:paraId="63A1B205" w14:textId="77777777" w:rsidR="00000000" w:rsidRDefault="009432B4">
      <w:pPr>
        <w:pStyle w:val="a"/>
        <w:rPr>
          <w:rFonts w:hint="cs"/>
          <w:rtl/>
        </w:rPr>
      </w:pPr>
    </w:p>
    <w:p w14:paraId="4D37654C" w14:textId="77777777" w:rsidR="00000000" w:rsidRDefault="009432B4">
      <w:pPr>
        <w:pStyle w:val="ad"/>
        <w:rPr>
          <w:rtl/>
        </w:rPr>
      </w:pPr>
      <w:r>
        <w:rPr>
          <w:rtl/>
        </w:rPr>
        <w:t>היו"ר מוחמד ברכה:</w:t>
      </w:r>
    </w:p>
    <w:p w14:paraId="6135FBA2" w14:textId="77777777" w:rsidR="00000000" w:rsidRDefault="009432B4">
      <w:pPr>
        <w:pStyle w:val="a"/>
        <w:rPr>
          <w:rtl/>
        </w:rPr>
      </w:pPr>
    </w:p>
    <w:p w14:paraId="6F036CAF" w14:textId="77777777" w:rsidR="00000000" w:rsidRDefault="009432B4">
      <w:pPr>
        <w:pStyle w:val="a"/>
        <w:rPr>
          <w:rFonts w:hint="cs"/>
          <w:rtl/>
        </w:rPr>
      </w:pPr>
      <w:r>
        <w:rPr>
          <w:rFonts w:hint="cs"/>
          <w:rtl/>
        </w:rPr>
        <w:t xml:space="preserve">תודה. חבר הכנסת מאיר פרוש, בבקשה, ואחריו </w:t>
      </w:r>
      <w:r>
        <w:rPr>
          <w:rtl/>
        </w:rPr>
        <w:t>–</w:t>
      </w:r>
      <w:r>
        <w:rPr>
          <w:rFonts w:hint="cs"/>
          <w:rtl/>
        </w:rPr>
        <w:t xml:space="preserve"> חבר הכנסת אופיר פינס.</w:t>
      </w:r>
    </w:p>
    <w:p w14:paraId="716D78EC" w14:textId="77777777" w:rsidR="00000000" w:rsidRDefault="009432B4">
      <w:pPr>
        <w:pStyle w:val="a"/>
        <w:rPr>
          <w:rFonts w:hint="cs"/>
          <w:rtl/>
        </w:rPr>
      </w:pPr>
    </w:p>
    <w:p w14:paraId="0FC4DF9C" w14:textId="77777777" w:rsidR="00000000" w:rsidRDefault="009432B4">
      <w:pPr>
        <w:pStyle w:val="Speaker"/>
        <w:rPr>
          <w:rtl/>
        </w:rPr>
      </w:pPr>
      <w:bookmarkStart w:id="384" w:name="FS000000563T09_07_2003_15_56_18"/>
      <w:bookmarkStart w:id="385" w:name="_Toc45934744"/>
      <w:bookmarkStart w:id="386" w:name="_Toc76385262"/>
      <w:bookmarkEnd w:id="384"/>
      <w:r>
        <w:rPr>
          <w:rFonts w:hint="eastAsia"/>
          <w:rtl/>
        </w:rPr>
        <w:t>מאיר</w:t>
      </w:r>
      <w:r>
        <w:rPr>
          <w:rtl/>
        </w:rPr>
        <w:t xml:space="preserve"> פרוש (יהדות התורה):</w:t>
      </w:r>
      <w:bookmarkEnd w:id="385"/>
      <w:bookmarkEnd w:id="386"/>
    </w:p>
    <w:p w14:paraId="0EC3307A" w14:textId="77777777" w:rsidR="00000000" w:rsidRDefault="009432B4">
      <w:pPr>
        <w:pStyle w:val="a"/>
        <w:rPr>
          <w:rFonts w:hint="cs"/>
          <w:rtl/>
        </w:rPr>
      </w:pPr>
    </w:p>
    <w:p w14:paraId="712772C3" w14:textId="77777777" w:rsidR="00000000" w:rsidRDefault="009432B4">
      <w:pPr>
        <w:pStyle w:val="a"/>
        <w:rPr>
          <w:rFonts w:hint="cs"/>
          <w:rtl/>
        </w:rPr>
      </w:pPr>
      <w:r>
        <w:rPr>
          <w:rFonts w:hint="cs"/>
          <w:rtl/>
        </w:rPr>
        <w:t>אדוני היושב-ראש, חברי הכנסת, חבר הכנסת</w:t>
      </w:r>
      <w:r>
        <w:rPr>
          <w:rFonts w:hint="cs"/>
          <w:rtl/>
        </w:rPr>
        <w:t xml:space="preserve"> רן כהן - - -</w:t>
      </w:r>
    </w:p>
    <w:p w14:paraId="116A96C2" w14:textId="77777777" w:rsidR="00000000" w:rsidRDefault="009432B4">
      <w:pPr>
        <w:pStyle w:val="a"/>
        <w:rPr>
          <w:rFonts w:hint="cs"/>
          <w:rtl/>
        </w:rPr>
      </w:pPr>
    </w:p>
    <w:p w14:paraId="412643F4" w14:textId="77777777" w:rsidR="00000000" w:rsidRDefault="009432B4">
      <w:pPr>
        <w:pStyle w:val="ad"/>
        <w:rPr>
          <w:rtl/>
        </w:rPr>
      </w:pPr>
      <w:r>
        <w:rPr>
          <w:rtl/>
        </w:rPr>
        <w:t>היו"ר מוחמד ברכה:</w:t>
      </w:r>
    </w:p>
    <w:p w14:paraId="7409B94F" w14:textId="77777777" w:rsidR="00000000" w:rsidRDefault="009432B4">
      <w:pPr>
        <w:pStyle w:val="a"/>
        <w:rPr>
          <w:rtl/>
        </w:rPr>
      </w:pPr>
    </w:p>
    <w:p w14:paraId="34170B74" w14:textId="77777777" w:rsidR="00000000" w:rsidRDefault="009432B4">
      <w:pPr>
        <w:pStyle w:val="a"/>
        <w:rPr>
          <w:rFonts w:hint="cs"/>
          <w:rtl/>
        </w:rPr>
      </w:pPr>
      <w:r>
        <w:rPr>
          <w:rFonts w:hint="cs"/>
          <w:rtl/>
        </w:rPr>
        <w:t>רבותי, בואו נקשיב לדובר מעל הדוכן. חבר הכנסת רן כהן, בבקשה.</w:t>
      </w:r>
    </w:p>
    <w:p w14:paraId="731F2F70" w14:textId="77777777" w:rsidR="00000000" w:rsidRDefault="009432B4">
      <w:pPr>
        <w:pStyle w:val="a"/>
        <w:rPr>
          <w:rFonts w:hint="cs"/>
          <w:rtl/>
        </w:rPr>
      </w:pPr>
    </w:p>
    <w:p w14:paraId="0E6BD4C6" w14:textId="77777777" w:rsidR="00000000" w:rsidRDefault="009432B4">
      <w:pPr>
        <w:pStyle w:val="SpeakerCon"/>
        <w:rPr>
          <w:rtl/>
        </w:rPr>
      </w:pPr>
      <w:bookmarkStart w:id="387" w:name="FS000000563T09_07_2003_15_56_55C"/>
      <w:bookmarkEnd w:id="387"/>
      <w:r>
        <w:rPr>
          <w:rtl/>
        </w:rPr>
        <w:t>מאיר פרוש (יהדות התורה):</w:t>
      </w:r>
    </w:p>
    <w:p w14:paraId="59CE77C9" w14:textId="77777777" w:rsidR="00000000" w:rsidRDefault="009432B4">
      <w:pPr>
        <w:pStyle w:val="a"/>
        <w:rPr>
          <w:rtl/>
        </w:rPr>
      </w:pPr>
    </w:p>
    <w:p w14:paraId="60D63B46" w14:textId="77777777" w:rsidR="00000000" w:rsidRDefault="009432B4">
      <w:pPr>
        <w:pStyle w:val="a"/>
        <w:rPr>
          <w:rFonts w:hint="cs"/>
          <w:rtl/>
        </w:rPr>
      </w:pPr>
      <w:r>
        <w:rPr>
          <w:rFonts w:hint="cs"/>
          <w:rtl/>
        </w:rPr>
        <w:t>היום התפרסם בעיתונות, שלא אחר אלא לשכת שרון הודיעה שה"הודנה" לא שווה את הנייר שעליו היא נכתבה. כולה לא יותר מאשר "כלאם פאד'י". חבר הכנס</w:t>
      </w:r>
      <w:r>
        <w:rPr>
          <w:rFonts w:hint="cs"/>
          <w:rtl/>
        </w:rPr>
        <w:t xml:space="preserve">ת טיבי, כולה לא יותר מאשר "כלאם פאד'י" </w:t>
      </w:r>
      <w:r>
        <w:rPr>
          <w:rtl/>
        </w:rPr>
        <w:t>–</w:t>
      </w:r>
      <w:r>
        <w:rPr>
          <w:rFonts w:hint="cs"/>
          <w:rtl/>
        </w:rPr>
        <w:t xml:space="preserve"> כך לשכת שרון. לשכת שרון השתמשה במשפט הזה: הנייר שעליו נחתמה ה"הודנה" הוא "כלאם פאד'י", ואם אני יודע לתרגם ערבית, "כלאם פאד'י" פירושו "מלים ריקות", נכון? חבר הכנסת טיבי, "כלאם פאד'י" אלה מלים ריקות?</w:t>
      </w:r>
    </w:p>
    <w:p w14:paraId="15ACE3CB" w14:textId="77777777" w:rsidR="00000000" w:rsidRDefault="009432B4">
      <w:pPr>
        <w:pStyle w:val="a"/>
        <w:rPr>
          <w:rFonts w:hint="cs"/>
          <w:rtl/>
        </w:rPr>
      </w:pPr>
    </w:p>
    <w:p w14:paraId="24ABA3C9" w14:textId="77777777" w:rsidR="00000000" w:rsidRDefault="009432B4">
      <w:pPr>
        <w:pStyle w:val="ad"/>
        <w:rPr>
          <w:rtl/>
        </w:rPr>
      </w:pPr>
      <w:r>
        <w:rPr>
          <w:rtl/>
        </w:rPr>
        <w:t>היו"ר מוחמד ברכה</w:t>
      </w:r>
      <w:r>
        <w:rPr>
          <w:rtl/>
        </w:rPr>
        <w:t>:</w:t>
      </w:r>
    </w:p>
    <w:p w14:paraId="67B722F8" w14:textId="77777777" w:rsidR="00000000" w:rsidRDefault="009432B4">
      <w:pPr>
        <w:pStyle w:val="a"/>
        <w:rPr>
          <w:rtl/>
        </w:rPr>
      </w:pPr>
    </w:p>
    <w:p w14:paraId="77C572D6" w14:textId="77777777" w:rsidR="00000000" w:rsidRDefault="009432B4">
      <w:pPr>
        <w:pStyle w:val="a"/>
        <w:rPr>
          <w:rFonts w:hint="cs"/>
          <w:rtl/>
        </w:rPr>
      </w:pPr>
      <w:r>
        <w:rPr>
          <w:rFonts w:hint="cs"/>
          <w:rtl/>
        </w:rPr>
        <w:t>נכון.</w:t>
      </w:r>
    </w:p>
    <w:p w14:paraId="6CD36769" w14:textId="77777777" w:rsidR="00000000" w:rsidRDefault="009432B4">
      <w:pPr>
        <w:pStyle w:val="a"/>
        <w:rPr>
          <w:rFonts w:hint="cs"/>
          <w:rtl/>
        </w:rPr>
      </w:pPr>
    </w:p>
    <w:p w14:paraId="0533281A" w14:textId="77777777" w:rsidR="00000000" w:rsidRDefault="009432B4">
      <w:pPr>
        <w:pStyle w:val="SpeakerCon"/>
        <w:rPr>
          <w:rtl/>
        </w:rPr>
      </w:pPr>
      <w:bookmarkStart w:id="388" w:name="FS000000563T09_07_2003_15_59_52C"/>
      <w:bookmarkEnd w:id="388"/>
      <w:r>
        <w:rPr>
          <w:rtl/>
        </w:rPr>
        <w:t>מאיר פרוש (יהדות התורה):</w:t>
      </w:r>
    </w:p>
    <w:p w14:paraId="169611CA" w14:textId="77777777" w:rsidR="00000000" w:rsidRDefault="009432B4">
      <w:pPr>
        <w:pStyle w:val="a"/>
        <w:rPr>
          <w:rtl/>
        </w:rPr>
      </w:pPr>
    </w:p>
    <w:p w14:paraId="16352988" w14:textId="77777777" w:rsidR="00000000" w:rsidRDefault="009432B4">
      <w:pPr>
        <w:pStyle w:val="a"/>
        <w:rPr>
          <w:rFonts w:hint="cs"/>
          <w:rtl/>
        </w:rPr>
      </w:pPr>
      <w:r>
        <w:rPr>
          <w:rFonts w:hint="cs"/>
          <w:rtl/>
        </w:rPr>
        <w:t xml:space="preserve">אדוני היושב-ראש, מעניין מאוד שלגבי הרבה דברים שהממשלה הזאת מחליטה </w:t>
      </w:r>
      <w:r>
        <w:rPr>
          <w:rtl/>
        </w:rPr>
        <w:t>–</w:t>
      </w:r>
      <w:r>
        <w:rPr>
          <w:rFonts w:hint="cs"/>
          <w:rtl/>
        </w:rPr>
        <w:t xml:space="preserve"> המלים הן לא ריקות. למשל, הממשלה החליטה לסגור את משרד הדתות ולבטל את המועצות הדתיות. היום יושב רב העיר ערד ברחוב, במרכז המסחרי, כיוון שסגרו את המועצה הדת</w:t>
      </w:r>
      <w:r>
        <w:rPr>
          <w:rFonts w:hint="cs"/>
          <w:rtl/>
        </w:rPr>
        <w:t xml:space="preserve">ית. אין שם כסף לטלפון, לחשמל, למים. סגרו את המועצות הדתיות, אבל זה כבר דיון בנושא אחר, ואם תאפשר לי, אדבר על זה בעוד שלוש דקות. אבל בנושא הזה של ה"הודנה", לשכת שרון אומרת: מלים ריקות </w:t>
      </w:r>
      <w:r>
        <w:rPr>
          <w:rtl/>
        </w:rPr>
        <w:t>–</w:t>
      </w:r>
      <w:r>
        <w:rPr>
          <w:rFonts w:hint="cs"/>
          <w:rtl/>
        </w:rPr>
        <w:t xml:space="preserve"> "כלאם פאד'י". </w:t>
      </w:r>
    </w:p>
    <w:p w14:paraId="10871443" w14:textId="77777777" w:rsidR="00000000" w:rsidRDefault="009432B4">
      <w:pPr>
        <w:pStyle w:val="a"/>
        <w:ind w:firstLine="0"/>
        <w:rPr>
          <w:rFonts w:hint="cs"/>
          <w:rtl/>
        </w:rPr>
      </w:pPr>
    </w:p>
    <w:p w14:paraId="2920F741" w14:textId="77777777" w:rsidR="00000000" w:rsidRDefault="009432B4">
      <w:pPr>
        <w:pStyle w:val="ac"/>
        <w:rPr>
          <w:rtl/>
        </w:rPr>
      </w:pPr>
      <w:r>
        <w:rPr>
          <w:rFonts w:hint="eastAsia"/>
          <w:rtl/>
        </w:rPr>
        <w:t>עבד</w:t>
      </w:r>
      <w:r>
        <w:rPr>
          <w:rtl/>
        </w:rPr>
        <w:t>-אלמאלכ דהאמשה (רע"ם):</w:t>
      </w:r>
    </w:p>
    <w:p w14:paraId="70BA32D4" w14:textId="77777777" w:rsidR="00000000" w:rsidRDefault="009432B4">
      <w:pPr>
        <w:pStyle w:val="a"/>
        <w:rPr>
          <w:rFonts w:hint="cs"/>
          <w:rtl/>
        </w:rPr>
      </w:pPr>
    </w:p>
    <w:p w14:paraId="323CF464" w14:textId="77777777" w:rsidR="00000000" w:rsidRDefault="009432B4">
      <w:pPr>
        <w:pStyle w:val="a"/>
        <w:rPr>
          <w:rFonts w:hint="cs"/>
          <w:rtl/>
        </w:rPr>
      </w:pPr>
      <w:r>
        <w:rPr>
          <w:rFonts w:hint="cs"/>
          <w:rtl/>
        </w:rPr>
        <w:t>- - -</w:t>
      </w:r>
    </w:p>
    <w:p w14:paraId="67786017" w14:textId="77777777" w:rsidR="00000000" w:rsidRDefault="009432B4">
      <w:pPr>
        <w:pStyle w:val="a"/>
        <w:rPr>
          <w:rtl/>
        </w:rPr>
      </w:pPr>
    </w:p>
    <w:p w14:paraId="100B424D" w14:textId="77777777" w:rsidR="00000000" w:rsidRDefault="009432B4">
      <w:pPr>
        <w:pStyle w:val="a"/>
        <w:rPr>
          <w:rFonts w:hint="cs"/>
          <w:rtl/>
        </w:rPr>
      </w:pPr>
    </w:p>
    <w:p w14:paraId="1AFB45B0" w14:textId="77777777" w:rsidR="00000000" w:rsidRDefault="009432B4">
      <w:pPr>
        <w:pStyle w:val="SpeakerCon"/>
        <w:rPr>
          <w:rtl/>
        </w:rPr>
      </w:pPr>
      <w:bookmarkStart w:id="389" w:name="FS000000563T09_07_2003_16_08_57C"/>
      <w:bookmarkEnd w:id="389"/>
      <w:r>
        <w:rPr>
          <w:rtl/>
        </w:rPr>
        <w:t>מאיר פרוש (יהדות התו</w:t>
      </w:r>
      <w:r>
        <w:rPr>
          <w:rtl/>
        </w:rPr>
        <w:t>רה):</w:t>
      </w:r>
    </w:p>
    <w:p w14:paraId="34AD2FE1" w14:textId="77777777" w:rsidR="00000000" w:rsidRDefault="009432B4">
      <w:pPr>
        <w:pStyle w:val="a"/>
        <w:rPr>
          <w:rtl/>
        </w:rPr>
      </w:pPr>
    </w:p>
    <w:p w14:paraId="73129464" w14:textId="77777777" w:rsidR="00000000" w:rsidRDefault="009432B4">
      <w:pPr>
        <w:pStyle w:val="a"/>
        <w:rPr>
          <w:rFonts w:hint="cs"/>
          <w:rtl/>
        </w:rPr>
      </w:pPr>
      <w:r>
        <w:rPr>
          <w:rFonts w:hint="cs"/>
          <w:rtl/>
        </w:rPr>
        <w:t xml:space="preserve">אבל, אני אומר לכם, מורי ורבותי חברי הכנסת, שרון הבטיח לשחרר את האסירים. ממה שאני מבין, הוא הבטיח. אומנם הוא לא רוצה לקיים את מה שהוא הבטיח, אבל הוא הבטיח שישחרר את כל האסירים. מזה אני חושש, כי הרי לא ישחררו את כל האסירים, וגם חלק גדול מאלה שישחררו </w:t>
      </w:r>
      <w:r>
        <w:rPr>
          <w:rtl/>
        </w:rPr>
        <w:t>–</w:t>
      </w:r>
      <w:r>
        <w:rPr>
          <w:rFonts w:hint="cs"/>
          <w:rtl/>
        </w:rPr>
        <w:t xml:space="preserve"> </w:t>
      </w:r>
      <w:r>
        <w:rPr>
          <w:rFonts w:hint="cs"/>
          <w:rtl/>
        </w:rPr>
        <w:t xml:space="preserve">למשל, סוכנות "רויטרס" פרסמה שלשום, שהרשות הפלסטינית שחררה את המחבלת מעזה, שכביכול רצתה לפוצץ את עצמה, והרשות הפלסטינית תפסה אותה, אבל היא כבר שחררה אותה. ואני חושש שכתוצאה מהוויתור </w:t>
      </w:r>
      <w:r>
        <w:rPr>
          <w:rtl/>
        </w:rPr>
        <w:t>–</w:t>
      </w:r>
      <w:r>
        <w:rPr>
          <w:rFonts w:hint="cs"/>
          <w:rtl/>
        </w:rPr>
        <w:t xml:space="preserve"> מההבטחה של שרון שהוא ישחרר אסירים בכמויות גדולות </w:t>
      </w:r>
      <w:r>
        <w:rPr>
          <w:rtl/>
        </w:rPr>
        <w:t>–</w:t>
      </w:r>
      <w:r>
        <w:rPr>
          <w:rFonts w:hint="cs"/>
          <w:rtl/>
        </w:rPr>
        <w:t xml:space="preserve"> אנחנו נהיה עדים שוב לג</w:t>
      </w:r>
      <w:r>
        <w:rPr>
          <w:rFonts w:hint="cs"/>
          <w:rtl/>
        </w:rPr>
        <w:t xml:space="preserve">ל של התאבדויות. </w:t>
      </w:r>
    </w:p>
    <w:p w14:paraId="2AD3AF60" w14:textId="77777777" w:rsidR="00000000" w:rsidRDefault="009432B4">
      <w:pPr>
        <w:pStyle w:val="a"/>
        <w:rPr>
          <w:rFonts w:hint="cs"/>
          <w:rtl/>
        </w:rPr>
      </w:pPr>
    </w:p>
    <w:p w14:paraId="15FBB0D9" w14:textId="77777777" w:rsidR="00000000" w:rsidRDefault="009432B4">
      <w:pPr>
        <w:pStyle w:val="a"/>
        <w:rPr>
          <w:rFonts w:hint="cs"/>
          <w:rtl/>
        </w:rPr>
      </w:pPr>
      <w:r>
        <w:rPr>
          <w:rFonts w:hint="cs"/>
          <w:rtl/>
        </w:rPr>
        <w:t>ואני רוצה לומר לחברי הכנסת הערבים, שמנסים להגן על השיטה, על הדרך. הבעיה היא בדרך הביצוע. אתה מאשים את צה"ל שכאשר חיילים ירו, נהרגו גם אזרחים חפים מפשע. זה לא בסדר, ממש לא בסדר, ואם לא מתנצלים מספיק, צריכים להתנצל. אבל מה היא דרך הביצוע של</w:t>
      </w:r>
      <w:r>
        <w:rPr>
          <w:rFonts w:hint="cs"/>
          <w:rtl/>
        </w:rPr>
        <w:t xml:space="preserve"> ארגוני הטרור? מלכתחילה ללכת לפגע באזרחים. ואני לא אומר את זה כדי לקנטר - - -</w:t>
      </w:r>
    </w:p>
    <w:p w14:paraId="73BC266F" w14:textId="77777777" w:rsidR="00000000" w:rsidRDefault="009432B4">
      <w:pPr>
        <w:pStyle w:val="a"/>
        <w:rPr>
          <w:rFonts w:hint="cs"/>
          <w:rtl/>
        </w:rPr>
      </w:pPr>
    </w:p>
    <w:p w14:paraId="141B539B" w14:textId="77777777" w:rsidR="00000000" w:rsidRDefault="009432B4">
      <w:pPr>
        <w:pStyle w:val="ac"/>
        <w:rPr>
          <w:rtl/>
        </w:rPr>
      </w:pPr>
      <w:r>
        <w:rPr>
          <w:rFonts w:hint="eastAsia"/>
          <w:rtl/>
        </w:rPr>
        <w:t>עבד</w:t>
      </w:r>
      <w:r>
        <w:rPr>
          <w:rtl/>
        </w:rPr>
        <w:t>-אלמאלכ דהאמשה (רע"ם):</w:t>
      </w:r>
    </w:p>
    <w:p w14:paraId="77632EB5" w14:textId="77777777" w:rsidR="00000000" w:rsidRDefault="009432B4">
      <w:pPr>
        <w:pStyle w:val="a"/>
        <w:rPr>
          <w:rFonts w:hint="cs"/>
          <w:rtl/>
        </w:rPr>
      </w:pPr>
    </w:p>
    <w:p w14:paraId="3303C7F2" w14:textId="77777777" w:rsidR="00000000" w:rsidRDefault="009432B4">
      <w:pPr>
        <w:pStyle w:val="a"/>
        <w:rPr>
          <w:rFonts w:hint="cs"/>
          <w:rtl/>
        </w:rPr>
      </w:pPr>
      <w:r>
        <w:rPr>
          <w:rFonts w:hint="cs"/>
          <w:rtl/>
        </w:rPr>
        <w:t>- - -</w:t>
      </w:r>
    </w:p>
    <w:p w14:paraId="331A61DC" w14:textId="77777777" w:rsidR="00000000" w:rsidRDefault="009432B4">
      <w:pPr>
        <w:pStyle w:val="a"/>
        <w:rPr>
          <w:rFonts w:hint="cs"/>
          <w:rtl/>
        </w:rPr>
      </w:pPr>
    </w:p>
    <w:p w14:paraId="162911B0" w14:textId="77777777" w:rsidR="00000000" w:rsidRDefault="009432B4">
      <w:pPr>
        <w:pStyle w:val="SpeakerCon"/>
        <w:rPr>
          <w:rtl/>
        </w:rPr>
      </w:pPr>
      <w:bookmarkStart w:id="390" w:name="FS000000563T09_07_2003_16_07_46C"/>
      <w:bookmarkEnd w:id="390"/>
      <w:r>
        <w:rPr>
          <w:rtl/>
        </w:rPr>
        <w:t>מאיר פרוש (יהדות התורה):</w:t>
      </w:r>
    </w:p>
    <w:p w14:paraId="40983B78" w14:textId="77777777" w:rsidR="00000000" w:rsidRDefault="009432B4">
      <w:pPr>
        <w:pStyle w:val="a"/>
        <w:rPr>
          <w:rtl/>
        </w:rPr>
      </w:pPr>
    </w:p>
    <w:p w14:paraId="2B2E3CB7" w14:textId="77777777" w:rsidR="00000000" w:rsidRDefault="009432B4">
      <w:pPr>
        <w:pStyle w:val="a"/>
        <w:rPr>
          <w:rFonts w:hint="cs"/>
          <w:rtl/>
        </w:rPr>
      </w:pPr>
      <w:r>
        <w:rPr>
          <w:rFonts w:hint="cs"/>
          <w:rtl/>
        </w:rPr>
        <w:t>חבר הכנסת דהאמשה, אני לא אומר את זה כדי לקנטר.  מאחר שאני יודע שישוחררו המחבלים וישוחררו האסירים, וביום מן הימים הם י</w:t>
      </w:r>
      <w:r>
        <w:rPr>
          <w:rFonts w:hint="cs"/>
          <w:rtl/>
        </w:rPr>
        <w:t xml:space="preserve">היו בחוץ, אני מדבר על דרך הביצוע. </w:t>
      </w:r>
    </w:p>
    <w:p w14:paraId="27DC1552" w14:textId="77777777" w:rsidR="00000000" w:rsidRDefault="009432B4">
      <w:pPr>
        <w:pStyle w:val="a"/>
        <w:rPr>
          <w:rFonts w:hint="cs"/>
          <w:rtl/>
        </w:rPr>
      </w:pPr>
    </w:p>
    <w:p w14:paraId="412AA04A" w14:textId="77777777" w:rsidR="00000000" w:rsidRDefault="009432B4">
      <w:pPr>
        <w:pStyle w:val="ac"/>
        <w:rPr>
          <w:rtl/>
        </w:rPr>
      </w:pPr>
      <w:r>
        <w:rPr>
          <w:rFonts w:hint="eastAsia"/>
          <w:rtl/>
        </w:rPr>
        <w:t>רן</w:t>
      </w:r>
      <w:r>
        <w:rPr>
          <w:rtl/>
        </w:rPr>
        <w:t xml:space="preserve"> כהן (מרצ):</w:t>
      </w:r>
    </w:p>
    <w:p w14:paraId="1B5404E3" w14:textId="77777777" w:rsidR="00000000" w:rsidRDefault="009432B4">
      <w:pPr>
        <w:pStyle w:val="a"/>
        <w:rPr>
          <w:rFonts w:hint="cs"/>
          <w:rtl/>
        </w:rPr>
      </w:pPr>
    </w:p>
    <w:p w14:paraId="014C2F51" w14:textId="77777777" w:rsidR="00000000" w:rsidRDefault="009432B4">
      <w:pPr>
        <w:pStyle w:val="a"/>
        <w:rPr>
          <w:rFonts w:hint="cs"/>
          <w:rtl/>
        </w:rPr>
      </w:pPr>
      <w:r>
        <w:rPr>
          <w:rFonts w:hint="cs"/>
          <w:rtl/>
        </w:rPr>
        <w:t>- - -</w:t>
      </w:r>
    </w:p>
    <w:p w14:paraId="62BFE867" w14:textId="77777777" w:rsidR="00000000" w:rsidRDefault="009432B4">
      <w:pPr>
        <w:pStyle w:val="a"/>
        <w:rPr>
          <w:rFonts w:hint="cs"/>
          <w:rtl/>
        </w:rPr>
      </w:pPr>
    </w:p>
    <w:p w14:paraId="7743972D" w14:textId="77777777" w:rsidR="00000000" w:rsidRDefault="009432B4">
      <w:pPr>
        <w:pStyle w:val="SpeakerCon"/>
        <w:rPr>
          <w:rtl/>
        </w:rPr>
      </w:pPr>
      <w:bookmarkStart w:id="391" w:name="FS000000563T09_07_2003_16_09_59C"/>
      <w:bookmarkEnd w:id="391"/>
      <w:r>
        <w:rPr>
          <w:rtl/>
        </w:rPr>
        <w:t>מאיר פרוש (יהדות התורה):</w:t>
      </w:r>
    </w:p>
    <w:p w14:paraId="770B83E5" w14:textId="77777777" w:rsidR="00000000" w:rsidRDefault="009432B4">
      <w:pPr>
        <w:pStyle w:val="a"/>
        <w:rPr>
          <w:rtl/>
        </w:rPr>
      </w:pPr>
    </w:p>
    <w:p w14:paraId="0FCFCD6C" w14:textId="77777777" w:rsidR="00000000" w:rsidRDefault="009432B4">
      <w:pPr>
        <w:pStyle w:val="a"/>
        <w:rPr>
          <w:rFonts w:hint="cs"/>
          <w:rtl/>
        </w:rPr>
      </w:pPr>
      <w:r>
        <w:rPr>
          <w:rFonts w:hint="cs"/>
          <w:rtl/>
        </w:rPr>
        <w:t xml:space="preserve">חבר הכנסת רן כהן, תן להם שישמעו את זה גם ממני. חבר הכנסת רן כהן, תן להם שישמעו את זה גם ממני. </w:t>
      </w:r>
    </w:p>
    <w:p w14:paraId="32086AFF" w14:textId="77777777" w:rsidR="00000000" w:rsidRDefault="009432B4">
      <w:pPr>
        <w:pStyle w:val="a"/>
        <w:rPr>
          <w:rFonts w:hint="cs"/>
          <w:rtl/>
        </w:rPr>
      </w:pPr>
    </w:p>
    <w:p w14:paraId="07FD8C69" w14:textId="77777777" w:rsidR="00000000" w:rsidRDefault="009432B4">
      <w:pPr>
        <w:pStyle w:val="ac"/>
        <w:rPr>
          <w:rtl/>
        </w:rPr>
      </w:pPr>
      <w:r>
        <w:rPr>
          <w:rFonts w:hint="eastAsia"/>
          <w:rtl/>
        </w:rPr>
        <w:t>עבד</w:t>
      </w:r>
      <w:r>
        <w:rPr>
          <w:rtl/>
        </w:rPr>
        <w:t>-אלמאלכ דהאמשה (רע"ם):</w:t>
      </w:r>
    </w:p>
    <w:p w14:paraId="25004E78" w14:textId="77777777" w:rsidR="00000000" w:rsidRDefault="009432B4">
      <w:pPr>
        <w:pStyle w:val="a"/>
        <w:rPr>
          <w:rFonts w:hint="cs"/>
          <w:rtl/>
        </w:rPr>
      </w:pPr>
    </w:p>
    <w:p w14:paraId="17CF1F86" w14:textId="77777777" w:rsidR="00000000" w:rsidRDefault="009432B4">
      <w:pPr>
        <w:pStyle w:val="a"/>
        <w:rPr>
          <w:rFonts w:hint="cs"/>
          <w:rtl/>
        </w:rPr>
      </w:pPr>
      <w:r>
        <w:rPr>
          <w:rFonts w:hint="cs"/>
          <w:rtl/>
        </w:rPr>
        <w:t>- - -</w:t>
      </w:r>
    </w:p>
    <w:p w14:paraId="7FF9078E" w14:textId="77777777" w:rsidR="00000000" w:rsidRDefault="009432B4">
      <w:pPr>
        <w:pStyle w:val="ac"/>
        <w:rPr>
          <w:rtl/>
        </w:rPr>
      </w:pPr>
    </w:p>
    <w:p w14:paraId="0FA3D56A" w14:textId="77777777" w:rsidR="00000000" w:rsidRDefault="009432B4">
      <w:pPr>
        <w:pStyle w:val="ac"/>
        <w:rPr>
          <w:rtl/>
        </w:rPr>
      </w:pPr>
      <w:r>
        <w:rPr>
          <w:rtl/>
        </w:rPr>
        <w:t>רן כהן (מרצ):</w:t>
      </w:r>
    </w:p>
    <w:p w14:paraId="1B3EFCAE" w14:textId="77777777" w:rsidR="00000000" w:rsidRDefault="009432B4">
      <w:pPr>
        <w:pStyle w:val="a"/>
        <w:ind w:firstLine="0"/>
        <w:rPr>
          <w:rFonts w:hint="cs"/>
          <w:rtl/>
        </w:rPr>
      </w:pPr>
    </w:p>
    <w:p w14:paraId="5A706963" w14:textId="77777777" w:rsidR="00000000" w:rsidRDefault="009432B4">
      <w:pPr>
        <w:pStyle w:val="a"/>
        <w:ind w:firstLine="0"/>
        <w:rPr>
          <w:rFonts w:hint="cs"/>
          <w:rtl/>
        </w:rPr>
      </w:pPr>
      <w:r>
        <w:rPr>
          <w:rFonts w:hint="cs"/>
          <w:rtl/>
        </w:rPr>
        <w:tab/>
        <w:t>- - -</w:t>
      </w:r>
    </w:p>
    <w:p w14:paraId="2587F46D" w14:textId="77777777" w:rsidR="00000000" w:rsidRDefault="009432B4">
      <w:pPr>
        <w:pStyle w:val="ad"/>
        <w:rPr>
          <w:rFonts w:hint="cs"/>
          <w:rtl/>
        </w:rPr>
      </w:pPr>
    </w:p>
    <w:p w14:paraId="6BB8BDEE" w14:textId="77777777" w:rsidR="00000000" w:rsidRDefault="009432B4">
      <w:pPr>
        <w:pStyle w:val="ad"/>
        <w:rPr>
          <w:rtl/>
        </w:rPr>
      </w:pPr>
      <w:r>
        <w:rPr>
          <w:rtl/>
        </w:rPr>
        <w:t>היו"ר מוחמד ברכה:</w:t>
      </w:r>
    </w:p>
    <w:p w14:paraId="295B467A" w14:textId="77777777" w:rsidR="00000000" w:rsidRDefault="009432B4">
      <w:pPr>
        <w:pStyle w:val="a"/>
        <w:rPr>
          <w:rtl/>
        </w:rPr>
      </w:pPr>
    </w:p>
    <w:p w14:paraId="2DAB8944" w14:textId="77777777" w:rsidR="00000000" w:rsidRDefault="009432B4">
      <w:pPr>
        <w:pStyle w:val="a"/>
        <w:ind w:firstLine="0"/>
        <w:rPr>
          <w:rFonts w:hint="cs"/>
          <w:rtl/>
        </w:rPr>
      </w:pPr>
      <w:r>
        <w:rPr>
          <w:rFonts w:hint="cs"/>
          <w:rtl/>
        </w:rPr>
        <w:tab/>
        <w:t>רבותי, זכותו של חבר הכנסת פרוש שתקשיבו לו, אבל אם לא, לפחות אל תפריעו. שניכם דיברתם יפה, בהיר.</w:t>
      </w:r>
    </w:p>
    <w:p w14:paraId="28BDD277" w14:textId="77777777" w:rsidR="00000000" w:rsidRDefault="009432B4">
      <w:pPr>
        <w:pStyle w:val="a"/>
        <w:ind w:firstLine="0"/>
        <w:rPr>
          <w:rFonts w:hint="cs"/>
          <w:rtl/>
        </w:rPr>
      </w:pPr>
      <w:r>
        <w:rPr>
          <w:rFonts w:hint="cs"/>
          <w:rtl/>
        </w:rPr>
        <w:t xml:space="preserve"> </w:t>
      </w:r>
    </w:p>
    <w:p w14:paraId="153FF421" w14:textId="77777777" w:rsidR="00000000" w:rsidRDefault="009432B4">
      <w:pPr>
        <w:pStyle w:val="SpeakerCon"/>
        <w:rPr>
          <w:rtl/>
        </w:rPr>
      </w:pPr>
      <w:bookmarkStart w:id="392" w:name="FS000000563T09_07_2003_16_12_24C"/>
      <w:bookmarkEnd w:id="392"/>
      <w:r>
        <w:rPr>
          <w:rtl/>
        </w:rPr>
        <w:t>מאיר פרוש (יהדות התורה):</w:t>
      </w:r>
    </w:p>
    <w:p w14:paraId="518541BF" w14:textId="77777777" w:rsidR="00000000" w:rsidRDefault="009432B4">
      <w:pPr>
        <w:pStyle w:val="a"/>
        <w:rPr>
          <w:rtl/>
        </w:rPr>
      </w:pPr>
    </w:p>
    <w:p w14:paraId="0038193A" w14:textId="77777777" w:rsidR="00000000" w:rsidRDefault="009432B4">
      <w:pPr>
        <w:pStyle w:val="a"/>
        <w:rPr>
          <w:rFonts w:hint="cs"/>
          <w:rtl/>
        </w:rPr>
      </w:pPr>
      <w:r>
        <w:rPr>
          <w:rFonts w:hint="cs"/>
          <w:rtl/>
        </w:rPr>
        <w:t>חבר הכנסת רן כהן, אני רוצה שישמעו את זה גם ממני. הבעיה היא בדרך הביצוע, וכל העולם הגיע למסקנה שהדרך הזאת - לקחת מלכתחילה מחבלים ולהכ</w:t>
      </w:r>
      <w:r>
        <w:rPr>
          <w:rFonts w:hint="cs"/>
          <w:rtl/>
        </w:rPr>
        <w:t xml:space="preserve">ות באזרחים </w:t>
      </w:r>
      <w:r>
        <w:rPr>
          <w:rtl/>
        </w:rPr>
        <w:t>–</w:t>
      </w:r>
      <w:r>
        <w:rPr>
          <w:rFonts w:hint="cs"/>
          <w:rtl/>
        </w:rPr>
        <w:t xml:space="preserve"> היא לא דרך. גם לחיילים אסור לעשות את זה, אבל אתה אומר שיש מלחמה ויש ויכוח, וכבר מתחיל הוויכוח ההיסטורי איך זה התחיל ולמה זה התחיל. אפשר לחשוב שאחרי 1948 הייתם שקטים, שאחרי 1956 הייתם שקטים, ואנחנו יודעים איך נגרמה המלחמה ב-1967. אבל היה מה שהי</w:t>
      </w:r>
      <w:r>
        <w:rPr>
          <w:rFonts w:hint="cs"/>
          <w:rtl/>
        </w:rPr>
        <w:t xml:space="preserve">ה, ועכשיו אנחנו במצב הזה. דרך הביצוע של ארגוני הטרור היא ללכת לאוטובוסים, לחנויות ולקניונים ולפוצץ ולהרוג אזרחים </w:t>
      </w:r>
      <w:r>
        <w:rPr>
          <w:rtl/>
        </w:rPr>
        <w:t>–</w:t>
      </w:r>
      <w:r>
        <w:rPr>
          <w:rFonts w:hint="cs"/>
          <w:rtl/>
        </w:rPr>
        <w:t xml:space="preserve"> את הדרך הזאת כל העולם כבר הוקיע.</w:t>
      </w:r>
    </w:p>
    <w:p w14:paraId="032C7B93" w14:textId="77777777" w:rsidR="00000000" w:rsidRDefault="009432B4">
      <w:pPr>
        <w:pStyle w:val="a"/>
        <w:rPr>
          <w:rFonts w:hint="cs"/>
          <w:rtl/>
        </w:rPr>
      </w:pPr>
    </w:p>
    <w:p w14:paraId="5C8D5E0A" w14:textId="77777777" w:rsidR="00000000" w:rsidRDefault="009432B4">
      <w:pPr>
        <w:pStyle w:val="ac"/>
        <w:rPr>
          <w:rtl/>
        </w:rPr>
      </w:pPr>
      <w:r>
        <w:rPr>
          <w:rFonts w:hint="eastAsia"/>
          <w:rtl/>
        </w:rPr>
        <w:t>טלב</w:t>
      </w:r>
      <w:r>
        <w:rPr>
          <w:rtl/>
        </w:rPr>
        <w:t xml:space="preserve"> אלסאנע (רע"ם):</w:t>
      </w:r>
    </w:p>
    <w:p w14:paraId="365D9138" w14:textId="77777777" w:rsidR="00000000" w:rsidRDefault="009432B4">
      <w:pPr>
        <w:pStyle w:val="a"/>
        <w:rPr>
          <w:rFonts w:hint="cs"/>
          <w:rtl/>
        </w:rPr>
      </w:pPr>
    </w:p>
    <w:p w14:paraId="3E98E4F7" w14:textId="77777777" w:rsidR="00000000" w:rsidRDefault="009432B4">
      <w:pPr>
        <w:pStyle w:val="a"/>
        <w:rPr>
          <w:rFonts w:hint="cs"/>
          <w:rtl/>
        </w:rPr>
      </w:pPr>
      <w:r>
        <w:rPr>
          <w:rFonts w:hint="cs"/>
          <w:rtl/>
        </w:rPr>
        <w:t xml:space="preserve">אבל לפגוע בחיילים </w:t>
      </w:r>
      <w:r>
        <w:rPr>
          <w:rtl/>
        </w:rPr>
        <w:t>–</w:t>
      </w:r>
      <w:r>
        <w:rPr>
          <w:rFonts w:hint="cs"/>
          <w:rtl/>
        </w:rPr>
        <w:t xml:space="preserve"> לזה אתה מסכים?</w:t>
      </w:r>
    </w:p>
    <w:p w14:paraId="0A94A67C" w14:textId="77777777" w:rsidR="00000000" w:rsidRDefault="009432B4">
      <w:pPr>
        <w:pStyle w:val="a"/>
        <w:rPr>
          <w:rFonts w:hint="cs"/>
          <w:rtl/>
        </w:rPr>
      </w:pPr>
    </w:p>
    <w:p w14:paraId="03C392DB" w14:textId="77777777" w:rsidR="00000000" w:rsidRDefault="009432B4">
      <w:pPr>
        <w:pStyle w:val="SpeakerCon"/>
        <w:rPr>
          <w:rtl/>
        </w:rPr>
      </w:pPr>
      <w:bookmarkStart w:id="393" w:name="FS000000563T09_07_2003_16_17_33C"/>
      <w:bookmarkEnd w:id="393"/>
      <w:r>
        <w:rPr>
          <w:rtl/>
        </w:rPr>
        <w:t>מאיר פרוש (יהדות התורה):</w:t>
      </w:r>
    </w:p>
    <w:p w14:paraId="00E58AB1" w14:textId="77777777" w:rsidR="00000000" w:rsidRDefault="009432B4">
      <w:pPr>
        <w:pStyle w:val="a"/>
        <w:rPr>
          <w:rtl/>
        </w:rPr>
      </w:pPr>
    </w:p>
    <w:p w14:paraId="01066572" w14:textId="77777777" w:rsidR="00000000" w:rsidRDefault="009432B4">
      <w:pPr>
        <w:pStyle w:val="a"/>
        <w:rPr>
          <w:rFonts w:hint="cs"/>
          <w:rtl/>
        </w:rPr>
      </w:pPr>
      <w:r>
        <w:rPr>
          <w:rFonts w:hint="cs"/>
          <w:rtl/>
        </w:rPr>
        <w:t>ואתה, חבר הכנסת דהאמשה, ק</w:t>
      </w:r>
      <w:r>
        <w:rPr>
          <w:rFonts w:hint="cs"/>
          <w:rtl/>
        </w:rPr>
        <w:t>ורא קריאת ביניים לחבר הכנסת שאול יהלום ואומר לו: אלה לוחמי חופש. לוחמי חופש מתנהגים כך?</w:t>
      </w:r>
    </w:p>
    <w:p w14:paraId="6D6E8248" w14:textId="77777777" w:rsidR="00000000" w:rsidRDefault="009432B4">
      <w:pPr>
        <w:pStyle w:val="a"/>
        <w:rPr>
          <w:rFonts w:hint="cs"/>
          <w:rtl/>
        </w:rPr>
      </w:pPr>
    </w:p>
    <w:p w14:paraId="4388EE84" w14:textId="77777777" w:rsidR="00000000" w:rsidRDefault="009432B4">
      <w:pPr>
        <w:pStyle w:val="ad"/>
        <w:rPr>
          <w:rtl/>
        </w:rPr>
      </w:pPr>
      <w:r>
        <w:rPr>
          <w:rtl/>
        </w:rPr>
        <w:t>היו"ר מוחמד ברכה:</w:t>
      </w:r>
    </w:p>
    <w:p w14:paraId="77330DE6" w14:textId="77777777" w:rsidR="00000000" w:rsidRDefault="009432B4">
      <w:pPr>
        <w:pStyle w:val="a"/>
        <w:rPr>
          <w:rtl/>
        </w:rPr>
      </w:pPr>
    </w:p>
    <w:p w14:paraId="7CA9297C" w14:textId="77777777" w:rsidR="00000000" w:rsidRDefault="009432B4">
      <w:pPr>
        <w:pStyle w:val="a"/>
        <w:ind w:firstLine="0"/>
        <w:rPr>
          <w:rFonts w:hint="cs"/>
          <w:rtl/>
        </w:rPr>
      </w:pPr>
      <w:r>
        <w:rPr>
          <w:rFonts w:hint="cs"/>
          <w:rtl/>
        </w:rPr>
        <w:tab/>
        <w:t>צריך לסיים, אדוני.</w:t>
      </w:r>
    </w:p>
    <w:p w14:paraId="00A980D9" w14:textId="77777777" w:rsidR="00000000" w:rsidRDefault="009432B4">
      <w:pPr>
        <w:pStyle w:val="a"/>
        <w:ind w:firstLine="0"/>
        <w:rPr>
          <w:rFonts w:hint="cs"/>
          <w:rtl/>
        </w:rPr>
      </w:pPr>
    </w:p>
    <w:p w14:paraId="01C0AF9F" w14:textId="77777777" w:rsidR="00000000" w:rsidRDefault="009432B4">
      <w:pPr>
        <w:pStyle w:val="SpeakerCon"/>
        <w:rPr>
          <w:rtl/>
        </w:rPr>
      </w:pPr>
      <w:bookmarkStart w:id="394" w:name="FS000000563T09_07_2003_16_18_32C"/>
      <w:bookmarkEnd w:id="394"/>
      <w:r>
        <w:rPr>
          <w:rtl/>
        </w:rPr>
        <w:t>מאיר פרוש (יהדות התורה):</w:t>
      </w:r>
    </w:p>
    <w:p w14:paraId="581E0F5F" w14:textId="77777777" w:rsidR="00000000" w:rsidRDefault="009432B4">
      <w:pPr>
        <w:pStyle w:val="a"/>
        <w:rPr>
          <w:rtl/>
        </w:rPr>
      </w:pPr>
    </w:p>
    <w:p w14:paraId="1440A616" w14:textId="77777777" w:rsidR="00000000" w:rsidRDefault="009432B4">
      <w:pPr>
        <w:pStyle w:val="a"/>
        <w:rPr>
          <w:rFonts w:hint="cs"/>
          <w:rtl/>
        </w:rPr>
      </w:pPr>
      <w:r>
        <w:rPr>
          <w:rFonts w:hint="cs"/>
          <w:rtl/>
        </w:rPr>
        <w:t>זו הדרך? זו הדרך, חבר הכנסת דהאמשה?</w:t>
      </w:r>
    </w:p>
    <w:p w14:paraId="0F305ACF" w14:textId="77777777" w:rsidR="00000000" w:rsidRDefault="009432B4">
      <w:pPr>
        <w:pStyle w:val="a"/>
        <w:rPr>
          <w:rFonts w:hint="cs"/>
          <w:rtl/>
        </w:rPr>
      </w:pPr>
    </w:p>
    <w:p w14:paraId="4D186F3F" w14:textId="77777777" w:rsidR="00000000" w:rsidRDefault="009432B4">
      <w:pPr>
        <w:pStyle w:val="ac"/>
        <w:rPr>
          <w:rtl/>
        </w:rPr>
      </w:pPr>
      <w:r>
        <w:rPr>
          <w:rFonts w:hint="eastAsia"/>
          <w:rtl/>
        </w:rPr>
        <w:t>עבד</w:t>
      </w:r>
      <w:r>
        <w:rPr>
          <w:rtl/>
        </w:rPr>
        <w:t>-אלמאלכ דהאמשה (רע"ם):</w:t>
      </w:r>
    </w:p>
    <w:p w14:paraId="3D7098A2" w14:textId="77777777" w:rsidR="00000000" w:rsidRDefault="009432B4">
      <w:pPr>
        <w:pStyle w:val="a"/>
        <w:rPr>
          <w:rFonts w:hint="cs"/>
          <w:rtl/>
        </w:rPr>
      </w:pPr>
    </w:p>
    <w:p w14:paraId="239C430A" w14:textId="77777777" w:rsidR="00000000" w:rsidRDefault="009432B4">
      <w:pPr>
        <w:pStyle w:val="a"/>
        <w:rPr>
          <w:rFonts w:hint="cs"/>
          <w:rtl/>
        </w:rPr>
      </w:pPr>
      <w:r>
        <w:rPr>
          <w:rFonts w:hint="cs"/>
          <w:rtl/>
        </w:rPr>
        <w:t>תנו להם את החופש - - -</w:t>
      </w:r>
    </w:p>
    <w:p w14:paraId="3CC49559" w14:textId="77777777" w:rsidR="00000000" w:rsidRDefault="009432B4">
      <w:pPr>
        <w:pStyle w:val="a"/>
        <w:rPr>
          <w:rFonts w:hint="cs"/>
          <w:rtl/>
        </w:rPr>
      </w:pPr>
    </w:p>
    <w:p w14:paraId="5CA25272" w14:textId="77777777" w:rsidR="00000000" w:rsidRDefault="009432B4">
      <w:pPr>
        <w:pStyle w:val="SpeakerCon"/>
        <w:rPr>
          <w:rtl/>
        </w:rPr>
      </w:pPr>
      <w:bookmarkStart w:id="395" w:name="FS000000563T09_07_2003_16_18_54C"/>
      <w:bookmarkEnd w:id="395"/>
      <w:r>
        <w:rPr>
          <w:rtl/>
        </w:rPr>
        <w:t>מאיר פרוש (יה</w:t>
      </w:r>
      <w:r>
        <w:rPr>
          <w:rtl/>
        </w:rPr>
        <w:t>דות התורה):</w:t>
      </w:r>
    </w:p>
    <w:p w14:paraId="5A41B475" w14:textId="77777777" w:rsidR="00000000" w:rsidRDefault="009432B4">
      <w:pPr>
        <w:pStyle w:val="a"/>
        <w:rPr>
          <w:rtl/>
        </w:rPr>
      </w:pPr>
    </w:p>
    <w:p w14:paraId="25B4CC90" w14:textId="77777777" w:rsidR="00000000" w:rsidRDefault="009432B4">
      <w:pPr>
        <w:pStyle w:val="a"/>
        <w:rPr>
          <w:rFonts w:hint="cs"/>
          <w:rtl/>
        </w:rPr>
      </w:pPr>
      <w:r>
        <w:rPr>
          <w:rFonts w:hint="cs"/>
          <w:rtl/>
        </w:rPr>
        <w:t xml:space="preserve">הרי אתם לא עוזרים לעצמכם. אני לא בא לייעץ לכם מה לעשות, אבל אתם לא עוזרים לעצמכם, כי הרי בדרך הזאת אתם "על הקאנטים". הרי מי שמשתמש בכוח </w:t>
      </w:r>
      <w:r>
        <w:rPr>
          <w:rtl/>
        </w:rPr>
        <w:t>–</w:t>
      </w:r>
      <w:r>
        <w:rPr>
          <w:rFonts w:hint="cs"/>
          <w:rtl/>
        </w:rPr>
        <w:t xml:space="preserve"> מולו ישתמשו שוב בכוח. הרי מדינה כמו מדינת ישראל יותר חזקה, אפילו יש מתאבדים. הרי גם אתם שיוועתם כבר להפסק</w:t>
      </w:r>
      <w:r>
        <w:rPr>
          <w:rFonts w:hint="cs"/>
          <w:rtl/>
        </w:rPr>
        <w:t xml:space="preserve">ת האש הזאת, ל"הודנה" הזאת. אז זו הדרך? ואתה עוד צריך לעודד פה בכנסת ולומר שאלו לוחמי חופש? תפסיקו עם הדרך הזאת </w:t>
      </w:r>
      <w:r>
        <w:rPr>
          <w:rtl/>
        </w:rPr>
        <w:t>–</w:t>
      </w:r>
      <w:r>
        <w:rPr>
          <w:rFonts w:hint="cs"/>
          <w:rtl/>
        </w:rPr>
        <w:t xml:space="preserve"> לא אתם, חלילה. אני פונה לאלה שהולכים בדרך הטרור: תפסיקו עם הדרך הזאת. לא זו הדרך.</w:t>
      </w:r>
    </w:p>
    <w:p w14:paraId="241884E9" w14:textId="77777777" w:rsidR="00000000" w:rsidRDefault="009432B4">
      <w:pPr>
        <w:pStyle w:val="a"/>
        <w:rPr>
          <w:rFonts w:hint="cs"/>
          <w:rtl/>
        </w:rPr>
      </w:pPr>
    </w:p>
    <w:p w14:paraId="5BAF94E4" w14:textId="77777777" w:rsidR="00000000" w:rsidRDefault="009432B4">
      <w:pPr>
        <w:pStyle w:val="ad"/>
        <w:rPr>
          <w:rtl/>
        </w:rPr>
      </w:pPr>
      <w:r>
        <w:rPr>
          <w:rtl/>
        </w:rPr>
        <w:t>היו"ר מוחמד ברכה:</w:t>
      </w:r>
    </w:p>
    <w:p w14:paraId="79EFDC25" w14:textId="77777777" w:rsidR="00000000" w:rsidRDefault="009432B4">
      <w:pPr>
        <w:pStyle w:val="a"/>
        <w:rPr>
          <w:rtl/>
        </w:rPr>
      </w:pPr>
    </w:p>
    <w:p w14:paraId="01DD782C" w14:textId="77777777" w:rsidR="00000000" w:rsidRDefault="009432B4">
      <w:pPr>
        <w:pStyle w:val="a"/>
        <w:rPr>
          <w:rFonts w:hint="cs"/>
          <w:rtl/>
        </w:rPr>
      </w:pPr>
      <w:r>
        <w:rPr>
          <w:rFonts w:hint="cs"/>
          <w:rtl/>
        </w:rPr>
        <w:t>תודה רבה. חבר הכנסת אופיר פינס, בבקשה. אח</w:t>
      </w:r>
      <w:r>
        <w:rPr>
          <w:rFonts w:hint="cs"/>
          <w:rtl/>
        </w:rPr>
        <w:t>ר כך נשמע את תשובת הממשלה. ישיב השר גדעון עזרא.</w:t>
      </w:r>
    </w:p>
    <w:p w14:paraId="2857E5DC" w14:textId="77777777" w:rsidR="00000000" w:rsidRDefault="009432B4">
      <w:pPr>
        <w:pStyle w:val="a"/>
        <w:rPr>
          <w:rFonts w:hint="cs"/>
          <w:rtl/>
        </w:rPr>
      </w:pPr>
    </w:p>
    <w:p w14:paraId="4F19F367" w14:textId="77777777" w:rsidR="00000000" w:rsidRDefault="009432B4">
      <w:pPr>
        <w:pStyle w:val="ac"/>
        <w:rPr>
          <w:rtl/>
        </w:rPr>
      </w:pPr>
      <w:r>
        <w:rPr>
          <w:rFonts w:hint="eastAsia"/>
          <w:rtl/>
        </w:rPr>
        <w:t>אחמד</w:t>
      </w:r>
      <w:r>
        <w:rPr>
          <w:rtl/>
        </w:rPr>
        <w:t xml:space="preserve"> טיבי (חד"ש-תע"ל):</w:t>
      </w:r>
    </w:p>
    <w:p w14:paraId="319B9607" w14:textId="77777777" w:rsidR="00000000" w:rsidRDefault="009432B4">
      <w:pPr>
        <w:pStyle w:val="a"/>
        <w:rPr>
          <w:rFonts w:hint="cs"/>
          <w:rtl/>
        </w:rPr>
      </w:pPr>
    </w:p>
    <w:p w14:paraId="38D75BB1" w14:textId="77777777" w:rsidR="00000000" w:rsidRDefault="009432B4">
      <w:pPr>
        <w:pStyle w:val="a"/>
        <w:rPr>
          <w:rFonts w:hint="cs"/>
          <w:rtl/>
        </w:rPr>
      </w:pPr>
      <w:r>
        <w:rPr>
          <w:rFonts w:hint="cs"/>
          <w:rtl/>
        </w:rPr>
        <w:t>חבר הכנסת פינס, מה דעתך על דבריו של השגריר קרצר על אבו-מאזן?</w:t>
      </w:r>
    </w:p>
    <w:p w14:paraId="38E56447" w14:textId="77777777" w:rsidR="00000000" w:rsidRDefault="009432B4">
      <w:pPr>
        <w:pStyle w:val="a"/>
        <w:rPr>
          <w:rFonts w:hint="cs"/>
          <w:rtl/>
        </w:rPr>
      </w:pPr>
    </w:p>
    <w:p w14:paraId="5344BC80" w14:textId="77777777" w:rsidR="00000000" w:rsidRDefault="009432B4">
      <w:pPr>
        <w:pStyle w:val="Speaker"/>
        <w:rPr>
          <w:rtl/>
        </w:rPr>
      </w:pPr>
      <w:bookmarkStart w:id="396" w:name="FS000000455T09_07_2003_16_22_06"/>
      <w:bookmarkStart w:id="397" w:name="_Toc45934745"/>
      <w:bookmarkStart w:id="398" w:name="_Toc76385263"/>
      <w:bookmarkEnd w:id="396"/>
      <w:r>
        <w:rPr>
          <w:rFonts w:hint="eastAsia"/>
          <w:rtl/>
        </w:rPr>
        <w:t>אופיר</w:t>
      </w:r>
      <w:r>
        <w:rPr>
          <w:rtl/>
        </w:rPr>
        <w:t xml:space="preserve"> פינס-פז (העבודה-מימד):</w:t>
      </w:r>
      <w:bookmarkEnd w:id="397"/>
      <w:bookmarkEnd w:id="398"/>
    </w:p>
    <w:p w14:paraId="0F0069FF" w14:textId="77777777" w:rsidR="00000000" w:rsidRDefault="009432B4">
      <w:pPr>
        <w:pStyle w:val="a"/>
        <w:rPr>
          <w:rFonts w:hint="cs"/>
          <w:rtl/>
        </w:rPr>
      </w:pPr>
    </w:p>
    <w:p w14:paraId="1DEF19E8" w14:textId="77777777" w:rsidR="00000000" w:rsidRDefault="009432B4">
      <w:pPr>
        <w:pStyle w:val="a"/>
        <w:rPr>
          <w:rFonts w:hint="cs"/>
          <w:rtl/>
        </w:rPr>
      </w:pPr>
      <w:r>
        <w:rPr>
          <w:rFonts w:hint="cs"/>
          <w:rtl/>
        </w:rPr>
        <w:t>אדוני היושב-ראש, אדוני השר, אם שאלת, חבר הכנסת טיבי, אז אני אומר לך כאן ועכשיו: זה לא סוד ש</w:t>
      </w:r>
      <w:r>
        <w:rPr>
          <w:rFonts w:hint="cs"/>
          <w:rtl/>
        </w:rPr>
        <w:t>אני בידידות אישית עם שגריר ארצות-הברית בישראל - -</w:t>
      </w:r>
    </w:p>
    <w:p w14:paraId="78C18A95" w14:textId="77777777" w:rsidR="00000000" w:rsidRDefault="009432B4">
      <w:pPr>
        <w:pStyle w:val="a"/>
        <w:rPr>
          <w:rFonts w:hint="cs"/>
          <w:rtl/>
        </w:rPr>
      </w:pPr>
    </w:p>
    <w:p w14:paraId="33EE63E6" w14:textId="77777777" w:rsidR="00000000" w:rsidRDefault="009432B4">
      <w:pPr>
        <w:pStyle w:val="ac"/>
        <w:rPr>
          <w:rtl/>
        </w:rPr>
      </w:pPr>
      <w:r>
        <w:rPr>
          <w:rFonts w:hint="eastAsia"/>
          <w:rtl/>
        </w:rPr>
        <w:t>אחמד</w:t>
      </w:r>
      <w:r>
        <w:rPr>
          <w:rtl/>
        </w:rPr>
        <w:t xml:space="preserve"> טיבי (חד"ש-תע"ל):</w:t>
      </w:r>
    </w:p>
    <w:p w14:paraId="5B7B4C70" w14:textId="77777777" w:rsidR="00000000" w:rsidRDefault="009432B4">
      <w:pPr>
        <w:pStyle w:val="a"/>
        <w:rPr>
          <w:rFonts w:hint="cs"/>
          <w:rtl/>
        </w:rPr>
      </w:pPr>
    </w:p>
    <w:p w14:paraId="24305562" w14:textId="77777777" w:rsidR="00000000" w:rsidRDefault="009432B4">
      <w:pPr>
        <w:pStyle w:val="a"/>
        <w:rPr>
          <w:rFonts w:hint="cs"/>
          <w:rtl/>
        </w:rPr>
      </w:pPr>
      <w:r>
        <w:rPr>
          <w:rFonts w:hint="cs"/>
          <w:rtl/>
        </w:rPr>
        <w:t>לכן שאלתי.</w:t>
      </w:r>
    </w:p>
    <w:p w14:paraId="6D484B45" w14:textId="77777777" w:rsidR="00000000" w:rsidRDefault="009432B4">
      <w:pPr>
        <w:pStyle w:val="a"/>
        <w:rPr>
          <w:rFonts w:hint="cs"/>
          <w:rtl/>
        </w:rPr>
      </w:pPr>
    </w:p>
    <w:p w14:paraId="097C7887" w14:textId="77777777" w:rsidR="00000000" w:rsidRDefault="009432B4">
      <w:pPr>
        <w:pStyle w:val="SpeakerCon"/>
        <w:rPr>
          <w:rtl/>
        </w:rPr>
      </w:pPr>
      <w:bookmarkStart w:id="399" w:name="FS000000455T09_07_2003_16_32_47C"/>
      <w:bookmarkEnd w:id="399"/>
      <w:r>
        <w:rPr>
          <w:rtl/>
        </w:rPr>
        <w:t>אופיר פינס-פז (העבודה-מימד):</w:t>
      </w:r>
    </w:p>
    <w:p w14:paraId="07287A3C" w14:textId="77777777" w:rsidR="00000000" w:rsidRDefault="009432B4">
      <w:pPr>
        <w:pStyle w:val="a"/>
        <w:rPr>
          <w:rtl/>
        </w:rPr>
      </w:pPr>
    </w:p>
    <w:p w14:paraId="36E60333" w14:textId="77777777" w:rsidR="00000000" w:rsidRDefault="009432B4">
      <w:pPr>
        <w:pStyle w:val="a"/>
        <w:rPr>
          <w:rFonts w:hint="cs"/>
          <w:rtl/>
        </w:rPr>
      </w:pPr>
      <w:r>
        <w:rPr>
          <w:rFonts w:hint="cs"/>
          <w:rtl/>
        </w:rPr>
        <w:t xml:space="preserve">- - אבל באמת הצטערתי על ההתבטאות הזאת </w:t>
      </w:r>
      <w:r>
        <w:rPr>
          <w:rtl/>
        </w:rPr>
        <w:t>–</w:t>
      </w:r>
      <w:r>
        <w:rPr>
          <w:rFonts w:hint="cs"/>
          <w:rtl/>
        </w:rPr>
        <w:t xml:space="preserve"> התבטאות מיותרת. אני בטוח שגם השגריר עצמו מצטער עליה. בסופו של דבר אני חושב שהאינטרס של כולנו - ישרא</w:t>
      </w:r>
      <w:r>
        <w:rPr>
          <w:rFonts w:hint="cs"/>
          <w:rtl/>
        </w:rPr>
        <w:t xml:space="preserve">לים, אמריקנים, אירופים, פלסטינים </w:t>
      </w:r>
      <w:r>
        <w:rPr>
          <w:rtl/>
        </w:rPr>
        <w:t>–</w:t>
      </w:r>
      <w:r>
        <w:rPr>
          <w:rFonts w:hint="cs"/>
          <w:rtl/>
        </w:rPr>
        <w:t xml:space="preserve"> האינטרס של כולנו הוא לחזק בעת הזאת את אבו-מאזן, ואגב, נושא הדיון מתקשר בדיוק לנקודה הזאת. </w:t>
      </w:r>
    </w:p>
    <w:p w14:paraId="3115863B" w14:textId="77777777" w:rsidR="00000000" w:rsidRDefault="009432B4">
      <w:pPr>
        <w:pStyle w:val="a"/>
        <w:rPr>
          <w:rFonts w:hint="cs"/>
          <w:rtl/>
        </w:rPr>
      </w:pPr>
    </w:p>
    <w:p w14:paraId="21CB62F2" w14:textId="77777777" w:rsidR="00000000" w:rsidRDefault="009432B4">
      <w:pPr>
        <w:pStyle w:val="a"/>
        <w:rPr>
          <w:rFonts w:hint="cs"/>
          <w:rtl/>
        </w:rPr>
      </w:pPr>
      <w:r>
        <w:rPr>
          <w:rFonts w:hint="cs"/>
          <w:rtl/>
        </w:rPr>
        <w:t>עקבתי אחר החלטת הממשלה אחרי הדיון הקשה, אחר ההצבעה שהסתיימה בהתחלה בתיקו, ולאחר מכן עקבתי אחר השינוי שחל בה. אגב, מי שעשה את השינ</w:t>
      </w:r>
      <w:r>
        <w:rPr>
          <w:rFonts w:hint="cs"/>
          <w:rtl/>
        </w:rPr>
        <w:t>וי, עם כל הכבוד למודי זנדברג, זה לא מודי זנדברג; זה ביבי נתניהו, שמהצבעת נגד עבר להצבעת בעד. ותדעו לכם, אני חסיד נלהב של הדבר הזה. אני חושב שהאופורטוניזם של נתניהו הוא דבר יוצא דופן, חשוב מאין כמותו, וצריך לעודד אותו. הפליק-פלאק לאחור שעשה שר האוצר, מהצבעת</w:t>
      </w:r>
      <w:r>
        <w:rPr>
          <w:rFonts w:hint="cs"/>
          <w:rtl/>
        </w:rPr>
        <w:t xml:space="preserve"> נגד להצבעת בעד </w:t>
      </w:r>
      <w:r>
        <w:rPr>
          <w:rtl/>
        </w:rPr>
        <w:t>–</w:t>
      </w:r>
      <w:r>
        <w:rPr>
          <w:rFonts w:hint="cs"/>
          <w:rtl/>
        </w:rPr>
        <w:t xml:space="preserve"> טובי המתעמלים בעולם לא מסוגלים לעשות אותו. אני רוצה להגיד לך, שלו הייתי השופט בתחרות ההתעמלות של נתניהו, הייתי נותן לו ציון עשר, משום שבלי הפליק-פלאקים האלה, בלי הגמישות הזאת, לא יהיה שלום. </w:t>
      </w:r>
    </w:p>
    <w:p w14:paraId="129FABC5" w14:textId="77777777" w:rsidR="00000000" w:rsidRDefault="009432B4">
      <w:pPr>
        <w:pStyle w:val="a"/>
        <w:rPr>
          <w:rFonts w:hint="cs"/>
          <w:rtl/>
        </w:rPr>
      </w:pPr>
    </w:p>
    <w:p w14:paraId="128D4D7B" w14:textId="77777777" w:rsidR="00000000" w:rsidRDefault="009432B4">
      <w:pPr>
        <w:pStyle w:val="a"/>
        <w:rPr>
          <w:rFonts w:hint="cs"/>
          <w:rtl/>
        </w:rPr>
      </w:pPr>
      <w:r>
        <w:rPr>
          <w:rFonts w:hint="cs"/>
          <w:rtl/>
        </w:rPr>
        <w:t>אני זוכר שפעם אמר לי הקנצלר לשעבר קוהל, שהוא ת</w:t>
      </w:r>
      <w:r>
        <w:rPr>
          <w:rFonts w:hint="cs"/>
          <w:rtl/>
        </w:rPr>
        <w:t>מיד מעדיף מנהיגים אופורטוניסטים על פני מנהיגים אידיאולוגיים, כי רק האופורטוניסטים יעשו שלום. ולכן, אני מאוד מאוד תומך בנתניהו בעת הזאת, ואני מאוד מקווה שהממשלה הזאת, שבאמת מורכבת משורה ארוכה של שרים אופורטוניסטים, תחזיק מעמד, משום שזו הדרך היחידה לעשות שלו</w:t>
      </w:r>
      <w:r>
        <w:rPr>
          <w:rFonts w:hint="cs"/>
          <w:rtl/>
        </w:rPr>
        <w:t>ם באזור הזה, היינו, שהשרים האופורטוניסטים של הליכוד, המפד"ל והאיחוד הלאומי, שרוצים בכל מחיר לשבת בממשלה, ימשיכו לשבת בממשלה ויעשו את הדברים שצריך לעשות.</w:t>
      </w:r>
    </w:p>
    <w:p w14:paraId="51E221E7" w14:textId="77777777" w:rsidR="00000000" w:rsidRDefault="009432B4">
      <w:pPr>
        <w:pStyle w:val="a"/>
        <w:rPr>
          <w:rFonts w:hint="cs"/>
          <w:rtl/>
        </w:rPr>
      </w:pPr>
    </w:p>
    <w:p w14:paraId="6B3B79ED" w14:textId="77777777" w:rsidR="00000000" w:rsidRDefault="009432B4">
      <w:pPr>
        <w:pStyle w:val="a"/>
        <w:rPr>
          <w:rFonts w:hint="cs"/>
          <w:rtl/>
        </w:rPr>
      </w:pPr>
      <w:r>
        <w:rPr>
          <w:rFonts w:hint="cs"/>
          <w:rtl/>
        </w:rPr>
        <w:t>ההחלטה לגבי שחרור אסירים לא היתה החלטה שלמה, וידע את זה שרון לפני שההחלטה נתקבלה. יש כאן סוג של צביעות</w:t>
      </w:r>
      <w:r>
        <w:rPr>
          <w:rFonts w:hint="cs"/>
          <w:rtl/>
        </w:rPr>
        <w:t xml:space="preserve"> ישראלית, אני אומר את זה בצורה הכי ברורה. מה ישראל אמרה? ישראל אמרה לפלסטינים: אנחנו דורשים הפסקת אש של כל הגורמים, לא רק של ה"פתח", לא רק של ה"תנזים"; גם של "הג'יהאד האסלאמי" וה"חמאס" וכל הארגונים. ובסופו של דבר, לאחר משא-ומתן קשה מאוד של אבו-מאזן עם הארג</w:t>
      </w:r>
      <w:r>
        <w:rPr>
          <w:rFonts w:hint="cs"/>
          <w:rtl/>
        </w:rPr>
        <w:t xml:space="preserve">ונים, הוא הצליח להביא תוצאה </w:t>
      </w:r>
      <w:r>
        <w:rPr>
          <w:rtl/>
        </w:rPr>
        <w:t>–</w:t>
      </w:r>
      <w:r>
        <w:rPr>
          <w:rFonts w:hint="cs"/>
          <w:rtl/>
        </w:rPr>
        <w:t xml:space="preserve"> קראו לה "הודנה", קראו לה "הפסקת אש", לא משנה. וחלקנו בעסקה הזאת של הפסקת הטרור לשלושה חודשים היה שאנחנו משחררים אסירים. אמרו: רגע, רגע, נכון שעשינו את הפסקת האש מול כל הגורמים הפלסטיניים, לרבות ארגוני הסירוב, אבל את האסירים של</w:t>
      </w:r>
      <w:r>
        <w:rPr>
          <w:rFonts w:hint="cs"/>
          <w:rtl/>
        </w:rPr>
        <w:t xml:space="preserve">הם אנחנו לא משחררים, מה פתאום. איזה מין דבר זה? </w:t>
      </w:r>
    </w:p>
    <w:p w14:paraId="63C15F39" w14:textId="77777777" w:rsidR="00000000" w:rsidRDefault="009432B4">
      <w:pPr>
        <w:pStyle w:val="a"/>
        <w:ind w:firstLine="0"/>
        <w:rPr>
          <w:rFonts w:hint="cs"/>
          <w:rtl/>
        </w:rPr>
      </w:pPr>
    </w:p>
    <w:p w14:paraId="0C6EFDBA" w14:textId="77777777" w:rsidR="00000000" w:rsidRDefault="009432B4">
      <w:pPr>
        <w:pStyle w:val="a"/>
        <w:rPr>
          <w:rFonts w:hint="cs"/>
          <w:rtl/>
        </w:rPr>
      </w:pPr>
      <w:r>
        <w:rPr>
          <w:rFonts w:hint="cs"/>
          <w:rtl/>
        </w:rPr>
        <w:t>חברים, מפלגת העבודה אמרה לראש הממשלה שרון השבוע, בפגישה שהתקיימה אצלו: תהיה גם צודק וגם חכם. נכון שלשחרר אסירים זה לא דבר משובב לב, אבל אם זה ההסכם, וזה מה שצריך לעשות, ראוי שייעשה נכון וצודק. באיזה מובן? א</w:t>
      </w:r>
      <w:r>
        <w:rPr>
          <w:rFonts w:hint="cs"/>
          <w:rtl/>
        </w:rPr>
        <w:t>ל תשחרר מי שיש לו דם על הידיים. זה דבר שאני חושב שגם הפלסטינים, לפחות בעת הזאת, מבינים. אבל מי שאין לו דם על הידיים, מה זה משנה מאיזה ארגון הוא? הרי כל הארגונים הסכימו על הפסקת אש ו"הודנה", אז למה אתה מפלה את הארגונים האלה על פני אחרים?</w:t>
      </w:r>
    </w:p>
    <w:p w14:paraId="19089141" w14:textId="77777777" w:rsidR="00000000" w:rsidRDefault="009432B4">
      <w:pPr>
        <w:pStyle w:val="a"/>
        <w:rPr>
          <w:rFonts w:hint="cs"/>
          <w:rtl/>
        </w:rPr>
      </w:pPr>
    </w:p>
    <w:p w14:paraId="78B9256E" w14:textId="77777777" w:rsidR="00000000" w:rsidRDefault="009432B4">
      <w:pPr>
        <w:pStyle w:val="a"/>
        <w:rPr>
          <w:rFonts w:hint="cs"/>
          <w:rtl/>
        </w:rPr>
      </w:pPr>
      <w:r>
        <w:rPr>
          <w:rFonts w:hint="cs"/>
          <w:rtl/>
        </w:rPr>
        <w:t xml:space="preserve">לכן, ההחלטה צריכה </w:t>
      </w:r>
      <w:r>
        <w:rPr>
          <w:rFonts w:hint="cs"/>
          <w:rtl/>
        </w:rPr>
        <w:t>להיות החלטה כוללת, וצריך לשחרר גם אסירים מה"חמאס" ומ"הג'יהאד האסלאמי", אם אין להם דם על הידיים, בדיוק כמו שמשחררים אסירים של ה"פתח" וה"תנזים".</w:t>
      </w:r>
    </w:p>
    <w:p w14:paraId="71DDDD5A" w14:textId="77777777" w:rsidR="00000000" w:rsidRDefault="009432B4">
      <w:pPr>
        <w:pStyle w:val="a"/>
        <w:rPr>
          <w:rFonts w:hint="cs"/>
          <w:rtl/>
        </w:rPr>
      </w:pPr>
    </w:p>
    <w:p w14:paraId="6781B137" w14:textId="77777777" w:rsidR="00000000" w:rsidRDefault="009432B4">
      <w:pPr>
        <w:pStyle w:val="a"/>
        <w:rPr>
          <w:rFonts w:hint="cs"/>
          <w:rtl/>
        </w:rPr>
      </w:pPr>
      <w:r>
        <w:rPr>
          <w:rFonts w:hint="cs"/>
          <w:rtl/>
        </w:rPr>
        <w:t xml:space="preserve">אני רוצה להתייחס במלה גם לרצח, לפיגוע בכפר-יעבץ. אני חושב שזה פיגוע מזעזע, שעוד צריך להיבדק למה וכמה ומה קרה שם </w:t>
      </w:r>
      <w:r>
        <w:rPr>
          <w:rFonts w:hint="cs"/>
          <w:rtl/>
        </w:rPr>
        <w:t>בדיוק.</w:t>
      </w:r>
    </w:p>
    <w:p w14:paraId="75787DFE" w14:textId="77777777" w:rsidR="00000000" w:rsidRDefault="009432B4">
      <w:pPr>
        <w:pStyle w:val="a"/>
        <w:rPr>
          <w:rFonts w:hint="cs"/>
          <w:rtl/>
        </w:rPr>
      </w:pPr>
    </w:p>
    <w:p w14:paraId="2A867282" w14:textId="77777777" w:rsidR="00000000" w:rsidRDefault="009432B4">
      <w:pPr>
        <w:pStyle w:val="ac"/>
        <w:rPr>
          <w:rtl/>
        </w:rPr>
      </w:pPr>
      <w:r>
        <w:rPr>
          <w:rFonts w:hint="eastAsia"/>
          <w:rtl/>
        </w:rPr>
        <w:t>גדעון</w:t>
      </w:r>
      <w:r>
        <w:rPr>
          <w:rtl/>
        </w:rPr>
        <w:t xml:space="preserve"> סער (הליכוד):</w:t>
      </w:r>
    </w:p>
    <w:p w14:paraId="02E3BB2C" w14:textId="77777777" w:rsidR="00000000" w:rsidRDefault="009432B4">
      <w:pPr>
        <w:pStyle w:val="a"/>
        <w:rPr>
          <w:rFonts w:hint="cs"/>
          <w:rtl/>
        </w:rPr>
      </w:pPr>
    </w:p>
    <w:p w14:paraId="75904792" w14:textId="77777777" w:rsidR="00000000" w:rsidRDefault="009432B4">
      <w:pPr>
        <w:pStyle w:val="a"/>
        <w:rPr>
          <w:rFonts w:hint="cs"/>
          <w:rtl/>
        </w:rPr>
      </w:pPr>
      <w:r>
        <w:rPr>
          <w:rFonts w:hint="cs"/>
          <w:rtl/>
        </w:rPr>
        <w:t>הערבים רצו לרצוח יהודים.</w:t>
      </w:r>
    </w:p>
    <w:p w14:paraId="3B169BE9" w14:textId="77777777" w:rsidR="00000000" w:rsidRDefault="009432B4">
      <w:pPr>
        <w:pStyle w:val="a"/>
        <w:rPr>
          <w:rFonts w:hint="cs"/>
          <w:rtl/>
        </w:rPr>
      </w:pPr>
    </w:p>
    <w:p w14:paraId="6D680B64" w14:textId="77777777" w:rsidR="00000000" w:rsidRDefault="009432B4">
      <w:pPr>
        <w:pStyle w:val="SpeakerCon"/>
        <w:rPr>
          <w:rtl/>
        </w:rPr>
      </w:pPr>
      <w:bookmarkStart w:id="400" w:name="FS000000474T09_07_2003_16_59_56C"/>
      <w:bookmarkStart w:id="401" w:name="FS000000455T09_07_2003_17_00_06"/>
      <w:bookmarkEnd w:id="400"/>
      <w:bookmarkEnd w:id="401"/>
      <w:r>
        <w:rPr>
          <w:rtl/>
        </w:rPr>
        <w:t>אופיר פינס-פז (העבודה-מימד):</w:t>
      </w:r>
    </w:p>
    <w:p w14:paraId="4B89DBAF" w14:textId="77777777" w:rsidR="00000000" w:rsidRDefault="009432B4">
      <w:pPr>
        <w:pStyle w:val="a"/>
        <w:rPr>
          <w:rtl/>
        </w:rPr>
      </w:pPr>
    </w:p>
    <w:p w14:paraId="02BDB932" w14:textId="77777777" w:rsidR="00000000" w:rsidRDefault="009432B4">
      <w:pPr>
        <w:pStyle w:val="a"/>
        <w:rPr>
          <w:rFonts w:hint="cs"/>
          <w:rtl/>
        </w:rPr>
      </w:pPr>
      <w:r>
        <w:rPr>
          <w:rFonts w:hint="cs"/>
          <w:rtl/>
        </w:rPr>
        <w:t>נכון, אבל דבר אחד אני אומר לשר בני אלון, ואולי לאחרים בקואליציה: בואו לא ניתן לאחרון המחבלים, לאחרון המתאבדים, את זכות הווטו על החיים של כולנו. בואו לא ניתן להם לטרפד את ה</w:t>
      </w:r>
      <w:r>
        <w:rPr>
          <w:rFonts w:hint="cs"/>
          <w:rtl/>
        </w:rPr>
        <w:t>סיכוי להגיע לתהליך שלום ולהסכם שלום במפת הדרכים. העסק הזה יותר מדי חשוב לישראלים ולפלסטינים מכדי שניתן למישהו להרוס אותו.</w:t>
      </w:r>
    </w:p>
    <w:p w14:paraId="437666DD" w14:textId="77777777" w:rsidR="00000000" w:rsidRDefault="009432B4">
      <w:pPr>
        <w:pStyle w:val="a"/>
        <w:rPr>
          <w:rFonts w:hint="cs"/>
          <w:rtl/>
        </w:rPr>
      </w:pPr>
    </w:p>
    <w:p w14:paraId="305512DE" w14:textId="77777777" w:rsidR="00000000" w:rsidRDefault="009432B4">
      <w:pPr>
        <w:pStyle w:val="a"/>
        <w:rPr>
          <w:rFonts w:hint="cs"/>
          <w:rtl/>
        </w:rPr>
      </w:pPr>
      <w:r>
        <w:rPr>
          <w:rFonts w:hint="cs"/>
          <w:rtl/>
        </w:rPr>
        <w:t xml:space="preserve">אני קורא לשרון, אני קורא לאבו-מאזן - - </w:t>
      </w:r>
    </w:p>
    <w:p w14:paraId="4AC18C50" w14:textId="77777777" w:rsidR="00000000" w:rsidRDefault="009432B4">
      <w:pPr>
        <w:pStyle w:val="a"/>
        <w:rPr>
          <w:rFonts w:hint="cs"/>
          <w:rtl/>
        </w:rPr>
      </w:pPr>
    </w:p>
    <w:p w14:paraId="7E30C5B4" w14:textId="77777777" w:rsidR="00000000" w:rsidRDefault="009432B4">
      <w:pPr>
        <w:pStyle w:val="ac"/>
        <w:rPr>
          <w:rtl/>
        </w:rPr>
      </w:pPr>
      <w:r>
        <w:rPr>
          <w:rFonts w:hint="eastAsia"/>
          <w:rtl/>
        </w:rPr>
        <w:t>נסים</w:t>
      </w:r>
      <w:r>
        <w:rPr>
          <w:rtl/>
        </w:rPr>
        <w:t xml:space="preserve"> זאב (ש"ס):</w:t>
      </w:r>
    </w:p>
    <w:p w14:paraId="301D9921" w14:textId="77777777" w:rsidR="00000000" w:rsidRDefault="009432B4">
      <w:pPr>
        <w:pStyle w:val="a"/>
        <w:rPr>
          <w:rFonts w:hint="cs"/>
          <w:rtl/>
        </w:rPr>
      </w:pPr>
    </w:p>
    <w:p w14:paraId="7A8861E0" w14:textId="77777777" w:rsidR="00000000" w:rsidRDefault="009432B4">
      <w:pPr>
        <w:pStyle w:val="a"/>
        <w:rPr>
          <w:rFonts w:hint="cs"/>
          <w:rtl/>
        </w:rPr>
      </w:pPr>
      <w:r>
        <w:rPr>
          <w:rFonts w:hint="cs"/>
          <w:rtl/>
        </w:rPr>
        <w:t>שרון מסכים אתך.</w:t>
      </w:r>
    </w:p>
    <w:p w14:paraId="5D1FB4E0" w14:textId="77777777" w:rsidR="00000000" w:rsidRDefault="009432B4">
      <w:pPr>
        <w:pStyle w:val="a"/>
        <w:rPr>
          <w:rFonts w:hint="cs"/>
          <w:rtl/>
        </w:rPr>
      </w:pPr>
    </w:p>
    <w:p w14:paraId="246AE1CC" w14:textId="77777777" w:rsidR="00000000" w:rsidRDefault="009432B4">
      <w:pPr>
        <w:pStyle w:val="SpeakerCon"/>
        <w:rPr>
          <w:rtl/>
        </w:rPr>
      </w:pPr>
      <w:bookmarkStart w:id="402" w:name="FS000000536T09_07_2003_16_21_13C"/>
      <w:bookmarkStart w:id="403" w:name="FS000000455T09_07_2003_16_21_21"/>
      <w:bookmarkEnd w:id="402"/>
      <w:bookmarkEnd w:id="403"/>
      <w:r>
        <w:rPr>
          <w:rtl/>
        </w:rPr>
        <w:t>אופיר פינס-פז (העבודה-מימד):</w:t>
      </w:r>
    </w:p>
    <w:p w14:paraId="33652295" w14:textId="77777777" w:rsidR="00000000" w:rsidRDefault="009432B4">
      <w:pPr>
        <w:pStyle w:val="a"/>
        <w:rPr>
          <w:rtl/>
        </w:rPr>
      </w:pPr>
    </w:p>
    <w:p w14:paraId="49EC6EF1" w14:textId="77777777" w:rsidR="00000000" w:rsidRDefault="009432B4">
      <w:pPr>
        <w:pStyle w:val="a"/>
        <w:rPr>
          <w:rFonts w:hint="cs"/>
          <w:rtl/>
        </w:rPr>
      </w:pPr>
      <w:r>
        <w:rPr>
          <w:rFonts w:hint="cs"/>
          <w:rtl/>
        </w:rPr>
        <w:t xml:space="preserve">- - תמשיכו להוביל את התהליך </w:t>
      </w:r>
      <w:r>
        <w:rPr>
          <w:rFonts w:hint="cs"/>
          <w:rtl/>
        </w:rPr>
        <w:t>הזה באומץ. יש חברים בממשלה שאולי מעדיפים להחזיר את ערפאת לקדמת הבמה. אני חושב שעדיף לכולנו שאבו-מאזן ימשיך להנהיג את התהליך הזה מהצד השני ביושר, באומץ, בנחישות, ומגיע לו מאתנו שלא נחבל ביכולת שלו להנהיג את העם הפלסטיני. תודה רבה.</w:t>
      </w:r>
    </w:p>
    <w:p w14:paraId="0E68F1F7" w14:textId="77777777" w:rsidR="00000000" w:rsidRDefault="009432B4">
      <w:pPr>
        <w:pStyle w:val="ad"/>
        <w:rPr>
          <w:rtl/>
        </w:rPr>
      </w:pPr>
    </w:p>
    <w:p w14:paraId="6B173F1C" w14:textId="77777777" w:rsidR="00000000" w:rsidRDefault="009432B4">
      <w:pPr>
        <w:pStyle w:val="ad"/>
        <w:rPr>
          <w:rtl/>
        </w:rPr>
      </w:pPr>
      <w:r>
        <w:rPr>
          <w:rtl/>
        </w:rPr>
        <w:t>היו"ר מוחמד ברכה:</w:t>
      </w:r>
    </w:p>
    <w:p w14:paraId="75DCFFB8" w14:textId="77777777" w:rsidR="00000000" w:rsidRDefault="009432B4">
      <w:pPr>
        <w:pStyle w:val="a"/>
        <w:rPr>
          <w:rtl/>
        </w:rPr>
      </w:pPr>
    </w:p>
    <w:p w14:paraId="3A4B1B13" w14:textId="77777777" w:rsidR="00000000" w:rsidRDefault="009432B4">
      <w:pPr>
        <w:pStyle w:val="a"/>
        <w:rPr>
          <w:rFonts w:hint="cs"/>
          <w:rtl/>
        </w:rPr>
      </w:pPr>
      <w:r>
        <w:rPr>
          <w:rFonts w:hint="cs"/>
          <w:rtl/>
        </w:rPr>
        <w:t xml:space="preserve">תודה. </w:t>
      </w:r>
      <w:r>
        <w:rPr>
          <w:rFonts w:hint="cs"/>
          <w:rtl/>
        </w:rPr>
        <w:t>השר גדעון עזרא ישיב בשם הממשלה. בבקשה, אדוני.</w:t>
      </w:r>
    </w:p>
    <w:p w14:paraId="6E5A6AA9" w14:textId="77777777" w:rsidR="00000000" w:rsidRDefault="009432B4">
      <w:pPr>
        <w:pStyle w:val="a"/>
        <w:rPr>
          <w:rFonts w:hint="cs"/>
          <w:rtl/>
        </w:rPr>
      </w:pPr>
    </w:p>
    <w:p w14:paraId="1DBACF88" w14:textId="77777777" w:rsidR="00000000" w:rsidRDefault="009432B4">
      <w:pPr>
        <w:pStyle w:val="Speaker"/>
        <w:rPr>
          <w:rtl/>
        </w:rPr>
      </w:pPr>
      <w:bookmarkStart w:id="404" w:name="FS000000474T09_07_2003_16_23_34"/>
      <w:bookmarkStart w:id="405" w:name="_Toc45934746"/>
      <w:bookmarkStart w:id="406" w:name="_Toc76385264"/>
      <w:bookmarkEnd w:id="404"/>
      <w:r>
        <w:rPr>
          <w:rFonts w:hint="eastAsia"/>
          <w:rtl/>
        </w:rPr>
        <w:t>השר</w:t>
      </w:r>
      <w:r>
        <w:rPr>
          <w:rtl/>
        </w:rPr>
        <w:t xml:space="preserve"> גדעון עזרא:</w:t>
      </w:r>
      <w:bookmarkEnd w:id="405"/>
      <w:bookmarkEnd w:id="406"/>
    </w:p>
    <w:p w14:paraId="22B84AE2" w14:textId="77777777" w:rsidR="00000000" w:rsidRDefault="009432B4">
      <w:pPr>
        <w:pStyle w:val="a"/>
        <w:rPr>
          <w:rFonts w:hint="cs"/>
          <w:rtl/>
        </w:rPr>
      </w:pPr>
    </w:p>
    <w:p w14:paraId="131D759A" w14:textId="77777777" w:rsidR="00000000" w:rsidRDefault="009432B4">
      <w:pPr>
        <w:pStyle w:val="a"/>
        <w:rPr>
          <w:rFonts w:hint="cs"/>
          <w:rtl/>
        </w:rPr>
      </w:pPr>
      <w:r>
        <w:rPr>
          <w:rFonts w:hint="cs"/>
          <w:rtl/>
        </w:rPr>
        <w:t xml:space="preserve">אדוני היושב-ראש, חברי חברי הכנסת, אני מוכרח להתייחס לכמה הערות מקדמיות. צוין כאן שאחת הסיבות לכך שישראל מעוניינת לשחרר כלואים היא שבתי-הכלא עמוסים. כמי שאחראי לנושא הזה במדינת ישראל, אני יכול </w:t>
      </w:r>
      <w:r>
        <w:rPr>
          <w:rFonts w:hint="cs"/>
          <w:rtl/>
        </w:rPr>
        <w:t>להגיד לכם, שאנחנו באמת מעוניינים להפחית את מספר הכלואים בבתי-הכלא, אבל אנחנו מעדיפים פי-עשרה שהרוצחים ישבו מאחורי סורג ובריח, ונבנה לצורך העניין עוד הרבה בתי-כלא, על מנת שלא יסתובבו חופשי.</w:t>
      </w:r>
    </w:p>
    <w:p w14:paraId="6C3562F1" w14:textId="77777777" w:rsidR="00000000" w:rsidRDefault="009432B4">
      <w:pPr>
        <w:pStyle w:val="a"/>
        <w:rPr>
          <w:rFonts w:hint="cs"/>
          <w:rtl/>
        </w:rPr>
      </w:pPr>
    </w:p>
    <w:p w14:paraId="5721BB20" w14:textId="77777777" w:rsidR="00000000" w:rsidRDefault="009432B4">
      <w:pPr>
        <w:pStyle w:val="a"/>
        <w:rPr>
          <w:rFonts w:hint="cs"/>
          <w:rtl/>
        </w:rPr>
      </w:pPr>
      <w:r>
        <w:rPr>
          <w:rFonts w:hint="cs"/>
          <w:rtl/>
        </w:rPr>
        <w:t>אני רוצה להביא לכם שתי דוגמאות מהעבר. האחת, עסקת ג'יבריל המפורסמת,</w:t>
      </w:r>
      <w:r>
        <w:rPr>
          <w:rFonts w:hint="cs"/>
          <w:rtl/>
        </w:rPr>
        <w:t xml:space="preserve"> ב-1986, והשנייה, בהסכמי אוסלו. אנחנו במו-ידינו שחררנו אנשים שידענו שהם יחזרו לסורם, שחררנו וקיבלנו את זה בחזרה במנה כפולה ומכופלת של נזק אדיר ופגיעה בחיי אדם. </w:t>
      </w:r>
    </w:p>
    <w:p w14:paraId="441492F7" w14:textId="77777777" w:rsidR="00000000" w:rsidRDefault="009432B4">
      <w:pPr>
        <w:pStyle w:val="a"/>
        <w:rPr>
          <w:rFonts w:hint="cs"/>
          <w:rtl/>
        </w:rPr>
      </w:pPr>
    </w:p>
    <w:p w14:paraId="6456ED7D" w14:textId="77777777" w:rsidR="00000000" w:rsidRDefault="009432B4">
      <w:pPr>
        <w:pStyle w:val="a"/>
        <w:rPr>
          <w:rFonts w:hint="cs"/>
          <w:rtl/>
        </w:rPr>
      </w:pPr>
      <w:r>
        <w:rPr>
          <w:rFonts w:hint="cs"/>
          <w:rtl/>
        </w:rPr>
        <w:t>ואני רוצה להביא לכם שתי דוגמאות. דוגמה ראשונה, אדון עבדאללה קואסמה, רב-המחבלים מחברון, שהיה אח</w:t>
      </w:r>
      <w:r>
        <w:rPr>
          <w:rFonts w:hint="cs"/>
          <w:rtl/>
        </w:rPr>
        <w:t>ראי לשליחת המתאבדים לירושלים בתקופה האחרונה וגם לחיפה. הגבר הזה היה ממגורשי לבנון, ישב בכלא, ידענו מי הוא, ידענו מה טיבו. הגבר הזה נעצר על-ידי הפלסטינים - אפרופו הרעיון לתת לפלסטינים לשמור על האסירים - יצא החוצה והביא נזק אדיר. הדוגמה השנייה, אדם ממחנה הפל</w:t>
      </w:r>
      <w:r>
        <w:rPr>
          <w:rFonts w:hint="cs"/>
          <w:rtl/>
        </w:rPr>
        <w:t>יטים עמארי, ברמאללה, קוראים לו נאסר אבו-חמד. נאסר אבו-חמד הרג שבעה פלסטינים, שנחשדו על-ידו כמסייעים לממשלת ישראל. בהסכמי אוסלו הגבר הזה שוחרר, לדעתי, כסימן לחולשה. במלחמה האחרונה הגבר הזה היה אחראי לרציחתם של מספר יהודים לא קטן בצפון ירושלים. אם אנחנו לא נ</w:t>
      </w:r>
      <w:r>
        <w:rPr>
          <w:rFonts w:hint="cs"/>
          <w:rtl/>
        </w:rPr>
        <w:t>למד את לקחי העבר, אנה נגיע?</w:t>
      </w:r>
    </w:p>
    <w:p w14:paraId="75E1B37E" w14:textId="77777777" w:rsidR="00000000" w:rsidRDefault="009432B4">
      <w:pPr>
        <w:pStyle w:val="a"/>
        <w:rPr>
          <w:rFonts w:hint="cs"/>
          <w:rtl/>
        </w:rPr>
      </w:pPr>
    </w:p>
    <w:p w14:paraId="6EAFD5DE" w14:textId="77777777" w:rsidR="00000000" w:rsidRDefault="009432B4">
      <w:pPr>
        <w:pStyle w:val="a"/>
        <w:rPr>
          <w:rFonts w:hint="cs"/>
          <w:rtl/>
        </w:rPr>
      </w:pPr>
      <w:r>
        <w:rPr>
          <w:rFonts w:hint="cs"/>
          <w:rtl/>
        </w:rPr>
        <w:t>חברי הכנסת הערבים גינו את פיגועי הטרור לא אחת. שמענו גינוי גם על הרצח של נועם ליבוביץ בכביש חוצה-ישראל, ואני שואל: האם יעלה על הדעת שמדינת ישראל תיקח את הרוצח הזה, כאשר הוא נמצא בידיה של ישראל, או את זה ששלח אותו לשם, ותשחרר או</w:t>
      </w:r>
      <w:r>
        <w:rPr>
          <w:rFonts w:hint="cs"/>
          <w:rtl/>
        </w:rPr>
        <w:t>תם מהכלא?</w:t>
      </w:r>
    </w:p>
    <w:p w14:paraId="6AAC9178" w14:textId="77777777" w:rsidR="00000000" w:rsidRDefault="009432B4">
      <w:pPr>
        <w:pStyle w:val="a"/>
        <w:rPr>
          <w:rFonts w:hint="cs"/>
          <w:rtl/>
        </w:rPr>
      </w:pPr>
    </w:p>
    <w:p w14:paraId="7955911E" w14:textId="77777777" w:rsidR="00000000" w:rsidRDefault="009432B4">
      <w:pPr>
        <w:pStyle w:val="a"/>
        <w:rPr>
          <w:rFonts w:hint="cs"/>
          <w:rtl/>
        </w:rPr>
      </w:pPr>
      <w:r>
        <w:rPr>
          <w:rFonts w:hint="cs"/>
          <w:rtl/>
        </w:rPr>
        <w:t>אם נאבד את כושר ההרתעה שלנו, לאן נגיע? אם ידע הרוצח הפוטנציאלי שהוא יחכה לשיחות השלום, לשיחות כאלה או אחרת ויגיע הביתה, האם אנחנו לא מגבירים את המוטיבציה שלו?</w:t>
      </w:r>
    </w:p>
    <w:p w14:paraId="62AD14A5" w14:textId="77777777" w:rsidR="00000000" w:rsidRDefault="009432B4">
      <w:pPr>
        <w:pStyle w:val="a"/>
        <w:rPr>
          <w:rFonts w:hint="cs"/>
          <w:rtl/>
        </w:rPr>
      </w:pPr>
    </w:p>
    <w:p w14:paraId="24FDFBBF" w14:textId="77777777" w:rsidR="00000000" w:rsidRDefault="009432B4">
      <w:pPr>
        <w:pStyle w:val="a"/>
        <w:rPr>
          <w:rFonts w:hint="cs"/>
          <w:rtl/>
        </w:rPr>
      </w:pPr>
      <w:r>
        <w:rPr>
          <w:rFonts w:hint="cs"/>
          <w:rtl/>
        </w:rPr>
        <w:t xml:space="preserve">נפגשתי עם משלחת של נפגעי הטרור. נפגעי הטרור מדברים על כך שהולכים לשחרר רוצחים. מדינת </w:t>
      </w:r>
      <w:r>
        <w:rPr>
          <w:rFonts w:hint="cs"/>
          <w:rtl/>
        </w:rPr>
        <w:t>ישראל איננה מתכוונת בשום פנים ואופן לשחרר רוצחים עם דם על הידיים. כאשר אומרים רוצחים, לא רק מדברים על האיש שלחץ פיזית על ההדק, מדברים על האיש ששלח אותו, מדברים על האיש שהכין לו את המטען, מדברים על האיש שגייס אותו לצאת לפיגוע ההתאבדות ומדברים על כל אחד ששלח</w:t>
      </w:r>
      <w:r>
        <w:rPr>
          <w:rFonts w:hint="cs"/>
          <w:rtl/>
        </w:rPr>
        <w:t xml:space="preserve"> מחבל לפיגוע יוצא דופן, גם אם הוא לא צלח. זה מבחינתנו דם על הידיים, על-פי ההחלטה של ראש הממשלה, לפי הקריטריונים של ראש השב"כ.</w:t>
      </w:r>
    </w:p>
    <w:p w14:paraId="3EAFA741" w14:textId="77777777" w:rsidR="00000000" w:rsidRDefault="009432B4">
      <w:pPr>
        <w:pStyle w:val="a"/>
        <w:rPr>
          <w:rFonts w:hint="cs"/>
          <w:rtl/>
        </w:rPr>
      </w:pPr>
    </w:p>
    <w:p w14:paraId="73B02C6C" w14:textId="77777777" w:rsidR="00000000" w:rsidRDefault="009432B4">
      <w:pPr>
        <w:pStyle w:val="a"/>
        <w:rPr>
          <w:rFonts w:hint="cs"/>
          <w:rtl/>
        </w:rPr>
      </w:pPr>
      <w:r>
        <w:rPr>
          <w:rFonts w:hint="cs"/>
          <w:rtl/>
        </w:rPr>
        <w:t>שמעתי כאן טענות על כך שצה"ל פגע באזרחים. אנחנו מצטערים על כל אזרח שנפגע, אבל מדוע המערכה התחילה? האם ישראל פתחה במערכה? האם ישראל</w:t>
      </w:r>
      <w:r>
        <w:rPr>
          <w:rFonts w:hint="cs"/>
          <w:rtl/>
        </w:rPr>
        <w:t xml:space="preserve"> לא עשתה את המקסימום, למי שלא זוכר, על מנת שלא להיכנס לשטחי </w:t>
      </w:r>
      <w:r>
        <w:t>A</w:t>
      </w:r>
      <w:r>
        <w:rPr>
          <w:rFonts w:hint="cs"/>
          <w:rtl/>
        </w:rPr>
        <w:t>? האם ישראל בתקופת ברק לא הפציצה בסיסים, כשלא היה שם אף אחד, על מנת שלא לפגוע באף אחד? מה היתה התוצאה? היתה הסלמה. היתה הסלמה שחייבה אותנו להיכנס לאזורים שלא רצינו להיכנס אליהם.</w:t>
      </w:r>
    </w:p>
    <w:p w14:paraId="48A513D6" w14:textId="77777777" w:rsidR="00000000" w:rsidRDefault="009432B4">
      <w:pPr>
        <w:pStyle w:val="a"/>
        <w:rPr>
          <w:rFonts w:hint="cs"/>
          <w:rtl/>
        </w:rPr>
      </w:pPr>
    </w:p>
    <w:p w14:paraId="7FF6C218" w14:textId="77777777" w:rsidR="00000000" w:rsidRDefault="009432B4">
      <w:pPr>
        <w:pStyle w:val="a"/>
        <w:rPr>
          <w:rFonts w:hint="cs"/>
          <w:rtl/>
        </w:rPr>
      </w:pPr>
      <w:r>
        <w:rPr>
          <w:rFonts w:hint="cs"/>
          <w:rtl/>
        </w:rPr>
        <w:t>רק כאשר עשינו את</w:t>
      </w:r>
      <w:r>
        <w:rPr>
          <w:rFonts w:hint="cs"/>
          <w:rtl/>
        </w:rPr>
        <w:t xml:space="preserve"> הדברים הללו, הצלחנו להחליש את הטרור. אנחנו לא רוצים לעשות את זה, אנחנו רוצים שהפלסטינים יטפלו בעניין הזה.</w:t>
      </w:r>
    </w:p>
    <w:p w14:paraId="38810C41" w14:textId="77777777" w:rsidR="00000000" w:rsidRDefault="009432B4">
      <w:pPr>
        <w:pStyle w:val="a"/>
        <w:rPr>
          <w:rFonts w:hint="cs"/>
          <w:rtl/>
        </w:rPr>
      </w:pPr>
    </w:p>
    <w:p w14:paraId="49BFE511" w14:textId="77777777" w:rsidR="00000000" w:rsidRDefault="009432B4">
      <w:pPr>
        <w:pStyle w:val="ac"/>
        <w:rPr>
          <w:rtl/>
        </w:rPr>
      </w:pPr>
      <w:r>
        <w:rPr>
          <w:rFonts w:hint="eastAsia"/>
          <w:rtl/>
        </w:rPr>
        <w:t>רן</w:t>
      </w:r>
      <w:r>
        <w:rPr>
          <w:rtl/>
        </w:rPr>
        <w:t xml:space="preserve"> כהן (מרצ):</w:t>
      </w:r>
    </w:p>
    <w:p w14:paraId="61C393A4" w14:textId="77777777" w:rsidR="00000000" w:rsidRDefault="009432B4">
      <w:pPr>
        <w:pStyle w:val="a"/>
        <w:rPr>
          <w:rFonts w:hint="cs"/>
          <w:rtl/>
        </w:rPr>
      </w:pPr>
    </w:p>
    <w:p w14:paraId="2703EBF2" w14:textId="77777777" w:rsidR="00000000" w:rsidRDefault="009432B4">
      <w:pPr>
        <w:pStyle w:val="a"/>
        <w:rPr>
          <w:rFonts w:hint="cs"/>
          <w:rtl/>
        </w:rPr>
      </w:pPr>
      <w:r>
        <w:rPr>
          <w:rFonts w:hint="cs"/>
          <w:rtl/>
        </w:rPr>
        <w:t>השר עזרא, תוכל להגיד לנו כמה אסירים יש?</w:t>
      </w:r>
    </w:p>
    <w:p w14:paraId="5C7F75EF" w14:textId="77777777" w:rsidR="00000000" w:rsidRDefault="009432B4">
      <w:pPr>
        <w:pStyle w:val="a"/>
        <w:rPr>
          <w:rFonts w:hint="cs"/>
          <w:rtl/>
        </w:rPr>
      </w:pPr>
    </w:p>
    <w:p w14:paraId="20DC358E" w14:textId="77777777" w:rsidR="00000000" w:rsidRDefault="009432B4">
      <w:pPr>
        <w:pStyle w:val="SpeakerCon"/>
        <w:rPr>
          <w:rtl/>
        </w:rPr>
      </w:pPr>
      <w:bookmarkStart w:id="407" w:name="FS000000474T09_07_2003_16_53_01C"/>
      <w:bookmarkEnd w:id="407"/>
      <w:r>
        <w:rPr>
          <w:rtl/>
        </w:rPr>
        <w:t>השר גדעון עזרא:</w:t>
      </w:r>
    </w:p>
    <w:p w14:paraId="3AFF595C" w14:textId="77777777" w:rsidR="00000000" w:rsidRDefault="009432B4">
      <w:pPr>
        <w:pStyle w:val="a"/>
        <w:rPr>
          <w:rtl/>
        </w:rPr>
      </w:pPr>
    </w:p>
    <w:p w14:paraId="7113F0EA" w14:textId="77777777" w:rsidR="00000000" w:rsidRDefault="009432B4">
      <w:pPr>
        <w:pStyle w:val="a"/>
        <w:rPr>
          <w:rFonts w:hint="cs"/>
          <w:rtl/>
        </w:rPr>
      </w:pPr>
      <w:r>
        <w:rPr>
          <w:rFonts w:hint="cs"/>
          <w:rtl/>
        </w:rPr>
        <w:t>ערב המלחמה, בספטמבר 2000, היו בכלא 1,600 אסירים ביטחוניים. מחציתם היו עם דם</w:t>
      </w:r>
      <w:r>
        <w:rPr>
          <w:rFonts w:hint="cs"/>
          <w:rtl/>
        </w:rPr>
        <w:t xml:space="preserve"> על הידיים ומחציתם בלי דם על הידיים, לפי ההגדרות שלנו.</w:t>
      </w:r>
    </w:p>
    <w:p w14:paraId="250E40B0" w14:textId="77777777" w:rsidR="00000000" w:rsidRDefault="009432B4">
      <w:pPr>
        <w:pStyle w:val="a"/>
        <w:rPr>
          <w:rFonts w:hint="cs"/>
          <w:rtl/>
        </w:rPr>
      </w:pPr>
    </w:p>
    <w:p w14:paraId="2ED46732" w14:textId="77777777" w:rsidR="00000000" w:rsidRDefault="009432B4">
      <w:pPr>
        <w:pStyle w:val="ac"/>
        <w:rPr>
          <w:rtl/>
        </w:rPr>
      </w:pPr>
      <w:r>
        <w:rPr>
          <w:rFonts w:hint="eastAsia"/>
          <w:rtl/>
        </w:rPr>
        <w:t>יורי</w:t>
      </w:r>
      <w:r>
        <w:rPr>
          <w:rtl/>
        </w:rPr>
        <w:t xml:space="preserve"> שטרן (האיחוד הלאומי - ישראל ביתנו):</w:t>
      </w:r>
    </w:p>
    <w:p w14:paraId="2587B90A" w14:textId="77777777" w:rsidR="00000000" w:rsidRDefault="009432B4">
      <w:pPr>
        <w:pStyle w:val="a"/>
        <w:rPr>
          <w:rFonts w:hint="cs"/>
          <w:rtl/>
        </w:rPr>
      </w:pPr>
    </w:p>
    <w:p w14:paraId="62D2803C" w14:textId="77777777" w:rsidR="00000000" w:rsidRDefault="009432B4">
      <w:pPr>
        <w:pStyle w:val="a"/>
        <w:rPr>
          <w:rFonts w:hint="cs"/>
          <w:rtl/>
        </w:rPr>
      </w:pPr>
      <w:r>
        <w:rPr>
          <w:rFonts w:hint="cs"/>
          <w:rtl/>
        </w:rPr>
        <w:t>זה כולל את אלה שלא הצליחו לבצע פיגועים?</w:t>
      </w:r>
    </w:p>
    <w:p w14:paraId="408E6233" w14:textId="77777777" w:rsidR="00000000" w:rsidRDefault="009432B4">
      <w:pPr>
        <w:pStyle w:val="a"/>
        <w:rPr>
          <w:rFonts w:hint="cs"/>
          <w:rtl/>
        </w:rPr>
      </w:pPr>
    </w:p>
    <w:p w14:paraId="315A27A7" w14:textId="77777777" w:rsidR="00000000" w:rsidRDefault="009432B4">
      <w:pPr>
        <w:pStyle w:val="SpeakerCon"/>
        <w:rPr>
          <w:rtl/>
        </w:rPr>
      </w:pPr>
      <w:bookmarkStart w:id="408" w:name="FS000000474T09_07_2003_16_53_48C"/>
      <w:bookmarkEnd w:id="408"/>
      <w:r>
        <w:rPr>
          <w:rtl/>
        </w:rPr>
        <w:t>השר גדעון עזרא:</w:t>
      </w:r>
    </w:p>
    <w:p w14:paraId="6AB0056F" w14:textId="77777777" w:rsidR="00000000" w:rsidRDefault="009432B4">
      <w:pPr>
        <w:pStyle w:val="a"/>
        <w:rPr>
          <w:rtl/>
        </w:rPr>
      </w:pPr>
    </w:p>
    <w:p w14:paraId="7DCD765F" w14:textId="77777777" w:rsidR="00000000" w:rsidRDefault="009432B4">
      <w:pPr>
        <w:pStyle w:val="a"/>
        <w:rPr>
          <w:rFonts w:hint="cs"/>
          <w:rtl/>
        </w:rPr>
      </w:pPr>
      <w:r>
        <w:rPr>
          <w:rFonts w:hint="cs"/>
          <w:rtl/>
        </w:rPr>
        <w:t>זה כולל גם אנשים שארגנו חוליה על מנת לעשות פיגועים ולא הצליחו לבצע את זממם. אלה ה-800 שבלי דם על היד</w:t>
      </w:r>
      <w:r>
        <w:rPr>
          <w:rFonts w:hint="cs"/>
          <w:rtl/>
        </w:rPr>
        <w:t>יים.</w:t>
      </w:r>
    </w:p>
    <w:p w14:paraId="4E430ECD" w14:textId="77777777" w:rsidR="00000000" w:rsidRDefault="009432B4">
      <w:pPr>
        <w:pStyle w:val="a"/>
        <w:rPr>
          <w:rFonts w:hint="cs"/>
          <w:rtl/>
        </w:rPr>
      </w:pPr>
    </w:p>
    <w:p w14:paraId="7D9BA4B6" w14:textId="77777777" w:rsidR="00000000" w:rsidRDefault="009432B4">
      <w:pPr>
        <w:pStyle w:val="ac"/>
        <w:rPr>
          <w:rtl/>
        </w:rPr>
      </w:pPr>
      <w:r>
        <w:rPr>
          <w:rFonts w:hint="eastAsia"/>
          <w:rtl/>
        </w:rPr>
        <w:t>יורי</w:t>
      </w:r>
      <w:r>
        <w:rPr>
          <w:rtl/>
        </w:rPr>
        <w:t xml:space="preserve"> שטרן (האיחוד הלאומי - ישראל ביתנו):</w:t>
      </w:r>
    </w:p>
    <w:p w14:paraId="570ADCF1" w14:textId="77777777" w:rsidR="00000000" w:rsidRDefault="009432B4">
      <w:pPr>
        <w:pStyle w:val="a"/>
        <w:rPr>
          <w:rFonts w:hint="cs"/>
          <w:rtl/>
        </w:rPr>
      </w:pPr>
    </w:p>
    <w:p w14:paraId="56CAE915" w14:textId="77777777" w:rsidR="00000000" w:rsidRDefault="009432B4">
      <w:pPr>
        <w:pStyle w:val="a"/>
        <w:rPr>
          <w:rFonts w:hint="cs"/>
          <w:rtl/>
        </w:rPr>
      </w:pPr>
      <w:r>
        <w:rPr>
          <w:rFonts w:hint="cs"/>
          <w:rtl/>
        </w:rPr>
        <w:t>כאלה נחשבים עם דם על הידיים?</w:t>
      </w:r>
    </w:p>
    <w:p w14:paraId="415CBB2C" w14:textId="77777777" w:rsidR="00000000" w:rsidRDefault="009432B4">
      <w:pPr>
        <w:pStyle w:val="a"/>
        <w:rPr>
          <w:rFonts w:hint="cs"/>
          <w:rtl/>
        </w:rPr>
      </w:pPr>
    </w:p>
    <w:p w14:paraId="1D855A15" w14:textId="77777777" w:rsidR="00000000" w:rsidRDefault="009432B4">
      <w:pPr>
        <w:pStyle w:val="SpeakerCon"/>
        <w:rPr>
          <w:rtl/>
        </w:rPr>
      </w:pPr>
      <w:bookmarkStart w:id="409" w:name="FS000000474T09_07_2003_16_54_48C"/>
      <w:bookmarkEnd w:id="409"/>
      <w:r>
        <w:rPr>
          <w:rtl/>
        </w:rPr>
        <w:t>השר גדעון עזרא:</w:t>
      </w:r>
    </w:p>
    <w:p w14:paraId="1FDD9BF7" w14:textId="77777777" w:rsidR="00000000" w:rsidRDefault="009432B4">
      <w:pPr>
        <w:pStyle w:val="a"/>
        <w:rPr>
          <w:rtl/>
        </w:rPr>
      </w:pPr>
    </w:p>
    <w:p w14:paraId="13B51F63" w14:textId="77777777" w:rsidR="00000000" w:rsidRDefault="009432B4">
      <w:pPr>
        <w:pStyle w:val="a"/>
        <w:rPr>
          <w:rFonts w:hint="cs"/>
          <w:rtl/>
        </w:rPr>
      </w:pPr>
      <w:r>
        <w:rPr>
          <w:rFonts w:hint="cs"/>
          <w:rtl/>
        </w:rPr>
        <w:t>ידידי, אני אציין את הדוגמה הקיצונית של מה שהוא לא דם על הידיים, והוא בעייתי - אם וכאשר הלך מחבל לירות בשיירה של צה"ל, והיה מעצור בנשק, והנשק לא ירה, מבחינת ההגדר</w:t>
      </w:r>
      <w:r>
        <w:rPr>
          <w:rFonts w:hint="cs"/>
          <w:rtl/>
        </w:rPr>
        <w:t>ות שלנו, אין לו דם על הידיים; אם אדם שילח מתאבד לתוך מדינת ישראל, המתאבד נעצר על-ידי צה"ל, על-ידי השב"כ, והפיגוע לא יצא אל הפועל, אבל הוא שלח מתאבד, יש למתאבד דם על הידיים, יש למשלח דם על הידיים, לזה שהכין את המטען - דם על הידיים וכיוצא בזה. אלה הגדרות מדו</w:t>
      </w:r>
      <w:r>
        <w:rPr>
          <w:rFonts w:hint="cs"/>
          <w:rtl/>
        </w:rPr>
        <w:t>יקות מאוד, שדיברנו על אודותיהן וקיבלנו החלטות לגביהן.</w:t>
      </w:r>
    </w:p>
    <w:p w14:paraId="2681C579" w14:textId="77777777" w:rsidR="00000000" w:rsidRDefault="009432B4">
      <w:pPr>
        <w:pStyle w:val="a"/>
        <w:rPr>
          <w:rFonts w:hint="cs"/>
          <w:rtl/>
        </w:rPr>
      </w:pPr>
    </w:p>
    <w:p w14:paraId="5B8188C0" w14:textId="77777777" w:rsidR="00000000" w:rsidRDefault="009432B4">
      <w:pPr>
        <w:pStyle w:val="ac"/>
        <w:rPr>
          <w:rtl/>
        </w:rPr>
      </w:pPr>
      <w:r>
        <w:rPr>
          <w:rFonts w:hint="eastAsia"/>
          <w:rtl/>
        </w:rPr>
        <w:t>נסים</w:t>
      </w:r>
      <w:r>
        <w:rPr>
          <w:rtl/>
        </w:rPr>
        <w:t xml:space="preserve"> זאב (ש"ס):</w:t>
      </w:r>
    </w:p>
    <w:p w14:paraId="136806C5" w14:textId="77777777" w:rsidR="00000000" w:rsidRDefault="009432B4">
      <w:pPr>
        <w:pStyle w:val="a"/>
        <w:rPr>
          <w:rFonts w:hint="cs"/>
          <w:rtl/>
        </w:rPr>
      </w:pPr>
    </w:p>
    <w:p w14:paraId="18D85EF4" w14:textId="77777777" w:rsidR="00000000" w:rsidRDefault="009432B4">
      <w:pPr>
        <w:pStyle w:val="a"/>
        <w:rPr>
          <w:rFonts w:hint="cs"/>
          <w:rtl/>
        </w:rPr>
      </w:pPr>
      <w:r>
        <w:rPr>
          <w:rFonts w:hint="cs"/>
          <w:rtl/>
        </w:rPr>
        <w:t>מה לגבי העצורים היהודים שאין להם דם על הידיים? גם הם ישוחררו באותו הסכם?</w:t>
      </w:r>
    </w:p>
    <w:p w14:paraId="3FBF70A3" w14:textId="77777777" w:rsidR="00000000" w:rsidRDefault="009432B4">
      <w:pPr>
        <w:pStyle w:val="a"/>
        <w:rPr>
          <w:rFonts w:hint="cs"/>
          <w:rtl/>
        </w:rPr>
      </w:pPr>
    </w:p>
    <w:p w14:paraId="2E50E752" w14:textId="77777777" w:rsidR="00000000" w:rsidRDefault="009432B4">
      <w:pPr>
        <w:pStyle w:val="SpeakerCon"/>
        <w:rPr>
          <w:rtl/>
        </w:rPr>
      </w:pPr>
      <w:bookmarkStart w:id="410" w:name="FS000000474T09_07_2003_16_56_43C"/>
      <w:bookmarkEnd w:id="410"/>
      <w:r>
        <w:rPr>
          <w:rtl/>
        </w:rPr>
        <w:t>השר גדעון עזרא:</w:t>
      </w:r>
    </w:p>
    <w:p w14:paraId="70C700EA" w14:textId="77777777" w:rsidR="00000000" w:rsidRDefault="009432B4">
      <w:pPr>
        <w:pStyle w:val="a"/>
        <w:rPr>
          <w:rtl/>
        </w:rPr>
      </w:pPr>
    </w:p>
    <w:p w14:paraId="1D7AFFD4" w14:textId="77777777" w:rsidR="00000000" w:rsidRDefault="009432B4">
      <w:pPr>
        <w:pStyle w:val="a"/>
        <w:rPr>
          <w:rFonts w:hint="cs"/>
          <w:rtl/>
        </w:rPr>
      </w:pPr>
      <w:r>
        <w:rPr>
          <w:rFonts w:hint="cs"/>
          <w:rtl/>
        </w:rPr>
        <w:t>מדינת ישראל שואפת להתייחס באותה מידה לכל איש טרור, ערבי או יהודי, באשר הוא. אני אומר שבסופה ש</w:t>
      </w:r>
      <w:r>
        <w:rPr>
          <w:rFonts w:hint="cs"/>
          <w:rtl/>
        </w:rPr>
        <w:t>ל הדרך ובסופו של התהליך, שאני מקווה שיתקדם, ישראל תשאף להוציא אל מחוץ לכלא כל אדם שלדעתה איננו מהווה סכנה למדינת ישראל, כאמור, להוציא אנשים שנחשבים רוצחים. כך זה נכון לעכשיו.</w:t>
      </w:r>
    </w:p>
    <w:p w14:paraId="12B5345F" w14:textId="77777777" w:rsidR="00000000" w:rsidRDefault="009432B4">
      <w:pPr>
        <w:pStyle w:val="a"/>
        <w:rPr>
          <w:rFonts w:hint="cs"/>
          <w:rtl/>
        </w:rPr>
      </w:pPr>
    </w:p>
    <w:p w14:paraId="4CA6D782" w14:textId="77777777" w:rsidR="00000000" w:rsidRDefault="009432B4">
      <w:pPr>
        <w:pStyle w:val="ac"/>
        <w:rPr>
          <w:rtl/>
        </w:rPr>
      </w:pPr>
      <w:r>
        <w:rPr>
          <w:rFonts w:hint="eastAsia"/>
          <w:rtl/>
        </w:rPr>
        <w:t>רן</w:t>
      </w:r>
      <w:r>
        <w:rPr>
          <w:rtl/>
        </w:rPr>
        <w:t xml:space="preserve"> כהן (מרצ):</w:t>
      </w:r>
    </w:p>
    <w:p w14:paraId="37A67C81" w14:textId="77777777" w:rsidR="00000000" w:rsidRDefault="009432B4">
      <w:pPr>
        <w:pStyle w:val="a"/>
        <w:rPr>
          <w:rFonts w:hint="cs"/>
          <w:rtl/>
        </w:rPr>
      </w:pPr>
    </w:p>
    <w:p w14:paraId="09033862" w14:textId="77777777" w:rsidR="00000000" w:rsidRDefault="009432B4">
      <w:pPr>
        <w:pStyle w:val="a"/>
        <w:rPr>
          <w:rFonts w:hint="cs"/>
          <w:rtl/>
        </w:rPr>
      </w:pPr>
      <w:r>
        <w:rPr>
          <w:rFonts w:hint="cs"/>
          <w:rtl/>
        </w:rPr>
        <w:t>התחלת לומר את המספרים.</w:t>
      </w:r>
    </w:p>
    <w:p w14:paraId="5B96C112" w14:textId="77777777" w:rsidR="00000000" w:rsidRDefault="009432B4">
      <w:pPr>
        <w:pStyle w:val="a"/>
        <w:rPr>
          <w:rFonts w:hint="cs"/>
          <w:rtl/>
        </w:rPr>
      </w:pPr>
    </w:p>
    <w:p w14:paraId="4179B597" w14:textId="77777777" w:rsidR="00000000" w:rsidRDefault="009432B4">
      <w:pPr>
        <w:pStyle w:val="Speaker"/>
        <w:rPr>
          <w:rtl/>
        </w:rPr>
      </w:pPr>
      <w:bookmarkStart w:id="411" w:name="FS000000474T09_07_2003_16_13_17"/>
      <w:bookmarkStart w:id="412" w:name="_Toc45934747"/>
      <w:bookmarkStart w:id="413" w:name="_Toc76385265"/>
      <w:bookmarkEnd w:id="411"/>
      <w:r>
        <w:rPr>
          <w:rFonts w:hint="eastAsia"/>
          <w:rtl/>
        </w:rPr>
        <w:t>השר</w:t>
      </w:r>
      <w:r>
        <w:rPr>
          <w:rtl/>
        </w:rPr>
        <w:t xml:space="preserve"> גדעון עזרא:</w:t>
      </w:r>
      <w:bookmarkEnd w:id="412"/>
      <w:bookmarkEnd w:id="413"/>
    </w:p>
    <w:p w14:paraId="75384AD4" w14:textId="77777777" w:rsidR="00000000" w:rsidRDefault="009432B4">
      <w:pPr>
        <w:pStyle w:val="a"/>
        <w:rPr>
          <w:rFonts w:hint="cs"/>
          <w:rtl/>
        </w:rPr>
      </w:pPr>
    </w:p>
    <w:p w14:paraId="0B9B9337" w14:textId="77777777" w:rsidR="00000000" w:rsidRDefault="009432B4">
      <w:pPr>
        <w:pStyle w:val="a"/>
        <w:rPr>
          <w:rFonts w:hint="cs"/>
          <w:rtl/>
        </w:rPr>
      </w:pPr>
      <w:r>
        <w:rPr>
          <w:rFonts w:hint="cs"/>
          <w:rtl/>
        </w:rPr>
        <w:t>מאז ספטמבר 2000 ועד היום</w:t>
      </w:r>
      <w:r>
        <w:rPr>
          <w:rFonts w:hint="cs"/>
          <w:rtl/>
        </w:rPr>
        <w:t xml:space="preserve"> הזה, מעבר ל-1,600 נוספו עוד 3,400 עצירים. אני אומר לך עכשיו על סמך הזיכרון - הניירות נמצאים למטה - כ-3,000, לרבות ה-800 שעליהם דיברתי קודם, נמצאים במתקנים צה"ליים, קרי, אלה הפחות-בעייתיים, ו-2,500 נמצאים בשירות בתי-הסוהר. אלו אנשים השמורים בצורה טובה יותר</w:t>
      </w:r>
      <w:r>
        <w:rPr>
          <w:rFonts w:hint="cs"/>
          <w:rtl/>
        </w:rPr>
        <w:t>.</w:t>
      </w:r>
    </w:p>
    <w:p w14:paraId="6A6B638B" w14:textId="77777777" w:rsidR="00000000" w:rsidRDefault="009432B4">
      <w:pPr>
        <w:pStyle w:val="a"/>
        <w:rPr>
          <w:rFonts w:hint="cs"/>
          <w:rtl/>
        </w:rPr>
      </w:pPr>
    </w:p>
    <w:p w14:paraId="34D6BF09" w14:textId="77777777" w:rsidR="00000000" w:rsidRDefault="009432B4">
      <w:pPr>
        <w:pStyle w:val="a"/>
        <w:rPr>
          <w:rFonts w:hint="cs"/>
          <w:rtl/>
        </w:rPr>
      </w:pPr>
      <w:r>
        <w:rPr>
          <w:rFonts w:hint="cs"/>
          <w:rtl/>
        </w:rPr>
        <w:t>אני מוכרח לומר, ישראל היא בעד הקלות. אני אומר לכם, מדינת ישראל רוצה להקל על הפלסטינים את חייהם בכל נושא ונושא, בכל אתר ואתר.</w:t>
      </w:r>
    </w:p>
    <w:p w14:paraId="2D6B998F" w14:textId="77777777" w:rsidR="00000000" w:rsidRDefault="009432B4">
      <w:pPr>
        <w:pStyle w:val="a"/>
        <w:ind w:firstLine="0"/>
        <w:rPr>
          <w:rFonts w:hint="cs"/>
          <w:rtl/>
        </w:rPr>
      </w:pPr>
    </w:p>
    <w:p w14:paraId="13EEBBE6" w14:textId="77777777" w:rsidR="00000000" w:rsidRDefault="009432B4">
      <w:pPr>
        <w:pStyle w:val="ac"/>
        <w:rPr>
          <w:rtl/>
        </w:rPr>
      </w:pPr>
      <w:r>
        <w:rPr>
          <w:rFonts w:hint="eastAsia"/>
          <w:rtl/>
        </w:rPr>
        <w:t>טלב</w:t>
      </w:r>
      <w:r>
        <w:rPr>
          <w:rtl/>
        </w:rPr>
        <w:t xml:space="preserve"> אלסאנע (רע"ם):</w:t>
      </w:r>
    </w:p>
    <w:p w14:paraId="48AB1BD4" w14:textId="77777777" w:rsidR="00000000" w:rsidRDefault="009432B4">
      <w:pPr>
        <w:pStyle w:val="a"/>
        <w:rPr>
          <w:rFonts w:hint="cs"/>
          <w:rtl/>
        </w:rPr>
      </w:pPr>
    </w:p>
    <w:p w14:paraId="67577379" w14:textId="77777777" w:rsidR="00000000" w:rsidRDefault="009432B4">
      <w:pPr>
        <w:pStyle w:val="a"/>
        <w:rPr>
          <w:rFonts w:hint="cs"/>
          <w:rtl/>
        </w:rPr>
      </w:pPr>
      <w:r>
        <w:rPr>
          <w:rFonts w:hint="cs"/>
          <w:rtl/>
        </w:rPr>
        <w:t>תמיד אנחנו שומעים את זה, אבל זה לא מה שקורה בפועל.</w:t>
      </w:r>
    </w:p>
    <w:p w14:paraId="20F5D289" w14:textId="77777777" w:rsidR="00000000" w:rsidRDefault="009432B4">
      <w:pPr>
        <w:pStyle w:val="a"/>
        <w:ind w:firstLine="0"/>
        <w:rPr>
          <w:rFonts w:hint="cs"/>
          <w:rtl/>
        </w:rPr>
      </w:pPr>
    </w:p>
    <w:p w14:paraId="119A82A0" w14:textId="77777777" w:rsidR="00000000" w:rsidRDefault="009432B4">
      <w:pPr>
        <w:pStyle w:val="ad"/>
        <w:rPr>
          <w:rtl/>
        </w:rPr>
      </w:pPr>
      <w:r>
        <w:rPr>
          <w:rtl/>
        </w:rPr>
        <w:t>היו"ר מוחמד ברכה:</w:t>
      </w:r>
    </w:p>
    <w:p w14:paraId="6F91F815" w14:textId="77777777" w:rsidR="00000000" w:rsidRDefault="009432B4">
      <w:pPr>
        <w:pStyle w:val="a"/>
        <w:rPr>
          <w:rtl/>
        </w:rPr>
      </w:pPr>
    </w:p>
    <w:p w14:paraId="4DE7342A" w14:textId="77777777" w:rsidR="00000000" w:rsidRDefault="009432B4">
      <w:pPr>
        <w:pStyle w:val="a"/>
        <w:rPr>
          <w:rFonts w:hint="cs"/>
          <w:rtl/>
        </w:rPr>
      </w:pPr>
      <w:r>
        <w:rPr>
          <w:rFonts w:hint="cs"/>
          <w:rtl/>
        </w:rPr>
        <w:t>חבר הכנסת טלב אלסאנע, אסור לקרוא קרי</w:t>
      </w:r>
      <w:r>
        <w:rPr>
          <w:rFonts w:hint="cs"/>
          <w:rtl/>
        </w:rPr>
        <w:t>אות ביניים. זה היה כתוב ב"מעריב", ואתה לא צריך לחזור על כך עוד פעם.</w:t>
      </w:r>
    </w:p>
    <w:p w14:paraId="39C916E2" w14:textId="77777777" w:rsidR="00000000" w:rsidRDefault="009432B4">
      <w:pPr>
        <w:pStyle w:val="a"/>
        <w:rPr>
          <w:rFonts w:hint="cs"/>
          <w:rtl/>
        </w:rPr>
      </w:pPr>
    </w:p>
    <w:p w14:paraId="727FBDF5" w14:textId="77777777" w:rsidR="00000000" w:rsidRDefault="009432B4">
      <w:pPr>
        <w:pStyle w:val="SpeakerCon"/>
        <w:rPr>
          <w:rtl/>
        </w:rPr>
      </w:pPr>
      <w:bookmarkStart w:id="414" w:name="FS000000474T09_07_2003_16_16_10C"/>
      <w:bookmarkEnd w:id="414"/>
      <w:r>
        <w:rPr>
          <w:rtl/>
        </w:rPr>
        <w:t>השר גדעון עזרא:</w:t>
      </w:r>
    </w:p>
    <w:p w14:paraId="29A74263" w14:textId="77777777" w:rsidR="00000000" w:rsidRDefault="009432B4">
      <w:pPr>
        <w:pStyle w:val="a"/>
        <w:rPr>
          <w:rtl/>
        </w:rPr>
      </w:pPr>
    </w:p>
    <w:p w14:paraId="10AA967A" w14:textId="77777777" w:rsidR="00000000" w:rsidRDefault="009432B4">
      <w:pPr>
        <w:pStyle w:val="a"/>
        <w:rPr>
          <w:rFonts w:hint="cs"/>
          <w:rtl/>
        </w:rPr>
      </w:pPr>
      <w:r>
        <w:rPr>
          <w:rFonts w:hint="cs"/>
          <w:rtl/>
        </w:rPr>
        <w:t>אני אומר לך, אני תומך ואני יודע שראש הממשלה תומך  בכל הקלה אפשרית.</w:t>
      </w:r>
    </w:p>
    <w:p w14:paraId="7B5B76DF" w14:textId="77777777" w:rsidR="00000000" w:rsidRDefault="009432B4">
      <w:pPr>
        <w:pStyle w:val="a"/>
        <w:ind w:firstLine="0"/>
        <w:rPr>
          <w:rFonts w:hint="cs"/>
          <w:rtl/>
        </w:rPr>
      </w:pPr>
    </w:p>
    <w:p w14:paraId="7EEC3DD2" w14:textId="77777777" w:rsidR="00000000" w:rsidRDefault="009432B4">
      <w:pPr>
        <w:pStyle w:val="ac"/>
        <w:rPr>
          <w:rtl/>
        </w:rPr>
      </w:pPr>
      <w:r>
        <w:rPr>
          <w:rFonts w:hint="eastAsia"/>
          <w:rtl/>
        </w:rPr>
        <w:t>אופיר</w:t>
      </w:r>
      <w:r>
        <w:rPr>
          <w:rtl/>
        </w:rPr>
        <w:t xml:space="preserve"> פינס-פז (העבודה-מימד):</w:t>
      </w:r>
    </w:p>
    <w:p w14:paraId="480CA862" w14:textId="77777777" w:rsidR="00000000" w:rsidRDefault="009432B4">
      <w:pPr>
        <w:pStyle w:val="a"/>
        <w:rPr>
          <w:rFonts w:hint="cs"/>
          <w:rtl/>
        </w:rPr>
      </w:pPr>
    </w:p>
    <w:p w14:paraId="28A4A4A0" w14:textId="77777777" w:rsidR="00000000" w:rsidRDefault="009432B4">
      <w:pPr>
        <w:pStyle w:val="a"/>
        <w:rPr>
          <w:rFonts w:hint="cs"/>
          <w:rtl/>
        </w:rPr>
      </w:pPr>
      <w:r>
        <w:rPr>
          <w:rFonts w:hint="cs"/>
          <w:rtl/>
        </w:rPr>
        <w:t>האם כבר שחררתם את 350 הראשונים, כפי שהחלטתם ביום ראשון?</w:t>
      </w:r>
    </w:p>
    <w:p w14:paraId="4F4C4C9D" w14:textId="77777777" w:rsidR="00000000" w:rsidRDefault="009432B4">
      <w:pPr>
        <w:pStyle w:val="a"/>
        <w:ind w:firstLine="0"/>
        <w:rPr>
          <w:rFonts w:hint="cs"/>
          <w:rtl/>
        </w:rPr>
      </w:pPr>
    </w:p>
    <w:p w14:paraId="3D240F9B" w14:textId="77777777" w:rsidR="00000000" w:rsidRDefault="009432B4">
      <w:pPr>
        <w:pStyle w:val="SpeakerCon"/>
        <w:rPr>
          <w:rtl/>
        </w:rPr>
      </w:pPr>
      <w:bookmarkStart w:id="415" w:name="FS000000474T09_07_2003_16_19_36C"/>
      <w:bookmarkEnd w:id="415"/>
      <w:r>
        <w:rPr>
          <w:rtl/>
        </w:rPr>
        <w:t>השר גדעון עזרא:</w:t>
      </w:r>
    </w:p>
    <w:p w14:paraId="2B778EB8" w14:textId="77777777" w:rsidR="00000000" w:rsidRDefault="009432B4">
      <w:pPr>
        <w:pStyle w:val="a"/>
        <w:rPr>
          <w:rtl/>
        </w:rPr>
      </w:pPr>
    </w:p>
    <w:p w14:paraId="24AAE16B" w14:textId="77777777" w:rsidR="00000000" w:rsidRDefault="009432B4">
      <w:pPr>
        <w:pStyle w:val="a"/>
        <w:rPr>
          <w:rFonts w:hint="cs"/>
          <w:rtl/>
        </w:rPr>
      </w:pPr>
      <w:r>
        <w:rPr>
          <w:rFonts w:hint="cs"/>
          <w:rtl/>
        </w:rPr>
        <w:t>גם אתה צריך להבין, יש הבדל גדול בין ההצבעה הראשונה להצבעה השנייה. דיברת על הפליק-פלאק לאחור, אומר לך מה היו חילוקי הדעות: בהצבעה הראשונה המתנגדים להחלטה אמרו: אנחנו לא רוצים שישוחררו אסירים בכל מחיר, אלא נהיה מוכנים לדון בשחרור אסירים רק כאשר הפלסטינים י</w:t>
      </w:r>
      <w:r>
        <w:rPr>
          <w:rFonts w:hint="cs"/>
          <w:rtl/>
        </w:rPr>
        <w:t>עשו את המוטל עליהם. אחרי שהוכנסו המלים הללו להחלטת הממשלה, היה מספר נוסף של אנשים שהצטרפו להחלטה.</w:t>
      </w:r>
    </w:p>
    <w:p w14:paraId="4A967EAB" w14:textId="77777777" w:rsidR="00000000" w:rsidRDefault="009432B4">
      <w:pPr>
        <w:pStyle w:val="a"/>
        <w:ind w:firstLine="0"/>
        <w:rPr>
          <w:rFonts w:hint="cs"/>
          <w:rtl/>
        </w:rPr>
      </w:pPr>
    </w:p>
    <w:p w14:paraId="0A8633D3" w14:textId="77777777" w:rsidR="00000000" w:rsidRDefault="009432B4">
      <w:pPr>
        <w:pStyle w:val="ac"/>
        <w:rPr>
          <w:rtl/>
        </w:rPr>
      </w:pPr>
      <w:r>
        <w:rPr>
          <w:rFonts w:hint="eastAsia"/>
          <w:rtl/>
        </w:rPr>
        <w:t>אופיר</w:t>
      </w:r>
      <w:r>
        <w:rPr>
          <w:rtl/>
        </w:rPr>
        <w:t xml:space="preserve"> פינס-פז (העבודה-מימד):</w:t>
      </w:r>
    </w:p>
    <w:p w14:paraId="597EE6FD" w14:textId="77777777" w:rsidR="00000000" w:rsidRDefault="009432B4">
      <w:pPr>
        <w:pStyle w:val="a"/>
        <w:rPr>
          <w:rFonts w:hint="cs"/>
          <w:rtl/>
        </w:rPr>
      </w:pPr>
    </w:p>
    <w:p w14:paraId="747060BB" w14:textId="77777777" w:rsidR="00000000" w:rsidRDefault="009432B4">
      <w:pPr>
        <w:pStyle w:val="a"/>
        <w:rPr>
          <w:rFonts w:hint="cs"/>
          <w:rtl/>
        </w:rPr>
      </w:pPr>
      <w:r>
        <w:rPr>
          <w:rFonts w:hint="cs"/>
          <w:rtl/>
        </w:rPr>
        <w:t>גם נתניהו עבר. כל היתר נשארו נגד.</w:t>
      </w:r>
    </w:p>
    <w:p w14:paraId="163BEA8F" w14:textId="77777777" w:rsidR="00000000" w:rsidRDefault="009432B4">
      <w:pPr>
        <w:pStyle w:val="a"/>
        <w:ind w:firstLine="0"/>
        <w:rPr>
          <w:rFonts w:hint="cs"/>
          <w:rtl/>
        </w:rPr>
      </w:pPr>
    </w:p>
    <w:p w14:paraId="13A236E9" w14:textId="77777777" w:rsidR="00000000" w:rsidRDefault="009432B4">
      <w:pPr>
        <w:pStyle w:val="SpeakerCon"/>
        <w:rPr>
          <w:rtl/>
        </w:rPr>
      </w:pPr>
      <w:bookmarkStart w:id="416" w:name="FS000000474T09_07_2003_16_21_33C"/>
      <w:bookmarkEnd w:id="416"/>
      <w:r>
        <w:rPr>
          <w:rtl/>
        </w:rPr>
        <w:t>השר גדעון עזרא:</w:t>
      </w:r>
    </w:p>
    <w:p w14:paraId="51213CA5" w14:textId="77777777" w:rsidR="00000000" w:rsidRDefault="009432B4">
      <w:pPr>
        <w:pStyle w:val="a"/>
        <w:rPr>
          <w:rtl/>
        </w:rPr>
      </w:pPr>
    </w:p>
    <w:p w14:paraId="03206208" w14:textId="77777777" w:rsidR="00000000" w:rsidRDefault="009432B4">
      <w:pPr>
        <w:pStyle w:val="a"/>
        <w:rPr>
          <w:rFonts w:hint="cs"/>
          <w:rtl/>
        </w:rPr>
      </w:pPr>
      <w:r>
        <w:rPr>
          <w:rFonts w:hint="cs"/>
          <w:rtl/>
        </w:rPr>
        <w:t>לא. לצורך הדיוק, כמי שהיה בישיבה אני רוצה לומר שהשינוי היה כאשר השר לפיד קר</w:t>
      </w:r>
      <w:r>
        <w:rPr>
          <w:rFonts w:hint="cs"/>
          <w:rtl/>
        </w:rPr>
        <w:t>א למודי זנדברג החוצה. מאחר שנתניהו לחץ מראש על שינוי ההחלטה כפי שהתקבלה בסוף, הוא בוודאי הצביע אחר כך בעד. זה לא היה פליק-פלאק לאחור.</w:t>
      </w:r>
    </w:p>
    <w:p w14:paraId="0C5D8974" w14:textId="77777777" w:rsidR="00000000" w:rsidRDefault="009432B4">
      <w:pPr>
        <w:pStyle w:val="a"/>
        <w:ind w:firstLine="0"/>
        <w:rPr>
          <w:rFonts w:hint="cs"/>
          <w:rtl/>
        </w:rPr>
      </w:pPr>
    </w:p>
    <w:p w14:paraId="7B6ED1A0" w14:textId="77777777" w:rsidR="00000000" w:rsidRDefault="009432B4">
      <w:pPr>
        <w:pStyle w:val="ac"/>
        <w:rPr>
          <w:rtl/>
        </w:rPr>
      </w:pPr>
      <w:r>
        <w:rPr>
          <w:rFonts w:hint="eastAsia"/>
          <w:rtl/>
        </w:rPr>
        <w:t>רן</w:t>
      </w:r>
      <w:r>
        <w:rPr>
          <w:rtl/>
        </w:rPr>
        <w:t xml:space="preserve"> כהן (מרצ):</w:t>
      </w:r>
    </w:p>
    <w:p w14:paraId="656CD795" w14:textId="77777777" w:rsidR="00000000" w:rsidRDefault="009432B4">
      <w:pPr>
        <w:pStyle w:val="a"/>
        <w:rPr>
          <w:rFonts w:hint="cs"/>
          <w:rtl/>
        </w:rPr>
      </w:pPr>
    </w:p>
    <w:p w14:paraId="1B975269" w14:textId="77777777" w:rsidR="00000000" w:rsidRDefault="009432B4">
      <w:pPr>
        <w:pStyle w:val="a"/>
        <w:rPr>
          <w:rFonts w:hint="cs"/>
          <w:rtl/>
        </w:rPr>
      </w:pPr>
      <w:r>
        <w:rPr>
          <w:rFonts w:hint="cs"/>
          <w:rtl/>
        </w:rPr>
        <w:t>כלומר, משמעות החלטת הממשלה היא שלא משחררים גם את ה-350?</w:t>
      </w:r>
    </w:p>
    <w:p w14:paraId="17415379" w14:textId="77777777" w:rsidR="00000000" w:rsidRDefault="009432B4">
      <w:pPr>
        <w:pStyle w:val="a"/>
        <w:ind w:firstLine="0"/>
        <w:rPr>
          <w:rFonts w:hint="cs"/>
          <w:rtl/>
        </w:rPr>
      </w:pPr>
    </w:p>
    <w:p w14:paraId="402C0DD1" w14:textId="77777777" w:rsidR="00000000" w:rsidRDefault="009432B4">
      <w:pPr>
        <w:pStyle w:val="SpeakerCon"/>
        <w:rPr>
          <w:rtl/>
        </w:rPr>
      </w:pPr>
      <w:bookmarkStart w:id="417" w:name="FS000000474T09_07_2003_16_23_14C"/>
      <w:bookmarkEnd w:id="417"/>
      <w:r>
        <w:rPr>
          <w:rtl/>
        </w:rPr>
        <w:t>השר גדעון עזרא:</w:t>
      </w:r>
    </w:p>
    <w:p w14:paraId="751AE1FD" w14:textId="77777777" w:rsidR="00000000" w:rsidRDefault="009432B4">
      <w:pPr>
        <w:pStyle w:val="a"/>
        <w:rPr>
          <w:rtl/>
        </w:rPr>
      </w:pPr>
    </w:p>
    <w:p w14:paraId="235CA9A9" w14:textId="77777777" w:rsidR="00000000" w:rsidRDefault="009432B4">
      <w:pPr>
        <w:pStyle w:val="a"/>
        <w:rPr>
          <w:rFonts w:hint="cs"/>
          <w:rtl/>
        </w:rPr>
      </w:pPr>
      <w:r>
        <w:rPr>
          <w:rFonts w:hint="cs"/>
          <w:rtl/>
        </w:rPr>
        <w:t xml:space="preserve">החלטת הממשלה אומרת, שהוקמה ועדה </w:t>
      </w:r>
      <w:r>
        <w:rPr>
          <w:rFonts w:hint="cs"/>
          <w:rtl/>
        </w:rPr>
        <w:t xml:space="preserve">שבראשה עומד ראש הממשלה, וחבריה הם סגן ראש הממשלה לפיד, השר צחי הנגבי, השר זבולון אורלב, שר הביטחון שאול מופז והשר בלי תיק גדעון עזרא. הוועדה הזאת צריכה להתכנס - - </w:t>
      </w:r>
    </w:p>
    <w:p w14:paraId="34E590E3" w14:textId="77777777" w:rsidR="00000000" w:rsidRDefault="009432B4">
      <w:pPr>
        <w:pStyle w:val="a"/>
        <w:ind w:firstLine="0"/>
        <w:rPr>
          <w:rFonts w:hint="cs"/>
          <w:rtl/>
        </w:rPr>
      </w:pPr>
    </w:p>
    <w:p w14:paraId="65F41BCB" w14:textId="77777777" w:rsidR="00000000" w:rsidRDefault="009432B4">
      <w:pPr>
        <w:pStyle w:val="ac"/>
        <w:rPr>
          <w:rtl/>
        </w:rPr>
      </w:pPr>
      <w:r>
        <w:rPr>
          <w:rFonts w:hint="eastAsia"/>
          <w:rtl/>
        </w:rPr>
        <w:t>טלב</w:t>
      </w:r>
      <w:r>
        <w:rPr>
          <w:rtl/>
        </w:rPr>
        <w:t xml:space="preserve"> אלסאנע (רע"ם):</w:t>
      </w:r>
    </w:p>
    <w:p w14:paraId="60DB37F3" w14:textId="77777777" w:rsidR="00000000" w:rsidRDefault="009432B4">
      <w:pPr>
        <w:pStyle w:val="a"/>
        <w:rPr>
          <w:rFonts w:hint="cs"/>
          <w:rtl/>
        </w:rPr>
      </w:pPr>
    </w:p>
    <w:p w14:paraId="54FE531F" w14:textId="77777777" w:rsidR="00000000" w:rsidRDefault="009432B4">
      <w:pPr>
        <w:pStyle w:val="a"/>
        <w:rPr>
          <w:rFonts w:hint="cs"/>
          <w:rtl/>
        </w:rPr>
      </w:pPr>
      <w:r>
        <w:rPr>
          <w:rFonts w:hint="cs"/>
          <w:rtl/>
        </w:rPr>
        <w:t>הוא תומך בשחרור.</w:t>
      </w:r>
    </w:p>
    <w:p w14:paraId="3BC7B10A" w14:textId="77777777" w:rsidR="00000000" w:rsidRDefault="009432B4">
      <w:pPr>
        <w:pStyle w:val="a"/>
        <w:ind w:firstLine="0"/>
        <w:rPr>
          <w:rFonts w:hint="cs"/>
          <w:rtl/>
        </w:rPr>
      </w:pPr>
    </w:p>
    <w:p w14:paraId="76DFB23C" w14:textId="77777777" w:rsidR="00000000" w:rsidRDefault="009432B4">
      <w:pPr>
        <w:pStyle w:val="SpeakerCon"/>
        <w:rPr>
          <w:rtl/>
        </w:rPr>
      </w:pPr>
      <w:bookmarkStart w:id="418" w:name="FS000000474T09_07_2003_16_24_38C"/>
      <w:bookmarkEnd w:id="418"/>
      <w:r>
        <w:rPr>
          <w:rtl/>
        </w:rPr>
        <w:t>השר גדעון עזרא:</w:t>
      </w:r>
    </w:p>
    <w:p w14:paraId="7EC58D52" w14:textId="77777777" w:rsidR="00000000" w:rsidRDefault="009432B4">
      <w:pPr>
        <w:pStyle w:val="a"/>
        <w:rPr>
          <w:rtl/>
        </w:rPr>
      </w:pPr>
    </w:p>
    <w:p w14:paraId="7BCB87C9" w14:textId="77777777" w:rsidR="00000000" w:rsidRDefault="009432B4">
      <w:pPr>
        <w:pStyle w:val="a"/>
        <w:rPr>
          <w:rFonts w:hint="cs"/>
          <w:rtl/>
        </w:rPr>
      </w:pPr>
      <w:r>
        <w:rPr>
          <w:rFonts w:hint="cs"/>
          <w:rtl/>
        </w:rPr>
        <w:t xml:space="preserve"> - - לדבר על המלצות השב"כ ולהחליט את</w:t>
      </w:r>
      <w:r>
        <w:rPr>
          <w:rFonts w:hint="cs"/>
          <w:rtl/>
        </w:rPr>
        <w:t xml:space="preserve"> מי משחררים. מתי משחררים, זו החלטת הממשלה המדברת על כך שהם ישוחררו כאשר הפלסטינים יילחמו בטרור לדעת הממשלה.</w:t>
      </w:r>
    </w:p>
    <w:p w14:paraId="4A2513BE" w14:textId="77777777" w:rsidR="00000000" w:rsidRDefault="009432B4">
      <w:pPr>
        <w:pStyle w:val="a"/>
        <w:ind w:firstLine="0"/>
        <w:rPr>
          <w:rFonts w:hint="cs"/>
          <w:rtl/>
        </w:rPr>
      </w:pPr>
    </w:p>
    <w:p w14:paraId="0B734541" w14:textId="77777777" w:rsidR="00000000" w:rsidRDefault="009432B4">
      <w:pPr>
        <w:pStyle w:val="ac"/>
        <w:rPr>
          <w:rtl/>
        </w:rPr>
      </w:pPr>
      <w:r>
        <w:rPr>
          <w:rFonts w:hint="eastAsia"/>
          <w:rtl/>
        </w:rPr>
        <w:t>אופיר</w:t>
      </w:r>
      <w:r>
        <w:rPr>
          <w:rtl/>
        </w:rPr>
        <w:t xml:space="preserve"> פינס-פז (העבודה-מימד):</w:t>
      </w:r>
    </w:p>
    <w:p w14:paraId="6034914C" w14:textId="77777777" w:rsidR="00000000" w:rsidRDefault="009432B4">
      <w:pPr>
        <w:pStyle w:val="a"/>
        <w:rPr>
          <w:rFonts w:hint="cs"/>
          <w:rtl/>
        </w:rPr>
      </w:pPr>
    </w:p>
    <w:p w14:paraId="5BB703C6" w14:textId="77777777" w:rsidR="00000000" w:rsidRDefault="009432B4">
      <w:pPr>
        <w:pStyle w:val="a"/>
        <w:rPr>
          <w:rFonts w:hint="cs"/>
          <w:rtl/>
        </w:rPr>
      </w:pPr>
      <w:r>
        <w:rPr>
          <w:rFonts w:hint="cs"/>
          <w:rtl/>
        </w:rPr>
        <w:t>בקיצור, מרחתם את כל העניין. האם מישהו בציבור יודע על כך?</w:t>
      </w:r>
    </w:p>
    <w:p w14:paraId="1718A3BD" w14:textId="77777777" w:rsidR="00000000" w:rsidRDefault="009432B4">
      <w:pPr>
        <w:pStyle w:val="a"/>
        <w:ind w:firstLine="0"/>
        <w:rPr>
          <w:rFonts w:hint="cs"/>
          <w:rtl/>
        </w:rPr>
      </w:pPr>
    </w:p>
    <w:p w14:paraId="274E5736" w14:textId="77777777" w:rsidR="00000000" w:rsidRDefault="009432B4">
      <w:pPr>
        <w:pStyle w:val="SpeakerCon"/>
        <w:rPr>
          <w:rtl/>
        </w:rPr>
      </w:pPr>
      <w:bookmarkStart w:id="419" w:name="FS000000474T09_07_2003_16_25_57C"/>
      <w:bookmarkEnd w:id="419"/>
      <w:r>
        <w:rPr>
          <w:rtl/>
        </w:rPr>
        <w:t>השר גדעון עזרא:</w:t>
      </w:r>
    </w:p>
    <w:p w14:paraId="03748C63" w14:textId="77777777" w:rsidR="00000000" w:rsidRDefault="009432B4">
      <w:pPr>
        <w:pStyle w:val="a"/>
        <w:rPr>
          <w:rtl/>
        </w:rPr>
      </w:pPr>
    </w:p>
    <w:p w14:paraId="293A564F" w14:textId="77777777" w:rsidR="00000000" w:rsidRDefault="009432B4">
      <w:pPr>
        <w:pStyle w:val="a"/>
        <w:rPr>
          <w:rFonts w:hint="cs"/>
          <w:rtl/>
        </w:rPr>
      </w:pPr>
      <w:r>
        <w:rPr>
          <w:rFonts w:hint="cs"/>
          <w:rtl/>
        </w:rPr>
        <w:t xml:space="preserve">אני אומר לך, חבר הכנסת אופיר פינס, למדינת </w:t>
      </w:r>
      <w:r>
        <w:rPr>
          <w:rFonts w:hint="cs"/>
          <w:rtl/>
        </w:rPr>
        <w:t>ישראל יש עניין רב לעזור לאבו-מאזן - - -</w:t>
      </w:r>
    </w:p>
    <w:p w14:paraId="3E0DCBD9" w14:textId="77777777" w:rsidR="00000000" w:rsidRDefault="009432B4">
      <w:pPr>
        <w:pStyle w:val="a"/>
        <w:ind w:firstLine="0"/>
        <w:rPr>
          <w:rFonts w:hint="cs"/>
          <w:rtl/>
        </w:rPr>
      </w:pPr>
    </w:p>
    <w:p w14:paraId="325211AF" w14:textId="77777777" w:rsidR="00000000" w:rsidRDefault="009432B4">
      <w:pPr>
        <w:pStyle w:val="ac"/>
        <w:rPr>
          <w:rtl/>
        </w:rPr>
      </w:pPr>
      <w:r>
        <w:rPr>
          <w:rFonts w:hint="eastAsia"/>
          <w:rtl/>
        </w:rPr>
        <w:t>טלב</w:t>
      </w:r>
      <w:r>
        <w:rPr>
          <w:rtl/>
        </w:rPr>
        <w:t xml:space="preserve"> אלסאנע (רע"ם):</w:t>
      </w:r>
    </w:p>
    <w:p w14:paraId="117D35DA" w14:textId="77777777" w:rsidR="00000000" w:rsidRDefault="009432B4">
      <w:pPr>
        <w:pStyle w:val="a"/>
        <w:rPr>
          <w:rFonts w:hint="cs"/>
          <w:rtl/>
        </w:rPr>
      </w:pPr>
    </w:p>
    <w:p w14:paraId="0B87A66B" w14:textId="77777777" w:rsidR="00000000" w:rsidRDefault="009432B4">
      <w:pPr>
        <w:pStyle w:val="a"/>
        <w:rPr>
          <w:rFonts w:hint="cs"/>
          <w:rtl/>
        </w:rPr>
      </w:pPr>
      <w:r>
        <w:rPr>
          <w:rFonts w:hint="cs"/>
          <w:rtl/>
        </w:rPr>
        <w:t>הא-הא, ולכן יש ועדה כזאת.</w:t>
      </w:r>
    </w:p>
    <w:p w14:paraId="6E080F84" w14:textId="77777777" w:rsidR="00000000" w:rsidRDefault="009432B4">
      <w:pPr>
        <w:pStyle w:val="a"/>
        <w:ind w:firstLine="0"/>
        <w:rPr>
          <w:rFonts w:hint="cs"/>
          <w:rtl/>
        </w:rPr>
      </w:pPr>
    </w:p>
    <w:p w14:paraId="46482115" w14:textId="77777777" w:rsidR="00000000" w:rsidRDefault="009432B4">
      <w:pPr>
        <w:pStyle w:val="ac"/>
        <w:rPr>
          <w:rtl/>
        </w:rPr>
      </w:pPr>
      <w:r>
        <w:rPr>
          <w:rFonts w:hint="eastAsia"/>
          <w:rtl/>
        </w:rPr>
        <w:t>אופיר</w:t>
      </w:r>
      <w:r>
        <w:rPr>
          <w:rtl/>
        </w:rPr>
        <w:t xml:space="preserve"> פינס-פז (העבודה-מימד):</w:t>
      </w:r>
    </w:p>
    <w:p w14:paraId="5829EC48" w14:textId="77777777" w:rsidR="00000000" w:rsidRDefault="009432B4">
      <w:pPr>
        <w:pStyle w:val="a"/>
        <w:rPr>
          <w:rFonts w:hint="cs"/>
          <w:rtl/>
        </w:rPr>
      </w:pPr>
    </w:p>
    <w:p w14:paraId="5B5A7533" w14:textId="77777777" w:rsidR="00000000" w:rsidRDefault="009432B4">
      <w:pPr>
        <w:pStyle w:val="a"/>
        <w:rPr>
          <w:rFonts w:hint="cs"/>
          <w:rtl/>
        </w:rPr>
      </w:pPr>
      <w:r>
        <w:rPr>
          <w:rFonts w:hint="cs"/>
          <w:rtl/>
        </w:rPr>
        <w:t>כפי שאמרתי, מורחים את העניין.</w:t>
      </w:r>
    </w:p>
    <w:p w14:paraId="384F06B6" w14:textId="77777777" w:rsidR="00000000" w:rsidRDefault="009432B4">
      <w:pPr>
        <w:pStyle w:val="a"/>
        <w:rPr>
          <w:rFonts w:hint="cs"/>
          <w:rtl/>
        </w:rPr>
      </w:pPr>
    </w:p>
    <w:p w14:paraId="4AC13E25" w14:textId="77777777" w:rsidR="00000000" w:rsidRDefault="009432B4">
      <w:pPr>
        <w:pStyle w:val="ac"/>
        <w:rPr>
          <w:rtl/>
        </w:rPr>
      </w:pPr>
      <w:r>
        <w:rPr>
          <w:rFonts w:hint="eastAsia"/>
          <w:rtl/>
        </w:rPr>
        <w:t>נסים</w:t>
      </w:r>
      <w:r>
        <w:rPr>
          <w:rtl/>
        </w:rPr>
        <w:t xml:space="preserve"> זאב (ש"ס):</w:t>
      </w:r>
    </w:p>
    <w:p w14:paraId="7279FCF6" w14:textId="77777777" w:rsidR="00000000" w:rsidRDefault="009432B4">
      <w:pPr>
        <w:pStyle w:val="a"/>
        <w:rPr>
          <w:rFonts w:hint="cs"/>
          <w:rtl/>
        </w:rPr>
      </w:pPr>
    </w:p>
    <w:p w14:paraId="4CEA5C4F" w14:textId="77777777" w:rsidR="00000000" w:rsidRDefault="009432B4">
      <w:pPr>
        <w:pStyle w:val="a"/>
        <w:rPr>
          <w:rFonts w:hint="cs"/>
          <w:rtl/>
        </w:rPr>
      </w:pPr>
      <w:r>
        <w:rPr>
          <w:rFonts w:hint="cs"/>
          <w:rtl/>
        </w:rPr>
        <w:t>למה אין ועדה משותפת לרשות הפלסטינית ולממשלת ישראל, כדי שביחד יחליטו את מי לשחרר?</w:t>
      </w:r>
    </w:p>
    <w:p w14:paraId="55E40EC0" w14:textId="77777777" w:rsidR="00000000" w:rsidRDefault="009432B4">
      <w:pPr>
        <w:pStyle w:val="a"/>
        <w:ind w:firstLine="0"/>
        <w:rPr>
          <w:rFonts w:hint="cs"/>
          <w:rtl/>
        </w:rPr>
      </w:pPr>
    </w:p>
    <w:p w14:paraId="2916C39A" w14:textId="77777777" w:rsidR="00000000" w:rsidRDefault="009432B4">
      <w:pPr>
        <w:pStyle w:val="ac"/>
        <w:rPr>
          <w:rtl/>
        </w:rPr>
      </w:pPr>
      <w:r>
        <w:rPr>
          <w:rFonts w:hint="eastAsia"/>
          <w:rtl/>
        </w:rPr>
        <w:t>שאול</w:t>
      </w:r>
      <w:r>
        <w:rPr>
          <w:rtl/>
        </w:rPr>
        <w:t xml:space="preserve"> יהל</w:t>
      </w:r>
      <w:r>
        <w:rPr>
          <w:rtl/>
        </w:rPr>
        <w:t>ום (מפד"ל):</w:t>
      </w:r>
    </w:p>
    <w:p w14:paraId="695ABB57" w14:textId="77777777" w:rsidR="00000000" w:rsidRDefault="009432B4">
      <w:pPr>
        <w:pStyle w:val="a"/>
        <w:rPr>
          <w:rFonts w:hint="cs"/>
          <w:rtl/>
        </w:rPr>
      </w:pPr>
    </w:p>
    <w:p w14:paraId="58D1F4FC" w14:textId="77777777" w:rsidR="00000000" w:rsidRDefault="009432B4">
      <w:pPr>
        <w:pStyle w:val="a"/>
        <w:rPr>
          <w:rFonts w:hint="cs"/>
          <w:rtl/>
        </w:rPr>
      </w:pPr>
      <w:r>
        <w:rPr>
          <w:rFonts w:hint="cs"/>
          <w:rtl/>
        </w:rPr>
        <w:t>- - -</w:t>
      </w:r>
    </w:p>
    <w:p w14:paraId="09B05578" w14:textId="77777777" w:rsidR="00000000" w:rsidRDefault="009432B4">
      <w:pPr>
        <w:pStyle w:val="a"/>
        <w:ind w:firstLine="0"/>
        <w:rPr>
          <w:rFonts w:hint="cs"/>
          <w:rtl/>
        </w:rPr>
      </w:pPr>
    </w:p>
    <w:p w14:paraId="4CCBA1FA" w14:textId="77777777" w:rsidR="00000000" w:rsidRDefault="009432B4">
      <w:pPr>
        <w:pStyle w:val="SpeakerCon"/>
        <w:rPr>
          <w:rtl/>
        </w:rPr>
      </w:pPr>
      <w:bookmarkStart w:id="420" w:name="FS000000474T09_07_2003_16_27_46C"/>
      <w:bookmarkEnd w:id="420"/>
      <w:r>
        <w:rPr>
          <w:rtl/>
        </w:rPr>
        <w:t>השר גדעון עזרא:</w:t>
      </w:r>
    </w:p>
    <w:p w14:paraId="3B11D54D" w14:textId="77777777" w:rsidR="00000000" w:rsidRDefault="009432B4">
      <w:pPr>
        <w:pStyle w:val="a"/>
        <w:rPr>
          <w:rtl/>
        </w:rPr>
      </w:pPr>
    </w:p>
    <w:p w14:paraId="3630D0E0" w14:textId="77777777" w:rsidR="00000000" w:rsidRDefault="009432B4">
      <w:pPr>
        <w:pStyle w:val="a"/>
        <w:rPr>
          <w:rFonts w:hint="cs"/>
          <w:rtl/>
        </w:rPr>
      </w:pPr>
      <w:r>
        <w:rPr>
          <w:rFonts w:hint="cs"/>
          <w:rtl/>
        </w:rPr>
        <w:t>אתה גם לא דייקת לדעתי בנקודה נוספת. אתה אמרת שישראל שאפה שתהיה הפסקת אש של כל הארגונים, אבל זה לא מדויק. מה שישראל אמרה הוא, שהיא איננה מסתפקת בהפסקת אש. מבחינתה, גם אם ה"חמאס" מסכים עכשיו להפסקת אש, אין זה אומר שבעוד ח</w:t>
      </w:r>
      <w:r>
        <w:rPr>
          <w:rFonts w:hint="cs"/>
          <w:rtl/>
        </w:rPr>
        <w:t xml:space="preserve">ודשיים וחצי הוא לא יתחיל את הלחימה מחדש. </w:t>
      </w:r>
    </w:p>
    <w:p w14:paraId="09C9FC6B" w14:textId="77777777" w:rsidR="00000000" w:rsidRDefault="009432B4">
      <w:pPr>
        <w:pStyle w:val="a"/>
        <w:rPr>
          <w:rFonts w:hint="cs"/>
          <w:rtl/>
        </w:rPr>
      </w:pPr>
    </w:p>
    <w:p w14:paraId="24E53C96" w14:textId="77777777" w:rsidR="00000000" w:rsidRDefault="009432B4">
      <w:pPr>
        <w:pStyle w:val="a"/>
        <w:rPr>
          <w:rFonts w:hint="cs"/>
          <w:rtl/>
        </w:rPr>
      </w:pPr>
      <w:r>
        <w:rPr>
          <w:rFonts w:hint="cs"/>
          <w:rtl/>
        </w:rPr>
        <w:t xml:space="preserve">לצערי, היה הסיפור של כפר-יעבץ, הפיגוע שבו נהרגה מזל עפרי, השם ייקום דמה, אשר הוכיח כי אף שישראל לא עשתה שום פעולה, עדיין לא הגענו למי מנוחות. </w:t>
      </w:r>
    </w:p>
    <w:p w14:paraId="09520450" w14:textId="77777777" w:rsidR="00000000" w:rsidRDefault="009432B4">
      <w:pPr>
        <w:pStyle w:val="a"/>
        <w:rPr>
          <w:rFonts w:hint="cs"/>
          <w:rtl/>
        </w:rPr>
      </w:pPr>
    </w:p>
    <w:p w14:paraId="2A7C1EEC" w14:textId="77777777" w:rsidR="00000000" w:rsidRDefault="009432B4">
      <w:pPr>
        <w:pStyle w:val="a"/>
        <w:rPr>
          <w:rFonts w:hint="cs"/>
          <w:rtl/>
        </w:rPr>
      </w:pPr>
      <w:r>
        <w:rPr>
          <w:rFonts w:hint="cs"/>
          <w:rtl/>
        </w:rPr>
        <w:t xml:space="preserve">אני אומר לכם את הדברים שאני משוכנע בנכונותם. אני לא נושא כאן נאום על </w:t>
      </w:r>
      <w:r>
        <w:rPr>
          <w:rFonts w:hint="cs"/>
          <w:rtl/>
        </w:rPr>
        <w:t>מנת שיחשבו כי אריאל שרון, ראש הממשלה, אומר דבר אחד ועושה דבר אחר. הוא מתכוון לכל מלה שהוא אומר. אני רוצה להגיד לכם, כי ראש הממשלה אמר לגבי שחרור אסירים פלסטינים, שזוהי בעיה מורכבת וחמורה ביותר, משום שאלה עבריינים ופושעים, שמקומם מאחורי סורג ובריח. עם פתיחת</w:t>
      </w:r>
      <w:r>
        <w:rPr>
          <w:rFonts w:hint="cs"/>
          <w:rtl/>
        </w:rPr>
        <w:t xml:space="preserve"> תהליך המשא-ומתן עם הפלסטינים, נתקלה ישראל בעשרות דרישות למחוות שונות. ישראל ידעה להבחין בין דרישות שיש להן משמעות חיובית פנימית כלפי הפלסטינים, לבין כאלה שאין להן משמעות כזאת. לא בכדי דחתה ישראל בקשות רבות אשר יש בהן ויתור מצדה, ללא תועלת לתהליך המשא-ומתן</w:t>
      </w:r>
      <w:r>
        <w:rPr>
          <w:rFonts w:hint="cs"/>
          <w:rtl/>
        </w:rPr>
        <w:t>.</w:t>
      </w:r>
    </w:p>
    <w:p w14:paraId="76BAFD80" w14:textId="77777777" w:rsidR="00000000" w:rsidRDefault="009432B4">
      <w:pPr>
        <w:pStyle w:val="a"/>
        <w:rPr>
          <w:rFonts w:hint="cs"/>
          <w:rtl/>
        </w:rPr>
      </w:pPr>
    </w:p>
    <w:p w14:paraId="7E9C196C" w14:textId="77777777" w:rsidR="00000000" w:rsidRDefault="009432B4">
      <w:pPr>
        <w:pStyle w:val="a"/>
        <w:rPr>
          <w:rFonts w:hint="cs"/>
          <w:rtl/>
        </w:rPr>
      </w:pPr>
      <w:r>
        <w:rPr>
          <w:rFonts w:hint="cs"/>
          <w:rtl/>
        </w:rPr>
        <w:t>ואשר לאסירים הביטחוניים, כל ההערכות המקצועיות אשר הובאו בפני ראש הממשלה, הצביעו על כך ששחרור אסירים עשוי לתרום תרומה ממשית לחיזוק מעמדו של ראש הממשלה הפלסטיני שעמו אנו נושאים ונותנים. ממשל פלסטיני חזק יותר, יוכל לפעול באופן יעיל יותר נגד הטרור. בכך יש ל</w:t>
      </w:r>
      <w:r>
        <w:rPr>
          <w:rFonts w:hint="cs"/>
          <w:rtl/>
        </w:rPr>
        <w:t>ישראל עניין רב.</w:t>
      </w:r>
    </w:p>
    <w:p w14:paraId="4588433D" w14:textId="77777777" w:rsidR="00000000" w:rsidRDefault="009432B4">
      <w:pPr>
        <w:pStyle w:val="a"/>
        <w:rPr>
          <w:rFonts w:hint="cs"/>
          <w:rtl/>
        </w:rPr>
      </w:pPr>
    </w:p>
    <w:p w14:paraId="17885082" w14:textId="77777777" w:rsidR="00000000" w:rsidRDefault="009432B4">
      <w:pPr>
        <w:pStyle w:val="a"/>
        <w:rPr>
          <w:rFonts w:hint="cs"/>
          <w:rtl/>
        </w:rPr>
      </w:pPr>
      <w:r>
        <w:rPr>
          <w:rFonts w:hint="cs"/>
          <w:rtl/>
        </w:rPr>
        <w:t xml:space="preserve"> עוד אמר ראש הממשלה, כי מה שהנחה אותו בשיקוליו, הוא איזון ראוי בין מהלך מוגבל ומסוים אשר יביא בחשבון גם שיקולי צדק, שלפיהם ימוצה הדין עם עברייני טרור. עוד אמר ראש הממשלה, כי ההמלצות לשחרור אסירים לא יחולו בשום פנים ואופן על אסירים עם דם על</w:t>
      </w:r>
      <w:r>
        <w:rPr>
          <w:rFonts w:hint="cs"/>
          <w:rtl/>
        </w:rPr>
        <w:t xml:space="preserve"> ידיהם, רוצחים, פוגעים, כל הקריטריונים שעליהם דיברתם קודם. כמו כן, לא תחול ההמלצה לשחרור - ואני לא יודע אם זה ישתנה או לא, אבל זה נכון לעכשיו -  על אלה הנמצאים בהליכי העמדה לדין או על מבצעי פיגועים חריגים. ראש הממשלה הדגיש, כי על-פי שיקולים אלה הנחה את ראש</w:t>
      </w:r>
      <w:r>
        <w:rPr>
          <w:rFonts w:hint="cs"/>
          <w:rtl/>
        </w:rPr>
        <w:t xml:space="preserve"> השב"כ לעבד קריטריונים לעניין שחרור אסירים פלסטינים. ואומנם, ראש השב"כ הציג בפני הממשלה את הקריטריונים כפי שמניתי קודם.</w:t>
      </w:r>
    </w:p>
    <w:p w14:paraId="63853A6E" w14:textId="77777777" w:rsidR="00000000" w:rsidRDefault="009432B4">
      <w:pPr>
        <w:pStyle w:val="a"/>
        <w:rPr>
          <w:rFonts w:hint="cs"/>
          <w:rtl/>
        </w:rPr>
      </w:pPr>
    </w:p>
    <w:p w14:paraId="091F7870" w14:textId="77777777" w:rsidR="00000000" w:rsidRDefault="009432B4">
      <w:pPr>
        <w:pStyle w:val="a"/>
        <w:rPr>
          <w:rFonts w:hint="cs"/>
          <w:rtl/>
        </w:rPr>
      </w:pPr>
      <w:r>
        <w:rPr>
          <w:rFonts w:hint="cs"/>
          <w:rtl/>
        </w:rPr>
        <w:t>בסיכום אמר ראש הממשלה, כי בתהליך המשא-ומתן הביטחוני עם הפלסטינים, תידרש ישראל לוויתורים נוספים. עוד ציין ראש הממשלה, כי בקריטריונים שהו</w:t>
      </w:r>
      <w:r>
        <w:rPr>
          <w:rFonts w:hint="cs"/>
          <w:rtl/>
        </w:rPr>
        <w:t>צגו על-ידי ראש השב"כ הושגה  פשרה ראויה בין צו המצפון, המחייב החזקת עבריינים בכלא, לבין הצורך בקיום תהליך משא-ומתן ביטחוני עם הפלסטינים, אשר ייתכן שיביא לשקט ולשלום.</w:t>
      </w:r>
    </w:p>
    <w:p w14:paraId="175C1870" w14:textId="77777777" w:rsidR="00000000" w:rsidRDefault="009432B4">
      <w:pPr>
        <w:pStyle w:val="a"/>
        <w:rPr>
          <w:rFonts w:hint="cs"/>
          <w:rtl/>
        </w:rPr>
      </w:pPr>
    </w:p>
    <w:p w14:paraId="4322398F" w14:textId="77777777" w:rsidR="00000000" w:rsidRDefault="009432B4">
      <w:pPr>
        <w:pStyle w:val="a"/>
        <w:rPr>
          <w:rFonts w:hint="cs"/>
          <w:rtl/>
        </w:rPr>
      </w:pPr>
      <w:r>
        <w:rPr>
          <w:rFonts w:hint="cs"/>
          <w:rtl/>
        </w:rPr>
        <w:t>עוד אמר ראש הממשלה, כי השחרור ייעשה במנות קטנות ומדודות ובפיקוח הדוק, וכן שתהיה עשייה פלסט</w:t>
      </w:r>
      <w:r>
        <w:rPr>
          <w:rFonts w:hint="cs"/>
          <w:rtl/>
        </w:rPr>
        <w:t xml:space="preserve">ינית מוכחת בתחום הביטחון. במלים אחרות, אם הטרור יימשך ולא יהיה מאמץ פלסטיני אמיתי להיאבק בו ולחסלו, ייפסקו השחרורים. לפי זה אתה מבין שהוא מתכוון לשחרר. מה שקרה הוא הפיגוע בכפר-יעבץ. הפיגוע היה בעייתי מכמה סיבות: ראשית, זה לא שטח שנמסר לאחריות פלסטינית מצד </w:t>
      </w:r>
      <w:r>
        <w:rPr>
          <w:rFonts w:hint="cs"/>
          <w:rtl/>
        </w:rPr>
        <w:t>אחד. מצד שני, מי שמכיר את יהודה ושומרון, מכיר את כפר ראעי. בכפר ראעי יש לפחות 20 איש שמקבלים כסף מהרשות הפלסטינית על מנת לשמור על הביטחון. רוח המפקד, רוח ראש הממשלה הפלסטיני לא חלחלה לשטח, לכן אנחנו  עדיין חייבים לפעול שם, ופעלו שם גם הלילה.</w:t>
      </w:r>
    </w:p>
    <w:p w14:paraId="1306F79F" w14:textId="77777777" w:rsidR="00000000" w:rsidRDefault="009432B4">
      <w:pPr>
        <w:pStyle w:val="a"/>
        <w:rPr>
          <w:rFonts w:hint="cs"/>
          <w:rtl/>
        </w:rPr>
      </w:pPr>
    </w:p>
    <w:p w14:paraId="0D564BFB" w14:textId="77777777" w:rsidR="00000000" w:rsidRDefault="009432B4">
      <w:pPr>
        <w:pStyle w:val="a"/>
        <w:rPr>
          <w:rFonts w:hint="cs"/>
          <w:rtl/>
        </w:rPr>
      </w:pPr>
      <w:r>
        <w:rPr>
          <w:rFonts w:hint="cs"/>
          <w:rtl/>
        </w:rPr>
        <w:t>למזלו של התהל</w:t>
      </w:r>
      <w:r>
        <w:rPr>
          <w:rFonts w:hint="cs"/>
          <w:rtl/>
        </w:rPr>
        <w:t>יך, המפגע הזה לא יצא משטח באחריות הרשות הפלסטינית, כי אז הבעיה היתה הרבה יותר גדולה.</w:t>
      </w:r>
    </w:p>
    <w:p w14:paraId="42AD9F05" w14:textId="77777777" w:rsidR="00000000" w:rsidRDefault="009432B4">
      <w:pPr>
        <w:pStyle w:val="a"/>
        <w:ind w:firstLine="0"/>
        <w:rPr>
          <w:rFonts w:hint="cs"/>
          <w:rtl/>
        </w:rPr>
      </w:pPr>
    </w:p>
    <w:p w14:paraId="19BA5D8F" w14:textId="77777777" w:rsidR="00000000" w:rsidRDefault="009432B4">
      <w:pPr>
        <w:pStyle w:val="ac"/>
        <w:rPr>
          <w:rtl/>
        </w:rPr>
      </w:pPr>
      <w:r>
        <w:rPr>
          <w:rFonts w:hint="eastAsia"/>
          <w:rtl/>
        </w:rPr>
        <w:t>רן</w:t>
      </w:r>
      <w:r>
        <w:rPr>
          <w:rtl/>
        </w:rPr>
        <w:t xml:space="preserve"> כהן (מרצ):</w:t>
      </w:r>
    </w:p>
    <w:p w14:paraId="1DA3E927" w14:textId="77777777" w:rsidR="00000000" w:rsidRDefault="009432B4">
      <w:pPr>
        <w:pStyle w:val="a"/>
        <w:rPr>
          <w:rFonts w:hint="cs"/>
          <w:rtl/>
        </w:rPr>
      </w:pPr>
    </w:p>
    <w:p w14:paraId="34344B78" w14:textId="77777777" w:rsidR="00000000" w:rsidRDefault="009432B4">
      <w:pPr>
        <w:pStyle w:val="a"/>
        <w:rPr>
          <w:rFonts w:hint="cs"/>
          <w:rtl/>
        </w:rPr>
      </w:pPr>
      <w:r>
        <w:rPr>
          <w:rFonts w:hint="cs"/>
          <w:rtl/>
        </w:rPr>
        <w:t>מכל מה שאמרת וציטטת מפי ראש הממשלה, השחרור נועד לחזק את אבו-מאזן ואת ממשלתו. אבל כל זה לא קורה. לעומת זאת, כל המתנחלים אשר הכו חיילים ושוטרים, אשר נהגו כלפ</w:t>
      </w:r>
      <w:r>
        <w:rPr>
          <w:rFonts w:hint="cs"/>
          <w:rtl/>
        </w:rPr>
        <w:t>יהם באלימות, לא הועמדו אפילו לדין.</w:t>
      </w:r>
      <w:bookmarkStart w:id="421" w:name="FS000000474T09_07_2003_16_41_11C"/>
      <w:bookmarkEnd w:id="421"/>
    </w:p>
    <w:p w14:paraId="55400D50" w14:textId="77777777" w:rsidR="00000000" w:rsidRDefault="009432B4">
      <w:pPr>
        <w:pStyle w:val="a"/>
        <w:ind w:firstLine="0"/>
        <w:rPr>
          <w:rFonts w:hint="cs"/>
          <w:rtl/>
        </w:rPr>
      </w:pPr>
    </w:p>
    <w:p w14:paraId="154BA449" w14:textId="77777777" w:rsidR="00000000" w:rsidRDefault="009432B4">
      <w:pPr>
        <w:pStyle w:val="SpeakerCon"/>
        <w:rPr>
          <w:rtl/>
        </w:rPr>
      </w:pPr>
      <w:bookmarkStart w:id="422" w:name="FS000000474T09_07_2003_16_41_57C"/>
      <w:r>
        <w:rPr>
          <w:rFonts w:hint="eastAsia"/>
          <w:rtl/>
        </w:rPr>
        <w:t>השר</w:t>
      </w:r>
      <w:r>
        <w:rPr>
          <w:rtl/>
        </w:rPr>
        <w:t xml:space="preserve"> גדעון עזרא:</w:t>
      </w:r>
    </w:p>
    <w:p w14:paraId="11EA3F6B" w14:textId="77777777" w:rsidR="00000000" w:rsidRDefault="009432B4">
      <w:pPr>
        <w:pStyle w:val="a"/>
        <w:rPr>
          <w:rFonts w:hint="cs"/>
          <w:rtl/>
        </w:rPr>
      </w:pPr>
    </w:p>
    <w:p w14:paraId="628F9681" w14:textId="77777777" w:rsidR="00000000" w:rsidRDefault="009432B4">
      <w:pPr>
        <w:pStyle w:val="a"/>
        <w:rPr>
          <w:rFonts w:hint="cs"/>
          <w:rtl/>
        </w:rPr>
      </w:pPr>
      <w:r>
        <w:rPr>
          <w:rFonts w:hint="cs"/>
          <w:rtl/>
        </w:rPr>
        <w:t>לא, לא. מי שטרפד את המהלך של שחרור הגל הזה של האסירים, היו לדעתי התלונות של הרשות הפלסטינית, שביקשה שלא ישוחררו רק אנשי "פתח", אלא ישוחררו גם אחרים. מאחר שראש הממשלה דיבר על מנות מדודות וקצובות במעלה הדר</w:t>
      </w:r>
      <w:r>
        <w:rPr>
          <w:rFonts w:hint="cs"/>
          <w:rtl/>
        </w:rPr>
        <w:t>ך, אם וכאשר הפלסטינים יעשו מאמצים כנים בנושא זה, אין לי כל ספק שתורגש גם עלייה במספר המשתחררים.</w:t>
      </w:r>
    </w:p>
    <w:p w14:paraId="398DBA44" w14:textId="77777777" w:rsidR="00000000" w:rsidRDefault="009432B4">
      <w:pPr>
        <w:pStyle w:val="a"/>
        <w:ind w:firstLine="0"/>
        <w:rPr>
          <w:rFonts w:hint="cs"/>
          <w:rtl/>
        </w:rPr>
      </w:pPr>
    </w:p>
    <w:p w14:paraId="0D2F8FA8" w14:textId="77777777" w:rsidR="00000000" w:rsidRDefault="009432B4">
      <w:pPr>
        <w:pStyle w:val="ac"/>
        <w:rPr>
          <w:rtl/>
        </w:rPr>
      </w:pPr>
      <w:r>
        <w:rPr>
          <w:rFonts w:hint="eastAsia"/>
          <w:rtl/>
        </w:rPr>
        <w:t>אופיר</w:t>
      </w:r>
      <w:r>
        <w:rPr>
          <w:rtl/>
        </w:rPr>
        <w:t xml:space="preserve"> פינס-פז (העבודה-מימד):</w:t>
      </w:r>
    </w:p>
    <w:p w14:paraId="74A6E869" w14:textId="77777777" w:rsidR="00000000" w:rsidRDefault="009432B4">
      <w:pPr>
        <w:pStyle w:val="a"/>
        <w:rPr>
          <w:rFonts w:hint="cs"/>
          <w:rtl/>
        </w:rPr>
      </w:pPr>
    </w:p>
    <w:p w14:paraId="422EEFD1" w14:textId="77777777" w:rsidR="00000000" w:rsidRDefault="009432B4">
      <w:pPr>
        <w:pStyle w:val="a"/>
        <w:rPr>
          <w:rFonts w:hint="cs"/>
          <w:rtl/>
        </w:rPr>
      </w:pPr>
      <w:r>
        <w:rPr>
          <w:rFonts w:hint="cs"/>
          <w:rtl/>
        </w:rPr>
        <w:t>האם הוועדה הוקמה?</w:t>
      </w:r>
    </w:p>
    <w:p w14:paraId="1DB2FF84" w14:textId="77777777" w:rsidR="00000000" w:rsidRDefault="009432B4">
      <w:pPr>
        <w:pStyle w:val="a"/>
        <w:ind w:firstLine="0"/>
        <w:rPr>
          <w:rFonts w:hint="cs"/>
          <w:rtl/>
        </w:rPr>
      </w:pPr>
    </w:p>
    <w:p w14:paraId="77013594" w14:textId="77777777" w:rsidR="00000000" w:rsidRDefault="009432B4">
      <w:pPr>
        <w:pStyle w:val="SpeakerCon"/>
        <w:rPr>
          <w:rtl/>
        </w:rPr>
      </w:pPr>
      <w:bookmarkStart w:id="423" w:name="FS000000474T09_07_2003_16_43_29C"/>
      <w:bookmarkEnd w:id="423"/>
      <w:r>
        <w:rPr>
          <w:rtl/>
        </w:rPr>
        <w:t>השר גדעון עזרא:</w:t>
      </w:r>
    </w:p>
    <w:p w14:paraId="04716BAD" w14:textId="77777777" w:rsidR="00000000" w:rsidRDefault="009432B4">
      <w:pPr>
        <w:pStyle w:val="a"/>
        <w:rPr>
          <w:rFonts w:hint="cs"/>
          <w:rtl/>
        </w:rPr>
      </w:pPr>
    </w:p>
    <w:p w14:paraId="0E3C7789" w14:textId="77777777" w:rsidR="00000000" w:rsidRDefault="009432B4">
      <w:pPr>
        <w:pStyle w:val="a"/>
        <w:rPr>
          <w:rFonts w:hint="cs"/>
          <w:rtl/>
        </w:rPr>
      </w:pPr>
      <w:r>
        <w:rPr>
          <w:rFonts w:hint="cs"/>
          <w:rtl/>
        </w:rPr>
        <w:t>עדיין לא</w:t>
      </w:r>
      <w:bookmarkEnd w:id="422"/>
      <w:r>
        <w:rPr>
          <w:rFonts w:hint="cs"/>
          <w:rtl/>
        </w:rPr>
        <w:t xml:space="preserve">.         </w:t>
      </w:r>
    </w:p>
    <w:p w14:paraId="40C27246" w14:textId="77777777" w:rsidR="00000000" w:rsidRDefault="009432B4">
      <w:pPr>
        <w:pStyle w:val="a"/>
        <w:rPr>
          <w:rFonts w:hint="cs"/>
          <w:color w:val="0000FF"/>
          <w:szCs w:val="28"/>
          <w:rtl/>
        </w:rPr>
      </w:pPr>
    </w:p>
    <w:p w14:paraId="7EA6C769" w14:textId="77777777" w:rsidR="00000000" w:rsidRDefault="009432B4">
      <w:pPr>
        <w:pStyle w:val="a"/>
        <w:rPr>
          <w:rFonts w:hint="cs"/>
          <w:rtl/>
        </w:rPr>
      </w:pPr>
      <w:bookmarkStart w:id="424" w:name="FS000000474T09_07_2003_16_34_34"/>
      <w:bookmarkEnd w:id="424"/>
      <w:r>
        <w:rPr>
          <w:rFonts w:hint="cs"/>
          <w:rtl/>
        </w:rPr>
        <w:t>הממשלה החליטה לאשר את הקריטריונים לשחרור אסירים, כפי שהוצגו על-ידי ראש הש</w:t>
      </w:r>
      <w:r>
        <w:rPr>
          <w:rFonts w:hint="cs"/>
          <w:rtl/>
        </w:rPr>
        <w:t xml:space="preserve">ב"כ, וכאמור, החליטה להקים את ועדת השרים, וכאן אני אומר לכם, ועדת שרים בראשות ראש הממשלה שתטפל, על דעת הממשלה, בשחרור אסירים פלסטינים ובמועד שחרורם על-פי הנסיבות שישררו באותה עת, ובשים לב לקיום ההתחייבויות הפלסטיניות, והכול על-פי הקריטריונים שאושרו והנחיות </w:t>
      </w:r>
      <w:r>
        <w:rPr>
          <w:rFonts w:hint="cs"/>
          <w:rtl/>
        </w:rPr>
        <w:t>היועץ המשפטי לממשלה שקיבלנו אותן במלואן. עד כאן.</w:t>
      </w:r>
    </w:p>
    <w:p w14:paraId="5F3CFB22" w14:textId="77777777" w:rsidR="00000000" w:rsidRDefault="009432B4">
      <w:pPr>
        <w:pStyle w:val="a"/>
        <w:rPr>
          <w:rFonts w:hint="cs"/>
          <w:rtl/>
        </w:rPr>
      </w:pPr>
    </w:p>
    <w:p w14:paraId="417B2816" w14:textId="77777777" w:rsidR="00000000" w:rsidRDefault="009432B4">
      <w:pPr>
        <w:pStyle w:val="a"/>
        <w:rPr>
          <w:rFonts w:hint="cs"/>
          <w:rtl/>
        </w:rPr>
      </w:pPr>
      <w:r>
        <w:rPr>
          <w:rFonts w:hint="cs"/>
          <w:rtl/>
        </w:rPr>
        <w:t xml:space="preserve">אני אומר לכם דבר אחד, שכל אחד ואחד מאתנו יעשה מאמץ לשמור על התהליך הזה ולא ינסה לטרפד אותו. אני אומר לכם, שאם התהליך הזה יישבר, המצב יכול להיות הרבה הרבה הרבה יותר גרוע ממה שאנחנו בכלל זוכרים. </w:t>
      </w:r>
    </w:p>
    <w:p w14:paraId="2CBD9A93" w14:textId="77777777" w:rsidR="00000000" w:rsidRDefault="009432B4">
      <w:pPr>
        <w:pStyle w:val="a"/>
        <w:rPr>
          <w:rFonts w:hint="cs"/>
          <w:rtl/>
        </w:rPr>
      </w:pPr>
    </w:p>
    <w:p w14:paraId="00DFD74B" w14:textId="77777777" w:rsidR="00000000" w:rsidRDefault="009432B4">
      <w:pPr>
        <w:pStyle w:val="a"/>
        <w:rPr>
          <w:rFonts w:hint="cs"/>
          <w:rtl/>
        </w:rPr>
      </w:pPr>
      <w:r>
        <w:rPr>
          <w:rFonts w:hint="cs"/>
          <w:rtl/>
        </w:rPr>
        <w:t xml:space="preserve">ולכן, חובה </w:t>
      </w:r>
      <w:r>
        <w:rPr>
          <w:rFonts w:hint="cs"/>
          <w:rtl/>
        </w:rPr>
        <w:t>על כל אחד ואחד מאתנו לעשות את המקסימום, ואני קורא גם לחברי הכנסת הערבים לתרום את חלקם בנושא הזה. תודה.</w:t>
      </w:r>
    </w:p>
    <w:p w14:paraId="2652FC37" w14:textId="77777777" w:rsidR="00000000" w:rsidRDefault="009432B4">
      <w:pPr>
        <w:pStyle w:val="a"/>
        <w:rPr>
          <w:rFonts w:hint="cs"/>
          <w:rtl/>
        </w:rPr>
      </w:pPr>
    </w:p>
    <w:p w14:paraId="58A284A6" w14:textId="77777777" w:rsidR="00000000" w:rsidRDefault="009432B4">
      <w:pPr>
        <w:pStyle w:val="ac"/>
        <w:rPr>
          <w:rtl/>
        </w:rPr>
      </w:pPr>
      <w:r>
        <w:rPr>
          <w:rFonts w:hint="eastAsia"/>
          <w:rtl/>
        </w:rPr>
        <w:t>טלב</w:t>
      </w:r>
      <w:r>
        <w:rPr>
          <w:rtl/>
        </w:rPr>
        <w:t xml:space="preserve"> אלסאנע (רע"ם):</w:t>
      </w:r>
    </w:p>
    <w:p w14:paraId="6DC7C242" w14:textId="77777777" w:rsidR="00000000" w:rsidRDefault="009432B4">
      <w:pPr>
        <w:pStyle w:val="a"/>
        <w:rPr>
          <w:rFonts w:hint="cs"/>
          <w:rtl/>
        </w:rPr>
      </w:pPr>
    </w:p>
    <w:p w14:paraId="2374605B" w14:textId="77777777" w:rsidR="00000000" w:rsidRDefault="009432B4">
      <w:pPr>
        <w:pStyle w:val="a"/>
        <w:rPr>
          <w:rFonts w:hint="cs"/>
          <w:rtl/>
        </w:rPr>
      </w:pPr>
      <w:r>
        <w:rPr>
          <w:rFonts w:hint="cs"/>
          <w:rtl/>
        </w:rPr>
        <w:t>תשחרר את האסירים - - -</w:t>
      </w:r>
    </w:p>
    <w:p w14:paraId="42A138A2" w14:textId="77777777" w:rsidR="00000000" w:rsidRDefault="009432B4">
      <w:pPr>
        <w:pStyle w:val="a"/>
        <w:ind w:firstLine="0"/>
        <w:rPr>
          <w:rFonts w:hint="cs"/>
          <w:rtl/>
        </w:rPr>
      </w:pPr>
    </w:p>
    <w:p w14:paraId="3E0673D2" w14:textId="77777777" w:rsidR="00000000" w:rsidRDefault="009432B4">
      <w:pPr>
        <w:pStyle w:val="ad"/>
        <w:rPr>
          <w:rtl/>
        </w:rPr>
      </w:pPr>
      <w:r>
        <w:rPr>
          <w:rtl/>
        </w:rPr>
        <w:t>היו"ר מוחמד ברכה:</w:t>
      </w:r>
    </w:p>
    <w:p w14:paraId="18961862" w14:textId="77777777" w:rsidR="00000000" w:rsidRDefault="009432B4">
      <w:pPr>
        <w:pStyle w:val="a"/>
        <w:rPr>
          <w:rtl/>
        </w:rPr>
      </w:pPr>
    </w:p>
    <w:p w14:paraId="513219F4" w14:textId="77777777" w:rsidR="00000000" w:rsidRDefault="009432B4">
      <w:pPr>
        <w:pStyle w:val="a"/>
        <w:rPr>
          <w:rFonts w:hint="cs"/>
          <w:rtl/>
        </w:rPr>
      </w:pPr>
      <w:r>
        <w:rPr>
          <w:rFonts w:hint="cs"/>
          <w:rtl/>
        </w:rPr>
        <w:t>מספיק, מספיק.</w:t>
      </w:r>
    </w:p>
    <w:p w14:paraId="0A1A81E2" w14:textId="77777777" w:rsidR="00000000" w:rsidRDefault="009432B4">
      <w:pPr>
        <w:pStyle w:val="a"/>
        <w:rPr>
          <w:rFonts w:hint="cs"/>
          <w:rtl/>
        </w:rPr>
      </w:pPr>
    </w:p>
    <w:p w14:paraId="35F55F38" w14:textId="77777777" w:rsidR="00000000" w:rsidRDefault="009432B4">
      <w:pPr>
        <w:pStyle w:val="a"/>
        <w:rPr>
          <w:rFonts w:hint="cs"/>
          <w:rtl/>
        </w:rPr>
      </w:pPr>
      <w:r>
        <w:rPr>
          <w:rFonts w:hint="cs"/>
          <w:rtl/>
        </w:rPr>
        <w:t>מה אתה מציע, אדוני השר?</w:t>
      </w:r>
    </w:p>
    <w:p w14:paraId="2152AFF4" w14:textId="77777777" w:rsidR="00000000" w:rsidRDefault="009432B4">
      <w:pPr>
        <w:pStyle w:val="a"/>
        <w:rPr>
          <w:rFonts w:hint="cs"/>
          <w:rtl/>
        </w:rPr>
      </w:pPr>
    </w:p>
    <w:p w14:paraId="7C34D77D" w14:textId="77777777" w:rsidR="00000000" w:rsidRDefault="009432B4">
      <w:pPr>
        <w:pStyle w:val="SpeakerCon"/>
        <w:rPr>
          <w:rtl/>
        </w:rPr>
      </w:pPr>
      <w:bookmarkStart w:id="425" w:name="FS000000474T09_07_2003_16_39_39C"/>
      <w:bookmarkEnd w:id="425"/>
      <w:r>
        <w:rPr>
          <w:rFonts w:hint="cs"/>
          <w:rtl/>
        </w:rPr>
        <w:t>השר גדעון עזרא:</w:t>
      </w:r>
    </w:p>
    <w:p w14:paraId="123BCAED" w14:textId="77777777" w:rsidR="00000000" w:rsidRDefault="009432B4">
      <w:pPr>
        <w:pStyle w:val="a"/>
        <w:rPr>
          <w:rtl/>
        </w:rPr>
      </w:pPr>
    </w:p>
    <w:p w14:paraId="1AE4AAF6" w14:textId="77777777" w:rsidR="00000000" w:rsidRDefault="009432B4">
      <w:pPr>
        <w:pStyle w:val="a"/>
        <w:rPr>
          <w:rFonts w:hint="cs"/>
          <w:rtl/>
        </w:rPr>
      </w:pPr>
      <w:r>
        <w:rPr>
          <w:rFonts w:hint="cs"/>
          <w:rtl/>
        </w:rPr>
        <w:t xml:space="preserve">לפי דעתי, הנושא ילווה אותנו עוד </w:t>
      </w:r>
      <w:r>
        <w:rPr>
          <w:rFonts w:hint="cs"/>
          <w:rtl/>
        </w:rPr>
        <w:t>תקופה ארוכה, ומאחר שהבית נחלק בצורה קיצונית לשני צדדים, עם מרכז אחד גדול, אני מציע דיון במליאה, אין לי בעיה.</w:t>
      </w:r>
    </w:p>
    <w:p w14:paraId="517F5012" w14:textId="77777777" w:rsidR="00000000" w:rsidRDefault="009432B4">
      <w:pPr>
        <w:pStyle w:val="a"/>
        <w:rPr>
          <w:rFonts w:hint="cs"/>
          <w:rtl/>
        </w:rPr>
      </w:pPr>
    </w:p>
    <w:p w14:paraId="1C2F9EEE" w14:textId="77777777" w:rsidR="00000000" w:rsidRDefault="009432B4">
      <w:pPr>
        <w:pStyle w:val="ad"/>
        <w:rPr>
          <w:rtl/>
        </w:rPr>
      </w:pPr>
      <w:r>
        <w:rPr>
          <w:rtl/>
        </w:rPr>
        <w:t>היו"ר מוחמד ברכה:</w:t>
      </w:r>
    </w:p>
    <w:p w14:paraId="69F0C283" w14:textId="77777777" w:rsidR="00000000" w:rsidRDefault="009432B4">
      <w:pPr>
        <w:pStyle w:val="a"/>
        <w:rPr>
          <w:rtl/>
        </w:rPr>
      </w:pPr>
    </w:p>
    <w:p w14:paraId="54630251" w14:textId="77777777" w:rsidR="00000000" w:rsidRDefault="009432B4">
      <w:pPr>
        <w:pStyle w:val="a"/>
        <w:rPr>
          <w:rFonts w:hint="cs"/>
          <w:rtl/>
        </w:rPr>
      </w:pPr>
      <w:r>
        <w:rPr>
          <w:rFonts w:hint="cs"/>
          <w:rtl/>
        </w:rPr>
        <w:t xml:space="preserve">דיון במליאה. טוב. </w:t>
      </w:r>
    </w:p>
    <w:p w14:paraId="755CB863" w14:textId="77777777" w:rsidR="00000000" w:rsidRDefault="009432B4">
      <w:pPr>
        <w:pStyle w:val="a"/>
        <w:rPr>
          <w:rFonts w:hint="cs"/>
          <w:rtl/>
        </w:rPr>
      </w:pPr>
    </w:p>
    <w:p w14:paraId="011A9B70" w14:textId="77777777" w:rsidR="00000000" w:rsidRDefault="009432B4">
      <w:pPr>
        <w:pStyle w:val="ac"/>
        <w:rPr>
          <w:rtl/>
        </w:rPr>
      </w:pPr>
      <w:r>
        <w:rPr>
          <w:rFonts w:hint="eastAsia"/>
          <w:rtl/>
        </w:rPr>
        <w:t>קריאה</w:t>
      </w:r>
      <w:r>
        <w:rPr>
          <w:rtl/>
        </w:rPr>
        <w:t>:</w:t>
      </w:r>
    </w:p>
    <w:p w14:paraId="74C9D9B2" w14:textId="77777777" w:rsidR="00000000" w:rsidRDefault="009432B4">
      <w:pPr>
        <w:pStyle w:val="a"/>
        <w:rPr>
          <w:rFonts w:hint="cs"/>
          <w:rtl/>
        </w:rPr>
      </w:pPr>
    </w:p>
    <w:p w14:paraId="7EB182D7" w14:textId="77777777" w:rsidR="00000000" w:rsidRDefault="009432B4">
      <w:pPr>
        <w:pStyle w:val="a"/>
        <w:rPr>
          <w:rtl/>
        </w:rPr>
      </w:pPr>
      <w:r>
        <w:rPr>
          <w:rFonts w:hint="cs"/>
          <w:rtl/>
        </w:rPr>
        <w:t>מה מציע השר?</w:t>
      </w:r>
    </w:p>
    <w:p w14:paraId="7AF55D2D" w14:textId="77777777" w:rsidR="00000000" w:rsidRDefault="009432B4">
      <w:pPr>
        <w:pStyle w:val="ad"/>
        <w:rPr>
          <w:rtl/>
        </w:rPr>
      </w:pPr>
    </w:p>
    <w:p w14:paraId="320476EB" w14:textId="77777777" w:rsidR="00000000" w:rsidRDefault="009432B4">
      <w:pPr>
        <w:pStyle w:val="ad"/>
        <w:rPr>
          <w:rtl/>
        </w:rPr>
      </w:pPr>
      <w:r>
        <w:rPr>
          <w:rtl/>
        </w:rPr>
        <w:t>היו"ר מוחמד ברכה:</w:t>
      </w:r>
    </w:p>
    <w:p w14:paraId="7052DAAD" w14:textId="77777777" w:rsidR="00000000" w:rsidRDefault="009432B4">
      <w:pPr>
        <w:pStyle w:val="a"/>
        <w:rPr>
          <w:rFonts w:hint="eastAsia"/>
          <w:rtl/>
        </w:rPr>
      </w:pPr>
    </w:p>
    <w:p w14:paraId="359C1FBA" w14:textId="77777777" w:rsidR="00000000" w:rsidRDefault="009432B4">
      <w:pPr>
        <w:pStyle w:val="a"/>
        <w:rPr>
          <w:rFonts w:hint="cs"/>
          <w:rtl/>
        </w:rPr>
      </w:pPr>
      <w:r>
        <w:rPr>
          <w:rFonts w:hint="cs"/>
          <w:rtl/>
        </w:rPr>
        <w:t xml:space="preserve">הוא לא מתנגד לכך שיתקיים דיון במליאה, על-פי בקשת המציעים. </w:t>
      </w:r>
    </w:p>
    <w:p w14:paraId="4179E63B" w14:textId="77777777" w:rsidR="00000000" w:rsidRDefault="009432B4">
      <w:pPr>
        <w:pStyle w:val="a"/>
        <w:rPr>
          <w:rFonts w:hint="cs"/>
          <w:rtl/>
        </w:rPr>
      </w:pPr>
    </w:p>
    <w:p w14:paraId="7C824018" w14:textId="77777777" w:rsidR="00000000" w:rsidRDefault="009432B4">
      <w:pPr>
        <w:pStyle w:val="a"/>
        <w:rPr>
          <w:rFonts w:hint="cs"/>
          <w:rtl/>
        </w:rPr>
      </w:pPr>
      <w:r>
        <w:rPr>
          <w:rFonts w:hint="cs"/>
          <w:rtl/>
        </w:rPr>
        <w:t xml:space="preserve">אנחנו </w:t>
      </w:r>
      <w:r>
        <w:rPr>
          <w:rFonts w:hint="cs"/>
          <w:rtl/>
        </w:rPr>
        <w:t xml:space="preserve">עוברים להצעות אחרות. לחבר הכנסת טלב אלסאנע הצעה אחרת להצעתו של חבר הכנסת שאול יהלום, בבקשה.  אחריו </w:t>
      </w:r>
      <w:r>
        <w:rPr>
          <w:rtl/>
        </w:rPr>
        <w:t>–</w:t>
      </w:r>
      <w:r>
        <w:rPr>
          <w:rFonts w:hint="cs"/>
          <w:rtl/>
        </w:rPr>
        <w:t xml:space="preserve"> חבר הכנסת יורי שטרן.</w:t>
      </w:r>
    </w:p>
    <w:p w14:paraId="2BE1D0AE" w14:textId="77777777" w:rsidR="00000000" w:rsidRDefault="009432B4">
      <w:pPr>
        <w:pStyle w:val="a"/>
        <w:rPr>
          <w:rFonts w:hint="cs"/>
          <w:rtl/>
        </w:rPr>
      </w:pPr>
    </w:p>
    <w:p w14:paraId="110F75B6" w14:textId="77777777" w:rsidR="00000000" w:rsidRDefault="009432B4">
      <w:pPr>
        <w:pStyle w:val="Speaker"/>
        <w:rPr>
          <w:rtl/>
        </w:rPr>
      </w:pPr>
      <w:bookmarkStart w:id="426" w:name="FS000000549T09_07_2003_16_43_20"/>
      <w:bookmarkStart w:id="427" w:name="_Toc45934748"/>
      <w:bookmarkStart w:id="428" w:name="_Toc76385266"/>
      <w:bookmarkEnd w:id="426"/>
      <w:r>
        <w:rPr>
          <w:rFonts w:hint="eastAsia"/>
          <w:rtl/>
        </w:rPr>
        <w:t>טלב</w:t>
      </w:r>
      <w:r>
        <w:rPr>
          <w:rtl/>
        </w:rPr>
        <w:t xml:space="preserve"> אלסאנע (רע"ם):</w:t>
      </w:r>
      <w:bookmarkEnd w:id="427"/>
      <w:bookmarkEnd w:id="428"/>
    </w:p>
    <w:p w14:paraId="19237A12" w14:textId="77777777" w:rsidR="00000000" w:rsidRDefault="009432B4">
      <w:pPr>
        <w:pStyle w:val="a"/>
        <w:rPr>
          <w:rFonts w:hint="cs"/>
          <w:rtl/>
        </w:rPr>
      </w:pPr>
    </w:p>
    <w:p w14:paraId="010ECBCD" w14:textId="77777777" w:rsidR="00000000" w:rsidRDefault="009432B4">
      <w:pPr>
        <w:pStyle w:val="a"/>
        <w:rPr>
          <w:rFonts w:hint="cs"/>
          <w:rtl/>
        </w:rPr>
      </w:pPr>
      <w:r>
        <w:rPr>
          <w:rFonts w:hint="cs"/>
          <w:rtl/>
        </w:rPr>
        <w:t xml:space="preserve">אדוני היושב-ראש, חברי הכנסת, כבוד השר, שמעתי את ההבחנה הזאת של דם על הידיים. לצערנו, אלמלא היו כאן סכסוך ושפיכות </w:t>
      </w:r>
      <w:r>
        <w:rPr>
          <w:rFonts w:hint="cs"/>
          <w:rtl/>
        </w:rPr>
        <w:t>דמים הדדית, לא היה צורך בתהליך שלום. לכן, כשמשתמשים במושג הזה, שכל אחד יסתכל על ידיו. מה, ידיים ישראליות נקיות? הרי אנחנו יודעים על עניין  סברה ושתילה, והוצאה להורג של אסירים אפילו, שבויים מצרים - - -</w:t>
      </w:r>
    </w:p>
    <w:p w14:paraId="2FAD20FC" w14:textId="77777777" w:rsidR="00000000" w:rsidRDefault="009432B4">
      <w:pPr>
        <w:pStyle w:val="a"/>
        <w:rPr>
          <w:rFonts w:hint="cs"/>
          <w:rtl/>
        </w:rPr>
      </w:pPr>
    </w:p>
    <w:p w14:paraId="1FD72F27" w14:textId="77777777" w:rsidR="00000000" w:rsidRDefault="009432B4">
      <w:pPr>
        <w:pStyle w:val="ac"/>
        <w:rPr>
          <w:rtl/>
        </w:rPr>
      </w:pPr>
      <w:r>
        <w:rPr>
          <w:rFonts w:hint="eastAsia"/>
          <w:rtl/>
        </w:rPr>
        <w:t>זאב</w:t>
      </w:r>
      <w:r>
        <w:rPr>
          <w:rtl/>
        </w:rPr>
        <w:t xml:space="preserve"> בוים (הליכוד):</w:t>
      </w:r>
    </w:p>
    <w:p w14:paraId="1D38B4B6" w14:textId="77777777" w:rsidR="00000000" w:rsidRDefault="009432B4">
      <w:pPr>
        <w:pStyle w:val="a"/>
        <w:rPr>
          <w:rFonts w:hint="eastAsia"/>
          <w:rtl/>
        </w:rPr>
      </w:pPr>
    </w:p>
    <w:p w14:paraId="23797B87" w14:textId="77777777" w:rsidR="00000000" w:rsidRDefault="009432B4">
      <w:pPr>
        <w:pStyle w:val="a"/>
        <w:rPr>
          <w:rFonts w:hint="cs"/>
          <w:rtl/>
        </w:rPr>
      </w:pPr>
      <w:r>
        <w:rPr>
          <w:rFonts w:hint="cs"/>
          <w:rtl/>
        </w:rPr>
        <w:t xml:space="preserve">מה זה קשור לסברה ושתילה, מה אתה - </w:t>
      </w:r>
      <w:r>
        <w:rPr>
          <w:rFonts w:hint="cs"/>
          <w:rtl/>
        </w:rPr>
        <w:t>- -</w:t>
      </w:r>
    </w:p>
    <w:p w14:paraId="0684BE3B" w14:textId="77777777" w:rsidR="00000000" w:rsidRDefault="009432B4">
      <w:pPr>
        <w:pStyle w:val="a"/>
        <w:rPr>
          <w:rFonts w:hint="cs"/>
          <w:rtl/>
        </w:rPr>
      </w:pPr>
    </w:p>
    <w:p w14:paraId="2D82808A" w14:textId="77777777" w:rsidR="00000000" w:rsidRDefault="009432B4">
      <w:pPr>
        <w:pStyle w:val="ad"/>
        <w:rPr>
          <w:rtl/>
        </w:rPr>
      </w:pPr>
      <w:r>
        <w:rPr>
          <w:rtl/>
        </w:rPr>
        <w:t>היו"ר מוחמד ברכה:</w:t>
      </w:r>
    </w:p>
    <w:p w14:paraId="0289F894" w14:textId="77777777" w:rsidR="00000000" w:rsidRDefault="009432B4">
      <w:pPr>
        <w:pStyle w:val="a"/>
        <w:rPr>
          <w:rtl/>
        </w:rPr>
      </w:pPr>
    </w:p>
    <w:p w14:paraId="0211F7B6" w14:textId="77777777" w:rsidR="00000000" w:rsidRDefault="009432B4">
      <w:pPr>
        <w:pStyle w:val="a"/>
        <w:rPr>
          <w:rFonts w:hint="cs"/>
          <w:rtl/>
        </w:rPr>
      </w:pPr>
      <w:r>
        <w:rPr>
          <w:rFonts w:hint="cs"/>
          <w:rtl/>
        </w:rPr>
        <w:t>אין קריאות ביניים בהצעות אחרות.</w:t>
      </w:r>
    </w:p>
    <w:p w14:paraId="0658A3DA" w14:textId="77777777" w:rsidR="00000000" w:rsidRDefault="009432B4">
      <w:pPr>
        <w:pStyle w:val="a"/>
        <w:rPr>
          <w:rFonts w:hint="cs"/>
          <w:rtl/>
        </w:rPr>
      </w:pPr>
    </w:p>
    <w:p w14:paraId="1192A0CC" w14:textId="77777777" w:rsidR="00000000" w:rsidRDefault="009432B4">
      <w:pPr>
        <w:pStyle w:val="SpeakerCon"/>
        <w:rPr>
          <w:rtl/>
        </w:rPr>
      </w:pPr>
      <w:bookmarkStart w:id="429" w:name="FS000000549T09_07_2003_16_47_12C"/>
      <w:bookmarkEnd w:id="429"/>
      <w:r>
        <w:rPr>
          <w:rtl/>
        </w:rPr>
        <w:t>טלב אלסאנע (רע"ם):</w:t>
      </w:r>
    </w:p>
    <w:p w14:paraId="412F67F6" w14:textId="77777777" w:rsidR="00000000" w:rsidRDefault="009432B4">
      <w:pPr>
        <w:pStyle w:val="a"/>
        <w:rPr>
          <w:rtl/>
        </w:rPr>
      </w:pPr>
    </w:p>
    <w:p w14:paraId="52B41312" w14:textId="77777777" w:rsidR="00000000" w:rsidRDefault="009432B4">
      <w:pPr>
        <w:pStyle w:val="a"/>
        <w:rPr>
          <w:rFonts w:hint="cs"/>
          <w:rtl/>
        </w:rPr>
      </w:pPr>
      <w:r>
        <w:rPr>
          <w:rFonts w:hint="cs"/>
          <w:rtl/>
        </w:rPr>
        <w:t xml:space="preserve">תקרא את המסקנות של ועדת-כהן ותדע מה זה לגבי סברה ושתילה. </w:t>
      </w:r>
    </w:p>
    <w:p w14:paraId="614C770C" w14:textId="77777777" w:rsidR="00000000" w:rsidRDefault="009432B4">
      <w:pPr>
        <w:pStyle w:val="a"/>
        <w:rPr>
          <w:rFonts w:hint="cs"/>
          <w:rtl/>
        </w:rPr>
      </w:pPr>
    </w:p>
    <w:p w14:paraId="4D7FFB93" w14:textId="77777777" w:rsidR="00000000" w:rsidRDefault="009432B4">
      <w:pPr>
        <w:pStyle w:val="a"/>
        <w:rPr>
          <w:rFonts w:hint="cs"/>
          <w:rtl/>
        </w:rPr>
      </w:pPr>
      <w:r>
        <w:rPr>
          <w:rFonts w:hint="cs"/>
          <w:rtl/>
        </w:rPr>
        <w:t>כבוד היושב-ראש, החלטת ממשלת ישראל עושה דבר והיפוכו. היא מחליטה לא להחליט. זאת אומרת, לשחרר אסירים, אבל מכניסה תנאים על מ</w:t>
      </w:r>
      <w:r>
        <w:rPr>
          <w:rFonts w:hint="cs"/>
          <w:rtl/>
        </w:rPr>
        <w:t>נת לא לשחרר. היא מחליטה להוריד מאחזים, אבל מאפשרת גם הקמת מאחזים רבים מאלה שהיא מורידה. היא מאשרת את מפת הדרכים, ומכניסה הסתייגויות על מנת לטרפד את האישור. היא עושה דבר והיפוכו. ומה שיותר מסוכן, אומרים שרוצים לחזק את אבו-מאזן, אבל בפועל הם רק מחלישים אותו.</w:t>
      </w:r>
      <w:r>
        <w:rPr>
          <w:rFonts w:hint="cs"/>
          <w:rtl/>
        </w:rPr>
        <w:t xml:space="preserve"> צריך לחזק את השלום והתקווה. </w:t>
      </w:r>
    </w:p>
    <w:p w14:paraId="41E305AD" w14:textId="77777777" w:rsidR="00000000" w:rsidRDefault="009432B4">
      <w:pPr>
        <w:pStyle w:val="a"/>
        <w:rPr>
          <w:rFonts w:hint="cs"/>
          <w:rtl/>
        </w:rPr>
      </w:pPr>
    </w:p>
    <w:p w14:paraId="3D5D9E6E" w14:textId="77777777" w:rsidR="00000000" w:rsidRDefault="009432B4">
      <w:pPr>
        <w:pStyle w:val="ad"/>
        <w:rPr>
          <w:rtl/>
        </w:rPr>
      </w:pPr>
      <w:r>
        <w:rPr>
          <w:rtl/>
        </w:rPr>
        <w:t>היו"ר מוחמד ברכה:</w:t>
      </w:r>
    </w:p>
    <w:p w14:paraId="4B93C0F8" w14:textId="77777777" w:rsidR="00000000" w:rsidRDefault="009432B4">
      <w:pPr>
        <w:pStyle w:val="a"/>
        <w:rPr>
          <w:rtl/>
        </w:rPr>
      </w:pPr>
    </w:p>
    <w:p w14:paraId="7E5ED038" w14:textId="77777777" w:rsidR="00000000" w:rsidRDefault="009432B4">
      <w:pPr>
        <w:pStyle w:val="a"/>
        <w:rPr>
          <w:rFonts w:hint="cs"/>
          <w:rtl/>
        </w:rPr>
      </w:pPr>
      <w:r>
        <w:rPr>
          <w:rFonts w:hint="cs"/>
          <w:rtl/>
        </w:rPr>
        <w:t xml:space="preserve">תודה. לחבר הכנסת יורי שטרן הצעה אחרת להצעתו של חבר הכנסת מוחמד ברכה. אחריו </w:t>
      </w:r>
      <w:r>
        <w:rPr>
          <w:rtl/>
        </w:rPr>
        <w:t>–</w:t>
      </w:r>
      <w:r>
        <w:rPr>
          <w:rFonts w:hint="cs"/>
          <w:rtl/>
        </w:rPr>
        <w:t xml:space="preserve"> חבר הכנסת אחמד טיבי.</w:t>
      </w:r>
    </w:p>
    <w:p w14:paraId="1666E44A" w14:textId="77777777" w:rsidR="00000000" w:rsidRDefault="009432B4">
      <w:pPr>
        <w:pStyle w:val="a"/>
        <w:rPr>
          <w:rtl/>
        </w:rPr>
      </w:pPr>
    </w:p>
    <w:p w14:paraId="0450ACC0" w14:textId="77777777" w:rsidR="00000000" w:rsidRDefault="009432B4">
      <w:pPr>
        <w:pStyle w:val="Speaker"/>
        <w:rPr>
          <w:rtl/>
        </w:rPr>
      </w:pPr>
      <w:bookmarkStart w:id="430" w:name="FS000000430T09_07_2003_16_51_52"/>
      <w:bookmarkStart w:id="431" w:name="_Toc45934749"/>
      <w:bookmarkStart w:id="432" w:name="_Toc76385267"/>
      <w:bookmarkEnd w:id="430"/>
      <w:r>
        <w:rPr>
          <w:rtl/>
        </w:rPr>
        <w:t>יורי שטרן (האיחוד הלאומי - ישראל ביתנו):</w:t>
      </w:r>
      <w:bookmarkEnd w:id="431"/>
      <w:bookmarkEnd w:id="432"/>
    </w:p>
    <w:p w14:paraId="25FFE844" w14:textId="77777777" w:rsidR="00000000" w:rsidRDefault="009432B4">
      <w:pPr>
        <w:pStyle w:val="a"/>
        <w:rPr>
          <w:rFonts w:hint="cs"/>
          <w:rtl/>
        </w:rPr>
      </w:pPr>
    </w:p>
    <w:p w14:paraId="657E3A1D" w14:textId="77777777" w:rsidR="00000000" w:rsidRDefault="009432B4">
      <w:pPr>
        <w:pStyle w:val="a"/>
        <w:rPr>
          <w:rFonts w:hint="cs"/>
          <w:rtl/>
        </w:rPr>
      </w:pPr>
      <w:r>
        <w:rPr>
          <w:rFonts w:hint="cs"/>
          <w:rtl/>
        </w:rPr>
        <w:t xml:space="preserve">תודה. </w:t>
      </w:r>
    </w:p>
    <w:p w14:paraId="36885A54" w14:textId="77777777" w:rsidR="00000000" w:rsidRDefault="009432B4">
      <w:pPr>
        <w:pStyle w:val="a"/>
        <w:rPr>
          <w:rFonts w:hint="cs"/>
          <w:rtl/>
        </w:rPr>
      </w:pPr>
    </w:p>
    <w:p w14:paraId="27FE22A8" w14:textId="77777777" w:rsidR="00000000" w:rsidRDefault="009432B4">
      <w:pPr>
        <w:pStyle w:val="a"/>
        <w:rPr>
          <w:rFonts w:hint="cs"/>
          <w:rtl/>
        </w:rPr>
      </w:pPr>
      <w:r>
        <w:rPr>
          <w:rFonts w:hint="cs"/>
          <w:rtl/>
        </w:rPr>
        <w:t>כבוד היושב-ראש, אני פונה לשר גדעון עזרא. היום קיבלתי בפקס</w:t>
      </w:r>
      <w:r>
        <w:rPr>
          <w:rFonts w:hint="cs"/>
          <w:rtl/>
        </w:rPr>
        <w:t xml:space="preserve"> מכתב של ילינה גושינה, תושבת נווה-יעקב, ירושלים. בנה, בן 17, יורי גושינה, שהכרתי אותו אישית, נחטף במרכז ירושלים בתחילת האינתיפאדה ונרצח בצורה חייתית, ברברית, על-ידי המחבלים הפלסטינים ברמאללה. היא כותבת לי ואומרת: הרוצחים שצה"ל תפס אותם </w:t>
      </w:r>
      <w:r>
        <w:rPr>
          <w:rtl/>
        </w:rPr>
        <w:t>–</w:t>
      </w:r>
      <w:r>
        <w:rPr>
          <w:rFonts w:hint="cs"/>
          <w:rtl/>
        </w:rPr>
        <w:t xml:space="preserve"> יש לי פה מספרי תיק</w:t>
      </w:r>
      <w:r>
        <w:rPr>
          <w:rFonts w:hint="cs"/>
          <w:rtl/>
        </w:rPr>
        <w:t xml:space="preserve">ים </w:t>
      </w:r>
      <w:r>
        <w:rPr>
          <w:rtl/>
        </w:rPr>
        <w:t>–</w:t>
      </w:r>
      <w:r>
        <w:rPr>
          <w:rFonts w:hint="cs"/>
          <w:rtl/>
        </w:rPr>
        <w:t xml:space="preserve"> הם היום אסירים מינהליים, הם מועמדים לדין, עדיין לא נשפטו. והיא אומרת: האם אני יכולה לישון בשקט כאשר אני חושבת שממשלת ישראל תשחרר את הרוצחים של בני? </w:t>
      </w:r>
    </w:p>
    <w:p w14:paraId="5B844E36" w14:textId="77777777" w:rsidR="00000000" w:rsidRDefault="009432B4">
      <w:pPr>
        <w:pStyle w:val="a"/>
        <w:rPr>
          <w:rFonts w:hint="cs"/>
          <w:rtl/>
        </w:rPr>
      </w:pPr>
    </w:p>
    <w:p w14:paraId="7DB95CE2" w14:textId="77777777" w:rsidR="00000000" w:rsidRDefault="009432B4">
      <w:pPr>
        <w:pStyle w:val="a"/>
        <w:rPr>
          <w:rFonts w:hint="cs"/>
          <w:rtl/>
        </w:rPr>
      </w:pPr>
      <w:r>
        <w:rPr>
          <w:rFonts w:hint="cs"/>
          <w:rtl/>
        </w:rPr>
        <w:t>אין דבר פחות מוסרי מאשר לשחרר, בהתערבות פוליטית, את האנשים שעשו פשעים. כמו שאתה, כממשלה, לא יכול להור</w:t>
      </w:r>
      <w:r>
        <w:rPr>
          <w:rFonts w:hint="cs"/>
          <w:rtl/>
        </w:rPr>
        <w:t>ות למשטרה או לבתי-כלא לשחרר אסיר שהיה שודד, שהיה גנב, שהיה רוצח, מכיוון שאתה החלטת, פוליטית, לשחרר אותו, כך אסור לשחרר אסירים ביטחוניים - מחבלים. אם יש מקרים אחרים - אבל לשחרר פושעים רק משום שהם פלסטינים, זה פשוט דבר לא מוסרי, לא נכון פוליטית ולא נכון ביטח</w:t>
      </w:r>
      <w:r>
        <w:rPr>
          <w:rFonts w:hint="cs"/>
          <w:rtl/>
        </w:rPr>
        <w:t xml:space="preserve">ונית. </w:t>
      </w:r>
    </w:p>
    <w:p w14:paraId="4B2D4030" w14:textId="77777777" w:rsidR="00000000" w:rsidRDefault="009432B4">
      <w:pPr>
        <w:pStyle w:val="a"/>
        <w:rPr>
          <w:rFonts w:hint="cs"/>
          <w:rtl/>
        </w:rPr>
      </w:pPr>
    </w:p>
    <w:p w14:paraId="22045578" w14:textId="77777777" w:rsidR="00000000" w:rsidRDefault="009432B4">
      <w:pPr>
        <w:pStyle w:val="ad"/>
        <w:rPr>
          <w:rtl/>
        </w:rPr>
      </w:pPr>
      <w:r>
        <w:rPr>
          <w:rtl/>
        </w:rPr>
        <w:t>היו"ר מוחמד ברכה:</w:t>
      </w:r>
    </w:p>
    <w:p w14:paraId="1B4FA2E1" w14:textId="77777777" w:rsidR="00000000" w:rsidRDefault="009432B4">
      <w:pPr>
        <w:pStyle w:val="a"/>
        <w:rPr>
          <w:rtl/>
        </w:rPr>
      </w:pPr>
    </w:p>
    <w:p w14:paraId="592853C0" w14:textId="77777777" w:rsidR="00000000" w:rsidRDefault="009432B4">
      <w:pPr>
        <w:pStyle w:val="a"/>
        <w:rPr>
          <w:rFonts w:hint="cs"/>
          <w:rtl/>
        </w:rPr>
      </w:pPr>
      <w:r>
        <w:rPr>
          <w:rFonts w:hint="cs"/>
          <w:rtl/>
        </w:rPr>
        <w:t>תודה, אדוני, מספיק. הצעה אחרת לחבר הכנסת אחמד טיבי להצעתו של חבר הכנסת נסים זאב.</w:t>
      </w:r>
    </w:p>
    <w:p w14:paraId="7B21C78F" w14:textId="77777777" w:rsidR="00000000" w:rsidRDefault="009432B4">
      <w:pPr>
        <w:pStyle w:val="a"/>
        <w:rPr>
          <w:rFonts w:hint="cs"/>
          <w:rtl/>
        </w:rPr>
      </w:pPr>
    </w:p>
    <w:p w14:paraId="59F1BED8" w14:textId="77777777" w:rsidR="00000000" w:rsidRDefault="009432B4">
      <w:pPr>
        <w:pStyle w:val="Speaker"/>
        <w:rPr>
          <w:rtl/>
        </w:rPr>
      </w:pPr>
      <w:bookmarkStart w:id="433" w:name="FS000000560T09_07_2003_16_58_10"/>
      <w:bookmarkStart w:id="434" w:name="_Toc45934750"/>
      <w:bookmarkStart w:id="435" w:name="_Toc76385268"/>
      <w:bookmarkEnd w:id="433"/>
      <w:r>
        <w:rPr>
          <w:rFonts w:hint="eastAsia"/>
          <w:rtl/>
        </w:rPr>
        <w:t>אחמד</w:t>
      </w:r>
      <w:r>
        <w:rPr>
          <w:rtl/>
        </w:rPr>
        <w:t xml:space="preserve"> טיבי (חד"ש-תע"ל):</w:t>
      </w:r>
      <w:bookmarkEnd w:id="434"/>
      <w:bookmarkEnd w:id="435"/>
    </w:p>
    <w:p w14:paraId="2A335516" w14:textId="77777777" w:rsidR="00000000" w:rsidRDefault="009432B4">
      <w:pPr>
        <w:pStyle w:val="a"/>
        <w:rPr>
          <w:rFonts w:hint="cs"/>
          <w:rtl/>
        </w:rPr>
      </w:pPr>
    </w:p>
    <w:p w14:paraId="0E54070F" w14:textId="77777777" w:rsidR="00000000" w:rsidRDefault="009432B4">
      <w:pPr>
        <w:pStyle w:val="a"/>
        <w:rPr>
          <w:rFonts w:hint="cs"/>
          <w:rtl/>
        </w:rPr>
      </w:pPr>
      <w:r>
        <w:rPr>
          <w:rFonts w:hint="cs"/>
          <w:rtl/>
        </w:rPr>
        <w:t>אדוני היושב-ראש, אין ספק שמדובר בנושא רגיש, כאוב וחשוב לשני העמים. ולכן, אדוני השר, רבותי חברי הכנסת, אני בעמדה שיש לסגור א</w:t>
      </w:r>
      <w:r>
        <w:rPr>
          <w:rFonts w:hint="cs"/>
          <w:rtl/>
        </w:rPr>
        <w:t xml:space="preserve">ת התיק הזה הנקרא אסירים ושבויים במזרח התיכון. על כן, הצעתי היא </w:t>
      </w:r>
      <w:r>
        <w:rPr>
          <w:rtl/>
        </w:rPr>
        <w:t>–</w:t>
      </w:r>
      <w:r>
        <w:rPr>
          <w:rFonts w:hint="cs"/>
          <w:rtl/>
        </w:rPr>
        <w:t xml:space="preserve"> תקשיבו, השר עזרא וחבר הכנסת יתום, אולי תוכלו לעזור ביישום ההצעה הזאת. </w:t>
      </w:r>
    </w:p>
    <w:p w14:paraId="489F8AAA" w14:textId="77777777" w:rsidR="00000000" w:rsidRDefault="009432B4">
      <w:pPr>
        <w:pStyle w:val="a"/>
        <w:rPr>
          <w:rFonts w:hint="cs"/>
          <w:rtl/>
        </w:rPr>
      </w:pPr>
    </w:p>
    <w:p w14:paraId="2B9768C9" w14:textId="77777777" w:rsidR="00000000" w:rsidRDefault="009432B4">
      <w:pPr>
        <w:pStyle w:val="a"/>
        <w:ind w:firstLine="0"/>
        <w:rPr>
          <w:rFonts w:hint="cs"/>
          <w:b/>
          <w:bCs/>
          <w:rtl/>
        </w:rPr>
      </w:pPr>
      <w:r>
        <w:rPr>
          <w:rFonts w:hint="cs"/>
          <w:b/>
          <w:bCs/>
          <w:u w:val="single"/>
          <w:rtl/>
        </w:rPr>
        <w:t>השר גדעון עזרא:</w:t>
      </w:r>
    </w:p>
    <w:p w14:paraId="6A9BB65E" w14:textId="77777777" w:rsidR="00000000" w:rsidRDefault="009432B4">
      <w:pPr>
        <w:pStyle w:val="a"/>
        <w:ind w:firstLine="0"/>
        <w:rPr>
          <w:rFonts w:hint="cs"/>
          <w:b/>
          <w:bCs/>
          <w:rtl/>
        </w:rPr>
      </w:pPr>
    </w:p>
    <w:p w14:paraId="72B01BB2" w14:textId="77777777" w:rsidR="00000000" w:rsidRDefault="009432B4">
      <w:pPr>
        <w:pStyle w:val="a"/>
        <w:ind w:firstLine="0"/>
        <w:rPr>
          <w:rFonts w:hint="cs"/>
          <w:rtl/>
        </w:rPr>
      </w:pPr>
      <w:r>
        <w:rPr>
          <w:rFonts w:hint="cs"/>
          <w:b/>
          <w:bCs/>
          <w:rtl/>
        </w:rPr>
        <w:tab/>
      </w:r>
      <w:r>
        <w:rPr>
          <w:rFonts w:hint="cs"/>
          <w:rtl/>
        </w:rPr>
        <w:t xml:space="preserve">אני מקשיב, אני מקשיב. </w:t>
      </w:r>
    </w:p>
    <w:p w14:paraId="69237CEA" w14:textId="77777777" w:rsidR="00000000" w:rsidRDefault="009432B4">
      <w:pPr>
        <w:pStyle w:val="a"/>
        <w:ind w:firstLine="0"/>
        <w:rPr>
          <w:rFonts w:hint="cs"/>
          <w:rtl/>
        </w:rPr>
      </w:pPr>
    </w:p>
    <w:p w14:paraId="117C0396" w14:textId="77777777" w:rsidR="00000000" w:rsidRDefault="009432B4">
      <w:pPr>
        <w:pStyle w:val="SpeakerCon"/>
        <w:rPr>
          <w:rtl/>
        </w:rPr>
      </w:pPr>
      <w:bookmarkStart w:id="436" w:name="FS000000560T09_07_2003_16_59_55C"/>
      <w:bookmarkEnd w:id="436"/>
      <w:r>
        <w:rPr>
          <w:rtl/>
        </w:rPr>
        <w:t>אחמד טיבי (חד"ש-תע"ל):</w:t>
      </w:r>
    </w:p>
    <w:p w14:paraId="5DA25E84" w14:textId="77777777" w:rsidR="00000000" w:rsidRDefault="009432B4">
      <w:pPr>
        <w:pStyle w:val="a"/>
        <w:rPr>
          <w:rtl/>
        </w:rPr>
      </w:pPr>
    </w:p>
    <w:p w14:paraId="3910E3AB" w14:textId="77777777" w:rsidR="00000000" w:rsidRDefault="009432B4">
      <w:pPr>
        <w:pStyle w:val="a"/>
        <w:rPr>
          <w:rFonts w:hint="cs"/>
          <w:rtl/>
        </w:rPr>
      </w:pPr>
      <w:r>
        <w:rPr>
          <w:rFonts w:hint="cs"/>
          <w:rtl/>
        </w:rPr>
        <w:t>אני מציע לסגור את התיק הזה הנקרא אסירים ושבויים במזרח</w:t>
      </w:r>
      <w:r>
        <w:rPr>
          <w:rFonts w:hint="cs"/>
          <w:rtl/>
        </w:rPr>
        <w:t xml:space="preserve"> התיכון, ולשחרר את כל האסירים והשבויים, ישראלים, ערבים, יהודים ופלסטינים, 6,500 אסירים ושבויים ישראלים, בכל מקום, כדי לפתוח דף חדש. </w:t>
      </w:r>
    </w:p>
    <w:p w14:paraId="57FAD84F" w14:textId="77777777" w:rsidR="00000000" w:rsidRDefault="009432B4">
      <w:pPr>
        <w:pStyle w:val="a"/>
        <w:rPr>
          <w:rFonts w:hint="cs"/>
          <w:rtl/>
        </w:rPr>
      </w:pPr>
    </w:p>
    <w:p w14:paraId="4D492996" w14:textId="77777777" w:rsidR="00000000" w:rsidRDefault="009432B4">
      <w:pPr>
        <w:pStyle w:val="a"/>
        <w:rPr>
          <w:rtl/>
        </w:rPr>
      </w:pPr>
      <w:r>
        <w:rPr>
          <w:rFonts w:hint="cs"/>
          <w:rtl/>
        </w:rPr>
        <w:t xml:space="preserve">כל ההצעות לשחרר מפלג זה ומפלג אחר יש בהן כדי לפגוע בצד הפלסטיני ולא לסייע בידו. </w:t>
      </w:r>
    </w:p>
    <w:p w14:paraId="0ACD45FF" w14:textId="77777777" w:rsidR="00000000" w:rsidRDefault="009432B4">
      <w:pPr>
        <w:pStyle w:val="ad"/>
        <w:rPr>
          <w:rtl/>
        </w:rPr>
      </w:pPr>
    </w:p>
    <w:p w14:paraId="00030DB3" w14:textId="77777777" w:rsidR="00000000" w:rsidRDefault="009432B4">
      <w:pPr>
        <w:pStyle w:val="ad"/>
        <w:rPr>
          <w:rtl/>
        </w:rPr>
      </w:pPr>
      <w:r>
        <w:rPr>
          <w:rtl/>
        </w:rPr>
        <w:t>היו"ר מוחמד ברכה:</w:t>
      </w:r>
    </w:p>
    <w:p w14:paraId="10313923" w14:textId="77777777" w:rsidR="00000000" w:rsidRDefault="009432B4">
      <w:pPr>
        <w:pStyle w:val="a"/>
        <w:rPr>
          <w:rFonts w:hint="cs"/>
          <w:rtl/>
        </w:rPr>
      </w:pPr>
    </w:p>
    <w:p w14:paraId="4B69B487" w14:textId="77777777" w:rsidR="00000000" w:rsidRDefault="009432B4">
      <w:pPr>
        <w:pStyle w:val="a"/>
        <w:rPr>
          <w:rFonts w:hint="cs"/>
          <w:rtl/>
        </w:rPr>
      </w:pPr>
      <w:r>
        <w:rPr>
          <w:rFonts w:hint="cs"/>
          <w:rtl/>
        </w:rPr>
        <w:t xml:space="preserve">תודה. חבר הכנסת עאסם </w:t>
      </w:r>
      <w:r>
        <w:rPr>
          <w:rFonts w:hint="cs"/>
          <w:rtl/>
        </w:rPr>
        <w:t xml:space="preserve">מח'ול, הצעה אחרת להצעתו של חבר הכנסת דהאמשה, בבקשה. </w:t>
      </w:r>
    </w:p>
    <w:p w14:paraId="313F8B47" w14:textId="77777777" w:rsidR="00000000" w:rsidRDefault="009432B4">
      <w:pPr>
        <w:pStyle w:val="a"/>
        <w:rPr>
          <w:rFonts w:hint="cs"/>
          <w:rtl/>
        </w:rPr>
      </w:pPr>
    </w:p>
    <w:p w14:paraId="6DCEF80F" w14:textId="77777777" w:rsidR="00000000" w:rsidRDefault="009432B4">
      <w:pPr>
        <w:pStyle w:val="Speaker"/>
        <w:rPr>
          <w:rtl/>
        </w:rPr>
      </w:pPr>
      <w:bookmarkStart w:id="437" w:name="FS000000542T09_07_2003_17_02_41"/>
      <w:bookmarkStart w:id="438" w:name="_Toc45934751"/>
      <w:bookmarkStart w:id="439" w:name="_Toc76385269"/>
      <w:bookmarkEnd w:id="437"/>
      <w:r>
        <w:rPr>
          <w:rFonts w:hint="eastAsia"/>
          <w:rtl/>
        </w:rPr>
        <w:t>עסאם</w:t>
      </w:r>
      <w:r>
        <w:rPr>
          <w:rtl/>
        </w:rPr>
        <w:t xml:space="preserve"> מח'ול (חד"ש-תע"ל):</w:t>
      </w:r>
      <w:bookmarkEnd w:id="438"/>
      <w:bookmarkEnd w:id="439"/>
    </w:p>
    <w:p w14:paraId="380F4C6A" w14:textId="77777777" w:rsidR="00000000" w:rsidRDefault="009432B4">
      <w:pPr>
        <w:pStyle w:val="a"/>
        <w:rPr>
          <w:rFonts w:hint="cs"/>
          <w:rtl/>
        </w:rPr>
      </w:pPr>
    </w:p>
    <w:p w14:paraId="3DF346D0" w14:textId="77777777" w:rsidR="00000000" w:rsidRDefault="009432B4">
      <w:pPr>
        <w:pStyle w:val="a"/>
        <w:rPr>
          <w:rFonts w:hint="cs"/>
          <w:rtl/>
        </w:rPr>
      </w:pPr>
      <w:r>
        <w:rPr>
          <w:rFonts w:hint="cs"/>
          <w:rtl/>
        </w:rPr>
        <w:t>אדוני היושב-ראש, אני חושב שיש אצל הממשלה, גם בנושא הזה, בעיה בהבנת הנקרא. אולי הגיע הזמן להסכים לפחות לעובדות, שהאסירים האלה, גם אלה מביניהם שיש להם דם על הידיים, הם לא הסיבה של</w:t>
      </w:r>
      <w:r>
        <w:rPr>
          <w:rFonts w:hint="cs"/>
          <w:rtl/>
        </w:rPr>
        <w:t xml:space="preserve"> עוולות הכיבוש, הם התוצר המובהק של עוולות הכיבוש. </w:t>
      </w:r>
    </w:p>
    <w:p w14:paraId="38F07E44" w14:textId="77777777" w:rsidR="00000000" w:rsidRDefault="009432B4">
      <w:pPr>
        <w:pStyle w:val="a"/>
        <w:rPr>
          <w:rFonts w:hint="cs"/>
          <w:rtl/>
        </w:rPr>
      </w:pPr>
    </w:p>
    <w:p w14:paraId="7D28D556" w14:textId="77777777" w:rsidR="00000000" w:rsidRDefault="009432B4">
      <w:pPr>
        <w:pStyle w:val="a"/>
        <w:rPr>
          <w:rFonts w:hint="cs"/>
          <w:rtl/>
        </w:rPr>
      </w:pPr>
      <w:r>
        <w:rPr>
          <w:rFonts w:hint="cs"/>
          <w:rtl/>
        </w:rPr>
        <w:t>השאלה שעומדת על הפרק ושיכולה לגעת לכולנו, למה קשה לבית הזה, במיוחד לצד הימני בבית הזה, להסכים שכל פגיעה באזרחים חפים מפשע זה פשע מלחמה, בלי "אבל" ובלי תירוצים. למה אי-אפשר לציין את העובדה שבבית הזה יושבים</w:t>
      </w:r>
      <w:r>
        <w:rPr>
          <w:rFonts w:hint="cs"/>
          <w:rtl/>
        </w:rPr>
        <w:t xml:space="preserve"> או יושב חבר כנסת שרוצץ במו-ידיו גולגולות של אסירים, של עצורים. </w:t>
      </w:r>
    </w:p>
    <w:p w14:paraId="228D2DE5" w14:textId="77777777" w:rsidR="00000000" w:rsidRDefault="009432B4">
      <w:pPr>
        <w:pStyle w:val="a"/>
        <w:rPr>
          <w:rFonts w:hint="cs"/>
          <w:rtl/>
        </w:rPr>
      </w:pPr>
    </w:p>
    <w:p w14:paraId="1D26622A" w14:textId="77777777" w:rsidR="00000000" w:rsidRDefault="009432B4">
      <w:pPr>
        <w:pStyle w:val="a"/>
        <w:rPr>
          <w:rFonts w:hint="cs"/>
          <w:rtl/>
        </w:rPr>
      </w:pPr>
      <w:r>
        <w:rPr>
          <w:rFonts w:hint="cs"/>
          <w:rtl/>
        </w:rPr>
        <w:t xml:space="preserve">אני חושב שאפשר להפסיק את הצביעות הזאת, והגיע הזמן שהיא תיפסק. יש אלה שכל הזמן מובילים את הוויכוח, למי יש יותר דם על הידיים. השאלה המרכזית היא: איך יוצאים ממעגל הדמים הזה, וזה בטח לא בדרך של </w:t>
      </w:r>
      <w:r>
        <w:rPr>
          <w:rFonts w:hint="cs"/>
          <w:rtl/>
        </w:rPr>
        <w:t>הממשלה הזאת.</w:t>
      </w:r>
    </w:p>
    <w:p w14:paraId="6490B308" w14:textId="77777777" w:rsidR="00000000" w:rsidRDefault="009432B4">
      <w:pPr>
        <w:pStyle w:val="a"/>
        <w:ind w:firstLine="0"/>
        <w:rPr>
          <w:rFonts w:hint="cs"/>
          <w:rtl/>
        </w:rPr>
      </w:pPr>
    </w:p>
    <w:p w14:paraId="1E312894" w14:textId="77777777" w:rsidR="00000000" w:rsidRDefault="009432B4">
      <w:pPr>
        <w:pStyle w:val="ac"/>
        <w:rPr>
          <w:rtl/>
        </w:rPr>
      </w:pPr>
      <w:r>
        <w:rPr>
          <w:rFonts w:hint="eastAsia"/>
          <w:rtl/>
        </w:rPr>
        <w:t>אהוד</w:t>
      </w:r>
      <w:r>
        <w:rPr>
          <w:rtl/>
        </w:rPr>
        <w:t xml:space="preserve"> יתום (הליכוד):</w:t>
      </w:r>
    </w:p>
    <w:p w14:paraId="5EEE741B" w14:textId="77777777" w:rsidR="00000000" w:rsidRDefault="009432B4">
      <w:pPr>
        <w:pStyle w:val="a"/>
        <w:rPr>
          <w:rFonts w:hint="cs"/>
          <w:rtl/>
        </w:rPr>
      </w:pPr>
    </w:p>
    <w:p w14:paraId="7CE90E71" w14:textId="77777777" w:rsidR="00000000" w:rsidRDefault="009432B4">
      <w:pPr>
        <w:pStyle w:val="a"/>
        <w:rPr>
          <w:rFonts w:hint="cs"/>
          <w:rtl/>
        </w:rPr>
      </w:pPr>
      <w:r>
        <w:rPr>
          <w:rFonts w:hint="cs"/>
          <w:rtl/>
        </w:rPr>
        <w:t xml:space="preserve">אתה צבוע, אתה צבוע. </w:t>
      </w:r>
    </w:p>
    <w:p w14:paraId="13DBEEB4" w14:textId="77777777" w:rsidR="00000000" w:rsidRDefault="009432B4">
      <w:pPr>
        <w:pStyle w:val="a"/>
        <w:rPr>
          <w:rFonts w:hint="cs"/>
          <w:rtl/>
        </w:rPr>
      </w:pPr>
    </w:p>
    <w:p w14:paraId="7761275C" w14:textId="77777777" w:rsidR="00000000" w:rsidRDefault="009432B4">
      <w:pPr>
        <w:pStyle w:val="ac"/>
        <w:rPr>
          <w:rtl/>
        </w:rPr>
      </w:pPr>
      <w:r>
        <w:rPr>
          <w:rFonts w:hint="eastAsia"/>
          <w:rtl/>
        </w:rPr>
        <w:t>קריאה</w:t>
      </w:r>
      <w:r>
        <w:rPr>
          <w:rtl/>
        </w:rPr>
        <w:t>:</w:t>
      </w:r>
    </w:p>
    <w:p w14:paraId="652FE88F" w14:textId="77777777" w:rsidR="00000000" w:rsidRDefault="009432B4">
      <w:pPr>
        <w:pStyle w:val="a"/>
        <w:rPr>
          <w:rFonts w:hint="cs"/>
          <w:rtl/>
        </w:rPr>
      </w:pPr>
    </w:p>
    <w:p w14:paraId="79F9A4C4" w14:textId="77777777" w:rsidR="00000000" w:rsidRDefault="009432B4">
      <w:pPr>
        <w:pStyle w:val="a"/>
        <w:rPr>
          <w:rFonts w:hint="cs"/>
          <w:rtl/>
        </w:rPr>
      </w:pPr>
      <w:r>
        <w:rPr>
          <w:rFonts w:hint="cs"/>
          <w:rtl/>
        </w:rPr>
        <w:t>אדוני היושב-ראש, זה למליאה, כן?</w:t>
      </w:r>
    </w:p>
    <w:p w14:paraId="7932E5D7" w14:textId="77777777" w:rsidR="00000000" w:rsidRDefault="009432B4">
      <w:pPr>
        <w:pStyle w:val="a"/>
        <w:rPr>
          <w:rFonts w:hint="cs"/>
          <w:rtl/>
        </w:rPr>
      </w:pPr>
    </w:p>
    <w:p w14:paraId="30A86603" w14:textId="77777777" w:rsidR="00000000" w:rsidRDefault="009432B4">
      <w:pPr>
        <w:pStyle w:val="ad"/>
        <w:rPr>
          <w:rtl/>
        </w:rPr>
      </w:pPr>
      <w:r>
        <w:rPr>
          <w:rtl/>
        </w:rPr>
        <w:t>היו"ר מוחמד ברכה:</w:t>
      </w:r>
    </w:p>
    <w:p w14:paraId="475E5323" w14:textId="77777777" w:rsidR="00000000" w:rsidRDefault="009432B4">
      <w:pPr>
        <w:pStyle w:val="a"/>
        <w:rPr>
          <w:rFonts w:hint="eastAsia"/>
          <w:rtl/>
        </w:rPr>
      </w:pPr>
    </w:p>
    <w:p w14:paraId="08A83B96" w14:textId="77777777" w:rsidR="00000000" w:rsidRDefault="009432B4">
      <w:pPr>
        <w:pStyle w:val="a"/>
        <w:rPr>
          <w:rFonts w:hint="cs"/>
          <w:rtl/>
        </w:rPr>
      </w:pPr>
      <w:r>
        <w:rPr>
          <w:rFonts w:hint="cs"/>
          <w:rtl/>
        </w:rPr>
        <w:t xml:space="preserve">השר הציע דיון במליאה. אני מציע שנערוך הצבעה אחת - בעד זה מליאה ונגד זה הסרה. רבותי, ההצבעה החלה. </w:t>
      </w:r>
    </w:p>
    <w:p w14:paraId="3902A31D" w14:textId="77777777" w:rsidR="00000000" w:rsidRDefault="009432B4">
      <w:pPr>
        <w:pStyle w:val="a"/>
        <w:rPr>
          <w:rFonts w:hint="cs"/>
          <w:rtl/>
        </w:rPr>
      </w:pPr>
    </w:p>
    <w:p w14:paraId="35385D29" w14:textId="77777777" w:rsidR="00000000" w:rsidRDefault="009432B4">
      <w:pPr>
        <w:pStyle w:val="a"/>
        <w:rPr>
          <w:rFonts w:hint="cs"/>
          <w:rtl/>
        </w:rPr>
      </w:pPr>
    </w:p>
    <w:p w14:paraId="4E5ACEA0" w14:textId="77777777" w:rsidR="00000000" w:rsidRDefault="009432B4">
      <w:pPr>
        <w:pStyle w:val="a"/>
        <w:rPr>
          <w:rFonts w:hint="cs"/>
          <w:rtl/>
        </w:rPr>
      </w:pPr>
    </w:p>
    <w:p w14:paraId="0CB5BD13" w14:textId="77777777" w:rsidR="00000000" w:rsidRDefault="009432B4">
      <w:pPr>
        <w:pStyle w:val="a"/>
        <w:rPr>
          <w:rFonts w:hint="cs"/>
          <w:rtl/>
        </w:rPr>
      </w:pPr>
    </w:p>
    <w:p w14:paraId="3323396D" w14:textId="77777777" w:rsidR="00000000" w:rsidRDefault="009432B4">
      <w:pPr>
        <w:pStyle w:val="a"/>
        <w:rPr>
          <w:rFonts w:hint="cs"/>
          <w:rtl/>
        </w:rPr>
      </w:pPr>
    </w:p>
    <w:p w14:paraId="695ED4ED" w14:textId="77777777" w:rsidR="00000000" w:rsidRDefault="009432B4">
      <w:pPr>
        <w:pStyle w:val="a7"/>
        <w:bidi/>
        <w:rPr>
          <w:rFonts w:hint="cs"/>
          <w:rtl/>
        </w:rPr>
      </w:pPr>
      <w:r>
        <w:rPr>
          <w:rFonts w:hint="cs"/>
          <w:rtl/>
        </w:rPr>
        <w:t>הצבעה מס' 14</w:t>
      </w:r>
    </w:p>
    <w:p w14:paraId="761B6920" w14:textId="77777777" w:rsidR="00000000" w:rsidRDefault="009432B4">
      <w:pPr>
        <w:pStyle w:val="a"/>
        <w:rPr>
          <w:rFonts w:hint="cs"/>
          <w:rtl/>
        </w:rPr>
      </w:pPr>
    </w:p>
    <w:p w14:paraId="149CF972" w14:textId="77777777" w:rsidR="00000000" w:rsidRDefault="009432B4">
      <w:pPr>
        <w:pStyle w:val="a7"/>
        <w:bidi/>
        <w:rPr>
          <w:rFonts w:hint="cs"/>
          <w:b w:val="0"/>
          <w:bCs w:val="0"/>
          <w:rtl/>
        </w:rPr>
      </w:pPr>
      <w:r>
        <w:rPr>
          <w:rFonts w:hint="cs"/>
          <w:b w:val="0"/>
          <w:bCs w:val="0"/>
          <w:rtl/>
        </w:rPr>
        <w:t>בעד ההצעה לכלול את הנו</w:t>
      </w:r>
      <w:r>
        <w:rPr>
          <w:rFonts w:hint="cs"/>
          <w:b w:val="0"/>
          <w:bCs w:val="0"/>
          <w:rtl/>
        </w:rPr>
        <w:t xml:space="preserve">שא בסדר-היום </w:t>
      </w:r>
      <w:r>
        <w:rPr>
          <w:b w:val="0"/>
          <w:bCs w:val="0"/>
          <w:rtl/>
        </w:rPr>
        <w:t>–</w:t>
      </w:r>
      <w:r>
        <w:rPr>
          <w:rFonts w:hint="cs"/>
          <w:b w:val="0"/>
          <w:bCs w:val="0"/>
          <w:rtl/>
        </w:rPr>
        <w:t xml:space="preserve"> 15</w:t>
      </w:r>
    </w:p>
    <w:p w14:paraId="651A57F7" w14:textId="77777777" w:rsidR="00000000" w:rsidRDefault="009432B4">
      <w:pPr>
        <w:pStyle w:val="a7"/>
        <w:bidi/>
        <w:rPr>
          <w:rFonts w:hint="cs"/>
          <w:b w:val="0"/>
          <w:bCs w:val="0"/>
          <w:rtl/>
        </w:rPr>
      </w:pPr>
      <w:r>
        <w:rPr>
          <w:rFonts w:hint="cs"/>
          <w:b w:val="0"/>
          <w:bCs w:val="0"/>
          <w:rtl/>
        </w:rPr>
        <w:t xml:space="preserve">בעד ההצעה שלא לכלול את הנושא בסדר-היום  </w:t>
      </w:r>
      <w:r>
        <w:rPr>
          <w:b w:val="0"/>
          <w:bCs w:val="0"/>
          <w:rtl/>
        </w:rPr>
        <w:t>–</w:t>
      </w:r>
      <w:r>
        <w:rPr>
          <w:rFonts w:hint="cs"/>
          <w:b w:val="0"/>
          <w:bCs w:val="0"/>
          <w:rtl/>
        </w:rPr>
        <w:t xml:space="preserve"> אין</w:t>
      </w:r>
    </w:p>
    <w:p w14:paraId="3EAD787F" w14:textId="77777777" w:rsidR="00000000" w:rsidRDefault="009432B4">
      <w:pPr>
        <w:pStyle w:val="a7"/>
        <w:bidi/>
        <w:rPr>
          <w:rFonts w:hint="cs"/>
          <w:b w:val="0"/>
          <w:bCs w:val="0"/>
          <w:rtl/>
        </w:rPr>
      </w:pPr>
      <w:r>
        <w:rPr>
          <w:rFonts w:hint="cs"/>
          <w:b w:val="0"/>
          <w:bCs w:val="0"/>
          <w:rtl/>
        </w:rPr>
        <w:t xml:space="preserve">נמנעים </w:t>
      </w:r>
      <w:r>
        <w:rPr>
          <w:b w:val="0"/>
          <w:bCs w:val="0"/>
          <w:rtl/>
        </w:rPr>
        <w:t>–</w:t>
      </w:r>
      <w:r>
        <w:rPr>
          <w:rFonts w:hint="cs"/>
          <w:b w:val="0"/>
          <w:bCs w:val="0"/>
          <w:rtl/>
        </w:rPr>
        <w:t xml:space="preserve"> אין</w:t>
      </w:r>
    </w:p>
    <w:p w14:paraId="1FF46AD8" w14:textId="77777777" w:rsidR="00000000" w:rsidRDefault="009432B4">
      <w:pPr>
        <w:pStyle w:val="a7"/>
        <w:bidi/>
        <w:rPr>
          <w:rFonts w:hint="cs"/>
          <w:b w:val="0"/>
          <w:bCs w:val="0"/>
          <w:rtl/>
        </w:rPr>
      </w:pPr>
      <w:r>
        <w:rPr>
          <w:rFonts w:hint="cs"/>
          <w:b w:val="0"/>
          <w:bCs w:val="0"/>
          <w:rtl/>
        </w:rPr>
        <w:t xml:space="preserve">ההצעה לכלול את הנושא שהעלו חברי הכנסת מוחמד ברכה, שאול יהלום, ג'מאל זחאלקה, אהוד יתום, נסים זאב, עבד-אלמאלכ דהאמשה, רן כהן ואופיר פינס-פז בסדר-היום של הכנסת נתקבלה. </w:t>
      </w:r>
    </w:p>
    <w:p w14:paraId="7EB3979D" w14:textId="77777777" w:rsidR="00000000" w:rsidRDefault="009432B4">
      <w:pPr>
        <w:pStyle w:val="a"/>
        <w:rPr>
          <w:rFonts w:hint="cs"/>
          <w:rtl/>
        </w:rPr>
      </w:pPr>
    </w:p>
    <w:p w14:paraId="4ACC5640" w14:textId="77777777" w:rsidR="00000000" w:rsidRDefault="009432B4">
      <w:pPr>
        <w:pStyle w:val="ad"/>
        <w:rPr>
          <w:rtl/>
        </w:rPr>
      </w:pPr>
      <w:r>
        <w:rPr>
          <w:rFonts w:hint="cs"/>
          <w:rtl/>
        </w:rPr>
        <w:t xml:space="preserve"> </w:t>
      </w:r>
      <w:r>
        <w:rPr>
          <w:rFonts w:hint="eastAsia"/>
          <w:rtl/>
        </w:rPr>
        <w:t>היו</w:t>
      </w:r>
      <w:r>
        <w:rPr>
          <w:rtl/>
        </w:rPr>
        <w:t>"ר מוחמד</w:t>
      </w:r>
      <w:r>
        <w:rPr>
          <w:rtl/>
        </w:rPr>
        <w:t xml:space="preserve"> ברכה:</w:t>
      </w:r>
    </w:p>
    <w:p w14:paraId="1C15A49A" w14:textId="77777777" w:rsidR="00000000" w:rsidRDefault="009432B4">
      <w:pPr>
        <w:pStyle w:val="a"/>
        <w:rPr>
          <w:rtl/>
        </w:rPr>
      </w:pPr>
    </w:p>
    <w:p w14:paraId="05586923" w14:textId="77777777" w:rsidR="00000000" w:rsidRDefault="009432B4">
      <w:pPr>
        <w:pStyle w:val="a"/>
        <w:rPr>
          <w:rFonts w:hint="cs"/>
          <w:rtl/>
        </w:rPr>
      </w:pPr>
      <w:r>
        <w:rPr>
          <w:rFonts w:hint="cs"/>
          <w:rtl/>
        </w:rPr>
        <w:t>ברוב של 15, ללא מתנגדים וללא נמנעים, הנושא יידון במליאת הכנסת. חבר הכנסת אורי אריאל איננו כאן, לכן הצעתו לא עוברת. חבר הכנסת ברכה נמצא, חבר הכנסת יהלום נמצא, חבר הכנסת זחאלקה נמצא, חבר הכנסת אהוד יתום נמצא, חבר הכנסת נסים זאב נמצא, חבר הכנסת דהאמשה</w:t>
      </w:r>
      <w:r>
        <w:rPr>
          <w:rFonts w:hint="cs"/>
          <w:rtl/>
        </w:rPr>
        <w:t xml:space="preserve"> נמצא, חבר הכנסת רן כהן נמצא. חבר הכנסת מאיר פרוש לא נמצא, הצעתו לא תועבר לדיון במליאה. גם חבר הכנסת פינס לא נמצא - - -</w:t>
      </w:r>
    </w:p>
    <w:p w14:paraId="2BC6183E" w14:textId="77777777" w:rsidR="00000000" w:rsidRDefault="009432B4">
      <w:pPr>
        <w:pStyle w:val="a"/>
        <w:rPr>
          <w:rFonts w:hint="cs"/>
          <w:rtl/>
        </w:rPr>
      </w:pPr>
    </w:p>
    <w:p w14:paraId="699CC2A9" w14:textId="77777777" w:rsidR="00000000" w:rsidRDefault="009432B4">
      <w:pPr>
        <w:pStyle w:val="ac"/>
        <w:rPr>
          <w:rtl/>
        </w:rPr>
      </w:pPr>
      <w:r>
        <w:rPr>
          <w:rFonts w:hint="eastAsia"/>
          <w:rtl/>
        </w:rPr>
        <w:t>אחמד</w:t>
      </w:r>
      <w:r>
        <w:rPr>
          <w:rtl/>
        </w:rPr>
        <w:t xml:space="preserve"> טיבי (חד"ש-תע"ל):</w:t>
      </w:r>
    </w:p>
    <w:p w14:paraId="3DE4B9D1" w14:textId="77777777" w:rsidR="00000000" w:rsidRDefault="009432B4">
      <w:pPr>
        <w:pStyle w:val="a"/>
        <w:rPr>
          <w:rFonts w:hint="cs"/>
          <w:rtl/>
        </w:rPr>
      </w:pPr>
    </w:p>
    <w:p w14:paraId="0AB95A66" w14:textId="77777777" w:rsidR="00000000" w:rsidRDefault="009432B4">
      <w:pPr>
        <w:pStyle w:val="a"/>
        <w:rPr>
          <w:rFonts w:hint="cs"/>
          <w:rtl/>
        </w:rPr>
      </w:pPr>
      <w:r>
        <w:rPr>
          <w:rFonts w:hint="cs"/>
          <w:rtl/>
        </w:rPr>
        <w:t>הוא הצביע.</w:t>
      </w:r>
    </w:p>
    <w:p w14:paraId="03CDBBDF" w14:textId="77777777" w:rsidR="00000000" w:rsidRDefault="009432B4">
      <w:pPr>
        <w:pStyle w:val="a"/>
        <w:rPr>
          <w:rFonts w:hint="cs"/>
          <w:rtl/>
        </w:rPr>
      </w:pPr>
    </w:p>
    <w:p w14:paraId="06AD1210" w14:textId="77777777" w:rsidR="00000000" w:rsidRDefault="009432B4">
      <w:pPr>
        <w:pStyle w:val="ad"/>
        <w:rPr>
          <w:rtl/>
        </w:rPr>
      </w:pPr>
      <w:r>
        <w:rPr>
          <w:rtl/>
        </w:rPr>
        <w:t>היו"ר מוחמד ברכה:</w:t>
      </w:r>
    </w:p>
    <w:p w14:paraId="389A9E32" w14:textId="77777777" w:rsidR="00000000" w:rsidRDefault="009432B4">
      <w:pPr>
        <w:pStyle w:val="a"/>
        <w:rPr>
          <w:rtl/>
        </w:rPr>
      </w:pPr>
    </w:p>
    <w:p w14:paraId="1EB3A85A" w14:textId="77777777" w:rsidR="00000000" w:rsidRDefault="009432B4">
      <w:pPr>
        <w:pStyle w:val="a"/>
        <w:rPr>
          <w:rFonts w:hint="cs"/>
          <w:rtl/>
        </w:rPr>
      </w:pPr>
      <w:r>
        <w:rPr>
          <w:rFonts w:hint="cs"/>
          <w:rtl/>
        </w:rPr>
        <w:t xml:space="preserve">בסדר, בסדר. </w:t>
      </w:r>
    </w:p>
    <w:p w14:paraId="6D4E4368" w14:textId="77777777" w:rsidR="00000000" w:rsidRDefault="009432B4">
      <w:pPr>
        <w:pStyle w:val="a"/>
        <w:rPr>
          <w:rFonts w:hint="cs"/>
          <w:rtl/>
        </w:rPr>
      </w:pPr>
    </w:p>
    <w:p w14:paraId="6E7CEE41" w14:textId="77777777" w:rsidR="00000000" w:rsidRDefault="009432B4">
      <w:pPr>
        <w:pStyle w:val="a"/>
        <w:rPr>
          <w:rFonts w:hint="cs"/>
          <w:rtl/>
        </w:rPr>
      </w:pPr>
    </w:p>
    <w:p w14:paraId="49CD2F05" w14:textId="77777777" w:rsidR="00000000" w:rsidRDefault="009432B4">
      <w:pPr>
        <w:pStyle w:val="Subject"/>
        <w:rPr>
          <w:rtl/>
        </w:rPr>
      </w:pPr>
    </w:p>
    <w:p w14:paraId="5F91B2F3" w14:textId="77777777" w:rsidR="00000000" w:rsidRDefault="009432B4">
      <w:pPr>
        <w:pStyle w:val="Subject"/>
        <w:rPr>
          <w:rFonts w:hint="cs"/>
          <w:rtl/>
        </w:rPr>
      </w:pPr>
      <w:bookmarkStart w:id="440" w:name="_Toc45934752"/>
      <w:bookmarkStart w:id="441" w:name="_Toc76385270"/>
      <w:r>
        <w:rPr>
          <w:rFonts w:hint="cs"/>
          <w:rtl/>
        </w:rPr>
        <w:t>מסמכים שהונחו על שולחן הכנסת</w:t>
      </w:r>
      <w:bookmarkEnd w:id="440"/>
      <w:bookmarkEnd w:id="441"/>
    </w:p>
    <w:p w14:paraId="738AEFD6" w14:textId="77777777" w:rsidR="00000000" w:rsidRDefault="009432B4">
      <w:pPr>
        <w:pStyle w:val="Subject"/>
        <w:rPr>
          <w:rFonts w:hint="cs"/>
          <w:rtl/>
        </w:rPr>
      </w:pPr>
    </w:p>
    <w:p w14:paraId="341FE399" w14:textId="77777777" w:rsidR="00000000" w:rsidRDefault="009432B4">
      <w:pPr>
        <w:pStyle w:val="ad"/>
        <w:rPr>
          <w:rtl/>
        </w:rPr>
      </w:pPr>
      <w:r>
        <w:rPr>
          <w:rtl/>
        </w:rPr>
        <w:t>היו"ר מוחמד ברכה:</w:t>
      </w:r>
    </w:p>
    <w:p w14:paraId="466B2BFD" w14:textId="77777777" w:rsidR="00000000" w:rsidRDefault="009432B4">
      <w:pPr>
        <w:pStyle w:val="a"/>
        <w:rPr>
          <w:rtl/>
        </w:rPr>
      </w:pPr>
    </w:p>
    <w:p w14:paraId="188366B9" w14:textId="77777777" w:rsidR="00000000" w:rsidRDefault="009432B4">
      <w:pPr>
        <w:pStyle w:val="a"/>
        <w:rPr>
          <w:rFonts w:hint="cs"/>
          <w:rtl/>
        </w:rPr>
      </w:pPr>
      <w:r>
        <w:rPr>
          <w:rFonts w:hint="cs"/>
          <w:rtl/>
        </w:rPr>
        <w:t>הודעה לסגנית מז</w:t>
      </w:r>
      <w:r>
        <w:rPr>
          <w:rFonts w:hint="cs"/>
          <w:rtl/>
        </w:rPr>
        <w:t xml:space="preserve">כיר הכנסת, בבקשה. </w:t>
      </w:r>
    </w:p>
    <w:p w14:paraId="04088A92" w14:textId="77777777" w:rsidR="00000000" w:rsidRDefault="009432B4">
      <w:pPr>
        <w:pStyle w:val="a"/>
        <w:rPr>
          <w:rFonts w:hint="cs"/>
          <w:rtl/>
        </w:rPr>
      </w:pPr>
    </w:p>
    <w:p w14:paraId="56B8C1D4" w14:textId="77777777" w:rsidR="00000000" w:rsidRDefault="009432B4">
      <w:pPr>
        <w:pStyle w:val="Speaker"/>
        <w:rPr>
          <w:rtl/>
        </w:rPr>
      </w:pPr>
      <w:bookmarkStart w:id="442" w:name="FS000000136T09_07_2003_17_18_56"/>
      <w:bookmarkStart w:id="443" w:name="_Toc45934753"/>
      <w:bookmarkStart w:id="444" w:name="_Toc76385271"/>
      <w:bookmarkEnd w:id="442"/>
      <w:r>
        <w:rPr>
          <w:rFonts w:hint="eastAsia"/>
          <w:rtl/>
        </w:rPr>
        <w:t>סגנית</w:t>
      </w:r>
      <w:r>
        <w:rPr>
          <w:rtl/>
        </w:rPr>
        <w:t xml:space="preserve"> מזכיר הכנסת רות קפלן:</w:t>
      </w:r>
      <w:bookmarkEnd w:id="443"/>
      <w:bookmarkEnd w:id="444"/>
    </w:p>
    <w:p w14:paraId="08F0C41A" w14:textId="77777777" w:rsidR="00000000" w:rsidRDefault="009432B4">
      <w:pPr>
        <w:pStyle w:val="a"/>
        <w:rPr>
          <w:rFonts w:hint="cs"/>
          <w:rtl/>
        </w:rPr>
      </w:pPr>
    </w:p>
    <w:p w14:paraId="179FC402" w14:textId="77777777" w:rsidR="00000000" w:rsidRDefault="009432B4">
      <w:pPr>
        <w:pStyle w:val="a"/>
        <w:rPr>
          <w:rFonts w:hint="cs"/>
          <w:rtl/>
        </w:rPr>
      </w:pPr>
      <w:r>
        <w:rPr>
          <w:rFonts w:hint="cs"/>
          <w:rtl/>
        </w:rPr>
        <w:t xml:space="preserve">תודה רבה. </w:t>
      </w:r>
    </w:p>
    <w:p w14:paraId="672F3ACB" w14:textId="77777777" w:rsidR="00000000" w:rsidRDefault="009432B4">
      <w:pPr>
        <w:pStyle w:val="a"/>
        <w:rPr>
          <w:rFonts w:hint="cs"/>
          <w:rtl/>
        </w:rPr>
      </w:pPr>
    </w:p>
    <w:p w14:paraId="19EF752F" w14:textId="77777777" w:rsidR="00000000" w:rsidRDefault="009432B4">
      <w:pPr>
        <w:pStyle w:val="a"/>
        <w:rPr>
          <w:rtl/>
        </w:rPr>
      </w:pPr>
      <w:r>
        <w:rPr>
          <w:rFonts w:hint="cs"/>
          <w:rtl/>
        </w:rPr>
        <w:t>ברשות יושב-ראש הישיבה, הנני מתכבדת להודיע, כי הונחה היום על שולחן הכנסת, לקריאה ראשונה, מטעם ועדת העבודה, הרווחה והבריאות של הכנסת, הצעת חוק הנוער (טיפול והשגחה) (תיקון מס' 17) (פרסום תמונת עירום</w:t>
      </w:r>
      <w:r>
        <w:rPr>
          <w:rFonts w:hint="cs"/>
          <w:rtl/>
        </w:rPr>
        <w:t xml:space="preserve"> של קטין), התשס"ג-2003, של חברת הכנסת גילה פינקלשטיין. תודה.</w:t>
      </w:r>
    </w:p>
    <w:p w14:paraId="126F5415" w14:textId="77777777" w:rsidR="00000000" w:rsidRDefault="009432B4">
      <w:pPr>
        <w:pStyle w:val="Subject"/>
        <w:rPr>
          <w:rFonts w:hint="cs"/>
          <w:rtl/>
        </w:rPr>
      </w:pPr>
    </w:p>
    <w:p w14:paraId="53F97275" w14:textId="77777777" w:rsidR="00000000" w:rsidRDefault="009432B4">
      <w:pPr>
        <w:pStyle w:val="a"/>
        <w:rPr>
          <w:rFonts w:hint="cs"/>
          <w:rtl/>
        </w:rPr>
      </w:pPr>
    </w:p>
    <w:p w14:paraId="23A8E1A0" w14:textId="77777777" w:rsidR="00000000" w:rsidRDefault="009432B4">
      <w:pPr>
        <w:pStyle w:val="Subject"/>
        <w:rPr>
          <w:rFonts w:hint="cs"/>
          <w:rtl/>
        </w:rPr>
      </w:pPr>
      <w:bookmarkStart w:id="445" w:name="_Toc45934754"/>
      <w:bookmarkStart w:id="446" w:name="_Toc76385272"/>
      <w:r>
        <w:rPr>
          <w:rFonts w:hint="cs"/>
          <w:rtl/>
        </w:rPr>
        <w:t>הצעה לסדר-היום</w:t>
      </w:r>
      <w:bookmarkEnd w:id="445"/>
      <w:bookmarkEnd w:id="446"/>
    </w:p>
    <w:p w14:paraId="20E478EA" w14:textId="77777777" w:rsidR="00000000" w:rsidRDefault="009432B4">
      <w:pPr>
        <w:pStyle w:val="Subject"/>
        <w:rPr>
          <w:rFonts w:hint="cs"/>
          <w:rtl/>
        </w:rPr>
      </w:pPr>
      <w:bookmarkStart w:id="447" w:name="_Toc45934755"/>
      <w:bookmarkStart w:id="448" w:name="_Toc76385273"/>
      <w:r>
        <w:rPr>
          <w:rFonts w:hint="cs"/>
          <w:rtl/>
        </w:rPr>
        <w:t>הריסת יסודות מסגד שיהאב א-דין בנצרת</w:t>
      </w:r>
      <w:bookmarkEnd w:id="447"/>
      <w:bookmarkEnd w:id="448"/>
    </w:p>
    <w:p w14:paraId="77FF6EEA" w14:textId="77777777" w:rsidR="00000000" w:rsidRDefault="009432B4">
      <w:pPr>
        <w:pStyle w:val="a"/>
        <w:rPr>
          <w:rFonts w:hint="cs"/>
          <w:rtl/>
        </w:rPr>
      </w:pPr>
    </w:p>
    <w:p w14:paraId="1D4EF2E8" w14:textId="77777777" w:rsidR="00000000" w:rsidRDefault="009432B4">
      <w:pPr>
        <w:pStyle w:val="ad"/>
        <w:rPr>
          <w:rtl/>
        </w:rPr>
      </w:pPr>
      <w:r>
        <w:rPr>
          <w:rtl/>
        </w:rPr>
        <w:t>היו"ר מוחמד ברכה:</w:t>
      </w:r>
    </w:p>
    <w:p w14:paraId="78C97755" w14:textId="77777777" w:rsidR="00000000" w:rsidRDefault="009432B4">
      <w:pPr>
        <w:pStyle w:val="a"/>
        <w:rPr>
          <w:rtl/>
        </w:rPr>
      </w:pPr>
    </w:p>
    <w:p w14:paraId="63F3FBE7" w14:textId="77777777" w:rsidR="00000000" w:rsidRDefault="009432B4">
      <w:pPr>
        <w:pStyle w:val="a"/>
        <w:rPr>
          <w:rFonts w:hint="cs"/>
          <w:rtl/>
        </w:rPr>
      </w:pPr>
      <w:r>
        <w:rPr>
          <w:rFonts w:hint="cs"/>
          <w:rtl/>
        </w:rPr>
        <w:t>אנחנו עוברים לנושא הבא. לפנינו הצעות דחופות לסדר-היום מס' 917 ו-930, בנושא: הריסת יסודות מסגד שיהאב א-דין בנצרת. המציע הוא</w:t>
      </w:r>
      <w:r>
        <w:rPr>
          <w:rFonts w:hint="cs"/>
          <w:rtl/>
        </w:rPr>
        <w:t xml:space="preserve"> חבר הכנסת גדעון סער. בבקשה, אדוני, שלוש דקות לרשותך. </w:t>
      </w:r>
    </w:p>
    <w:p w14:paraId="2213A8DB" w14:textId="77777777" w:rsidR="00000000" w:rsidRDefault="009432B4">
      <w:pPr>
        <w:pStyle w:val="a"/>
        <w:ind w:firstLine="0"/>
        <w:rPr>
          <w:rFonts w:hint="cs"/>
          <w:rtl/>
        </w:rPr>
      </w:pPr>
    </w:p>
    <w:p w14:paraId="6741AE86" w14:textId="77777777" w:rsidR="00000000" w:rsidRDefault="009432B4">
      <w:pPr>
        <w:pStyle w:val="Speaker"/>
        <w:rPr>
          <w:rtl/>
        </w:rPr>
      </w:pPr>
      <w:bookmarkStart w:id="449" w:name="FS000001027T09_07_2003_16_43_47"/>
      <w:bookmarkStart w:id="450" w:name="_Toc45934756"/>
      <w:bookmarkStart w:id="451" w:name="_Toc76385274"/>
      <w:bookmarkEnd w:id="449"/>
      <w:r>
        <w:rPr>
          <w:rFonts w:hint="eastAsia"/>
          <w:rtl/>
        </w:rPr>
        <w:t>גדעון</w:t>
      </w:r>
      <w:r>
        <w:rPr>
          <w:rtl/>
        </w:rPr>
        <w:t xml:space="preserve"> סער (הליכוד):</w:t>
      </w:r>
      <w:bookmarkEnd w:id="450"/>
      <w:bookmarkEnd w:id="451"/>
    </w:p>
    <w:p w14:paraId="5DD14A22" w14:textId="77777777" w:rsidR="00000000" w:rsidRDefault="009432B4">
      <w:pPr>
        <w:pStyle w:val="a"/>
        <w:rPr>
          <w:rFonts w:hint="cs"/>
          <w:rtl/>
        </w:rPr>
      </w:pPr>
    </w:p>
    <w:p w14:paraId="4115D311" w14:textId="77777777" w:rsidR="00000000" w:rsidRDefault="009432B4">
      <w:pPr>
        <w:pStyle w:val="a"/>
        <w:rPr>
          <w:rFonts w:hint="cs"/>
          <w:rtl/>
        </w:rPr>
      </w:pPr>
      <w:r>
        <w:rPr>
          <w:rFonts w:hint="cs"/>
          <w:rtl/>
        </w:rPr>
        <w:t>אדוני היושב-ראש, לפני שבוע, מול כנסיית הבשורה בנצרת הקדושה לרבים רבים בעולם, הושלם ניצחון החוק והסדר על הכוח והקיצוניות המטורפת של התנועה האסלאמית. בפתח דברי אני רוצה לחזק את משטר</w:t>
      </w:r>
      <w:r>
        <w:rPr>
          <w:rFonts w:hint="cs"/>
          <w:rtl/>
        </w:rPr>
        <w:t>ת ישראל שהשלימה את המלאכה. חשוב גם להשלים את הקמתה של אותה כיכר ציבורית-תיירותית שם בהתאם להחלטת הממשלה.</w:t>
      </w:r>
    </w:p>
    <w:p w14:paraId="7D4F0F69" w14:textId="77777777" w:rsidR="00000000" w:rsidRDefault="009432B4">
      <w:pPr>
        <w:pStyle w:val="a"/>
        <w:rPr>
          <w:rFonts w:hint="cs"/>
          <w:rtl/>
        </w:rPr>
      </w:pPr>
    </w:p>
    <w:p w14:paraId="5D0F1FFC" w14:textId="77777777" w:rsidR="00000000" w:rsidRDefault="009432B4">
      <w:pPr>
        <w:pStyle w:val="a"/>
        <w:rPr>
          <w:rFonts w:hint="cs"/>
          <w:rtl/>
        </w:rPr>
      </w:pPr>
      <w:r>
        <w:rPr>
          <w:rFonts w:hint="cs"/>
          <w:rtl/>
        </w:rPr>
        <w:t xml:space="preserve"> אבל  הממשלה הוכיחה נחישות. היא הוכיחה נחישות, אדוני היושב-ראש, בכמה שלבים - קודם כול כאשר היה לה האומץ לראות שהכיוון שעליו הוחלט בממשלת ברק הוא כיוון</w:t>
      </w:r>
      <w:r>
        <w:rPr>
          <w:rFonts w:hint="cs"/>
          <w:rtl/>
        </w:rPr>
        <w:t xml:space="preserve"> מוטעה, ולהפסיק את הבנייה הבלתי-חוקית, הפרועה, בשיהאב א-דין ולהשלים את זה באמצעות הרס אותו חלק שנבנה בניגוד לחוק. </w:t>
      </w:r>
    </w:p>
    <w:p w14:paraId="284AF5AB" w14:textId="77777777" w:rsidR="00000000" w:rsidRDefault="009432B4">
      <w:pPr>
        <w:pStyle w:val="a"/>
        <w:rPr>
          <w:rFonts w:hint="cs"/>
          <w:rtl/>
        </w:rPr>
      </w:pPr>
    </w:p>
    <w:p w14:paraId="5EBF62E8" w14:textId="77777777" w:rsidR="00000000" w:rsidRDefault="009432B4">
      <w:pPr>
        <w:pStyle w:val="a"/>
        <w:rPr>
          <w:rFonts w:hint="cs"/>
          <w:rtl/>
        </w:rPr>
      </w:pPr>
      <w:r>
        <w:rPr>
          <w:rFonts w:hint="cs"/>
          <w:rtl/>
        </w:rPr>
        <w:t>מה הסכנה, רבותי חברי הכנסת, שנשקפה אם אותם פורעי חוק שהמציאו המצאה כאילו מדובר במקום באדמת ווקף, היו משיגים את מטרתם?</w:t>
      </w:r>
    </w:p>
    <w:p w14:paraId="6F424A8D" w14:textId="77777777" w:rsidR="00000000" w:rsidRDefault="009432B4">
      <w:pPr>
        <w:pStyle w:val="a"/>
        <w:rPr>
          <w:rFonts w:hint="cs"/>
          <w:rtl/>
        </w:rPr>
      </w:pPr>
    </w:p>
    <w:p w14:paraId="5D32EF1E" w14:textId="77777777" w:rsidR="00000000" w:rsidRDefault="009432B4">
      <w:pPr>
        <w:pStyle w:val="ac"/>
        <w:rPr>
          <w:rtl/>
        </w:rPr>
      </w:pPr>
      <w:r>
        <w:rPr>
          <w:rFonts w:hint="eastAsia"/>
          <w:rtl/>
        </w:rPr>
        <w:t>עבד</w:t>
      </w:r>
      <w:r>
        <w:rPr>
          <w:rtl/>
        </w:rPr>
        <w:t>-אלמאלכ דהאמשה (רע</w:t>
      </w:r>
      <w:r>
        <w:rPr>
          <w:rtl/>
        </w:rPr>
        <w:t>"ם):</w:t>
      </w:r>
    </w:p>
    <w:p w14:paraId="060C4152" w14:textId="77777777" w:rsidR="00000000" w:rsidRDefault="009432B4">
      <w:pPr>
        <w:pStyle w:val="a"/>
        <w:rPr>
          <w:rFonts w:hint="cs"/>
          <w:rtl/>
        </w:rPr>
      </w:pPr>
    </w:p>
    <w:p w14:paraId="1F329E17" w14:textId="77777777" w:rsidR="00000000" w:rsidRDefault="009432B4">
      <w:pPr>
        <w:pStyle w:val="a"/>
        <w:rPr>
          <w:rFonts w:hint="cs"/>
          <w:rtl/>
        </w:rPr>
      </w:pPr>
      <w:r>
        <w:rPr>
          <w:rFonts w:hint="cs"/>
          <w:rtl/>
        </w:rPr>
        <w:t>תפסיק להמציא המצאות. מי שמדבר דברי צביעות זה אתה.</w:t>
      </w:r>
    </w:p>
    <w:p w14:paraId="73E78DC7" w14:textId="77777777" w:rsidR="00000000" w:rsidRDefault="009432B4">
      <w:pPr>
        <w:pStyle w:val="a"/>
        <w:rPr>
          <w:rFonts w:hint="cs"/>
          <w:rtl/>
        </w:rPr>
      </w:pPr>
    </w:p>
    <w:p w14:paraId="1536F8B1" w14:textId="77777777" w:rsidR="00000000" w:rsidRDefault="009432B4">
      <w:pPr>
        <w:pStyle w:val="SpeakerCon"/>
        <w:rPr>
          <w:rtl/>
        </w:rPr>
      </w:pPr>
      <w:bookmarkStart w:id="452" w:name="FS000001027T09_07_2003_16_49_31C"/>
      <w:bookmarkEnd w:id="452"/>
      <w:r>
        <w:rPr>
          <w:rtl/>
        </w:rPr>
        <w:t>גדעון סער (הליכוד):</w:t>
      </w:r>
    </w:p>
    <w:p w14:paraId="78EF5944" w14:textId="77777777" w:rsidR="00000000" w:rsidRDefault="009432B4">
      <w:pPr>
        <w:pStyle w:val="a"/>
        <w:rPr>
          <w:rtl/>
        </w:rPr>
      </w:pPr>
    </w:p>
    <w:p w14:paraId="11408409" w14:textId="77777777" w:rsidR="00000000" w:rsidRDefault="009432B4">
      <w:pPr>
        <w:pStyle w:val="a"/>
        <w:rPr>
          <w:rFonts w:hint="cs"/>
          <w:rtl/>
        </w:rPr>
      </w:pPr>
      <w:r>
        <w:rPr>
          <w:rFonts w:hint="cs"/>
          <w:rtl/>
        </w:rPr>
        <w:t xml:space="preserve">איך אני יודע - - - </w:t>
      </w:r>
    </w:p>
    <w:p w14:paraId="73160A55" w14:textId="77777777" w:rsidR="00000000" w:rsidRDefault="009432B4">
      <w:pPr>
        <w:pStyle w:val="a"/>
        <w:rPr>
          <w:rFonts w:hint="cs"/>
          <w:rtl/>
        </w:rPr>
      </w:pPr>
    </w:p>
    <w:p w14:paraId="2F976082" w14:textId="77777777" w:rsidR="00000000" w:rsidRDefault="009432B4">
      <w:pPr>
        <w:pStyle w:val="ac"/>
        <w:rPr>
          <w:rtl/>
        </w:rPr>
      </w:pPr>
      <w:r>
        <w:rPr>
          <w:rFonts w:hint="eastAsia"/>
          <w:rtl/>
        </w:rPr>
        <w:t>עבד</w:t>
      </w:r>
      <w:r>
        <w:rPr>
          <w:rtl/>
        </w:rPr>
        <w:t>-אלמאלכ דהאמשה (רע"ם):</w:t>
      </w:r>
    </w:p>
    <w:p w14:paraId="5D5E17FE" w14:textId="77777777" w:rsidR="00000000" w:rsidRDefault="009432B4">
      <w:pPr>
        <w:pStyle w:val="a"/>
        <w:rPr>
          <w:rFonts w:hint="cs"/>
          <w:rtl/>
        </w:rPr>
      </w:pPr>
    </w:p>
    <w:p w14:paraId="7DCB5106" w14:textId="77777777" w:rsidR="00000000" w:rsidRDefault="009432B4">
      <w:pPr>
        <w:pStyle w:val="a"/>
        <w:rPr>
          <w:rFonts w:hint="cs"/>
          <w:rtl/>
        </w:rPr>
      </w:pPr>
      <w:r>
        <w:rPr>
          <w:rFonts w:hint="cs"/>
          <w:rtl/>
        </w:rPr>
        <w:t xml:space="preserve">- - - </w:t>
      </w:r>
    </w:p>
    <w:p w14:paraId="7BF046A4" w14:textId="77777777" w:rsidR="00000000" w:rsidRDefault="009432B4">
      <w:pPr>
        <w:pStyle w:val="a"/>
        <w:rPr>
          <w:rFonts w:hint="cs"/>
          <w:rtl/>
        </w:rPr>
      </w:pPr>
    </w:p>
    <w:p w14:paraId="4BD2FE55" w14:textId="77777777" w:rsidR="00000000" w:rsidRDefault="009432B4">
      <w:pPr>
        <w:pStyle w:val="SpeakerCon"/>
        <w:rPr>
          <w:rtl/>
        </w:rPr>
      </w:pPr>
      <w:bookmarkStart w:id="453" w:name="FS000001027T09_07_2003_16_49_54C"/>
      <w:bookmarkEnd w:id="453"/>
      <w:r>
        <w:rPr>
          <w:rtl/>
        </w:rPr>
        <w:t>גדעון סער (הליכוד):</w:t>
      </w:r>
    </w:p>
    <w:p w14:paraId="7873ED59" w14:textId="77777777" w:rsidR="00000000" w:rsidRDefault="009432B4">
      <w:pPr>
        <w:pStyle w:val="a"/>
        <w:rPr>
          <w:rtl/>
        </w:rPr>
      </w:pPr>
    </w:p>
    <w:p w14:paraId="126573CF" w14:textId="77777777" w:rsidR="00000000" w:rsidRDefault="009432B4">
      <w:pPr>
        <w:pStyle w:val="a"/>
        <w:rPr>
          <w:rFonts w:hint="cs"/>
          <w:rtl/>
        </w:rPr>
      </w:pPr>
      <w:r>
        <w:rPr>
          <w:rFonts w:hint="cs"/>
          <w:rtl/>
        </w:rPr>
        <w:t xml:space="preserve">איך אני יודע שהמצאתם המצאה - - - </w:t>
      </w:r>
    </w:p>
    <w:p w14:paraId="59188512" w14:textId="77777777" w:rsidR="00000000" w:rsidRDefault="009432B4">
      <w:pPr>
        <w:pStyle w:val="a"/>
        <w:rPr>
          <w:rFonts w:hint="cs"/>
          <w:rtl/>
        </w:rPr>
      </w:pPr>
    </w:p>
    <w:p w14:paraId="1CB5D836" w14:textId="77777777" w:rsidR="00000000" w:rsidRDefault="009432B4">
      <w:pPr>
        <w:pStyle w:val="ac"/>
        <w:rPr>
          <w:rtl/>
        </w:rPr>
      </w:pPr>
      <w:r>
        <w:rPr>
          <w:rFonts w:hint="eastAsia"/>
          <w:rtl/>
        </w:rPr>
        <w:t>עבד</w:t>
      </w:r>
      <w:r>
        <w:rPr>
          <w:rtl/>
        </w:rPr>
        <w:t>-אלמאלכ דהאמשה (רע"ם):</w:t>
      </w:r>
    </w:p>
    <w:p w14:paraId="07344CD6" w14:textId="77777777" w:rsidR="00000000" w:rsidRDefault="009432B4">
      <w:pPr>
        <w:pStyle w:val="a"/>
        <w:rPr>
          <w:rFonts w:hint="cs"/>
          <w:rtl/>
        </w:rPr>
      </w:pPr>
    </w:p>
    <w:p w14:paraId="7C747093" w14:textId="77777777" w:rsidR="00000000" w:rsidRDefault="009432B4">
      <w:pPr>
        <w:pStyle w:val="a"/>
        <w:rPr>
          <w:rFonts w:hint="cs"/>
          <w:rtl/>
        </w:rPr>
      </w:pPr>
      <w:r>
        <w:rPr>
          <w:rFonts w:hint="cs"/>
          <w:rtl/>
        </w:rPr>
        <w:t xml:space="preserve">אתה ממציא המצאות. אתה יודע רק להיות פה </w:t>
      </w:r>
      <w:r>
        <w:rPr>
          <w:rFonts w:hint="cs"/>
          <w:rtl/>
        </w:rPr>
        <w:t xml:space="preserve">צבוע, להצהיר הצהרות ולהתנגח. איזה ניצחון היה? </w:t>
      </w:r>
    </w:p>
    <w:p w14:paraId="1A0FB882" w14:textId="77777777" w:rsidR="00000000" w:rsidRDefault="009432B4">
      <w:pPr>
        <w:pStyle w:val="a"/>
        <w:rPr>
          <w:rFonts w:hint="cs"/>
          <w:rtl/>
        </w:rPr>
      </w:pPr>
    </w:p>
    <w:p w14:paraId="68260580" w14:textId="77777777" w:rsidR="00000000" w:rsidRDefault="009432B4">
      <w:pPr>
        <w:pStyle w:val="SpeakerCon"/>
        <w:rPr>
          <w:rtl/>
        </w:rPr>
      </w:pPr>
      <w:bookmarkStart w:id="454" w:name="FS000001027T09_07_2003_16_50_46C"/>
      <w:bookmarkEnd w:id="454"/>
      <w:r>
        <w:rPr>
          <w:rtl/>
        </w:rPr>
        <w:t>גדעון סער (הליכוד):</w:t>
      </w:r>
    </w:p>
    <w:p w14:paraId="15ADFB22" w14:textId="77777777" w:rsidR="00000000" w:rsidRDefault="009432B4">
      <w:pPr>
        <w:pStyle w:val="a"/>
        <w:rPr>
          <w:rtl/>
        </w:rPr>
      </w:pPr>
    </w:p>
    <w:p w14:paraId="4E8815F3" w14:textId="77777777" w:rsidR="00000000" w:rsidRDefault="009432B4">
      <w:pPr>
        <w:pStyle w:val="a"/>
        <w:rPr>
          <w:rFonts w:hint="cs"/>
          <w:rtl/>
        </w:rPr>
      </w:pPr>
      <w:r>
        <w:rPr>
          <w:rFonts w:hint="cs"/>
          <w:rtl/>
        </w:rPr>
        <w:t>ניצחון גדול - - -</w:t>
      </w:r>
    </w:p>
    <w:p w14:paraId="55BEF9DF" w14:textId="77777777" w:rsidR="00000000" w:rsidRDefault="009432B4">
      <w:pPr>
        <w:pStyle w:val="a"/>
        <w:rPr>
          <w:rFonts w:hint="cs"/>
          <w:rtl/>
        </w:rPr>
      </w:pPr>
    </w:p>
    <w:p w14:paraId="1A84BDC0" w14:textId="77777777" w:rsidR="00000000" w:rsidRDefault="009432B4">
      <w:pPr>
        <w:pStyle w:val="ac"/>
        <w:rPr>
          <w:rtl/>
        </w:rPr>
      </w:pPr>
      <w:r>
        <w:rPr>
          <w:rFonts w:hint="eastAsia"/>
          <w:rtl/>
        </w:rPr>
        <w:t>עבד</w:t>
      </w:r>
      <w:r>
        <w:rPr>
          <w:rtl/>
        </w:rPr>
        <w:t>-אלמאלכ דהאמשה (רע"ם):</w:t>
      </w:r>
    </w:p>
    <w:p w14:paraId="71702B24" w14:textId="77777777" w:rsidR="00000000" w:rsidRDefault="009432B4">
      <w:pPr>
        <w:pStyle w:val="a"/>
        <w:rPr>
          <w:rFonts w:hint="cs"/>
          <w:rtl/>
        </w:rPr>
      </w:pPr>
    </w:p>
    <w:p w14:paraId="7733ED59" w14:textId="77777777" w:rsidR="00000000" w:rsidRDefault="009432B4">
      <w:pPr>
        <w:pStyle w:val="a"/>
        <w:rPr>
          <w:rFonts w:hint="cs"/>
          <w:rtl/>
        </w:rPr>
      </w:pPr>
      <w:r>
        <w:rPr>
          <w:rFonts w:hint="cs"/>
          <w:rtl/>
        </w:rPr>
        <w:t xml:space="preserve">על אזרחים? </w:t>
      </w:r>
    </w:p>
    <w:p w14:paraId="1E25777B" w14:textId="77777777" w:rsidR="00000000" w:rsidRDefault="009432B4">
      <w:pPr>
        <w:pStyle w:val="a"/>
        <w:rPr>
          <w:rFonts w:hint="cs"/>
          <w:rtl/>
        </w:rPr>
      </w:pPr>
    </w:p>
    <w:p w14:paraId="1E655ECF" w14:textId="77777777" w:rsidR="00000000" w:rsidRDefault="009432B4">
      <w:pPr>
        <w:pStyle w:val="SpeakerCon"/>
        <w:rPr>
          <w:rtl/>
        </w:rPr>
      </w:pPr>
      <w:bookmarkStart w:id="455" w:name="FS000001027T09_07_2003_16_51_06C"/>
      <w:bookmarkEnd w:id="455"/>
      <w:r>
        <w:rPr>
          <w:rtl/>
        </w:rPr>
        <w:t>גדעון סער (הליכוד):</w:t>
      </w:r>
    </w:p>
    <w:p w14:paraId="31F2FCB9" w14:textId="77777777" w:rsidR="00000000" w:rsidRDefault="009432B4">
      <w:pPr>
        <w:pStyle w:val="a"/>
        <w:rPr>
          <w:rtl/>
        </w:rPr>
      </w:pPr>
    </w:p>
    <w:p w14:paraId="51D610A9" w14:textId="77777777" w:rsidR="00000000" w:rsidRDefault="009432B4">
      <w:pPr>
        <w:pStyle w:val="a"/>
        <w:rPr>
          <w:rFonts w:hint="cs"/>
          <w:rtl/>
        </w:rPr>
      </w:pPr>
      <w:r>
        <w:rPr>
          <w:rFonts w:hint="cs"/>
          <w:rtl/>
        </w:rPr>
        <w:t xml:space="preserve">ניצחון גדול על פורעי חוק. על פורעי חוק. </w:t>
      </w:r>
    </w:p>
    <w:p w14:paraId="1C49F9DD" w14:textId="77777777" w:rsidR="00000000" w:rsidRDefault="009432B4">
      <w:pPr>
        <w:pStyle w:val="a"/>
        <w:rPr>
          <w:rFonts w:hint="cs"/>
          <w:rtl/>
        </w:rPr>
      </w:pPr>
    </w:p>
    <w:p w14:paraId="5D035E49" w14:textId="77777777" w:rsidR="00000000" w:rsidRDefault="009432B4">
      <w:pPr>
        <w:pStyle w:val="ac"/>
        <w:rPr>
          <w:rtl/>
        </w:rPr>
      </w:pPr>
      <w:r>
        <w:rPr>
          <w:rFonts w:hint="eastAsia"/>
          <w:rtl/>
        </w:rPr>
        <w:t>עבד</w:t>
      </w:r>
      <w:r>
        <w:rPr>
          <w:rtl/>
        </w:rPr>
        <w:t>-אלמאלכ דהאמשה (רע"ם):</w:t>
      </w:r>
    </w:p>
    <w:p w14:paraId="65450FE7" w14:textId="77777777" w:rsidR="00000000" w:rsidRDefault="009432B4">
      <w:pPr>
        <w:pStyle w:val="a"/>
        <w:rPr>
          <w:rFonts w:hint="cs"/>
          <w:rtl/>
        </w:rPr>
      </w:pPr>
    </w:p>
    <w:p w14:paraId="257FF4A6" w14:textId="77777777" w:rsidR="00000000" w:rsidRDefault="009432B4">
      <w:pPr>
        <w:pStyle w:val="a"/>
        <w:rPr>
          <w:rFonts w:hint="cs"/>
          <w:rtl/>
        </w:rPr>
      </w:pPr>
      <w:r>
        <w:rPr>
          <w:rFonts w:hint="cs"/>
          <w:rtl/>
        </w:rPr>
        <w:t>- - -</w:t>
      </w:r>
    </w:p>
    <w:p w14:paraId="38D95514" w14:textId="77777777" w:rsidR="00000000" w:rsidRDefault="009432B4">
      <w:pPr>
        <w:pStyle w:val="a"/>
        <w:rPr>
          <w:rFonts w:hint="cs"/>
          <w:rtl/>
        </w:rPr>
      </w:pPr>
    </w:p>
    <w:p w14:paraId="04A1B2C4" w14:textId="77777777" w:rsidR="00000000" w:rsidRDefault="009432B4">
      <w:pPr>
        <w:pStyle w:val="SpeakerCon"/>
        <w:rPr>
          <w:rtl/>
        </w:rPr>
      </w:pPr>
      <w:bookmarkStart w:id="456" w:name="FS000001027T09_07_2003_16_51_22C"/>
      <w:bookmarkEnd w:id="456"/>
      <w:r>
        <w:rPr>
          <w:rtl/>
        </w:rPr>
        <w:t>גדעון סער (הליכוד):</w:t>
      </w:r>
    </w:p>
    <w:p w14:paraId="4A53BC27" w14:textId="77777777" w:rsidR="00000000" w:rsidRDefault="009432B4">
      <w:pPr>
        <w:pStyle w:val="a"/>
        <w:rPr>
          <w:rtl/>
        </w:rPr>
      </w:pPr>
    </w:p>
    <w:p w14:paraId="096611CB" w14:textId="77777777" w:rsidR="00000000" w:rsidRDefault="009432B4">
      <w:pPr>
        <w:pStyle w:val="a"/>
        <w:rPr>
          <w:rFonts w:hint="cs"/>
          <w:rtl/>
        </w:rPr>
      </w:pPr>
      <w:r>
        <w:rPr>
          <w:rFonts w:hint="cs"/>
          <w:rtl/>
        </w:rPr>
        <w:t xml:space="preserve">ואני אגיד </w:t>
      </w:r>
      <w:r>
        <w:rPr>
          <w:rFonts w:hint="cs"/>
          <w:rtl/>
        </w:rPr>
        <w:t>לך למה זה היה ניצחון גדול. הוא עד כדי כך היה גדול, שאפילו לא העלית את זה על סדר-היום. זה כל כך לא חשוב לך - - -</w:t>
      </w:r>
    </w:p>
    <w:p w14:paraId="2BC54242" w14:textId="77777777" w:rsidR="00000000" w:rsidRDefault="009432B4">
      <w:pPr>
        <w:pStyle w:val="a"/>
        <w:rPr>
          <w:rFonts w:hint="cs"/>
          <w:rtl/>
        </w:rPr>
      </w:pPr>
    </w:p>
    <w:p w14:paraId="498BA994" w14:textId="77777777" w:rsidR="00000000" w:rsidRDefault="009432B4">
      <w:pPr>
        <w:pStyle w:val="ac"/>
        <w:rPr>
          <w:rtl/>
        </w:rPr>
      </w:pPr>
      <w:r>
        <w:rPr>
          <w:rFonts w:hint="eastAsia"/>
          <w:rtl/>
        </w:rPr>
        <w:t>עבד</w:t>
      </w:r>
      <w:r>
        <w:rPr>
          <w:rtl/>
        </w:rPr>
        <w:t>-אלמאלכ דהאמשה (רע"ם):</w:t>
      </w:r>
    </w:p>
    <w:p w14:paraId="0DF5772C" w14:textId="77777777" w:rsidR="00000000" w:rsidRDefault="009432B4">
      <w:pPr>
        <w:pStyle w:val="a"/>
        <w:rPr>
          <w:rFonts w:hint="cs"/>
          <w:rtl/>
        </w:rPr>
      </w:pPr>
    </w:p>
    <w:p w14:paraId="1CE995BF" w14:textId="77777777" w:rsidR="00000000" w:rsidRDefault="009432B4">
      <w:pPr>
        <w:pStyle w:val="a"/>
        <w:rPr>
          <w:rFonts w:hint="cs"/>
          <w:rtl/>
        </w:rPr>
      </w:pPr>
      <w:r>
        <w:rPr>
          <w:rFonts w:hint="cs"/>
          <w:rtl/>
        </w:rPr>
        <w:t xml:space="preserve">- - - </w:t>
      </w:r>
    </w:p>
    <w:p w14:paraId="48229428" w14:textId="77777777" w:rsidR="00000000" w:rsidRDefault="009432B4">
      <w:pPr>
        <w:pStyle w:val="a"/>
        <w:rPr>
          <w:rFonts w:hint="cs"/>
          <w:rtl/>
        </w:rPr>
      </w:pPr>
    </w:p>
    <w:p w14:paraId="719A9F37" w14:textId="77777777" w:rsidR="00000000" w:rsidRDefault="009432B4">
      <w:pPr>
        <w:pStyle w:val="SpeakerCon"/>
        <w:rPr>
          <w:rtl/>
        </w:rPr>
      </w:pPr>
      <w:bookmarkStart w:id="457" w:name="FS000001027T09_07_2003_16_52_10C"/>
      <w:bookmarkEnd w:id="457"/>
      <w:r>
        <w:rPr>
          <w:rtl/>
        </w:rPr>
        <w:t>גדעון סער (הליכוד):</w:t>
      </w:r>
    </w:p>
    <w:p w14:paraId="53DAF545" w14:textId="77777777" w:rsidR="00000000" w:rsidRDefault="009432B4">
      <w:pPr>
        <w:pStyle w:val="a"/>
        <w:rPr>
          <w:rtl/>
        </w:rPr>
      </w:pPr>
    </w:p>
    <w:p w14:paraId="12002E50" w14:textId="77777777" w:rsidR="00000000" w:rsidRDefault="009432B4">
      <w:pPr>
        <w:pStyle w:val="a"/>
        <w:rPr>
          <w:rFonts w:hint="cs"/>
          <w:rtl/>
        </w:rPr>
      </w:pPr>
      <w:r>
        <w:rPr>
          <w:rFonts w:hint="cs"/>
          <w:rtl/>
        </w:rPr>
        <w:t>אתה הרי פעם אמרת שאתה מוכן להיות שהיד למען אל-אקצא. אם זו היתה אדמת ווקף, אולי היית מוכ</w:t>
      </w:r>
      <w:r>
        <w:rPr>
          <w:rFonts w:hint="cs"/>
          <w:rtl/>
        </w:rPr>
        <w:t xml:space="preserve">ן לעשות איסתישהאד בשיהאב א-דין, אבל כנראה הכול היה המצאה לפורענות שלכם - - </w:t>
      </w:r>
    </w:p>
    <w:p w14:paraId="2BFD692A" w14:textId="77777777" w:rsidR="00000000" w:rsidRDefault="009432B4">
      <w:pPr>
        <w:pStyle w:val="a"/>
        <w:rPr>
          <w:rFonts w:hint="cs"/>
          <w:rtl/>
        </w:rPr>
      </w:pPr>
    </w:p>
    <w:p w14:paraId="33B82948" w14:textId="77777777" w:rsidR="00000000" w:rsidRDefault="009432B4">
      <w:pPr>
        <w:pStyle w:val="ac"/>
        <w:rPr>
          <w:rtl/>
        </w:rPr>
      </w:pPr>
      <w:r>
        <w:rPr>
          <w:rFonts w:hint="eastAsia"/>
          <w:rtl/>
        </w:rPr>
        <w:t>עבד</w:t>
      </w:r>
      <w:r>
        <w:rPr>
          <w:rtl/>
        </w:rPr>
        <w:t>-אלמאלכ דהאמשה (רע"ם):</w:t>
      </w:r>
    </w:p>
    <w:p w14:paraId="3B146B66" w14:textId="77777777" w:rsidR="00000000" w:rsidRDefault="009432B4">
      <w:pPr>
        <w:pStyle w:val="a"/>
        <w:rPr>
          <w:rFonts w:hint="cs"/>
          <w:rtl/>
        </w:rPr>
      </w:pPr>
    </w:p>
    <w:p w14:paraId="19690365" w14:textId="77777777" w:rsidR="00000000" w:rsidRDefault="009432B4">
      <w:pPr>
        <w:pStyle w:val="a"/>
        <w:rPr>
          <w:rFonts w:hint="cs"/>
          <w:rtl/>
        </w:rPr>
      </w:pPr>
      <w:r>
        <w:rPr>
          <w:rFonts w:hint="cs"/>
          <w:rtl/>
        </w:rPr>
        <w:t xml:space="preserve">כל מסגד הוא אדמת ווקף - - - </w:t>
      </w:r>
    </w:p>
    <w:p w14:paraId="6CB3FD46" w14:textId="77777777" w:rsidR="00000000" w:rsidRDefault="009432B4">
      <w:pPr>
        <w:pStyle w:val="a"/>
        <w:rPr>
          <w:rFonts w:hint="cs"/>
          <w:rtl/>
        </w:rPr>
      </w:pPr>
    </w:p>
    <w:p w14:paraId="5008607D" w14:textId="77777777" w:rsidR="00000000" w:rsidRDefault="009432B4">
      <w:pPr>
        <w:pStyle w:val="SpeakerCon"/>
        <w:rPr>
          <w:rtl/>
        </w:rPr>
      </w:pPr>
      <w:bookmarkStart w:id="458" w:name="FS000001027T09_07_2003_16_56_38C"/>
      <w:bookmarkEnd w:id="458"/>
      <w:r>
        <w:rPr>
          <w:rtl/>
        </w:rPr>
        <w:t>גדעון סער (הליכוד):</w:t>
      </w:r>
    </w:p>
    <w:p w14:paraId="6C6A7133" w14:textId="77777777" w:rsidR="00000000" w:rsidRDefault="009432B4">
      <w:pPr>
        <w:pStyle w:val="a"/>
        <w:rPr>
          <w:rtl/>
        </w:rPr>
      </w:pPr>
    </w:p>
    <w:p w14:paraId="4A85B0E8" w14:textId="77777777" w:rsidR="00000000" w:rsidRDefault="009432B4">
      <w:pPr>
        <w:pStyle w:val="a"/>
        <w:rPr>
          <w:rFonts w:hint="cs"/>
          <w:rtl/>
        </w:rPr>
      </w:pPr>
      <w:r>
        <w:rPr>
          <w:rFonts w:hint="cs"/>
          <w:rtl/>
        </w:rPr>
        <w:t xml:space="preserve">- -  לדחיקה של המיעוט הנוצרי בכל מקום </w:t>
      </w:r>
      <w:r>
        <w:rPr>
          <w:rtl/>
        </w:rPr>
        <w:t>–</w:t>
      </w:r>
      <w:r>
        <w:rPr>
          <w:rFonts w:hint="cs"/>
          <w:rtl/>
        </w:rPr>
        <w:t xml:space="preserve"> בבית-לחם, בבית-ג'אלה, בנצרת, בלבנון - - - </w:t>
      </w:r>
    </w:p>
    <w:p w14:paraId="05E08608" w14:textId="77777777" w:rsidR="00000000" w:rsidRDefault="009432B4">
      <w:pPr>
        <w:pStyle w:val="a"/>
        <w:rPr>
          <w:rFonts w:hint="cs"/>
          <w:rtl/>
        </w:rPr>
      </w:pPr>
    </w:p>
    <w:p w14:paraId="11829AE7" w14:textId="77777777" w:rsidR="00000000" w:rsidRDefault="009432B4">
      <w:pPr>
        <w:pStyle w:val="ac"/>
        <w:rPr>
          <w:rtl/>
        </w:rPr>
      </w:pPr>
      <w:r>
        <w:rPr>
          <w:rFonts w:hint="eastAsia"/>
          <w:rtl/>
        </w:rPr>
        <w:t>עבד</w:t>
      </w:r>
      <w:r>
        <w:rPr>
          <w:rtl/>
        </w:rPr>
        <w:t>-אלמאלכ דהאמשה</w:t>
      </w:r>
      <w:r>
        <w:rPr>
          <w:rtl/>
        </w:rPr>
        <w:t xml:space="preserve"> (רע"ם):</w:t>
      </w:r>
    </w:p>
    <w:p w14:paraId="5A7D5A05" w14:textId="77777777" w:rsidR="00000000" w:rsidRDefault="009432B4">
      <w:pPr>
        <w:pStyle w:val="a"/>
        <w:rPr>
          <w:rFonts w:hint="cs"/>
          <w:rtl/>
        </w:rPr>
      </w:pPr>
    </w:p>
    <w:p w14:paraId="15F3644F" w14:textId="77777777" w:rsidR="00000000" w:rsidRDefault="009432B4">
      <w:pPr>
        <w:pStyle w:val="a"/>
        <w:rPr>
          <w:rFonts w:hint="cs"/>
          <w:rtl/>
        </w:rPr>
      </w:pPr>
      <w:r>
        <w:rPr>
          <w:rFonts w:hint="cs"/>
          <w:rtl/>
        </w:rPr>
        <w:t>אתה עושה את זה עכשיו, זו הסתה שלך ושל הממשלה שלך.</w:t>
      </w:r>
    </w:p>
    <w:p w14:paraId="355BF328" w14:textId="77777777" w:rsidR="00000000" w:rsidRDefault="009432B4">
      <w:pPr>
        <w:pStyle w:val="a"/>
        <w:rPr>
          <w:rFonts w:hint="cs"/>
          <w:rtl/>
        </w:rPr>
      </w:pPr>
    </w:p>
    <w:p w14:paraId="238C11CF" w14:textId="77777777" w:rsidR="00000000" w:rsidRDefault="009432B4">
      <w:pPr>
        <w:pStyle w:val="SpeakerCon"/>
        <w:rPr>
          <w:rtl/>
        </w:rPr>
      </w:pPr>
      <w:bookmarkStart w:id="459" w:name="FS000001027T09_07_2003_16_57_40C"/>
      <w:bookmarkEnd w:id="459"/>
      <w:r>
        <w:rPr>
          <w:rtl/>
        </w:rPr>
        <w:t>גדעון סער (הליכוד):</w:t>
      </w:r>
    </w:p>
    <w:p w14:paraId="4F940897" w14:textId="77777777" w:rsidR="00000000" w:rsidRDefault="009432B4">
      <w:pPr>
        <w:pStyle w:val="a"/>
        <w:rPr>
          <w:rtl/>
        </w:rPr>
      </w:pPr>
    </w:p>
    <w:p w14:paraId="7D1A7340" w14:textId="77777777" w:rsidR="00000000" w:rsidRDefault="009432B4">
      <w:pPr>
        <w:pStyle w:val="a"/>
        <w:rPr>
          <w:rFonts w:hint="cs"/>
          <w:rtl/>
        </w:rPr>
      </w:pPr>
      <w:r>
        <w:rPr>
          <w:rFonts w:hint="cs"/>
          <w:rtl/>
        </w:rPr>
        <w:t xml:space="preserve">אתה שייך לפונדמנטליסטים המוסלמים שמנסים לדחוק מיעוטים בכל המזרח התיכון - נוצרים, דרוזים, יהודים -  אבל אתם נכשלים. </w:t>
      </w:r>
    </w:p>
    <w:p w14:paraId="7AC45BC0" w14:textId="77777777" w:rsidR="00000000" w:rsidRDefault="009432B4">
      <w:pPr>
        <w:pStyle w:val="a"/>
        <w:rPr>
          <w:rFonts w:hint="cs"/>
          <w:rtl/>
        </w:rPr>
      </w:pPr>
    </w:p>
    <w:p w14:paraId="5A00DE8B" w14:textId="77777777" w:rsidR="00000000" w:rsidRDefault="009432B4">
      <w:pPr>
        <w:pStyle w:val="ac"/>
        <w:rPr>
          <w:rtl/>
        </w:rPr>
      </w:pPr>
      <w:r>
        <w:rPr>
          <w:rFonts w:hint="eastAsia"/>
          <w:rtl/>
        </w:rPr>
        <w:t>עבד</w:t>
      </w:r>
      <w:r>
        <w:rPr>
          <w:rtl/>
        </w:rPr>
        <w:t>-אלמאלכ דהאמשה (רע"ם):</w:t>
      </w:r>
    </w:p>
    <w:p w14:paraId="6E6655D5" w14:textId="77777777" w:rsidR="00000000" w:rsidRDefault="009432B4">
      <w:pPr>
        <w:pStyle w:val="a"/>
        <w:rPr>
          <w:rFonts w:hint="cs"/>
          <w:rtl/>
        </w:rPr>
      </w:pPr>
    </w:p>
    <w:p w14:paraId="66F7B653" w14:textId="77777777" w:rsidR="00000000" w:rsidRDefault="009432B4">
      <w:pPr>
        <w:pStyle w:val="a"/>
        <w:rPr>
          <w:rFonts w:hint="cs"/>
          <w:rtl/>
        </w:rPr>
      </w:pPr>
      <w:r>
        <w:rPr>
          <w:rFonts w:hint="cs"/>
          <w:rtl/>
        </w:rPr>
        <w:t xml:space="preserve">אתם יודעים להסית - - - </w:t>
      </w:r>
    </w:p>
    <w:p w14:paraId="481A885C" w14:textId="77777777" w:rsidR="00000000" w:rsidRDefault="009432B4">
      <w:pPr>
        <w:pStyle w:val="a"/>
        <w:rPr>
          <w:rFonts w:hint="cs"/>
          <w:rtl/>
        </w:rPr>
      </w:pPr>
    </w:p>
    <w:p w14:paraId="3CEE1514" w14:textId="77777777" w:rsidR="00000000" w:rsidRDefault="009432B4">
      <w:pPr>
        <w:pStyle w:val="SpeakerCon"/>
        <w:rPr>
          <w:rtl/>
        </w:rPr>
      </w:pPr>
      <w:bookmarkStart w:id="460" w:name="FS000001027T09_07_2003_16_58_41C"/>
      <w:bookmarkEnd w:id="460"/>
      <w:r>
        <w:rPr>
          <w:rtl/>
        </w:rPr>
        <w:t>גדעון</w:t>
      </w:r>
      <w:r>
        <w:rPr>
          <w:rtl/>
        </w:rPr>
        <w:t xml:space="preserve"> סער (הליכוד):</w:t>
      </w:r>
    </w:p>
    <w:p w14:paraId="14AB6A13" w14:textId="77777777" w:rsidR="00000000" w:rsidRDefault="009432B4">
      <w:pPr>
        <w:pStyle w:val="a"/>
        <w:rPr>
          <w:rtl/>
        </w:rPr>
      </w:pPr>
    </w:p>
    <w:p w14:paraId="0F110B29" w14:textId="77777777" w:rsidR="00000000" w:rsidRDefault="009432B4">
      <w:pPr>
        <w:pStyle w:val="a"/>
        <w:rPr>
          <w:rFonts w:hint="cs"/>
          <w:rtl/>
        </w:rPr>
      </w:pPr>
      <w:r>
        <w:rPr>
          <w:rFonts w:hint="cs"/>
          <w:rtl/>
        </w:rPr>
        <w:t xml:space="preserve">אתם נכשלים. </w:t>
      </w:r>
    </w:p>
    <w:p w14:paraId="1BE5D679" w14:textId="77777777" w:rsidR="00000000" w:rsidRDefault="009432B4">
      <w:pPr>
        <w:pStyle w:val="a"/>
        <w:rPr>
          <w:rFonts w:hint="cs"/>
          <w:rtl/>
        </w:rPr>
      </w:pPr>
    </w:p>
    <w:p w14:paraId="5B61AABC" w14:textId="77777777" w:rsidR="00000000" w:rsidRDefault="009432B4">
      <w:pPr>
        <w:pStyle w:val="ac"/>
        <w:rPr>
          <w:rtl/>
        </w:rPr>
      </w:pPr>
      <w:r>
        <w:rPr>
          <w:rFonts w:hint="eastAsia"/>
          <w:rtl/>
        </w:rPr>
        <w:t>עבד</w:t>
      </w:r>
      <w:r>
        <w:rPr>
          <w:rtl/>
        </w:rPr>
        <w:t>-אלמאלכ דהאמשה (רע"ם):</w:t>
      </w:r>
    </w:p>
    <w:p w14:paraId="4CDFD2C6" w14:textId="77777777" w:rsidR="00000000" w:rsidRDefault="009432B4">
      <w:pPr>
        <w:pStyle w:val="a"/>
        <w:rPr>
          <w:rFonts w:hint="cs"/>
          <w:rtl/>
        </w:rPr>
      </w:pPr>
    </w:p>
    <w:p w14:paraId="41A5E606" w14:textId="77777777" w:rsidR="00000000" w:rsidRDefault="009432B4">
      <w:pPr>
        <w:pStyle w:val="a"/>
        <w:rPr>
          <w:rFonts w:hint="cs"/>
          <w:rtl/>
        </w:rPr>
      </w:pPr>
      <w:r>
        <w:rPr>
          <w:rFonts w:hint="cs"/>
          <w:rtl/>
        </w:rPr>
        <w:t xml:space="preserve">אנחנו נשארים - - - </w:t>
      </w:r>
    </w:p>
    <w:p w14:paraId="147643D5" w14:textId="77777777" w:rsidR="00000000" w:rsidRDefault="009432B4">
      <w:pPr>
        <w:pStyle w:val="a"/>
        <w:rPr>
          <w:rFonts w:hint="cs"/>
          <w:rtl/>
        </w:rPr>
      </w:pPr>
    </w:p>
    <w:p w14:paraId="1814F914" w14:textId="77777777" w:rsidR="00000000" w:rsidRDefault="009432B4">
      <w:pPr>
        <w:pStyle w:val="SpeakerCon"/>
        <w:rPr>
          <w:rtl/>
        </w:rPr>
      </w:pPr>
      <w:bookmarkStart w:id="461" w:name="FS000001027T09_07_2003_16_58_58C"/>
      <w:bookmarkEnd w:id="461"/>
      <w:r>
        <w:rPr>
          <w:rtl/>
        </w:rPr>
        <w:t>גדעון סער (הליכוד):</w:t>
      </w:r>
    </w:p>
    <w:p w14:paraId="77A43EAB" w14:textId="77777777" w:rsidR="00000000" w:rsidRDefault="009432B4">
      <w:pPr>
        <w:pStyle w:val="a"/>
        <w:rPr>
          <w:rtl/>
        </w:rPr>
      </w:pPr>
    </w:p>
    <w:p w14:paraId="73050E1E" w14:textId="77777777" w:rsidR="00000000" w:rsidRDefault="009432B4">
      <w:pPr>
        <w:pStyle w:val="a"/>
        <w:rPr>
          <w:rFonts w:hint="cs"/>
          <w:rtl/>
        </w:rPr>
      </w:pPr>
      <w:r>
        <w:rPr>
          <w:rFonts w:hint="cs"/>
          <w:rtl/>
        </w:rPr>
        <w:t xml:space="preserve">אתם נכשלים ותמשיכו להיכשל. </w:t>
      </w:r>
    </w:p>
    <w:p w14:paraId="23FB9999" w14:textId="77777777" w:rsidR="00000000" w:rsidRDefault="009432B4">
      <w:pPr>
        <w:pStyle w:val="a"/>
        <w:rPr>
          <w:rFonts w:hint="cs"/>
          <w:rtl/>
        </w:rPr>
      </w:pPr>
    </w:p>
    <w:p w14:paraId="06405070" w14:textId="77777777" w:rsidR="00000000" w:rsidRDefault="009432B4">
      <w:pPr>
        <w:pStyle w:val="ac"/>
        <w:rPr>
          <w:rtl/>
        </w:rPr>
      </w:pPr>
      <w:r>
        <w:rPr>
          <w:rFonts w:hint="eastAsia"/>
          <w:rtl/>
        </w:rPr>
        <w:t>עבד</w:t>
      </w:r>
      <w:r>
        <w:rPr>
          <w:rtl/>
        </w:rPr>
        <w:t>-אלמאלכ דהאמשה (רע"ם):</w:t>
      </w:r>
    </w:p>
    <w:p w14:paraId="6C5A8199" w14:textId="77777777" w:rsidR="00000000" w:rsidRDefault="009432B4">
      <w:pPr>
        <w:pStyle w:val="a"/>
        <w:rPr>
          <w:rFonts w:hint="cs"/>
          <w:rtl/>
        </w:rPr>
      </w:pPr>
    </w:p>
    <w:p w14:paraId="672AAB2A" w14:textId="77777777" w:rsidR="00000000" w:rsidRDefault="009432B4">
      <w:pPr>
        <w:pStyle w:val="a"/>
        <w:rPr>
          <w:rFonts w:hint="cs"/>
          <w:rtl/>
        </w:rPr>
      </w:pPr>
      <w:r>
        <w:rPr>
          <w:rFonts w:hint="cs"/>
          <w:rtl/>
        </w:rPr>
        <w:t xml:space="preserve">- - -  יחלפו. גם הממשלה הזאת תחלוף, גם בוש יחלוף - - - </w:t>
      </w:r>
    </w:p>
    <w:p w14:paraId="6AF54957" w14:textId="77777777" w:rsidR="00000000" w:rsidRDefault="009432B4">
      <w:pPr>
        <w:pStyle w:val="a"/>
        <w:rPr>
          <w:rFonts w:hint="cs"/>
          <w:rtl/>
        </w:rPr>
      </w:pPr>
    </w:p>
    <w:p w14:paraId="5F0B7BB3" w14:textId="77777777" w:rsidR="00000000" w:rsidRDefault="009432B4">
      <w:pPr>
        <w:pStyle w:val="SpeakerCon"/>
        <w:rPr>
          <w:rtl/>
        </w:rPr>
      </w:pPr>
      <w:bookmarkStart w:id="462" w:name="FS000001027T09_07_2003_16_59_52C"/>
      <w:bookmarkEnd w:id="462"/>
      <w:r>
        <w:rPr>
          <w:rtl/>
        </w:rPr>
        <w:t>גדעון סער (הליכוד):</w:t>
      </w:r>
    </w:p>
    <w:p w14:paraId="56956DD9" w14:textId="77777777" w:rsidR="00000000" w:rsidRDefault="009432B4">
      <w:pPr>
        <w:pStyle w:val="a"/>
        <w:rPr>
          <w:rtl/>
        </w:rPr>
      </w:pPr>
    </w:p>
    <w:p w14:paraId="3DA40648" w14:textId="77777777" w:rsidR="00000000" w:rsidRDefault="009432B4">
      <w:pPr>
        <w:pStyle w:val="a"/>
        <w:rPr>
          <w:rFonts w:hint="cs"/>
          <w:rtl/>
        </w:rPr>
      </w:pPr>
      <w:r>
        <w:rPr>
          <w:rFonts w:hint="cs"/>
          <w:rtl/>
        </w:rPr>
        <w:t>איך עירבת את נשיא ארצות</w:t>
      </w:r>
      <w:r>
        <w:rPr>
          <w:rFonts w:hint="cs"/>
          <w:rtl/>
        </w:rPr>
        <w:t xml:space="preserve">-הברית כאן - - - </w:t>
      </w:r>
    </w:p>
    <w:p w14:paraId="5891D9F0" w14:textId="77777777" w:rsidR="00000000" w:rsidRDefault="009432B4">
      <w:pPr>
        <w:pStyle w:val="a"/>
        <w:rPr>
          <w:rFonts w:hint="cs"/>
          <w:rtl/>
        </w:rPr>
      </w:pPr>
    </w:p>
    <w:p w14:paraId="6E62A799" w14:textId="77777777" w:rsidR="00000000" w:rsidRDefault="009432B4">
      <w:pPr>
        <w:pStyle w:val="ac"/>
        <w:rPr>
          <w:rtl/>
        </w:rPr>
      </w:pPr>
      <w:r>
        <w:rPr>
          <w:rFonts w:hint="eastAsia"/>
          <w:rtl/>
        </w:rPr>
        <w:t>עבד</w:t>
      </w:r>
      <w:r>
        <w:rPr>
          <w:rtl/>
        </w:rPr>
        <w:t>-אלמאלכ דהאמשה (רע"ם):</w:t>
      </w:r>
    </w:p>
    <w:p w14:paraId="59C4897F" w14:textId="77777777" w:rsidR="00000000" w:rsidRDefault="009432B4">
      <w:pPr>
        <w:pStyle w:val="a"/>
        <w:rPr>
          <w:rFonts w:hint="cs"/>
          <w:rtl/>
        </w:rPr>
      </w:pPr>
    </w:p>
    <w:p w14:paraId="63DBC326" w14:textId="77777777" w:rsidR="00000000" w:rsidRDefault="009432B4">
      <w:pPr>
        <w:pStyle w:val="a"/>
        <w:rPr>
          <w:rFonts w:hint="cs"/>
          <w:rtl/>
        </w:rPr>
      </w:pPr>
      <w:r>
        <w:rPr>
          <w:rFonts w:hint="cs"/>
          <w:rtl/>
        </w:rPr>
        <w:t xml:space="preserve">- - - </w:t>
      </w:r>
    </w:p>
    <w:p w14:paraId="00DA65DF" w14:textId="77777777" w:rsidR="00000000" w:rsidRDefault="009432B4">
      <w:pPr>
        <w:pStyle w:val="a"/>
        <w:rPr>
          <w:rFonts w:hint="cs"/>
          <w:rtl/>
        </w:rPr>
      </w:pPr>
    </w:p>
    <w:p w14:paraId="5582C00D" w14:textId="77777777" w:rsidR="00000000" w:rsidRDefault="009432B4">
      <w:pPr>
        <w:pStyle w:val="SpeakerCon"/>
        <w:rPr>
          <w:rtl/>
        </w:rPr>
      </w:pPr>
      <w:bookmarkStart w:id="463" w:name="FS000001027T09_07_2003_17_02_03C"/>
      <w:bookmarkEnd w:id="463"/>
      <w:r>
        <w:rPr>
          <w:rtl/>
        </w:rPr>
        <w:t>גדעון סער (הליכוד):</w:t>
      </w:r>
    </w:p>
    <w:p w14:paraId="140E9ABA" w14:textId="77777777" w:rsidR="00000000" w:rsidRDefault="009432B4">
      <w:pPr>
        <w:pStyle w:val="a"/>
        <w:rPr>
          <w:rtl/>
        </w:rPr>
      </w:pPr>
    </w:p>
    <w:p w14:paraId="0F529502" w14:textId="77777777" w:rsidR="00000000" w:rsidRDefault="009432B4">
      <w:pPr>
        <w:pStyle w:val="a"/>
        <w:rPr>
          <w:rFonts w:hint="cs"/>
          <w:rtl/>
        </w:rPr>
      </w:pPr>
      <w:r>
        <w:rPr>
          <w:rFonts w:hint="cs"/>
          <w:rtl/>
        </w:rPr>
        <w:t xml:space="preserve">יש לי רושם שאתה לא מחבב את הנשיא האמריקני, אבל אני לא יודע מה הוא קשור, למעט שהוא אדם נוצרי - - </w:t>
      </w:r>
    </w:p>
    <w:p w14:paraId="6E2B337B" w14:textId="77777777" w:rsidR="00000000" w:rsidRDefault="009432B4">
      <w:pPr>
        <w:pStyle w:val="a"/>
        <w:rPr>
          <w:rFonts w:hint="cs"/>
          <w:rtl/>
        </w:rPr>
      </w:pPr>
    </w:p>
    <w:p w14:paraId="0A62FA03" w14:textId="77777777" w:rsidR="00000000" w:rsidRDefault="009432B4">
      <w:pPr>
        <w:pStyle w:val="ac"/>
        <w:rPr>
          <w:rtl/>
        </w:rPr>
      </w:pPr>
    </w:p>
    <w:p w14:paraId="121DF02D" w14:textId="77777777" w:rsidR="00000000" w:rsidRDefault="009432B4">
      <w:pPr>
        <w:pStyle w:val="ac"/>
        <w:rPr>
          <w:rtl/>
        </w:rPr>
      </w:pPr>
      <w:r>
        <w:rPr>
          <w:rFonts w:hint="eastAsia"/>
          <w:rtl/>
        </w:rPr>
        <w:t>עבד</w:t>
      </w:r>
      <w:r>
        <w:rPr>
          <w:rtl/>
        </w:rPr>
        <w:t>-אלמאלכ דהאמשה (רע"ם):</w:t>
      </w:r>
    </w:p>
    <w:p w14:paraId="2193B2D6" w14:textId="77777777" w:rsidR="00000000" w:rsidRDefault="009432B4">
      <w:pPr>
        <w:pStyle w:val="a"/>
        <w:rPr>
          <w:rFonts w:hint="cs"/>
          <w:rtl/>
        </w:rPr>
      </w:pPr>
    </w:p>
    <w:p w14:paraId="3A406FF8" w14:textId="77777777" w:rsidR="00000000" w:rsidRDefault="009432B4">
      <w:pPr>
        <w:pStyle w:val="a"/>
        <w:rPr>
          <w:rFonts w:hint="cs"/>
          <w:rtl/>
        </w:rPr>
      </w:pPr>
      <w:r>
        <w:rPr>
          <w:rFonts w:hint="cs"/>
          <w:rtl/>
        </w:rPr>
        <w:t xml:space="preserve">- - -  משרד ראש הממשלה שלך - - - </w:t>
      </w:r>
    </w:p>
    <w:p w14:paraId="551447B9" w14:textId="77777777" w:rsidR="00000000" w:rsidRDefault="009432B4">
      <w:pPr>
        <w:pStyle w:val="a"/>
        <w:rPr>
          <w:rFonts w:hint="cs"/>
          <w:rtl/>
        </w:rPr>
      </w:pPr>
    </w:p>
    <w:p w14:paraId="06105AC1" w14:textId="77777777" w:rsidR="00000000" w:rsidRDefault="009432B4">
      <w:pPr>
        <w:pStyle w:val="SpeakerCon"/>
        <w:rPr>
          <w:rtl/>
        </w:rPr>
      </w:pPr>
      <w:bookmarkStart w:id="464" w:name="FS000001027T09_07_2003_17_02_45C"/>
      <w:bookmarkEnd w:id="464"/>
      <w:r>
        <w:rPr>
          <w:rtl/>
        </w:rPr>
        <w:t>גדעון סער (הליכוד):</w:t>
      </w:r>
    </w:p>
    <w:p w14:paraId="3C7649B9" w14:textId="77777777" w:rsidR="00000000" w:rsidRDefault="009432B4">
      <w:pPr>
        <w:pStyle w:val="a"/>
        <w:rPr>
          <w:rtl/>
        </w:rPr>
      </w:pPr>
    </w:p>
    <w:p w14:paraId="20F70D1C" w14:textId="77777777" w:rsidR="00000000" w:rsidRDefault="009432B4">
      <w:pPr>
        <w:pStyle w:val="a"/>
        <w:rPr>
          <w:rFonts w:hint="cs"/>
          <w:rtl/>
        </w:rPr>
      </w:pPr>
      <w:r>
        <w:rPr>
          <w:rFonts w:hint="cs"/>
          <w:rtl/>
        </w:rPr>
        <w:t>- -  שנפגע מפרובוקציה מול כנסיית הבשורה. מה קשה להבין פה? להקים את המסגד הגדול בעולם מול הכנסייה הכי קדושה, אתם מטורפים לגמרי?</w:t>
      </w:r>
    </w:p>
    <w:p w14:paraId="40BEA8EA" w14:textId="77777777" w:rsidR="00000000" w:rsidRDefault="009432B4">
      <w:pPr>
        <w:pStyle w:val="a"/>
        <w:rPr>
          <w:rFonts w:hint="cs"/>
          <w:rtl/>
        </w:rPr>
      </w:pPr>
    </w:p>
    <w:p w14:paraId="6D62E642" w14:textId="77777777" w:rsidR="00000000" w:rsidRDefault="009432B4">
      <w:pPr>
        <w:pStyle w:val="ac"/>
        <w:rPr>
          <w:rtl/>
        </w:rPr>
      </w:pPr>
      <w:r>
        <w:rPr>
          <w:rFonts w:hint="eastAsia"/>
          <w:rtl/>
        </w:rPr>
        <w:t>עבד</w:t>
      </w:r>
      <w:r>
        <w:rPr>
          <w:rtl/>
        </w:rPr>
        <w:t>-אלמאלכ דהאמשה (רע"ם):</w:t>
      </w:r>
    </w:p>
    <w:p w14:paraId="0628563C" w14:textId="77777777" w:rsidR="00000000" w:rsidRDefault="009432B4">
      <w:pPr>
        <w:pStyle w:val="a"/>
        <w:rPr>
          <w:rFonts w:hint="cs"/>
          <w:rtl/>
        </w:rPr>
      </w:pPr>
    </w:p>
    <w:p w14:paraId="5480F0C5" w14:textId="77777777" w:rsidR="00000000" w:rsidRDefault="009432B4">
      <w:pPr>
        <w:pStyle w:val="a"/>
        <w:rPr>
          <w:rFonts w:hint="cs"/>
          <w:rtl/>
        </w:rPr>
      </w:pPr>
      <w:r>
        <w:rPr>
          <w:rFonts w:hint="cs"/>
          <w:rtl/>
        </w:rPr>
        <w:t xml:space="preserve">יש עכשיו מסגד יותר קרוב - - - </w:t>
      </w:r>
    </w:p>
    <w:p w14:paraId="71A19F83" w14:textId="77777777" w:rsidR="00000000" w:rsidRDefault="009432B4">
      <w:pPr>
        <w:pStyle w:val="a"/>
        <w:rPr>
          <w:rFonts w:hint="cs"/>
          <w:rtl/>
        </w:rPr>
      </w:pPr>
    </w:p>
    <w:p w14:paraId="60715EA5" w14:textId="77777777" w:rsidR="00000000" w:rsidRDefault="009432B4">
      <w:pPr>
        <w:pStyle w:val="SpeakerCon"/>
        <w:rPr>
          <w:rtl/>
        </w:rPr>
      </w:pPr>
      <w:bookmarkStart w:id="465" w:name="FS000001027T09_07_2003_17_03_43C"/>
      <w:bookmarkEnd w:id="465"/>
      <w:r>
        <w:rPr>
          <w:rtl/>
        </w:rPr>
        <w:t>גדעון סער (הליכוד):</w:t>
      </w:r>
    </w:p>
    <w:p w14:paraId="7848DC18" w14:textId="77777777" w:rsidR="00000000" w:rsidRDefault="009432B4">
      <w:pPr>
        <w:pStyle w:val="a"/>
        <w:rPr>
          <w:rtl/>
        </w:rPr>
      </w:pPr>
    </w:p>
    <w:p w14:paraId="1E308419" w14:textId="77777777" w:rsidR="00000000" w:rsidRDefault="009432B4">
      <w:pPr>
        <w:pStyle w:val="a"/>
        <w:rPr>
          <w:rFonts w:hint="cs"/>
          <w:rtl/>
        </w:rPr>
      </w:pPr>
      <w:r>
        <w:rPr>
          <w:rFonts w:hint="cs"/>
          <w:rtl/>
        </w:rPr>
        <w:t>אתם האמנתם שאף אחד לא יעמיד אתכם במקום. אתם באמ</w:t>
      </w:r>
      <w:r>
        <w:rPr>
          <w:rFonts w:hint="cs"/>
          <w:rtl/>
        </w:rPr>
        <w:t>ת האמנתם בזה.</w:t>
      </w:r>
    </w:p>
    <w:p w14:paraId="464884D4" w14:textId="77777777" w:rsidR="00000000" w:rsidRDefault="009432B4">
      <w:pPr>
        <w:pStyle w:val="a"/>
        <w:rPr>
          <w:rFonts w:hint="cs"/>
          <w:rtl/>
        </w:rPr>
      </w:pPr>
    </w:p>
    <w:p w14:paraId="671C995F" w14:textId="77777777" w:rsidR="00000000" w:rsidRDefault="009432B4">
      <w:pPr>
        <w:pStyle w:val="ac"/>
        <w:rPr>
          <w:rtl/>
        </w:rPr>
      </w:pPr>
      <w:r>
        <w:rPr>
          <w:rFonts w:hint="eastAsia"/>
          <w:rtl/>
        </w:rPr>
        <w:t>עבד</w:t>
      </w:r>
      <w:r>
        <w:rPr>
          <w:rtl/>
        </w:rPr>
        <w:t>-אלמאלכ דהאמשה (רע"ם):</w:t>
      </w:r>
    </w:p>
    <w:p w14:paraId="4F34C1FA" w14:textId="77777777" w:rsidR="00000000" w:rsidRDefault="009432B4">
      <w:pPr>
        <w:pStyle w:val="a"/>
        <w:rPr>
          <w:rFonts w:hint="cs"/>
          <w:rtl/>
        </w:rPr>
      </w:pPr>
    </w:p>
    <w:p w14:paraId="36028650" w14:textId="77777777" w:rsidR="00000000" w:rsidRDefault="009432B4">
      <w:pPr>
        <w:pStyle w:val="a"/>
        <w:rPr>
          <w:rFonts w:hint="cs"/>
          <w:rtl/>
        </w:rPr>
      </w:pPr>
      <w:r>
        <w:rPr>
          <w:rFonts w:hint="cs"/>
          <w:rtl/>
        </w:rPr>
        <w:t xml:space="preserve">יש מסגד יותר קרוב מזה - - - וחיים ביחד אלפי שנים - - - </w:t>
      </w:r>
    </w:p>
    <w:p w14:paraId="19E77385" w14:textId="77777777" w:rsidR="00000000" w:rsidRDefault="009432B4">
      <w:pPr>
        <w:pStyle w:val="a"/>
        <w:rPr>
          <w:rFonts w:hint="cs"/>
          <w:rtl/>
        </w:rPr>
      </w:pPr>
    </w:p>
    <w:p w14:paraId="5F478198" w14:textId="77777777" w:rsidR="00000000" w:rsidRDefault="009432B4">
      <w:pPr>
        <w:pStyle w:val="ad"/>
        <w:rPr>
          <w:rtl/>
        </w:rPr>
      </w:pPr>
      <w:r>
        <w:rPr>
          <w:rtl/>
        </w:rPr>
        <w:t xml:space="preserve">היו"ר </w:t>
      </w:r>
      <w:r>
        <w:rPr>
          <w:rFonts w:hint="cs"/>
          <w:rtl/>
        </w:rPr>
        <w:t>אתי לבני</w:t>
      </w:r>
      <w:r>
        <w:rPr>
          <w:rtl/>
        </w:rPr>
        <w:t>:</w:t>
      </w:r>
    </w:p>
    <w:p w14:paraId="55437A9C" w14:textId="77777777" w:rsidR="00000000" w:rsidRDefault="009432B4">
      <w:pPr>
        <w:pStyle w:val="a"/>
        <w:rPr>
          <w:rtl/>
        </w:rPr>
      </w:pPr>
    </w:p>
    <w:p w14:paraId="18C39D13" w14:textId="77777777" w:rsidR="00000000" w:rsidRDefault="009432B4">
      <w:pPr>
        <w:pStyle w:val="a"/>
        <w:rPr>
          <w:rFonts w:hint="cs"/>
          <w:rtl/>
        </w:rPr>
      </w:pPr>
      <w:r>
        <w:rPr>
          <w:rFonts w:hint="cs"/>
          <w:rtl/>
        </w:rPr>
        <w:t>אנא סיים.</w:t>
      </w:r>
    </w:p>
    <w:p w14:paraId="236D92AF" w14:textId="77777777" w:rsidR="00000000" w:rsidRDefault="009432B4">
      <w:pPr>
        <w:pStyle w:val="a"/>
        <w:rPr>
          <w:rFonts w:hint="cs"/>
          <w:rtl/>
        </w:rPr>
      </w:pPr>
    </w:p>
    <w:p w14:paraId="3DA10091" w14:textId="77777777" w:rsidR="00000000" w:rsidRDefault="009432B4">
      <w:pPr>
        <w:pStyle w:val="SpeakerCon"/>
        <w:rPr>
          <w:rtl/>
        </w:rPr>
      </w:pPr>
      <w:bookmarkStart w:id="466" w:name="FS000001027T09_07_2003_17_05_19C"/>
      <w:bookmarkEnd w:id="466"/>
      <w:r>
        <w:rPr>
          <w:rtl/>
        </w:rPr>
        <w:t>גדעון סער (הליכוד):</w:t>
      </w:r>
    </w:p>
    <w:p w14:paraId="649F8EF8" w14:textId="77777777" w:rsidR="00000000" w:rsidRDefault="009432B4">
      <w:pPr>
        <w:pStyle w:val="a"/>
        <w:rPr>
          <w:rtl/>
        </w:rPr>
      </w:pPr>
    </w:p>
    <w:p w14:paraId="583CA732" w14:textId="77777777" w:rsidR="00000000" w:rsidRDefault="009432B4">
      <w:pPr>
        <w:pStyle w:val="a"/>
        <w:rPr>
          <w:rFonts w:hint="cs"/>
          <w:rtl/>
        </w:rPr>
      </w:pPr>
      <w:r>
        <w:rPr>
          <w:rFonts w:hint="cs"/>
          <w:rtl/>
        </w:rPr>
        <w:t xml:space="preserve">לא דיברתי דקה רצוף, הוא דיבר. </w:t>
      </w:r>
    </w:p>
    <w:p w14:paraId="29E7009B" w14:textId="77777777" w:rsidR="00000000" w:rsidRDefault="009432B4">
      <w:pPr>
        <w:pStyle w:val="a"/>
        <w:rPr>
          <w:rFonts w:hint="cs"/>
          <w:rtl/>
        </w:rPr>
      </w:pPr>
    </w:p>
    <w:p w14:paraId="1E0F132D" w14:textId="77777777" w:rsidR="00000000" w:rsidRDefault="009432B4">
      <w:pPr>
        <w:pStyle w:val="ad"/>
        <w:rPr>
          <w:rtl/>
        </w:rPr>
      </w:pPr>
      <w:r>
        <w:rPr>
          <w:rtl/>
        </w:rPr>
        <w:t xml:space="preserve">היו"ר </w:t>
      </w:r>
      <w:r>
        <w:rPr>
          <w:rFonts w:hint="cs"/>
          <w:rtl/>
        </w:rPr>
        <w:t>אתי לבני</w:t>
      </w:r>
      <w:r>
        <w:rPr>
          <w:rtl/>
        </w:rPr>
        <w:t>:</w:t>
      </w:r>
    </w:p>
    <w:p w14:paraId="435F6928" w14:textId="77777777" w:rsidR="00000000" w:rsidRDefault="009432B4">
      <w:pPr>
        <w:pStyle w:val="a"/>
        <w:rPr>
          <w:rtl/>
        </w:rPr>
      </w:pPr>
    </w:p>
    <w:p w14:paraId="3E520C22" w14:textId="77777777" w:rsidR="00000000" w:rsidRDefault="009432B4">
      <w:pPr>
        <w:pStyle w:val="a"/>
        <w:rPr>
          <w:rFonts w:hint="cs"/>
          <w:rtl/>
        </w:rPr>
      </w:pPr>
      <w:r>
        <w:rPr>
          <w:rFonts w:hint="cs"/>
          <w:rtl/>
        </w:rPr>
        <w:t>אנא תן לגדעון סער לסיים.</w:t>
      </w:r>
    </w:p>
    <w:p w14:paraId="6CA83DB4" w14:textId="77777777" w:rsidR="00000000" w:rsidRDefault="009432B4">
      <w:pPr>
        <w:pStyle w:val="a"/>
        <w:rPr>
          <w:rFonts w:hint="cs"/>
          <w:rtl/>
        </w:rPr>
      </w:pPr>
    </w:p>
    <w:p w14:paraId="0D541BEE" w14:textId="77777777" w:rsidR="00000000" w:rsidRDefault="009432B4">
      <w:pPr>
        <w:pStyle w:val="SpeakerCon"/>
        <w:rPr>
          <w:rtl/>
        </w:rPr>
      </w:pPr>
      <w:bookmarkStart w:id="467" w:name="FS000001027T09_07_2003_17_05_42C"/>
      <w:bookmarkEnd w:id="467"/>
      <w:r>
        <w:rPr>
          <w:rtl/>
        </w:rPr>
        <w:t>גדעון סער (הליכוד):</w:t>
      </w:r>
    </w:p>
    <w:p w14:paraId="6EC01E8C" w14:textId="77777777" w:rsidR="00000000" w:rsidRDefault="009432B4">
      <w:pPr>
        <w:pStyle w:val="a"/>
        <w:rPr>
          <w:rtl/>
        </w:rPr>
      </w:pPr>
    </w:p>
    <w:p w14:paraId="5B60DDB0" w14:textId="77777777" w:rsidR="00000000" w:rsidRDefault="009432B4">
      <w:pPr>
        <w:pStyle w:val="a"/>
        <w:rPr>
          <w:rFonts w:hint="cs"/>
          <w:rtl/>
        </w:rPr>
      </w:pPr>
      <w:r>
        <w:rPr>
          <w:rFonts w:hint="cs"/>
          <w:rtl/>
        </w:rPr>
        <w:t>הם לא מבינים</w:t>
      </w:r>
      <w:r>
        <w:rPr>
          <w:rFonts w:hint="cs"/>
          <w:rtl/>
        </w:rPr>
        <w:t xml:space="preserve"> במושגים האלה של הפונדמנטליזם האסלאמי, שמייצג פה חבר הכנסת דהאמשה - - - </w:t>
      </w:r>
    </w:p>
    <w:p w14:paraId="2E259A75" w14:textId="77777777" w:rsidR="00000000" w:rsidRDefault="009432B4">
      <w:pPr>
        <w:pStyle w:val="a"/>
        <w:rPr>
          <w:rtl/>
        </w:rPr>
      </w:pPr>
    </w:p>
    <w:p w14:paraId="73A33518" w14:textId="77777777" w:rsidR="00000000" w:rsidRDefault="009432B4">
      <w:pPr>
        <w:pStyle w:val="a"/>
        <w:rPr>
          <w:rFonts w:hint="cs"/>
          <w:rtl/>
        </w:rPr>
      </w:pPr>
    </w:p>
    <w:p w14:paraId="5738DB92" w14:textId="77777777" w:rsidR="00000000" w:rsidRDefault="009432B4">
      <w:pPr>
        <w:pStyle w:val="ac"/>
        <w:rPr>
          <w:rtl/>
        </w:rPr>
      </w:pPr>
      <w:r>
        <w:rPr>
          <w:rFonts w:hint="eastAsia"/>
          <w:rtl/>
        </w:rPr>
        <w:t>עבד</w:t>
      </w:r>
      <w:r>
        <w:rPr>
          <w:rtl/>
        </w:rPr>
        <w:t>-אלמאלכ דהאמשה (רע"ם):</w:t>
      </w:r>
    </w:p>
    <w:p w14:paraId="3B4C41A3" w14:textId="77777777" w:rsidR="00000000" w:rsidRDefault="009432B4">
      <w:pPr>
        <w:pStyle w:val="a"/>
        <w:rPr>
          <w:rFonts w:hint="cs"/>
          <w:rtl/>
        </w:rPr>
      </w:pPr>
    </w:p>
    <w:p w14:paraId="777EDCA2" w14:textId="77777777" w:rsidR="00000000" w:rsidRDefault="009432B4">
      <w:pPr>
        <w:pStyle w:val="a"/>
        <w:rPr>
          <w:rFonts w:hint="cs"/>
          <w:rtl/>
        </w:rPr>
      </w:pPr>
      <w:r>
        <w:rPr>
          <w:rFonts w:hint="cs"/>
          <w:rtl/>
        </w:rPr>
        <w:t>אתם יודעים רק להסית.</w:t>
      </w:r>
    </w:p>
    <w:p w14:paraId="58E32B8F" w14:textId="77777777" w:rsidR="00000000" w:rsidRDefault="009432B4">
      <w:pPr>
        <w:pStyle w:val="a"/>
        <w:rPr>
          <w:rFonts w:hint="cs"/>
          <w:rtl/>
        </w:rPr>
      </w:pPr>
    </w:p>
    <w:p w14:paraId="1E0AFEC5" w14:textId="77777777" w:rsidR="00000000" w:rsidRDefault="009432B4">
      <w:pPr>
        <w:pStyle w:val="SpeakerCon"/>
        <w:rPr>
          <w:rtl/>
        </w:rPr>
      </w:pPr>
      <w:bookmarkStart w:id="468" w:name="FS000001027T09_07_2003_17_06_28C"/>
      <w:bookmarkEnd w:id="468"/>
      <w:r>
        <w:rPr>
          <w:rtl/>
        </w:rPr>
        <w:t>גדעון סער (הליכוד):</w:t>
      </w:r>
    </w:p>
    <w:p w14:paraId="26DC7BAC" w14:textId="77777777" w:rsidR="00000000" w:rsidRDefault="009432B4">
      <w:pPr>
        <w:pStyle w:val="a"/>
        <w:rPr>
          <w:rtl/>
        </w:rPr>
      </w:pPr>
    </w:p>
    <w:p w14:paraId="7381407C" w14:textId="77777777" w:rsidR="00000000" w:rsidRDefault="009432B4">
      <w:pPr>
        <w:pStyle w:val="a"/>
        <w:rPr>
          <w:rFonts w:hint="cs"/>
          <w:rtl/>
        </w:rPr>
      </w:pPr>
      <w:r>
        <w:rPr>
          <w:rFonts w:hint="cs"/>
          <w:rtl/>
        </w:rPr>
        <w:t xml:space="preserve">עצם החירות שלי, גברתי היושבת-ראש, לומר כאן דבר שמרגישים רבים, זה כבר דבר שהוא בלתי נתפס. אבל הם יתרגלו. </w:t>
      </w:r>
    </w:p>
    <w:p w14:paraId="4093CE6E" w14:textId="77777777" w:rsidR="00000000" w:rsidRDefault="009432B4">
      <w:pPr>
        <w:pStyle w:val="a"/>
        <w:rPr>
          <w:rFonts w:hint="cs"/>
          <w:rtl/>
        </w:rPr>
      </w:pPr>
    </w:p>
    <w:p w14:paraId="016335B2" w14:textId="77777777" w:rsidR="00000000" w:rsidRDefault="009432B4">
      <w:pPr>
        <w:pStyle w:val="a"/>
        <w:rPr>
          <w:rFonts w:hint="cs"/>
          <w:rtl/>
        </w:rPr>
      </w:pPr>
      <w:r>
        <w:rPr>
          <w:rFonts w:hint="cs"/>
          <w:rtl/>
        </w:rPr>
        <w:t>כך שי</w:t>
      </w:r>
      <w:r>
        <w:rPr>
          <w:rFonts w:hint="cs"/>
          <w:rtl/>
        </w:rPr>
        <w:t xml:space="preserve">רתנו, חבר הכנסת דהאמשה, שני יעדים: קודם כול - שלטון החוק. לימדנו אתכם שבנייה בלתי חוקית ופרובוקציות לא יעברו. זאת ממשלה אחרת. נגמרו הדברים האלה. </w:t>
      </w:r>
    </w:p>
    <w:p w14:paraId="560F9813" w14:textId="77777777" w:rsidR="00000000" w:rsidRDefault="009432B4">
      <w:pPr>
        <w:pStyle w:val="a"/>
        <w:rPr>
          <w:rFonts w:hint="cs"/>
          <w:rtl/>
        </w:rPr>
      </w:pPr>
    </w:p>
    <w:p w14:paraId="2F49E367" w14:textId="77777777" w:rsidR="00000000" w:rsidRDefault="009432B4">
      <w:pPr>
        <w:pStyle w:val="ac"/>
        <w:rPr>
          <w:rtl/>
        </w:rPr>
      </w:pPr>
      <w:r>
        <w:rPr>
          <w:rFonts w:hint="eastAsia"/>
          <w:rtl/>
        </w:rPr>
        <w:t>עבד</w:t>
      </w:r>
      <w:r>
        <w:rPr>
          <w:rtl/>
        </w:rPr>
        <w:t>-אלמאלכ דהאמשה (רע"ם):</w:t>
      </w:r>
    </w:p>
    <w:p w14:paraId="40A5A4D5" w14:textId="77777777" w:rsidR="00000000" w:rsidRDefault="009432B4">
      <w:pPr>
        <w:pStyle w:val="a"/>
        <w:rPr>
          <w:rFonts w:hint="cs"/>
          <w:rtl/>
        </w:rPr>
      </w:pPr>
    </w:p>
    <w:p w14:paraId="2DB164FC" w14:textId="77777777" w:rsidR="00000000" w:rsidRDefault="009432B4">
      <w:pPr>
        <w:pStyle w:val="a"/>
        <w:rPr>
          <w:rFonts w:hint="cs"/>
          <w:rtl/>
        </w:rPr>
      </w:pPr>
      <w:r>
        <w:rPr>
          <w:rFonts w:hint="cs"/>
          <w:rtl/>
        </w:rPr>
        <w:t>איזה חוק מתיר לשנות החלטות של ממשלות קודמות - - -  זה שלטון החוק?</w:t>
      </w:r>
    </w:p>
    <w:p w14:paraId="097BD6B7" w14:textId="77777777" w:rsidR="00000000" w:rsidRDefault="009432B4">
      <w:pPr>
        <w:pStyle w:val="a"/>
        <w:rPr>
          <w:rFonts w:hint="cs"/>
          <w:rtl/>
        </w:rPr>
      </w:pPr>
    </w:p>
    <w:p w14:paraId="6EE8E2AD" w14:textId="77777777" w:rsidR="00000000" w:rsidRDefault="009432B4">
      <w:pPr>
        <w:pStyle w:val="SpeakerCon"/>
        <w:rPr>
          <w:rtl/>
        </w:rPr>
      </w:pPr>
      <w:bookmarkStart w:id="469" w:name="FS000001027T09_07_2003_17_08_14C"/>
      <w:bookmarkEnd w:id="469"/>
      <w:r>
        <w:rPr>
          <w:rtl/>
        </w:rPr>
        <w:t>גדעון סער (הליכ</w:t>
      </w:r>
      <w:r>
        <w:rPr>
          <w:rtl/>
        </w:rPr>
        <w:t>וד):</w:t>
      </w:r>
    </w:p>
    <w:p w14:paraId="774CE986" w14:textId="77777777" w:rsidR="00000000" w:rsidRDefault="009432B4">
      <w:pPr>
        <w:pStyle w:val="a"/>
        <w:rPr>
          <w:rtl/>
        </w:rPr>
      </w:pPr>
    </w:p>
    <w:p w14:paraId="5CA7C26C" w14:textId="77777777" w:rsidR="00000000" w:rsidRDefault="009432B4">
      <w:pPr>
        <w:pStyle w:val="a"/>
        <w:rPr>
          <w:rFonts w:hint="cs"/>
          <w:rtl/>
        </w:rPr>
      </w:pPr>
      <w:r>
        <w:rPr>
          <w:rFonts w:hint="cs"/>
          <w:rtl/>
        </w:rPr>
        <w:t xml:space="preserve">גברתי היושבת-ראש, אני מבקש שתגני עלי. אפשר לקרוא אותו לסדר. </w:t>
      </w:r>
    </w:p>
    <w:p w14:paraId="2ADA961B" w14:textId="77777777" w:rsidR="00000000" w:rsidRDefault="009432B4">
      <w:pPr>
        <w:pStyle w:val="a"/>
        <w:rPr>
          <w:rFonts w:hint="cs"/>
          <w:rtl/>
        </w:rPr>
      </w:pPr>
    </w:p>
    <w:p w14:paraId="1EBD60BA" w14:textId="77777777" w:rsidR="00000000" w:rsidRDefault="009432B4">
      <w:pPr>
        <w:pStyle w:val="ad"/>
        <w:rPr>
          <w:rtl/>
        </w:rPr>
      </w:pPr>
      <w:r>
        <w:rPr>
          <w:rtl/>
        </w:rPr>
        <w:t xml:space="preserve">היו"ר </w:t>
      </w:r>
      <w:r>
        <w:rPr>
          <w:rFonts w:hint="cs"/>
          <w:rtl/>
        </w:rPr>
        <w:t>אתי לבני</w:t>
      </w:r>
      <w:r>
        <w:rPr>
          <w:rtl/>
        </w:rPr>
        <w:t>:</w:t>
      </w:r>
    </w:p>
    <w:p w14:paraId="62348E05" w14:textId="77777777" w:rsidR="00000000" w:rsidRDefault="009432B4">
      <w:pPr>
        <w:pStyle w:val="a"/>
        <w:rPr>
          <w:rtl/>
        </w:rPr>
      </w:pPr>
    </w:p>
    <w:p w14:paraId="1539367A" w14:textId="77777777" w:rsidR="00000000" w:rsidRDefault="009432B4">
      <w:pPr>
        <w:pStyle w:val="a"/>
        <w:rPr>
          <w:rFonts w:hint="cs"/>
          <w:rtl/>
        </w:rPr>
      </w:pPr>
      <w:r>
        <w:rPr>
          <w:rFonts w:hint="cs"/>
          <w:rtl/>
        </w:rPr>
        <w:t xml:space="preserve">חבר הכנסת דהאמשה, תן לחבר הכנסת סער לסיים, אחרת אני אאריך ואאריך לו את הזמן. </w:t>
      </w:r>
    </w:p>
    <w:p w14:paraId="4EEBA5EF" w14:textId="77777777" w:rsidR="00000000" w:rsidRDefault="009432B4">
      <w:pPr>
        <w:pStyle w:val="a"/>
        <w:rPr>
          <w:rFonts w:hint="cs"/>
          <w:rtl/>
        </w:rPr>
      </w:pPr>
    </w:p>
    <w:p w14:paraId="4149A3D5" w14:textId="77777777" w:rsidR="00000000" w:rsidRDefault="009432B4">
      <w:pPr>
        <w:pStyle w:val="ac"/>
        <w:rPr>
          <w:rtl/>
        </w:rPr>
      </w:pPr>
      <w:r>
        <w:rPr>
          <w:rFonts w:hint="eastAsia"/>
          <w:rtl/>
        </w:rPr>
        <w:t>טלב</w:t>
      </w:r>
      <w:r>
        <w:rPr>
          <w:rtl/>
        </w:rPr>
        <w:t xml:space="preserve"> אלסאנע (רע"ם):</w:t>
      </w:r>
    </w:p>
    <w:p w14:paraId="411EEC55" w14:textId="77777777" w:rsidR="00000000" w:rsidRDefault="009432B4">
      <w:pPr>
        <w:pStyle w:val="a"/>
        <w:rPr>
          <w:rFonts w:hint="cs"/>
          <w:rtl/>
        </w:rPr>
      </w:pPr>
    </w:p>
    <w:p w14:paraId="5A5D5D6E" w14:textId="77777777" w:rsidR="00000000" w:rsidRDefault="009432B4">
      <w:pPr>
        <w:pStyle w:val="a"/>
        <w:rPr>
          <w:rFonts w:hint="cs"/>
          <w:rtl/>
        </w:rPr>
      </w:pPr>
      <w:r>
        <w:rPr>
          <w:rFonts w:hint="cs"/>
          <w:rtl/>
        </w:rPr>
        <w:t xml:space="preserve">כל הנאום שלו - - - </w:t>
      </w:r>
    </w:p>
    <w:p w14:paraId="4AD63C06" w14:textId="77777777" w:rsidR="00000000" w:rsidRDefault="009432B4">
      <w:pPr>
        <w:pStyle w:val="a"/>
        <w:rPr>
          <w:rFonts w:hint="cs"/>
          <w:rtl/>
        </w:rPr>
      </w:pPr>
    </w:p>
    <w:p w14:paraId="17C97DB6" w14:textId="77777777" w:rsidR="00000000" w:rsidRDefault="009432B4">
      <w:pPr>
        <w:pStyle w:val="SpeakerCon"/>
        <w:rPr>
          <w:rtl/>
        </w:rPr>
      </w:pPr>
      <w:bookmarkStart w:id="470" w:name="FS000001027T09_07_2003_17_09_11C"/>
      <w:bookmarkEnd w:id="470"/>
      <w:r>
        <w:rPr>
          <w:rtl/>
        </w:rPr>
        <w:t>גדעון סער (הליכוד):</w:t>
      </w:r>
    </w:p>
    <w:p w14:paraId="27E86631" w14:textId="77777777" w:rsidR="00000000" w:rsidRDefault="009432B4">
      <w:pPr>
        <w:pStyle w:val="a"/>
        <w:rPr>
          <w:rtl/>
        </w:rPr>
      </w:pPr>
    </w:p>
    <w:p w14:paraId="19A52CB0" w14:textId="77777777" w:rsidR="00000000" w:rsidRDefault="009432B4">
      <w:pPr>
        <w:pStyle w:val="a"/>
        <w:rPr>
          <w:rFonts w:hint="cs"/>
          <w:rtl/>
        </w:rPr>
      </w:pPr>
      <w:r>
        <w:rPr>
          <w:rFonts w:hint="cs"/>
          <w:rtl/>
        </w:rPr>
        <w:t>אם הנושא היה חשוב לך, היית מצי</w:t>
      </w:r>
      <w:r>
        <w:rPr>
          <w:rFonts w:hint="cs"/>
          <w:rtl/>
        </w:rPr>
        <w:t xml:space="preserve">ע הצעה דחופה לסדר-היום. אם סיעת רע"ם לא מצאה לנכון להביא את הנושא הזה למליאה, תן לי לפחות לדבר על נושא שהוא חשוב. </w:t>
      </w:r>
    </w:p>
    <w:p w14:paraId="70B008F7" w14:textId="77777777" w:rsidR="00000000" w:rsidRDefault="009432B4">
      <w:pPr>
        <w:pStyle w:val="a"/>
        <w:rPr>
          <w:rFonts w:hint="cs"/>
          <w:rtl/>
        </w:rPr>
      </w:pPr>
    </w:p>
    <w:p w14:paraId="2C54F24E" w14:textId="77777777" w:rsidR="00000000" w:rsidRDefault="009432B4">
      <w:pPr>
        <w:pStyle w:val="ac"/>
        <w:rPr>
          <w:rtl/>
        </w:rPr>
      </w:pPr>
      <w:r>
        <w:rPr>
          <w:rFonts w:hint="eastAsia"/>
          <w:rtl/>
        </w:rPr>
        <w:t>עבד</w:t>
      </w:r>
      <w:r>
        <w:rPr>
          <w:rtl/>
        </w:rPr>
        <w:t>-אלמאלכ דהאמשה (רע"ם):</w:t>
      </w:r>
    </w:p>
    <w:p w14:paraId="51E05681" w14:textId="77777777" w:rsidR="00000000" w:rsidRDefault="009432B4">
      <w:pPr>
        <w:pStyle w:val="a"/>
        <w:rPr>
          <w:rFonts w:hint="cs"/>
          <w:rtl/>
        </w:rPr>
      </w:pPr>
    </w:p>
    <w:p w14:paraId="2663673C" w14:textId="77777777" w:rsidR="00000000" w:rsidRDefault="009432B4">
      <w:pPr>
        <w:pStyle w:val="a"/>
        <w:rPr>
          <w:rFonts w:hint="cs"/>
          <w:rtl/>
        </w:rPr>
      </w:pPr>
      <w:r>
        <w:rPr>
          <w:rFonts w:hint="cs"/>
          <w:rtl/>
        </w:rPr>
        <w:t xml:space="preserve">סיעת רע"ם הביאה את הנושא למליאה וברגע האחרון - - - </w:t>
      </w:r>
    </w:p>
    <w:p w14:paraId="4E7C3081" w14:textId="77777777" w:rsidR="00000000" w:rsidRDefault="009432B4">
      <w:pPr>
        <w:pStyle w:val="a"/>
        <w:rPr>
          <w:rtl/>
        </w:rPr>
      </w:pPr>
    </w:p>
    <w:p w14:paraId="0D5D9830" w14:textId="77777777" w:rsidR="00000000" w:rsidRDefault="009432B4">
      <w:pPr>
        <w:pStyle w:val="a"/>
        <w:rPr>
          <w:rFonts w:hint="cs"/>
          <w:rtl/>
        </w:rPr>
      </w:pPr>
    </w:p>
    <w:p w14:paraId="5AA41C50" w14:textId="77777777" w:rsidR="00000000" w:rsidRDefault="009432B4">
      <w:pPr>
        <w:pStyle w:val="SpeakerCon"/>
        <w:rPr>
          <w:rtl/>
        </w:rPr>
      </w:pPr>
      <w:bookmarkStart w:id="471" w:name="FS000001027T09_07_2003_17_10_24C"/>
      <w:bookmarkEnd w:id="471"/>
      <w:r>
        <w:rPr>
          <w:rtl/>
        </w:rPr>
        <w:t>גדעון סער (הליכוד):</w:t>
      </w:r>
    </w:p>
    <w:p w14:paraId="64DF0FB6" w14:textId="77777777" w:rsidR="00000000" w:rsidRDefault="009432B4">
      <w:pPr>
        <w:pStyle w:val="a"/>
        <w:rPr>
          <w:rtl/>
        </w:rPr>
      </w:pPr>
    </w:p>
    <w:p w14:paraId="5C6AB379" w14:textId="77777777" w:rsidR="00000000" w:rsidRDefault="009432B4">
      <w:pPr>
        <w:pStyle w:val="a"/>
        <w:rPr>
          <w:rFonts w:hint="cs"/>
          <w:rtl/>
        </w:rPr>
      </w:pPr>
      <w:r>
        <w:rPr>
          <w:rFonts w:hint="cs"/>
          <w:rtl/>
        </w:rPr>
        <w:t>סיעת  רע"ם ירדה מחמישה לשניים, ואני חו</w:t>
      </w:r>
      <w:r>
        <w:rPr>
          <w:rFonts w:hint="cs"/>
          <w:rtl/>
        </w:rPr>
        <w:t xml:space="preserve">שש שאיך שאתה מייצג אותם - - - </w:t>
      </w:r>
    </w:p>
    <w:p w14:paraId="04741A8D" w14:textId="77777777" w:rsidR="00000000" w:rsidRDefault="009432B4">
      <w:pPr>
        <w:pStyle w:val="a"/>
        <w:rPr>
          <w:rFonts w:hint="cs"/>
          <w:rtl/>
        </w:rPr>
      </w:pPr>
    </w:p>
    <w:p w14:paraId="752B54C8" w14:textId="77777777" w:rsidR="00000000" w:rsidRDefault="009432B4">
      <w:pPr>
        <w:pStyle w:val="ac"/>
        <w:rPr>
          <w:rtl/>
        </w:rPr>
      </w:pPr>
      <w:r>
        <w:rPr>
          <w:rFonts w:hint="eastAsia"/>
          <w:rtl/>
        </w:rPr>
        <w:t>נסים</w:t>
      </w:r>
      <w:r>
        <w:rPr>
          <w:rtl/>
        </w:rPr>
        <w:t xml:space="preserve"> זאב (ש"ס):</w:t>
      </w:r>
    </w:p>
    <w:p w14:paraId="1A607A63" w14:textId="77777777" w:rsidR="00000000" w:rsidRDefault="009432B4">
      <w:pPr>
        <w:pStyle w:val="a"/>
        <w:rPr>
          <w:rFonts w:hint="cs"/>
          <w:rtl/>
        </w:rPr>
      </w:pPr>
    </w:p>
    <w:p w14:paraId="0243FA04" w14:textId="77777777" w:rsidR="00000000" w:rsidRDefault="009432B4">
      <w:pPr>
        <w:pStyle w:val="a"/>
        <w:rPr>
          <w:rFonts w:hint="cs"/>
          <w:rtl/>
        </w:rPr>
      </w:pPr>
      <w:r>
        <w:rPr>
          <w:rFonts w:hint="cs"/>
          <w:rtl/>
        </w:rPr>
        <w:t xml:space="preserve">אתם לא תשתלטו על כנסת ישראל. אל תתפרעו פה בבקשה. </w:t>
      </w:r>
    </w:p>
    <w:p w14:paraId="04DB1AF6" w14:textId="77777777" w:rsidR="00000000" w:rsidRDefault="009432B4">
      <w:pPr>
        <w:pStyle w:val="a"/>
        <w:rPr>
          <w:rFonts w:hint="cs"/>
          <w:rtl/>
        </w:rPr>
      </w:pPr>
    </w:p>
    <w:p w14:paraId="64A608FD" w14:textId="77777777" w:rsidR="00000000" w:rsidRDefault="009432B4">
      <w:pPr>
        <w:pStyle w:val="SpeakerCon"/>
        <w:rPr>
          <w:rtl/>
        </w:rPr>
      </w:pPr>
      <w:bookmarkStart w:id="472" w:name="FS000001027T09_07_2003_17_11_19C"/>
      <w:bookmarkEnd w:id="472"/>
      <w:r>
        <w:rPr>
          <w:rtl/>
        </w:rPr>
        <w:t>גדעון סער (הליכוד):</w:t>
      </w:r>
    </w:p>
    <w:p w14:paraId="50B3B687" w14:textId="77777777" w:rsidR="00000000" w:rsidRDefault="009432B4">
      <w:pPr>
        <w:pStyle w:val="a"/>
        <w:rPr>
          <w:rtl/>
        </w:rPr>
      </w:pPr>
    </w:p>
    <w:p w14:paraId="196E47CA" w14:textId="77777777" w:rsidR="00000000" w:rsidRDefault="009432B4">
      <w:pPr>
        <w:pStyle w:val="a"/>
        <w:rPr>
          <w:rFonts w:hint="cs"/>
          <w:rtl/>
        </w:rPr>
      </w:pPr>
      <w:r>
        <w:rPr>
          <w:rFonts w:hint="cs"/>
          <w:rtl/>
        </w:rPr>
        <w:t>בדיוק. אני מודה לך, חבר הכנסת זאב.</w:t>
      </w:r>
    </w:p>
    <w:p w14:paraId="36C4D5B1" w14:textId="77777777" w:rsidR="00000000" w:rsidRDefault="009432B4">
      <w:pPr>
        <w:pStyle w:val="a"/>
        <w:rPr>
          <w:rFonts w:hint="cs"/>
          <w:rtl/>
        </w:rPr>
      </w:pPr>
    </w:p>
    <w:p w14:paraId="3846C1D1" w14:textId="77777777" w:rsidR="00000000" w:rsidRDefault="009432B4">
      <w:pPr>
        <w:pStyle w:val="a"/>
        <w:rPr>
          <w:rFonts w:hint="cs"/>
          <w:rtl/>
        </w:rPr>
      </w:pPr>
      <w:r>
        <w:rPr>
          <w:rFonts w:hint="cs"/>
          <w:rtl/>
        </w:rPr>
        <w:t xml:space="preserve">לא רק שלטון החוק ניצח, גם היחסים שלנו, כמדינה יהודית, עם העולם הנוצרי, שפשוט לא הבין את הפרובוקציה </w:t>
      </w:r>
      <w:r>
        <w:rPr>
          <w:rFonts w:hint="cs"/>
          <w:rtl/>
        </w:rPr>
        <w:t xml:space="preserve">המטורפת שלכם, חבר הכנסת דהאמשה, היחסים האלה השתפרו  לאין ערוך - - - </w:t>
      </w:r>
    </w:p>
    <w:p w14:paraId="0D863297" w14:textId="77777777" w:rsidR="00000000" w:rsidRDefault="009432B4">
      <w:pPr>
        <w:pStyle w:val="a"/>
        <w:rPr>
          <w:rFonts w:hint="cs"/>
          <w:rtl/>
        </w:rPr>
      </w:pPr>
    </w:p>
    <w:p w14:paraId="704F7F27" w14:textId="77777777" w:rsidR="00000000" w:rsidRDefault="009432B4">
      <w:pPr>
        <w:pStyle w:val="ac"/>
        <w:rPr>
          <w:rtl/>
        </w:rPr>
      </w:pPr>
      <w:r>
        <w:rPr>
          <w:rFonts w:hint="eastAsia"/>
          <w:rtl/>
        </w:rPr>
        <w:t>עבד</w:t>
      </w:r>
      <w:r>
        <w:rPr>
          <w:rtl/>
        </w:rPr>
        <w:t>-אלמאלכ דהאמשה (רע"ם):</w:t>
      </w:r>
    </w:p>
    <w:p w14:paraId="34CDF321" w14:textId="77777777" w:rsidR="00000000" w:rsidRDefault="009432B4">
      <w:pPr>
        <w:pStyle w:val="a"/>
        <w:rPr>
          <w:rFonts w:hint="cs"/>
          <w:rtl/>
        </w:rPr>
      </w:pPr>
    </w:p>
    <w:p w14:paraId="5BF50B7C" w14:textId="77777777" w:rsidR="00000000" w:rsidRDefault="009432B4">
      <w:pPr>
        <w:pStyle w:val="a"/>
        <w:rPr>
          <w:rFonts w:hint="cs"/>
          <w:rtl/>
        </w:rPr>
      </w:pPr>
      <w:r>
        <w:rPr>
          <w:rFonts w:hint="cs"/>
          <w:rtl/>
        </w:rPr>
        <w:t xml:space="preserve">- - - </w:t>
      </w:r>
    </w:p>
    <w:p w14:paraId="62C66D5C" w14:textId="77777777" w:rsidR="00000000" w:rsidRDefault="009432B4">
      <w:pPr>
        <w:pStyle w:val="a"/>
        <w:rPr>
          <w:rFonts w:hint="cs"/>
          <w:rtl/>
        </w:rPr>
      </w:pPr>
    </w:p>
    <w:p w14:paraId="715E500A" w14:textId="77777777" w:rsidR="00000000" w:rsidRDefault="009432B4">
      <w:pPr>
        <w:pStyle w:val="ac"/>
        <w:rPr>
          <w:rtl/>
        </w:rPr>
      </w:pPr>
      <w:r>
        <w:rPr>
          <w:rFonts w:hint="eastAsia"/>
          <w:rtl/>
        </w:rPr>
        <w:t>ג</w:t>
      </w:r>
      <w:r>
        <w:rPr>
          <w:rtl/>
        </w:rPr>
        <w:t>'מאל זחאלקה (בל"ד):</w:t>
      </w:r>
    </w:p>
    <w:p w14:paraId="4A3185DF" w14:textId="77777777" w:rsidR="00000000" w:rsidRDefault="009432B4">
      <w:pPr>
        <w:pStyle w:val="a"/>
        <w:rPr>
          <w:rFonts w:hint="cs"/>
          <w:rtl/>
        </w:rPr>
      </w:pPr>
    </w:p>
    <w:p w14:paraId="68E987C3" w14:textId="77777777" w:rsidR="00000000" w:rsidRDefault="009432B4">
      <w:pPr>
        <w:pStyle w:val="a"/>
        <w:rPr>
          <w:rFonts w:hint="cs"/>
          <w:rtl/>
        </w:rPr>
      </w:pPr>
      <w:r>
        <w:rPr>
          <w:rFonts w:hint="cs"/>
          <w:rtl/>
        </w:rPr>
        <w:t xml:space="preserve">מה עשה הצבא הישראלי בכנסיית המולד? כמה דם הוא שפך באדמה של הכנסייה? מה אתה מגלגל עיניים? מה אתה מגלגל עיניים - - - </w:t>
      </w:r>
    </w:p>
    <w:p w14:paraId="620A362E" w14:textId="77777777" w:rsidR="00000000" w:rsidRDefault="009432B4">
      <w:pPr>
        <w:pStyle w:val="a"/>
        <w:rPr>
          <w:rFonts w:hint="cs"/>
          <w:rtl/>
        </w:rPr>
      </w:pPr>
    </w:p>
    <w:p w14:paraId="3CCD6398" w14:textId="77777777" w:rsidR="00000000" w:rsidRDefault="009432B4">
      <w:pPr>
        <w:pStyle w:val="SpeakerCon"/>
        <w:rPr>
          <w:rtl/>
        </w:rPr>
      </w:pPr>
      <w:bookmarkStart w:id="473" w:name="FS000001027T09_07_2003_17_13_57C"/>
      <w:bookmarkEnd w:id="473"/>
      <w:r>
        <w:rPr>
          <w:rtl/>
        </w:rPr>
        <w:t>גדעון סער (ה</w:t>
      </w:r>
      <w:r>
        <w:rPr>
          <w:rtl/>
        </w:rPr>
        <w:t>ליכוד):</w:t>
      </w:r>
    </w:p>
    <w:p w14:paraId="2E7292BD" w14:textId="77777777" w:rsidR="00000000" w:rsidRDefault="009432B4">
      <w:pPr>
        <w:pStyle w:val="a"/>
        <w:rPr>
          <w:rtl/>
        </w:rPr>
      </w:pPr>
    </w:p>
    <w:p w14:paraId="7C74324D" w14:textId="77777777" w:rsidR="00000000" w:rsidRDefault="009432B4">
      <w:pPr>
        <w:pStyle w:val="a"/>
        <w:rPr>
          <w:rFonts w:hint="cs"/>
          <w:rtl/>
        </w:rPr>
      </w:pPr>
      <w:r>
        <w:rPr>
          <w:rFonts w:hint="cs"/>
          <w:rtl/>
        </w:rPr>
        <w:t xml:space="preserve">חבר הכנסת זחאלקה, אני מכיר את עמדותיך, אתה לאומן ערבי, וזה בסדר גמור. אתה לא שייך לקבוצת - - </w:t>
      </w:r>
    </w:p>
    <w:p w14:paraId="10BAA56B" w14:textId="77777777" w:rsidR="00000000" w:rsidRDefault="009432B4">
      <w:pPr>
        <w:pStyle w:val="a"/>
        <w:rPr>
          <w:rFonts w:hint="cs"/>
          <w:rtl/>
        </w:rPr>
      </w:pPr>
    </w:p>
    <w:p w14:paraId="6368ADA5" w14:textId="77777777" w:rsidR="00000000" w:rsidRDefault="009432B4">
      <w:pPr>
        <w:pStyle w:val="ac"/>
        <w:rPr>
          <w:rtl/>
        </w:rPr>
      </w:pPr>
      <w:r>
        <w:rPr>
          <w:rFonts w:hint="eastAsia"/>
          <w:rtl/>
        </w:rPr>
        <w:t>ג</w:t>
      </w:r>
      <w:r>
        <w:rPr>
          <w:rtl/>
        </w:rPr>
        <w:t>'מאל זחאלקה (בל"ד):</w:t>
      </w:r>
    </w:p>
    <w:p w14:paraId="41DA807D" w14:textId="77777777" w:rsidR="00000000" w:rsidRDefault="009432B4">
      <w:pPr>
        <w:pStyle w:val="a"/>
        <w:rPr>
          <w:rFonts w:hint="cs"/>
          <w:rtl/>
        </w:rPr>
      </w:pPr>
    </w:p>
    <w:p w14:paraId="76800450" w14:textId="77777777" w:rsidR="00000000" w:rsidRDefault="009432B4">
      <w:pPr>
        <w:pStyle w:val="a"/>
        <w:rPr>
          <w:rFonts w:hint="cs"/>
          <w:rtl/>
        </w:rPr>
      </w:pPr>
      <w:r>
        <w:rPr>
          <w:rFonts w:hint="cs"/>
          <w:rtl/>
        </w:rPr>
        <w:t xml:space="preserve">אתה לאומן - - - </w:t>
      </w:r>
    </w:p>
    <w:p w14:paraId="28326727" w14:textId="77777777" w:rsidR="00000000" w:rsidRDefault="009432B4">
      <w:pPr>
        <w:pStyle w:val="a"/>
        <w:rPr>
          <w:rFonts w:hint="cs"/>
          <w:rtl/>
        </w:rPr>
      </w:pPr>
    </w:p>
    <w:p w14:paraId="30AC00D6" w14:textId="77777777" w:rsidR="00000000" w:rsidRDefault="009432B4">
      <w:pPr>
        <w:pStyle w:val="SpeakerCon"/>
        <w:rPr>
          <w:rtl/>
        </w:rPr>
      </w:pPr>
      <w:bookmarkStart w:id="474" w:name="FS000001027T09_07_2003_17_14_38C"/>
      <w:bookmarkEnd w:id="474"/>
      <w:r>
        <w:rPr>
          <w:rtl/>
        </w:rPr>
        <w:t>גדעון סער (הליכוד):</w:t>
      </w:r>
    </w:p>
    <w:p w14:paraId="51A8D806" w14:textId="77777777" w:rsidR="00000000" w:rsidRDefault="009432B4">
      <w:pPr>
        <w:pStyle w:val="a"/>
        <w:rPr>
          <w:rtl/>
        </w:rPr>
      </w:pPr>
    </w:p>
    <w:p w14:paraId="5574468E" w14:textId="77777777" w:rsidR="00000000" w:rsidRDefault="009432B4">
      <w:pPr>
        <w:pStyle w:val="a"/>
        <w:rPr>
          <w:rFonts w:hint="cs"/>
          <w:rtl/>
        </w:rPr>
      </w:pPr>
      <w:r>
        <w:rPr>
          <w:rFonts w:hint="cs"/>
          <w:rtl/>
        </w:rPr>
        <w:t xml:space="preserve">- -  קנאים דתיים. מה קרה? </w:t>
      </w:r>
    </w:p>
    <w:p w14:paraId="68C39066" w14:textId="77777777" w:rsidR="00000000" w:rsidRDefault="009432B4">
      <w:pPr>
        <w:pStyle w:val="a"/>
        <w:rPr>
          <w:rtl/>
        </w:rPr>
      </w:pPr>
    </w:p>
    <w:p w14:paraId="31877897" w14:textId="77777777" w:rsidR="00000000" w:rsidRDefault="009432B4">
      <w:pPr>
        <w:pStyle w:val="a"/>
        <w:rPr>
          <w:rFonts w:hint="cs"/>
          <w:rtl/>
        </w:rPr>
      </w:pPr>
    </w:p>
    <w:p w14:paraId="352A0309" w14:textId="77777777" w:rsidR="00000000" w:rsidRDefault="009432B4">
      <w:pPr>
        <w:pStyle w:val="ac"/>
        <w:rPr>
          <w:rtl/>
        </w:rPr>
      </w:pPr>
      <w:r>
        <w:rPr>
          <w:rFonts w:hint="eastAsia"/>
          <w:rtl/>
        </w:rPr>
        <w:t>ג</w:t>
      </w:r>
      <w:r>
        <w:rPr>
          <w:rtl/>
        </w:rPr>
        <w:t>'מאל זחאלקה (בל"ד):</w:t>
      </w:r>
    </w:p>
    <w:p w14:paraId="27C3435E" w14:textId="77777777" w:rsidR="00000000" w:rsidRDefault="009432B4">
      <w:pPr>
        <w:pStyle w:val="a"/>
        <w:rPr>
          <w:rFonts w:hint="cs"/>
          <w:rtl/>
        </w:rPr>
      </w:pPr>
    </w:p>
    <w:p w14:paraId="08FC317D" w14:textId="77777777" w:rsidR="00000000" w:rsidRDefault="009432B4">
      <w:pPr>
        <w:pStyle w:val="a"/>
        <w:rPr>
          <w:rFonts w:hint="cs"/>
          <w:rtl/>
        </w:rPr>
      </w:pPr>
      <w:r>
        <w:rPr>
          <w:rFonts w:hint="cs"/>
          <w:rtl/>
        </w:rPr>
        <w:t xml:space="preserve">- - - </w:t>
      </w:r>
    </w:p>
    <w:p w14:paraId="4E032EB3" w14:textId="77777777" w:rsidR="00000000" w:rsidRDefault="009432B4">
      <w:pPr>
        <w:pStyle w:val="a"/>
        <w:rPr>
          <w:rFonts w:hint="cs"/>
          <w:rtl/>
        </w:rPr>
      </w:pPr>
    </w:p>
    <w:p w14:paraId="6B235BE5" w14:textId="77777777" w:rsidR="00000000" w:rsidRDefault="009432B4">
      <w:pPr>
        <w:pStyle w:val="SpeakerCon"/>
        <w:rPr>
          <w:rtl/>
        </w:rPr>
      </w:pPr>
      <w:bookmarkStart w:id="475" w:name="FS000001027T09_07_2003_17_15_19C"/>
      <w:bookmarkEnd w:id="475"/>
      <w:r>
        <w:rPr>
          <w:rtl/>
        </w:rPr>
        <w:t>גדעון סער (הליכוד):</w:t>
      </w:r>
    </w:p>
    <w:p w14:paraId="46895C59" w14:textId="77777777" w:rsidR="00000000" w:rsidRDefault="009432B4">
      <w:pPr>
        <w:pStyle w:val="a"/>
        <w:rPr>
          <w:rtl/>
        </w:rPr>
      </w:pPr>
    </w:p>
    <w:p w14:paraId="1EA89B6D" w14:textId="77777777" w:rsidR="00000000" w:rsidRDefault="009432B4">
      <w:pPr>
        <w:pStyle w:val="a"/>
        <w:rPr>
          <w:rFonts w:hint="cs"/>
          <w:rtl/>
        </w:rPr>
      </w:pPr>
      <w:r>
        <w:rPr>
          <w:rFonts w:hint="cs"/>
          <w:rtl/>
        </w:rPr>
        <w:t>אתה לא שייך</w:t>
      </w:r>
      <w:r>
        <w:rPr>
          <w:rFonts w:hint="cs"/>
          <w:rtl/>
        </w:rPr>
        <w:t xml:space="preserve"> לקנאים הדתיים האלה, באמת - -</w:t>
      </w:r>
    </w:p>
    <w:p w14:paraId="455F56F3" w14:textId="77777777" w:rsidR="00000000" w:rsidRDefault="009432B4">
      <w:pPr>
        <w:pStyle w:val="a"/>
        <w:rPr>
          <w:rFonts w:hint="cs"/>
          <w:rtl/>
        </w:rPr>
      </w:pPr>
    </w:p>
    <w:p w14:paraId="75978483" w14:textId="77777777" w:rsidR="00000000" w:rsidRDefault="009432B4">
      <w:pPr>
        <w:pStyle w:val="ac"/>
        <w:rPr>
          <w:rtl/>
        </w:rPr>
      </w:pPr>
      <w:r>
        <w:rPr>
          <w:rFonts w:hint="eastAsia"/>
          <w:rtl/>
        </w:rPr>
        <w:t>עבד</w:t>
      </w:r>
      <w:r>
        <w:rPr>
          <w:rtl/>
        </w:rPr>
        <w:t>-אלמאלכ דהאמשה (רע"ם):</w:t>
      </w:r>
    </w:p>
    <w:p w14:paraId="50C3866E" w14:textId="77777777" w:rsidR="00000000" w:rsidRDefault="009432B4">
      <w:pPr>
        <w:pStyle w:val="a"/>
        <w:rPr>
          <w:rFonts w:hint="cs"/>
          <w:rtl/>
        </w:rPr>
      </w:pPr>
    </w:p>
    <w:p w14:paraId="78091914" w14:textId="77777777" w:rsidR="00000000" w:rsidRDefault="009432B4">
      <w:pPr>
        <w:pStyle w:val="a"/>
        <w:rPr>
          <w:rFonts w:hint="cs"/>
          <w:rtl/>
        </w:rPr>
      </w:pPr>
      <w:r>
        <w:rPr>
          <w:rFonts w:hint="cs"/>
          <w:rtl/>
        </w:rPr>
        <w:t xml:space="preserve">תפסיק להסית - - - </w:t>
      </w:r>
    </w:p>
    <w:p w14:paraId="1013FC6B" w14:textId="77777777" w:rsidR="00000000" w:rsidRDefault="009432B4">
      <w:pPr>
        <w:pStyle w:val="a"/>
        <w:rPr>
          <w:rFonts w:hint="cs"/>
          <w:rtl/>
        </w:rPr>
      </w:pPr>
    </w:p>
    <w:p w14:paraId="69C75AED" w14:textId="77777777" w:rsidR="00000000" w:rsidRDefault="009432B4">
      <w:pPr>
        <w:pStyle w:val="SpeakerCon"/>
        <w:rPr>
          <w:rtl/>
        </w:rPr>
      </w:pPr>
      <w:bookmarkStart w:id="476" w:name="FS000001027T09_07_2003_17_15_43C"/>
      <w:bookmarkEnd w:id="476"/>
      <w:r>
        <w:rPr>
          <w:rtl/>
        </w:rPr>
        <w:t>גדעון סער (הליכוד):</w:t>
      </w:r>
    </w:p>
    <w:p w14:paraId="1FF82FEF" w14:textId="77777777" w:rsidR="00000000" w:rsidRDefault="009432B4">
      <w:pPr>
        <w:pStyle w:val="a"/>
        <w:rPr>
          <w:rtl/>
        </w:rPr>
      </w:pPr>
    </w:p>
    <w:p w14:paraId="0F53A4A4" w14:textId="77777777" w:rsidR="00000000" w:rsidRDefault="009432B4">
      <w:pPr>
        <w:pStyle w:val="a"/>
        <w:rPr>
          <w:rFonts w:hint="cs"/>
          <w:rtl/>
        </w:rPr>
      </w:pPr>
      <w:r>
        <w:rPr>
          <w:rFonts w:hint="cs"/>
          <w:rtl/>
        </w:rPr>
        <w:t xml:space="preserve">- - אלה שסירבו לקבל את האפיפיור כשהגיע לכאן בשנת 2000. </w:t>
      </w:r>
    </w:p>
    <w:p w14:paraId="16DFDFA1" w14:textId="77777777" w:rsidR="00000000" w:rsidRDefault="009432B4">
      <w:pPr>
        <w:pStyle w:val="a"/>
        <w:rPr>
          <w:rFonts w:hint="cs"/>
          <w:rtl/>
        </w:rPr>
      </w:pPr>
    </w:p>
    <w:p w14:paraId="2592D1DF" w14:textId="77777777" w:rsidR="00000000" w:rsidRDefault="009432B4">
      <w:pPr>
        <w:pStyle w:val="ac"/>
        <w:rPr>
          <w:rtl/>
        </w:rPr>
      </w:pPr>
      <w:r>
        <w:rPr>
          <w:rFonts w:hint="eastAsia"/>
          <w:rtl/>
        </w:rPr>
        <w:t>טלב</w:t>
      </w:r>
      <w:r>
        <w:rPr>
          <w:rtl/>
        </w:rPr>
        <w:t xml:space="preserve"> אלסאנע (רע"ם):</w:t>
      </w:r>
    </w:p>
    <w:p w14:paraId="0C8A1C33" w14:textId="77777777" w:rsidR="00000000" w:rsidRDefault="009432B4">
      <w:pPr>
        <w:pStyle w:val="a"/>
        <w:rPr>
          <w:rFonts w:hint="cs"/>
          <w:rtl/>
        </w:rPr>
      </w:pPr>
    </w:p>
    <w:p w14:paraId="29688F3E" w14:textId="77777777" w:rsidR="00000000" w:rsidRDefault="009432B4">
      <w:pPr>
        <w:pStyle w:val="a"/>
        <w:rPr>
          <w:rFonts w:hint="cs"/>
          <w:rtl/>
        </w:rPr>
      </w:pPr>
      <w:r>
        <w:rPr>
          <w:rFonts w:hint="cs"/>
          <w:rtl/>
        </w:rPr>
        <w:t xml:space="preserve">- - -  ועדה בראשות משה קצב, הנשיא - - - </w:t>
      </w:r>
    </w:p>
    <w:p w14:paraId="2B4C18A3" w14:textId="77777777" w:rsidR="00000000" w:rsidRDefault="009432B4">
      <w:pPr>
        <w:pStyle w:val="a"/>
        <w:rPr>
          <w:rFonts w:hint="cs"/>
          <w:rtl/>
        </w:rPr>
      </w:pPr>
    </w:p>
    <w:p w14:paraId="2159FA43" w14:textId="77777777" w:rsidR="00000000" w:rsidRDefault="009432B4">
      <w:pPr>
        <w:pStyle w:val="ad"/>
        <w:rPr>
          <w:rtl/>
        </w:rPr>
      </w:pPr>
      <w:r>
        <w:rPr>
          <w:rtl/>
        </w:rPr>
        <w:t xml:space="preserve">היו"ר </w:t>
      </w:r>
      <w:r>
        <w:rPr>
          <w:rFonts w:hint="cs"/>
          <w:rtl/>
        </w:rPr>
        <w:t>אתי לבני</w:t>
      </w:r>
      <w:r>
        <w:rPr>
          <w:rtl/>
        </w:rPr>
        <w:t>:</w:t>
      </w:r>
    </w:p>
    <w:p w14:paraId="13E2960A" w14:textId="77777777" w:rsidR="00000000" w:rsidRDefault="009432B4">
      <w:pPr>
        <w:pStyle w:val="a"/>
        <w:rPr>
          <w:rtl/>
        </w:rPr>
      </w:pPr>
    </w:p>
    <w:p w14:paraId="76A2ABDC" w14:textId="77777777" w:rsidR="00000000" w:rsidRDefault="009432B4">
      <w:pPr>
        <w:pStyle w:val="a"/>
        <w:rPr>
          <w:rFonts w:hint="cs"/>
          <w:rtl/>
        </w:rPr>
      </w:pPr>
      <w:r>
        <w:rPr>
          <w:rFonts w:hint="cs"/>
          <w:rtl/>
        </w:rPr>
        <w:t>אנא, תנו לו לסיים. חב</w:t>
      </w:r>
      <w:r>
        <w:rPr>
          <w:rFonts w:hint="cs"/>
          <w:rtl/>
        </w:rPr>
        <w:t xml:space="preserve">ר הכנסת סער, אל תנהל אתם חילופי דברים, סיים את דבריך. </w:t>
      </w:r>
    </w:p>
    <w:p w14:paraId="59A819E5" w14:textId="77777777" w:rsidR="00000000" w:rsidRDefault="009432B4">
      <w:pPr>
        <w:pStyle w:val="a"/>
        <w:rPr>
          <w:rFonts w:hint="cs"/>
          <w:rtl/>
        </w:rPr>
      </w:pPr>
    </w:p>
    <w:p w14:paraId="20F65384" w14:textId="77777777" w:rsidR="00000000" w:rsidRDefault="009432B4">
      <w:pPr>
        <w:pStyle w:val="SpeakerCon"/>
        <w:rPr>
          <w:rtl/>
        </w:rPr>
      </w:pPr>
      <w:bookmarkStart w:id="477" w:name="FS000001027T09_07_2003_17_17_15C"/>
      <w:bookmarkEnd w:id="477"/>
      <w:r>
        <w:rPr>
          <w:rtl/>
        </w:rPr>
        <w:t>גדעון סער (הליכוד):</w:t>
      </w:r>
    </w:p>
    <w:p w14:paraId="24EEA2F5" w14:textId="77777777" w:rsidR="00000000" w:rsidRDefault="009432B4">
      <w:pPr>
        <w:pStyle w:val="a"/>
        <w:rPr>
          <w:rtl/>
        </w:rPr>
      </w:pPr>
    </w:p>
    <w:p w14:paraId="71EE46BA" w14:textId="77777777" w:rsidR="00000000" w:rsidRDefault="009432B4">
      <w:pPr>
        <w:pStyle w:val="a"/>
        <w:rPr>
          <w:rFonts w:hint="cs"/>
          <w:rtl/>
        </w:rPr>
      </w:pPr>
      <w:r>
        <w:rPr>
          <w:rFonts w:hint="cs"/>
          <w:rtl/>
        </w:rPr>
        <w:t xml:space="preserve">תוציאו אותם מהאולם, הם לא נותנים לי לדבר. </w:t>
      </w:r>
    </w:p>
    <w:p w14:paraId="5D1C3079" w14:textId="77777777" w:rsidR="00000000" w:rsidRDefault="009432B4">
      <w:pPr>
        <w:pStyle w:val="a"/>
        <w:rPr>
          <w:rFonts w:hint="cs"/>
          <w:rtl/>
        </w:rPr>
      </w:pPr>
    </w:p>
    <w:p w14:paraId="1D7C892C" w14:textId="77777777" w:rsidR="00000000" w:rsidRDefault="009432B4">
      <w:pPr>
        <w:pStyle w:val="ad"/>
        <w:rPr>
          <w:rtl/>
        </w:rPr>
      </w:pPr>
      <w:r>
        <w:rPr>
          <w:rtl/>
        </w:rPr>
        <w:t xml:space="preserve">היו"ר </w:t>
      </w:r>
      <w:r>
        <w:rPr>
          <w:rFonts w:hint="cs"/>
          <w:rtl/>
        </w:rPr>
        <w:t>אתי לבני</w:t>
      </w:r>
      <w:r>
        <w:rPr>
          <w:rtl/>
        </w:rPr>
        <w:t>:</w:t>
      </w:r>
    </w:p>
    <w:p w14:paraId="4DA71016" w14:textId="77777777" w:rsidR="00000000" w:rsidRDefault="009432B4">
      <w:pPr>
        <w:pStyle w:val="a"/>
        <w:rPr>
          <w:rtl/>
        </w:rPr>
      </w:pPr>
    </w:p>
    <w:p w14:paraId="1D20F130" w14:textId="77777777" w:rsidR="00000000" w:rsidRDefault="009432B4">
      <w:pPr>
        <w:pStyle w:val="a"/>
        <w:rPr>
          <w:rFonts w:hint="cs"/>
          <w:rtl/>
        </w:rPr>
      </w:pPr>
      <w:r>
        <w:rPr>
          <w:rFonts w:hint="cs"/>
          <w:rtl/>
        </w:rPr>
        <w:t xml:space="preserve">לא צריך להוציא אותם מהאולם. </w:t>
      </w:r>
    </w:p>
    <w:p w14:paraId="13D18612" w14:textId="77777777" w:rsidR="00000000" w:rsidRDefault="009432B4">
      <w:pPr>
        <w:pStyle w:val="a"/>
        <w:rPr>
          <w:rFonts w:hint="cs"/>
          <w:rtl/>
        </w:rPr>
      </w:pPr>
    </w:p>
    <w:p w14:paraId="68112CE4" w14:textId="77777777" w:rsidR="00000000" w:rsidRDefault="009432B4">
      <w:pPr>
        <w:pStyle w:val="SpeakerCon"/>
        <w:rPr>
          <w:rtl/>
        </w:rPr>
      </w:pPr>
      <w:bookmarkStart w:id="478" w:name="FS000001027T09_07_2003_17_17_40C"/>
      <w:bookmarkEnd w:id="478"/>
      <w:r>
        <w:rPr>
          <w:rtl/>
        </w:rPr>
        <w:t>גדעון סער (הליכוד):</w:t>
      </w:r>
    </w:p>
    <w:p w14:paraId="75F40430" w14:textId="77777777" w:rsidR="00000000" w:rsidRDefault="009432B4">
      <w:pPr>
        <w:pStyle w:val="a"/>
        <w:rPr>
          <w:rtl/>
        </w:rPr>
      </w:pPr>
    </w:p>
    <w:p w14:paraId="2D518BB7" w14:textId="77777777" w:rsidR="00000000" w:rsidRDefault="009432B4">
      <w:pPr>
        <w:pStyle w:val="a"/>
        <w:rPr>
          <w:rFonts w:hint="cs"/>
          <w:rtl/>
        </w:rPr>
      </w:pPr>
      <w:r>
        <w:rPr>
          <w:rFonts w:hint="cs"/>
          <w:rtl/>
        </w:rPr>
        <w:t xml:space="preserve">צריך, הם מתפרעים. </w:t>
      </w:r>
    </w:p>
    <w:p w14:paraId="2C69C313" w14:textId="77777777" w:rsidR="00000000" w:rsidRDefault="009432B4">
      <w:pPr>
        <w:pStyle w:val="a"/>
        <w:rPr>
          <w:rFonts w:hint="cs"/>
          <w:rtl/>
        </w:rPr>
      </w:pPr>
    </w:p>
    <w:p w14:paraId="706D7057" w14:textId="77777777" w:rsidR="00000000" w:rsidRDefault="009432B4">
      <w:pPr>
        <w:pStyle w:val="ac"/>
        <w:rPr>
          <w:rtl/>
        </w:rPr>
      </w:pPr>
      <w:r>
        <w:rPr>
          <w:rFonts w:hint="eastAsia"/>
          <w:rtl/>
        </w:rPr>
        <w:t>טלב</w:t>
      </w:r>
      <w:r>
        <w:rPr>
          <w:rtl/>
        </w:rPr>
        <w:t xml:space="preserve"> אלסאנע (רע"ם):</w:t>
      </w:r>
    </w:p>
    <w:p w14:paraId="317B9B8A" w14:textId="77777777" w:rsidR="00000000" w:rsidRDefault="009432B4">
      <w:pPr>
        <w:pStyle w:val="a"/>
        <w:rPr>
          <w:rFonts w:hint="cs"/>
          <w:rtl/>
        </w:rPr>
      </w:pPr>
    </w:p>
    <w:p w14:paraId="6E0AC031" w14:textId="77777777" w:rsidR="00000000" w:rsidRDefault="009432B4">
      <w:pPr>
        <w:pStyle w:val="a"/>
        <w:numPr>
          <w:ilvl w:val="0"/>
          <w:numId w:val="5"/>
        </w:numPr>
        <w:ind w:right="0"/>
        <w:rPr>
          <w:rFonts w:hint="cs"/>
          <w:rtl/>
        </w:rPr>
      </w:pPr>
      <w:r>
        <w:rPr>
          <w:rFonts w:hint="cs"/>
          <w:rtl/>
        </w:rPr>
        <w:t>- -</w:t>
      </w:r>
    </w:p>
    <w:p w14:paraId="2D7C0772" w14:textId="77777777" w:rsidR="00000000" w:rsidRDefault="009432B4">
      <w:pPr>
        <w:pStyle w:val="a"/>
        <w:ind w:left="719" w:firstLine="0"/>
        <w:rPr>
          <w:rFonts w:hint="cs"/>
          <w:rtl/>
        </w:rPr>
      </w:pPr>
      <w:r>
        <w:rPr>
          <w:rFonts w:hint="cs"/>
          <w:rtl/>
        </w:rPr>
        <w:t xml:space="preserve"> </w:t>
      </w:r>
    </w:p>
    <w:p w14:paraId="0A366CC5" w14:textId="77777777" w:rsidR="00000000" w:rsidRDefault="009432B4">
      <w:pPr>
        <w:pStyle w:val="ad"/>
        <w:rPr>
          <w:rtl/>
        </w:rPr>
      </w:pPr>
      <w:r>
        <w:rPr>
          <w:rtl/>
        </w:rPr>
        <w:t xml:space="preserve">היו"ר </w:t>
      </w:r>
      <w:r>
        <w:rPr>
          <w:rFonts w:hint="cs"/>
          <w:rtl/>
        </w:rPr>
        <w:t>אתי לבני</w:t>
      </w:r>
      <w:r>
        <w:rPr>
          <w:rtl/>
        </w:rPr>
        <w:t>:</w:t>
      </w:r>
    </w:p>
    <w:p w14:paraId="64F77890" w14:textId="77777777" w:rsidR="00000000" w:rsidRDefault="009432B4">
      <w:pPr>
        <w:pStyle w:val="a"/>
        <w:rPr>
          <w:rtl/>
        </w:rPr>
      </w:pPr>
    </w:p>
    <w:p w14:paraId="04D91298" w14:textId="77777777" w:rsidR="00000000" w:rsidRDefault="009432B4">
      <w:pPr>
        <w:pStyle w:val="a"/>
        <w:rPr>
          <w:rFonts w:hint="cs"/>
          <w:rtl/>
        </w:rPr>
      </w:pPr>
      <w:r>
        <w:rPr>
          <w:rFonts w:hint="cs"/>
          <w:rtl/>
        </w:rPr>
        <w:t xml:space="preserve">חבר </w:t>
      </w:r>
      <w:r>
        <w:rPr>
          <w:rFonts w:hint="cs"/>
          <w:rtl/>
        </w:rPr>
        <w:t xml:space="preserve">הכנסת סער, אנא סיים. חבר הכנסת טלב אלסאנע, תן לו לסיים. תהיה לכם זכות לתגובה. </w:t>
      </w:r>
    </w:p>
    <w:p w14:paraId="16AB0260" w14:textId="77777777" w:rsidR="00000000" w:rsidRDefault="009432B4">
      <w:pPr>
        <w:pStyle w:val="a"/>
        <w:rPr>
          <w:rFonts w:hint="cs"/>
          <w:rtl/>
        </w:rPr>
      </w:pPr>
    </w:p>
    <w:p w14:paraId="3986D659" w14:textId="77777777" w:rsidR="00000000" w:rsidRDefault="009432B4">
      <w:pPr>
        <w:pStyle w:val="ac"/>
        <w:rPr>
          <w:rtl/>
        </w:rPr>
      </w:pPr>
      <w:r>
        <w:rPr>
          <w:rFonts w:hint="eastAsia"/>
          <w:rtl/>
        </w:rPr>
        <w:t>קריאות</w:t>
      </w:r>
      <w:r>
        <w:rPr>
          <w:rtl/>
        </w:rPr>
        <w:t>:</w:t>
      </w:r>
    </w:p>
    <w:p w14:paraId="04D9D406" w14:textId="77777777" w:rsidR="00000000" w:rsidRDefault="009432B4">
      <w:pPr>
        <w:pStyle w:val="a"/>
        <w:rPr>
          <w:rFonts w:hint="cs"/>
          <w:rtl/>
        </w:rPr>
      </w:pPr>
    </w:p>
    <w:p w14:paraId="33A7ACCB" w14:textId="77777777" w:rsidR="00000000" w:rsidRDefault="009432B4">
      <w:pPr>
        <w:pStyle w:val="a"/>
        <w:rPr>
          <w:rFonts w:hint="cs"/>
          <w:rtl/>
        </w:rPr>
      </w:pPr>
      <w:r>
        <w:rPr>
          <w:rFonts w:hint="cs"/>
          <w:rtl/>
        </w:rPr>
        <w:t xml:space="preserve">- - - </w:t>
      </w:r>
    </w:p>
    <w:p w14:paraId="429CAD94" w14:textId="77777777" w:rsidR="00000000" w:rsidRDefault="009432B4">
      <w:pPr>
        <w:pStyle w:val="a"/>
        <w:rPr>
          <w:rFonts w:hint="cs"/>
          <w:rtl/>
        </w:rPr>
      </w:pPr>
    </w:p>
    <w:p w14:paraId="0FBBEBB3" w14:textId="77777777" w:rsidR="00000000" w:rsidRDefault="009432B4">
      <w:pPr>
        <w:pStyle w:val="ac"/>
        <w:rPr>
          <w:rtl/>
        </w:rPr>
      </w:pPr>
      <w:r>
        <w:rPr>
          <w:rFonts w:hint="eastAsia"/>
          <w:rtl/>
        </w:rPr>
        <w:t>נסים</w:t>
      </w:r>
      <w:r>
        <w:rPr>
          <w:rtl/>
        </w:rPr>
        <w:t xml:space="preserve"> זאב (ש"ס):</w:t>
      </w:r>
    </w:p>
    <w:p w14:paraId="374DD8D7" w14:textId="77777777" w:rsidR="00000000" w:rsidRDefault="009432B4">
      <w:pPr>
        <w:pStyle w:val="a"/>
        <w:rPr>
          <w:rFonts w:hint="cs"/>
          <w:rtl/>
        </w:rPr>
      </w:pPr>
    </w:p>
    <w:p w14:paraId="40848D64" w14:textId="77777777" w:rsidR="00000000" w:rsidRDefault="009432B4">
      <w:pPr>
        <w:pStyle w:val="a"/>
        <w:rPr>
          <w:rFonts w:hint="cs"/>
          <w:rtl/>
        </w:rPr>
      </w:pPr>
      <w:r>
        <w:rPr>
          <w:rFonts w:hint="cs"/>
          <w:rtl/>
        </w:rPr>
        <w:t xml:space="preserve">אם זה היה תלוי בחברה הערבית, הם היו מבקשים לבנות מסגד גם בכנסת. </w:t>
      </w:r>
    </w:p>
    <w:p w14:paraId="383114A3" w14:textId="77777777" w:rsidR="00000000" w:rsidRDefault="009432B4">
      <w:pPr>
        <w:pStyle w:val="a"/>
        <w:rPr>
          <w:rFonts w:hint="cs"/>
          <w:rtl/>
        </w:rPr>
      </w:pPr>
    </w:p>
    <w:p w14:paraId="4DF18CDA" w14:textId="77777777" w:rsidR="00000000" w:rsidRDefault="009432B4">
      <w:pPr>
        <w:pStyle w:val="ac"/>
        <w:rPr>
          <w:rtl/>
        </w:rPr>
      </w:pPr>
      <w:r>
        <w:rPr>
          <w:rFonts w:hint="eastAsia"/>
          <w:rtl/>
        </w:rPr>
        <w:t>אחמד</w:t>
      </w:r>
      <w:r>
        <w:rPr>
          <w:rtl/>
        </w:rPr>
        <w:t xml:space="preserve"> טיבי (חד"ש-תע"ל):</w:t>
      </w:r>
    </w:p>
    <w:p w14:paraId="46B566A7" w14:textId="77777777" w:rsidR="00000000" w:rsidRDefault="009432B4">
      <w:pPr>
        <w:pStyle w:val="a"/>
        <w:rPr>
          <w:rFonts w:hint="cs"/>
          <w:rtl/>
        </w:rPr>
      </w:pPr>
    </w:p>
    <w:p w14:paraId="382FFE3E" w14:textId="77777777" w:rsidR="00000000" w:rsidRDefault="009432B4">
      <w:pPr>
        <w:pStyle w:val="a"/>
        <w:rPr>
          <w:rFonts w:hint="cs"/>
          <w:rtl/>
        </w:rPr>
      </w:pPr>
      <w:r>
        <w:rPr>
          <w:rFonts w:hint="cs"/>
          <w:rtl/>
        </w:rPr>
        <w:t xml:space="preserve">יש מסגד. </w:t>
      </w:r>
    </w:p>
    <w:p w14:paraId="243967BE" w14:textId="77777777" w:rsidR="00000000" w:rsidRDefault="009432B4">
      <w:pPr>
        <w:pStyle w:val="a"/>
        <w:rPr>
          <w:rFonts w:hint="cs"/>
          <w:rtl/>
        </w:rPr>
      </w:pPr>
    </w:p>
    <w:p w14:paraId="494DA7FC" w14:textId="77777777" w:rsidR="00000000" w:rsidRDefault="009432B4">
      <w:pPr>
        <w:pStyle w:val="ac"/>
        <w:rPr>
          <w:rtl/>
        </w:rPr>
      </w:pPr>
      <w:r>
        <w:rPr>
          <w:rFonts w:hint="eastAsia"/>
          <w:rtl/>
        </w:rPr>
        <w:t>קריאות</w:t>
      </w:r>
      <w:r>
        <w:rPr>
          <w:rtl/>
        </w:rPr>
        <w:t>:</w:t>
      </w:r>
    </w:p>
    <w:p w14:paraId="43323EB8" w14:textId="77777777" w:rsidR="00000000" w:rsidRDefault="009432B4">
      <w:pPr>
        <w:pStyle w:val="a"/>
        <w:rPr>
          <w:rFonts w:hint="cs"/>
          <w:rtl/>
        </w:rPr>
      </w:pPr>
    </w:p>
    <w:p w14:paraId="799D0051" w14:textId="77777777" w:rsidR="00000000" w:rsidRDefault="009432B4">
      <w:pPr>
        <w:pStyle w:val="a"/>
        <w:rPr>
          <w:rFonts w:hint="cs"/>
          <w:rtl/>
        </w:rPr>
      </w:pPr>
      <w:r>
        <w:rPr>
          <w:rFonts w:hint="cs"/>
          <w:rtl/>
        </w:rPr>
        <w:t>- - -</w:t>
      </w:r>
    </w:p>
    <w:p w14:paraId="17221DB6" w14:textId="77777777" w:rsidR="00000000" w:rsidRDefault="009432B4">
      <w:pPr>
        <w:pStyle w:val="a"/>
        <w:rPr>
          <w:rFonts w:hint="cs"/>
          <w:rtl/>
        </w:rPr>
      </w:pPr>
    </w:p>
    <w:p w14:paraId="12DA9361" w14:textId="77777777" w:rsidR="00000000" w:rsidRDefault="009432B4">
      <w:pPr>
        <w:pStyle w:val="ac"/>
        <w:rPr>
          <w:rtl/>
        </w:rPr>
      </w:pPr>
      <w:r>
        <w:rPr>
          <w:rFonts w:hint="eastAsia"/>
          <w:rtl/>
        </w:rPr>
        <w:t>אורי</w:t>
      </w:r>
      <w:r>
        <w:rPr>
          <w:rtl/>
        </w:rPr>
        <w:t xml:space="preserve"> יהודה אריאל (האיחוד </w:t>
      </w:r>
      <w:r>
        <w:rPr>
          <w:rtl/>
        </w:rPr>
        <w:t>הלאומי - ישראל ביתנו):</w:t>
      </w:r>
    </w:p>
    <w:p w14:paraId="6654B5EB" w14:textId="77777777" w:rsidR="00000000" w:rsidRDefault="009432B4">
      <w:pPr>
        <w:pStyle w:val="a"/>
        <w:rPr>
          <w:rFonts w:hint="cs"/>
          <w:rtl/>
        </w:rPr>
      </w:pPr>
    </w:p>
    <w:p w14:paraId="5AD3F5BA" w14:textId="77777777" w:rsidR="00000000" w:rsidRDefault="009432B4">
      <w:pPr>
        <w:pStyle w:val="a"/>
        <w:rPr>
          <w:rFonts w:hint="cs"/>
          <w:rtl/>
        </w:rPr>
      </w:pPr>
      <w:r>
        <w:rPr>
          <w:rFonts w:hint="cs"/>
          <w:rtl/>
        </w:rPr>
        <w:t xml:space="preserve">מה שהם רוצים זה להעביר את המליאה למסגד ואת המסגד למליאה. </w:t>
      </w:r>
    </w:p>
    <w:p w14:paraId="1086B5FE" w14:textId="77777777" w:rsidR="00000000" w:rsidRDefault="009432B4">
      <w:pPr>
        <w:pStyle w:val="a"/>
        <w:rPr>
          <w:rFonts w:hint="cs"/>
          <w:rtl/>
        </w:rPr>
      </w:pPr>
      <w:bookmarkStart w:id="479" w:name="FS000001027T09_07_2003_17_17_46C"/>
      <w:bookmarkEnd w:id="479"/>
    </w:p>
    <w:p w14:paraId="1B008773" w14:textId="77777777" w:rsidR="00000000" w:rsidRDefault="009432B4">
      <w:pPr>
        <w:pStyle w:val="SpeakerCon"/>
        <w:rPr>
          <w:rtl/>
        </w:rPr>
      </w:pPr>
      <w:r>
        <w:rPr>
          <w:rtl/>
        </w:rPr>
        <w:t>גדעון סער (הליכוד):</w:t>
      </w:r>
    </w:p>
    <w:p w14:paraId="7E5906C3" w14:textId="77777777" w:rsidR="00000000" w:rsidRDefault="009432B4">
      <w:pPr>
        <w:pStyle w:val="a"/>
        <w:rPr>
          <w:rtl/>
        </w:rPr>
      </w:pPr>
    </w:p>
    <w:p w14:paraId="38656BB0" w14:textId="77777777" w:rsidR="00000000" w:rsidRDefault="009432B4">
      <w:pPr>
        <w:pStyle w:val="a"/>
        <w:rPr>
          <w:rFonts w:hint="cs"/>
          <w:rtl/>
        </w:rPr>
      </w:pPr>
      <w:r>
        <w:rPr>
          <w:rFonts w:hint="cs"/>
          <w:rtl/>
        </w:rPr>
        <w:t>גברתי היושבת-ראש, אנחנו מדברים על אנשים שכאשר האפיפיור היה פה בשנת 2000, הם התנגדו וסירבו בכלל לקבל את פניו. עד כדי כך הטירוף - - -</w:t>
      </w:r>
    </w:p>
    <w:p w14:paraId="25E11ABA" w14:textId="77777777" w:rsidR="00000000" w:rsidRDefault="009432B4">
      <w:pPr>
        <w:pStyle w:val="a"/>
        <w:rPr>
          <w:rFonts w:hint="cs"/>
          <w:rtl/>
        </w:rPr>
      </w:pPr>
    </w:p>
    <w:p w14:paraId="47CB189A" w14:textId="77777777" w:rsidR="00000000" w:rsidRDefault="009432B4">
      <w:pPr>
        <w:pStyle w:val="ac"/>
        <w:rPr>
          <w:rtl/>
        </w:rPr>
      </w:pPr>
      <w:r>
        <w:rPr>
          <w:rFonts w:hint="eastAsia"/>
          <w:rtl/>
        </w:rPr>
        <w:t>עבד</w:t>
      </w:r>
      <w:r>
        <w:rPr>
          <w:rtl/>
        </w:rPr>
        <w:t>-אלמאלכ דהאמשה (</w:t>
      </w:r>
      <w:r>
        <w:rPr>
          <w:rtl/>
        </w:rPr>
        <w:t>רע"ם):</w:t>
      </w:r>
    </w:p>
    <w:p w14:paraId="557BAD47" w14:textId="77777777" w:rsidR="00000000" w:rsidRDefault="009432B4">
      <w:pPr>
        <w:pStyle w:val="a"/>
        <w:rPr>
          <w:rFonts w:hint="cs"/>
          <w:rtl/>
        </w:rPr>
      </w:pPr>
    </w:p>
    <w:p w14:paraId="04B354C3" w14:textId="77777777" w:rsidR="00000000" w:rsidRDefault="009432B4">
      <w:pPr>
        <w:pStyle w:val="a"/>
        <w:rPr>
          <w:rFonts w:hint="cs"/>
          <w:rtl/>
        </w:rPr>
      </w:pPr>
      <w:r>
        <w:rPr>
          <w:rFonts w:hint="cs"/>
          <w:rtl/>
        </w:rPr>
        <w:t xml:space="preserve">אני קיבלתי את פניו, אתה לא היית שם. אנחנו קיבלנו את האפיפיור בנצרת - - - </w:t>
      </w:r>
    </w:p>
    <w:p w14:paraId="6EC779C1" w14:textId="77777777" w:rsidR="00000000" w:rsidRDefault="009432B4">
      <w:pPr>
        <w:pStyle w:val="a"/>
        <w:rPr>
          <w:rFonts w:hint="cs"/>
          <w:rtl/>
        </w:rPr>
      </w:pPr>
    </w:p>
    <w:p w14:paraId="7596D4CD" w14:textId="77777777" w:rsidR="00000000" w:rsidRDefault="009432B4">
      <w:pPr>
        <w:pStyle w:val="SpeakerCon"/>
        <w:rPr>
          <w:rtl/>
        </w:rPr>
      </w:pPr>
      <w:bookmarkStart w:id="480" w:name="FS000001027T09_07_2003_17_22_52C"/>
      <w:bookmarkEnd w:id="480"/>
      <w:r>
        <w:rPr>
          <w:rtl/>
        </w:rPr>
        <w:t>גדעון סער (הליכוד):</w:t>
      </w:r>
    </w:p>
    <w:p w14:paraId="366EA7B2" w14:textId="77777777" w:rsidR="00000000" w:rsidRDefault="009432B4">
      <w:pPr>
        <w:pStyle w:val="a"/>
        <w:rPr>
          <w:rtl/>
        </w:rPr>
      </w:pPr>
    </w:p>
    <w:p w14:paraId="4E242ECE" w14:textId="77777777" w:rsidR="00000000" w:rsidRDefault="009432B4">
      <w:pPr>
        <w:pStyle w:val="a"/>
        <w:rPr>
          <w:rFonts w:hint="cs"/>
          <w:rtl/>
        </w:rPr>
      </w:pPr>
      <w:r>
        <w:rPr>
          <w:rFonts w:hint="cs"/>
          <w:rtl/>
        </w:rPr>
        <w:t>- - - והאמנות שלהם זה להלך  אימים בשפיכות דמים.</w:t>
      </w:r>
    </w:p>
    <w:p w14:paraId="5D247830" w14:textId="77777777" w:rsidR="00000000" w:rsidRDefault="009432B4">
      <w:pPr>
        <w:pStyle w:val="a"/>
        <w:rPr>
          <w:rtl/>
        </w:rPr>
      </w:pPr>
    </w:p>
    <w:p w14:paraId="5B23C418" w14:textId="77777777" w:rsidR="00000000" w:rsidRDefault="009432B4">
      <w:pPr>
        <w:pStyle w:val="a"/>
        <w:rPr>
          <w:rFonts w:hint="cs"/>
          <w:rtl/>
        </w:rPr>
      </w:pPr>
    </w:p>
    <w:p w14:paraId="0626B3D3" w14:textId="77777777" w:rsidR="00000000" w:rsidRDefault="009432B4">
      <w:pPr>
        <w:pStyle w:val="ac"/>
        <w:rPr>
          <w:rtl/>
        </w:rPr>
      </w:pPr>
      <w:r>
        <w:rPr>
          <w:rFonts w:hint="eastAsia"/>
          <w:rtl/>
        </w:rPr>
        <w:t>עבד</w:t>
      </w:r>
      <w:r>
        <w:rPr>
          <w:rtl/>
        </w:rPr>
        <w:t>-אלמאלכ דהאמשה (רע"ם):</w:t>
      </w:r>
    </w:p>
    <w:p w14:paraId="15CD56BC" w14:textId="77777777" w:rsidR="00000000" w:rsidRDefault="009432B4">
      <w:pPr>
        <w:pStyle w:val="a"/>
        <w:rPr>
          <w:rFonts w:hint="cs"/>
          <w:rtl/>
        </w:rPr>
      </w:pPr>
    </w:p>
    <w:p w14:paraId="01851CCD" w14:textId="77777777" w:rsidR="00000000" w:rsidRDefault="009432B4">
      <w:pPr>
        <w:pStyle w:val="a"/>
        <w:rPr>
          <w:rFonts w:hint="cs"/>
          <w:rtl/>
        </w:rPr>
      </w:pPr>
      <w:r>
        <w:rPr>
          <w:rFonts w:hint="cs"/>
          <w:rtl/>
        </w:rPr>
        <w:t xml:space="preserve">- - - </w:t>
      </w:r>
    </w:p>
    <w:p w14:paraId="6AAEA848" w14:textId="77777777" w:rsidR="00000000" w:rsidRDefault="009432B4">
      <w:pPr>
        <w:pStyle w:val="a"/>
        <w:rPr>
          <w:rFonts w:hint="cs"/>
          <w:rtl/>
        </w:rPr>
      </w:pPr>
    </w:p>
    <w:p w14:paraId="497ABAC2" w14:textId="77777777" w:rsidR="00000000" w:rsidRDefault="009432B4">
      <w:pPr>
        <w:pStyle w:val="SpeakerCon"/>
        <w:rPr>
          <w:rtl/>
        </w:rPr>
      </w:pPr>
      <w:bookmarkStart w:id="481" w:name="FS000001027T09_07_2003_17_23_30C"/>
      <w:bookmarkEnd w:id="481"/>
      <w:r>
        <w:rPr>
          <w:rtl/>
        </w:rPr>
        <w:t>גדעון סער (הליכוד):</w:t>
      </w:r>
    </w:p>
    <w:p w14:paraId="045B794D" w14:textId="77777777" w:rsidR="00000000" w:rsidRDefault="009432B4">
      <w:pPr>
        <w:pStyle w:val="a"/>
        <w:rPr>
          <w:rtl/>
        </w:rPr>
      </w:pPr>
    </w:p>
    <w:p w14:paraId="444923C3" w14:textId="77777777" w:rsidR="00000000" w:rsidRDefault="009432B4">
      <w:pPr>
        <w:pStyle w:val="a"/>
        <w:rPr>
          <w:rFonts w:hint="cs"/>
          <w:rtl/>
        </w:rPr>
      </w:pPr>
      <w:r>
        <w:rPr>
          <w:rFonts w:hint="cs"/>
          <w:rtl/>
        </w:rPr>
        <w:t>איך איימתם?</w:t>
      </w:r>
    </w:p>
    <w:p w14:paraId="44EDD0CC" w14:textId="77777777" w:rsidR="00000000" w:rsidRDefault="009432B4">
      <w:pPr>
        <w:pStyle w:val="a"/>
        <w:rPr>
          <w:rFonts w:hint="cs"/>
          <w:rtl/>
        </w:rPr>
      </w:pPr>
    </w:p>
    <w:p w14:paraId="726FFD98" w14:textId="77777777" w:rsidR="00000000" w:rsidRDefault="009432B4">
      <w:pPr>
        <w:pStyle w:val="ac"/>
        <w:rPr>
          <w:rtl/>
        </w:rPr>
      </w:pPr>
      <w:r>
        <w:rPr>
          <w:rFonts w:hint="eastAsia"/>
          <w:rtl/>
        </w:rPr>
        <w:t>טלב</w:t>
      </w:r>
      <w:r>
        <w:rPr>
          <w:rtl/>
        </w:rPr>
        <w:t xml:space="preserve"> אלסאנע (רע"ם):</w:t>
      </w:r>
    </w:p>
    <w:p w14:paraId="4D60A81B" w14:textId="77777777" w:rsidR="00000000" w:rsidRDefault="009432B4">
      <w:pPr>
        <w:pStyle w:val="a"/>
        <w:rPr>
          <w:rFonts w:hint="cs"/>
          <w:rtl/>
        </w:rPr>
      </w:pPr>
    </w:p>
    <w:p w14:paraId="101DDF44" w14:textId="77777777" w:rsidR="00000000" w:rsidRDefault="009432B4">
      <w:pPr>
        <w:pStyle w:val="a"/>
        <w:rPr>
          <w:rFonts w:hint="cs"/>
          <w:rtl/>
        </w:rPr>
      </w:pPr>
      <w:r>
        <w:rPr>
          <w:rFonts w:hint="cs"/>
          <w:rtl/>
        </w:rPr>
        <w:t xml:space="preserve">- - - </w:t>
      </w:r>
    </w:p>
    <w:p w14:paraId="650AE3CE" w14:textId="77777777" w:rsidR="00000000" w:rsidRDefault="009432B4">
      <w:pPr>
        <w:pStyle w:val="a"/>
        <w:rPr>
          <w:rFonts w:hint="cs"/>
          <w:rtl/>
        </w:rPr>
      </w:pPr>
    </w:p>
    <w:p w14:paraId="6DD24733" w14:textId="77777777" w:rsidR="00000000" w:rsidRDefault="009432B4">
      <w:pPr>
        <w:pStyle w:val="ac"/>
        <w:rPr>
          <w:rtl/>
        </w:rPr>
      </w:pPr>
      <w:r>
        <w:rPr>
          <w:rFonts w:hint="eastAsia"/>
          <w:rtl/>
        </w:rPr>
        <w:t>עבד</w:t>
      </w:r>
      <w:r>
        <w:rPr>
          <w:rtl/>
        </w:rPr>
        <w:t>-א</w:t>
      </w:r>
      <w:r>
        <w:rPr>
          <w:rtl/>
        </w:rPr>
        <w:t>למאלכ דהאמשה (רע"ם):</w:t>
      </w:r>
    </w:p>
    <w:p w14:paraId="370268E9" w14:textId="77777777" w:rsidR="00000000" w:rsidRDefault="009432B4">
      <w:pPr>
        <w:pStyle w:val="a"/>
        <w:rPr>
          <w:rFonts w:hint="cs"/>
          <w:rtl/>
        </w:rPr>
      </w:pPr>
    </w:p>
    <w:p w14:paraId="727F965F" w14:textId="77777777" w:rsidR="00000000" w:rsidRDefault="009432B4">
      <w:pPr>
        <w:pStyle w:val="a"/>
        <w:rPr>
          <w:rFonts w:hint="cs"/>
          <w:rtl/>
        </w:rPr>
      </w:pPr>
      <w:r>
        <w:rPr>
          <w:rFonts w:hint="cs"/>
          <w:rtl/>
        </w:rPr>
        <w:t xml:space="preserve">איך הזמן שלו לא נגמר - - - </w:t>
      </w:r>
    </w:p>
    <w:p w14:paraId="23B8B1A6" w14:textId="77777777" w:rsidR="00000000" w:rsidRDefault="009432B4">
      <w:pPr>
        <w:pStyle w:val="a"/>
        <w:rPr>
          <w:rFonts w:hint="cs"/>
          <w:rtl/>
        </w:rPr>
      </w:pPr>
    </w:p>
    <w:p w14:paraId="7F83FFF2" w14:textId="77777777" w:rsidR="00000000" w:rsidRDefault="009432B4">
      <w:pPr>
        <w:pStyle w:val="ad"/>
        <w:rPr>
          <w:rtl/>
        </w:rPr>
      </w:pPr>
      <w:r>
        <w:rPr>
          <w:rtl/>
        </w:rPr>
        <w:t>היו"ר</w:t>
      </w:r>
      <w:r>
        <w:rPr>
          <w:rFonts w:hint="cs"/>
          <w:rtl/>
        </w:rPr>
        <w:t xml:space="preserve"> אתי לבני</w:t>
      </w:r>
      <w:r>
        <w:rPr>
          <w:rtl/>
        </w:rPr>
        <w:t>:</w:t>
      </w:r>
    </w:p>
    <w:p w14:paraId="05FEF488" w14:textId="77777777" w:rsidR="00000000" w:rsidRDefault="009432B4">
      <w:pPr>
        <w:pStyle w:val="a"/>
        <w:rPr>
          <w:rtl/>
        </w:rPr>
      </w:pPr>
    </w:p>
    <w:p w14:paraId="20F7C493" w14:textId="77777777" w:rsidR="00000000" w:rsidRDefault="009432B4">
      <w:pPr>
        <w:pStyle w:val="a"/>
        <w:rPr>
          <w:rFonts w:hint="cs"/>
          <w:rtl/>
        </w:rPr>
      </w:pPr>
      <w:r>
        <w:rPr>
          <w:rFonts w:hint="cs"/>
          <w:rtl/>
        </w:rPr>
        <w:t>אתם מפריעים לו. הוא לא מדבר, הוא שותק כל הזמן הזה ורק אתם מדברים. מגיע לו לסיים בדקה את דבריו. אני נותנת לו עוד דקה אחת, אנא, אל תפריעו לו.</w:t>
      </w:r>
    </w:p>
    <w:p w14:paraId="5C3CF399" w14:textId="77777777" w:rsidR="00000000" w:rsidRDefault="009432B4">
      <w:pPr>
        <w:pStyle w:val="a"/>
        <w:rPr>
          <w:rFonts w:hint="cs"/>
          <w:rtl/>
        </w:rPr>
      </w:pPr>
    </w:p>
    <w:p w14:paraId="295A1744" w14:textId="77777777" w:rsidR="00000000" w:rsidRDefault="009432B4">
      <w:pPr>
        <w:pStyle w:val="SpeakerCon"/>
        <w:rPr>
          <w:rtl/>
        </w:rPr>
      </w:pPr>
      <w:bookmarkStart w:id="482" w:name="FS000001027T09_07_2003_17_25_04C"/>
      <w:bookmarkEnd w:id="482"/>
      <w:r>
        <w:rPr>
          <w:rtl/>
        </w:rPr>
        <w:t>גדעון סער (הליכוד):</w:t>
      </w:r>
    </w:p>
    <w:p w14:paraId="003B47A6" w14:textId="77777777" w:rsidR="00000000" w:rsidRDefault="009432B4">
      <w:pPr>
        <w:pStyle w:val="a"/>
        <w:rPr>
          <w:rtl/>
        </w:rPr>
      </w:pPr>
    </w:p>
    <w:p w14:paraId="7D386AC4" w14:textId="77777777" w:rsidR="00000000" w:rsidRDefault="009432B4">
      <w:pPr>
        <w:pStyle w:val="a"/>
        <w:rPr>
          <w:rFonts w:hint="cs"/>
          <w:rtl/>
        </w:rPr>
      </w:pPr>
      <w:r>
        <w:rPr>
          <w:rFonts w:hint="cs"/>
          <w:rtl/>
        </w:rPr>
        <w:t>גברתי היושבת-ראש, אם יינתן</w:t>
      </w:r>
      <w:r>
        <w:rPr>
          <w:rFonts w:hint="cs"/>
          <w:rtl/>
        </w:rPr>
        <w:t xml:space="preserve"> לי לדבר, אסיים בפחות מדקה. רציתי רק לומר לכל אלה שאיימו עלינו בשפיכות דמים אם ייגעו ויפסיקו - עוד לפני שהרסו - לא מיניה ולא מקצתיה. עמידה נחושה וברורה על עמדות, על שלטון החוק, מול מיעוט פרוע, משתלמת ועובדת. </w:t>
      </w:r>
    </w:p>
    <w:p w14:paraId="7864DBA2" w14:textId="77777777" w:rsidR="00000000" w:rsidRDefault="009432B4">
      <w:pPr>
        <w:pStyle w:val="a"/>
        <w:rPr>
          <w:rFonts w:hint="cs"/>
          <w:rtl/>
        </w:rPr>
      </w:pPr>
    </w:p>
    <w:p w14:paraId="504ADCCC" w14:textId="77777777" w:rsidR="00000000" w:rsidRDefault="009432B4">
      <w:pPr>
        <w:pStyle w:val="ad"/>
        <w:rPr>
          <w:rtl/>
        </w:rPr>
      </w:pPr>
      <w:r>
        <w:rPr>
          <w:rtl/>
        </w:rPr>
        <w:t>היו"ר</w:t>
      </w:r>
      <w:r>
        <w:rPr>
          <w:rFonts w:hint="cs"/>
          <w:rtl/>
        </w:rPr>
        <w:t xml:space="preserve"> אתי לבני</w:t>
      </w:r>
      <w:r>
        <w:rPr>
          <w:rtl/>
        </w:rPr>
        <w:t>:</w:t>
      </w:r>
    </w:p>
    <w:p w14:paraId="63055D31" w14:textId="77777777" w:rsidR="00000000" w:rsidRDefault="009432B4">
      <w:pPr>
        <w:pStyle w:val="a"/>
        <w:rPr>
          <w:rtl/>
        </w:rPr>
      </w:pPr>
    </w:p>
    <w:p w14:paraId="5FD50DE5" w14:textId="77777777" w:rsidR="00000000" w:rsidRDefault="009432B4">
      <w:pPr>
        <w:pStyle w:val="a"/>
        <w:rPr>
          <w:rFonts w:hint="cs"/>
          <w:rtl/>
        </w:rPr>
      </w:pPr>
      <w:r>
        <w:rPr>
          <w:rFonts w:hint="cs"/>
          <w:rtl/>
        </w:rPr>
        <w:t>תודה רבה. הצעה אחרת לחבר הכנס</w:t>
      </w:r>
      <w:r>
        <w:rPr>
          <w:rFonts w:hint="cs"/>
          <w:rtl/>
        </w:rPr>
        <w:t xml:space="preserve">ת אחמד טיבי. </w:t>
      </w:r>
    </w:p>
    <w:p w14:paraId="0B82F604" w14:textId="77777777" w:rsidR="00000000" w:rsidRDefault="009432B4">
      <w:pPr>
        <w:pStyle w:val="a"/>
        <w:rPr>
          <w:rFonts w:hint="cs"/>
          <w:rtl/>
        </w:rPr>
      </w:pPr>
    </w:p>
    <w:p w14:paraId="3A24B98A" w14:textId="77777777" w:rsidR="00000000" w:rsidRDefault="009432B4">
      <w:pPr>
        <w:pStyle w:val="ac"/>
        <w:rPr>
          <w:rtl/>
        </w:rPr>
      </w:pPr>
      <w:r>
        <w:rPr>
          <w:rFonts w:hint="eastAsia"/>
          <w:rtl/>
        </w:rPr>
        <w:t>קריאה</w:t>
      </w:r>
      <w:r>
        <w:rPr>
          <w:rtl/>
        </w:rPr>
        <w:t>:</w:t>
      </w:r>
    </w:p>
    <w:p w14:paraId="2DEEC4EA" w14:textId="77777777" w:rsidR="00000000" w:rsidRDefault="009432B4">
      <w:pPr>
        <w:pStyle w:val="a"/>
        <w:rPr>
          <w:rFonts w:hint="cs"/>
          <w:rtl/>
        </w:rPr>
      </w:pPr>
    </w:p>
    <w:p w14:paraId="3C05206C" w14:textId="77777777" w:rsidR="00000000" w:rsidRDefault="009432B4">
      <w:pPr>
        <w:pStyle w:val="a"/>
        <w:rPr>
          <w:rFonts w:hint="cs"/>
          <w:rtl/>
        </w:rPr>
      </w:pPr>
      <w:r>
        <w:rPr>
          <w:rFonts w:hint="cs"/>
          <w:rtl/>
        </w:rPr>
        <w:t>אין תשובת השר?</w:t>
      </w:r>
    </w:p>
    <w:p w14:paraId="2BB999CA" w14:textId="77777777" w:rsidR="00000000" w:rsidRDefault="009432B4">
      <w:pPr>
        <w:pStyle w:val="a"/>
        <w:rPr>
          <w:rFonts w:hint="cs"/>
          <w:rtl/>
        </w:rPr>
      </w:pPr>
    </w:p>
    <w:p w14:paraId="0A4DA9F6" w14:textId="77777777" w:rsidR="00000000" w:rsidRDefault="009432B4">
      <w:pPr>
        <w:pStyle w:val="ad"/>
        <w:rPr>
          <w:rtl/>
        </w:rPr>
      </w:pPr>
      <w:r>
        <w:rPr>
          <w:rtl/>
        </w:rPr>
        <w:t xml:space="preserve">היו"ר </w:t>
      </w:r>
      <w:r>
        <w:rPr>
          <w:rFonts w:hint="cs"/>
          <w:rtl/>
        </w:rPr>
        <w:t>אתי לבני</w:t>
      </w:r>
      <w:r>
        <w:rPr>
          <w:rtl/>
        </w:rPr>
        <w:t>:</w:t>
      </w:r>
    </w:p>
    <w:p w14:paraId="607DF218" w14:textId="77777777" w:rsidR="00000000" w:rsidRDefault="009432B4">
      <w:pPr>
        <w:pStyle w:val="a"/>
        <w:rPr>
          <w:rtl/>
        </w:rPr>
      </w:pPr>
    </w:p>
    <w:p w14:paraId="5ABD779B" w14:textId="77777777" w:rsidR="00000000" w:rsidRDefault="009432B4">
      <w:pPr>
        <w:pStyle w:val="a"/>
        <w:rPr>
          <w:rFonts w:hint="cs"/>
          <w:rtl/>
        </w:rPr>
      </w:pPr>
      <w:r>
        <w:rPr>
          <w:rFonts w:hint="cs"/>
          <w:rtl/>
        </w:rPr>
        <w:t xml:space="preserve">סליחה, קודם תשובת השר ואחר כך הצעה אחרת.  השר גדעון עזרא, בבקשה. </w:t>
      </w:r>
    </w:p>
    <w:p w14:paraId="31A25CF0" w14:textId="77777777" w:rsidR="00000000" w:rsidRDefault="009432B4">
      <w:pPr>
        <w:pStyle w:val="a"/>
        <w:rPr>
          <w:rFonts w:hint="cs"/>
          <w:rtl/>
        </w:rPr>
      </w:pPr>
    </w:p>
    <w:p w14:paraId="3CD41EAE" w14:textId="77777777" w:rsidR="00000000" w:rsidRDefault="009432B4">
      <w:pPr>
        <w:pStyle w:val="ac"/>
        <w:rPr>
          <w:rtl/>
        </w:rPr>
      </w:pPr>
      <w:r>
        <w:rPr>
          <w:rFonts w:hint="eastAsia"/>
          <w:rtl/>
        </w:rPr>
        <w:t>טלב</w:t>
      </w:r>
      <w:r>
        <w:rPr>
          <w:rtl/>
        </w:rPr>
        <w:t xml:space="preserve"> אלסאנע (רע"ם):</w:t>
      </w:r>
    </w:p>
    <w:p w14:paraId="30A9DB98" w14:textId="77777777" w:rsidR="00000000" w:rsidRDefault="009432B4">
      <w:pPr>
        <w:pStyle w:val="a"/>
        <w:rPr>
          <w:rFonts w:hint="cs"/>
          <w:rtl/>
        </w:rPr>
      </w:pPr>
    </w:p>
    <w:p w14:paraId="7F5A1CA6" w14:textId="77777777" w:rsidR="00000000" w:rsidRDefault="009432B4">
      <w:pPr>
        <w:pStyle w:val="a"/>
        <w:rPr>
          <w:rFonts w:hint="cs"/>
          <w:rtl/>
        </w:rPr>
      </w:pPr>
      <w:r>
        <w:rPr>
          <w:rFonts w:hint="cs"/>
          <w:rtl/>
        </w:rPr>
        <w:t>אפשר לדבר במקום בייגה שוחט?</w:t>
      </w:r>
    </w:p>
    <w:p w14:paraId="3F0A029E" w14:textId="77777777" w:rsidR="00000000" w:rsidRDefault="009432B4">
      <w:pPr>
        <w:pStyle w:val="a"/>
        <w:rPr>
          <w:rFonts w:hint="cs"/>
          <w:rtl/>
        </w:rPr>
      </w:pPr>
    </w:p>
    <w:p w14:paraId="7E133A0A" w14:textId="77777777" w:rsidR="00000000" w:rsidRDefault="009432B4">
      <w:pPr>
        <w:pStyle w:val="ac"/>
        <w:rPr>
          <w:rtl/>
        </w:rPr>
      </w:pPr>
      <w:r>
        <w:rPr>
          <w:rFonts w:hint="eastAsia"/>
          <w:rtl/>
        </w:rPr>
        <w:t>נסים</w:t>
      </w:r>
      <w:r>
        <w:rPr>
          <w:rtl/>
        </w:rPr>
        <w:t xml:space="preserve"> זאב (ש"ס):</w:t>
      </w:r>
    </w:p>
    <w:p w14:paraId="42A69F3F" w14:textId="77777777" w:rsidR="00000000" w:rsidRDefault="009432B4">
      <w:pPr>
        <w:pStyle w:val="a"/>
        <w:rPr>
          <w:rFonts w:hint="cs"/>
          <w:rtl/>
        </w:rPr>
      </w:pPr>
    </w:p>
    <w:p w14:paraId="0D38196B" w14:textId="77777777" w:rsidR="00000000" w:rsidRDefault="009432B4">
      <w:pPr>
        <w:pStyle w:val="a"/>
        <w:rPr>
          <w:rFonts w:hint="cs"/>
          <w:rtl/>
        </w:rPr>
      </w:pPr>
      <w:r>
        <w:rPr>
          <w:rFonts w:hint="cs"/>
          <w:rtl/>
        </w:rPr>
        <w:t>למה שר הדתות לא עונה על השאלה הזאת?</w:t>
      </w:r>
    </w:p>
    <w:p w14:paraId="3C33D611" w14:textId="77777777" w:rsidR="00000000" w:rsidRDefault="009432B4">
      <w:pPr>
        <w:pStyle w:val="a"/>
        <w:rPr>
          <w:rFonts w:hint="cs"/>
          <w:rtl/>
        </w:rPr>
      </w:pPr>
    </w:p>
    <w:p w14:paraId="2BA82CDC" w14:textId="77777777" w:rsidR="00000000" w:rsidRDefault="009432B4">
      <w:pPr>
        <w:pStyle w:val="ad"/>
        <w:rPr>
          <w:rtl/>
        </w:rPr>
      </w:pPr>
      <w:r>
        <w:rPr>
          <w:rtl/>
        </w:rPr>
        <w:t xml:space="preserve">היו"ר </w:t>
      </w:r>
      <w:r>
        <w:rPr>
          <w:rFonts w:hint="cs"/>
          <w:rtl/>
        </w:rPr>
        <w:t>אתי לבני</w:t>
      </w:r>
      <w:r>
        <w:rPr>
          <w:rtl/>
        </w:rPr>
        <w:t>:</w:t>
      </w:r>
    </w:p>
    <w:p w14:paraId="6DCDAFDD" w14:textId="77777777" w:rsidR="00000000" w:rsidRDefault="009432B4">
      <w:pPr>
        <w:pStyle w:val="a"/>
        <w:rPr>
          <w:rtl/>
        </w:rPr>
      </w:pPr>
    </w:p>
    <w:p w14:paraId="06E0971E" w14:textId="77777777" w:rsidR="00000000" w:rsidRDefault="009432B4">
      <w:pPr>
        <w:pStyle w:val="a"/>
        <w:rPr>
          <w:rFonts w:hint="cs"/>
          <w:rtl/>
        </w:rPr>
      </w:pPr>
      <w:r>
        <w:rPr>
          <w:rFonts w:hint="cs"/>
          <w:rtl/>
        </w:rPr>
        <w:t>השר גדעון עזר</w:t>
      </w:r>
      <w:r>
        <w:rPr>
          <w:rFonts w:hint="cs"/>
          <w:rtl/>
        </w:rPr>
        <w:t xml:space="preserve">א ישיב בשם הממשלה. </w:t>
      </w:r>
    </w:p>
    <w:p w14:paraId="711207AD" w14:textId="77777777" w:rsidR="00000000" w:rsidRDefault="009432B4">
      <w:pPr>
        <w:pStyle w:val="a"/>
        <w:rPr>
          <w:rFonts w:hint="cs"/>
          <w:rtl/>
        </w:rPr>
      </w:pPr>
    </w:p>
    <w:p w14:paraId="5BBD7760" w14:textId="77777777" w:rsidR="00000000" w:rsidRDefault="009432B4">
      <w:pPr>
        <w:pStyle w:val="Speaker"/>
        <w:rPr>
          <w:rtl/>
        </w:rPr>
      </w:pPr>
      <w:bookmarkStart w:id="483" w:name="FS000000474T09_07_2003_17_30_02"/>
      <w:bookmarkStart w:id="484" w:name="_Toc45934757"/>
      <w:bookmarkStart w:id="485" w:name="_Toc76385275"/>
      <w:bookmarkEnd w:id="483"/>
      <w:r>
        <w:rPr>
          <w:rFonts w:hint="eastAsia"/>
          <w:rtl/>
        </w:rPr>
        <w:t>השר</w:t>
      </w:r>
      <w:r>
        <w:rPr>
          <w:rtl/>
        </w:rPr>
        <w:t xml:space="preserve"> גדעון עזרא:</w:t>
      </w:r>
      <w:bookmarkEnd w:id="484"/>
      <w:bookmarkEnd w:id="485"/>
    </w:p>
    <w:p w14:paraId="0E997DB6" w14:textId="77777777" w:rsidR="00000000" w:rsidRDefault="009432B4">
      <w:pPr>
        <w:pStyle w:val="a"/>
        <w:rPr>
          <w:rFonts w:hint="cs"/>
          <w:rtl/>
        </w:rPr>
      </w:pPr>
    </w:p>
    <w:p w14:paraId="31786ECF" w14:textId="77777777" w:rsidR="00000000" w:rsidRDefault="009432B4">
      <w:pPr>
        <w:pStyle w:val="a"/>
        <w:rPr>
          <w:rFonts w:hint="cs"/>
          <w:rtl/>
        </w:rPr>
      </w:pPr>
      <w:r>
        <w:rPr>
          <w:rFonts w:hint="cs"/>
          <w:rtl/>
        </w:rPr>
        <w:t xml:space="preserve">וואלה, מעמדך, טיבי, חזק פה בכנסת. </w:t>
      </w:r>
    </w:p>
    <w:p w14:paraId="743FBDCF" w14:textId="77777777" w:rsidR="00000000" w:rsidRDefault="009432B4">
      <w:pPr>
        <w:pStyle w:val="a"/>
        <w:rPr>
          <w:rFonts w:hint="cs"/>
          <w:rtl/>
        </w:rPr>
      </w:pPr>
    </w:p>
    <w:p w14:paraId="4C619A65" w14:textId="77777777" w:rsidR="00000000" w:rsidRDefault="009432B4">
      <w:pPr>
        <w:pStyle w:val="ac"/>
        <w:rPr>
          <w:rtl/>
        </w:rPr>
      </w:pPr>
      <w:r>
        <w:rPr>
          <w:rFonts w:hint="eastAsia"/>
          <w:rtl/>
        </w:rPr>
        <w:t>אחמד</w:t>
      </w:r>
      <w:r>
        <w:rPr>
          <w:rtl/>
        </w:rPr>
        <w:t xml:space="preserve"> טיבי (חד"ש-תע"ל):</w:t>
      </w:r>
    </w:p>
    <w:p w14:paraId="576CF99E" w14:textId="77777777" w:rsidR="00000000" w:rsidRDefault="009432B4">
      <w:pPr>
        <w:pStyle w:val="a"/>
        <w:rPr>
          <w:rFonts w:hint="cs"/>
          <w:rtl/>
        </w:rPr>
      </w:pPr>
    </w:p>
    <w:p w14:paraId="0AB115F1" w14:textId="77777777" w:rsidR="00000000" w:rsidRDefault="009432B4">
      <w:pPr>
        <w:pStyle w:val="a"/>
        <w:rPr>
          <w:rFonts w:hint="cs"/>
          <w:rtl/>
        </w:rPr>
      </w:pPr>
      <w:r>
        <w:rPr>
          <w:rFonts w:hint="cs"/>
          <w:rtl/>
        </w:rPr>
        <w:t xml:space="preserve">כי זו הכנסת השנייה שלי. </w:t>
      </w:r>
    </w:p>
    <w:p w14:paraId="46A37579" w14:textId="77777777" w:rsidR="00000000" w:rsidRDefault="009432B4">
      <w:pPr>
        <w:pStyle w:val="a"/>
        <w:rPr>
          <w:rFonts w:hint="cs"/>
          <w:rtl/>
        </w:rPr>
      </w:pPr>
    </w:p>
    <w:p w14:paraId="07DE8245" w14:textId="77777777" w:rsidR="00000000" w:rsidRDefault="009432B4">
      <w:pPr>
        <w:pStyle w:val="SpeakerCon"/>
        <w:rPr>
          <w:rtl/>
        </w:rPr>
      </w:pPr>
      <w:bookmarkStart w:id="486" w:name="FS000000474T09_07_2003_17_30_43C"/>
      <w:bookmarkEnd w:id="486"/>
      <w:r>
        <w:rPr>
          <w:rtl/>
        </w:rPr>
        <w:t>השר גדעון עזרא:</w:t>
      </w:r>
    </w:p>
    <w:p w14:paraId="7E384656" w14:textId="77777777" w:rsidR="00000000" w:rsidRDefault="009432B4">
      <w:pPr>
        <w:pStyle w:val="a"/>
        <w:rPr>
          <w:rtl/>
        </w:rPr>
      </w:pPr>
    </w:p>
    <w:p w14:paraId="4FEF5710" w14:textId="77777777" w:rsidR="00000000" w:rsidRDefault="009432B4">
      <w:pPr>
        <w:pStyle w:val="a"/>
        <w:rPr>
          <w:rFonts w:hint="cs"/>
          <w:rtl/>
        </w:rPr>
      </w:pPr>
      <w:r>
        <w:rPr>
          <w:rFonts w:hint="cs"/>
          <w:rtl/>
        </w:rPr>
        <w:t xml:space="preserve">כל סעיף קוראים לך. </w:t>
      </w:r>
    </w:p>
    <w:p w14:paraId="2BEBEA8A" w14:textId="77777777" w:rsidR="00000000" w:rsidRDefault="009432B4">
      <w:pPr>
        <w:pStyle w:val="a"/>
        <w:rPr>
          <w:rFonts w:hint="cs"/>
          <w:rtl/>
        </w:rPr>
      </w:pPr>
    </w:p>
    <w:p w14:paraId="14916EED" w14:textId="77777777" w:rsidR="00000000" w:rsidRDefault="009432B4">
      <w:pPr>
        <w:pStyle w:val="a"/>
        <w:rPr>
          <w:rFonts w:hint="cs"/>
          <w:rtl/>
        </w:rPr>
      </w:pPr>
      <w:r>
        <w:rPr>
          <w:rFonts w:hint="cs"/>
          <w:rtl/>
        </w:rPr>
        <w:t>בנושא מסגד שיהאב א-דין  - אני לא רואה ניצחון ואני לא רואה מפסידים. אני רואה החלטה נכונה, לפי ד</w:t>
      </w:r>
      <w:r>
        <w:rPr>
          <w:rFonts w:hint="cs"/>
          <w:rtl/>
        </w:rPr>
        <w:t xml:space="preserve">עתי, שבוצעה. </w:t>
      </w:r>
    </w:p>
    <w:p w14:paraId="2A5935D1" w14:textId="77777777" w:rsidR="00000000" w:rsidRDefault="009432B4">
      <w:pPr>
        <w:pStyle w:val="a"/>
        <w:rPr>
          <w:rFonts w:hint="cs"/>
          <w:rtl/>
        </w:rPr>
      </w:pPr>
    </w:p>
    <w:p w14:paraId="3B7263D9" w14:textId="77777777" w:rsidR="00000000" w:rsidRDefault="009432B4">
      <w:pPr>
        <w:pStyle w:val="ac"/>
        <w:rPr>
          <w:rtl/>
        </w:rPr>
      </w:pPr>
      <w:r>
        <w:rPr>
          <w:rFonts w:hint="eastAsia"/>
          <w:rtl/>
        </w:rPr>
        <w:t>עבד</w:t>
      </w:r>
      <w:r>
        <w:rPr>
          <w:rtl/>
        </w:rPr>
        <w:t>-אלמאלכ דהאמשה (רע"ם):</w:t>
      </w:r>
    </w:p>
    <w:p w14:paraId="2E6D5C44" w14:textId="77777777" w:rsidR="00000000" w:rsidRDefault="009432B4">
      <w:pPr>
        <w:pStyle w:val="a"/>
        <w:rPr>
          <w:rFonts w:hint="cs"/>
          <w:rtl/>
        </w:rPr>
      </w:pPr>
    </w:p>
    <w:p w14:paraId="34796DC7" w14:textId="77777777" w:rsidR="00000000" w:rsidRDefault="009432B4">
      <w:pPr>
        <w:pStyle w:val="a"/>
        <w:rPr>
          <w:rFonts w:hint="cs"/>
          <w:rtl/>
        </w:rPr>
      </w:pPr>
      <w:r>
        <w:rPr>
          <w:rFonts w:hint="cs"/>
          <w:rtl/>
        </w:rPr>
        <w:t xml:space="preserve">- - - </w:t>
      </w:r>
    </w:p>
    <w:p w14:paraId="3175334D" w14:textId="77777777" w:rsidR="00000000" w:rsidRDefault="009432B4">
      <w:pPr>
        <w:pStyle w:val="a"/>
        <w:rPr>
          <w:rFonts w:hint="cs"/>
          <w:rtl/>
        </w:rPr>
      </w:pPr>
    </w:p>
    <w:p w14:paraId="783DD9CD" w14:textId="77777777" w:rsidR="00000000" w:rsidRDefault="009432B4">
      <w:pPr>
        <w:pStyle w:val="SpeakerCon"/>
        <w:rPr>
          <w:rtl/>
        </w:rPr>
      </w:pPr>
      <w:bookmarkStart w:id="487" w:name="FS000000474T09_07_2003_17_31_38C"/>
      <w:bookmarkEnd w:id="487"/>
      <w:r>
        <w:rPr>
          <w:rtl/>
        </w:rPr>
        <w:t>השר גדעון עזרא:</w:t>
      </w:r>
    </w:p>
    <w:p w14:paraId="77D97C97" w14:textId="77777777" w:rsidR="00000000" w:rsidRDefault="009432B4">
      <w:pPr>
        <w:pStyle w:val="a"/>
        <w:rPr>
          <w:rtl/>
        </w:rPr>
      </w:pPr>
    </w:p>
    <w:p w14:paraId="6D8D9514" w14:textId="77777777" w:rsidR="00000000" w:rsidRDefault="009432B4">
      <w:pPr>
        <w:pStyle w:val="a"/>
        <w:rPr>
          <w:rFonts w:hint="cs"/>
          <w:rtl/>
        </w:rPr>
      </w:pPr>
      <w:r>
        <w:rPr>
          <w:rFonts w:hint="cs"/>
          <w:rtl/>
        </w:rPr>
        <w:t>בסדר, זו הראייה שלו וזו הראייה שלי. אני מוכרח לומר, שחבר הכנסת גדעון סער עסק בנושא הזה בהיותו מזכיר הממשלה, והנושא הזה מוכר לו. הנושא הזה מוכר לי היטב מפניות שהיו אלי מאנשים כאלה ואחרים, וא</w:t>
      </w:r>
      <w:r>
        <w:rPr>
          <w:rFonts w:hint="cs"/>
          <w:rtl/>
        </w:rPr>
        <w:t xml:space="preserve">ני רוצה לומר דברים מספר לתושבי מדינת ישראל. </w:t>
      </w:r>
    </w:p>
    <w:p w14:paraId="6B9D1394" w14:textId="77777777" w:rsidR="00000000" w:rsidRDefault="009432B4">
      <w:pPr>
        <w:pStyle w:val="a"/>
        <w:rPr>
          <w:rFonts w:hint="cs"/>
          <w:rtl/>
        </w:rPr>
      </w:pPr>
    </w:p>
    <w:p w14:paraId="04050397" w14:textId="77777777" w:rsidR="00000000" w:rsidRDefault="009432B4">
      <w:pPr>
        <w:pStyle w:val="a"/>
        <w:rPr>
          <w:rFonts w:hint="cs"/>
          <w:rtl/>
        </w:rPr>
      </w:pPr>
      <w:r>
        <w:rPr>
          <w:rFonts w:hint="cs"/>
          <w:rtl/>
        </w:rPr>
        <w:t>שטח המריבה של מה שכונה מסגד שיהאב א-דין נמצא ברחבה - תקן אותי, דהאמשה, אם אני טועה - שמתחת לכנסיית הבשורה. בעבר הוא היה חלק - חדרון בתוך בית-ספר - -</w:t>
      </w:r>
    </w:p>
    <w:p w14:paraId="4F675DD8" w14:textId="77777777" w:rsidR="00000000" w:rsidRDefault="009432B4">
      <w:pPr>
        <w:pStyle w:val="a"/>
        <w:rPr>
          <w:rFonts w:hint="cs"/>
          <w:rtl/>
        </w:rPr>
      </w:pPr>
    </w:p>
    <w:p w14:paraId="4B8804D4" w14:textId="77777777" w:rsidR="00000000" w:rsidRDefault="009432B4">
      <w:pPr>
        <w:pStyle w:val="ac"/>
        <w:rPr>
          <w:rtl/>
        </w:rPr>
      </w:pPr>
      <w:r>
        <w:rPr>
          <w:rFonts w:hint="eastAsia"/>
          <w:rtl/>
        </w:rPr>
        <w:t>עבד</w:t>
      </w:r>
      <w:r>
        <w:rPr>
          <w:rtl/>
        </w:rPr>
        <w:t>-אלמאלכ דהאמשה (רע"ם):</w:t>
      </w:r>
    </w:p>
    <w:p w14:paraId="3C2E1F4B" w14:textId="77777777" w:rsidR="00000000" w:rsidRDefault="009432B4">
      <w:pPr>
        <w:pStyle w:val="a"/>
        <w:rPr>
          <w:rFonts w:hint="cs"/>
          <w:rtl/>
        </w:rPr>
      </w:pPr>
    </w:p>
    <w:p w14:paraId="507357C3" w14:textId="77777777" w:rsidR="00000000" w:rsidRDefault="009432B4">
      <w:pPr>
        <w:pStyle w:val="a"/>
        <w:rPr>
          <w:rFonts w:hint="cs"/>
          <w:rtl/>
        </w:rPr>
      </w:pPr>
      <w:r>
        <w:rPr>
          <w:rFonts w:hint="cs"/>
          <w:rtl/>
        </w:rPr>
        <w:t xml:space="preserve">זה מסגד - - - </w:t>
      </w:r>
    </w:p>
    <w:p w14:paraId="73FAB3AC" w14:textId="77777777" w:rsidR="00000000" w:rsidRDefault="009432B4">
      <w:pPr>
        <w:pStyle w:val="a"/>
        <w:rPr>
          <w:rFonts w:hint="cs"/>
          <w:rtl/>
        </w:rPr>
      </w:pPr>
    </w:p>
    <w:p w14:paraId="73CBB389" w14:textId="77777777" w:rsidR="00000000" w:rsidRDefault="009432B4">
      <w:pPr>
        <w:pStyle w:val="SpeakerCon"/>
        <w:rPr>
          <w:rtl/>
        </w:rPr>
      </w:pPr>
      <w:bookmarkStart w:id="488" w:name="FS000000474T09_07_2003_17_33_50C"/>
      <w:bookmarkEnd w:id="488"/>
      <w:r>
        <w:rPr>
          <w:rtl/>
        </w:rPr>
        <w:t>השר גדעון עזרא:</w:t>
      </w:r>
    </w:p>
    <w:p w14:paraId="68B377E4" w14:textId="77777777" w:rsidR="00000000" w:rsidRDefault="009432B4">
      <w:pPr>
        <w:pStyle w:val="a"/>
        <w:rPr>
          <w:rtl/>
        </w:rPr>
      </w:pPr>
    </w:p>
    <w:p w14:paraId="480B6009" w14:textId="77777777" w:rsidR="00000000" w:rsidRDefault="009432B4">
      <w:pPr>
        <w:pStyle w:val="a"/>
        <w:rPr>
          <w:rFonts w:hint="cs"/>
          <w:rtl/>
        </w:rPr>
      </w:pPr>
      <w:r>
        <w:rPr>
          <w:rFonts w:hint="cs"/>
          <w:rtl/>
        </w:rPr>
        <w:t xml:space="preserve">- -  שהיה מיועד להריסה. </w:t>
      </w:r>
    </w:p>
    <w:p w14:paraId="77701CEC" w14:textId="77777777" w:rsidR="00000000" w:rsidRDefault="009432B4">
      <w:pPr>
        <w:pStyle w:val="a"/>
        <w:rPr>
          <w:rFonts w:hint="cs"/>
          <w:rtl/>
        </w:rPr>
      </w:pPr>
    </w:p>
    <w:p w14:paraId="231279E7" w14:textId="77777777" w:rsidR="00000000" w:rsidRDefault="009432B4">
      <w:pPr>
        <w:pStyle w:val="ac"/>
        <w:rPr>
          <w:rtl/>
        </w:rPr>
      </w:pPr>
      <w:r>
        <w:rPr>
          <w:rFonts w:hint="eastAsia"/>
          <w:rtl/>
        </w:rPr>
        <w:t>עבד</w:t>
      </w:r>
      <w:r>
        <w:rPr>
          <w:rtl/>
        </w:rPr>
        <w:t>-אלמאלכ דהאמשה (רע"ם):</w:t>
      </w:r>
    </w:p>
    <w:p w14:paraId="16DB699D" w14:textId="77777777" w:rsidR="00000000" w:rsidRDefault="009432B4">
      <w:pPr>
        <w:pStyle w:val="a"/>
        <w:rPr>
          <w:rFonts w:hint="cs"/>
          <w:rtl/>
        </w:rPr>
      </w:pPr>
    </w:p>
    <w:p w14:paraId="7A6F6594" w14:textId="77777777" w:rsidR="00000000" w:rsidRDefault="009432B4">
      <w:pPr>
        <w:pStyle w:val="a"/>
        <w:rPr>
          <w:rFonts w:hint="cs"/>
          <w:rtl/>
        </w:rPr>
      </w:pPr>
      <w:r>
        <w:rPr>
          <w:rFonts w:hint="cs"/>
          <w:rtl/>
        </w:rPr>
        <w:t xml:space="preserve">אני למדתי שם, אני מכיר את המקום. </w:t>
      </w:r>
    </w:p>
    <w:p w14:paraId="1E98CBCA" w14:textId="77777777" w:rsidR="00000000" w:rsidRDefault="009432B4">
      <w:pPr>
        <w:pStyle w:val="a"/>
        <w:rPr>
          <w:rFonts w:hint="cs"/>
          <w:rtl/>
        </w:rPr>
      </w:pPr>
    </w:p>
    <w:p w14:paraId="66CEC2F2" w14:textId="77777777" w:rsidR="00000000" w:rsidRDefault="009432B4">
      <w:pPr>
        <w:pStyle w:val="SpeakerCon"/>
        <w:rPr>
          <w:rtl/>
        </w:rPr>
      </w:pPr>
      <w:bookmarkStart w:id="489" w:name="FS000000474T09_07_2003_17_34_22C"/>
      <w:bookmarkEnd w:id="489"/>
      <w:r>
        <w:rPr>
          <w:rtl/>
        </w:rPr>
        <w:t>השר גדעון עזרא:</w:t>
      </w:r>
    </w:p>
    <w:p w14:paraId="2519B175" w14:textId="77777777" w:rsidR="00000000" w:rsidRDefault="009432B4">
      <w:pPr>
        <w:pStyle w:val="a"/>
        <w:rPr>
          <w:rtl/>
        </w:rPr>
      </w:pPr>
    </w:p>
    <w:p w14:paraId="65B98C6D" w14:textId="77777777" w:rsidR="00000000" w:rsidRDefault="009432B4">
      <w:pPr>
        <w:pStyle w:val="a"/>
        <w:rPr>
          <w:rFonts w:hint="cs"/>
          <w:rtl/>
        </w:rPr>
      </w:pPr>
      <w:r>
        <w:rPr>
          <w:rFonts w:hint="cs"/>
          <w:rtl/>
        </w:rPr>
        <w:t xml:space="preserve">כן, אבל הוא היה מיועד. מה שאני אומר הוא נכון, ואחר כך היה במקום קבר שיח'. </w:t>
      </w:r>
    </w:p>
    <w:p w14:paraId="1A4D10E9" w14:textId="77777777" w:rsidR="00000000" w:rsidRDefault="009432B4">
      <w:pPr>
        <w:pStyle w:val="a"/>
        <w:ind w:firstLine="0"/>
        <w:rPr>
          <w:rFonts w:hint="cs"/>
          <w:rtl/>
        </w:rPr>
      </w:pPr>
    </w:p>
    <w:p w14:paraId="198E6FEC" w14:textId="77777777" w:rsidR="00000000" w:rsidRDefault="009432B4">
      <w:pPr>
        <w:pStyle w:val="a"/>
        <w:ind w:firstLine="0"/>
        <w:rPr>
          <w:rFonts w:hint="cs"/>
          <w:rtl/>
        </w:rPr>
      </w:pPr>
      <w:r>
        <w:rPr>
          <w:rFonts w:hint="cs"/>
          <w:rtl/>
        </w:rPr>
        <w:tab/>
        <w:t>בעבר קיבלו ממשלות ישראל החלטות מוטעות, שאפשרו למוסלמים קיצונים, פורעי חוק,</w:t>
      </w:r>
      <w:r>
        <w:rPr>
          <w:rFonts w:hint="cs"/>
          <w:rtl/>
        </w:rPr>
        <w:t xml:space="preserve"> להשתלט ללא כל חזקה חוקית על שטח ציבורי - - -</w:t>
      </w:r>
    </w:p>
    <w:p w14:paraId="086869D5" w14:textId="77777777" w:rsidR="00000000" w:rsidRDefault="009432B4">
      <w:pPr>
        <w:pStyle w:val="ac"/>
        <w:rPr>
          <w:rtl/>
        </w:rPr>
      </w:pPr>
      <w:r>
        <w:rPr>
          <w:rtl/>
        </w:rPr>
        <w:br/>
        <w:t>עסאם מח'ול (חד"ש-תע"ל):</w:t>
      </w:r>
    </w:p>
    <w:p w14:paraId="28B0D397" w14:textId="77777777" w:rsidR="00000000" w:rsidRDefault="009432B4">
      <w:pPr>
        <w:pStyle w:val="a"/>
        <w:rPr>
          <w:rtl/>
        </w:rPr>
      </w:pPr>
    </w:p>
    <w:p w14:paraId="22B21F13" w14:textId="77777777" w:rsidR="00000000" w:rsidRDefault="009432B4">
      <w:pPr>
        <w:pStyle w:val="a"/>
        <w:rPr>
          <w:rFonts w:hint="cs"/>
          <w:rtl/>
        </w:rPr>
      </w:pPr>
      <w:r>
        <w:rPr>
          <w:rFonts w:hint="cs"/>
          <w:rtl/>
        </w:rPr>
        <w:t>גברתי היושבת-ראש, הבריון הזה מאיים עלי - - -</w:t>
      </w:r>
    </w:p>
    <w:p w14:paraId="265EDFDD" w14:textId="77777777" w:rsidR="00000000" w:rsidRDefault="009432B4">
      <w:pPr>
        <w:pStyle w:val="ac"/>
        <w:rPr>
          <w:rtl/>
        </w:rPr>
      </w:pPr>
      <w:r>
        <w:rPr>
          <w:rtl/>
        </w:rPr>
        <w:br/>
        <w:t>אהוד יתום (הליכוד):</w:t>
      </w:r>
    </w:p>
    <w:p w14:paraId="20BEF176" w14:textId="77777777" w:rsidR="00000000" w:rsidRDefault="009432B4">
      <w:pPr>
        <w:pStyle w:val="a"/>
        <w:rPr>
          <w:rtl/>
        </w:rPr>
      </w:pPr>
    </w:p>
    <w:p w14:paraId="5841FCFB" w14:textId="77777777" w:rsidR="00000000" w:rsidRDefault="009432B4">
      <w:pPr>
        <w:pStyle w:val="a"/>
        <w:rPr>
          <w:rFonts w:hint="cs"/>
          <w:rtl/>
        </w:rPr>
      </w:pPr>
      <w:r>
        <w:rPr>
          <w:rFonts w:hint="cs"/>
          <w:rtl/>
        </w:rPr>
        <w:t>הוא בריון קשקשים, עם פה מטונף - - -</w:t>
      </w:r>
    </w:p>
    <w:p w14:paraId="7692FD1A" w14:textId="77777777" w:rsidR="00000000" w:rsidRDefault="009432B4">
      <w:pPr>
        <w:pStyle w:val="ac"/>
        <w:rPr>
          <w:rtl/>
        </w:rPr>
      </w:pPr>
      <w:r>
        <w:rPr>
          <w:rtl/>
        </w:rPr>
        <w:br/>
        <w:t>קריאות:</w:t>
      </w:r>
    </w:p>
    <w:p w14:paraId="0004B913" w14:textId="77777777" w:rsidR="00000000" w:rsidRDefault="009432B4">
      <w:pPr>
        <w:pStyle w:val="a"/>
        <w:rPr>
          <w:rtl/>
        </w:rPr>
      </w:pPr>
    </w:p>
    <w:p w14:paraId="503CAD4C" w14:textId="77777777" w:rsidR="00000000" w:rsidRDefault="009432B4">
      <w:pPr>
        <w:pStyle w:val="a"/>
        <w:rPr>
          <w:rFonts w:hint="cs"/>
          <w:rtl/>
        </w:rPr>
      </w:pPr>
      <w:r>
        <w:rPr>
          <w:rFonts w:hint="cs"/>
          <w:rtl/>
        </w:rPr>
        <w:t>- - -</w:t>
      </w:r>
    </w:p>
    <w:p w14:paraId="42D11A92" w14:textId="77777777" w:rsidR="00000000" w:rsidRDefault="009432B4">
      <w:pPr>
        <w:pStyle w:val="ad"/>
        <w:rPr>
          <w:rtl/>
        </w:rPr>
      </w:pPr>
      <w:r>
        <w:rPr>
          <w:rtl/>
        </w:rPr>
        <w:br/>
        <w:t>היו"ר אתי לבני:</w:t>
      </w:r>
    </w:p>
    <w:p w14:paraId="6AF53232" w14:textId="77777777" w:rsidR="00000000" w:rsidRDefault="009432B4">
      <w:pPr>
        <w:pStyle w:val="a"/>
        <w:rPr>
          <w:rtl/>
        </w:rPr>
      </w:pPr>
    </w:p>
    <w:p w14:paraId="5B939C3A" w14:textId="77777777" w:rsidR="00000000" w:rsidRDefault="009432B4">
      <w:pPr>
        <w:pStyle w:val="a"/>
        <w:rPr>
          <w:rFonts w:hint="cs"/>
          <w:rtl/>
        </w:rPr>
      </w:pPr>
      <w:r>
        <w:rPr>
          <w:rFonts w:hint="cs"/>
          <w:rtl/>
        </w:rPr>
        <w:t xml:space="preserve">חבר הכנסת יתום, אנא שב במקומך. שב במקומך. </w:t>
      </w:r>
    </w:p>
    <w:p w14:paraId="48DD44D9" w14:textId="77777777" w:rsidR="00000000" w:rsidRDefault="009432B4">
      <w:pPr>
        <w:pStyle w:val="ac"/>
        <w:rPr>
          <w:rtl/>
        </w:rPr>
      </w:pPr>
      <w:r>
        <w:rPr>
          <w:rtl/>
        </w:rPr>
        <w:br/>
        <w:t>קרי</w:t>
      </w:r>
      <w:r>
        <w:rPr>
          <w:rtl/>
        </w:rPr>
        <w:t>אות:</w:t>
      </w:r>
    </w:p>
    <w:p w14:paraId="6BA70242" w14:textId="77777777" w:rsidR="00000000" w:rsidRDefault="009432B4">
      <w:pPr>
        <w:pStyle w:val="a"/>
        <w:rPr>
          <w:rtl/>
        </w:rPr>
      </w:pPr>
    </w:p>
    <w:p w14:paraId="010E9E7C" w14:textId="77777777" w:rsidR="00000000" w:rsidRDefault="009432B4">
      <w:pPr>
        <w:pStyle w:val="a"/>
        <w:rPr>
          <w:rFonts w:hint="cs"/>
          <w:rtl/>
        </w:rPr>
      </w:pPr>
      <w:r>
        <w:rPr>
          <w:rFonts w:hint="cs"/>
          <w:rtl/>
        </w:rPr>
        <w:t>- - -</w:t>
      </w:r>
    </w:p>
    <w:p w14:paraId="28E29BF1" w14:textId="77777777" w:rsidR="00000000" w:rsidRDefault="009432B4">
      <w:pPr>
        <w:pStyle w:val="ad"/>
        <w:rPr>
          <w:rtl/>
        </w:rPr>
      </w:pPr>
      <w:r>
        <w:rPr>
          <w:rtl/>
        </w:rPr>
        <w:br/>
        <w:t>היו"ר אתי לבני:</w:t>
      </w:r>
    </w:p>
    <w:p w14:paraId="18853C6E" w14:textId="77777777" w:rsidR="00000000" w:rsidRDefault="009432B4">
      <w:pPr>
        <w:pStyle w:val="a"/>
        <w:rPr>
          <w:rtl/>
        </w:rPr>
      </w:pPr>
    </w:p>
    <w:p w14:paraId="4A6BF8B4" w14:textId="77777777" w:rsidR="00000000" w:rsidRDefault="009432B4">
      <w:pPr>
        <w:pStyle w:val="a"/>
        <w:rPr>
          <w:rFonts w:hint="cs"/>
          <w:rtl/>
        </w:rPr>
      </w:pPr>
      <w:r>
        <w:rPr>
          <w:rFonts w:hint="cs"/>
          <w:rtl/>
        </w:rPr>
        <w:t>אתמול היו לנו מכות בכנסת. שב, בבקשה.</w:t>
      </w:r>
    </w:p>
    <w:p w14:paraId="2B30DE15" w14:textId="77777777" w:rsidR="00000000" w:rsidRDefault="009432B4">
      <w:pPr>
        <w:pStyle w:val="ac"/>
        <w:rPr>
          <w:rtl/>
        </w:rPr>
      </w:pPr>
      <w:r>
        <w:rPr>
          <w:rtl/>
        </w:rPr>
        <w:br/>
        <w:t>עסאם מח'ול (חד"ש-תע"ל):</w:t>
      </w:r>
    </w:p>
    <w:p w14:paraId="0CC48EC5" w14:textId="77777777" w:rsidR="00000000" w:rsidRDefault="009432B4">
      <w:pPr>
        <w:pStyle w:val="a"/>
        <w:rPr>
          <w:rtl/>
        </w:rPr>
      </w:pPr>
    </w:p>
    <w:p w14:paraId="6BA5C573" w14:textId="77777777" w:rsidR="00000000" w:rsidRDefault="009432B4">
      <w:pPr>
        <w:pStyle w:val="a"/>
        <w:rPr>
          <w:rFonts w:hint="cs"/>
          <w:rtl/>
        </w:rPr>
      </w:pPr>
      <w:r>
        <w:rPr>
          <w:rFonts w:hint="cs"/>
          <w:rtl/>
        </w:rPr>
        <w:t>לך, לך. יאללה, "רוח" - - -</w:t>
      </w:r>
    </w:p>
    <w:p w14:paraId="5194BB39" w14:textId="77777777" w:rsidR="00000000" w:rsidRDefault="009432B4">
      <w:pPr>
        <w:pStyle w:val="ac"/>
        <w:rPr>
          <w:rtl/>
        </w:rPr>
      </w:pPr>
      <w:r>
        <w:rPr>
          <w:rtl/>
        </w:rPr>
        <w:br/>
        <w:t>אהוד יתום (הליכוד):</w:t>
      </w:r>
    </w:p>
    <w:p w14:paraId="51DF49A8" w14:textId="77777777" w:rsidR="00000000" w:rsidRDefault="009432B4">
      <w:pPr>
        <w:pStyle w:val="a"/>
        <w:rPr>
          <w:rtl/>
        </w:rPr>
      </w:pPr>
    </w:p>
    <w:p w14:paraId="7E198499" w14:textId="77777777" w:rsidR="00000000" w:rsidRDefault="009432B4">
      <w:pPr>
        <w:pStyle w:val="a"/>
        <w:rPr>
          <w:rFonts w:hint="cs"/>
          <w:rtl/>
        </w:rPr>
      </w:pPr>
      <w:r>
        <w:rPr>
          <w:rFonts w:hint="cs"/>
          <w:rtl/>
        </w:rPr>
        <w:t>יאללה, "רוח" - - -</w:t>
      </w:r>
    </w:p>
    <w:p w14:paraId="3400E83B" w14:textId="77777777" w:rsidR="00000000" w:rsidRDefault="009432B4">
      <w:pPr>
        <w:pStyle w:val="ad"/>
        <w:rPr>
          <w:rtl/>
        </w:rPr>
      </w:pPr>
      <w:r>
        <w:rPr>
          <w:rtl/>
        </w:rPr>
        <w:br/>
        <w:t>היו"ר אתי לבני:</w:t>
      </w:r>
    </w:p>
    <w:p w14:paraId="21D9E2A5" w14:textId="77777777" w:rsidR="00000000" w:rsidRDefault="009432B4">
      <w:pPr>
        <w:pStyle w:val="a"/>
        <w:rPr>
          <w:rtl/>
        </w:rPr>
      </w:pPr>
    </w:p>
    <w:p w14:paraId="3ED8AB29" w14:textId="77777777" w:rsidR="00000000" w:rsidRDefault="009432B4">
      <w:pPr>
        <w:pStyle w:val="a"/>
        <w:rPr>
          <w:rFonts w:hint="cs"/>
          <w:rtl/>
        </w:rPr>
      </w:pPr>
      <w:r>
        <w:rPr>
          <w:rFonts w:hint="cs"/>
          <w:rtl/>
        </w:rPr>
        <w:t xml:space="preserve">חבר הכנסת יתום, אנא שב. השר מבקש להמשיך. כבוד השר. </w:t>
      </w:r>
    </w:p>
    <w:p w14:paraId="192B07DB" w14:textId="77777777" w:rsidR="00000000" w:rsidRDefault="009432B4">
      <w:pPr>
        <w:pStyle w:val="SpeakerCon"/>
        <w:rPr>
          <w:rtl/>
        </w:rPr>
      </w:pPr>
      <w:r>
        <w:rPr>
          <w:rtl/>
        </w:rPr>
        <w:br/>
      </w:r>
      <w:bookmarkStart w:id="490" w:name="FS000000474T09_07_2003_16_48_20"/>
      <w:bookmarkStart w:id="491" w:name="FS000000474T09_07_2003_16_48_24C"/>
      <w:bookmarkEnd w:id="490"/>
      <w:bookmarkEnd w:id="491"/>
      <w:r>
        <w:rPr>
          <w:rtl/>
        </w:rPr>
        <w:t>השר גדעון עזרא:</w:t>
      </w:r>
    </w:p>
    <w:p w14:paraId="22D92CBC" w14:textId="77777777" w:rsidR="00000000" w:rsidRDefault="009432B4">
      <w:pPr>
        <w:pStyle w:val="a"/>
        <w:rPr>
          <w:rFonts w:hint="cs"/>
          <w:rtl/>
        </w:rPr>
      </w:pPr>
    </w:p>
    <w:p w14:paraId="0095E96A" w14:textId="77777777" w:rsidR="00000000" w:rsidRDefault="009432B4">
      <w:pPr>
        <w:pStyle w:val="a"/>
        <w:rPr>
          <w:rFonts w:hint="cs"/>
          <w:rtl/>
        </w:rPr>
      </w:pPr>
      <w:r>
        <w:rPr>
          <w:rFonts w:hint="cs"/>
          <w:rtl/>
        </w:rPr>
        <w:t>בעבר קי</w:t>
      </w:r>
      <w:r>
        <w:rPr>
          <w:rFonts w:hint="cs"/>
          <w:rtl/>
        </w:rPr>
        <w:t>בלו ממשלות ישראל החלטות מוטעות, שאפשרו למוסלמים קיצונים, פורעי חוק, להשתלט ללא כל חזקה חוקית על שטח ציבורי עם רגישות גבוהה. אני רק רוצה להזכיר לך שהמוסלמים אמרו: נבנה מסגד עם צריח שיהיה גבוה יותר מכנסיית הבשורה.</w:t>
      </w:r>
    </w:p>
    <w:p w14:paraId="12283511" w14:textId="77777777" w:rsidR="00000000" w:rsidRDefault="009432B4">
      <w:pPr>
        <w:pStyle w:val="ac"/>
        <w:rPr>
          <w:rtl/>
        </w:rPr>
      </w:pPr>
      <w:r>
        <w:rPr>
          <w:rtl/>
        </w:rPr>
        <w:br/>
        <w:t>עבד-אלמאלכ דהאמשה (רע"ם):</w:t>
      </w:r>
    </w:p>
    <w:p w14:paraId="2B889170" w14:textId="77777777" w:rsidR="00000000" w:rsidRDefault="009432B4">
      <w:pPr>
        <w:pStyle w:val="a"/>
        <w:rPr>
          <w:rtl/>
        </w:rPr>
      </w:pPr>
    </w:p>
    <w:p w14:paraId="314046E0" w14:textId="77777777" w:rsidR="00000000" w:rsidRDefault="009432B4">
      <w:pPr>
        <w:pStyle w:val="a"/>
        <w:rPr>
          <w:rFonts w:hint="cs"/>
          <w:rtl/>
        </w:rPr>
      </w:pPr>
      <w:r>
        <w:rPr>
          <w:rFonts w:hint="cs"/>
          <w:rtl/>
        </w:rPr>
        <w:t>אדוני, למה לך כל</w:t>
      </w:r>
      <w:r>
        <w:rPr>
          <w:rFonts w:hint="cs"/>
          <w:rtl/>
        </w:rPr>
        <w:t xml:space="preserve"> הסיפורים האלה. היו שתי החלטות של שתי ממשלות לבנות מסגדים - - -</w:t>
      </w:r>
    </w:p>
    <w:p w14:paraId="09EBBEA8" w14:textId="77777777" w:rsidR="00000000" w:rsidRDefault="009432B4">
      <w:pPr>
        <w:pStyle w:val="SpeakerCon"/>
        <w:rPr>
          <w:rtl/>
        </w:rPr>
      </w:pPr>
      <w:r>
        <w:rPr>
          <w:rtl/>
        </w:rPr>
        <w:br/>
      </w:r>
      <w:bookmarkStart w:id="492" w:name="FS000000474T09_07_2003_16_50_31C"/>
      <w:bookmarkEnd w:id="492"/>
      <w:r>
        <w:rPr>
          <w:rtl/>
        </w:rPr>
        <w:t>השר גדעון עזרא:</w:t>
      </w:r>
    </w:p>
    <w:p w14:paraId="33FDE280" w14:textId="77777777" w:rsidR="00000000" w:rsidRDefault="009432B4">
      <w:pPr>
        <w:pStyle w:val="a"/>
        <w:rPr>
          <w:rtl/>
        </w:rPr>
      </w:pPr>
    </w:p>
    <w:p w14:paraId="2DE711D2" w14:textId="77777777" w:rsidR="00000000" w:rsidRDefault="009432B4">
      <w:pPr>
        <w:pStyle w:val="a"/>
        <w:rPr>
          <w:rFonts w:hint="cs"/>
          <w:rtl/>
        </w:rPr>
      </w:pPr>
      <w:r>
        <w:rPr>
          <w:rFonts w:hint="cs"/>
          <w:rtl/>
        </w:rPr>
        <w:t>אני אגיע לזה, אגיע לזה.</w:t>
      </w:r>
    </w:p>
    <w:p w14:paraId="14A361CC" w14:textId="77777777" w:rsidR="00000000" w:rsidRDefault="009432B4">
      <w:pPr>
        <w:pStyle w:val="ac"/>
        <w:rPr>
          <w:rtl/>
        </w:rPr>
      </w:pPr>
      <w:r>
        <w:rPr>
          <w:rtl/>
        </w:rPr>
        <w:br/>
        <w:t>עבד-אלמאלכ דהאמשה (רע"ם):</w:t>
      </w:r>
    </w:p>
    <w:p w14:paraId="5AEB894A" w14:textId="77777777" w:rsidR="00000000" w:rsidRDefault="009432B4">
      <w:pPr>
        <w:pStyle w:val="a"/>
        <w:rPr>
          <w:rtl/>
        </w:rPr>
      </w:pPr>
    </w:p>
    <w:p w14:paraId="18FECA98" w14:textId="77777777" w:rsidR="00000000" w:rsidRDefault="009432B4">
      <w:pPr>
        <w:pStyle w:val="a"/>
        <w:rPr>
          <w:rFonts w:hint="cs"/>
          <w:rtl/>
        </w:rPr>
      </w:pPr>
      <w:r>
        <w:rPr>
          <w:rFonts w:hint="cs"/>
          <w:rtl/>
        </w:rPr>
        <w:t>- - - הממשלה - - - האדמה - - -</w:t>
      </w:r>
    </w:p>
    <w:p w14:paraId="01AED7D4" w14:textId="77777777" w:rsidR="00000000" w:rsidRDefault="009432B4">
      <w:pPr>
        <w:pStyle w:val="ac"/>
        <w:rPr>
          <w:rtl/>
        </w:rPr>
      </w:pPr>
      <w:r>
        <w:rPr>
          <w:rtl/>
        </w:rPr>
        <w:br/>
        <w:t>גדעון סער (הליכוד):</w:t>
      </w:r>
    </w:p>
    <w:p w14:paraId="2B9A92BE" w14:textId="77777777" w:rsidR="00000000" w:rsidRDefault="009432B4">
      <w:pPr>
        <w:pStyle w:val="a"/>
        <w:rPr>
          <w:rtl/>
        </w:rPr>
      </w:pPr>
    </w:p>
    <w:p w14:paraId="63FC5BBD" w14:textId="77777777" w:rsidR="00000000" w:rsidRDefault="009432B4">
      <w:pPr>
        <w:pStyle w:val="a"/>
        <w:rPr>
          <w:rFonts w:hint="cs"/>
          <w:rtl/>
        </w:rPr>
      </w:pPr>
      <w:r>
        <w:rPr>
          <w:rFonts w:hint="cs"/>
          <w:rtl/>
        </w:rPr>
        <w:t xml:space="preserve">- - - שהיד - - - </w:t>
      </w:r>
    </w:p>
    <w:p w14:paraId="635854E6" w14:textId="77777777" w:rsidR="00000000" w:rsidRDefault="009432B4">
      <w:pPr>
        <w:pStyle w:val="ac"/>
        <w:rPr>
          <w:rtl/>
        </w:rPr>
      </w:pPr>
      <w:r>
        <w:rPr>
          <w:rtl/>
        </w:rPr>
        <w:br/>
        <w:t>עבד-אלמאלכ דהאמשה (רע"ם):</w:t>
      </w:r>
    </w:p>
    <w:p w14:paraId="4EBDE354" w14:textId="77777777" w:rsidR="00000000" w:rsidRDefault="009432B4">
      <w:pPr>
        <w:pStyle w:val="a"/>
        <w:rPr>
          <w:rtl/>
        </w:rPr>
      </w:pPr>
    </w:p>
    <w:p w14:paraId="65C6FD4F" w14:textId="77777777" w:rsidR="00000000" w:rsidRDefault="009432B4">
      <w:pPr>
        <w:pStyle w:val="a"/>
        <w:rPr>
          <w:rFonts w:hint="cs"/>
          <w:rtl/>
        </w:rPr>
      </w:pPr>
      <w:r>
        <w:rPr>
          <w:rFonts w:hint="cs"/>
          <w:rtl/>
        </w:rPr>
        <w:t xml:space="preserve">- - - </w:t>
      </w:r>
    </w:p>
    <w:p w14:paraId="1DF099D7" w14:textId="77777777" w:rsidR="00000000" w:rsidRDefault="009432B4">
      <w:pPr>
        <w:pStyle w:val="SpeakerCon"/>
        <w:rPr>
          <w:rtl/>
        </w:rPr>
      </w:pPr>
      <w:r>
        <w:rPr>
          <w:rtl/>
        </w:rPr>
        <w:br/>
      </w:r>
      <w:bookmarkStart w:id="493" w:name="FS000000474T09_07_2003_16_51_33C"/>
      <w:bookmarkEnd w:id="493"/>
      <w:r>
        <w:rPr>
          <w:rtl/>
        </w:rPr>
        <w:t>השר גדעון עזרא:</w:t>
      </w:r>
    </w:p>
    <w:p w14:paraId="324A944A" w14:textId="77777777" w:rsidR="00000000" w:rsidRDefault="009432B4">
      <w:pPr>
        <w:pStyle w:val="a"/>
        <w:rPr>
          <w:rtl/>
        </w:rPr>
      </w:pPr>
    </w:p>
    <w:p w14:paraId="7227A3C9" w14:textId="77777777" w:rsidR="00000000" w:rsidRDefault="009432B4">
      <w:pPr>
        <w:pStyle w:val="a"/>
        <w:rPr>
          <w:rFonts w:hint="cs"/>
          <w:rtl/>
        </w:rPr>
      </w:pPr>
      <w:r>
        <w:rPr>
          <w:rFonts w:hint="cs"/>
          <w:rtl/>
        </w:rPr>
        <w:t xml:space="preserve">המשטרה נאלצה להפעיל כוח רב כדי לפנות את הפולשים מהמקום בכמה הזדמנויות. </w:t>
      </w:r>
    </w:p>
    <w:p w14:paraId="75C34C1B" w14:textId="77777777" w:rsidR="00000000" w:rsidRDefault="009432B4">
      <w:pPr>
        <w:pStyle w:val="a"/>
        <w:rPr>
          <w:rFonts w:hint="cs"/>
          <w:rtl/>
        </w:rPr>
      </w:pPr>
    </w:p>
    <w:p w14:paraId="604B8BD6" w14:textId="77777777" w:rsidR="00000000" w:rsidRDefault="009432B4">
      <w:pPr>
        <w:pStyle w:val="a"/>
        <w:rPr>
          <w:rFonts w:hint="cs"/>
          <w:rtl/>
        </w:rPr>
      </w:pPr>
      <w:r>
        <w:rPr>
          <w:rFonts w:hint="cs"/>
          <w:rtl/>
        </w:rPr>
        <w:t>אגב, ראש הממשלה - בהיותו שר התשתיות הלאומיות, ואני לא אשכח את זה - הבטיח למוסלמים: אני אתן לכם מקום טוב, קרוב - הוא היה אז אחראי גם על מינהל מקרקעי ישראל - על מנת שתבנו את המסגד, מס</w:t>
      </w:r>
      <w:r>
        <w:rPr>
          <w:rFonts w:hint="cs"/>
          <w:rtl/>
        </w:rPr>
        <w:t>גד גדול כלבבכם. אמרו: לא, אנחנו נבנה פה מסגד עם צריח גבוה יותר מכנסיית הבשורה.</w:t>
      </w:r>
    </w:p>
    <w:p w14:paraId="4D407D76" w14:textId="77777777" w:rsidR="00000000" w:rsidRDefault="009432B4">
      <w:pPr>
        <w:pStyle w:val="a"/>
        <w:rPr>
          <w:rFonts w:hint="cs"/>
          <w:rtl/>
        </w:rPr>
      </w:pPr>
    </w:p>
    <w:p w14:paraId="3E1A0736" w14:textId="77777777" w:rsidR="00000000" w:rsidRDefault="009432B4">
      <w:pPr>
        <w:pStyle w:val="a"/>
        <w:rPr>
          <w:rFonts w:hint="cs"/>
          <w:rtl/>
        </w:rPr>
      </w:pPr>
      <w:r>
        <w:rPr>
          <w:rFonts w:hint="cs"/>
          <w:rtl/>
        </w:rPr>
        <w:t xml:space="preserve">סמוך להקמתה, קיבלה הממשלה ה-29, באמצעות ועדת שרים מיוחדת בראשותו של השר נתן שרנסקי, החלטה שאין להקים כל מבנה ברחבה שמתחת לכנסיית הבשורה. החלטה זו מגובה בשתי החלטות של בתי-משפט </w:t>
      </w:r>
      <w:r>
        <w:rPr>
          <w:rFonts w:hint="cs"/>
          <w:rtl/>
        </w:rPr>
        <w:t xml:space="preserve">- שתי החלטות של בתי-משפט -  שקבעו כי לפולשים אין שום חזקה על הקרקע ושום זכויות בנייה בה. פינוי המסגד לפני כשבוע הוא יישום של החלטת בית-המשפט, החלטת הממשלה שבנדון ושמירה על החוק והסדר בעיר נצרת. </w:t>
      </w:r>
    </w:p>
    <w:p w14:paraId="07937950" w14:textId="77777777" w:rsidR="00000000" w:rsidRDefault="009432B4">
      <w:pPr>
        <w:pStyle w:val="a"/>
        <w:rPr>
          <w:rFonts w:hint="cs"/>
          <w:rtl/>
        </w:rPr>
      </w:pPr>
    </w:p>
    <w:p w14:paraId="3FA1AB9C" w14:textId="77777777" w:rsidR="00000000" w:rsidRDefault="009432B4">
      <w:pPr>
        <w:pStyle w:val="a"/>
        <w:rPr>
          <w:rFonts w:hint="cs"/>
          <w:rtl/>
        </w:rPr>
      </w:pPr>
      <w:r>
        <w:rPr>
          <w:rFonts w:hint="cs"/>
          <w:rtl/>
        </w:rPr>
        <w:t>לעצם העניין, גברתי היושבת בראש, אני מציע שהנושא הזה יועבר לו</w:t>
      </w:r>
      <w:r>
        <w:rPr>
          <w:rFonts w:hint="cs"/>
          <w:rtl/>
        </w:rPr>
        <w:t xml:space="preserve">ועדת הפנים של הכנסת. </w:t>
      </w:r>
    </w:p>
    <w:p w14:paraId="38414654" w14:textId="77777777" w:rsidR="00000000" w:rsidRDefault="009432B4">
      <w:pPr>
        <w:pStyle w:val="ad"/>
        <w:rPr>
          <w:rtl/>
        </w:rPr>
      </w:pPr>
      <w:r>
        <w:rPr>
          <w:rtl/>
        </w:rPr>
        <w:br/>
        <w:t>היו"ר אתי לבני:</w:t>
      </w:r>
    </w:p>
    <w:p w14:paraId="3B33E95F" w14:textId="77777777" w:rsidR="00000000" w:rsidRDefault="009432B4">
      <w:pPr>
        <w:pStyle w:val="a"/>
        <w:rPr>
          <w:rtl/>
        </w:rPr>
      </w:pPr>
    </w:p>
    <w:p w14:paraId="518CA7B8" w14:textId="77777777" w:rsidR="00000000" w:rsidRDefault="009432B4">
      <w:pPr>
        <w:pStyle w:val="a"/>
        <w:rPr>
          <w:rFonts w:hint="cs"/>
          <w:rtl/>
        </w:rPr>
      </w:pPr>
      <w:r>
        <w:rPr>
          <w:rFonts w:hint="cs"/>
          <w:rtl/>
        </w:rPr>
        <w:t xml:space="preserve">תודה רבה. הצעה אחרת, של חבר הכנסת אחמד טיבי. </w:t>
      </w:r>
    </w:p>
    <w:p w14:paraId="1C0B1F41" w14:textId="77777777" w:rsidR="00000000" w:rsidRDefault="009432B4">
      <w:pPr>
        <w:pStyle w:val="Speaker"/>
        <w:rPr>
          <w:rtl/>
        </w:rPr>
      </w:pPr>
      <w:r>
        <w:rPr>
          <w:rtl/>
        </w:rPr>
        <w:br/>
      </w:r>
      <w:bookmarkStart w:id="494" w:name="FS000000560T09_07_2003_16_55_32"/>
      <w:bookmarkStart w:id="495" w:name="_Toc45934758"/>
      <w:bookmarkStart w:id="496" w:name="_Toc76385276"/>
      <w:bookmarkEnd w:id="494"/>
      <w:r>
        <w:rPr>
          <w:rtl/>
        </w:rPr>
        <w:t>אחמד טיבי (חד"ש-תע"ל):</w:t>
      </w:r>
      <w:bookmarkEnd w:id="495"/>
      <w:bookmarkEnd w:id="496"/>
    </w:p>
    <w:p w14:paraId="71BAB92E" w14:textId="77777777" w:rsidR="00000000" w:rsidRDefault="009432B4">
      <w:pPr>
        <w:pStyle w:val="a"/>
        <w:rPr>
          <w:rtl/>
        </w:rPr>
      </w:pPr>
    </w:p>
    <w:p w14:paraId="235F1F3C" w14:textId="77777777" w:rsidR="00000000" w:rsidRDefault="009432B4">
      <w:pPr>
        <w:pStyle w:val="a"/>
        <w:rPr>
          <w:rFonts w:hint="cs"/>
          <w:rtl/>
        </w:rPr>
      </w:pPr>
      <w:r>
        <w:rPr>
          <w:rFonts w:hint="cs"/>
          <w:rtl/>
        </w:rPr>
        <w:t>גברתי היושבת-ראש, רבותי חברי הכנסת, היה כאן ניסיון מאוד מרושע של חבר הכנסת גדעון סער , יושב-ראש הקואליציה, לתקוע טריז בין דתות ועדות. מדובר בניסי</w:t>
      </w:r>
      <w:r>
        <w:rPr>
          <w:rFonts w:hint="cs"/>
          <w:rtl/>
        </w:rPr>
        <w:t>ון - צר לי - הוא כושל, אין ספק, אבל יש פה אלמנט פרימיטיבי, של ימי הביניים.</w:t>
      </w:r>
    </w:p>
    <w:p w14:paraId="133E0EA7" w14:textId="77777777" w:rsidR="00000000" w:rsidRDefault="009432B4">
      <w:pPr>
        <w:pStyle w:val="a"/>
        <w:rPr>
          <w:rFonts w:hint="cs"/>
          <w:rtl/>
        </w:rPr>
      </w:pPr>
    </w:p>
    <w:p w14:paraId="4EC4C594" w14:textId="77777777" w:rsidR="00000000" w:rsidRDefault="009432B4">
      <w:pPr>
        <w:pStyle w:val="a"/>
        <w:rPr>
          <w:rFonts w:hint="cs"/>
          <w:rtl/>
        </w:rPr>
      </w:pPr>
      <w:r>
        <w:rPr>
          <w:rFonts w:hint="cs"/>
          <w:rtl/>
        </w:rPr>
        <w:t xml:space="preserve">ועל כן, אני קורא לכנסת לדחות על הסף את הניסיון הזה - שהוא לא יאה, לא מתאים, פוגע ומעליב - ובעיקר, תושבי נצרת מאוחדים למרות הפרובוקציות הן של ממשלת ישראל, הן של המשטרה שהורסת מסגד, </w:t>
      </w:r>
      <w:r>
        <w:rPr>
          <w:rFonts w:hint="cs"/>
          <w:rtl/>
        </w:rPr>
        <w:t>והן של יושב-ראש הקואליציה.</w:t>
      </w:r>
    </w:p>
    <w:p w14:paraId="6DDC9F59" w14:textId="77777777" w:rsidR="00000000" w:rsidRDefault="009432B4">
      <w:pPr>
        <w:pStyle w:val="ac"/>
        <w:rPr>
          <w:rtl/>
        </w:rPr>
      </w:pPr>
      <w:r>
        <w:rPr>
          <w:rtl/>
        </w:rPr>
        <w:br/>
        <w:t>דניאל בנלולו (הליכוד):</w:t>
      </w:r>
    </w:p>
    <w:p w14:paraId="43D9F857" w14:textId="77777777" w:rsidR="00000000" w:rsidRDefault="009432B4">
      <w:pPr>
        <w:pStyle w:val="a"/>
        <w:rPr>
          <w:rtl/>
        </w:rPr>
      </w:pPr>
    </w:p>
    <w:p w14:paraId="1C1907BC" w14:textId="77777777" w:rsidR="00000000" w:rsidRDefault="009432B4">
      <w:pPr>
        <w:pStyle w:val="a"/>
        <w:rPr>
          <w:rFonts w:hint="cs"/>
          <w:rtl/>
        </w:rPr>
      </w:pPr>
      <w:r>
        <w:rPr>
          <w:rFonts w:hint="cs"/>
          <w:rtl/>
        </w:rPr>
        <w:t>זאת לא היתה הכוונה של יושב-ראש הקואליציה.</w:t>
      </w:r>
    </w:p>
    <w:p w14:paraId="074A80E1" w14:textId="77777777" w:rsidR="00000000" w:rsidRDefault="009432B4">
      <w:pPr>
        <w:pStyle w:val="ac"/>
        <w:rPr>
          <w:rtl/>
        </w:rPr>
      </w:pPr>
      <w:r>
        <w:rPr>
          <w:rtl/>
        </w:rPr>
        <w:br/>
        <w:t>נסים זאב (ש"ס):</w:t>
      </w:r>
    </w:p>
    <w:p w14:paraId="503EF973" w14:textId="77777777" w:rsidR="00000000" w:rsidRDefault="009432B4">
      <w:pPr>
        <w:pStyle w:val="a"/>
        <w:rPr>
          <w:rtl/>
        </w:rPr>
      </w:pPr>
    </w:p>
    <w:p w14:paraId="1AF49615" w14:textId="77777777" w:rsidR="00000000" w:rsidRDefault="009432B4">
      <w:pPr>
        <w:pStyle w:val="a"/>
        <w:rPr>
          <w:rFonts w:hint="cs"/>
          <w:rtl/>
        </w:rPr>
      </w:pPr>
      <w:r>
        <w:rPr>
          <w:rFonts w:hint="cs"/>
          <w:rtl/>
        </w:rPr>
        <w:t>מה השר מציע?</w:t>
      </w:r>
    </w:p>
    <w:p w14:paraId="342E6D49" w14:textId="77777777" w:rsidR="00000000" w:rsidRDefault="009432B4">
      <w:pPr>
        <w:pStyle w:val="ad"/>
        <w:rPr>
          <w:rtl/>
        </w:rPr>
      </w:pPr>
      <w:r>
        <w:rPr>
          <w:rtl/>
        </w:rPr>
        <w:br/>
        <w:t>היו"ר אתי לבני:</w:t>
      </w:r>
    </w:p>
    <w:p w14:paraId="74235232" w14:textId="77777777" w:rsidR="00000000" w:rsidRDefault="009432B4">
      <w:pPr>
        <w:pStyle w:val="a"/>
        <w:rPr>
          <w:rtl/>
        </w:rPr>
      </w:pPr>
    </w:p>
    <w:p w14:paraId="0A154FB7" w14:textId="77777777" w:rsidR="00000000" w:rsidRDefault="009432B4">
      <w:pPr>
        <w:pStyle w:val="a"/>
        <w:rPr>
          <w:rFonts w:hint="cs"/>
          <w:rtl/>
        </w:rPr>
      </w:pPr>
      <w:r>
        <w:rPr>
          <w:rFonts w:hint="cs"/>
          <w:rtl/>
        </w:rPr>
        <w:t xml:space="preserve">השר הציע להעביר לוועדת הפנים של הכנסת. </w:t>
      </w:r>
    </w:p>
    <w:p w14:paraId="6E9FC338" w14:textId="77777777" w:rsidR="00000000" w:rsidRDefault="009432B4">
      <w:pPr>
        <w:pStyle w:val="ac"/>
        <w:rPr>
          <w:rtl/>
        </w:rPr>
      </w:pPr>
      <w:r>
        <w:rPr>
          <w:rtl/>
        </w:rPr>
        <w:br/>
        <w:t>נסים זאב (ש"ס):</w:t>
      </w:r>
    </w:p>
    <w:p w14:paraId="02112DD7" w14:textId="77777777" w:rsidR="00000000" w:rsidRDefault="009432B4">
      <w:pPr>
        <w:pStyle w:val="a"/>
        <w:rPr>
          <w:rtl/>
        </w:rPr>
      </w:pPr>
    </w:p>
    <w:p w14:paraId="68183332" w14:textId="77777777" w:rsidR="00000000" w:rsidRDefault="009432B4">
      <w:pPr>
        <w:pStyle w:val="a"/>
        <w:rPr>
          <w:rFonts w:hint="cs"/>
          <w:rtl/>
        </w:rPr>
      </w:pPr>
      <w:r>
        <w:rPr>
          <w:rFonts w:hint="cs"/>
          <w:rtl/>
        </w:rPr>
        <w:t xml:space="preserve">אין לך מה לעשות, אדוני השר? אני מבקש הצעה אחרת. </w:t>
      </w:r>
    </w:p>
    <w:p w14:paraId="0370F7D0" w14:textId="77777777" w:rsidR="00000000" w:rsidRDefault="009432B4">
      <w:pPr>
        <w:pStyle w:val="ad"/>
        <w:rPr>
          <w:rtl/>
        </w:rPr>
      </w:pPr>
      <w:r>
        <w:rPr>
          <w:rtl/>
        </w:rPr>
        <w:br/>
        <w:t>היו"ר</w:t>
      </w:r>
      <w:r>
        <w:rPr>
          <w:rtl/>
        </w:rPr>
        <w:t xml:space="preserve"> אתי לבני:</w:t>
      </w:r>
    </w:p>
    <w:p w14:paraId="1FDF873C" w14:textId="77777777" w:rsidR="00000000" w:rsidRDefault="009432B4">
      <w:pPr>
        <w:pStyle w:val="a"/>
        <w:rPr>
          <w:rtl/>
        </w:rPr>
      </w:pPr>
    </w:p>
    <w:p w14:paraId="5D53C3C4" w14:textId="77777777" w:rsidR="00000000" w:rsidRDefault="009432B4">
      <w:pPr>
        <w:pStyle w:val="a"/>
        <w:rPr>
          <w:rFonts w:hint="cs"/>
          <w:rtl/>
        </w:rPr>
      </w:pPr>
      <w:r>
        <w:rPr>
          <w:rFonts w:hint="cs"/>
          <w:rtl/>
        </w:rPr>
        <w:t>חבר הכנסת גדעון סער.</w:t>
      </w:r>
    </w:p>
    <w:p w14:paraId="718A0E2B" w14:textId="77777777" w:rsidR="00000000" w:rsidRDefault="009432B4">
      <w:pPr>
        <w:pStyle w:val="ac"/>
        <w:rPr>
          <w:rtl/>
        </w:rPr>
      </w:pPr>
      <w:r>
        <w:rPr>
          <w:rtl/>
        </w:rPr>
        <w:br/>
        <w:t>נסים זאב (ש"ס):</w:t>
      </w:r>
    </w:p>
    <w:p w14:paraId="584E6AE6" w14:textId="77777777" w:rsidR="00000000" w:rsidRDefault="009432B4">
      <w:pPr>
        <w:pStyle w:val="a"/>
        <w:rPr>
          <w:rtl/>
        </w:rPr>
      </w:pPr>
    </w:p>
    <w:p w14:paraId="5367ED51" w14:textId="77777777" w:rsidR="00000000" w:rsidRDefault="009432B4">
      <w:pPr>
        <w:pStyle w:val="a"/>
        <w:rPr>
          <w:rFonts w:hint="cs"/>
          <w:rtl/>
        </w:rPr>
      </w:pPr>
      <w:r>
        <w:rPr>
          <w:rFonts w:hint="cs"/>
          <w:rtl/>
        </w:rPr>
        <w:t xml:space="preserve">מה אתה צריך את ההסתה הפרועה הזאת בוועדת הפנים. </w:t>
      </w:r>
    </w:p>
    <w:p w14:paraId="55082E9E" w14:textId="77777777" w:rsidR="00000000" w:rsidRDefault="009432B4">
      <w:pPr>
        <w:pStyle w:val="ac"/>
        <w:rPr>
          <w:rtl/>
        </w:rPr>
      </w:pPr>
      <w:r>
        <w:rPr>
          <w:rtl/>
        </w:rPr>
        <w:br/>
        <w:t>זאב בוים (הליכוד):</w:t>
      </w:r>
    </w:p>
    <w:p w14:paraId="35F13658" w14:textId="77777777" w:rsidR="00000000" w:rsidRDefault="009432B4">
      <w:pPr>
        <w:pStyle w:val="a"/>
        <w:rPr>
          <w:rtl/>
        </w:rPr>
      </w:pPr>
    </w:p>
    <w:p w14:paraId="01BEAABC" w14:textId="77777777" w:rsidR="00000000" w:rsidRDefault="009432B4">
      <w:pPr>
        <w:pStyle w:val="a"/>
        <w:rPr>
          <w:rFonts w:hint="cs"/>
          <w:rtl/>
        </w:rPr>
      </w:pPr>
      <w:r>
        <w:rPr>
          <w:rFonts w:hint="cs"/>
          <w:rtl/>
        </w:rPr>
        <w:t>מליאה.</w:t>
      </w:r>
    </w:p>
    <w:p w14:paraId="0AA89CD5" w14:textId="77777777" w:rsidR="00000000" w:rsidRDefault="009432B4">
      <w:pPr>
        <w:pStyle w:val="ac"/>
        <w:rPr>
          <w:rtl/>
        </w:rPr>
      </w:pPr>
      <w:r>
        <w:rPr>
          <w:rtl/>
        </w:rPr>
        <w:br/>
        <w:t>קריאה:</w:t>
      </w:r>
    </w:p>
    <w:p w14:paraId="01954325" w14:textId="77777777" w:rsidR="00000000" w:rsidRDefault="009432B4">
      <w:pPr>
        <w:pStyle w:val="a"/>
        <w:rPr>
          <w:rtl/>
        </w:rPr>
      </w:pPr>
    </w:p>
    <w:p w14:paraId="563D898B" w14:textId="77777777" w:rsidR="00000000" w:rsidRDefault="009432B4">
      <w:pPr>
        <w:pStyle w:val="a"/>
        <w:rPr>
          <w:rFonts w:hint="cs"/>
          <w:rtl/>
        </w:rPr>
      </w:pPr>
      <w:r>
        <w:rPr>
          <w:rFonts w:hint="cs"/>
          <w:rtl/>
        </w:rPr>
        <w:t xml:space="preserve">בשום פנים ואופן. </w:t>
      </w:r>
    </w:p>
    <w:p w14:paraId="11D28367" w14:textId="77777777" w:rsidR="00000000" w:rsidRDefault="009432B4">
      <w:pPr>
        <w:pStyle w:val="ac"/>
        <w:rPr>
          <w:rtl/>
        </w:rPr>
      </w:pPr>
      <w:r>
        <w:rPr>
          <w:rtl/>
        </w:rPr>
        <w:br/>
        <w:t>קריאות:</w:t>
      </w:r>
    </w:p>
    <w:p w14:paraId="5407BFAA" w14:textId="77777777" w:rsidR="00000000" w:rsidRDefault="009432B4">
      <w:pPr>
        <w:pStyle w:val="a"/>
        <w:rPr>
          <w:rtl/>
        </w:rPr>
      </w:pPr>
    </w:p>
    <w:p w14:paraId="4850ADE8" w14:textId="77777777" w:rsidR="00000000" w:rsidRDefault="009432B4">
      <w:pPr>
        <w:pStyle w:val="a"/>
        <w:rPr>
          <w:rFonts w:hint="cs"/>
          <w:rtl/>
        </w:rPr>
      </w:pPr>
      <w:r>
        <w:rPr>
          <w:rFonts w:hint="cs"/>
          <w:rtl/>
        </w:rPr>
        <w:t>- - -</w:t>
      </w:r>
    </w:p>
    <w:p w14:paraId="5A2C6C41" w14:textId="77777777" w:rsidR="00000000" w:rsidRDefault="009432B4">
      <w:pPr>
        <w:pStyle w:val="ac"/>
        <w:rPr>
          <w:rtl/>
        </w:rPr>
      </w:pPr>
      <w:r>
        <w:rPr>
          <w:rtl/>
        </w:rPr>
        <w:br/>
        <w:t>אחמד טיבי (חד"ש-תע"ל):</w:t>
      </w:r>
    </w:p>
    <w:p w14:paraId="7541E4AF" w14:textId="77777777" w:rsidR="00000000" w:rsidRDefault="009432B4">
      <w:pPr>
        <w:pStyle w:val="a"/>
        <w:rPr>
          <w:rtl/>
        </w:rPr>
      </w:pPr>
    </w:p>
    <w:p w14:paraId="7BEEFD10" w14:textId="77777777" w:rsidR="00000000" w:rsidRDefault="009432B4">
      <w:pPr>
        <w:pStyle w:val="a"/>
        <w:rPr>
          <w:rFonts w:hint="cs"/>
          <w:rtl/>
        </w:rPr>
      </w:pPr>
      <w:r>
        <w:rPr>
          <w:rFonts w:hint="cs"/>
          <w:rtl/>
        </w:rPr>
        <w:t>אבל הוא הציע - - -</w:t>
      </w:r>
    </w:p>
    <w:p w14:paraId="1A6F59CF" w14:textId="77777777" w:rsidR="00000000" w:rsidRDefault="009432B4">
      <w:pPr>
        <w:pStyle w:val="ac"/>
        <w:rPr>
          <w:rtl/>
        </w:rPr>
      </w:pPr>
      <w:r>
        <w:rPr>
          <w:rtl/>
        </w:rPr>
        <w:br/>
        <w:t>נסים זאב (ש"ס):</w:t>
      </w:r>
    </w:p>
    <w:p w14:paraId="3CD50B94" w14:textId="77777777" w:rsidR="00000000" w:rsidRDefault="009432B4">
      <w:pPr>
        <w:pStyle w:val="a"/>
        <w:rPr>
          <w:rtl/>
        </w:rPr>
      </w:pPr>
    </w:p>
    <w:p w14:paraId="5429FB24" w14:textId="77777777" w:rsidR="00000000" w:rsidRDefault="009432B4">
      <w:pPr>
        <w:pStyle w:val="a"/>
        <w:rPr>
          <w:rFonts w:hint="cs"/>
          <w:rtl/>
        </w:rPr>
      </w:pPr>
      <w:r>
        <w:rPr>
          <w:rFonts w:hint="cs"/>
          <w:rtl/>
        </w:rPr>
        <w:t>- - - להוריד את זה מסדר-</w:t>
      </w:r>
      <w:r>
        <w:rPr>
          <w:rFonts w:hint="cs"/>
          <w:rtl/>
        </w:rPr>
        <w:t>היום - - - אני אומר לך - - -</w:t>
      </w:r>
    </w:p>
    <w:p w14:paraId="69946DC4" w14:textId="77777777" w:rsidR="00000000" w:rsidRDefault="009432B4">
      <w:pPr>
        <w:pStyle w:val="ac"/>
        <w:rPr>
          <w:rtl/>
        </w:rPr>
      </w:pPr>
      <w:r>
        <w:rPr>
          <w:rtl/>
        </w:rPr>
        <w:br/>
        <w:t>גדעון סער (הליכוד):</w:t>
      </w:r>
    </w:p>
    <w:p w14:paraId="7E43E24C" w14:textId="77777777" w:rsidR="00000000" w:rsidRDefault="009432B4">
      <w:pPr>
        <w:pStyle w:val="a"/>
        <w:rPr>
          <w:rtl/>
        </w:rPr>
      </w:pPr>
    </w:p>
    <w:p w14:paraId="0D4D859C" w14:textId="77777777" w:rsidR="00000000" w:rsidRDefault="009432B4">
      <w:pPr>
        <w:pStyle w:val="a"/>
        <w:rPr>
          <w:rFonts w:hint="cs"/>
          <w:rtl/>
        </w:rPr>
      </w:pPr>
      <w:r>
        <w:rPr>
          <w:rFonts w:hint="cs"/>
          <w:rtl/>
        </w:rPr>
        <w:t>- - - ההתנהגות שלהם, הפורענות שלהם - - -</w:t>
      </w:r>
    </w:p>
    <w:p w14:paraId="720B58DB" w14:textId="77777777" w:rsidR="00000000" w:rsidRDefault="009432B4">
      <w:pPr>
        <w:pStyle w:val="ac"/>
        <w:rPr>
          <w:rtl/>
        </w:rPr>
      </w:pPr>
      <w:r>
        <w:rPr>
          <w:rtl/>
        </w:rPr>
        <w:br/>
        <w:t>טלב אלסאנע (רע"ם):</w:t>
      </w:r>
    </w:p>
    <w:p w14:paraId="385CC9B0" w14:textId="77777777" w:rsidR="00000000" w:rsidRDefault="009432B4">
      <w:pPr>
        <w:pStyle w:val="a"/>
        <w:rPr>
          <w:rtl/>
        </w:rPr>
      </w:pPr>
    </w:p>
    <w:p w14:paraId="5AB22FCA" w14:textId="77777777" w:rsidR="00000000" w:rsidRDefault="009432B4">
      <w:pPr>
        <w:pStyle w:val="a"/>
        <w:rPr>
          <w:rFonts w:hint="cs"/>
          <w:rtl/>
        </w:rPr>
      </w:pPr>
      <w:r>
        <w:rPr>
          <w:rFonts w:hint="cs"/>
          <w:rtl/>
        </w:rPr>
        <w:t>מה שלהם? תפסיק להסית - - -</w:t>
      </w:r>
    </w:p>
    <w:p w14:paraId="00E043D6" w14:textId="77777777" w:rsidR="00000000" w:rsidRDefault="009432B4">
      <w:pPr>
        <w:pStyle w:val="ad"/>
        <w:rPr>
          <w:rtl/>
        </w:rPr>
      </w:pPr>
      <w:r>
        <w:rPr>
          <w:rtl/>
        </w:rPr>
        <w:br/>
        <w:t>היו"ר אתי לבני:</w:t>
      </w:r>
    </w:p>
    <w:p w14:paraId="369707FD" w14:textId="77777777" w:rsidR="00000000" w:rsidRDefault="009432B4">
      <w:pPr>
        <w:pStyle w:val="a"/>
        <w:rPr>
          <w:rtl/>
        </w:rPr>
      </w:pPr>
    </w:p>
    <w:p w14:paraId="5B1A44EF" w14:textId="77777777" w:rsidR="00000000" w:rsidRDefault="009432B4">
      <w:pPr>
        <w:pStyle w:val="a"/>
        <w:rPr>
          <w:rFonts w:hint="cs"/>
          <w:rtl/>
        </w:rPr>
      </w:pPr>
      <w:r>
        <w:rPr>
          <w:rFonts w:hint="cs"/>
          <w:rtl/>
        </w:rPr>
        <w:t xml:space="preserve">אנחנו נקיים עכשיו הצבעה. </w:t>
      </w:r>
    </w:p>
    <w:p w14:paraId="19D369D5" w14:textId="77777777" w:rsidR="00000000" w:rsidRDefault="009432B4">
      <w:pPr>
        <w:pStyle w:val="ac"/>
        <w:rPr>
          <w:rtl/>
        </w:rPr>
      </w:pPr>
      <w:r>
        <w:rPr>
          <w:rtl/>
        </w:rPr>
        <w:br/>
        <w:t>קריאות:</w:t>
      </w:r>
    </w:p>
    <w:p w14:paraId="5E8FBE29" w14:textId="77777777" w:rsidR="00000000" w:rsidRDefault="009432B4">
      <w:pPr>
        <w:pStyle w:val="a"/>
        <w:rPr>
          <w:rtl/>
        </w:rPr>
      </w:pPr>
    </w:p>
    <w:p w14:paraId="4B7F040F" w14:textId="77777777" w:rsidR="00000000" w:rsidRDefault="009432B4">
      <w:pPr>
        <w:pStyle w:val="a"/>
        <w:rPr>
          <w:rFonts w:hint="cs"/>
          <w:rtl/>
        </w:rPr>
      </w:pPr>
      <w:r>
        <w:rPr>
          <w:rFonts w:hint="cs"/>
          <w:rtl/>
        </w:rPr>
        <w:t>- - -</w:t>
      </w:r>
    </w:p>
    <w:p w14:paraId="62CB9321" w14:textId="77777777" w:rsidR="00000000" w:rsidRDefault="009432B4">
      <w:pPr>
        <w:pStyle w:val="ad"/>
        <w:rPr>
          <w:rtl/>
        </w:rPr>
      </w:pPr>
      <w:r>
        <w:rPr>
          <w:rtl/>
        </w:rPr>
        <w:br/>
        <w:t>היו"ר אתי לבני:</w:t>
      </w:r>
    </w:p>
    <w:p w14:paraId="36D85778" w14:textId="77777777" w:rsidR="00000000" w:rsidRDefault="009432B4">
      <w:pPr>
        <w:pStyle w:val="a"/>
        <w:rPr>
          <w:rtl/>
        </w:rPr>
      </w:pPr>
    </w:p>
    <w:p w14:paraId="24A06173" w14:textId="77777777" w:rsidR="00000000" w:rsidRDefault="009432B4">
      <w:pPr>
        <w:pStyle w:val="a"/>
        <w:rPr>
          <w:rFonts w:hint="cs"/>
          <w:rtl/>
        </w:rPr>
      </w:pPr>
      <w:r>
        <w:rPr>
          <w:rFonts w:hint="cs"/>
          <w:rtl/>
        </w:rPr>
        <w:t>אנחנו מעבירים את זה עכשיו להצבעה. מי ש</w:t>
      </w:r>
      <w:r>
        <w:rPr>
          <w:rFonts w:hint="cs"/>
          <w:rtl/>
        </w:rPr>
        <w:t>בעד - בעד להעביר לוועדה, מי שנגד - להסיר מסדר-היום. בבקשה.</w:t>
      </w:r>
    </w:p>
    <w:p w14:paraId="37C73DDD" w14:textId="77777777" w:rsidR="00000000" w:rsidRDefault="009432B4">
      <w:pPr>
        <w:pStyle w:val="a7"/>
        <w:bidi/>
        <w:rPr>
          <w:rFonts w:hint="cs"/>
          <w:rtl/>
        </w:rPr>
      </w:pPr>
      <w:r>
        <w:rPr>
          <w:rtl/>
        </w:rPr>
        <w:br/>
      </w:r>
    </w:p>
    <w:p w14:paraId="719D0CE4" w14:textId="77777777" w:rsidR="00000000" w:rsidRDefault="009432B4">
      <w:pPr>
        <w:pStyle w:val="a7"/>
        <w:bidi/>
        <w:rPr>
          <w:rFonts w:hint="cs"/>
          <w:rtl/>
        </w:rPr>
      </w:pPr>
      <w:r>
        <w:rPr>
          <w:rFonts w:hint="cs"/>
          <w:rtl/>
        </w:rPr>
        <w:t>הצבעה מס' 15</w:t>
      </w:r>
    </w:p>
    <w:p w14:paraId="31047D37" w14:textId="77777777" w:rsidR="00000000" w:rsidRDefault="009432B4">
      <w:pPr>
        <w:pStyle w:val="a8"/>
        <w:bidi/>
        <w:rPr>
          <w:rFonts w:hint="cs"/>
          <w:rtl/>
        </w:rPr>
      </w:pPr>
      <w:r>
        <w:rPr>
          <w:rtl/>
        </w:rPr>
        <w:br/>
      </w:r>
      <w:r>
        <w:rPr>
          <w:rFonts w:hint="cs"/>
          <w:rtl/>
        </w:rPr>
        <w:t>בעד ההצעה להעביר את הנושא לוועדה - 12</w:t>
      </w:r>
    </w:p>
    <w:p w14:paraId="14448086" w14:textId="77777777" w:rsidR="00000000" w:rsidRDefault="009432B4">
      <w:pPr>
        <w:pStyle w:val="a8"/>
        <w:bidi/>
        <w:rPr>
          <w:rFonts w:hint="cs"/>
          <w:rtl/>
        </w:rPr>
      </w:pPr>
      <w:r>
        <w:rPr>
          <w:rFonts w:hint="cs"/>
          <w:rtl/>
        </w:rPr>
        <w:t>בעד ההצעה שלא לכלול את הנושא בסדר-היום - 7</w:t>
      </w:r>
    </w:p>
    <w:p w14:paraId="23034A7B" w14:textId="77777777" w:rsidR="00000000" w:rsidRDefault="009432B4">
      <w:pPr>
        <w:pStyle w:val="a8"/>
        <w:bidi/>
        <w:rPr>
          <w:rFonts w:hint="cs"/>
          <w:rtl/>
        </w:rPr>
      </w:pPr>
      <w:r>
        <w:rPr>
          <w:rFonts w:hint="cs"/>
          <w:rtl/>
        </w:rPr>
        <w:t>נמנעים - אין</w:t>
      </w:r>
    </w:p>
    <w:p w14:paraId="504D1431" w14:textId="77777777" w:rsidR="00000000" w:rsidRDefault="009432B4">
      <w:pPr>
        <w:pStyle w:val="a9"/>
        <w:bidi/>
        <w:rPr>
          <w:rFonts w:hint="cs"/>
          <w:rtl/>
        </w:rPr>
      </w:pPr>
      <w:r>
        <w:rPr>
          <w:rFonts w:hint="cs"/>
          <w:rtl/>
        </w:rPr>
        <w:t>ההצעה להעביר את הנושא לוועדת הפנים ואיכות הסביבה נתקבלה.</w:t>
      </w:r>
    </w:p>
    <w:p w14:paraId="380C8EE4" w14:textId="77777777" w:rsidR="00000000" w:rsidRDefault="009432B4">
      <w:pPr>
        <w:pStyle w:val="ad"/>
        <w:rPr>
          <w:rtl/>
        </w:rPr>
      </w:pPr>
      <w:r>
        <w:rPr>
          <w:rFonts w:hint="cs"/>
          <w:rtl/>
        </w:rPr>
        <w:br/>
      </w:r>
      <w:r>
        <w:rPr>
          <w:rFonts w:hint="eastAsia"/>
          <w:rtl/>
        </w:rPr>
        <w:t>היו</w:t>
      </w:r>
      <w:r>
        <w:rPr>
          <w:rtl/>
        </w:rPr>
        <w:t>"</w:t>
      </w:r>
      <w:r>
        <w:rPr>
          <w:rFonts w:hint="eastAsia"/>
          <w:rtl/>
        </w:rPr>
        <w:t>ר אתי לבני:</w:t>
      </w:r>
    </w:p>
    <w:p w14:paraId="54D29AAB" w14:textId="77777777" w:rsidR="00000000" w:rsidRDefault="009432B4">
      <w:pPr>
        <w:pStyle w:val="a"/>
        <w:rPr>
          <w:rtl/>
        </w:rPr>
      </w:pPr>
    </w:p>
    <w:p w14:paraId="2E8463CB" w14:textId="77777777" w:rsidR="00000000" w:rsidRDefault="009432B4">
      <w:pPr>
        <w:pStyle w:val="a"/>
        <w:rPr>
          <w:rFonts w:hint="cs"/>
          <w:rtl/>
        </w:rPr>
      </w:pPr>
      <w:r>
        <w:rPr>
          <w:rFonts w:hint="cs"/>
          <w:rtl/>
        </w:rPr>
        <w:t>בעד - 13, נג</w:t>
      </w:r>
      <w:r>
        <w:rPr>
          <w:rFonts w:hint="cs"/>
          <w:rtl/>
        </w:rPr>
        <w:t>ד - 7, אין נמנעים. הנושא  יועבר לוועדה.</w:t>
      </w:r>
    </w:p>
    <w:p w14:paraId="27F53C23" w14:textId="77777777" w:rsidR="00000000" w:rsidRDefault="009432B4">
      <w:pPr>
        <w:pStyle w:val="ac"/>
        <w:rPr>
          <w:rtl/>
        </w:rPr>
      </w:pPr>
      <w:r>
        <w:rPr>
          <w:rtl/>
        </w:rPr>
        <w:br/>
        <w:t>נסים זאב (ש"ס):</w:t>
      </w:r>
    </w:p>
    <w:p w14:paraId="0610D8F2" w14:textId="77777777" w:rsidR="00000000" w:rsidRDefault="009432B4">
      <w:pPr>
        <w:pStyle w:val="a"/>
        <w:rPr>
          <w:rtl/>
        </w:rPr>
      </w:pPr>
    </w:p>
    <w:p w14:paraId="4F5F614D" w14:textId="77777777" w:rsidR="00000000" w:rsidRDefault="009432B4">
      <w:pPr>
        <w:pStyle w:val="a"/>
        <w:rPr>
          <w:rFonts w:hint="cs"/>
          <w:rtl/>
        </w:rPr>
      </w:pPr>
      <w:r>
        <w:rPr>
          <w:rFonts w:hint="cs"/>
          <w:rtl/>
        </w:rPr>
        <w:t>אתה תתחרט אחר כך.</w:t>
      </w:r>
    </w:p>
    <w:p w14:paraId="1924B951" w14:textId="77777777" w:rsidR="00000000" w:rsidRDefault="009432B4">
      <w:pPr>
        <w:pStyle w:val="ac"/>
        <w:rPr>
          <w:rtl/>
        </w:rPr>
      </w:pPr>
      <w:r>
        <w:rPr>
          <w:rtl/>
        </w:rPr>
        <w:br/>
        <w:t>גדעון סער (הליכוד):</w:t>
      </w:r>
    </w:p>
    <w:p w14:paraId="30E612F2" w14:textId="77777777" w:rsidR="00000000" w:rsidRDefault="009432B4">
      <w:pPr>
        <w:pStyle w:val="a"/>
        <w:rPr>
          <w:rtl/>
        </w:rPr>
      </w:pPr>
    </w:p>
    <w:p w14:paraId="0571A270" w14:textId="77777777" w:rsidR="00000000" w:rsidRDefault="009432B4">
      <w:pPr>
        <w:pStyle w:val="a"/>
        <w:rPr>
          <w:rFonts w:hint="cs"/>
          <w:rtl/>
        </w:rPr>
      </w:pPr>
      <w:r>
        <w:rPr>
          <w:rFonts w:hint="cs"/>
          <w:rtl/>
        </w:rPr>
        <w:t>זה מה שאמרו לנו כשהחלטנו לעצור את הבנייה - - -</w:t>
      </w:r>
    </w:p>
    <w:p w14:paraId="737151F7" w14:textId="77777777" w:rsidR="00000000" w:rsidRDefault="009432B4">
      <w:pPr>
        <w:pStyle w:val="ac"/>
        <w:rPr>
          <w:rtl/>
        </w:rPr>
      </w:pPr>
      <w:r>
        <w:rPr>
          <w:rtl/>
        </w:rPr>
        <w:br/>
        <w:t>קריאות:</w:t>
      </w:r>
    </w:p>
    <w:p w14:paraId="5D62622C" w14:textId="77777777" w:rsidR="00000000" w:rsidRDefault="009432B4">
      <w:pPr>
        <w:pStyle w:val="a"/>
        <w:rPr>
          <w:rtl/>
        </w:rPr>
      </w:pPr>
    </w:p>
    <w:p w14:paraId="225D0C20" w14:textId="77777777" w:rsidR="00000000" w:rsidRDefault="009432B4">
      <w:pPr>
        <w:pStyle w:val="a"/>
        <w:rPr>
          <w:rFonts w:hint="cs"/>
          <w:rtl/>
        </w:rPr>
      </w:pPr>
      <w:r>
        <w:rPr>
          <w:rFonts w:hint="cs"/>
          <w:rtl/>
        </w:rPr>
        <w:t>- - -</w:t>
      </w:r>
    </w:p>
    <w:p w14:paraId="66A6EECE" w14:textId="77777777" w:rsidR="00000000" w:rsidRDefault="009432B4">
      <w:pPr>
        <w:pStyle w:val="ac"/>
        <w:rPr>
          <w:rtl/>
        </w:rPr>
      </w:pPr>
      <w:r>
        <w:rPr>
          <w:rtl/>
        </w:rPr>
        <w:br/>
        <w:t>גדעון סער (הליכוד):</w:t>
      </w:r>
    </w:p>
    <w:p w14:paraId="2D24441B" w14:textId="77777777" w:rsidR="00000000" w:rsidRDefault="009432B4">
      <w:pPr>
        <w:pStyle w:val="a"/>
        <w:rPr>
          <w:rtl/>
        </w:rPr>
      </w:pPr>
    </w:p>
    <w:p w14:paraId="63558F88" w14:textId="77777777" w:rsidR="00000000" w:rsidRDefault="009432B4">
      <w:pPr>
        <w:pStyle w:val="a"/>
        <w:rPr>
          <w:rFonts w:hint="cs"/>
          <w:rtl/>
        </w:rPr>
      </w:pPr>
      <w:r>
        <w:rPr>
          <w:rFonts w:hint="cs"/>
          <w:rtl/>
        </w:rPr>
        <w:t>צריך להפיק לקחים - - -</w:t>
      </w:r>
    </w:p>
    <w:p w14:paraId="6470386F" w14:textId="77777777" w:rsidR="00000000" w:rsidRDefault="009432B4">
      <w:pPr>
        <w:pStyle w:val="a"/>
        <w:rPr>
          <w:rtl/>
        </w:rPr>
      </w:pPr>
      <w:r>
        <w:rPr>
          <w:rtl/>
        </w:rPr>
        <w:br/>
      </w:r>
    </w:p>
    <w:p w14:paraId="4031E6F8" w14:textId="77777777" w:rsidR="00000000" w:rsidRDefault="009432B4">
      <w:pPr>
        <w:pStyle w:val="Subject"/>
        <w:rPr>
          <w:rtl/>
        </w:rPr>
      </w:pPr>
    </w:p>
    <w:p w14:paraId="5576A078" w14:textId="77777777" w:rsidR="00000000" w:rsidRDefault="009432B4">
      <w:pPr>
        <w:pStyle w:val="Subject"/>
        <w:rPr>
          <w:rFonts w:hint="cs"/>
          <w:rtl/>
        </w:rPr>
      </w:pPr>
      <w:bookmarkStart w:id="497" w:name="_Toc45934759"/>
      <w:bookmarkStart w:id="498" w:name="_Toc76385277"/>
      <w:r>
        <w:rPr>
          <w:rFonts w:hint="cs"/>
          <w:rtl/>
        </w:rPr>
        <w:t>מסמכים שהונחו על שולחן הכנסת</w:t>
      </w:r>
      <w:bookmarkEnd w:id="497"/>
      <w:bookmarkEnd w:id="498"/>
    </w:p>
    <w:p w14:paraId="42F6F668" w14:textId="77777777" w:rsidR="00000000" w:rsidRDefault="009432B4">
      <w:pPr>
        <w:pStyle w:val="ad"/>
        <w:rPr>
          <w:rtl/>
        </w:rPr>
      </w:pPr>
      <w:r>
        <w:rPr>
          <w:rtl/>
        </w:rPr>
        <w:br/>
        <w:t>היו"ר אתי לבני:</w:t>
      </w:r>
    </w:p>
    <w:p w14:paraId="1757D351" w14:textId="77777777" w:rsidR="00000000" w:rsidRDefault="009432B4">
      <w:pPr>
        <w:pStyle w:val="a"/>
        <w:rPr>
          <w:rtl/>
        </w:rPr>
      </w:pPr>
    </w:p>
    <w:p w14:paraId="1F52949B" w14:textId="77777777" w:rsidR="00000000" w:rsidRDefault="009432B4">
      <w:pPr>
        <w:pStyle w:val="a"/>
        <w:rPr>
          <w:rFonts w:hint="cs"/>
          <w:rtl/>
        </w:rPr>
      </w:pPr>
      <w:r>
        <w:rPr>
          <w:rFonts w:hint="cs"/>
          <w:rtl/>
        </w:rPr>
        <w:t>עכשיו סגן מזכיר הכנסת מוסר הודעה. בבקשה.</w:t>
      </w:r>
    </w:p>
    <w:p w14:paraId="3E1BD168" w14:textId="77777777" w:rsidR="00000000" w:rsidRDefault="009432B4">
      <w:pPr>
        <w:pStyle w:val="Speaker"/>
        <w:rPr>
          <w:rtl/>
        </w:rPr>
      </w:pPr>
      <w:r>
        <w:rPr>
          <w:rtl/>
        </w:rPr>
        <w:br/>
      </w:r>
      <w:bookmarkStart w:id="499" w:name="_Toc45934760"/>
      <w:bookmarkStart w:id="500" w:name="_Toc76385278"/>
      <w:r>
        <w:rPr>
          <w:rtl/>
        </w:rPr>
        <w:t>סגן מזכיר הכנסת דוד לב:</w:t>
      </w:r>
      <w:bookmarkEnd w:id="499"/>
      <w:bookmarkEnd w:id="500"/>
    </w:p>
    <w:p w14:paraId="4C3D471E" w14:textId="77777777" w:rsidR="00000000" w:rsidRDefault="009432B4">
      <w:pPr>
        <w:pStyle w:val="a"/>
        <w:rPr>
          <w:rtl/>
        </w:rPr>
      </w:pPr>
    </w:p>
    <w:p w14:paraId="65DE168C" w14:textId="77777777" w:rsidR="00000000" w:rsidRDefault="009432B4">
      <w:pPr>
        <w:pStyle w:val="a"/>
        <w:rPr>
          <w:rFonts w:hint="cs"/>
          <w:rtl/>
        </w:rPr>
      </w:pPr>
      <w:r>
        <w:rPr>
          <w:rFonts w:hint="cs"/>
          <w:rtl/>
        </w:rPr>
        <w:t xml:space="preserve">ברשות יושבת-ראש הישיבה, הנני מתכבד להודיע, כי הונחה היום על שולחן הכנסת </w:t>
      </w:r>
      <w:r>
        <w:rPr>
          <w:rtl/>
        </w:rPr>
        <w:t>–</w:t>
      </w:r>
      <w:r>
        <w:rPr>
          <w:rFonts w:hint="cs"/>
          <w:rtl/>
        </w:rPr>
        <w:t xml:space="preserve"> </w:t>
      </w:r>
    </w:p>
    <w:p w14:paraId="1413F219" w14:textId="77777777" w:rsidR="00000000" w:rsidRDefault="009432B4">
      <w:pPr>
        <w:pStyle w:val="a"/>
        <w:rPr>
          <w:rFonts w:hint="cs"/>
          <w:rtl/>
        </w:rPr>
      </w:pPr>
    </w:p>
    <w:p w14:paraId="5C3B5883" w14:textId="77777777" w:rsidR="00000000" w:rsidRDefault="009432B4">
      <w:pPr>
        <w:pStyle w:val="a"/>
        <w:rPr>
          <w:rFonts w:hint="cs"/>
          <w:rtl/>
        </w:rPr>
      </w:pPr>
      <w:r>
        <w:rPr>
          <w:rFonts w:hint="cs"/>
          <w:rtl/>
        </w:rPr>
        <w:t>לקריאה ראשונה, מטעם הממשלה: הצעת חוק לתיקון פקודת ביטוח רכב מנועי (מס' 15) (מאגר מידע לאיתור מקרי הונאה או מרמה ב</w:t>
      </w:r>
      <w:r>
        <w:rPr>
          <w:rFonts w:hint="cs"/>
          <w:rtl/>
        </w:rPr>
        <w:t>תחום הביטוח), התשס"ג-2003.</w:t>
      </w:r>
    </w:p>
    <w:p w14:paraId="6BBF729A" w14:textId="77777777" w:rsidR="00000000" w:rsidRDefault="009432B4">
      <w:pPr>
        <w:pStyle w:val="a"/>
        <w:rPr>
          <w:rFonts w:hint="cs"/>
          <w:rtl/>
        </w:rPr>
      </w:pPr>
    </w:p>
    <w:p w14:paraId="2A9C760F" w14:textId="77777777" w:rsidR="00000000" w:rsidRDefault="009432B4">
      <w:pPr>
        <w:pStyle w:val="a"/>
        <w:rPr>
          <w:rFonts w:hint="cs"/>
          <w:rtl/>
        </w:rPr>
      </w:pPr>
      <w:r>
        <w:rPr>
          <w:rFonts w:hint="cs"/>
          <w:rtl/>
        </w:rPr>
        <w:t xml:space="preserve">דיווח על השתתפות נציגות הכנסת בדיוני מועצת אירופה. </w:t>
      </w:r>
    </w:p>
    <w:p w14:paraId="4F69D785" w14:textId="77777777" w:rsidR="00000000" w:rsidRDefault="009432B4">
      <w:pPr>
        <w:pStyle w:val="a"/>
        <w:rPr>
          <w:rFonts w:hint="cs"/>
          <w:rtl/>
        </w:rPr>
      </w:pPr>
    </w:p>
    <w:p w14:paraId="2A7DDA64" w14:textId="77777777" w:rsidR="00000000" w:rsidRDefault="009432B4">
      <w:pPr>
        <w:pStyle w:val="a"/>
        <w:rPr>
          <w:rFonts w:hint="cs"/>
          <w:rtl/>
        </w:rPr>
      </w:pPr>
      <w:r>
        <w:rPr>
          <w:rFonts w:hint="cs"/>
          <w:rtl/>
        </w:rPr>
        <w:t>עוד אודיעכם, כי חבר הכנסת יעקב מרגי ביקש להסיר את שמו מהצעת חוק הכנסת (תיקון - חתימה על הצהרת אמונים), התשס"ג-2003, שמספרה פ/1123. תודה.</w:t>
      </w:r>
    </w:p>
    <w:p w14:paraId="392FF656" w14:textId="77777777" w:rsidR="00000000" w:rsidRDefault="009432B4">
      <w:pPr>
        <w:pStyle w:val="a"/>
        <w:rPr>
          <w:rtl/>
        </w:rPr>
      </w:pPr>
      <w:r>
        <w:rPr>
          <w:rtl/>
        </w:rPr>
        <w:br/>
      </w:r>
    </w:p>
    <w:p w14:paraId="000A0A14" w14:textId="77777777" w:rsidR="00000000" w:rsidRDefault="009432B4">
      <w:pPr>
        <w:pStyle w:val="Subject"/>
        <w:rPr>
          <w:rtl/>
        </w:rPr>
      </w:pPr>
    </w:p>
    <w:p w14:paraId="1C3143A9" w14:textId="77777777" w:rsidR="00000000" w:rsidRDefault="009432B4">
      <w:pPr>
        <w:pStyle w:val="Subject"/>
        <w:rPr>
          <w:rFonts w:hint="cs"/>
          <w:rtl/>
        </w:rPr>
      </w:pPr>
      <w:bookmarkStart w:id="501" w:name="_Toc45934761"/>
      <w:bookmarkStart w:id="502" w:name="_Toc76385279"/>
      <w:r>
        <w:rPr>
          <w:rFonts w:hint="cs"/>
          <w:rtl/>
        </w:rPr>
        <w:t>הצעה לסדר-היום</w:t>
      </w:r>
      <w:bookmarkEnd w:id="501"/>
      <w:bookmarkEnd w:id="502"/>
      <w:r>
        <w:rPr>
          <w:rFonts w:hint="cs"/>
          <w:rtl/>
        </w:rPr>
        <w:t xml:space="preserve"> </w:t>
      </w:r>
    </w:p>
    <w:p w14:paraId="28FD6C2F" w14:textId="77777777" w:rsidR="00000000" w:rsidRDefault="009432B4">
      <w:pPr>
        <w:pStyle w:val="Subject"/>
        <w:rPr>
          <w:rFonts w:hint="cs"/>
          <w:rtl/>
        </w:rPr>
      </w:pPr>
      <w:bookmarkStart w:id="503" w:name="_Toc45934762"/>
      <w:bookmarkStart w:id="504" w:name="_Toc76385280"/>
      <w:r>
        <w:rPr>
          <w:rFonts w:hint="cs"/>
          <w:rtl/>
        </w:rPr>
        <w:t>שחרורו של עזאם עזאם</w:t>
      </w:r>
      <w:r>
        <w:rPr>
          <w:rFonts w:hint="cs"/>
          <w:rtl/>
        </w:rPr>
        <w:t xml:space="preserve"> כתנאי לשחרור אסירים פלסטינים</w:t>
      </w:r>
      <w:bookmarkEnd w:id="503"/>
      <w:bookmarkEnd w:id="504"/>
    </w:p>
    <w:p w14:paraId="1D2C1A9F" w14:textId="77777777" w:rsidR="00000000" w:rsidRDefault="009432B4">
      <w:pPr>
        <w:pStyle w:val="ad"/>
        <w:rPr>
          <w:rtl/>
        </w:rPr>
      </w:pPr>
      <w:r>
        <w:rPr>
          <w:rtl/>
        </w:rPr>
        <w:br/>
        <w:t>היו"ר אתי לבני:</w:t>
      </w:r>
    </w:p>
    <w:p w14:paraId="40060D8B" w14:textId="77777777" w:rsidR="00000000" w:rsidRDefault="009432B4">
      <w:pPr>
        <w:pStyle w:val="a"/>
        <w:rPr>
          <w:rtl/>
        </w:rPr>
      </w:pPr>
    </w:p>
    <w:p w14:paraId="434267C9" w14:textId="77777777" w:rsidR="00000000" w:rsidRDefault="009432B4">
      <w:pPr>
        <w:pStyle w:val="a"/>
        <w:rPr>
          <w:rFonts w:hint="cs"/>
          <w:rtl/>
        </w:rPr>
      </w:pPr>
      <w:r>
        <w:rPr>
          <w:rFonts w:hint="cs"/>
          <w:rtl/>
        </w:rPr>
        <w:t>אנחנו עוברים להצעה לסדר-היום מס' 958, של חבר הכנסת איוב קרא - שחרורו של עזאם עזאם כתנאי לשחרור אסירים פלסטינים.</w:t>
      </w:r>
    </w:p>
    <w:p w14:paraId="65945F23" w14:textId="77777777" w:rsidR="00000000" w:rsidRDefault="009432B4">
      <w:pPr>
        <w:pStyle w:val="Speaker"/>
        <w:rPr>
          <w:rtl/>
        </w:rPr>
      </w:pPr>
      <w:r>
        <w:rPr>
          <w:rtl/>
        </w:rPr>
        <w:br/>
      </w:r>
      <w:bookmarkStart w:id="505" w:name="FS000000475T09_07_2003_17_13_54"/>
      <w:bookmarkStart w:id="506" w:name="_Toc45934763"/>
      <w:bookmarkStart w:id="507" w:name="_Toc76385281"/>
      <w:bookmarkEnd w:id="505"/>
      <w:r>
        <w:rPr>
          <w:rtl/>
        </w:rPr>
        <w:t>איוב קרא (הליכוד):</w:t>
      </w:r>
      <w:bookmarkEnd w:id="506"/>
      <w:bookmarkEnd w:id="507"/>
    </w:p>
    <w:p w14:paraId="0812A8BF" w14:textId="77777777" w:rsidR="00000000" w:rsidRDefault="009432B4">
      <w:pPr>
        <w:pStyle w:val="a"/>
        <w:rPr>
          <w:rtl/>
        </w:rPr>
      </w:pPr>
    </w:p>
    <w:p w14:paraId="4EE0517F" w14:textId="77777777" w:rsidR="00000000" w:rsidRDefault="009432B4">
      <w:pPr>
        <w:pStyle w:val="a"/>
        <w:rPr>
          <w:rFonts w:hint="cs"/>
          <w:rtl/>
        </w:rPr>
      </w:pPr>
      <w:r>
        <w:rPr>
          <w:rFonts w:hint="cs"/>
          <w:rtl/>
        </w:rPr>
        <w:t>גברתי היושבת-ראש, כנסת נכבדה, עברו יותר משבע שנים מאותו יום שנעצר בו עזאם ע</w:t>
      </w:r>
      <w:r>
        <w:rPr>
          <w:rFonts w:hint="cs"/>
          <w:rtl/>
        </w:rPr>
        <w:t>זאם, שבע שנים שמחכה משפחתו - אשתו, ארבעת ילדיו, המשפחה כולה - לחזרתו לחיק המשפחה.</w:t>
      </w:r>
    </w:p>
    <w:p w14:paraId="0EA35220" w14:textId="77777777" w:rsidR="00000000" w:rsidRDefault="009432B4">
      <w:pPr>
        <w:pStyle w:val="a"/>
        <w:rPr>
          <w:rFonts w:hint="cs"/>
          <w:rtl/>
        </w:rPr>
      </w:pPr>
    </w:p>
    <w:p w14:paraId="2A925910" w14:textId="77777777" w:rsidR="00000000" w:rsidRDefault="009432B4">
      <w:pPr>
        <w:pStyle w:val="a"/>
        <w:rPr>
          <w:rFonts w:hint="cs"/>
          <w:rtl/>
        </w:rPr>
      </w:pPr>
      <w:r>
        <w:rPr>
          <w:rFonts w:hint="cs"/>
          <w:rtl/>
        </w:rPr>
        <w:t>אני מברך את המשפחה - את האח סמי עזאם, שנמצא פה ביציע, ואת בנו, שנמצאים בינינו פה - ואני רוצה לומר לכם, שאנחנו לא נשקוט ונעשה הכול - במיוחד בימים אלה, שיש בהם התעוררות מדינית</w:t>
      </w:r>
      <w:r>
        <w:rPr>
          <w:rFonts w:hint="cs"/>
          <w:rtl/>
        </w:rPr>
        <w:t xml:space="preserve"> - כדי שעזאם יחזור הביתה.</w:t>
      </w:r>
    </w:p>
    <w:p w14:paraId="4B6F8092" w14:textId="77777777" w:rsidR="00000000" w:rsidRDefault="009432B4">
      <w:pPr>
        <w:pStyle w:val="a"/>
        <w:rPr>
          <w:rFonts w:hint="cs"/>
          <w:rtl/>
        </w:rPr>
      </w:pPr>
    </w:p>
    <w:p w14:paraId="0FA43F01" w14:textId="77777777" w:rsidR="00000000" w:rsidRDefault="009432B4">
      <w:pPr>
        <w:pStyle w:val="a"/>
        <w:rPr>
          <w:rFonts w:hint="cs"/>
          <w:rtl/>
        </w:rPr>
      </w:pPr>
      <w:r>
        <w:rPr>
          <w:rFonts w:hint="cs"/>
          <w:rtl/>
        </w:rPr>
        <w:t>אנחנו לא ניתן שישחררו אסירים לפני שעזאם עזאם - החף מפשע - יהיה בתוכנו פה, בכפרו, ליד משפחתו.</w:t>
      </w:r>
    </w:p>
    <w:p w14:paraId="2B11B44C" w14:textId="77777777" w:rsidR="00000000" w:rsidRDefault="009432B4">
      <w:pPr>
        <w:pStyle w:val="a"/>
        <w:rPr>
          <w:rFonts w:hint="cs"/>
          <w:rtl/>
        </w:rPr>
      </w:pPr>
    </w:p>
    <w:p w14:paraId="613EA485" w14:textId="77777777" w:rsidR="00000000" w:rsidRDefault="009432B4">
      <w:pPr>
        <w:pStyle w:val="a"/>
        <w:rPr>
          <w:rFonts w:hint="cs"/>
          <w:rtl/>
        </w:rPr>
      </w:pPr>
      <w:r>
        <w:rPr>
          <w:rFonts w:hint="cs"/>
          <w:rtl/>
        </w:rPr>
        <w:t xml:space="preserve">מערכת המשפט המצרית שפטה אותו, ואנשים לא מודעים אולי למערכת המשפט המצרית, שבעצם מותר לה לשפוט אדם בלי שיוכל לערער לערכאות נוספות. אנשים </w:t>
      </w:r>
      <w:r>
        <w:rPr>
          <w:rFonts w:hint="cs"/>
          <w:rtl/>
        </w:rPr>
        <w:t>חושבים שישראל היא המקום היחיד שיש בו דמוקרטיה, מערכת משפט הוגנת, ואני - חשוב לי, כי לפעמים אני נשאל שאלות ואנשים לא יודעים.</w:t>
      </w:r>
    </w:p>
    <w:p w14:paraId="3B3A6526" w14:textId="77777777" w:rsidR="00000000" w:rsidRDefault="009432B4">
      <w:pPr>
        <w:pStyle w:val="a"/>
        <w:rPr>
          <w:rFonts w:hint="cs"/>
          <w:rtl/>
        </w:rPr>
      </w:pPr>
    </w:p>
    <w:p w14:paraId="4A472CAF" w14:textId="77777777" w:rsidR="00000000" w:rsidRDefault="009432B4">
      <w:pPr>
        <w:pStyle w:val="a"/>
        <w:rPr>
          <w:rFonts w:hint="cs"/>
          <w:rtl/>
        </w:rPr>
      </w:pPr>
      <w:r>
        <w:rPr>
          <w:rFonts w:hint="cs"/>
          <w:rtl/>
        </w:rPr>
        <w:t>על-פי חוקי החירום של מצרים, עזאם עזאם נשפט ולא היתה לו אפשרות לערער. וכאשר שינו את החוק המצרי, אמרו: זה לא תופס במקרה של עזאם עזאם.</w:t>
      </w:r>
      <w:r>
        <w:rPr>
          <w:rFonts w:hint="cs"/>
          <w:rtl/>
        </w:rPr>
        <w:t xml:space="preserve"> </w:t>
      </w:r>
    </w:p>
    <w:p w14:paraId="278A1329" w14:textId="77777777" w:rsidR="00000000" w:rsidRDefault="009432B4">
      <w:pPr>
        <w:pStyle w:val="a"/>
        <w:rPr>
          <w:rFonts w:hint="cs"/>
          <w:rtl/>
        </w:rPr>
      </w:pPr>
    </w:p>
    <w:p w14:paraId="770DE0B6" w14:textId="77777777" w:rsidR="00000000" w:rsidRDefault="009432B4">
      <w:pPr>
        <w:pStyle w:val="a"/>
        <w:rPr>
          <w:rFonts w:hint="cs"/>
          <w:rtl/>
        </w:rPr>
      </w:pPr>
      <w:r>
        <w:rPr>
          <w:rFonts w:hint="cs"/>
          <w:rtl/>
        </w:rPr>
        <w:t>מערכת בית-המשפט בישראל היא מערכת לגיטימית, חוקית, יש ערכאות - אפשר לערער - שם אי-אפשר לערער ושם גם יכולים להוסיף שנים, להוריד שנים, איך שהם רוצים.</w:t>
      </w:r>
    </w:p>
    <w:p w14:paraId="6A7297A2" w14:textId="77777777" w:rsidR="00000000" w:rsidRDefault="009432B4">
      <w:pPr>
        <w:pStyle w:val="a"/>
        <w:rPr>
          <w:rFonts w:hint="cs"/>
          <w:rtl/>
        </w:rPr>
      </w:pPr>
    </w:p>
    <w:p w14:paraId="493002E2" w14:textId="77777777" w:rsidR="00000000" w:rsidRDefault="009432B4">
      <w:pPr>
        <w:pStyle w:val="a"/>
        <w:rPr>
          <w:rFonts w:hint="cs"/>
          <w:rtl/>
        </w:rPr>
      </w:pPr>
      <w:r>
        <w:rPr>
          <w:rFonts w:hint="cs"/>
          <w:rtl/>
        </w:rPr>
        <w:t>לכן, אני חושב שהריגול התעשייתי, שמתכוונים אליו באישום שהוגש נגדו בזמנו, הוא דבר שיכול להיות רק בהזיות. אי</w:t>
      </w:r>
      <w:r>
        <w:rPr>
          <w:rFonts w:hint="cs"/>
          <w:rtl/>
        </w:rPr>
        <w:t>זה ריגול תעשייתי יכול לבצע אדם שגמר שמונה כיתות? בסך הכול מדובר בעובד חברת "תפרון", עובד טקסטיל, ששהה שם כמה ימים לפני מעצרו.</w:t>
      </w:r>
    </w:p>
    <w:p w14:paraId="51EB7A8E" w14:textId="77777777" w:rsidR="00000000" w:rsidRDefault="009432B4">
      <w:pPr>
        <w:pStyle w:val="a"/>
        <w:rPr>
          <w:rFonts w:hint="cs"/>
          <w:rtl/>
        </w:rPr>
      </w:pPr>
    </w:p>
    <w:p w14:paraId="51C98D59" w14:textId="77777777" w:rsidR="00000000" w:rsidRDefault="009432B4">
      <w:pPr>
        <w:pStyle w:val="a"/>
        <w:rPr>
          <w:rFonts w:hint="cs"/>
          <w:rtl/>
        </w:rPr>
      </w:pPr>
      <w:r>
        <w:rPr>
          <w:rFonts w:hint="cs"/>
          <w:rtl/>
        </w:rPr>
        <w:t xml:space="preserve">ואני רוצה לומר,  כאשר הגעתי למצרים, גם לא הודו במעצר שלו בימים הראשונים, ורק לאחר לחצים של שר החוץ דאז, דוד לוי, הצלחנו לאתר לאן </w:t>
      </w:r>
      <w:r>
        <w:rPr>
          <w:rFonts w:hint="cs"/>
          <w:rtl/>
        </w:rPr>
        <w:t xml:space="preserve">בדיוק הוא נעלם. ושם מעלימים אנשים, זה לא כמו פה - עוצרים, מודיעים למשפחה. </w:t>
      </w:r>
    </w:p>
    <w:p w14:paraId="3C408186" w14:textId="77777777" w:rsidR="00000000" w:rsidRDefault="009432B4">
      <w:pPr>
        <w:pStyle w:val="a"/>
        <w:rPr>
          <w:rFonts w:hint="cs"/>
          <w:rtl/>
        </w:rPr>
      </w:pPr>
    </w:p>
    <w:p w14:paraId="11B5C4A1" w14:textId="77777777" w:rsidR="00000000" w:rsidRDefault="009432B4">
      <w:pPr>
        <w:pStyle w:val="a"/>
        <w:rPr>
          <w:rFonts w:hint="cs"/>
          <w:rtl/>
        </w:rPr>
      </w:pPr>
      <w:r>
        <w:rPr>
          <w:rFonts w:hint="cs"/>
          <w:rtl/>
        </w:rPr>
        <w:t>אני שמח שדני יתום, ראש המוסד לשעבר, נמצא פה. הוא אמר חד-משמעית למצרים בכמה מפגשים - ויעיד על כך - שמדובר באדם חף מפשע. המוסד לא מכיר בו, הוא לא היה מעולם איש של המוסד, והוא לא ריגל</w:t>
      </w:r>
      <w:r>
        <w:rPr>
          <w:rFonts w:hint="cs"/>
          <w:rtl/>
        </w:rPr>
        <w:t xml:space="preserve"> לטובת מישהו. זה היה בשיחות עם המצרים פעמים מספר.</w:t>
      </w:r>
    </w:p>
    <w:p w14:paraId="05450AE4" w14:textId="77777777" w:rsidR="00000000" w:rsidRDefault="009432B4">
      <w:pPr>
        <w:pStyle w:val="a"/>
        <w:rPr>
          <w:rFonts w:hint="cs"/>
          <w:rtl/>
        </w:rPr>
      </w:pPr>
    </w:p>
    <w:p w14:paraId="44BF7B5C" w14:textId="77777777" w:rsidR="00000000" w:rsidRDefault="009432B4">
      <w:pPr>
        <w:pStyle w:val="a"/>
        <w:rPr>
          <w:rFonts w:hint="cs"/>
          <w:rtl/>
        </w:rPr>
      </w:pPr>
      <w:r>
        <w:rPr>
          <w:rFonts w:hint="cs"/>
          <w:rtl/>
        </w:rPr>
        <w:t xml:space="preserve">גם מובארק, שביקש שקט כדי לשחררו - היה ברור לו, וגם אנחנו יודעים שהם יודעים, לרבות מנגנון הביטחון המצרי - יודע שהבחור חף מפשע. לכן, גם הבקשות להביא לשקט, לא לדבר, ולהביא לאווירה שבה אפשר יהיה לשחרר את עזאם </w:t>
      </w:r>
      <w:r>
        <w:rPr>
          <w:rFonts w:hint="cs"/>
          <w:rtl/>
        </w:rPr>
        <w:t xml:space="preserve">עזאם לא הביאו את הישועה. גם כששונתה החוקה המצרית, באנו לשמעון פרס, ביקשתי ממנו: בוא נלך לערעור. לא היה אפשר גם את זה לעשות, ולכן גם לא ערערנו. </w:t>
      </w:r>
    </w:p>
    <w:p w14:paraId="00EC4A8C" w14:textId="77777777" w:rsidR="00000000" w:rsidRDefault="009432B4">
      <w:pPr>
        <w:pStyle w:val="a"/>
        <w:rPr>
          <w:rFonts w:hint="cs"/>
          <w:rtl/>
        </w:rPr>
      </w:pPr>
    </w:p>
    <w:p w14:paraId="03F49356" w14:textId="77777777" w:rsidR="00000000" w:rsidRDefault="009432B4">
      <w:pPr>
        <w:pStyle w:val="a"/>
        <w:rPr>
          <w:rFonts w:hint="cs"/>
          <w:rtl/>
        </w:rPr>
      </w:pPr>
      <w:r>
        <w:rPr>
          <w:rFonts w:hint="cs"/>
          <w:rtl/>
        </w:rPr>
        <w:t>יצאתי לבקר את עזאם בכלא המצרי, וכדי לסבר את אוזניכם - אם מישהו ראה את הסרט "אקספרס של חצות", זה עדיין מלון של ח</w:t>
      </w:r>
      <w:r>
        <w:rPr>
          <w:rFonts w:hint="cs"/>
          <w:rtl/>
        </w:rPr>
        <w:t>מישה כוכבים לעומת מה שקורה שם. אין אוכל שם. צריך לקנות אוכל. המשפחה של עזאם מביאה לו אוכל פעם בשבועיים, והשגרירות מביאה לו פעם בשבוע. שמים לו שם אבנים של לחם, לחם כמו אבנים, וצריך לשים אותם תחת המים כדי לאכול אותם, וזה האוכל שהוא מקבל בכלא. יש לו גם גלבייה</w:t>
      </w:r>
      <w:r>
        <w:rPr>
          <w:rFonts w:hint="cs"/>
          <w:rtl/>
        </w:rPr>
        <w:t xml:space="preserve">, שפעם ביובל הוא מכבס, וככה הם החיים בכלא הזה. תבינו באיזה עינוי נמצא אדם חף מפשע, רק כיוון  שהוא ישראלי. </w:t>
      </w:r>
    </w:p>
    <w:p w14:paraId="58C4FFBE" w14:textId="77777777" w:rsidR="00000000" w:rsidRDefault="009432B4">
      <w:pPr>
        <w:pStyle w:val="a"/>
        <w:rPr>
          <w:rFonts w:hint="cs"/>
          <w:rtl/>
        </w:rPr>
      </w:pPr>
    </w:p>
    <w:p w14:paraId="1893F586" w14:textId="77777777" w:rsidR="00000000" w:rsidRDefault="009432B4">
      <w:pPr>
        <w:pStyle w:val="a"/>
        <w:rPr>
          <w:rFonts w:hint="cs"/>
          <w:rtl/>
        </w:rPr>
      </w:pPr>
      <w:r>
        <w:rPr>
          <w:rFonts w:hint="cs"/>
          <w:rtl/>
        </w:rPr>
        <w:t>כשיצאתי לבקר אותו, אמר לי ראש הממשלה שהיה אז ראש האופוזיציה - לך לברק, לך לדוד לוי. עליהם צריך לשבת וללחוץ. אני קורא היום לראש הממשלה: הכדור אצלך. א</w:t>
      </w:r>
      <w:r>
        <w:rPr>
          <w:rFonts w:hint="cs"/>
          <w:rtl/>
        </w:rPr>
        <w:t xml:space="preserve">נחנו יודעים על המאמצים שאתה עושה יחד עם השרים, אבל לדעתי זה לא מספיק. צריך לעשות מאמצים הרבה יותר רציניים, מכיוון שהבחור נמצא במצוקה חברתית, בריאותית ונפשית קשה ביותר. הגיע ממנו מכתב לפני חודש וחצי, שמדבר על כך שהוא לא רוצה לראות, לא את המשפחה ולא אף אחד. </w:t>
      </w:r>
      <w:r>
        <w:rPr>
          <w:rFonts w:hint="cs"/>
          <w:rtl/>
        </w:rPr>
        <w:t xml:space="preserve">הוא רוצה לצאת משם לחופשי, ואם לא - הוא לא רוצה לראות אף אחד. כתוצאה מכך יצאה המשפחה לאוהל פה, כי היא מאוד מודאגת ממצבו הבריאותי. היא נמצאת בתוך האוהל כבר חמישה  שבועות. </w:t>
      </w:r>
    </w:p>
    <w:p w14:paraId="7F3ED391" w14:textId="77777777" w:rsidR="00000000" w:rsidRDefault="009432B4">
      <w:pPr>
        <w:pStyle w:val="a"/>
        <w:rPr>
          <w:rFonts w:hint="cs"/>
          <w:rtl/>
        </w:rPr>
      </w:pPr>
    </w:p>
    <w:p w14:paraId="2847633B" w14:textId="77777777" w:rsidR="00000000" w:rsidRDefault="009432B4">
      <w:pPr>
        <w:pStyle w:val="a"/>
        <w:rPr>
          <w:rFonts w:hint="cs"/>
          <w:rtl/>
        </w:rPr>
      </w:pPr>
      <w:r>
        <w:rPr>
          <w:rFonts w:hint="cs"/>
          <w:rtl/>
        </w:rPr>
        <w:t>אני רוצה לומר לכם, שלפני שבועיים התקשרו אלינו מהרשות הפלסטינית ודיברו אתנו אנשים, מקו</w:t>
      </w:r>
      <w:r>
        <w:rPr>
          <w:rFonts w:hint="cs"/>
          <w:rtl/>
        </w:rPr>
        <w:t>רות נאמנים. הם ביקשו ללחוץ להחלפת אסירים. אני אומר חד-משמעית, בשם המשפחה, שלא חשוב לה במה יוחלף עזאם. מה שחשוב לה הוא שעזאם יחזור הביתה, וזה צריך להיות התנאי המקדים לכל שחרור אסירים. ראש הממשלה קיבל את המשפחה לא מזמן, והרגיע אותה. המשפחה יצאה מרוצה, אבל בס</w:t>
      </w:r>
      <w:r>
        <w:rPr>
          <w:rFonts w:hint="cs"/>
          <w:rtl/>
        </w:rPr>
        <w:t xml:space="preserve">ופו של דבר עברו שבועיים מאז, וכלום לא קורה. שר החוץ, בהיותו בירדן, ביקש להוציא רופא כדי לבדוק את עזאם במצרים. המצרים, בשלב זה ענו שהם מוכנים לדבר הזה, אבל לא מזה תבוא הישועה, ולא לילד הזה מייחל עזאם עזאם. אנחנו רוצים לראות את עזאם בחזרה בתוכנו, עם משפחתו. </w:t>
      </w:r>
    </w:p>
    <w:p w14:paraId="55B68428" w14:textId="77777777" w:rsidR="00000000" w:rsidRDefault="009432B4">
      <w:pPr>
        <w:pStyle w:val="a"/>
        <w:rPr>
          <w:rFonts w:hint="cs"/>
          <w:rtl/>
        </w:rPr>
      </w:pPr>
    </w:p>
    <w:p w14:paraId="55F8D570" w14:textId="77777777" w:rsidR="00000000" w:rsidRDefault="009432B4">
      <w:pPr>
        <w:pStyle w:val="a"/>
        <w:rPr>
          <w:rFonts w:hint="cs"/>
          <w:rtl/>
        </w:rPr>
      </w:pPr>
      <w:r>
        <w:rPr>
          <w:rFonts w:hint="cs"/>
          <w:rtl/>
        </w:rPr>
        <w:t>אני רוצה לומר שמצד שני אנחנו רואים את ישראל מכינה היום רשימות של אסירים. אני לא יודע אם בצד השני לא צריכים גם הם להכין רשימות. יושב שם אלחנן טננבאום, יש נעדרי ושבויי צה"ל, וקודם כול - אזרח ישראלי שיושב שבע  שנים מפני שהוא ישראלי. האם בצד השני לא צריכים ל</w:t>
      </w:r>
      <w:r>
        <w:rPr>
          <w:rFonts w:hint="cs"/>
          <w:rtl/>
        </w:rPr>
        <w:t>הכין גם הם רשימות? זו חוצפה, כשאנחנו חושבים על כך, ועוד יותר חוצפה שמצרים מנהלת משא-ומתן להחזיק את ה"הודנה" כמו שצריך, והיא צד בעניין הזה, וכלום לא קורה. אם היא, עם כל הכבוד, רוצה לשלוח אנשים שיחזיקו את ה"הודנה", קודם כול שממנה תצא הבשורה הטובה למשפחה ולעם</w:t>
      </w:r>
      <w:r>
        <w:rPr>
          <w:rFonts w:hint="cs"/>
          <w:rtl/>
        </w:rPr>
        <w:t xml:space="preserve"> ישראל. אם היא רוצה אסירים - לא יקרה הדבר הזה, ולא נצביע עבור שחרור אסירים בלי שעזאם עזאם יהיה בדרך הביתה, קודם כול. אם היא רוצה לשלוח שגריר לפה, חזרה, אין טעם שתשלח שגריר בלי שאותו שגריר יביא ביד אותו אזרח ישראלי חף מפשע. </w:t>
      </w:r>
    </w:p>
    <w:p w14:paraId="4620FA89" w14:textId="77777777" w:rsidR="00000000" w:rsidRDefault="009432B4">
      <w:pPr>
        <w:pStyle w:val="a"/>
        <w:rPr>
          <w:rFonts w:hint="cs"/>
          <w:rtl/>
        </w:rPr>
      </w:pPr>
    </w:p>
    <w:p w14:paraId="7A38333B" w14:textId="77777777" w:rsidR="00000000" w:rsidRDefault="009432B4">
      <w:pPr>
        <w:pStyle w:val="a"/>
        <w:rPr>
          <w:rFonts w:hint="cs"/>
          <w:rtl/>
        </w:rPr>
      </w:pPr>
      <w:r>
        <w:rPr>
          <w:rFonts w:hint="cs"/>
          <w:rtl/>
        </w:rPr>
        <w:t>ככה הייתי רוצה לראות את הדברים.</w:t>
      </w:r>
      <w:r>
        <w:rPr>
          <w:rFonts w:hint="cs"/>
          <w:rtl/>
        </w:rPr>
        <w:t xml:space="preserve"> אם לא נשחרר עכשיו את עזאם עזאם, חברים, שום דבר לא יקרה בעתיד. האווירה היא טובה. יש משולש פלסטיני- מצרי- ישראלי שפועל, וזו השעה ללחוץ כולנו, כדי שלא יפגעו באזרחי ישראל. היום זה עזאם, ומחר זה אנחנו, היושבים פה. לכן אני פונה אליכם, כולם, להתאחד סביבי כדי להג</w:t>
      </w:r>
      <w:r>
        <w:rPr>
          <w:rFonts w:hint="cs"/>
          <w:rtl/>
        </w:rPr>
        <w:t xml:space="preserve">יע למצב שיהיה לחץ, כמה שיותר, בכל כיוון, גם על גורמי חוץ, כדי להביא את הבשורה הטובה לילדיו של עזאם שיושבים פה. </w:t>
      </w:r>
    </w:p>
    <w:p w14:paraId="591259FD" w14:textId="77777777" w:rsidR="00000000" w:rsidRDefault="009432B4">
      <w:pPr>
        <w:pStyle w:val="a"/>
        <w:rPr>
          <w:rFonts w:hint="cs"/>
          <w:rtl/>
        </w:rPr>
      </w:pPr>
    </w:p>
    <w:p w14:paraId="30132CFB" w14:textId="77777777" w:rsidR="00000000" w:rsidRDefault="009432B4">
      <w:pPr>
        <w:pStyle w:val="a"/>
        <w:rPr>
          <w:rFonts w:hint="cs"/>
          <w:rtl/>
        </w:rPr>
      </w:pPr>
      <w:r>
        <w:rPr>
          <w:rFonts w:hint="cs"/>
          <w:rtl/>
        </w:rPr>
        <w:t xml:space="preserve">הילד שלו שיושב פה ביציע היה אז בן שמונה. היום הוא בן 15-16. הוא לא ידע, לא ראה, ואני לא מאחל לאיש שיחווה את החוויה הנוראה הזאת. תודה רבה לכם. </w:t>
      </w:r>
    </w:p>
    <w:p w14:paraId="6AB16C80" w14:textId="77777777" w:rsidR="00000000" w:rsidRDefault="009432B4">
      <w:pPr>
        <w:pStyle w:val="a"/>
        <w:rPr>
          <w:rFonts w:hint="cs"/>
          <w:rtl/>
        </w:rPr>
      </w:pPr>
    </w:p>
    <w:p w14:paraId="339C6A1B" w14:textId="77777777" w:rsidR="00000000" w:rsidRDefault="009432B4">
      <w:pPr>
        <w:pStyle w:val="ad"/>
        <w:rPr>
          <w:rtl/>
        </w:rPr>
      </w:pPr>
      <w:r>
        <w:rPr>
          <w:rtl/>
        </w:rPr>
        <w:t>היו"ר</w:t>
      </w:r>
      <w:r>
        <w:rPr>
          <w:rFonts w:hint="cs"/>
          <w:rtl/>
        </w:rPr>
        <w:t xml:space="preserve"> אתי לבני</w:t>
      </w:r>
      <w:r>
        <w:rPr>
          <w:rtl/>
        </w:rPr>
        <w:t>:</w:t>
      </w:r>
    </w:p>
    <w:p w14:paraId="129F4E1A" w14:textId="77777777" w:rsidR="00000000" w:rsidRDefault="009432B4">
      <w:pPr>
        <w:pStyle w:val="a"/>
        <w:rPr>
          <w:rtl/>
        </w:rPr>
      </w:pPr>
    </w:p>
    <w:p w14:paraId="0483E915" w14:textId="77777777" w:rsidR="00000000" w:rsidRDefault="009432B4">
      <w:pPr>
        <w:pStyle w:val="a"/>
        <w:rPr>
          <w:rFonts w:hint="cs"/>
          <w:rtl/>
        </w:rPr>
      </w:pPr>
      <w:r>
        <w:rPr>
          <w:rFonts w:hint="cs"/>
          <w:rtl/>
        </w:rPr>
        <w:t xml:space="preserve">תודה רבה. ישיב השר גדעון עזרא. </w:t>
      </w:r>
    </w:p>
    <w:p w14:paraId="53916F7E" w14:textId="77777777" w:rsidR="00000000" w:rsidRDefault="009432B4">
      <w:pPr>
        <w:pStyle w:val="a"/>
        <w:rPr>
          <w:rFonts w:hint="cs"/>
          <w:rtl/>
        </w:rPr>
      </w:pPr>
    </w:p>
    <w:p w14:paraId="0D6F1CB4" w14:textId="77777777" w:rsidR="00000000" w:rsidRDefault="009432B4">
      <w:pPr>
        <w:pStyle w:val="Speaker"/>
        <w:rPr>
          <w:rtl/>
        </w:rPr>
      </w:pPr>
      <w:bookmarkStart w:id="508" w:name="FS000000474T09_07_2003_17_17_57"/>
      <w:bookmarkStart w:id="509" w:name="_Toc45934764"/>
      <w:bookmarkStart w:id="510" w:name="_Toc76385282"/>
      <w:bookmarkEnd w:id="508"/>
      <w:r>
        <w:rPr>
          <w:rFonts w:hint="eastAsia"/>
          <w:rtl/>
        </w:rPr>
        <w:t>השר</w:t>
      </w:r>
      <w:r>
        <w:rPr>
          <w:rtl/>
        </w:rPr>
        <w:t xml:space="preserve"> גדעון עזרא:</w:t>
      </w:r>
      <w:bookmarkEnd w:id="509"/>
      <w:bookmarkEnd w:id="510"/>
    </w:p>
    <w:p w14:paraId="7AACD664" w14:textId="77777777" w:rsidR="00000000" w:rsidRDefault="009432B4">
      <w:pPr>
        <w:pStyle w:val="a"/>
        <w:rPr>
          <w:rFonts w:hint="cs"/>
          <w:rtl/>
        </w:rPr>
      </w:pPr>
    </w:p>
    <w:p w14:paraId="53A9B296" w14:textId="77777777" w:rsidR="00000000" w:rsidRDefault="009432B4">
      <w:pPr>
        <w:pStyle w:val="a"/>
        <w:rPr>
          <w:rFonts w:hint="cs"/>
          <w:rtl/>
        </w:rPr>
      </w:pPr>
      <w:r>
        <w:rPr>
          <w:rFonts w:hint="cs"/>
          <w:rtl/>
        </w:rPr>
        <w:t xml:space="preserve">גברתי היושבת בראש, חברי חברי הכנסת, אני מוכרח לשבח את חבר הכנסת איוב קרא, שלא מרפה מהנושא של שחרור עזאם עזאם, וגם מבקר אותו בכלא. </w:t>
      </w:r>
    </w:p>
    <w:p w14:paraId="303512DD" w14:textId="77777777" w:rsidR="00000000" w:rsidRDefault="009432B4">
      <w:pPr>
        <w:pStyle w:val="a"/>
        <w:rPr>
          <w:rFonts w:hint="cs"/>
          <w:rtl/>
        </w:rPr>
      </w:pPr>
    </w:p>
    <w:p w14:paraId="7F21711D" w14:textId="77777777" w:rsidR="00000000" w:rsidRDefault="009432B4">
      <w:pPr>
        <w:pStyle w:val="a"/>
        <w:rPr>
          <w:rFonts w:hint="cs"/>
          <w:rtl/>
        </w:rPr>
      </w:pPr>
      <w:r>
        <w:rPr>
          <w:rFonts w:hint="cs"/>
          <w:rtl/>
        </w:rPr>
        <w:t xml:space="preserve">נושא שחרורו של עזאם עזאם נמצא בטיפול של כמה גורמים במשך </w:t>
      </w:r>
      <w:r>
        <w:rPr>
          <w:rFonts w:hint="cs"/>
          <w:rtl/>
        </w:rPr>
        <w:t xml:space="preserve">כל תקופת כליאתו בכלא המצרי. כולנו משוכנעים, למעלה מכל ספק, שהוא חף מפשע, לא מרגל ולא חצי מרגל. בעבר ביקר אותו השר דני נוה, שמלווה את הנושא כמה  שנים. המגעים שמתנהלים בנושא זה מצויים במישורים חסויים וגלויים. למען הצלחת מגעים אלה והחזרתו הביתה, אני מציע לכל </w:t>
      </w:r>
      <w:r>
        <w:rPr>
          <w:rFonts w:hint="cs"/>
          <w:rtl/>
        </w:rPr>
        <w:t xml:space="preserve">מי שהנושא קרוב ללבם, להצניע את הפעילות למען שחרורו. </w:t>
      </w:r>
    </w:p>
    <w:p w14:paraId="40FD54A7" w14:textId="77777777" w:rsidR="00000000" w:rsidRDefault="009432B4">
      <w:pPr>
        <w:pStyle w:val="a"/>
        <w:rPr>
          <w:rFonts w:hint="cs"/>
          <w:rtl/>
        </w:rPr>
      </w:pPr>
    </w:p>
    <w:p w14:paraId="51A572E4" w14:textId="77777777" w:rsidR="00000000" w:rsidRDefault="009432B4">
      <w:pPr>
        <w:pStyle w:val="a"/>
        <w:rPr>
          <w:rFonts w:hint="cs"/>
          <w:rtl/>
        </w:rPr>
      </w:pPr>
      <w:r>
        <w:rPr>
          <w:rFonts w:hint="cs"/>
          <w:rtl/>
        </w:rPr>
        <w:t xml:space="preserve">לאחרונה נתבשרנו כי מתנהלים מגעים לעניין הכנסת רופא לתאו של עזאם עזאם. אני מציע שנמתין להתייחסות מסודרת של שר הבריאות, אם דבר כזה אומנם יצא לפועל. </w:t>
      </w:r>
    </w:p>
    <w:p w14:paraId="53358811" w14:textId="77777777" w:rsidR="00000000" w:rsidRDefault="009432B4">
      <w:pPr>
        <w:pStyle w:val="a"/>
        <w:rPr>
          <w:rFonts w:hint="cs"/>
          <w:rtl/>
        </w:rPr>
      </w:pPr>
    </w:p>
    <w:p w14:paraId="47B1DBF4" w14:textId="77777777" w:rsidR="00000000" w:rsidRDefault="009432B4">
      <w:pPr>
        <w:pStyle w:val="a"/>
        <w:rPr>
          <w:rFonts w:hint="cs"/>
          <w:rtl/>
        </w:rPr>
      </w:pPr>
      <w:r>
        <w:rPr>
          <w:rFonts w:hint="cs"/>
          <w:rtl/>
        </w:rPr>
        <w:t>אני חושב שקשה לקשור כעת את שחרור האסירים לשחרורו של עז</w:t>
      </w:r>
      <w:r>
        <w:rPr>
          <w:rFonts w:hint="cs"/>
          <w:rtl/>
        </w:rPr>
        <w:t xml:space="preserve">אם, אף שאני, אישית, הייתי מאוד רוצה בכך. אני קורא לתת לגורמים המתאימים לטפל בנושא, בחשאיות הראויה. לדעתי זה יביא תועלת יותר גדולה מהמשך הדיונים הפומביים בכך, ולכן אני מציע להעביר את הנושא לוועדת החוץ והביטחון. תודה. </w:t>
      </w:r>
    </w:p>
    <w:p w14:paraId="0D4FE913" w14:textId="77777777" w:rsidR="00000000" w:rsidRDefault="009432B4">
      <w:pPr>
        <w:pStyle w:val="a"/>
        <w:rPr>
          <w:rFonts w:hint="cs"/>
          <w:rtl/>
        </w:rPr>
      </w:pPr>
    </w:p>
    <w:p w14:paraId="4DAD31AD" w14:textId="77777777" w:rsidR="00000000" w:rsidRDefault="009432B4">
      <w:pPr>
        <w:pStyle w:val="ad"/>
        <w:rPr>
          <w:rtl/>
        </w:rPr>
      </w:pPr>
      <w:r>
        <w:rPr>
          <w:rtl/>
        </w:rPr>
        <w:t>היו"ר</w:t>
      </w:r>
      <w:r>
        <w:rPr>
          <w:rFonts w:hint="cs"/>
          <w:rtl/>
        </w:rPr>
        <w:t xml:space="preserve"> אתי לבני</w:t>
      </w:r>
      <w:r>
        <w:rPr>
          <w:rtl/>
        </w:rPr>
        <w:t>:</w:t>
      </w:r>
    </w:p>
    <w:p w14:paraId="0857A766" w14:textId="77777777" w:rsidR="00000000" w:rsidRDefault="009432B4">
      <w:pPr>
        <w:pStyle w:val="a"/>
        <w:rPr>
          <w:rtl/>
        </w:rPr>
      </w:pPr>
    </w:p>
    <w:p w14:paraId="25BD9699" w14:textId="77777777" w:rsidR="00000000" w:rsidRDefault="009432B4">
      <w:pPr>
        <w:pStyle w:val="a"/>
        <w:rPr>
          <w:rFonts w:hint="cs"/>
          <w:rtl/>
        </w:rPr>
      </w:pPr>
      <w:r>
        <w:rPr>
          <w:rFonts w:hint="cs"/>
          <w:rtl/>
        </w:rPr>
        <w:t>תודה רבה. הצעה אחרת ל</w:t>
      </w:r>
      <w:r>
        <w:rPr>
          <w:rFonts w:hint="cs"/>
          <w:rtl/>
        </w:rPr>
        <w:t xml:space="preserve">חבר הכנסת אורי אריאל. </w:t>
      </w:r>
    </w:p>
    <w:p w14:paraId="75473B4E" w14:textId="77777777" w:rsidR="00000000" w:rsidRDefault="009432B4">
      <w:pPr>
        <w:pStyle w:val="a"/>
        <w:rPr>
          <w:rFonts w:hint="cs"/>
          <w:rtl/>
        </w:rPr>
      </w:pPr>
    </w:p>
    <w:p w14:paraId="48BB035D" w14:textId="77777777" w:rsidR="00000000" w:rsidRDefault="009432B4">
      <w:pPr>
        <w:pStyle w:val="Speaker"/>
        <w:rPr>
          <w:rtl/>
        </w:rPr>
      </w:pPr>
      <w:bookmarkStart w:id="511" w:name="FS000000713T09_07_2003_17_22_02"/>
      <w:bookmarkStart w:id="512" w:name="_Toc45934765"/>
      <w:bookmarkStart w:id="513" w:name="_Toc76385283"/>
      <w:bookmarkEnd w:id="511"/>
      <w:r>
        <w:rPr>
          <w:rFonts w:hint="eastAsia"/>
          <w:rtl/>
        </w:rPr>
        <w:t>אורי</w:t>
      </w:r>
      <w:r>
        <w:rPr>
          <w:rtl/>
        </w:rPr>
        <w:t xml:space="preserve"> יהודה אריאל (האיחוד הלאומי - ישראל ביתנו):</w:t>
      </w:r>
      <w:bookmarkEnd w:id="512"/>
      <w:bookmarkEnd w:id="513"/>
    </w:p>
    <w:p w14:paraId="497CF381" w14:textId="77777777" w:rsidR="00000000" w:rsidRDefault="009432B4">
      <w:pPr>
        <w:pStyle w:val="a"/>
        <w:rPr>
          <w:rFonts w:hint="cs"/>
          <w:rtl/>
        </w:rPr>
      </w:pPr>
    </w:p>
    <w:p w14:paraId="59968B35" w14:textId="77777777" w:rsidR="00000000" w:rsidRDefault="009432B4">
      <w:pPr>
        <w:pStyle w:val="a"/>
        <w:rPr>
          <w:rFonts w:hint="cs"/>
          <w:rtl/>
        </w:rPr>
      </w:pPr>
      <w:r>
        <w:rPr>
          <w:rFonts w:hint="cs"/>
          <w:rtl/>
        </w:rPr>
        <w:t>גברתי היושבת בראש, חברי חברי הכנסת. משפחת עזאם עזאם מחכה ליקירה זה שנים רבות, ואפשר להסביר ולהסביר כל הזמן שעושים הכול. בסוף, השאלה היא איפה נמצא עזאם עזאם - האם הוא בבית או בכלא המצר</w:t>
      </w:r>
      <w:r>
        <w:rPr>
          <w:rFonts w:hint="cs"/>
          <w:rtl/>
        </w:rPr>
        <w:t>י? אני לא יכול לומר שאני חש שבאמת עשינו הכול. גם אם נעשה הרבה, אולי הרבה מאוד, אי-אפשר לומר, לא יהיה נכון לומר שעשינו הכול. ראויה הממשלה כן להעמיד את זה, כפי שהציע ידידי, חבר הכנסת איוב קרא, כתנאי במשא-ומתן המתנהל היום, ולא לאפשר שחרור רוצחים, מחבלים, "מהנ</w:t>
      </w:r>
      <w:r>
        <w:rPr>
          <w:rFonts w:hint="cs"/>
          <w:rtl/>
        </w:rPr>
        <w:t xml:space="preserve">דסים", ובאותו זמן, מי יישאר בכלא, רק עזאם עזאם? ומצרים תהיה המתווכת? ובוש ייפגש עם נשיא מצרים, וכן הלאה? </w:t>
      </w:r>
    </w:p>
    <w:p w14:paraId="7F6746F1" w14:textId="77777777" w:rsidR="00000000" w:rsidRDefault="009432B4">
      <w:pPr>
        <w:pStyle w:val="a"/>
        <w:rPr>
          <w:rFonts w:hint="cs"/>
          <w:rtl/>
        </w:rPr>
      </w:pPr>
    </w:p>
    <w:p w14:paraId="381991D3" w14:textId="77777777" w:rsidR="00000000" w:rsidRDefault="009432B4">
      <w:pPr>
        <w:pStyle w:val="a"/>
        <w:rPr>
          <w:rFonts w:hint="cs"/>
          <w:rtl/>
        </w:rPr>
      </w:pPr>
      <w:r>
        <w:rPr>
          <w:rFonts w:hint="cs"/>
          <w:rtl/>
        </w:rPr>
        <w:t>אני קורא לראש הממשלה, לשר החוץ ואחרים - לא להיפגש מפגשים רשמיים עם המצרים עד שהם לא ישנו ממנהגם, ונראה, בעזרת השם, את עזאם עזאם, בעזרת השם בקרוב בבית</w:t>
      </w:r>
      <w:r>
        <w:rPr>
          <w:rFonts w:hint="cs"/>
          <w:rtl/>
        </w:rPr>
        <w:t xml:space="preserve">. תודה. </w:t>
      </w:r>
    </w:p>
    <w:p w14:paraId="47FC124F" w14:textId="77777777" w:rsidR="00000000" w:rsidRDefault="009432B4">
      <w:pPr>
        <w:pStyle w:val="a"/>
        <w:rPr>
          <w:rFonts w:hint="cs"/>
          <w:rtl/>
        </w:rPr>
      </w:pPr>
    </w:p>
    <w:p w14:paraId="2C57458E" w14:textId="77777777" w:rsidR="00000000" w:rsidRDefault="009432B4">
      <w:pPr>
        <w:pStyle w:val="ad"/>
        <w:rPr>
          <w:rtl/>
        </w:rPr>
      </w:pPr>
      <w:r>
        <w:rPr>
          <w:rtl/>
        </w:rPr>
        <w:t>היו"ר</w:t>
      </w:r>
      <w:r>
        <w:rPr>
          <w:rFonts w:hint="cs"/>
          <w:rtl/>
        </w:rPr>
        <w:t xml:space="preserve"> אתי לבני</w:t>
      </w:r>
      <w:r>
        <w:rPr>
          <w:rtl/>
        </w:rPr>
        <w:t>:</w:t>
      </w:r>
    </w:p>
    <w:p w14:paraId="2B141ECC" w14:textId="77777777" w:rsidR="00000000" w:rsidRDefault="009432B4">
      <w:pPr>
        <w:pStyle w:val="a"/>
        <w:rPr>
          <w:rtl/>
        </w:rPr>
      </w:pPr>
    </w:p>
    <w:p w14:paraId="3DEE3327" w14:textId="77777777" w:rsidR="00000000" w:rsidRDefault="009432B4">
      <w:pPr>
        <w:pStyle w:val="a"/>
        <w:rPr>
          <w:rFonts w:hint="cs"/>
          <w:rtl/>
        </w:rPr>
      </w:pPr>
      <w:r>
        <w:rPr>
          <w:rFonts w:hint="cs"/>
          <w:rtl/>
        </w:rPr>
        <w:t xml:space="preserve">חבר הכנסת קרא, אתה מסכים להעברת ההצעה לוועדת החוץ והביטחון? כן. </w:t>
      </w:r>
    </w:p>
    <w:p w14:paraId="762D3E19" w14:textId="77777777" w:rsidR="00000000" w:rsidRDefault="009432B4">
      <w:pPr>
        <w:pStyle w:val="a"/>
        <w:rPr>
          <w:rFonts w:hint="cs"/>
          <w:rtl/>
        </w:rPr>
      </w:pPr>
    </w:p>
    <w:p w14:paraId="40B44A9B" w14:textId="77777777" w:rsidR="00000000" w:rsidRDefault="009432B4">
      <w:pPr>
        <w:pStyle w:val="a"/>
        <w:rPr>
          <w:rFonts w:hint="cs"/>
          <w:rtl/>
        </w:rPr>
      </w:pPr>
      <w:r>
        <w:rPr>
          <w:rFonts w:hint="cs"/>
          <w:rtl/>
        </w:rPr>
        <w:t xml:space="preserve">אנחנו נערוך הצבעה. בעד- לוועדה; נגד- להסיר. בבקשה. </w:t>
      </w:r>
    </w:p>
    <w:p w14:paraId="5F9EEA28" w14:textId="77777777" w:rsidR="00000000" w:rsidRDefault="009432B4">
      <w:pPr>
        <w:pStyle w:val="a"/>
        <w:rPr>
          <w:rFonts w:hint="cs"/>
          <w:rtl/>
        </w:rPr>
      </w:pPr>
    </w:p>
    <w:p w14:paraId="6E89F62B" w14:textId="77777777" w:rsidR="00000000" w:rsidRDefault="009432B4">
      <w:pPr>
        <w:pStyle w:val="a7"/>
        <w:bidi/>
        <w:rPr>
          <w:rFonts w:hint="cs"/>
          <w:rtl/>
        </w:rPr>
      </w:pPr>
      <w:r>
        <w:rPr>
          <w:rFonts w:hint="cs"/>
          <w:rtl/>
        </w:rPr>
        <w:t>הצבעה מס' 16</w:t>
      </w:r>
    </w:p>
    <w:p w14:paraId="3DB5B034" w14:textId="77777777" w:rsidR="00000000" w:rsidRDefault="009432B4">
      <w:pPr>
        <w:pStyle w:val="a"/>
        <w:rPr>
          <w:rFonts w:hint="cs"/>
          <w:rtl/>
        </w:rPr>
      </w:pPr>
    </w:p>
    <w:p w14:paraId="7E3599F9" w14:textId="77777777" w:rsidR="00000000" w:rsidRDefault="009432B4">
      <w:pPr>
        <w:pStyle w:val="a8"/>
        <w:bidi/>
        <w:rPr>
          <w:rFonts w:hint="cs"/>
          <w:rtl/>
        </w:rPr>
      </w:pPr>
      <w:r>
        <w:rPr>
          <w:rFonts w:hint="cs"/>
          <w:rtl/>
        </w:rPr>
        <w:t>בעד ההצעה להעביר את הנושא לוועדה - 13</w:t>
      </w:r>
    </w:p>
    <w:p w14:paraId="6960D28D" w14:textId="77777777" w:rsidR="00000000" w:rsidRDefault="009432B4">
      <w:pPr>
        <w:pStyle w:val="a8"/>
        <w:bidi/>
        <w:rPr>
          <w:rFonts w:hint="cs"/>
          <w:rtl/>
        </w:rPr>
      </w:pPr>
      <w:r>
        <w:rPr>
          <w:rFonts w:hint="cs"/>
          <w:rtl/>
        </w:rPr>
        <w:t>נגד - אין</w:t>
      </w:r>
    </w:p>
    <w:p w14:paraId="427A570B" w14:textId="77777777" w:rsidR="00000000" w:rsidRDefault="009432B4">
      <w:pPr>
        <w:pStyle w:val="a8"/>
        <w:bidi/>
        <w:rPr>
          <w:rFonts w:hint="cs"/>
          <w:rtl/>
        </w:rPr>
      </w:pPr>
      <w:r>
        <w:rPr>
          <w:rFonts w:hint="cs"/>
          <w:rtl/>
        </w:rPr>
        <w:t>נמנעים - אין</w:t>
      </w:r>
    </w:p>
    <w:p w14:paraId="6A6A2972" w14:textId="77777777" w:rsidR="00000000" w:rsidRDefault="009432B4">
      <w:pPr>
        <w:pStyle w:val="a9"/>
        <w:bidi/>
        <w:rPr>
          <w:rFonts w:hint="cs"/>
          <w:rtl/>
        </w:rPr>
      </w:pPr>
      <w:r>
        <w:rPr>
          <w:rFonts w:hint="cs"/>
          <w:rtl/>
        </w:rPr>
        <w:t>ההצעה להעביר את הנושא לוועדת החוץ ו</w:t>
      </w:r>
      <w:r>
        <w:rPr>
          <w:rFonts w:hint="cs"/>
          <w:rtl/>
        </w:rPr>
        <w:t xml:space="preserve">הביטחון נתקבלה. </w:t>
      </w:r>
    </w:p>
    <w:p w14:paraId="05C4DC33" w14:textId="77777777" w:rsidR="00000000" w:rsidRDefault="009432B4">
      <w:pPr>
        <w:pStyle w:val="a"/>
        <w:rPr>
          <w:rFonts w:hint="cs"/>
          <w:rtl/>
        </w:rPr>
      </w:pPr>
    </w:p>
    <w:p w14:paraId="6C404593" w14:textId="77777777" w:rsidR="00000000" w:rsidRDefault="009432B4">
      <w:pPr>
        <w:pStyle w:val="ad"/>
        <w:rPr>
          <w:rtl/>
        </w:rPr>
      </w:pPr>
      <w:r>
        <w:rPr>
          <w:rtl/>
        </w:rPr>
        <w:t>היו"ר</w:t>
      </w:r>
      <w:r>
        <w:rPr>
          <w:rFonts w:hint="cs"/>
          <w:rtl/>
        </w:rPr>
        <w:t xml:space="preserve"> אתי לבני</w:t>
      </w:r>
      <w:r>
        <w:rPr>
          <w:rtl/>
        </w:rPr>
        <w:t>:</w:t>
      </w:r>
    </w:p>
    <w:p w14:paraId="78BA0951" w14:textId="77777777" w:rsidR="00000000" w:rsidRDefault="009432B4">
      <w:pPr>
        <w:pStyle w:val="a"/>
        <w:rPr>
          <w:rtl/>
        </w:rPr>
      </w:pPr>
    </w:p>
    <w:p w14:paraId="14045E71" w14:textId="77777777" w:rsidR="00000000" w:rsidRDefault="009432B4">
      <w:pPr>
        <w:pStyle w:val="a"/>
        <w:rPr>
          <w:rFonts w:hint="cs"/>
          <w:rtl/>
        </w:rPr>
      </w:pPr>
      <w:r>
        <w:rPr>
          <w:rFonts w:hint="cs"/>
          <w:rtl/>
        </w:rPr>
        <w:t xml:space="preserve">בעד- 14, נגד- אפס, נמנעים - אף אחד. הועבר לוועדה. תודה רבה. </w:t>
      </w:r>
    </w:p>
    <w:p w14:paraId="06A7CBD4" w14:textId="77777777" w:rsidR="00000000" w:rsidRDefault="009432B4">
      <w:pPr>
        <w:pStyle w:val="a"/>
        <w:rPr>
          <w:rFonts w:hint="cs"/>
          <w:rtl/>
        </w:rPr>
      </w:pPr>
    </w:p>
    <w:p w14:paraId="6E432F06" w14:textId="77777777" w:rsidR="00000000" w:rsidRDefault="009432B4">
      <w:pPr>
        <w:pStyle w:val="a"/>
        <w:rPr>
          <w:rFonts w:hint="cs"/>
          <w:rtl/>
        </w:rPr>
      </w:pPr>
    </w:p>
    <w:p w14:paraId="226FDD10" w14:textId="77777777" w:rsidR="00000000" w:rsidRDefault="009432B4">
      <w:pPr>
        <w:pStyle w:val="a"/>
        <w:rPr>
          <w:rFonts w:hint="cs"/>
          <w:rtl/>
        </w:rPr>
      </w:pPr>
    </w:p>
    <w:p w14:paraId="3880673C" w14:textId="77777777" w:rsidR="00000000" w:rsidRDefault="009432B4">
      <w:pPr>
        <w:pStyle w:val="ad"/>
        <w:rPr>
          <w:rtl/>
        </w:rPr>
      </w:pPr>
    </w:p>
    <w:p w14:paraId="31053A05" w14:textId="77777777" w:rsidR="00000000" w:rsidRDefault="009432B4">
      <w:pPr>
        <w:pStyle w:val="Subject"/>
        <w:rPr>
          <w:rFonts w:hint="cs"/>
          <w:rtl/>
        </w:rPr>
      </w:pPr>
      <w:bookmarkStart w:id="514" w:name="_Toc45934766"/>
      <w:bookmarkStart w:id="515" w:name="_Toc76385284"/>
      <w:r>
        <w:rPr>
          <w:rFonts w:hint="cs"/>
          <w:rtl/>
        </w:rPr>
        <w:t>הצעות לסדר-היום</w:t>
      </w:r>
      <w:bookmarkEnd w:id="514"/>
      <w:bookmarkEnd w:id="515"/>
    </w:p>
    <w:p w14:paraId="308FA7C3" w14:textId="77777777" w:rsidR="00000000" w:rsidRDefault="009432B4">
      <w:pPr>
        <w:pStyle w:val="Subject"/>
        <w:rPr>
          <w:rFonts w:hint="cs"/>
          <w:rtl/>
        </w:rPr>
      </w:pPr>
      <w:bookmarkStart w:id="516" w:name="_Toc45934767"/>
      <w:bookmarkStart w:id="517" w:name="_Toc76385285"/>
      <w:r>
        <w:rPr>
          <w:rFonts w:hint="cs"/>
          <w:rtl/>
        </w:rPr>
        <w:t>הפיגוע בכפר-יעבץ</w:t>
      </w:r>
      <w:bookmarkEnd w:id="516"/>
      <w:bookmarkEnd w:id="517"/>
    </w:p>
    <w:p w14:paraId="1223A46E" w14:textId="77777777" w:rsidR="00000000" w:rsidRDefault="009432B4">
      <w:pPr>
        <w:pStyle w:val="a"/>
        <w:rPr>
          <w:rFonts w:hint="cs"/>
          <w:rtl/>
        </w:rPr>
      </w:pPr>
    </w:p>
    <w:p w14:paraId="7C67D976" w14:textId="77777777" w:rsidR="00000000" w:rsidRDefault="009432B4">
      <w:pPr>
        <w:pStyle w:val="ad"/>
        <w:rPr>
          <w:rFonts w:hint="cs"/>
          <w:rtl/>
        </w:rPr>
      </w:pPr>
      <w:r>
        <w:rPr>
          <w:rFonts w:hint="cs"/>
          <w:rtl/>
        </w:rPr>
        <w:t>היו"ר אתי לבני:</w:t>
      </w:r>
    </w:p>
    <w:p w14:paraId="370E8B57" w14:textId="77777777" w:rsidR="00000000" w:rsidRDefault="009432B4">
      <w:pPr>
        <w:pStyle w:val="a"/>
        <w:rPr>
          <w:rFonts w:hint="cs"/>
          <w:rtl/>
        </w:rPr>
      </w:pPr>
    </w:p>
    <w:p w14:paraId="44044BAB" w14:textId="77777777" w:rsidR="00000000" w:rsidRDefault="009432B4">
      <w:pPr>
        <w:pStyle w:val="a"/>
        <w:rPr>
          <w:rFonts w:hint="cs"/>
          <w:rtl/>
        </w:rPr>
      </w:pPr>
      <w:r>
        <w:rPr>
          <w:rFonts w:hint="cs"/>
          <w:rtl/>
        </w:rPr>
        <w:t>עתה, הצעות לסדר-היום מס' 1004, 1005, 1006, 1007 ו-1008 - הפיגוע בכפר-יעבץ. חבר הכנסת איתן כבל, בבקשה.</w:t>
      </w:r>
    </w:p>
    <w:p w14:paraId="73D7A866" w14:textId="77777777" w:rsidR="00000000" w:rsidRDefault="009432B4">
      <w:pPr>
        <w:pStyle w:val="a"/>
        <w:rPr>
          <w:rFonts w:hint="cs"/>
          <w:rtl/>
        </w:rPr>
      </w:pPr>
    </w:p>
    <w:p w14:paraId="3364439F" w14:textId="77777777" w:rsidR="00000000" w:rsidRDefault="009432B4">
      <w:pPr>
        <w:pStyle w:val="Speaker"/>
        <w:rPr>
          <w:rtl/>
        </w:rPr>
      </w:pPr>
      <w:bookmarkStart w:id="518" w:name="FS000000445T09_07_2003_17_11_59"/>
      <w:bookmarkStart w:id="519" w:name="_Toc45934768"/>
      <w:bookmarkStart w:id="520" w:name="_Toc76385286"/>
      <w:bookmarkEnd w:id="518"/>
      <w:r>
        <w:rPr>
          <w:rFonts w:hint="eastAsia"/>
          <w:rtl/>
        </w:rPr>
        <w:t>אי</w:t>
      </w:r>
      <w:r>
        <w:rPr>
          <w:rFonts w:hint="eastAsia"/>
          <w:rtl/>
        </w:rPr>
        <w:t>תן</w:t>
      </w:r>
      <w:r>
        <w:rPr>
          <w:rtl/>
        </w:rPr>
        <w:t xml:space="preserve"> כבל (העבודה-מימד):</w:t>
      </w:r>
      <w:bookmarkEnd w:id="519"/>
      <w:bookmarkEnd w:id="520"/>
    </w:p>
    <w:p w14:paraId="2882FA43" w14:textId="77777777" w:rsidR="00000000" w:rsidRDefault="009432B4">
      <w:pPr>
        <w:pStyle w:val="a"/>
        <w:rPr>
          <w:rFonts w:hint="cs"/>
          <w:rtl/>
        </w:rPr>
      </w:pPr>
    </w:p>
    <w:p w14:paraId="43C7AB77" w14:textId="77777777" w:rsidR="00000000" w:rsidRDefault="009432B4">
      <w:pPr>
        <w:pStyle w:val="a"/>
        <w:rPr>
          <w:rFonts w:hint="cs"/>
          <w:rtl/>
        </w:rPr>
      </w:pPr>
      <w:r>
        <w:rPr>
          <w:rFonts w:hint="cs"/>
          <w:rtl/>
        </w:rPr>
        <w:t>גברתי היושבת בראש, חברי הכנסת, הפיגוע בכפר-יעבץ הוא פיגוע קשה בבית משפחתם של אנשים תמימים שפיצוץ אחד זה היה פיגוע שקטל חיים. אני מנצל את ההזדמנות לשלוח תנחומים למשפחה והחלמה לפצועים.</w:t>
      </w:r>
    </w:p>
    <w:p w14:paraId="5E09C6E0" w14:textId="77777777" w:rsidR="00000000" w:rsidRDefault="009432B4">
      <w:pPr>
        <w:pStyle w:val="a"/>
        <w:rPr>
          <w:rFonts w:hint="cs"/>
          <w:rtl/>
        </w:rPr>
      </w:pPr>
    </w:p>
    <w:p w14:paraId="381F66A1" w14:textId="77777777" w:rsidR="00000000" w:rsidRDefault="009432B4">
      <w:pPr>
        <w:pStyle w:val="a"/>
        <w:rPr>
          <w:rFonts w:hint="cs"/>
          <w:rtl/>
        </w:rPr>
      </w:pPr>
      <w:r>
        <w:rPr>
          <w:rFonts w:hint="cs"/>
          <w:rtl/>
        </w:rPr>
        <w:t>הפיגוע הזה הוא פיגוע קשה, והוא חלק מתהליך של קבוצ</w:t>
      </w:r>
      <w:r>
        <w:rPr>
          <w:rFonts w:hint="cs"/>
          <w:rtl/>
        </w:rPr>
        <w:t>ות אצל הפלסטינים שיש להן עניין ישיר לגרום להסלמה ולמנוע כל אפשרות של הגעה להסדר בינינו לבין הפלסטינים. אני שמח שלמרות האירוע הקשה הזה, למרות הכול ולמרות האירוע הטרגי הזה, ממשלת ישראל שומרת על איפוק. אני מקווה מאוד שהרשות הפלסטינית תמשיך, לפחות על-פי מה שהי</w:t>
      </w:r>
      <w:r>
        <w:rPr>
          <w:rFonts w:hint="cs"/>
          <w:rtl/>
        </w:rPr>
        <w:t>א אומרת, לדבוק ברצון שלה לקדם את התהליך.</w:t>
      </w:r>
    </w:p>
    <w:p w14:paraId="27B0ED81" w14:textId="77777777" w:rsidR="00000000" w:rsidRDefault="009432B4">
      <w:pPr>
        <w:pStyle w:val="a"/>
        <w:rPr>
          <w:rFonts w:hint="cs"/>
          <w:rtl/>
        </w:rPr>
      </w:pPr>
    </w:p>
    <w:p w14:paraId="49943E7C" w14:textId="77777777" w:rsidR="00000000" w:rsidRDefault="009432B4">
      <w:pPr>
        <w:pStyle w:val="a"/>
        <w:rPr>
          <w:rFonts w:hint="cs"/>
          <w:rtl/>
        </w:rPr>
      </w:pPr>
      <w:r>
        <w:rPr>
          <w:rFonts w:hint="cs"/>
          <w:rtl/>
        </w:rPr>
        <w:t>חברי חברי הכנסת, אדוני השר, תושבי כפר-יעבץ מתלוננים, כמו רבים אחרים לאורך קו התפר, שאילו היתה גדר, כנראה ניתן היה למנוע את הפיגוע הקשה הזה. אנחנו כאן, חברי הכנסת, אחרי כל פיגוע חוזרים שוב ושוב על האמירה, שאילו היתה</w:t>
      </w:r>
      <w:r>
        <w:rPr>
          <w:rFonts w:hint="cs"/>
          <w:rtl/>
        </w:rPr>
        <w:t xml:space="preserve"> גדר יכול היה להימנע הרג. אין כמעט אחד שאיננו מסכים עם זה. אפילו בממשלת ישראל הקולות התומכים בהקמת גדר הולכים ומתרבים, אבל לממשלה, למערכת הביטחון, יש הזמן שלה ולוח-הזמנים שלה. כל פעם אנחנו מקבלים תשובות, ואני מניח שגם כבוד השר גדעון עזרא, כשישיב לי, ידבר ש</w:t>
      </w:r>
      <w:r>
        <w:rPr>
          <w:rFonts w:hint="cs"/>
          <w:rtl/>
        </w:rPr>
        <w:t xml:space="preserve">וב על הגדר ועל כך שמכינים תוכניות וכי צריך לחכות לאישור ולתקציבים, ובינתיים נהרגים אנשים ואזרחים חפים מפשע. </w:t>
      </w:r>
    </w:p>
    <w:p w14:paraId="572E05F8" w14:textId="77777777" w:rsidR="00000000" w:rsidRDefault="009432B4">
      <w:pPr>
        <w:pStyle w:val="a"/>
        <w:rPr>
          <w:rFonts w:hint="cs"/>
          <w:rtl/>
        </w:rPr>
      </w:pPr>
    </w:p>
    <w:p w14:paraId="1BA7DCA7" w14:textId="77777777" w:rsidR="00000000" w:rsidRDefault="009432B4">
      <w:pPr>
        <w:pStyle w:val="a"/>
        <w:rPr>
          <w:rFonts w:hint="cs"/>
          <w:rtl/>
        </w:rPr>
      </w:pPr>
      <w:r>
        <w:rPr>
          <w:rFonts w:hint="cs"/>
          <w:rtl/>
        </w:rPr>
        <w:t xml:space="preserve">זה לא מתקבל על הדעת. זה לא נתפס. צריך לפגוע במפגעים ולחסל אותם, אבל כמו שאנחנו עושים ומשתדלים לעשות את כל המאמצים לפגע במפגעים, אנחנו לא עושים את </w:t>
      </w:r>
      <w:r>
        <w:rPr>
          <w:rFonts w:hint="cs"/>
          <w:rtl/>
        </w:rPr>
        <w:t>המאמצים הנדרשים כדי להגן על אזרחי ישראל. גדר היא, בפירוש, הגנה. גם אם אין  מדובר בהגנה הטובה ביותר, גם אם יעלו המומחים ויסבירו לי, ואני מסכים, שאין מאה אחוז</w:t>
      </w:r>
      <w:r>
        <w:rPr>
          <w:rtl/>
        </w:rPr>
        <w:t xml:space="preserve"> </w:t>
      </w:r>
      <w:r>
        <w:rPr>
          <w:rFonts w:hint="cs"/>
          <w:rtl/>
        </w:rPr>
        <w:t>אפשרות שגדר תמנע חדירת מפגעים, אין ספק שהיא עשויה להוריד באופן דרמטי את האפשרות של מפגעים להיכנס לש</w:t>
      </w:r>
      <w:r>
        <w:rPr>
          <w:rFonts w:hint="cs"/>
          <w:rtl/>
        </w:rPr>
        <w:t>טחה של מדינת ישראל. אבל פיגוע אחר פיגוע, הרוג אחר הרוג, ודבר כמעט ולא נעשה.</w:t>
      </w:r>
    </w:p>
    <w:p w14:paraId="11C8B92E" w14:textId="77777777" w:rsidR="00000000" w:rsidRDefault="009432B4">
      <w:pPr>
        <w:pStyle w:val="a"/>
        <w:rPr>
          <w:rFonts w:hint="cs"/>
          <w:rtl/>
        </w:rPr>
      </w:pPr>
    </w:p>
    <w:p w14:paraId="5C74CA43" w14:textId="77777777" w:rsidR="00000000" w:rsidRDefault="009432B4">
      <w:pPr>
        <w:pStyle w:val="ad"/>
        <w:rPr>
          <w:rFonts w:hint="cs"/>
          <w:rtl/>
        </w:rPr>
      </w:pPr>
      <w:r>
        <w:rPr>
          <w:rFonts w:hint="cs"/>
          <w:rtl/>
        </w:rPr>
        <w:t>היו"ר אתי לבני:</w:t>
      </w:r>
    </w:p>
    <w:p w14:paraId="07806128" w14:textId="77777777" w:rsidR="00000000" w:rsidRDefault="009432B4">
      <w:pPr>
        <w:pStyle w:val="a"/>
        <w:rPr>
          <w:rFonts w:hint="cs"/>
          <w:rtl/>
        </w:rPr>
      </w:pPr>
    </w:p>
    <w:p w14:paraId="631BF5D3" w14:textId="77777777" w:rsidR="00000000" w:rsidRDefault="009432B4">
      <w:pPr>
        <w:pStyle w:val="a"/>
        <w:rPr>
          <w:rFonts w:hint="cs"/>
          <w:rtl/>
        </w:rPr>
      </w:pPr>
      <w:r>
        <w:rPr>
          <w:rFonts w:hint="cs"/>
          <w:rtl/>
        </w:rPr>
        <w:t>נא לסיים.</w:t>
      </w:r>
    </w:p>
    <w:p w14:paraId="42B285A1" w14:textId="77777777" w:rsidR="00000000" w:rsidRDefault="009432B4">
      <w:pPr>
        <w:pStyle w:val="a"/>
        <w:rPr>
          <w:rFonts w:hint="cs"/>
          <w:rtl/>
        </w:rPr>
      </w:pPr>
    </w:p>
    <w:p w14:paraId="55BD537E" w14:textId="77777777" w:rsidR="00000000" w:rsidRDefault="009432B4">
      <w:pPr>
        <w:pStyle w:val="SpeakerCon"/>
        <w:rPr>
          <w:rtl/>
        </w:rPr>
      </w:pPr>
      <w:bookmarkStart w:id="521" w:name="FS000000445T09_07_2003_17_17_49C"/>
      <w:bookmarkEnd w:id="521"/>
      <w:r>
        <w:rPr>
          <w:rtl/>
        </w:rPr>
        <w:t>איתן כבל (העבודה-מימד):</w:t>
      </w:r>
    </w:p>
    <w:p w14:paraId="5B38F917" w14:textId="77777777" w:rsidR="00000000" w:rsidRDefault="009432B4">
      <w:pPr>
        <w:pStyle w:val="a"/>
        <w:rPr>
          <w:rtl/>
        </w:rPr>
      </w:pPr>
    </w:p>
    <w:p w14:paraId="33B8CBE9" w14:textId="77777777" w:rsidR="00000000" w:rsidRDefault="009432B4">
      <w:pPr>
        <w:pStyle w:val="a"/>
        <w:rPr>
          <w:rFonts w:hint="cs"/>
          <w:rtl/>
        </w:rPr>
      </w:pPr>
      <w:r>
        <w:rPr>
          <w:rFonts w:hint="cs"/>
          <w:rtl/>
        </w:rPr>
        <w:t>אני מסיים.</w:t>
      </w:r>
    </w:p>
    <w:p w14:paraId="53737A57" w14:textId="77777777" w:rsidR="00000000" w:rsidRDefault="009432B4">
      <w:pPr>
        <w:pStyle w:val="a"/>
        <w:rPr>
          <w:rFonts w:hint="cs"/>
          <w:rtl/>
        </w:rPr>
      </w:pPr>
    </w:p>
    <w:p w14:paraId="10294D80" w14:textId="77777777" w:rsidR="00000000" w:rsidRDefault="009432B4">
      <w:pPr>
        <w:pStyle w:val="a"/>
        <w:rPr>
          <w:rFonts w:hint="cs"/>
          <w:rtl/>
        </w:rPr>
      </w:pPr>
      <w:r>
        <w:rPr>
          <w:rFonts w:hint="cs"/>
          <w:rtl/>
        </w:rPr>
        <w:t>אדוני השר, עד מתי תשב הממשלה ותתבטל מלהגן על אזרחי מדינת ישראל? הממשלה, בהתנהלותה בנושא הגדר, יושבת ומתבטלת ואזרחי</w:t>
      </w:r>
      <w:r>
        <w:rPr>
          <w:rFonts w:hint="cs"/>
          <w:rtl/>
        </w:rPr>
        <w:t>ם נהרגים. אני פונה אליכם בדחילו ורחימו: הבטחתם להשיב את הביטחון וקיבלתם קרדיט מהעם הזה על ההתחייבות הזאת, הגיע הזמן שתתחילו לממש אותה. תודה.</w:t>
      </w:r>
    </w:p>
    <w:p w14:paraId="1B8EDE93" w14:textId="77777777" w:rsidR="00000000" w:rsidRDefault="009432B4">
      <w:pPr>
        <w:pStyle w:val="a"/>
        <w:rPr>
          <w:rFonts w:hint="cs"/>
          <w:rtl/>
        </w:rPr>
      </w:pPr>
    </w:p>
    <w:p w14:paraId="52FD7449" w14:textId="77777777" w:rsidR="00000000" w:rsidRDefault="009432B4">
      <w:pPr>
        <w:pStyle w:val="ad"/>
        <w:rPr>
          <w:rFonts w:hint="cs"/>
          <w:rtl/>
        </w:rPr>
      </w:pPr>
      <w:r>
        <w:rPr>
          <w:rFonts w:hint="cs"/>
          <w:rtl/>
        </w:rPr>
        <w:t>היו"ר אתי לבני:</w:t>
      </w:r>
    </w:p>
    <w:p w14:paraId="6062E7EA" w14:textId="77777777" w:rsidR="00000000" w:rsidRDefault="009432B4">
      <w:pPr>
        <w:pStyle w:val="a"/>
        <w:rPr>
          <w:rFonts w:hint="cs"/>
          <w:rtl/>
        </w:rPr>
      </w:pPr>
    </w:p>
    <w:p w14:paraId="4D67DC37" w14:textId="77777777" w:rsidR="00000000" w:rsidRDefault="009432B4">
      <w:pPr>
        <w:pStyle w:val="a"/>
        <w:rPr>
          <w:rFonts w:hint="cs"/>
          <w:rtl/>
        </w:rPr>
      </w:pPr>
      <w:r>
        <w:rPr>
          <w:rFonts w:hint="cs"/>
          <w:rtl/>
        </w:rPr>
        <w:t>תודה רבה. חבר הכנסת חיים אורון, בבקשה. אחריו - חברת הכנסת גילה פינקלשטיין, ואחריה - חבר הכנסת גלע</w:t>
      </w:r>
      <w:r>
        <w:rPr>
          <w:rFonts w:hint="cs"/>
          <w:rtl/>
        </w:rPr>
        <w:t>ד ארדן.</w:t>
      </w:r>
    </w:p>
    <w:p w14:paraId="24780C83" w14:textId="77777777" w:rsidR="00000000" w:rsidRDefault="009432B4">
      <w:pPr>
        <w:pStyle w:val="a"/>
        <w:rPr>
          <w:rFonts w:hint="cs"/>
          <w:rtl/>
        </w:rPr>
      </w:pPr>
    </w:p>
    <w:p w14:paraId="2C84D1F6" w14:textId="77777777" w:rsidR="00000000" w:rsidRDefault="009432B4">
      <w:pPr>
        <w:pStyle w:val="Speaker"/>
        <w:rPr>
          <w:rtl/>
        </w:rPr>
      </w:pPr>
      <w:bookmarkStart w:id="522" w:name="FS000001065T09_07_2003_17_19_07"/>
      <w:bookmarkStart w:id="523" w:name="_Toc45934769"/>
      <w:bookmarkStart w:id="524" w:name="_Toc76385287"/>
      <w:bookmarkEnd w:id="522"/>
      <w:r>
        <w:rPr>
          <w:rFonts w:hint="eastAsia"/>
          <w:rtl/>
        </w:rPr>
        <w:t>חיים</w:t>
      </w:r>
      <w:r>
        <w:rPr>
          <w:rtl/>
        </w:rPr>
        <w:t xml:space="preserve"> אורון (מרצ):</w:t>
      </w:r>
      <w:bookmarkEnd w:id="523"/>
      <w:bookmarkEnd w:id="524"/>
    </w:p>
    <w:p w14:paraId="7E779212" w14:textId="77777777" w:rsidR="00000000" w:rsidRDefault="009432B4">
      <w:pPr>
        <w:pStyle w:val="a"/>
        <w:rPr>
          <w:rFonts w:hint="cs"/>
          <w:rtl/>
        </w:rPr>
      </w:pPr>
    </w:p>
    <w:p w14:paraId="4C2BB639" w14:textId="77777777" w:rsidR="00000000" w:rsidRDefault="009432B4">
      <w:pPr>
        <w:pStyle w:val="a"/>
        <w:rPr>
          <w:rFonts w:hint="cs"/>
          <w:rtl/>
        </w:rPr>
      </w:pPr>
      <w:r>
        <w:rPr>
          <w:rFonts w:hint="cs"/>
          <w:rtl/>
        </w:rPr>
        <w:t>גברתי היושבת-ראש, חברי הכנסת, עוד פיגוע קשה, ותמיד פיגוע הוא קשה ותמיד הוא פוגע ותמיד הוא פוגע בחפים מפשע. הפעם הוא קטל את חיי מזל עפרי, חברת מושב כפר-יעבץ, אם לבנים וסבתא לנכדים. כפי שאמר אחד מבניה: רק אולי בדרך נס היא מנעה אסו</w:t>
      </w:r>
      <w:r>
        <w:rPr>
          <w:rFonts w:hint="cs"/>
          <w:rtl/>
        </w:rPr>
        <w:t xml:space="preserve">ן גדול יותר במותה. </w:t>
      </w:r>
    </w:p>
    <w:p w14:paraId="43FA81F2" w14:textId="77777777" w:rsidR="00000000" w:rsidRDefault="009432B4">
      <w:pPr>
        <w:pStyle w:val="a"/>
        <w:rPr>
          <w:rFonts w:hint="cs"/>
          <w:rtl/>
        </w:rPr>
      </w:pPr>
    </w:p>
    <w:p w14:paraId="7C580790" w14:textId="77777777" w:rsidR="00000000" w:rsidRDefault="009432B4">
      <w:pPr>
        <w:pStyle w:val="a"/>
        <w:rPr>
          <w:rFonts w:hint="cs"/>
          <w:rtl/>
        </w:rPr>
      </w:pPr>
      <w:r>
        <w:rPr>
          <w:rFonts w:hint="cs"/>
          <w:rtl/>
        </w:rPr>
        <w:t>אדוני השר, האסון קשה במיוחד הפעם, משום שהוא בוחן בחינה מאוד קשה את מידת וחוזק העצבים של הציבור הישראלי ושל מקבלי ההחלטות במדינת ישראל. אני בהחלט רוצה לשבח את מידת האיפוק שהממשלה החליטה לנקוט במקרה הזה, אף שאני לא יכול להתעלם - ואני מאו</w:t>
      </w:r>
      <w:r>
        <w:rPr>
          <w:rFonts w:hint="cs"/>
          <w:rtl/>
        </w:rPr>
        <w:t xml:space="preserve">ד מקווה שבדבריך בתשובה על ההצעות לסדר-היום נשמע בנושא הזה דברים ברורים, כי אנחנו שומעים מ"מקורות  מקורבים" במשרד ראש הממשלה שה"הודנה" לא שווה את הנייר שעליו היא כתובה והפסקת האש שברירית. כבר נתנו תארים וכבר עשו את מבחן הכושר של ראש הממשלה הפלסטיני וכו'. </w:t>
      </w:r>
    </w:p>
    <w:p w14:paraId="582719AB" w14:textId="77777777" w:rsidR="00000000" w:rsidRDefault="009432B4">
      <w:pPr>
        <w:pStyle w:val="a"/>
        <w:rPr>
          <w:rFonts w:hint="cs"/>
          <w:rtl/>
        </w:rPr>
      </w:pPr>
    </w:p>
    <w:p w14:paraId="6F10A6C9" w14:textId="77777777" w:rsidR="00000000" w:rsidRDefault="009432B4">
      <w:pPr>
        <w:pStyle w:val="a"/>
        <w:rPr>
          <w:rFonts w:hint="cs"/>
          <w:rtl/>
        </w:rPr>
      </w:pPr>
      <w:r>
        <w:rPr>
          <w:rFonts w:hint="cs"/>
          <w:rtl/>
        </w:rPr>
        <w:t>אדוני השר, כל הזמן יש איזו תחושה של מי שהולך בדרך בבחינת אנוס, שאנו רק ניתן לו אפשרות לצאת ממנה ולברוח ממנה וכך ייטב. אדוני השר, אני לא חש עצמי אנוס על-ידי אף אחד במסלול הזה שבו אנחנו הולכים עכשיו. אני חושב שבעת הזאת, זה המסלול היחיד</w:t>
      </w:r>
      <w:r>
        <w:rPr>
          <w:rtl/>
        </w:rPr>
        <w:t xml:space="preserve"> </w:t>
      </w:r>
      <w:r>
        <w:rPr>
          <w:rFonts w:hint="cs"/>
          <w:rtl/>
        </w:rPr>
        <w:t>שבו אפשר ללכת.</w:t>
      </w:r>
    </w:p>
    <w:p w14:paraId="6CDB5BE9" w14:textId="77777777" w:rsidR="00000000" w:rsidRDefault="009432B4">
      <w:pPr>
        <w:pStyle w:val="a"/>
        <w:rPr>
          <w:rFonts w:hint="cs"/>
          <w:rtl/>
        </w:rPr>
      </w:pPr>
    </w:p>
    <w:p w14:paraId="3661F341" w14:textId="77777777" w:rsidR="00000000" w:rsidRDefault="009432B4">
      <w:pPr>
        <w:pStyle w:val="a"/>
        <w:rPr>
          <w:rFonts w:hint="cs"/>
          <w:rtl/>
        </w:rPr>
      </w:pPr>
      <w:r>
        <w:rPr>
          <w:rFonts w:hint="cs"/>
          <w:rtl/>
        </w:rPr>
        <w:t>האינטר</w:t>
      </w:r>
      <w:r>
        <w:rPr>
          <w:rFonts w:hint="cs"/>
          <w:rtl/>
        </w:rPr>
        <w:t xml:space="preserve">ס לעשות כל מה שניתן ולעתים גם משהו מעבר למה שניתן על-פי השקפתם של חלק מהשרים בממשלתך, אדוני השר, הוא אינטרס עליון ישראלי - לא כדי למצוא את התירוצים אחר כך מי היה אשם בכישלון, אלא כל מסלול אלטרנטיבי וכל דרך שמישהו ירצה ללכת בהם, הסיכונים, המחיר וחוסר המוצא </w:t>
      </w:r>
      <w:r>
        <w:rPr>
          <w:rFonts w:hint="cs"/>
          <w:rtl/>
        </w:rPr>
        <w:t>גדולים לאין שיעור מהמסלול המאוד בעייתי שאתם כרגע החלטתם ללכת בו. הוא בעייתי, משום שאנחנו נמצאים במציאות בעייתית מאוד. הוא בעייתי, משום שאני מודה שאני לא בטוח עד הסוף -  והלוואי והייתי יכול להיות בטוח בכך - עד כמה הממשלה הזאת בהרכבה זה אומנם אימצה את המסלול</w:t>
      </w:r>
      <w:r>
        <w:rPr>
          <w:rFonts w:hint="cs"/>
          <w:rtl/>
        </w:rPr>
        <w:t xml:space="preserve"> הזה על כל המשמעויות שלו.</w:t>
      </w:r>
    </w:p>
    <w:p w14:paraId="66BDD6F5" w14:textId="77777777" w:rsidR="00000000" w:rsidRDefault="009432B4">
      <w:pPr>
        <w:pStyle w:val="a"/>
        <w:rPr>
          <w:rFonts w:hint="cs"/>
          <w:rtl/>
        </w:rPr>
      </w:pPr>
    </w:p>
    <w:p w14:paraId="1BEC66BF" w14:textId="77777777" w:rsidR="00000000" w:rsidRDefault="009432B4">
      <w:pPr>
        <w:pStyle w:val="a"/>
        <w:rPr>
          <w:rFonts w:hint="cs"/>
          <w:rtl/>
        </w:rPr>
      </w:pPr>
      <w:r>
        <w:rPr>
          <w:rFonts w:hint="cs"/>
          <w:rtl/>
        </w:rPr>
        <w:t>אמרתי פה פעם אחת, פעמיים, שלוש פעמים ועשר פעמים, שכשהולכים במסלול הזה, כנראה לא תהיה ברירה אלא להגיע למקומות שחלק גדול מהממשלה הזאת לא רוצה להגיע אליהם. יש חלקים גדולים בתוכה, ואינני בטוח אם לא מדובר גם במי שעומד בראשה, שהיו אולי</w:t>
      </w:r>
      <w:r>
        <w:rPr>
          <w:rFonts w:hint="cs"/>
          <w:rtl/>
        </w:rPr>
        <w:t xml:space="preserve"> רוצים  לברוח מהדרך לפני שיהיה מאוחר מדי.</w:t>
      </w:r>
    </w:p>
    <w:p w14:paraId="572E7CE2" w14:textId="77777777" w:rsidR="00000000" w:rsidRDefault="009432B4">
      <w:pPr>
        <w:pStyle w:val="a"/>
        <w:rPr>
          <w:rFonts w:hint="cs"/>
          <w:rtl/>
        </w:rPr>
      </w:pPr>
    </w:p>
    <w:p w14:paraId="2D79DF97" w14:textId="77777777" w:rsidR="00000000" w:rsidRDefault="009432B4">
      <w:pPr>
        <w:pStyle w:val="a"/>
        <w:rPr>
          <w:rFonts w:hint="cs"/>
          <w:rtl/>
        </w:rPr>
      </w:pPr>
      <w:r>
        <w:rPr>
          <w:rFonts w:hint="cs"/>
          <w:rtl/>
        </w:rPr>
        <w:t>לכן אני אומר לך: דווקא ברגע שבו אני מקבל את הקו שנקטתם בעקבות הפיגוע הקשה הזה, אל תחפשו תירוץ לברוח מהדרך הזאת. אם תחפשו תירוץ לברוח מהדרך הזאת, אנחנו נחזור למקום שהיינו בו בשנתיים האחרונות - מקום עוד הרבה יותר גר</w:t>
      </w:r>
      <w:r>
        <w:rPr>
          <w:rFonts w:hint="cs"/>
          <w:rtl/>
        </w:rPr>
        <w:t>וע.</w:t>
      </w:r>
    </w:p>
    <w:p w14:paraId="37837681" w14:textId="77777777" w:rsidR="00000000" w:rsidRDefault="009432B4">
      <w:pPr>
        <w:pStyle w:val="a"/>
        <w:rPr>
          <w:rFonts w:hint="cs"/>
          <w:rtl/>
        </w:rPr>
      </w:pPr>
    </w:p>
    <w:p w14:paraId="4965F3C0" w14:textId="77777777" w:rsidR="00000000" w:rsidRDefault="009432B4">
      <w:pPr>
        <w:pStyle w:val="ac"/>
        <w:rPr>
          <w:rtl/>
        </w:rPr>
      </w:pPr>
      <w:r>
        <w:rPr>
          <w:rFonts w:hint="eastAsia"/>
          <w:rtl/>
        </w:rPr>
        <w:t>השר</w:t>
      </w:r>
      <w:r>
        <w:rPr>
          <w:rtl/>
        </w:rPr>
        <w:t xml:space="preserve"> גדעון עזרא:</w:t>
      </w:r>
    </w:p>
    <w:p w14:paraId="6744F220" w14:textId="77777777" w:rsidR="00000000" w:rsidRDefault="009432B4">
      <w:pPr>
        <w:pStyle w:val="a"/>
        <w:rPr>
          <w:rFonts w:hint="cs"/>
          <w:rtl/>
        </w:rPr>
      </w:pPr>
    </w:p>
    <w:p w14:paraId="5B09AC9C" w14:textId="77777777" w:rsidR="00000000" w:rsidRDefault="009432B4">
      <w:pPr>
        <w:pStyle w:val="a"/>
        <w:rPr>
          <w:rFonts w:hint="cs"/>
          <w:rtl/>
        </w:rPr>
      </w:pPr>
      <w:r>
        <w:rPr>
          <w:rFonts w:hint="cs"/>
          <w:rtl/>
        </w:rPr>
        <w:t>- - -</w:t>
      </w:r>
    </w:p>
    <w:p w14:paraId="1D2FC799" w14:textId="77777777" w:rsidR="00000000" w:rsidRDefault="009432B4">
      <w:pPr>
        <w:pStyle w:val="a"/>
        <w:rPr>
          <w:rFonts w:hint="cs"/>
          <w:rtl/>
        </w:rPr>
      </w:pPr>
    </w:p>
    <w:p w14:paraId="4D08F3C6" w14:textId="77777777" w:rsidR="00000000" w:rsidRDefault="009432B4">
      <w:pPr>
        <w:pStyle w:val="SpeakerCon"/>
        <w:rPr>
          <w:rFonts w:hint="cs"/>
          <w:rtl/>
        </w:rPr>
      </w:pPr>
      <w:bookmarkStart w:id="525" w:name="FS000001065T09_07_2003_17_26_25C"/>
      <w:bookmarkEnd w:id="525"/>
      <w:r>
        <w:rPr>
          <w:rtl/>
        </w:rPr>
        <w:t>חיים אורון (מרצ):</w:t>
      </w:r>
    </w:p>
    <w:p w14:paraId="6B7CDFCC" w14:textId="77777777" w:rsidR="00000000" w:rsidRDefault="009432B4">
      <w:pPr>
        <w:pStyle w:val="SpeakerCon"/>
        <w:rPr>
          <w:rFonts w:hint="cs"/>
          <w:rtl/>
        </w:rPr>
      </w:pPr>
    </w:p>
    <w:p w14:paraId="30A29264" w14:textId="77777777" w:rsidR="00000000" w:rsidRDefault="009432B4">
      <w:pPr>
        <w:pStyle w:val="a"/>
        <w:rPr>
          <w:rFonts w:hint="cs"/>
          <w:rtl/>
        </w:rPr>
      </w:pPr>
      <w:r>
        <w:rPr>
          <w:rFonts w:hint="cs"/>
          <w:rtl/>
        </w:rPr>
        <w:t xml:space="preserve"> בשנתיים האחרונות היינו במקום מאוד מאוד גרוע.</w:t>
      </w:r>
    </w:p>
    <w:p w14:paraId="67D6D4C7" w14:textId="77777777" w:rsidR="00000000" w:rsidRDefault="009432B4">
      <w:pPr>
        <w:pStyle w:val="a"/>
        <w:rPr>
          <w:rFonts w:hint="cs"/>
          <w:rtl/>
        </w:rPr>
      </w:pPr>
    </w:p>
    <w:p w14:paraId="37ADB6F4" w14:textId="77777777" w:rsidR="00000000" w:rsidRDefault="009432B4">
      <w:pPr>
        <w:pStyle w:val="ad"/>
        <w:rPr>
          <w:rFonts w:hint="cs"/>
          <w:rtl/>
        </w:rPr>
      </w:pPr>
      <w:r>
        <w:rPr>
          <w:rFonts w:hint="cs"/>
          <w:rtl/>
        </w:rPr>
        <w:t>היו"ר אתי לבני:</w:t>
      </w:r>
    </w:p>
    <w:p w14:paraId="1E506E42" w14:textId="77777777" w:rsidR="00000000" w:rsidRDefault="009432B4">
      <w:pPr>
        <w:pStyle w:val="a"/>
        <w:rPr>
          <w:rFonts w:hint="cs"/>
          <w:rtl/>
        </w:rPr>
      </w:pPr>
    </w:p>
    <w:p w14:paraId="0EA2959F" w14:textId="77777777" w:rsidR="00000000" w:rsidRDefault="009432B4">
      <w:pPr>
        <w:pStyle w:val="a"/>
        <w:rPr>
          <w:rFonts w:hint="cs"/>
          <w:rtl/>
        </w:rPr>
      </w:pPr>
      <w:r>
        <w:rPr>
          <w:rFonts w:hint="cs"/>
          <w:rtl/>
        </w:rPr>
        <w:t>תודה רבה לחבר הכנסת אורון. חברת הכנסת גילה פינקלשטיין, בבקשה.</w:t>
      </w:r>
    </w:p>
    <w:p w14:paraId="0E52BEB8" w14:textId="77777777" w:rsidR="00000000" w:rsidRDefault="009432B4">
      <w:pPr>
        <w:pStyle w:val="a"/>
        <w:rPr>
          <w:rFonts w:hint="cs"/>
          <w:rtl/>
        </w:rPr>
      </w:pPr>
    </w:p>
    <w:p w14:paraId="176B5709" w14:textId="77777777" w:rsidR="00000000" w:rsidRDefault="009432B4">
      <w:pPr>
        <w:pStyle w:val="Speaker"/>
        <w:rPr>
          <w:rtl/>
        </w:rPr>
      </w:pPr>
      <w:bookmarkStart w:id="526" w:name="FS000001059T09_07_2003_17_27_02"/>
      <w:bookmarkStart w:id="527" w:name="_Toc45934770"/>
      <w:bookmarkStart w:id="528" w:name="_Toc76385288"/>
      <w:bookmarkEnd w:id="526"/>
      <w:r>
        <w:rPr>
          <w:rFonts w:hint="eastAsia"/>
          <w:rtl/>
        </w:rPr>
        <w:t>גילה</w:t>
      </w:r>
      <w:r>
        <w:rPr>
          <w:rtl/>
        </w:rPr>
        <w:t xml:space="preserve"> פינקלשטיין (מפד"ל):</w:t>
      </w:r>
      <w:bookmarkEnd w:id="527"/>
      <w:bookmarkEnd w:id="528"/>
    </w:p>
    <w:p w14:paraId="0BF6C4F9" w14:textId="77777777" w:rsidR="00000000" w:rsidRDefault="009432B4">
      <w:pPr>
        <w:pStyle w:val="a"/>
        <w:rPr>
          <w:rFonts w:hint="cs"/>
          <w:rtl/>
        </w:rPr>
      </w:pPr>
    </w:p>
    <w:p w14:paraId="14EF29A0" w14:textId="77777777" w:rsidR="00000000" w:rsidRDefault="009432B4">
      <w:pPr>
        <w:pStyle w:val="a"/>
        <w:rPr>
          <w:rFonts w:hint="cs"/>
          <w:rtl/>
        </w:rPr>
      </w:pPr>
      <w:r>
        <w:rPr>
          <w:rFonts w:hint="cs"/>
          <w:rtl/>
        </w:rPr>
        <w:t>גברתי היושבת-ראש, חברי הכנסת, גם בפרק זמן שהוגדר כהפסקת</w:t>
      </w:r>
      <w:r>
        <w:rPr>
          <w:rFonts w:hint="cs"/>
          <w:rtl/>
        </w:rPr>
        <w:t xml:space="preserve"> אש, נרצחה ביום שני מזל עפרי בת ה-65 מכפר-יעבץ. אנחנו שולחים מכאן תנחומים למשפחה היקרה, למשה בעלה ולשמונת הילדים.</w:t>
      </w:r>
    </w:p>
    <w:p w14:paraId="361C9633" w14:textId="77777777" w:rsidR="00000000" w:rsidRDefault="009432B4">
      <w:pPr>
        <w:pStyle w:val="a"/>
        <w:rPr>
          <w:rFonts w:hint="cs"/>
          <w:rtl/>
        </w:rPr>
      </w:pPr>
    </w:p>
    <w:p w14:paraId="01BAE96A" w14:textId="77777777" w:rsidR="00000000" w:rsidRDefault="009432B4">
      <w:pPr>
        <w:pStyle w:val="a"/>
        <w:rPr>
          <w:rFonts w:hint="cs"/>
          <w:rtl/>
        </w:rPr>
      </w:pPr>
      <w:r>
        <w:rPr>
          <w:rFonts w:hint="cs"/>
          <w:rtl/>
        </w:rPr>
        <w:t>מחבל "הג'יהאד האסלאמי" מג'נין שהתאבד בביתה תקע טריז נוסף במפת הדרכים השברירית ממילא, ושם קץ להסכם ה"הודנה", שגם ארגונו שלו חתם עליו.</w:t>
      </w:r>
    </w:p>
    <w:p w14:paraId="7A993489" w14:textId="77777777" w:rsidR="00000000" w:rsidRDefault="009432B4">
      <w:pPr>
        <w:pStyle w:val="a"/>
        <w:rPr>
          <w:rFonts w:hint="cs"/>
          <w:rtl/>
        </w:rPr>
      </w:pPr>
    </w:p>
    <w:p w14:paraId="62817257" w14:textId="77777777" w:rsidR="00000000" w:rsidRDefault="009432B4">
      <w:pPr>
        <w:pStyle w:val="a"/>
        <w:rPr>
          <w:rFonts w:hint="cs"/>
          <w:rtl/>
        </w:rPr>
      </w:pPr>
      <w:r>
        <w:rPr>
          <w:rFonts w:hint="cs"/>
          <w:rtl/>
        </w:rPr>
        <w:t>אלא שאצ</w:t>
      </w:r>
      <w:r>
        <w:rPr>
          <w:rFonts w:hint="cs"/>
          <w:rtl/>
        </w:rPr>
        <w:t>לנו כבר מיהרו להכריז כי התהליך המדיני יימשך  למרות הפיגוע. אני בהחלט בעד הידברות, אבל כשהיא במקומה ובזמנה, וכשהמשא-ומתן אינו הופך למתן-ומתן. חוששתני כי גם הפעם מוליכים אותנו שלל, וכי גם בסבב הנוכחי יצאו הפלסטינים כשידם על העליונה: מאות אסירים משוחררים, מאח</w:t>
      </w:r>
      <w:r>
        <w:rPr>
          <w:rFonts w:hint="cs"/>
          <w:rtl/>
        </w:rPr>
        <w:t>זים שהורדו תוך עימות פנים-ישראלי מתחדש, שאיננו כורח המציאות, ופתיחת צירים בגוש-קטיף לתנועה פלסטינית בסיכון חיי התושבים במקום.</w:t>
      </w:r>
    </w:p>
    <w:p w14:paraId="1B0C6D37" w14:textId="77777777" w:rsidR="00000000" w:rsidRDefault="009432B4">
      <w:pPr>
        <w:pStyle w:val="a"/>
        <w:rPr>
          <w:rFonts w:hint="cs"/>
          <w:rtl/>
        </w:rPr>
      </w:pPr>
    </w:p>
    <w:p w14:paraId="46C6A940" w14:textId="77777777" w:rsidR="00000000" w:rsidRDefault="009432B4">
      <w:pPr>
        <w:pStyle w:val="a"/>
        <w:rPr>
          <w:rFonts w:hint="cs"/>
          <w:rtl/>
        </w:rPr>
      </w:pPr>
      <w:r>
        <w:rPr>
          <w:rFonts w:hint="cs"/>
          <w:rtl/>
        </w:rPr>
        <w:t>כדאי להזכיר שבימים האחרונים, בתוך ימי ה"הודנה", נורו טילים נגד טנקים לעבר כפר-דרום, מרגמות על נווה-דקלים, ודחפור עלה על מטען סמוך</w:t>
      </w:r>
      <w:r>
        <w:rPr>
          <w:rFonts w:hint="cs"/>
          <w:rtl/>
        </w:rPr>
        <w:t xml:space="preserve"> ליישוב מורג, הגם שתודה לאל לא התפוצץ. די פתטי לשמוע על כך שכמות ההתרעות על פיגועים בימים הללו ירדה, ועומדת "רק" על כ-25.</w:t>
      </w:r>
    </w:p>
    <w:p w14:paraId="4E57E706" w14:textId="77777777" w:rsidR="00000000" w:rsidRDefault="009432B4">
      <w:pPr>
        <w:pStyle w:val="a"/>
        <w:rPr>
          <w:rFonts w:hint="cs"/>
          <w:rtl/>
        </w:rPr>
      </w:pPr>
    </w:p>
    <w:p w14:paraId="1D46A4CD" w14:textId="77777777" w:rsidR="00000000" w:rsidRDefault="009432B4">
      <w:pPr>
        <w:pStyle w:val="a"/>
        <w:rPr>
          <w:rFonts w:hint="cs"/>
          <w:rtl/>
        </w:rPr>
      </w:pPr>
      <w:r>
        <w:rPr>
          <w:rFonts w:hint="cs"/>
          <w:rtl/>
        </w:rPr>
        <w:t>אני מטילה ספק רב אם על סמך הבנות רעועות כאלו ניתן לבסס באזורנו שלום יציב או לכל הפחות אי-לוחמה, כאשר עדיין מתרחשים אירועי ירי ופיגועי</w:t>
      </w:r>
      <w:r>
        <w:rPr>
          <w:rFonts w:hint="cs"/>
          <w:rtl/>
        </w:rPr>
        <w:t xml:space="preserve">ם שבדרך נס לא בכולם יש נפגעים. אין ברירה, לא נוכל כנראה לסמוך על שלטונה הרעוע של הרשות הפלסטינית, שלא קיבלה על עצמה, למשל, להחרים נשק לא חוקי המסתובב בכל מקום באין מפריע. </w:t>
      </w:r>
    </w:p>
    <w:p w14:paraId="3A2D1B39" w14:textId="77777777" w:rsidR="00000000" w:rsidRDefault="009432B4">
      <w:pPr>
        <w:pStyle w:val="a"/>
        <w:rPr>
          <w:rFonts w:hint="cs"/>
          <w:rtl/>
        </w:rPr>
      </w:pPr>
    </w:p>
    <w:p w14:paraId="6F7A2FDF" w14:textId="77777777" w:rsidR="00000000" w:rsidRDefault="009432B4">
      <w:pPr>
        <w:pStyle w:val="a"/>
        <w:rPr>
          <w:rFonts w:hint="cs"/>
          <w:rtl/>
        </w:rPr>
      </w:pPr>
      <w:r>
        <w:rPr>
          <w:rFonts w:hint="cs"/>
          <w:rtl/>
        </w:rPr>
        <w:t>על מה שהוצג בפנינו כהתחלה של הפסקת שידורי ההסתה אני בהחלט מברכת. זה צעד שראוי היה ל</w:t>
      </w:r>
      <w:r>
        <w:rPr>
          <w:rFonts w:hint="cs"/>
          <w:rtl/>
        </w:rPr>
        <w:t>ו לצאת אל הפועל כבר מזמן. אני בספק אם מה שראינו לא היה תרגיל יחצני שנועד לרצות את דעת הקהל ואת הממשל האמריקני. בכל מקרה, מובן שאין די בכך. כידוע לכול, ספרי הלימוד ברשות זרועים הסתה נגד ישראל, יהודים ומדינת ישראל, ובמפות כמובן אין זכר לישראל הריבונית. את כל</w:t>
      </w:r>
      <w:r>
        <w:rPr>
          <w:rFonts w:hint="cs"/>
          <w:rtl/>
        </w:rPr>
        <w:t xml:space="preserve"> אלו לא ניתן כנראה לשרש במחי יד. הדרך האחת שאין בלתה להשגת שקט באזור שלנו היא זו שהוכחה עד כה: להמשיך להילחם בכל דרך בגורמי הטרור באשר הם, עד שיבינו כי אין תוחלת ללחימתם הכושלת.</w:t>
      </w:r>
    </w:p>
    <w:p w14:paraId="3D8B79DE" w14:textId="77777777" w:rsidR="00000000" w:rsidRDefault="009432B4">
      <w:pPr>
        <w:pStyle w:val="a"/>
        <w:rPr>
          <w:rFonts w:hint="cs"/>
          <w:rtl/>
        </w:rPr>
      </w:pPr>
    </w:p>
    <w:p w14:paraId="2ACF1D3B" w14:textId="77777777" w:rsidR="00000000" w:rsidRDefault="009432B4">
      <w:pPr>
        <w:pStyle w:val="a"/>
        <w:rPr>
          <w:rFonts w:hint="cs"/>
          <w:rtl/>
        </w:rPr>
      </w:pPr>
      <w:r>
        <w:rPr>
          <w:rFonts w:hint="cs"/>
          <w:rtl/>
        </w:rPr>
        <w:t>הייתי מאוד רוצה לקוות שהפיגוע בכפר-יעבץ גבה מאתנו את הקורבן האחרון במערכה האו</w:t>
      </w:r>
      <w:r>
        <w:rPr>
          <w:rFonts w:hint="cs"/>
          <w:rtl/>
        </w:rPr>
        <w:t>מללה הזאת, אולם לצערי אינני משוכנעת בכך, באשר שינוי הכיוון שאמור להיעשות הוא הרבה יותר ממושך ועמוק מאשר טקס חגיגי בחסות אמריקנית, שכמותו ראינו כבר רבים והתאכזבנו. האם לא למדנו כבר לקח? האם מה שעבר הציבור הישראלי בחסות הסכמי אוסלו לא היה הימור חמור ונועז די</w:t>
      </w:r>
      <w:r>
        <w:rPr>
          <w:rFonts w:hint="cs"/>
          <w:rtl/>
        </w:rPr>
        <w:t>ו בחיי אזרחי ישראל? לדידי, התשובה ברורה וחיובית, ונראה שלא אטעה אם אומר כי כך סבורים רוב אזרחי ישראל, אם לשפוט על-פי הלך הרוחות וההצבעה בבחירות.</w:t>
      </w:r>
    </w:p>
    <w:p w14:paraId="66A12345" w14:textId="77777777" w:rsidR="00000000" w:rsidRDefault="009432B4">
      <w:pPr>
        <w:pStyle w:val="a"/>
        <w:rPr>
          <w:rFonts w:hint="cs"/>
          <w:rtl/>
        </w:rPr>
      </w:pPr>
    </w:p>
    <w:p w14:paraId="4ED2E8CE" w14:textId="77777777" w:rsidR="00000000" w:rsidRDefault="009432B4">
      <w:pPr>
        <w:pStyle w:val="a"/>
        <w:rPr>
          <w:rFonts w:hint="cs"/>
          <w:rtl/>
        </w:rPr>
      </w:pPr>
      <w:r>
        <w:rPr>
          <w:rFonts w:hint="cs"/>
          <w:rtl/>
        </w:rPr>
        <w:t>גברתי היושבת-ראש, חברי, אף אחד מאתנו אינו רוצה יותר לראות כאן דם נשפך - של אף אחד בשום צד. אבל המתווה החדש-היש</w:t>
      </w:r>
      <w:r>
        <w:rPr>
          <w:rFonts w:hint="cs"/>
          <w:rtl/>
        </w:rPr>
        <w:t>ן מבית-היוצר האמריקני מתבסס על רצונם הטוב של אויבינו, וספק אם יש מדינה שפויה שהיתה מסכימה לסמוך על ההיגיון הזה. ראש הממשלה כבר אמר, כי לא נהיה צ'כיה. אני מאוד מקווה שהוא לא שכח את נאומו המצוין, ומבקשת ממנו: אנא, רק אל תושיט את הלחי השנייה. תודה.</w:t>
      </w:r>
    </w:p>
    <w:p w14:paraId="0C39FF68" w14:textId="77777777" w:rsidR="00000000" w:rsidRDefault="009432B4">
      <w:pPr>
        <w:pStyle w:val="a"/>
        <w:rPr>
          <w:rFonts w:hint="cs"/>
          <w:rtl/>
        </w:rPr>
      </w:pPr>
    </w:p>
    <w:p w14:paraId="2807E0B8" w14:textId="77777777" w:rsidR="00000000" w:rsidRDefault="009432B4">
      <w:pPr>
        <w:pStyle w:val="ad"/>
        <w:rPr>
          <w:rFonts w:hint="cs"/>
          <w:rtl/>
        </w:rPr>
      </w:pPr>
      <w:r>
        <w:rPr>
          <w:rFonts w:hint="cs"/>
          <w:rtl/>
        </w:rPr>
        <w:t>היו"ר אתי</w:t>
      </w:r>
      <w:r>
        <w:rPr>
          <w:rFonts w:hint="cs"/>
          <w:rtl/>
        </w:rPr>
        <w:t xml:space="preserve"> לבני:</w:t>
      </w:r>
    </w:p>
    <w:p w14:paraId="5144C590" w14:textId="77777777" w:rsidR="00000000" w:rsidRDefault="009432B4">
      <w:pPr>
        <w:pStyle w:val="a"/>
        <w:rPr>
          <w:rFonts w:hint="cs"/>
          <w:rtl/>
        </w:rPr>
      </w:pPr>
    </w:p>
    <w:p w14:paraId="565C1388" w14:textId="77777777" w:rsidR="00000000" w:rsidRDefault="009432B4">
      <w:pPr>
        <w:pStyle w:val="a"/>
        <w:rPr>
          <w:rFonts w:hint="cs"/>
          <w:rtl/>
        </w:rPr>
      </w:pPr>
      <w:r>
        <w:rPr>
          <w:rFonts w:hint="cs"/>
          <w:rtl/>
        </w:rPr>
        <w:t>תודה רבה. חבר הכנסת גלעד ארדן  - לא נוכח. חבר הכנסת נסים דהן - לא נוכח. משיב כבוד השר גדעון עזרא.</w:t>
      </w:r>
    </w:p>
    <w:p w14:paraId="256629AA" w14:textId="77777777" w:rsidR="00000000" w:rsidRDefault="009432B4">
      <w:pPr>
        <w:pStyle w:val="a"/>
        <w:rPr>
          <w:rtl/>
        </w:rPr>
      </w:pPr>
    </w:p>
    <w:p w14:paraId="5B592FC1" w14:textId="77777777" w:rsidR="00000000" w:rsidRDefault="009432B4">
      <w:pPr>
        <w:pStyle w:val="Speaker"/>
        <w:rPr>
          <w:rtl/>
        </w:rPr>
      </w:pPr>
      <w:bookmarkStart w:id="529" w:name="FS000000474T09_07_2003_17_37_14"/>
      <w:bookmarkStart w:id="530" w:name="_Toc45934771"/>
      <w:bookmarkStart w:id="531" w:name="_Toc76385289"/>
      <w:bookmarkEnd w:id="529"/>
      <w:r>
        <w:rPr>
          <w:rFonts w:hint="eastAsia"/>
          <w:rtl/>
        </w:rPr>
        <w:t>השר</w:t>
      </w:r>
      <w:r>
        <w:rPr>
          <w:rtl/>
        </w:rPr>
        <w:t xml:space="preserve"> גדעון עזרא:</w:t>
      </w:r>
      <w:bookmarkEnd w:id="530"/>
      <w:bookmarkEnd w:id="531"/>
    </w:p>
    <w:p w14:paraId="0789E685" w14:textId="77777777" w:rsidR="00000000" w:rsidRDefault="009432B4">
      <w:pPr>
        <w:pStyle w:val="a"/>
        <w:rPr>
          <w:rFonts w:hint="cs"/>
          <w:rtl/>
        </w:rPr>
      </w:pPr>
    </w:p>
    <w:p w14:paraId="505D22E7" w14:textId="77777777" w:rsidR="00000000" w:rsidRDefault="009432B4">
      <w:pPr>
        <w:pStyle w:val="a"/>
        <w:rPr>
          <w:rFonts w:hint="cs"/>
          <w:rtl/>
        </w:rPr>
      </w:pPr>
      <w:r>
        <w:rPr>
          <w:rFonts w:hint="cs"/>
          <w:rtl/>
        </w:rPr>
        <w:t xml:space="preserve">יושבת-ראש הישיבה, חברי חברי הכנסת, מזל עפרי, השם ייקום דמה, נפלה אל מול מרצח מתאבד מכפר-ראעי בג'נין. </w:t>
      </w:r>
    </w:p>
    <w:p w14:paraId="2010E6AA" w14:textId="77777777" w:rsidR="00000000" w:rsidRDefault="009432B4">
      <w:pPr>
        <w:pStyle w:val="a"/>
        <w:rPr>
          <w:rFonts w:hint="cs"/>
          <w:rtl/>
        </w:rPr>
      </w:pPr>
    </w:p>
    <w:p w14:paraId="436DCD11" w14:textId="77777777" w:rsidR="00000000" w:rsidRDefault="009432B4">
      <w:pPr>
        <w:pStyle w:val="a"/>
        <w:rPr>
          <w:rFonts w:hint="cs"/>
          <w:rtl/>
        </w:rPr>
      </w:pPr>
      <w:r>
        <w:rPr>
          <w:rFonts w:hint="cs"/>
          <w:rtl/>
        </w:rPr>
        <w:t>חבר הכנסת איתן כבל, לפני שאדב</w:t>
      </w:r>
      <w:r>
        <w:rPr>
          <w:rFonts w:hint="cs"/>
          <w:rtl/>
        </w:rPr>
        <w:t>ר על המקרה, ברצוני להעיר כמה הערות. אתה בוודאי מכיר היטב את האזור. כפר-יעבץ נמצא מערבית לקלנסואה, וזו נמצאת מערבית לטול-כרם. גדר ההפרדה בין סאלם לבין אלקנה עתידה להסתיים בסוף יולי השנה, והדבר ודאי ידוע לך.</w:t>
      </w:r>
    </w:p>
    <w:p w14:paraId="6660DFB0" w14:textId="77777777" w:rsidR="00000000" w:rsidRDefault="009432B4">
      <w:pPr>
        <w:pStyle w:val="a"/>
        <w:rPr>
          <w:rFonts w:hint="cs"/>
          <w:rtl/>
        </w:rPr>
      </w:pPr>
    </w:p>
    <w:p w14:paraId="2D724CF6" w14:textId="77777777" w:rsidR="00000000" w:rsidRDefault="009432B4">
      <w:pPr>
        <w:pStyle w:val="ac"/>
        <w:rPr>
          <w:rtl/>
        </w:rPr>
      </w:pPr>
      <w:r>
        <w:rPr>
          <w:rFonts w:hint="eastAsia"/>
          <w:rtl/>
        </w:rPr>
        <w:t>איתן</w:t>
      </w:r>
      <w:r>
        <w:rPr>
          <w:rtl/>
        </w:rPr>
        <w:t xml:space="preserve"> כבל (העבודה-מימד):</w:t>
      </w:r>
    </w:p>
    <w:p w14:paraId="14FF5409" w14:textId="77777777" w:rsidR="00000000" w:rsidRDefault="009432B4">
      <w:pPr>
        <w:pStyle w:val="a"/>
        <w:rPr>
          <w:rFonts w:hint="cs"/>
          <w:rtl/>
        </w:rPr>
      </w:pPr>
    </w:p>
    <w:p w14:paraId="22478881" w14:textId="77777777" w:rsidR="00000000" w:rsidRDefault="009432B4">
      <w:pPr>
        <w:pStyle w:val="a"/>
        <w:rPr>
          <w:rFonts w:hint="cs"/>
          <w:rtl/>
        </w:rPr>
      </w:pPr>
      <w:r>
        <w:rPr>
          <w:rFonts w:hint="cs"/>
          <w:rtl/>
        </w:rPr>
        <w:t>אינשאללה.</w:t>
      </w:r>
    </w:p>
    <w:p w14:paraId="2D4C8F49" w14:textId="77777777" w:rsidR="00000000" w:rsidRDefault="009432B4">
      <w:pPr>
        <w:pStyle w:val="a"/>
        <w:rPr>
          <w:rFonts w:hint="cs"/>
          <w:rtl/>
        </w:rPr>
      </w:pPr>
    </w:p>
    <w:p w14:paraId="6D21B5DD" w14:textId="77777777" w:rsidR="00000000" w:rsidRDefault="009432B4">
      <w:pPr>
        <w:pStyle w:val="SpeakerCon"/>
        <w:rPr>
          <w:rtl/>
        </w:rPr>
      </w:pPr>
      <w:bookmarkStart w:id="532" w:name="FS000000474T09_07_2003_17_37_28C"/>
      <w:bookmarkEnd w:id="532"/>
      <w:r>
        <w:rPr>
          <w:rtl/>
        </w:rPr>
        <w:t>השר גדעון עזר</w:t>
      </w:r>
      <w:r>
        <w:rPr>
          <w:rtl/>
        </w:rPr>
        <w:t>א:</w:t>
      </w:r>
    </w:p>
    <w:p w14:paraId="414AD107" w14:textId="77777777" w:rsidR="00000000" w:rsidRDefault="009432B4">
      <w:pPr>
        <w:pStyle w:val="a"/>
        <w:rPr>
          <w:rtl/>
        </w:rPr>
      </w:pPr>
    </w:p>
    <w:p w14:paraId="6E41C930" w14:textId="77777777" w:rsidR="00000000" w:rsidRDefault="009432B4">
      <w:pPr>
        <w:pStyle w:val="a"/>
        <w:rPr>
          <w:rFonts w:hint="cs"/>
          <w:rtl/>
        </w:rPr>
      </w:pPr>
      <w:r>
        <w:rPr>
          <w:rFonts w:hint="cs"/>
          <w:rtl/>
        </w:rPr>
        <w:t>דיברנו על זה בכנסת כמה פעמים.</w:t>
      </w:r>
    </w:p>
    <w:p w14:paraId="6CD039DC" w14:textId="77777777" w:rsidR="00000000" w:rsidRDefault="009432B4">
      <w:pPr>
        <w:pStyle w:val="a"/>
        <w:rPr>
          <w:rFonts w:hint="cs"/>
          <w:rtl/>
        </w:rPr>
      </w:pPr>
    </w:p>
    <w:p w14:paraId="0B489DD8" w14:textId="77777777" w:rsidR="00000000" w:rsidRDefault="009432B4">
      <w:pPr>
        <w:pStyle w:val="ac"/>
        <w:rPr>
          <w:rtl/>
        </w:rPr>
      </w:pPr>
      <w:r>
        <w:rPr>
          <w:rFonts w:hint="eastAsia"/>
          <w:rtl/>
        </w:rPr>
        <w:t>איתן</w:t>
      </w:r>
      <w:r>
        <w:rPr>
          <w:rtl/>
        </w:rPr>
        <w:t xml:space="preserve"> כבל (העבודה-מימד):</w:t>
      </w:r>
    </w:p>
    <w:p w14:paraId="7BDC10C0" w14:textId="77777777" w:rsidR="00000000" w:rsidRDefault="009432B4">
      <w:pPr>
        <w:pStyle w:val="a"/>
        <w:rPr>
          <w:rFonts w:hint="cs"/>
          <w:rtl/>
        </w:rPr>
      </w:pPr>
    </w:p>
    <w:p w14:paraId="447B992D" w14:textId="77777777" w:rsidR="00000000" w:rsidRDefault="009432B4">
      <w:pPr>
        <w:pStyle w:val="a"/>
        <w:rPr>
          <w:rFonts w:hint="cs"/>
          <w:rtl/>
        </w:rPr>
      </w:pPr>
      <w:r>
        <w:rPr>
          <w:rFonts w:hint="cs"/>
          <w:rtl/>
        </w:rPr>
        <w:t>אינשאללה.</w:t>
      </w:r>
    </w:p>
    <w:p w14:paraId="54B01DE6" w14:textId="77777777" w:rsidR="00000000" w:rsidRDefault="009432B4">
      <w:pPr>
        <w:pStyle w:val="a"/>
        <w:rPr>
          <w:rFonts w:hint="cs"/>
          <w:rtl/>
        </w:rPr>
      </w:pPr>
    </w:p>
    <w:p w14:paraId="0377F67F" w14:textId="77777777" w:rsidR="00000000" w:rsidRDefault="009432B4">
      <w:pPr>
        <w:pStyle w:val="SpeakerCon"/>
        <w:rPr>
          <w:rtl/>
        </w:rPr>
      </w:pPr>
      <w:bookmarkStart w:id="533" w:name="FS000000474T09_07_2003_17_37_32C"/>
      <w:bookmarkEnd w:id="533"/>
      <w:r>
        <w:rPr>
          <w:rtl/>
        </w:rPr>
        <w:t>השר גדעון עזרא:</w:t>
      </w:r>
    </w:p>
    <w:p w14:paraId="2C3815DE" w14:textId="77777777" w:rsidR="00000000" w:rsidRDefault="009432B4">
      <w:pPr>
        <w:pStyle w:val="a"/>
        <w:rPr>
          <w:rtl/>
        </w:rPr>
      </w:pPr>
    </w:p>
    <w:p w14:paraId="7EABB42B" w14:textId="77777777" w:rsidR="00000000" w:rsidRDefault="009432B4">
      <w:pPr>
        <w:pStyle w:val="a"/>
        <w:rPr>
          <w:rFonts w:hint="cs"/>
          <w:rtl/>
        </w:rPr>
      </w:pPr>
      <w:r>
        <w:rPr>
          <w:rFonts w:hint="cs"/>
          <w:rtl/>
        </w:rPr>
        <w:t xml:space="preserve">תושבי כפר-יעבץ רצו שתיבנה גדר סביב יישובם. לדעתי, אין מקום לגדר סביב היישוב, כאשר גדר ההפרדה תעבור במקום בסוף יולי. לכן, במקרה הזה, אי-אפשר לומר שהגדר לא נבנית שם. היא </w:t>
      </w:r>
      <w:r>
        <w:rPr>
          <w:rFonts w:hint="cs"/>
          <w:rtl/>
        </w:rPr>
        <w:t>נבנית בצורה רצינית מאוד.</w:t>
      </w:r>
    </w:p>
    <w:p w14:paraId="1C2BE39D" w14:textId="77777777" w:rsidR="00000000" w:rsidRDefault="009432B4">
      <w:pPr>
        <w:pStyle w:val="a"/>
        <w:rPr>
          <w:rFonts w:hint="cs"/>
          <w:rtl/>
        </w:rPr>
      </w:pPr>
    </w:p>
    <w:p w14:paraId="5AC7B99A" w14:textId="77777777" w:rsidR="00000000" w:rsidRDefault="009432B4">
      <w:pPr>
        <w:pStyle w:val="a"/>
        <w:rPr>
          <w:rFonts w:hint="cs"/>
          <w:rtl/>
        </w:rPr>
      </w:pPr>
      <w:r>
        <w:rPr>
          <w:rFonts w:hint="cs"/>
          <w:rtl/>
        </w:rPr>
        <w:t>אני חושב שהפיגוע הזה הביא אנשים למחשבות שניות על המשך התהליך שנראה בהתחלה בסדר. אבל הפיגוע הרצחני הזה לימד רבים מאתנו, שאנחנו צריכים ללכת בזהירות וצעד אחר צעד.</w:t>
      </w:r>
    </w:p>
    <w:p w14:paraId="3B28324C" w14:textId="77777777" w:rsidR="00000000" w:rsidRDefault="009432B4">
      <w:pPr>
        <w:pStyle w:val="a"/>
        <w:rPr>
          <w:rFonts w:hint="cs"/>
          <w:rtl/>
        </w:rPr>
      </w:pPr>
    </w:p>
    <w:p w14:paraId="101E4FED" w14:textId="77777777" w:rsidR="00000000" w:rsidRDefault="009432B4">
      <w:pPr>
        <w:pStyle w:val="a"/>
        <w:rPr>
          <w:rFonts w:hint="cs"/>
          <w:rtl/>
        </w:rPr>
      </w:pPr>
      <w:r>
        <w:rPr>
          <w:rFonts w:hint="cs"/>
          <w:rtl/>
        </w:rPr>
        <w:t>המתאבד הוא מכפר-ראעי. בכפר-ראעי יש אנשי רשות שמקבלים משכורת מהרשות, ו</w:t>
      </w:r>
      <w:r>
        <w:rPr>
          <w:rFonts w:hint="cs"/>
          <w:rtl/>
        </w:rPr>
        <w:t>תפקידם לשרת במשטרה הפלסטינית ולעשות דברים נוספים. נכון שאזור ג'נין ואזור טול-כרם לא הועבר לאחריות הפלסטינים, אבל רוח ממשלת אבו-מאזן היתה צריכה להביא, לדעתי, כל אדם בשירות הרשות הפלסטינית לעשות את המירב למנוע פיגועים כאלו. אני מאוד מקווה שהמשלח של אותו מתאב</w:t>
      </w:r>
      <w:r>
        <w:rPr>
          <w:rFonts w:hint="cs"/>
          <w:rtl/>
        </w:rPr>
        <w:t>ד יהיה, בסופו של דבר, מאחורי סורג ובריח.</w:t>
      </w:r>
    </w:p>
    <w:p w14:paraId="75ECE10E" w14:textId="77777777" w:rsidR="00000000" w:rsidRDefault="009432B4">
      <w:pPr>
        <w:pStyle w:val="a"/>
        <w:rPr>
          <w:rFonts w:hint="cs"/>
          <w:rtl/>
        </w:rPr>
      </w:pPr>
    </w:p>
    <w:p w14:paraId="1B82CB80" w14:textId="77777777" w:rsidR="00000000" w:rsidRDefault="009432B4">
      <w:pPr>
        <w:pStyle w:val="a"/>
        <w:rPr>
          <w:rFonts w:hint="cs"/>
          <w:rtl/>
        </w:rPr>
      </w:pPr>
      <w:r>
        <w:rPr>
          <w:rFonts w:hint="cs"/>
          <w:rtl/>
        </w:rPr>
        <w:t>אין לי ספק שהממשלה רוצה בהמשך התהליך, אבל במקביל המשך התהליך כרוך בהפסקת הטרור על-ידי הרשות, שפיטת מחבלים וכליאתם, איסוף כלי נשק ומלחמה בהסתה.</w:t>
      </w:r>
    </w:p>
    <w:p w14:paraId="03C5B942" w14:textId="77777777" w:rsidR="00000000" w:rsidRDefault="009432B4">
      <w:pPr>
        <w:pStyle w:val="a"/>
        <w:rPr>
          <w:rFonts w:hint="cs"/>
          <w:rtl/>
        </w:rPr>
      </w:pPr>
    </w:p>
    <w:p w14:paraId="5360BE97" w14:textId="77777777" w:rsidR="00000000" w:rsidRDefault="009432B4">
      <w:pPr>
        <w:pStyle w:val="a"/>
        <w:rPr>
          <w:rFonts w:hint="cs"/>
          <w:rtl/>
        </w:rPr>
      </w:pPr>
      <w:r>
        <w:rPr>
          <w:rFonts w:hint="cs"/>
          <w:rtl/>
        </w:rPr>
        <w:t>חברת הכנסת גילה פינקלשטיין, נכון שמספר הפיגועים קטן. גם בעין בלתי מזוי</w:t>
      </w:r>
      <w:r>
        <w:rPr>
          <w:rFonts w:hint="cs"/>
          <w:rtl/>
        </w:rPr>
        <w:t>נת אפשר להבחין בדבר הזה, ואני מקווה שהמגמה הזאת תימשך. מובן שלא נרצה, בשום פנים ואופן, לחיות עם חריגים כמו המקרה של מזל עפרי, זיכרונה לברכה.</w:t>
      </w:r>
    </w:p>
    <w:p w14:paraId="417C87BD" w14:textId="77777777" w:rsidR="00000000" w:rsidRDefault="009432B4">
      <w:pPr>
        <w:pStyle w:val="a"/>
        <w:rPr>
          <w:rFonts w:hint="cs"/>
          <w:rtl/>
        </w:rPr>
      </w:pPr>
    </w:p>
    <w:p w14:paraId="6170322D" w14:textId="77777777" w:rsidR="00000000" w:rsidRDefault="009432B4">
      <w:pPr>
        <w:pStyle w:val="a"/>
        <w:rPr>
          <w:rFonts w:hint="cs"/>
          <w:rtl/>
        </w:rPr>
      </w:pPr>
      <w:r>
        <w:rPr>
          <w:rFonts w:hint="cs"/>
          <w:rtl/>
        </w:rPr>
        <w:t>לעצם העניין, הפיגוע היה ביום שני בשעה 20:40. בפיצוץ נרצחה הגברת מזל עפרי, זיכרונה לברכה, ונפצעו שלושה מנכדיה, ועמם</w:t>
      </w:r>
      <w:r>
        <w:rPr>
          <w:rFonts w:hint="cs"/>
          <w:rtl/>
        </w:rPr>
        <w:t xml:space="preserve"> נהרס בית המשפחה. בתחילה סברו חוקרי המשטרה כי מדובר בפיצוץ בלון גז, אולם בהמשך החקירה, לנוכח ממצאים בזירה ומציאת שרידי גופת גבר לא מזוהה, הגיעו למסקנה כי מדובר בפיגוע התאבדות. על-פי ההערכה הראשונית חדר המחבל לבית המשפחה מדלת הכניסה האחורית והפעיל את המטען </w:t>
      </w:r>
      <w:r>
        <w:rPr>
          <w:rFonts w:hint="cs"/>
          <w:rtl/>
        </w:rPr>
        <w:t xml:space="preserve">סמוך לסלון. דרך אגב, זה פיגוע מוזר מאוד. כתוצאה מהפיצוץ הראשוני ופגיעת רסיסים ב"אמגזית", ייתכן שנוצר גם פיצוץ נפחי בחלקו האחורי של הבית. לא היו התרעות מוקדמות וממוקדות על הכוונה לבצע את הפיגוע האמור. עדיין לא ברור כיצד הגיע המחבל לכפר-יעבץ. </w:t>
      </w:r>
    </w:p>
    <w:p w14:paraId="2841E45B" w14:textId="77777777" w:rsidR="00000000" w:rsidRDefault="009432B4">
      <w:pPr>
        <w:pStyle w:val="a"/>
        <w:rPr>
          <w:rFonts w:hint="cs"/>
          <w:rtl/>
        </w:rPr>
      </w:pPr>
    </w:p>
    <w:p w14:paraId="02E24224" w14:textId="77777777" w:rsidR="00000000" w:rsidRDefault="009432B4">
      <w:pPr>
        <w:pStyle w:val="a"/>
        <w:rPr>
          <w:rFonts w:hint="cs"/>
          <w:rtl/>
        </w:rPr>
      </w:pPr>
      <w:r>
        <w:rPr>
          <w:rFonts w:hint="cs"/>
          <w:rtl/>
        </w:rPr>
        <w:t xml:space="preserve">אני מבקש שוב </w:t>
      </w:r>
      <w:r>
        <w:rPr>
          <w:rFonts w:hint="cs"/>
          <w:rtl/>
        </w:rPr>
        <w:t>לשלוח מעל במת הכנסת את תנחומי ואת תנחומי הממשלה כולה למשפחה הנרצחת ומאחל החלמה לפצועים.</w:t>
      </w:r>
    </w:p>
    <w:p w14:paraId="3D1012B4" w14:textId="77777777" w:rsidR="00000000" w:rsidRDefault="009432B4">
      <w:pPr>
        <w:pStyle w:val="a"/>
        <w:rPr>
          <w:rFonts w:hint="cs"/>
          <w:rtl/>
        </w:rPr>
      </w:pPr>
    </w:p>
    <w:p w14:paraId="2CAA6301" w14:textId="77777777" w:rsidR="00000000" w:rsidRDefault="009432B4">
      <w:pPr>
        <w:pStyle w:val="a"/>
        <w:rPr>
          <w:rFonts w:hint="cs"/>
          <w:rtl/>
        </w:rPr>
      </w:pPr>
      <w:r>
        <w:rPr>
          <w:rFonts w:hint="cs"/>
          <w:rtl/>
        </w:rPr>
        <w:t>אני מציע להסתפק, במקרה הזה, בהודעה זו. תודה.</w:t>
      </w:r>
    </w:p>
    <w:p w14:paraId="1FA4DF27" w14:textId="77777777" w:rsidR="00000000" w:rsidRDefault="009432B4">
      <w:pPr>
        <w:pStyle w:val="a"/>
        <w:rPr>
          <w:rFonts w:hint="cs"/>
          <w:rtl/>
        </w:rPr>
      </w:pPr>
    </w:p>
    <w:p w14:paraId="1311A114" w14:textId="77777777" w:rsidR="00000000" w:rsidRDefault="009432B4">
      <w:pPr>
        <w:pStyle w:val="a"/>
        <w:ind w:firstLine="0"/>
        <w:rPr>
          <w:rFonts w:hint="cs"/>
          <w:b/>
          <w:bCs/>
          <w:rtl/>
        </w:rPr>
      </w:pPr>
      <w:r>
        <w:rPr>
          <w:rFonts w:hint="cs"/>
          <w:b/>
          <w:bCs/>
          <w:u w:val="single"/>
          <w:rtl/>
        </w:rPr>
        <w:t>היו"ר אתי לבני</w:t>
      </w:r>
      <w:r>
        <w:rPr>
          <w:rFonts w:hint="cs"/>
          <w:b/>
          <w:bCs/>
          <w:rtl/>
        </w:rPr>
        <w:t>:</w:t>
      </w:r>
    </w:p>
    <w:p w14:paraId="265D41CD" w14:textId="77777777" w:rsidR="00000000" w:rsidRDefault="009432B4">
      <w:pPr>
        <w:pStyle w:val="a"/>
        <w:ind w:firstLine="0"/>
        <w:rPr>
          <w:rFonts w:hint="cs"/>
          <w:b/>
          <w:bCs/>
          <w:rtl/>
        </w:rPr>
      </w:pPr>
    </w:p>
    <w:p w14:paraId="62B21E87" w14:textId="77777777" w:rsidR="00000000" w:rsidRDefault="009432B4">
      <w:pPr>
        <w:pStyle w:val="a"/>
        <w:ind w:firstLine="0"/>
        <w:rPr>
          <w:rFonts w:hint="cs"/>
          <w:rtl/>
        </w:rPr>
      </w:pPr>
      <w:r>
        <w:rPr>
          <w:rFonts w:hint="cs"/>
          <w:b/>
          <w:bCs/>
          <w:rtl/>
        </w:rPr>
        <w:tab/>
      </w:r>
      <w:r>
        <w:rPr>
          <w:rFonts w:hint="cs"/>
          <w:rtl/>
        </w:rPr>
        <w:t>חבר הכנסת איתן כבל, מסכים? מסכים. חברת הכנסת גילה פינקלשטיין מסכימה? מסכימה. חבר הכנסת חיים אורון מסכים</w:t>
      </w:r>
      <w:r>
        <w:rPr>
          <w:rFonts w:hint="cs"/>
          <w:rtl/>
        </w:rPr>
        <w:t xml:space="preserve">? מסכים. אין הצעות אחרות. הנושא ירד מסדר-היום. </w:t>
      </w:r>
    </w:p>
    <w:p w14:paraId="6649FEB4" w14:textId="77777777" w:rsidR="00000000" w:rsidRDefault="009432B4">
      <w:pPr>
        <w:pStyle w:val="a"/>
        <w:ind w:firstLine="0"/>
        <w:rPr>
          <w:rFonts w:hint="cs"/>
          <w:rtl/>
        </w:rPr>
      </w:pPr>
    </w:p>
    <w:p w14:paraId="3FBD1B2E" w14:textId="77777777" w:rsidR="00000000" w:rsidRDefault="009432B4">
      <w:pPr>
        <w:pStyle w:val="a"/>
        <w:ind w:firstLine="0"/>
        <w:rPr>
          <w:rFonts w:hint="cs"/>
          <w:rtl/>
        </w:rPr>
      </w:pPr>
    </w:p>
    <w:p w14:paraId="54C87ABE" w14:textId="77777777" w:rsidR="00000000" w:rsidRDefault="009432B4">
      <w:pPr>
        <w:pStyle w:val="Subject"/>
        <w:rPr>
          <w:rFonts w:hint="cs"/>
          <w:rtl/>
        </w:rPr>
      </w:pPr>
    </w:p>
    <w:p w14:paraId="2A19AC5B" w14:textId="77777777" w:rsidR="00000000" w:rsidRDefault="009432B4">
      <w:pPr>
        <w:pStyle w:val="a"/>
        <w:rPr>
          <w:rFonts w:hint="cs"/>
          <w:rtl/>
        </w:rPr>
      </w:pPr>
    </w:p>
    <w:p w14:paraId="35F5F706" w14:textId="77777777" w:rsidR="00000000" w:rsidRDefault="009432B4">
      <w:pPr>
        <w:pStyle w:val="Subject"/>
        <w:rPr>
          <w:rFonts w:hint="cs"/>
          <w:rtl/>
        </w:rPr>
      </w:pPr>
      <w:bookmarkStart w:id="534" w:name="_Toc45934772"/>
      <w:bookmarkStart w:id="535" w:name="_Toc76385290"/>
      <w:r>
        <w:rPr>
          <w:rFonts w:hint="cs"/>
          <w:rtl/>
        </w:rPr>
        <w:t>הצעה לסדר-היום</w:t>
      </w:r>
      <w:bookmarkEnd w:id="534"/>
      <w:bookmarkEnd w:id="535"/>
    </w:p>
    <w:p w14:paraId="38128476" w14:textId="77777777" w:rsidR="00000000" w:rsidRDefault="009432B4">
      <w:pPr>
        <w:pStyle w:val="Subject"/>
        <w:rPr>
          <w:rFonts w:hint="cs"/>
          <w:rtl/>
        </w:rPr>
      </w:pPr>
      <w:bookmarkStart w:id="536" w:name="_Toc45934773"/>
      <w:bookmarkStart w:id="537" w:name="_Toc76385291"/>
      <w:r>
        <w:rPr>
          <w:rFonts w:hint="cs"/>
          <w:rtl/>
        </w:rPr>
        <w:t>המתקפה האירופית כנגד ראש ממשלת איטליה -</w:t>
      </w:r>
      <w:bookmarkEnd w:id="536"/>
      <w:bookmarkEnd w:id="537"/>
      <w:r>
        <w:rPr>
          <w:rFonts w:hint="cs"/>
          <w:rtl/>
        </w:rPr>
        <w:t xml:space="preserve">  </w:t>
      </w:r>
    </w:p>
    <w:p w14:paraId="39707032" w14:textId="77777777" w:rsidR="00000000" w:rsidRDefault="009432B4">
      <w:pPr>
        <w:pStyle w:val="Subject"/>
        <w:rPr>
          <w:rFonts w:hint="cs"/>
          <w:rtl/>
        </w:rPr>
      </w:pPr>
      <w:bookmarkStart w:id="538" w:name="_Toc45934774"/>
      <w:bookmarkStart w:id="539" w:name="_Toc76385292"/>
      <w:r>
        <w:rPr>
          <w:rFonts w:hint="cs"/>
          <w:rtl/>
        </w:rPr>
        <w:t>נשיאת האיחוד האירופי</w:t>
      </w:r>
      <w:bookmarkEnd w:id="538"/>
      <w:bookmarkEnd w:id="539"/>
    </w:p>
    <w:p w14:paraId="298CF306" w14:textId="77777777" w:rsidR="00000000" w:rsidRDefault="009432B4">
      <w:pPr>
        <w:pStyle w:val="a"/>
        <w:rPr>
          <w:rFonts w:hint="cs"/>
          <w:rtl/>
        </w:rPr>
      </w:pPr>
    </w:p>
    <w:p w14:paraId="1F540440" w14:textId="77777777" w:rsidR="00000000" w:rsidRDefault="009432B4">
      <w:pPr>
        <w:pStyle w:val="a"/>
        <w:ind w:firstLine="0"/>
        <w:rPr>
          <w:rFonts w:hint="cs"/>
          <w:rtl/>
        </w:rPr>
      </w:pPr>
      <w:r>
        <w:rPr>
          <w:rFonts w:hint="cs"/>
          <w:b/>
          <w:bCs/>
          <w:u w:val="single"/>
          <w:rtl/>
        </w:rPr>
        <w:t>היו"ר אתי לבני</w:t>
      </w:r>
      <w:r>
        <w:rPr>
          <w:rFonts w:hint="cs"/>
          <w:rtl/>
        </w:rPr>
        <w:t>:</w:t>
      </w:r>
    </w:p>
    <w:p w14:paraId="7533C145" w14:textId="77777777" w:rsidR="00000000" w:rsidRDefault="009432B4">
      <w:pPr>
        <w:pStyle w:val="a"/>
        <w:rPr>
          <w:rFonts w:hint="cs"/>
          <w:rtl/>
        </w:rPr>
      </w:pPr>
    </w:p>
    <w:p w14:paraId="5D8A72D8" w14:textId="77777777" w:rsidR="00000000" w:rsidRDefault="009432B4">
      <w:pPr>
        <w:pStyle w:val="a"/>
        <w:rPr>
          <w:rFonts w:hint="cs"/>
          <w:rtl/>
        </w:rPr>
      </w:pPr>
      <w:r>
        <w:rPr>
          <w:rFonts w:hint="cs"/>
          <w:rtl/>
        </w:rPr>
        <w:t>הצעה לסדר-היום מס' 957, של חבר הכנסת גדעון סער: המתקפה האירופית כנגד ראש ממשלת איטליה - נשיאת האיחוד האירופי</w:t>
      </w:r>
      <w:r>
        <w:rPr>
          <w:rFonts w:hint="cs"/>
          <w:rtl/>
        </w:rPr>
        <w:t>. בבקשה, עשר דקות.</w:t>
      </w:r>
    </w:p>
    <w:p w14:paraId="2364AF33" w14:textId="77777777" w:rsidR="00000000" w:rsidRDefault="009432B4">
      <w:pPr>
        <w:pStyle w:val="a"/>
        <w:rPr>
          <w:rFonts w:hint="cs"/>
          <w:rtl/>
        </w:rPr>
      </w:pPr>
    </w:p>
    <w:p w14:paraId="68A1EC20" w14:textId="77777777" w:rsidR="00000000" w:rsidRDefault="009432B4">
      <w:pPr>
        <w:pStyle w:val="ac"/>
        <w:rPr>
          <w:rtl/>
        </w:rPr>
      </w:pPr>
      <w:r>
        <w:rPr>
          <w:rFonts w:hint="eastAsia"/>
          <w:rtl/>
        </w:rPr>
        <w:t>חיים</w:t>
      </w:r>
      <w:r>
        <w:rPr>
          <w:rtl/>
        </w:rPr>
        <w:t xml:space="preserve"> אורון (מרצ):</w:t>
      </w:r>
    </w:p>
    <w:p w14:paraId="26EC7519" w14:textId="77777777" w:rsidR="00000000" w:rsidRDefault="009432B4">
      <w:pPr>
        <w:pStyle w:val="a"/>
        <w:rPr>
          <w:rFonts w:hint="cs"/>
          <w:rtl/>
        </w:rPr>
      </w:pPr>
    </w:p>
    <w:p w14:paraId="58550205" w14:textId="77777777" w:rsidR="00000000" w:rsidRDefault="009432B4">
      <w:pPr>
        <w:pStyle w:val="a"/>
        <w:rPr>
          <w:rFonts w:hint="cs"/>
          <w:rtl/>
        </w:rPr>
      </w:pPr>
      <w:r>
        <w:rPr>
          <w:rFonts w:hint="cs"/>
          <w:rtl/>
        </w:rPr>
        <w:t>אתה נגד או לא? לפי הנוסח הזה אתה - - -</w:t>
      </w:r>
    </w:p>
    <w:p w14:paraId="503B4DA9" w14:textId="77777777" w:rsidR="00000000" w:rsidRDefault="009432B4">
      <w:pPr>
        <w:pStyle w:val="a"/>
        <w:rPr>
          <w:rFonts w:hint="cs"/>
          <w:rtl/>
        </w:rPr>
      </w:pPr>
    </w:p>
    <w:p w14:paraId="0E1F300D" w14:textId="77777777" w:rsidR="00000000" w:rsidRDefault="009432B4">
      <w:pPr>
        <w:pStyle w:val="Speaker"/>
        <w:rPr>
          <w:rtl/>
        </w:rPr>
      </w:pPr>
      <w:bookmarkStart w:id="540" w:name="FS000001027T09_07_2003_17_28_04"/>
      <w:bookmarkStart w:id="541" w:name="_Toc45934775"/>
      <w:bookmarkStart w:id="542" w:name="_Toc76385293"/>
      <w:bookmarkEnd w:id="540"/>
      <w:r>
        <w:rPr>
          <w:rFonts w:hint="eastAsia"/>
          <w:rtl/>
        </w:rPr>
        <w:t>גדעון</w:t>
      </w:r>
      <w:r>
        <w:rPr>
          <w:rtl/>
        </w:rPr>
        <w:t xml:space="preserve"> סער (הליכוד):</w:t>
      </w:r>
      <w:bookmarkEnd w:id="541"/>
      <w:bookmarkEnd w:id="542"/>
    </w:p>
    <w:p w14:paraId="5D832C87" w14:textId="77777777" w:rsidR="00000000" w:rsidRDefault="009432B4">
      <w:pPr>
        <w:pStyle w:val="a"/>
        <w:rPr>
          <w:rFonts w:hint="cs"/>
          <w:rtl/>
        </w:rPr>
      </w:pPr>
    </w:p>
    <w:p w14:paraId="0C500DAA" w14:textId="77777777" w:rsidR="00000000" w:rsidRDefault="009432B4">
      <w:pPr>
        <w:pStyle w:val="a"/>
        <w:rPr>
          <w:rFonts w:hint="cs"/>
          <w:rtl/>
        </w:rPr>
      </w:pPr>
      <w:r>
        <w:rPr>
          <w:rFonts w:hint="cs"/>
          <w:rtl/>
        </w:rPr>
        <w:t xml:space="preserve">אני לימינו של כל מי שעומד לימין ישראל. </w:t>
      </w:r>
    </w:p>
    <w:p w14:paraId="7628E555" w14:textId="77777777" w:rsidR="00000000" w:rsidRDefault="009432B4">
      <w:pPr>
        <w:pStyle w:val="a"/>
        <w:rPr>
          <w:rFonts w:hint="cs"/>
          <w:rtl/>
        </w:rPr>
      </w:pPr>
    </w:p>
    <w:p w14:paraId="19F2DF06" w14:textId="77777777" w:rsidR="00000000" w:rsidRDefault="009432B4">
      <w:pPr>
        <w:pStyle w:val="ac"/>
        <w:rPr>
          <w:rtl/>
        </w:rPr>
      </w:pPr>
      <w:r>
        <w:rPr>
          <w:rFonts w:hint="eastAsia"/>
          <w:rtl/>
        </w:rPr>
        <w:t>חיים</w:t>
      </w:r>
      <w:r>
        <w:rPr>
          <w:rtl/>
        </w:rPr>
        <w:t xml:space="preserve"> אורון (מרצ):</w:t>
      </w:r>
    </w:p>
    <w:p w14:paraId="1562A773" w14:textId="77777777" w:rsidR="00000000" w:rsidRDefault="009432B4">
      <w:pPr>
        <w:pStyle w:val="a"/>
        <w:rPr>
          <w:rFonts w:hint="cs"/>
          <w:rtl/>
        </w:rPr>
      </w:pPr>
    </w:p>
    <w:p w14:paraId="04BE9816" w14:textId="77777777" w:rsidR="00000000" w:rsidRDefault="009432B4">
      <w:pPr>
        <w:pStyle w:val="a"/>
        <w:rPr>
          <w:rFonts w:hint="cs"/>
          <w:rtl/>
        </w:rPr>
      </w:pPr>
      <w:r>
        <w:rPr>
          <w:rFonts w:hint="cs"/>
          <w:rtl/>
        </w:rPr>
        <w:t>- - -</w:t>
      </w:r>
    </w:p>
    <w:p w14:paraId="1EDD250A" w14:textId="77777777" w:rsidR="00000000" w:rsidRDefault="009432B4">
      <w:pPr>
        <w:pStyle w:val="a"/>
        <w:rPr>
          <w:rFonts w:hint="cs"/>
          <w:rtl/>
        </w:rPr>
      </w:pPr>
    </w:p>
    <w:p w14:paraId="24E2A815" w14:textId="77777777" w:rsidR="00000000" w:rsidRDefault="009432B4">
      <w:pPr>
        <w:pStyle w:val="SpeakerCon"/>
        <w:rPr>
          <w:rtl/>
        </w:rPr>
      </w:pPr>
      <w:bookmarkStart w:id="543" w:name="FS000001027T09_07_2003_17_28_45C"/>
      <w:bookmarkEnd w:id="543"/>
      <w:r>
        <w:rPr>
          <w:rtl/>
        </w:rPr>
        <w:t>גדעון סער (הליכוד):</w:t>
      </w:r>
    </w:p>
    <w:p w14:paraId="2656F0FE" w14:textId="77777777" w:rsidR="00000000" w:rsidRDefault="009432B4">
      <w:pPr>
        <w:pStyle w:val="a"/>
        <w:rPr>
          <w:rtl/>
        </w:rPr>
      </w:pPr>
    </w:p>
    <w:p w14:paraId="7067FF10" w14:textId="77777777" w:rsidR="00000000" w:rsidRDefault="009432B4">
      <w:pPr>
        <w:pStyle w:val="a"/>
        <w:rPr>
          <w:rFonts w:hint="cs"/>
          <w:rtl/>
        </w:rPr>
      </w:pPr>
      <w:r>
        <w:rPr>
          <w:rFonts w:hint="cs"/>
          <w:rtl/>
        </w:rPr>
        <w:t>גברתי היושבת-ראש, כנסת נכבדה, ההתקפות הפרועות על ראש ממשלת איטליה, ס</w:t>
      </w:r>
      <w:r>
        <w:rPr>
          <w:rFonts w:hint="cs"/>
          <w:rtl/>
        </w:rPr>
        <w:t xml:space="preserve">ילביו ברלוסקוני, מצד גורמים שונים באירופה, שרובם שייכים לגורמי השמאל, למפלגות הסוציאליסטיות והשמאליות באירופה </w:t>
      </w:r>
      <w:r>
        <w:rPr>
          <w:rtl/>
        </w:rPr>
        <w:t>–</w:t>
      </w:r>
      <w:r>
        <w:rPr>
          <w:rFonts w:hint="cs"/>
          <w:rtl/>
        </w:rPr>
        <w:t xml:space="preserve"> הן חלק מניסיון, קודם כול אישי, לדה-לגיטימציה של ראש ממשלת איטליה, אבל למעשה, כפי שאני אבהיר כאן, גם נגד הנשיאות האיטלקית, ועל כן ההתקפות האלה הן</w:t>
      </w:r>
      <w:r>
        <w:rPr>
          <w:rFonts w:hint="cs"/>
          <w:rtl/>
        </w:rPr>
        <w:t xml:space="preserve"> בלתי קבילות לחלוטין ביחסים בין-לאומיים, ונדרשת הוקעה ברורה וחד-משמעית. </w:t>
      </w:r>
    </w:p>
    <w:p w14:paraId="60B0EAE4" w14:textId="77777777" w:rsidR="00000000" w:rsidRDefault="009432B4">
      <w:pPr>
        <w:pStyle w:val="a"/>
        <w:rPr>
          <w:rFonts w:hint="cs"/>
          <w:rtl/>
        </w:rPr>
      </w:pPr>
    </w:p>
    <w:p w14:paraId="7E30242F" w14:textId="77777777" w:rsidR="00000000" w:rsidRDefault="009432B4">
      <w:pPr>
        <w:pStyle w:val="a"/>
        <w:rPr>
          <w:rFonts w:hint="cs"/>
          <w:rtl/>
        </w:rPr>
      </w:pPr>
      <w:r>
        <w:rPr>
          <w:rFonts w:hint="cs"/>
          <w:rtl/>
        </w:rPr>
        <w:t xml:space="preserve">מדוע מתקיפים מי שמתקיפים את הנשיאות האיטלקית? יש גורמים שמעורבים בזה מטעמים פוליטיים </w:t>
      </w:r>
      <w:r>
        <w:rPr>
          <w:rtl/>
        </w:rPr>
        <w:t>–</w:t>
      </w:r>
      <w:r>
        <w:rPr>
          <w:rFonts w:hint="cs"/>
          <w:rtl/>
        </w:rPr>
        <w:t xml:space="preserve"> ואני לא ארחיב על כך את הדיבור </w:t>
      </w:r>
      <w:r>
        <w:rPr>
          <w:rtl/>
        </w:rPr>
        <w:t>–</w:t>
      </w:r>
      <w:r>
        <w:rPr>
          <w:rFonts w:hint="cs"/>
          <w:rtl/>
        </w:rPr>
        <w:t xml:space="preserve"> אבל במערכת האירופית פשוט לא יכולים לקבל את הגישה המדינית הראויה</w:t>
      </w:r>
      <w:r>
        <w:rPr>
          <w:rFonts w:hint="cs"/>
          <w:rtl/>
        </w:rPr>
        <w:t xml:space="preserve">, שמוביל ראש הממשלה האיטלקי, שהוא בין ראשי הממשלה הידידותיים ביותר </w:t>
      </w:r>
      <w:r>
        <w:rPr>
          <w:rtl/>
        </w:rPr>
        <w:t>–</w:t>
      </w:r>
      <w:r>
        <w:rPr>
          <w:rFonts w:hint="cs"/>
          <w:rtl/>
        </w:rPr>
        <w:t xml:space="preserve"> וגם בממשלה שהיא בין הידידותיות ביותר </w:t>
      </w:r>
      <w:r>
        <w:rPr>
          <w:rtl/>
        </w:rPr>
        <w:t>–</w:t>
      </w:r>
      <w:r>
        <w:rPr>
          <w:rFonts w:hint="cs"/>
          <w:rtl/>
        </w:rPr>
        <w:t xml:space="preserve"> למדינת ישראל היום באירופה ובעולם. </w:t>
      </w:r>
    </w:p>
    <w:p w14:paraId="17E92CD7" w14:textId="77777777" w:rsidR="00000000" w:rsidRDefault="009432B4">
      <w:pPr>
        <w:pStyle w:val="a"/>
        <w:rPr>
          <w:rFonts w:hint="cs"/>
          <w:rtl/>
        </w:rPr>
      </w:pPr>
    </w:p>
    <w:p w14:paraId="676A010E" w14:textId="77777777" w:rsidR="00000000" w:rsidRDefault="009432B4">
      <w:pPr>
        <w:pStyle w:val="a"/>
        <w:rPr>
          <w:rFonts w:hint="cs"/>
          <w:rtl/>
        </w:rPr>
      </w:pPr>
      <w:r>
        <w:rPr>
          <w:rFonts w:hint="cs"/>
          <w:rtl/>
        </w:rPr>
        <w:t>קודם כול, יש לו קשר הדוק עם ארצות-הברית ועם נשיאה, ג'ורג' בוש. יש כאלה באירופה ששגו שגיאות חמורות ביותר בכל מה ש</w:t>
      </w:r>
      <w:r>
        <w:rPr>
          <w:rFonts w:hint="cs"/>
          <w:rtl/>
        </w:rPr>
        <w:t>נוגע, למשל, לסוגיית המערכה בעירק, ואחרי זה חלקם אפילו התביישו במידה מסוימת בגישתם. גם לגבי המערכה באפגניסטן, גם לגבי המערכה בעירק, התמיכה של ראש ממשלת איטליה ושל ממשלת איטליה במהלכים האמריקניים היתה ראויה לציון.</w:t>
      </w:r>
    </w:p>
    <w:p w14:paraId="68B764D4" w14:textId="77777777" w:rsidR="00000000" w:rsidRDefault="009432B4">
      <w:pPr>
        <w:pStyle w:val="a"/>
        <w:rPr>
          <w:rFonts w:hint="cs"/>
          <w:rtl/>
        </w:rPr>
      </w:pPr>
    </w:p>
    <w:p w14:paraId="5EA404B0" w14:textId="77777777" w:rsidR="00000000" w:rsidRDefault="009432B4">
      <w:pPr>
        <w:pStyle w:val="a"/>
        <w:rPr>
          <w:rFonts w:hint="cs"/>
          <w:rtl/>
        </w:rPr>
      </w:pPr>
      <w:r>
        <w:rPr>
          <w:rFonts w:hint="cs"/>
          <w:rtl/>
        </w:rPr>
        <w:t>שנית, יש באירופה, למרבה  הצער, גורמים שהובי</w:t>
      </w:r>
      <w:r>
        <w:rPr>
          <w:rFonts w:hint="cs"/>
          <w:rtl/>
        </w:rPr>
        <w:t>לו</w:t>
      </w:r>
      <w:r>
        <w:rPr>
          <w:rtl/>
        </w:rPr>
        <w:t xml:space="preserve"> </w:t>
      </w:r>
      <w:r>
        <w:rPr>
          <w:rFonts w:hint="cs"/>
          <w:rtl/>
        </w:rPr>
        <w:t xml:space="preserve">במשך שנים ארוכות גישה בלתי מאוזנת כלפי הסכסוך הישראלי-הערבי, ובעיקר הסכסוך הישראלי-הפלסטיני, וגם המחיר שישראל שילמה כאשר הלכה לתהליך של שלום לא הפיס את דעתם, והם המשיכו באותה גישה חד-צדדית. </w:t>
      </w:r>
    </w:p>
    <w:p w14:paraId="5554AE73" w14:textId="77777777" w:rsidR="00000000" w:rsidRDefault="009432B4">
      <w:pPr>
        <w:pStyle w:val="a"/>
        <w:rPr>
          <w:rFonts w:hint="cs"/>
          <w:rtl/>
        </w:rPr>
      </w:pPr>
    </w:p>
    <w:p w14:paraId="2CB55BCD" w14:textId="77777777" w:rsidR="00000000" w:rsidRDefault="009432B4">
      <w:pPr>
        <w:pStyle w:val="a"/>
        <w:rPr>
          <w:rFonts w:hint="cs"/>
          <w:rtl/>
        </w:rPr>
      </w:pPr>
      <w:r>
        <w:rPr>
          <w:rFonts w:hint="cs"/>
          <w:rtl/>
        </w:rPr>
        <w:t xml:space="preserve">סילביו ברלוסקוני, כאשר נבחר לפני שנתיים לראש ממשלת איטליה </w:t>
      </w:r>
      <w:r>
        <w:rPr>
          <w:rtl/>
        </w:rPr>
        <w:t>–</w:t>
      </w:r>
      <w:r>
        <w:rPr>
          <w:rFonts w:hint="cs"/>
          <w:rtl/>
        </w:rPr>
        <w:t xml:space="preserve"> ו</w:t>
      </w:r>
      <w:r>
        <w:rPr>
          <w:rFonts w:hint="cs"/>
          <w:rtl/>
        </w:rPr>
        <w:t xml:space="preserve">איטליה היא מדינה הידועה בידידות שלה לישראל באופן מסורתי </w:t>
      </w:r>
      <w:r>
        <w:rPr>
          <w:rtl/>
        </w:rPr>
        <w:t>–</w:t>
      </w:r>
      <w:r>
        <w:rPr>
          <w:rFonts w:hint="cs"/>
          <w:rtl/>
        </w:rPr>
        <w:t xml:space="preserve"> הייתי אומר שהוא גם התעלה במובן של היכולת שלו לראות את הסכסוך באופן מאוזן ולנקוט עמדות בהתאם. חברי הכנסת, בין היתר, זה בא לידי ביטוי בהצעה הפומבית לצרף את ישראל לאיחוד האירופי, אבל היתה לו גם הצעה מק</w:t>
      </w:r>
      <w:r>
        <w:rPr>
          <w:rFonts w:hint="cs"/>
          <w:rtl/>
        </w:rPr>
        <w:t xml:space="preserve">ורית אחרת - לצרף את רוסיה לאיחוד האירופי. בבירות מסוימות </w:t>
      </w:r>
      <w:r>
        <w:rPr>
          <w:rtl/>
        </w:rPr>
        <w:t>–</w:t>
      </w:r>
      <w:r>
        <w:rPr>
          <w:rFonts w:hint="cs"/>
          <w:rtl/>
        </w:rPr>
        <w:t xml:space="preserve"> למשל, בפריס </w:t>
      </w:r>
      <w:r>
        <w:rPr>
          <w:rtl/>
        </w:rPr>
        <w:t>–</w:t>
      </w:r>
      <w:r>
        <w:rPr>
          <w:rFonts w:hint="cs"/>
          <w:rtl/>
        </w:rPr>
        <w:t xml:space="preserve"> אלה, כמובן, הצעות שהן כפירה בעיקר, והן לא יכולות לשאת את זה. </w:t>
      </w:r>
    </w:p>
    <w:p w14:paraId="448FA223" w14:textId="77777777" w:rsidR="00000000" w:rsidRDefault="009432B4">
      <w:pPr>
        <w:pStyle w:val="a"/>
        <w:rPr>
          <w:rFonts w:hint="cs"/>
          <w:rtl/>
        </w:rPr>
      </w:pPr>
    </w:p>
    <w:p w14:paraId="554BEA50" w14:textId="77777777" w:rsidR="00000000" w:rsidRDefault="009432B4">
      <w:pPr>
        <w:pStyle w:val="a"/>
        <w:rPr>
          <w:rFonts w:hint="cs"/>
          <w:rtl/>
        </w:rPr>
      </w:pPr>
      <w:r>
        <w:rPr>
          <w:rFonts w:hint="cs"/>
          <w:rtl/>
        </w:rPr>
        <w:t>ועל כן ההתייצבות נגדו היום, כאשר הוא מותקף בסגנון שאין לו אח ורע ביחסים בין-לאומיים, תוך שימוש בדברים שאין להם שום קשר ל</w:t>
      </w:r>
      <w:r>
        <w:rPr>
          <w:rFonts w:hint="cs"/>
          <w:rtl/>
        </w:rPr>
        <w:t xml:space="preserve">מדיניות בין-לאומית </w:t>
      </w:r>
      <w:r>
        <w:rPr>
          <w:rtl/>
        </w:rPr>
        <w:t>–</w:t>
      </w:r>
      <w:r>
        <w:rPr>
          <w:rFonts w:hint="cs"/>
          <w:rtl/>
        </w:rPr>
        <w:t xml:space="preserve"> הכול כשר </w:t>
      </w:r>
      <w:r>
        <w:rPr>
          <w:rtl/>
        </w:rPr>
        <w:t>–</w:t>
      </w:r>
      <w:r>
        <w:rPr>
          <w:rFonts w:hint="cs"/>
          <w:rtl/>
        </w:rPr>
        <w:t xml:space="preserve"> היא ניסיון נואל. </w:t>
      </w:r>
    </w:p>
    <w:p w14:paraId="5C68D17B" w14:textId="77777777" w:rsidR="00000000" w:rsidRDefault="009432B4">
      <w:pPr>
        <w:pStyle w:val="a"/>
        <w:rPr>
          <w:rFonts w:hint="cs"/>
          <w:rtl/>
        </w:rPr>
      </w:pPr>
    </w:p>
    <w:p w14:paraId="3C395465" w14:textId="77777777" w:rsidR="00000000" w:rsidRDefault="009432B4">
      <w:pPr>
        <w:pStyle w:val="a"/>
        <w:rPr>
          <w:rFonts w:hint="cs"/>
          <w:rtl/>
        </w:rPr>
      </w:pPr>
      <w:r>
        <w:rPr>
          <w:rFonts w:hint="cs"/>
          <w:rtl/>
        </w:rPr>
        <w:t xml:space="preserve">אני רוצה להזכיר לכנסת, שכאשר היה כאן ראש ממשלת איטליה לפני כחודש, הוא נמנע מלבקר אצל ערפאת. בכך הוא הלך באותה גישה שאימץ הממשל האמריקני </w:t>
      </w:r>
      <w:r>
        <w:rPr>
          <w:rtl/>
        </w:rPr>
        <w:t>–</w:t>
      </w:r>
      <w:r>
        <w:rPr>
          <w:rFonts w:hint="cs"/>
          <w:rtl/>
        </w:rPr>
        <w:t xml:space="preserve"> אותה גישה שהיא חיונית לקידום תהליך מדיני כלשהו </w:t>
      </w:r>
      <w:r>
        <w:rPr>
          <w:rtl/>
        </w:rPr>
        <w:t>–</w:t>
      </w:r>
      <w:r>
        <w:rPr>
          <w:rFonts w:hint="cs"/>
          <w:rtl/>
        </w:rPr>
        <w:t xml:space="preserve"> ובעניין הזה הוא גם</w:t>
      </w:r>
      <w:r>
        <w:rPr>
          <w:rFonts w:hint="cs"/>
          <w:rtl/>
        </w:rPr>
        <w:t xml:space="preserve"> חרג מאותו קו שבעצם מפריע לנו להתקדם לתהליך מדיני, כי ערפאת יודע תמיד לזהות את הסדקים האלה במערכת הבין-לאומית, והסדק הזה בין ארצות-הברית לאירופה הוא דבר שגרם לנו בעבר נזק רב בסוגיה הזאת של ערפאת. לכן, הוא נקט כאן מהלך אמיץ וראוי לציון. </w:t>
      </w:r>
    </w:p>
    <w:p w14:paraId="7E677211" w14:textId="77777777" w:rsidR="00000000" w:rsidRDefault="009432B4">
      <w:pPr>
        <w:pStyle w:val="a"/>
        <w:rPr>
          <w:rFonts w:hint="cs"/>
          <w:rtl/>
        </w:rPr>
      </w:pPr>
    </w:p>
    <w:p w14:paraId="618FEC09" w14:textId="77777777" w:rsidR="00000000" w:rsidRDefault="009432B4">
      <w:pPr>
        <w:pStyle w:val="a"/>
        <w:rPr>
          <w:rFonts w:hint="cs"/>
          <w:rtl/>
        </w:rPr>
      </w:pPr>
      <w:r>
        <w:rPr>
          <w:rFonts w:hint="cs"/>
          <w:rtl/>
        </w:rPr>
        <w:t>גם ההכרזות שלו בבי</w:t>
      </w:r>
      <w:r>
        <w:rPr>
          <w:rFonts w:hint="cs"/>
          <w:rtl/>
        </w:rPr>
        <w:t xml:space="preserve">קורו האחרון כאן היו הכרזות שאני חושב שאנחנו צריכים להעריך אותן. גם התמיכה במלחמה בטרור, הבנתו את  היקף האבדות שישראל ספגה במלחמה הזאת, ההערכה שהוא גילה כלפי רוחו של העם בישראל וכוח הסבל, כוח העמידה והתכונות שמציינות את העם שלנו כאן במאבק הזה </w:t>
      </w:r>
      <w:r>
        <w:rPr>
          <w:rtl/>
        </w:rPr>
        <w:t>–</w:t>
      </w:r>
      <w:r>
        <w:rPr>
          <w:rFonts w:hint="cs"/>
          <w:rtl/>
        </w:rPr>
        <w:t xml:space="preserve"> אלה בהחלט הי</w:t>
      </w:r>
      <w:r>
        <w:rPr>
          <w:rFonts w:hint="cs"/>
          <w:rtl/>
        </w:rPr>
        <w:t>ו דברים שחיממו את הלב.</w:t>
      </w:r>
    </w:p>
    <w:p w14:paraId="695F0AD4" w14:textId="77777777" w:rsidR="00000000" w:rsidRDefault="009432B4">
      <w:pPr>
        <w:pStyle w:val="a"/>
        <w:rPr>
          <w:rFonts w:hint="cs"/>
          <w:rtl/>
        </w:rPr>
      </w:pPr>
    </w:p>
    <w:p w14:paraId="7E2F66FD" w14:textId="77777777" w:rsidR="00000000" w:rsidRDefault="009432B4">
      <w:pPr>
        <w:pStyle w:val="a"/>
        <w:rPr>
          <w:rFonts w:hint="cs"/>
          <w:rtl/>
        </w:rPr>
      </w:pPr>
      <w:r>
        <w:rPr>
          <w:rFonts w:hint="cs"/>
          <w:rtl/>
        </w:rPr>
        <w:t xml:space="preserve">לכן, ראיתי חובה בעניין הזה </w:t>
      </w:r>
      <w:r>
        <w:rPr>
          <w:rtl/>
        </w:rPr>
        <w:t>–</w:t>
      </w:r>
      <w:r>
        <w:rPr>
          <w:rFonts w:hint="cs"/>
          <w:rtl/>
        </w:rPr>
        <w:t xml:space="preserve"> ונמצא אתנו גם סגן השגריר האיטלקי, לוקה פרנקטי פרדו, ואני מברך אותו על הגעתו לדיון הזה כאן </w:t>
      </w:r>
      <w:r>
        <w:rPr>
          <w:rtl/>
        </w:rPr>
        <w:t>–</w:t>
      </w:r>
      <w:r>
        <w:rPr>
          <w:rFonts w:hint="cs"/>
          <w:rtl/>
        </w:rPr>
        <w:t xml:space="preserve"> וראיתי בזה דבר חשוב בצורה בלתי רגילה, להתייצב לצד ידיד וידידה, להתייצב לצד ראש ממשלת איטליה, להתייצב לצד איטליה</w:t>
      </w:r>
      <w:r>
        <w:rPr>
          <w:rFonts w:hint="cs"/>
          <w:rtl/>
        </w:rPr>
        <w:t xml:space="preserve"> כמדינה שהיא מאוד ידידותית לישראל. יושב אתנו יושב-ראש אגודת הידידות ישראל-איטליה, חברנו סגן יושב-ראש הכנסת, משה כחלון, שגם ימשיך, וגם היתה לי שיחה בעניין הזה עם יושבת-ראש ועדת המשנה לענייני חוץ של ועדת החוץ והביטחון, חברת הכנסת נעמי בלומנטל, ואני משוכנע שי</w:t>
      </w:r>
      <w:r>
        <w:rPr>
          <w:rFonts w:hint="cs"/>
          <w:rtl/>
        </w:rPr>
        <w:t>ינקטו פעולות נוספות להידוק אותו קשר חשוב.</w:t>
      </w:r>
    </w:p>
    <w:p w14:paraId="7B8F0166" w14:textId="77777777" w:rsidR="00000000" w:rsidRDefault="009432B4">
      <w:pPr>
        <w:pStyle w:val="a"/>
        <w:rPr>
          <w:rFonts w:hint="cs"/>
          <w:rtl/>
        </w:rPr>
      </w:pPr>
    </w:p>
    <w:p w14:paraId="3835B23F" w14:textId="77777777" w:rsidR="00000000" w:rsidRDefault="009432B4">
      <w:pPr>
        <w:pStyle w:val="a"/>
        <w:rPr>
          <w:rFonts w:hint="cs"/>
          <w:rtl/>
        </w:rPr>
      </w:pPr>
      <w:r>
        <w:rPr>
          <w:rFonts w:hint="cs"/>
          <w:rtl/>
        </w:rPr>
        <w:t xml:space="preserve">אני גם רוצה לומר באופן כן, שבשנים האחרונות </w:t>
      </w:r>
      <w:r>
        <w:rPr>
          <w:rtl/>
        </w:rPr>
        <w:t>–</w:t>
      </w:r>
      <w:r>
        <w:rPr>
          <w:rFonts w:hint="cs"/>
          <w:rtl/>
        </w:rPr>
        <w:t xml:space="preserve"> ואנחנו מזהים את זה </w:t>
      </w:r>
      <w:r>
        <w:rPr>
          <w:rtl/>
        </w:rPr>
        <w:t>–</w:t>
      </w:r>
      <w:r>
        <w:rPr>
          <w:rFonts w:hint="cs"/>
          <w:rtl/>
        </w:rPr>
        <w:t xml:space="preserve"> ממשלות מרכז-ימין באירופה מגלות גישה מאוזנת, מגלות אהדה לישראל </w:t>
      </w:r>
      <w:r>
        <w:rPr>
          <w:rtl/>
        </w:rPr>
        <w:t>–</w:t>
      </w:r>
      <w:r>
        <w:rPr>
          <w:rFonts w:hint="cs"/>
          <w:rtl/>
        </w:rPr>
        <w:t xml:space="preserve"> בממוצע, אני אומר </w:t>
      </w:r>
      <w:r>
        <w:rPr>
          <w:rtl/>
        </w:rPr>
        <w:t>–</w:t>
      </w:r>
      <w:r>
        <w:rPr>
          <w:rFonts w:hint="cs"/>
          <w:rtl/>
        </w:rPr>
        <w:t xml:space="preserve"> הרבה יותר מממשלות שמאליות, ויש אותם גורמים שלא יכולים לסלוח לברל</w:t>
      </w:r>
      <w:r>
        <w:rPr>
          <w:rFonts w:hint="cs"/>
          <w:rtl/>
        </w:rPr>
        <w:t>וסקוני, קודם כול על שהביס תבוסה מוחצת את השמאל בארצו, ו"חטא" חטא שעוד יותר לא יסולח, גברתי היושבת-ראש, בכך שהביא יציבות פוליטית לאיטליה -  מדינה שהיתה ידועה באי-יציבות פוליטית -  והוא עם שותפיו,  קודם כול ממפלגתו, "פורצה איטליה", אבל גם מה"אליאנצה נציונלה"</w:t>
      </w:r>
      <w:r>
        <w:rPr>
          <w:rFonts w:hint="cs"/>
          <w:rtl/>
        </w:rPr>
        <w:t xml:space="preserve"> ומה"לגה נורדה" - הצליח בהחלט ליצור מבנה קואליציוני יציב, לפחות כפי שאנחנו רואים בשנתיים האחרונות, וגם על כך צריך לברך אותו.</w:t>
      </w:r>
    </w:p>
    <w:p w14:paraId="7F03EF07" w14:textId="77777777" w:rsidR="00000000" w:rsidRDefault="009432B4">
      <w:pPr>
        <w:pStyle w:val="a"/>
        <w:rPr>
          <w:rFonts w:hint="cs"/>
          <w:rtl/>
        </w:rPr>
      </w:pPr>
    </w:p>
    <w:p w14:paraId="54F5DF12" w14:textId="77777777" w:rsidR="00000000" w:rsidRDefault="009432B4">
      <w:pPr>
        <w:pStyle w:val="a"/>
        <w:rPr>
          <w:rFonts w:hint="cs"/>
          <w:rtl/>
        </w:rPr>
      </w:pPr>
      <w:r>
        <w:rPr>
          <w:rFonts w:hint="cs"/>
          <w:rtl/>
        </w:rPr>
        <w:t>אני אציע בסוף דברי שנקיים דיון במליאת הכנסת, נעביר את הנושא לדיון במליאת הכנסת, כדי שנוכל גם להביע את רצוננו בחיזוק איטליה, בחיזוק</w:t>
      </w:r>
      <w:r>
        <w:rPr>
          <w:rFonts w:hint="cs"/>
          <w:rtl/>
        </w:rPr>
        <w:t xml:space="preserve"> יחסי הידידות. אני חושב שהמשמעות של חיזוק הנשיאות האיטלקית של האיחוד האירופי תהיה בסופו של דבר גם חיזוק הקשרים של ישראל עם אירופה.</w:t>
      </w:r>
    </w:p>
    <w:p w14:paraId="777B955F" w14:textId="77777777" w:rsidR="00000000" w:rsidRDefault="009432B4">
      <w:pPr>
        <w:pStyle w:val="a"/>
        <w:rPr>
          <w:rFonts w:hint="cs"/>
          <w:rtl/>
        </w:rPr>
      </w:pPr>
    </w:p>
    <w:p w14:paraId="5B1E4390" w14:textId="77777777" w:rsidR="00000000" w:rsidRDefault="009432B4">
      <w:pPr>
        <w:pStyle w:val="a"/>
        <w:rPr>
          <w:rFonts w:hint="cs"/>
          <w:rtl/>
        </w:rPr>
      </w:pPr>
      <w:r>
        <w:rPr>
          <w:rFonts w:hint="cs"/>
          <w:rtl/>
        </w:rPr>
        <w:t>אני גם חייב לומר בנימה אישית, שהיתה לי הזכות להשתתף עם ראש הממשלה, אריאל שרון, במסע שלו ברומא בשנת 2001, בפגישה עם סילביו בר</w:t>
      </w:r>
      <w:r>
        <w:rPr>
          <w:rFonts w:hint="cs"/>
          <w:rtl/>
        </w:rPr>
        <w:t>לוסקוני. אני חושב שמעט מאוד מנהיגים אירופים יש להם לא רק הידידות, אלא גם הפער המצומצם הזה בין העמדות האמיתיות שלהם לבין היכולת להתייצב מאחוריהן. זאת אומרת, זה אדם שתוכו כברו - - -</w:t>
      </w:r>
    </w:p>
    <w:p w14:paraId="3312D470" w14:textId="77777777" w:rsidR="00000000" w:rsidRDefault="009432B4">
      <w:pPr>
        <w:pStyle w:val="a"/>
        <w:rPr>
          <w:rFonts w:hint="cs"/>
          <w:rtl/>
        </w:rPr>
      </w:pPr>
    </w:p>
    <w:p w14:paraId="746CA074" w14:textId="77777777" w:rsidR="00000000" w:rsidRDefault="009432B4">
      <w:pPr>
        <w:pStyle w:val="ac"/>
        <w:rPr>
          <w:rtl/>
        </w:rPr>
      </w:pPr>
      <w:r>
        <w:rPr>
          <w:rFonts w:hint="eastAsia"/>
          <w:rtl/>
        </w:rPr>
        <w:t>עסאם</w:t>
      </w:r>
      <w:r>
        <w:rPr>
          <w:rtl/>
        </w:rPr>
        <w:t xml:space="preserve"> מח'ול (חד"ש-תע"ל):</w:t>
      </w:r>
    </w:p>
    <w:p w14:paraId="06548532" w14:textId="77777777" w:rsidR="00000000" w:rsidRDefault="009432B4">
      <w:pPr>
        <w:pStyle w:val="a"/>
        <w:rPr>
          <w:rFonts w:hint="cs"/>
          <w:rtl/>
        </w:rPr>
      </w:pPr>
    </w:p>
    <w:p w14:paraId="738676CC" w14:textId="77777777" w:rsidR="00000000" w:rsidRDefault="009432B4">
      <w:pPr>
        <w:pStyle w:val="a"/>
        <w:rPr>
          <w:rFonts w:hint="cs"/>
          <w:rtl/>
        </w:rPr>
      </w:pPr>
      <w:r>
        <w:rPr>
          <w:rFonts w:hint="cs"/>
          <w:rtl/>
        </w:rPr>
        <w:t>- - -</w:t>
      </w:r>
    </w:p>
    <w:p w14:paraId="088873B0" w14:textId="77777777" w:rsidR="00000000" w:rsidRDefault="009432B4">
      <w:pPr>
        <w:pStyle w:val="a"/>
        <w:rPr>
          <w:rFonts w:hint="cs"/>
          <w:rtl/>
        </w:rPr>
      </w:pPr>
    </w:p>
    <w:p w14:paraId="75CAD8E9" w14:textId="77777777" w:rsidR="00000000" w:rsidRDefault="009432B4">
      <w:pPr>
        <w:pStyle w:val="SpeakerCon"/>
        <w:rPr>
          <w:rtl/>
        </w:rPr>
      </w:pPr>
      <w:bookmarkStart w:id="544" w:name="FS000001027T09_07_2003_18_19_41C"/>
      <w:bookmarkEnd w:id="544"/>
      <w:r>
        <w:rPr>
          <w:rtl/>
        </w:rPr>
        <w:t>גדעון סער (הליכוד):</w:t>
      </w:r>
    </w:p>
    <w:p w14:paraId="01F068C5" w14:textId="77777777" w:rsidR="00000000" w:rsidRDefault="009432B4">
      <w:pPr>
        <w:pStyle w:val="a"/>
        <w:rPr>
          <w:rtl/>
        </w:rPr>
      </w:pPr>
    </w:p>
    <w:p w14:paraId="7EF0066F" w14:textId="77777777" w:rsidR="00000000" w:rsidRDefault="009432B4">
      <w:pPr>
        <w:pStyle w:val="a"/>
        <w:rPr>
          <w:rFonts w:hint="cs"/>
          <w:rtl/>
        </w:rPr>
      </w:pPr>
      <w:r>
        <w:rPr>
          <w:rFonts w:hint="cs"/>
          <w:rtl/>
        </w:rPr>
        <w:t>לא, איננו מתערבים אף פ</w:t>
      </w:r>
      <w:r>
        <w:rPr>
          <w:rFonts w:hint="cs"/>
          <w:rtl/>
        </w:rPr>
        <w:t xml:space="preserve">עם בפוליטיקה של ארצות אחרות, ואנחנו גם לא היינו רוצים שיתערבו בפוליטיקה שלנו. אני מדבר על ידידות בין עמים ובין מדינות. </w:t>
      </w:r>
    </w:p>
    <w:p w14:paraId="5933CB5C" w14:textId="77777777" w:rsidR="00000000" w:rsidRDefault="009432B4">
      <w:pPr>
        <w:pStyle w:val="a"/>
        <w:rPr>
          <w:rFonts w:hint="cs"/>
          <w:rtl/>
        </w:rPr>
      </w:pPr>
    </w:p>
    <w:p w14:paraId="330D5CB8" w14:textId="77777777" w:rsidR="00000000" w:rsidRDefault="009432B4">
      <w:pPr>
        <w:pStyle w:val="a"/>
        <w:rPr>
          <w:rFonts w:hint="cs"/>
          <w:rtl/>
        </w:rPr>
      </w:pPr>
      <w:r>
        <w:rPr>
          <w:rFonts w:hint="cs"/>
          <w:rtl/>
        </w:rPr>
        <w:t>אדוני יושב-ראש הכנסת, הידידות של ברלוסקוני לישראל מוציאה את אויבי ישראל מסביבנו מדעתם. הם לא מבינים איך קרתה להם תקלה כזאת. דווקא מהטעם</w:t>
      </w:r>
      <w:r>
        <w:rPr>
          <w:rFonts w:hint="cs"/>
          <w:rtl/>
        </w:rPr>
        <w:t xml:space="preserve"> הזה, אני מציע שכנסת ישראל כולה תתייצב מאחורי ידיד ומאחורי ידידה. תודה רבה לכם. </w:t>
      </w:r>
    </w:p>
    <w:p w14:paraId="22AABF95" w14:textId="77777777" w:rsidR="00000000" w:rsidRDefault="009432B4">
      <w:pPr>
        <w:pStyle w:val="a"/>
        <w:rPr>
          <w:rFonts w:hint="cs"/>
          <w:rtl/>
        </w:rPr>
      </w:pPr>
    </w:p>
    <w:p w14:paraId="0B848E93" w14:textId="77777777" w:rsidR="00000000" w:rsidRDefault="009432B4">
      <w:pPr>
        <w:pStyle w:val="ad"/>
        <w:rPr>
          <w:rFonts w:hint="cs"/>
          <w:rtl/>
        </w:rPr>
      </w:pPr>
      <w:r>
        <w:rPr>
          <w:rFonts w:hint="cs"/>
          <w:rtl/>
        </w:rPr>
        <w:t>היו"ר אתי לבני:</w:t>
      </w:r>
    </w:p>
    <w:p w14:paraId="775E4FE7" w14:textId="77777777" w:rsidR="00000000" w:rsidRDefault="009432B4">
      <w:pPr>
        <w:pStyle w:val="a"/>
        <w:rPr>
          <w:rFonts w:hint="cs"/>
          <w:rtl/>
        </w:rPr>
      </w:pPr>
    </w:p>
    <w:p w14:paraId="782C3B17" w14:textId="77777777" w:rsidR="00000000" w:rsidRDefault="009432B4">
      <w:pPr>
        <w:pStyle w:val="a"/>
        <w:rPr>
          <w:rFonts w:hint="cs"/>
          <w:rtl/>
        </w:rPr>
      </w:pPr>
      <w:r>
        <w:rPr>
          <w:rFonts w:hint="cs"/>
          <w:rtl/>
        </w:rPr>
        <w:t xml:space="preserve">ישיב כבוד השר גדעון עזרא. </w:t>
      </w:r>
    </w:p>
    <w:p w14:paraId="53E3CA08" w14:textId="77777777" w:rsidR="00000000" w:rsidRDefault="009432B4">
      <w:pPr>
        <w:pStyle w:val="a"/>
        <w:rPr>
          <w:rFonts w:hint="cs"/>
          <w:rtl/>
        </w:rPr>
      </w:pPr>
    </w:p>
    <w:p w14:paraId="64CA654D" w14:textId="77777777" w:rsidR="00000000" w:rsidRDefault="009432B4">
      <w:pPr>
        <w:pStyle w:val="Speaker"/>
        <w:rPr>
          <w:rtl/>
        </w:rPr>
      </w:pPr>
      <w:bookmarkStart w:id="545" w:name="FS000000474T09_07_2003_17_32_21"/>
      <w:bookmarkStart w:id="546" w:name="_Toc45934776"/>
      <w:bookmarkStart w:id="547" w:name="_Toc76385294"/>
      <w:bookmarkEnd w:id="545"/>
      <w:r>
        <w:rPr>
          <w:rFonts w:hint="eastAsia"/>
          <w:rtl/>
        </w:rPr>
        <w:t>השר</w:t>
      </w:r>
      <w:r>
        <w:rPr>
          <w:rtl/>
        </w:rPr>
        <w:t xml:space="preserve"> גדעון עזרא:</w:t>
      </w:r>
      <w:bookmarkEnd w:id="546"/>
      <w:bookmarkEnd w:id="547"/>
    </w:p>
    <w:p w14:paraId="439D375B" w14:textId="77777777" w:rsidR="00000000" w:rsidRDefault="009432B4">
      <w:pPr>
        <w:pStyle w:val="a"/>
        <w:rPr>
          <w:rFonts w:hint="cs"/>
          <w:rtl/>
        </w:rPr>
      </w:pPr>
    </w:p>
    <w:p w14:paraId="0161659F" w14:textId="77777777" w:rsidR="00000000" w:rsidRDefault="009432B4">
      <w:pPr>
        <w:pStyle w:val="a"/>
        <w:rPr>
          <w:rFonts w:hint="cs"/>
          <w:rtl/>
        </w:rPr>
      </w:pPr>
      <w:r>
        <w:rPr>
          <w:rFonts w:hint="cs"/>
          <w:rtl/>
        </w:rPr>
        <w:t xml:space="preserve">יושבת-ראש הישיבה, חברי חברי הכנסת, תשובתנו לחבר הכנסת גדעון סער: ראש הממשלה ברלוסקוני מגלה הבנה רבה לעמדותיה של </w:t>
      </w:r>
      <w:r>
        <w:rPr>
          <w:rFonts w:hint="cs"/>
          <w:rtl/>
        </w:rPr>
        <w:t xml:space="preserve">ישראל, והוא הדגיש במהלך ביקורו בארץ כי להבנתו, איטליה היא כיום המדינה הידידותית ביותר לישראל באירופה. יצוין, כי בביקורו באזור החליט ברלוסקוני, בהחלטה אמיצה, שלא להיפגש עם ערפאת, ואנו מברכים אותו על כך. </w:t>
      </w:r>
    </w:p>
    <w:p w14:paraId="108423C9" w14:textId="77777777" w:rsidR="00000000" w:rsidRDefault="009432B4">
      <w:pPr>
        <w:pStyle w:val="a"/>
        <w:rPr>
          <w:rFonts w:hint="cs"/>
          <w:rtl/>
        </w:rPr>
      </w:pPr>
    </w:p>
    <w:p w14:paraId="385D9124" w14:textId="77777777" w:rsidR="00000000" w:rsidRDefault="009432B4">
      <w:pPr>
        <w:pStyle w:val="a"/>
        <w:ind w:firstLine="720"/>
        <w:rPr>
          <w:rFonts w:hint="cs"/>
          <w:rtl/>
        </w:rPr>
      </w:pPr>
      <w:r>
        <w:rPr>
          <w:rFonts w:hint="cs"/>
          <w:rtl/>
        </w:rPr>
        <w:t xml:space="preserve">אין למדינת ישראל עניין להיכנס לפולמוס האירופי הנוגע </w:t>
      </w:r>
      <w:r>
        <w:rPr>
          <w:rFonts w:hint="cs"/>
          <w:rtl/>
        </w:rPr>
        <w:t xml:space="preserve">לראש ממשלת איטליה. הסערה הנוכחית, שתחילתה בפרלמנט האירופי, שככה בינתיים ביוזמתם של כל המעורבים. </w:t>
      </w:r>
    </w:p>
    <w:p w14:paraId="7895DD1E" w14:textId="77777777" w:rsidR="00000000" w:rsidRDefault="009432B4">
      <w:pPr>
        <w:pStyle w:val="a"/>
        <w:ind w:firstLine="720"/>
        <w:rPr>
          <w:rFonts w:hint="cs"/>
          <w:rtl/>
        </w:rPr>
      </w:pPr>
    </w:p>
    <w:p w14:paraId="2850B18D" w14:textId="77777777" w:rsidR="00000000" w:rsidRDefault="009432B4">
      <w:pPr>
        <w:pStyle w:val="a"/>
        <w:ind w:firstLine="720"/>
        <w:rPr>
          <w:rFonts w:hint="cs"/>
          <w:rtl/>
        </w:rPr>
      </w:pPr>
      <w:r>
        <w:rPr>
          <w:rFonts w:hint="cs"/>
          <w:rtl/>
        </w:rPr>
        <w:t>יחסי איטליה וישראל הם יחסים מצוינים, ידידותיים וענפים, במגוון רחב של תחומים. הדבר בא לידי ביטוי, כאמור, בביקורו של ראש הממשלה לפני כחודש בישראל ובפגישות שקיים</w:t>
      </w:r>
      <w:r>
        <w:rPr>
          <w:rFonts w:hint="cs"/>
          <w:rtl/>
        </w:rPr>
        <w:t xml:space="preserve"> עם בכירים בארץ. איטליה נכנסה בתחילת יולי לתפקיד הנשיאה התורנית של האיחוד האירופי, תפקיד שבו תישא עד סוף השנה הנוכחית. אנו מאחלים לאיטליה הצלחה בתפקיד חשוב זה, ואנו מביעים את תקוותנו, כי יחסינו הבילטרליים הטובים יבואו לידי ביטוי תחת הנהגתה של איטליה, גם במ</w:t>
      </w:r>
      <w:r>
        <w:rPr>
          <w:rFonts w:hint="cs"/>
          <w:rtl/>
        </w:rPr>
        <w:t>סגרות הכלל-אירופיות.</w:t>
      </w:r>
    </w:p>
    <w:p w14:paraId="3AB82632" w14:textId="77777777" w:rsidR="00000000" w:rsidRDefault="009432B4">
      <w:pPr>
        <w:pStyle w:val="a"/>
        <w:ind w:firstLine="720"/>
        <w:rPr>
          <w:rFonts w:hint="cs"/>
          <w:rtl/>
        </w:rPr>
      </w:pPr>
    </w:p>
    <w:p w14:paraId="459E19F1" w14:textId="77777777" w:rsidR="00000000" w:rsidRDefault="009432B4">
      <w:pPr>
        <w:pStyle w:val="a"/>
        <w:ind w:firstLine="720"/>
        <w:rPr>
          <w:rFonts w:hint="cs"/>
          <w:rtl/>
        </w:rPr>
      </w:pPr>
      <w:r>
        <w:rPr>
          <w:rFonts w:hint="cs"/>
          <w:rtl/>
        </w:rPr>
        <w:t xml:space="preserve">אני בהחלט חושב שיש מקום לדיון במליאה, ולא רק על יחסיה של איטליה עם ישראל, אלא בכלל על יחסיה של מדינת ישראל עם מדינות אירופה. תודה. </w:t>
      </w:r>
    </w:p>
    <w:p w14:paraId="5D55FADB" w14:textId="77777777" w:rsidR="00000000" w:rsidRDefault="009432B4">
      <w:pPr>
        <w:pStyle w:val="a"/>
        <w:ind w:firstLine="720"/>
        <w:rPr>
          <w:rFonts w:hint="cs"/>
          <w:rtl/>
        </w:rPr>
      </w:pPr>
    </w:p>
    <w:p w14:paraId="46858843" w14:textId="77777777" w:rsidR="00000000" w:rsidRDefault="009432B4">
      <w:pPr>
        <w:pStyle w:val="ad"/>
        <w:rPr>
          <w:rFonts w:hint="cs"/>
          <w:rtl/>
        </w:rPr>
      </w:pPr>
      <w:r>
        <w:rPr>
          <w:rFonts w:hint="cs"/>
          <w:rtl/>
        </w:rPr>
        <w:t>היו"ר אתי לבני:</w:t>
      </w:r>
    </w:p>
    <w:p w14:paraId="0BC950FA" w14:textId="77777777" w:rsidR="00000000" w:rsidRDefault="009432B4">
      <w:pPr>
        <w:pStyle w:val="a"/>
        <w:rPr>
          <w:rFonts w:hint="cs"/>
          <w:rtl/>
        </w:rPr>
      </w:pPr>
    </w:p>
    <w:p w14:paraId="45344A1B" w14:textId="77777777" w:rsidR="00000000" w:rsidRDefault="009432B4">
      <w:pPr>
        <w:pStyle w:val="a"/>
        <w:rPr>
          <w:rFonts w:hint="cs"/>
          <w:rtl/>
        </w:rPr>
      </w:pPr>
      <w:r>
        <w:rPr>
          <w:rFonts w:hint="cs"/>
          <w:rtl/>
        </w:rPr>
        <w:t xml:space="preserve">תודה רבה. </w:t>
      </w:r>
    </w:p>
    <w:p w14:paraId="020BCBFF" w14:textId="77777777" w:rsidR="00000000" w:rsidRDefault="009432B4">
      <w:pPr>
        <w:pStyle w:val="a"/>
        <w:rPr>
          <w:rFonts w:hint="cs"/>
          <w:rtl/>
        </w:rPr>
      </w:pPr>
    </w:p>
    <w:p w14:paraId="199DB57A" w14:textId="77777777" w:rsidR="00000000" w:rsidRDefault="009432B4">
      <w:pPr>
        <w:pStyle w:val="a"/>
        <w:rPr>
          <w:rFonts w:hint="cs"/>
          <w:rtl/>
        </w:rPr>
      </w:pPr>
      <w:r>
        <w:rPr>
          <w:rFonts w:hint="cs"/>
          <w:rtl/>
        </w:rPr>
        <w:t>אנחנו נעבור להצבעה. בהצבעה - בעד יהיה בעד דיון במליאה ונגד יהיה הסרה. בב</w:t>
      </w:r>
      <w:r>
        <w:rPr>
          <w:rFonts w:hint="cs"/>
          <w:rtl/>
        </w:rPr>
        <w:t xml:space="preserve">קשה. </w:t>
      </w:r>
    </w:p>
    <w:p w14:paraId="5247D9DF" w14:textId="77777777" w:rsidR="00000000" w:rsidRDefault="009432B4">
      <w:pPr>
        <w:pStyle w:val="a"/>
        <w:rPr>
          <w:rFonts w:hint="cs"/>
          <w:rtl/>
        </w:rPr>
      </w:pPr>
    </w:p>
    <w:p w14:paraId="297E149C" w14:textId="77777777" w:rsidR="00000000" w:rsidRDefault="009432B4">
      <w:pPr>
        <w:pStyle w:val="a7"/>
        <w:bidi/>
        <w:rPr>
          <w:rFonts w:hint="cs"/>
          <w:rtl/>
        </w:rPr>
      </w:pPr>
      <w:r>
        <w:rPr>
          <w:rFonts w:hint="cs"/>
          <w:rtl/>
        </w:rPr>
        <w:t>הצבעה מס' 17</w:t>
      </w:r>
    </w:p>
    <w:p w14:paraId="64E95AEB" w14:textId="77777777" w:rsidR="00000000" w:rsidRDefault="009432B4">
      <w:pPr>
        <w:pStyle w:val="a"/>
        <w:rPr>
          <w:rFonts w:hint="cs"/>
          <w:rtl/>
        </w:rPr>
      </w:pPr>
    </w:p>
    <w:p w14:paraId="6751D6B0" w14:textId="77777777" w:rsidR="00000000" w:rsidRDefault="009432B4">
      <w:pPr>
        <w:pStyle w:val="a8"/>
        <w:bidi/>
        <w:rPr>
          <w:rFonts w:hint="cs"/>
          <w:rtl/>
        </w:rPr>
      </w:pPr>
      <w:r>
        <w:rPr>
          <w:rFonts w:hint="cs"/>
          <w:rtl/>
        </w:rPr>
        <w:t>בעד ההצעה לכלול את הנושא בסדר-היום - 6</w:t>
      </w:r>
    </w:p>
    <w:p w14:paraId="49A61EAA" w14:textId="77777777" w:rsidR="00000000" w:rsidRDefault="009432B4">
      <w:pPr>
        <w:pStyle w:val="a8"/>
        <w:bidi/>
        <w:rPr>
          <w:rFonts w:hint="cs"/>
          <w:rtl/>
        </w:rPr>
      </w:pPr>
      <w:r>
        <w:rPr>
          <w:rFonts w:hint="cs"/>
          <w:rtl/>
        </w:rPr>
        <w:t>נגד - אין</w:t>
      </w:r>
    </w:p>
    <w:p w14:paraId="04F33BD9" w14:textId="77777777" w:rsidR="00000000" w:rsidRDefault="009432B4">
      <w:pPr>
        <w:pStyle w:val="a8"/>
        <w:bidi/>
        <w:rPr>
          <w:rFonts w:hint="cs"/>
          <w:rtl/>
        </w:rPr>
      </w:pPr>
      <w:r>
        <w:rPr>
          <w:rFonts w:hint="cs"/>
          <w:rtl/>
        </w:rPr>
        <w:t>נמנעים - אין</w:t>
      </w:r>
    </w:p>
    <w:p w14:paraId="024BB061" w14:textId="77777777" w:rsidR="00000000" w:rsidRDefault="009432B4">
      <w:pPr>
        <w:pStyle w:val="a9"/>
        <w:bidi/>
        <w:rPr>
          <w:rFonts w:hint="cs"/>
          <w:rtl/>
        </w:rPr>
      </w:pPr>
      <w:r>
        <w:rPr>
          <w:rFonts w:hint="cs"/>
          <w:rtl/>
        </w:rPr>
        <w:t xml:space="preserve">ההצעה לכלול את הנושא בסדר-היום של הכנסת נתקבלה. </w:t>
      </w:r>
    </w:p>
    <w:p w14:paraId="2CBA23B9" w14:textId="77777777" w:rsidR="00000000" w:rsidRDefault="009432B4">
      <w:pPr>
        <w:pStyle w:val="a"/>
        <w:rPr>
          <w:rFonts w:hint="cs"/>
          <w:rtl/>
        </w:rPr>
      </w:pPr>
    </w:p>
    <w:p w14:paraId="7BF949AC" w14:textId="77777777" w:rsidR="00000000" w:rsidRDefault="009432B4">
      <w:pPr>
        <w:pStyle w:val="ad"/>
        <w:rPr>
          <w:rFonts w:hint="cs"/>
          <w:rtl/>
        </w:rPr>
      </w:pPr>
      <w:r>
        <w:rPr>
          <w:rFonts w:hint="cs"/>
          <w:rtl/>
        </w:rPr>
        <w:t>היו"ר אתי לבני:</w:t>
      </w:r>
    </w:p>
    <w:p w14:paraId="258C37AF" w14:textId="77777777" w:rsidR="00000000" w:rsidRDefault="009432B4">
      <w:pPr>
        <w:pStyle w:val="a"/>
        <w:rPr>
          <w:rFonts w:hint="cs"/>
          <w:rtl/>
        </w:rPr>
      </w:pPr>
    </w:p>
    <w:p w14:paraId="0F40F325" w14:textId="77777777" w:rsidR="00000000" w:rsidRDefault="009432B4">
      <w:pPr>
        <w:pStyle w:val="a"/>
        <w:rPr>
          <w:rFonts w:hint="cs"/>
          <w:rtl/>
        </w:rPr>
      </w:pPr>
      <w:r>
        <w:rPr>
          <w:rFonts w:hint="cs"/>
          <w:rtl/>
        </w:rPr>
        <w:t xml:space="preserve">שמונה, עם  הקולות של יושב-ראש  הכנסת ושלי, בעד דיון, אין נגד ואין נמנעים. הנושא יועבר לדיון במליאה. תודה. </w:t>
      </w:r>
    </w:p>
    <w:p w14:paraId="49BC7941" w14:textId="77777777" w:rsidR="00000000" w:rsidRDefault="009432B4">
      <w:pPr>
        <w:pStyle w:val="a"/>
        <w:rPr>
          <w:rFonts w:hint="cs"/>
          <w:rtl/>
        </w:rPr>
      </w:pPr>
    </w:p>
    <w:p w14:paraId="5E848FE6" w14:textId="77777777" w:rsidR="00000000" w:rsidRDefault="009432B4">
      <w:pPr>
        <w:pStyle w:val="a"/>
        <w:rPr>
          <w:rFonts w:hint="cs"/>
          <w:rtl/>
        </w:rPr>
      </w:pPr>
    </w:p>
    <w:p w14:paraId="1E9149DE" w14:textId="77777777" w:rsidR="00000000" w:rsidRDefault="009432B4">
      <w:pPr>
        <w:pStyle w:val="a"/>
        <w:rPr>
          <w:rFonts w:hint="cs"/>
          <w:rtl/>
        </w:rPr>
      </w:pPr>
    </w:p>
    <w:p w14:paraId="46CB7EEC" w14:textId="77777777" w:rsidR="00000000" w:rsidRDefault="009432B4">
      <w:pPr>
        <w:pStyle w:val="Subject"/>
        <w:rPr>
          <w:rFonts w:hint="cs"/>
          <w:rtl/>
        </w:rPr>
      </w:pPr>
      <w:bookmarkStart w:id="548" w:name="_Toc45934777"/>
      <w:bookmarkStart w:id="549" w:name="_Toc76385295"/>
      <w:r>
        <w:rPr>
          <w:rFonts w:hint="cs"/>
          <w:rtl/>
        </w:rPr>
        <w:t>הצעות לסדר-היום</w:t>
      </w:r>
      <w:bookmarkEnd w:id="548"/>
      <w:bookmarkEnd w:id="549"/>
    </w:p>
    <w:p w14:paraId="07D10332" w14:textId="77777777" w:rsidR="00000000" w:rsidRDefault="009432B4">
      <w:pPr>
        <w:pStyle w:val="Subject"/>
        <w:rPr>
          <w:rFonts w:hint="cs"/>
          <w:rtl/>
        </w:rPr>
      </w:pPr>
      <w:bookmarkStart w:id="550" w:name="_Toc45934778"/>
      <w:bookmarkStart w:id="551" w:name="_Toc76385296"/>
      <w:r>
        <w:rPr>
          <w:rFonts w:hint="cs"/>
          <w:rtl/>
        </w:rPr>
        <w:t>הניסוי שערכה אירן בטיל "שיהאב 3"</w:t>
      </w:r>
      <w:bookmarkEnd w:id="550"/>
      <w:bookmarkEnd w:id="551"/>
    </w:p>
    <w:p w14:paraId="7874585F" w14:textId="77777777" w:rsidR="00000000" w:rsidRDefault="009432B4">
      <w:pPr>
        <w:pStyle w:val="a"/>
        <w:rPr>
          <w:rFonts w:hint="cs"/>
          <w:rtl/>
        </w:rPr>
      </w:pPr>
    </w:p>
    <w:p w14:paraId="226F3218" w14:textId="77777777" w:rsidR="00000000" w:rsidRDefault="009432B4">
      <w:pPr>
        <w:pStyle w:val="ad"/>
        <w:rPr>
          <w:rFonts w:hint="cs"/>
          <w:rtl/>
        </w:rPr>
      </w:pPr>
      <w:r>
        <w:rPr>
          <w:rFonts w:hint="cs"/>
          <w:rtl/>
        </w:rPr>
        <w:t>היו"ר אתי לבני:</w:t>
      </w:r>
    </w:p>
    <w:p w14:paraId="1EE186AE" w14:textId="77777777" w:rsidR="00000000" w:rsidRDefault="009432B4">
      <w:pPr>
        <w:pStyle w:val="a"/>
        <w:rPr>
          <w:rFonts w:hint="cs"/>
          <w:rtl/>
        </w:rPr>
      </w:pPr>
    </w:p>
    <w:p w14:paraId="4CF89162" w14:textId="77777777" w:rsidR="00000000" w:rsidRDefault="009432B4">
      <w:pPr>
        <w:pStyle w:val="a"/>
        <w:rPr>
          <w:rFonts w:hint="cs"/>
          <w:rtl/>
        </w:rPr>
      </w:pPr>
      <w:r>
        <w:rPr>
          <w:rFonts w:hint="cs"/>
          <w:rtl/>
        </w:rPr>
        <w:t>הנושא הבא: הצעות לסדר-היום שמספריהן 926, 934, 962, 983, 990, 999 ו-1002: הניסוי שערכה אירן בטיל "שיהאב 3". יפתח חבר הכנסת אפרים סנה; אחריו - חבר הכנסת עסאם מח'ול, ואחריו - חבר הכנסת ניס</w:t>
      </w:r>
      <w:r>
        <w:rPr>
          <w:rFonts w:hint="cs"/>
          <w:rtl/>
        </w:rPr>
        <w:t>ן סלומינסקי.</w:t>
      </w:r>
    </w:p>
    <w:p w14:paraId="76EE4413" w14:textId="77777777" w:rsidR="00000000" w:rsidRDefault="009432B4">
      <w:pPr>
        <w:pStyle w:val="a"/>
        <w:rPr>
          <w:rFonts w:hint="cs"/>
          <w:rtl/>
        </w:rPr>
      </w:pPr>
    </w:p>
    <w:p w14:paraId="2DB68730" w14:textId="77777777" w:rsidR="00000000" w:rsidRDefault="009432B4">
      <w:pPr>
        <w:pStyle w:val="Speaker"/>
        <w:rPr>
          <w:rtl/>
        </w:rPr>
      </w:pPr>
      <w:bookmarkStart w:id="552" w:name="FS000000454T09_07_2003_17_51_52"/>
      <w:bookmarkStart w:id="553" w:name="_Toc45934779"/>
      <w:bookmarkStart w:id="554" w:name="_Toc76385297"/>
      <w:bookmarkEnd w:id="552"/>
      <w:r>
        <w:rPr>
          <w:rFonts w:hint="eastAsia"/>
          <w:rtl/>
        </w:rPr>
        <w:t>אפרים</w:t>
      </w:r>
      <w:r>
        <w:rPr>
          <w:rtl/>
        </w:rPr>
        <w:t xml:space="preserve"> סנה (העבודה-מימד):</w:t>
      </w:r>
      <w:bookmarkEnd w:id="553"/>
      <w:bookmarkEnd w:id="554"/>
    </w:p>
    <w:p w14:paraId="4E6D00B2" w14:textId="77777777" w:rsidR="00000000" w:rsidRDefault="009432B4">
      <w:pPr>
        <w:pStyle w:val="a"/>
        <w:rPr>
          <w:rFonts w:hint="cs"/>
          <w:rtl/>
        </w:rPr>
      </w:pPr>
    </w:p>
    <w:p w14:paraId="46C098B6" w14:textId="77777777" w:rsidR="00000000" w:rsidRDefault="009432B4">
      <w:pPr>
        <w:pStyle w:val="a"/>
        <w:rPr>
          <w:rFonts w:hint="cs"/>
          <w:rtl/>
        </w:rPr>
      </w:pPr>
      <w:r>
        <w:rPr>
          <w:rFonts w:hint="cs"/>
          <w:rtl/>
        </w:rPr>
        <w:t xml:space="preserve">גבירתי היושבת-ראש, חברי הכנסת, לפני למעלה מעשר שנים, בינואר 1993, עמדתי על הדוכן הזה והעליתי לראשונה על סדר-יומה של הכנסת את הסכנה הנשקפת מהמשטר התיאוקרטי הקיצוני באירן. חלפו, כאמור, למעלה מעשר שנים. מה קרה בינתיים? </w:t>
      </w:r>
      <w:r>
        <w:rPr>
          <w:rFonts w:hint="cs"/>
          <w:rtl/>
        </w:rPr>
        <w:t xml:space="preserve">אירן קרובה היום כמטווחי שנתיים, שלוש שנים, להשלמת הנשק הגרעיני הראשון. השבוע אישר משרד החוץ האירני, כי לפני כשבועיים נוסה שוב, בהצלחה, טיל בליסטי אירני, בשם "שיהאב 3", שמסוגל להגיע בטווח המבצעי שלו עד למדינת ישראל. </w:t>
      </w:r>
    </w:p>
    <w:p w14:paraId="65AF551B" w14:textId="77777777" w:rsidR="00000000" w:rsidRDefault="009432B4">
      <w:pPr>
        <w:pStyle w:val="a"/>
        <w:rPr>
          <w:rFonts w:hint="cs"/>
          <w:rtl/>
        </w:rPr>
      </w:pPr>
    </w:p>
    <w:p w14:paraId="1260E898" w14:textId="77777777" w:rsidR="00000000" w:rsidRDefault="009432B4">
      <w:pPr>
        <w:pStyle w:val="a"/>
        <w:rPr>
          <w:rFonts w:hint="cs"/>
          <w:rtl/>
        </w:rPr>
      </w:pPr>
      <w:r>
        <w:rPr>
          <w:rFonts w:hint="cs"/>
          <w:rtl/>
        </w:rPr>
        <w:t xml:space="preserve">ידוע כי בידי האירנים מספר גדול, יחסית, </w:t>
      </w:r>
      <w:r>
        <w:rPr>
          <w:rFonts w:hint="cs"/>
          <w:rtl/>
        </w:rPr>
        <w:t>של טילים מבצעיים מהסוג הזה. פרט לכך, יש בפיתוח באירן טיל "שיהאב 4", בטווח של 2,000 קילומטרים וטיל "שיהאב 5", בטווח של 5,000 קילומטר, כולם מסוגלים לשאת ראש חץ גרעיני.</w:t>
      </w:r>
    </w:p>
    <w:p w14:paraId="2AC7C565" w14:textId="77777777" w:rsidR="00000000" w:rsidRDefault="009432B4">
      <w:pPr>
        <w:pStyle w:val="a"/>
        <w:rPr>
          <w:rFonts w:hint="cs"/>
          <w:rtl/>
        </w:rPr>
      </w:pPr>
    </w:p>
    <w:p w14:paraId="4CEC73AE" w14:textId="77777777" w:rsidR="00000000" w:rsidRDefault="009432B4">
      <w:pPr>
        <w:pStyle w:val="a"/>
        <w:rPr>
          <w:rFonts w:hint="cs"/>
          <w:rtl/>
        </w:rPr>
      </w:pPr>
      <w:r>
        <w:rPr>
          <w:rFonts w:hint="cs"/>
          <w:rtl/>
        </w:rPr>
        <w:t>בנוסף, "משמרות המהפכה" הציבו בדרום-לבנון מערך של כ-10,000 "קטיושות" ומאות רקטות ארוכות-טו</w:t>
      </w:r>
      <w:r>
        <w:rPr>
          <w:rFonts w:hint="cs"/>
          <w:rtl/>
        </w:rPr>
        <w:t xml:space="preserve">וח, שמכסות בטווח שלהן את כל צפון הארץ. 10,000 "קטיושות", מאות רקטות ארוכות-טווח. אחד מכל חמישה ישראלים נמצא בטווח הרקטות האירניות בדרום-לבנון. </w:t>
      </w:r>
    </w:p>
    <w:p w14:paraId="261EB8B3" w14:textId="77777777" w:rsidR="00000000" w:rsidRDefault="009432B4">
      <w:pPr>
        <w:pStyle w:val="a"/>
        <w:rPr>
          <w:rFonts w:hint="cs"/>
          <w:rtl/>
        </w:rPr>
      </w:pPr>
    </w:p>
    <w:p w14:paraId="03A06061" w14:textId="77777777" w:rsidR="00000000" w:rsidRDefault="009432B4">
      <w:pPr>
        <w:pStyle w:val="a"/>
        <w:rPr>
          <w:rFonts w:hint="cs"/>
          <w:rtl/>
        </w:rPr>
      </w:pPr>
      <w:r>
        <w:rPr>
          <w:rFonts w:hint="cs"/>
          <w:rtl/>
        </w:rPr>
        <w:t>בנוסף, אירן ממשיכה להיות בית-היוצר, ההשראה, המימון, ההנחיה המבצעית של ארגוני הטרור, כשמטרתה האסטרטגית היא שיבוש</w:t>
      </w:r>
      <w:r>
        <w:rPr>
          <w:rFonts w:hint="cs"/>
          <w:rtl/>
        </w:rPr>
        <w:t xml:space="preserve"> כל תהליך של התקרבות בינינו לבין הפלסטינים. לפני שבועות מעטים, כאשר עמדו לחתום עם הפלסטינים על הסכם להפסקת אש, נתפסה בתחום "הקו הירוק" חוליית מחבלים שהיתה בדרך לביצוע פיגוע התאבדות - כנראה בפתח-תקווה - כאשר מי שהפעיל אותה היו "משמרות המהפכה" האירניים. זה א</w:t>
      </w:r>
      <w:r>
        <w:rPr>
          <w:rFonts w:hint="cs"/>
          <w:rtl/>
        </w:rPr>
        <w:t xml:space="preserve">ומר: יש פה הפעלה ישירה, לא רק של "הג'יהאד האסלאמי", אלא גם של חוליות בתוך ה"תנזים", אשר המטרה האסטרטגית שלהן היא שיבוש ומניעת כל הידברות וכל רגיעה בינינו ובין הפלסטינים. </w:t>
      </w:r>
    </w:p>
    <w:p w14:paraId="3A9E294D" w14:textId="77777777" w:rsidR="00000000" w:rsidRDefault="009432B4">
      <w:pPr>
        <w:pStyle w:val="a"/>
        <w:rPr>
          <w:rFonts w:hint="cs"/>
          <w:rtl/>
        </w:rPr>
      </w:pPr>
    </w:p>
    <w:p w14:paraId="60A3546D" w14:textId="77777777" w:rsidR="00000000" w:rsidRDefault="009432B4">
      <w:pPr>
        <w:pStyle w:val="a"/>
        <w:rPr>
          <w:rFonts w:hint="cs"/>
          <w:rtl/>
        </w:rPr>
      </w:pPr>
      <w:r>
        <w:rPr>
          <w:rFonts w:hint="cs"/>
          <w:rtl/>
        </w:rPr>
        <w:t>שנים רבות היתה האזהרה מפני האיום האירני בחזקת "קול קורא במדבר", אבל כעת יש מודעות של</w:t>
      </w:r>
      <w:r>
        <w:rPr>
          <w:rFonts w:hint="cs"/>
          <w:rtl/>
        </w:rPr>
        <w:t xml:space="preserve"> הקהילה הבין-לאומית, בעיקר של ארצות-הברית, אבל גם של מדינות אירופה. מודעות יש - מעשים עדיין לא, ואנחנו צריכים, ככנסת ישראל, לדון בסכנה הזאת; לא רק בשל התהודה הבין-לאומית הנדרשת, אלא כיוון שהאיום האירני הוא איום אסטרטגי משולש: הטעם הראשון הוא, שבעובדה שהם ע</w:t>
      </w:r>
      <w:r>
        <w:rPr>
          <w:rFonts w:hint="cs"/>
          <w:rtl/>
        </w:rPr>
        <w:t>ל סף השלמת פיתוח הנשק הגרעיני יש איום קיומי על מדינת ישראל, שמחייב אותנו להיערכות מיוחדת. הטעם השני הוא, שזה גורם שמאיים על תהליך ההרגעה שקיים היום בינינו לבין הפלסטינים, והטעם השלישי, החשוב לא פחות, הוא שהאיום הזה משפיע כבר היום על תהליך קבלת ההחלטות של מ</w:t>
      </w:r>
      <w:r>
        <w:rPr>
          <w:rFonts w:hint="cs"/>
          <w:rtl/>
        </w:rPr>
        <w:t xml:space="preserve">משלת ישראל. כבר היום. </w:t>
      </w:r>
    </w:p>
    <w:p w14:paraId="74EAB130" w14:textId="77777777" w:rsidR="00000000" w:rsidRDefault="009432B4">
      <w:pPr>
        <w:pStyle w:val="a"/>
        <w:rPr>
          <w:rFonts w:hint="cs"/>
          <w:rtl/>
        </w:rPr>
      </w:pPr>
    </w:p>
    <w:p w14:paraId="6A9C653D" w14:textId="77777777" w:rsidR="00000000" w:rsidRDefault="009432B4">
      <w:pPr>
        <w:pStyle w:val="a"/>
        <w:rPr>
          <w:rFonts w:hint="cs"/>
          <w:rtl/>
        </w:rPr>
      </w:pPr>
      <w:r>
        <w:rPr>
          <w:rFonts w:hint="cs"/>
          <w:rtl/>
        </w:rPr>
        <w:t xml:space="preserve">הרקטות בדרום-לבנון והאיום האירני - שלא לדבר על מצב שבו יהיו להם טילים רבים יותר שמאיימים על מדינת ישראל - כבר היום משפיעים על דרך קבלת ההחלטות, ואני אתן דוגמה אחת לפחות: העובדה שישראל משלימה עם שאיבת המים בווזאני, ולא עושה דבר, היא </w:t>
      </w:r>
      <w:r>
        <w:rPr>
          <w:rFonts w:hint="cs"/>
          <w:rtl/>
        </w:rPr>
        <w:t>תוצאה של האיום הזה. מדינת ישראל מעולם לא הסכימה שייקחו מים ששייכים לה. אף פעם לא. אני מזכיר את שנת 1964. יש פה אנשים ותיקים כמוני וממני, שזוכרים מה היתה מוכנה מדינת ישראל לעשות כדי להבהיר: מים מהירדן לא תיקחו. והפעם אנחנו מבליגים על זה, לא כיוון שמשהו השתנ</w:t>
      </w:r>
      <w:r>
        <w:rPr>
          <w:rFonts w:hint="cs"/>
          <w:rtl/>
        </w:rPr>
        <w:t xml:space="preserve">ה, אלא כיוון שאנחנו מתחשבים, נאלצים להתחשב, באיום הזה. </w:t>
      </w:r>
    </w:p>
    <w:p w14:paraId="0CE4B718" w14:textId="77777777" w:rsidR="00000000" w:rsidRDefault="009432B4">
      <w:pPr>
        <w:pStyle w:val="a"/>
        <w:rPr>
          <w:rFonts w:hint="cs"/>
          <w:rtl/>
        </w:rPr>
      </w:pPr>
    </w:p>
    <w:p w14:paraId="3D50D6B5" w14:textId="77777777" w:rsidR="00000000" w:rsidRDefault="009432B4">
      <w:pPr>
        <w:pStyle w:val="a"/>
        <w:rPr>
          <w:rFonts w:hint="cs"/>
          <w:rtl/>
        </w:rPr>
      </w:pPr>
      <w:r>
        <w:rPr>
          <w:rFonts w:hint="cs"/>
          <w:rtl/>
        </w:rPr>
        <w:t xml:space="preserve">ולו רק מהסיבה הזאת הכנסת צריכה לדון בניסוי ה"שיהאב 3", אבל גם בכל מה שעומד מאחוריו. תודה. </w:t>
      </w:r>
    </w:p>
    <w:p w14:paraId="6149A010" w14:textId="77777777" w:rsidR="00000000" w:rsidRDefault="009432B4">
      <w:pPr>
        <w:pStyle w:val="a"/>
        <w:rPr>
          <w:rFonts w:hint="cs"/>
          <w:rtl/>
        </w:rPr>
      </w:pPr>
    </w:p>
    <w:p w14:paraId="608E7C7F" w14:textId="77777777" w:rsidR="00000000" w:rsidRDefault="009432B4">
      <w:pPr>
        <w:pStyle w:val="ad"/>
        <w:rPr>
          <w:rFonts w:hint="cs"/>
          <w:rtl/>
        </w:rPr>
      </w:pPr>
      <w:r>
        <w:rPr>
          <w:rFonts w:hint="cs"/>
          <w:rtl/>
        </w:rPr>
        <w:t>היו"ר אתי לבני:</w:t>
      </w:r>
    </w:p>
    <w:p w14:paraId="554B098C" w14:textId="77777777" w:rsidR="00000000" w:rsidRDefault="009432B4">
      <w:pPr>
        <w:pStyle w:val="a"/>
        <w:rPr>
          <w:rFonts w:hint="cs"/>
          <w:rtl/>
        </w:rPr>
      </w:pPr>
    </w:p>
    <w:p w14:paraId="3ABA31E7" w14:textId="77777777" w:rsidR="00000000" w:rsidRDefault="009432B4">
      <w:pPr>
        <w:pStyle w:val="a"/>
        <w:rPr>
          <w:rFonts w:hint="cs"/>
          <w:rtl/>
        </w:rPr>
      </w:pPr>
      <w:r>
        <w:rPr>
          <w:rFonts w:hint="cs"/>
          <w:rtl/>
        </w:rPr>
        <w:t>תודה. רבה. חבר הכנסת עסאם מח'ול.</w:t>
      </w:r>
    </w:p>
    <w:p w14:paraId="14192FEE" w14:textId="77777777" w:rsidR="00000000" w:rsidRDefault="009432B4">
      <w:pPr>
        <w:pStyle w:val="a"/>
        <w:rPr>
          <w:rFonts w:hint="cs"/>
          <w:rtl/>
        </w:rPr>
      </w:pPr>
    </w:p>
    <w:p w14:paraId="25507C1A" w14:textId="77777777" w:rsidR="00000000" w:rsidRDefault="009432B4">
      <w:pPr>
        <w:pStyle w:val="Speaker"/>
        <w:rPr>
          <w:rtl/>
        </w:rPr>
      </w:pPr>
      <w:bookmarkStart w:id="555" w:name="FS000000542T09_07_2003_18_12_38"/>
      <w:bookmarkStart w:id="556" w:name="_Toc45934780"/>
      <w:bookmarkStart w:id="557" w:name="_Toc76385298"/>
      <w:bookmarkEnd w:id="555"/>
      <w:r>
        <w:rPr>
          <w:rFonts w:hint="eastAsia"/>
          <w:rtl/>
        </w:rPr>
        <w:t>עסאם</w:t>
      </w:r>
      <w:r>
        <w:rPr>
          <w:rtl/>
        </w:rPr>
        <w:t xml:space="preserve"> מח'ול (חד"ש-תע"ל):</w:t>
      </w:r>
      <w:bookmarkEnd w:id="556"/>
      <w:bookmarkEnd w:id="557"/>
    </w:p>
    <w:p w14:paraId="1BB5C598" w14:textId="77777777" w:rsidR="00000000" w:rsidRDefault="009432B4">
      <w:pPr>
        <w:pStyle w:val="a"/>
        <w:rPr>
          <w:rFonts w:hint="cs"/>
          <w:rtl/>
        </w:rPr>
      </w:pPr>
    </w:p>
    <w:p w14:paraId="276A0B06" w14:textId="77777777" w:rsidR="00000000" w:rsidRDefault="009432B4">
      <w:pPr>
        <w:pStyle w:val="a"/>
        <w:rPr>
          <w:rFonts w:hint="cs"/>
          <w:rtl/>
        </w:rPr>
      </w:pPr>
      <w:r>
        <w:rPr>
          <w:rFonts w:hint="cs"/>
          <w:rtl/>
        </w:rPr>
        <w:t xml:space="preserve">גברתי היושבת-ראש, תרשי לי לקבל </w:t>
      </w:r>
      <w:r>
        <w:rPr>
          <w:rFonts w:hint="cs"/>
          <w:rtl/>
        </w:rPr>
        <w:t xml:space="preserve">בברכה את חנא, ז'אנה וסועאד, המשפחה שלי, שיושבת ביציע האחורי. </w:t>
      </w:r>
    </w:p>
    <w:p w14:paraId="2A359E80" w14:textId="77777777" w:rsidR="00000000" w:rsidRDefault="009432B4">
      <w:pPr>
        <w:pStyle w:val="a"/>
        <w:rPr>
          <w:rFonts w:hint="cs"/>
          <w:rtl/>
        </w:rPr>
      </w:pPr>
    </w:p>
    <w:p w14:paraId="660E6C9D" w14:textId="77777777" w:rsidR="00000000" w:rsidRDefault="009432B4">
      <w:pPr>
        <w:pStyle w:val="a"/>
        <w:rPr>
          <w:rFonts w:hint="cs"/>
          <w:rtl/>
        </w:rPr>
      </w:pPr>
      <w:r>
        <w:rPr>
          <w:rFonts w:hint="cs"/>
          <w:rtl/>
        </w:rPr>
        <w:t xml:space="preserve">אני שמח שהסכמתי להחליף את התור עם חבר הכנסת סנה ולשמוע את דבריו, כי הדברים ששמענו כרגע מפי חבר הכנסת סנה מזכירים לנו את סיפורי האימה ששמענו לפני כמה חודשים, גם בבית הזה, גם על-ידי ממשל בוש, גם </w:t>
      </w:r>
      <w:r>
        <w:rPr>
          <w:rFonts w:hint="cs"/>
          <w:rtl/>
        </w:rPr>
        <w:t xml:space="preserve">על-ידי ממשלת בלייר, על הנשק הגרעיני העירקי, שאיננו. </w:t>
      </w:r>
    </w:p>
    <w:p w14:paraId="5269B440" w14:textId="77777777" w:rsidR="00000000" w:rsidRDefault="009432B4">
      <w:pPr>
        <w:pStyle w:val="a"/>
        <w:rPr>
          <w:rFonts w:hint="cs"/>
          <w:rtl/>
        </w:rPr>
      </w:pPr>
    </w:p>
    <w:p w14:paraId="3C34E6B3" w14:textId="77777777" w:rsidR="00000000" w:rsidRDefault="009432B4">
      <w:pPr>
        <w:pStyle w:val="a"/>
        <w:rPr>
          <w:rFonts w:hint="cs"/>
          <w:rtl/>
        </w:rPr>
      </w:pPr>
    </w:p>
    <w:p w14:paraId="548326A3" w14:textId="77777777" w:rsidR="00000000" w:rsidRDefault="009432B4">
      <w:pPr>
        <w:pStyle w:val="a"/>
        <w:ind w:firstLine="0"/>
        <w:rPr>
          <w:rFonts w:hint="cs"/>
          <w:rtl/>
        </w:rPr>
      </w:pPr>
      <w:r>
        <w:rPr>
          <w:rFonts w:hint="cs"/>
          <w:rtl/>
        </w:rPr>
        <w:t xml:space="preserve">           בשקר הזה השתתפו לא רק פוליטיקאים, אלא כופפו את סוכנויות המודיעין של הארצות האלה כדי לשרת אינטרס אימפריאליסטי של השלטון, של הממשל האמריקני, כדי ליצור מציאות חדשה בעולם, כדי ליצור משוואה חדשה </w:t>
      </w:r>
      <w:r>
        <w:rPr>
          <w:rFonts w:hint="cs"/>
          <w:rtl/>
        </w:rPr>
        <w:t xml:space="preserve">בעולם, משוואה של מלחמת קבע, לא פתרון קבע, אלא מלחמת קבע, מלחמה שאפשר לשלוף אותה כל פעם כשהיא יכולה לשרת את האינטרסים האסטרטגיים של ארצות-הברית שרוצה להכריז על קיומה של אימפריה אחת בעולם כולו, אימפריה של ניצול אוצרות הטבע של העמים, של איום על ביטחון העמים, </w:t>
      </w:r>
      <w:r>
        <w:rPr>
          <w:rFonts w:hint="cs"/>
          <w:rtl/>
        </w:rPr>
        <w:t xml:space="preserve">של חיסול האינטרסים של העמים, בתנאי שזה ישרת את האינטרסים של כמה חברות אמריקניות, שבראש אחת מהן יושב בוש ובאחרת יושבת משפחת של. </w:t>
      </w:r>
    </w:p>
    <w:p w14:paraId="466E0B3D" w14:textId="77777777" w:rsidR="00000000" w:rsidRDefault="009432B4">
      <w:pPr>
        <w:pStyle w:val="a"/>
        <w:rPr>
          <w:rFonts w:hint="cs"/>
          <w:rtl/>
        </w:rPr>
      </w:pPr>
    </w:p>
    <w:p w14:paraId="06B1FCB4" w14:textId="77777777" w:rsidR="00000000" w:rsidRDefault="009432B4">
      <w:pPr>
        <w:pStyle w:val="a"/>
        <w:rPr>
          <w:rFonts w:hint="cs"/>
          <w:rtl/>
        </w:rPr>
      </w:pPr>
      <w:r>
        <w:rPr>
          <w:rFonts w:hint="cs"/>
          <w:rtl/>
        </w:rPr>
        <w:t xml:space="preserve">ממשלת ישראל ידעה, ולא רק הממשלה, כנראה גם חלקים באופוזיציה, להיות חלק מהמנגינה הזאת, כדי להכין את הקרקע למלחמות אחרות. </w:t>
      </w:r>
    </w:p>
    <w:p w14:paraId="75383B30" w14:textId="77777777" w:rsidR="00000000" w:rsidRDefault="009432B4">
      <w:pPr>
        <w:pStyle w:val="a"/>
        <w:rPr>
          <w:rFonts w:hint="cs"/>
          <w:rtl/>
        </w:rPr>
      </w:pPr>
    </w:p>
    <w:p w14:paraId="09438A51" w14:textId="77777777" w:rsidR="00000000" w:rsidRDefault="009432B4">
      <w:pPr>
        <w:pStyle w:val="a"/>
        <w:rPr>
          <w:rFonts w:hint="cs"/>
          <w:rtl/>
        </w:rPr>
      </w:pPr>
      <w:r>
        <w:rPr>
          <w:rFonts w:hint="cs"/>
          <w:rtl/>
        </w:rPr>
        <w:t>לנו בר</w:t>
      </w:r>
      <w:r>
        <w:rPr>
          <w:rFonts w:hint="cs"/>
          <w:rtl/>
        </w:rPr>
        <w:t xml:space="preserve">ור שיש שתי אפשרויות: או מירוץ חימוש במזרח התיכון של נשק גרעיני ונשק השמדה המונית, או פירוק והתפרקות המזרח התיכון מנשק השמדה המונית. אין כאן ילדים מפונקים, לא ישראל ולא אחרים. מי שלא רוצה לראות את ה"שיהאב", שלא יפתח את "יריחו". הרי ברור היום וברור היה תמיד </w:t>
      </w:r>
      <w:r>
        <w:rPr>
          <w:rFonts w:hint="cs"/>
          <w:rtl/>
        </w:rPr>
        <w:t xml:space="preserve">שדימונה לא היתה התשובה לבושהר, אלא היא הסיבה שלה. </w:t>
      </w:r>
    </w:p>
    <w:p w14:paraId="7F1DEBDC" w14:textId="77777777" w:rsidR="00000000" w:rsidRDefault="009432B4">
      <w:pPr>
        <w:pStyle w:val="a"/>
        <w:rPr>
          <w:rFonts w:hint="cs"/>
          <w:rtl/>
        </w:rPr>
      </w:pPr>
    </w:p>
    <w:p w14:paraId="39EE5E18" w14:textId="77777777" w:rsidR="00000000" w:rsidRDefault="009432B4">
      <w:pPr>
        <w:pStyle w:val="a"/>
        <w:rPr>
          <w:rFonts w:hint="cs"/>
          <w:rtl/>
        </w:rPr>
      </w:pPr>
      <w:r>
        <w:rPr>
          <w:rFonts w:hint="cs"/>
          <w:rtl/>
        </w:rPr>
        <w:t>לכן, אני חושב שהגיע הזמן להפסיק לטמטם את הציבור, להגיד לו את האמת - - -</w:t>
      </w:r>
    </w:p>
    <w:p w14:paraId="089C8C46" w14:textId="77777777" w:rsidR="00000000" w:rsidRDefault="009432B4">
      <w:pPr>
        <w:pStyle w:val="a"/>
        <w:rPr>
          <w:rFonts w:hint="cs"/>
          <w:rtl/>
        </w:rPr>
      </w:pPr>
    </w:p>
    <w:p w14:paraId="78BE0CD4" w14:textId="77777777" w:rsidR="00000000" w:rsidRDefault="009432B4">
      <w:pPr>
        <w:pStyle w:val="ac"/>
        <w:rPr>
          <w:rtl/>
        </w:rPr>
      </w:pPr>
      <w:r>
        <w:rPr>
          <w:rFonts w:hint="eastAsia"/>
          <w:rtl/>
        </w:rPr>
        <w:t>מגלי</w:t>
      </w:r>
      <w:r>
        <w:rPr>
          <w:rtl/>
        </w:rPr>
        <w:t xml:space="preserve"> והבה (הליכוד):</w:t>
      </w:r>
    </w:p>
    <w:p w14:paraId="2DFF1215" w14:textId="77777777" w:rsidR="00000000" w:rsidRDefault="009432B4">
      <w:pPr>
        <w:pStyle w:val="a"/>
        <w:rPr>
          <w:rFonts w:hint="cs"/>
          <w:rtl/>
        </w:rPr>
      </w:pPr>
    </w:p>
    <w:p w14:paraId="2D658D37" w14:textId="77777777" w:rsidR="00000000" w:rsidRDefault="009432B4">
      <w:pPr>
        <w:pStyle w:val="a"/>
        <w:rPr>
          <w:rFonts w:hint="cs"/>
          <w:rtl/>
        </w:rPr>
      </w:pPr>
      <w:r>
        <w:rPr>
          <w:rFonts w:hint="cs"/>
          <w:rtl/>
        </w:rPr>
        <w:t>אתה בעד הפיתוחים האלה?</w:t>
      </w:r>
    </w:p>
    <w:p w14:paraId="2BE74BCD" w14:textId="77777777" w:rsidR="00000000" w:rsidRDefault="009432B4">
      <w:pPr>
        <w:pStyle w:val="a"/>
        <w:rPr>
          <w:rFonts w:hint="cs"/>
          <w:rtl/>
        </w:rPr>
      </w:pPr>
    </w:p>
    <w:p w14:paraId="6353C2A0" w14:textId="77777777" w:rsidR="00000000" w:rsidRDefault="009432B4">
      <w:pPr>
        <w:pStyle w:val="SpeakerCon"/>
        <w:rPr>
          <w:rtl/>
        </w:rPr>
      </w:pPr>
      <w:bookmarkStart w:id="558" w:name="FS000000542T09_07_2003_17_48_40"/>
      <w:bookmarkStart w:id="559" w:name="FS000000542T09_07_2003_17_48_49C"/>
      <w:bookmarkEnd w:id="558"/>
      <w:bookmarkEnd w:id="559"/>
      <w:r>
        <w:rPr>
          <w:rtl/>
        </w:rPr>
        <w:t>עסאם מח'ול (חד"ש-תע"ל):</w:t>
      </w:r>
    </w:p>
    <w:p w14:paraId="1F5E5516" w14:textId="77777777" w:rsidR="00000000" w:rsidRDefault="009432B4">
      <w:pPr>
        <w:pStyle w:val="a"/>
        <w:rPr>
          <w:rtl/>
        </w:rPr>
      </w:pPr>
    </w:p>
    <w:p w14:paraId="00F2E21F" w14:textId="77777777" w:rsidR="00000000" w:rsidRDefault="009432B4">
      <w:pPr>
        <w:pStyle w:val="a"/>
        <w:rPr>
          <w:rFonts w:hint="cs"/>
          <w:rtl/>
        </w:rPr>
      </w:pPr>
      <w:r>
        <w:rPr>
          <w:rFonts w:hint="cs"/>
          <w:rtl/>
        </w:rPr>
        <w:t>אני חושב שזה לא טוב שמפתחים את "שיהאב 3", אבל זה בלתי נמנע כא</w:t>
      </w:r>
      <w:r>
        <w:rPr>
          <w:rFonts w:hint="cs"/>
          <w:rtl/>
        </w:rPr>
        <w:t xml:space="preserve">שר יש "יריחו 2" שמנסים אותו באוקיינוס ההודי, מנסים אותו על-ידי שלוש צוללות נושאות טילים עם ראשי נפץ גרעיניים, שעוגנות בנמל חיפה. קיבלנו אותם מגרמניה. זה משמעותי ביותר. </w:t>
      </w:r>
    </w:p>
    <w:p w14:paraId="00D96A6D" w14:textId="77777777" w:rsidR="00000000" w:rsidRDefault="009432B4">
      <w:pPr>
        <w:pStyle w:val="a"/>
        <w:rPr>
          <w:rFonts w:hint="cs"/>
          <w:rtl/>
        </w:rPr>
      </w:pPr>
    </w:p>
    <w:p w14:paraId="2FD47CB1" w14:textId="77777777" w:rsidR="00000000" w:rsidRDefault="009432B4">
      <w:pPr>
        <w:pStyle w:val="ac"/>
        <w:rPr>
          <w:rtl/>
        </w:rPr>
      </w:pPr>
      <w:r>
        <w:rPr>
          <w:rFonts w:hint="eastAsia"/>
          <w:rtl/>
        </w:rPr>
        <w:t>יורי</w:t>
      </w:r>
      <w:r>
        <w:rPr>
          <w:rtl/>
        </w:rPr>
        <w:t xml:space="preserve"> שטרן (האיחוד הלאומי - ישראל ביתנו):</w:t>
      </w:r>
    </w:p>
    <w:p w14:paraId="05C04DE8" w14:textId="77777777" w:rsidR="00000000" w:rsidRDefault="009432B4">
      <w:pPr>
        <w:pStyle w:val="a"/>
        <w:rPr>
          <w:rFonts w:hint="cs"/>
          <w:rtl/>
        </w:rPr>
      </w:pPr>
    </w:p>
    <w:p w14:paraId="3D797FEE" w14:textId="77777777" w:rsidR="00000000" w:rsidRDefault="009432B4">
      <w:pPr>
        <w:pStyle w:val="a"/>
        <w:rPr>
          <w:rFonts w:hint="cs"/>
          <w:rtl/>
        </w:rPr>
      </w:pPr>
      <w:r>
        <w:rPr>
          <w:rFonts w:hint="cs"/>
          <w:rtl/>
        </w:rPr>
        <w:t>אנחנו מאיימים על אירן?</w:t>
      </w:r>
    </w:p>
    <w:p w14:paraId="792DA9F5" w14:textId="77777777" w:rsidR="00000000" w:rsidRDefault="009432B4">
      <w:pPr>
        <w:pStyle w:val="a"/>
        <w:rPr>
          <w:rFonts w:hint="cs"/>
          <w:rtl/>
        </w:rPr>
      </w:pPr>
    </w:p>
    <w:p w14:paraId="67DE1217" w14:textId="77777777" w:rsidR="00000000" w:rsidRDefault="009432B4">
      <w:pPr>
        <w:pStyle w:val="SpeakerCon"/>
        <w:rPr>
          <w:rtl/>
        </w:rPr>
      </w:pPr>
      <w:bookmarkStart w:id="560" w:name="FS000000542T09_07_2003_17_51_24C"/>
      <w:bookmarkEnd w:id="560"/>
      <w:r>
        <w:rPr>
          <w:rtl/>
        </w:rPr>
        <w:t>עסאם מח'ול (חד"ש-תע"</w:t>
      </w:r>
      <w:r>
        <w:rPr>
          <w:rtl/>
        </w:rPr>
        <w:t>ל):</w:t>
      </w:r>
    </w:p>
    <w:p w14:paraId="4D68E062" w14:textId="77777777" w:rsidR="00000000" w:rsidRDefault="009432B4">
      <w:pPr>
        <w:pStyle w:val="a"/>
        <w:rPr>
          <w:rtl/>
        </w:rPr>
      </w:pPr>
    </w:p>
    <w:p w14:paraId="4B74FC3F" w14:textId="77777777" w:rsidR="00000000" w:rsidRDefault="009432B4">
      <w:pPr>
        <w:pStyle w:val="a"/>
        <w:rPr>
          <w:rFonts w:hint="cs"/>
          <w:rtl/>
        </w:rPr>
      </w:pPr>
      <w:r>
        <w:rPr>
          <w:rFonts w:hint="cs"/>
          <w:rtl/>
        </w:rPr>
        <w:t xml:space="preserve">אנחנו מהווים איום על המזרח התיכון כולו, ואתם משקרים לציבור בישראל כאשר אתם מיתממים ומנסים להופיע כאילו אתם קדושים מעונים. המדיניות של מירוץ חימוש גרעיני, המירוץ של טילים ארוכי טווח תוביל ל"שיהאב 3", ולא רק ל"שיהאב 3".  </w:t>
      </w:r>
    </w:p>
    <w:p w14:paraId="61FDE543" w14:textId="77777777" w:rsidR="00000000" w:rsidRDefault="009432B4">
      <w:pPr>
        <w:pStyle w:val="a"/>
        <w:rPr>
          <w:rFonts w:hint="cs"/>
          <w:rtl/>
        </w:rPr>
      </w:pPr>
    </w:p>
    <w:p w14:paraId="64511627" w14:textId="77777777" w:rsidR="00000000" w:rsidRDefault="009432B4">
      <w:pPr>
        <w:pStyle w:val="a"/>
        <w:rPr>
          <w:rFonts w:hint="cs"/>
          <w:rtl/>
        </w:rPr>
      </w:pPr>
      <w:r>
        <w:rPr>
          <w:rFonts w:hint="cs"/>
          <w:rtl/>
        </w:rPr>
        <w:t xml:space="preserve">הקריאה שלנו היא, וזה המבחן של </w:t>
      </w:r>
      <w:r>
        <w:rPr>
          <w:rFonts w:hint="cs"/>
          <w:rtl/>
        </w:rPr>
        <w:t>כולכם, האם תואילו לדחוף בכיוון יצירת מציאות חדשה במזרח התיכון, קריאה אחת של הבית הזה לפירוק המזרח התיכון מנשק גרעיני ומנשק להשמדה המונית, הצטרפות לאמנות הבין-לאומיות בעניין הזה, הסכמה לפיקוח בין-לאומי על החימוש בנשק השמדה המונית לכל ארצות המזרח התיכון, לרב</w:t>
      </w:r>
      <w:r>
        <w:rPr>
          <w:rFonts w:hint="cs"/>
          <w:rtl/>
        </w:rPr>
        <w:t xml:space="preserve">ות  אירן, לרבות  עירק, לרבות  מצרים, לרבות  סוריה, לרבות  ישראל, או שאתם רוצים להיות חלק מהכנת הקרקע לתוקפנות האמריקנית, הפעם נגד אירן, ומחר נגד סוריה ודרום-לבנון ונגד קובה? הרי זה המבחן שלכם, זו האמת שאתם צריכים להתמודד אתה. תגידו את האמת הזאת ואל תמשיכו </w:t>
      </w:r>
      <w:r>
        <w:rPr>
          <w:rFonts w:hint="cs"/>
          <w:rtl/>
        </w:rPr>
        <w:t xml:space="preserve">לטמטם את הציבור. </w:t>
      </w:r>
    </w:p>
    <w:p w14:paraId="15CBB5B4" w14:textId="77777777" w:rsidR="00000000" w:rsidRDefault="009432B4">
      <w:pPr>
        <w:pStyle w:val="a"/>
        <w:rPr>
          <w:rFonts w:hint="cs"/>
          <w:rtl/>
        </w:rPr>
      </w:pPr>
    </w:p>
    <w:p w14:paraId="43068492" w14:textId="77777777" w:rsidR="00000000" w:rsidRDefault="009432B4">
      <w:pPr>
        <w:pStyle w:val="ad"/>
        <w:rPr>
          <w:rtl/>
        </w:rPr>
      </w:pPr>
      <w:r>
        <w:rPr>
          <w:rFonts w:hint="eastAsia"/>
          <w:rtl/>
        </w:rPr>
        <w:t>היו</w:t>
      </w:r>
      <w:r>
        <w:rPr>
          <w:rtl/>
        </w:rPr>
        <w:t>"ר</w:t>
      </w:r>
      <w:r>
        <w:rPr>
          <w:rFonts w:hint="cs"/>
          <w:rtl/>
        </w:rPr>
        <w:t xml:space="preserve"> אתי לבני</w:t>
      </w:r>
      <w:r>
        <w:rPr>
          <w:rtl/>
        </w:rPr>
        <w:t>:</w:t>
      </w:r>
    </w:p>
    <w:p w14:paraId="6C18A822" w14:textId="77777777" w:rsidR="00000000" w:rsidRDefault="009432B4">
      <w:pPr>
        <w:pStyle w:val="a"/>
        <w:rPr>
          <w:rFonts w:hint="cs"/>
          <w:rtl/>
        </w:rPr>
      </w:pPr>
    </w:p>
    <w:p w14:paraId="08F70B0E" w14:textId="77777777" w:rsidR="00000000" w:rsidRDefault="009432B4">
      <w:pPr>
        <w:pStyle w:val="a"/>
        <w:rPr>
          <w:rFonts w:hint="cs"/>
          <w:rtl/>
        </w:rPr>
      </w:pPr>
      <w:r>
        <w:rPr>
          <w:rFonts w:hint="cs"/>
          <w:rtl/>
        </w:rPr>
        <w:t xml:space="preserve"> תודה רבה. חבר הכנסת ניסן סלומינסקי. אחריו </w:t>
      </w:r>
      <w:r>
        <w:rPr>
          <w:rtl/>
        </w:rPr>
        <w:t>–</w:t>
      </w:r>
      <w:r>
        <w:rPr>
          <w:rFonts w:hint="cs"/>
          <w:rtl/>
        </w:rPr>
        <w:t xml:space="preserve"> חבר הכנסת יורי שטרן, ואחריו </w:t>
      </w:r>
      <w:r>
        <w:rPr>
          <w:rtl/>
        </w:rPr>
        <w:t>–</w:t>
      </w:r>
      <w:r>
        <w:rPr>
          <w:rFonts w:hint="cs"/>
          <w:rtl/>
        </w:rPr>
        <w:t xml:space="preserve"> חבר הכנסת משה גפני.</w:t>
      </w:r>
    </w:p>
    <w:p w14:paraId="086FBE61" w14:textId="77777777" w:rsidR="00000000" w:rsidRDefault="009432B4">
      <w:pPr>
        <w:pStyle w:val="a"/>
        <w:rPr>
          <w:rFonts w:hint="cs"/>
          <w:rtl/>
        </w:rPr>
      </w:pPr>
    </w:p>
    <w:p w14:paraId="41E73BBF" w14:textId="77777777" w:rsidR="00000000" w:rsidRDefault="009432B4">
      <w:pPr>
        <w:pStyle w:val="Speaker"/>
        <w:rPr>
          <w:rtl/>
        </w:rPr>
      </w:pPr>
      <w:bookmarkStart w:id="561" w:name="FS000001068T09_07_2003_17_58_50"/>
      <w:bookmarkStart w:id="562" w:name="_Toc45934781"/>
      <w:bookmarkStart w:id="563" w:name="_Toc76385299"/>
      <w:bookmarkEnd w:id="561"/>
      <w:r>
        <w:rPr>
          <w:rFonts w:hint="eastAsia"/>
          <w:rtl/>
        </w:rPr>
        <w:t>ניסן</w:t>
      </w:r>
      <w:r>
        <w:rPr>
          <w:rtl/>
        </w:rPr>
        <w:t xml:space="preserve"> סלומינסקי (מפד"ל):</w:t>
      </w:r>
      <w:bookmarkEnd w:id="562"/>
      <w:bookmarkEnd w:id="563"/>
    </w:p>
    <w:p w14:paraId="5EEBE42E" w14:textId="77777777" w:rsidR="00000000" w:rsidRDefault="009432B4">
      <w:pPr>
        <w:pStyle w:val="a"/>
        <w:rPr>
          <w:rFonts w:hint="cs"/>
          <w:rtl/>
        </w:rPr>
      </w:pPr>
    </w:p>
    <w:p w14:paraId="1A9D91BA" w14:textId="77777777" w:rsidR="00000000" w:rsidRDefault="009432B4">
      <w:pPr>
        <w:pStyle w:val="a"/>
        <w:rPr>
          <w:rFonts w:hint="cs"/>
          <w:rtl/>
        </w:rPr>
      </w:pPr>
      <w:r>
        <w:rPr>
          <w:rFonts w:hint="cs"/>
          <w:rtl/>
        </w:rPr>
        <w:t>גברתי היושבת-ראש, חברי חברי הכנסת, מדינת ישראל וכנ"ל גם ארצות-הברית הבחינו בניסויים שאירן עושה, ואם</w:t>
      </w:r>
      <w:r>
        <w:rPr>
          <w:rFonts w:hint="cs"/>
          <w:rtl/>
        </w:rPr>
        <w:t xml:space="preserve"> הניסוי שלפני האחרון לא הדליק נורות אדומות, הרי הניסוי האחרון, שהיה מוצלח, לפי הדיווחים של ה-</w:t>
      </w:r>
      <w:r>
        <w:t>CIA</w:t>
      </w:r>
      <w:r>
        <w:rPr>
          <w:rFonts w:hint="cs"/>
        </w:rPr>
        <w:t xml:space="preserve"> </w:t>
      </w:r>
      <w:r>
        <w:rPr>
          <w:rFonts w:hint="cs"/>
          <w:rtl/>
        </w:rPr>
        <w:t xml:space="preserve"> וגם של ישראל - לאירנים יש טיל "שיהאב 3", שמגיע לפחות לטווח של 1,300 קילומטר, מכסה גם חלק מישראל, והם בפיתוח גם של "שיהאב 4" ו"שיהאב 5", למרחקים הרבה  הרבה יות</w:t>
      </w:r>
      <w:r>
        <w:rPr>
          <w:rFonts w:hint="cs"/>
          <w:rtl/>
        </w:rPr>
        <w:t xml:space="preserve">ר גדולים. </w:t>
      </w:r>
    </w:p>
    <w:p w14:paraId="29EC5E52" w14:textId="77777777" w:rsidR="00000000" w:rsidRDefault="009432B4">
      <w:pPr>
        <w:pStyle w:val="a"/>
        <w:rPr>
          <w:rFonts w:hint="cs"/>
          <w:rtl/>
        </w:rPr>
      </w:pPr>
    </w:p>
    <w:p w14:paraId="6BEB29C8" w14:textId="77777777" w:rsidR="00000000" w:rsidRDefault="009432B4">
      <w:pPr>
        <w:pStyle w:val="a"/>
        <w:ind w:firstLine="720"/>
        <w:rPr>
          <w:rFonts w:hint="cs"/>
          <w:rtl/>
        </w:rPr>
      </w:pPr>
      <w:r>
        <w:rPr>
          <w:rFonts w:hint="cs"/>
          <w:rtl/>
        </w:rPr>
        <w:t xml:space="preserve">בתופעה הזאת, שמדווחת באופן רשמי וגלוי גם כאן וגם בארצות-הברית - זה לא אינטרס ישראלי בלבד - יש שתי סכנות מרכזיות. סכנה אחת היא בעצם העניין. ברגע שלאירן, מדינה לא דמוקרטית, מדינת טרור, יש טילים שמאיימים על ישראל, ישראל צריכה להתגונן, ישראל צריכה </w:t>
      </w:r>
      <w:r>
        <w:rPr>
          <w:rFonts w:hint="cs"/>
          <w:rtl/>
        </w:rPr>
        <w:t xml:space="preserve"> לדעת לקראת מה היא הולכת ולהכין את עצמה. זו צרה אחת; עוד מעט אגיד את הצרה השנייה. </w:t>
      </w:r>
    </w:p>
    <w:p w14:paraId="37AECE20" w14:textId="77777777" w:rsidR="00000000" w:rsidRDefault="009432B4">
      <w:pPr>
        <w:pStyle w:val="a"/>
        <w:ind w:firstLine="720"/>
        <w:rPr>
          <w:rFonts w:hint="cs"/>
          <w:rtl/>
        </w:rPr>
      </w:pPr>
    </w:p>
    <w:p w14:paraId="48266DD4" w14:textId="77777777" w:rsidR="00000000" w:rsidRDefault="009432B4">
      <w:pPr>
        <w:pStyle w:val="a"/>
        <w:ind w:firstLine="720"/>
        <w:rPr>
          <w:rFonts w:hint="cs"/>
          <w:rtl/>
        </w:rPr>
      </w:pPr>
      <w:r>
        <w:rPr>
          <w:rFonts w:hint="cs"/>
          <w:rtl/>
        </w:rPr>
        <w:t xml:space="preserve">אירן בונה את עצמה לא רק בטילים, היא גם בונה לה מערכת אטומית או גרעינית. התפרסמו גם על זה ידיעות גם בישראל וגם בארצות-הברית. משלחת מטעם סבא"א </w:t>
      </w:r>
      <w:r>
        <w:rPr>
          <w:rtl/>
        </w:rPr>
        <w:t>–</w:t>
      </w:r>
      <w:r>
        <w:rPr>
          <w:rFonts w:hint="cs"/>
          <w:rtl/>
        </w:rPr>
        <w:t xml:space="preserve"> הסוכנות הבין-לאומית לאנרגיה א</w:t>
      </w:r>
      <w:r>
        <w:rPr>
          <w:rFonts w:hint="cs"/>
          <w:rtl/>
        </w:rPr>
        <w:t xml:space="preserve">טומית - שעכשיו מבקרת באירן, מנסה לבדוק ולאתר לאן נעלמו 1.9 קילוגרם של אורניום שנרכשו בסין ולא דווח עליהם, למה האירנים מסרבים לתת לפיקוח לבקר ולראות מה קורה שם. </w:t>
      </w:r>
    </w:p>
    <w:p w14:paraId="05502D72" w14:textId="77777777" w:rsidR="00000000" w:rsidRDefault="009432B4">
      <w:pPr>
        <w:pStyle w:val="a"/>
        <w:ind w:firstLine="720"/>
        <w:rPr>
          <w:rFonts w:hint="cs"/>
          <w:rtl/>
        </w:rPr>
      </w:pPr>
    </w:p>
    <w:p w14:paraId="6FEC1034" w14:textId="77777777" w:rsidR="00000000" w:rsidRDefault="009432B4">
      <w:pPr>
        <w:pStyle w:val="a"/>
        <w:ind w:firstLine="720"/>
        <w:rPr>
          <w:rFonts w:hint="cs"/>
          <w:rtl/>
        </w:rPr>
      </w:pPr>
      <w:r>
        <w:rPr>
          <w:rFonts w:hint="cs"/>
          <w:rtl/>
        </w:rPr>
        <w:t>בקיצור, אירן מנסה לבנות את עצמה כמעצמה עם טילים שיוכלו לשאת את הנשק הגרעיני, וישראל בטווח שלה,</w:t>
      </w:r>
      <w:r>
        <w:rPr>
          <w:rFonts w:hint="cs"/>
          <w:rtl/>
        </w:rPr>
        <w:t xml:space="preserve"> כשאירן היא מדינת טרור. אני חושב שהבית הזה צריך לתת את הדעת על כך, ולדעת איך אנחנו מגינים על עצמנו. זו בעיה אחת.</w:t>
      </w:r>
    </w:p>
    <w:p w14:paraId="4E369805" w14:textId="77777777" w:rsidR="00000000" w:rsidRDefault="009432B4">
      <w:pPr>
        <w:pStyle w:val="a"/>
        <w:ind w:firstLine="720"/>
        <w:rPr>
          <w:rFonts w:hint="cs"/>
          <w:rtl/>
        </w:rPr>
      </w:pPr>
    </w:p>
    <w:p w14:paraId="1F72DED8" w14:textId="77777777" w:rsidR="00000000" w:rsidRDefault="009432B4">
      <w:pPr>
        <w:pStyle w:val="a"/>
        <w:ind w:firstLine="720"/>
        <w:rPr>
          <w:rFonts w:hint="cs"/>
          <w:rtl/>
        </w:rPr>
      </w:pPr>
      <w:r>
        <w:rPr>
          <w:rFonts w:hint="cs"/>
          <w:rtl/>
        </w:rPr>
        <w:t>הבעיה השנייה היא, כשאני שאלתי את עצמי איך זה קורה שראש הממשלה, שאמור היה להיות במחנה הלאומי, הולך להסכמים כאלה ולוויתורים מפליגים בניסיון עם א</w:t>
      </w:r>
      <w:r>
        <w:rPr>
          <w:rFonts w:hint="cs"/>
          <w:rtl/>
        </w:rPr>
        <w:t xml:space="preserve">רגוני הטרור - - - </w:t>
      </w:r>
    </w:p>
    <w:p w14:paraId="14DBD4F2" w14:textId="77777777" w:rsidR="00000000" w:rsidRDefault="009432B4">
      <w:pPr>
        <w:pStyle w:val="a"/>
        <w:ind w:firstLine="720"/>
        <w:rPr>
          <w:rFonts w:hint="cs"/>
          <w:rtl/>
        </w:rPr>
      </w:pPr>
    </w:p>
    <w:p w14:paraId="5084FE89" w14:textId="77777777" w:rsidR="00000000" w:rsidRDefault="009432B4">
      <w:pPr>
        <w:pStyle w:val="ac"/>
        <w:rPr>
          <w:rtl/>
        </w:rPr>
      </w:pPr>
      <w:r>
        <w:rPr>
          <w:rFonts w:hint="eastAsia"/>
          <w:rtl/>
        </w:rPr>
        <w:t>משה</w:t>
      </w:r>
      <w:r>
        <w:rPr>
          <w:rtl/>
        </w:rPr>
        <w:t xml:space="preserve"> גפני (יהדות התורה):</w:t>
      </w:r>
    </w:p>
    <w:p w14:paraId="1925B792" w14:textId="77777777" w:rsidR="00000000" w:rsidRDefault="009432B4">
      <w:pPr>
        <w:pStyle w:val="a"/>
        <w:rPr>
          <w:rFonts w:hint="cs"/>
          <w:rtl/>
        </w:rPr>
      </w:pPr>
    </w:p>
    <w:p w14:paraId="570021CC" w14:textId="77777777" w:rsidR="00000000" w:rsidRDefault="009432B4">
      <w:pPr>
        <w:pStyle w:val="a"/>
        <w:rPr>
          <w:rFonts w:hint="cs"/>
          <w:rtl/>
        </w:rPr>
      </w:pPr>
      <w:r>
        <w:rPr>
          <w:rFonts w:hint="cs"/>
          <w:rtl/>
        </w:rPr>
        <w:t>אתם עוזרים לו</w:t>
      </w:r>
      <w:bookmarkStart w:id="564" w:name="FS000001068T09_07_2003_18_10_43C"/>
      <w:bookmarkEnd w:id="564"/>
      <w:r>
        <w:rPr>
          <w:rFonts w:hint="cs"/>
          <w:rtl/>
        </w:rPr>
        <w:t>.</w:t>
      </w:r>
    </w:p>
    <w:p w14:paraId="3B1D6D12" w14:textId="77777777" w:rsidR="00000000" w:rsidRDefault="009432B4">
      <w:pPr>
        <w:pStyle w:val="a"/>
        <w:rPr>
          <w:rFonts w:hint="cs"/>
          <w:rtl/>
        </w:rPr>
      </w:pPr>
    </w:p>
    <w:p w14:paraId="72EE1CD5" w14:textId="77777777" w:rsidR="00000000" w:rsidRDefault="009432B4">
      <w:pPr>
        <w:pStyle w:val="SpeakerCon"/>
        <w:rPr>
          <w:rtl/>
        </w:rPr>
      </w:pPr>
      <w:r>
        <w:rPr>
          <w:rtl/>
        </w:rPr>
        <w:t>ניסן סלומינסקי (מפד"ל):</w:t>
      </w:r>
    </w:p>
    <w:p w14:paraId="33D51AA8" w14:textId="77777777" w:rsidR="00000000" w:rsidRDefault="009432B4">
      <w:pPr>
        <w:pStyle w:val="a"/>
        <w:rPr>
          <w:rtl/>
        </w:rPr>
      </w:pPr>
    </w:p>
    <w:p w14:paraId="116C5B80" w14:textId="77777777" w:rsidR="00000000" w:rsidRDefault="009432B4">
      <w:pPr>
        <w:pStyle w:val="a"/>
        <w:rPr>
          <w:rFonts w:hint="cs"/>
          <w:rtl/>
        </w:rPr>
      </w:pPr>
      <w:r>
        <w:rPr>
          <w:rFonts w:hint="cs"/>
          <w:rtl/>
        </w:rPr>
        <w:t xml:space="preserve">התשובה מאוד מסובכת, ואין לי התשובה; הלוואי שהייתי יודע, אבל אני אומר שחלק מהעניין היה שהנה עכשיו אין להם ברירה והם ילכו לשלום. למה אין להם ברירה? מה קרה? מהצד האחד, באמת </w:t>
      </w:r>
      <w:r>
        <w:rPr>
          <w:rFonts w:hint="cs"/>
          <w:rtl/>
        </w:rPr>
        <w:t>צה"ל פעל, וחבל שלא נתנו לו כבר לסיים ולפרק את תשתית הטרור; צה"ל הכה בהם קשה. אבל מהצד  השני, מאחר שארצות-הברית נכנסה לעירק ואין עוד מעצמה גדולה כמו עירק, שנותנת עורף לארגוני הטרור, אז ממילא ארגוני הטרור מתחילים להתייאש, הרימו ידיים ואפשר יהיה להגיע אתם להס</w:t>
      </w:r>
      <w:r>
        <w:rPr>
          <w:rFonts w:hint="cs"/>
          <w:rtl/>
        </w:rPr>
        <w:t xml:space="preserve">כם. </w:t>
      </w:r>
    </w:p>
    <w:p w14:paraId="04FF0762" w14:textId="77777777" w:rsidR="00000000" w:rsidRDefault="009432B4">
      <w:pPr>
        <w:pStyle w:val="a"/>
        <w:rPr>
          <w:rFonts w:hint="cs"/>
          <w:rtl/>
        </w:rPr>
      </w:pPr>
    </w:p>
    <w:p w14:paraId="46CAF1D3" w14:textId="77777777" w:rsidR="00000000" w:rsidRDefault="009432B4">
      <w:pPr>
        <w:pStyle w:val="a"/>
        <w:rPr>
          <w:rFonts w:hint="cs"/>
          <w:rtl/>
        </w:rPr>
      </w:pPr>
      <w:r>
        <w:rPr>
          <w:rFonts w:hint="cs"/>
          <w:rtl/>
        </w:rPr>
        <w:t>לא שמנו לב.  אומנם עירק קיימת, אבל גם  אירן, והיא מעצמת טרור הרבה יותר גדולה, הרבה יותר קשורה לשטחים, והדיווחים גם בארצות-הברית וגם בישראל מלמדים על קשר רציף בין אירן לראשי הטרור בישראל. אז הנה קמה לנו מעצמה גדולה של טרור, אפילו עוד מעט תהיה גרעינית,</w:t>
      </w:r>
      <w:r>
        <w:rPr>
          <w:rFonts w:hint="cs"/>
          <w:rtl/>
        </w:rPr>
        <w:t xml:space="preserve"> שנותנת עורף לארגוני הטרור. מה אתה, ראש הממשלה, משלה את עצמך שכיוון  שעירק איננה, הם עכשיו ירצו שלום, ולכן עוד לפני שהם מוכיחים אתה כבר מוותר. יש אירן שנותנת גב לטרור. פקח עיניים ואל תוותר, לפחות לשיטתך, כל עוד הם לא מפרקים את תשתית הטרור. תודה רבה.  </w:t>
      </w:r>
    </w:p>
    <w:p w14:paraId="72AC0078" w14:textId="77777777" w:rsidR="00000000" w:rsidRDefault="009432B4">
      <w:pPr>
        <w:pStyle w:val="a"/>
        <w:rPr>
          <w:rFonts w:hint="cs"/>
          <w:rtl/>
        </w:rPr>
      </w:pPr>
    </w:p>
    <w:p w14:paraId="4B9AED1C" w14:textId="77777777" w:rsidR="00000000" w:rsidRDefault="009432B4">
      <w:pPr>
        <w:pStyle w:val="ad"/>
        <w:rPr>
          <w:rtl/>
        </w:rPr>
      </w:pPr>
      <w:r>
        <w:rPr>
          <w:rtl/>
        </w:rPr>
        <w:t>היו</w:t>
      </w:r>
      <w:r>
        <w:rPr>
          <w:rtl/>
        </w:rPr>
        <w:t>"ר משה כחלון:</w:t>
      </w:r>
    </w:p>
    <w:p w14:paraId="11872C35" w14:textId="77777777" w:rsidR="00000000" w:rsidRDefault="009432B4">
      <w:pPr>
        <w:pStyle w:val="a"/>
        <w:rPr>
          <w:rtl/>
        </w:rPr>
      </w:pPr>
    </w:p>
    <w:p w14:paraId="09B7A95A" w14:textId="77777777" w:rsidR="00000000" w:rsidRDefault="009432B4">
      <w:pPr>
        <w:pStyle w:val="a"/>
        <w:rPr>
          <w:rFonts w:hint="cs"/>
          <w:rtl/>
        </w:rPr>
      </w:pPr>
      <w:r>
        <w:rPr>
          <w:rFonts w:hint="cs"/>
          <w:rtl/>
        </w:rPr>
        <w:t>תודה רבה. חבר הכנסת יורי שטרן, בבקשה.</w:t>
      </w:r>
    </w:p>
    <w:p w14:paraId="65E888BB" w14:textId="77777777" w:rsidR="00000000" w:rsidRDefault="009432B4">
      <w:pPr>
        <w:pStyle w:val="a"/>
        <w:rPr>
          <w:rFonts w:hint="cs"/>
          <w:rtl/>
        </w:rPr>
      </w:pPr>
    </w:p>
    <w:p w14:paraId="24D26020" w14:textId="77777777" w:rsidR="00000000" w:rsidRDefault="009432B4">
      <w:pPr>
        <w:pStyle w:val="Speaker"/>
        <w:rPr>
          <w:rtl/>
        </w:rPr>
      </w:pPr>
      <w:bookmarkStart w:id="565" w:name="FS000000430T09_07_2003_18_17_55"/>
      <w:bookmarkStart w:id="566" w:name="_Toc45934782"/>
      <w:bookmarkStart w:id="567" w:name="_Toc76385300"/>
      <w:bookmarkEnd w:id="565"/>
      <w:r>
        <w:rPr>
          <w:rFonts w:hint="eastAsia"/>
          <w:rtl/>
        </w:rPr>
        <w:t>יורי</w:t>
      </w:r>
      <w:r>
        <w:rPr>
          <w:rtl/>
        </w:rPr>
        <w:t xml:space="preserve"> שטרן (האיחוד הלאומי - ישראל ביתנו):</w:t>
      </w:r>
      <w:bookmarkEnd w:id="566"/>
      <w:bookmarkEnd w:id="567"/>
    </w:p>
    <w:p w14:paraId="35BE7E92" w14:textId="77777777" w:rsidR="00000000" w:rsidRDefault="009432B4">
      <w:pPr>
        <w:pStyle w:val="a"/>
        <w:rPr>
          <w:rFonts w:hint="cs"/>
          <w:rtl/>
        </w:rPr>
      </w:pPr>
    </w:p>
    <w:p w14:paraId="680A83CC" w14:textId="77777777" w:rsidR="00000000" w:rsidRDefault="009432B4">
      <w:pPr>
        <w:pStyle w:val="a"/>
        <w:rPr>
          <w:rFonts w:hint="cs"/>
          <w:rtl/>
        </w:rPr>
      </w:pPr>
      <w:r>
        <w:rPr>
          <w:rFonts w:hint="cs"/>
          <w:rtl/>
        </w:rPr>
        <w:t>כבוד היושב-ראש, חברי הכנסת, החדשות על הצטיידות אירן בטילים יותר ויותר מתוחכמים הן חדשות לא כל כך חדשות. אנחנו ערים לתהליך הזה כבר די הרבה זמן, שבמקביל הם מגבירי</w:t>
      </w:r>
      <w:r>
        <w:rPr>
          <w:rFonts w:hint="cs"/>
          <w:rtl/>
        </w:rPr>
        <w:t xml:space="preserve">ם את כוחם בתחום ההובלה של הנשק, ויש להם יותר ויותר פיתוח בתחום הגרעיני. </w:t>
      </w:r>
    </w:p>
    <w:p w14:paraId="766F245D" w14:textId="77777777" w:rsidR="00000000" w:rsidRDefault="009432B4">
      <w:pPr>
        <w:pStyle w:val="a"/>
        <w:rPr>
          <w:rFonts w:hint="cs"/>
          <w:rtl/>
        </w:rPr>
      </w:pPr>
    </w:p>
    <w:p w14:paraId="20D2FC46" w14:textId="77777777" w:rsidR="00000000" w:rsidRDefault="009432B4">
      <w:pPr>
        <w:pStyle w:val="a"/>
        <w:rPr>
          <w:rFonts w:hint="cs"/>
          <w:rtl/>
        </w:rPr>
      </w:pPr>
      <w:r>
        <w:rPr>
          <w:rFonts w:hint="cs"/>
          <w:rtl/>
        </w:rPr>
        <w:t>ואפרופו מדינת ישראל, היא התנפלה בזמנה על הסיוע הרוסי לאירן ועשתה הרבה מאוד מאמץ, ואפילו שילמה מחיר ביחסים שלנו עם רוסיה בשל המאמצים להגביל את הסיוע הרוסי הטכנולוגי לפיתוח האנרגיה הגר</w:t>
      </w:r>
      <w:r>
        <w:rPr>
          <w:rFonts w:hint="cs"/>
          <w:rtl/>
        </w:rPr>
        <w:t>עינית באירן, כאשר התוכנית הגרעינית האמיתית של אירן נבנית בשקט-בשקט בסיוע של סין אולי, בוודאי צפון-קוריאה, והדברים האלה לא כל כך קשורים דווקא לתוכנית הרוסית.</w:t>
      </w:r>
    </w:p>
    <w:p w14:paraId="5924BFE7" w14:textId="77777777" w:rsidR="00000000" w:rsidRDefault="009432B4">
      <w:pPr>
        <w:pStyle w:val="a"/>
        <w:ind w:firstLine="0"/>
        <w:rPr>
          <w:rFonts w:hint="cs"/>
          <w:rtl/>
        </w:rPr>
      </w:pPr>
    </w:p>
    <w:p w14:paraId="71E2DCC7" w14:textId="77777777" w:rsidR="00000000" w:rsidRDefault="009432B4">
      <w:pPr>
        <w:pStyle w:val="a"/>
        <w:ind w:firstLine="0"/>
        <w:rPr>
          <w:rFonts w:hint="cs"/>
          <w:rtl/>
        </w:rPr>
      </w:pPr>
      <w:r>
        <w:rPr>
          <w:rFonts w:hint="cs"/>
          <w:rtl/>
        </w:rPr>
        <w:tab/>
        <w:t>מולנו ניצבת מדינה פרועה, דיקטטורה פנאטית. אין שום סימטריה בין הנשק שיש למדינת ישראל לבין הנשק שיש</w:t>
      </w:r>
      <w:r>
        <w:rPr>
          <w:rFonts w:hint="cs"/>
          <w:rtl/>
        </w:rPr>
        <w:t xml:space="preserve"> ויכול להיות אצל השכנים שלנו. אילו היו השכנים שלנו מדינות דמוקרטיות, שיש בהן שקיפות, אפשר היה להגיד: בואו כולנו נגיע להסכם, נוריד מעצמנו את הנטל הנורא הזה של השקעות כל כך כבדות בנשק להשמדה המונית, נגיע לברית עמים. אבל השכנים שלנו הם דיקטטורות, משטרים פרועי</w:t>
      </w:r>
      <w:r>
        <w:rPr>
          <w:rFonts w:hint="cs"/>
          <w:rtl/>
        </w:rPr>
        <w:t xml:space="preserve">ם, פנאטיים, שאין שום יכולת לשום גורם חיצוני לפקח על מה שהם עושים באמת, ולכן הנשק שלנו הוא נשק להגנה בלבד, והנשק שלהם הוא להתקפה בלבד. כך הם מפתחים אותו. </w:t>
      </w:r>
    </w:p>
    <w:p w14:paraId="273CB2A9" w14:textId="77777777" w:rsidR="00000000" w:rsidRDefault="009432B4">
      <w:pPr>
        <w:pStyle w:val="a"/>
        <w:ind w:firstLine="0"/>
        <w:rPr>
          <w:rFonts w:hint="cs"/>
          <w:rtl/>
        </w:rPr>
      </w:pPr>
    </w:p>
    <w:p w14:paraId="5E9EB451" w14:textId="77777777" w:rsidR="00000000" w:rsidRDefault="009432B4">
      <w:pPr>
        <w:pStyle w:val="a"/>
        <w:ind w:firstLine="0"/>
        <w:rPr>
          <w:rFonts w:hint="cs"/>
          <w:rtl/>
        </w:rPr>
      </w:pPr>
      <w:r>
        <w:rPr>
          <w:rFonts w:hint="cs"/>
          <w:rtl/>
        </w:rPr>
        <w:tab/>
        <w:t>מה שקורה באירן מראה שסכנת הטרור האסלאמי לא חלפה מהעולם. המכה שהם קיבלו בעירק היא מכה טובה, אבל לא מס</w:t>
      </w:r>
      <w:r>
        <w:rPr>
          <w:rFonts w:hint="cs"/>
          <w:rtl/>
        </w:rPr>
        <w:t>פיקה, כי הסכנה הזאת ניצבת לא רק מולנו - ולא במקרה גם האירופים, ששנים רבות סירבו בתוקף להשתתף במאמצים בין-לאומיים של אמריקנים ואחרים להחרים קצת את אירן, קצת לרמוז למשטר שם, שהעולם לא מקבל את הפנאטיות הזאת ואת רמיסת זכויות האדם ואת ההצטיידות שלהם בנשק המודרנ</w:t>
      </w:r>
      <w:r>
        <w:rPr>
          <w:rFonts w:hint="cs"/>
          <w:rtl/>
        </w:rPr>
        <w:t>י, מתחילים להבין שאולי הם טעו.</w:t>
      </w:r>
    </w:p>
    <w:p w14:paraId="097866BD" w14:textId="77777777" w:rsidR="00000000" w:rsidRDefault="009432B4">
      <w:pPr>
        <w:pStyle w:val="a"/>
        <w:ind w:firstLine="0"/>
        <w:rPr>
          <w:rFonts w:hint="cs"/>
          <w:rtl/>
        </w:rPr>
      </w:pPr>
    </w:p>
    <w:p w14:paraId="6B0A15EF" w14:textId="77777777" w:rsidR="00000000" w:rsidRDefault="009432B4">
      <w:pPr>
        <w:pStyle w:val="a"/>
        <w:ind w:firstLine="0"/>
        <w:rPr>
          <w:rFonts w:hint="cs"/>
          <w:rtl/>
        </w:rPr>
      </w:pPr>
      <w:r>
        <w:rPr>
          <w:rFonts w:hint="cs"/>
          <w:rtl/>
        </w:rPr>
        <w:tab/>
        <w:t>בעולם החדש, שכביכול נוצר אחרי מלחמת עירק, אם לא יטופל העניין האירני, לא קרה ולא חל שום שינוי אסטרטגי. ואמר עמיתי, חבר הכנסת ניסן סלומינסקי, שראש הממשלה ממהר מדי לעשות נסיגות וויתורים כאילו העולם השתנה. העולם עוד לא השתנה, ו</w:t>
      </w:r>
      <w:r>
        <w:rPr>
          <w:rFonts w:hint="cs"/>
          <w:rtl/>
        </w:rPr>
        <w:t>כל ויתור שאנחנו עושים מאיים על עתידנו.</w:t>
      </w:r>
    </w:p>
    <w:p w14:paraId="7CF85148" w14:textId="77777777" w:rsidR="00000000" w:rsidRDefault="009432B4">
      <w:pPr>
        <w:pStyle w:val="a"/>
        <w:ind w:firstLine="0"/>
        <w:rPr>
          <w:rFonts w:hint="cs"/>
          <w:rtl/>
        </w:rPr>
      </w:pPr>
    </w:p>
    <w:p w14:paraId="5D5320E1" w14:textId="77777777" w:rsidR="00000000" w:rsidRDefault="009432B4">
      <w:pPr>
        <w:pStyle w:val="ad"/>
        <w:rPr>
          <w:rtl/>
        </w:rPr>
      </w:pPr>
      <w:r>
        <w:rPr>
          <w:rtl/>
        </w:rPr>
        <w:t xml:space="preserve">היו"ר </w:t>
      </w:r>
      <w:r>
        <w:rPr>
          <w:rFonts w:hint="cs"/>
          <w:rtl/>
        </w:rPr>
        <w:t>אתי לבני</w:t>
      </w:r>
      <w:r>
        <w:rPr>
          <w:rtl/>
        </w:rPr>
        <w:t>:</w:t>
      </w:r>
    </w:p>
    <w:p w14:paraId="59213CF7" w14:textId="77777777" w:rsidR="00000000" w:rsidRDefault="009432B4">
      <w:pPr>
        <w:pStyle w:val="a"/>
        <w:rPr>
          <w:rtl/>
        </w:rPr>
      </w:pPr>
    </w:p>
    <w:p w14:paraId="6B2CB8C7" w14:textId="77777777" w:rsidR="00000000" w:rsidRDefault="009432B4">
      <w:pPr>
        <w:pStyle w:val="a"/>
        <w:rPr>
          <w:rFonts w:hint="cs"/>
          <w:rtl/>
        </w:rPr>
      </w:pPr>
      <w:r>
        <w:rPr>
          <w:rFonts w:hint="cs"/>
          <w:rtl/>
        </w:rPr>
        <w:t>תודה רבה. חבר הכנסת משה גפני, בבקשה.</w:t>
      </w:r>
    </w:p>
    <w:p w14:paraId="2DB99D76" w14:textId="77777777" w:rsidR="00000000" w:rsidRDefault="009432B4">
      <w:pPr>
        <w:pStyle w:val="a"/>
        <w:rPr>
          <w:rFonts w:hint="cs"/>
          <w:rtl/>
        </w:rPr>
      </w:pPr>
    </w:p>
    <w:p w14:paraId="44DA7263" w14:textId="77777777" w:rsidR="00000000" w:rsidRDefault="009432B4">
      <w:pPr>
        <w:pStyle w:val="Speaker"/>
        <w:rPr>
          <w:rtl/>
        </w:rPr>
      </w:pPr>
      <w:bookmarkStart w:id="568" w:name="FS000000526T09_07_2003_18_05_16"/>
      <w:bookmarkStart w:id="569" w:name="_Toc45934783"/>
      <w:bookmarkStart w:id="570" w:name="_Toc76385301"/>
      <w:bookmarkEnd w:id="568"/>
      <w:r>
        <w:rPr>
          <w:rFonts w:hint="eastAsia"/>
          <w:rtl/>
        </w:rPr>
        <w:t>משה</w:t>
      </w:r>
      <w:r>
        <w:rPr>
          <w:rtl/>
        </w:rPr>
        <w:t xml:space="preserve"> גפני (יהדות התורה):</w:t>
      </w:r>
      <w:bookmarkEnd w:id="569"/>
      <w:bookmarkEnd w:id="570"/>
    </w:p>
    <w:p w14:paraId="0B63147D" w14:textId="77777777" w:rsidR="00000000" w:rsidRDefault="009432B4">
      <w:pPr>
        <w:pStyle w:val="a"/>
        <w:rPr>
          <w:rFonts w:hint="cs"/>
          <w:rtl/>
        </w:rPr>
      </w:pPr>
    </w:p>
    <w:p w14:paraId="7315AEB0" w14:textId="77777777" w:rsidR="00000000" w:rsidRDefault="009432B4">
      <w:pPr>
        <w:pStyle w:val="a"/>
        <w:rPr>
          <w:rFonts w:hint="cs"/>
          <w:rtl/>
        </w:rPr>
      </w:pPr>
      <w:r>
        <w:rPr>
          <w:rFonts w:hint="cs"/>
          <w:rtl/>
        </w:rPr>
        <w:t>אדוני היושב-ראש, כנסת נכבדה - - -</w:t>
      </w:r>
    </w:p>
    <w:p w14:paraId="21DB8762" w14:textId="77777777" w:rsidR="00000000" w:rsidRDefault="009432B4">
      <w:pPr>
        <w:pStyle w:val="a"/>
        <w:rPr>
          <w:rFonts w:hint="cs"/>
          <w:rtl/>
        </w:rPr>
      </w:pPr>
    </w:p>
    <w:p w14:paraId="7DE56E60" w14:textId="77777777" w:rsidR="00000000" w:rsidRDefault="009432B4">
      <w:pPr>
        <w:pStyle w:val="ad"/>
        <w:rPr>
          <w:rtl/>
        </w:rPr>
      </w:pPr>
      <w:r>
        <w:rPr>
          <w:rtl/>
        </w:rPr>
        <w:t xml:space="preserve">היו"ר </w:t>
      </w:r>
      <w:r>
        <w:rPr>
          <w:rFonts w:hint="cs"/>
          <w:rtl/>
        </w:rPr>
        <w:t>אתי לבני</w:t>
      </w:r>
      <w:r>
        <w:rPr>
          <w:rtl/>
        </w:rPr>
        <w:t>:</w:t>
      </w:r>
    </w:p>
    <w:p w14:paraId="65C8466B" w14:textId="77777777" w:rsidR="00000000" w:rsidRDefault="009432B4">
      <w:pPr>
        <w:pStyle w:val="a"/>
        <w:rPr>
          <w:rtl/>
        </w:rPr>
      </w:pPr>
    </w:p>
    <w:p w14:paraId="4F42664A" w14:textId="77777777" w:rsidR="00000000" w:rsidRDefault="009432B4">
      <w:pPr>
        <w:pStyle w:val="a"/>
        <w:rPr>
          <w:rFonts w:hint="cs"/>
          <w:rtl/>
        </w:rPr>
      </w:pPr>
      <w:r>
        <w:rPr>
          <w:rFonts w:hint="cs"/>
          <w:rtl/>
        </w:rPr>
        <w:t>גברתי היושבת-ראש.</w:t>
      </w:r>
    </w:p>
    <w:p w14:paraId="415B028B" w14:textId="77777777" w:rsidR="00000000" w:rsidRDefault="009432B4">
      <w:pPr>
        <w:pStyle w:val="SpeakerCon"/>
        <w:rPr>
          <w:rtl/>
        </w:rPr>
      </w:pPr>
      <w:bookmarkStart w:id="571" w:name="FS000000526T09_07_2003_18_05_44C"/>
      <w:bookmarkEnd w:id="571"/>
    </w:p>
    <w:p w14:paraId="5B7D6A48" w14:textId="77777777" w:rsidR="00000000" w:rsidRDefault="009432B4">
      <w:pPr>
        <w:pStyle w:val="SpeakerCon"/>
        <w:rPr>
          <w:rtl/>
        </w:rPr>
      </w:pPr>
      <w:r>
        <w:rPr>
          <w:rtl/>
        </w:rPr>
        <w:t>משה גפני (יהדות התורה):</w:t>
      </w:r>
    </w:p>
    <w:p w14:paraId="7563398C" w14:textId="77777777" w:rsidR="00000000" w:rsidRDefault="009432B4">
      <w:pPr>
        <w:pStyle w:val="a"/>
        <w:rPr>
          <w:rtl/>
        </w:rPr>
      </w:pPr>
    </w:p>
    <w:p w14:paraId="7AA3B78D" w14:textId="77777777" w:rsidR="00000000" w:rsidRDefault="009432B4">
      <w:pPr>
        <w:pStyle w:val="a"/>
        <w:rPr>
          <w:rFonts w:hint="cs"/>
          <w:rtl/>
        </w:rPr>
      </w:pPr>
      <w:r>
        <w:rPr>
          <w:rFonts w:hint="cs"/>
          <w:rtl/>
        </w:rPr>
        <w:t>סליחה, גברתי היושבת-ראש. לא שמתי לב שהתח</w:t>
      </w:r>
      <w:r>
        <w:rPr>
          <w:rFonts w:hint="cs"/>
          <w:rtl/>
        </w:rPr>
        <w:t>לפתם שוב.</w:t>
      </w:r>
    </w:p>
    <w:p w14:paraId="75C59AA0" w14:textId="77777777" w:rsidR="00000000" w:rsidRDefault="009432B4">
      <w:pPr>
        <w:pStyle w:val="a"/>
        <w:rPr>
          <w:rFonts w:hint="cs"/>
          <w:rtl/>
        </w:rPr>
      </w:pPr>
    </w:p>
    <w:p w14:paraId="38C9D673" w14:textId="77777777" w:rsidR="00000000" w:rsidRDefault="009432B4">
      <w:pPr>
        <w:pStyle w:val="ad"/>
        <w:rPr>
          <w:rtl/>
        </w:rPr>
      </w:pPr>
      <w:r>
        <w:rPr>
          <w:rtl/>
        </w:rPr>
        <w:t xml:space="preserve">היו"ר </w:t>
      </w:r>
      <w:r>
        <w:rPr>
          <w:rFonts w:hint="cs"/>
          <w:rtl/>
        </w:rPr>
        <w:t>אתי לבני</w:t>
      </w:r>
      <w:r>
        <w:rPr>
          <w:rtl/>
        </w:rPr>
        <w:t>:</w:t>
      </w:r>
    </w:p>
    <w:p w14:paraId="3234CA07" w14:textId="77777777" w:rsidR="00000000" w:rsidRDefault="009432B4">
      <w:pPr>
        <w:pStyle w:val="a"/>
        <w:rPr>
          <w:rtl/>
        </w:rPr>
      </w:pPr>
    </w:p>
    <w:p w14:paraId="2E3736A0" w14:textId="77777777" w:rsidR="00000000" w:rsidRDefault="009432B4">
      <w:pPr>
        <w:pStyle w:val="a"/>
        <w:rPr>
          <w:rFonts w:hint="cs"/>
          <w:rtl/>
        </w:rPr>
      </w:pPr>
      <w:r>
        <w:rPr>
          <w:rFonts w:hint="cs"/>
          <w:rtl/>
        </w:rPr>
        <w:t>לא רגילים לנשים בתפקידים כאלה.</w:t>
      </w:r>
    </w:p>
    <w:p w14:paraId="173767ED" w14:textId="77777777" w:rsidR="00000000" w:rsidRDefault="009432B4">
      <w:pPr>
        <w:pStyle w:val="a"/>
        <w:rPr>
          <w:rFonts w:hint="cs"/>
          <w:rtl/>
        </w:rPr>
      </w:pPr>
    </w:p>
    <w:p w14:paraId="439AB3BB" w14:textId="77777777" w:rsidR="00000000" w:rsidRDefault="009432B4">
      <w:pPr>
        <w:pStyle w:val="SpeakerCon"/>
        <w:rPr>
          <w:rtl/>
        </w:rPr>
      </w:pPr>
      <w:bookmarkStart w:id="572" w:name="FS000000526T09_07_2003_18_06_09C"/>
      <w:bookmarkEnd w:id="572"/>
      <w:r>
        <w:rPr>
          <w:rtl/>
        </w:rPr>
        <w:t>משה גפני (יהדות התורה):</w:t>
      </w:r>
    </w:p>
    <w:p w14:paraId="20EDF576" w14:textId="77777777" w:rsidR="00000000" w:rsidRDefault="009432B4">
      <w:pPr>
        <w:pStyle w:val="a"/>
        <w:rPr>
          <w:rtl/>
        </w:rPr>
      </w:pPr>
    </w:p>
    <w:p w14:paraId="63EE7240" w14:textId="77777777" w:rsidR="00000000" w:rsidRDefault="009432B4">
      <w:pPr>
        <w:pStyle w:val="a"/>
        <w:rPr>
          <w:rFonts w:hint="cs"/>
          <w:rtl/>
        </w:rPr>
      </w:pPr>
      <w:r>
        <w:rPr>
          <w:rFonts w:hint="cs"/>
          <w:rtl/>
        </w:rPr>
        <w:t xml:space="preserve">קודם כול, אני רגיל יותר שנים ממך לסגניות יושב-ראש הכנסת, אני לא רגיל ליושבת-ראש הכנסת. פשוט קודם היה סגן יושב-ראש הכנסת, חבר הכנסת כחלון, ולא שמתי לב שהתחלפתם. אני מתנצל, </w:t>
      </w:r>
      <w:r>
        <w:rPr>
          <w:rFonts w:hint="cs"/>
          <w:rtl/>
        </w:rPr>
        <w:t>גברתי היושבת-ראש.</w:t>
      </w:r>
    </w:p>
    <w:p w14:paraId="4DA1FEE7" w14:textId="77777777" w:rsidR="00000000" w:rsidRDefault="009432B4">
      <w:pPr>
        <w:pStyle w:val="a"/>
        <w:rPr>
          <w:rFonts w:hint="cs"/>
          <w:rtl/>
        </w:rPr>
      </w:pPr>
    </w:p>
    <w:p w14:paraId="5ABCD535" w14:textId="77777777" w:rsidR="00000000" w:rsidRDefault="009432B4">
      <w:pPr>
        <w:pStyle w:val="a"/>
        <w:rPr>
          <w:rFonts w:hint="cs"/>
          <w:rtl/>
        </w:rPr>
      </w:pPr>
      <w:r>
        <w:rPr>
          <w:rFonts w:hint="cs"/>
          <w:rtl/>
        </w:rPr>
        <w:t>חברי הכנסת, אדוני סגן שר הביטחון, שמעתי את חבר הכנסת ניסן סלומינסקי, וקצת השתוממתי. זה דבר קצת משונה, משום שנשמעת לי חבר אופוזיציה. היה איזה שינוי במפד"ל לאחרונה? אתה אמרת על ראש הממשלה מה שאני לא מעז להגיד עליו.</w:t>
      </w:r>
    </w:p>
    <w:p w14:paraId="194C44AC" w14:textId="77777777" w:rsidR="00000000" w:rsidRDefault="009432B4">
      <w:pPr>
        <w:pStyle w:val="a"/>
        <w:rPr>
          <w:rFonts w:hint="cs"/>
          <w:rtl/>
        </w:rPr>
      </w:pPr>
    </w:p>
    <w:p w14:paraId="1DF33BF9" w14:textId="77777777" w:rsidR="00000000" w:rsidRDefault="009432B4">
      <w:pPr>
        <w:pStyle w:val="ac"/>
        <w:rPr>
          <w:rtl/>
        </w:rPr>
      </w:pPr>
      <w:r>
        <w:rPr>
          <w:rFonts w:hint="eastAsia"/>
          <w:rtl/>
        </w:rPr>
        <w:t>ניסן</w:t>
      </w:r>
      <w:r>
        <w:rPr>
          <w:rtl/>
        </w:rPr>
        <w:t xml:space="preserve"> סלומינסקי (מפד"ל):</w:t>
      </w:r>
    </w:p>
    <w:p w14:paraId="17508FDC" w14:textId="77777777" w:rsidR="00000000" w:rsidRDefault="009432B4">
      <w:pPr>
        <w:pStyle w:val="a"/>
        <w:rPr>
          <w:rFonts w:hint="cs"/>
          <w:rtl/>
        </w:rPr>
      </w:pPr>
    </w:p>
    <w:p w14:paraId="08AB9A94" w14:textId="77777777" w:rsidR="00000000" w:rsidRDefault="009432B4">
      <w:pPr>
        <w:pStyle w:val="a"/>
        <w:rPr>
          <w:rFonts w:hint="cs"/>
          <w:rtl/>
        </w:rPr>
      </w:pPr>
      <w:r>
        <w:rPr>
          <w:rFonts w:hint="cs"/>
          <w:rtl/>
        </w:rPr>
        <w:t>כל חברי הכנסת של הליכוד אומרים אותו דבר.</w:t>
      </w:r>
    </w:p>
    <w:p w14:paraId="3A55E753" w14:textId="77777777" w:rsidR="00000000" w:rsidRDefault="009432B4">
      <w:pPr>
        <w:pStyle w:val="a"/>
        <w:rPr>
          <w:rFonts w:hint="cs"/>
          <w:rtl/>
        </w:rPr>
      </w:pPr>
    </w:p>
    <w:p w14:paraId="0C98208A" w14:textId="77777777" w:rsidR="00000000" w:rsidRDefault="009432B4">
      <w:pPr>
        <w:pStyle w:val="SpeakerCon"/>
        <w:rPr>
          <w:rtl/>
        </w:rPr>
      </w:pPr>
      <w:bookmarkStart w:id="573" w:name="FS000000526T09_07_2003_18_08_19C"/>
      <w:bookmarkEnd w:id="573"/>
      <w:r>
        <w:rPr>
          <w:rtl/>
        </w:rPr>
        <w:t>משה גפני (יהדות התורה):</w:t>
      </w:r>
    </w:p>
    <w:p w14:paraId="43250940" w14:textId="77777777" w:rsidR="00000000" w:rsidRDefault="009432B4">
      <w:pPr>
        <w:pStyle w:val="a"/>
        <w:rPr>
          <w:rtl/>
        </w:rPr>
      </w:pPr>
    </w:p>
    <w:p w14:paraId="7EE0C226" w14:textId="77777777" w:rsidR="00000000" w:rsidRDefault="009432B4">
      <w:pPr>
        <w:pStyle w:val="a"/>
        <w:rPr>
          <w:rFonts w:hint="cs"/>
          <w:rtl/>
        </w:rPr>
      </w:pPr>
      <w:r>
        <w:rPr>
          <w:rFonts w:hint="cs"/>
          <w:rtl/>
        </w:rPr>
        <w:t>אני מאוד אשמח, חבר הכנסת סלומינסקי - - -</w:t>
      </w:r>
    </w:p>
    <w:p w14:paraId="0F852D36" w14:textId="77777777" w:rsidR="00000000" w:rsidRDefault="009432B4">
      <w:pPr>
        <w:pStyle w:val="a"/>
        <w:rPr>
          <w:rFonts w:hint="cs"/>
          <w:rtl/>
        </w:rPr>
      </w:pPr>
    </w:p>
    <w:p w14:paraId="03241868" w14:textId="77777777" w:rsidR="00000000" w:rsidRDefault="009432B4">
      <w:pPr>
        <w:pStyle w:val="ac"/>
        <w:rPr>
          <w:rtl/>
        </w:rPr>
      </w:pPr>
      <w:r>
        <w:rPr>
          <w:rFonts w:hint="eastAsia"/>
          <w:rtl/>
        </w:rPr>
        <w:t>קריאות</w:t>
      </w:r>
      <w:r>
        <w:rPr>
          <w:rtl/>
        </w:rPr>
        <w:t>:</w:t>
      </w:r>
    </w:p>
    <w:p w14:paraId="1AC91291" w14:textId="77777777" w:rsidR="00000000" w:rsidRDefault="009432B4">
      <w:pPr>
        <w:pStyle w:val="a"/>
        <w:rPr>
          <w:rFonts w:hint="cs"/>
          <w:rtl/>
        </w:rPr>
      </w:pPr>
    </w:p>
    <w:p w14:paraId="2EDA14C7" w14:textId="77777777" w:rsidR="00000000" w:rsidRDefault="009432B4">
      <w:pPr>
        <w:pStyle w:val="a"/>
        <w:rPr>
          <w:rFonts w:hint="cs"/>
          <w:rtl/>
        </w:rPr>
      </w:pPr>
      <w:r>
        <w:rPr>
          <w:rFonts w:hint="cs"/>
          <w:rtl/>
        </w:rPr>
        <w:t>- - -</w:t>
      </w:r>
    </w:p>
    <w:p w14:paraId="7F5BE770" w14:textId="77777777" w:rsidR="00000000" w:rsidRDefault="009432B4">
      <w:pPr>
        <w:pStyle w:val="a"/>
        <w:rPr>
          <w:rFonts w:hint="cs"/>
          <w:rtl/>
        </w:rPr>
      </w:pPr>
    </w:p>
    <w:p w14:paraId="03CAA907" w14:textId="77777777" w:rsidR="00000000" w:rsidRDefault="009432B4">
      <w:pPr>
        <w:pStyle w:val="SpeakerCon"/>
        <w:rPr>
          <w:rtl/>
        </w:rPr>
      </w:pPr>
      <w:bookmarkStart w:id="574" w:name="FS000000526T09_07_2003_18_09_22C"/>
      <w:bookmarkEnd w:id="574"/>
      <w:r>
        <w:rPr>
          <w:rtl/>
        </w:rPr>
        <w:t>משה גפני (יהדות התורה):</w:t>
      </w:r>
    </w:p>
    <w:p w14:paraId="10C33668" w14:textId="77777777" w:rsidR="00000000" w:rsidRDefault="009432B4">
      <w:pPr>
        <w:pStyle w:val="a"/>
        <w:rPr>
          <w:rtl/>
        </w:rPr>
      </w:pPr>
    </w:p>
    <w:p w14:paraId="2C0AE47C" w14:textId="77777777" w:rsidR="00000000" w:rsidRDefault="009432B4">
      <w:pPr>
        <w:pStyle w:val="a"/>
        <w:rPr>
          <w:rFonts w:hint="cs"/>
          <w:rtl/>
        </w:rPr>
      </w:pPr>
      <w:r>
        <w:rPr>
          <w:rFonts w:hint="cs"/>
          <w:rtl/>
        </w:rPr>
        <w:t>חזרת לימים הטובים, חבר הכנסת זאב בוים. אני לא יודע איך זה להיות בקואליציה ולדבר כך נגד ראש הממשלה בדברים</w:t>
      </w:r>
      <w:r>
        <w:rPr>
          <w:rFonts w:hint="cs"/>
          <w:rtl/>
        </w:rPr>
        <w:t xml:space="preserve"> מאוד גורליים, מאוד מהותיים. חבר הכנסת סלומינסקי, הרי אתה איש עקבי ועקרוני, ואתה מדבר בצורה כזאת על דברים הכי חשובים - של שלום, של ביטחון - נגד ראש הממשלה ונשאר בקואליציה? אבל המפד"ל היא כנראה מפלגה כזאת. אנחנו לא. כשאצלנו יש עניין עקרוני, ויבקשו מאתנו להי</w:t>
      </w:r>
      <w:r>
        <w:rPr>
          <w:rFonts w:hint="cs"/>
          <w:rtl/>
        </w:rPr>
        <w:t>כנס לקואליציה - לא ניכנס. אבל אצלכם זה שונה. בסדר.</w:t>
      </w:r>
    </w:p>
    <w:p w14:paraId="38EC456F" w14:textId="77777777" w:rsidR="00000000" w:rsidRDefault="009432B4">
      <w:pPr>
        <w:pStyle w:val="ac"/>
        <w:rPr>
          <w:rtl/>
        </w:rPr>
      </w:pPr>
    </w:p>
    <w:p w14:paraId="5B308BBD" w14:textId="77777777" w:rsidR="00000000" w:rsidRDefault="009432B4">
      <w:pPr>
        <w:pStyle w:val="ac"/>
        <w:rPr>
          <w:rtl/>
        </w:rPr>
      </w:pPr>
      <w:r>
        <w:rPr>
          <w:rFonts w:hint="eastAsia"/>
          <w:rtl/>
        </w:rPr>
        <w:t>ניסן</w:t>
      </w:r>
      <w:r>
        <w:rPr>
          <w:rtl/>
        </w:rPr>
        <w:t xml:space="preserve"> סלומינסקי (מפד"ל):</w:t>
      </w:r>
    </w:p>
    <w:p w14:paraId="706DB862" w14:textId="77777777" w:rsidR="00000000" w:rsidRDefault="009432B4">
      <w:pPr>
        <w:pStyle w:val="a"/>
        <w:rPr>
          <w:rFonts w:hint="cs"/>
          <w:rtl/>
        </w:rPr>
      </w:pPr>
    </w:p>
    <w:p w14:paraId="3C4788EE" w14:textId="77777777" w:rsidR="00000000" w:rsidRDefault="009432B4">
      <w:pPr>
        <w:pStyle w:val="a"/>
        <w:rPr>
          <w:rFonts w:hint="cs"/>
          <w:rtl/>
        </w:rPr>
      </w:pPr>
      <w:r>
        <w:rPr>
          <w:rFonts w:hint="cs"/>
          <w:rtl/>
        </w:rPr>
        <w:t>- - - ומחר אתם בפנים.</w:t>
      </w:r>
    </w:p>
    <w:p w14:paraId="1F5CD9B8" w14:textId="77777777" w:rsidR="00000000" w:rsidRDefault="009432B4">
      <w:pPr>
        <w:pStyle w:val="a"/>
        <w:rPr>
          <w:rFonts w:hint="cs"/>
          <w:rtl/>
        </w:rPr>
      </w:pPr>
    </w:p>
    <w:p w14:paraId="481937B8" w14:textId="77777777" w:rsidR="00000000" w:rsidRDefault="009432B4">
      <w:pPr>
        <w:pStyle w:val="SpeakerCon"/>
        <w:rPr>
          <w:rtl/>
        </w:rPr>
      </w:pPr>
      <w:bookmarkStart w:id="575" w:name="FS000000526T09_07_2003_18_11_46C"/>
      <w:bookmarkEnd w:id="575"/>
      <w:r>
        <w:rPr>
          <w:rtl/>
        </w:rPr>
        <w:t>משה גפני (יהדות התורה):</w:t>
      </w:r>
    </w:p>
    <w:p w14:paraId="0A7B5973" w14:textId="77777777" w:rsidR="00000000" w:rsidRDefault="009432B4">
      <w:pPr>
        <w:pStyle w:val="a"/>
        <w:rPr>
          <w:rtl/>
        </w:rPr>
      </w:pPr>
    </w:p>
    <w:p w14:paraId="39234ED2" w14:textId="77777777" w:rsidR="00000000" w:rsidRDefault="009432B4">
      <w:pPr>
        <w:pStyle w:val="a"/>
        <w:rPr>
          <w:rFonts w:hint="cs"/>
          <w:rtl/>
        </w:rPr>
      </w:pPr>
      <w:r>
        <w:rPr>
          <w:rFonts w:hint="cs"/>
          <w:rtl/>
        </w:rPr>
        <w:t xml:space="preserve">חבר הכנסת ניסן סלומינסקי, אנחנו סיעה שקיימת מאז קום המדינה. מעולם, מעולם לא נכנסו לקואליציה שהיה בה שר פנים כמו שיש היום. מעולם לא </w:t>
      </w:r>
      <w:r>
        <w:rPr>
          <w:rFonts w:hint="cs"/>
          <w:rtl/>
        </w:rPr>
        <w:t>נכנסנו, גם לממשלת רבין. לא היינו בקואליציה, וביקשו מאתנו.</w:t>
      </w:r>
    </w:p>
    <w:p w14:paraId="1A93910E" w14:textId="77777777" w:rsidR="00000000" w:rsidRDefault="009432B4">
      <w:pPr>
        <w:pStyle w:val="a"/>
        <w:rPr>
          <w:rFonts w:hint="cs"/>
          <w:rtl/>
        </w:rPr>
      </w:pPr>
    </w:p>
    <w:p w14:paraId="2A30737F" w14:textId="77777777" w:rsidR="00000000" w:rsidRDefault="009432B4">
      <w:pPr>
        <w:pStyle w:val="ac"/>
        <w:rPr>
          <w:rtl/>
        </w:rPr>
      </w:pPr>
      <w:r>
        <w:rPr>
          <w:rFonts w:hint="eastAsia"/>
          <w:rtl/>
        </w:rPr>
        <w:t>יצחק</w:t>
      </w:r>
      <w:r>
        <w:rPr>
          <w:rtl/>
        </w:rPr>
        <w:t xml:space="preserve"> הרצוג (העבודה-מימד):</w:t>
      </w:r>
    </w:p>
    <w:p w14:paraId="1FCB8576" w14:textId="77777777" w:rsidR="00000000" w:rsidRDefault="009432B4">
      <w:pPr>
        <w:pStyle w:val="a"/>
        <w:rPr>
          <w:rFonts w:hint="cs"/>
          <w:rtl/>
        </w:rPr>
      </w:pPr>
    </w:p>
    <w:p w14:paraId="5DCBCDCB" w14:textId="77777777" w:rsidR="00000000" w:rsidRDefault="009432B4">
      <w:pPr>
        <w:pStyle w:val="a"/>
        <w:rPr>
          <w:rFonts w:hint="cs"/>
          <w:rtl/>
        </w:rPr>
      </w:pPr>
      <w:r>
        <w:rPr>
          <w:rFonts w:hint="cs"/>
          <w:rtl/>
        </w:rPr>
        <w:t>זה קשור לאירן?</w:t>
      </w:r>
    </w:p>
    <w:p w14:paraId="6EA2BAFC" w14:textId="77777777" w:rsidR="00000000" w:rsidRDefault="009432B4">
      <w:pPr>
        <w:pStyle w:val="a"/>
        <w:rPr>
          <w:rFonts w:hint="cs"/>
          <w:rtl/>
        </w:rPr>
      </w:pPr>
    </w:p>
    <w:p w14:paraId="73EC585E" w14:textId="77777777" w:rsidR="00000000" w:rsidRDefault="009432B4">
      <w:pPr>
        <w:pStyle w:val="ac"/>
        <w:rPr>
          <w:rtl/>
        </w:rPr>
      </w:pPr>
      <w:r>
        <w:rPr>
          <w:rFonts w:hint="eastAsia"/>
          <w:rtl/>
        </w:rPr>
        <w:t>קולט</w:t>
      </w:r>
      <w:r>
        <w:rPr>
          <w:rtl/>
        </w:rPr>
        <w:t xml:space="preserve"> אביטל (העבודה-מימד):</w:t>
      </w:r>
    </w:p>
    <w:p w14:paraId="4D07140B" w14:textId="77777777" w:rsidR="00000000" w:rsidRDefault="009432B4">
      <w:pPr>
        <w:pStyle w:val="a"/>
        <w:rPr>
          <w:rFonts w:hint="cs"/>
          <w:rtl/>
        </w:rPr>
      </w:pPr>
    </w:p>
    <w:p w14:paraId="2398DA9E" w14:textId="77777777" w:rsidR="00000000" w:rsidRDefault="009432B4">
      <w:pPr>
        <w:pStyle w:val="a"/>
        <w:rPr>
          <w:rFonts w:hint="cs"/>
          <w:rtl/>
        </w:rPr>
      </w:pPr>
      <w:r>
        <w:rPr>
          <w:rFonts w:hint="cs"/>
          <w:rtl/>
        </w:rPr>
        <w:t>זה טיל.</w:t>
      </w:r>
    </w:p>
    <w:p w14:paraId="3A07931A" w14:textId="77777777" w:rsidR="00000000" w:rsidRDefault="009432B4">
      <w:pPr>
        <w:pStyle w:val="a"/>
        <w:rPr>
          <w:rFonts w:hint="cs"/>
          <w:rtl/>
        </w:rPr>
      </w:pPr>
    </w:p>
    <w:p w14:paraId="4FA30CA9" w14:textId="77777777" w:rsidR="00000000" w:rsidRDefault="009432B4">
      <w:pPr>
        <w:pStyle w:val="SpeakerCon"/>
        <w:rPr>
          <w:rtl/>
        </w:rPr>
      </w:pPr>
      <w:bookmarkStart w:id="576" w:name="FS000000526T09_07_2003_18_12_40C"/>
      <w:bookmarkEnd w:id="576"/>
      <w:r>
        <w:rPr>
          <w:rtl/>
        </w:rPr>
        <w:t>משה גפני (יהדות התורה):</w:t>
      </w:r>
    </w:p>
    <w:p w14:paraId="3D297C6C" w14:textId="77777777" w:rsidR="00000000" w:rsidRDefault="009432B4">
      <w:pPr>
        <w:pStyle w:val="a"/>
        <w:rPr>
          <w:rtl/>
        </w:rPr>
      </w:pPr>
    </w:p>
    <w:p w14:paraId="7B970A95" w14:textId="77777777" w:rsidR="00000000" w:rsidRDefault="009432B4">
      <w:pPr>
        <w:pStyle w:val="a"/>
        <w:rPr>
          <w:rFonts w:hint="cs"/>
          <w:rtl/>
        </w:rPr>
      </w:pPr>
      <w:r>
        <w:rPr>
          <w:rFonts w:hint="cs"/>
          <w:rtl/>
        </w:rPr>
        <w:t xml:space="preserve">גברתי היושבת-ראש, אני לא מסכים לחלוטין עם מה שאמר פה חבר הכנסת עסאם מח'ול. מה זה עירק? היינו </w:t>
      </w:r>
      <w:r>
        <w:rPr>
          <w:rFonts w:hint="cs"/>
          <w:rtl/>
        </w:rPr>
        <w:t xml:space="preserve">איום על עירק? אנחנו שלחנו טילים לעירק, או שהם פגעו בנו כל הזמן במלחמת המפרץ הקודמת? אנחנו מחויבים להכיר טובה לארצות-הברית. לא השתתפנו במלחמה הזאת, וארצות-הברית עשתה את המלחמה. אנחנו היינו אי-פעם איום בחזית המזרחית בנושא של עירק, בנושא של אירן, יש לנו איזו </w:t>
      </w:r>
      <w:r>
        <w:rPr>
          <w:rFonts w:hint="cs"/>
          <w:rtl/>
        </w:rPr>
        <w:t>כוונה כזאת?</w:t>
      </w:r>
    </w:p>
    <w:p w14:paraId="6C7DDDAD" w14:textId="77777777" w:rsidR="00000000" w:rsidRDefault="009432B4">
      <w:pPr>
        <w:pStyle w:val="a"/>
        <w:rPr>
          <w:rFonts w:hint="cs"/>
          <w:rtl/>
        </w:rPr>
      </w:pPr>
    </w:p>
    <w:p w14:paraId="33AE3740" w14:textId="77777777" w:rsidR="00000000" w:rsidRDefault="009432B4">
      <w:pPr>
        <w:pStyle w:val="a"/>
        <w:rPr>
          <w:rFonts w:hint="cs"/>
          <w:rtl/>
        </w:rPr>
      </w:pPr>
      <w:r>
        <w:rPr>
          <w:rFonts w:hint="cs"/>
          <w:rtl/>
        </w:rPr>
        <w:t>מדינת ישראל היא מדינה שוחרת שלום. מדינת ישראל היא מדינה שרוב תושביה, אולי אפילו כל תושביה, רוצים שלום. אנחנו לא רוצים להשתמש בנשק, לא כלפי שכנינו, בוודאי לא כלפי מקומות רחוקים יותר, שאין לנו שום שיח ושיג אתם, אנחנו לא מעוניינים בזה. אנחנו מעונ</w:t>
      </w:r>
      <w:r>
        <w:rPr>
          <w:rFonts w:hint="cs"/>
          <w:rtl/>
        </w:rPr>
        <w:t>יינים שכל המדינות יחיו בשלום.</w:t>
      </w:r>
    </w:p>
    <w:p w14:paraId="3D8A6067" w14:textId="77777777" w:rsidR="00000000" w:rsidRDefault="009432B4">
      <w:pPr>
        <w:pStyle w:val="a"/>
        <w:rPr>
          <w:rFonts w:hint="cs"/>
          <w:rtl/>
        </w:rPr>
      </w:pPr>
    </w:p>
    <w:p w14:paraId="00A11435" w14:textId="77777777" w:rsidR="00000000" w:rsidRDefault="009432B4">
      <w:pPr>
        <w:pStyle w:val="a"/>
        <w:rPr>
          <w:rFonts w:hint="cs"/>
          <w:rtl/>
        </w:rPr>
      </w:pPr>
      <w:r>
        <w:rPr>
          <w:rFonts w:hint="cs"/>
          <w:rtl/>
        </w:rPr>
        <w:t>היום, כאשר אירן מפתחת טיל או טילים, הם אומרים במפורש נגד מי זה יכוון. עם מי יש להם היום מלחמה? כשהם אומרים שהטיל מכוון נגדנו, הנשק מכוון נגדנו, אנחנו יכולים להיות שווי נפש כלפי האיום הזה? אנחנו היריבים שלהם? אין לנו גבול משות</w:t>
      </w:r>
      <w:r>
        <w:rPr>
          <w:rFonts w:hint="cs"/>
          <w:rtl/>
        </w:rPr>
        <w:t xml:space="preserve">ף אתם. </w:t>
      </w:r>
    </w:p>
    <w:p w14:paraId="3E90DEFD" w14:textId="77777777" w:rsidR="00000000" w:rsidRDefault="009432B4">
      <w:pPr>
        <w:pStyle w:val="a"/>
        <w:rPr>
          <w:rFonts w:hint="cs"/>
          <w:rtl/>
        </w:rPr>
      </w:pPr>
    </w:p>
    <w:p w14:paraId="56C7706B" w14:textId="77777777" w:rsidR="00000000" w:rsidRDefault="009432B4">
      <w:pPr>
        <w:pStyle w:val="a"/>
        <w:rPr>
          <w:rFonts w:hint="cs"/>
          <w:rtl/>
        </w:rPr>
      </w:pPr>
      <w:r>
        <w:rPr>
          <w:rFonts w:hint="cs"/>
          <w:rtl/>
        </w:rPr>
        <w:t>אנחנו קוראים לאומות העולם שלא לאפשר את זה. זה נשק להשמדה המונית, הטווח שלו הוא טווח גדול. אין בו שום עניין של הגנה עצמית. יש בו עניין אחד ויחיד - הוא מכוון נגדנו.</w:t>
      </w:r>
    </w:p>
    <w:p w14:paraId="3C309C60" w14:textId="77777777" w:rsidR="00000000" w:rsidRDefault="009432B4">
      <w:pPr>
        <w:pStyle w:val="a"/>
        <w:rPr>
          <w:rFonts w:hint="cs"/>
          <w:rtl/>
        </w:rPr>
      </w:pPr>
    </w:p>
    <w:p w14:paraId="2FEBF11B" w14:textId="77777777" w:rsidR="00000000" w:rsidRDefault="009432B4">
      <w:pPr>
        <w:pStyle w:val="a"/>
        <w:rPr>
          <w:rFonts w:hint="cs"/>
          <w:rtl/>
        </w:rPr>
      </w:pPr>
      <w:r>
        <w:rPr>
          <w:rFonts w:hint="cs"/>
          <w:rtl/>
        </w:rPr>
        <w:t xml:space="preserve">אני תמה על חבר הכנסת עסאם מח'ול, שעושה את זה כאן פעם אחר פעם. לישראל אין שום כוונה </w:t>
      </w:r>
      <w:r>
        <w:rPr>
          <w:rFonts w:hint="cs"/>
          <w:rtl/>
        </w:rPr>
        <w:t xml:space="preserve">להשתמש בנשק כדי להילחם נגד מישהו שלא תוקף אותנו, שלא מהווה איום עלינו. לכן, אני סבור שאין מקום לומר דברים כאלה בכנסת, בוודאי לא בנושאים שהוא מעלה פעם אחר פעם, שמדינת ישראל איננה מדברת בהם, לא הודתה בהם. להעלות את זה כאן, זה מעשה חסר אחריות כלפי כל התושבים </w:t>
      </w:r>
      <w:r>
        <w:rPr>
          <w:rFonts w:hint="cs"/>
          <w:rtl/>
        </w:rPr>
        <w:t>במדינת ישראל - יהודים וערבים. כלפי כולם. הרי כאשר חס וחלילה תהיה כאן מלחמה מהסוג הזה, הנשק הזה לא יבחין בין ערבים לבין דרוזים או צ'רקסים או יהודים. הוא לא יבחין.</w:t>
      </w:r>
    </w:p>
    <w:p w14:paraId="098D77AC" w14:textId="77777777" w:rsidR="00000000" w:rsidRDefault="009432B4">
      <w:pPr>
        <w:pStyle w:val="a"/>
        <w:rPr>
          <w:rFonts w:hint="cs"/>
          <w:rtl/>
        </w:rPr>
      </w:pPr>
    </w:p>
    <w:p w14:paraId="1334B351" w14:textId="77777777" w:rsidR="00000000" w:rsidRDefault="009432B4">
      <w:pPr>
        <w:pStyle w:val="a"/>
        <w:rPr>
          <w:rFonts w:hint="cs"/>
          <w:rtl/>
        </w:rPr>
      </w:pPr>
      <w:r>
        <w:rPr>
          <w:rFonts w:hint="cs"/>
          <w:rtl/>
        </w:rPr>
        <w:t>אני מבקש לסיים, גברתי היושבת-ראש, במאמר הנביא, ואנחנו מתפללים שיגיעו ימים שבהם לא יישא גוי אל</w:t>
      </w:r>
      <w:r>
        <w:rPr>
          <w:rFonts w:hint="cs"/>
          <w:rtl/>
        </w:rPr>
        <w:t xml:space="preserve"> גוי חרב ולא ילמדו עוד מלחמה. תודה רבה.</w:t>
      </w:r>
    </w:p>
    <w:p w14:paraId="67CFD5E2" w14:textId="77777777" w:rsidR="00000000" w:rsidRDefault="009432B4">
      <w:pPr>
        <w:pStyle w:val="a"/>
        <w:rPr>
          <w:rFonts w:hint="cs"/>
          <w:rtl/>
        </w:rPr>
      </w:pPr>
    </w:p>
    <w:p w14:paraId="2B4D266E" w14:textId="77777777" w:rsidR="00000000" w:rsidRDefault="009432B4">
      <w:pPr>
        <w:pStyle w:val="ad"/>
        <w:rPr>
          <w:rtl/>
        </w:rPr>
      </w:pPr>
      <w:r>
        <w:rPr>
          <w:rtl/>
        </w:rPr>
        <w:t xml:space="preserve">היו"ר </w:t>
      </w:r>
      <w:r>
        <w:rPr>
          <w:rFonts w:hint="cs"/>
          <w:rtl/>
        </w:rPr>
        <w:t>אתי לבני</w:t>
      </w:r>
      <w:r>
        <w:rPr>
          <w:rtl/>
        </w:rPr>
        <w:t>:</w:t>
      </w:r>
    </w:p>
    <w:p w14:paraId="49C80FF2" w14:textId="77777777" w:rsidR="00000000" w:rsidRDefault="009432B4">
      <w:pPr>
        <w:pStyle w:val="a"/>
        <w:rPr>
          <w:rtl/>
        </w:rPr>
      </w:pPr>
    </w:p>
    <w:p w14:paraId="1B18836B" w14:textId="77777777" w:rsidR="00000000" w:rsidRDefault="009432B4">
      <w:pPr>
        <w:pStyle w:val="a"/>
        <w:rPr>
          <w:rFonts w:hint="cs"/>
          <w:rtl/>
        </w:rPr>
      </w:pPr>
      <w:r>
        <w:rPr>
          <w:rFonts w:hint="cs"/>
          <w:rtl/>
        </w:rPr>
        <w:t>תודה רבה. חבר הכנסת טלב אלסאנע, ואחריו - חבר הכנסת משה כחלון.</w:t>
      </w:r>
    </w:p>
    <w:p w14:paraId="167664CF" w14:textId="77777777" w:rsidR="00000000" w:rsidRDefault="009432B4">
      <w:pPr>
        <w:pStyle w:val="a"/>
        <w:rPr>
          <w:rFonts w:hint="cs"/>
          <w:rtl/>
        </w:rPr>
      </w:pPr>
    </w:p>
    <w:p w14:paraId="570610DF" w14:textId="77777777" w:rsidR="00000000" w:rsidRDefault="009432B4">
      <w:pPr>
        <w:pStyle w:val="Speaker"/>
        <w:rPr>
          <w:rtl/>
        </w:rPr>
      </w:pPr>
      <w:bookmarkStart w:id="577" w:name="FS000000549T09_07_2003_18_20_08"/>
      <w:bookmarkStart w:id="578" w:name="_Toc45934784"/>
      <w:bookmarkStart w:id="579" w:name="_Toc76385302"/>
      <w:bookmarkEnd w:id="577"/>
      <w:r>
        <w:rPr>
          <w:rFonts w:hint="eastAsia"/>
          <w:rtl/>
        </w:rPr>
        <w:t>טלב</w:t>
      </w:r>
      <w:r>
        <w:rPr>
          <w:rtl/>
        </w:rPr>
        <w:t xml:space="preserve"> אלסאנע (רע"ם):</w:t>
      </w:r>
      <w:bookmarkEnd w:id="578"/>
      <w:bookmarkEnd w:id="579"/>
    </w:p>
    <w:p w14:paraId="1EC21348" w14:textId="77777777" w:rsidR="00000000" w:rsidRDefault="009432B4">
      <w:pPr>
        <w:pStyle w:val="a"/>
        <w:rPr>
          <w:rFonts w:hint="cs"/>
          <w:rtl/>
        </w:rPr>
      </w:pPr>
    </w:p>
    <w:p w14:paraId="166A6396" w14:textId="77777777" w:rsidR="00000000" w:rsidRDefault="009432B4">
      <w:pPr>
        <w:pStyle w:val="a"/>
        <w:rPr>
          <w:rFonts w:hint="cs"/>
          <w:rtl/>
        </w:rPr>
      </w:pPr>
      <w:r>
        <w:rPr>
          <w:rFonts w:hint="cs"/>
          <w:rtl/>
        </w:rPr>
        <w:t>גברתי היושבת-ראש, חברי הכנסת, אין ספק שכאשר מדינת ישראל מאוימת, כל אזרחיה מאוימים, ללא שום הבדל. לכן איום נגד מדינת</w:t>
      </w:r>
      <w:r>
        <w:rPr>
          <w:rFonts w:hint="cs"/>
          <w:rtl/>
        </w:rPr>
        <w:t xml:space="preserve"> ישראל הוא איום נגדי, נגדנו, נגד כל האוכלוסייה שחיה בה. השאלה היא, איך פותרים את הבעיה של פיתוח הנשק הלא-קונבנציונלי שמאיים על האזור כולו. האם על-ידי מכות מנע והתקפות מנע ניתן למנוע? פעם דיברו על עירק, היום מדברים על אירן, מחר על סוריה, על לוב. השאלה היא, </w:t>
      </w:r>
      <w:r>
        <w:rPr>
          <w:rFonts w:hint="cs"/>
          <w:rtl/>
        </w:rPr>
        <w:t>מדוע תחושת האיום המתמשכת הזאת, מדוע מירוץ החימוש הלא-קונבנציונלי הזה. לדעתי, כאן שורש הבעיה.</w:t>
      </w:r>
    </w:p>
    <w:p w14:paraId="0A7B2E56" w14:textId="77777777" w:rsidR="00000000" w:rsidRDefault="009432B4">
      <w:pPr>
        <w:pStyle w:val="a"/>
        <w:rPr>
          <w:rFonts w:hint="cs"/>
          <w:rtl/>
        </w:rPr>
      </w:pPr>
    </w:p>
    <w:p w14:paraId="32AD5F9A" w14:textId="77777777" w:rsidR="00000000" w:rsidRDefault="009432B4">
      <w:pPr>
        <w:pStyle w:val="a"/>
        <w:rPr>
          <w:rFonts w:hint="cs"/>
          <w:rtl/>
        </w:rPr>
      </w:pPr>
      <w:r>
        <w:rPr>
          <w:rFonts w:hint="cs"/>
          <w:rtl/>
        </w:rPr>
        <w:t>מדינת ישראל יצרה את התחרות הזאת, המסוכנת, שמסכנת את האזור כולו. כמו שלמדינת ישראל יש תחושה שהיא מאוימת, יש תחושה למדינות שכנות שהן מאוימות על-ידי הנשק הלא-קונבנצי</w:t>
      </w:r>
      <w:r>
        <w:rPr>
          <w:rFonts w:hint="cs"/>
          <w:rtl/>
        </w:rPr>
        <w:t>ונלי, שמדרבן אותן מדינות לפתח נשק להגנה על הביטחון הלאומי שלהן. לכן, הפתרון הוא פירוז, הפתרון הוא חיזוק מוסדות האו"ם והגופים הבין-לאומיים המפקחים, אשר יבטיחו את ביטחון כלל המדינות. אחרת זו תהיה תחרות אין-סופית מתמשכת, אשר תוביל להתנגשות ולעימות.</w:t>
      </w:r>
    </w:p>
    <w:p w14:paraId="40395FED" w14:textId="77777777" w:rsidR="00000000" w:rsidRDefault="009432B4">
      <w:pPr>
        <w:pStyle w:val="a"/>
        <w:ind w:firstLine="0"/>
        <w:rPr>
          <w:rFonts w:hint="cs"/>
          <w:rtl/>
        </w:rPr>
      </w:pPr>
    </w:p>
    <w:p w14:paraId="7421DDC9" w14:textId="77777777" w:rsidR="00000000" w:rsidRDefault="009432B4">
      <w:pPr>
        <w:pStyle w:val="a"/>
        <w:ind w:firstLine="0"/>
        <w:rPr>
          <w:rFonts w:hint="cs"/>
          <w:rtl/>
        </w:rPr>
      </w:pPr>
      <w:r>
        <w:rPr>
          <w:rFonts w:hint="cs"/>
          <w:rtl/>
        </w:rPr>
        <w:tab/>
        <w:t>גברתי הי</w:t>
      </w:r>
      <w:r>
        <w:rPr>
          <w:rFonts w:hint="cs"/>
          <w:rtl/>
        </w:rPr>
        <w:t>ושבת-ראש, אני רוצה להתייחס לדבר חמור מאוד בעיני, שדווקא בימים אלה, ברגעים אלה, בתקופה רגישה מאוד של "הודנה" ותחילת המשא-ומתן, רואה לנכון שגריר ארצות-הברית בישראל, דן קרצר,  בכנס בפני 150 מנהיגים יהודים דתיים ופוליטיים, לתקוף את אבו-מאזן, לומר עליו שהוא אדם</w:t>
      </w:r>
      <w:r>
        <w:rPr>
          <w:rFonts w:hint="cs"/>
          <w:rtl/>
        </w:rPr>
        <w:t xml:space="preserve"> חלש הבורח מעימותים, ולהוסיף כי אין לנו מטרה לחזק את אבו-מאזן, אלא הכוונה שלנו היא להחליש את ערפאת. </w:t>
      </w:r>
    </w:p>
    <w:p w14:paraId="52466E4A" w14:textId="77777777" w:rsidR="00000000" w:rsidRDefault="009432B4">
      <w:pPr>
        <w:pStyle w:val="a"/>
        <w:ind w:firstLine="0"/>
        <w:rPr>
          <w:rFonts w:hint="cs"/>
          <w:rtl/>
        </w:rPr>
      </w:pPr>
    </w:p>
    <w:p w14:paraId="7301F9E7" w14:textId="77777777" w:rsidR="00000000" w:rsidRDefault="009432B4">
      <w:pPr>
        <w:pStyle w:val="a"/>
        <w:ind w:firstLine="0"/>
        <w:rPr>
          <w:rFonts w:hint="cs"/>
          <w:rtl/>
        </w:rPr>
      </w:pPr>
      <w:r>
        <w:rPr>
          <w:rFonts w:hint="cs"/>
          <w:rtl/>
        </w:rPr>
        <w:tab/>
        <w:t>בדברים אלה מתאים לו להיות דובר הימין הקיצוני של ליברמן ושאר המתנחלים. לא יכול להיות שבדברים אלה הוא יקדם את השלום ויתרום לחיזוקו של אבו-מאזן, או שיתרום ל</w:t>
      </w:r>
      <w:r>
        <w:rPr>
          <w:rFonts w:hint="cs"/>
          <w:rtl/>
        </w:rPr>
        <w:t>יצירת אווירה שארצות-הברית היא שמובילה את המהלך ומנסה להיות המפקח וגם המשגיח האובייקטיבי בסכסוך בין שני העמים. לדעתי, בדברים אלה הוא מכשיל את תהליך השלום. הצהרותיו לא אחראיות לחלוטין. אם הוא לא יכול לבטא שיקול ענייני ואחראי בהצהרותיו, ולא יכול להפריד בין דע</w:t>
      </w:r>
      <w:r>
        <w:rPr>
          <w:rFonts w:hint="cs"/>
          <w:rtl/>
        </w:rPr>
        <w:t xml:space="preserve">ותיו האישיות למעמדו המחייב גישה אחראית, עדיף שלא יכהן בתפקיד שגריר בתקופה הזאת ובמקום הזה.  הוא יכול היה למלא תפקיד אחראי מאוד. </w:t>
      </w:r>
    </w:p>
    <w:p w14:paraId="2DDCF7C6" w14:textId="77777777" w:rsidR="00000000" w:rsidRDefault="009432B4">
      <w:pPr>
        <w:pStyle w:val="a"/>
        <w:ind w:firstLine="0"/>
        <w:rPr>
          <w:rFonts w:hint="cs"/>
          <w:rtl/>
        </w:rPr>
      </w:pPr>
    </w:p>
    <w:p w14:paraId="111A2D4A" w14:textId="77777777" w:rsidR="00000000" w:rsidRDefault="009432B4">
      <w:pPr>
        <w:pStyle w:val="a"/>
        <w:ind w:firstLine="720"/>
        <w:rPr>
          <w:rFonts w:hint="cs"/>
          <w:rtl/>
        </w:rPr>
      </w:pPr>
      <w:r>
        <w:rPr>
          <w:rFonts w:hint="cs"/>
          <w:rtl/>
        </w:rPr>
        <w:t>אני מצפה ממנו להתנצלות, כי דבריו פגעו לא רק באבו-מאזן אלא גם בעם הפלסטיני. סוגיית הכבוד אינה נוגעת רק לכבוד אינדיבידואלי אלא ג</w:t>
      </w:r>
      <w:r>
        <w:rPr>
          <w:rFonts w:hint="cs"/>
          <w:rtl/>
        </w:rPr>
        <w:t xml:space="preserve">ם לכבוד הקולקטיבי המתבטא בפגיעה במעמדו של המנהיג. </w:t>
      </w:r>
    </w:p>
    <w:p w14:paraId="344838DD" w14:textId="77777777" w:rsidR="00000000" w:rsidRDefault="009432B4">
      <w:pPr>
        <w:pStyle w:val="a"/>
        <w:ind w:firstLine="0"/>
        <w:rPr>
          <w:rFonts w:hint="cs"/>
          <w:rtl/>
        </w:rPr>
      </w:pPr>
    </w:p>
    <w:p w14:paraId="51BA4CFA" w14:textId="77777777" w:rsidR="00000000" w:rsidRDefault="009432B4">
      <w:pPr>
        <w:pStyle w:val="a"/>
        <w:ind w:firstLine="0"/>
        <w:rPr>
          <w:rFonts w:hint="cs"/>
          <w:rtl/>
        </w:rPr>
      </w:pPr>
      <w:r>
        <w:rPr>
          <w:rFonts w:hint="cs"/>
          <w:rtl/>
        </w:rPr>
        <w:tab/>
        <w:t xml:space="preserve">ומשפט אחרון, את אבו-מאזן צריך לבחון בעמדתו. הוא לא שוחה עם הזרם, זרם הכוחנות, זרם ה"עליהום" שקל מאוד לשחות אתו. קל מאוד לעלות על הגל הזה. הוא שוחה דווקא בניגוד לזרם. לכן הוא מתעמת ונתקל בקשיים רבים. הוא </w:t>
      </w:r>
      <w:r>
        <w:rPr>
          <w:rFonts w:hint="cs"/>
          <w:rtl/>
        </w:rPr>
        <w:t>אדם אמיץ מאוד, והפחדנים הם אלה שמתקפלים, הם אלה שמסתכלים על סקרי דעת הקהל, והם אלה שרוצים ללכת עם הזרם.</w:t>
      </w:r>
    </w:p>
    <w:p w14:paraId="7327F2BA" w14:textId="77777777" w:rsidR="00000000" w:rsidRDefault="009432B4">
      <w:pPr>
        <w:pStyle w:val="a"/>
        <w:ind w:firstLine="0"/>
        <w:rPr>
          <w:rFonts w:hint="cs"/>
          <w:rtl/>
        </w:rPr>
      </w:pPr>
    </w:p>
    <w:p w14:paraId="5E97B697" w14:textId="77777777" w:rsidR="00000000" w:rsidRDefault="009432B4">
      <w:pPr>
        <w:pStyle w:val="ac"/>
        <w:rPr>
          <w:rtl/>
        </w:rPr>
      </w:pPr>
      <w:r>
        <w:rPr>
          <w:rFonts w:hint="eastAsia"/>
          <w:rtl/>
        </w:rPr>
        <w:t>מגלי</w:t>
      </w:r>
      <w:r>
        <w:rPr>
          <w:rtl/>
        </w:rPr>
        <w:t xml:space="preserve"> והבה (הליכוד):</w:t>
      </w:r>
    </w:p>
    <w:p w14:paraId="7D44A3C8" w14:textId="77777777" w:rsidR="00000000" w:rsidRDefault="009432B4">
      <w:pPr>
        <w:pStyle w:val="a"/>
        <w:rPr>
          <w:rFonts w:hint="cs"/>
          <w:rtl/>
        </w:rPr>
      </w:pPr>
    </w:p>
    <w:p w14:paraId="4D4C2332" w14:textId="77777777" w:rsidR="00000000" w:rsidRDefault="009432B4">
      <w:pPr>
        <w:pStyle w:val="a"/>
        <w:rPr>
          <w:rFonts w:hint="cs"/>
          <w:rtl/>
        </w:rPr>
      </w:pPr>
      <w:r>
        <w:rPr>
          <w:rFonts w:hint="cs"/>
          <w:rtl/>
        </w:rPr>
        <w:t>חבר הכנסת טלב אלסאנע, אמרת דברים טובים, אבל אתה צריך להעביר את הביקורת הזאת אל ערפאת. אתה אומר שראש הממשלה אבו-מאזן שוחה נגד הזרם,</w:t>
      </w:r>
      <w:r>
        <w:rPr>
          <w:rFonts w:hint="cs"/>
          <w:rtl/>
        </w:rPr>
        <w:t xml:space="preserve"> ועליך לפנות בעניין זה אל ראש הרשות, אל ערפאת.</w:t>
      </w:r>
    </w:p>
    <w:p w14:paraId="7CEF1299" w14:textId="77777777" w:rsidR="00000000" w:rsidRDefault="009432B4">
      <w:pPr>
        <w:pStyle w:val="a"/>
        <w:ind w:firstLine="0"/>
        <w:rPr>
          <w:rFonts w:hint="cs"/>
          <w:rtl/>
        </w:rPr>
      </w:pPr>
    </w:p>
    <w:p w14:paraId="7AA964D3" w14:textId="77777777" w:rsidR="00000000" w:rsidRDefault="009432B4">
      <w:pPr>
        <w:pStyle w:val="SpeakerCon"/>
        <w:rPr>
          <w:rtl/>
        </w:rPr>
      </w:pPr>
      <w:bookmarkStart w:id="580" w:name="FS000000549T09_07_2003_18_04_13"/>
      <w:bookmarkEnd w:id="580"/>
      <w:r>
        <w:rPr>
          <w:rFonts w:hint="eastAsia"/>
          <w:rtl/>
        </w:rPr>
        <w:t>טלב</w:t>
      </w:r>
      <w:r>
        <w:rPr>
          <w:rtl/>
        </w:rPr>
        <w:t xml:space="preserve"> אלסאנע (רע"ם):</w:t>
      </w:r>
    </w:p>
    <w:p w14:paraId="4F8DEC8F" w14:textId="77777777" w:rsidR="00000000" w:rsidRDefault="009432B4">
      <w:pPr>
        <w:pStyle w:val="a"/>
        <w:rPr>
          <w:rFonts w:hint="cs"/>
          <w:rtl/>
        </w:rPr>
      </w:pPr>
    </w:p>
    <w:p w14:paraId="12B9182C" w14:textId="77777777" w:rsidR="00000000" w:rsidRDefault="009432B4">
      <w:pPr>
        <w:pStyle w:val="a"/>
        <w:rPr>
          <w:rFonts w:hint="cs"/>
          <w:rtl/>
        </w:rPr>
      </w:pPr>
      <w:r>
        <w:rPr>
          <w:rFonts w:hint="cs"/>
          <w:rtl/>
        </w:rPr>
        <w:t>מגלי והבה, אני אומר את דעתי. הלוואי שהיית אומר לראש הממשלה, שהוא גם יושב-ראש מפלגת הליכוד, שצריך לא רק להכריז אלא גם לעשות; לא רק לומר דברים כדי לרצות, ואחר כך לעשות גם מעשים שירצו את הימי</w:t>
      </w:r>
      <w:r>
        <w:rPr>
          <w:rFonts w:hint="cs"/>
          <w:rtl/>
        </w:rPr>
        <w:t xml:space="preserve">ן, אלא צריך להתאים בין מעשים לבין הצהרות. במפלגה שלו, בסיעה שלו, בממשלה שלו, צריך שהשרים שלו יתמכו בהתחייבויות שלו על-פי מפת הדרכים. </w:t>
      </w:r>
    </w:p>
    <w:p w14:paraId="61E10AE0" w14:textId="77777777" w:rsidR="00000000" w:rsidRDefault="009432B4">
      <w:pPr>
        <w:pStyle w:val="a"/>
        <w:rPr>
          <w:rFonts w:hint="cs"/>
          <w:rtl/>
        </w:rPr>
      </w:pPr>
    </w:p>
    <w:p w14:paraId="116B2ABD" w14:textId="77777777" w:rsidR="00000000" w:rsidRDefault="009432B4">
      <w:pPr>
        <w:pStyle w:val="ac"/>
        <w:rPr>
          <w:rtl/>
        </w:rPr>
      </w:pPr>
      <w:r>
        <w:rPr>
          <w:rFonts w:hint="eastAsia"/>
          <w:rtl/>
        </w:rPr>
        <w:t>נסים</w:t>
      </w:r>
      <w:r>
        <w:rPr>
          <w:rtl/>
        </w:rPr>
        <w:t xml:space="preserve"> זאב (ש"ס):</w:t>
      </w:r>
    </w:p>
    <w:p w14:paraId="575355B2" w14:textId="77777777" w:rsidR="00000000" w:rsidRDefault="009432B4">
      <w:pPr>
        <w:pStyle w:val="a"/>
        <w:rPr>
          <w:rFonts w:hint="cs"/>
          <w:rtl/>
        </w:rPr>
      </w:pPr>
    </w:p>
    <w:p w14:paraId="330B80FB" w14:textId="77777777" w:rsidR="00000000" w:rsidRDefault="009432B4">
      <w:pPr>
        <w:pStyle w:val="a"/>
        <w:rPr>
          <w:rFonts w:hint="cs"/>
          <w:rtl/>
        </w:rPr>
      </w:pPr>
      <w:r>
        <w:rPr>
          <w:rFonts w:hint="cs"/>
          <w:rtl/>
        </w:rPr>
        <w:t>אולי תאמר לנו, כיצד אפשר לעצור את טילי ה"שיהאב"?</w:t>
      </w:r>
    </w:p>
    <w:p w14:paraId="5B5FE590" w14:textId="77777777" w:rsidR="00000000" w:rsidRDefault="009432B4">
      <w:pPr>
        <w:pStyle w:val="a"/>
        <w:ind w:firstLine="0"/>
        <w:rPr>
          <w:rFonts w:hint="cs"/>
          <w:rtl/>
        </w:rPr>
      </w:pPr>
    </w:p>
    <w:p w14:paraId="08F6B0FD" w14:textId="77777777" w:rsidR="00000000" w:rsidRDefault="009432B4">
      <w:pPr>
        <w:pStyle w:val="SpeakerCon"/>
        <w:rPr>
          <w:rtl/>
        </w:rPr>
      </w:pPr>
      <w:bookmarkStart w:id="581" w:name="FS000000549T09_07_2003_18_06_10C"/>
      <w:bookmarkEnd w:id="581"/>
      <w:r>
        <w:rPr>
          <w:rFonts w:hint="eastAsia"/>
          <w:rtl/>
        </w:rPr>
        <w:t>טלב</w:t>
      </w:r>
      <w:r>
        <w:rPr>
          <w:rtl/>
        </w:rPr>
        <w:t xml:space="preserve"> אלסאנע (רע"ם):</w:t>
      </w:r>
    </w:p>
    <w:p w14:paraId="7AF08E0F" w14:textId="77777777" w:rsidR="00000000" w:rsidRDefault="009432B4">
      <w:pPr>
        <w:pStyle w:val="a"/>
        <w:rPr>
          <w:rFonts w:hint="cs"/>
          <w:rtl/>
        </w:rPr>
      </w:pPr>
    </w:p>
    <w:p w14:paraId="7986BF78" w14:textId="77777777" w:rsidR="00000000" w:rsidRDefault="009432B4">
      <w:pPr>
        <w:pStyle w:val="a"/>
        <w:rPr>
          <w:rFonts w:hint="cs"/>
          <w:rtl/>
        </w:rPr>
      </w:pPr>
      <w:r>
        <w:rPr>
          <w:rFonts w:hint="cs"/>
          <w:rtl/>
        </w:rPr>
        <w:t>על-ידי כך שמגיעים להסכם שהמזרח התי</w:t>
      </w:r>
      <w:r>
        <w:rPr>
          <w:rFonts w:hint="cs"/>
          <w:rtl/>
        </w:rPr>
        <w:t>כון כולו יהיה מפורז מנשק לא-קונבנציונלי, על-ידי הקמת פלסטין. כאשר מדברים על טילי "שיהאב", צריך לזכור שטילי "יריחו" מובילים ל"שיהאב". הפתרון לדעתי הוא להוריד את הסיבה לתחרות, להוריד את העילה למלחמות. אחרת, אם תרצה ואם לא תרצה, המירוץ הזה יימשך.  תודה רבה.</w:t>
      </w:r>
    </w:p>
    <w:p w14:paraId="416C5FB2" w14:textId="77777777" w:rsidR="00000000" w:rsidRDefault="009432B4">
      <w:pPr>
        <w:pStyle w:val="a"/>
        <w:ind w:firstLine="0"/>
        <w:rPr>
          <w:rFonts w:hint="cs"/>
          <w:rtl/>
        </w:rPr>
      </w:pPr>
    </w:p>
    <w:p w14:paraId="75A0084D" w14:textId="77777777" w:rsidR="00000000" w:rsidRDefault="009432B4">
      <w:pPr>
        <w:pStyle w:val="ad"/>
        <w:rPr>
          <w:rFonts w:hint="cs"/>
          <w:rtl/>
        </w:rPr>
      </w:pPr>
      <w:r>
        <w:rPr>
          <w:rtl/>
        </w:rPr>
        <w:t>היו"ר</w:t>
      </w:r>
      <w:r>
        <w:rPr>
          <w:rFonts w:hint="cs"/>
          <w:rtl/>
        </w:rPr>
        <w:t xml:space="preserve"> אתי לבני:</w:t>
      </w:r>
    </w:p>
    <w:p w14:paraId="176B6D9B" w14:textId="77777777" w:rsidR="00000000" w:rsidRDefault="009432B4">
      <w:pPr>
        <w:pStyle w:val="a"/>
        <w:rPr>
          <w:rFonts w:hint="cs"/>
          <w:rtl/>
        </w:rPr>
      </w:pPr>
    </w:p>
    <w:p w14:paraId="0F58A210" w14:textId="77777777" w:rsidR="00000000" w:rsidRDefault="009432B4">
      <w:pPr>
        <w:pStyle w:val="a"/>
        <w:rPr>
          <w:rFonts w:hint="cs"/>
          <w:rtl/>
        </w:rPr>
      </w:pPr>
      <w:r>
        <w:rPr>
          <w:rFonts w:hint="cs"/>
          <w:rtl/>
        </w:rPr>
        <w:t>תודה רבה לחבר הכנסת טלב אלסאנע. חבר הכנסת משה כחלון, בבקשה.</w:t>
      </w:r>
    </w:p>
    <w:p w14:paraId="564DEF9E" w14:textId="77777777" w:rsidR="00000000" w:rsidRDefault="009432B4">
      <w:pPr>
        <w:pStyle w:val="a"/>
        <w:ind w:firstLine="0"/>
        <w:rPr>
          <w:rFonts w:hint="cs"/>
          <w:rtl/>
        </w:rPr>
      </w:pPr>
    </w:p>
    <w:p w14:paraId="06EE55E5" w14:textId="77777777" w:rsidR="00000000" w:rsidRDefault="009432B4">
      <w:pPr>
        <w:pStyle w:val="Speaker"/>
        <w:rPr>
          <w:rtl/>
        </w:rPr>
      </w:pPr>
      <w:bookmarkStart w:id="582" w:name="FS000001034T09_07_2003_18_08_19"/>
      <w:bookmarkStart w:id="583" w:name="_Toc45934785"/>
      <w:bookmarkStart w:id="584" w:name="_Toc76385303"/>
      <w:bookmarkEnd w:id="582"/>
      <w:r>
        <w:rPr>
          <w:rFonts w:hint="eastAsia"/>
          <w:rtl/>
        </w:rPr>
        <w:t>משה</w:t>
      </w:r>
      <w:r>
        <w:rPr>
          <w:rtl/>
        </w:rPr>
        <w:t xml:space="preserve"> כחלון (הליכוד):</w:t>
      </w:r>
      <w:bookmarkEnd w:id="583"/>
      <w:bookmarkEnd w:id="584"/>
    </w:p>
    <w:p w14:paraId="0061EF56" w14:textId="77777777" w:rsidR="00000000" w:rsidRDefault="009432B4">
      <w:pPr>
        <w:pStyle w:val="a"/>
        <w:rPr>
          <w:rFonts w:hint="cs"/>
          <w:rtl/>
        </w:rPr>
      </w:pPr>
    </w:p>
    <w:p w14:paraId="4827721C" w14:textId="77777777" w:rsidR="00000000" w:rsidRDefault="009432B4">
      <w:pPr>
        <w:pStyle w:val="a"/>
        <w:rPr>
          <w:rFonts w:hint="cs"/>
          <w:rtl/>
        </w:rPr>
      </w:pPr>
      <w:r>
        <w:rPr>
          <w:rFonts w:hint="cs"/>
          <w:rtl/>
        </w:rPr>
        <w:t>גברתי היושבת-ראש, חברי הכנסת, אירן היא הכוח האסלאמי הפונדמנטליסטי הרדיקלי והמסוכן ביותר בעולם כולו, ומעצם העובדה הזאת הוא גם מסכן את שלום העולם. המשטר האירני</w:t>
      </w:r>
      <w:r>
        <w:rPr>
          <w:rFonts w:hint="cs"/>
          <w:rtl/>
        </w:rPr>
        <w:t xml:space="preserve"> מחויב למהפכה האסלאמית השיעית. אירן, כפי שאנחנו יודעים, היא שחקן חשוב גם במימון הטרור וגם בהפעלתו. </w:t>
      </w:r>
    </w:p>
    <w:p w14:paraId="2C517B09" w14:textId="77777777" w:rsidR="00000000" w:rsidRDefault="009432B4">
      <w:pPr>
        <w:pStyle w:val="a"/>
        <w:rPr>
          <w:rFonts w:hint="cs"/>
          <w:rtl/>
        </w:rPr>
      </w:pPr>
    </w:p>
    <w:p w14:paraId="4CE9C87C" w14:textId="77777777" w:rsidR="00000000" w:rsidRDefault="009432B4">
      <w:pPr>
        <w:pStyle w:val="a"/>
        <w:rPr>
          <w:rFonts w:hint="cs"/>
          <w:rtl/>
        </w:rPr>
      </w:pPr>
      <w:r>
        <w:rPr>
          <w:rFonts w:hint="cs"/>
          <w:rtl/>
        </w:rPr>
        <w:t>אירן פועלת למעשה בשלוש זרועות: הזרוע הראשונה שלה היא באמצעות ה"חיזבאללה". מה שהיא מנסה לעשות באמצעות ה"חיזבאללה", זה לקיים מדינה שיעית בלבנון. כפי שאנחנו י</w:t>
      </w:r>
      <w:r>
        <w:rPr>
          <w:rFonts w:hint="cs"/>
          <w:rtl/>
        </w:rPr>
        <w:t>ודעים, מדינה שיעית היא מדינת טרור. כפי שאנחנו יודעים, הכוונה היא לצעוד לירושלים.</w:t>
      </w:r>
    </w:p>
    <w:p w14:paraId="3FBD0A13" w14:textId="77777777" w:rsidR="00000000" w:rsidRDefault="009432B4">
      <w:pPr>
        <w:pStyle w:val="a"/>
        <w:rPr>
          <w:rtl/>
        </w:rPr>
      </w:pPr>
    </w:p>
    <w:p w14:paraId="52384A40" w14:textId="77777777" w:rsidR="00000000" w:rsidRDefault="009432B4">
      <w:pPr>
        <w:pStyle w:val="a"/>
        <w:rPr>
          <w:rFonts w:hint="cs"/>
          <w:rtl/>
        </w:rPr>
      </w:pPr>
      <w:r>
        <w:rPr>
          <w:rFonts w:hint="cs"/>
          <w:rtl/>
        </w:rPr>
        <w:t>הזרוע השנייה של אירן  היא  הזרוע הפועלת באמצעות ה"חמאס" ו"הג'יהאד האסלאמי". כפי שאנחנו יודעים, אירן מממנת פעולות טרור, פעולות שהן כאילו לצדקה, אבל הן בעיקר פעולות מבצעיות שלה</w:t>
      </w:r>
      <w:r>
        <w:rPr>
          <w:rFonts w:hint="cs"/>
          <w:rtl/>
        </w:rPr>
        <w:t xml:space="preserve">. </w:t>
      </w:r>
    </w:p>
    <w:p w14:paraId="548560CD" w14:textId="77777777" w:rsidR="00000000" w:rsidRDefault="009432B4">
      <w:pPr>
        <w:pStyle w:val="a"/>
        <w:rPr>
          <w:rFonts w:hint="cs"/>
          <w:rtl/>
        </w:rPr>
      </w:pPr>
    </w:p>
    <w:p w14:paraId="1BDF735D" w14:textId="77777777" w:rsidR="00000000" w:rsidRDefault="009432B4">
      <w:pPr>
        <w:pStyle w:val="a"/>
        <w:rPr>
          <w:rFonts w:hint="cs"/>
          <w:rtl/>
        </w:rPr>
      </w:pPr>
      <w:r>
        <w:rPr>
          <w:rFonts w:hint="cs"/>
          <w:rtl/>
        </w:rPr>
        <w:t xml:space="preserve">הזרוע השלישית קרובה יותר אלינו, היא באמצעות הרשות הפלסטינית. אין זה סוד שאירן משלמת באופן ישיר את המשכורות של ראשי הרשות. כפי שאנחנו יודעים, עד עכשיו לפחות, ראשי הרשות הם ארכי-טרוריסטים. </w:t>
      </w:r>
    </w:p>
    <w:p w14:paraId="665976EC" w14:textId="77777777" w:rsidR="00000000" w:rsidRDefault="009432B4">
      <w:pPr>
        <w:pStyle w:val="a"/>
        <w:rPr>
          <w:rFonts w:hint="cs"/>
          <w:rtl/>
        </w:rPr>
      </w:pPr>
    </w:p>
    <w:p w14:paraId="11342829" w14:textId="77777777" w:rsidR="00000000" w:rsidRDefault="009432B4">
      <w:pPr>
        <w:pStyle w:val="a"/>
        <w:rPr>
          <w:rFonts w:hint="cs"/>
          <w:rtl/>
        </w:rPr>
      </w:pPr>
      <w:r>
        <w:rPr>
          <w:rFonts w:hint="cs"/>
          <w:rtl/>
        </w:rPr>
        <w:t>מכאן אני רוצה לעבור לטיל. הטיל שאירן מפתחת אמור בעצם לבטא את המ</w:t>
      </w:r>
      <w:r>
        <w:rPr>
          <w:rFonts w:hint="cs"/>
          <w:rtl/>
        </w:rPr>
        <w:t>דיניות האירנית החדשה במזרח התיכון. למעשה, כולנו יודעים שטילים ארוכי טווח הם לא אלה שאתם ניתן לכבוש מדינה. עברנו זאת עם עירק. אי-אפשר לומר שהם איום אסטרטגי על מדינת ישראל. הבעיה הגדולה שלנו היא, שהטיל הזה יכול לשאת ראש נפץ גרעיני. אירן, בדומה לעירק, רוצה לה</w:t>
      </w:r>
      <w:r>
        <w:rPr>
          <w:rFonts w:hint="cs"/>
          <w:rtl/>
        </w:rPr>
        <w:t>וביל בדרך זו לכך שתהיה לה עליונות, שתהיה לה ההגמוניה - הבכורה במזרח התיכון. לא שזה מפריע לנו אם היה מדובר רק בבכורה בעולם הערבי; לא היתה לנו בעיה. אבל אצלה מדובר בבכורה שפירושה כי היא תהיה הראשונה לחסל את מדינת ישראל.</w:t>
      </w:r>
    </w:p>
    <w:p w14:paraId="18F55A01" w14:textId="77777777" w:rsidR="00000000" w:rsidRDefault="009432B4">
      <w:pPr>
        <w:pStyle w:val="a"/>
        <w:rPr>
          <w:rFonts w:hint="cs"/>
          <w:rtl/>
        </w:rPr>
      </w:pPr>
    </w:p>
    <w:p w14:paraId="178A992E" w14:textId="77777777" w:rsidR="00000000" w:rsidRDefault="009432B4">
      <w:pPr>
        <w:pStyle w:val="a"/>
        <w:rPr>
          <w:rFonts w:hint="cs"/>
          <w:rtl/>
        </w:rPr>
      </w:pPr>
      <w:r>
        <w:rPr>
          <w:rFonts w:hint="cs"/>
          <w:rtl/>
        </w:rPr>
        <w:t>ב-1981, כפי שאנחנו זוכרים, ישראל תקפה</w:t>
      </w:r>
      <w:r>
        <w:rPr>
          <w:rFonts w:hint="cs"/>
          <w:rtl/>
        </w:rPr>
        <w:t xml:space="preserve"> את הכור העירקי באוסירק. היא זכתה על כך לגינויים חריפים ממרבית מדינות העולם, ולצערי, אפילו מצד חלק מחברי הכנסת. ב-1991 הבינו כל מדינות העולם את משמעות הפעולה של ישראל. כמובן שיבחו אותה והודו לה, על-פי הצביעות המוכרת. עדיף עשר שנים מאוחר יותר מאשר בכלל לא.</w:t>
      </w:r>
    </w:p>
    <w:p w14:paraId="3B2331C2" w14:textId="77777777" w:rsidR="00000000" w:rsidRDefault="009432B4">
      <w:pPr>
        <w:pStyle w:val="a"/>
        <w:rPr>
          <w:rFonts w:hint="cs"/>
          <w:rtl/>
        </w:rPr>
      </w:pPr>
    </w:p>
    <w:p w14:paraId="5038B438" w14:textId="77777777" w:rsidR="00000000" w:rsidRDefault="009432B4">
      <w:pPr>
        <w:pStyle w:val="a"/>
        <w:rPr>
          <w:rFonts w:hint="cs"/>
          <w:rtl/>
        </w:rPr>
      </w:pPr>
      <w:r>
        <w:rPr>
          <w:rFonts w:hint="cs"/>
          <w:rtl/>
        </w:rPr>
        <w:t>אבל ב-1981 קרה דבר מעניין: נקבעה דוקטרינה שאנחנו קוראים לה "דוקטרינת בגין", אשר אומרת, שאסור למדינת ישראל לאפשר לשום מדינה שכנה המאיימת על קיומה לאחוז בנשק גרעיני. אם ישראל תמשיך כך, ולדעתי היא צריכה להמשיך, היא צריכה עכשיו, היום ומייד, ללחוץ בנקודה זו. כ</w:t>
      </w:r>
      <w:r>
        <w:rPr>
          <w:rFonts w:hint="cs"/>
          <w:rtl/>
        </w:rPr>
        <w:t xml:space="preserve">ולנו יודעים שאירן  מאמצת את אמרת חז"ל, סוף מעשה במחשבת תחילה. כל המחשבה שלה היא להגיע למעשה, כלומר, לירות את הטילים האלה על ישראל. אנחנו יודעים שהאיום הזה רק ילך ויגבר. לכן מדינת ישראל צריכה ללחוץ ולהשפיע על המדינות הנאורות בעולם, בתוכן כמובן ארצות-הברית, </w:t>
      </w:r>
      <w:r>
        <w:rPr>
          <w:rFonts w:hint="cs"/>
          <w:rtl/>
        </w:rPr>
        <w:t>להפסיק את הפעילות הזאת עד כמה שאפשר יותר מהר; להפסיק את הניסויים האלה. יפה שעה אחת קודם, אחרת יהיה מאוחר, וצריך יהיה להגיע למצב שאליו הגיעו בעירק. תודה רבה.</w:t>
      </w:r>
    </w:p>
    <w:p w14:paraId="2A66B2E5" w14:textId="77777777" w:rsidR="00000000" w:rsidRDefault="009432B4">
      <w:pPr>
        <w:pStyle w:val="a"/>
        <w:ind w:firstLine="0"/>
        <w:rPr>
          <w:rFonts w:hint="cs"/>
          <w:rtl/>
        </w:rPr>
      </w:pPr>
    </w:p>
    <w:p w14:paraId="40E9B9E8" w14:textId="77777777" w:rsidR="00000000" w:rsidRDefault="009432B4">
      <w:pPr>
        <w:pStyle w:val="ad"/>
        <w:rPr>
          <w:rFonts w:hint="cs"/>
          <w:rtl/>
        </w:rPr>
      </w:pPr>
      <w:r>
        <w:rPr>
          <w:rtl/>
        </w:rPr>
        <w:t>היו"ר</w:t>
      </w:r>
      <w:r>
        <w:rPr>
          <w:rFonts w:hint="cs"/>
          <w:rtl/>
        </w:rPr>
        <w:t xml:space="preserve"> אתי לבני:</w:t>
      </w:r>
    </w:p>
    <w:p w14:paraId="618DD464" w14:textId="77777777" w:rsidR="00000000" w:rsidRDefault="009432B4">
      <w:pPr>
        <w:pStyle w:val="a"/>
        <w:rPr>
          <w:rFonts w:hint="cs"/>
          <w:rtl/>
        </w:rPr>
      </w:pPr>
    </w:p>
    <w:p w14:paraId="1919FBBD" w14:textId="77777777" w:rsidR="00000000" w:rsidRDefault="009432B4">
      <w:pPr>
        <w:pStyle w:val="a"/>
        <w:rPr>
          <w:rFonts w:hint="cs"/>
          <w:rtl/>
        </w:rPr>
      </w:pPr>
      <w:r>
        <w:rPr>
          <w:rFonts w:hint="cs"/>
          <w:rtl/>
        </w:rPr>
        <w:t>תודה רבה. ישיב סגן שר הביטחון, מר בוים.</w:t>
      </w:r>
    </w:p>
    <w:p w14:paraId="14DB3B5C" w14:textId="77777777" w:rsidR="00000000" w:rsidRDefault="009432B4">
      <w:pPr>
        <w:pStyle w:val="a"/>
        <w:rPr>
          <w:rFonts w:hint="cs"/>
          <w:rtl/>
        </w:rPr>
      </w:pPr>
    </w:p>
    <w:p w14:paraId="3980E6A7" w14:textId="77777777" w:rsidR="00000000" w:rsidRDefault="009432B4">
      <w:pPr>
        <w:pStyle w:val="Speaker"/>
        <w:rPr>
          <w:rtl/>
        </w:rPr>
      </w:pPr>
      <w:bookmarkStart w:id="585" w:name="FS000000464T09_07_2003_18_30_51"/>
      <w:bookmarkStart w:id="586" w:name="_Toc45934786"/>
      <w:bookmarkStart w:id="587" w:name="_Toc76385304"/>
      <w:bookmarkEnd w:id="585"/>
      <w:r>
        <w:rPr>
          <w:rtl/>
        </w:rPr>
        <w:t>סגן שר הביטחון זאב בוים:</w:t>
      </w:r>
      <w:bookmarkEnd w:id="586"/>
      <w:bookmarkEnd w:id="587"/>
    </w:p>
    <w:p w14:paraId="211D7148" w14:textId="77777777" w:rsidR="00000000" w:rsidRDefault="009432B4">
      <w:pPr>
        <w:pStyle w:val="a"/>
        <w:rPr>
          <w:rtl/>
        </w:rPr>
      </w:pPr>
    </w:p>
    <w:p w14:paraId="018F9E1E" w14:textId="77777777" w:rsidR="00000000" w:rsidRDefault="009432B4">
      <w:pPr>
        <w:pStyle w:val="a"/>
        <w:rPr>
          <w:rFonts w:hint="cs"/>
          <w:rtl/>
        </w:rPr>
      </w:pPr>
      <w:r>
        <w:rPr>
          <w:rFonts w:hint="cs"/>
          <w:rtl/>
        </w:rPr>
        <w:t>גברתי היושבת ב</w:t>
      </w:r>
      <w:r>
        <w:rPr>
          <w:rFonts w:hint="cs"/>
          <w:rtl/>
        </w:rPr>
        <w:t>ראש, חברי הכנסת, חבר הכנסת אפרים סנה, שפתח את הדיון בנושא הזה - וביקש להתנצל בפני שלא יוכל, מסיבות דחופות, להישאר לתשובה - בעצם נגע בתחומים הבעייתיים שקשורים לפעילותה של אירן, שהמטרה שלה, שהיא איננה מסתירה אותה, היא חיסול "השטן הקטן", כפי שהאייטולות שם מכנ</w:t>
      </w:r>
      <w:r>
        <w:rPr>
          <w:rFonts w:hint="cs"/>
          <w:rtl/>
        </w:rPr>
        <w:t xml:space="preserve">ים את מדינת ישראל. זה מתבטא בפעילות בארגוני הטרור הקיצוניים הפלסטיניים, במימון, בדרבון לפעילות. זה מתבטא בכל מה שקשור בגזרה הצפונית, בקשרים עם ה"חיזבאללה" והידוק הקשרים עם סוריה כערוץ בין אירן ל"חיזבאללה" בכל מה שקשור לפיתוח היכולת של ה"חיזבאללה" כאיום על </w:t>
      </w:r>
      <w:r>
        <w:rPr>
          <w:rFonts w:hint="cs"/>
          <w:rtl/>
        </w:rPr>
        <w:t xml:space="preserve">מדינת ישראל בצפון; שוב, במימון, באימון "משמרות המהפכה", באספקת נשק, ובמיוחד בנושא הטילים. זה מתבטא בפיתוח היכולת הגרעינית ובפיתוח אמצעי השילוח כדי לממש יכולת כזאת. </w:t>
      </w:r>
    </w:p>
    <w:p w14:paraId="7DB198E5" w14:textId="77777777" w:rsidR="00000000" w:rsidRDefault="009432B4">
      <w:pPr>
        <w:pStyle w:val="a"/>
        <w:rPr>
          <w:rFonts w:hint="cs"/>
          <w:rtl/>
        </w:rPr>
      </w:pPr>
    </w:p>
    <w:p w14:paraId="21438BA5" w14:textId="77777777" w:rsidR="00000000" w:rsidRDefault="009432B4">
      <w:pPr>
        <w:pStyle w:val="a"/>
        <w:rPr>
          <w:rFonts w:hint="cs"/>
          <w:rtl/>
        </w:rPr>
      </w:pPr>
      <w:r>
        <w:rPr>
          <w:rFonts w:hint="cs"/>
          <w:rtl/>
        </w:rPr>
        <w:t>אגב, אני לא כל כך מסכים עם הפרשנות של חבר הכנסת סנה על המאזן האסטרטגי שכאילו נוצר בצפון, ל</w:t>
      </w:r>
      <w:r>
        <w:rPr>
          <w:rFonts w:hint="cs"/>
          <w:rtl/>
        </w:rPr>
        <w:t xml:space="preserve">פי הפרשנות הזאת, בעקבות השקט או השתיקה שלנו בעניין שאיבת המים בווזאני. אציין שאומנם לא פתחנו על זה במלחמה, כפי שעשינו בשנות ה-60, והעדפנו לטפל בעניין הזה בדרכים שקטות; טיפול, הייתי אומר, בדרכים דיפלומטיות כדי להסדיר את הסוגיה הזאת. </w:t>
      </w:r>
    </w:p>
    <w:p w14:paraId="37510119" w14:textId="77777777" w:rsidR="00000000" w:rsidRDefault="009432B4">
      <w:pPr>
        <w:pStyle w:val="a"/>
        <w:rPr>
          <w:rFonts w:hint="cs"/>
          <w:rtl/>
        </w:rPr>
      </w:pPr>
    </w:p>
    <w:p w14:paraId="39A3F2DA" w14:textId="77777777" w:rsidR="00000000" w:rsidRDefault="009432B4">
      <w:pPr>
        <w:pStyle w:val="ac"/>
        <w:rPr>
          <w:rtl/>
        </w:rPr>
      </w:pPr>
      <w:r>
        <w:rPr>
          <w:rFonts w:hint="eastAsia"/>
          <w:rtl/>
        </w:rPr>
        <w:t>אורי</w:t>
      </w:r>
      <w:r>
        <w:rPr>
          <w:rtl/>
        </w:rPr>
        <w:t xml:space="preserve"> יהודה אריאל (האיח</w:t>
      </w:r>
      <w:r>
        <w:rPr>
          <w:rtl/>
        </w:rPr>
        <w:t>וד הלאומי - ישראל ביתנו):</w:t>
      </w:r>
    </w:p>
    <w:p w14:paraId="61A855B5" w14:textId="77777777" w:rsidR="00000000" w:rsidRDefault="009432B4">
      <w:pPr>
        <w:pStyle w:val="a"/>
        <w:rPr>
          <w:rFonts w:hint="cs"/>
          <w:rtl/>
        </w:rPr>
      </w:pPr>
    </w:p>
    <w:p w14:paraId="11ECE9A8" w14:textId="77777777" w:rsidR="00000000" w:rsidRDefault="009432B4">
      <w:pPr>
        <w:pStyle w:val="a"/>
        <w:rPr>
          <w:rFonts w:hint="cs"/>
          <w:rtl/>
        </w:rPr>
      </w:pPr>
      <w:r>
        <w:rPr>
          <w:rFonts w:hint="cs"/>
          <w:rtl/>
        </w:rPr>
        <w:t>מסתבר שהטיפול לא הועיל.</w:t>
      </w:r>
    </w:p>
    <w:p w14:paraId="48CC90E5" w14:textId="77777777" w:rsidR="00000000" w:rsidRDefault="009432B4">
      <w:pPr>
        <w:pStyle w:val="a"/>
        <w:rPr>
          <w:rFonts w:hint="cs"/>
          <w:rtl/>
        </w:rPr>
      </w:pPr>
    </w:p>
    <w:p w14:paraId="6ADF8A3D" w14:textId="77777777" w:rsidR="00000000" w:rsidRDefault="009432B4">
      <w:pPr>
        <w:pStyle w:val="ac"/>
        <w:rPr>
          <w:rtl/>
        </w:rPr>
      </w:pPr>
      <w:r>
        <w:rPr>
          <w:rFonts w:hint="eastAsia"/>
          <w:rtl/>
        </w:rPr>
        <w:t>יצחק</w:t>
      </w:r>
      <w:r>
        <w:rPr>
          <w:rtl/>
        </w:rPr>
        <w:t xml:space="preserve"> הרצוג (העבודה-מימד):</w:t>
      </w:r>
    </w:p>
    <w:p w14:paraId="1CC73954" w14:textId="77777777" w:rsidR="00000000" w:rsidRDefault="009432B4">
      <w:pPr>
        <w:pStyle w:val="a"/>
        <w:rPr>
          <w:rFonts w:hint="cs"/>
          <w:rtl/>
        </w:rPr>
      </w:pPr>
    </w:p>
    <w:p w14:paraId="21EF0609" w14:textId="77777777" w:rsidR="00000000" w:rsidRDefault="009432B4">
      <w:pPr>
        <w:pStyle w:val="a"/>
        <w:rPr>
          <w:rFonts w:hint="cs"/>
          <w:rtl/>
        </w:rPr>
      </w:pPr>
      <w:r>
        <w:rPr>
          <w:rFonts w:hint="cs"/>
          <w:rtl/>
        </w:rPr>
        <w:t>כן הועיל - - -</w:t>
      </w:r>
    </w:p>
    <w:p w14:paraId="69C75BC9" w14:textId="77777777" w:rsidR="00000000" w:rsidRDefault="009432B4">
      <w:pPr>
        <w:pStyle w:val="a"/>
        <w:rPr>
          <w:rFonts w:hint="cs"/>
          <w:rtl/>
        </w:rPr>
      </w:pPr>
    </w:p>
    <w:p w14:paraId="20192A07" w14:textId="77777777" w:rsidR="00000000" w:rsidRDefault="009432B4">
      <w:pPr>
        <w:pStyle w:val="SpeakerCon"/>
        <w:rPr>
          <w:rtl/>
        </w:rPr>
      </w:pPr>
      <w:bookmarkStart w:id="588" w:name="FS000000464T09_07_2003_18_53_04C"/>
      <w:bookmarkEnd w:id="588"/>
      <w:r>
        <w:rPr>
          <w:rtl/>
        </w:rPr>
        <w:t>סגן שר הביטחון זאב בוים:</w:t>
      </w:r>
    </w:p>
    <w:p w14:paraId="006E19A0" w14:textId="77777777" w:rsidR="00000000" w:rsidRDefault="009432B4">
      <w:pPr>
        <w:pStyle w:val="a"/>
        <w:rPr>
          <w:rtl/>
        </w:rPr>
      </w:pPr>
    </w:p>
    <w:p w14:paraId="1AD9C2C1" w14:textId="77777777" w:rsidR="00000000" w:rsidRDefault="009432B4">
      <w:pPr>
        <w:pStyle w:val="a"/>
        <w:rPr>
          <w:rFonts w:hint="cs"/>
          <w:rtl/>
        </w:rPr>
      </w:pPr>
      <w:r>
        <w:rPr>
          <w:rFonts w:hint="cs"/>
          <w:rtl/>
        </w:rPr>
        <w:t xml:space="preserve">אני לא בטוח שהוא לא הועיל, חבר הכנסת אריאל, אני חושב שהיה טיפול שקט, אפקטיבי למדי. </w:t>
      </w:r>
    </w:p>
    <w:p w14:paraId="2F111F5C" w14:textId="77777777" w:rsidR="00000000" w:rsidRDefault="009432B4">
      <w:pPr>
        <w:pStyle w:val="a"/>
        <w:rPr>
          <w:rFonts w:hint="cs"/>
          <w:rtl/>
        </w:rPr>
      </w:pPr>
    </w:p>
    <w:p w14:paraId="3EECE912" w14:textId="77777777" w:rsidR="00000000" w:rsidRDefault="009432B4">
      <w:pPr>
        <w:pStyle w:val="a"/>
        <w:rPr>
          <w:rtl/>
        </w:rPr>
      </w:pPr>
      <w:r>
        <w:rPr>
          <w:rFonts w:hint="cs"/>
          <w:rtl/>
        </w:rPr>
        <w:t>על כל פנים, צה"ל משקיע מאמצים רבים במעקב אחרי המאמ</w:t>
      </w:r>
      <w:r>
        <w:rPr>
          <w:rFonts w:hint="cs"/>
          <w:rtl/>
        </w:rPr>
        <w:t xml:space="preserve">ץ האירני בתחום הפיתוח של היכולות הבלתי-קונבנציונליות, וכמובן מעדכן את הדרגים המדיניים בכל הכלים והצינורות. לנוכח יכולותיה של אירן בתחום הנשק הבלתי-קונבנציונלי, רואה ישראל באיום האירני איום ממשי על היציבות האזורית והבין-לאומית כאחת. </w:t>
      </w:r>
    </w:p>
    <w:p w14:paraId="21B6352A" w14:textId="77777777" w:rsidR="00000000" w:rsidRDefault="009432B4">
      <w:pPr>
        <w:pStyle w:val="a"/>
        <w:rPr>
          <w:rtl/>
        </w:rPr>
      </w:pPr>
    </w:p>
    <w:p w14:paraId="66225157" w14:textId="77777777" w:rsidR="00000000" w:rsidRDefault="009432B4">
      <w:pPr>
        <w:pStyle w:val="a"/>
        <w:rPr>
          <w:rFonts w:hint="cs"/>
          <w:rtl/>
        </w:rPr>
      </w:pPr>
      <w:r>
        <w:rPr>
          <w:rFonts w:hint="cs"/>
          <w:rtl/>
        </w:rPr>
        <w:t>אירן, שהוגדרה על-ידי ה</w:t>
      </w:r>
      <w:r>
        <w:rPr>
          <w:rFonts w:hint="cs"/>
          <w:rtl/>
        </w:rPr>
        <w:t>נשיא בוש כאחת משלוש חברות ציר הרשע, משלבת במשטרה אידיאולוגיה בלתי מתפשרת הקוראת בפומבי לחיסולה של מדינת ישראל ולהשגת יכולות בלתי קונבנציונליות. אני חושב שהמכשיר המיידי שאנחנו צריכים לנסות להפעיל ולשכנע לפעולה, זו הקהילה הבין-לאומית, ארצות-הברית, כמובן, איר</w:t>
      </w:r>
      <w:r>
        <w:rPr>
          <w:rFonts w:hint="cs"/>
          <w:rtl/>
        </w:rPr>
        <w:t xml:space="preserve">ופה, ולא פחות חשוב, אולי חשוב מכול - רוסיה. על המדינות האלה לחבור במטרה לבלום את הפיתוח הבלתי-קונבנציונלי המתרחש באירן. </w:t>
      </w:r>
    </w:p>
    <w:p w14:paraId="4D976294" w14:textId="77777777" w:rsidR="00000000" w:rsidRDefault="009432B4">
      <w:pPr>
        <w:pStyle w:val="a"/>
        <w:rPr>
          <w:rFonts w:hint="cs"/>
          <w:rtl/>
        </w:rPr>
      </w:pPr>
    </w:p>
    <w:p w14:paraId="43AD97CA" w14:textId="77777777" w:rsidR="00000000" w:rsidRDefault="009432B4">
      <w:pPr>
        <w:pStyle w:val="a"/>
        <w:rPr>
          <w:rFonts w:hint="cs"/>
          <w:rtl/>
        </w:rPr>
      </w:pPr>
      <w:r>
        <w:rPr>
          <w:rFonts w:hint="cs"/>
          <w:rtl/>
        </w:rPr>
        <w:t>צריך להגיד שהפיתוח הזה מסתייע בכל מיני גורמים אינטרסנטיים בין-לאומיים, ארצות שהזכרנו, והגורמים האלה צריכים לשאול את עצמם שאלה פשוטה: ל</w:t>
      </w:r>
      <w:r>
        <w:rPr>
          <w:rFonts w:hint="cs"/>
          <w:rtl/>
        </w:rPr>
        <w:t xml:space="preserve">איזה צורך, למשל, יש פיתוח של טיל כמו ה"שיהאב" לטווחים של אלפי קילומטרים? זאת שאלה שמאחוריה עומדת הסוגיה: מה הן המטרות שהאירנים מסמנים לעצמם בעתיד? לאמור, זו לא רק בעיה של מדינת ישראל, זו בעיה של הקהילה הבין-לאומית כולה. </w:t>
      </w:r>
    </w:p>
    <w:p w14:paraId="75A4F9EB" w14:textId="77777777" w:rsidR="00000000" w:rsidRDefault="009432B4">
      <w:pPr>
        <w:pStyle w:val="a"/>
        <w:rPr>
          <w:rFonts w:hint="cs"/>
          <w:rtl/>
        </w:rPr>
      </w:pPr>
    </w:p>
    <w:p w14:paraId="5514AEE5" w14:textId="77777777" w:rsidR="00000000" w:rsidRDefault="009432B4">
      <w:pPr>
        <w:pStyle w:val="a"/>
        <w:rPr>
          <w:rFonts w:hint="cs"/>
          <w:rtl/>
        </w:rPr>
      </w:pPr>
      <w:r>
        <w:rPr>
          <w:rFonts w:hint="cs"/>
          <w:rtl/>
        </w:rPr>
        <w:t>ואם נוסיף על כך את הקשר התמנוני שי</w:t>
      </w:r>
      <w:r>
        <w:rPr>
          <w:rFonts w:hint="cs"/>
          <w:rtl/>
        </w:rPr>
        <w:t xml:space="preserve">ש לאירן עם גופים טרוריסטיים באזור שלנו וגם במקומות אחרים, באפריקה למשל, אז האיום הזה הולך וגובר. כי "שיהאב", ככלי שיגור לנשק בלתי קונבנציונלי הוא, הייתי אומר, הדרך הקונבנציונלית לטפל או להוציא לפועל, לשלח, נשק בלתי קונבנציונלי. </w:t>
      </w:r>
    </w:p>
    <w:p w14:paraId="15867138" w14:textId="77777777" w:rsidR="00000000" w:rsidRDefault="009432B4">
      <w:pPr>
        <w:pStyle w:val="a"/>
        <w:rPr>
          <w:rFonts w:hint="cs"/>
          <w:rtl/>
        </w:rPr>
      </w:pPr>
    </w:p>
    <w:p w14:paraId="61B225A4" w14:textId="77777777" w:rsidR="00000000" w:rsidRDefault="009432B4">
      <w:pPr>
        <w:pStyle w:val="a"/>
        <w:rPr>
          <w:rFonts w:hint="cs"/>
          <w:rtl/>
        </w:rPr>
      </w:pPr>
      <w:r>
        <w:rPr>
          <w:rFonts w:hint="cs"/>
          <w:rtl/>
        </w:rPr>
        <w:t xml:space="preserve">אבל לא פחות חמור שבעתיד - </w:t>
      </w:r>
      <w:r>
        <w:rPr>
          <w:rFonts w:hint="cs"/>
          <w:rtl/>
        </w:rPr>
        <w:t xml:space="preserve">ולדאבוננו, אולי העתיד הזה לא כל כך רחוק - נשק בלתי קונבנציונלי כזה עלול ליפול בפיתוח מדעי-טכנולוגי לידי קבוצות טרור וארגונים קיקיוניים בלתי נשלטים, וזה עלול להביא לכאוס בסדר הבין-לאומי. </w:t>
      </w:r>
    </w:p>
    <w:p w14:paraId="0A5AFC8B" w14:textId="77777777" w:rsidR="00000000" w:rsidRDefault="009432B4">
      <w:pPr>
        <w:pStyle w:val="a"/>
        <w:rPr>
          <w:rFonts w:hint="cs"/>
          <w:rtl/>
        </w:rPr>
      </w:pPr>
    </w:p>
    <w:p w14:paraId="5F970C8D" w14:textId="77777777" w:rsidR="00000000" w:rsidRDefault="009432B4">
      <w:pPr>
        <w:pStyle w:val="a"/>
        <w:rPr>
          <w:rFonts w:hint="cs"/>
          <w:rtl/>
        </w:rPr>
      </w:pPr>
      <w:r>
        <w:rPr>
          <w:rFonts w:hint="cs"/>
          <w:rtl/>
        </w:rPr>
        <w:t>לבסוף, אף שחבר הכנסת עסאם מח'ול לא פה, אני מוכרח לומר - וכבר הגיבו כ</w:t>
      </w:r>
      <w:r>
        <w:rPr>
          <w:rFonts w:hint="cs"/>
          <w:rtl/>
        </w:rPr>
        <w:t xml:space="preserve">אן חברי הכנסת; חבר הכנסת מגלי, גם אתה פנית אלי. בהכירי את חבר הכנסת עסאם מח'ול, אנחנו יודעים שהוא חניך של האסכולה הקומוניסטית המזרח-אירופית, והוא, לשיטתו, ממשיך לפמפם את הטרמינולוגיה הקומוניסטית שבעצם אבד עליה כלח. אני חושב שאפילו אחיו הערבים, במרחב שלנו, </w:t>
      </w:r>
      <w:r>
        <w:rPr>
          <w:rFonts w:hint="cs"/>
          <w:rtl/>
        </w:rPr>
        <w:t xml:space="preserve">כבר זנחו את התפיסות המיושנות האלה, אבל זו כנראה דרכו של חסיד שוטה, שהמשיח שלו שהתגלה כמשיח שקר, והוא בשלו - עוד אבינו חי. </w:t>
      </w:r>
    </w:p>
    <w:p w14:paraId="40C975EF" w14:textId="77777777" w:rsidR="00000000" w:rsidRDefault="009432B4">
      <w:pPr>
        <w:pStyle w:val="a"/>
        <w:rPr>
          <w:rFonts w:hint="cs"/>
          <w:rtl/>
        </w:rPr>
      </w:pPr>
    </w:p>
    <w:p w14:paraId="0BBE1D35" w14:textId="77777777" w:rsidR="00000000" w:rsidRDefault="009432B4">
      <w:pPr>
        <w:pStyle w:val="a"/>
        <w:rPr>
          <w:rFonts w:hint="cs"/>
          <w:rtl/>
        </w:rPr>
      </w:pPr>
      <w:r>
        <w:rPr>
          <w:rFonts w:hint="cs"/>
          <w:rtl/>
        </w:rPr>
        <w:t xml:space="preserve">אני מציע, גברתי היושבת-ראש, שהנושא הזה יועבר לטיפולה של ועדת החוץ והביטחון. </w:t>
      </w:r>
    </w:p>
    <w:p w14:paraId="17732364" w14:textId="77777777" w:rsidR="00000000" w:rsidRDefault="009432B4">
      <w:pPr>
        <w:pStyle w:val="a"/>
        <w:rPr>
          <w:rFonts w:hint="cs"/>
          <w:rtl/>
        </w:rPr>
      </w:pPr>
    </w:p>
    <w:p w14:paraId="37218274" w14:textId="77777777" w:rsidR="00000000" w:rsidRDefault="009432B4">
      <w:pPr>
        <w:pStyle w:val="ad"/>
        <w:rPr>
          <w:rtl/>
        </w:rPr>
      </w:pPr>
      <w:r>
        <w:rPr>
          <w:rtl/>
        </w:rPr>
        <w:t>היו"ר</w:t>
      </w:r>
      <w:r>
        <w:rPr>
          <w:rFonts w:hint="cs"/>
          <w:rtl/>
        </w:rPr>
        <w:t xml:space="preserve"> אתי לבני</w:t>
      </w:r>
      <w:r>
        <w:rPr>
          <w:rtl/>
        </w:rPr>
        <w:t>:</w:t>
      </w:r>
    </w:p>
    <w:p w14:paraId="1B966ECA" w14:textId="77777777" w:rsidR="00000000" w:rsidRDefault="009432B4">
      <w:pPr>
        <w:pStyle w:val="a"/>
        <w:rPr>
          <w:rtl/>
        </w:rPr>
      </w:pPr>
    </w:p>
    <w:p w14:paraId="7524FC45" w14:textId="77777777" w:rsidR="00000000" w:rsidRDefault="009432B4">
      <w:pPr>
        <w:pStyle w:val="a"/>
        <w:rPr>
          <w:rFonts w:hint="cs"/>
          <w:rtl/>
        </w:rPr>
      </w:pPr>
      <w:r>
        <w:rPr>
          <w:rFonts w:hint="cs"/>
          <w:rtl/>
        </w:rPr>
        <w:t>תודה רבה. הצעה אחרת לחבר הכנסת מגלי ו</w:t>
      </w:r>
      <w:r>
        <w:rPr>
          <w:rFonts w:hint="cs"/>
          <w:rtl/>
        </w:rPr>
        <w:t>הבה.</w:t>
      </w:r>
    </w:p>
    <w:p w14:paraId="26EEC872" w14:textId="77777777" w:rsidR="00000000" w:rsidRDefault="009432B4">
      <w:pPr>
        <w:pStyle w:val="a"/>
        <w:rPr>
          <w:rFonts w:hint="cs"/>
          <w:rtl/>
        </w:rPr>
      </w:pPr>
    </w:p>
    <w:p w14:paraId="318C8E1D" w14:textId="77777777" w:rsidR="00000000" w:rsidRDefault="009432B4">
      <w:pPr>
        <w:pStyle w:val="ac"/>
        <w:rPr>
          <w:rtl/>
        </w:rPr>
      </w:pPr>
      <w:bookmarkStart w:id="589" w:name="FS000001030T09_07_2003_19_12_25"/>
      <w:bookmarkEnd w:id="589"/>
      <w:r>
        <w:rPr>
          <w:rFonts w:hint="eastAsia"/>
          <w:rtl/>
        </w:rPr>
        <w:t>מגלי</w:t>
      </w:r>
      <w:r>
        <w:rPr>
          <w:rtl/>
        </w:rPr>
        <w:t xml:space="preserve"> והבה (הליכוד):</w:t>
      </w:r>
    </w:p>
    <w:p w14:paraId="7834BA0F" w14:textId="77777777" w:rsidR="00000000" w:rsidRDefault="009432B4">
      <w:pPr>
        <w:pStyle w:val="a"/>
        <w:rPr>
          <w:rFonts w:hint="cs"/>
          <w:rtl/>
        </w:rPr>
      </w:pPr>
    </w:p>
    <w:p w14:paraId="19D2D540" w14:textId="77777777" w:rsidR="00000000" w:rsidRDefault="009432B4">
      <w:pPr>
        <w:pStyle w:val="a"/>
        <w:rPr>
          <w:rFonts w:hint="cs"/>
          <w:rtl/>
        </w:rPr>
      </w:pPr>
      <w:r>
        <w:rPr>
          <w:rFonts w:hint="cs"/>
          <w:rtl/>
        </w:rPr>
        <w:t xml:space="preserve">אני מוותר. </w:t>
      </w:r>
    </w:p>
    <w:p w14:paraId="484BBF35" w14:textId="77777777" w:rsidR="00000000" w:rsidRDefault="009432B4">
      <w:pPr>
        <w:pStyle w:val="a"/>
        <w:rPr>
          <w:rFonts w:hint="cs"/>
          <w:rtl/>
        </w:rPr>
      </w:pPr>
    </w:p>
    <w:p w14:paraId="1CF32E9F" w14:textId="77777777" w:rsidR="00000000" w:rsidRDefault="009432B4">
      <w:pPr>
        <w:pStyle w:val="ad"/>
        <w:rPr>
          <w:rtl/>
        </w:rPr>
      </w:pPr>
      <w:r>
        <w:rPr>
          <w:rtl/>
        </w:rPr>
        <w:t xml:space="preserve">היו"ר </w:t>
      </w:r>
      <w:r>
        <w:rPr>
          <w:rFonts w:hint="cs"/>
          <w:rtl/>
        </w:rPr>
        <w:t>אתי לבני</w:t>
      </w:r>
      <w:r>
        <w:rPr>
          <w:rtl/>
        </w:rPr>
        <w:t>:</w:t>
      </w:r>
    </w:p>
    <w:p w14:paraId="38503F7C" w14:textId="77777777" w:rsidR="00000000" w:rsidRDefault="009432B4">
      <w:pPr>
        <w:pStyle w:val="a"/>
        <w:rPr>
          <w:rtl/>
        </w:rPr>
      </w:pPr>
    </w:p>
    <w:p w14:paraId="79A05AF3" w14:textId="77777777" w:rsidR="00000000" w:rsidRDefault="009432B4">
      <w:pPr>
        <w:pStyle w:val="a"/>
        <w:rPr>
          <w:rFonts w:hint="cs"/>
          <w:rtl/>
        </w:rPr>
      </w:pPr>
      <w:r>
        <w:rPr>
          <w:rFonts w:hint="cs"/>
          <w:rtl/>
        </w:rPr>
        <w:t>הצעה אחרת לחבר הכנסת אורי אריאל.</w:t>
      </w:r>
    </w:p>
    <w:p w14:paraId="17CE137E" w14:textId="77777777" w:rsidR="00000000" w:rsidRDefault="009432B4">
      <w:pPr>
        <w:pStyle w:val="a"/>
        <w:rPr>
          <w:rFonts w:hint="cs"/>
          <w:rtl/>
        </w:rPr>
      </w:pPr>
    </w:p>
    <w:p w14:paraId="57CE7BF3" w14:textId="77777777" w:rsidR="00000000" w:rsidRDefault="009432B4">
      <w:pPr>
        <w:pStyle w:val="Speaker"/>
        <w:rPr>
          <w:rtl/>
        </w:rPr>
      </w:pPr>
      <w:bookmarkStart w:id="590" w:name="FS000000713T09_07_2003_19_12_54"/>
      <w:bookmarkStart w:id="591" w:name="_Toc45934787"/>
      <w:bookmarkStart w:id="592" w:name="_Toc76385305"/>
      <w:bookmarkEnd w:id="590"/>
      <w:r>
        <w:rPr>
          <w:rFonts w:hint="eastAsia"/>
          <w:rtl/>
        </w:rPr>
        <w:t>אורי</w:t>
      </w:r>
      <w:r>
        <w:rPr>
          <w:rtl/>
        </w:rPr>
        <w:t xml:space="preserve"> יהודה אריאל (האיחוד הלאומי - ישראל ביתנו):</w:t>
      </w:r>
      <w:bookmarkEnd w:id="591"/>
      <w:bookmarkEnd w:id="592"/>
    </w:p>
    <w:p w14:paraId="2775F571" w14:textId="77777777" w:rsidR="00000000" w:rsidRDefault="009432B4">
      <w:pPr>
        <w:pStyle w:val="a"/>
        <w:rPr>
          <w:rFonts w:hint="cs"/>
          <w:rtl/>
        </w:rPr>
      </w:pPr>
    </w:p>
    <w:p w14:paraId="7355B38F" w14:textId="77777777" w:rsidR="00000000" w:rsidRDefault="009432B4">
      <w:pPr>
        <w:pStyle w:val="a"/>
        <w:rPr>
          <w:rFonts w:hint="cs"/>
          <w:rtl/>
        </w:rPr>
      </w:pPr>
      <w:r>
        <w:rPr>
          <w:rFonts w:hint="cs"/>
          <w:rtl/>
        </w:rPr>
        <w:t>גברתי היושבת-ראש, חברי חברי הכנסת, היום התפרסם באחד העיתונים על כושר החלל שמפתחת מדינת ישראל. יש שם די הרבה פרטים, ו</w:t>
      </w:r>
      <w:r>
        <w:rPr>
          <w:rFonts w:hint="cs"/>
          <w:rtl/>
        </w:rPr>
        <w:t>לפי המתפרסם, אנחנו כנראה,</w:t>
      </w:r>
      <w:r>
        <w:rPr>
          <w:rtl/>
        </w:rPr>
        <w:t xml:space="preserve"> </w:t>
      </w:r>
      <w:r>
        <w:rPr>
          <w:rFonts w:hint="cs"/>
          <w:rtl/>
        </w:rPr>
        <w:t xml:space="preserve">לפחות בעיתון, יודעים לעקוב אחרי מרבית מה שקורה באזורים האלה, על-ידי "אופק 5" ולוויינים אחרים. מתפרסם גם שמדינת ישראל היא המדינה השנייה בעולם </w:t>
      </w:r>
      <w:r>
        <w:rPr>
          <w:rtl/>
        </w:rPr>
        <w:t>–</w:t>
      </w:r>
      <w:r>
        <w:rPr>
          <w:rFonts w:hint="cs"/>
          <w:rtl/>
        </w:rPr>
        <w:t xml:space="preserve"> זה דוח של האו"ם </w:t>
      </w:r>
      <w:r>
        <w:rPr>
          <w:rtl/>
        </w:rPr>
        <w:t>–</w:t>
      </w:r>
      <w:r>
        <w:rPr>
          <w:rFonts w:hint="cs"/>
          <w:rtl/>
        </w:rPr>
        <w:t xml:space="preserve"> בהשקעה במחקר ופיתוח. במשך השנים נשאו הדברים האלה פירות רבים, בתחומים </w:t>
      </w:r>
      <w:r>
        <w:rPr>
          <w:rFonts w:hint="cs"/>
          <w:rtl/>
        </w:rPr>
        <w:t xml:space="preserve">רבים, גם בתחום הצבאי, גם בתחום הביון. </w:t>
      </w:r>
    </w:p>
    <w:p w14:paraId="39D6680A" w14:textId="77777777" w:rsidR="00000000" w:rsidRDefault="009432B4">
      <w:pPr>
        <w:pStyle w:val="a"/>
        <w:rPr>
          <w:rFonts w:hint="cs"/>
          <w:rtl/>
        </w:rPr>
      </w:pPr>
    </w:p>
    <w:p w14:paraId="71622178" w14:textId="77777777" w:rsidR="00000000" w:rsidRDefault="009432B4">
      <w:pPr>
        <w:pStyle w:val="a"/>
        <w:rPr>
          <w:rFonts w:hint="cs"/>
          <w:rtl/>
        </w:rPr>
      </w:pPr>
      <w:r>
        <w:rPr>
          <w:rFonts w:hint="cs"/>
          <w:rtl/>
        </w:rPr>
        <w:t>עם זאת, מי שחושב שאפשר לקצץ כעת בתקציב הביטחון בצורה בלתי אחראית ובלתי שקולה, כי נגמרה, נניח, החזית המזרחית - הרי פה דנים באירן, ואירן היא החזית המזרחית, ואף שעירק איננה, ודאי שיש מקום לשיקול ולבדיקה של התוכנית הרב-ש</w:t>
      </w:r>
      <w:r>
        <w:rPr>
          <w:rFonts w:hint="cs"/>
          <w:rtl/>
        </w:rPr>
        <w:t xml:space="preserve">נתית. אבל בואו לא נמשכן את עתידנו ואת עתיד ילדינו ונשמור על מה שצה"ל ומערכת הביטחון צריכים, וכל זאת בתיאום עם המערכת האזרחית, שבוודאי גם היא זקוקה לחיזוק בתחומי החינוך, הרווחה ועוד. תודה. </w:t>
      </w:r>
    </w:p>
    <w:p w14:paraId="5CAAF0A1" w14:textId="77777777" w:rsidR="00000000" w:rsidRDefault="009432B4">
      <w:pPr>
        <w:pStyle w:val="a"/>
        <w:rPr>
          <w:rFonts w:hint="cs"/>
          <w:rtl/>
        </w:rPr>
      </w:pPr>
    </w:p>
    <w:p w14:paraId="24DE2A08" w14:textId="77777777" w:rsidR="00000000" w:rsidRDefault="009432B4">
      <w:pPr>
        <w:pStyle w:val="ad"/>
        <w:rPr>
          <w:rtl/>
        </w:rPr>
      </w:pPr>
      <w:r>
        <w:rPr>
          <w:rtl/>
        </w:rPr>
        <w:t xml:space="preserve">היו"ר </w:t>
      </w:r>
      <w:r>
        <w:rPr>
          <w:rFonts w:hint="cs"/>
          <w:rtl/>
        </w:rPr>
        <w:t>אתי לבני</w:t>
      </w:r>
      <w:r>
        <w:rPr>
          <w:rtl/>
        </w:rPr>
        <w:t>:</w:t>
      </w:r>
    </w:p>
    <w:p w14:paraId="79FF2AB4" w14:textId="77777777" w:rsidR="00000000" w:rsidRDefault="009432B4">
      <w:pPr>
        <w:pStyle w:val="a"/>
        <w:rPr>
          <w:rtl/>
        </w:rPr>
      </w:pPr>
    </w:p>
    <w:p w14:paraId="4D162544" w14:textId="77777777" w:rsidR="00000000" w:rsidRDefault="009432B4">
      <w:pPr>
        <w:pStyle w:val="a"/>
        <w:rPr>
          <w:rFonts w:hint="cs"/>
          <w:rtl/>
        </w:rPr>
      </w:pPr>
      <w:r>
        <w:rPr>
          <w:rFonts w:hint="cs"/>
          <w:rtl/>
        </w:rPr>
        <w:t xml:space="preserve">חבר הכנסת מגלי, בבקשה. </w:t>
      </w:r>
    </w:p>
    <w:p w14:paraId="65A06E81" w14:textId="77777777" w:rsidR="00000000" w:rsidRDefault="009432B4">
      <w:pPr>
        <w:pStyle w:val="a"/>
        <w:rPr>
          <w:rFonts w:hint="cs"/>
          <w:rtl/>
        </w:rPr>
      </w:pPr>
    </w:p>
    <w:p w14:paraId="56BC2BAB" w14:textId="77777777" w:rsidR="00000000" w:rsidRDefault="009432B4">
      <w:pPr>
        <w:pStyle w:val="Speaker"/>
        <w:rPr>
          <w:rtl/>
        </w:rPr>
      </w:pPr>
      <w:bookmarkStart w:id="593" w:name="FS000001030T09_07_2003_19_16_52"/>
      <w:bookmarkStart w:id="594" w:name="_Toc45934788"/>
      <w:bookmarkStart w:id="595" w:name="_Toc76385306"/>
      <w:bookmarkEnd w:id="593"/>
      <w:r>
        <w:rPr>
          <w:rFonts w:hint="eastAsia"/>
          <w:rtl/>
        </w:rPr>
        <w:t>מגלי</w:t>
      </w:r>
      <w:r>
        <w:rPr>
          <w:rtl/>
        </w:rPr>
        <w:t xml:space="preserve"> והבה (הליכוד):</w:t>
      </w:r>
      <w:bookmarkEnd w:id="594"/>
      <w:bookmarkEnd w:id="595"/>
    </w:p>
    <w:p w14:paraId="0BE4330A" w14:textId="77777777" w:rsidR="00000000" w:rsidRDefault="009432B4">
      <w:pPr>
        <w:pStyle w:val="a"/>
        <w:rPr>
          <w:rFonts w:hint="cs"/>
          <w:rtl/>
        </w:rPr>
      </w:pPr>
    </w:p>
    <w:p w14:paraId="4C86BA08" w14:textId="77777777" w:rsidR="00000000" w:rsidRDefault="009432B4">
      <w:pPr>
        <w:pStyle w:val="a"/>
        <w:rPr>
          <w:rFonts w:hint="cs"/>
          <w:rtl/>
        </w:rPr>
      </w:pPr>
      <w:r>
        <w:rPr>
          <w:rFonts w:hint="cs"/>
          <w:rtl/>
        </w:rPr>
        <w:t>גבר</w:t>
      </w:r>
      <w:r>
        <w:rPr>
          <w:rFonts w:hint="cs"/>
          <w:rtl/>
        </w:rPr>
        <w:t>תי היושבת-ראש, חברי חברי הכנסת, שמעתי בקשב רב את דברי חבר הכנסת עסאם מח'ול, ואני מתפלא. אם לא היית מבין את השפה הערבית, ולא קורא, לא רק על הניסויים אלא את מאמרי השטנה והאידיאולוגיה שמפתחת אותה מדינה פונדמנטליסטית קיצונית שרואה במדינת ישראל "שטן קטן", ורואה</w:t>
      </w:r>
      <w:r>
        <w:rPr>
          <w:rFonts w:hint="cs"/>
          <w:rtl/>
        </w:rPr>
        <w:t xml:space="preserve"> בחלק ממדינות האסלאמיות האחרות אויב </w:t>
      </w:r>
      <w:r>
        <w:rPr>
          <w:rtl/>
        </w:rPr>
        <w:t>–</w:t>
      </w:r>
      <w:r>
        <w:rPr>
          <w:rFonts w:hint="cs"/>
          <w:rtl/>
        </w:rPr>
        <w:t xml:space="preserve"> אני מדבר על אירן -  ואני מדבר על כך - - -</w:t>
      </w:r>
    </w:p>
    <w:p w14:paraId="679BB5F9" w14:textId="77777777" w:rsidR="00000000" w:rsidRDefault="009432B4">
      <w:pPr>
        <w:pStyle w:val="a"/>
        <w:rPr>
          <w:rFonts w:hint="cs"/>
          <w:rtl/>
        </w:rPr>
      </w:pPr>
    </w:p>
    <w:p w14:paraId="5BA0EEF7" w14:textId="77777777" w:rsidR="00000000" w:rsidRDefault="009432B4">
      <w:pPr>
        <w:pStyle w:val="ac"/>
        <w:rPr>
          <w:rtl/>
        </w:rPr>
      </w:pPr>
      <w:r>
        <w:rPr>
          <w:rFonts w:hint="eastAsia"/>
          <w:rtl/>
        </w:rPr>
        <w:t>עסאם</w:t>
      </w:r>
      <w:r>
        <w:rPr>
          <w:rtl/>
        </w:rPr>
        <w:t xml:space="preserve"> מח'ול (חד"ש-תע"ל):</w:t>
      </w:r>
    </w:p>
    <w:p w14:paraId="47FC6DF2" w14:textId="77777777" w:rsidR="00000000" w:rsidRDefault="009432B4">
      <w:pPr>
        <w:pStyle w:val="a"/>
        <w:rPr>
          <w:rFonts w:hint="cs"/>
          <w:rtl/>
        </w:rPr>
      </w:pPr>
    </w:p>
    <w:p w14:paraId="3A12AC30" w14:textId="77777777" w:rsidR="00000000" w:rsidRDefault="009432B4">
      <w:pPr>
        <w:pStyle w:val="a"/>
        <w:rPr>
          <w:rFonts w:hint="cs"/>
          <w:rtl/>
        </w:rPr>
      </w:pPr>
      <w:r>
        <w:rPr>
          <w:rFonts w:hint="cs"/>
          <w:rtl/>
        </w:rPr>
        <w:t>- - -</w:t>
      </w:r>
    </w:p>
    <w:p w14:paraId="79648E04" w14:textId="77777777" w:rsidR="00000000" w:rsidRDefault="009432B4">
      <w:pPr>
        <w:pStyle w:val="Speaker"/>
        <w:rPr>
          <w:rFonts w:hint="cs"/>
          <w:rtl/>
        </w:rPr>
      </w:pPr>
    </w:p>
    <w:p w14:paraId="21A934D4" w14:textId="77777777" w:rsidR="00000000" w:rsidRDefault="009432B4">
      <w:pPr>
        <w:pStyle w:val="Speaker"/>
        <w:rPr>
          <w:rtl/>
        </w:rPr>
      </w:pPr>
      <w:bookmarkStart w:id="596" w:name="_Toc45934789"/>
      <w:bookmarkStart w:id="597" w:name="_Toc76385307"/>
      <w:r>
        <w:rPr>
          <w:rFonts w:hint="eastAsia"/>
          <w:rtl/>
        </w:rPr>
        <w:t>מגלי</w:t>
      </w:r>
      <w:r>
        <w:rPr>
          <w:rtl/>
        </w:rPr>
        <w:t xml:space="preserve"> והבה (הליכוד):</w:t>
      </w:r>
      <w:bookmarkEnd w:id="596"/>
      <w:bookmarkEnd w:id="597"/>
    </w:p>
    <w:p w14:paraId="735C68C7" w14:textId="77777777" w:rsidR="00000000" w:rsidRDefault="009432B4">
      <w:pPr>
        <w:pStyle w:val="a"/>
        <w:rPr>
          <w:color w:val="0000FF"/>
          <w:szCs w:val="28"/>
          <w:rtl/>
        </w:rPr>
      </w:pPr>
    </w:p>
    <w:p w14:paraId="3B2C8A3D" w14:textId="77777777" w:rsidR="00000000" w:rsidRDefault="009432B4">
      <w:pPr>
        <w:pStyle w:val="a"/>
        <w:rPr>
          <w:rFonts w:hint="cs"/>
          <w:rtl/>
        </w:rPr>
      </w:pPr>
      <w:r>
        <w:rPr>
          <w:rFonts w:hint="cs"/>
          <w:rtl/>
        </w:rPr>
        <w:t>במקום שאתה תהיה הראשון שתקום ותגנה פיתוחי טילים כאלה, שכל מטרתם - להפעיל אותם ביום מן הימים נגד ישראל. כשיפעילו אותם הם כמ</w:t>
      </w:r>
      <w:r>
        <w:rPr>
          <w:rFonts w:hint="cs"/>
          <w:rtl/>
        </w:rPr>
        <w:t>ובן לא יבחינו לא בינך ולא בין אף אזרח אחר.</w:t>
      </w:r>
    </w:p>
    <w:p w14:paraId="36C00806" w14:textId="77777777" w:rsidR="00000000" w:rsidRDefault="009432B4">
      <w:pPr>
        <w:pStyle w:val="a"/>
        <w:rPr>
          <w:rFonts w:hint="cs"/>
          <w:rtl/>
        </w:rPr>
      </w:pPr>
    </w:p>
    <w:p w14:paraId="00009B0F" w14:textId="77777777" w:rsidR="00000000" w:rsidRDefault="009432B4">
      <w:pPr>
        <w:pStyle w:val="ac"/>
        <w:rPr>
          <w:rtl/>
        </w:rPr>
      </w:pPr>
      <w:r>
        <w:rPr>
          <w:rFonts w:hint="eastAsia"/>
          <w:rtl/>
        </w:rPr>
        <w:t>עסאם</w:t>
      </w:r>
      <w:r>
        <w:rPr>
          <w:rtl/>
        </w:rPr>
        <w:t xml:space="preserve"> מח'ול (חד"ש-תע"ל):</w:t>
      </w:r>
    </w:p>
    <w:p w14:paraId="32494FDD" w14:textId="77777777" w:rsidR="00000000" w:rsidRDefault="009432B4">
      <w:pPr>
        <w:pStyle w:val="a"/>
        <w:rPr>
          <w:rFonts w:hint="cs"/>
          <w:rtl/>
        </w:rPr>
      </w:pPr>
    </w:p>
    <w:p w14:paraId="41899AB7" w14:textId="77777777" w:rsidR="00000000" w:rsidRDefault="009432B4">
      <w:pPr>
        <w:pStyle w:val="a"/>
        <w:rPr>
          <w:rFonts w:hint="cs"/>
          <w:rtl/>
        </w:rPr>
      </w:pPr>
      <w:r>
        <w:rPr>
          <w:rFonts w:hint="cs"/>
          <w:rtl/>
        </w:rPr>
        <w:t xml:space="preserve">תסכים אתי שלא צריך טילים  כאלה - - - </w:t>
      </w:r>
    </w:p>
    <w:p w14:paraId="57014668" w14:textId="77777777" w:rsidR="00000000" w:rsidRDefault="009432B4">
      <w:pPr>
        <w:pStyle w:val="a"/>
        <w:rPr>
          <w:rFonts w:hint="cs"/>
          <w:rtl/>
        </w:rPr>
      </w:pPr>
    </w:p>
    <w:p w14:paraId="66F6DB25" w14:textId="77777777" w:rsidR="00000000" w:rsidRDefault="009432B4">
      <w:pPr>
        <w:pStyle w:val="SpeakerCon"/>
        <w:rPr>
          <w:rtl/>
        </w:rPr>
      </w:pPr>
      <w:bookmarkStart w:id="598" w:name="FS000001030T09_07_2003_18_18_49"/>
      <w:bookmarkStart w:id="599" w:name="FS000001030T09_07_2003_18_18_52C"/>
      <w:bookmarkEnd w:id="598"/>
      <w:bookmarkEnd w:id="599"/>
      <w:r>
        <w:rPr>
          <w:rtl/>
        </w:rPr>
        <w:t>מגלי והבה (הליכוד):</w:t>
      </w:r>
    </w:p>
    <w:p w14:paraId="274212B4" w14:textId="77777777" w:rsidR="00000000" w:rsidRDefault="009432B4">
      <w:pPr>
        <w:pStyle w:val="a"/>
        <w:rPr>
          <w:rtl/>
        </w:rPr>
      </w:pPr>
    </w:p>
    <w:p w14:paraId="2CD44B53" w14:textId="77777777" w:rsidR="00000000" w:rsidRDefault="009432B4">
      <w:pPr>
        <w:pStyle w:val="a"/>
        <w:rPr>
          <w:rFonts w:hint="cs"/>
          <w:rtl/>
        </w:rPr>
      </w:pPr>
      <w:r>
        <w:rPr>
          <w:rFonts w:hint="cs"/>
          <w:rtl/>
        </w:rPr>
        <w:t>אני מקווה שנגיע לעידן שלא צריך, אבל אתה עדיין מדבר על אסכולה שעברה מן העולם. תתחיל לקרוא היטב מה שכותבים בין השורות גם בערבית ו</w:t>
      </w:r>
      <w:r>
        <w:rPr>
          <w:rFonts w:hint="cs"/>
          <w:rtl/>
        </w:rPr>
        <w:t xml:space="preserve">גם בנושא הפונדמנטליסטי הזה, שמסוכן לכולם. אתה מעדה שיודעים בה  טוב מאוד - - - </w:t>
      </w:r>
    </w:p>
    <w:p w14:paraId="675A7103" w14:textId="77777777" w:rsidR="00000000" w:rsidRDefault="009432B4">
      <w:pPr>
        <w:pStyle w:val="a"/>
        <w:rPr>
          <w:rFonts w:hint="cs"/>
          <w:rtl/>
        </w:rPr>
      </w:pPr>
    </w:p>
    <w:p w14:paraId="13AE7355" w14:textId="77777777" w:rsidR="00000000" w:rsidRDefault="009432B4">
      <w:pPr>
        <w:pStyle w:val="ac"/>
        <w:rPr>
          <w:rtl/>
        </w:rPr>
      </w:pPr>
      <w:r>
        <w:rPr>
          <w:rFonts w:hint="eastAsia"/>
          <w:rtl/>
        </w:rPr>
        <w:t>עסאם</w:t>
      </w:r>
      <w:r>
        <w:rPr>
          <w:rtl/>
        </w:rPr>
        <w:t xml:space="preserve"> מח'ול (חד"ש-תע"ל):</w:t>
      </w:r>
    </w:p>
    <w:p w14:paraId="268B454B" w14:textId="77777777" w:rsidR="00000000" w:rsidRDefault="009432B4">
      <w:pPr>
        <w:pStyle w:val="a"/>
        <w:rPr>
          <w:rFonts w:hint="cs"/>
          <w:rtl/>
        </w:rPr>
      </w:pPr>
    </w:p>
    <w:p w14:paraId="47EE17AD" w14:textId="77777777" w:rsidR="00000000" w:rsidRDefault="009432B4">
      <w:pPr>
        <w:pStyle w:val="a"/>
        <w:rPr>
          <w:rFonts w:hint="cs"/>
          <w:rtl/>
        </w:rPr>
      </w:pPr>
      <w:r>
        <w:rPr>
          <w:rFonts w:hint="cs"/>
          <w:rtl/>
        </w:rPr>
        <w:t xml:space="preserve">- - - </w:t>
      </w:r>
    </w:p>
    <w:p w14:paraId="140F21FD" w14:textId="77777777" w:rsidR="00000000" w:rsidRDefault="009432B4">
      <w:pPr>
        <w:pStyle w:val="a"/>
        <w:rPr>
          <w:rFonts w:hint="cs"/>
          <w:rtl/>
        </w:rPr>
      </w:pPr>
    </w:p>
    <w:p w14:paraId="2397AE18" w14:textId="77777777" w:rsidR="00000000" w:rsidRDefault="009432B4">
      <w:pPr>
        <w:pStyle w:val="SpeakerCon"/>
        <w:rPr>
          <w:rtl/>
        </w:rPr>
      </w:pPr>
      <w:bookmarkStart w:id="600" w:name="FS000001030T09_07_2003_18_20_39C"/>
      <w:bookmarkEnd w:id="600"/>
      <w:r>
        <w:rPr>
          <w:rtl/>
        </w:rPr>
        <w:t>מגלי והבה (הליכוד):</w:t>
      </w:r>
    </w:p>
    <w:p w14:paraId="0CFE97A1" w14:textId="77777777" w:rsidR="00000000" w:rsidRDefault="009432B4">
      <w:pPr>
        <w:pStyle w:val="a"/>
        <w:rPr>
          <w:rtl/>
        </w:rPr>
      </w:pPr>
    </w:p>
    <w:p w14:paraId="1E0BA4DA" w14:textId="77777777" w:rsidR="00000000" w:rsidRDefault="009432B4">
      <w:pPr>
        <w:pStyle w:val="a"/>
        <w:rPr>
          <w:rFonts w:hint="cs"/>
          <w:rtl/>
        </w:rPr>
      </w:pPr>
      <w:r>
        <w:rPr>
          <w:rFonts w:hint="cs"/>
          <w:rtl/>
        </w:rPr>
        <w:t>לא, אני צריך לדבר על עובדות, כי הם מתייחסים אליך כאילו אתה בכלל יוצא דופן. אני מדבר בנושא הפונדמנטליסטי הקיצוני - פיתוח טי</w:t>
      </w:r>
      <w:r>
        <w:rPr>
          <w:rFonts w:hint="cs"/>
          <w:rtl/>
        </w:rPr>
        <w:t xml:space="preserve">לים - ואני מקווה שנלמד כולנו את הלקח ונאזין לסכנות האלה, ונטפל בהן ולא נחכה עד שיהיה מאוחר מדי. </w:t>
      </w:r>
    </w:p>
    <w:p w14:paraId="3FBFFCDD" w14:textId="77777777" w:rsidR="00000000" w:rsidRDefault="009432B4">
      <w:pPr>
        <w:pStyle w:val="a"/>
        <w:rPr>
          <w:rFonts w:hint="cs"/>
          <w:rtl/>
        </w:rPr>
      </w:pPr>
    </w:p>
    <w:p w14:paraId="43547091" w14:textId="77777777" w:rsidR="00000000" w:rsidRDefault="009432B4">
      <w:pPr>
        <w:pStyle w:val="ad"/>
        <w:rPr>
          <w:rtl/>
        </w:rPr>
      </w:pPr>
      <w:r>
        <w:rPr>
          <w:rtl/>
        </w:rPr>
        <w:t>היו"ר</w:t>
      </w:r>
      <w:r>
        <w:rPr>
          <w:rFonts w:hint="cs"/>
          <w:rtl/>
        </w:rPr>
        <w:t xml:space="preserve"> אתי לבני</w:t>
      </w:r>
      <w:r>
        <w:rPr>
          <w:rtl/>
        </w:rPr>
        <w:t>:</w:t>
      </w:r>
    </w:p>
    <w:p w14:paraId="196F530E" w14:textId="77777777" w:rsidR="00000000" w:rsidRDefault="009432B4">
      <w:pPr>
        <w:pStyle w:val="a"/>
        <w:rPr>
          <w:rtl/>
        </w:rPr>
      </w:pPr>
    </w:p>
    <w:p w14:paraId="5ED1F489" w14:textId="77777777" w:rsidR="00000000" w:rsidRDefault="009432B4">
      <w:pPr>
        <w:pStyle w:val="a"/>
        <w:rPr>
          <w:rFonts w:hint="cs"/>
          <w:rtl/>
        </w:rPr>
      </w:pPr>
      <w:r>
        <w:rPr>
          <w:rFonts w:hint="cs"/>
          <w:rtl/>
        </w:rPr>
        <w:t xml:space="preserve">תודה רבה לחבר הכנסת מגלי והבה. הצעה אחרת לחבר הכנסת נסים זאב. </w:t>
      </w:r>
    </w:p>
    <w:p w14:paraId="379F0B4E" w14:textId="77777777" w:rsidR="00000000" w:rsidRDefault="009432B4">
      <w:pPr>
        <w:pStyle w:val="a"/>
        <w:rPr>
          <w:rFonts w:hint="cs"/>
          <w:rtl/>
        </w:rPr>
      </w:pPr>
    </w:p>
    <w:p w14:paraId="6B817983" w14:textId="77777777" w:rsidR="00000000" w:rsidRDefault="009432B4">
      <w:pPr>
        <w:pStyle w:val="Speaker"/>
        <w:rPr>
          <w:rtl/>
        </w:rPr>
      </w:pPr>
      <w:bookmarkStart w:id="601" w:name="FS000000490T09_07_2003_18_22_35"/>
      <w:bookmarkStart w:id="602" w:name="_Toc45934790"/>
      <w:bookmarkStart w:id="603" w:name="_Toc76385308"/>
      <w:bookmarkEnd w:id="601"/>
      <w:r>
        <w:rPr>
          <w:rFonts w:hint="eastAsia"/>
          <w:rtl/>
        </w:rPr>
        <w:t>נסים</w:t>
      </w:r>
      <w:r>
        <w:rPr>
          <w:rtl/>
        </w:rPr>
        <w:t xml:space="preserve"> זאב (ש"ס):</w:t>
      </w:r>
      <w:bookmarkEnd w:id="602"/>
      <w:bookmarkEnd w:id="603"/>
    </w:p>
    <w:p w14:paraId="611F900C" w14:textId="77777777" w:rsidR="00000000" w:rsidRDefault="009432B4">
      <w:pPr>
        <w:pStyle w:val="a"/>
        <w:rPr>
          <w:rFonts w:hint="cs"/>
          <w:rtl/>
        </w:rPr>
      </w:pPr>
    </w:p>
    <w:p w14:paraId="12E60723" w14:textId="77777777" w:rsidR="00000000" w:rsidRDefault="009432B4">
      <w:pPr>
        <w:pStyle w:val="a"/>
        <w:rPr>
          <w:rFonts w:hint="cs"/>
          <w:rtl/>
        </w:rPr>
      </w:pPr>
      <w:r>
        <w:rPr>
          <w:rFonts w:hint="cs"/>
          <w:rtl/>
        </w:rPr>
        <w:t>גברתי היושבת בראש, לי אין שאלה לחבר הכנסת עסאם מח'ול, הוא המ</w:t>
      </w:r>
      <w:r>
        <w:rPr>
          <w:rFonts w:hint="cs"/>
          <w:rtl/>
        </w:rPr>
        <w:t xml:space="preserve">ומחה שלנו בכנסת לענייני הנשק הלא-קונבנציונלי של מדינת ישראל. מדי פעם הוא מעלה את הנושא של הכור האטומי. הוא האדם היחיד פה שמבין בנושאים רגישים שלא אני ולא אחרים מבינים בהם. </w:t>
      </w:r>
    </w:p>
    <w:p w14:paraId="1DAC76F9" w14:textId="77777777" w:rsidR="00000000" w:rsidRDefault="009432B4">
      <w:pPr>
        <w:pStyle w:val="a"/>
        <w:rPr>
          <w:rFonts w:hint="cs"/>
          <w:rtl/>
        </w:rPr>
      </w:pPr>
    </w:p>
    <w:p w14:paraId="7C5CFD34" w14:textId="77777777" w:rsidR="00000000" w:rsidRDefault="009432B4">
      <w:pPr>
        <w:pStyle w:val="a"/>
        <w:rPr>
          <w:rFonts w:hint="cs"/>
          <w:rtl/>
        </w:rPr>
      </w:pPr>
      <w:r>
        <w:rPr>
          <w:rFonts w:hint="cs"/>
          <w:rtl/>
        </w:rPr>
        <w:t>אני רק רוצה להפנות קריאה - אתה בעצמך אמרת, אדוני סגן השר, שאירן היא המדינה שמאיימת</w:t>
      </w:r>
      <w:r>
        <w:rPr>
          <w:rFonts w:hint="cs"/>
          <w:rtl/>
        </w:rPr>
        <w:t xml:space="preserve"> לא רק על קיומה של מדינת ישראל, והיא כמעט המדינה היחידה היום שבמוצהר אומרת: מטרתי היא השמדתה של  מדינת ישראל. אבל היא בעצם מאיימת גם על ארצות-הברית, וארצות-הברית לא עושה די כדי לבלום את המשחית הזה. </w:t>
      </w:r>
    </w:p>
    <w:p w14:paraId="166AB06D" w14:textId="77777777" w:rsidR="00000000" w:rsidRDefault="009432B4">
      <w:pPr>
        <w:pStyle w:val="a"/>
        <w:rPr>
          <w:rFonts w:hint="cs"/>
          <w:rtl/>
        </w:rPr>
      </w:pPr>
    </w:p>
    <w:p w14:paraId="15FEF4E1" w14:textId="77777777" w:rsidR="00000000" w:rsidRDefault="009432B4">
      <w:pPr>
        <w:pStyle w:val="a"/>
        <w:rPr>
          <w:rFonts w:hint="cs"/>
          <w:rtl/>
        </w:rPr>
      </w:pPr>
      <w:r>
        <w:rPr>
          <w:rFonts w:hint="cs"/>
          <w:rtl/>
        </w:rPr>
        <w:t>לכן, אני חושב שאנחנו חייבים להריץ כמה שיותר את הפרויקט ש</w:t>
      </w:r>
      <w:r>
        <w:rPr>
          <w:rFonts w:hint="cs"/>
          <w:rtl/>
        </w:rPr>
        <w:t xml:space="preserve">ל טיל ה"חץ", כדי שייתן מענה הולם גם לפיתוח הבא, של "שיהאב 4". </w:t>
      </w:r>
    </w:p>
    <w:p w14:paraId="710526D0" w14:textId="77777777" w:rsidR="00000000" w:rsidRDefault="009432B4">
      <w:pPr>
        <w:pStyle w:val="a"/>
        <w:rPr>
          <w:rFonts w:hint="cs"/>
          <w:rtl/>
        </w:rPr>
      </w:pPr>
    </w:p>
    <w:p w14:paraId="6DAEF9EA" w14:textId="77777777" w:rsidR="00000000" w:rsidRDefault="009432B4">
      <w:pPr>
        <w:pStyle w:val="ad"/>
        <w:rPr>
          <w:rtl/>
        </w:rPr>
      </w:pPr>
      <w:r>
        <w:rPr>
          <w:rtl/>
        </w:rPr>
        <w:t>היו"ר</w:t>
      </w:r>
      <w:r>
        <w:rPr>
          <w:rFonts w:hint="cs"/>
          <w:rtl/>
        </w:rPr>
        <w:t xml:space="preserve"> אתי לבני</w:t>
      </w:r>
      <w:r>
        <w:rPr>
          <w:rtl/>
        </w:rPr>
        <w:t>:</w:t>
      </w:r>
    </w:p>
    <w:p w14:paraId="6CB665B0" w14:textId="77777777" w:rsidR="00000000" w:rsidRDefault="009432B4">
      <w:pPr>
        <w:pStyle w:val="a"/>
        <w:rPr>
          <w:rtl/>
        </w:rPr>
      </w:pPr>
    </w:p>
    <w:p w14:paraId="2C680F7E" w14:textId="77777777" w:rsidR="00000000" w:rsidRDefault="009432B4">
      <w:pPr>
        <w:pStyle w:val="a"/>
        <w:rPr>
          <w:rFonts w:hint="cs"/>
          <w:rtl/>
        </w:rPr>
      </w:pPr>
      <w:r>
        <w:rPr>
          <w:rFonts w:hint="cs"/>
          <w:rtl/>
        </w:rPr>
        <w:t xml:space="preserve">תודה רבה. נעבור להצבעה. ההצעה של סגן השר היתה להעביר את הנושא לוועדה. </w:t>
      </w:r>
    </w:p>
    <w:p w14:paraId="2F2726AC" w14:textId="77777777" w:rsidR="00000000" w:rsidRDefault="009432B4">
      <w:pPr>
        <w:pStyle w:val="a"/>
        <w:rPr>
          <w:rFonts w:hint="cs"/>
          <w:rtl/>
        </w:rPr>
      </w:pPr>
    </w:p>
    <w:p w14:paraId="0C035C6B" w14:textId="77777777" w:rsidR="00000000" w:rsidRDefault="009432B4">
      <w:pPr>
        <w:pStyle w:val="ac"/>
        <w:rPr>
          <w:rtl/>
        </w:rPr>
      </w:pPr>
      <w:r>
        <w:rPr>
          <w:rFonts w:hint="eastAsia"/>
          <w:rtl/>
        </w:rPr>
        <w:t>עסאם</w:t>
      </w:r>
      <w:r>
        <w:rPr>
          <w:rtl/>
        </w:rPr>
        <w:t xml:space="preserve"> מח'ול (חד"ש-תע"ל):</w:t>
      </w:r>
    </w:p>
    <w:p w14:paraId="77FD36BB" w14:textId="77777777" w:rsidR="00000000" w:rsidRDefault="009432B4">
      <w:pPr>
        <w:pStyle w:val="a"/>
        <w:rPr>
          <w:rFonts w:hint="cs"/>
          <w:rtl/>
        </w:rPr>
      </w:pPr>
    </w:p>
    <w:p w14:paraId="4829972C" w14:textId="77777777" w:rsidR="00000000" w:rsidRDefault="009432B4">
      <w:pPr>
        <w:pStyle w:val="a"/>
        <w:rPr>
          <w:rFonts w:hint="cs"/>
          <w:rtl/>
        </w:rPr>
      </w:pPr>
      <w:r>
        <w:rPr>
          <w:rFonts w:hint="cs"/>
          <w:rtl/>
        </w:rPr>
        <w:t xml:space="preserve">- - - כבר כמה פעמים הנושא הזה עולה לסדר-היום, ולא מזמינים אותנו לדיון בוועדה. </w:t>
      </w:r>
    </w:p>
    <w:p w14:paraId="7E995AE8" w14:textId="77777777" w:rsidR="00000000" w:rsidRDefault="009432B4">
      <w:pPr>
        <w:pStyle w:val="a"/>
        <w:rPr>
          <w:rFonts w:hint="cs"/>
          <w:rtl/>
        </w:rPr>
      </w:pPr>
    </w:p>
    <w:p w14:paraId="5C417402" w14:textId="77777777" w:rsidR="00000000" w:rsidRDefault="009432B4">
      <w:pPr>
        <w:pStyle w:val="ac"/>
        <w:rPr>
          <w:rtl/>
        </w:rPr>
      </w:pPr>
      <w:r>
        <w:rPr>
          <w:rFonts w:hint="eastAsia"/>
          <w:rtl/>
        </w:rPr>
        <w:t>אורי</w:t>
      </w:r>
      <w:r>
        <w:rPr>
          <w:rtl/>
        </w:rPr>
        <w:t xml:space="preserve"> יהודה אריאל (האיחוד הלאומי - ישראל ביתנו):</w:t>
      </w:r>
    </w:p>
    <w:p w14:paraId="560C6923" w14:textId="77777777" w:rsidR="00000000" w:rsidRDefault="009432B4">
      <w:pPr>
        <w:pStyle w:val="a"/>
        <w:rPr>
          <w:rFonts w:hint="cs"/>
          <w:rtl/>
        </w:rPr>
      </w:pPr>
    </w:p>
    <w:p w14:paraId="352A3995" w14:textId="77777777" w:rsidR="00000000" w:rsidRDefault="009432B4">
      <w:pPr>
        <w:pStyle w:val="a"/>
        <w:rPr>
          <w:rFonts w:hint="cs"/>
          <w:rtl/>
        </w:rPr>
      </w:pPr>
      <w:r>
        <w:rPr>
          <w:rFonts w:hint="cs"/>
          <w:rtl/>
        </w:rPr>
        <w:t xml:space="preserve">תעביר את זה לוועדה לזכויות הילד, שם תבקש שיזמינו - - - </w:t>
      </w:r>
    </w:p>
    <w:p w14:paraId="2FEFE91D" w14:textId="77777777" w:rsidR="00000000" w:rsidRDefault="009432B4">
      <w:pPr>
        <w:pStyle w:val="a"/>
        <w:ind w:firstLine="0"/>
        <w:rPr>
          <w:rFonts w:hint="cs"/>
          <w:rtl/>
        </w:rPr>
      </w:pPr>
    </w:p>
    <w:p w14:paraId="21CECB2A" w14:textId="77777777" w:rsidR="00000000" w:rsidRDefault="009432B4">
      <w:pPr>
        <w:pStyle w:val="ad"/>
        <w:rPr>
          <w:rtl/>
        </w:rPr>
      </w:pPr>
      <w:r>
        <w:rPr>
          <w:rtl/>
        </w:rPr>
        <w:t>היו"ר</w:t>
      </w:r>
      <w:r>
        <w:rPr>
          <w:rFonts w:hint="cs"/>
          <w:rtl/>
        </w:rPr>
        <w:t xml:space="preserve"> אתי לבני</w:t>
      </w:r>
      <w:r>
        <w:rPr>
          <w:rtl/>
        </w:rPr>
        <w:t>:</w:t>
      </w:r>
    </w:p>
    <w:p w14:paraId="1554C4A1" w14:textId="77777777" w:rsidR="00000000" w:rsidRDefault="009432B4">
      <w:pPr>
        <w:pStyle w:val="a"/>
        <w:rPr>
          <w:rtl/>
        </w:rPr>
      </w:pPr>
    </w:p>
    <w:p w14:paraId="70081B11" w14:textId="77777777" w:rsidR="00000000" w:rsidRDefault="009432B4">
      <w:pPr>
        <w:pStyle w:val="a"/>
        <w:rPr>
          <w:rFonts w:hint="cs"/>
          <w:rtl/>
        </w:rPr>
      </w:pPr>
      <w:r>
        <w:rPr>
          <w:rFonts w:hint="cs"/>
          <w:rtl/>
        </w:rPr>
        <w:t>חבר הכנסת סנה - איננו. חבר הכנסת מח'ול, אתה מסכים?</w:t>
      </w:r>
    </w:p>
    <w:p w14:paraId="02035F6E" w14:textId="77777777" w:rsidR="00000000" w:rsidRDefault="009432B4">
      <w:pPr>
        <w:pStyle w:val="a"/>
        <w:rPr>
          <w:rFonts w:hint="cs"/>
          <w:rtl/>
        </w:rPr>
      </w:pPr>
    </w:p>
    <w:p w14:paraId="5670A300" w14:textId="77777777" w:rsidR="00000000" w:rsidRDefault="009432B4">
      <w:pPr>
        <w:pStyle w:val="ac"/>
        <w:rPr>
          <w:rtl/>
        </w:rPr>
      </w:pPr>
      <w:r>
        <w:rPr>
          <w:rFonts w:hint="eastAsia"/>
          <w:rtl/>
        </w:rPr>
        <w:t>עסאם</w:t>
      </w:r>
      <w:r>
        <w:rPr>
          <w:rtl/>
        </w:rPr>
        <w:t xml:space="preserve"> מח'ול (חד"ש-תע"ל):</w:t>
      </w:r>
    </w:p>
    <w:p w14:paraId="3A2A1F01" w14:textId="77777777" w:rsidR="00000000" w:rsidRDefault="009432B4">
      <w:pPr>
        <w:pStyle w:val="a"/>
        <w:rPr>
          <w:rFonts w:hint="cs"/>
          <w:rtl/>
        </w:rPr>
      </w:pPr>
    </w:p>
    <w:p w14:paraId="7CF43856" w14:textId="77777777" w:rsidR="00000000" w:rsidRDefault="009432B4">
      <w:pPr>
        <w:pStyle w:val="a"/>
        <w:rPr>
          <w:rFonts w:hint="cs"/>
          <w:rtl/>
        </w:rPr>
      </w:pPr>
      <w:r>
        <w:rPr>
          <w:rFonts w:hint="cs"/>
          <w:rtl/>
        </w:rPr>
        <w:t xml:space="preserve">אני מסכים בתנאי שיזמינו אותי לדיון. </w:t>
      </w:r>
    </w:p>
    <w:p w14:paraId="40222651" w14:textId="77777777" w:rsidR="00000000" w:rsidRDefault="009432B4">
      <w:pPr>
        <w:pStyle w:val="a"/>
        <w:rPr>
          <w:rFonts w:hint="cs"/>
          <w:rtl/>
        </w:rPr>
      </w:pPr>
    </w:p>
    <w:p w14:paraId="7924BAA1" w14:textId="77777777" w:rsidR="00000000" w:rsidRDefault="009432B4">
      <w:pPr>
        <w:pStyle w:val="ad"/>
        <w:rPr>
          <w:rtl/>
        </w:rPr>
      </w:pPr>
      <w:r>
        <w:rPr>
          <w:rtl/>
        </w:rPr>
        <w:t>היו"ר</w:t>
      </w:r>
      <w:r>
        <w:rPr>
          <w:rFonts w:hint="cs"/>
          <w:rtl/>
        </w:rPr>
        <w:t xml:space="preserve"> אתי לבני</w:t>
      </w:r>
      <w:r>
        <w:rPr>
          <w:rtl/>
        </w:rPr>
        <w:t>:</w:t>
      </w:r>
    </w:p>
    <w:p w14:paraId="11189E17" w14:textId="77777777" w:rsidR="00000000" w:rsidRDefault="009432B4">
      <w:pPr>
        <w:pStyle w:val="a"/>
        <w:rPr>
          <w:rtl/>
        </w:rPr>
      </w:pPr>
    </w:p>
    <w:p w14:paraId="78758589" w14:textId="77777777" w:rsidR="00000000" w:rsidRDefault="009432B4">
      <w:pPr>
        <w:pStyle w:val="a"/>
        <w:rPr>
          <w:rFonts w:hint="cs"/>
          <w:rtl/>
        </w:rPr>
      </w:pPr>
      <w:r>
        <w:rPr>
          <w:rFonts w:hint="cs"/>
          <w:rtl/>
        </w:rPr>
        <w:t xml:space="preserve">חבר הכנסת סלומינסקי </w:t>
      </w:r>
      <w:r>
        <w:rPr>
          <w:rtl/>
        </w:rPr>
        <w:t>–</w:t>
      </w:r>
      <w:r>
        <w:rPr>
          <w:rFonts w:hint="cs"/>
          <w:rtl/>
        </w:rPr>
        <w:t xml:space="preserve"> איננו; חבר הכנסת יורי שטרן - איננו. חבר הכנסת גפני? מסכים. חבר הכנסת אלסאנע - איננו. חבר הכנסת כחלון? מסכים. </w:t>
      </w:r>
    </w:p>
    <w:p w14:paraId="4F90C6EA" w14:textId="77777777" w:rsidR="00000000" w:rsidRDefault="009432B4">
      <w:pPr>
        <w:pStyle w:val="a"/>
        <w:rPr>
          <w:rFonts w:hint="cs"/>
          <w:rtl/>
        </w:rPr>
      </w:pPr>
    </w:p>
    <w:p w14:paraId="002BD973" w14:textId="77777777" w:rsidR="00000000" w:rsidRDefault="009432B4">
      <w:pPr>
        <w:pStyle w:val="ac"/>
        <w:rPr>
          <w:rtl/>
        </w:rPr>
      </w:pPr>
      <w:r>
        <w:rPr>
          <w:rFonts w:hint="eastAsia"/>
          <w:rtl/>
        </w:rPr>
        <w:t>משה</w:t>
      </w:r>
      <w:r>
        <w:rPr>
          <w:rtl/>
        </w:rPr>
        <w:t xml:space="preserve"> גפני (יהדות התורה):</w:t>
      </w:r>
    </w:p>
    <w:p w14:paraId="2D41CD79" w14:textId="77777777" w:rsidR="00000000" w:rsidRDefault="009432B4">
      <w:pPr>
        <w:pStyle w:val="a"/>
        <w:rPr>
          <w:rFonts w:hint="cs"/>
          <w:rtl/>
        </w:rPr>
      </w:pPr>
    </w:p>
    <w:p w14:paraId="50745361" w14:textId="77777777" w:rsidR="00000000" w:rsidRDefault="009432B4">
      <w:pPr>
        <w:pStyle w:val="a"/>
        <w:rPr>
          <w:rFonts w:hint="cs"/>
          <w:rtl/>
        </w:rPr>
      </w:pPr>
      <w:r>
        <w:rPr>
          <w:rFonts w:hint="cs"/>
          <w:rtl/>
        </w:rPr>
        <w:t xml:space="preserve">מי שלא נמצא, לא שואלים אותו. </w:t>
      </w:r>
    </w:p>
    <w:p w14:paraId="19AF8FD9" w14:textId="77777777" w:rsidR="00000000" w:rsidRDefault="009432B4">
      <w:pPr>
        <w:pStyle w:val="a"/>
        <w:rPr>
          <w:rFonts w:hint="cs"/>
          <w:rtl/>
        </w:rPr>
      </w:pPr>
    </w:p>
    <w:p w14:paraId="7F2E48FA" w14:textId="77777777" w:rsidR="00000000" w:rsidRDefault="009432B4">
      <w:pPr>
        <w:pStyle w:val="ad"/>
        <w:rPr>
          <w:rtl/>
        </w:rPr>
      </w:pPr>
      <w:r>
        <w:rPr>
          <w:rtl/>
        </w:rPr>
        <w:t>היו"ר</w:t>
      </w:r>
      <w:r>
        <w:rPr>
          <w:rFonts w:hint="cs"/>
          <w:rtl/>
        </w:rPr>
        <w:t xml:space="preserve"> אתי לבני</w:t>
      </w:r>
      <w:r>
        <w:rPr>
          <w:rtl/>
        </w:rPr>
        <w:t>:</w:t>
      </w:r>
    </w:p>
    <w:p w14:paraId="2DB29429" w14:textId="77777777" w:rsidR="00000000" w:rsidRDefault="009432B4">
      <w:pPr>
        <w:pStyle w:val="a"/>
        <w:rPr>
          <w:rtl/>
        </w:rPr>
      </w:pPr>
    </w:p>
    <w:p w14:paraId="36EAADC1" w14:textId="77777777" w:rsidR="00000000" w:rsidRDefault="009432B4">
      <w:pPr>
        <w:pStyle w:val="a"/>
        <w:rPr>
          <w:rFonts w:hint="cs"/>
          <w:rtl/>
        </w:rPr>
      </w:pPr>
      <w:r>
        <w:rPr>
          <w:rFonts w:hint="cs"/>
          <w:rtl/>
        </w:rPr>
        <w:t xml:space="preserve">אני עוברת להצבעה. בעד  - זה להעביר לוועדה, נגד - </w:t>
      </w:r>
      <w:r>
        <w:rPr>
          <w:rFonts w:hint="cs"/>
          <w:rtl/>
        </w:rPr>
        <w:t xml:space="preserve">זה להוריד מסדר-היום. </w:t>
      </w:r>
    </w:p>
    <w:p w14:paraId="64189C2E" w14:textId="77777777" w:rsidR="00000000" w:rsidRDefault="009432B4">
      <w:pPr>
        <w:pStyle w:val="a"/>
        <w:rPr>
          <w:rtl/>
        </w:rPr>
      </w:pPr>
    </w:p>
    <w:p w14:paraId="1F2C6D1A" w14:textId="77777777" w:rsidR="00000000" w:rsidRDefault="009432B4">
      <w:pPr>
        <w:pStyle w:val="a"/>
        <w:rPr>
          <w:rFonts w:hint="cs"/>
          <w:rtl/>
        </w:rPr>
      </w:pPr>
    </w:p>
    <w:p w14:paraId="06623080" w14:textId="77777777" w:rsidR="00000000" w:rsidRDefault="009432B4">
      <w:pPr>
        <w:pStyle w:val="a7"/>
        <w:bidi/>
        <w:rPr>
          <w:rFonts w:hint="cs"/>
          <w:rtl/>
        </w:rPr>
      </w:pPr>
      <w:r>
        <w:rPr>
          <w:rFonts w:hint="cs"/>
          <w:rtl/>
        </w:rPr>
        <w:t>הצבעה מס' 18</w:t>
      </w:r>
    </w:p>
    <w:p w14:paraId="7FEB5EDC" w14:textId="77777777" w:rsidR="00000000" w:rsidRDefault="009432B4">
      <w:pPr>
        <w:pStyle w:val="a"/>
        <w:rPr>
          <w:rFonts w:hint="cs"/>
          <w:rtl/>
        </w:rPr>
      </w:pPr>
    </w:p>
    <w:p w14:paraId="03A31F41" w14:textId="77777777" w:rsidR="00000000" w:rsidRDefault="009432B4">
      <w:pPr>
        <w:pStyle w:val="a8"/>
        <w:bidi/>
        <w:rPr>
          <w:rFonts w:hint="cs"/>
          <w:rtl/>
        </w:rPr>
      </w:pPr>
      <w:r>
        <w:rPr>
          <w:rFonts w:hint="cs"/>
          <w:rtl/>
        </w:rPr>
        <w:t>בעד ההצעה להעביר את הנושא לוועדה - 11</w:t>
      </w:r>
    </w:p>
    <w:p w14:paraId="23F2A182" w14:textId="77777777" w:rsidR="00000000" w:rsidRDefault="009432B4">
      <w:pPr>
        <w:pStyle w:val="a8"/>
        <w:bidi/>
        <w:rPr>
          <w:rFonts w:hint="cs"/>
          <w:rtl/>
        </w:rPr>
      </w:pPr>
      <w:r>
        <w:rPr>
          <w:rFonts w:hint="cs"/>
          <w:rtl/>
        </w:rPr>
        <w:t>בעד ההצעה שלא לכלול את הנושא בסדר-היום - אין</w:t>
      </w:r>
    </w:p>
    <w:p w14:paraId="2E2AC81A" w14:textId="77777777" w:rsidR="00000000" w:rsidRDefault="009432B4">
      <w:pPr>
        <w:pStyle w:val="a8"/>
        <w:bidi/>
        <w:rPr>
          <w:rFonts w:hint="cs"/>
          <w:rtl/>
        </w:rPr>
      </w:pPr>
      <w:r>
        <w:rPr>
          <w:rFonts w:hint="cs"/>
          <w:rtl/>
        </w:rPr>
        <w:t>נמנעים - אין</w:t>
      </w:r>
    </w:p>
    <w:p w14:paraId="3A4B590C" w14:textId="77777777" w:rsidR="00000000" w:rsidRDefault="009432B4">
      <w:pPr>
        <w:pStyle w:val="a9"/>
        <w:bidi/>
        <w:rPr>
          <w:rFonts w:hint="cs"/>
          <w:rtl/>
        </w:rPr>
      </w:pPr>
      <w:r>
        <w:rPr>
          <w:rFonts w:hint="cs"/>
          <w:rtl/>
        </w:rPr>
        <w:t xml:space="preserve">ההצעה להעביר את הנושא שהעלו חברי הכנסת עסאם מח'ול, משה גפני ומשה כחלון לוועדת החוץ והביטחון נתקבלה. </w:t>
      </w:r>
    </w:p>
    <w:p w14:paraId="77A405C3" w14:textId="77777777" w:rsidR="00000000" w:rsidRDefault="009432B4">
      <w:pPr>
        <w:pStyle w:val="a"/>
        <w:rPr>
          <w:rFonts w:hint="cs"/>
          <w:rtl/>
        </w:rPr>
      </w:pPr>
    </w:p>
    <w:p w14:paraId="6A7DF2F6" w14:textId="77777777" w:rsidR="00000000" w:rsidRDefault="009432B4">
      <w:pPr>
        <w:pStyle w:val="ad"/>
        <w:rPr>
          <w:rtl/>
        </w:rPr>
      </w:pPr>
      <w:r>
        <w:rPr>
          <w:rtl/>
        </w:rPr>
        <w:t>היו"ר</w:t>
      </w:r>
      <w:r>
        <w:rPr>
          <w:rFonts w:hint="cs"/>
          <w:rtl/>
        </w:rPr>
        <w:t xml:space="preserve"> אתי לבני</w:t>
      </w:r>
      <w:r>
        <w:rPr>
          <w:rtl/>
        </w:rPr>
        <w:t>:</w:t>
      </w:r>
    </w:p>
    <w:p w14:paraId="7CDEC192" w14:textId="77777777" w:rsidR="00000000" w:rsidRDefault="009432B4">
      <w:pPr>
        <w:pStyle w:val="a"/>
        <w:rPr>
          <w:rtl/>
        </w:rPr>
      </w:pPr>
    </w:p>
    <w:p w14:paraId="08B50810" w14:textId="77777777" w:rsidR="00000000" w:rsidRDefault="009432B4">
      <w:pPr>
        <w:pStyle w:val="a"/>
        <w:rPr>
          <w:rFonts w:hint="cs"/>
          <w:rtl/>
        </w:rPr>
      </w:pPr>
      <w:r>
        <w:rPr>
          <w:rFonts w:hint="cs"/>
          <w:rtl/>
        </w:rPr>
        <w:t>בעד</w:t>
      </w:r>
      <w:r>
        <w:rPr>
          <w:rFonts w:hint="cs"/>
          <w:rtl/>
        </w:rPr>
        <w:t xml:space="preserve"> - 12, אין נגד ואין נמנעים, הנושא עובר לוועדת החוץ והביטחון. תודה.</w:t>
      </w:r>
    </w:p>
    <w:p w14:paraId="2402F168" w14:textId="77777777" w:rsidR="00000000" w:rsidRDefault="009432B4">
      <w:pPr>
        <w:pStyle w:val="a"/>
        <w:rPr>
          <w:rFonts w:hint="cs"/>
          <w:rtl/>
        </w:rPr>
      </w:pPr>
      <w:r>
        <w:rPr>
          <w:rFonts w:hint="cs"/>
          <w:rtl/>
        </w:rPr>
        <w:t xml:space="preserve"> </w:t>
      </w:r>
    </w:p>
    <w:p w14:paraId="1FF3E0F9" w14:textId="77777777" w:rsidR="00000000" w:rsidRDefault="009432B4">
      <w:pPr>
        <w:pStyle w:val="a"/>
        <w:rPr>
          <w:rFonts w:hint="cs"/>
          <w:rtl/>
        </w:rPr>
      </w:pPr>
    </w:p>
    <w:p w14:paraId="6A0A8127" w14:textId="77777777" w:rsidR="00000000" w:rsidRDefault="009432B4">
      <w:pPr>
        <w:pStyle w:val="a"/>
        <w:rPr>
          <w:rFonts w:hint="cs"/>
          <w:rtl/>
        </w:rPr>
      </w:pPr>
    </w:p>
    <w:p w14:paraId="3009A70F" w14:textId="77777777" w:rsidR="00000000" w:rsidRDefault="009432B4">
      <w:pPr>
        <w:pStyle w:val="ad"/>
        <w:rPr>
          <w:rtl/>
        </w:rPr>
      </w:pPr>
      <w:r>
        <w:rPr>
          <w:rtl/>
        </w:rPr>
        <w:t>היו"ר נסים דהן:</w:t>
      </w:r>
    </w:p>
    <w:p w14:paraId="7D5AC7E2" w14:textId="77777777" w:rsidR="00000000" w:rsidRDefault="009432B4">
      <w:pPr>
        <w:pStyle w:val="a"/>
        <w:rPr>
          <w:rtl/>
        </w:rPr>
      </w:pPr>
    </w:p>
    <w:p w14:paraId="1EB31659" w14:textId="77777777" w:rsidR="00000000" w:rsidRDefault="009432B4">
      <w:pPr>
        <w:pStyle w:val="a"/>
        <w:rPr>
          <w:rFonts w:hint="cs"/>
          <w:rtl/>
        </w:rPr>
      </w:pPr>
      <w:r>
        <w:rPr>
          <w:rFonts w:hint="cs"/>
          <w:rtl/>
        </w:rPr>
        <w:t xml:space="preserve">ועדת הכנסת תחליט. לפי תקנון הכנסת, ברגע שיש עוד הצעה, הנושא עובר לוועדת הכנסת. חבר הכנסת נסים זאב הציע להעביר את זה לוועדה לקידום מעמד האשה.  </w:t>
      </w:r>
    </w:p>
    <w:p w14:paraId="576D27E0" w14:textId="77777777" w:rsidR="00000000" w:rsidRDefault="009432B4">
      <w:pPr>
        <w:pStyle w:val="a"/>
        <w:rPr>
          <w:rFonts w:hint="cs"/>
          <w:rtl/>
        </w:rPr>
      </w:pPr>
    </w:p>
    <w:p w14:paraId="119FAA86" w14:textId="77777777" w:rsidR="00000000" w:rsidRDefault="009432B4">
      <w:pPr>
        <w:pStyle w:val="ac"/>
        <w:rPr>
          <w:rtl/>
        </w:rPr>
      </w:pPr>
      <w:r>
        <w:rPr>
          <w:rFonts w:hint="eastAsia"/>
          <w:rtl/>
        </w:rPr>
        <w:t>דני</w:t>
      </w:r>
      <w:r>
        <w:rPr>
          <w:rtl/>
        </w:rPr>
        <w:t xml:space="preserve"> יתום (העבודה-מימד):</w:t>
      </w:r>
    </w:p>
    <w:p w14:paraId="355D8A9B" w14:textId="77777777" w:rsidR="00000000" w:rsidRDefault="009432B4">
      <w:pPr>
        <w:pStyle w:val="a"/>
        <w:rPr>
          <w:rFonts w:hint="cs"/>
          <w:rtl/>
        </w:rPr>
      </w:pPr>
    </w:p>
    <w:p w14:paraId="609B316D" w14:textId="77777777" w:rsidR="00000000" w:rsidRDefault="009432B4">
      <w:pPr>
        <w:pStyle w:val="a"/>
        <w:rPr>
          <w:rFonts w:hint="cs"/>
          <w:rtl/>
        </w:rPr>
      </w:pPr>
      <w:r>
        <w:rPr>
          <w:rFonts w:hint="cs"/>
          <w:rtl/>
        </w:rPr>
        <w:t xml:space="preserve">לא, זה היה בצחוק. </w:t>
      </w:r>
    </w:p>
    <w:p w14:paraId="3CC409A0" w14:textId="77777777" w:rsidR="00000000" w:rsidRDefault="009432B4">
      <w:pPr>
        <w:pStyle w:val="a"/>
        <w:rPr>
          <w:rFonts w:hint="cs"/>
          <w:rtl/>
        </w:rPr>
      </w:pPr>
    </w:p>
    <w:p w14:paraId="47B20F99" w14:textId="77777777" w:rsidR="00000000" w:rsidRDefault="009432B4">
      <w:pPr>
        <w:pStyle w:val="ac"/>
        <w:rPr>
          <w:rtl/>
        </w:rPr>
      </w:pPr>
      <w:r>
        <w:rPr>
          <w:rFonts w:hint="eastAsia"/>
          <w:rtl/>
        </w:rPr>
        <w:t>יצחק</w:t>
      </w:r>
      <w:r>
        <w:rPr>
          <w:rtl/>
        </w:rPr>
        <w:t xml:space="preserve"> הרצוג (העבודה-מימד):</w:t>
      </w:r>
    </w:p>
    <w:p w14:paraId="150D3D92" w14:textId="77777777" w:rsidR="00000000" w:rsidRDefault="009432B4">
      <w:pPr>
        <w:pStyle w:val="a"/>
        <w:rPr>
          <w:rFonts w:hint="cs"/>
          <w:rtl/>
        </w:rPr>
      </w:pPr>
    </w:p>
    <w:p w14:paraId="37FFCD7A" w14:textId="77777777" w:rsidR="00000000" w:rsidRDefault="009432B4">
      <w:pPr>
        <w:pStyle w:val="a"/>
        <w:rPr>
          <w:rFonts w:hint="cs"/>
          <w:rtl/>
        </w:rPr>
      </w:pPr>
      <w:r>
        <w:rPr>
          <w:rFonts w:hint="cs"/>
          <w:rtl/>
        </w:rPr>
        <w:t xml:space="preserve">זה היה בצחוק. </w:t>
      </w:r>
    </w:p>
    <w:p w14:paraId="6B7A8714" w14:textId="77777777" w:rsidR="00000000" w:rsidRDefault="009432B4">
      <w:pPr>
        <w:pStyle w:val="a"/>
        <w:rPr>
          <w:rFonts w:hint="cs"/>
          <w:rtl/>
        </w:rPr>
      </w:pPr>
    </w:p>
    <w:p w14:paraId="569CE83A" w14:textId="77777777" w:rsidR="00000000" w:rsidRDefault="009432B4">
      <w:pPr>
        <w:pStyle w:val="ad"/>
        <w:rPr>
          <w:rtl/>
        </w:rPr>
      </w:pPr>
      <w:r>
        <w:rPr>
          <w:rtl/>
        </w:rPr>
        <w:t>היו"ר נסים דהן:</w:t>
      </w:r>
    </w:p>
    <w:p w14:paraId="5C85CA84" w14:textId="77777777" w:rsidR="00000000" w:rsidRDefault="009432B4">
      <w:pPr>
        <w:pStyle w:val="a"/>
        <w:rPr>
          <w:rtl/>
        </w:rPr>
      </w:pPr>
    </w:p>
    <w:p w14:paraId="13B714CE" w14:textId="77777777" w:rsidR="00000000" w:rsidRDefault="009432B4">
      <w:pPr>
        <w:pStyle w:val="a"/>
        <w:rPr>
          <w:rFonts w:hint="cs"/>
          <w:rtl/>
        </w:rPr>
      </w:pPr>
      <w:r>
        <w:rPr>
          <w:rFonts w:hint="cs"/>
          <w:rtl/>
        </w:rPr>
        <w:t>אתה חוזר בך, חבר הכנסת נסים זאב.</w:t>
      </w:r>
    </w:p>
    <w:p w14:paraId="71A5D70F" w14:textId="77777777" w:rsidR="00000000" w:rsidRDefault="009432B4">
      <w:pPr>
        <w:pStyle w:val="a"/>
        <w:rPr>
          <w:rFonts w:hint="cs"/>
          <w:rtl/>
        </w:rPr>
      </w:pPr>
    </w:p>
    <w:p w14:paraId="02384B72" w14:textId="77777777" w:rsidR="00000000" w:rsidRDefault="009432B4">
      <w:pPr>
        <w:pStyle w:val="ac"/>
        <w:rPr>
          <w:rtl/>
        </w:rPr>
      </w:pPr>
      <w:r>
        <w:rPr>
          <w:rFonts w:hint="eastAsia"/>
          <w:rtl/>
        </w:rPr>
        <w:t>משה</w:t>
      </w:r>
      <w:r>
        <w:rPr>
          <w:rtl/>
        </w:rPr>
        <w:t xml:space="preserve"> כחלון (הליכוד):</w:t>
      </w:r>
    </w:p>
    <w:p w14:paraId="44B30498" w14:textId="77777777" w:rsidR="00000000" w:rsidRDefault="009432B4">
      <w:pPr>
        <w:pStyle w:val="a"/>
        <w:rPr>
          <w:rFonts w:hint="cs"/>
          <w:rtl/>
        </w:rPr>
      </w:pPr>
    </w:p>
    <w:p w14:paraId="22C40D32" w14:textId="77777777" w:rsidR="00000000" w:rsidRDefault="009432B4">
      <w:pPr>
        <w:pStyle w:val="a"/>
        <w:rPr>
          <w:rFonts w:hint="cs"/>
          <w:rtl/>
        </w:rPr>
      </w:pPr>
      <w:r>
        <w:rPr>
          <w:rFonts w:hint="cs"/>
          <w:rtl/>
        </w:rPr>
        <w:t xml:space="preserve">לנציב הדורות הבאים. </w:t>
      </w:r>
    </w:p>
    <w:p w14:paraId="563AF6B4" w14:textId="77777777" w:rsidR="00000000" w:rsidRDefault="009432B4">
      <w:pPr>
        <w:pStyle w:val="a"/>
        <w:rPr>
          <w:rFonts w:hint="cs"/>
          <w:rtl/>
        </w:rPr>
      </w:pPr>
    </w:p>
    <w:p w14:paraId="2F17326E" w14:textId="77777777" w:rsidR="00000000" w:rsidRDefault="009432B4">
      <w:pPr>
        <w:pStyle w:val="ac"/>
        <w:rPr>
          <w:rtl/>
        </w:rPr>
      </w:pPr>
      <w:r>
        <w:rPr>
          <w:rFonts w:hint="eastAsia"/>
          <w:rtl/>
        </w:rPr>
        <w:t>נסים</w:t>
      </w:r>
      <w:r>
        <w:rPr>
          <w:rtl/>
        </w:rPr>
        <w:t xml:space="preserve"> זאב (ש"ס):</w:t>
      </w:r>
    </w:p>
    <w:p w14:paraId="27F6740A" w14:textId="77777777" w:rsidR="00000000" w:rsidRDefault="009432B4">
      <w:pPr>
        <w:pStyle w:val="a"/>
        <w:rPr>
          <w:rFonts w:hint="cs"/>
          <w:rtl/>
        </w:rPr>
      </w:pPr>
    </w:p>
    <w:p w14:paraId="34CE6173" w14:textId="77777777" w:rsidR="00000000" w:rsidRDefault="009432B4">
      <w:pPr>
        <w:pStyle w:val="a"/>
        <w:rPr>
          <w:rFonts w:hint="cs"/>
          <w:rtl/>
        </w:rPr>
      </w:pPr>
      <w:r>
        <w:rPr>
          <w:rFonts w:hint="cs"/>
          <w:rtl/>
        </w:rPr>
        <w:t xml:space="preserve">אני הצעתי - - - </w:t>
      </w:r>
    </w:p>
    <w:p w14:paraId="6C7D4CFF" w14:textId="77777777" w:rsidR="00000000" w:rsidRDefault="009432B4">
      <w:pPr>
        <w:pStyle w:val="a"/>
        <w:rPr>
          <w:rFonts w:hint="cs"/>
          <w:rtl/>
        </w:rPr>
      </w:pPr>
    </w:p>
    <w:p w14:paraId="1DFFB2C6" w14:textId="77777777" w:rsidR="00000000" w:rsidRDefault="009432B4">
      <w:pPr>
        <w:pStyle w:val="a"/>
        <w:rPr>
          <w:rFonts w:hint="cs"/>
          <w:rtl/>
        </w:rPr>
      </w:pPr>
    </w:p>
    <w:p w14:paraId="757A0B33" w14:textId="77777777" w:rsidR="00000000" w:rsidRDefault="009432B4">
      <w:pPr>
        <w:pStyle w:val="a"/>
        <w:rPr>
          <w:rFonts w:hint="cs"/>
          <w:rtl/>
        </w:rPr>
      </w:pPr>
    </w:p>
    <w:p w14:paraId="660CA959" w14:textId="77777777" w:rsidR="00000000" w:rsidRDefault="009432B4">
      <w:pPr>
        <w:pStyle w:val="a"/>
        <w:rPr>
          <w:rFonts w:hint="cs"/>
          <w:rtl/>
        </w:rPr>
      </w:pPr>
    </w:p>
    <w:p w14:paraId="0EC9A50F" w14:textId="77777777" w:rsidR="00000000" w:rsidRDefault="009432B4">
      <w:pPr>
        <w:pStyle w:val="Subject"/>
        <w:rPr>
          <w:rFonts w:hint="cs"/>
          <w:rtl/>
        </w:rPr>
      </w:pPr>
      <w:bookmarkStart w:id="604" w:name="_Toc45934791"/>
      <w:bookmarkStart w:id="605" w:name="_Toc76385309"/>
      <w:r>
        <w:rPr>
          <w:rFonts w:hint="cs"/>
          <w:rtl/>
        </w:rPr>
        <w:t>הצעות לסדר-היום</w:t>
      </w:r>
      <w:bookmarkEnd w:id="604"/>
      <w:bookmarkEnd w:id="605"/>
    </w:p>
    <w:p w14:paraId="68CDEF3D" w14:textId="77777777" w:rsidR="00000000" w:rsidRDefault="009432B4">
      <w:pPr>
        <w:pStyle w:val="Subject"/>
        <w:rPr>
          <w:rFonts w:hint="cs"/>
          <w:rtl/>
        </w:rPr>
      </w:pPr>
      <w:bookmarkStart w:id="606" w:name="_Toc45934792"/>
      <w:bookmarkStart w:id="607" w:name="_Toc76385310"/>
      <w:r>
        <w:rPr>
          <w:rFonts w:hint="cs"/>
          <w:rtl/>
        </w:rPr>
        <w:t>טענת חיילים שלקו במחלת הסרטן בעת ששירתו בסול</w:t>
      </w:r>
      <w:r>
        <w:rPr>
          <w:rFonts w:hint="cs"/>
          <w:rtl/>
        </w:rPr>
        <w:t>לת טילי "הוק"</w:t>
      </w:r>
      <w:bookmarkEnd w:id="606"/>
      <w:bookmarkEnd w:id="607"/>
    </w:p>
    <w:p w14:paraId="3F5FD93E" w14:textId="77777777" w:rsidR="00000000" w:rsidRDefault="009432B4">
      <w:pPr>
        <w:pStyle w:val="ad"/>
        <w:rPr>
          <w:rFonts w:hint="cs"/>
          <w:rtl/>
        </w:rPr>
      </w:pPr>
    </w:p>
    <w:p w14:paraId="5B1DF072" w14:textId="77777777" w:rsidR="00000000" w:rsidRDefault="009432B4">
      <w:pPr>
        <w:pStyle w:val="ad"/>
        <w:rPr>
          <w:rtl/>
        </w:rPr>
      </w:pPr>
      <w:r>
        <w:rPr>
          <w:rtl/>
        </w:rPr>
        <w:t>היו"ר נסים דהן:</w:t>
      </w:r>
    </w:p>
    <w:p w14:paraId="269E25D9" w14:textId="77777777" w:rsidR="00000000" w:rsidRDefault="009432B4">
      <w:pPr>
        <w:pStyle w:val="a"/>
        <w:rPr>
          <w:rtl/>
        </w:rPr>
      </w:pPr>
    </w:p>
    <w:p w14:paraId="1C1EC6E8" w14:textId="77777777" w:rsidR="00000000" w:rsidRDefault="009432B4">
      <w:pPr>
        <w:pStyle w:val="a"/>
        <w:rPr>
          <w:rFonts w:hint="cs"/>
          <w:rtl/>
        </w:rPr>
      </w:pPr>
      <w:r>
        <w:rPr>
          <w:rFonts w:hint="cs"/>
          <w:rtl/>
        </w:rPr>
        <w:t>אנחנו עוברים לנושא הבא בסדר-היום  - טענת חיילים שלקו במחלת הסרטן בעת ששירתו בסוללת טילי "הוק", הצעות מס' 974 ו-978, של חברי הכנסת דני יתום ואתי לבני. יענה סגן שר הביטחון. ראשון הדוברים - חבר הכנסת דני יתום, ואחריו - חברת הכנ</w:t>
      </w:r>
      <w:r>
        <w:rPr>
          <w:rFonts w:hint="cs"/>
          <w:rtl/>
        </w:rPr>
        <w:t xml:space="preserve">סת אתי לבני.  אדוני, זו הצעה דחופה לסדר-היום, שלוש דקות עומדות לרשותך. </w:t>
      </w:r>
    </w:p>
    <w:p w14:paraId="63C17A49" w14:textId="77777777" w:rsidR="00000000" w:rsidRDefault="009432B4">
      <w:pPr>
        <w:pStyle w:val="a"/>
        <w:rPr>
          <w:rFonts w:hint="cs"/>
          <w:rtl/>
        </w:rPr>
      </w:pPr>
    </w:p>
    <w:p w14:paraId="107D31B7" w14:textId="77777777" w:rsidR="00000000" w:rsidRDefault="009432B4">
      <w:pPr>
        <w:pStyle w:val="Speaker"/>
        <w:rPr>
          <w:rtl/>
        </w:rPr>
      </w:pPr>
      <w:bookmarkStart w:id="608" w:name="FS000001045T09_07_2003_19_10_38"/>
      <w:bookmarkStart w:id="609" w:name="_Toc45934793"/>
      <w:bookmarkStart w:id="610" w:name="_Toc76385311"/>
      <w:bookmarkEnd w:id="608"/>
      <w:r>
        <w:rPr>
          <w:rFonts w:hint="eastAsia"/>
          <w:rtl/>
        </w:rPr>
        <w:t>דני</w:t>
      </w:r>
      <w:r>
        <w:rPr>
          <w:rtl/>
        </w:rPr>
        <w:t xml:space="preserve"> יתום (העבודה-מימד):</w:t>
      </w:r>
      <w:bookmarkEnd w:id="609"/>
      <w:bookmarkEnd w:id="610"/>
    </w:p>
    <w:p w14:paraId="2DE9023D" w14:textId="77777777" w:rsidR="00000000" w:rsidRDefault="009432B4">
      <w:pPr>
        <w:pStyle w:val="a"/>
        <w:rPr>
          <w:rFonts w:hint="cs"/>
          <w:rtl/>
        </w:rPr>
      </w:pPr>
    </w:p>
    <w:p w14:paraId="5F079FF2" w14:textId="77777777" w:rsidR="00000000" w:rsidRDefault="009432B4">
      <w:pPr>
        <w:pStyle w:val="a"/>
        <w:rPr>
          <w:rFonts w:hint="cs"/>
          <w:rtl/>
        </w:rPr>
      </w:pPr>
      <w:r>
        <w:rPr>
          <w:rFonts w:hint="cs"/>
          <w:rtl/>
        </w:rPr>
        <w:t>אדוני היושב-ראש, חברי חברי הכנסת, לפני כמה ימים  פורסם בעיתון "ידיעות אחרונות", שחמישה חיילים ששירתו לפני כארבע שנים בצה"ל בהפעלת סוללות נ"מ מסוג "הוק", טועני</w:t>
      </w:r>
      <w:r>
        <w:rPr>
          <w:rFonts w:hint="cs"/>
          <w:rtl/>
        </w:rPr>
        <w:t xml:space="preserve">ם כי לקו בסרטן כתוצאה מהשירות הצבאי. אחד מהם, יוסי מילשטיין - שאינני רואה אותו כאן - אף תובע את משרד הביטחון שיכיר בו כנכה צה"ל, שבריאותו נפגעה בעת שירותו הצבאי. </w:t>
      </w:r>
    </w:p>
    <w:p w14:paraId="428FF330" w14:textId="77777777" w:rsidR="00000000" w:rsidRDefault="009432B4">
      <w:pPr>
        <w:pStyle w:val="a"/>
        <w:rPr>
          <w:rFonts w:hint="cs"/>
          <w:rtl/>
        </w:rPr>
      </w:pPr>
    </w:p>
    <w:p w14:paraId="27713DF9" w14:textId="77777777" w:rsidR="00000000" w:rsidRDefault="009432B4">
      <w:pPr>
        <w:pStyle w:val="a"/>
        <w:rPr>
          <w:rFonts w:hint="cs"/>
          <w:rtl/>
        </w:rPr>
      </w:pPr>
      <w:r>
        <w:rPr>
          <w:rFonts w:hint="cs"/>
          <w:rtl/>
        </w:rPr>
        <w:t>לפי העדויות שקראתי, יוסי טוען שהוא נחשף במשך הרבה מאוד שעות לקרינה של שלושה מכ"מים בעלי עוצמ</w:t>
      </w:r>
      <w:r>
        <w:rPr>
          <w:rFonts w:hint="cs"/>
          <w:rtl/>
        </w:rPr>
        <w:t xml:space="preserve">ה מאוד גדולה. לפי הטענות הללו, הוא וחבריו התריעו בפני המפקדים על כך שהם נחשפו במשך שעות ארוכות לקרינה שעלולה לפגוע בבריאותם, והם אף הביעו חשש בפני המפקדים שהדבר אכן עלול לפגוע בבריאותם. על-פי דבריהם דבר לא נעשה, לא ננקטה שום פעולה, אף שצה"ל הכיר בפוטנציאל </w:t>
      </w:r>
      <w:r>
        <w:rPr>
          <w:rFonts w:hint="cs"/>
          <w:rtl/>
        </w:rPr>
        <w:t xml:space="preserve">של נזק שעלול להיגרם כתוצאה מחשיפה במשך שעות ארוכות לקרינה אלקטרומגנטית. </w:t>
      </w:r>
    </w:p>
    <w:p w14:paraId="3E634283" w14:textId="77777777" w:rsidR="00000000" w:rsidRDefault="009432B4">
      <w:pPr>
        <w:pStyle w:val="a"/>
        <w:rPr>
          <w:rFonts w:hint="cs"/>
          <w:rtl/>
        </w:rPr>
      </w:pPr>
    </w:p>
    <w:p w14:paraId="00FB7941" w14:textId="77777777" w:rsidR="00000000" w:rsidRDefault="009432B4">
      <w:pPr>
        <w:pStyle w:val="a"/>
        <w:rPr>
          <w:rFonts w:hint="cs"/>
          <w:rtl/>
        </w:rPr>
      </w:pPr>
      <w:r>
        <w:rPr>
          <w:rFonts w:hint="cs"/>
          <w:rtl/>
        </w:rPr>
        <w:t xml:space="preserve">ההכרה של צה"ל בפוטנציאל הזה הביאה את קצין רפואה ראשי לפרסם שורה של נהלים ושורה של הוראות. בין היתר אומרות ההוראות, שיש לבצע בדיקות בריאותיות תקופתיות לאותם חיילים. הוראה נוספת מדברת </w:t>
      </w:r>
      <w:r>
        <w:rPr>
          <w:rFonts w:hint="cs"/>
          <w:rtl/>
        </w:rPr>
        <w:t xml:space="preserve">על כך שאסור שהחיילים או החיילות ייחשפו פרק זמן ארוך יתר על המידה לאותה קרינה. לפי אותה כתבה ועוד לפי הדברים, לא נאכפו הנהלים, לא נעשו בדיקות תקופתיות ולא מונו קצינים מיוחדים שתפקידם להיות קציני בטיחות. </w:t>
      </w:r>
    </w:p>
    <w:p w14:paraId="4A676809" w14:textId="77777777" w:rsidR="00000000" w:rsidRDefault="009432B4">
      <w:pPr>
        <w:pStyle w:val="a"/>
        <w:rPr>
          <w:rFonts w:hint="cs"/>
          <w:rtl/>
        </w:rPr>
      </w:pPr>
    </w:p>
    <w:p w14:paraId="7C0F0EAA" w14:textId="77777777" w:rsidR="00000000" w:rsidRDefault="009432B4">
      <w:pPr>
        <w:pStyle w:val="a"/>
        <w:rPr>
          <w:rFonts w:hint="cs"/>
          <w:rtl/>
        </w:rPr>
      </w:pPr>
      <w:r>
        <w:rPr>
          <w:rFonts w:hint="cs"/>
          <w:rtl/>
        </w:rPr>
        <w:t xml:space="preserve">מבקר המדינה גם הוא נדרש לסוגיית הקרינה שעלולה לפגוע </w:t>
      </w:r>
      <w:r>
        <w:rPr>
          <w:rFonts w:hint="cs"/>
          <w:rtl/>
        </w:rPr>
        <w:t xml:space="preserve">בבריאותם של חיילים, והוא קבע שבגלל הסכנה הזאת צה"ל חייב להיות אחראי להגן על בריאותם של החיילות והחיילים מפני אותם סיכונים. </w:t>
      </w:r>
    </w:p>
    <w:p w14:paraId="68B27C8D" w14:textId="77777777" w:rsidR="00000000" w:rsidRDefault="009432B4">
      <w:pPr>
        <w:pStyle w:val="a"/>
        <w:rPr>
          <w:rFonts w:hint="cs"/>
          <w:rtl/>
        </w:rPr>
      </w:pPr>
    </w:p>
    <w:p w14:paraId="22612389" w14:textId="77777777" w:rsidR="00000000" w:rsidRDefault="009432B4">
      <w:pPr>
        <w:pStyle w:val="a"/>
        <w:rPr>
          <w:rFonts w:hint="cs"/>
          <w:rtl/>
        </w:rPr>
      </w:pPr>
      <w:r>
        <w:rPr>
          <w:rFonts w:hint="cs"/>
          <w:rtl/>
        </w:rPr>
        <w:t>אדוני היושב-ראש, רבותי חברי הכנסת, צה"ל מודע, זה לא סוד, צה"ל הפיץ הנחיות והוראות על מנת להקטין את הסכנה ועל מנת להגן על בריאותם של</w:t>
      </w:r>
      <w:r>
        <w:rPr>
          <w:rFonts w:hint="cs"/>
          <w:rtl/>
        </w:rPr>
        <w:t xml:space="preserve"> החיילים, אבל נראה - לפחות על-פי הדברים הגלויים - שההוראות הללו שצה"ל הפיץ לא נאכפו, לא בוצעו ביחידתם של יוסי מילשטיין וחבריו. </w:t>
      </w:r>
    </w:p>
    <w:p w14:paraId="039D1158" w14:textId="77777777" w:rsidR="00000000" w:rsidRDefault="009432B4">
      <w:pPr>
        <w:pStyle w:val="a"/>
        <w:rPr>
          <w:rFonts w:hint="cs"/>
          <w:rtl/>
        </w:rPr>
      </w:pPr>
    </w:p>
    <w:p w14:paraId="3BAF16E4" w14:textId="77777777" w:rsidR="00000000" w:rsidRDefault="009432B4">
      <w:pPr>
        <w:pStyle w:val="a"/>
        <w:rPr>
          <w:rFonts w:hint="cs"/>
          <w:rtl/>
        </w:rPr>
      </w:pPr>
      <w:r>
        <w:rPr>
          <w:rFonts w:hint="cs"/>
          <w:rtl/>
        </w:rPr>
        <w:t>לצה"ל מתגייסים טובי בנותינו וטובי בנינו. אנחנו ההורים שולחים את החיילים בריאים ושלמים, ומצפים שצה"ל ינקוט את כל הצעדים על מנת ל</w:t>
      </w:r>
      <w:r>
        <w:rPr>
          <w:rFonts w:hint="cs"/>
          <w:rtl/>
        </w:rPr>
        <w:t>הבטיח את שלומם ובריאותם. גם כך השירות הצבאי כרוך לעתים מזומנות בסכנת חיים - לחימה נגד טרור, היתקלות במחבלים, מארבים, פעילות מבצעית ואחרת. לא סביר שבאותם מקרים שבהם נדרשות, אדוני סגן שר הביטחון, פעולות פשוטות יחסית על מנת להגן על שלומם ובריאותם של החיילות ו</w:t>
      </w:r>
      <w:r>
        <w:rPr>
          <w:rFonts w:hint="cs"/>
          <w:rtl/>
        </w:rPr>
        <w:t xml:space="preserve">החיילים, פעולות כאלה לא יינקטו. </w:t>
      </w:r>
    </w:p>
    <w:p w14:paraId="470DEBF7" w14:textId="77777777" w:rsidR="00000000" w:rsidRDefault="009432B4">
      <w:pPr>
        <w:pStyle w:val="a"/>
        <w:rPr>
          <w:rFonts w:hint="cs"/>
          <w:rtl/>
        </w:rPr>
      </w:pPr>
    </w:p>
    <w:p w14:paraId="7C2232FA" w14:textId="77777777" w:rsidR="00000000" w:rsidRDefault="009432B4">
      <w:pPr>
        <w:pStyle w:val="a"/>
        <w:rPr>
          <w:rFonts w:hint="cs"/>
          <w:rtl/>
        </w:rPr>
      </w:pPr>
      <w:r>
        <w:rPr>
          <w:rFonts w:hint="cs"/>
          <w:rtl/>
        </w:rPr>
        <w:t>על כן, אני מבקש שהמליאה אכן תדון בסוגיה הזאת, מכיוון שאם אנחנו לא נקיים את חלקנו בבקרה על המתרחש בתחום הזה, עלולים חיילים נוספים להינזק, ויפה שעה אחת קודם. תודה.</w:t>
      </w:r>
    </w:p>
    <w:p w14:paraId="470A8F44" w14:textId="77777777" w:rsidR="00000000" w:rsidRDefault="009432B4">
      <w:pPr>
        <w:pStyle w:val="a"/>
        <w:ind w:firstLine="0"/>
        <w:rPr>
          <w:rFonts w:hint="cs"/>
          <w:rtl/>
        </w:rPr>
      </w:pPr>
    </w:p>
    <w:p w14:paraId="7B26F3A6" w14:textId="77777777" w:rsidR="00000000" w:rsidRDefault="009432B4">
      <w:pPr>
        <w:pStyle w:val="ad"/>
        <w:rPr>
          <w:rtl/>
        </w:rPr>
      </w:pPr>
      <w:r>
        <w:rPr>
          <w:rtl/>
        </w:rPr>
        <w:t>היו"ר נסים דהן:</w:t>
      </w:r>
    </w:p>
    <w:p w14:paraId="205E203E" w14:textId="77777777" w:rsidR="00000000" w:rsidRDefault="009432B4">
      <w:pPr>
        <w:pStyle w:val="a"/>
        <w:rPr>
          <w:rtl/>
        </w:rPr>
      </w:pPr>
    </w:p>
    <w:p w14:paraId="5607A498" w14:textId="77777777" w:rsidR="00000000" w:rsidRDefault="009432B4">
      <w:pPr>
        <w:pStyle w:val="a"/>
        <w:rPr>
          <w:rFonts w:hint="cs"/>
          <w:rtl/>
        </w:rPr>
      </w:pPr>
      <w:r>
        <w:rPr>
          <w:rFonts w:hint="cs"/>
          <w:rtl/>
        </w:rPr>
        <w:t xml:space="preserve">תודה רבה. חברת הכנסת אתי לבני. </w:t>
      </w:r>
    </w:p>
    <w:p w14:paraId="7E422C4A" w14:textId="77777777" w:rsidR="00000000" w:rsidRDefault="009432B4">
      <w:pPr>
        <w:pStyle w:val="ac"/>
        <w:rPr>
          <w:rtl/>
        </w:rPr>
      </w:pPr>
      <w:r>
        <w:rPr>
          <w:rFonts w:hint="cs"/>
          <w:rtl/>
        </w:rPr>
        <w:br/>
      </w:r>
      <w:r>
        <w:rPr>
          <w:rFonts w:hint="eastAsia"/>
          <w:rtl/>
        </w:rPr>
        <w:t>קריאה</w:t>
      </w:r>
      <w:r>
        <w:rPr>
          <w:rtl/>
        </w:rPr>
        <w:t>:</w:t>
      </w:r>
    </w:p>
    <w:p w14:paraId="4BAA0140" w14:textId="77777777" w:rsidR="00000000" w:rsidRDefault="009432B4">
      <w:pPr>
        <w:pStyle w:val="a"/>
        <w:rPr>
          <w:rtl/>
        </w:rPr>
      </w:pPr>
    </w:p>
    <w:p w14:paraId="53FEE385" w14:textId="77777777" w:rsidR="00000000" w:rsidRDefault="009432B4">
      <w:pPr>
        <w:pStyle w:val="a"/>
        <w:rPr>
          <w:rFonts w:hint="cs"/>
          <w:rtl/>
        </w:rPr>
      </w:pPr>
      <w:r>
        <w:rPr>
          <w:rFonts w:hint="cs"/>
          <w:rtl/>
        </w:rPr>
        <w:t>-</w:t>
      </w:r>
      <w:r>
        <w:rPr>
          <w:rFonts w:hint="cs"/>
          <w:rtl/>
        </w:rPr>
        <w:t xml:space="preserve"> - -</w:t>
      </w:r>
    </w:p>
    <w:p w14:paraId="746B350A" w14:textId="77777777" w:rsidR="00000000" w:rsidRDefault="009432B4">
      <w:pPr>
        <w:pStyle w:val="ac"/>
        <w:rPr>
          <w:rtl/>
        </w:rPr>
      </w:pPr>
      <w:bookmarkStart w:id="611" w:name="FS000001051T09_07_2003_18_57_06"/>
      <w:bookmarkEnd w:id="611"/>
      <w:r>
        <w:rPr>
          <w:rtl/>
        </w:rPr>
        <w:br/>
        <w:t>דני יתום (העבודה-מימד):</w:t>
      </w:r>
    </w:p>
    <w:p w14:paraId="4FDEA4A9" w14:textId="77777777" w:rsidR="00000000" w:rsidRDefault="009432B4">
      <w:pPr>
        <w:pStyle w:val="a"/>
        <w:rPr>
          <w:rtl/>
        </w:rPr>
      </w:pPr>
    </w:p>
    <w:p w14:paraId="2B5FD41E" w14:textId="77777777" w:rsidR="00000000" w:rsidRDefault="009432B4">
      <w:pPr>
        <w:pStyle w:val="a"/>
        <w:rPr>
          <w:rFonts w:hint="cs"/>
          <w:rtl/>
        </w:rPr>
      </w:pPr>
      <w:r>
        <w:rPr>
          <w:rFonts w:hint="cs"/>
          <w:rtl/>
        </w:rPr>
        <w:t>זאת המשמעות של הצעה לסדר-היום.</w:t>
      </w:r>
    </w:p>
    <w:p w14:paraId="16594BE2" w14:textId="77777777" w:rsidR="00000000" w:rsidRDefault="009432B4">
      <w:pPr>
        <w:pStyle w:val="ad"/>
        <w:rPr>
          <w:rtl/>
        </w:rPr>
      </w:pPr>
      <w:r>
        <w:rPr>
          <w:rtl/>
        </w:rPr>
        <w:br/>
        <w:t>היו"ר נסים דהן:</w:t>
      </w:r>
    </w:p>
    <w:p w14:paraId="7AC0CD6D" w14:textId="77777777" w:rsidR="00000000" w:rsidRDefault="009432B4">
      <w:pPr>
        <w:pStyle w:val="a"/>
        <w:rPr>
          <w:rtl/>
        </w:rPr>
      </w:pPr>
    </w:p>
    <w:p w14:paraId="5195D4DE" w14:textId="77777777" w:rsidR="00000000" w:rsidRDefault="009432B4">
      <w:pPr>
        <w:pStyle w:val="a"/>
        <w:rPr>
          <w:rFonts w:hint="cs"/>
          <w:rtl/>
        </w:rPr>
      </w:pPr>
      <w:r>
        <w:rPr>
          <w:rFonts w:hint="cs"/>
          <w:rtl/>
        </w:rPr>
        <w:t>כן. בהצעה לסדר-היום של חבר הכנסת הוא יכול להציע לדון במליאה בלבד. השר או סגן השר רשאים לבקש להעביר את הנושא לוועדה, ואז מליאת הכנסת קובעת אם הדיון ייערך  בוועדה או במליאת הכנסת</w:t>
      </w:r>
      <w:r>
        <w:rPr>
          <w:rFonts w:hint="cs"/>
          <w:rtl/>
        </w:rPr>
        <w:t>. אבל חבר הכנסת מבקש רק דיון במליאה.</w:t>
      </w:r>
    </w:p>
    <w:p w14:paraId="7C1435AA" w14:textId="77777777" w:rsidR="00000000" w:rsidRDefault="009432B4">
      <w:pPr>
        <w:pStyle w:val="a"/>
        <w:rPr>
          <w:rFonts w:hint="cs"/>
          <w:rtl/>
        </w:rPr>
      </w:pPr>
    </w:p>
    <w:p w14:paraId="2E5BC5FA" w14:textId="77777777" w:rsidR="00000000" w:rsidRDefault="009432B4">
      <w:pPr>
        <w:pStyle w:val="a"/>
        <w:rPr>
          <w:rFonts w:hint="cs"/>
          <w:rtl/>
        </w:rPr>
      </w:pPr>
      <w:r>
        <w:rPr>
          <w:rFonts w:hint="cs"/>
          <w:rtl/>
        </w:rPr>
        <w:t>גברתי חברת הכנסת אתי לבני, שלוש דקות לרשותך. בבקשה. לפי הניירות שהכנת, גברתי רוצה לדבר שעתיים, אבל יש רק שלוש דקות.</w:t>
      </w:r>
    </w:p>
    <w:p w14:paraId="11C6CE2E" w14:textId="77777777" w:rsidR="00000000" w:rsidRDefault="009432B4">
      <w:pPr>
        <w:pStyle w:val="SpeakerCon"/>
        <w:rPr>
          <w:rtl/>
        </w:rPr>
      </w:pPr>
      <w:r>
        <w:rPr>
          <w:rtl/>
        </w:rPr>
        <w:br/>
      </w:r>
      <w:bookmarkStart w:id="612" w:name="FS000001051T09_07_2003_18_59_18C"/>
      <w:bookmarkEnd w:id="612"/>
      <w:r>
        <w:rPr>
          <w:rtl/>
        </w:rPr>
        <w:t>אתי לבני (שינוי):</w:t>
      </w:r>
    </w:p>
    <w:p w14:paraId="12E083B2" w14:textId="77777777" w:rsidR="00000000" w:rsidRDefault="009432B4">
      <w:pPr>
        <w:pStyle w:val="a"/>
        <w:rPr>
          <w:rtl/>
        </w:rPr>
      </w:pPr>
    </w:p>
    <w:p w14:paraId="4A28F3FE" w14:textId="77777777" w:rsidR="00000000" w:rsidRDefault="009432B4">
      <w:pPr>
        <w:pStyle w:val="a"/>
        <w:rPr>
          <w:rFonts w:hint="cs"/>
          <w:rtl/>
        </w:rPr>
      </w:pPr>
      <w:r>
        <w:rPr>
          <w:rFonts w:hint="cs"/>
          <w:rtl/>
        </w:rPr>
        <w:t xml:space="preserve">א. יש לי זכויות יתר, אולי כסגנית יושב-ראש - - </w:t>
      </w:r>
    </w:p>
    <w:p w14:paraId="2025372F" w14:textId="77777777" w:rsidR="00000000" w:rsidRDefault="009432B4">
      <w:pPr>
        <w:pStyle w:val="ad"/>
        <w:rPr>
          <w:rtl/>
        </w:rPr>
      </w:pPr>
      <w:r>
        <w:rPr>
          <w:rtl/>
        </w:rPr>
        <w:br/>
        <w:t>היו"ר נסים דהן:</w:t>
      </w:r>
    </w:p>
    <w:p w14:paraId="4EC2CCBB" w14:textId="77777777" w:rsidR="00000000" w:rsidRDefault="009432B4">
      <w:pPr>
        <w:pStyle w:val="a"/>
        <w:rPr>
          <w:rtl/>
        </w:rPr>
      </w:pPr>
    </w:p>
    <w:p w14:paraId="223506CA" w14:textId="77777777" w:rsidR="00000000" w:rsidRDefault="009432B4">
      <w:pPr>
        <w:pStyle w:val="a"/>
        <w:rPr>
          <w:rFonts w:hint="cs"/>
          <w:rtl/>
        </w:rPr>
      </w:pPr>
      <w:r>
        <w:rPr>
          <w:rFonts w:hint="cs"/>
          <w:rtl/>
        </w:rPr>
        <w:t>שלוש-וחצי.</w:t>
      </w:r>
    </w:p>
    <w:p w14:paraId="67523997" w14:textId="77777777" w:rsidR="00000000" w:rsidRDefault="009432B4">
      <w:pPr>
        <w:pStyle w:val="SpeakerCon"/>
        <w:rPr>
          <w:rtl/>
        </w:rPr>
      </w:pPr>
      <w:r>
        <w:rPr>
          <w:rtl/>
        </w:rPr>
        <w:br/>
      </w:r>
      <w:bookmarkStart w:id="613" w:name="FS000001051T09_07_2003_19_00_02C"/>
      <w:bookmarkEnd w:id="613"/>
      <w:r>
        <w:rPr>
          <w:rtl/>
        </w:rPr>
        <w:t>אתי ל</w:t>
      </w:r>
      <w:r>
        <w:rPr>
          <w:rtl/>
        </w:rPr>
        <w:t>בני (שינוי):</w:t>
      </w:r>
    </w:p>
    <w:p w14:paraId="58783743" w14:textId="77777777" w:rsidR="00000000" w:rsidRDefault="009432B4">
      <w:pPr>
        <w:pStyle w:val="a"/>
        <w:rPr>
          <w:rtl/>
        </w:rPr>
      </w:pPr>
    </w:p>
    <w:p w14:paraId="16ECE447" w14:textId="77777777" w:rsidR="00000000" w:rsidRDefault="009432B4">
      <w:pPr>
        <w:pStyle w:val="a"/>
        <w:rPr>
          <w:rFonts w:hint="cs"/>
          <w:rtl/>
        </w:rPr>
      </w:pPr>
      <w:r>
        <w:rPr>
          <w:rFonts w:hint="cs"/>
          <w:rtl/>
        </w:rPr>
        <w:t xml:space="preserve">- - ב. רוב הדברים הענייניים נאמרו על-ידי חברי, חבר הכנסת יתום. </w:t>
      </w:r>
    </w:p>
    <w:p w14:paraId="18FE3097" w14:textId="77777777" w:rsidR="00000000" w:rsidRDefault="009432B4">
      <w:pPr>
        <w:pStyle w:val="a"/>
        <w:rPr>
          <w:rFonts w:hint="cs"/>
          <w:rtl/>
        </w:rPr>
      </w:pPr>
    </w:p>
    <w:p w14:paraId="6A9ADE8E" w14:textId="77777777" w:rsidR="00000000" w:rsidRDefault="009432B4">
      <w:pPr>
        <w:pStyle w:val="a"/>
        <w:rPr>
          <w:rFonts w:hint="cs"/>
          <w:rtl/>
        </w:rPr>
      </w:pPr>
      <w:r>
        <w:rPr>
          <w:rFonts w:hint="cs"/>
          <w:rtl/>
        </w:rPr>
        <w:t>אדוני היושב-ראש, חברי הכנסת לנושא הזה יש שני פנים. הפן הראשון הוא הרשלנות בביצוע הוראות  קצין רפואה ראשי: כל הנחיות הפיקוח, כל ההנחיות בדבר הבטיחות, כל ההנחיות לגבי אדם שיהיה ממ</w:t>
      </w:r>
      <w:r>
        <w:rPr>
          <w:rFonts w:hint="cs"/>
          <w:rtl/>
        </w:rPr>
        <w:t>ונה על הבטיחות באותן יחידות - לא היה אדם כזה. ההנחיות לבדיקות תקופתיות, הנחיות בדבר מרחק ראוי מהמתקנים - שום דבר מהדברים האלה לא בוצע לפי הכתבה ולפי הדברים שאומרים לנו החיילים הנדונים, שחמישה מהם נפגעו. זה פן אחד, וצריך לדון בזה וצריך מערכת פיקוח וצריך שתה</w:t>
      </w:r>
      <w:r>
        <w:rPr>
          <w:rFonts w:hint="cs"/>
          <w:rtl/>
        </w:rPr>
        <w:t>יה בקרה על הדברים האלה, כי אי-אפשר להפקיר את האנשים שעושים את שירותם נאמנה.</w:t>
      </w:r>
    </w:p>
    <w:p w14:paraId="5258D549" w14:textId="77777777" w:rsidR="00000000" w:rsidRDefault="009432B4">
      <w:pPr>
        <w:pStyle w:val="a"/>
        <w:rPr>
          <w:rFonts w:hint="cs"/>
          <w:rtl/>
        </w:rPr>
      </w:pPr>
    </w:p>
    <w:p w14:paraId="34FB3A58" w14:textId="77777777" w:rsidR="00000000" w:rsidRDefault="009432B4">
      <w:pPr>
        <w:pStyle w:val="a"/>
        <w:rPr>
          <w:rFonts w:hint="cs"/>
          <w:rtl/>
        </w:rPr>
      </w:pPr>
      <w:r>
        <w:rPr>
          <w:rFonts w:hint="cs"/>
          <w:rtl/>
        </w:rPr>
        <w:t xml:space="preserve">דבר שני - אני פניתי לדוח ועדת החקירה בנושא הקישון, שדן בדבר מאוד דומה, חיילים שחלו בסרטן עקב צלילה בקישון המזוהם; הוקמה ועדת חקירה והיו בה דעת רוב ודעת מיעוט - דעת המיעוט היתה של </w:t>
      </w:r>
      <w:r>
        <w:rPr>
          <w:rFonts w:hint="cs"/>
          <w:rtl/>
        </w:rPr>
        <w:t>כבוד השופט שמגר, שקיבל את הטענה, אף שמבחינה סטטיסטית ומבחינה רפואית לא הוכח באמת באופן חד-משמעי שיש קשר בין מי הקישון למקרי התחלואה.</w:t>
      </w:r>
    </w:p>
    <w:p w14:paraId="24FA203B" w14:textId="77777777" w:rsidR="00000000" w:rsidRDefault="009432B4">
      <w:pPr>
        <w:pStyle w:val="a"/>
        <w:rPr>
          <w:rFonts w:hint="cs"/>
          <w:rtl/>
        </w:rPr>
      </w:pPr>
    </w:p>
    <w:p w14:paraId="2AB33E3E" w14:textId="77777777" w:rsidR="00000000" w:rsidRDefault="009432B4">
      <w:pPr>
        <w:pStyle w:val="a"/>
        <w:rPr>
          <w:rFonts w:hint="cs"/>
          <w:rtl/>
        </w:rPr>
      </w:pPr>
      <w:r>
        <w:rPr>
          <w:rFonts w:hint="cs"/>
          <w:rtl/>
        </w:rPr>
        <w:t>אבל, את מה שאומר כבוד השופט שמגר אני רוצה לאמץ גם במקרים האלה. הוא אומר שמספיק לו שנקבע קשר סיבתי משפטי, ובעיקר הגיוני, בי</w:t>
      </w:r>
      <w:r>
        <w:rPr>
          <w:rFonts w:hint="cs"/>
          <w:rtl/>
        </w:rPr>
        <w:t>ן מצב הקישון - אולי טילי ה"הוק", המכ"מים כאן - בתקופה הרלוונטית לבין מחלת הסרטן שפגעה בחיילים.</w:t>
      </w:r>
    </w:p>
    <w:p w14:paraId="39679CF3" w14:textId="77777777" w:rsidR="00000000" w:rsidRDefault="009432B4">
      <w:pPr>
        <w:pStyle w:val="a"/>
        <w:rPr>
          <w:rFonts w:hint="cs"/>
          <w:rtl/>
        </w:rPr>
      </w:pPr>
    </w:p>
    <w:p w14:paraId="56FCFA9B" w14:textId="77777777" w:rsidR="00000000" w:rsidRDefault="009432B4">
      <w:pPr>
        <w:pStyle w:val="a"/>
        <w:rPr>
          <w:rFonts w:hint="cs"/>
          <w:rtl/>
        </w:rPr>
      </w:pPr>
      <w:r>
        <w:rPr>
          <w:rFonts w:hint="cs"/>
          <w:rtl/>
        </w:rPr>
        <w:t>אני קוראת לצה"ל, לשלטונות צה"ל, לבתי-המשפט, לבתי-הדין  שדנים בעניינים האלה, שלא להיכנס לכל העניין המשפטי, אלא לקבוע שיש קשר הגיוני משפטי בין המחלה הזאת, מחלת הס</w:t>
      </w:r>
      <w:r>
        <w:rPr>
          <w:rFonts w:hint="cs"/>
          <w:rtl/>
        </w:rPr>
        <w:t>רטן, לבין הקרינה האלקטרומגנטית, מה עוד שקצין רפואה ראשי הכיר בבעייתיות של הקרינה הזאת.</w:t>
      </w:r>
    </w:p>
    <w:p w14:paraId="4226EE77" w14:textId="77777777" w:rsidR="00000000" w:rsidRDefault="009432B4">
      <w:pPr>
        <w:pStyle w:val="a"/>
        <w:rPr>
          <w:rFonts w:hint="cs"/>
          <w:rtl/>
        </w:rPr>
      </w:pPr>
    </w:p>
    <w:p w14:paraId="6A97231E" w14:textId="77777777" w:rsidR="00000000" w:rsidRDefault="009432B4">
      <w:pPr>
        <w:pStyle w:val="a"/>
        <w:rPr>
          <w:rFonts w:hint="cs"/>
          <w:rtl/>
        </w:rPr>
      </w:pPr>
      <w:r>
        <w:rPr>
          <w:rFonts w:hint="cs"/>
          <w:rtl/>
        </w:rPr>
        <w:t>דבר נוסף שהוצע באותה ועדה - ולמיטב ידיעתי לא יושם,  ואני מתכוונת לפעול ליישומו - יש שני חוקים שדנים בנפגעי צה"ל, חוק אחד שמקשה וחוק אחד שמקל. החוק שמקל הוא חוק משפחות ח</w:t>
      </w:r>
      <w:r>
        <w:rPr>
          <w:rFonts w:hint="cs"/>
          <w:rtl/>
        </w:rPr>
        <w:t>יילים שנספו במערכה, שקובע שיוכר חייל שמת בתקופת שירותו כתוצאה ממחלה - מספיק שהוא מת בתקופת שירותו מאותה מחלה, לא צריך להוכיח שזה עקב השירות - בעוד שחייל שרק נפגע ממחלה, צריך להוכיח שזה עקב השירות, וזה המקרה שלפנינו. ההצעה היא - ואני חוזרת על ההצעה ועומדת ל</w:t>
      </w:r>
      <w:r>
        <w:rPr>
          <w:rFonts w:hint="cs"/>
          <w:rtl/>
        </w:rPr>
        <w:t xml:space="preserve">קדם אותה - - </w:t>
      </w:r>
    </w:p>
    <w:p w14:paraId="432B3893" w14:textId="77777777" w:rsidR="00000000" w:rsidRDefault="009432B4">
      <w:pPr>
        <w:pStyle w:val="ad"/>
        <w:rPr>
          <w:rtl/>
        </w:rPr>
      </w:pPr>
      <w:r>
        <w:rPr>
          <w:rtl/>
        </w:rPr>
        <w:br/>
        <w:t>היו"ר נסים דהן:</w:t>
      </w:r>
    </w:p>
    <w:p w14:paraId="6C2630D9" w14:textId="77777777" w:rsidR="00000000" w:rsidRDefault="009432B4">
      <w:pPr>
        <w:pStyle w:val="a"/>
        <w:rPr>
          <w:rtl/>
        </w:rPr>
      </w:pPr>
    </w:p>
    <w:p w14:paraId="102CDFAF" w14:textId="77777777" w:rsidR="00000000" w:rsidRDefault="009432B4">
      <w:pPr>
        <w:pStyle w:val="a"/>
        <w:rPr>
          <w:rFonts w:hint="cs"/>
          <w:rtl/>
        </w:rPr>
      </w:pPr>
      <w:r>
        <w:rPr>
          <w:rFonts w:hint="cs"/>
          <w:rtl/>
        </w:rPr>
        <w:t>ומסיימת בזה.</w:t>
      </w:r>
    </w:p>
    <w:p w14:paraId="248DF0F3" w14:textId="77777777" w:rsidR="00000000" w:rsidRDefault="009432B4">
      <w:pPr>
        <w:pStyle w:val="SpeakerCon"/>
        <w:rPr>
          <w:rtl/>
        </w:rPr>
      </w:pPr>
      <w:r>
        <w:rPr>
          <w:rtl/>
        </w:rPr>
        <w:br/>
      </w:r>
      <w:bookmarkStart w:id="614" w:name="FS000001051T09_07_2003_19_14_06C"/>
      <w:bookmarkEnd w:id="614"/>
      <w:r>
        <w:rPr>
          <w:rtl/>
        </w:rPr>
        <w:t>אתי לבני (שינוי):</w:t>
      </w:r>
    </w:p>
    <w:p w14:paraId="746172D7" w14:textId="77777777" w:rsidR="00000000" w:rsidRDefault="009432B4">
      <w:pPr>
        <w:pStyle w:val="a"/>
        <w:rPr>
          <w:rtl/>
        </w:rPr>
      </w:pPr>
    </w:p>
    <w:p w14:paraId="597F96C5" w14:textId="77777777" w:rsidR="00000000" w:rsidRDefault="009432B4">
      <w:pPr>
        <w:pStyle w:val="a"/>
        <w:rPr>
          <w:rFonts w:hint="cs"/>
          <w:rtl/>
        </w:rPr>
      </w:pPr>
      <w:r>
        <w:rPr>
          <w:rFonts w:hint="cs"/>
          <w:rtl/>
        </w:rPr>
        <w:t>כן. - - שהחוק הזה, בנוסחו זה - סעיף 2ב לחוק משפחות חיילים שנספו במערכה - יוחל גם על חיילים שנפגעו ממחלת הסרטן בתקופת שירותם הצבאי, אלא אם יוכח אחרת. תודה.</w:t>
      </w:r>
    </w:p>
    <w:p w14:paraId="0EC7D65E" w14:textId="77777777" w:rsidR="00000000" w:rsidRDefault="009432B4">
      <w:pPr>
        <w:pStyle w:val="ad"/>
        <w:rPr>
          <w:rtl/>
        </w:rPr>
      </w:pPr>
      <w:r>
        <w:rPr>
          <w:rtl/>
        </w:rPr>
        <w:br/>
        <w:t>היו"ר נסים דהן:</w:t>
      </w:r>
    </w:p>
    <w:p w14:paraId="23777C9D" w14:textId="77777777" w:rsidR="00000000" w:rsidRDefault="009432B4">
      <w:pPr>
        <w:pStyle w:val="a"/>
        <w:rPr>
          <w:rtl/>
        </w:rPr>
      </w:pPr>
    </w:p>
    <w:p w14:paraId="39F449CF" w14:textId="77777777" w:rsidR="00000000" w:rsidRDefault="009432B4">
      <w:pPr>
        <w:pStyle w:val="a"/>
        <w:rPr>
          <w:rFonts w:hint="cs"/>
          <w:rtl/>
        </w:rPr>
      </w:pPr>
      <w:r>
        <w:rPr>
          <w:rFonts w:hint="cs"/>
          <w:rtl/>
        </w:rPr>
        <w:t>תודה. כבוד סגן השר</w:t>
      </w:r>
      <w:r>
        <w:rPr>
          <w:rFonts w:hint="cs"/>
          <w:rtl/>
        </w:rPr>
        <w:t>, בבקשה, תגובתך - תגובת הממשלה בעצם. אחרי תגובת השר, יש לנו הצעות אחרות? לא. אנחנו פשוט ניגש להצבעה מייד.</w:t>
      </w:r>
    </w:p>
    <w:p w14:paraId="6BC05B92" w14:textId="77777777" w:rsidR="00000000" w:rsidRDefault="009432B4">
      <w:pPr>
        <w:pStyle w:val="a"/>
        <w:rPr>
          <w:rFonts w:hint="cs"/>
          <w:rtl/>
        </w:rPr>
      </w:pPr>
    </w:p>
    <w:p w14:paraId="4D85D3EB" w14:textId="77777777" w:rsidR="00000000" w:rsidRDefault="009432B4">
      <w:pPr>
        <w:pStyle w:val="Speaker"/>
        <w:rPr>
          <w:rtl/>
        </w:rPr>
      </w:pPr>
      <w:bookmarkStart w:id="615" w:name="FS000000464T09_07_2003_19_16_16"/>
      <w:bookmarkStart w:id="616" w:name="_Toc45934794"/>
      <w:bookmarkStart w:id="617" w:name="_Toc76385312"/>
      <w:bookmarkEnd w:id="615"/>
      <w:r>
        <w:rPr>
          <w:rFonts w:hint="eastAsia"/>
          <w:rtl/>
        </w:rPr>
        <w:t>סגן</w:t>
      </w:r>
      <w:r>
        <w:rPr>
          <w:rtl/>
        </w:rPr>
        <w:t xml:space="preserve"> שר הביטחון זאב בוים:</w:t>
      </w:r>
      <w:bookmarkEnd w:id="616"/>
      <w:bookmarkEnd w:id="617"/>
    </w:p>
    <w:p w14:paraId="221FBD28" w14:textId="77777777" w:rsidR="00000000" w:rsidRDefault="009432B4">
      <w:pPr>
        <w:pStyle w:val="a"/>
        <w:rPr>
          <w:rFonts w:hint="cs"/>
          <w:rtl/>
        </w:rPr>
      </w:pPr>
    </w:p>
    <w:p w14:paraId="36A878C1" w14:textId="77777777" w:rsidR="00000000" w:rsidRDefault="009432B4">
      <w:pPr>
        <w:pStyle w:val="a"/>
        <w:rPr>
          <w:rFonts w:hint="cs"/>
          <w:rtl/>
        </w:rPr>
      </w:pPr>
      <w:r>
        <w:rPr>
          <w:rFonts w:hint="cs"/>
          <w:rtl/>
        </w:rPr>
        <w:t>אדוני היושב-ראש, חברי הכנסת - - -</w:t>
      </w:r>
    </w:p>
    <w:p w14:paraId="782D5A0E" w14:textId="77777777" w:rsidR="00000000" w:rsidRDefault="009432B4">
      <w:pPr>
        <w:pStyle w:val="ad"/>
        <w:rPr>
          <w:rtl/>
        </w:rPr>
      </w:pPr>
      <w:r>
        <w:rPr>
          <w:rtl/>
        </w:rPr>
        <w:br/>
        <w:t>היו"ר נסים דהן:</w:t>
      </w:r>
    </w:p>
    <w:p w14:paraId="7EE4B209" w14:textId="77777777" w:rsidR="00000000" w:rsidRDefault="009432B4">
      <w:pPr>
        <w:pStyle w:val="a"/>
        <w:rPr>
          <w:rtl/>
        </w:rPr>
      </w:pPr>
    </w:p>
    <w:p w14:paraId="268EF34A" w14:textId="77777777" w:rsidR="00000000" w:rsidRDefault="009432B4">
      <w:pPr>
        <w:pStyle w:val="a"/>
        <w:rPr>
          <w:rFonts w:hint="cs"/>
          <w:rtl/>
        </w:rPr>
      </w:pPr>
      <w:r>
        <w:rPr>
          <w:rFonts w:hint="cs"/>
          <w:rtl/>
        </w:rPr>
        <w:t>חברת הכנסת אתי לבני, התחרטת על מקומך בקואליציה?</w:t>
      </w:r>
    </w:p>
    <w:p w14:paraId="551826A3" w14:textId="77777777" w:rsidR="00000000" w:rsidRDefault="009432B4">
      <w:pPr>
        <w:pStyle w:val="ac"/>
        <w:rPr>
          <w:rtl/>
        </w:rPr>
      </w:pPr>
      <w:r>
        <w:rPr>
          <w:rtl/>
        </w:rPr>
        <w:br/>
        <w:t>יצחק הרצוג (העבודה-מימ</w:t>
      </w:r>
      <w:r>
        <w:rPr>
          <w:rtl/>
        </w:rPr>
        <w:t>ד):</w:t>
      </w:r>
    </w:p>
    <w:p w14:paraId="1A8F235E" w14:textId="77777777" w:rsidR="00000000" w:rsidRDefault="009432B4">
      <w:pPr>
        <w:pStyle w:val="a"/>
        <w:rPr>
          <w:rtl/>
        </w:rPr>
      </w:pPr>
    </w:p>
    <w:p w14:paraId="004C9310" w14:textId="77777777" w:rsidR="00000000" w:rsidRDefault="009432B4">
      <w:pPr>
        <w:pStyle w:val="a"/>
        <w:rPr>
          <w:rFonts w:hint="cs"/>
          <w:rtl/>
        </w:rPr>
      </w:pPr>
      <w:r>
        <w:rPr>
          <w:rFonts w:hint="cs"/>
          <w:rtl/>
        </w:rPr>
        <w:t xml:space="preserve">אנחנו תמיד נשמח שהיא תהיה אתנו. </w:t>
      </w:r>
    </w:p>
    <w:p w14:paraId="14B26BFC" w14:textId="77777777" w:rsidR="00000000" w:rsidRDefault="009432B4">
      <w:pPr>
        <w:pStyle w:val="ad"/>
        <w:rPr>
          <w:rtl/>
        </w:rPr>
      </w:pPr>
      <w:r>
        <w:rPr>
          <w:rtl/>
        </w:rPr>
        <w:br/>
        <w:t>היו"ר נסים דהן:</w:t>
      </w:r>
    </w:p>
    <w:p w14:paraId="1BE56B9B" w14:textId="77777777" w:rsidR="00000000" w:rsidRDefault="009432B4">
      <w:pPr>
        <w:pStyle w:val="a"/>
        <w:rPr>
          <w:rtl/>
        </w:rPr>
      </w:pPr>
    </w:p>
    <w:p w14:paraId="4B5DDEF9" w14:textId="77777777" w:rsidR="00000000" w:rsidRDefault="009432B4">
      <w:pPr>
        <w:pStyle w:val="a"/>
        <w:rPr>
          <w:rFonts w:hint="cs"/>
          <w:rtl/>
        </w:rPr>
      </w:pPr>
      <w:r>
        <w:rPr>
          <w:rFonts w:hint="cs"/>
          <w:rtl/>
        </w:rPr>
        <w:t xml:space="preserve">לא. לא אכפת לי שתמשיכי לשבת שם. את לא מפריעה כשאת יושבת שם, רק שאלה רטורית. </w:t>
      </w:r>
    </w:p>
    <w:p w14:paraId="6B3FD550" w14:textId="77777777" w:rsidR="00000000" w:rsidRDefault="009432B4">
      <w:pPr>
        <w:pStyle w:val="SpeakerCon"/>
        <w:rPr>
          <w:rtl/>
        </w:rPr>
      </w:pPr>
      <w:r>
        <w:rPr>
          <w:rtl/>
        </w:rPr>
        <w:br/>
      </w:r>
      <w:bookmarkStart w:id="618" w:name="FS000000464T09_07_2003_19_17_18C"/>
      <w:bookmarkEnd w:id="618"/>
      <w:r>
        <w:rPr>
          <w:rtl/>
        </w:rPr>
        <w:t>סגן שר הביטחון זאב בוים:</w:t>
      </w:r>
    </w:p>
    <w:p w14:paraId="0AE75C9F" w14:textId="77777777" w:rsidR="00000000" w:rsidRDefault="009432B4">
      <w:pPr>
        <w:pStyle w:val="a"/>
        <w:rPr>
          <w:rtl/>
        </w:rPr>
      </w:pPr>
    </w:p>
    <w:p w14:paraId="68D8EB4B" w14:textId="77777777" w:rsidR="00000000" w:rsidRDefault="009432B4">
      <w:pPr>
        <w:pStyle w:val="a"/>
        <w:rPr>
          <w:rFonts w:hint="cs"/>
          <w:rtl/>
        </w:rPr>
      </w:pPr>
      <w:r>
        <w:rPr>
          <w:rFonts w:hint="cs"/>
          <w:rtl/>
        </w:rPr>
        <w:t>כל עוד את לא מצביעה שם, הכול בסדר.</w:t>
      </w:r>
    </w:p>
    <w:p w14:paraId="64C78A8A" w14:textId="77777777" w:rsidR="00000000" w:rsidRDefault="009432B4">
      <w:pPr>
        <w:pStyle w:val="a"/>
        <w:rPr>
          <w:rFonts w:hint="cs"/>
          <w:rtl/>
        </w:rPr>
      </w:pPr>
    </w:p>
    <w:p w14:paraId="561AB85B" w14:textId="77777777" w:rsidR="00000000" w:rsidRDefault="009432B4">
      <w:pPr>
        <w:pStyle w:val="a"/>
        <w:rPr>
          <w:rFonts w:hint="cs"/>
          <w:rtl/>
        </w:rPr>
      </w:pPr>
      <w:r>
        <w:rPr>
          <w:rFonts w:hint="cs"/>
          <w:rtl/>
        </w:rPr>
        <w:t>אדוני היושב-ראש, חברי הכנסת, ההשפעות הבריאותיות היחידות - אנ</w:t>
      </w:r>
      <w:r>
        <w:rPr>
          <w:rFonts w:hint="cs"/>
          <w:rtl/>
        </w:rPr>
        <w:t>י מציע שחברת הכנסת לבני תאזין היטב, כי נראה לי שהיא כרכה מין בשאינו במינו.</w:t>
      </w:r>
    </w:p>
    <w:p w14:paraId="5A1F6E4C" w14:textId="77777777" w:rsidR="00000000" w:rsidRDefault="009432B4">
      <w:pPr>
        <w:pStyle w:val="ad"/>
        <w:rPr>
          <w:rtl/>
        </w:rPr>
      </w:pPr>
      <w:r>
        <w:rPr>
          <w:rtl/>
        </w:rPr>
        <w:br/>
        <w:t>היו"ר נסים דהן:</w:t>
      </w:r>
    </w:p>
    <w:p w14:paraId="02D74164" w14:textId="77777777" w:rsidR="00000000" w:rsidRDefault="009432B4">
      <w:pPr>
        <w:pStyle w:val="a"/>
        <w:rPr>
          <w:rtl/>
        </w:rPr>
      </w:pPr>
    </w:p>
    <w:p w14:paraId="16F43C66" w14:textId="77777777" w:rsidR="00000000" w:rsidRDefault="009432B4">
      <w:pPr>
        <w:pStyle w:val="a"/>
        <w:rPr>
          <w:rFonts w:hint="cs"/>
          <w:rtl/>
        </w:rPr>
      </w:pPr>
      <w:r>
        <w:rPr>
          <w:rFonts w:hint="cs"/>
          <w:rtl/>
        </w:rPr>
        <w:t>היא מאזינה.</w:t>
      </w:r>
    </w:p>
    <w:p w14:paraId="32BDC8D5" w14:textId="77777777" w:rsidR="00000000" w:rsidRDefault="009432B4">
      <w:pPr>
        <w:pStyle w:val="SpeakerCon"/>
        <w:rPr>
          <w:rtl/>
        </w:rPr>
      </w:pPr>
      <w:r>
        <w:rPr>
          <w:rtl/>
        </w:rPr>
        <w:br/>
      </w:r>
      <w:bookmarkStart w:id="619" w:name="FS000000464T09_07_2003_19_18_17C"/>
      <w:bookmarkEnd w:id="619"/>
      <w:r>
        <w:rPr>
          <w:rtl/>
        </w:rPr>
        <w:t>סגן שר הביטחון זאב בוים:</w:t>
      </w:r>
    </w:p>
    <w:p w14:paraId="35CE7191" w14:textId="77777777" w:rsidR="00000000" w:rsidRDefault="009432B4">
      <w:pPr>
        <w:pStyle w:val="a"/>
        <w:rPr>
          <w:rtl/>
        </w:rPr>
      </w:pPr>
    </w:p>
    <w:p w14:paraId="4BE78784" w14:textId="77777777" w:rsidR="00000000" w:rsidRDefault="009432B4">
      <w:pPr>
        <w:pStyle w:val="a"/>
        <w:rPr>
          <w:rFonts w:hint="cs"/>
          <w:rtl/>
        </w:rPr>
      </w:pPr>
      <w:r>
        <w:rPr>
          <w:rFonts w:hint="cs"/>
          <w:rtl/>
        </w:rPr>
        <w:t xml:space="preserve">ההשפעות הבריאותיות היחידות של קרינת הרדיו - של קרינה אלקטרומגנטית - אשר נתגלו ואומתו, וקיימת לגביהן תמימות דעים, הן ההשפעות </w:t>
      </w:r>
      <w:r>
        <w:rPr>
          <w:rFonts w:hint="cs"/>
          <w:rtl/>
        </w:rPr>
        <w:t>התרמיות - חימום רקמות הגוף. מחקרים רבים ועתירי ממון שנעשו על פני עשרות שנים לא מצאו כל קשר מבוסס -  מעשי או תיאורטי - בין קרינת הרדיו לבין תחלואה במחלת הסרטן לסוגיה. לא נמצא עודף תחלואה בקרב אוכלוסיות החשופות יותר לקרינה - אזרחים, עובדים או חיילים - כמו גם</w:t>
      </w:r>
      <w:r>
        <w:rPr>
          <w:rFonts w:hint="cs"/>
          <w:rtl/>
        </w:rPr>
        <w:t xml:space="preserve"> בבעלי-חיים שנחשפו לקרינה, וכן במחקרים ברמת התא החי.</w:t>
      </w:r>
    </w:p>
    <w:p w14:paraId="0C46A381" w14:textId="77777777" w:rsidR="00000000" w:rsidRDefault="009432B4">
      <w:pPr>
        <w:pStyle w:val="a"/>
        <w:rPr>
          <w:rFonts w:hint="cs"/>
          <w:rtl/>
        </w:rPr>
      </w:pPr>
    </w:p>
    <w:p w14:paraId="0CFB4975" w14:textId="77777777" w:rsidR="00000000" w:rsidRDefault="009432B4">
      <w:pPr>
        <w:pStyle w:val="a"/>
        <w:rPr>
          <w:rFonts w:hint="cs"/>
          <w:rtl/>
        </w:rPr>
      </w:pPr>
      <w:r>
        <w:rPr>
          <w:rFonts w:hint="cs"/>
          <w:rtl/>
        </w:rPr>
        <w:t>המחקרים נסקרים באופן שוטף על-ידי מוסדות בעלי שם הנמצאים בחזית הידע העולמי בתחום ומובילים את התקינה העולמית, ובהם הוועדה הבין-לאומית להגנה מפני קרינה בלתי מייננת - יש לזה ראשי תיבות, אני לא אלאה  אותנו ב</w:t>
      </w:r>
      <w:r>
        <w:rPr>
          <w:rFonts w:hint="cs"/>
          <w:rtl/>
        </w:rPr>
        <w:t xml:space="preserve">עניין - המאומצת על-ידי ארגון הבריאות העולמי, </w:t>
      </w:r>
      <w:r>
        <w:rPr>
          <w:rFonts w:hint="cs"/>
        </w:rPr>
        <w:t>WHO</w:t>
      </w:r>
      <w:r>
        <w:rPr>
          <w:rFonts w:hint="cs"/>
          <w:rtl/>
        </w:rPr>
        <w:t xml:space="preserve">, המועצה הבריטית להגנה מקרינה, מכון התקנים האמריקני ועוד. מוסדות אלו שהזכרתי קבעו, כי השפעות הבריאות היחידות של הקרינה הן השפעות תרמיות, והם מבססים את התקנים על השפעות אלה בלבד. הוועדה הבין-לאומית להגנה מפני </w:t>
      </w:r>
      <w:r>
        <w:rPr>
          <w:rFonts w:hint="cs"/>
          <w:rtl/>
        </w:rPr>
        <w:t>קרינה בלתי מייננת לא מצאה את קרינת הרדיו כגורם אפשרי למחלות ממאירות בדם. זה כללי.</w:t>
      </w:r>
    </w:p>
    <w:p w14:paraId="1F3DCCD2" w14:textId="77777777" w:rsidR="00000000" w:rsidRDefault="009432B4">
      <w:pPr>
        <w:pStyle w:val="a"/>
        <w:rPr>
          <w:rFonts w:hint="cs"/>
          <w:rtl/>
        </w:rPr>
      </w:pPr>
    </w:p>
    <w:p w14:paraId="20E75A6D" w14:textId="77777777" w:rsidR="00000000" w:rsidRDefault="009432B4">
      <w:pPr>
        <w:pStyle w:val="a"/>
        <w:rPr>
          <w:rFonts w:hint="cs"/>
          <w:rtl/>
        </w:rPr>
      </w:pPr>
      <w:r>
        <w:rPr>
          <w:rFonts w:hint="cs"/>
          <w:rtl/>
        </w:rPr>
        <w:t>עכשיו לגבי הפעילות של צה"ל להגנה על חיילים מפני קרינת הרדיו - צה"ל מקיים תוכנית מקיפה להגנה על בריאות החיילים מפני קרינת הרדיו. התוכנית מיושמת על-פי הוראות קצין רפואה ראשי ל</w:t>
      </w:r>
      <w:r>
        <w:rPr>
          <w:rFonts w:hint="cs"/>
          <w:rtl/>
        </w:rPr>
        <w:t>הגנה מקרינת רדיו. הוראה זו קיימת כבר משנת 1988, והיא מקדימה את התחיקה במדינת ישראל, שבה טרם קיים חוק בנושא.</w:t>
      </w:r>
    </w:p>
    <w:p w14:paraId="6684BBAC" w14:textId="77777777" w:rsidR="00000000" w:rsidRDefault="009432B4">
      <w:pPr>
        <w:pStyle w:val="a"/>
        <w:rPr>
          <w:rFonts w:hint="cs"/>
          <w:rtl/>
        </w:rPr>
      </w:pPr>
    </w:p>
    <w:p w14:paraId="0D20988B" w14:textId="77777777" w:rsidR="00000000" w:rsidRDefault="009432B4">
      <w:pPr>
        <w:pStyle w:val="a"/>
        <w:rPr>
          <w:rFonts w:hint="cs"/>
          <w:rtl/>
        </w:rPr>
      </w:pPr>
      <w:r>
        <w:rPr>
          <w:rFonts w:hint="cs"/>
          <w:rtl/>
        </w:rPr>
        <w:t>הוראת קצין הרפואה הראשי להגנה על חיילים מקרינת רדיו נסמכת על התקן המחמיר של אותה ועדה בין-לאומית שהזכרתי, שמאומץ על-ידי ארגון הבריאות העולמי, ה-</w:t>
      </w:r>
      <w:r>
        <w:rPr>
          <w:rFonts w:hint="cs"/>
        </w:rPr>
        <w:t>WHO</w:t>
      </w:r>
      <w:r>
        <w:rPr>
          <w:rFonts w:hint="cs"/>
          <w:rtl/>
        </w:rPr>
        <w:t>, ועל-ידי המשרד לאיכות הסביבה בישראל. ההוראה עוברת עדכונים תקופתיים והרחבות על-פי מעקב המתפרסם בספרות המקצועית. בהתאם להוראה, נגזרות הוראות מקצועיות, ובהן הוראות עבור ציוד ייעודי, כגון מכ"מים ומכשירי קשר.</w:t>
      </w:r>
    </w:p>
    <w:p w14:paraId="3688C4EB" w14:textId="77777777" w:rsidR="00000000" w:rsidRDefault="009432B4">
      <w:pPr>
        <w:pStyle w:val="a"/>
        <w:rPr>
          <w:rFonts w:hint="cs"/>
          <w:rtl/>
        </w:rPr>
      </w:pPr>
    </w:p>
    <w:p w14:paraId="37F73C98" w14:textId="77777777" w:rsidR="00000000" w:rsidRDefault="009432B4">
      <w:pPr>
        <w:pStyle w:val="a"/>
        <w:rPr>
          <w:rFonts w:hint="cs"/>
          <w:rtl/>
        </w:rPr>
      </w:pPr>
      <w:r>
        <w:rPr>
          <w:rFonts w:hint="cs"/>
          <w:rtl/>
        </w:rPr>
        <w:t>עיקר ההתגוננות מתבצע באמצעות הכרת הציוד הקורן ושמי</w:t>
      </w:r>
      <w:r>
        <w:rPr>
          <w:rFonts w:hint="cs"/>
          <w:rtl/>
        </w:rPr>
        <w:t>רת טווח הבטיחות ממנו. לצורך זה מתבצעות בדיקות קרינה לציוד הקורן. הבדיקות מתבצעות לקראת ההפעלה הראשונית וכן במעקב תקופתי. הבדיקות מתבצעות אחת לשנתיים בכל היחידות שבהן קיים ציוד כזה - בסיסי חיל האוויר, ספינות חיל הים, תחנות שידור של חיל הקשר ועוד - ואחת לחצי</w:t>
      </w:r>
      <w:r>
        <w:rPr>
          <w:rFonts w:hint="cs"/>
          <w:rtl/>
        </w:rPr>
        <w:t xml:space="preserve"> שנה בכל מעבדות הציוד הקורן בצה"ל. בדיקות הקרינה מבוצעות בצה"ל על-ידי מומחים בתחום, לרבות חברות וגופים אזרחיים המומחים בניטור קרינת רדיו, ובאמצעות ציוד מתקדם ועדכני. ברצוני להדגיש, שכל מתקן או ציוד הפולט קרינה, נבדק אישית על-ידי אנשי מקצוע מחיל הרפואה ונקב</w:t>
      </w:r>
      <w:r>
        <w:rPr>
          <w:rFonts w:hint="cs"/>
          <w:rtl/>
        </w:rPr>
        <w:t xml:space="preserve">עים תקני וטווחי הבטיחות טרם הפעלתו. </w:t>
      </w:r>
    </w:p>
    <w:p w14:paraId="22DC692A" w14:textId="77777777" w:rsidR="00000000" w:rsidRDefault="009432B4">
      <w:pPr>
        <w:pStyle w:val="a"/>
        <w:rPr>
          <w:rFonts w:hint="cs"/>
          <w:rtl/>
        </w:rPr>
      </w:pPr>
    </w:p>
    <w:p w14:paraId="7CBB30D8" w14:textId="77777777" w:rsidR="00000000" w:rsidRDefault="009432B4">
      <w:pPr>
        <w:pStyle w:val="a"/>
        <w:rPr>
          <w:rFonts w:hint="cs"/>
          <w:rtl/>
        </w:rPr>
      </w:pPr>
      <w:r>
        <w:rPr>
          <w:rFonts w:hint="cs"/>
          <w:rtl/>
        </w:rPr>
        <w:t xml:space="preserve">בצה"ל מתבצעות פעילויות להגברת המודעות באמצעות הדרכה - איגרות, הסברת מפקדי יחידות - יש לי פה דוגמאות של איגרת קצין רפואה ראשי - איגרת לחיילים וגם איגרת להורים. </w:t>
      </w:r>
    </w:p>
    <w:p w14:paraId="344DBE56" w14:textId="77777777" w:rsidR="00000000" w:rsidRDefault="009432B4">
      <w:pPr>
        <w:pStyle w:val="a"/>
        <w:rPr>
          <w:rFonts w:hint="cs"/>
          <w:rtl/>
        </w:rPr>
      </w:pPr>
    </w:p>
    <w:p w14:paraId="258BCA6D" w14:textId="77777777" w:rsidR="00000000" w:rsidRDefault="009432B4">
      <w:pPr>
        <w:pStyle w:val="a"/>
        <w:rPr>
          <w:rFonts w:hint="cs"/>
          <w:rtl/>
        </w:rPr>
      </w:pPr>
      <w:r>
        <w:rPr>
          <w:rFonts w:hint="cs"/>
          <w:rtl/>
        </w:rPr>
        <w:t>בעקבות דוח מבקר המדינה בנושא סיכוני קרינת הרדיו בצה"ל משנ</w:t>
      </w:r>
      <w:r>
        <w:rPr>
          <w:rFonts w:hint="cs"/>
          <w:rtl/>
        </w:rPr>
        <w:t>ת 2001, התבקש משרד הבריאות להקים ועדה לבחינת הצורך בביצוע מחקר אפידמיולוגי לבחינת הקשר שבין החשיפה לקרינה לתחלואת סרטן. הוועדה, שכללה מומחים אזרחיים שונים, לא מצאה עודף תחלואה או צורך בקיום מחקר מסוג זה.</w:t>
      </w:r>
    </w:p>
    <w:p w14:paraId="7EE181A0" w14:textId="77777777" w:rsidR="00000000" w:rsidRDefault="009432B4">
      <w:pPr>
        <w:pStyle w:val="a"/>
        <w:rPr>
          <w:rFonts w:hint="cs"/>
          <w:rtl/>
        </w:rPr>
      </w:pPr>
    </w:p>
    <w:p w14:paraId="2C36C2A6" w14:textId="77777777" w:rsidR="00000000" w:rsidRDefault="009432B4">
      <w:pPr>
        <w:pStyle w:val="a"/>
        <w:rPr>
          <w:rFonts w:hint="cs"/>
          <w:rtl/>
        </w:rPr>
      </w:pPr>
      <w:r>
        <w:rPr>
          <w:rFonts w:hint="cs"/>
          <w:rtl/>
        </w:rPr>
        <w:t>לגבי הכתבה שעל בסיסה פעלו חברי הכנסת והעלו את ההצעו</w:t>
      </w:r>
      <w:r>
        <w:rPr>
          <w:rFonts w:hint="cs"/>
          <w:rtl/>
        </w:rPr>
        <w:t xml:space="preserve">ת - הכתבה לוקה באי-דיוקים רבים, כגון הטענה כי הוראת קצין הרפואה הראשי דורשת בדיקות תקופתיות לחיילים, אשר לא בוצעו לחיילים אשר חלו. ההוראה אינה דורשת בדיקות אלו. ארגון הבריאות העולמי אינו מנחה בדיקות אלו, והן אינן מקובלות להגנה על חשופים לקרינה בתעסוקה. </w:t>
      </w:r>
    </w:p>
    <w:p w14:paraId="4BD626F5" w14:textId="77777777" w:rsidR="00000000" w:rsidRDefault="009432B4">
      <w:pPr>
        <w:pStyle w:val="a"/>
        <w:rPr>
          <w:rFonts w:hint="cs"/>
          <w:rtl/>
        </w:rPr>
      </w:pPr>
    </w:p>
    <w:p w14:paraId="71A157DF" w14:textId="77777777" w:rsidR="00000000" w:rsidRDefault="009432B4">
      <w:pPr>
        <w:pStyle w:val="a"/>
        <w:rPr>
          <w:rFonts w:hint="cs"/>
          <w:rtl/>
        </w:rPr>
      </w:pPr>
      <w:r>
        <w:rPr>
          <w:rFonts w:hint="cs"/>
          <w:rtl/>
        </w:rPr>
        <w:t>ב</w:t>
      </w:r>
      <w:r>
        <w:rPr>
          <w:rFonts w:hint="cs"/>
          <w:rtl/>
        </w:rPr>
        <w:t>צה"ל לא נמצאה תחלואה עודפת עקב קרינת רדיו בקרב העוסקים בקרינת הרדיו, ובהם טכנאי קשר, עובדי מכ"ם וכיוצא באלה, בסריקות שונות שנעשו על-ידי חיל הרפואה. למכ"מי "הוק" קיימים טווחי בטיחות אשר נקבעו בעקבות מדידות קרינה. מעבר לכך מבוצעות מדידות קרינה ספציפיות במוצב</w:t>
      </w:r>
      <w:r>
        <w:rPr>
          <w:rFonts w:hint="cs"/>
          <w:rtl/>
        </w:rPr>
        <w:t xml:space="preserve">ים שבהם קיימות הסוללות, לצורך בחינת רמות הקרינה במיקום הימצאות החיילים ומתן הנחיות עבור המוצבים. </w:t>
      </w:r>
    </w:p>
    <w:p w14:paraId="55B5022B" w14:textId="77777777" w:rsidR="00000000" w:rsidRDefault="009432B4">
      <w:pPr>
        <w:pStyle w:val="a"/>
        <w:rPr>
          <w:rFonts w:hint="cs"/>
          <w:rtl/>
        </w:rPr>
      </w:pPr>
    </w:p>
    <w:p w14:paraId="1C2104B7" w14:textId="77777777" w:rsidR="00000000" w:rsidRDefault="009432B4">
      <w:pPr>
        <w:pStyle w:val="a"/>
        <w:rPr>
          <w:rFonts w:hint="cs"/>
          <w:rtl/>
        </w:rPr>
      </w:pPr>
      <w:r>
        <w:rPr>
          <w:rFonts w:hint="cs"/>
          <w:rtl/>
        </w:rPr>
        <w:t xml:space="preserve">לצורך הגנה מהמכ"מים לא נדרשת פעילות נוספת מעבר לשמירת הנחיות בטיחות. לא נדרשת הגנה פיזית כגון מחסומים, כלובים או פריטי לבוש. בדיקות רפואיות אינן נדרשות, כפי </w:t>
      </w:r>
      <w:r>
        <w:rPr>
          <w:rFonts w:hint="cs"/>
          <w:rtl/>
        </w:rPr>
        <w:t xml:space="preserve">שהובהר. בכתבה צוין כי קיים עודף תחלואה בחיל המודיעין. יש להבהיר כי רמות הקרינה בבסיסי חיל המודיעין הן זניחות ושוליות, ואינן מחייבות קיום טווחי בטיחות שלא בצמידות לאנטנות. </w:t>
      </w:r>
    </w:p>
    <w:p w14:paraId="39BE92D5" w14:textId="77777777" w:rsidR="00000000" w:rsidRDefault="009432B4">
      <w:pPr>
        <w:pStyle w:val="a"/>
        <w:rPr>
          <w:rFonts w:hint="cs"/>
          <w:rtl/>
        </w:rPr>
      </w:pPr>
    </w:p>
    <w:p w14:paraId="5F13D19D" w14:textId="77777777" w:rsidR="00000000" w:rsidRDefault="009432B4">
      <w:pPr>
        <w:pStyle w:val="a"/>
        <w:rPr>
          <w:rFonts w:hint="cs"/>
          <w:rtl/>
        </w:rPr>
      </w:pPr>
      <w:r>
        <w:rPr>
          <w:rFonts w:hint="cs"/>
          <w:rtl/>
        </w:rPr>
        <w:t>זאת התשובה של צה"ל. אני רק רוצה עוד להוסיף ולומר, מתוך התשובה - - -</w:t>
      </w:r>
    </w:p>
    <w:p w14:paraId="165D64E1" w14:textId="77777777" w:rsidR="00000000" w:rsidRDefault="009432B4">
      <w:pPr>
        <w:pStyle w:val="a"/>
        <w:rPr>
          <w:rFonts w:hint="cs"/>
          <w:rtl/>
        </w:rPr>
      </w:pPr>
    </w:p>
    <w:p w14:paraId="17F3D459" w14:textId="77777777" w:rsidR="00000000" w:rsidRDefault="009432B4">
      <w:pPr>
        <w:pStyle w:val="ad"/>
        <w:rPr>
          <w:rtl/>
        </w:rPr>
      </w:pPr>
      <w:r>
        <w:rPr>
          <w:rtl/>
        </w:rPr>
        <w:t>היו"ר נסים דהן</w:t>
      </w:r>
      <w:r>
        <w:rPr>
          <w:rtl/>
        </w:rPr>
        <w:t>:</w:t>
      </w:r>
    </w:p>
    <w:p w14:paraId="00260E30" w14:textId="77777777" w:rsidR="00000000" w:rsidRDefault="009432B4">
      <w:pPr>
        <w:pStyle w:val="a"/>
        <w:rPr>
          <w:rtl/>
        </w:rPr>
      </w:pPr>
    </w:p>
    <w:p w14:paraId="4EFAEF39" w14:textId="77777777" w:rsidR="00000000" w:rsidRDefault="009432B4">
      <w:pPr>
        <w:pStyle w:val="a"/>
        <w:rPr>
          <w:rFonts w:hint="cs"/>
          <w:rtl/>
        </w:rPr>
      </w:pPr>
      <w:r>
        <w:rPr>
          <w:rFonts w:hint="cs"/>
          <w:rtl/>
        </w:rPr>
        <w:t xml:space="preserve">מה אתה מציע? </w:t>
      </w:r>
    </w:p>
    <w:p w14:paraId="0BB848DC" w14:textId="77777777" w:rsidR="00000000" w:rsidRDefault="009432B4">
      <w:pPr>
        <w:pStyle w:val="a"/>
        <w:rPr>
          <w:rFonts w:hint="cs"/>
          <w:rtl/>
        </w:rPr>
      </w:pPr>
    </w:p>
    <w:p w14:paraId="37CFD80B" w14:textId="77777777" w:rsidR="00000000" w:rsidRDefault="009432B4">
      <w:pPr>
        <w:pStyle w:val="SpeakerCon"/>
        <w:rPr>
          <w:rtl/>
        </w:rPr>
      </w:pPr>
      <w:bookmarkStart w:id="620" w:name="FS000000464T09_07_2003_19_01_14C"/>
      <w:bookmarkEnd w:id="620"/>
      <w:r>
        <w:rPr>
          <w:rtl/>
        </w:rPr>
        <w:t>סגן שר הביטחון זאב בוים:</w:t>
      </w:r>
    </w:p>
    <w:p w14:paraId="3B9FF9B5" w14:textId="77777777" w:rsidR="00000000" w:rsidRDefault="009432B4">
      <w:pPr>
        <w:pStyle w:val="a"/>
        <w:rPr>
          <w:rtl/>
        </w:rPr>
      </w:pPr>
    </w:p>
    <w:p w14:paraId="033B7B2F" w14:textId="77777777" w:rsidR="00000000" w:rsidRDefault="009432B4">
      <w:pPr>
        <w:pStyle w:val="a"/>
        <w:rPr>
          <w:rFonts w:hint="cs"/>
          <w:rtl/>
        </w:rPr>
      </w:pPr>
      <w:r>
        <w:rPr>
          <w:rFonts w:hint="cs"/>
          <w:rtl/>
        </w:rPr>
        <w:t>רק רגע, אדוני היושב-ראש. אני רק רוצה, מתוך הדברים שעלו פה,  להתייחס לפחות לדבר אחד. אמרתי, חברת הכנסת לבני, שאת מערבבת מין בשאינו מינו. אני חושב שעניין הקישון והתוצאות שנגרמו שם, עם ועדת החקירה וכל הכרוך בזה, אינ</w:t>
      </w:r>
      <w:r>
        <w:rPr>
          <w:rFonts w:hint="cs"/>
          <w:rtl/>
        </w:rPr>
        <w:t xml:space="preserve">ם דומים לעניין הזה. זה תחום אחר לחלוטין. </w:t>
      </w:r>
    </w:p>
    <w:p w14:paraId="1BF1792B" w14:textId="77777777" w:rsidR="00000000" w:rsidRDefault="009432B4">
      <w:pPr>
        <w:pStyle w:val="a"/>
        <w:rPr>
          <w:rFonts w:hint="cs"/>
          <w:rtl/>
        </w:rPr>
      </w:pPr>
    </w:p>
    <w:p w14:paraId="19C217DB" w14:textId="77777777" w:rsidR="00000000" w:rsidRDefault="009432B4">
      <w:pPr>
        <w:pStyle w:val="a"/>
        <w:rPr>
          <w:rFonts w:hint="cs"/>
          <w:rtl/>
        </w:rPr>
      </w:pPr>
      <w:r>
        <w:rPr>
          <w:rFonts w:hint="cs"/>
          <w:rtl/>
        </w:rPr>
        <w:t xml:space="preserve">אני מציע להעביר את הנושא לוועדה. אחרי ששוחחתי עם קצין רפואה ראשי אני יודע שהוא עצמו ישמח להופיע ולהביא את דבריו בפני הוועדה. </w:t>
      </w:r>
    </w:p>
    <w:p w14:paraId="4619DDA3" w14:textId="77777777" w:rsidR="00000000" w:rsidRDefault="009432B4">
      <w:pPr>
        <w:pStyle w:val="a"/>
        <w:rPr>
          <w:rFonts w:hint="cs"/>
          <w:rtl/>
        </w:rPr>
      </w:pPr>
    </w:p>
    <w:p w14:paraId="69588F14" w14:textId="77777777" w:rsidR="00000000" w:rsidRDefault="009432B4">
      <w:pPr>
        <w:pStyle w:val="ad"/>
        <w:rPr>
          <w:rtl/>
        </w:rPr>
      </w:pPr>
      <w:r>
        <w:rPr>
          <w:rtl/>
        </w:rPr>
        <w:t>היו"ר נסים דהן:</w:t>
      </w:r>
    </w:p>
    <w:p w14:paraId="0575DC71" w14:textId="77777777" w:rsidR="00000000" w:rsidRDefault="009432B4">
      <w:pPr>
        <w:pStyle w:val="a"/>
        <w:rPr>
          <w:rtl/>
        </w:rPr>
      </w:pPr>
    </w:p>
    <w:p w14:paraId="15969D4A" w14:textId="77777777" w:rsidR="00000000" w:rsidRDefault="009432B4">
      <w:pPr>
        <w:pStyle w:val="a"/>
        <w:rPr>
          <w:rFonts w:hint="cs"/>
          <w:rtl/>
        </w:rPr>
      </w:pPr>
      <w:r>
        <w:rPr>
          <w:rFonts w:hint="cs"/>
          <w:rtl/>
        </w:rPr>
        <w:t xml:space="preserve">אם כן, אין לנו הצעות אחרות. תודה רבה, אדוני סגן השר. </w:t>
      </w:r>
    </w:p>
    <w:p w14:paraId="4E1CE93D" w14:textId="77777777" w:rsidR="00000000" w:rsidRDefault="009432B4">
      <w:pPr>
        <w:pStyle w:val="a"/>
        <w:rPr>
          <w:rFonts w:hint="cs"/>
          <w:rtl/>
        </w:rPr>
      </w:pPr>
    </w:p>
    <w:p w14:paraId="462C9C55" w14:textId="77777777" w:rsidR="00000000" w:rsidRDefault="009432B4">
      <w:pPr>
        <w:pStyle w:val="ac"/>
        <w:rPr>
          <w:rtl/>
        </w:rPr>
      </w:pPr>
      <w:bookmarkStart w:id="621" w:name="FS000001045T09_07_2003_19_04_13"/>
      <w:bookmarkEnd w:id="621"/>
      <w:r>
        <w:rPr>
          <w:rFonts w:hint="eastAsia"/>
          <w:rtl/>
        </w:rPr>
        <w:t>דני</w:t>
      </w:r>
      <w:r>
        <w:rPr>
          <w:rtl/>
        </w:rPr>
        <w:t xml:space="preserve"> יתום (העבו</w:t>
      </w:r>
      <w:r>
        <w:rPr>
          <w:rtl/>
        </w:rPr>
        <w:t>דה-מימד):</w:t>
      </w:r>
    </w:p>
    <w:p w14:paraId="3876342F" w14:textId="77777777" w:rsidR="00000000" w:rsidRDefault="009432B4">
      <w:pPr>
        <w:pStyle w:val="a"/>
        <w:rPr>
          <w:rFonts w:hint="cs"/>
          <w:rtl/>
        </w:rPr>
      </w:pPr>
    </w:p>
    <w:p w14:paraId="29BCB79B" w14:textId="77777777" w:rsidR="00000000" w:rsidRDefault="009432B4">
      <w:pPr>
        <w:pStyle w:val="a"/>
        <w:rPr>
          <w:rFonts w:hint="cs"/>
          <w:rtl/>
        </w:rPr>
      </w:pPr>
      <w:r>
        <w:rPr>
          <w:rFonts w:hint="cs"/>
          <w:rtl/>
        </w:rPr>
        <w:t xml:space="preserve">אפשר הערה? </w:t>
      </w:r>
    </w:p>
    <w:p w14:paraId="47DC888E" w14:textId="77777777" w:rsidR="00000000" w:rsidRDefault="009432B4">
      <w:pPr>
        <w:pStyle w:val="a"/>
        <w:rPr>
          <w:rFonts w:hint="cs"/>
          <w:rtl/>
        </w:rPr>
      </w:pPr>
    </w:p>
    <w:p w14:paraId="726F81DB" w14:textId="77777777" w:rsidR="00000000" w:rsidRDefault="009432B4">
      <w:pPr>
        <w:pStyle w:val="ad"/>
        <w:rPr>
          <w:rtl/>
        </w:rPr>
      </w:pPr>
      <w:r>
        <w:rPr>
          <w:rtl/>
        </w:rPr>
        <w:t>היו"ר נסים דהן:</w:t>
      </w:r>
    </w:p>
    <w:p w14:paraId="3AD59955" w14:textId="77777777" w:rsidR="00000000" w:rsidRDefault="009432B4">
      <w:pPr>
        <w:pStyle w:val="a"/>
        <w:rPr>
          <w:rtl/>
        </w:rPr>
      </w:pPr>
    </w:p>
    <w:p w14:paraId="2F682593" w14:textId="77777777" w:rsidR="00000000" w:rsidRDefault="009432B4">
      <w:pPr>
        <w:pStyle w:val="a"/>
        <w:rPr>
          <w:rFonts w:hint="cs"/>
          <w:rtl/>
        </w:rPr>
      </w:pPr>
      <w:r>
        <w:rPr>
          <w:rFonts w:hint="cs"/>
          <w:rtl/>
        </w:rPr>
        <w:t xml:space="preserve">כן, בהחלט. </w:t>
      </w:r>
    </w:p>
    <w:p w14:paraId="49764E1F" w14:textId="77777777" w:rsidR="00000000" w:rsidRDefault="009432B4">
      <w:pPr>
        <w:pStyle w:val="a"/>
        <w:rPr>
          <w:rFonts w:hint="cs"/>
          <w:rtl/>
        </w:rPr>
      </w:pPr>
    </w:p>
    <w:p w14:paraId="5A9FCD4F" w14:textId="77777777" w:rsidR="00000000" w:rsidRDefault="009432B4">
      <w:pPr>
        <w:pStyle w:val="ac"/>
        <w:rPr>
          <w:rtl/>
        </w:rPr>
      </w:pPr>
      <w:bookmarkStart w:id="622" w:name="FS000001045T09_07_2003_19_05_18"/>
      <w:bookmarkEnd w:id="622"/>
      <w:r>
        <w:rPr>
          <w:rFonts w:hint="eastAsia"/>
          <w:rtl/>
        </w:rPr>
        <w:t>דני</w:t>
      </w:r>
      <w:r>
        <w:rPr>
          <w:rtl/>
        </w:rPr>
        <w:t xml:space="preserve"> יתום (העבודה-מימד):</w:t>
      </w:r>
    </w:p>
    <w:p w14:paraId="3F942591" w14:textId="77777777" w:rsidR="00000000" w:rsidRDefault="009432B4">
      <w:pPr>
        <w:pStyle w:val="a"/>
        <w:rPr>
          <w:rFonts w:hint="cs"/>
          <w:rtl/>
        </w:rPr>
      </w:pPr>
    </w:p>
    <w:p w14:paraId="31720BA9" w14:textId="77777777" w:rsidR="00000000" w:rsidRDefault="009432B4">
      <w:pPr>
        <w:pStyle w:val="a"/>
        <w:rPr>
          <w:rFonts w:hint="cs"/>
          <w:rtl/>
        </w:rPr>
      </w:pPr>
      <w:r>
        <w:rPr>
          <w:rFonts w:hint="cs"/>
          <w:rtl/>
        </w:rPr>
        <w:t>אדוני סגן שר הביטחון, חבר הכנסת זאב בוים. אני מחזיק בידי עותק שהסיווג שלו הוא "מוגבל", של הוראות קצין רפואה ראשי. בעותק כתוב על בדיקות רפואיות, במקרה של חשד לחשיפה חורגת; בכל מק</w:t>
      </w:r>
      <w:r>
        <w:rPr>
          <w:rFonts w:hint="cs"/>
          <w:rtl/>
        </w:rPr>
        <w:t>רה שבו קיים חשד -  והרי טוענים החיילים שהם פנו למפקדיהם - שהחייל נחשף בצורה חריגה, תיערכנה לו שתי בדיקות: בדיקה ראשונה סמוך מאוד למועד החשיפה, ושנה אחת לאחר הבדיקה הראשונה. הדבר הזה אומנם לא מעיד על בדיקות תקופתיות, אבל הוא מעיד על כך שיש בהוראות קרפ"ר נהל</w:t>
      </w:r>
      <w:r>
        <w:rPr>
          <w:rFonts w:hint="cs"/>
          <w:rtl/>
        </w:rPr>
        <w:t xml:space="preserve">ים לבדיקות מי שטוענים שהם נחשפו חשיפת יתר. </w:t>
      </w:r>
    </w:p>
    <w:p w14:paraId="7F362004" w14:textId="77777777" w:rsidR="00000000" w:rsidRDefault="009432B4">
      <w:pPr>
        <w:pStyle w:val="a"/>
        <w:rPr>
          <w:rFonts w:hint="cs"/>
          <w:rtl/>
        </w:rPr>
      </w:pPr>
    </w:p>
    <w:p w14:paraId="5A77408C" w14:textId="77777777" w:rsidR="00000000" w:rsidRDefault="009432B4">
      <w:pPr>
        <w:pStyle w:val="ad"/>
        <w:rPr>
          <w:rtl/>
        </w:rPr>
      </w:pPr>
      <w:r>
        <w:rPr>
          <w:rtl/>
        </w:rPr>
        <w:t>היו"ר נסים דהן:</w:t>
      </w:r>
    </w:p>
    <w:p w14:paraId="2BF427E2" w14:textId="77777777" w:rsidR="00000000" w:rsidRDefault="009432B4">
      <w:pPr>
        <w:pStyle w:val="a"/>
        <w:rPr>
          <w:rtl/>
        </w:rPr>
      </w:pPr>
    </w:p>
    <w:p w14:paraId="50AAC797" w14:textId="77777777" w:rsidR="00000000" w:rsidRDefault="009432B4">
      <w:pPr>
        <w:pStyle w:val="a"/>
        <w:rPr>
          <w:rFonts w:hint="cs"/>
          <w:rtl/>
        </w:rPr>
      </w:pPr>
      <w:r>
        <w:rPr>
          <w:rFonts w:hint="cs"/>
          <w:rtl/>
        </w:rPr>
        <w:t xml:space="preserve">אני מציע שלא נעשה את הוויכוח הזה במליאה, כיוון שממילא, על-פי הצעת סגן השר, ההצעה עוברת לוועדה, ואת הדיונים נעשה בוועדה, ברשותך. </w:t>
      </w:r>
    </w:p>
    <w:p w14:paraId="42B7D86D" w14:textId="77777777" w:rsidR="00000000" w:rsidRDefault="009432B4">
      <w:pPr>
        <w:pStyle w:val="a"/>
        <w:rPr>
          <w:rFonts w:hint="cs"/>
          <w:rtl/>
        </w:rPr>
      </w:pPr>
    </w:p>
    <w:p w14:paraId="21F6AF02" w14:textId="77777777" w:rsidR="00000000" w:rsidRDefault="009432B4">
      <w:pPr>
        <w:pStyle w:val="a"/>
        <w:rPr>
          <w:rFonts w:hint="cs"/>
          <w:rtl/>
        </w:rPr>
      </w:pPr>
      <w:r>
        <w:rPr>
          <w:rFonts w:hint="cs"/>
          <w:rtl/>
        </w:rPr>
        <w:t xml:space="preserve">אם כן, אנחנו עוברים להצבעה. סגן השר מציע ועדה, חברי הכנסת הציעו </w:t>
      </w:r>
      <w:r>
        <w:rPr>
          <w:rFonts w:hint="cs"/>
          <w:rtl/>
        </w:rPr>
        <w:t xml:space="preserve">מליאה. בעד - זה מליאה. מסכימים לוועדה, חברי הכנסת? </w:t>
      </w:r>
    </w:p>
    <w:p w14:paraId="0FA4984D" w14:textId="77777777" w:rsidR="00000000" w:rsidRDefault="009432B4">
      <w:pPr>
        <w:pStyle w:val="a"/>
        <w:rPr>
          <w:rFonts w:hint="cs"/>
          <w:rtl/>
        </w:rPr>
      </w:pPr>
    </w:p>
    <w:p w14:paraId="38737AC5" w14:textId="77777777" w:rsidR="00000000" w:rsidRDefault="009432B4">
      <w:pPr>
        <w:pStyle w:val="ac"/>
        <w:rPr>
          <w:rtl/>
        </w:rPr>
      </w:pPr>
      <w:r>
        <w:rPr>
          <w:rFonts w:hint="eastAsia"/>
          <w:rtl/>
        </w:rPr>
        <w:t>דני</w:t>
      </w:r>
      <w:r>
        <w:rPr>
          <w:rtl/>
        </w:rPr>
        <w:t xml:space="preserve"> יתום (העבודה-מימד):</w:t>
      </w:r>
    </w:p>
    <w:p w14:paraId="4139A544" w14:textId="77777777" w:rsidR="00000000" w:rsidRDefault="009432B4">
      <w:pPr>
        <w:pStyle w:val="a"/>
        <w:rPr>
          <w:rFonts w:hint="cs"/>
          <w:rtl/>
        </w:rPr>
      </w:pPr>
    </w:p>
    <w:p w14:paraId="5B860967" w14:textId="77777777" w:rsidR="00000000" w:rsidRDefault="009432B4">
      <w:pPr>
        <w:pStyle w:val="a"/>
        <w:rPr>
          <w:rFonts w:hint="cs"/>
          <w:rtl/>
        </w:rPr>
      </w:pPr>
      <w:r>
        <w:rPr>
          <w:rFonts w:hint="cs"/>
          <w:rtl/>
        </w:rPr>
        <w:t xml:space="preserve">מסכים לוועדה. </w:t>
      </w:r>
    </w:p>
    <w:p w14:paraId="40239D3E" w14:textId="77777777" w:rsidR="00000000" w:rsidRDefault="009432B4">
      <w:pPr>
        <w:pStyle w:val="a"/>
        <w:rPr>
          <w:rFonts w:hint="cs"/>
          <w:rtl/>
        </w:rPr>
      </w:pPr>
    </w:p>
    <w:p w14:paraId="315431C9" w14:textId="77777777" w:rsidR="00000000" w:rsidRDefault="009432B4">
      <w:pPr>
        <w:pStyle w:val="ac"/>
        <w:rPr>
          <w:rtl/>
        </w:rPr>
      </w:pPr>
      <w:r>
        <w:rPr>
          <w:rFonts w:hint="eastAsia"/>
          <w:rtl/>
        </w:rPr>
        <w:t>אתי</w:t>
      </w:r>
      <w:r>
        <w:rPr>
          <w:rtl/>
        </w:rPr>
        <w:t xml:space="preserve"> לבני (שינוי):</w:t>
      </w:r>
    </w:p>
    <w:p w14:paraId="0606B2D5" w14:textId="77777777" w:rsidR="00000000" w:rsidRDefault="009432B4">
      <w:pPr>
        <w:pStyle w:val="a"/>
        <w:rPr>
          <w:rFonts w:hint="cs"/>
          <w:rtl/>
        </w:rPr>
      </w:pPr>
    </w:p>
    <w:p w14:paraId="4A073B71" w14:textId="77777777" w:rsidR="00000000" w:rsidRDefault="009432B4">
      <w:pPr>
        <w:pStyle w:val="a"/>
        <w:rPr>
          <w:rFonts w:hint="cs"/>
          <w:rtl/>
        </w:rPr>
      </w:pPr>
      <w:r>
        <w:rPr>
          <w:rFonts w:hint="cs"/>
          <w:rtl/>
        </w:rPr>
        <w:t>איזו ועדה?</w:t>
      </w:r>
    </w:p>
    <w:p w14:paraId="12804262" w14:textId="77777777" w:rsidR="00000000" w:rsidRDefault="009432B4">
      <w:pPr>
        <w:pStyle w:val="a"/>
        <w:rPr>
          <w:rFonts w:hint="cs"/>
          <w:rtl/>
        </w:rPr>
      </w:pPr>
    </w:p>
    <w:p w14:paraId="5D7F6565" w14:textId="77777777" w:rsidR="00000000" w:rsidRDefault="009432B4">
      <w:pPr>
        <w:pStyle w:val="ad"/>
        <w:rPr>
          <w:rtl/>
        </w:rPr>
      </w:pPr>
      <w:r>
        <w:rPr>
          <w:rtl/>
        </w:rPr>
        <w:t>היו"ר נסים דהן:</w:t>
      </w:r>
    </w:p>
    <w:p w14:paraId="7B61AB94" w14:textId="77777777" w:rsidR="00000000" w:rsidRDefault="009432B4">
      <w:pPr>
        <w:pStyle w:val="a"/>
        <w:rPr>
          <w:rtl/>
        </w:rPr>
      </w:pPr>
    </w:p>
    <w:p w14:paraId="6D004F70" w14:textId="77777777" w:rsidR="00000000" w:rsidRDefault="009432B4">
      <w:pPr>
        <w:pStyle w:val="a"/>
        <w:rPr>
          <w:rFonts w:hint="cs"/>
          <w:rtl/>
        </w:rPr>
      </w:pPr>
      <w:r>
        <w:rPr>
          <w:rFonts w:hint="cs"/>
          <w:rtl/>
        </w:rPr>
        <w:t xml:space="preserve">חוץ וביטחון, כמובן. </w:t>
      </w:r>
    </w:p>
    <w:p w14:paraId="3FF47380" w14:textId="77777777" w:rsidR="00000000" w:rsidRDefault="009432B4">
      <w:pPr>
        <w:pStyle w:val="a"/>
        <w:rPr>
          <w:rFonts w:hint="cs"/>
          <w:rtl/>
        </w:rPr>
      </w:pPr>
    </w:p>
    <w:p w14:paraId="1FFFBA10" w14:textId="77777777" w:rsidR="00000000" w:rsidRDefault="009432B4">
      <w:pPr>
        <w:pStyle w:val="ac"/>
        <w:rPr>
          <w:rtl/>
        </w:rPr>
      </w:pPr>
      <w:r>
        <w:rPr>
          <w:rFonts w:hint="eastAsia"/>
          <w:rtl/>
        </w:rPr>
        <w:t>אתי</w:t>
      </w:r>
      <w:r>
        <w:rPr>
          <w:rtl/>
        </w:rPr>
        <w:t xml:space="preserve"> לבני (שינוי):</w:t>
      </w:r>
    </w:p>
    <w:p w14:paraId="3091B302" w14:textId="77777777" w:rsidR="00000000" w:rsidRDefault="009432B4">
      <w:pPr>
        <w:pStyle w:val="a"/>
        <w:rPr>
          <w:rFonts w:hint="cs"/>
          <w:rtl/>
        </w:rPr>
      </w:pPr>
    </w:p>
    <w:p w14:paraId="608D1A3C" w14:textId="77777777" w:rsidR="00000000" w:rsidRDefault="009432B4">
      <w:pPr>
        <w:pStyle w:val="a"/>
        <w:rPr>
          <w:rFonts w:hint="cs"/>
          <w:rtl/>
        </w:rPr>
      </w:pPr>
      <w:r>
        <w:rPr>
          <w:rFonts w:hint="cs"/>
          <w:rtl/>
        </w:rPr>
        <w:t>אתה אומר שהקרפ"ר - - -</w:t>
      </w:r>
    </w:p>
    <w:p w14:paraId="203446B7" w14:textId="77777777" w:rsidR="00000000" w:rsidRDefault="009432B4">
      <w:pPr>
        <w:pStyle w:val="a"/>
        <w:rPr>
          <w:rFonts w:hint="cs"/>
          <w:rtl/>
        </w:rPr>
      </w:pPr>
    </w:p>
    <w:p w14:paraId="1089A8EF" w14:textId="77777777" w:rsidR="00000000" w:rsidRDefault="009432B4">
      <w:pPr>
        <w:pStyle w:val="ad"/>
        <w:rPr>
          <w:rtl/>
        </w:rPr>
      </w:pPr>
      <w:r>
        <w:rPr>
          <w:rtl/>
        </w:rPr>
        <w:t>היו"ר נסים דהן:</w:t>
      </w:r>
    </w:p>
    <w:p w14:paraId="0C22931F" w14:textId="77777777" w:rsidR="00000000" w:rsidRDefault="009432B4">
      <w:pPr>
        <w:pStyle w:val="a"/>
        <w:rPr>
          <w:rtl/>
        </w:rPr>
      </w:pPr>
    </w:p>
    <w:p w14:paraId="2572CBE1" w14:textId="77777777" w:rsidR="00000000" w:rsidRDefault="009432B4">
      <w:pPr>
        <w:pStyle w:val="a"/>
        <w:rPr>
          <w:rFonts w:hint="cs"/>
          <w:rtl/>
        </w:rPr>
      </w:pPr>
      <w:r>
        <w:rPr>
          <w:rFonts w:hint="cs"/>
          <w:rtl/>
        </w:rPr>
        <w:t>זה בחוץ וביטחון. אם כולם מסכימים</w:t>
      </w:r>
      <w:r>
        <w:rPr>
          <w:rFonts w:hint="cs"/>
          <w:rtl/>
        </w:rPr>
        <w:t xml:space="preserve"> לוועדה, אין ויכוח. תהיה הצבעה, בכל זאת - בעד זה ועדה, נגד זה להסיר. </w:t>
      </w:r>
    </w:p>
    <w:p w14:paraId="40043262" w14:textId="77777777" w:rsidR="00000000" w:rsidRDefault="009432B4">
      <w:pPr>
        <w:pStyle w:val="a"/>
        <w:rPr>
          <w:rFonts w:hint="cs"/>
          <w:rtl/>
        </w:rPr>
      </w:pPr>
    </w:p>
    <w:p w14:paraId="7C0DA38D" w14:textId="77777777" w:rsidR="00000000" w:rsidRDefault="009432B4">
      <w:pPr>
        <w:pStyle w:val="a"/>
        <w:rPr>
          <w:rFonts w:hint="cs"/>
          <w:rtl/>
        </w:rPr>
      </w:pPr>
      <w:r>
        <w:rPr>
          <w:rFonts w:hint="cs"/>
          <w:rtl/>
        </w:rPr>
        <w:t xml:space="preserve">אנחנו עוברים להצבעה. </w:t>
      </w:r>
    </w:p>
    <w:p w14:paraId="32486324" w14:textId="77777777" w:rsidR="00000000" w:rsidRDefault="009432B4">
      <w:pPr>
        <w:pStyle w:val="a"/>
        <w:rPr>
          <w:rFonts w:hint="cs"/>
          <w:rtl/>
        </w:rPr>
      </w:pPr>
    </w:p>
    <w:p w14:paraId="1E102CEE" w14:textId="77777777" w:rsidR="00000000" w:rsidRDefault="009432B4">
      <w:pPr>
        <w:pStyle w:val="a"/>
        <w:rPr>
          <w:rFonts w:hint="cs"/>
          <w:rtl/>
        </w:rPr>
      </w:pPr>
    </w:p>
    <w:p w14:paraId="6D98598F" w14:textId="77777777" w:rsidR="00000000" w:rsidRDefault="009432B4">
      <w:pPr>
        <w:pStyle w:val="a"/>
        <w:rPr>
          <w:rFonts w:hint="cs"/>
          <w:rtl/>
        </w:rPr>
      </w:pPr>
    </w:p>
    <w:p w14:paraId="08B0BE82" w14:textId="77777777" w:rsidR="00000000" w:rsidRDefault="009432B4">
      <w:pPr>
        <w:pStyle w:val="a7"/>
        <w:bidi/>
        <w:rPr>
          <w:rFonts w:hint="cs"/>
          <w:rtl/>
        </w:rPr>
      </w:pPr>
      <w:r>
        <w:rPr>
          <w:rFonts w:hint="cs"/>
          <w:rtl/>
        </w:rPr>
        <w:t>הצבעה מס' 19</w:t>
      </w:r>
    </w:p>
    <w:p w14:paraId="7F8948EE" w14:textId="77777777" w:rsidR="00000000" w:rsidRDefault="009432B4">
      <w:pPr>
        <w:pStyle w:val="a"/>
        <w:rPr>
          <w:rFonts w:hint="cs"/>
          <w:rtl/>
        </w:rPr>
      </w:pPr>
    </w:p>
    <w:p w14:paraId="50BFCC25" w14:textId="77777777" w:rsidR="00000000" w:rsidRDefault="009432B4">
      <w:pPr>
        <w:pStyle w:val="a8"/>
        <w:bidi/>
        <w:rPr>
          <w:rFonts w:hint="cs"/>
          <w:rtl/>
        </w:rPr>
      </w:pPr>
      <w:r>
        <w:rPr>
          <w:rFonts w:hint="cs"/>
          <w:rtl/>
        </w:rPr>
        <w:t>בעד ההצעה להעביר את הנושא לוועדה - 8</w:t>
      </w:r>
    </w:p>
    <w:p w14:paraId="690780AE" w14:textId="77777777" w:rsidR="00000000" w:rsidRDefault="009432B4">
      <w:pPr>
        <w:pStyle w:val="a8"/>
        <w:bidi/>
        <w:rPr>
          <w:rFonts w:hint="cs"/>
          <w:rtl/>
        </w:rPr>
      </w:pPr>
      <w:r>
        <w:rPr>
          <w:rFonts w:hint="cs"/>
          <w:rtl/>
        </w:rPr>
        <w:t>נגד - אין</w:t>
      </w:r>
    </w:p>
    <w:p w14:paraId="5FE079DC" w14:textId="77777777" w:rsidR="00000000" w:rsidRDefault="009432B4">
      <w:pPr>
        <w:pStyle w:val="a8"/>
        <w:bidi/>
        <w:rPr>
          <w:rFonts w:hint="cs"/>
          <w:rtl/>
        </w:rPr>
      </w:pPr>
      <w:r>
        <w:rPr>
          <w:rFonts w:hint="cs"/>
          <w:rtl/>
        </w:rPr>
        <w:t>נמנעים - אין</w:t>
      </w:r>
    </w:p>
    <w:p w14:paraId="41AFE748" w14:textId="77777777" w:rsidR="00000000" w:rsidRDefault="009432B4">
      <w:pPr>
        <w:pStyle w:val="a9"/>
        <w:bidi/>
        <w:rPr>
          <w:rFonts w:hint="cs"/>
          <w:rtl/>
        </w:rPr>
      </w:pPr>
      <w:r>
        <w:rPr>
          <w:rFonts w:hint="cs"/>
          <w:rtl/>
        </w:rPr>
        <w:t xml:space="preserve">ההצעה להעביר את הנושא לוועדת החוץ והביטחון נתקבלה. </w:t>
      </w:r>
    </w:p>
    <w:p w14:paraId="14488063" w14:textId="77777777" w:rsidR="00000000" w:rsidRDefault="009432B4">
      <w:pPr>
        <w:pStyle w:val="a"/>
        <w:rPr>
          <w:rFonts w:hint="cs"/>
          <w:rtl/>
        </w:rPr>
      </w:pPr>
    </w:p>
    <w:p w14:paraId="3C721787" w14:textId="77777777" w:rsidR="00000000" w:rsidRDefault="009432B4">
      <w:pPr>
        <w:pStyle w:val="ad"/>
        <w:rPr>
          <w:rtl/>
        </w:rPr>
      </w:pPr>
      <w:r>
        <w:rPr>
          <w:rtl/>
        </w:rPr>
        <w:t>היו"ר נסים דהן:</w:t>
      </w:r>
    </w:p>
    <w:p w14:paraId="7FFD6D68" w14:textId="77777777" w:rsidR="00000000" w:rsidRDefault="009432B4">
      <w:pPr>
        <w:pStyle w:val="a"/>
        <w:rPr>
          <w:rtl/>
        </w:rPr>
      </w:pPr>
    </w:p>
    <w:p w14:paraId="385B270B" w14:textId="77777777" w:rsidR="00000000" w:rsidRDefault="009432B4">
      <w:pPr>
        <w:pStyle w:val="a"/>
        <w:rPr>
          <w:rFonts w:hint="cs"/>
          <w:rtl/>
        </w:rPr>
      </w:pPr>
      <w:r>
        <w:rPr>
          <w:rFonts w:hint="cs"/>
          <w:rtl/>
        </w:rPr>
        <w:t>תשעה, בצירוף קול</w:t>
      </w:r>
      <w:r>
        <w:rPr>
          <w:rFonts w:hint="cs"/>
          <w:rtl/>
        </w:rPr>
        <w:t xml:space="preserve">ו של היושב-ראש בעד, אין מתנגדים, אין נמנעים. הנושא יעבור לוועדת החוץ והביטחון להמשך הליבון. </w:t>
      </w:r>
    </w:p>
    <w:p w14:paraId="1BF59901" w14:textId="77777777" w:rsidR="00000000" w:rsidRDefault="009432B4">
      <w:pPr>
        <w:pStyle w:val="a"/>
        <w:rPr>
          <w:rFonts w:hint="cs"/>
          <w:rtl/>
        </w:rPr>
      </w:pPr>
    </w:p>
    <w:p w14:paraId="37FB8432" w14:textId="77777777" w:rsidR="00000000" w:rsidRDefault="009432B4">
      <w:pPr>
        <w:pStyle w:val="a"/>
        <w:rPr>
          <w:rtl/>
        </w:rPr>
      </w:pPr>
    </w:p>
    <w:p w14:paraId="470B3AEB" w14:textId="77777777" w:rsidR="00000000" w:rsidRDefault="009432B4">
      <w:pPr>
        <w:pStyle w:val="a"/>
        <w:rPr>
          <w:rFonts w:hint="cs"/>
          <w:rtl/>
        </w:rPr>
      </w:pPr>
    </w:p>
    <w:p w14:paraId="14E03186" w14:textId="77777777" w:rsidR="00000000" w:rsidRDefault="009432B4">
      <w:pPr>
        <w:pStyle w:val="Subject"/>
        <w:rPr>
          <w:rFonts w:hint="cs"/>
          <w:rtl/>
        </w:rPr>
      </w:pPr>
      <w:bookmarkStart w:id="623" w:name="CS13328FI0013328T09_07_2003_19_12_22"/>
      <w:bookmarkStart w:id="624" w:name="_Toc45934795"/>
      <w:bookmarkStart w:id="625" w:name="_Toc76385313"/>
      <w:bookmarkEnd w:id="623"/>
      <w:r>
        <w:rPr>
          <w:rFonts w:hint="cs"/>
          <w:rtl/>
        </w:rPr>
        <w:t>הצעה לסדר-היום</w:t>
      </w:r>
      <w:bookmarkEnd w:id="624"/>
      <w:bookmarkEnd w:id="625"/>
    </w:p>
    <w:p w14:paraId="77D8A796" w14:textId="77777777" w:rsidR="00000000" w:rsidRDefault="009432B4">
      <w:pPr>
        <w:pStyle w:val="Subject"/>
        <w:rPr>
          <w:rtl/>
        </w:rPr>
      </w:pPr>
      <w:bookmarkStart w:id="626" w:name="_Toc45934796"/>
      <w:bookmarkStart w:id="627" w:name="_Toc76385314"/>
      <w:r>
        <w:rPr>
          <w:rtl/>
        </w:rPr>
        <w:t>פרסום ב"הארץ</w:t>
      </w:r>
      <w:r>
        <w:rPr>
          <w:rFonts w:hint="cs"/>
          <w:rtl/>
        </w:rPr>
        <w:t>"</w:t>
      </w:r>
      <w:r>
        <w:rPr>
          <w:rtl/>
        </w:rPr>
        <w:t xml:space="preserve"> על הריגת תושב סילת</w:t>
      </w:r>
      <w:r>
        <w:rPr>
          <w:rFonts w:hint="cs"/>
          <w:rtl/>
        </w:rPr>
        <w:t>-</w:t>
      </w:r>
      <w:r>
        <w:rPr>
          <w:rtl/>
        </w:rPr>
        <w:t>א</w:t>
      </w:r>
      <w:r>
        <w:rPr>
          <w:rFonts w:hint="cs"/>
          <w:rtl/>
        </w:rPr>
        <w:t>-</w:t>
      </w:r>
      <w:r>
        <w:rPr>
          <w:rtl/>
        </w:rPr>
        <w:t>ח</w:t>
      </w:r>
      <w:r>
        <w:rPr>
          <w:rFonts w:hint="cs"/>
          <w:rtl/>
        </w:rPr>
        <w:t>'א</w:t>
      </w:r>
      <w:r>
        <w:rPr>
          <w:rtl/>
        </w:rPr>
        <w:t>רתיה על</w:t>
      </w:r>
      <w:r>
        <w:rPr>
          <w:rFonts w:hint="cs"/>
          <w:rtl/>
        </w:rPr>
        <w:t>-</w:t>
      </w:r>
      <w:r>
        <w:rPr>
          <w:rtl/>
        </w:rPr>
        <w:t>ידי טנק של צה"ל</w:t>
      </w:r>
      <w:bookmarkEnd w:id="626"/>
      <w:bookmarkEnd w:id="627"/>
    </w:p>
    <w:p w14:paraId="4DA21163" w14:textId="77777777" w:rsidR="00000000" w:rsidRDefault="009432B4">
      <w:pPr>
        <w:pStyle w:val="SubjectSub"/>
        <w:rPr>
          <w:rFonts w:hint="cs"/>
          <w:rtl/>
        </w:rPr>
      </w:pPr>
    </w:p>
    <w:p w14:paraId="5D81F262" w14:textId="77777777" w:rsidR="00000000" w:rsidRDefault="009432B4">
      <w:pPr>
        <w:pStyle w:val="ad"/>
        <w:rPr>
          <w:rtl/>
        </w:rPr>
      </w:pPr>
      <w:r>
        <w:rPr>
          <w:rtl/>
        </w:rPr>
        <w:t>היו"ר נסים דהן:</w:t>
      </w:r>
    </w:p>
    <w:p w14:paraId="5D3C7743" w14:textId="77777777" w:rsidR="00000000" w:rsidRDefault="009432B4">
      <w:pPr>
        <w:pStyle w:val="a"/>
        <w:rPr>
          <w:rtl/>
        </w:rPr>
      </w:pPr>
    </w:p>
    <w:p w14:paraId="73B82120" w14:textId="77777777" w:rsidR="00000000" w:rsidRDefault="009432B4">
      <w:pPr>
        <w:pStyle w:val="a"/>
        <w:rPr>
          <w:rFonts w:hint="cs"/>
          <w:rtl/>
        </w:rPr>
      </w:pPr>
      <w:r>
        <w:rPr>
          <w:rFonts w:hint="cs"/>
          <w:rtl/>
        </w:rPr>
        <w:t>אנחנו עוברים לנושא הבא, גבירותי ורבותי חברי הכנסת, הצעתו של חבר ה</w:t>
      </w:r>
      <w:r>
        <w:rPr>
          <w:rFonts w:hint="cs"/>
          <w:rtl/>
        </w:rPr>
        <w:t>כנסת יצחק הרצוג, מס' 887, לדון בפרסום ב"הארץ" על הריגת תושב סילת-</w:t>
      </w:r>
      <w:r>
        <w:rPr>
          <w:rtl/>
        </w:rPr>
        <w:t>א</w:t>
      </w:r>
      <w:r>
        <w:rPr>
          <w:rFonts w:hint="cs"/>
          <w:rtl/>
        </w:rPr>
        <w:t>-</w:t>
      </w:r>
      <w:r>
        <w:rPr>
          <w:rtl/>
        </w:rPr>
        <w:t>ח</w:t>
      </w:r>
      <w:r>
        <w:rPr>
          <w:rFonts w:hint="cs"/>
          <w:rtl/>
        </w:rPr>
        <w:t>'א</w:t>
      </w:r>
      <w:r>
        <w:rPr>
          <w:rtl/>
        </w:rPr>
        <w:t>רתיה</w:t>
      </w:r>
      <w:r>
        <w:rPr>
          <w:rFonts w:hint="cs"/>
          <w:rtl/>
        </w:rPr>
        <w:t xml:space="preserve"> על-ידי טנק של צה"ל. </w:t>
      </w:r>
    </w:p>
    <w:p w14:paraId="79DBB604" w14:textId="77777777" w:rsidR="00000000" w:rsidRDefault="009432B4">
      <w:pPr>
        <w:pStyle w:val="a"/>
        <w:rPr>
          <w:rFonts w:hint="cs"/>
          <w:rtl/>
        </w:rPr>
      </w:pPr>
    </w:p>
    <w:p w14:paraId="7CE2BF25" w14:textId="77777777" w:rsidR="00000000" w:rsidRDefault="009432B4">
      <w:pPr>
        <w:pStyle w:val="Speaker"/>
        <w:rPr>
          <w:rtl/>
        </w:rPr>
      </w:pPr>
      <w:bookmarkStart w:id="628" w:name="FS000001044T09_07_2003_19_13_09"/>
      <w:bookmarkStart w:id="629" w:name="_Toc45934797"/>
      <w:bookmarkStart w:id="630" w:name="_Toc76385315"/>
      <w:bookmarkEnd w:id="628"/>
      <w:r>
        <w:rPr>
          <w:rFonts w:hint="eastAsia"/>
          <w:rtl/>
        </w:rPr>
        <w:t>יצחק</w:t>
      </w:r>
      <w:r>
        <w:rPr>
          <w:rtl/>
        </w:rPr>
        <w:t xml:space="preserve"> הרצוג (העבודה-מימד):</w:t>
      </w:r>
      <w:bookmarkEnd w:id="629"/>
      <w:bookmarkEnd w:id="630"/>
    </w:p>
    <w:p w14:paraId="21CBECD9" w14:textId="77777777" w:rsidR="00000000" w:rsidRDefault="009432B4">
      <w:pPr>
        <w:pStyle w:val="a"/>
        <w:rPr>
          <w:rFonts w:hint="cs"/>
          <w:rtl/>
        </w:rPr>
      </w:pPr>
    </w:p>
    <w:p w14:paraId="274A04CB" w14:textId="77777777" w:rsidR="00000000" w:rsidRDefault="009432B4">
      <w:pPr>
        <w:pStyle w:val="a"/>
        <w:rPr>
          <w:rFonts w:hint="cs"/>
          <w:rtl/>
        </w:rPr>
      </w:pPr>
      <w:r>
        <w:rPr>
          <w:rFonts w:hint="cs"/>
          <w:rtl/>
        </w:rPr>
        <w:t xml:space="preserve">אדוני היושב-ראש, אדוני סגן שר הביטחון, חברי הכנסת - - </w:t>
      </w:r>
    </w:p>
    <w:p w14:paraId="5DA6AFEB" w14:textId="77777777" w:rsidR="00000000" w:rsidRDefault="009432B4">
      <w:pPr>
        <w:pStyle w:val="a"/>
        <w:rPr>
          <w:rFonts w:hint="cs"/>
          <w:rtl/>
        </w:rPr>
      </w:pPr>
    </w:p>
    <w:p w14:paraId="5EB7B1D8" w14:textId="77777777" w:rsidR="00000000" w:rsidRDefault="009432B4">
      <w:pPr>
        <w:pStyle w:val="ad"/>
        <w:rPr>
          <w:rtl/>
        </w:rPr>
      </w:pPr>
      <w:r>
        <w:rPr>
          <w:rtl/>
        </w:rPr>
        <w:t>היו"ר נסים דהן:</w:t>
      </w:r>
    </w:p>
    <w:p w14:paraId="482EA5C0" w14:textId="77777777" w:rsidR="00000000" w:rsidRDefault="009432B4">
      <w:pPr>
        <w:pStyle w:val="a"/>
        <w:rPr>
          <w:rtl/>
        </w:rPr>
      </w:pPr>
    </w:p>
    <w:p w14:paraId="4099A160" w14:textId="77777777" w:rsidR="00000000" w:rsidRDefault="009432B4">
      <w:pPr>
        <w:pStyle w:val="a"/>
        <w:rPr>
          <w:rFonts w:hint="cs"/>
          <w:rtl/>
        </w:rPr>
      </w:pPr>
      <w:r>
        <w:rPr>
          <w:rFonts w:hint="cs"/>
          <w:rtl/>
        </w:rPr>
        <w:t xml:space="preserve">אם לא אמרתי - רק שלוש דקות לרשותך. </w:t>
      </w:r>
      <w:bookmarkStart w:id="631" w:name="FS000001044T09_07_2003_19_14_41C"/>
      <w:bookmarkEnd w:id="631"/>
    </w:p>
    <w:p w14:paraId="60D0A58E" w14:textId="77777777" w:rsidR="00000000" w:rsidRDefault="009432B4">
      <w:pPr>
        <w:pStyle w:val="a"/>
        <w:rPr>
          <w:rFonts w:hint="cs"/>
          <w:rtl/>
        </w:rPr>
      </w:pPr>
    </w:p>
    <w:p w14:paraId="3F6C35F1" w14:textId="77777777" w:rsidR="00000000" w:rsidRDefault="009432B4">
      <w:pPr>
        <w:pStyle w:val="SpeakerCon"/>
        <w:rPr>
          <w:rtl/>
        </w:rPr>
      </w:pPr>
      <w:bookmarkStart w:id="632" w:name="FS000001044T09_07_2003_19_15_12C"/>
      <w:bookmarkEnd w:id="632"/>
      <w:r>
        <w:rPr>
          <w:rtl/>
        </w:rPr>
        <w:t>יצחק הרצוג (העבודה-מימ</w:t>
      </w:r>
      <w:r>
        <w:rPr>
          <w:rtl/>
        </w:rPr>
        <w:t>ד):</w:t>
      </w:r>
    </w:p>
    <w:p w14:paraId="355E33F8" w14:textId="77777777" w:rsidR="00000000" w:rsidRDefault="009432B4">
      <w:pPr>
        <w:pStyle w:val="a"/>
        <w:rPr>
          <w:rtl/>
        </w:rPr>
      </w:pPr>
    </w:p>
    <w:p w14:paraId="79FC8DA1" w14:textId="77777777" w:rsidR="00000000" w:rsidRDefault="009432B4">
      <w:pPr>
        <w:pStyle w:val="a"/>
        <w:rPr>
          <w:rFonts w:hint="cs"/>
          <w:rtl/>
        </w:rPr>
      </w:pPr>
      <w:r>
        <w:rPr>
          <w:rFonts w:hint="cs"/>
          <w:rtl/>
        </w:rPr>
        <w:t xml:space="preserve">שלוש דקות? זו הצעה רגילה, לא? אז עשר דקות, אף שאני לא נחשב כאחד שמדבר ארוכות. אני אעשה את זה תמציתית. </w:t>
      </w:r>
    </w:p>
    <w:p w14:paraId="68D23FD7" w14:textId="77777777" w:rsidR="00000000" w:rsidRDefault="009432B4">
      <w:pPr>
        <w:pStyle w:val="a"/>
        <w:rPr>
          <w:rFonts w:hint="cs"/>
          <w:rtl/>
        </w:rPr>
      </w:pPr>
    </w:p>
    <w:p w14:paraId="64E7F9BD" w14:textId="77777777" w:rsidR="00000000" w:rsidRDefault="009432B4">
      <w:pPr>
        <w:pStyle w:val="a"/>
        <w:rPr>
          <w:rFonts w:hint="cs"/>
          <w:rtl/>
        </w:rPr>
      </w:pPr>
      <w:r>
        <w:rPr>
          <w:rFonts w:hint="cs"/>
          <w:rtl/>
        </w:rPr>
        <w:t xml:space="preserve">- - אחד מהעקרונות הבסיסיים ביותר שהונחלו לנו עוד לפני קום המדינה, וכמובן על-ידי דוד בן גוריון, ראש הממשלה ושר הביטחון הראשון, הוא עקרון טוהר הנשק, </w:t>
      </w:r>
      <w:r>
        <w:rPr>
          <w:rFonts w:hint="cs"/>
          <w:rtl/>
        </w:rPr>
        <w:t xml:space="preserve">אדוני היושב-ראש. הדבר הזה עובר כחוט השני עד עצם היום הזה, בשיח לוחמים, בדיונים, וכמובן בשאלות שעולות כמעט מדי יום ביומו. גם קדושת חיי אדם שזורה בעקרון טוהר הנשק ושניהם חלק ממרכיבי החוסן הלאומי. </w:t>
      </w:r>
    </w:p>
    <w:p w14:paraId="3264B14F" w14:textId="77777777" w:rsidR="00000000" w:rsidRDefault="009432B4">
      <w:pPr>
        <w:pStyle w:val="a"/>
        <w:rPr>
          <w:rFonts w:hint="cs"/>
          <w:rtl/>
        </w:rPr>
      </w:pPr>
    </w:p>
    <w:p w14:paraId="5BF301E2" w14:textId="77777777" w:rsidR="00000000" w:rsidRDefault="009432B4">
      <w:pPr>
        <w:pStyle w:val="a"/>
        <w:rPr>
          <w:rFonts w:hint="cs"/>
          <w:rtl/>
        </w:rPr>
      </w:pPr>
      <w:r>
        <w:rPr>
          <w:rFonts w:hint="cs"/>
          <w:rtl/>
        </w:rPr>
        <w:t>חיילי צה"ל נמצאים במערכה מאוד-מאוד קשה. מאז פרוץ האינתיפאדה,</w:t>
      </w:r>
      <w:r>
        <w:rPr>
          <w:rFonts w:hint="cs"/>
          <w:rtl/>
        </w:rPr>
        <w:t xml:space="preserve"> ללא ספק, העומס עליהם הוא לעתים כמעט בלתי אפשרי, והם נמצאים בסיטואציות קשות, שאני לא מאחל אותן לצעירים כמוהם באיזה מקום בעולם. לכן היו לי לבטים אישיים לא פשוטים לגבי העלאת הנושא הזה, מכיוון שאינני רוצה להפוך אותו לניגוח צה"ל שלנו, מכיוון שהנושא הוא קשה ורג</w:t>
      </w:r>
      <w:r>
        <w:rPr>
          <w:rFonts w:hint="cs"/>
          <w:rtl/>
        </w:rPr>
        <w:t xml:space="preserve">יש מאין כמוהו. אבל יש רגעים שבהם אי-אפשר לעבור על הנושא לסדר-היום. אני חושב שחלק מהחוסן הפנימי שלנו הוא גם לדון בסוגיות של כבוד האדם, גם לדון בסוגיות שמטרידות אותנו בפנים, בתוכנו, גם במקום הזה, בפרלמנט. </w:t>
      </w:r>
    </w:p>
    <w:p w14:paraId="149C214F" w14:textId="77777777" w:rsidR="00000000" w:rsidRDefault="009432B4">
      <w:pPr>
        <w:pStyle w:val="a"/>
        <w:rPr>
          <w:rFonts w:hint="cs"/>
          <w:rtl/>
        </w:rPr>
      </w:pPr>
    </w:p>
    <w:p w14:paraId="44B67DE2" w14:textId="77777777" w:rsidR="00000000" w:rsidRDefault="009432B4">
      <w:pPr>
        <w:pStyle w:val="a"/>
        <w:rPr>
          <w:rFonts w:hint="cs"/>
          <w:rtl/>
        </w:rPr>
      </w:pPr>
      <w:r>
        <w:rPr>
          <w:rFonts w:hint="cs"/>
          <w:rtl/>
        </w:rPr>
        <w:t>דוח הפרקליט הצבאי הראשי שדיבר לאחרונה על קרוב ל-200</w:t>
      </w:r>
      <w:r>
        <w:rPr>
          <w:rFonts w:hint="cs"/>
          <w:rtl/>
        </w:rPr>
        <w:t xml:space="preserve"> או 300 תלונות על התעללות על-ידי חיילי צה"ל וסיפורים שהעבירו לי חיילים בחופשה על קהות חושים שהם מצויים בתוכה, קהות חושים לגבי חיי אדם בצוק העתים והסערה התמידית שהם חיים בהם, גרמו לי לחשוב שנושא, כאשר הוא ברור, כאשר הוא ספציפי, ראוי לבחון אותו לעומק. העיתונ</w:t>
      </w:r>
      <w:r>
        <w:rPr>
          <w:rFonts w:hint="cs"/>
          <w:rtl/>
        </w:rPr>
        <w:t>אי גדעון לוי, שאמרתי גם לו - אני לא אוהב מה שהוא כותב, אני לא הייתי רוצה לראות באופן כללי בעיתונות הישראלית דברים שהוא כותב, אבל אני אעשה הכול כדי שהוא יכתוב - - -</w:t>
      </w:r>
    </w:p>
    <w:p w14:paraId="28082B0F" w14:textId="77777777" w:rsidR="00000000" w:rsidRDefault="009432B4">
      <w:pPr>
        <w:pStyle w:val="a"/>
        <w:rPr>
          <w:rFonts w:hint="cs"/>
          <w:rtl/>
        </w:rPr>
      </w:pPr>
    </w:p>
    <w:p w14:paraId="5C689DC3" w14:textId="77777777" w:rsidR="00000000" w:rsidRDefault="009432B4">
      <w:pPr>
        <w:pStyle w:val="ac"/>
        <w:rPr>
          <w:rtl/>
        </w:rPr>
      </w:pPr>
      <w:r>
        <w:rPr>
          <w:rFonts w:hint="eastAsia"/>
          <w:rtl/>
        </w:rPr>
        <w:t>עזמי</w:t>
      </w:r>
      <w:r>
        <w:rPr>
          <w:rtl/>
        </w:rPr>
        <w:t xml:space="preserve"> בשארה (בל"ד):</w:t>
      </w:r>
    </w:p>
    <w:p w14:paraId="34792E56" w14:textId="77777777" w:rsidR="00000000" w:rsidRDefault="009432B4">
      <w:pPr>
        <w:pStyle w:val="a"/>
        <w:rPr>
          <w:rFonts w:hint="cs"/>
          <w:rtl/>
        </w:rPr>
      </w:pPr>
    </w:p>
    <w:p w14:paraId="27F373AF" w14:textId="77777777" w:rsidR="00000000" w:rsidRDefault="009432B4">
      <w:pPr>
        <w:pStyle w:val="a"/>
        <w:rPr>
          <w:rFonts w:hint="cs"/>
          <w:rtl/>
        </w:rPr>
      </w:pPr>
      <w:r>
        <w:rPr>
          <w:rFonts w:hint="cs"/>
          <w:rtl/>
        </w:rPr>
        <w:t xml:space="preserve">- - - המציאות שהוא כותב עליה. </w:t>
      </w:r>
    </w:p>
    <w:p w14:paraId="41A9BD44" w14:textId="77777777" w:rsidR="00000000" w:rsidRDefault="009432B4">
      <w:pPr>
        <w:pStyle w:val="a"/>
        <w:rPr>
          <w:rFonts w:hint="cs"/>
          <w:rtl/>
        </w:rPr>
      </w:pPr>
    </w:p>
    <w:p w14:paraId="27CEB87D" w14:textId="77777777" w:rsidR="00000000" w:rsidRDefault="009432B4">
      <w:pPr>
        <w:pStyle w:val="SpeakerCon"/>
        <w:rPr>
          <w:rtl/>
        </w:rPr>
      </w:pPr>
      <w:bookmarkStart w:id="633" w:name="FS000001044T09_07_2003_19_26_55C"/>
      <w:bookmarkEnd w:id="633"/>
      <w:r>
        <w:rPr>
          <w:rtl/>
        </w:rPr>
        <w:t>יצחק הרצוג (העבודה-מימד):</w:t>
      </w:r>
    </w:p>
    <w:p w14:paraId="408864A2" w14:textId="77777777" w:rsidR="00000000" w:rsidRDefault="009432B4">
      <w:pPr>
        <w:pStyle w:val="a"/>
        <w:rPr>
          <w:rtl/>
        </w:rPr>
      </w:pPr>
    </w:p>
    <w:p w14:paraId="4B8970CB" w14:textId="77777777" w:rsidR="00000000" w:rsidRDefault="009432B4">
      <w:pPr>
        <w:pStyle w:val="a"/>
        <w:rPr>
          <w:rFonts w:hint="cs"/>
          <w:rtl/>
        </w:rPr>
      </w:pPr>
      <w:r>
        <w:rPr>
          <w:rFonts w:hint="cs"/>
          <w:rtl/>
        </w:rPr>
        <w:t>שקט. חבר הכנ</w:t>
      </w:r>
      <w:r>
        <w:rPr>
          <w:rFonts w:hint="cs"/>
          <w:rtl/>
        </w:rPr>
        <w:t>סת בשארה, תן לי לדבר, אני יודע מה לומר. אני לא מתלהב מהקו שהוא נוקט. לעתים אני חושב שהוא מגזים, אבל אני אעשה הכול ואלחם על כך שדעתו תישמע, ואני אעשה הכול כדי לגרום לכך שאומץ לבו והעובדות שהוא מביא לידיעת הציבור תובאנה לידיעת כל הציבור. בלי בושה.</w:t>
      </w:r>
    </w:p>
    <w:p w14:paraId="72B902B2" w14:textId="77777777" w:rsidR="00000000" w:rsidRDefault="009432B4">
      <w:pPr>
        <w:pStyle w:val="a"/>
        <w:rPr>
          <w:rFonts w:hint="cs"/>
          <w:rtl/>
        </w:rPr>
      </w:pPr>
      <w:r>
        <w:rPr>
          <w:rFonts w:hint="cs"/>
          <w:rtl/>
        </w:rPr>
        <w:tab/>
      </w:r>
    </w:p>
    <w:p w14:paraId="3EA95688" w14:textId="77777777" w:rsidR="00000000" w:rsidRDefault="009432B4">
      <w:pPr>
        <w:pStyle w:val="a"/>
        <w:rPr>
          <w:rFonts w:hint="cs"/>
          <w:rtl/>
        </w:rPr>
      </w:pPr>
      <w:r>
        <w:rPr>
          <w:rFonts w:hint="cs"/>
          <w:rtl/>
        </w:rPr>
        <w:t xml:space="preserve">הוא כתב </w:t>
      </w:r>
      <w:r>
        <w:rPr>
          <w:rFonts w:hint="cs"/>
          <w:rtl/>
        </w:rPr>
        <w:t>בעיתון "הארץ" מ-27 ביוני 2003 מאמר מאוד קשה ונוגע ללב, תחת הכותרת "הקטל בכבישים". הוא מספר שם בכתבה שפשוט זעזעה אותי על הריגתו של אב לשמונה ילדים, בן  48, בשם נביל ג'רדאת מהכפר סילת-א-ח'ארתיה, שחזר בסוף יום עבודה ב"טרנספורטר", עם הילדים והמשפחה, ונורה למוו</w:t>
      </w:r>
      <w:r>
        <w:rPr>
          <w:rFonts w:hint="cs"/>
          <w:rtl/>
        </w:rPr>
        <w:t xml:space="preserve">ת על-ידי אש שנחזית כאש כוחותינו. </w:t>
      </w:r>
    </w:p>
    <w:p w14:paraId="01698098" w14:textId="77777777" w:rsidR="00000000" w:rsidRDefault="009432B4">
      <w:pPr>
        <w:pStyle w:val="a"/>
        <w:rPr>
          <w:rFonts w:hint="cs"/>
          <w:rtl/>
        </w:rPr>
      </w:pPr>
    </w:p>
    <w:p w14:paraId="4776EAE2" w14:textId="77777777" w:rsidR="00000000" w:rsidRDefault="009432B4">
      <w:pPr>
        <w:pStyle w:val="a"/>
        <w:rPr>
          <w:rFonts w:hint="cs"/>
          <w:rtl/>
        </w:rPr>
      </w:pPr>
      <w:r>
        <w:rPr>
          <w:rFonts w:hint="cs"/>
          <w:rtl/>
        </w:rPr>
        <w:t>אני אקרא שתיים או שלוש פסקאות מהכתבה: "אף מלה לא נכתבה בישראל על חייו ומותו של נביל ג'רדאת שחי בשקט ונהרג בשקט. לא כותרת, לא ידיעה, אפילו לא אזכור למעשה הריגתו של סוחר בגדים וסדקית, אב לשמונה ילדים, שנסע לפני כשבועיים וחצ</w:t>
      </w:r>
      <w:r>
        <w:rPr>
          <w:rFonts w:hint="cs"/>
          <w:rtl/>
        </w:rPr>
        <w:t>י לביתו שבסילת-א-ח'ארתיה מחנותו שבג'נין, ילדו הפעוט על ברכיו, וחייל ירה בו, ככל הנראה מטנק, ללא כל אזהרה או סיבה נראית לעין, והרגו. ירי של חף מפשע. ואני מצטט את העובדות כפי שסיפר האח, ת'מין. את מה שקרה להם מספר ת'מין בשקט, ללא סימני התרגשות. 'הטנק נמצא בדר</w:t>
      </w:r>
      <w:r>
        <w:rPr>
          <w:rFonts w:hint="cs"/>
          <w:rtl/>
        </w:rPr>
        <w:t>ך כלל ליד אל-יאמון. גם ביום ראשון השבוע ראינו שם שני טנקים חונים בשדה הסמוך. אם אפשר, מנסים תמיד לעקוף את הטנק. חייליו עלולים לגרשך כלעומת שבאת, או לעכבך שעות בכביש. לפעמים הם נותנים לכמה מכוניות לעבור, ולאחרות - לא, בשרירות לב, והם גם עלולים לירות, הכול ל</w:t>
      </w:r>
      <w:r>
        <w:rPr>
          <w:rFonts w:hint="cs"/>
          <w:rtl/>
        </w:rPr>
        <w:t>פי מצב הרוח של החיילים', מסביר ת'מין. כשהתקרב ה'טרנספורטר' לטנק הבחין ת'מין שהמכוניות שלפניו סובבות לאחור כלעומת שבאו. הנהגים סימנו בידיהם - הטנק לא מרשה לעבור. גם זו, כאמור, שגרה. ת'מין סב גם הוא בעקבותיהם - שמונה או תשע מכוניות בטור שלפניו יורדות לשדה, מ</w:t>
      </w:r>
      <w:r>
        <w:rPr>
          <w:rFonts w:hint="cs"/>
          <w:rtl/>
        </w:rPr>
        <w:t>שם דרך החורש לשכונת הבדואים של אל-יאמון ומשם הביתה בדרך עוקפת טנק. הם עשו זאת עשרות פעמים קודם. הטנק חנה על אם הדרך בכניסה לתחנת דלק שליד. אחרי שעקף את הטנק, חזר ה'טרנספורטר' לכביש הראשי, לעבור בשלום את 2 הק"מ האחרונים. מצב הרוח במכונית היה טוב. משפחה בדרך</w:t>
      </w:r>
      <w:r>
        <w:rPr>
          <w:rFonts w:hint="cs"/>
          <w:rtl/>
        </w:rPr>
        <w:t xml:space="preserve"> הביתה אחרי יום עבודה. </w:t>
      </w:r>
    </w:p>
    <w:p w14:paraId="381DCBA0" w14:textId="77777777" w:rsidR="00000000" w:rsidRDefault="009432B4">
      <w:pPr>
        <w:pStyle w:val="a"/>
        <w:rPr>
          <w:rFonts w:hint="cs"/>
          <w:rtl/>
        </w:rPr>
      </w:pPr>
    </w:p>
    <w:p w14:paraId="6A19912A" w14:textId="77777777" w:rsidR="00000000" w:rsidRDefault="009432B4">
      <w:pPr>
        <w:pStyle w:val="a"/>
        <w:rPr>
          <w:rFonts w:hint="cs"/>
          <w:rtl/>
        </w:rPr>
      </w:pPr>
      <w:r>
        <w:rPr>
          <w:rFonts w:hint="cs"/>
          <w:rtl/>
        </w:rPr>
        <w:t>"אחרי כ-300 מטר, בנסיעה אטית בכביש המצולק, שמע ת'מין קול צעקה מכיוון אחיינו טארק. הוא לא שמע דבר זולת הצעקות. לא קול ירי, לא אזהרה, רק צעקות הפצוע. הוא העיף מבט בראי וראה את טארק אוחז בראשו ודם ניגר על לחיו. עצור, כדורים, כדורים, צ</w:t>
      </w:r>
      <w:r>
        <w:rPr>
          <w:rFonts w:hint="cs"/>
          <w:rtl/>
        </w:rPr>
        <w:t>עק האחיין. ת'מין הפנה מבטו לאחור וראה את נביל אחיו, שישב מאחורי המושב שלידו, וגופו נשמט לרצפה. ת'מין עצר מייד ושלף את הפעוט המבוהל בילאל מהמכונית. הוא הוציא את טארק הפצוע ואז ניסה להוציא את נביל, שהיה כבר מחוסר הכרה, דם זב מחור בעורפו. הוא ראה את החייל שעו</w:t>
      </w:r>
      <w:r>
        <w:rPr>
          <w:rFonts w:hint="cs"/>
          <w:rtl/>
        </w:rPr>
        <w:t>מד על הטנק ומשקיף לעברם. כ-400 מטר הפרידו בין הטנק למכונית בזמן שנורתה. מה יכלו החיילים לזהות ממרחק כה רב?"</w:t>
      </w:r>
    </w:p>
    <w:p w14:paraId="71E2E281" w14:textId="77777777" w:rsidR="00000000" w:rsidRDefault="009432B4">
      <w:pPr>
        <w:pStyle w:val="a"/>
        <w:rPr>
          <w:rFonts w:hint="cs"/>
          <w:rtl/>
        </w:rPr>
      </w:pPr>
    </w:p>
    <w:p w14:paraId="28185E6F" w14:textId="77777777" w:rsidR="00000000" w:rsidRDefault="009432B4">
      <w:pPr>
        <w:pStyle w:val="a"/>
        <w:rPr>
          <w:rFonts w:hint="cs"/>
          <w:rtl/>
        </w:rPr>
      </w:pPr>
      <w:r>
        <w:rPr>
          <w:rFonts w:hint="cs"/>
          <w:rtl/>
        </w:rPr>
        <w:t>אני שאלתי את גדעון לוי, עד כמה הוא בטוח בסיפור הזה, מכיוון שדובר צה"ל אמר, שהסיפור לא מוכר להם. הוא אמר לי: תשמע, בוז'י, יש סיפורים שידי רועדת. אבל</w:t>
      </w:r>
      <w:r>
        <w:rPr>
          <w:rFonts w:hint="cs"/>
          <w:rtl/>
        </w:rPr>
        <w:t xml:space="preserve"> יש סיפורים שאני בטוח בהם. הייתי שם, רואים את הטנק, ולדעתי, יש שם סיפור שלא דווח למיפקדת הכוח, ולכן דובר צה"ל לא יודע. היו מעין יריות להבהיל את התושבים, ויכול מאוד להיות שאזרח חף מפשע נהרג מאש כוחותינו, בלי שהנושא הזה נבדק. </w:t>
      </w:r>
    </w:p>
    <w:p w14:paraId="49EB8DA2" w14:textId="77777777" w:rsidR="00000000" w:rsidRDefault="009432B4">
      <w:pPr>
        <w:pStyle w:val="a"/>
        <w:rPr>
          <w:rFonts w:hint="cs"/>
          <w:rtl/>
        </w:rPr>
      </w:pPr>
    </w:p>
    <w:p w14:paraId="6CA55A5D" w14:textId="77777777" w:rsidR="00000000" w:rsidRDefault="009432B4">
      <w:pPr>
        <w:pStyle w:val="a"/>
        <w:rPr>
          <w:rFonts w:hint="cs"/>
          <w:rtl/>
        </w:rPr>
      </w:pPr>
      <w:r>
        <w:rPr>
          <w:rFonts w:hint="cs"/>
          <w:rtl/>
        </w:rPr>
        <w:t xml:space="preserve">לכן אני שואל פה את אדוני, סגן </w:t>
      </w:r>
      <w:r>
        <w:rPr>
          <w:rFonts w:hint="cs"/>
          <w:rtl/>
        </w:rPr>
        <w:t>שר הביטחון, מחשש עמוק וכן לטיוח, כשעקרון טוהר הנשק עומד ממול: איך אנחנו נבדוק את זה? האם ניתן למנות ועדת חקירה מיוחדת? ברוח הימים האלה של הידברות וניסיון לפיוס או הורדת המתח, ובהתחשב בעוצמה הגדולה של צה"ל, גם העוצמה המוסרית, אנא, אדוני סגן השר, האם ניתן לב</w:t>
      </w:r>
      <w:r>
        <w:rPr>
          <w:rFonts w:hint="cs"/>
          <w:rtl/>
        </w:rPr>
        <w:t>דוק את הנושא? תודה רבה.</w:t>
      </w:r>
    </w:p>
    <w:p w14:paraId="1E888BD0" w14:textId="77777777" w:rsidR="00000000" w:rsidRDefault="009432B4">
      <w:pPr>
        <w:pStyle w:val="a"/>
        <w:ind w:firstLine="0"/>
        <w:rPr>
          <w:rFonts w:hint="cs"/>
          <w:rtl/>
        </w:rPr>
      </w:pPr>
    </w:p>
    <w:p w14:paraId="77685EEF" w14:textId="77777777" w:rsidR="00000000" w:rsidRDefault="009432B4">
      <w:pPr>
        <w:pStyle w:val="ad"/>
        <w:rPr>
          <w:rtl/>
        </w:rPr>
      </w:pPr>
      <w:r>
        <w:rPr>
          <w:rFonts w:hint="eastAsia"/>
          <w:rtl/>
        </w:rPr>
        <w:t>היו</w:t>
      </w:r>
      <w:r>
        <w:rPr>
          <w:rtl/>
        </w:rPr>
        <w:t>"ר נסים דהן:</w:t>
      </w:r>
    </w:p>
    <w:p w14:paraId="7A0EF5C0" w14:textId="77777777" w:rsidR="00000000" w:rsidRDefault="009432B4">
      <w:pPr>
        <w:pStyle w:val="a"/>
        <w:rPr>
          <w:rFonts w:hint="cs"/>
          <w:rtl/>
        </w:rPr>
      </w:pPr>
    </w:p>
    <w:p w14:paraId="2AF6BB91" w14:textId="77777777" w:rsidR="00000000" w:rsidRDefault="009432B4">
      <w:pPr>
        <w:pStyle w:val="a"/>
        <w:rPr>
          <w:rFonts w:hint="cs"/>
          <w:rtl/>
        </w:rPr>
      </w:pPr>
      <w:r>
        <w:rPr>
          <w:rFonts w:hint="cs"/>
          <w:rtl/>
        </w:rPr>
        <w:t>תודה רבה. סגן השר, בבקשה. מיד עם סיום דבריו של סגן השר, יש לנו הצעה נוספת של חבר הכנסת עזמי בשארה.</w:t>
      </w:r>
    </w:p>
    <w:p w14:paraId="5686640B" w14:textId="77777777" w:rsidR="00000000" w:rsidRDefault="009432B4">
      <w:pPr>
        <w:pStyle w:val="a"/>
        <w:ind w:firstLine="0"/>
        <w:rPr>
          <w:rFonts w:hint="cs"/>
          <w:rtl/>
        </w:rPr>
      </w:pPr>
    </w:p>
    <w:p w14:paraId="7CB8E6F0" w14:textId="77777777" w:rsidR="00000000" w:rsidRDefault="009432B4">
      <w:pPr>
        <w:pStyle w:val="Speaker"/>
        <w:rPr>
          <w:rtl/>
        </w:rPr>
      </w:pPr>
      <w:bookmarkStart w:id="634" w:name="FS000000464T09_07_2003_18_58_57"/>
      <w:bookmarkStart w:id="635" w:name="FS000000464T09_07_2003_20_23_37"/>
      <w:bookmarkStart w:id="636" w:name="_Toc45934798"/>
      <w:bookmarkStart w:id="637" w:name="_Toc76385316"/>
      <w:bookmarkEnd w:id="634"/>
      <w:r>
        <w:rPr>
          <w:rFonts w:hint="eastAsia"/>
          <w:rtl/>
        </w:rPr>
        <w:t>סגן</w:t>
      </w:r>
      <w:r>
        <w:rPr>
          <w:rtl/>
        </w:rPr>
        <w:t xml:space="preserve"> שר הביטחון זאב בוים:</w:t>
      </w:r>
      <w:bookmarkEnd w:id="636"/>
      <w:bookmarkEnd w:id="637"/>
    </w:p>
    <w:p w14:paraId="5C80896F" w14:textId="77777777" w:rsidR="00000000" w:rsidRDefault="009432B4">
      <w:pPr>
        <w:pStyle w:val="a"/>
        <w:rPr>
          <w:rtl/>
        </w:rPr>
      </w:pPr>
    </w:p>
    <w:bookmarkEnd w:id="635"/>
    <w:p w14:paraId="4A255817" w14:textId="77777777" w:rsidR="00000000" w:rsidRDefault="009432B4">
      <w:pPr>
        <w:pStyle w:val="a"/>
        <w:rPr>
          <w:rFonts w:hint="cs"/>
          <w:rtl/>
        </w:rPr>
      </w:pPr>
      <w:r>
        <w:rPr>
          <w:rFonts w:hint="cs"/>
          <w:rtl/>
        </w:rPr>
        <w:t>אדוני היושב-ראש, חבר הכנסת בוז'י יצחק הרצוג, קודם כול, עניין הבדיקה לא קשור בכלל למצב, א</w:t>
      </w:r>
      <w:r>
        <w:rPr>
          <w:rFonts w:hint="cs"/>
          <w:rtl/>
        </w:rPr>
        <w:t>ם המצב עם הפלסטינים מתקדם או לא, ברוח של הסדר או לא הסדר. אם אכן נהרג אזרח על-ידי צה"ל, צריך לבדוק את העניין הזה. זה לא קשור לשום דבר.</w:t>
      </w:r>
    </w:p>
    <w:p w14:paraId="15B1525C" w14:textId="77777777" w:rsidR="00000000" w:rsidRDefault="009432B4">
      <w:pPr>
        <w:pStyle w:val="a"/>
        <w:rPr>
          <w:rFonts w:hint="cs"/>
          <w:rtl/>
        </w:rPr>
      </w:pPr>
    </w:p>
    <w:p w14:paraId="4EB14B65" w14:textId="77777777" w:rsidR="00000000" w:rsidRDefault="009432B4">
      <w:pPr>
        <w:pStyle w:val="a"/>
        <w:rPr>
          <w:rFonts w:hint="cs"/>
          <w:rtl/>
        </w:rPr>
      </w:pPr>
      <w:r>
        <w:rPr>
          <w:rFonts w:hint="cs"/>
          <w:rtl/>
        </w:rPr>
        <w:t>בינינו, אני רוצה להודיע כאן גם לפרוטוקול הכנסת ולחברי הכנסת הנוכחים, שאת העניין הזה העלית לפני שבוע, בעקבות קריאת הכתבה,</w:t>
      </w:r>
      <w:r>
        <w:rPr>
          <w:rFonts w:hint="cs"/>
          <w:rtl/>
        </w:rPr>
        <w:t xml:space="preserve"> וגם העברת אלי את הכתבה, וכל הקורא בכתבה ומעיין בה ודאי מזדעזע כפי שאתה הזדעזעת. אני רק אומר בהסתייגות, כיוון שגדעון לוי ידוע בגישתו לגבי סוגיית הקונפליקט והסיקור שהוא נותן מהכיוון הפלסטיני, והוא לא מסתיר את זה - הוא מאמין בזה וזה בסדר מבחינתי; אני לא מסכי</w:t>
      </w:r>
      <w:r>
        <w:rPr>
          <w:rFonts w:hint="cs"/>
          <w:rtl/>
        </w:rPr>
        <w:t>ם לזה, אבל זה בהחלט במסגרת חופש הביטוי והעיתונות בארץ. העניין הוא, שבלי שים לב, נוכח התיאור המפורט והקשה באמת של מה שהתרחש גם לפני הירי, הסבל של האוכלוסייה הפלסטינית האזרחית, התיאור של הירי עצמו ואחרי זה הטלטלה הגדולה שעברה, ואתה לא תיארת את זה, אבל זה ממש</w:t>
      </w:r>
      <w:r>
        <w:rPr>
          <w:rFonts w:hint="cs"/>
          <w:rtl/>
        </w:rPr>
        <w:t xml:space="preserve"> מזעזע, יש מלים בודדות שהוא נזהר בהן, אבל הן בעצם יוצרות פה את הקושי הגדול. </w:t>
      </w:r>
    </w:p>
    <w:p w14:paraId="02A62F79" w14:textId="77777777" w:rsidR="00000000" w:rsidRDefault="009432B4">
      <w:pPr>
        <w:pStyle w:val="a"/>
        <w:rPr>
          <w:rFonts w:hint="cs"/>
          <w:rtl/>
        </w:rPr>
      </w:pPr>
    </w:p>
    <w:p w14:paraId="3C77D6E6" w14:textId="77777777" w:rsidR="00000000" w:rsidRDefault="009432B4">
      <w:pPr>
        <w:pStyle w:val="a"/>
        <w:rPr>
          <w:rFonts w:hint="cs"/>
          <w:rtl/>
        </w:rPr>
      </w:pPr>
      <w:r>
        <w:rPr>
          <w:rFonts w:hint="cs"/>
          <w:rtl/>
        </w:rPr>
        <w:t>הוא כותב: ככל הנראה היה ירי מהטנק. הייתי אומר כך: אני לא יודע אם יש הרשעה על בסיס נסיבות. יש שם נסיבות, הימצאות הטנק, המחסום, הירי. היה ירי. יש שם גופה, מישהו נפגע קשה ומת מפצעיו</w:t>
      </w:r>
      <w:r>
        <w:rPr>
          <w:rFonts w:hint="cs"/>
          <w:rtl/>
        </w:rPr>
        <w:t>. אלה הנסיבות.</w:t>
      </w:r>
    </w:p>
    <w:p w14:paraId="5C7C1A42" w14:textId="77777777" w:rsidR="00000000" w:rsidRDefault="009432B4">
      <w:pPr>
        <w:pStyle w:val="a"/>
        <w:ind w:firstLine="0"/>
        <w:rPr>
          <w:rFonts w:hint="cs"/>
          <w:rtl/>
        </w:rPr>
      </w:pPr>
    </w:p>
    <w:p w14:paraId="20084B9E" w14:textId="77777777" w:rsidR="00000000" w:rsidRDefault="009432B4">
      <w:pPr>
        <w:pStyle w:val="ad"/>
        <w:rPr>
          <w:rtl/>
        </w:rPr>
      </w:pPr>
      <w:r>
        <w:rPr>
          <w:rFonts w:hint="eastAsia"/>
          <w:rtl/>
        </w:rPr>
        <w:t>היו</w:t>
      </w:r>
      <w:r>
        <w:rPr>
          <w:rtl/>
        </w:rPr>
        <w:t>"ר נסים דהן:</w:t>
      </w:r>
    </w:p>
    <w:p w14:paraId="7949A69D" w14:textId="77777777" w:rsidR="00000000" w:rsidRDefault="009432B4">
      <w:pPr>
        <w:pStyle w:val="a"/>
        <w:rPr>
          <w:rFonts w:hint="cs"/>
          <w:rtl/>
        </w:rPr>
      </w:pPr>
    </w:p>
    <w:p w14:paraId="1989DA69" w14:textId="77777777" w:rsidR="00000000" w:rsidRDefault="009432B4">
      <w:pPr>
        <w:pStyle w:val="a"/>
        <w:rPr>
          <w:rFonts w:hint="cs"/>
          <w:rtl/>
        </w:rPr>
      </w:pPr>
      <w:r>
        <w:rPr>
          <w:rFonts w:hint="cs"/>
          <w:rtl/>
        </w:rPr>
        <w:t>זה בדיוק מה שמבקש חבר הכנסת הרצוג לבדוק.</w:t>
      </w:r>
    </w:p>
    <w:p w14:paraId="588CADE8" w14:textId="77777777" w:rsidR="00000000" w:rsidRDefault="009432B4">
      <w:pPr>
        <w:pStyle w:val="a"/>
        <w:ind w:firstLine="0"/>
        <w:rPr>
          <w:rFonts w:hint="cs"/>
          <w:rtl/>
        </w:rPr>
      </w:pPr>
    </w:p>
    <w:p w14:paraId="27F88D3A" w14:textId="77777777" w:rsidR="00000000" w:rsidRDefault="009432B4">
      <w:pPr>
        <w:pStyle w:val="SpeakerCon"/>
        <w:rPr>
          <w:rtl/>
        </w:rPr>
      </w:pPr>
      <w:bookmarkStart w:id="638" w:name="FS000000464T09_07_2003_19_03_55C"/>
      <w:bookmarkStart w:id="639" w:name="FS000000464T09_07_2003_20_23_52C"/>
      <w:bookmarkEnd w:id="638"/>
      <w:bookmarkEnd w:id="639"/>
      <w:r>
        <w:rPr>
          <w:rtl/>
        </w:rPr>
        <w:t>סגן שר הביטחון זאב בוים:</w:t>
      </w:r>
    </w:p>
    <w:p w14:paraId="054EABC9" w14:textId="77777777" w:rsidR="00000000" w:rsidRDefault="009432B4">
      <w:pPr>
        <w:pStyle w:val="a"/>
        <w:rPr>
          <w:rtl/>
        </w:rPr>
      </w:pPr>
    </w:p>
    <w:p w14:paraId="3620FCF6" w14:textId="77777777" w:rsidR="00000000" w:rsidRDefault="009432B4">
      <w:pPr>
        <w:pStyle w:val="a"/>
        <w:rPr>
          <w:rFonts w:hint="cs"/>
          <w:rtl/>
        </w:rPr>
      </w:pPr>
      <w:r>
        <w:rPr>
          <w:rFonts w:hint="cs"/>
          <w:rtl/>
        </w:rPr>
        <w:t>רגע, אז אנחנו נבדוק. זה בדיוק העניין. אני ביקשתי מחבר הכנסת הרצוג לפני שבוע להמתין שבוע ולתת לי את הזמן, אף שהיתה לי תשובה ראשונית, שבצה"ל לא יודעים על זה.</w:t>
      </w:r>
      <w:r>
        <w:rPr>
          <w:rFonts w:hint="cs"/>
          <w:rtl/>
        </w:rPr>
        <w:t xml:space="preserve"> אחרי שקראתי את הכתבה פניתי ישירות לאלוף פיקוד המרכז, האלוף קפלינסקי, וביקשתי ממנו את בדיקתו. אמרתי לו שנחכה שבוע ואז, בכל מקרה, הנושא יעלה. </w:t>
      </w:r>
    </w:p>
    <w:p w14:paraId="2A953306" w14:textId="77777777" w:rsidR="00000000" w:rsidRDefault="009432B4">
      <w:pPr>
        <w:pStyle w:val="a"/>
        <w:rPr>
          <w:rFonts w:hint="cs"/>
          <w:rtl/>
        </w:rPr>
      </w:pPr>
    </w:p>
    <w:p w14:paraId="38D335DC" w14:textId="77777777" w:rsidR="00000000" w:rsidRDefault="009432B4">
      <w:pPr>
        <w:pStyle w:val="a"/>
        <w:rPr>
          <w:rFonts w:hint="cs"/>
          <w:rtl/>
        </w:rPr>
      </w:pPr>
      <w:r>
        <w:rPr>
          <w:rFonts w:hint="cs"/>
          <w:rtl/>
        </w:rPr>
        <w:t>לאחר בירור מקיף ודקדקני של לשכת הרמטכ"ל, של המינהל האזרחי, של מתאם הפעולות בשטחים, של אוגדת איו"ש וחט"מר מנשה, על</w:t>
      </w:r>
      <w:r>
        <w:rPr>
          <w:rFonts w:hint="cs"/>
          <w:rtl/>
        </w:rPr>
        <w:t>ה שהנושא לא ידוע ולא מוכר ולא הועבר שום דיווח עליו. כאמור, אחרי שפניתי לאלוף קיבלתי שהבדיקה שהוא עשה הקיפה ברמה של מפקד החטיבה והגדוד והגיע עד לרמת המ"פ בגדוד ששהה בתעסוקה באותה תקופה. לאף אחד מהגורמים האלה לא מוכר וידוע האירוע הזה - לא על שום ירי שעשוי הי</w:t>
      </w:r>
      <w:r>
        <w:rPr>
          <w:rFonts w:hint="cs"/>
          <w:rtl/>
        </w:rPr>
        <w:t>ה להיות קשור לאירוע הזה.</w:t>
      </w:r>
    </w:p>
    <w:p w14:paraId="19C61A1B" w14:textId="77777777" w:rsidR="00000000" w:rsidRDefault="009432B4">
      <w:pPr>
        <w:pStyle w:val="a"/>
        <w:rPr>
          <w:rFonts w:hint="cs"/>
          <w:rtl/>
        </w:rPr>
      </w:pPr>
    </w:p>
    <w:p w14:paraId="5FE447D6" w14:textId="77777777" w:rsidR="00000000" w:rsidRDefault="009432B4">
      <w:pPr>
        <w:pStyle w:val="a"/>
        <w:rPr>
          <w:rFonts w:hint="cs"/>
          <w:rtl/>
        </w:rPr>
      </w:pPr>
      <w:r>
        <w:rPr>
          <w:rFonts w:hint="cs"/>
          <w:rtl/>
        </w:rPr>
        <w:t>אני רוצה לומר שני דברים: א. בכל הכבוד וההערכה שאני רוחש לעיתונאי גדעון לוי, וכפי שאמרתי גם בהסתייגויות האישיות שלי מגישתו, אני רוצה גם לקבוע שאני לא מכיר מקרה שצה"ל ברח מנטילת אחריות במקרים כאלה. לכן, זה דבר מוזר, גם כלפי חיילים ו</w:t>
      </w:r>
      <w:r>
        <w:rPr>
          <w:rFonts w:hint="cs"/>
          <w:rtl/>
        </w:rPr>
        <w:t>גם לגבי אזרחים; גם לגבי אזרחי חוץ וגם לגבי עיתונאים שבאו מבחוץ, והיו מקרים קשים; גם לגבי כל הגופים מבחוץ שהיו שם. אני לא זוכר מקרה אחד שהיה מין דבר מוזר כזה, שאמרו לאדם, אנחנו לא יודעים, לא מכירים.</w:t>
      </w:r>
    </w:p>
    <w:p w14:paraId="53A4C843" w14:textId="77777777" w:rsidR="00000000" w:rsidRDefault="009432B4">
      <w:pPr>
        <w:pStyle w:val="a"/>
        <w:rPr>
          <w:rFonts w:hint="cs"/>
          <w:rtl/>
        </w:rPr>
      </w:pPr>
    </w:p>
    <w:p w14:paraId="73A3A547" w14:textId="77777777" w:rsidR="00000000" w:rsidRDefault="009432B4">
      <w:pPr>
        <w:pStyle w:val="a"/>
        <w:rPr>
          <w:rFonts w:hint="cs"/>
          <w:rtl/>
        </w:rPr>
      </w:pPr>
      <w:r>
        <w:rPr>
          <w:rFonts w:hint="cs"/>
          <w:rtl/>
        </w:rPr>
        <w:t>הערה שנייה: אני ביקשתי, וזה עוד לא התבצע, אבל נציגי המינה</w:t>
      </w:r>
      <w:r>
        <w:rPr>
          <w:rFonts w:hint="cs"/>
          <w:rtl/>
        </w:rPr>
        <w:t>ל האזרחי, כך אני קיבלתי, מתכוונים להגיע לבית-החולים, כדי לנסות לבדוק. אם יתברר כי יש צורך בחקירה, תוגשנה המסקנות לאלוף הפיקוד. זאת פעולה שיש כוונה לעשותה. אני לא יודע מה מעכב את העניין. אני אעקוב אחרי העניין הזה ואני אדווח לך אישית על התוצאות של הבדיקה הזא</w:t>
      </w:r>
      <w:r>
        <w:rPr>
          <w:rFonts w:hint="cs"/>
          <w:rtl/>
        </w:rPr>
        <w:t xml:space="preserve">ת, אם הם יגיעו לכדי מיצויה. </w:t>
      </w:r>
    </w:p>
    <w:p w14:paraId="6808870E" w14:textId="77777777" w:rsidR="00000000" w:rsidRDefault="009432B4">
      <w:pPr>
        <w:pStyle w:val="a"/>
        <w:ind w:firstLine="0"/>
        <w:rPr>
          <w:rFonts w:hint="cs"/>
          <w:rtl/>
        </w:rPr>
      </w:pPr>
    </w:p>
    <w:p w14:paraId="2A322471" w14:textId="77777777" w:rsidR="00000000" w:rsidRDefault="009432B4">
      <w:pPr>
        <w:pStyle w:val="ac"/>
        <w:rPr>
          <w:rtl/>
        </w:rPr>
      </w:pPr>
      <w:r>
        <w:rPr>
          <w:rFonts w:hint="eastAsia"/>
          <w:rtl/>
        </w:rPr>
        <w:t>יצחק</w:t>
      </w:r>
      <w:r>
        <w:rPr>
          <w:rtl/>
        </w:rPr>
        <w:t xml:space="preserve"> הרצוג (העבודה-מימד):</w:t>
      </w:r>
    </w:p>
    <w:p w14:paraId="60ACBC4B" w14:textId="77777777" w:rsidR="00000000" w:rsidRDefault="009432B4">
      <w:pPr>
        <w:pStyle w:val="a"/>
        <w:rPr>
          <w:rFonts w:hint="cs"/>
          <w:rtl/>
        </w:rPr>
      </w:pPr>
    </w:p>
    <w:p w14:paraId="5DC080C1" w14:textId="77777777" w:rsidR="00000000" w:rsidRDefault="009432B4">
      <w:pPr>
        <w:pStyle w:val="a"/>
        <w:rPr>
          <w:rFonts w:hint="cs"/>
          <w:rtl/>
        </w:rPr>
      </w:pPr>
      <w:r>
        <w:rPr>
          <w:rFonts w:hint="cs"/>
          <w:rtl/>
        </w:rPr>
        <w:t>אולי אפשר לתחקר את צוות הטנק?</w:t>
      </w:r>
    </w:p>
    <w:p w14:paraId="3D186174" w14:textId="77777777" w:rsidR="00000000" w:rsidRDefault="009432B4">
      <w:pPr>
        <w:pStyle w:val="a"/>
        <w:ind w:firstLine="0"/>
        <w:rPr>
          <w:rFonts w:hint="cs"/>
          <w:rtl/>
        </w:rPr>
      </w:pPr>
    </w:p>
    <w:p w14:paraId="6B5F63D9" w14:textId="77777777" w:rsidR="00000000" w:rsidRDefault="009432B4">
      <w:pPr>
        <w:pStyle w:val="SpeakerCon"/>
        <w:rPr>
          <w:rtl/>
        </w:rPr>
      </w:pPr>
      <w:bookmarkStart w:id="640" w:name="FS000000464T09_07_2003_19_10_46C"/>
      <w:bookmarkStart w:id="641" w:name="FS000000464T09_07_2003_20_24_06C"/>
      <w:bookmarkEnd w:id="640"/>
      <w:r>
        <w:rPr>
          <w:rFonts w:hint="eastAsia"/>
          <w:rtl/>
        </w:rPr>
        <w:t>סגן</w:t>
      </w:r>
      <w:r>
        <w:rPr>
          <w:rtl/>
        </w:rPr>
        <w:t xml:space="preserve"> שר הביטחון זאב בוים:</w:t>
      </w:r>
    </w:p>
    <w:p w14:paraId="45866B53" w14:textId="77777777" w:rsidR="00000000" w:rsidRDefault="009432B4">
      <w:pPr>
        <w:pStyle w:val="a"/>
        <w:rPr>
          <w:rtl/>
        </w:rPr>
      </w:pPr>
    </w:p>
    <w:bookmarkEnd w:id="641"/>
    <w:p w14:paraId="50D033C8" w14:textId="77777777" w:rsidR="00000000" w:rsidRDefault="009432B4">
      <w:pPr>
        <w:pStyle w:val="a"/>
        <w:rPr>
          <w:rFonts w:hint="cs"/>
          <w:rtl/>
        </w:rPr>
      </w:pPr>
      <w:r>
        <w:rPr>
          <w:rFonts w:hint="cs"/>
          <w:rtl/>
        </w:rPr>
        <w:t>היתה חקירה. כיוון שהיתה פנייה אישית לאלוף הפיקוד, הוא הוריד את זה עד לרמה של חקירת מפקדים ברמה של מ"פ. נראה לי שהחקירה הזאת מוצתה. תודה רבה.</w:t>
      </w:r>
    </w:p>
    <w:p w14:paraId="5E5F5752" w14:textId="77777777" w:rsidR="00000000" w:rsidRDefault="009432B4">
      <w:pPr>
        <w:pStyle w:val="a"/>
        <w:ind w:firstLine="0"/>
        <w:rPr>
          <w:rFonts w:hint="cs"/>
          <w:rtl/>
        </w:rPr>
      </w:pPr>
    </w:p>
    <w:p w14:paraId="0AA5D290" w14:textId="77777777" w:rsidR="00000000" w:rsidRDefault="009432B4">
      <w:pPr>
        <w:pStyle w:val="ad"/>
        <w:rPr>
          <w:rtl/>
        </w:rPr>
      </w:pPr>
      <w:r>
        <w:rPr>
          <w:rtl/>
        </w:rPr>
        <w:t>היו"ר נסים דהן:</w:t>
      </w:r>
    </w:p>
    <w:p w14:paraId="168B95C3" w14:textId="77777777" w:rsidR="00000000" w:rsidRDefault="009432B4">
      <w:pPr>
        <w:pStyle w:val="a"/>
        <w:rPr>
          <w:rtl/>
        </w:rPr>
      </w:pPr>
    </w:p>
    <w:p w14:paraId="03FD1D34" w14:textId="77777777" w:rsidR="00000000" w:rsidRDefault="009432B4">
      <w:pPr>
        <w:pStyle w:val="a"/>
        <w:rPr>
          <w:rFonts w:hint="cs"/>
          <w:rtl/>
        </w:rPr>
      </w:pPr>
      <w:r>
        <w:rPr>
          <w:rFonts w:hint="cs"/>
          <w:rtl/>
        </w:rPr>
        <w:t>תודה רבה. מה אתה מציע? שהוא יסתפק בתשובתך, כדי שימתין לתשובות.</w:t>
      </w:r>
    </w:p>
    <w:p w14:paraId="205612AF" w14:textId="77777777" w:rsidR="00000000" w:rsidRDefault="009432B4">
      <w:pPr>
        <w:pStyle w:val="a"/>
        <w:ind w:firstLine="0"/>
        <w:rPr>
          <w:rFonts w:hint="cs"/>
          <w:rtl/>
        </w:rPr>
      </w:pPr>
    </w:p>
    <w:p w14:paraId="21177F4B" w14:textId="77777777" w:rsidR="00000000" w:rsidRDefault="009432B4">
      <w:pPr>
        <w:pStyle w:val="SpeakerCon"/>
        <w:rPr>
          <w:rtl/>
        </w:rPr>
      </w:pPr>
      <w:bookmarkStart w:id="642" w:name="FS000000464T09_07_2003_19_11_41C"/>
      <w:bookmarkStart w:id="643" w:name="FS000000464T09_07_2003_20_24_15C"/>
      <w:bookmarkEnd w:id="642"/>
      <w:r>
        <w:rPr>
          <w:rtl/>
        </w:rPr>
        <w:t>סגן שר הביטחון זאב בוים:</w:t>
      </w:r>
    </w:p>
    <w:p w14:paraId="1D7B312C" w14:textId="77777777" w:rsidR="00000000" w:rsidRDefault="009432B4">
      <w:pPr>
        <w:pStyle w:val="a"/>
        <w:rPr>
          <w:rtl/>
        </w:rPr>
      </w:pPr>
    </w:p>
    <w:bookmarkEnd w:id="643"/>
    <w:p w14:paraId="1A1A1F0E" w14:textId="77777777" w:rsidR="00000000" w:rsidRDefault="009432B4">
      <w:pPr>
        <w:pStyle w:val="a"/>
        <w:rPr>
          <w:rFonts w:hint="cs"/>
          <w:rtl/>
        </w:rPr>
      </w:pPr>
      <w:r>
        <w:rPr>
          <w:rFonts w:hint="cs"/>
          <w:rtl/>
        </w:rPr>
        <w:t>אני מציע שנסתפק בתשובה הזאת.</w:t>
      </w:r>
    </w:p>
    <w:p w14:paraId="77262D28" w14:textId="77777777" w:rsidR="00000000" w:rsidRDefault="009432B4">
      <w:pPr>
        <w:pStyle w:val="a"/>
        <w:ind w:firstLine="0"/>
        <w:rPr>
          <w:rFonts w:hint="cs"/>
          <w:rtl/>
        </w:rPr>
      </w:pPr>
    </w:p>
    <w:p w14:paraId="0E9F45E7" w14:textId="77777777" w:rsidR="00000000" w:rsidRDefault="009432B4">
      <w:pPr>
        <w:pStyle w:val="ad"/>
        <w:rPr>
          <w:rtl/>
        </w:rPr>
      </w:pPr>
      <w:r>
        <w:rPr>
          <w:rtl/>
        </w:rPr>
        <w:t>היו"ר נסים דהן:</w:t>
      </w:r>
    </w:p>
    <w:p w14:paraId="0F4977D4" w14:textId="77777777" w:rsidR="00000000" w:rsidRDefault="009432B4">
      <w:pPr>
        <w:pStyle w:val="a"/>
        <w:rPr>
          <w:rtl/>
        </w:rPr>
      </w:pPr>
    </w:p>
    <w:p w14:paraId="1086A961" w14:textId="77777777" w:rsidR="00000000" w:rsidRDefault="009432B4">
      <w:pPr>
        <w:pStyle w:val="a"/>
        <w:rPr>
          <w:rFonts w:hint="cs"/>
          <w:rtl/>
        </w:rPr>
      </w:pPr>
      <w:r>
        <w:rPr>
          <w:rFonts w:hint="cs"/>
          <w:rtl/>
        </w:rPr>
        <w:t>חבר הכנסת הרצוג, אתה מסתפק?</w:t>
      </w:r>
    </w:p>
    <w:p w14:paraId="191CABE8" w14:textId="77777777" w:rsidR="00000000" w:rsidRDefault="009432B4">
      <w:pPr>
        <w:pStyle w:val="a"/>
        <w:ind w:firstLine="0"/>
        <w:rPr>
          <w:rFonts w:hint="cs"/>
          <w:rtl/>
        </w:rPr>
      </w:pPr>
    </w:p>
    <w:p w14:paraId="7BFBA990" w14:textId="77777777" w:rsidR="00000000" w:rsidRDefault="009432B4">
      <w:pPr>
        <w:pStyle w:val="ac"/>
        <w:rPr>
          <w:rtl/>
        </w:rPr>
      </w:pPr>
      <w:r>
        <w:rPr>
          <w:rFonts w:hint="eastAsia"/>
          <w:rtl/>
        </w:rPr>
        <w:t>יצחק</w:t>
      </w:r>
      <w:r>
        <w:rPr>
          <w:rtl/>
        </w:rPr>
        <w:t xml:space="preserve"> הרצוג (העבודה-מימד):</w:t>
      </w:r>
    </w:p>
    <w:p w14:paraId="00A4E1B1" w14:textId="77777777" w:rsidR="00000000" w:rsidRDefault="009432B4">
      <w:pPr>
        <w:pStyle w:val="a"/>
        <w:rPr>
          <w:rFonts w:hint="cs"/>
          <w:rtl/>
        </w:rPr>
      </w:pPr>
    </w:p>
    <w:p w14:paraId="5072F7D3" w14:textId="77777777" w:rsidR="00000000" w:rsidRDefault="009432B4">
      <w:pPr>
        <w:pStyle w:val="a"/>
        <w:rPr>
          <w:rFonts w:hint="cs"/>
          <w:rtl/>
        </w:rPr>
      </w:pPr>
      <w:r>
        <w:rPr>
          <w:rFonts w:hint="cs"/>
          <w:rtl/>
        </w:rPr>
        <w:t>אני מסתפק. אני אעקוב אחרי העניין.</w:t>
      </w:r>
    </w:p>
    <w:p w14:paraId="659A4027" w14:textId="77777777" w:rsidR="00000000" w:rsidRDefault="009432B4">
      <w:pPr>
        <w:pStyle w:val="a"/>
        <w:ind w:firstLine="0"/>
        <w:rPr>
          <w:rFonts w:hint="cs"/>
          <w:rtl/>
        </w:rPr>
      </w:pPr>
    </w:p>
    <w:p w14:paraId="699C100D" w14:textId="77777777" w:rsidR="00000000" w:rsidRDefault="009432B4">
      <w:pPr>
        <w:pStyle w:val="ad"/>
        <w:rPr>
          <w:rtl/>
        </w:rPr>
      </w:pPr>
      <w:r>
        <w:rPr>
          <w:rtl/>
        </w:rPr>
        <w:t xml:space="preserve">היו"ר נסים </w:t>
      </w:r>
      <w:r>
        <w:rPr>
          <w:rtl/>
        </w:rPr>
        <w:t>דהן:</w:t>
      </w:r>
    </w:p>
    <w:p w14:paraId="2320B48A" w14:textId="77777777" w:rsidR="00000000" w:rsidRDefault="009432B4">
      <w:pPr>
        <w:pStyle w:val="a"/>
        <w:rPr>
          <w:rtl/>
        </w:rPr>
      </w:pPr>
    </w:p>
    <w:p w14:paraId="38BAE89A" w14:textId="77777777" w:rsidR="00000000" w:rsidRDefault="009432B4">
      <w:pPr>
        <w:pStyle w:val="a"/>
        <w:rPr>
          <w:rFonts w:hint="cs"/>
          <w:rtl/>
        </w:rPr>
      </w:pPr>
      <w:r>
        <w:rPr>
          <w:rFonts w:hint="cs"/>
          <w:rtl/>
        </w:rPr>
        <w:t>אין לנו הצעות אחרות, מכיוון שחבר הכנסת הרצוג מסתפק בתשובת השר. אנחנו עוברים לנושא הבא. אין הצבעה כמובן.</w:t>
      </w:r>
    </w:p>
    <w:p w14:paraId="757A26F2" w14:textId="77777777" w:rsidR="00000000" w:rsidRDefault="009432B4">
      <w:pPr>
        <w:pStyle w:val="a"/>
        <w:rPr>
          <w:rFonts w:hint="cs"/>
          <w:rtl/>
        </w:rPr>
      </w:pPr>
    </w:p>
    <w:p w14:paraId="6A350B4C" w14:textId="77777777" w:rsidR="00000000" w:rsidRDefault="009432B4">
      <w:pPr>
        <w:pStyle w:val="a"/>
        <w:rPr>
          <w:rFonts w:hint="cs"/>
          <w:rtl/>
        </w:rPr>
      </w:pPr>
    </w:p>
    <w:p w14:paraId="0FFF4658" w14:textId="77777777" w:rsidR="00000000" w:rsidRDefault="009432B4">
      <w:pPr>
        <w:pStyle w:val="Subject"/>
        <w:rPr>
          <w:rtl/>
        </w:rPr>
      </w:pPr>
    </w:p>
    <w:p w14:paraId="4F3A4861" w14:textId="77777777" w:rsidR="00000000" w:rsidRDefault="009432B4">
      <w:pPr>
        <w:pStyle w:val="Subject"/>
        <w:rPr>
          <w:rFonts w:hint="cs"/>
          <w:rtl/>
        </w:rPr>
      </w:pPr>
      <w:bookmarkStart w:id="644" w:name="CS13792FI0013792T09_07_2003_19_12_45"/>
      <w:bookmarkStart w:id="645" w:name="_Toc45934799"/>
      <w:bookmarkStart w:id="646" w:name="_Toc76385317"/>
      <w:bookmarkEnd w:id="644"/>
      <w:r>
        <w:rPr>
          <w:rFonts w:hint="cs"/>
          <w:rtl/>
        </w:rPr>
        <w:t>הצעה לסדר-היום</w:t>
      </w:r>
      <w:bookmarkEnd w:id="645"/>
      <w:bookmarkEnd w:id="646"/>
    </w:p>
    <w:p w14:paraId="09F783BD" w14:textId="77777777" w:rsidR="00000000" w:rsidRDefault="009432B4">
      <w:pPr>
        <w:pStyle w:val="Subject"/>
        <w:rPr>
          <w:rtl/>
        </w:rPr>
      </w:pPr>
      <w:bookmarkStart w:id="647" w:name="_Toc45934800"/>
      <w:bookmarkStart w:id="648" w:name="_Toc76385318"/>
      <w:r>
        <w:rPr>
          <w:rtl/>
        </w:rPr>
        <w:t>קיצוץ תקציב הביטחון</w:t>
      </w:r>
      <w:bookmarkEnd w:id="647"/>
      <w:bookmarkEnd w:id="648"/>
    </w:p>
    <w:p w14:paraId="77859C9C" w14:textId="77777777" w:rsidR="00000000" w:rsidRDefault="009432B4">
      <w:pPr>
        <w:pStyle w:val="a"/>
        <w:ind w:firstLine="0"/>
        <w:rPr>
          <w:rFonts w:hint="cs"/>
          <w:b/>
          <w:bCs/>
          <w:sz w:val="24"/>
          <w:szCs w:val="24"/>
          <w:u w:val="single"/>
          <w:rtl/>
          <w:lang w:eastAsia="en-US"/>
        </w:rPr>
      </w:pPr>
    </w:p>
    <w:p w14:paraId="5BD5FA4A" w14:textId="77777777" w:rsidR="00000000" w:rsidRDefault="009432B4">
      <w:pPr>
        <w:pStyle w:val="ad"/>
        <w:rPr>
          <w:rtl/>
        </w:rPr>
      </w:pPr>
      <w:r>
        <w:rPr>
          <w:rtl/>
        </w:rPr>
        <w:t>היו"ר נסים דהן:</w:t>
      </w:r>
    </w:p>
    <w:p w14:paraId="3AEFDF32" w14:textId="77777777" w:rsidR="00000000" w:rsidRDefault="009432B4">
      <w:pPr>
        <w:pStyle w:val="a"/>
        <w:rPr>
          <w:rtl/>
        </w:rPr>
      </w:pPr>
    </w:p>
    <w:p w14:paraId="1F5253BD" w14:textId="77777777" w:rsidR="00000000" w:rsidRDefault="009432B4">
      <w:pPr>
        <w:pStyle w:val="a"/>
        <w:rPr>
          <w:rFonts w:hint="cs"/>
          <w:rtl/>
        </w:rPr>
      </w:pPr>
      <w:r>
        <w:rPr>
          <w:rFonts w:hint="cs"/>
          <w:rtl/>
        </w:rPr>
        <w:t>אנחנו עוברים לנושא הבא. לפנינו הצעה לסדר-היום מס' 995, בנושא: קיצוץ תקציב הביטחון - של חבר</w:t>
      </w:r>
      <w:r>
        <w:rPr>
          <w:rFonts w:hint="cs"/>
          <w:rtl/>
        </w:rPr>
        <w:t xml:space="preserve"> הכנסת אורי אריאל. חבר הכנסת אריאל, לרשותך עשר דקות.</w:t>
      </w:r>
    </w:p>
    <w:p w14:paraId="34633395" w14:textId="77777777" w:rsidR="00000000" w:rsidRDefault="009432B4">
      <w:pPr>
        <w:pStyle w:val="a"/>
        <w:ind w:firstLine="0"/>
        <w:rPr>
          <w:rFonts w:hint="cs"/>
          <w:rtl/>
        </w:rPr>
      </w:pPr>
    </w:p>
    <w:p w14:paraId="5CBE9E43" w14:textId="77777777" w:rsidR="00000000" w:rsidRDefault="009432B4">
      <w:pPr>
        <w:pStyle w:val="Speaker"/>
        <w:rPr>
          <w:rtl/>
        </w:rPr>
      </w:pPr>
      <w:bookmarkStart w:id="649" w:name="FS000000713T09_07_2003_19_14_15"/>
      <w:bookmarkStart w:id="650" w:name="_Toc45934801"/>
      <w:bookmarkStart w:id="651" w:name="_Toc76385319"/>
      <w:bookmarkEnd w:id="649"/>
      <w:r>
        <w:rPr>
          <w:rFonts w:hint="eastAsia"/>
          <w:rtl/>
        </w:rPr>
        <w:t>אורי</w:t>
      </w:r>
      <w:r>
        <w:rPr>
          <w:rtl/>
        </w:rPr>
        <w:t xml:space="preserve"> יהודה אריאל (האיחוד הלאומי - ישראל ביתנו):</w:t>
      </w:r>
      <w:bookmarkEnd w:id="650"/>
      <w:bookmarkEnd w:id="651"/>
    </w:p>
    <w:p w14:paraId="17CA66F4" w14:textId="77777777" w:rsidR="00000000" w:rsidRDefault="009432B4">
      <w:pPr>
        <w:pStyle w:val="a"/>
        <w:rPr>
          <w:rFonts w:hint="cs"/>
          <w:rtl/>
        </w:rPr>
      </w:pPr>
    </w:p>
    <w:p w14:paraId="4ADC66B9" w14:textId="77777777" w:rsidR="00000000" w:rsidRDefault="009432B4">
      <w:pPr>
        <w:pStyle w:val="a"/>
        <w:rPr>
          <w:rFonts w:hint="cs"/>
          <w:rtl/>
        </w:rPr>
      </w:pPr>
      <w:r>
        <w:rPr>
          <w:rFonts w:hint="cs"/>
          <w:rtl/>
        </w:rPr>
        <w:t>אדוני היושב-ראש, חברי חברי הכנסת, תקציב הביטחון הוא התקציב המשמעותי ביותר, הגדול ביותר בממשלה כל השנים וגם השנה הזאת. בשלוש השנים האחרונות הוא אף גדל עקב</w:t>
      </w:r>
      <w:r>
        <w:rPr>
          <w:rFonts w:hint="cs"/>
          <w:rtl/>
        </w:rPr>
        <w:t xml:space="preserve"> המלחמה והביא לידי גידול גם בהוצאות הצבא ובגיוס אנשי צבא קבע ומילואים, כדי להתמודד במלחמה שנכפתה עלינו. לפי נתוני בנק ישראל, יש פגיעה בהיקף של עשרות מיליארדי שקלים בתוצר של מדינת ישראל בנזקים ישירים ועקיפים של מלחמה שהיתה יכולה כבר להסתיים, אם היינו נוקטים</w:t>
      </w:r>
      <w:r>
        <w:rPr>
          <w:rFonts w:hint="cs"/>
          <w:rtl/>
        </w:rPr>
        <w:t xml:space="preserve"> את המהלכים הנכונים כדי לייבש את ביצת הטרור ולא לרדוף אחרי כל מחבל ומחבל. אבל אינני רוצה להידרש לסוגיה הזאת, אלא לתקציב הביטחון עצמו.</w:t>
      </w:r>
    </w:p>
    <w:p w14:paraId="045D9702" w14:textId="77777777" w:rsidR="00000000" w:rsidRDefault="009432B4">
      <w:pPr>
        <w:pStyle w:val="a"/>
        <w:rPr>
          <w:rFonts w:hint="cs"/>
          <w:rtl/>
        </w:rPr>
      </w:pPr>
    </w:p>
    <w:p w14:paraId="1576EC5D" w14:textId="77777777" w:rsidR="00000000" w:rsidRDefault="009432B4">
      <w:pPr>
        <w:pStyle w:val="a"/>
        <w:rPr>
          <w:rFonts w:hint="cs"/>
          <w:rtl/>
        </w:rPr>
      </w:pPr>
      <w:r>
        <w:rPr>
          <w:rFonts w:hint="cs"/>
          <w:rtl/>
        </w:rPr>
        <w:t>הממשלה החליטה, בעקבות המצב הכלכלי, לקצץ בתקציב משרד הביטחון, קרי צה"ל, 2.8 מיליארדי שקלים. ואכן, משרד הביטחון והצבא, כגופ</w:t>
      </w:r>
      <w:r>
        <w:rPr>
          <w:rFonts w:hint="cs"/>
          <w:rtl/>
        </w:rPr>
        <w:t xml:space="preserve">ים מאוד ממושמעים ויעילים - גם בתחום הקיצוץ הם יעילים - כאשר החלטה  מתקבלת ברמות של הקבינט, ממשלה וראש ממשלה, הם מבצעים זאת. </w:t>
      </w:r>
    </w:p>
    <w:p w14:paraId="0E566DF3" w14:textId="77777777" w:rsidR="00000000" w:rsidRDefault="009432B4">
      <w:pPr>
        <w:pStyle w:val="a"/>
        <w:rPr>
          <w:rFonts w:hint="cs"/>
          <w:rtl/>
        </w:rPr>
      </w:pPr>
    </w:p>
    <w:p w14:paraId="24C4C5AA" w14:textId="77777777" w:rsidR="00000000" w:rsidRDefault="009432B4">
      <w:pPr>
        <w:pStyle w:val="a"/>
        <w:rPr>
          <w:rFonts w:hint="cs"/>
          <w:rtl/>
        </w:rPr>
      </w:pPr>
      <w:r>
        <w:rPr>
          <w:rFonts w:hint="cs"/>
          <w:rtl/>
        </w:rPr>
        <w:t>הפגיעה במשק בעקבות הקיצוץ היא פגיעה משמעותית. יש פחות הזמנות למוצרים צבאיים, וממילא יש פגיעה בכל המשק, ובעיקר פעמים רבות במפעלים ש</w:t>
      </w:r>
      <w:r>
        <w:rPr>
          <w:rFonts w:hint="cs"/>
          <w:rtl/>
        </w:rPr>
        <w:t>נמצאים בפריפריה, ששם האבטלה ממילא גדולה.</w:t>
      </w:r>
    </w:p>
    <w:p w14:paraId="2BDFE20D" w14:textId="77777777" w:rsidR="00000000" w:rsidRDefault="009432B4">
      <w:pPr>
        <w:pStyle w:val="a"/>
        <w:rPr>
          <w:rFonts w:hint="cs"/>
          <w:rtl/>
        </w:rPr>
      </w:pPr>
    </w:p>
    <w:p w14:paraId="46EFD7A7" w14:textId="77777777" w:rsidR="00000000" w:rsidRDefault="009432B4">
      <w:pPr>
        <w:pStyle w:val="a"/>
        <w:rPr>
          <w:rFonts w:hint="cs"/>
          <w:rtl/>
        </w:rPr>
      </w:pPr>
      <w:r>
        <w:rPr>
          <w:rFonts w:hint="cs"/>
          <w:rtl/>
        </w:rPr>
        <w:t>לא גמרנו את זה, והביא שר האוצר, מר נתניהו, בתוכנית להבראת המשק, קיצוץ של 11 מיליארד שקלים. בפועל, קוצצו כ-10 מיליארדי שקלים. מיליארד אחד לא קוצץ, בגלל טענות שונות שהעלו חברי הכנסת בוועדות ובדיונים השונים. על מנת לה</w:t>
      </w:r>
      <w:r>
        <w:rPr>
          <w:rFonts w:hint="cs"/>
          <w:rtl/>
        </w:rPr>
        <w:t xml:space="preserve">שלים את הקיצוץ, הציע שר האוצר לקצץ עוד מיליארד שקל על-ידי קיצוץ של 2% </w:t>
      </w:r>
      <w:r>
        <w:rPr>
          <w:rFonts w:hint="cs"/>
        </w:rPr>
        <w:t>flat</w:t>
      </w:r>
      <w:r>
        <w:rPr>
          <w:rFonts w:hint="cs"/>
          <w:rtl/>
        </w:rPr>
        <w:t>, קרי לרוחב המשרדים, בצורה אחידה, ותרומה מיוחדת הוא ביקש ממשרד הביטחון - עוד 300 מיליון שקל.</w:t>
      </w:r>
    </w:p>
    <w:p w14:paraId="7A30EDB8" w14:textId="77777777" w:rsidR="00000000" w:rsidRDefault="009432B4">
      <w:pPr>
        <w:pStyle w:val="a"/>
        <w:rPr>
          <w:rFonts w:hint="cs"/>
          <w:rtl/>
        </w:rPr>
      </w:pPr>
    </w:p>
    <w:p w14:paraId="421C93B2" w14:textId="77777777" w:rsidR="00000000" w:rsidRDefault="009432B4">
      <w:pPr>
        <w:pStyle w:val="a"/>
        <w:rPr>
          <w:rFonts w:hint="cs"/>
          <w:rtl/>
        </w:rPr>
      </w:pPr>
      <w:r>
        <w:rPr>
          <w:rFonts w:hint="cs"/>
          <w:rtl/>
        </w:rPr>
        <w:t>שיטת העבודה של הממשלה בעניין הזה כבר בוקרה על-ידי מבקר המדינה. בדוח שהוא הגיש הוא כותב ד</w:t>
      </w:r>
      <w:r>
        <w:rPr>
          <w:rFonts w:hint="cs"/>
          <w:rtl/>
        </w:rPr>
        <w:t>ברים קשים על עבודת המטה במשרדי הממשלה, במשרד ראש הממשלה.</w:t>
      </w:r>
    </w:p>
    <w:p w14:paraId="5D5AE436" w14:textId="77777777" w:rsidR="00000000" w:rsidRDefault="009432B4">
      <w:pPr>
        <w:pStyle w:val="a"/>
        <w:rPr>
          <w:rFonts w:hint="cs"/>
          <w:rtl/>
        </w:rPr>
      </w:pPr>
    </w:p>
    <w:p w14:paraId="02F1CF93" w14:textId="77777777" w:rsidR="00000000" w:rsidRDefault="009432B4">
      <w:pPr>
        <w:pStyle w:val="a"/>
        <w:rPr>
          <w:rFonts w:hint="cs"/>
          <w:rtl/>
        </w:rPr>
      </w:pPr>
      <w:r>
        <w:rPr>
          <w:rFonts w:hint="cs"/>
          <w:rtl/>
        </w:rPr>
        <w:t>חברי חברי הכנסת, אני אומר לכם שיש פה עבודה, שהייתי אומר שהיא כמעט רשלנית, שמביאה לקיצוצים לא במקומות הנכונים, כי הם נעשים תחת לחץ. היא פוגעת בביטחון, במפעלים ובספקים, ואיננה מביאה בסך-הכול ברכה למשק</w:t>
      </w:r>
      <w:r>
        <w:rPr>
          <w:rFonts w:hint="cs"/>
          <w:rtl/>
        </w:rPr>
        <w:t>. נזקה גדול מתועלתה.</w:t>
      </w:r>
    </w:p>
    <w:p w14:paraId="11B4F9B8" w14:textId="77777777" w:rsidR="00000000" w:rsidRDefault="009432B4">
      <w:pPr>
        <w:pStyle w:val="a"/>
        <w:rPr>
          <w:rFonts w:hint="cs"/>
          <w:rtl/>
        </w:rPr>
      </w:pPr>
    </w:p>
    <w:p w14:paraId="66DCCDFA" w14:textId="77777777" w:rsidR="00000000" w:rsidRDefault="009432B4">
      <w:pPr>
        <w:pStyle w:val="a"/>
        <w:rPr>
          <w:rFonts w:hint="cs"/>
          <w:rtl/>
        </w:rPr>
      </w:pPr>
      <w:r>
        <w:rPr>
          <w:rFonts w:hint="cs"/>
          <w:rtl/>
        </w:rPr>
        <w:t>הממשלה החליטה, באחת מההחלטות בתוכנית להבראת המשק, שכל תוכנית שהיא גדולה מסכום מסוים במאות מיליוני שקלים חייבת לעבור החלטה של ועדת שרים מיוחדת, על מנת שתוכניות רב-שנתיות בהיקף כספי כה גדול תהיה עליהן עוד איזו ביקורת והן לא ייגמרו בין ה</w:t>
      </w:r>
      <w:r>
        <w:rPr>
          <w:rFonts w:hint="cs"/>
          <w:rtl/>
        </w:rPr>
        <w:t xml:space="preserve">שר הרלוונטי, נניח, לבין משרד האוצר או ראש הממשלה. </w:t>
      </w:r>
    </w:p>
    <w:p w14:paraId="3FD6E143" w14:textId="77777777" w:rsidR="00000000" w:rsidRDefault="009432B4">
      <w:pPr>
        <w:pStyle w:val="a"/>
        <w:rPr>
          <w:rFonts w:hint="cs"/>
          <w:rtl/>
        </w:rPr>
      </w:pPr>
    </w:p>
    <w:p w14:paraId="318CA154" w14:textId="77777777" w:rsidR="00000000" w:rsidRDefault="009432B4">
      <w:pPr>
        <w:pStyle w:val="a"/>
        <w:rPr>
          <w:rFonts w:hint="cs"/>
          <w:rtl/>
        </w:rPr>
      </w:pPr>
      <w:r>
        <w:rPr>
          <w:rFonts w:hint="cs"/>
          <w:rtl/>
        </w:rPr>
        <w:t>והנה, מקצצים בכל דבר: גם בחינוך, גם ברווחה וכמובן גם בתקציב הביטחון. יש נושא אחד שלא נוגעים בו, ויתירה מכך הוא מקבל תוספות של מאות אחוזים. זה לא תלמידי ישיבות, זה לא האוניברסיטאות, זה לא האמהות החד-הוריות</w:t>
      </w:r>
      <w:r>
        <w:rPr>
          <w:rFonts w:hint="cs"/>
          <w:rtl/>
        </w:rPr>
        <w:t xml:space="preserve"> וזה לא מערכת הביטחון - זה רק נושא אחד: גדר ההפרדה. שם יש הנחיה שמה שצריך יימצא. מאיפה? הרי הקופה ריקה ומקצצים בכול. עגל הזהב הזה, גדר ההפרדה, יעלה למשק הישראלי סדר-גודל של בין 6 ל-7 מיליארדי שקלים בשלוש שנות עבודה - 2002, 2003 ו-2004 - אם הוא יבוצע במלואו</w:t>
      </w:r>
      <w:r>
        <w:rPr>
          <w:rFonts w:hint="cs"/>
          <w:rtl/>
        </w:rPr>
        <w:t xml:space="preserve"> כפי שהודיעה הממשלה.</w:t>
      </w:r>
    </w:p>
    <w:p w14:paraId="7B15F31F" w14:textId="77777777" w:rsidR="00000000" w:rsidRDefault="009432B4">
      <w:pPr>
        <w:pStyle w:val="a"/>
        <w:rPr>
          <w:rFonts w:hint="cs"/>
          <w:rtl/>
        </w:rPr>
      </w:pPr>
    </w:p>
    <w:p w14:paraId="141CE3C6" w14:textId="77777777" w:rsidR="00000000" w:rsidRDefault="009432B4">
      <w:pPr>
        <w:pStyle w:val="a"/>
        <w:rPr>
          <w:rFonts w:hint="cs"/>
          <w:rtl/>
        </w:rPr>
      </w:pPr>
      <w:r>
        <w:rPr>
          <w:rFonts w:hint="cs"/>
          <w:rtl/>
        </w:rPr>
        <w:t>אדוני סגן שר הביטחון, אני אומר לך, בשם האנשים הכי בכירים בצה"ל, שאם היה בידם לבחור בין החלופות, קרי בין גדר ההפרדה לבין אמצעים אחרים במערכת הביטחון באותם כספים, הם היו בוחרים בדברים אחרים. אלא מה? חיים רמון לחץ את פואד בבחירות המקדימו</w:t>
      </w:r>
      <w:r>
        <w:rPr>
          <w:rFonts w:hint="cs"/>
          <w:rtl/>
        </w:rPr>
        <w:t>ת, בפריימריס - על מה? על גדר ההפרדה. פואד היה שר הביטחון, והוא נכנע לו. פואד, שר הביטחון,  לחץ את אריאל שרון, ראש הממשלה, והוא נכנע לו, כי הציבור רוצה משהו. הוא רוצה איזה פתרון קסם: תהיה גדר - יהיה טוב. מאיפה האשליה הזאת? האם זה ימזער במידה מסוימת את הטרור</w:t>
      </w:r>
      <w:r>
        <w:rPr>
          <w:rFonts w:hint="cs"/>
          <w:rtl/>
        </w:rPr>
        <w:t>? - כן. האם זה פתרון? - בשום פנים לא. האם זה כסף זרוק במקום לעשות בו דברים יותר טובים? - ודאי שכן.</w:t>
      </w:r>
    </w:p>
    <w:p w14:paraId="335AF1FB" w14:textId="77777777" w:rsidR="00000000" w:rsidRDefault="009432B4">
      <w:pPr>
        <w:pStyle w:val="a"/>
        <w:rPr>
          <w:rFonts w:hint="cs"/>
          <w:rtl/>
        </w:rPr>
      </w:pPr>
    </w:p>
    <w:p w14:paraId="4301F5DC" w14:textId="77777777" w:rsidR="00000000" w:rsidRDefault="009432B4">
      <w:pPr>
        <w:pStyle w:val="a"/>
        <w:rPr>
          <w:rFonts w:hint="cs"/>
          <w:rtl/>
        </w:rPr>
      </w:pPr>
      <w:r>
        <w:rPr>
          <w:rFonts w:hint="cs"/>
          <w:rtl/>
        </w:rPr>
        <w:t xml:space="preserve">יתירה מכך, עכשיו לוחצים - האמריקנים כמובן, ובמידה מסוימת הערבים - שהגדר לא תהיה לפי תפיסת ביטחון אלא על "הקו הירוק".  אדוני סגן שר הביטחון, אני לא אופתע אם </w:t>
      </w:r>
      <w:r>
        <w:rPr>
          <w:rFonts w:hint="cs"/>
          <w:rtl/>
        </w:rPr>
        <w:t>ראש הממשלה ינחה עכשיו לשנות את תוואי הגדר. מה שכבר בוצע - בוצע, ואני מעריך שאת זה לא ישנו. אבל, הרי מה שבוצע, שזה בסדר-גודל - אם עוטף-ירושלים הוא של 120--140 ק"מ - - -</w:t>
      </w:r>
    </w:p>
    <w:p w14:paraId="3D41E44B" w14:textId="77777777" w:rsidR="00000000" w:rsidRDefault="009432B4">
      <w:pPr>
        <w:pStyle w:val="a"/>
        <w:rPr>
          <w:rFonts w:hint="cs"/>
          <w:rtl/>
        </w:rPr>
      </w:pPr>
    </w:p>
    <w:p w14:paraId="23DFF640" w14:textId="77777777" w:rsidR="00000000" w:rsidRDefault="009432B4">
      <w:pPr>
        <w:pStyle w:val="ac"/>
        <w:rPr>
          <w:rtl/>
        </w:rPr>
      </w:pPr>
      <w:r>
        <w:rPr>
          <w:rFonts w:hint="eastAsia"/>
          <w:rtl/>
        </w:rPr>
        <w:t>סגן</w:t>
      </w:r>
      <w:r>
        <w:rPr>
          <w:rtl/>
        </w:rPr>
        <w:t xml:space="preserve"> שר הביטחון זאב בוים:</w:t>
      </w:r>
    </w:p>
    <w:p w14:paraId="61F6C965" w14:textId="77777777" w:rsidR="00000000" w:rsidRDefault="009432B4">
      <w:pPr>
        <w:pStyle w:val="a"/>
        <w:rPr>
          <w:rFonts w:hint="cs"/>
          <w:rtl/>
        </w:rPr>
      </w:pPr>
    </w:p>
    <w:p w14:paraId="539900DB" w14:textId="77777777" w:rsidR="00000000" w:rsidRDefault="009432B4">
      <w:pPr>
        <w:pStyle w:val="a"/>
        <w:rPr>
          <w:rFonts w:hint="cs"/>
          <w:rtl/>
        </w:rPr>
      </w:pPr>
      <w:r>
        <w:rPr>
          <w:rFonts w:hint="cs"/>
          <w:rtl/>
        </w:rPr>
        <w:t>80 ק"מ.</w:t>
      </w:r>
    </w:p>
    <w:p w14:paraId="2FC2B13E" w14:textId="77777777" w:rsidR="00000000" w:rsidRDefault="009432B4">
      <w:pPr>
        <w:pStyle w:val="a"/>
        <w:rPr>
          <w:rFonts w:hint="cs"/>
          <w:rtl/>
        </w:rPr>
      </w:pPr>
    </w:p>
    <w:p w14:paraId="5B166FA3" w14:textId="77777777" w:rsidR="00000000" w:rsidRDefault="009432B4">
      <w:pPr>
        <w:pStyle w:val="SpeakerCon"/>
        <w:rPr>
          <w:rtl/>
        </w:rPr>
      </w:pPr>
      <w:bookmarkStart w:id="652" w:name="FS000000713T09_07_2003_19_11_12C"/>
      <w:bookmarkEnd w:id="652"/>
      <w:r>
        <w:rPr>
          <w:rtl/>
        </w:rPr>
        <w:t>אורי יהודה אריאל (האיחוד הלאומי - ישראל ביתנו):</w:t>
      </w:r>
    </w:p>
    <w:p w14:paraId="06C5B16F" w14:textId="77777777" w:rsidR="00000000" w:rsidRDefault="009432B4">
      <w:pPr>
        <w:pStyle w:val="a"/>
        <w:rPr>
          <w:rtl/>
        </w:rPr>
      </w:pPr>
    </w:p>
    <w:p w14:paraId="6934B468" w14:textId="77777777" w:rsidR="00000000" w:rsidRDefault="009432B4">
      <w:pPr>
        <w:pStyle w:val="a"/>
        <w:rPr>
          <w:rFonts w:hint="cs"/>
          <w:rtl/>
        </w:rPr>
      </w:pPr>
      <w:r>
        <w:rPr>
          <w:rFonts w:hint="cs"/>
          <w:rtl/>
        </w:rPr>
        <w:t>לא.</w:t>
      </w:r>
      <w:r>
        <w:rPr>
          <w:rFonts w:hint="cs"/>
          <w:rtl/>
        </w:rPr>
        <w:t xml:space="preserve"> כרגע, עוטף-ירושלים הוא 25 ק"מ, ופלוס הקטע של קאסם וסאלם - זה עוד 100 וקצת ק"מ. בסך-הכול מבצעים לכיוון הגלבוע כ-150 ק"מ גדר - -</w:t>
      </w:r>
    </w:p>
    <w:p w14:paraId="25F9E5C1" w14:textId="77777777" w:rsidR="00000000" w:rsidRDefault="009432B4">
      <w:pPr>
        <w:pStyle w:val="a"/>
        <w:rPr>
          <w:rFonts w:hint="cs"/>
          <w:rtl/>
        </w:rPr>
      </w:pPr>
    </w:p>
    <w:p w14:paraId="7EEFED22" w14:textId="77777777" w:rsidR="00000000" w:rsidRDefault="009432B4">
      <w:pPr>
        <w:pStyle w:val="ac"/>
        <w:rPr>
          <w:rtl/>
        </w:rPr>
      </w:pPr>
      <w:r>
        <w:rPr>
          <w:rFonts w:hint="eastAsia"/>
          <w:rtl/>
        </w:rPr>
        <w:t>סגן</w:t>
      </w:r>
      <w:r>
        <w:rPr>
          <w:rtl/>
        </w:rPr>
        <w:t xml:space="preserve"> שר הביטחון זאב בוים:</w:t>
      </w:r>
    </w:p>
    <w:p w14:paraId="55693141" w14:textId="77777777" w:rsidR="00000000" w:rsidRDefault="009432B4">
      <w:pPr>
        <w:pStyle w:val="a"/>
        <w:rPr>
          <w:rFonts w:hint="cs"/>
          <w:rtl/>
        </w:rPr>
      </w:pPr>
    </w:p>
    <w:p w14:paraId="3F9366DA" w14:textId="77777777" w:rsidR="00000000" w:rsidRDefault="009432B4">
      <w:pPr>
        <w:pStyle w:val="a"/>
        <w:rPr>
          <w:rFonts w:hint="cs"/>
          <w:rtl/>
        </w:rPr>
      </w:pPr>
      <w:r>
        <w:rPr>
          <w:rFonts w:hint="cs"/>
          <w:rtl/>
        </w:rPr>
        <w:t>יותר.</w:t>
      </w:r>
    </w:p>
    <w:p w14:paraId="14DD83AD" w14:textId="77777777" w:rsidR="00000000" w:rsidRDefault="009432B4">
      <w:pPr>
        <w:pStyle w:val="a"/>
        <w:rPr>
          <w:rFonts w:hint="cs"/>
          <w:rtl/>
        </w:rPr>
      </w:pPr>
    </w:p>
    <w:p w14:paraId="11114C75" w14:textId="77777777" w:rsidR="00000000" w:rsidRDefault="009432B4">
      <w:pPr>
        <w:pStyle w:val="SpeakerCon"/>
        <w:rPr>
          <w:rtl/>
        </w:rPr>
      </w:pPr>
      <w:bookmarkStart w:id="653" w:name="FS000000713T09_07_2003_19_12_07C"/>
      <w:bookmarkEnd w:id="653"/>
      <w:r>
        <w:rPr>
          <w:rtl/>
        </w:rPr>
        <w:t>אורי יהודה אריאל (האיחוד הלאומי - ישראל ביתנו):</w:t>
      </w:r>
    </w:p>
    <w:p w14:paraId="5FAED85A" w14:textId="77777777" w:rsidR="00000000" w:rsidRDefault="009432B4">
      <w:pPr>
        <w:pStyle w:val="a"/>
        <w:rPr>
          <w:rtl/>
        </w:rPr>
      </w:pPr>
    </w:p>
    <w:p w14:paraId="51AEE935" w14:textId="77777777" w:rsidR="00000000" w:rsidRDefault="009432B4">
      <w:pPr>
        <w:pStyle w:val="a"/>
        <w:rPr>
          <w:rFonts w:hint="cs"/>
          <w:rtl/>
        </w:rPr>
      </w:pPr>
      <w:r>
        <w:rPr>
          <w:rFonts w:hint="cs"/>
          <w:rtl/>
        </w:rPr>
        <w:t>- - בעלות כוללת - לרבות המעברים והכול, בלי לר</w:t>
      </w:r>
      <w:r>
        <w:rPr>
          <w:rFonts w:hint="cs"/>
          <w:rtl/>
        </w:rPr>
        <w:t xml:space="preserve">מות את עצמנו </w:t>
      </w:r>
      <w:r>
        <w:rPr>
          <w:rtl/>
        </w:rPr>
        <w:t>–</w:t>
      </w:r>
      <w:r>
        <w:rPr>
          <w:rFonts w:hint="cs"/>
          <w:rtl/>
        </w:rPr>
        <w:t xml:space="preserve"> של כ-2 מיליארדי שקלים. אנחנו נמצאים רק בשליש או קצת פחות מהתוכנית, כי אנחנו כאילו רוצים לעטוף את הכול בגדרות. יש שאלה, האם תהיה גדר מזרחית לאורך כביש אלון, או שלא תהיה שם גדר. עדיין אין החלטה, או שיש החלטה? מאיפה הכסף לדבר הזה? פתאום יש כסף?</w:t>
      </w:r>
    </w:p>
    <w:p w14:paraId="3E358167" w14:textId="77777777" w:rsidR="00000000" w:rsidRDefault="009432B4">
      <w:pPr>
        <w:pStyle w:val="a"/>
        <w:rPr>
          <w:rFonts w:hint="cs"/>
          <w:rtl/>
        </w:rPr>
      </w:pPr>
    </w:p>
    <w:p w14:paraId="25B21C85" w14:textId="77777777" w:rsidR="00000000" w:rsidRDefault="009432B4">
      <w:pPr>
        <w:pStyle w:val="a"/>
        <w:rPr>
          <w:rFonts w:hint="cs"/>
          <w:rtl/>
        </w:rPr>
      </w:pPr>
      <w:r>
        <w:rPr>
          <w:rFonts w:hint="cs"/>
          <w:rtl/>
        </w:rPr>
        <w:t>היום קיבלנו סקירה של סגן הרמטכ"ל - אני אשתמש רק בנתון אחד, ואני חושב שלא ייחשב לי הדבר כהדלפה - שמקצצים בקניית האפודים הקרמיים לחיילים. למה? כי אין תקציב וכי יש קיצוץ. לא אכנס לפרטים נוספים.</w:t>
      </w:r>
    </w:p>
    <w:p w14:paraId="3CFCD476" w14:textId="77777777" w:rsidR="00000000" w:rsidRDefault="009432B4">
      <w:pPr>
        <w:pStyle w:val="a"/>
        <w:rPr>
          <w:rFonts w:hint="cs"/>
          <w:rtl/>
        </w:rPr>
      </w:pPr>
    </w:p>
    <w:p w14:paraId="4A6F8AE8" w14:textId="77777777" w:rsidR="00000000" w:rsidRDefault="009432B4">
      <w:pPr>
        <w:pStyle w:val="ad"/>
        <w:rPr>
          <w:rtl/>
        </w:rPr>
      </w:pPr>
      <w:r>
        <w:rPr>
          <w:rtl/>
        </w:rPr>
        <w:t>היו"ר נסים דהן:</w:t>
      </w:r>
    </w:p>
    <w:p w14:paraId="3430D088" w14:textId="77777777" w:rsidR="00000000" w:rsidRDefault="009432B4">
      <w:pPr>
        <w:pStyle w:val="a"/>
        <w:rPr>
          <w:rFonts w:hint="cs"/>
          <w:rtl/>
        </w:rPr>
      </w:pPr>
    </w:p>
    <w:p w14:paraId="4FBCBA9C" w14:textId="77777777" w:rsidR="00000000" w:rsidRDefault="009432B4">
      <w:pPr>
        <w:pStyle w:val="a"/>
        <w:rPr>
          <w:rFonts w:hint="cs"/>
          <w:rtl/>
        </w:rPr>
      </w:pPr>
      <w:r>
        <w:rPr>
          <w:rFonts w:hint="cs"/>
          <w:rtl/>
        </w:rPr>
        <w:t>אדוני, אני מקווה שאתה מכיר את תקנון הכנסת, של</w:t>
      </w:r>
      <w:r>
        <w:rPr>
          <w:rFonts w:hint="cs"/>
          <w:rtl/>
        </w:rPr>
        <w:t>א מצטטים דברים שנאמרו בוועדה, ובודאי לא בוועדת החוץ והביטחון.</w:t>
      </w:r>
    </w:p>
    <w:p w14:paraId="164FDE46" w14:textId="77777777" w:rsidR="00000000" w:rsidRDefault="009432B4">
      <w:pPr>
        <w:pStyle w:val="a"/>
        <w:rPr>
          <w:rtl/>
        </w:rPr>
      </w:pPr>
    </w:p>
    <w:p w14:paraId="110ED09D" w14:textId="77777777" w:rsidR="00000000" w:rsidRDefault="009432B4">
      <w:pPr>
        <w:pStyle w:val="SpeakerCon"/>
        <w:rPr>
          <w:rtl/>
        </w:rPr>
      </w:pPr>
      <w:bookmarkStart w:id="654" w:name="FS000000713T09_07_2003_19_13_07C"/>
      <w:bookmarkEnd w:id="654"/>
      <w:r>
        <w:rPr>
          <w:rtl/>
        </w:rPr>
        <w:t>אורי יהודה אריאל (האיחוד הלאומי - ישראל ביתנו):</w:t>
      </w:r>
    </w:p>
    <w:p w14:paraId="0065DED2" w14:textId="77777777" w:rsidR="00000000" w:rsidRDefault="009432B4">
      <w:pPr>
        <w:pStyle w:val="a"/>
        <w:rPr>
          <w:rFonts w:hint="cs"/>
          <w:rtl/>
        </w:rPr>
      </w:pPr>
    </w:p>
    <w:p w14:paraId="5F21D236" w14:textId="77777777" w:rsidR="00000000" w:rsidRDefault="009432B4">
      <w:pPr>
        <w:pStyle w:val="a"/>
        <w:rPr>
          <w:rFonts w:hint="cs"/>
          <w:rtl/>
        </w:rPr>
      </w:pPr>
      <w:r>
        <w:rPr>
          <w:rFonts w:hint="cs"/>
          <w:rtl/>
        </w:rPr>
        <w:t>הדברים פורסמו בעיתון, אבל אני מקבל את ההערה.</w:t>
      </w:r>
    </w:p>
    <w:p w14:paraId="2F8A5D1A" w14:textId="77777777" w:rsidR="00000000" w:rsidRDefault="009432B4">
      <w:pPr>
        <w:pStyle w:val="ad"/>
        <w:rPr>
          <w:rtl/>
        </w:rPr>
      </w:pPr>
    </w:p>
    <w:p w14:paraId="6A227D7E" w14:textId="77777777" w:rsidR="00000000" w:rsidRDefault="009432B4">
      <w:pPr>
        <w:pStyle w:val="ad"/>
        <w:rPr>
          <w:rtl/>
        </w:rPr>
      </w:pPr>
      <w:bookmarkStart w:id="655" w:name="FS000000713T09_07_2003_19_14_44C"/>
      <w:bookmarkEnd w:id="655"/>
      <w:r>
        <w:rPr>
          <w:rtl/>
        </w:rPr>
        <w:t>היו"ר נסים דהן:</w:t>
      </w:r>
    </w:p>
    <w:p w14:paraId="48353CD0" w14:textId="77777777" w:rsidR="00000000" w:rsidRDefault="009432B4">
      <w:pPr>
        <w:pStyle w:val="a"/>
        <w:rPr>
          <w:rFonts w:hint="cs"/>
          <w:rtl/>
        </w:rPr>
      </w:pPr>
    </w:p>
    <w:p w14:paraId="3D6AE2EF" w14:textId="77777777" w:rsidR="00000000" w:rsidRDefault="009432B4">
      <w:pPr>
        <w:pStyle w:val="a"/>
        <w:rPr>
          <w:rFonts w:hint="cs"/>
          <w:rtl/>
        </w:rPr>
      </w:pPr>
      <w:r>
        <w:rPr>
          <w:rFonts w:hint="cs"/>
          <w:rtl/>
        </w:rPr>
        <w:t>תצטט את העיתון.</w:t>
      </w:r>
    </w:p>
    <w:p w14:paraId="4890CFD4" w14:textId="77777777" w:rsidR="00000000" w:rsidRDefault="009432B4">
      <w:pPr>
        <w:pStyle w:val="SpeakerCon"/>
        <w:rPr>
          <w:rFonts w:hint="cs"/>
          <w:rtl/>
        </w:rPr>
      </w:pPr>
    </w:p>
    <w:p w14:paraId="7681CC28" w14:textId="77777777" w:rsidR="00000000" w:rsidRDefault="009432B4">
      <w:pPr>
        <w:pStyle w:val="SpeakerCon"/>
        <w:rPr>
          <w:rtl/>
        </w:rPr>
      </w:pPr>
      <w:r>
        <w:rPr>
          <w:rtl/>
        </w:rPr>
        <w:t>אורי יהודה אריאל (האיחוד הלאומי - ישראל ביתנו):</w:t>
      </w:r>
    </w:p>
    <w:p w14:paraId="6C821A0F" w14:textId="77777777" w:rsidR="00000000" w:rsidRDefault="009432B4">
      <w:pPr>
        <w:pStyle w:val="a"/>
        <w:rPr>
          <w:rFonts w:hint="cs"/>
          <w:rtl/>
        </w:rPr>
      </w:pPr>
    </w:p>
    <w:p w14:paraId="562E9148" w14:textId="77777777" w:rsidR="00000000" w:rsidRDefault="009432B4">
      <w:pPr>
        <w:pStyle w:val="a"/>
        <w:rPr>
          <w:rFonts w:hint="cs"/>
          <w:rtl/>
        </w:rPr>
      </w:pPr>
      <w:r>
        <w:rPr>
          <w:rFonts w:hint="cs"/>
          <w:rtl/>
        </w:rPr>
        <w:t xml:space="preserve">בסדר. אני מקבל </w:t>
      </w:r>
      <w:r>
        <w:rPr>
          <w:rFonts w:hint="cs"/>
          <w:rtl/>
        </w:rPr>
        <w:t>את ההערה.</w:t>
      </w:r>
    </w:p>
    <w:p w14:paraId="53885D48" w14:textId="77777777" w:rsidR="00000000" w:rsidRDefault="009432B4">
      <w:pPr>
        <w:pStyle w:val="a"/>
        <w:rPr>
          <w:rFonts w:hint="cs"/>
          <w:rtl/>
        </w:rPr>
      </w:pPr>
    </w:p>
    <w:p w14:paraId="316F831A" w14:textId="77777777" w:rsidR="00000000" w:rsidRDefault="009432B4">
      <w:pPr>
        <w:pStyle w:val="a"/>
        <w:rPr>
          <w:rFonts w:hint="cs"/>
          <w:rtl/>
        </w:rPr>
      </w:pPr>
      <w:r>
        <w:rPr>
          <w:rFonts w:hint="cs"/>
          <w:rtl/>
        </w:rPr>
        <w:t>בכל מקרה, כאשר מקצצים בכול אבל לגדר יש כל התקציבים שצריכים, זו טעות ממדרגה ראשונה.</w:t>
      </w:r>
    </w:p>
    <w:p w14:paraId="1E053E29" w14:textId="77777777" w:rsidR="00000000" w:rsidRDefault="009432B4">
      <w:pPr>
        <w:pStyle w:val="a"/>
        <w:rPr>
          <w:rFonts w:hint="cs"/>
          <w:rtl/>
        </w:rPr>
      </w:pPr>
    </w:p>
    <w:p w14:paraId="4A2E69D6" w14:textId="77777777" w:rsidR="00000000" w:rsidRDefault="009432B4">
      <w:pPr>
        <w:pStyle w:val="a"/>
        <w:rPr>
          <w:rFonts w:hint="cs"/>
          <w:rtl/>
        </w:rPr>
      </w:pPr>
      <w:r>
        <w:rPr>
          <w:rFonts w:hint="cs"/>
          <w:rtl/>
        </w:rPr>
        <w:t>אדוני סגן שר הביטחון, אני רוצה להסב את תשומת לבך לכך שהדיונים נערכים בצורה שאיננה מכבדת את הממשלה, במובן שבניגוד למה שכולם מאמינים, שצריך לעשות תוכניות רב-שנתיות</w:t>
      </w:r>
      <w:r>
        <w:rPr>
          <w:rFonts w:hint="cs"/>
          <w:rtl/>
        </w:rPr>
        <w:t>, שיאפשרו לצבא ולמשרד הביטחון - כידוע, במשרד הביטחון יש תוכניות רבות, וזה לא רק צה"ל - לתכנן ולבצע, תוכניות שהן לפחות תוכניות חומש, כלומר תוכניות של חמש שנים, על מנת שיתקיים בנו הפסוק הידוע, סוף מעשה במחשבה תחילה.</w:t>
      </w:r>
    </w:p>
    <w:p w14:paraId="719F0065" w14:textId="77777777" w:rsidR="00000000" w:rsidRDefault="009432B4">
      <w:pPr>
        <w:pStyle w:val="a"/>
        <w:rPr>
          <w:rFonts w:hint="cs"/>
          <w:rtl/>
        </w:rPr>
      </w:pPr>
    </w:p>
    <w:p w14:paraId="7BDF11BB" w14:textId="77777777" w:rsidR="00000000" w:rsidRDefault="009432B4">
      <w:pPr>
        <w:pStyle w:val="ad"/>
        <w:rPr>
          <w:rtl/>
        </w:rPr>
      </w:pPr>
      <w:r>
        <w:rPr>
          <w:rtl/>
        </w:rPr>
        <w:t>היו"ר נסים דהן:</w:t>
      </w:r>
    </w:p>
    <w:p w14:paraId="37B83AA1" w14:textId="77777777" w:rsidR="00000000" w:rsidRDefault="009432B4">
      <w:pPr>
        <w:pStyle w:val="a"/>
        <w:rPr>
          <w:rtl/>
        </w:rPr>
      </w:pPr>
    </w:p>
    <w:p w14:paraId="31AE0A88" w14:textId="77777777" w:rsidR="00000000" w:rsidRDefault="009432B4">
      <w:pPr>
        <w:pStyle w:val="a"/>
        <w:rPr>
          <w:rFonts w:hint="cs"/>
          <w:rtl/>
        </w:rPr>
      </w:pPr>
      <w:r>
        <w:rPr>
          <w:rFonts w:hint="cs"/>
          <w:rtl/>
        </w:rPr>
        <w:t xml:space="preserve">פסוק מצוין לסיים.  משפט </w:t>
      </w:r>
      <w:r>
        <w:rPr>
          <w:rFonts w:hint="cs"/>
          <w:rtl/>
        </w:rPr>
        <w:t>אחרון.</w:t>
      </w:r>
    </w:p>
    <w:p w14:paraId="7CD6C74A" w14:textId="77777777" w:rsidR="00000000" w:rsidRDefault="009432B4">
      <w:pPr>
        <w:pStyle w:val="a"/>
        <w:rPr>
          <w:rFonts w:hint="cs"/>
          <w:rtl/>
        </w:rPr>
      </w:pPr>
    </w:p>
    <w:p w14:paraId="56A85173" w14:textId="77777777" w:rsidR="00000000" w:rsidRDefault="009432B4">
      <w:pPr>
        <w:pStyle w:val="SpeakerCon"/>
        <w:rPr>
          <w:rtl/>
        </w:rPr>
      </w:pPr>
      <w:bookmarkStart w:id="656" w:name="FS000000713T09_07_2003_19_16_37C"/>
      <w:bookmarkEnd w:id="656"/>
      <w:r>
        <w:rPr>
          <w:rtl/>
        </w:rPr>
        <w:t>אורי יהודה אריאל (האיחוד הלאומי - ישראל ביתנו):</w:t>
      </w:r>
    </w:p>
    <w:p w14:paraId="12499474" w14:textId="77777777" w:rsidR="00000000" w:rsidRDefault="009432B4">
      <w:pPr>
        <w:pStyle w:val="a"/>
        <w:rPr>
          <w:rtl/>
        </w:rPr>
      </w:pPr>
    </w:p>
    <w:p w14:paraId="2BD0DA4B" w14:textId="77777777" w:rsidR="00000000" w:rsidRDefault="009432B4">
      <w:pPr>
        <w:pStyle w:val="a"/>
        <w:rPr>
          <w:rFonts w:hint="cs"/>
          <w:rtl/>
        </w:rPr>
      </w:pPr>
      <w:r>
        <w:rPr>
          <w:rFonts w:hint="cs"/>
          <w:rtl/>
        </w:rPr>
        <w:t>לכן, אדוני היושב-ראש, ראוי שהממשלה תאמץ כללי ניהול הכי פשוטים והכי בסיסיים בדברים הכי חשובים לכולנו. אני מקווה מאוד, שבתוכניות לשנת 2004, לשנת התקציב הקרובה ולתוכנית החומש הקרובה, אכן יהיה שיפור ניכר</w:t>
      </w:r>
      <w:r>
        <w:rPr>
          <w:rFonts w:hint="cs"/>
          <w:rtl/>
        </w:rPr>
        <w:t>, שוודאי יביא ליותר ביטחון וליותר חיסכון ויהיה יותר טוב לכולנו. תודה.</w:t>
      </w:r>
    </w:p>
    <w:p w14:paraId="065332E9" w14:textId="77777777" w:rsidR="00000000" w:rsidRDefault="009432B4">
      <w:pPr>
        <w:pStyle w:val="a"/>
        <w:rPr>
          <w:rFonts w:hint="cs"/>
          <w:rtl/>
        </w:rPr>
      </w:pPr>
    </w:p>
    <w:p w14:paraId="40D4C8F2" w14:textId="77777777" w:rsidR="00000000" w:rsidRDefault="009432B4">
      <w:pPr>
        <w:pStyle w:val="ad"/>
        <w:rPr>
          <w:rtl/>
        </w:rPr>
      </w:pPr>
      <w:r>
        <w:rPr>
          <w:rtl/>
        </w:rPr>
        <w:t>היו"ר נסים דהן:</w:t>
      </w:r>
    </w:p>
    <w:p w14:paraId="3E2DBD83" w14:textId="77777777" w:rsidR="00000000" w:rsidRDefault="009432B4">
      <w:pPr>
        <w:pStyle w:val="a"/>
        <w:rPr>
          <w:rtl/>
        </w:rPr>
      </w:pPr>
    </w:p>
    <w:p w14:paraId="7BCC1D02" w14:textId="77777777" w:rsidR="00000000" w:rsidRDefault="009432B4">
      <w:pPr>
        <w:pStyle w:val="a"/>
        <w:rPr>
          <w:rFonts w:hint="cs"/>
          <w:rtl/>
        </w:rPr>
      </w:pPr>
      <w:r>
        <w:rPr>
          <w:rFonts w:hint="cs"/>
          <w:rtl/>
        </w:rPr>
        <w:t>תודה רבה. אדוני סגן שר הביטחון, בבקשה.</w:t>
      </w:r>
    </w:p>
    <w:p w14:paraId="6081CE6F" w14:textId="77777777" w:rsidR="00000000" w:rsidRDefault="009432B4">
      <w:pPr>
        <w:pStyle w:val="a"/>
        <w:rPr>
          <w:rFonts w:hint="cs"/>
          <w:rtl/>
        </w:rPr>
      </w:pPr>
    </w:p>
    <w:p w14:paraId="6ED96A23" w14:textId="77777777" w:rsidR="00000000" w:rsidRDefault="009432B4">
      <w:pPr>
        <w:pStyle w:val="Speaker"/>
        <w:rPr>
          <w:rtl/>
        </w:rPr>
      </w:pPr>
      <w:bookmarkStart w:id="657" w:name="FS000000464T09_07_2003_19_17_47"/>
      <w:bookmarkStart w:id="658" w:name="_Toc45934802"/>
      <w:bookmarkStart w:id="659" w:name="_Toc76385320"/>
      <w:bookmarkEnd w:id="657"/>
      <w:r>
        <w:rPr>
          <w:rFonts w:hint="eastAsia"/>
          <w:rtl/>
        </w:rPr>
        <w:t>סגן</w:t>
      </w:r>
      <w:r>
        <w:rPr>
          <w:rtl/>
        </w:rPr>
        <w:t xml:space="preserve"> שר הביטחון זאב בוים:</w:t>
      </w:r>
      <w:bookmarkEnd w:id="658"/>
      <w:bookmarkEnd w:id="659"/>
    </w:p>
    <w:p w14:paraId="25C9BD8C" w14:textId="77777777" w:rsidR="00000000" w:rsidRDefault="009432B4">
      <w:pPr>
        <w:pStyle w:val="a"/>
        <w:rPr>
          <w:rFonts w:hint="cs"/>
          <w:rtl/>
        </w:rPr>
      </w:pPr>
    </w:p>
    <w:p w14:paraId="47796F03" w14:textId="77777777" w:rsidR="00000000" w:rsidRDefault="009432B4">
      <w:pPr>
        <w:pStyle w:val="a"/>
        <w:rPr>
          <w:rFonts w:hint="cs"/>
          <w:rtl/>
        </w:rPr>
      </w:pPr>
      <w:r>
        <w:rPr>
          <w:rFonts w:hint="cs"/>
          <w:rtl/>
        </w:rPr>
        <w:t>אדוני היושב-ראש, חבר הכנסת אורי אריאל, עכשיו אני יכול להגיד "חברי הכנסת", כי גם הרב גפני נכנס לכאן.</w:t>
      </w:r>
    </w:p>
    <w:p w14:paraId="18A4A70D" w14:textId="77777777" w:rsidR="00000000" w:rsidRDefault="009432B4">
      <w:pPr>
        <w:pStyle w:val="a"/>
        <w:rPr>
          <w:rtl/>
        </w:rPr>
      </w:pPr>
    </w:p>
    <w:p w14:paraId="7FA952D8" w14:textId="77777777" w:rsidR="00000000" w:rsidRDefault="009432B4">
      <w:pPr>
        <w:pStyle w:val="a"/>
        <w:rPr>
          <w:rFonts w:hint="cs"/>
          <w:rtl/>
        </w:rPr>
      </w:pPr>
    </w:p>
    <w:p w14:paraId="1DDC205B" w14:textId="77777777" w:rsidR="00000000" w:rsidRDefault="009432B4">
      <w:pPr>
        <w:pStyle w:val="ac"/>
        <w:rPr>
          <w:rtl/>
        </w:rPr>
      </w:pPr>
      <w:r>
        <w:rPr>
          <w:rFonts w:hint="eastAsia"/>
          <w:rtl/>
        </w:rPr>
        <w:t>משה</w:t>
      </w:r>
      <w:r>
        <w:rPr>
          <w:rtl/>
        </w:rPr>
        <w:t xml:space="preserve"> גפני (יהדות התורה):</w:t>
      </w:r>
    </w:p>
    <w:p w14:paraId="20D20E83" w14:textId="77777777" w:rsidR="00000000" w:rsidRDefault="009432B4">
      <w:pPr>
        <w:pStyle w:val="a"/>
        <w:rPr>
          <w:rFonts w:hint="cs"/>
          <w:rtl/>
        </w:rPr>
      </w:pPr>
    </w:p>
    <w:p w14:paraId="35838E0F" w14:textId="77777777" w:rsidR="00000000" w:rsidRDefault="009432B4">
      <w:pPr>
        <w:pStyle w:val="a"/>
        <w:rPr>
          <w:rFonts w:hint="cs"/>
          <w:rtl/>
        </w:rPr>
      </w:pPr>
      <w:r>
        <w:rPr>
          <w:rFonts w:hint="cs"/>
          <w:rtl/>
        </w:rPr>
        <w:t>אני כאן כל הזמן.</w:t>
      </w:r>
    </w:p>
    <w:p w14:paraId="12EDA075" w14:textId="77777777" w:rsidR="00000000" w:rsidRDefault="009432B4">
      <w:pPr>
        <w:pStyle w:val="a"/>
        <w:rPr>
          <w:rFonts w:hint="cs"/>
          <w:rtl/>
        </w:rPr>
      </w:pPr>
    </w:p>
    <w:p w14:paraId="41315529" w14:textId="77777777" w:rsidR="00000000" w:rsidRDefault="009432B4">
      <w:pPr>
        <w:pStyle w:val="SpeakerCon"/>
        <w:rPr>
          <w:rtl/>
        </w:rPr>
      </w:pPr>
      <w:bookmarkStart w:id="660" w:name="FS000000464T09_07_2003_19_19_01C"/>
      <w:bookmarkEnd w:id="660"/>
      <w:r>
        <w:rPr>
          <w:rtl/>
        </w:rPr>
        <w:t>סגן שר הביטחון זאב בוים:</w:t>
      </w:r>
    </w:p>
    <w:p w14:paraId="1C9CE9A0" w14:textId="77777777" w:rsidR="00000000" w:rsidRDefault="009432B4">
      <w:pPr>
        <w:pStyle w:val="a"/>
        <w:rPr>
          <w:rtl/>
        </w:rPr>
      </w:pPr>
    </w:p>
    <w:p w14:paraId="4ABB6FE6" w14:textId="77777777" w:rsidR="00000000" w:rsidRDefault="009432B4">
      <w:pPr>
        <w:pStyle w:val="a"/>
        <w:rPr>
          <w:rFonts w:hint="cs"/>
          <w:rtl/>
        </w:rPr>
      </w:pPr>
      <w:r>
        <w:rPr>
          <w:rFonts w:hint="cs"/>
          <w:rtl/>
        </w:rPr>
        <w:t>אומר רבי יהודה הלוי בספרו "הכוזרי": "גילית מקום חרפתי". נדמה לי, שההצעה לקיצוץ נוסף בתקציב הביטחון הולמת את האמירה הזאת בספר "הכוזרי". אין צורך להתווכח פה. הרי הקיצוץ המקורי, שנעשה בשנת 2</w:t>
      </w:r>
      <w:r>
        <w:rPr>
          <w:rFonts w:hint="cs"/>
          <w:rtl/>
        </w:rPr>
        <w:t>003, בסך 2.8 מיליארדי שקל בתקציב המעודכן של 2002 בלי "חומת מגן", הוא קיצוץ שנדמה לי שכמעט לא היה לו תקדים. הוא לפחות אחד הגדולים שבוצעו אי-פעם בתולדות המדינה בתקציב הביטחון. הוא חייב את מערכת הביטחון לשורת צעדים כואבים וקשים בכל תחומי הפעילות.</w:t>
      </w:r>
    </w:p>
    <w:p w14:paraId="13C09D0E" w14:textId="77777777" w:rsidR="00000000" w:rsidRDefault="009432B4">
      <w:pPr>
        <w:pStyle w:val="a"/>
        <w:rPr>
          <w:rFonts w:hint="cs"/>
          <w:rtl/>
        </w:rPr>
      </w:pPr>
    </w:p>
    <w:p w14:paraId="5F55D509" w14:textId="77777777" w:rsidR="00000000" w:rsidRDefault="009432B4">
      <w:pPr>
        <w:pStyle w:val="a"/>
        <w:rPr>
          <w:rFonts w:hint="cs"/>
          <w:rtl/>
        </w:rPr>
      </w:pPr>
      <w:r>
        <w:rPr>
          <w:rFonts w:hint="cs"/>
          <w:rtl/>
        </w:rPr>
        <w:t>המשמעויות ה</w:t>
      </w:r>
      <w:r>
        <w:rPr>
          <w:rFonts w:hint="cs"/>
          <w:rtl/>
        </w:rPr>
        <w:t xml:space="preserve">קשות הוצגו לקבינט ולוועדה לתקציב הביטחון, שחבר הכנסת אורי אריאל עומד בראשה. לאחרונה, כפי שנמסר וידוע, החליטה הממשלה על קיצוץ נוסף במערכת הביטחון בסך 470 מיליון שקלים בתקציב שנת 2003, וצריך להוסיף שעל הקיצוץ הזה נוסף גם קיצוץ במסגרת הפערים שהם פועל יוצא של </w:t>
      </w:r>
      <w:r>
        <w:rPr>
          <w:rFonts w:hint="cs"/>
          <w:rtl/>
        </w:rPr>
        <w:t xml:space="preserve">כספי הסיוע וירידת שער הדולר, ומכאן שהקיצוץ הנדרש עלול להגיע לסדר-גודל של כ-700 מיליון שקלים. </w:t>
      </w:r>
    </w:p>
    <w:p w14:paraId="7ADAA7E3" w14:textId="77777777" w:rsidR="00000000" w:rsidRDefault="009432B4">
      <w:pPr>
        <w:pStyle w:val="a"/>
        <w:rPr>
          <w:rFonts w:hint="cs"/>
          <w:rtl/>
        </w:rPr>
      </w:pPr>
    </w:p>
    <w:p w14:paraId="3167A5B4" w14:textId="77777777" w:rsidR="00000000" w:rsidRDefault="009432B4">
      <w:pPr>
        <w:pStyle w:val="a"/>
        <w:rPr>
          <w:rFonts w:hint="cs"/>
          <w:rtl/>
        </w:rPr>
      </w:pPr>
      <w:r>
        <w:rPr>
          <w:rFonts w:hint="cs"/>
          <w:rtl/>
        </w:rPr>
        <w:t>הנושא הוצג לראש הממשלה לאחרונה, ומשמעויותיו הראשונות הוצגו ונדונו הבוקר בוועדה לתקציב הביטחון, וחבר הכנסת אורי אריאל נגע רק במעט מהן. זה נכון, זו פגיעה קשה בכספי</w:t>
      </w:r>
      <w:r>
        <w:rPr>
          <w:rFonts w:hint="cs"/>
          <w:rtl/>
        </w:rPr>
        <w:t xml:space="preserve"> ההמרה. במפעלים בפריפריה יש </w:t>
      </w:r>
      <w:r>
        <w:rPr>
          <w:rtl/>
        </w:rPr>
        <w:t>–</w:t>
      </w:r>
      <w:r>
        <w:rPr>
          <w:rFonts w:hint="cs"/>
          <w:rtl/>
        </w:rPr>
        <w:t xml:space="preserve"> לא מעכשיו - בעיות קשות. לא מזמן העלה חבר הכנסת פרץ את סיפור מפעל "רשף טכנולוגיות" בשדרות. אנחנו יודעים על מפעל העורות בקריית-מלאכי, "פליציה", "תעשיות רכב נצרת", ואפשר למנות עוד שורה ארוכה של מפעלים שנפגעים </w:t>
      </w:r>
      <w:r>
        <w:rPr>
          <w:rtl/>
        </w:rPr>
        <w:t>–</w:t>
      </w:r>
      <w:r>
        <w:rPr>
          <w:rFonts w:hint="cs"/>
          <w:rtl/>
        </w:rPr>
        <w:t xml:space="preserve"> חלקם אפילו נסגרו כ</w:t>
      </w:r>
      <w:r>
        <w:rPr>
          <w:rFonts w:hint="cs"/>
          <w:rtl/>
        </w:rPr>
        <w:t xml:space="preserve">תוצאה מהקיצוצים האלה. </w:t>
      </w:r>
    </w:p>
    <w:p w14:paraId="704CB624" w14:textId="77777777" w:rsidR="00000000" w:rsidRDefault="009432B4">
      <w:pPr>
        <w:pStyle w:val="a"/>
        <w:rPr>
          <w:rFonts w:hint="cs"/>
          <w:rtl/>
        </w:rPr>
      </w:pPr>
    </w:p>
    <w:p w14:paraId="49F4756B" w14:textId="77777777" w:rsidR="00000000" w:rsidRDefault="009432B4">
      <w:pPr>
        <w:pStyle w:val="a"/>
        <w:rPr>
          <w:rFonts w:hint="cs"/>
          <w:rtl/>
        </w:rPr>
      </w:pPr>
      <w:r>
        <w:rPr>
          <w:rFonts w:hint="cs"/>
          <w:rtl/>
        </w:rPr>
        <w:t xml:space="preserve">חבר הכנסת אורי אריאל גם העיר הערה מאוד נכונה. תקציב הביטחון </w:t>
      </w:r>
      <w:r>
        <w:rPr>
          <w:rtl/>
        </w:rPr>
        <w:t>–</w:t>
      </w:r>
      <w:r>
        <w:rPr>
          <w:rFonts w:hint="cs"/>
          <w:rtl/>
        </w:rPr>
        <w:t xml:space="preserve"> אם נצייר איזה ציור </w:t>
      </w:r>
      <w:r>
        <w:rPr>
          <w:rtl/>
        </w:rPr>
        <w:t>–</w:t>
      </w:r>
      <w:r>
        <w:rPr>
          <w:rFonts w:hint="cs"/>
          <w:rtl/>
        </w:rPr>
        <w:t xml:space="preserve"> כמוהו כנושאת מטוסים, וכל שינוי כיוון בה וכל אזימוט חדש מצריכים פעולה ממושכת של הטיה ממושכת של האונייה הגדולה הזאת, וזה הדימוי לתקציב הביטחון. תקציב ה</w:t>
      </w:r>
      <w:r>
        <w:rPr>
          <w:rFonts w:hint="cs"/>
          <w:rtl/>
        </w:rPr>
        <w:t xml:space="preserve">ביטחון אינו איזה </w:t>
      </w:r>
      <w:r>
        <w:t>speedboat</w:t>
      </w:r>
      <w:r>
        <w:rPr>
          <w:rFonts w:hint="cs"/>
          <w:rtl/>
        </w:rPr>
        <w:t xml:space="preserve">, שבסיבוב הגה אחד היא משנה כיוון ב-180 מעלות. ולכן, נכון לדרוש </w:t>
      </w:r>
      <w:r>
        <w:rPr>
          <w:rtl/>
        </w:rPr>
        <w:t>–</w:t>
      </w:r>
      <w:r>
        <w:rPr>
          <w:rFonts w:hint="cs"/>
          <w:rtl/>
        </w:rPr>
        <w:t xml:space="preserve"> וכך צריך וראוי היה </w:t>
      </w:r>
      <w:r>
        <w:rPr>
          <w:rtl/>
        </w:rPr>
        <w:t>–</w:t>
      </w:r>
      <w:r>
        <w:rPr>
          <w:rFonts w:hint="cs"/>
          <w:rtl/>
        </w:rPr>
        <w:t xml:space="preserve"> שגם אם נגזרים עלינו קיצוצים, הם יבואו על פי תוכנית רב-שנתית.</w:t>
      </w:r>
    </w:p>
    <w:p w14:paraId="42496AE7" w14:textId="77777777" w:rsidR="00000000" w:rsidRDefault="009432B4">
      <w:pPr>
        <w:pStyle w:val="a"/>
        <w:rPr>
          <w:rFonts w:hint="cs"/>
          <w:rtl/>
        </w:rPr>
      </w:pPr>
    </w:p>
    <w:p w14:paraId="15970260" w14:textId="77777777" w:rsidR="00000000" w:rsidRDefault="009432B4">
      <w:pPr>
        <w:pStyle w:val="ad"/>
        <w:rPr>
          <w:rFonts w:hint="cs"/>
          <w:rtl/>
        </w:rPr>
      </w:pPr>
      <w:r>
        <w:rPr>
          <w:rtl/>
        </w:rPr>
        <w:t>היו"ר</w:t>
      </w:r>
      <w:r>
        <w:rPr>
          <w:rFonts w:hint="cs"/>
          <w:rtl/>
        </w:rPr>
        <w:t xml:space="preserve"> נסים דהן</w:t>
      </w:r>
      <w:r>
        <w:rPr>
          <w:rtl/>
        </w:rPr>
        <w:t>:</w:t>
      </w:r>
    </w:p>
    <w:p w14:paraId="5D42EA46" w14:textId="77777777" w:rsidR="00000000" w:rsidRDefault="009432B4">
      <w:pPr>
        <w:pStyle w:val="a"/>
        <w:rPr>
          <w:rFonts w:hint="cs"/>
          <w:rtl/>
        </w:rPr>
      </w:pPr>
    </w:p>
    <w:p w14:paraId="6B22719E" w14:textId="77777777" w:rsidR="00000000" w:rsidRDefault="009432B4">
      <w:pPr>
        <w:pStyle w:val="a"/>
        <w:rPr>
          <w:rFonts w:hint="cs"/>
          <w:rtl/>
        </w:rPr>
      </w:pPr>
      <w:r>
        <w:rPr>
          <w:rFonts w:hint="cs"/>
          <w:rtl/>
        </w:rPr>
        <w:t xml:space="preserve">תודה. </w:t>
      </w:r>
    </w:p>
    <w:p w14:paraId="236DB3B6" w14:textId="77777777" w:rsidR="00000000" w:rsidRDefault="009432B4">
      <w:pPr>
        <w:pStyle w:val="a"/>
        <w:rPr>
          <w:rFonts w:hint="cs"/>
          <w:rtl/>
        </w:rPr>
      </w:pPr>
    </w:p>
    <w:p w14:paraId="42940397" w14:textId="77777777" w:rsidR="00000000" w:rsidRDefault="009432B4">
      <w:pPr>
        <w:pStyle w:val="SpeakerCon"/>
        <w:rPr>
          <w:rtl/>
        </w:rPr>
      </w:pPr>
      <w:bookmarkStart w:id="661" w:name="FS000000464T09_07_2003_19_28_48C"/>
      <w:bookmarkEnd w:id="661"/>
      <w:r>
        <w:rPr>
          <w:rtl/>
        </w:rPr>
        <w:t>סגן שר הביטחון זאב בוים:</w:t>
      </w:r>
    </w:p>
    <w:p w14:paraId="435A93B8" w14:textId="77777777" w:rsidR="00000000" w:rsidRDefault="009432B4">
      <w:pPr>
        <w:pStyle w:val="a"/>
        <w:rPr>
          <w:rtl/>
        </w:rPr>
      </w:pPr>
    </w:p>
    <w:p w14:paraId="04E1C7D9" w14:textId="77777777" w:rsidR="00000000" w:rsidRDefault="009432B4">
      <w:pPr>
        <w:pStyle w:val="a"/>
        <w:rPr>
          <w:rFonts w:hint="cs"/>
          <w:rtl/>
        </w:rPr>
      </w:pPr>
      <w:r>
        <w:rPr>
          <w:rFonts w:hint="cs"/>
          <w:rtl/>
        </w:rPr>
        <w:t>רגע, עוד הערה, אדוני היושב-ראש.</w:t>
      </w:r>
    </w:p>
    <w:p w14:paraId="64BC86AD" w14:textId="77777777" w:rsidR="00000000" w:rsidRDefault="009432B4">
      <w:pPr>
        <w:pStyle w:val="a"/>
        <w:rPr>
          <w:rFonts w:hint="cs"/>
          <w:rtl/>
        </w:rPr>
      </w:pPr>
    </w:p>
    <w:p w14:paraId="2F87998D" w14:textId="77777777" w:rsidR="00000000" w:rsidRDefault="009432B4">
      <w:pPr>
        <w:pStyle w:val="ad"/>
        <w:rPr>
          <w:rFonts w:hint="cs"/>
          <w:rtl/>
        </w:rPr>
      </w:pPr>
      <w:r>
        <w:rPr>
          <w:rtl/>
        </w:rPr>
        <w:t>היו"ר</w:t>
      </w:r>
      <w:r>
        <w:rPr>
          <w:rFonts w:hint="cs"/>
          <w:rtl/>
        </w:rPr>
        <w:t xml:space="preserve"> נסים דהן</w:t>
      </w:r>
      <w:r>
        <w:rPr>
          <w:rtl/>
        </w:rPr>
        <w:t>:</w:t>
      </w:r>
    </w:p>
    <w:p w14:paraId="001A95FC" w14:textId="77777777" w:rsidR="00000000" w:rsidRDefault="009432B4">
      <w:pPr>
        <w:pStyle w:val="a"/>
        <w:rPr>
          <w:rFonts w:hint="cs"/>
          <w:rtl/>
        </w:rPr>
      </w:pPr>
    </w:p>
    <w:p w14:paraId="16F89D45" w14:textId="77777777" w:rsidR="00000000" w:rsidRDefault="009432B4">
      <w:pPr>
        <w:pStyle w:val="a"/>
        <w:rPr>
          <w:rFonts w:hint="cs"/>
          <w:rtl/>
        </w:rPr>
      </w:pPr>
      <w:r>
        <w:rPr>
          <w:rFonts w:hint="cs"/>
          <w:rtl/>
        </w:rPr>
        <w:t>בבקשה. הייתי בטוח שסיימת.</w:t>
      </w:r>
    </w:p>
    <w:p w14:paraId="5AB626CD" w14:textId="77777777" w:rsidR="00000000" w:rsidRDefault="009432B4">
      <w:pPr>
        <w:pStyle w:val="a"/>
        <w:rPr>
          <w:rFonts w:hint="cs"/>
          <w:rtl/>
        </w:rPr>
      </w:pPr>
    </w:p>
    <w:p w14:paraId="18FB5A4D" w14:textId="77777777" w:rsidR="00000000" w:rsidRDefault="009432B4">
      <w:pPr>
        <w:pStyle w:val="SpeakerCon"/>
        <w:rPr>
          <w:rtl/>
        </w:rPr>
      </w:pPr>
      <w:bookmarkStart w:id="662" w:name="FS000000464T09_07_2003_19_29_19C"/>
      <w:bookmarkEnd w:id="662"/>
      <w:r>
        <w:rPr>
          <w:rtl/>
        </w:rPr>
        <w:t>סגן שר הביטחון זאב בוים:</w:t>
      </w:r>
    </w:p>
    <w:p w14:paraId="7DC40121" w14:textId="77777777" w:rsidR="00000000" w:rsidRDefault="009432B4">
      <w:pPr>
        <w:pStyle w:val="a"/>
        <w:ind w:firstLine="0"/>
        <w:rPr>
          <w:rFonts w:hint="cs"/>
          <w:rtl/>
        </w:rPr>
      </w:pPr>
    </w:p>
    <w:p w14:paraId="636C41ED" w14:textId="77777777" w:rsidR="00000000" w:rsidRDefault="009432B4">
      <w:pPr>
        <w:pStyle w:val="a"/>
        <w:ind w:firstLine="0"/>
        <w:rPr>
          <w:rFonts w:hint="cs"/>
          <w:rtl/>
        </w:rPr>
      </w:pPr>
      <w:r>
        <w:rPr>
          <w:rFonts w:hint="cs"/>
          <w:rtl/>
        </w:rPr>
        <w:tab/>
        <w:t xml:space="preserve">תודה. עכשיו תורי להגיד תודה. </w:t>
      </w:r>
    </w:p>
    <w:p w14:paraId="4B2A1383" w14:textId="77777777" w:rsidR="00000000" w:rsidRDefault="009432B4">
      <w:pPr>
        <w:pStyle w:val="a"/>
        <w:ind w:firstLine="0"/>
        <w:rPr>
          <w:rFonts w:hint="cs"/>
          <w:rtl/>
        </w:rPr>
      </w:pPr>
    </w:p>
    <w:p w14:paraId="283B7071" w14:textId="77777777" w:rsidR="00000000" w:rsidRDefault="009432B4">
      <w:pPr>
        <w:pStyle w:val="a"/>
        <w:ind w:firstLine="0"/>
        <w:rPr>
          <w:rFonts w:hint="cs"/>
          <w:rtl/>
        </w:rPr>
      </w:pPr>
      <w:r>
        <w:rPr>
          <w:rFonts w:hint="cs"/>
          <w:rtl/>
        </w:rPr>
        <w:tab/>
        <w:t xml:space="preserve">אני רוצה להעיר רק עוד הערה אחת לגבי מקורות חלופיים. גדר ההפרדה, שהיא פרויקט לאומי גדול מאוד והשלמתה תעלה עוד מיליארדים, בהחלט יכולה להיות מקור תקציבי, </w:t>
      </w:r>
      <w:r>
        <w:rPr>
          <w:rFonts w:hint="cs"/>
          <w:rtl/>
        </w:rPr>
        <w:t xml:space="preserve">אבל אפשר למצוא עוד מקורות תקציביים </w:t>
      </w:r>
      <w:r>
        <w:rPr>
          <w:rtl/>
        </w:rPr>
        <w:t>–</w:t>
      </w:r>
      <w:r>
        <w:rPr>
          <w:rFonts w:hint="cs"/>
          <w:rtl/>
        </w:rPr>
        <w:t xml:space="preserve"> כאלה שנמצאים בתקציב, והם לא מנוצלים, ונדמה לי שממלא-מקום ראש הממשלה אפילו הציע באחד הדיונים מקור כזה, שעיקרו בתקציבי התשתית הבלתי-מנוצלים של מדינת ישראל. אבל קודם כול לומר שגדר ההפרדה היא לא נושא ביטחוני, זה לא נכון. אפ</w:t>
      </w:r>
      <w:r>
        <w:rPr>
          <w:rFonts w:hint="cs"/>
          <w:rtl/>
        </w:rPr>
        <w:t xml:space="preserve">שר להתווכח, והוויכוח בשעתו </w:t>
      </w:r>
      <w:r>
        <w:rPr>
          <w:rtl/>
        </w:rPr>
        <w:t>–</w:t>
      </w:r>
      <w:r>
        <w:rPr>
          <w:rFonts w:hint="cs"/>
          <w:rtl/>
        </w:rPr>
        <w:t xml:space="preserve"> עד שהממשלה החליטה -  היה נוקב, וגם אחרי שהיא החליטה, עדיין קיים הוויכוח מה מידת הביטחון שמקנה גדר מהסוג הזה. זה ויכוח, אבל אי-אפשר להגיד שזה לא נושא ביטחוני, כפי שנאמר פה. אני חושש שחבר הכנסת אורי אריאל, שהוא אדם הגון וישר, משת</w:t>
      </w:r>
      <w:r>
        <w:rPr>
          <w:rFonts w:hint="cs"/>
          <w:rtl/>
        </w:rPr>
        <w:t xml:space="preserve">מש פה במצוקת התקציב, שהיא מצוקה אמיתית, כדי לבטא את עמדותיו האידיאולוגיות-המדיניות בעניין הגדר, דבר שהוא לגיטימי, אבל כריכה של הדבר הזה עם סוגיית התקציב </w:t>
      </w:r>
      <w:r>
        <w:rPr>
          <w:rtl/>
        </w:rPr>
        <w:t>–</w:t>
      </w:r>
      <w:r>
        <w:rPr>
          <w:rFonts w:hint="cs"/>
          <w:rtl/>
        </w:rPr>
        <w:t xml:space="preserve"> נראה לי שהעניין הזה אינו במקומו.</w:t>
      </w:r>
    </w:p>
    <w:p w14:paraId="0B556F74" w14:textId="77777777" w:rsidR="00000000" w:rsidRDefault="009432B4">
      <w:pPr>
        <w:pStyle w:val="a"/>
        <w:ind w:firstLine="0"/>
        <w:rPr>
          <w:rFonts w:hint="cs"/>
          <w:rtl/>
        </w:rPr>
      </w:pPr>
    </w:p>
    <w:p w14:paraId="67A164CB" w14:textId="77777777" w:rsidR="00000000" w:rsidRDefault="009432B4">
      <w:pPr>
        <w:pStyle w:val="ad"/>
        <w:rPr>
          <w:rFonts w:hint="cs"/>
          <w:rtl/>
        </w:rPr>
      </w:pPr>
      <w:r>
        <w:rPr>
          <w:rtl/>
        </w:rPr>
        <w:t>היו"ר</w:t>
      </w:r>
      <w:r>
        <w:rPr>
          <w:rFonts w:hint="cs"/>
          <w:rtl/>
        </w:rPr>
        <w:t xml:space="preserve"> נסים דהן</w:t>
      </w:r>
      <w:r>
        <w:rPr>
          <w:rtl/>
        </w:rPr>
        <w:t>:</w:t>
      </w:r>
    </w:p>
    <w:p w14:paraId="35A4ADAB" w14:textId="77777777" w:rsidR="00000000" w:rsidRDefault="009432B4">
      <w:pPr>
        <w:pStyle w:val="a"/>
        <w:rPr>
          <w:rFonts w:hint="cs"/>
          <w:rtl/>
        </w:rPr>
      </w:pPr>
    </w:p>
    <w:p w14:paraId="09A73E82" w14:textId="77777777" w:rsidR="00000000" w:rsidRDefault="009432B4">
      <w:pPr>
        <w:pStyle w:val="a"/>
        <w:rPr>
          <w:rFonts w:hint="cs"/>
          <w:rtl/>
        </w:rPr>
      </w:pPr>
      <w:r>
        <w:rPr>
          <w:rFonts w:hint="cs"/>
          <w:rtl/>
        </w:rPr>
        <w:t>מה אתה מציע, אדוני?</w:t>
      </w:r>
    </w:p>
    <w:p w14:paraId="7015BC58" w14:textId="77777777" w:rsidR="00000000" w:rsidRDefault="009432B4">
      <w:pPr>
        <w:pStyle w:val="a"/>
        <w:rPr>
          <w:rFonts w:hint="cs"/>
          <w:rtl/>
        </w:rPr>
      </w:pPr>
    </w:p>
    <w:p w14:paraId="0CE761E0" w14:textId="77777777" w:rsidR="00000000" w:rsidRDefault="009432B4">
      <w:pPr>
        <w:pStyle w:val="SpeakerCon"/>
        <w:rPr>
          <w:rtl/>
        </w:rPr>
      </w:pPr>
      <w:bookmarkStart w:id="663" w:name="FS000000464T09_07_2003_19_37_38C"/>
      <w:bookmarkEnd w:id="663"/>
      <w:r>
        <w:rPr>
          <w:rtl/>
        </w:rPr>
        <w:t>סגן שר הביטחון זאב בוים:</w:t>
      </w:r>
    </w:p>
    <w:p w14:paraId="23A2830D" w14:textId="77777777" w:rsidR="00000000" w:rsidRDefault="009432B4">
      <w:pPr>
        <w:pStyle w:val="a"/>
        <w:rPr>
          <w:rtl/>
        </w:rPr>
      </w:pPr>
    </w:p>
    <w:p w14:paraId="2C8A57CD" w14:textId="77777777" w:rsidR="00000000" w:rsidRDefault="009432B4">
      <w:pPr>
        <w:pStyle w:val="a"/>
        <w:rPr>
          <w:rFonts w:hint="cs"/>
          <w:rtl/>
        </w:rPr>
      </w:pPr>
      <w:r>
        <w:rPr>
          <w:rFonts w:hint="cs"/>
          <w:rtl/>
        </w:rPr>
        <w:t>אני</w:t>
      </w:r>
      <w:r>
        <w:rPr>
          <w:rFonts w:hint="cs"/>
          <w:rtl/>
        </w:rPr>
        <w:t xml:space="preserve"> מציע להעביר את הנושא לוועדה של חבר הכנסת אורי אריאל, ועדת תקציב הביטחון. </w:t>
      </w:r>
    </w:p>
    <w:p w14:paraId="5257114A" w14:textId="77777777" w:rsidR="00000000" w:rsidRDefault="009432B4">
      <w:pPr>
        <w:pStyle w:val="a"/>
        <w:rPr>
          <w:rFonts w:hint="cs"/>
          <w:rtl/>
        </w:rPr>
      </w:pPr>
    </w:p>
    <w:p w14:paraId="713F1819" w14:textId="77777777" w:rsidR="00000000" w:rsidRDefault="009432B4">
      <w:pPr>
        <w:pStyle w:val="ad"/>
        <w:rPr>
          <w:rFonts w:hint="cs"/>
          <w:rtl/>
        </w:rPr>
      </w:pPr>
      <w:r>
        <w:rPr>
          <w:rtl/>
        </w:rPr>
        <w:t>היו"ר</w:t>
      </w:r>
      <w:r>
        <w:rPr>
          <w:rFonts w:hint="cs"/>
          <w:rtl/>
        </w:rPr>
        <w:t xml:space="preserve"> נסים דהן</w:t>
      </w:r>
      <w:r>
        <w:rPr>
          <w:rtl/>
        </w:rPr>
        <w:t>:</w:t>
      </w:r>
    </w:p>
    <w:p w14:paraId="1C8C7D95" w14:textId="77777777" w:rsidR="00000000" w:rsidRDefault="009432B4">
      <w:pPr>
        <w:pStyle w:val="a"/>
        <w:rPr>
          <w:rFonts w:hint="cs"/>
          <w:rtl/>
        </w:rPr>
      </w:pPr>
    </w:p>
    <w:p w14:paraId="54BA7267" w14:textId="77777777" w:rsidR="00000000" w:rsidRDefault="009432B4">
      <w:pPr>
        <w:pStyle w:val="a"/>
        <w:rPr>
          <w:rFonts w:hint="cs"/>
          <w:rtl/>
        </w:rPr>
      </w:pPr>
      <w:r>
        <w:rPr>
          <w:rFonts w:hint="cs"/>
          <w:rtl/>
        </w:rPr>
        <w:t>זו ועדה משותפת.</w:t>
      </w:r>
    </w:p>
    <w:p w14:paraId="0FC3B8E1" w14:textId="77777777" w:rsidR="00000000" w:rsidRDefault="009432B4">
      <w:pPr>
        <w:pStyle w:val="a"/>
        <w:rPr>
          <w:rFonts w:hint="cs"/>
          <w:rtl/>
        </w:rPr>
      </w:pPr>
    </w:p>
    <w:p w14:paraId="629852F2" w14:textId="77777777" w:rsidR="00000000" w:rsidRDefault="009432B4">
      <w:pPr>
        <w:pStyle w:val="ac"/>
        <w:rPr>
          <w:rtl/>
        </w:rPr>
      </w:pPr>
      <w:r>
        <w:rPr>
          <w:rFonts w:hint="eastAsia"/>
          <w:rtl/>
        </w:rPr>
        <w:t>משה</w:t>
      </w:r>
      <w:r>
        <w:rPr>
          <w:rtl/>
        </w:rPr>
        <w:t xml:space="preserve"> גפני (יהדות התורה):</w:t>
      </w:r>
    </w:p>
    <w:p w14:paraId="08B30B7F" w14:textId="77777777" w:rsidR="00000000" w:rsidRDefault="009432B4">
      <w:pPr>
        <w:pStyle w:val="a"/>
        <w:rPr>
          <w:rFonts w:hint="cs"/>
          <w:rtl/>
        </w:rPr>
      </w:pPr>
    </w:p>
    <w:p w14:paraId="57CCCB18" w14:textId="77777777" w:rsidR="00000000" w:rsidRDefault="009432B4">
      <w:pPr>
        <w:pStyle w:val="a"/>
        <w:rPr>
          <w:rFonts w:hint="cs"/>
          <w:rtl/>
        </w:rPr>
      </w:pPr>
      <w:r>
        <w:rPr>
          <w:rFonts w:hint="cs"/>
          <w:rtl/>
        </w:rPr>
        <w:t>אתה יכול להעביר את זה לוועדת החוץ והביטחון, והיא תעביר - - -</w:t>
      </w:r>
    </w:p>
    <w:p w14:paraId="66984E41" w14:textId="77777777" w:rsidR="00000000" w:rsidRDefault="009432B4">
      <w:pPr>
        <w:pStyle w:val="a"/>
        <w:ind w:firstLine="0"/>
        <w:rPr>
          <w:rFonts w:hint="cs"/>
          <w:rtl/>
        </w:rPr>
      </w:pPr>
    </w:p>
    <w:p w14:paraId="7BFEFB16" w14:textId="77777777" w:rsidR="00000000" w:rsidRDefault="009432B4">
      <w:pPr>
        <w:pStyle w:val="Speaker"/>
        <w:rPr>
          <w:rtl/>
        </w:rPr>
      </w:pPr>
      <w:bookmarkStart w:id="664" w:name="FS000000464T09_07_2003_19_48_02"/>
      <w:bookmarkStart w:id="665" w:name="_Toc45934803"/>
      <w:bookmarkStart w:id="666" w:name="_Toc76385321"/>
      <w:bookmarkEnd w:id="664"/>
      <w:r>
        <w:rPr>
          <w:rFonts w:hint="eastAsia"/>
          <w:rtl/>
        </w:rPr>
        <w:t>סגן</w:t>
      </w:r>
      <w:r>
        <w:rPr>
          <w:rtl/>
        </w:rPr>
        <w:t xml:space="preserve"> שר הביטחון זאב בוים:</w:t>
      </w:r>
      <w:bookmarkEnd w:id="665"/>
      <w:bookmarkEnd w:id="666"/>
    </w:p>
    <w:p w14:paraId="7FF37546" w14:textId="77777777" w:rsidR="00000000" w:rsidRDefault="009432B4">
      <w:pPr>
        <w:pStyle w:val="a"/>
        <w:rPr>
          <w:rFonts w:hint="cs"/>
          <w:rtl/>
        </w:rPr>
      </w:pPr>
    </w:p>
    <w:p w14:paraId="39E6E90E" w14:textId="77777777" w:rsidR="00000000" w:rsidRDefault="009432B4">
      <w:pPr>
        <w:pStyle w:val="a"/>
        <w:rPr>
          <w:rFonts w:hint="cs"/>
          <w:rtl/>
        </w:rPr>
      </w:pPr>
      <w:r>
        <w:rPr>
          <w:rFonts w:hint="cs"/>
          <w:rtl/>
        </w:rPr>
        <w:t>לא, לא, למה? זו ועדה קבועה.</w:t>
      </w:r>
    </w:p>
    <w:p w14:paraId="6A8783D8" w14:textId="77777777" w:rsidR="00000000" w:rsidRDefault="009432B4">
      <w:pPr>
        <w:pStyle w:val="a"/>
        <w:rPr>
          <w:rFonts w:hint="cs"/>
          <w:rtl/>
        </w:rPr>
      </w:pPr>
    </w:p>
    <w:p w14:paraId="6BD9D36D" w14:textId="77777777" w:rsidR="00000000" w:rsidRDefault="009432B4">
      <w:pPr>
        <w:pStyle w:val="ad"/>
        <w:rPr>
          <w:rFonts w:hint="cs"/>
          <w:rtl/>
        </w:rPr>
      </w:pPr>
      <w:r>
        <w:rPr>
          <w:rtl/>
        </w:rPr>
        <w:t>היו"</w:t>
      </w:r>
      <w:r>
        <w:rPr>
          <w:rtl/>
        </w:rPr>
        <w:t>ר</w:t>
      </w:r>
      <w:r>
        <w:rPr>
          <w:rFonts w:hint="cs"/>
          <w:rtl/>
        </w:rPr>
        <w:t xml:space="preserve"> נסים דהן</w:t>
      </w:r>
      <w:r>
        <w:rPr>
          <w:rtl/>
        </w:rPr>
        <w:t>:</w:t>
      </w:r>
    </w:p>
    <w:p w14:paraId="1E90F443" w14:textId="77777777" w:rsidR="00000000" w:rsidRDefault="009432B4">
      <w:pPr>
        <w:pStyle w:val="a"/>
        <w:rPr>
          <w:rFonts w:hint="cs"/>
          <w:rtl/>
        </w:rPr>
      </w:pPr>
    </w:p>
    <w:p w14:paraId="39F764F7" w14:textId="77777777" w:rsidR="00000000" w:rsidRDefault="009432B4">
      <w:pPr>
        <w:pStyle w:val="a"/>
        <w:rPr>
          <w:rFonts w:hint="cs"/>
          <w:rtl/>
        </w:rPr>
      </w:pPr>
      <w:r>
        <w:rPr>
          <w:rFonts w:hint="cs"/>
          <w:rtl/>
        </w:rPr>
        <w:t>זו ועדה משותפת סטטוטורית.</w:t>
      </w:r>
    </w:p>
    <w:p w14:paraId="62E91B2A" w14:textId="77777777" w:rsidR="00000000" w:rsidRDefault="009432B4">
      <w:pPr>
        <w:pStyle w:val="a"/>
        <w:rPr>
          <w:rFonts w:hint="cs"/>
          <w:rtl/>
        </w:rPr>
      </w:pPr>
    </w:p>
    <w:p w14:paraId="23C40662" w14:textId="77777777" w:rsidR="00000000" w:rsidRDefault="009432B4">
      <w:pPr>
        <w:pStyle w:val="ac"/>
        <w:rPr>
          <w:rtl/>
        </w:rPr>
      </w:pPr>
      <w:r>
        <w:rPr>
          <w:rFonts w:hint="eastAsia"/>
          <w:rtl/>
        </w:rPr>
        <w:t>סגן</w:t>
      </w:r>
      <w:r>
        <w:rPr>
          <w:rtl/>
        </w:rPr>
        <w:t xml:space="preserve"> שר הביטחון זאב בוים:</w:t>
      </w:r>
    </w:p>
    <w:p w14:paraId="32359533" w14:textId="77777777" w:rsidR="00000000" w:rsidRDefault="009432B4">
      <w:pPr>
        <w:pStyle w:val="a"/>
        <w:rPr>
          <w:rFonts w:hint="cs"/>
          <w:rtl/>
        </w:rPr>
      </w:pPr>
    </w:p>
    <w:p w14:paraId="4CA996D3" w14:textId="77777777" w:rsidR="00000000" w:rsidRDefault="009432B4">
      <w:pPr>
        <w:pStyle w:val="a"/>
        <w:rPr>
          <w:rFonts w:hint="cs"/>
          <w:rtl/>
        </w:rPr>
      </w:pPr>
      <w:r>
        <w:rPr>
          <w:rFonts w:hint="cs"/>
          <w:rtl/>
        </w:rPr>
        <w:t>זו ועדה סטטוטורית, חבר הכנסת גפני.</w:t>
      </w:r>
    </w:p>
    <w:p w14:paraId="210BF991" w14:textId="77777777" w:rsidR="00000000" w:rsidRDefault="009432B4">
      <w:pPr>
        <w:pStyle w:val="ac"/>
        <w:rPr>
          <w:rFonts w:hint="cs"/>
          <w:rtl/>
        </w:rPr>
      </w:pPr>
    </w:p>
    <w:p w14:paraId="6371EC24" w14:textId="77777777" w:rsidR="00000000" w:rsidRDefault="009432B4">
      <w:pPr>
        <w:pStyle w:val="ac"/>
        <w:rPr>
          <w:rtl/>
        </w:rPr>
      </w:pPr>
      <w:r>
        <w:rPr>
          <w:rtl/>
        </w:rPr>
        <w:t>אורי יהודה אריאל (האיחוד הלאומי - ישראל ביתנו):</w:t>
      </w:r>
    </w:p>
    <w:p w14:paraId="247D1153" w14:textId="77777777" w:rsidR="00000000" w:rsidRDefault="009432B4">
      <w:pPr>
        <w:pStyle w:val="a"/>
        <w:rPr>
          <w:rFonts w:hint="cs"/>
          <w:rtl/>
        </w:rPr>
      </w:pPr>
    </w:p>
    <w:p w14:paraId="6D0E545F" w14:textId="77777777" w:rsidR="00000000" w:rsidRDefault="009432B4">
      <w:pPr>
        <w:pStyle w:val="a"/>
        <w:rPr>
          <w:rFonts w:hint="cs"/>
          <w:rtl/>
        </w:rPr>
      </w:pPr>
      <w:r>
        <w:rPr>
          <w:rFonts w:hint="cs"/>
          <w:rtl/>
        </w:rPr>
        <w:t xml:space="preserve">חבר הכנסת גפני, זו ועדה סטטוטורית. </w:t>
      </w:r>
    </w:p>
    <w:p w14:paraId="59C7BBB1" w14:textId="77777777" w:rsidR="00000000" w:rsidRDefault="009432B4">
      <w:pPr>
        <w:pStyle w:val="a"/>
        <w:rPr>
          <w:rFonts w:hint="cs"/>
          <w:rtl/>
        </w:rPr>
      </w:pPr>
    </w:p>
    <w:p w14:paraId="5E7866D1" w14:textId="77777777" w:rsidR="00000000" w:rsidRDefault="009432B4">
      <w:pPr>
        <w:pStyle w:val="ad"/>
        <w:rPr>
          <w:rFonts w:hint="cs"/>
          <w:rtl/>
        </w:rPr>
      </w:pPr>
      <w:r>
        <w:rPr>
          <w:rtl/>
        </w:rPr>
        <w:t>היו"ר</w:t>
      </w:r>
      <w:r>
        <w:rPr>
          <w:rFonts w:hint="cs"/>
          <w:rtl/>
        </w:rPr>
        <w:t xml:space="preserve"> נסים דהן</w:t>
      </w:r>
      <w:r>
        <w:rPr>
          <w:rtl/>
        </w:rPr>
        <w:t>:</w:t>
      </w:r>
    </w:p>
    <w:p w14:paraId="4C0D40E2" w14:textId="77777777" w:rsidR="00000000" w:rsidRDefault="009432B4">
      <w:pPr>
        <w:pStyle w:val="a"/>
        <w:rPr>
          <w:rFonts w:hint="cs"/>
          <w:rtl/>
        </w:rPr>
      </w:pPr>
    </w:p>
    <w:p w14:paraId="337EF997" w14:textId="77777777" w:rsidR="00000000" w:rsidRDefault="009432B4">
      <w:pPr>
        <w:pStyle w:val="a"/>
        <w:rPr>
          <w:rFonts w:hint="cs"/>
          <w:rtl/>
        </w:rPr>
      </w:pPr>
      <w:r>
        <w:rPr>
          <w:rFonts w:hint="cs"/>
          <w:rtl/>
        </w:rPr>
        <w:t>אם כן, חבר הכנסת אריאל, אתה מסכים?</w:t>
      </w:r>
    </w:p>
    <w:p w14:paraId="2939E761" w14:textId="77777777" w:rsidR="00000000" w:rsidRDefault="009432B4">
      <w:pPr>
        <w:pStyle w:val="a"/>
        <w:rPr>
          <w:rFonts w:hint="cs"/>
          <w:rtl/>
        </w:rPr>
      </w:pPr>
    </w:p>
    <w:p w14:paraId="2D6E3FB1" w14:textId="77777777" w:rsidR="00000000" w:rsidRDefault="009432B4">
      <w:pPr>
        <w:pStyle w:val="ac"/>
        <w:rPr>
          <w:rtl/>
        </w:rPr>
      </w:pPr>
      <w:r>
        <w:rPr>
          <w:rFonts w:hint="eastAsia"/>
          <w:rtl/>
        </w:rPr>
        <w:t>אורי</w:t>
      </w:r>
      <w:r>
        <w:rPr>
          <w:rtl/>
        </w:rPr>
        <w:t xml:space="preserve"> יהודה אריא</w:t>
      </w:r>
      <w:r>
        <w:rPr>
          <w:rtl/>
        </w:rPr>
        <w:t>ל (האיחוד הלאומי - ישראל ביתנו):</w:t>
      </w:r>
    </w:p>
    <w:p w14:paraId="798E3FC4" w14:textId="77777777" w:rsidR="00000000" w:rsidRDefault="009432B4">
      <w:pPr>
        <w:pStyle w:val="a"/>
        <w:rPr>
          <w:rFonts w:hint="cs"/>
          <w:rtl/>
        </w:rPr>
      </w:pPr>
    </w:p>
    <w:p w14:paraId="61313391" w14:textId="77777777" w:rsidR="00000000" w:rsidRDefault="009432B4">
      <w:pPr>
        <w:pStyle w:val="a"/>
        <w:rPr>
          <w:rFonts w:hint="cs"/>
          <w:rtl/>
        </w:rPr>
      </w:pPr>
      <w:r>
        <w:rPr>
          <w:rFonts w:hint="cs"/>
          <w:rtl/>
        </w:rPr>
        <w:t>- - -</w:t>
      </w:r>
    </w:p>
    <w:p w14:paraId="37943B23" w14:textId="77777777" w:rsidR="00000000" w:rsidRDefault="009432B4">
      <w:pPr>
        <w:pStyle w:val="a"/>
        <w:rPr>
          <w:rFonts w:hint="cs"/>
          <w:rtl/>
        </w:rPr>
      </w:pPr>
    </w:p>
    <w:p w14:paraId="4CAD720D" w14:textId="77777777" w:rsidR="00000000" w:rsidRDefault="009432B4">
      <w:pPr>
        <w:pStyle w:val="ad"/>
        <w:rPr>
          <w:rFonts w:hint="cs"/>
          <w:rtl/>
        </w:rPr>
      </w:pPr>
      <w:r>
        <w:rPr>
          <w:rtl/>
        </w:rPr>
        <w:t>היו"ר</w:t>
      </w:r>
      <w:r>
        <w:rPr>
          <w:rFonts w:hint="cs"/>
          <w:rtl/>
        </w:rPr>
        <w:t xml:space="preserve"> נסים דהן</w:t>
      </w:r>
      <w:r>
        <w:rPr>
          <w:rtl/>
        </w:rPr>
        <w:t>:</w:t>
      </w:r>
    </w:p>
    <w:p w14:paraId="34FD2960" w14:textId="77777777" w:rsidR="00000000" w:rsidRDefault="009432B4">
      <w:pPr>
        <w:pStyle w:val="a"/>
        <w:rPr>
          <w:rFonts w:hint="cs"/>
          <w:rtl/>
        </w:rPr>
      </w:pPr>
    </w:p>
    <w:p w14:paraId="6F291ABE" w14:textId="77777777" w:rsidR="00000000" w:rsidRDefault="009432B4">
      <w:pPr>
        <w:pStyle w:val="a"/>
        <w:rPr>
          <w:rFonts w:hint="cs"/>
          <w:rtl/>
        </w:rPr>
      </w:pPr>
      <w:r>
        <w:rPr>
          <w:rFonts w:hint="cs"/>
          <w:rtl/>
        </w:rPr>
        <w:t xml:space="preserve">כן. אנחנו נעבור להצבעה. בעד </w:t>
      </w:r>
      <w:r>
        <w:rPr>
          <w:rtl/>
        </w:rPr>
        <w:t>–</w:t>
      </w:r>
      <w:r>
        <w:rPr>
          <w:rFonts w:hint="cs"/>
          <w:rtl/>
        </w:rPr>
        <w:t xml:space="preserve"> בעד העברה לוועדה, נגד </w:t>
      </w:r>
      <w:r>
        <w:rPr>
          <w:rtl/>
        </w:rPr>
        <w:t>–</w:t>
      </w:r>
      <w:r>
        <w:rPr>
          <w:rFonts w:hint="cs"/>
          <w:rtl/>
        </w:rPr>
        <w:t xml:space="preserve"> בעד הסרה מסדר-היום. ההצבעה החלה.</w:t>
      </w:r>
    </w:p>
    <w:p w14:paraId="16F3E72F" w14:textId="77777777" w:rsidR="00000000" w:rsidRDefault="009432B4">
      <w:pPr>
        <w:pStyle w:val="a"/>
        <w:rPr>
          <w:rFonts w:hint="cs"/>
          <w:rtl/>
        </w:rPr>
      </w:pPr>
    </w:p>
    <w:p w14:paraId="25F8A8CD" w14:textId="77777777" w:rsidR="00000000" w:rsidRDefault="009432B4">
      <w:pPr>
        <w:pStyle w:val="a7"/>
        <w:bidi/>
        <w:rPr>
          <w:rFonts w:hint="cs"/>
          <w:rtl/>
        </w:rPr>
      </w:pPr>
      <w:r>
        <w:rPr>
          <w:rFonts w:hint="cs"/>
          <w:rtl/>
        </w:rPr>
        <w:t>הצבעה מס' 20</w:t>
      </w:r>
    </w:p>
    <w:p w14:paraId="4F709930" w14:textId="77777777" w:rsidR="00000000" w:rsidRDefault="009432B4">
      <w:pPr>
        <w:pStyle w:val="a"/>
        <w:rPr>
          <w:rFonts w:hint="cs"/>
          <w:rtl/>
        </w:rPr>
      </w:pPr>
    </w:p>
    <w:p w14:paraId="2DB1A2AD" w14:textId="77777777" w:rsidR="00000000" w:rsidRDefault="009432B4">
      <w:pPr>
        <w:pStyle w:val="a8"/>
        <w:bidi/>
        <w:rPr>
          <w:rFonts w:hint="cs"/>
          <w:rtl/>
        </w:rPr>
      </w:pPr>
      <w:r>
        <w:rPr>
          <w:rFonts w:hint="cs"/>
          <w:rtl/>
        </w:rPr>
        <w:t xml:space="preserve">בעד ההצעה להעביר את הנושא לוועדה </w:t>
      </w:r>
      <w:r>
        <w:rPr>
          <w:rtl/>
        </w:rPr>
        <w:t>–</w:t>
      </w:r>
      <w:r>
        <w:rPr>
          <w:rFonts w:hint="cs"/>
          <w:rtl/>
        </w:rPr>
        <w:t xml:space="preserve"> 4</w:t>
      </w:r>
    </w:p>
    <w:p w14:paraId="12BA9154" w14:textId="77777777" w:rsidR="00000000" w:rsidRDefault="009432B4">
      <w:pPr>
        <w:pStyle w:val="a8"/>
        <w:bidi/>
        <w:rPr>
          <w:rFonts w:hint="cs"/>
          <w:rtl/>
        </w:rPr>
      </w:pPr>
      <w:r>
        <w:rPr>
          <w:rFonts w:hint="cs"/>
          <w:rtl/>
        </w:rPr>
        <w:t xml:space="preserve">נגד </w:t>
      </w:r>
      <w:r>
        <w:rPr>
          <w:rtl/>
        </w:rPr>
        <w:t>–</w:t>
      </w:r>
      <w:r>
        <w:rPr>
          <w:rFonts w:hint="cs"/>
          <w:rtl/>
        </w:rPr>
        <w:t xml:space="preserve"> אין</w:t>
      </w:r>
    </w:p>
    <w:p w14:paraId="1A660C20" w14:textId="77777777" w:rsidR="00000000" w:rsidRDefault="009432B4">
      <w:pPr>
        <w:pStyle w:val="a8"/>
        <w:bidi/>
        <w:rPr>
          <w:rFonts w:hint="cs"/>
          <w:rtl/>
        </w:rPr>
      </w:pPr>
      <w:r>
        <w:rPr>
          <w:rFonts w:hint="cs"/>
          <w:rtl/>
        </w:rPr>
        <w:t>נמנעים - אין</w:t>
      </w:r>
    </w:p>
    <w:p w14:paraId="57EBDB79" w14:textId="77777777" w:rsidR="00000000" w:rsidRDefault="009432B4">
      <w:pPr>
        <w:pStyle w:val="a9"/>
        <w:bidi/>
        <w:rPr>
          <w:rFonts w:hint="cs"/>
          <w:rtl/>
        </w:rPr>
      </w:pPr>
      <w:r>
        <w:rPr>
          <w:rFonts w:hint="cs"/>
          <w:rtl/>
        </w:rPr>
        <w:t>ההצעה להעביר את הנושא לוועדה המשותפת</w:t>
      </w:r>
      <w:r>
        <w:rPr>
          <w:rFonts w:hint="cs"/>
          <w:rtl/>
        </w:rPr>
        <w:t xml:space="preserve"> של ועדת הכספים </w:t>
      </w:r>
      <w:r>
        <w:rPr>
          <w:rtl/>
        </w:rPr>
        <w:br/>
      </w:r>
      <w:r>
        <w:rPr>
          <w:rFonts w:hint="cs"/>
          <w:rtl/>
        </w:rPr>
        <w:t xml:space="preserve">וועדת החוץ והביטחון לעניין תקציב הביטחון נתקבלה. </w:t>
      </w:r>
    </w:p>
    <w:p w14:paraId="0E4FA579" w14:textId="77777777" w:rsidR="00000000" w:rsidRDefault="009432B4">
      <w:pPr>
        <w:pStyle w:val="a9"/>
        <w:bidi/>
        <w:rPr>
          <w:rFonts w:hint="cs"/>
          <w:rtl/>
        </w:rPr>
      </w:pPr>
    </w:p>
    <w:p w14:paraId="208BD7BE" w14:textId="77777777" w:rsidR="00000000" w:rsidRDefault="009432B4">
      <w:pPr>
        <w:pStyle w:val="ad"/>
        <w:rPr>
          <w:rFonts w:hint="cs"/>
          <w:rtl/>
        </w:rPr>
      </w:pPr>
      <w:r>
        <w:rPr>
          <w:rtl/>
        </w:rPr>
        <w:t>היו"ר</w:t>
      </w:r>
      <w:r>
        <w:rPr>
          <w:rFonts w:hint="cs"/>
          <w:rtl/>
        </w:rPr>
        <w:t xml:space="preserve"> נסים דהן</w:t>
      </w:r>
      <w:r>
        <w:rPr>
          <w:rtl/>
        </w:rPr>
        <w:t>:</w:t>
      </w:r>
    </w:p>
    <w:p w14:paraId="2FE06420" w14:textId="77777777" w:rsidR="00000000" w:rsidRDefault="009432B4">
      <w:pPr>
        <w:pStyle w:val="a"/>
        <w:rPr>
          <w:rFonts w:hint="cs"/>
          <w:rtl/>
        </w:rPr>
      </w:pPr>
    </w:p>
    <w:p w14:paraId="4E6DD9C5" w14:textId="77777777" w:rsidR="00000000" w:rsidRDefault="009432B4">
      <w:pPr>
        <w:pStyle w:val="a"/>
        <w:rPr>
          <w:rFonts w:hint="cs"/>
          <w:rtl/>
        </w:rPr>
      </w:pPr>
      <w:r>
        <w:rPr>
          <w:rFonts w:hint="cs"/>
          <w:rtl/>
        </w:rPr>
        <w:t>אדוני סגן שר הביטחון, אתה יכול להישאר במקומך, כי אתה צריך להשיב על שאילתות.</w:t>
      </w:r>
    </w:p>
    <w:p w14:paraId="6748329B" w14:textId="77777777" w:rsidR="00000000" w:rsidRDefault="009432B4">
      <w:pPr>
        <w:pStyle w:val="a"/>
        <w:rPr>
          <w:rFonts w:hint="cs"/>
          <w:rtl/>
        </w:rPr>
      </w:pPr>
    </w:p>
    <w:p w14:paraId="57CA4E8E" w14:textId="77777777" w:rsidR="00000000" w:rsidRDefault="009432B4">
      <w:pPr>
        <w:pStyle w:val="a"/>
        <w:rPr>
          <w:rFonts w:hint="cs"/>
          <w:rtl/>
        </w:rPr>
      </w:pPr>
      <w:r>
        <w:rPr>
          <w:rFonts w:hint="cs"/>
          <w:rtl/>
        </w:rPr>
        <w:t xml:space="preserve">אם כן, חמישה בעד </w:t>
      </w:r>
      <w:r>
        <w:rPr>
          <w:rtl/>
        </w:rPr>
        <w:t>–</w:t>
      </w:r>
      <w:r>
        <w:rPr>
          <w:rFonts w:hint="cs"/>
          <w:rtl/>
        </w:rPr>
        <w:t xml:space="preserve"> לרבות קולו של היושב-ראש </w:t>
      </w:r>
      <w:r>
        <w:rPr>
          <w:rtl/>
        </w:rPr>
        <w:t>–</w:t>
      </w:r>
      <w:r>
        <w:rPr>
          <w:rFonts w:hint="cs"/>
          <w:rtl/>
        </w:rPr>
        <w:t xml:space="preserve"> אין מתנגדים ואין נמנעים. ההצעה עוברת לוועדה המשות</w:t>
      </w:r>
      <w:r>
        <w:rPr>
          <w:rFonts w:hint="cs"/>
          <w:rtl/>
        </w:rPr>
        <w:t xml:space="preserve">פת לוועדת הכספים ולוועדת החוץ והביטחון להמשך הטיפול. </w:t>
      </w:r>
    </w:p>
    <w:p w14:paraId="07348D28" w14:textId="77777777" w:rsidR="00000000" w:rsidRDefault="009432B4">
      <w:pPr>
        <w:pStyle w:val="a"/>
        <w:rPr>
          <w:rFonts w:hint="cs"/>
          <w:rtl/>
        </w:rPr>
      </w:pPr>
    </w:p>
    <w:p w14:paraId="0617FCC5" w14:textId="77777777" w:rsidR="00000000" w:rsidRDefault="009432B4">
      <w:pPr>
        <w:pStyle w:val="Subject"/>
        <w:rPr>
          <w:rFonts w:hint="cs"/>
          <w:rtl/>
        </w:rPr>
      </w:pPr>
    </w:p>
    <w:p w14:paraId="6148BEBF" w14:textId="77777777" w:rsidR="00000000" w:rsidRDefault="009432B4">
      <w:pPr>
        <w:pStyle w:val="a"/>
        <w:rPr>
          <w:rFonts w:hint="cs"/>
          <w:rtl/>
        </w:rPr>
      </w:pPr>
    </w:p>
    <w:p w14:paraId="3ECA9388" w14:textId="77777777" w:rsidR="00000000" w:rsidRDefault="009432B4">
      <w:pPr>
        <w:pStyle w:val="Subject"/>
        <w:rPr>
          <w:rFonts w:hint="cs"/>
          <w:rtl/>
        </w:rPr>
      </w:pPr>
      <w:bookmarkStart w:id="667" w:name="_Toc45934804"/>
      <w:bookmarkStart w:id="668" w:name="_Toc76385322"/>
      <w:r>
        <w:rPr>
          <w:rFonts w:hint="cs"/>
          <w:rtl/>
        </w:rPr>
        <w:t>שאילתות ותשובות</w:t>
      </w:r>
      <w:bookmarkEnd w:id="667"/>
      <w:bookmarkEnd w:id="668"/>
    </w:p>
    <w:p w14:paraId="7C8AA2B1" w14:textId="77777777" w:rsidR="00000000" w:rsidRDefault="009432B4">
      <w:pPr>
        <w:pStyle w:val="a"/>
        <w:rPr>
          <w:rFonts w:hint="cs"/>
          <w:rtl/>
        </w:rPr>
      </w:pPr>
    </w:p>
    <w:p w14:paraId="6D905BC8" w14:textId="77777777" w:rsidR="00000000" w:rsidRDefault="009432B4">
      <w:pPr>
        <w:pStyle w:val="ad"/>
        <w:rPr>
          <w:rFonts w:hint="cs"/>
          <w:rtl/>
        </w:rPr>
      </w:pPr>
      <w:r>
        <w:rPr>
          <w:rtl/>
        </w:rPr>
        <w:t>היו"ר</w:t>
      </w:r>
      <w:r>
        <w:rPr>
          <w:rFonts w:hint="cs"/>
          <w:rtl/>
        </w:rPr>
        <w:t xml:space="preserve"> נסים דהן</w:t>
      </w:r>
      <w:r>
        <w:rPr>
          <w:rtl/>
        </w:rPr>
        <w:t>:</w:t>
      </w:r>
    </w:p>
    <w:p w14:paraId="561DEEAE" w14:textId="77777777" w:rsidR="00000000" w:rsidRDefault="009432B4">
      <w:pPr>
        <w:pStyle w:val="a"/>
        <w:rPr>
          <w:rFonts w:hint="cs"/>
          <w:rtl/>
        </w:rPr>
      </w:pPr>
    </w:p>
    <w:p w14:paraId="555A801F" w14:textId="77777777" w:rsidR="00000000" w:rsidRDefault="009432B4">
      <w:pPr>
        <w:pStyle w:val="a"/>
        <w:rPr>
          <w:rFonts w:hint="cs"/>
          <w:rtl/>
        </w:rPr>
      </w:pPr>
      <w:r>
        <w:rPr>
          <w:rFonts w:hint="cs"/>
          <w:rtl/>
        </w:rPr>
        <w:t>אנחנו עוברים לשאילתות לסגן שר הביטחון. אדוני סגן שר הביטחון, עד שתעלה לפודיום אנחנו נקרא לחבר הכנסת רן כהן - אינו נמצא. התשובה על שאילתא מס' 81, של חבר הכנסת רן כהן,</w:t>
      </w:r>
      <w:r>
        <w:rPr>
          <w:rFonts w:hint="cs"/>
          <w:rtl/>
        </w:rPr>
        <w:t xml:space="preserve"> עוברת לפרוטוקול.</w:t>
      </w:r>
    </w:p>
    <w:p w14:paraId="0BF20938" w14:textId="77777777" w:rsidR="00000000" w:rsidRDefault="009432B4">
      <w:pPr>
        <w:pStyle w:val="a"/>
        <w:rPr>
          <w:rFonts w:hint="cs"/>
          <w:rtl/>
        </w:rPr>
      </w:pPr>
    </w:p>
    <w:p w14:paraId="5F5868A8" w14:textId="77777777" w:rsidR="00000000" w:rsidRDefault="009432B4">
      <w:pPr>
        <w:pStyle w:val="Query"/>
        <w:jc w:val="center"/>
        <w:rPr>
          <w:rtl/>
        </w:rPr>
      </w:pPr>
      <w:bookmarkStart w:id="669" w:name="CQ10560FI0010560T09_07_2003_20_02_03"/>
      <w:bookmarkStart w:id="670" w:name="_Toc45934805"/>
      <w:bookmarkStart w:id="671" w:name="_Toc76385323"/>
      <w:bookmarkEnd w:id="669"/>
      <w:r>
        <w:rPr>
          <w:rtl/>
        </w:rPr>
        <w:t xml:space="preserve">81. גופים ציבוריים שבהם נחשב שירות סדיר </w:t>
      </w:r>
      <w:r>
        <w:rPr>
          <w:rFonts w:hint="cs"/>
          <w:rtl/>
        </w:rPr>
        <w:t>ל</w:t>
      </w:r>
      <w:r>
        <w:rPr>
          <w:rtl/>
        </w:rPr>
        <w:t>שירות מוכר</w:t>
      </w:r>
      <w:bookmarkEnd w:id="670"/>
      <w:bookmarkEnd w:id="671"/>
    </w:p>
    <w:p w14:paraId="5DB3E187" w14:textId="77777777" w:rsidR="00000000" w:rsidRDefault="009432B4">
      <w:pPr>
        <w:pStyle w:val="a"/>
        <w:rPr>
          <w:rFonts w:hint="cs"/>
          <w:rtl/>
        </w:rPr>
      </w:pPr>
    </w:p>
    <w:p w14:paraId="58DFD27B" w14:textId="77777777" w:rsidR="00000000" w:rsidRDefault="009432B4">
      <w:pPr>
        <w:pStyle w:val="a"/>
        <w:ind w:firstLine="0"/>
        <w:rPr>
          <w:bCs/>
          <w:u w:val="single"/>
        </w:rPr>
      </w:pPr>
      <w:bookmarkStart w:id="672" w:name="ESQ10560"/>
      <w:bookmarkStart w:id="673" w:name="TextBody8"/>
      <w:bookmarkEnd w:id="672"/>
      <w:r>
        <w:rPr>
          <w:bCs/>
          <w:u w:val="single"/>
          <w:rtl/>
        </w:rPr>
        <w:t>חבר</w:t>
      </w:r>
      <w:bookmarkEnd w:id="673"/>
      <w:r>
        <w:rPr>
          <w:rFonts w:hint="cs"/>
          <w:bCs/>
          <w:u w:val="single"/>
          <w:rtl/>
        </w:rPr>
        <w:t xml:space="preserve"> הכנסת </w:t>
      </w:r>
      <w:bookmarkStart w:id="674" w:name="TextBody2"/>
      <w:r>
        <w:rPr>
          <w:bCs/>
          <w:u w:val="single"/>
          <w:rtl/>
        </w:rPr>
        <w:t>רן כהן</w:t>
      </w:r>
      <w:bookmarkEnd w:id="674"/>
      <w:r>
        <w:rPr>
          <w:rFonts w:hint="cs"/>
          <w:bCs/>
          <w:u w:val="single"/>
          <w:rtl/>
        </w:rPr>
        <w:t xml:space="preserve"> </w:t>
      </w:r>
      <w:bookmarkStart w:id="675" w:name="TextBody9"/>
      <w:r>
        <w:rPr>
          <w:bCs/>
          <w:u w:val="single"/>
          <w:rtl/>
        </w:rPr>
        <w:t>שאל</w:t>
      </w:r>
      <w:bookmarkEnd w:id="675"/>
      <w:r>
        <w:rPr>
          <w:rFonts w:hint="cs"/>
          <w:bCs/>
          <w:u w:val="single"/>
          <w:rtl/>
        </w:rPr>
        <w:t xml:space="preserve"> את</w:t>
      </w:r>
      <w:bookmarkStart w:id="676" w:name="TextBody12"/>
      <w:r>
        <w:rPr>
          <w:bCs/>
          <w:u w:val="single"/>
          <w:rtl/>
        </w:rPr>
        <w:t xml:space="preserve"> שר</w:t>
      </w:r>
      <w:bookmarkEnd w:id="676"/>
      <w:r>
        <w:rPr>
          <w:rFonts w:hint="cs"/>
          <w:bCs/>
          <w:u w:val="single"/>
          <w:rtl/>
        </w:rPr>
        <w:t xml:space="preserve"> </w:t>
      </w:r>
      <w:bookmarkStart w:id="677" w:name="GMGOVMINISTRYNAME"/>
      <w:r>
        <w:rPr>
          <w:bCs/>
          <w:u w:val="single"/>
          <w:rtl/>
        </w:rPr>
        <w:t>הביטחון</w:t>
      </w:r>
      <w:bookmarkEnd w:id="677"/>
    </w:p>
    <w:p w14:paraId="1D9A9BBE" w14:textId="77777777" w:rsidR="00000000" w:rsidRDefault="009432B4">
      <w:pPr>
        <w:pStyle w:val="a"/>
        <w:ind w:firstLine="720"/>
      </w:pPr>
      <w:bookmarkStart w:id="678" w:name="TextBody4"/>
      <w:r>
        <w:rPr>
          <w:rtl/>
        </w:rPr>
        <w:t>ביום כ"ט באדר ב</w:t>
      </w:r>
      <w:r>
        <w:rPr>
          <w:rFonts w:hint="cs"/>
          <w:rtl/>
        </w:rPr>
        <w:t>'</w:t>
      </w:r>
      <w:r>
        <w:rPr>
          <w:rtl/>
        </w:rPr>
        <w:t xml:space="preserve"> התשס"ג (2 באפריל 2003):</w:t>
      </w:r>
      <w:bookmarkEnd w:id="678"/>
    </w:p>
    <w:p w14:paraId="4F558072" w14:textId="77777777" w:rsidR="00000000" w:rsidRDefault="009432B4">
      <w:pPr>
        <w:pStyle w:val="a"/>
        <w:rPr>
          <w:rFonts w:hint="cs"/>
          <w:rtl/>
        </w:rPr>
      </w:pPr>
    </w:p>
    <w:p w14:paraId="1E2D66A4" w14:textId="77777777" w:rsidR="00000000" w:rsidRDefault="009432B4">
      <w:pPr>
        <w:pStyle w:val="a"/>
        <w:rPr>
          <w:rFonts w:hint="cs"/>
        </w:rPr>
      </w:pPr>
    </w:p>
    <w:p w14:paraId="4EC75128" w14:textId="77777777" w:rsidR="00000000" w:rsidRDefault="009432B4">
      <w:pPr>
        <w:pStyle w:val="a"/>
        <w:ind w:firstLine="720"/>
      </w:pPr>
      <w:bookmarkStart w:id="679" w:name="TextBody3"/>
      <w:r>
        <w:rPr>
          <w:rtl/>
        </w:rPr>
        <w:t xml:space="preserve">בצו שירות ביטחון נוסף תיקון לסעיף 2(1), </w:t>
      </w:r>
      <w:r>
        <w:rPr>
          <w:rFonts w:hint="cs"/>
          <w:rtl/>
        </w:rPr>
        <w:t>ו</w:t>
      </w:r>
      <w:r>
        <w:rPr>
          <w:rtl/>
        </w:rPr>
        <w:t>לפיו י</w:t>
      </w:r>
      <w:r>
        <w:rPr>
          <w:rFonts w:hint="cs"/>
          <w:rtl/>
        </w:rPr>
        <w:t>י</w:t>
      </w:r>
      <w:r>
        <w:rPr>
          <w:rtl/>
        </w:rPr>
        <w:t xml:space="preserve">תוספו מרכז החינוך העצמאי ומרכז </w:t>
      </w:r>
      <w:r>
        <w:rPr>
          <w:rFonts w:hint="cs"/>
          <w:rtl/>
        </w:rPr>
        <w:t>"</w:t>
      </w:r>
      <w:r>
        <w:rPr>
          <w:rtl/>
        </w:rPr>
        <w:t>מעי</w:t>
      </w:r>
      <w:r>
        <w:rPr>
          <w:rFonts w:hint="cs"/>
          <w:rtl/>
        </w:rPr>
        <w:t>י</w:t>
      </w:r>
      <w:r>
        <w:rPr>
          <w:rtl/>
        </w:rPr>
        <w:t>ן החינוך התורני בא"י</w:t>
      </w:r>
      <w:r>
        <w:rPr>
          <w:rFonts w:hint="cs"/>
          <w:rtl/>
        </w:rPr>
        <w:t>"</w:t>
      </w:r>
      <w:r>
        <w:rPr>
          <w:rtl/>
        </w:rPr>
        <w:t xml:space="preserve"> </w:t>
      </w:r>
      <w:r>
        <w:rPr>
          <w:rtl/>
        </w:rPr>
        <w:t>לרשימת גופים ציבוריים שבהם נחשב שירות סדיר כשירות מוכר. לפי ההגדרה, "תכליתו להשיג יעד ביטחוני-לאומי</w:t>
      </w:r>
      <w:r>
        <w:rPr>
          <w:rFonts w:hint="cs"/>
          <w:rtl/>
        </w:rPr>
        <w:t xml:space="preserve"> - - -</w:t>
      </w:r>
      <w:r>
        <w:rPr>
          <w:rtl/>
        </w:rPr>
        <w:t xml:space="preserve"> ואם לא תיעשה הפעילות בידי יוצא צבא בשירות סדיר, לא יושג היעד כנדרש".</w:t>
      </w:r>
      <w:bookmarkEnd w:id="679"/>
    </w:p>
    <w:p w14:paraId="4F81527B" w14:textId="77777777" w:rsidR="00000000" w:rsidRDefault="009432B4">
      <w:pPr>
        <w:pStyle w:val="a"/>
        <w:ind w:firstLine="720"/>
      </w:pPr>
    </w:p>
    <w:p w14:paraId="2F46288E" w14:textId="77777777" w:rsidR="00000000" w:rsidRDefault="009432B4">
      <w:pPr>
        <w:pStyle w:val="a"/>
        <w:ind w:firstLine="720"/>
      </w:pPr>
      <w:r>
        <w:rPr>
          <w:rFonts w:hint="cs"/>
          <w:rtl/>
        </w:rPr>
        <w:t>רצוני לשאול</w:t>
      </w:r>
      <w:r>
        <w:rPr>
          <w:rtl/>
        </w:rPr>
        <w:t>:</w:t>
      </w:r>
    </w:p>
    <w:p w14:paraId="318E8A55" w14:textId="77777777" w:rsidR="00000000" w:rsidRDefault="009432B4">
      <w:pPr>
        <w:pStyle w:val="a"/>
        <w:ind w:firstLine="720"/>
      </w:pPr>
    </w:p>
    <w:p w14:paraId="445DA1F1" w14:textId="77777777" w:rsidR="00000000" w:rsidRDefault="009432B4">
      <w:pPr>
        <w:pStyle w:val="a"/>
        <w:ind w:firstLine="720"/>
        <w:rPr>
          <w:rtl/>
        </w:rPr>
      </w:pPr>
      <w:bookmarkStart w:id="680" w:name="TextBody5"/>
      <w:r>
        <w:rPr>
          <w:rFonts w:hint="cs"/>
          <w:rtl/>
        </w:rPr>
        <w:t xml:space="preserve">1. </w:t>
      </w:r>
      <w:r>
        <w:rPr>
          <w:rtl/>
        </w:rPr>
        <w:t>מה הוא היעד הביטחוני-</w:t>
      </w:r>
      <w:r>
        <w:rPr>
          <w:rFonts w:hint="cs"/>
          <w:rtl/>
        </w:rPr>
        <w:t>ה</w:t>
      </w:r>
      <w:r>
        <w:rPr>
          <w:rtl/>
        </w:rPr>
        <w:t>לאומי במקרים הנ"ל?</w:t>
      </w:r>
    </w:p>
    <w:p w14:paraId="571A63D4" w14:textId="77777777" w:rsidR="00000000" w:rsidRDefault="009432B4">
      <w:pPr>
        <w:pStyle w:val="a"/>
        <w:ind w:firstLine="720"/>
        <w:rPr>
          <w:rtl/>
        </w:rPr>
      </w:pPr>
    </w:p>
    <w:p w14:paraId="2A74AE95" w14:textId="77777777" w:rsidR="00000000" w:rsidRDefault="009432B4">
      <w:pPr>
        <w:pStyle w:val="a"/>
        <w:ind w:firstLine="720"/>
        <w:rPr>
          <w:rtl/>
        </w:rPr>
      </w:pPr>
      <w:r>
        <w:rPr>
          <w:rFonts w:hint="cs"/>
          <w:rtl/>
        </w:rPr>
        <w:t xml:space="preserve">2. </w:t>
      </w:r>
      <w:r>
        <w:rPr>
          <w:rtl/>
        </w:rPr>
        <w:t xml:space="preserve">כמה חיילים משרתים </w:t>
      </w:r>
      <w:r>
        <w:rPr>
          <w:rtl/>
        </w:rPr>
        <w:t>במוסדות אלו?</w:t>
      </w:r>
    </w:p>
    <w:p w14:paraId="595A598D" w14:textId="77777777" w:rsidR="00000000" w:rsidRDefault="009432B4">
      <w:pPr>
        <w:pStyle w:val="a"/>
        <w:ind w:firstLine="720"/>
        <w:rPr>
          <w:rtl/>
        </w:rPr>
      </w:pPr>
    </w:p>
    <w:p w14:paraId="7A2A64BD" w14:textId="77777777" w:rsidR="00000000" w:rsidRDefault="009432B4">
      <w:pPr>
        <w:pStyle w:val="a"/>
        <w:ind w:firstLine="720"/>
        <w:rPr>
          <w:rtl/>
        </w:rPr>
      </w:pPr>
      <w:r>
        <w:rPr>
          <w:rFonts w:hint="cs"/>
          <w:rtl/>
        </w:rPr>
        <w:t>3. מה הן מטלותיהם</w:t>
      </w:r>
      <w:r>
        <w:rPr>
          <w:rtl/>
        </w:rPr>
        <w:t>, והאם פעולותיהם מוגבלות?</w:t>
      </w:r>
    </w:p>
    <w:p w14:paraId="4767A3CA" w14:textId="77777777" w:rsidR="00000000" w:rsidRDefault="009432B4">
      <w:pPr>
        <w:pStyle w:val="a"/>
        <w:ind w:firstLine="720"/>
        <w:rPr>
          <w:rFonts w:hint="cs"/>
          <w:rtl/>
        </w:rPr>
      </w:pPr>
    </w:p>
    <w:p w14:paraId="6E036368" w14:textId="77777777" w:rsidR="00000000" w:rsidRDefault="009432B4">
      <w:pPr>
        <w:pStyle w:val="a"/>
        <w:ind w:firstLine="0"/>
        <w:rPr>
          <w:rFonts w:hint="cs"/>
          <w:b/>
          <w:bCs/>
          <w:u w:val="single"/>
          <w:rtl/>
        </w:rPr>
      </w:pPr>
      <w:r>
        <w:rPr>
          <w:rFonts w:hint="cs"/>
          <w:b/>
          <w:bCs/>
          <w:u w:val="single"/>
          <w:rtl/>
        </w:rPr>
        <w:t>תשובת סגן שר הביטחון זאב בוים:</w:t>
      </w:r>
    </w:p>
    <w:p w14:paraId="1309839F" w14:textId="77777777" w:rsidR="00000000" w:rsidRDefault="009432B4">
      <w:pPr>
        <w:pStyle w:val="a"/>
        <w:ind w:firstLine="0"/>
        <w:rPr>
          <w:rFonts w:hint="cs"/>
          <w:rtl/>
        </w:rPr>
      </w:pPr>
      <w:r>
        <w:rPr>
          <w:rFonts w:hint="cs"/>
          <w:rtl/>
        </w:rPr>
        <w:t>(לא נקראה, נמסרה לפרוטוקול)</w:t>
      </w:r>
    </w:p>
    <w:p w14:paraId="6F0B2188" w14:textId="77777777" w:rsidR="00000000" w:rsidRDefault="009432B4">
      <w:pPr>
        <w:pStyle w:val="a"/>
        <w:rPr>
          <w:rFonts w:hint="cs"/>
          <w:rtl/>
        </w:rPr>
      </w:pPr>
    </w:p>
    <w:p w14:paraId="19125625" w14:textId="77777777" w:rsidR="00000000" w:rsidRDefault="009432B4">
      <w:pPr>
        <w:pStyle w:val="a"/>
        <w:rPr>
          <w:rFonts w:hint="cs"/>
          <w:rtl/>
        </w:rPr>
      </w:pPr>
      <w:r>
        <w:rPr>
          <w:rFonts w:hint="cs"/>
          <w:rtl/>
        </w:rPr>
        <w:t>1. היעד הביטחוני-הלאומי הוא גיוס חרדים ולו במתכונת מצומצמת.</w:t>
      </w:r>
    </w:p>
    <w:p w14:paraId="6F7F871B" w14:textId="77777777" w:rsidR="00000000" w:rsidRDefault="009432B4">
      <w:pPr>
        <w:pStyle w:val="a"/>
        <w:rPr>
          <w:rFonts w:hint="cs"/>
          <w:rtl/>
        </w:rPr>
      </w:pPr>
    </w:p>
    <w:p w14:paraId="0A6F0375" w14:textId="77777777" w:rsidR="00000000" w:rsidRDefault="009432B4">
      <w:pPr>
        <w:pStyle w:val="a"/>
        <w:rPr>
          <w:rFonts w:hint="cs"/>
          <w:rtl/>
        </w:rPr>
      </w:pPr>
      <w:r>
        <w:rPr>
          <w:rFonts w:hint="cs"/>
          <w:rtl/>
        </w:rPr>
        <w:t>2. 100 חיילים במרכז החינוך העצמאי ו-100 חיילים במרכז "מעיין החינוך התורני".</w:t>
      </w:r>
    </w:p>
    <w:p w14:paraId="5FE461AA" w14:textId="77777777" w:rsidR="00000000" w:rsidRDefault="009432B4">
      <w:pPr>
        <w:pStyle w:val="a"/>
        <w:rPr>
          <w:rFonts w:hint="cs"/>
          <w:rtl/>
        </w:rPr>
      </w:pPr>
    </w:p>
    <w:p w14:paraId="57839F82" w14:textId="77777777" w:rsidR="00000000" w:rsidRDefault="009432B4">
      <w:pPr>
        <w:pStyle w:val="a"/>
        <w:rPr>
          <w:rFonts w:hint="cs"/>
          <w:rtl/>
        </w:rPr>
      </w:pPr>
      <w:r>
        <w:rPr>
          <w:rFonts w:hint="cs"/>
          <w:rtl/>
        </w:rPr>
        <w:t>3. החיילים עוברים טירונות ברמת רובאי 2, נכללים במערך המילואים, ובעת שירותם משמשים כמורים במוסדות החינוך הנ"ל.</w:t>
      </w:r>
    </w:p>
    <w:p w14:paraId="6F8B1584" w14:textId="77777777" w:rsidR="00000000" w:rsidRDefault="009432B4">
      <w:pPr>
        <w:pStyle w:val="a"/>
        <w:rPr>
          <w:rFonts w:hint="cs"/>
          <w:rtl/>
        </w:rPr>
      </w:pPr>
    </w:p>
    <w:p w14:paraId="45C55A3F" w14:textId="77777777" w:rsidR="00000000" w:rsidRDefault="009432B4">
      <w:pPr>
        <w:pStyle w:val="ad"/>
        <w:rPr>
          <w:rFonts w:hint="cs"/>
          <w:rtl/>
        </w:rPr>
      </w:pPr>
      <w:r>
        <w:rPr>
          <w:rtl/>
        </w:rPr>
        <w:t>היו"ר</w:t>
      </w:r>
      <w:r>
        <w:rPr>
          <w:rFonts w:hint="cs"/>
          <w:rtl/>
        </w:rPr>
        <w:t xml:space="preserve"> נסים דהן</w:t>
      </w:r>
      <w:r>
        <w:rPr>
          <w:rtl/>
        </w:rPr>
        <w:t>:</w:t>
      </w:r>
    </w:p>
    <w:p w14:paraId="3F23EEF0" w14:textId="77777777" w:rsidR="00000000" w:rsidRDefault="009432B4">
      <w:pPr>
        <w:pStyle w:val="a"/>
        <w:rPr>
          <w:rFonts w:hint="cs"/>
          <w:rtl/>
        </w:rPr>
      </w:pPr>
    </w:p>
    <w:p w14:paraId="60925509" w14:textId="77777777" w:rsidR="00000000" w:rsidRDefault="009432B4">
      <w:pPr>
        <w:pStyle w:val="a"/>
        <w:rPr>
          <w:rFonts w:hint="cs"/>
          <w:rtl/>
        </w:rPr>
      </w:pPr>
      <w:r>
        <w:rPr>
          <w:rFonts w:hint="cs"/>
          <w:rtl/>
        </w:rPr>
        <w:t xml:space="preserve">שאילתא מס' 119, של חבר הכנסת גלעד ארדן </w:t>
      </w:r>
      <w:r>
        <w:rPr>
          <w:rtl/>
        </w:rPr>
        <w:t>–</w:t>
      </w:r>
      <w:r>
        <w:rPr>
          <w:rFonts w:hint="cs"/>
          <w:rtl/>
        </w:rPr>
        <w:t xml:space="preserve"> נמצא אף נמצא. הנושא: פינוי גבעה-26. אדוני סגן שר הביטחון, בבקשה.</w:t>
      </w:r>
    </w:p>
    <w:p w14:paraId="68D53107" w14:textId="77777777" w:rsidR="00000000" w:rsidRDefault="009432B4">
      <w:pPr>
        <w:pStyle w:val="a"/>
        <w:rPr>
          <w:rFonts w:hint="cs"/>
          <w:rtl/>
        </w:rPr>
      </w:pPr>
    </w:p>
    <w:p w14:paraId="55C6D5EC" w14:textId="77777777" w:rsidR="00000000" w:rsidRDefault="009432B4">
      <w:pPr>
        <w:pStyle w:val="Query"/>
        <w:jc w:val="center"/>
        <w:rPr>
          <w:rtl/>
        </w:rPr>
      </w:pPr>
      <w:bookmarkStart w:id="681" w:name="CQ10930FI0010930T09_07_2003_20_05_06"/>
      <w:bookmarkStart w:id="682" w:name="_Toc45934806"/>
      <w:bookmarkStart w:id="683" w:name="_Toc76385324"/>
      <w:bookmarkEnd w:id="681"/>
      <w:r>
        <w:rPr>
          <w:rtl/>
        </w:rPr>
        <w:t>119. פינוי גבעה</w:t>
      </w:r>
      <w:r>
        <w:rPr>
          <w:rFonts w:hint="cs"/>
          <w:rtl/>
        </w:rPr>
        <w:t>-</w:t>
      </w:r>
      <w:r>
        <w:rPr>
          <w:rtl/>
        </w:rPr>
        <w:t>26</w:t>
      </w:r>
      <w:bookmarkEnd w:id="682"/>
      <w:bookmarkEnd w:id="683"/>
    </w:p>
    <w:p w14:paraId="4809ACA7" w14:textId="77777777" w:rsidR="00000000" w:rsidRDefault="009432B4">
      <w:pPr>
        <w:pStyle w:val="a"/>
        <w:rPr>
          <w:rFonts w:hint="cs"/>
          <w:rtl/>
        </w:rPr>
      </w:pPr>
    </w:p>
    <w:p w14:paraId="36316E6A" w14:textId="77777777" w:rsidR="00000000" w:rsidRDefault="009432B4">
      <w:pPr>
        <w:pStyle w:val="a"/>
        <w:ind w:firstLine="0"/>
        <w:rPr>
          <w:bCs/>
          <w:u w:val="single"/>
        </w:rPr>
      </w:pPr>
      <w:bookmarkStart w:id="684" w:name="ESQ10930"/>
      <w:bookmarkEnd w:id="684"/>
      <w:r>
        <w:rPr>
          <w:bCs/>
          <w:u w:val="single"/>
          <w:rtl/>
        </w:rPr>
        <w:t>ח</w:t>
      </w:r>
      <w:r>
        <w:rPr>
          <w:bCs/>
          <w:u w:val="single"/>
          <w:rtl/>
        </w:rPr>
        <w:t>בר</w:t>
      </w:r>
      <w:r>
        <w:rPr>
          <w:rFonts w:hint="cs"/>
          <w:bCs/>
          <w:u w:val="single"/>
          <w:rtl/>
        </w:rPr>
        <w:t xml:space="preserve"> הכנסת </w:t>
      </w:r>
      <w:r>
        <w:rPr>
          <w:bCs/>
          <w:u w:val="single"/>
          <w:rtl/>
        </w:rPr>
        <w:t>גלעד ארדן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2165B9FE" w14:textId="77777777" w:rsidR="00000000" w:rsidRDefault="009432B4">
      <w:pPr>
        <w:pStyle w:val="a"/>
        <w:ind w:firstLine="720"/>
      </w:pPr>
      <w:r>
        <w:rPr>
          <w:rtl/>
        </w:rPr>
        <w:t>ביום י"ד בניסן התשס"ג (16 באפריל 2003):</w:t>
      </w:r>
    </w:p>
    <w:p w14:paraId="569D04D0" w14:textId="77777777" w:rsidR="00000000" w:rsidRDefault="009432B4">
      <w:pPr>
        <w:pStyle w:val="a"/>
        <w:rPr>
          <w:rFonts w:hint="cs"/>
          <w:rtl/>
        </w:rPr>
      </w:pPr>
    </w:p>
    <w:p w14:paraId="60CE7A99" w14:textId="77777777" w:rsidR="00000000" w:rsidRDefault="009432B4">
      <w:pPr>
        <w:pStyle w:val="a"/>
        <w:rPr>
          <w:rFonts w:hint="cs"/>
        </w:rPr>
      </w:pPr>
    </w:p>
    <w:p w14:paraId="6C423405" w14:textId="77777777" w:rsidR="00000000" w:rsidRDefault="009432B4">
      <w:pPr>
        <w:pStyle w:val="a"/>
        <w:ind w:firstLine="720"/>
        <w:rPr>
          <w:rFonts w:hint="cs"/>
          <w:rtl/>
        </w:rPr>
      </w:pPr>
      <w:r>
        <w:rPr>
          <w:rtl/>
        </w:rPr>
        <w:t>מתיישבי קריית</w:t>
      </w:r>
      <w:r>
        <w:rPr>
          <w:rFonts w:hint="cs"/>
          <w:rtl/>
        </w:rPr>
        <w:t>-</w:t>
      </w:r>
      <w:r>
        <w:rPr>
          <w:rtl/>
        </w:rPr>
        <w:t>ארבע טוענים</w:t>
      </w:r>
      <w:r>
        <w:rPr>
          <w:rFonts w:hint="cs"/>
          <w:rtl/>
        </w:rPr>
        <w:t>,</w:t>
      </w:r>
      <w:r>
        <w:rPr>
          <w:rtl/>
        </w:rPr>
        <w:t xml:space="preserve"> </w:t>
      </w:r>
      <w:r>
        <w:rPr>
          <w:rFonts w:hint="cs"/>
          <w:rtl/>
        </w:rPr>
        <w:t xml:space="preserve">כי </w:t>
      </w:r>
      <w:r>
        <w:rPr>
          <w:rtl/>
        </w:rPr>
        <w:t>פינוי גבעה</w:t>
      </w:r>
      <w:r>
        <w:rPr>
          <w:rFonts w:hint="cs"/>
          <w:rtl/>
        </w:rPr>
        <w:t>-</w:t>
      </w:r>
      <w:r>
        <w:rPr>
          <w:rtl/>
        </w:rPr>
        <w:t xml:space="preserve">26 לא התחייב מצו בג"ץ </w:t>
      </w:r>
      <w:r>
        <w:rPr>
          <w:rFonts w:hint="cs"/>
          <w:rtl/>
        </w:rPr>
        <w:t>ו</w:t>
      </w:r>
      <w:r>
        <w:rPr>
          <w:rtl/>
        </w:rPr>
        <w:t>בוצע באופן שרירותי וחסר רגישות</w:t>
      </w:r>
      <w:r>
        <w:rPr>
          <w:rFonts w:hint="cs"/>
          <w:rtl/>
        </w:rPr>
        <w:t>, וכי הבתים נהרסו על חלק מתכולתם.</w:t>
      </w:r>
    </w:p>
    <w:p w14:paraId="42D287FF" w14:textId="77777777" w:rsidR="00000000" w:rsidRDefault="009432B4">
      <w:pPr>
        <w:pStyle w:val="a"/>
        <w:ind w:firstLine="720"/>
      </w:pPr>
    </w:p>
    <w:p w14:paraId="21B815EF" w14:textId="77777777" w:rsidR="00000000" w:rsidRDefault="009432B4">
      <w:pPr>
        <w:pStyle w:val="a"/>
        <w:ind w:firstLine="720"/>
      </w:pPr>
      <w:r>
        <w:rPr>
          <w:rFonts w:hint="cs"/>
          <w:rtl/>
        </w:rPr>
        <w:t>רצוני לשאול</w:t>
      </w:r>
      <w:r>
        <w:rPr>
          <w:rtl/>
        </w:rPr>
        <w:t>:</w:t>
      </w:r>
    </w:p>
    <w:p w14:paraId="2E2E3290" w14:textId="77777777" w:rsidR="00000000" w:rsidRDefault="009432B4">
      <w:pPr>
        <w:pStyle w:val="a"/>
        <w:ind w:firstLine="720"/>
        <w:rPr>
          <w:rFonts w:hint="cs"/>
          <w:rtl/>
        </w:rPr>
      </w:pPr>
    </w:p>
    <w:p w14:paraId="3D5695C1" w14:textId="77777777" w:rsidR="00000000" w:rsidRDefault="009432B4">
      <w:pPr>
        <w:pStyle w:val="a"/>
        <w:ind w:firstLine="720"/>
        <w:rPr>
          <w:rFonts w:hint="cs"/>
          <w:rtl/>
        </w:rPr>
      </w:pPr>
      <w:r>
        <w:rPr>
          <w:rFonts w:hint="cs"/>
          <w:rtl/>
        </w:rPr>
        <w:t>1. האם נבדקו הטענות ונמצאו נכונות?</w:t>
      </w:r>
      <w:r>
        <w:rPr>
          <w:rFonts w:hint="cs"/>
          <w:rtl/>
        </w:rPr>
        <w:t xml:space="preserve"> </w:t>
      </w:r>
    </w:p>
    <w:p w14:paraId="3DBBE5FB" w14:textId="77777777" w:rsidR="00000000" w:rsidRDefault="009432B4">
      <w:pPr>
        <w:pStyle w:val="a"/>
        <w:ind w:firstLine="720"/>
        <w:rPr>
          <w:rFonts w:hint="cs"/>
        </w:rPr>
      </w:pPr>
    </w:p>
    <w:p w14:paraId="6C7291FE" w14:textId="77777777" w:rsidR="00000000" w:rsidRDefault="009432B4">
      <w:pPr>
        <w:pStyle w:val="a"/>
        <w:ind w:firstLine="720"/>
        <w:rPr>
          <w:rtl/>
        </w:rPr>
      </w:pPr>
      <w:r>
        <w:rPr>
          <w:rFonts w:hint="cs"/>
          <w:rtl/>
        </w:rPr>
        <w:t xml:space="preserve">2. אם כן </w:t>
      </w:r>
      <w:r>
        <w:rPr>
          <w:rFonts w:hint="eastAsia"/>
          <w:rtl/>
        </w:rPr>
        <w:t>–</w:t>
      </w:r>
      <w:r>
        <w:rPr>
          <w:rFonts w:hint="cs"/>
          <w:rtl/>
        </w:rPr>
        <w:t xml:space="preserve"> </w:t>
      </w:r>
      <w:r>
        <w:rPr>
          <w:rtl/>
        </w:rPr>
        <w:t>מדוע נהרסה הגבעה</w:t>
      </w:r>
      <w:r>
        <w:rPr>
          <w:rFonts w:hint="cs"/>
          <w:rtl/>
        </w:rPr>
        <w:t>?</w:t>
      </w:r>
      <w:r>
        <w:rPr>
          <w:rtl/>
        </w:rPr>
        <w:t xml:space="preserve"> </w:t>
      </w:r>
    </w:p>
    <w:p w14:paraId="0257A5E1" w14:textId="77777777" w:rsidR="00000000" w:rsidRDefault="009432B4">
      <w:pPr>
        <w:pStyle w:val="a"/>
        <w:ind w:firstLine="720"/>
        <w:rPr>
          <w:rFonts w:hint="cs"/>
          <w:rtl/>
        </w:rPr>
      </w:pPr>
    </w:p>
    <w:p w14:paraId="77834BBA" w14:textId="77777777" w:rsidR="00000000" w:rsidRDefault="009432B4">
      <w:pPr>
        <w:pStyle w:val="a"/>
        <w:ind w:firstLine="720"/>
        <w:rPr>
          <w:rtl/>
        </w:rPr>
      </w:pPr>
      <w:r>
        <w:rPr>
          <w:rFonts w:hint="cs"/>
          <w:rtl/>
        </w:rPr>
        <w:t xml:space="preserve">3. </w:t>
      </w:r>
      <w:r>
        <w:rPr>
          <w:rtl/>
        </w:rPr>
        <w:t>מדוע נהרסו הבתים על חלק מתכולתם?</w:t>
      </w:r>
    </w:p>
    <w:p w14:paraId="02FD181C" w14:textId="77777777" w:rsidR="00000000" w:rsidRDefault="009432B4">
      <w:pPr>
        <w:pStyle w:val="a"/>
        <w:ind w:firstLine="720"/>
        <w:rPr>
          <w:rFonts w:hint="cs"/>
          <w:rtl/>
        </w:rPr>
      </w:pPr>
    </w:p>
    <w:p w14:paraId="4292A631" w14:textId="77777777" w:rsidR="00000000" w:rsidRDefault="009432B4">
      <w:pPr>
        <w:pStyle w:val="a"/>
        <w:ind w:firstLine="720"/>
        <w:rPr>
          <w:rtl/>
        </w:rPr>
      </w:pPr>
      <w:r>
        <w:rPr>
          <w:rFonts w:hint="cs"/>
          <w:rtl/>
        </w:rPr>
        <w:t xml:space="preserve">4. </w:t>
      </w:r>
      <w:r>
        <w:rPr>
          <w:rtl/>
        </w:rPr>
        <w:t xml:space="preserve">האם </w:t>
      </w:r>
      <w:r>
        <w:rPr>
          <w:rFonts w:hint="cs"/>
          <w:rtl/>
        </w:rPr>
        <w:t>הובאו</w:t>
      </w:r>
      <w:r>
        <w:rPr>
          <w:rtl/>
        </w:rPr>
        <w:t xml:space="preserve"> בחשבון ההשפעות של פינוי הגבעה</w:t>
      </w:r>
      <w:r>
        <w:rPr>
          <w:rFonts w:hint="cs"/>
          <w:rtl/>
        </w:rPr>
        <w:t>,</w:t>
      </w:r>
      <w:r>
        <w:rPr>
          <w:rtl/>
        </w:rPr>
        <w:t xml:space="preserve"> </w:t>
      </w:r>
      <w:r>
        <w:rPr>
          <w:rFonts w:hint="cs"/>
          <w:rtl/>
        </w:rPr>
        <w:t>ש</w:t>
      </w:r>
      <w:r>
        <w:rPr>
          <w:rtl/>
        </w:rPr>
        <w:t xml:space="preserve">בה נרצח </w:t>
      </w:r>
      <w:r>
        <w:rPr>
          <w:rFonts w:hint="cs"/>
          <w:rtl/>
        </w:rPr>
        <w:t xml:space="preserve">נתנאל </w:t>
      </w:r>
      <w:r>
        <w:rPr>
          <w:rtl/>
        </w:rPr>
        <w:t>עוזרי, על המוטיבציה של המחבלים?</w:t>
      </w:r>
    </w:p>
    <w:p w14:paraId="0EFE6C3D" w14:textId="77777777" w:rsidR="00000000" w:rsidRDefault="009432B4">
      <w:pPr>
        <w:pStyle w:val="a"/>
        <w:ind w:firstLine="720"/>
        <w:rPr>
          <w:rtl/>
        </w:rPr>
      </w:pPr>
    </w:p>
    <w:p w14:paraId="518B20BF" w14:textId="77777777" w:rsidR="00000000" w:rsidRDefault="009432B4">
      <w:pPr>
        <w:pStyle w:val="a"/>
        <w:ind w:firstLine="720"/>
        <w:rPr>
          <w:rtl/>
        </w:rPr>
      </w:pPr>
      <w:r>
        <w:rPr>
          <w:rFonts w:hint="cs"/>
          <w:rtl/>
        </w:rPr>
        <w:t xml:space="preserve">5. </w:t>
      </w:r>
      <w:r>
        <w:rPr>
          <w:rtl/>
        </w:rPr>
        <w:t>האם יינתן למתיישבים לחזור לגבעה?</w:t>
      </w:r>
    </w:p>
    <w:p w14:paraId="61742F41" w14:textId="77777777" w:rsidR="00000000" w:rsidRDefault="009432B4">
      <w:pPr>
        <w:pStyle w:val="a"/>
        <w:ind w:firstLine="720"/>
        <w:rPr>
          <w:rtl/>
        </w:rPr>
      </w:pPr>
    </w:p>
    <w:p w14:paraId="4145B1B8" w14:textId="77777777" w:rsidR="00000000" w:rsidRDefault="009432B4">
      <w:pPr>
        <w:pStyle w:val="SpeakerCon"/>
        <w:rPr>
          <w:rtl/>
        </w:rPr>
      </w:pPr>
      <w:bookmarkStart w:id="685" w:name="FS000000464T09_07_2003_20_06_35C"/>
      <w:bookmarkEnd w:id="685"/>
      <w:r>
        <w:rPr>
          <w:rtl/>
        </w:rPr>
        <w:t>סגן שר הביטחון זאב בוים:</w:t>
      </w:r>
    </w:p>
    <w:p w14:paraId="29BFC945" w14:textId="77777777" w:rsidR="00000000" w:rsidRDefault="009432B4">
      <w:pPr>
        <w:pStyle w:val="a"/>
        <w:rPr>
          <w:rtl/>
        </w:rPr>
      </w:pPr>
    </w:p>
    <w:p w14:paraId="3D992559" w14:textId="77777777" w:rsidR="00000000" w:rsidRDefault="009432B4">
      <w:pPr>
        <w:pStyle w:val="a"/>
        <w:rPr>
          <w:rFonts w:hint="cs"/>
          <w:rtl/>
        </w:rPr>
      </w:pPr>
      <w:r>
        <w:rPr>
          <w:rFonts w:hint="cs"/>
          <w:rtl/>
        </w:rPr>
        <w:t xml:space="preserve">אני מקווה שכולנו נתרשת, אדוני </w:t>
      </w:r>
      <w:r>
        <w:rPr>
          <w:rFonts w:hint="cs"/>
          <w:rtl/>
        </w:rPr>
        <w:t>היושב-ראש. נקרא מהר את השאילתא.</w:t>
      </w:r>
    </w:p>
    <w:p w14:paraId="373A9389" w14:textId="77777777" w:rsidR="00000000" w:rsidRDefault="009432B4">
      <w:pPr>
        <w:pStyle w:val="a"/>
        <w:rPr>
          <w:rFonts w:hint="cs"/>
          <w:rtl/>
        </w:rPr>
      </w:pPr>
    </w:p>
    <w:p w14:paraId="5D3ABE31" w14:textId="77777777" w:rsidR="00000000" w:rsidRDefault="009432B4">
      <w:pPr>
        <w:pStyle w:val="ad"/>
        <w:rPr>
          <w:rFonts w:hint="cs"/>
          <w:rtl/>
        </w:rPr>
      </w:pPr>
      <w:r>
        <w:rPr>
          <w:rtl/>
        </w:rPr>
        <w:t>היו"ר</w:t>
      </w:r>
      <w:r>
        <w:rPr>
          <w:rFonts w:hint="cs"/>
          <w:rtl/>
        </w:rPr>
        <w:t xml:space="preserve"> נסים דהן</w:t>
      </w:r>
      <w:r>
        <w:rPr>
          <w:rtl/>
        </w:rPr>
        <w:t>:</w:t>
      </w:r>
    </w:p>
    <w:p w14:paraId="319F4C52" w14:textId="77777777" w:rsidR="00000000" w:rsidRDefault="009432B4">
      <w:pPr>
        <w:pStyle w:val="a"/>
        <w:rPr>
          <w:rFonts w:hint="cs"/>
          <w:rtl/>
        </w:rPr>
      </w:pPr>
    </w:p>
    <w:p w14:paraId="473FBC8E" w14:textId="77777777" w:rsidR="00000000" w:rsidRDefault="009432B4">
      <w:pPr>
        <w:pStyle w:val="a"/>
        <w:rPr>
          <w:rFonts w:hint="cs"/>
          <w:rtl/>
        </w:rPr>
      </w:pPr>
      <w:r>
        <w:rPr>
          <w:rFonts w:hint="cs"/>
          <w:rtl/>
        </w:rPr>
        <w:t>על-פי התקנון, אין צורך, אבל זכותך.</w:t>
      </w:r>
    </w:p>
    <w:p w14:paraId="73317A76" w14:textId="77777777" w:rsidR="00000000" w:rsidRDefault="009432B4">
      <w:pPr>
        <w:pStyle w:val="a"/>
        <w:rPr>
          <w:rFonts w:hint="cs"/>
          <w:rtl/>
        </w:rPr>
      </w:pPr>
    </w:p>
    <w:p w14:paraId="4C33E9C4" w14:textId="77777777" w:rsidR="00000000" w:rsidRDefault="009432B4">
      <w:pPr>
        <w:pStyle w:val="SpeakerCon"/>
        <w:rPr>
          <w:rtl/>
        </w:rPr>
      </w:pPr>
      <w:bookmarkStart w:id="686" w:name="FS000000464T09_07_2003_20_07_09C"/>
      <w:bookmarkEnd w:id="686"/>
      <w:r>
        <w:rPr>
          <w:rtl/>
        </w:rPr>
        <w:t>סגן שר הביטחון זאב בוים:</w:t>
      </w:r>
    </w:p>
    <w:p w14:paraId="7E9BE96E" w14:textId="77777777" w:rsidR="00000000" w:rsidRDefault="009432B4">
      <w:pPr>
        <w:pStyle w:val="a"/>
        <w:rPr>
          <w:rtl/>
        </w:rPr>
      </w:pPr>
    </w:p>
    <w:p w14:paraId="3E570A03" w14:textId="77777777" w:rsidR="00000000" w:rsidRDefault="009432B4">
      <w:pPr>
        <w:pStyle w:val="a"/>
        <w:rPr>
          <w:rFonts w:hint="cs"/>
          <w:rtl/>
        </w:rPr>
      </w:pPr>
      <w:r>
        <w:rPr>
          <w:rFonts w:hint="cs"/>
          <w:rtl/>
        </w:rPr>
        <w:t>נכון, אני יודע שאין צורך, אבל - - -</w:t>
      </w:r>
    </w:p>
    <w:p w14:paraId="2C27E20B" w14:textId="77777777" w:rsidR="00000000" w:rsidRDefault="009432B4">
      <w:pPr>
        <w:pStyle w:val="a"/>
        <w:rPr>
          <w:rFonts w:hint="cs"/>
          <w:rtl/>
        </w:rPr>
      </w:pPr>
    </w:p>
    <w:p w14:paraId="11178861" w14:textId="77777777" w:rsidR="00000000" w:rsidRDefault="009432B4">
      <w:pPr>
        <w:pStyle w:val="ac"/>
        <w:rPr>
          <w:rtl/>
        </w:rPr>
      </w:pPr>
      <w:r>
        <w:rPr>
          <w:rFonts w:hint="eastAsia"/>
          <w:rtl/>
        </w:rPr>
        <w:t>גלעד</w:t>
      </w:r>
      <w:r>
        <w:rPr>
          <w:rtl/>
        </w:rPr>
        <w:t xml:space="preserve"> ארדן (הליכוד):</w:t>
      </w:r>
    </w:p>
    <w:p w14:paraId="4ED7B68C" w14:textId="77777777" w:rsidR="00000000" w:rsidRDefault="009432B4">
      <w:pPr>
        <w:pStyle w:val="a"/>
        <w:rPr>
          <w:rFonts w:hint="cs"/>
          <w:rtl/>
        </w:rPr>
      </w:pPr>
    </w:p>
    <w:p w14:paraId="4482F35F" w14:textId="77777777" w:rsidR="00000000" w:rsidRDefault="009432B4">
      <w:pPr>
        <w:pStyle w:val="a"/>
        <w:rPr>
          <w:rFonts w:hint="cs"/>
          <w:rtl/>
        </w:rPr>
      </w:pPr>
      <w:r>
        <w:rPr>
          <w:rFonts w:hint="cs"/>
          <w:rtl/>
        </w:rPr>
        <w:t>- - -</w:t>
      </w:r>
    </w:p>
    <w:p w14:paraId="6EBF6D88" w14:textId="77777777" w:rsidR="00000000" w:rsidRDefault="009432B4">
      <w:pPr>
        <w:pStyle w:val="a"/>
        <w:rPr>
          <w:rFonts w:hint="cs"/>
          <w:rtl/>
        </w:rPr>
      </w:pPr>
    </w:p>
    <w:p w14:paraId="40D9FB6F" w14:textId="77777777" w:rsidR="00000000" w:rsidRDefault="009432B4">
      <w:pPr>
        <w:pStyle w:val="SpeakerCon"/>
        <w:rPr>
          <w:rtl/>
        </w:rPr>
      </w:pPr>
      <w:bookmarkStart w:id="687" w:name="FS000000464T09_07_2003_20_07_28C"/>
      <w:bookmarkEnd w:id="687"/>
      <w:r>
        <w:rPr>
          <w:rtl/>
        </w:rPr>
        <w:t>סגן שר הביטחון זאב בוים:</w:t>
      </w:r>
    </w:p>
    <w:p w14:paraId="058FA313" w14:textId="77777777" w:rsidR="00000000" w:rsidRDefault="009432B4">
      <w:pPr>
        <w:pStyle w:val="a"/>
        <w:rPr>
          <w:rtl/>
        </w:rPr>
      </w:pPr>
    </w:p>
    <w:p w14:paraId="726FC9E5" w14:textId="77777777" w:rsidR="00000000" w:rsidRDefault="009432B4">
      <w:pPr>
        <w:pStyle w:val="a"/>
        <w:rPr>
          <w:rFonts w:hint="cs"/>
          <w:rtl/>
        </w:rPr>
      </w:pPr>
      <w:r>
        <w:rPr>
          <w:rFonts w:hint="cs"/>
          <w:rtl/>
        </w:rPr>
        <w:t xml:space="preserve">כן, ודאי שאני אקרא, כדי שלפחות יהיה ברור באיזה עניין </w:t>
      </w:r>
      <w:r>
        <w:rPr>
          <w:rFonts w:hint="cs"/>
          <w:rtl/>
        </w:rPr>
        <w:t>שאל חבר הכנסת גלעד ארדן. אם כן, הוא כותב: "מתיישבי קריית-ארבע טוענים, כי פינוי גבעה-26 לא התחייב מצו בג"ץ ובוצע באופן שרירותי וחסר רגישות", והוא שואל שורה של שאלות: האם נבדקו הטענות ונמצאו נכונות? ואם כן - מדוע נהרסה הגבעה? מדוע נהרסו הבתים על חלק מתכולתם?</w:t>
      </w:r>
      <w:r>
        <w:rPr>
          <w:rFonts w:hint="cs"/>
          <w:rtl/>
        </w:rPr>
        <w:t xml:space="preserve"> האם הובאו בחשבון ההשפעות של פינוי הגבעה, שבה נרצח נתנאל עוזרי, על המוטיבציה של המחבלים? האם יינתן למתיישבים לחזור לגבעה? להלן התשובות:</w:t>
      </w:r>
    </w:p>
    <w:p w14:paraId="45A146A9" w14:textId="77777777" w:rsidR="00000000" w:rsidRDefault="009432B4">
      <w:pPr>
        <w:pStyle w:val="a"/>
        <w:rPr>
          <w:rFonts w:hint="cs"/>
          <w:rtl/>
        </w:rPr>
      </w:pPr>
    </w:p>
    <w:p w14:paraId="57208D98" w14:textId="77777777" w:rsidR="00000000" w:rsidRDefault="009432B4">
      <w:pPr>
        <w:pStyle w:val="a"/>
        <w:rPr>
          <w:rFonts w:hint="cs"/>
          <w:rtl/>
        </w:rPr>
      </w:pPr>
      <w:r>
        <w:rPr>
          <w:rFonts w:hint="cs"/>
          <w:rtl/>
        </w:rPr>
        <w:t xml:space="preserve">1-3. על כל השאלות הראשונות התשובה היא שלילית </w:t>
      </w:r>
      <w:r>
        <w:rPr>
          <w:rtl/>
        </w:rPr>
        <w:t>–</w:t>
      </w:r>
      <w:r>
        <w:rPr>
          <w:rFonts w:hint="cs"/>
          <w:rtl/>
        </w:rPr>
        <w:t xml:space="preserve"> ודאי לגבי השאלה הראשונה. כוחות צה"ל ומשטרת ישראל פינו בלילה שבין 23 ל-24</w:t>
      </w:r>
      <w:r>
        <w:rPr>
          <w:rFonts w:hint="cs"/>
          <w:rtl/>
        </w:rPr>
        <w:t xml:space="preserve"> במרס כמה מבנים בחלקה 26 הסמוכה לקריית-ארבע. הריסת המבנים בוצעה מכוח צווי הריסה בתוקף, שהוצאו בעקבות בנייה בלתי חוקית.</w:t>
      </w:r>
    </w:p>
    <w:p w14:paraId="16E4F602" w14:textId="77777777" w:rsidR="00000000" w:rsidRDefault="009432B4">
      <w:pPr>
        <w:pStyle w:val="a"/>
        <w:rPr>
          <w:rFonts w:hint="cs"/>
          <w:rtl/>
        </w:rPr>
      </w:pPr>
    </w:p>
    <w:p w14:paraId="68BE72E1" w14:textId="77777777" w:rsidR="00000000" w:rsidRDefault="009432B4">
      <w:pPr>
        <w:pStyle w:val="a"/>
        <w:rPr>
          <w:rFonts w:hint="cs"/>
          <w:rtl/>
        </w:rPr>
      </w:pPr>
      <w:r>
        <w:rPr>
          <w:rFonts w:hint="cs"/>
          <w:rtl/>
        </w:rPr>
        <w:t>עוד נציין כי רכוש המשפחה הועבר לאפסון בבסיס צה"ל הסמוך, ומשם נלקח על-ידי המשפחה.</w:t>
      </w:r>
    </w:p>
    <w:p w14:paraId="6D4A1EDE" w14:textId="77777777" w:rsidR="00000000" w:rsidRDefault="009432B4">
      <w:pPr>
        <w:pStyle w:val="a"/>
        <w:rPr>
          <w:rFonts w:hint="cs"/>
          <w:rtl/>
        </w:rPr>
      </w:pPr>
    </w:p>
    <w:p w14:paraId="4F8F1186" w14:textId="77777777" w:rsidR="00000000" w:rsidRDefault="009432B4">
      <w:pPr>
        <w:pStyle w:val="a"/>
        <w:rPr>
          <w:rFonts w:hint="cs"/>
          <w:rtl/>
        </w:rPr>
      </w:pPr>
      <w:r>
        <w:rPr>
          <w:rFonts w:hint="cs"/>
          <w:rtl/>
        </w:rPr>
        <w:t xml:space="preserve">4. בדבר ההשפעות של הפינוי - ההחלטה בנוגע לפינוי הגבעה </w:t>
      </w:r>
      <w:r>
        <w:rPr>
          <w:rFonts w:hint="cs"/>
          <w:rtl/>
        </w:rPr>
        <w:t>וכן אופן הפינוי ועיתויו נתקבלה לאחר ביצוע הערכות מצב על-ידי הגורמים הנוגעים בדבר בפיקוד המרכז.</w:t>
      </w:r>
    </w:p>
    <w:p w14:paraId="3EA02AA8" w14:textId="77777777" w:rsidR="00000000" w:rsidRDefault="009432B4">
      <w:pPr>
        <w:pStyle w:val="a"/>
        <w:rPr>
          <w:rFonts w:hint="cs"/>
          <w:rtl/>
        </w:rPr>
      </w:pPr>
    </w:p>
    <w:p w14:paraId="219134DE" w14:textId="77777777" w:rsidR="00000000" w:rsidRDefault="009432B4">
      <w:pPr>
        <w:pStyle w:val="a"/>
        <w:rPr>
          <w:rFonts w:hint="cs"/>
          <w:rtl/>
        </w:rPr>
      </w:pPr>
      <w:r>
        <w:rPr>
          <w:rFonts w:hint="cs"/>
          <w:rtl/>
        </w:rPr>
        <w:t>נוסיף כי בטרם הפינוי היו פניות חוזרות ונשנות של אלוף הפיקוד לגורמים ביישוב, כדי לנסות לסיים את הנושא ברוח טובה ובהסדר, אך ללא הועיל.</w:t>
      </w:r>
    </w:p>
    <w:p w14:paraId="5AA5E736" w14:textId="77777777" w:rsidR="00000000" w:rsidRDefault="009432B4">
      <w:pPr>
        <w:pStyle w:val="a"/>
        <w:rPr>
          <w:rFonts w:hint="cs"/>
          <w:rtl/>
        </w:rPr>
      </w:pPr>
    </w:p>
    <w:p w14:paraId="29A3F629" w14:textId="77777777" w:rsidR="00000000" w:rsidRDefault="009432B4">
      <w:pPr>
        <w:pStyle w:val="a"/>
        <w:rPr>
          <w:rFonts w:hint="cs"/>
          <w:rtl/>
        </w:rPr>
      </w:pPr>
      <w:r>
        <w:rPr>
          <w:rFonts w:hint="cs"/>
          <w:rtl/>
        </w:rPr>
        <w:t>5. האם יינתן למתיישבים לחז</w:t>
      </w:r>
      <w:r>
        <w:rPr>
          <w:rFonts w:hint="cs"/>
          <w:rtl/>
        </w:rPr>
        <w:t xml:space="preserve">ור לגבעה </w:t>
      </w:r>
      <w:r>
        <w:rPr>
          <w:rtl/>
        </w:rPr>
        <w:t>–</w:t>
      </w:r>
      <w:r>
        <w:rPr>
          <w:rFonts w:hint="cs"/>
          <w:rtl/>
        </w:rPr>
        <w:t xml:space="preserve"> התשובה שלילית. </w:t>
      </w:r>
    </w:p>
    <w:p w14:paraId="122739D2" w14:textId="77777777" w:rsidR="00000000" w:rsidRDefault="009432B4">
      <w:pPr>
        <w:pStyle w:val="a"/>
        <w:rPr>
          <w:rFonts w:hint="cs"/>
          <w:rtl/>
        </w:rPr>
      </w:pPr>
    </w:p>
    <w:p w14:paraId="05E1E63D" w14:textId="77777777" w:rsidR="00000000" w:rsidRDefault="009432B4">
      <w:pPr>
        <w:pStyle w:val="ad"/>
        <w:rPr>
          <w:rFonts w:hint="cs"/>
          <w:rtl/>
        </w:rPr>
      </w:pPr>
      <w:r>
        <w:rPr>
          <w:rtl/>
        </w:rPr>
        <w:t>היו"ר</w:t>
      </w:r>
      <w:r>
        <w:rPr>
          <w:rFonts w:hint="cs"/>
          <w:rtl/>
        </w:rPr>
        <w:t xml:space="preserve"> נסים דהן</w:t>
      </w:r>
      <w:r>
        <w:rPr>
          <w:rtl/>
        </w:rPr>
        <w:t>:</w:t>
      </w:r>
    </w:p>
    <w:p w14:paraId="464A676F" w14:textId="77777777" w:rsidR="00000000" w:rsidRDefault="009432B4">
      <w:pPr>
        <w:pStyle w:val="a"/>
        <w:rPr>
          <w:rFonts w:hint="cs"/>
          <w:rtl/>
        </w:rPr>
      </w:pPr>
    </w:p>
    <w:p w14:paraId="2F6EECC9" w14:textId="77777777" w:rsidR="00000000" w:rsidRDefault="009432B4">
      <w:pPr>
        <w:pStyle w:val="a"/>
        <w:rPr>
          <w:rFonts w:hint="cs"/>
          <w:rtl/>
        </w:rPr>
      </w:pPr>
      <w:r>
        <w:rPr>
          <w:rFonts w:hint="cs"/>
          <w:rtl/>
        </w:rPr>
        <w:t xml:space="preserve">שאלה נוספת לחבר הכנסת ארדן. </w:t>
      </w:r>
    </w:p>
    <w:p w14:paraId="4D7E9E3B" w14:textId="77777777" w:rsidR="00000000" w:rsidRDefault="009432B4">
      <w:pPr>
        <w:pStyle w:val="a"/>
        <w:rPr>
          <w:rtl/>
        </w:rPr>
      </w:pPr>
    </w:p>
    <w:p w14:paraId="0D8914A7" w14:textId="77777777" w:rsidR="00000000" w:rsidRDefault="009432B4">
      <w:pPr>
        <w:pStyle w:val="a"/>
        <w:rPr>
          <w:rFonts w:hint="cs"/>
          <w:rtl/>
        </w:rPr>
      </w:pPr>
    </w:p>
    <w:p w14:paraId="5EEA0EA0" w14:textId="77777777" w:rsidR="00000000" w:rsidRDefault="009432B4">
      <w:pPr>
        <w:pStyle w:val="ac"/>
        <w:rPr>
          <w:rtl/>
        </w:rPr>
      </w:pPr>
      <w:r>
        <w:rPr>
          <w:rFonts w:hint="eastAsia"/>
          <w:rtl/>
        </w:rPr>
        <w:t>גלעד</w:t>
      </w:r>
      <w:r>
        <w:rPr>
          <w:rtl/>
        </w:rPr>
        <w:t xml:space="preserve"> ארדן (הליכוד):</w:t>
      </w:r>
    </w:p>
    <w:p w14:paraId="544006A9" w14:textId="77777777" w:rsidR="00000000" w:rsidRDefault="009432B4">
      <w:pPr>
        <w:pStyle w:val="a"/>
        <w:rPr>
          <w:rFonts w:hint="cs"/>
          <w:rtl/>
        </w:rPr>
      </w:pPr>
    </w:p>
    <w:p w14:paraId="374C68DF" w14:textId="77777777" w:rsidR="00000000" w:rsidRDefault="009432B4">
      <w:pPr>
        <w:pStyle w:val="a"/>
        <w:rPr>
          <w:rFonts w:hint="cs"/>
          <w:rtl/>
        </w:rPr>
      </w:pPr>
      <w:r>
        <w:rPr>
          <w:rFonts w:hint="cs"/>
          <w:rtl/>
        </w:rPr>
        <w:t>תודה. קודם כול רציתי להעיר. אני יודע שזה לא היה תלוי בסגן השר, אבל על השאילתא הזאת קיבלתי תשובה לאחר שלושה חודשים, ואני חושב שזה לא כל כך תקין, לפחות לא לפי לו</w:t>
      </w:r>
      <w:r>
        <w:rPr>
          <w:rFonts w:hint="cs"/>
          <w:rtl/>
        </w:rPr>
        <w:t>חות הזמנים שהשרים מחויבים בהם. הייתי מבקש שמשרד הביטחון ושר הביטחון ישתדלו להקפיד יותר להבא, כדי שהנושאים יהיו עדיין אקטואליים.</w:t>
      </w:r>
    </w:p>
    <w:p w14:paraId="096006EF" w14:textId="77777777" w:rsidR="00000000" w:rsidRDefault="009432B4">
      <w:pPr>
        <w:pStyle w:val="a"/>
        <w:ind w:firstLine="0"/>
        <w:rPr>
          <w:rFonts w:hint="cs"/>
          <w:rtl/>
        </w:rPr>
      </w:pPr>
    </w:p>
    <w:p w14:paraId="43F6C315" w14:textId="77777777" w:rsidR="00000000" w:rsidRDefault="009432B4">
      <w:pPr>
        <w:pStyle w:val="ad"/>
        <w:rPr>
          <w:rFonts w:hint="cs"/>
          <w:rtl/>
        </w:rPr>
      </w:pPr>
      <w:r>
        <w:rPr>
          <w:rtl/>
        </w:rPr>
        <w:t>היו"ר</w:t>
      </w:r>
      <w:r>
        <w:rPr>
          <w:rFonts w:hint="cs"/>
          <w:rtl/>
        </w:rPr>
        <w:t xml:space="preserve"> נסים דהן</w:t>
      </w:r>
      <w:r>
        <w:rPr>
          <w:rtl/>
        </w:rPr>
        <w:t>:</w:t>
      </w:r>
    </w:p>
    <w:p w14:paraId="6CA6E8AC" w14:textId="77777777" w:rsidR="00000000" w:rsidRDefault="009432B4">
      <w:pPr>
        <w:pStyle w:val="a"/>
        <w:rPr>
          <w:rFonts w:hint="cs"/>
          <w:rtl/>
        </w:rPr>
      </w:pPr>
    </w:p>
    <w:p w14:paraId="5A390BD7" w14:textId="77777777" w:rsidR="00000000" w:rsidRDefault="009432B4">
      <w:pPr>
        <w:pStyle w:val="a"/>
        <w:rPr>
          <w:rFonts w:hint="cs"/>
          <w:rtl/>
        </w:rPr>
      </w:pPr>
      <w:r>
        <w:rPr>
          <w:rFonts w:hint="cs"/>
          <w:rtl/>
        </w:rPr>
        <w:t>זה לידיעת יושב-ראש הכנסת.</w:t>
      </w:r>
    </w:p>
    <w:p w14:paraId="59880C99" w14:textId="77777777" w:rsidR="00000000" w:rsidRDefault="009432B4">
      <w:pPr>
        <w:pStyle w:val="a"/>
        <w:rPr>
          <w:rFonts w:hint="cs"/>
          <w:rtl/>
        </w:rPr>
      </w:pPr>
    </w:p>
    <w:p w14:paraId="53582D16" w14:textId="77777777" w:rsidR="00000000" w:rsidRDefault="009432B4">
      <w:pPr>
        <w:pStyle w:val="ac"/>
        <w:rPr>
          <w:rtl/>
        </w:rPr>
      </w:pPr>
      <w:r>
        <w:rPr>
          <w:rFonts w:hint="eastAsia"/>
          <w:rtl/>
        </w:rPr>
        <w:t>קריאה</w:t>
      </w:r>
      <w:r>
        <w:rPr>
          <w:rtl/>
        </w:rPr>
        <w:t>:</w:t>
      </w:r>
    </w:p>
    <w:p w14:paraId="78C68738" w14:textId="77777777" w:rsidR="00000000" w:rsidRDefault="009432B4">
      <w:pPr>
        <w:pStyle w:val="a"/>
        <w:rPr>
          <w:rFonts w:hint="cs"/>
          <w:rtl/>
        </w:rPr>
      </w:pPr>
    </w:p>
    <w:p w14:paraId="733E7490" w14:textId="77777777" w:rsidR="00000000" w:rsidRDefault="009432B4">
      <w:pPr>
        <w:pStyle w:val="a"/>
        <w:rPr>
          <w:rFonts w:hint="cs"/>
          <w:rtl/>
        </w:rPr>
      </w:pPr>
      <w:r>
        <w:rPr>
          <w:rFonts w:hint="cs"/>
          <w:rtl/>
        </w:rPr>
        <w:t>היו  על זה שני דיונים בוועדת הפנים בחודש האחרון. ודאי יש איזה קמפיין מתואם.</w:t>
      </w:r>
    </w:p>
    <w:p w14:paraId="3E0AB704" w14:textId="77777777" w:rsidR="00000000" w:rsidRDefault="009432B4">
      <w:pPr>
        <w:pStyle w:val="a"/>
        <w:rPr>
          <w:rFonts w:hint="cs"/>
          <w:rtl/>
        </w:rPr>
      </w:pPr>
    </w:p>
    <w:p w14:paraId="3C1BF449" w14:textId="77777777" w:rsidR="00000000" w:rsidRDefault="009432B4">
      <w:pPr>
        <w:pStyle w:val="ac"/>
        <w:rPr>
          <w:rtl/>
        </w:rPr>
      </w:pPr>
      <w:r>
        <w:rPr>
          <w:rFonts w:hint="eastAsia"/>
          <w:rtl/>
        </w:rPr>
        <w:t>גלעד</w:t>
      </w:r>
      <w:r>
        <w:rPr>
          <w:rtl/>
        </w:rPr>
        <w:t xml:space="preserve"> ארדן (הליכוד):</w:t>
      </w:r>
    </w:p>
    <w:p w14:paraId="17777A93" w14:textId="77777777" w:rsidR="00000000" w:rsidRDefault="009432B4">
      <w:pPr>
        <w:pStyle w:val="a"/>
        <w:rPr>
          <w:rFonts w:hint="cs"/>
          <w:rtl/>
        </w:rPr>
      </w:pPr>
    </w:p>
    <w:p w14:paraId="5DA61C03" w14:textId="77777777" w:rsidR="00000000" w:rsidRDefault="009432B4">
      <w:pPr>
        <w:pStyle w:val="a"/>
        <w:rPr>
          <w:rFonts w:hint="cs"/>
          <w:rtl/>
        </w:rPr>
      </w:pPr>
      <w:r>
        <w:rPr>
          <w:rFonts w:hint="cs"/>
          <w:rtl/>
        </w:rPr>
        <w:t>אני לא חושב שזה קמפיין. בסך הכול - - -</w:t>
      </w:r>
    </w:p>
    <w:p w14:paraId="488D8B49" w14:textId="77777777" w:rsidR="00000000" w:rsidRDefault="009432B4">
      <w:pPr>
        <w:pStyle w:val="a"/>
        <w:rPr>
          <w:rFonts w:hint="cs"/>
          <w:rtl/>
        </w:rPr>
      </w:pPr>
    </w:p>
    <w:p w14:paraId="79255472" w14:textId="77777777" w:rsidR="00000000" w:rsidRDefault="009432B4">
      <w:pPr>
        <w:pStyle w:val="ad"/>
        <w:rPr>
          <w:rFonts w:hint="cs"/>
          <w:rtl/>
        </w:rPr>
      </w:pPr>
      <w:r>
        <w:rPr>
          <w:rtl/>
        </w:rPr>
        <w:t>היו"ר</w:t>
      </w:r>
      <w:r>
        <w:rPr>
          <w:rFonts w:hint="cs"/>
          <w:rtl/>
        </w:rPr>
        <w:t xml:space="preserve"> נסים דהן</w:t>
      </w:r>
      <w:r>
        <w:rPr>
          <w:rtl/>
        </w:rPr>
        <w:t>:</w:t>
      </w:r>
    </w:p>
    <w:p w14:paraId="28258CF5" w14:textId="77777777" w:rsidR="00000000" w:rsidRDefault="009432B4">
      <w:pPr>
        <w:pStyle w:val="a"/>
        <w:rPr>
          <w:rFonts w:hint="cs"/>
          <w:rtl/>
        </w:rPr>
      </w:pPr>
    </w:p>
    <w:p w14:paraId="439D4A14" w14:textId="77777777" w:rsidR="00000000" w:rsidRDefault="009432B4">
      <w:pPr>
        <w:pStyle w:val="a"/>
        <w:rPr>
          <w:rFonts w:hint="cs"/>
          <w:rtl/>
        </w:rPr>
      </w:pPr>
      <w:r>
        <w:rPr>
          <w:rFonts w:hint="cs"/>
          <w:rtl/>
        </w:rPr>
        <w:t>תמשיך, בבקשה. לא מנהלים דיון במליאה, עם כל הכבוד. תשאל שאלה נוספת, בבקשה.</w:t>
      </w:r>
    </w:p>
    <w:p w14:paraId="042FA827" w14:textId="77777777" w:rsidR="00000000" w:rsidRDefault="009432B4">
      <w:pPr>
        <w:pStyle w:val="a"/>
        <w:rPr>
          <w:rFonts w:hint="cs"/>
          <w:rtl/>
        </w:rPr>
      </w:pPr>
    </w:p>
    <w:p w14:paraId="33528D33" w14:textId="77777777" w:rsidR="00000000" w:rsidRDefault="009432B4">
      <w:pPr>
        <w:pStyle w:val="ac"/>
        <w:rPr>
          <w:rtl/>
        </w:rPr>
      </w:pPr>
      <w:r>
        <w:rPr>
          <w:rFonts w:hint="eastAsia"/>
          <w:rtl/>
        </w:rPr>
        <w:t>גלעד</w:t>
      </w:r>
      <w:r>
        <w:rPr>
          <w:rtl/>
        </w:rPr>
        <w:t xml:space="preserve"> ארדן (הליכוד):</w:t>
      </w:r>
    </w:p>
    <w:p w14:paraId="00FFBDBD" w14:textId="77777777" w:rsidR="00000000" w:rsidRDefault="009432B4">
      <w:pPr>
        <w:pStyle w:val="a"/>
        <w:rPr>
          <w:rFonts w:hint="cs"/>
          <w:rtl/>
        </w:rPr>
      </w:pPr>
    </w:p>
    <w:p w14:paraId="6E1EB7D3" w14:textId="77777777" w:rsidR="00000000" w:rsidRDefault="009432B4">
      <w:pPr>
        <w:pStyle w:val="a"/>
        <w:ind w:firstLine="0"/>
        <w:rPr>
          <w:rFonts w:hint="cs"/>
          <w:rtl/>
        </w:rPr>
      </w:pPr>
      <w:r>
        <w:rPr>
          <w:rFonts w:hint="cs"/>
          <w:rtl/>
        </w:rPr>
        <w:tab/>
        <w:t>אני עובר לשאלה הנוספת. אני לא חושב שקיבלתי בדיוק את התשובה על השאלה, מדוע נהרסה</w:t>
      </w:r>
      <w:r>
        <w:rPr>
          <w:rFonts w:hint="cs"/>
          <w:rtl/>
        </w:rPr>
        <w:t xml:space="preserve"> הגבעה, והאם הובאו בחשבון ההשפעות של פינוי הגבעה, שבה נרצח יהודי, על המוטיבציה של המחבלים כאשר הם רואים שאנחנו מפנים את המקום. אבל בכל מקרה מעניין אותי מאוד לדעת, מי קיבל את ההחלטה על עצם פינוי הגבעה ועל אופן פינוי הגבעה. כזכור לכולנו, הפינוי בוצע באישון ל</w:t>
      </w:r>
      <w:r>
        <w:rPr>
          <w:rFonts w:hint="cs"/>
          <w:rtl/>
        </w:rPr>
        <w:t xml:space="preserve">ילה. פשוט הוציאו את האלמנה ופינו בצורה מאוד ברוטלית את כל החפצים מהבית. </w:t>
      </w:r>
    </w:p>
    <w:p w14:paraId="2B7F1463" w14:textId="77777777" w:rsidR="00000000" w:rsidRDefault="009432B4">
      <w:pPr>
        <w:pStyle w:val="a"/>
        <w:ind w:firstLine="0"/>
        <w:rPr>
          <w:rFonts w:hint="cs"/>
          <w:rtl/>
        </w:rPr>
      </w:pPr>
    </w:p>
    <w:p w14:paraId="453DED36" w14:textId="77777777" w:rsidR="00000000" w:rsidRDefault="009432B4">
      <w:pPr>
        <w:pStyle w:val="ad"/>
        <w:rPr>
          <w:rFonts w:hint="cs"/>
          <w:rtl/>
        </w:rPr>
      </w:pPr>
      <w:r>
        <w:rPr>
          <w:rtl/>
        </w:rPr>
        <w:t>היו"ר</w:t>
      </w:r>
      <w:r>
        <w:rPr>
          <w:rFonts w:hint="cs"/>
          <w:rtl/>
        </w:rPr>
        <w:t xml:space="preserve"> נסים דהן</w:t>
      </w:r>
      <w:r>
        <w:rPr>
          <w:rtl/>
        </w:rPr>
        <w:t>:</w:t>
      </w:r>
    </w:p>
    <w:p w14:paraId="73C202E3" w14:textId="77777777" w:rsidR="00000000" w:rsidRDefault="009432B4">
      <w:pPr>
        <w:pStyle w:val="a"/>
        <w:rPr>
          <w:rFonts w:hint="cs"/>
          <w:rtl/>
        </w:rPr>
      </w:pPr>
    </w:p>
    <w:p w14:paraId="74F5A93C" w14:textId="77777777" w:rsidR="00000000" w:rsidRDefault="009432B4">
      <w:pPr>
        <w:pStyle w:val="a"/>
        <w:rPr>
          <w:rFonts w:hint="cs"/>
          <w:rtl/>
        </w:rPr>
      </w:pPr>
      <w:r>
        <w:rPr>
          <w:rFonts w:hint="cs"/>
          <w:rtl/>
        </w:rPr>
        <w:t xml:space="preserve">אדוני סגן השר. </w:t>
      </w:r>
    </w:p>
    <w:p w14:paraId="0F6A5CDC" w14:textId="77777777" w:rsidR="00000000" w:rsidRDefault="009432B4">
      <w:pPr>
        <w:pStyle w:val="a"/>
        <w:rPr>
          <w:rtl/>
        </w:rPr>
      </w:pPr>
    </w:p>
    <w:p w14:paraId="7E791359" w14:textId="77777777" w:rsidR="00000000" w:rsidRDefault="009432B4">
      <w:pPr>
        <w:pStyle w:val="a"/>
        <w:rPr>
          <w:rFonts w:hint="cs"/>
          <w:rtl/>
        </w:rPr>
      </w:pPr>
    </w:p>
    <w:p w14:paraId="05E83CB7" w14:textId="77777777" w:rsidR="00000000" w:rsidRDefault="009432B4">
      <w:pPr>
        <w:pStyle w:val="SpeakerCon"/>
        <w:rPr>
          <w:rtl/>
        </w:rPr>
      </w:pPr>
      <w:bookmarkStart w:id="688" w:name="FS000000464T09_07_2003_20_22_11C"/>
      <w:bookmarkEnd w:id="688"/>
      <w:r>
        <w:rPr>
          <w:rtl/>
        </w:rPr>
        <w:t>סגן שר הביטחון זאב בוים:</w:t>
      </w:r>
    </w:p>
    <w:p w14:paraId="396DE3DD" w14:textId="77777777" w:rsidR="00000000" w:rsidRDefault="009432B4">
      <w:pPr>
        <w:pStyle w:val="a"/>
        <w:rPr>
          <w:rtl/>
        </w:rPr>
      </w:pPr>
    </w:p>
    <w:p w14:paraId="47CB75A5" w14:textId="77777777" w:rsidR="00000000" w:rsidRDefault="009432B4">
      <w:pPr>
        <w:pStyle w:val="a"/>
        <w:rPr>
          <w:rFonts w:hint="cs"/>
          <w:rtl/>
        </w:rPr>
      </w:pPr>
      <w:r>
        <w:rPr>
          <w:rFonts w:hint="cs"/>
          <w:rtl/>
        </w:rPr>
        <w:t>בלי להתייחס לתיאור הסובייקטיבי על אופן הפינוי, אני הזכרתי שהיו פניות חוזרות ונשנות לסיים את העניין הזה בלא צורך בשימוש בכ</w:t>
      </w:r>
      <w:r>
        <w:rPr>
          <w:rFonts w:hint="cs"/>
          <w:rtl/>
        </w:rPr>
        <w:t>וח, אך ללא הועיל. אני רק אומר שהסמכות לפעולות כאלה של טיפול בבנייה בלתי חוקית, אם הן בתחומי "הקו הירוק" במדינת ישראל מסורה בידי שר הפנים היושב עמנו כאן. כשמדובר בשטחים, הסמכות הביצועית היא בידי אלוף פיקוד המרכז.</w:t>
      </w:r>
    </w:p>
    <w:p w14:paraId="636D050B" w14:textId="77777777" w:rsidR="00000000" w:rsidRDefault="009432B4">
      <w:pPr>
        <w:pStyle w:val="a"/>
        <w:ind w:firstLine="0"/>
        <w:rPr>
          <w:rFonts w:hint="cs"/>
          <w:rtl/>
        </w:rPr>
      </w:pPr>
    </w:p>
    <w:bookmarkEnd w:id="680"/>
    <w:p w14:paraId="6867697C" w14:textId="77777777" w:rsidR="00000000" w:rsidRDefault="009432B4">
      <w:pPr>
        <w:pStyle w:val="ad"/>
        <w:rPr>
          <w:rtl/>
        </w:rPr>
      </w:pPr>
      <w:r>
        <w:rPr>
          <w:rtl/>
        </w:rPr>
        <w:t>היו"ר נסים דהן:</w:t>
      </w:r>
    </w:p>
    <w:p w14:paraId="6246A8DD" w14:textId="77777777" w:rsidR="00000000" w:rsidRDefault="009432B4">
      <w:pPr>
        <w:pStyle w:val="a"/>
        <w:rPr>
          <w:rtl/>
        </w:rPr>
      </w:pPr>
    </w:p>
    <w:p w14:paraId="4BC918ED" w14:textId="77777777" w:rsidR="00000000" w:rsidRDefault="009432B4">
      <w:pPr>
        <w:pStyle w:val="a"/>
        <w:rPr>
          <w:rFonts w:hint="cs"/>
          <w:rtl/>
        </w:rPr>
      </w:pPr>
      <w:r>
        <w:rPr>
          <w:rFonts w:hint="cs"/>
          <w:rtl/>
        </w:rPr>
        <w:t>תודה.</w:t>
      </w:r>
    </w:p>
    <w:p w14:paraId="7CCE127D" w14:textId="77777777" w:rsidR="00000000" w:rsidRDefault="009432B4">
      <w:pPr>
        <w:pStyle w:val="a"/>
        <w:rPr>
          <w:rFonts w:hint="cs"/>
          <w:rtl/>
        </w:rPr>
      </w:pPr>
    </w:p>
    <w:p w14:paraId="08A82FD0" w14:textId="77777777" w:rsidR="00000000" w:rsidRDefault="009432B4">
      <w:pPr>
        <w:pStyle w:val="ac"/>
        <w:rPr>
          <w:rtl/>
        </w:rPr>
      </w:pPr>
      <w:r>
        <w:rPr>
          <w:rFonts w:hint="eastAsia"/>
          <w:rtl/>
        </w:rPr>
        <w:t>גלעד</w:t>
      </w:r>
      <w:r>
        <w:rPr>
          <w:rtl/>
        </w:rPr>
        <w:t xml:space="preserve"> ארדן (הליכוד):</w:t>
      </w:r>
    </w:p>
    <w:p w14:paraId="373EEF57" w14:textId="77777777" w:rsidR="00000000" w:rsidRDefault="009432B4">
      <w:pPr>
        <w:pStyle w:val="a"/>
        <w:rPr>
          <w:rFonts w:hint="cs"/>
          <w:rtl/>
        </w:rPr>
      </w:pPr>
    </w:p>
    <w:p w14:paraId="0470BFF7" w14:textId="77777777" w:rsidR="00000000" w:rsidRDefault="009432B4">
      <w:pPr>
        <w:pStyle w:val="a"/>
        <w:rPr>
          <w:rFonts w:hint="cs"/>
          <w:rtl/>
        </w:rPr>
      </w:pPr>
      <w:r>
        <w:rPr>
          <w:rFonts w:hint="cs"/>
          <w:rtl/>
        </w:rPr>
        <w:t>- - -</w:t>
      </w:r>
    </w:p>
    <w:p w14:paraId="748114A9" w14:textId="77777777" w:rsidR="00000000" w:rsidRDefault="009432B4">
      <w:pPr>
        <w:pStyle w:val="a"/>
        <w:rPr>
          <w:rFonts w:hint="cs"/>
          <w:rtl/>
        </w:rPr>
      </w:pPr>
    </w:p>
    <w:p w14:paraId="17027E80" w14:textId="77777777" w:rsidR="00000000" w:rsidRDefault="009432B4">
      <w:pPr>
        <w:pStyle w:val="ad"/>
        <w:rPr>
          <w:rtl/>
        </w:rPr>
      </w:pPr>
      <w:r>
        <w:rPr>
          <w:rFonts w:hint="eastAsia"/>
          <w:rtl/>
        </w:rPr>
        <w:t>היו</w:t>
      </w:r>
      <w:r>
        <w:rPr>
          <w:rtl/>
        </w:rPr>
        <w:t>"ר נסים דהן:</w:t>
      </w:r>
    </w:p>
    <w:p w14:paraId="55BBA594" w14:textId="77777777" w:rsidR="00000000" w:rsidRDefault="009432B4">
      <w:pPr>
        <w:pStyle w:val="a"/>
        <w:rPr>
          <w:rFonts w:hint="cs"/>
          <w:rtl/>
        </w:rPr>
      </w:pPr>
    </w:p>
    <w:p w14:paraId="1ACBF7A2" w14:textId="77777777" w:rsidR="00000000" w:rsidRDefault="009432B4">
      <w:pPr>
        <w:pStyle w:val="a"/>
        <w:rPr>
          <w:rFonts w:hint="cs"/>
          <w:rtl/>
        </w:rPr>
      </w:pPr>
      <w:r>
        <w:rPr>
          <w:rFonts w:hint="cs"/>
          <w:rtl/>
        </w:rPr>
        <w:t xml:space="preserve">אין דיון כאן. אתה יכול, כמובן, לשלוח שאילתא נוספת, כי לא קיבלת תשובה על השאלה הקודמת </w:t>
      </w:r>
      <w:r>
        <w:rPr>
          <w:rtl/>
        </w:rPr>
        <w:t>–</w:t>
      </w:r>
      <w:r>
        <w:rPr>
          <w:rFonts w:hint="cs"/>
          <w:rtl/>
        </w:rPr>
        <w:t xml:space="preserve"> על-פי תקנון הכנסת. אבל דיון במליאה לא ניתן לעשות. אין מה לעשות, זה התקנון.</w:t>
      </w:r>
    </w:p>
    <w:p w14:paraId="1DE7C5AA" w14:textId="77777777" w:rsidR="00000000" w:rsidRDefault="009432B4">
      <w:pPr>
        <w:pStyle w:val="a"/>
        <w:rPr>
          <w:rFonts w:hint="cs"/>
          <w:rtl/>
        </w:rPr>
      </w:pPr>
    </w:p>
    <w:p w14:paraId="5F96CCFE" w14:textId="77777777" w:rsidR="00000000" w:rsidRDefault="009432B4">
      <w:pPr>
        <w:pStyle w:val="SpeakerCon"/>
        <w:rPr>
          <w:rtl/>
        </w:rPr>
      </w:pPr>
      <w:bookmarkStart w:id="689" w:name="FS000000464T09_07_2003_19_27_00"/>
      <w:bookmarkStart w:id="690" w:name="FS000000464T09_07_2003_19_27_06C"/>
      <w:bookmarkStart w:id="691" w:name="FS000000464T09_07_2003_19_41_55"/>
      <w:bookmarkStart w:id="692" w:name="FS000000464T09_07_2003_19_42_06C"/>
      <w:bookmarkEnd w:id="689"/>
      <w:bookmarkEnd w:id="690"/>
      <w:bookmarkEnd w:id="692"/>
      <w:r>
        <w:rPr>
          <w:rtl/>
        </w:rPr>
        <w:t>סגן שר הביטחון זאב בוים:</w:t>
      </w:r>
    </w:p>
    <w:p w14:paraId="37431BFE" w14:textId="77777777" w:rsidR="00000000" w:rsidRDefault="009432B4">
      <w:pPr>
        <w:pStyle w:val="a"/>
        <w:rPr>
          <w:rtl/>
        </w:rPr>
      </w:pPr>
    </w:p>
    <w:bookmarkEnd w:id="691"/>
    <w:p w14:paraId="2495B272" w14:textId="77777777" w:rsidR="00000000" w:rsidRDefault="009432B4">
      <w:pPr>
        <w:pStyle w:val="a"/>
        <w:rPr>
          <w:rFonts w:hint="cs"/>
          <w:rtl/>
        </w:rPr>
      </w:pPr>
      <w:r>
        <w:rPr>
          <w:rFonts w:hint="cs"/>
          <w:rtl/>
        </w:rPr>
        <w:t xml:space="preserve">שכחתי, אדוני היושב-ראש, להוסיף שאני מקבל </w:t>
      </w:r>
      <w:r>
        <w:rPr>
          <w:rFonts w:hint="cs"/>
          <w:rtl/>
        </w:rPr>
        <w:t>את ההערה לגבי משך הזמן ואני לוקח אותה לתשומת לב. נשתדל להבא שהכול יהיה בזמן.</w:t>
      </w:r>
    </w:p>
    <w:p w14:paraId="1DEB8AB8" w14:textId="77777777" w:rsidR="00000000" w:rsidRDefault="009432B4">
      <w:pPr>
        <w:pStyle w:val="a"/>
        <w:rPr>
          <w:rFonts w:hint="cs"/>
          <w:rtl/>
        </w:rPr>
      </w:pPr>
    </w:p>
    <w:p w14:paraId="70357D5F" w14:textId="77777777" w:rsidR="00000000" w:rsidRDefault="009432B4">
      <w:pPr>
        <w:pStyle w:val="ad"/>
        <w:rPr>
          <w:rtl/>
        </w:rPr>
      </w:pPr>
      <w:r>
        <w:rPr>
          <w:rtl/>
        </w:rPr>
        <w:t>היו"ר נסים דהן:</w:t>
      </w:r>
    </w:p>
    <w:p w14:paraId="4F179F1F" w14:textId="77777777" w:rsidR="00000000" w:rsidRDefault="009432B4">
      <w:pPr>
        <w:pStyle w:val="a"/>
        <w:rPr>
          <w:rtl/>
        </w:rPr>
      </w:pPr>
    </w:p>
    <w:p w14:paraId="58403A9B" w14:textId="77777777" w:rsidR="00000000" w:rsidRDefault="009432B4">
      <w:pPr>
        <w:pStyle w:val="a"/>
        <w:rPr>
          <w:rFonts w:hint="cs"/>
          <w:rtl/>
        </w:rPr>
      </w:pPr>
      <w:r>
        <w:rPr>
          <w:rFonts w:hint="cs"/>
          <w:rtl/>
        </w:rPr>
        <w:t xml:space="preserve">או. עשית את היומית, חבר הכנסת ארדן. </w:t>
      </w:r>
    </w:p>
    <w:p w14:paraId="33153E0D" w14:textId="77777777" w:rsidR="00000000" w:rsidRDefault="009432B4">
      <w:pPr>
        <w:pStyle w:val="a"/>
        <w:rPr>
          <w:rFonts w:hint="cs"/>
          <w:rtl/>
        </w:rPr>
      </w:pPr>
    </w:p>
    <w:p w14:paraId="50FA4839" w14:textId="77777777" w:rsidR="00000000" w:rsidRDefault="009432B4">
      <w:pPr>
        <w:pStyle w:val="a"/>
        <w:rPr>
          <w:rFonts w:hint="cs"/>
          <w:rtl/>
        </w:rPr>
      </w:pPr>
      <w:r>
        <w:rPr>
          <w:rFonts w:hint="cs"/>
          <w:rtl/>
        </w:rPr>
        <w:t>אנחנו עוברים לשאילתא מס' 206, של חבר הכנסת בניזרי. אינו נמצא - לפרוטוקול.</w:t>
      </w:r>
    </w:p>
    <w:p w14:paraId="2CB181D5" w14:textId="77777777" w:rsidR="00000000" w:rsidRDefault="009432B4">
      <w:pPr>
        <w:pStyle w:val="a"/>
        <w:rPr>
          <w:rFonts w:hint="cs"/>
          <w:rtl/>
        </w:rPr>
      </w:pPr>
    </w:p>
    <w:p w14:paraId="30CE9B07" w14:textId="77777777" w:rsidR="00000000" w:rsidRDefault="009432B4">
      <w:pPr>
        <w:pStyle w:val="Query"/>
        <w:jc w:val="center"/>
        <w:rPr>
          <w:rtl/>
        </w:rPr>
      </w:pPr>
      <w:bookmarkStart w:id="693" w:name="CQ12200FI0012200T09_07_2003_19_36_10"/>
      <w:bookmarkStart w:id="694" w:name="_Toc45934807"/>
      <w:bookmarkStart w:id="695" w:name="_Toc76385325"/>
      <w:bookmarkEnd w:id="693"/>
      <w:r>
        <w:rPr>
          <w:rtl/>
        </w:rPr>
        <w:t>206. מסלול גיור צבאי</w:t>
      </w:r>
      <w:bookmarkEnd w:id="694"/>
      <w:bookmarkEnd w:id="695"/>
      <w:r>
        <w:rPr>
          <w:rtl/>
        </w:rPr>
        <w:t xml:space="preserve"> </w:t>
      </w:r>
    </w:p>
    <w:p w14:paraId="011E1C6F" w14:textId="77777777" w:rsidR="00000000" w:rsidRDefault="009432B4">
      <w:pPr>
        <w:pStyle w:val="a"/>
        <w:rPr>
          <w:rFonts w:hint="cs"/>
          <w:rtl/>
        </w:rPr>
      </w:pPr>
    </w:p>
    <w:p w14:paraId="7B358D56" w14:textId="77777777" w:rsidR="00000000" w:rsidRDefault="009432B4">
      <w:pPr>
        <w:pStyle w:val="a"/>
        <w:ind w:firstLine="0"/>
        <w:rPr>
          <w:bCs/>
          <w:u w:val="single"/>
        </w:rPr>
      </w:pPr>
      <w:bookmarkStart w:id="696" w:name="ESQ12200"/>
      <w:bookmarkEnd w:id="696"/>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07C133B" w14:textId="77777777" w:rsidR="00000000" w:rsidRDefault="009432B4">
      <w:pPr>
        <w:pStyle w:val="a"/>
        <w:ind w:firstLine="720"/>
      </w:pPr>
      <w:r>
        <w:rPr>
          <w:rtl/>
        </w:rPr>
        <w:t>ביום י"א בסיוון התשס"ג (11 ביוני 2003):</w:t>
      </w:r>
    </w:p>
    <w:p w14:paraId="42FA8E88" w14:textId="77777777" w:rsidR="00000000" w:rsidRDefault="009432B4">
      <w:pPr>
        <w:pStyle w:val="a"/>
        <w:rPr>
          <w:rFonts w:hint="cs"/>
          <w:rtl/>
        </w:rPr>
      </w:pPr>
    </w:p>
    <w:p w14:paraId="213AD7EB" w14:textId="77777777" w:rsidR="00000000" w:rsidRDefault="009432B4">
      <w:pPr>
        <w:pStyle w:val="a"/>
        <w:rPr>
          <w:rFonts w:hint="cs"/>
        </w:rPr>
      </w:pPr>
    </w:p>
    <w:p w14:paraId="697A040C" w14:textId="77777777" w:rsidR="00000000" w:rsidRDefault="009432B4">
      <w:pPr>
        <w:pStyle w:val="a"/>
        <w:ind w:firstLine="720"/>
      </w:pPr>
      <w:r>
        <w:rPr>
          <w:rFonts w:hint="cs"/>
          <w:rtl/>
        </w:rPr>
        <w:t>לאחרונה פורסם ב"</w:t>
      </w:r>
      <w:r>
        <w:rPr>
          <w:rtl/>
        </w:rPr>
        <w:t>הארץ</w:t>
      </w:r>
      <w:r>
        <w:rPr>
          <w:rFonts w:hint="cs"/>
          <w:rtl/>
        </w:rPr>
        <w:t>",</w:t>
      </w:r>
      <w:r>
        <w:rPr>
          <w:rtl/>
        </w:rPr>
        <w:t xml:space="preserve"> </w:t>
      </w:r>
      <w:r>
        <w:rPr>
          <w:rFonts w:hint="cs"/>
          <w:rtl/>
        </w:rPr>
        <w:t>כי</w:t>
      </w:r>
      <w:r>
        <w:rPr>
          <w:rtl/>
        </w:rPr>
        <w:t xml:space="preserve"> צה"ל </w:t>
      </w:r>
      <w:r>
        <w:rPr>
          <w:rFonts w:hint="cs"/>
          <w:rtl/>
        </w:rPr>
        <w:t>י</w:t>
      </w:r>
      <w:r>
        <w:rPr>
          <w:rtl/>
        </w:rPr>
        <w:t xml:space="preserve">תחיל בגיור שיטתי של חיילים </w:t>
      </w:r>
      <w:r>
        <w:rPr>
          <w:rFonts w:hint="cs"/>
          <w:rtl/>
        </w:rPr>
        <w:t xml:space="preserve">על-ידי </w:t>
      </w:r>
      <w:r>
        <w:rPr>
          <w:rtl/>
        </w:rPr>
        <w:t>הקמת מסלול עוקף בתי</w:t>
      </w:r>
      <w:r>
        <w:rPr>
          <w:rFonts w:hint="cs"/>
          <w:rtl/>
        </w:rPr>
        <w:t>-</w:t>
      </w:r>
      <w:r>
        <w:rPr>
          <w:rtl/>
        </w:rPr>
        <w:t>הדין ה</w:t>
      </w:r>
      <w:r>
        <w:rPr>
          <w:rFonts w:hint="cs"/>
          <w:rtl/>
        </w:rPr>
        <w:t>רבנ</w:t>
      </w:r>
      <w:r>
        <w:rPr>
          <w:rtl/>
        </w:rPr>
        <w:t xml:space="preserve">יים. </w:t>
      </w:r>
    </w:p>
    <w:p w14:paraId="08FA2A9D" w14:textId="77777777" w:rsidR="00000000" w:rsidRDefault="009432B4">
      <w:pPr>
        <w:pStyle w:val="a"/>
        <w:ind w:firstLine="720"/>
      </w:pPr>
    </w:p>
    <w:p w14:paraId="00416BE2" w14:textId="77777777" w:rsidR="00000000" w:rsidRDefault="009432B4">
      <w:pPr>
        <w:pStyle w:val="a"/>
        <w:ind w:firstLine="720"/>
      </w:pPr>
      <w:r>
        <w:rPr>
          <w:rFonts w:hint="cs"/>
          <w:rtl/>
        </w:rPr>
        <w:t>רצוני לשאול</w:t>
      </w:r>
      <w:r>
        <w:rPr>
          <w:rtl/>
        </w:rPr>
        <w:t>:</w:t>
      </w:r>
    </w:p>
    <w:p w14:paraId="68D45BF8" w14:textId="77777777" w:rsidR="00000000" w:rsidRDefault="009432B4">
      <w:pPr>
        <w:pStyle w:val="a"/>
        <w:ind w:firstLine="720"/>
      </w:pPr>
    </w:p>
    <w:p w14:paraId="35D93301" w14:textId="77777777" w:rsidR="00000000" w:rsidRDefault="009432B4">
      <w:pPr>
        <w:pStyle w:val="a"/>
        <w:ind w:firstLine="720"/>
        <w:rPr>
          <w:rFonts w:hint="cs"/>
          <w:rtl/>
        </w:rPr>
      </w:pPr>
      <w:r>
        <w:rPr>
          <w:rFonts w:hint="cs"/>
          <w:rtl/>
        </w:rPr>
        <w:t xml:space="preserve">1. האם הידיעה נכונה?  </w:t>
      </w:r>
    </w:p>
    <w:p w14:paraId="68868387" w14:textId="77777777" w:rsidR="00000000" w:rsidRDefault="009432B4">
      <w:pPr>
        <w:pStyle w:val="a"/>
        <w:ind w:firstLine="720"/>
        <w:rPr>
          <w:rtl/>
        </w:rPr>
      </w:pPr>
    </w:p>
    <w:p w14:paraId="0B70CDE7" w14:textId="77777777" w:rsidR="00000000" w:rsidRDefault="009432B4">
      <w:pPr>
        <w:pStyle w:val="a"/>
        <w:ind w:firstLine="720"/>
        <w:rPr>
          <w:rtl/>
        </w:rPr>
      </w:pPr>
      <w:r>
        <w:rPr>
          <w:rFonts w:hint="cs"/>
          <w:rtl/>
        </w:rPr>
        <w:t xml:space="preserve">2. אם כן - </w:t>
      </w:r>
      <w:r>
        <w:rPr>
          <w:rtl/>
        </w:rPr>
        <w:t>מה נעשה עד כה?</w:t>
      </w:r>
    </w:p>
    <w:p w14:paraId="0197D410" w14:textId="77777777" w:rsidR="00000000" w:rsidRDefault="009432B4">
      <w:pPr>
        <w:pStyle w:val="a"/>
        <w:ind w:firstLine="720"/>
        <w:rPr>
          <w:rtl/>
        </w:rPr>
      </w:pPr>
    </w:p>
    <w:p w14:paraId="38AF25AE" w14:textId="77777777" w:rsidR="00000000" w:rsidRDefault="009432B4">
      <w:pPr>
        <w:pStyle w:val="a"/>
        <w:ind w:firstLine="0"/>
        <w:rPr>
          <w:rFonts w:hint="cs"/>
          <w:b/>
          <w:bCs/>
          <w:u w:val="single"/>
          <w:rtl/>
        </w:rPr>
      </w:pPr>
      <w:r>
        <w:rPr>
          <w:rFonts w:hint="cs"/>
          <w:b/>
          <w:bCs/>
          <w:u w:val="single"/>
          <w:rtl/>
        </w:rPr>
        <w:t>תשובת סגן שר הביטחון זאב בוים:</w:t>
      </w:r>
    </w:p>
    <w:p w14:paraId="32456313" w14:textId="77777777" w:rsidR="00000000" w:rsidRDefault="009432B4">
      <w:pPr>
        <w:pStyle w:val="a"/>
        <w:ind w:firstLine="0"/>
        <w:rPr>
          <w:rFonts w:hint="cs"/>
          <w:rtl/>
        </w:rPr>
      </w:pPr>
      <w:r>
        <w:rPr>
          <w:rFonts w:hint="cs"/>
          <w:rtl/>
        </w:rPr>
        <w:t>(</w:t>
      </w:r>
      <w:r>
        <w:rPr>
          <w:rFonts w:hint="cs"/>
          <w:rtl/>
        </w:rPr>
        <w:t>לא נקראה, נמסרה לפרוטוקול)</w:t>
      </w:r>
    </w:p>
    <w:p w14:paraId="2AF68D32" w14:textId="77777777" w:rsidR="00000000" w:rsidRDefault="009432B4">
      <w:pPr>
        <w:pStyle w:val="a"/>
        <w:rPr>
          <w:rFonts w:hint="cs"/>
          <w:b/>
          <w:bCs/>
          <w:rtl/>
        </w:rPr>
      </w:pPr>
    </w:p>
    <w:p w14:paraId="4F9380F8" w14:textId="77777777" w:rsidR="00000000" w:rsidRDefault="009432B4">
      <w:pPr>
        <w:pStyle w:val="a"/>
        <w:rPr>
          <w:rFonts w:hint="cs"/>
          <w:b/>
          <w:rtl/>
        </w:rPr>
      </w:pPr>
      <w:r>
        <w:rPr>
          <w:rFonts w:hint="cs"/>
          <w:b/>
          <w:rtl/>
        </w:rPr>
        <w:t>1-2.  אין מדובר ב"מסלול עוקף", כפי שמנסח זאת חבר הכנסת בניזרי, אלא שבצה"ל פועל, מאז הקמתו בית-הדין לגיור במסגרת הרבנות הצבאית, בראשות הרב הראשי לצה"ל. במשך השנים גוירו בבית-הדין כ-100 חיילים בשנה. בשנת 2003 - חציון ראשון - גוירו</w:t>
      </w:r>
      <w:r>
        <w:rPr>
          <w:rFonts w:hint="cs"/>
          <w:b/>
          <w:rtl/>
        </w:rPr>
        <w:t xml:space="preserve"> כ-60 חיילים.</w:t>
      </w:r>
    </w:p>
    <w:p w14:paraId="68C780B5" w14:textId="77777777" w:rsidR="00000000" w:rsidRDefault="009432B4">
      <w:pPr>
        <w:pStyle w:val="a"/>
        <w:rPr>
          <w:rFonts w:hint="cs"/>
          <w:rtl/>
        </w:rPr>
      </w:pPr>
    </w:p>
    <w:p w14:paraId="48A19F0F" w14:textId="77777777" w:rsidR="00000000" w:rsidRDefault="009432B4">
      <w:pPr>
        <w:pStyle w:val="ad"/>
        <w:rPr>
          <w:rtl/>
        </w:rPr>
      </w:pPr>
      <w:r>
        <w:rPr>
          <w:rFonts w:hint="eastAsia"/>
          <w:rtl/>
        </w:rPr>
        <w:t>היו</w:t>
      </w:r>
      <w:r>
        <w:rPr>
          <w:rtl/>
        </w:rPr>
        <w:t>"ר נסים דהן:</w:t>
      </w:r>
    </w:p>
    <w:p w14:paraId="7B5FCD39" w14:textId="77777777" w:rsidR="00000000" w:rsidRDefault="009432B4">
      <w:pPr>
        <w:pStyle w:val="a"/>
        <w:rPr>
          <w:rFonts w:hint="cs"/>
          <w:rtl/>
        </w:rPr>
      </w:pPr>
    </w:p>
    <w:p w14:paraId="25510E8D" w14:textId="77777777" w:rsidR="00000000" w:rsidRDefault="009432B4">
      <w:pPr>
        <w:pStyle w:val="a"/>
        <w:rPr>
          <w:rFonts w:hint="cs"/>
          <w:rtl/>
        </w:rPr>
      </w:pPr>
      <w:r>
        <w:rPr>
          <w:rFonts w:hint="cs"/>
          <w:rtl/>
        </w:rPr>
        <w:t>שאילתא 222, של חבר הכנסת איתן כבל - אני לא רואה אותו כאן. אם כן, זה גם יעבור לפרוטוקול.</w:t>
      </w:r>
    </w:p>
    <w:p w14:paraId="31A80107" w14:textId="77777777" w:rsidR="00000000" w:rsidRDefault="009432B4">
      <w:pPr>
        <w:pStyle w:val="a"/>
        <w:rPr>
          <w:rFonts w:hint="cs"/>
          <w:rtl/>
        </w:rPr>
      </w:pPr>
    </w:p>
    <w:p w14:paraId="153C402A" w14:textId="77777777" w:rsidR="00000000" w:rsidRDefault="009432B4">
      <w:pPr>
        <w:pStyle w:val="Query"/>
        <w:jc w:val="center"/>
        <w:rPr>
          <w:rtl/>
        </w:rPr>
      </w:pPr>
      <w:bookmarkStart w:id="697" w:name="CQ12015FI0012015T09_07_2003_19_37_24"/>
      <w:bookmarkStart w:id="698" w:name="_Toc45934808"/>
      <w:bookmarkStart w:id="699" w:name="_Toc76385326"/>
      <w:r>
        <w:rPr>
          <w:rtl/>
        </w:rPr>
        <w:t>222. חיילים נזקקים</w:t>
      </w:r>
      <w:bookmarkEnd w:id="698"/>
      <w:bookmarkEnd w:id="699"/>
    </w:p>
    <w:p w14:paraId="43763DD6" w14:textId="77777777" w:rsidR="00000000" w:rsidRDefault="009432B4">
      <w:pPr>
        <w:pStyle w:val="a"/>
        <w:rPr>
          <w:rFonts w:hint="cs"/>
          <w:rtl/>
        </w:rPr>
      </w:pPr>
    </w:p>
    <w:p w14:paraId="2A2F0586" w14:textId="77777777" w:rsidR="00000000" w:rsidRDefault="009432B4">
      <w:pPr>
        <w:pStyle w:val="a"/>
        <w:ind w:firstLine="0"/>
        <w:rPr>
          <w:bCs/>
          <w:u w:val="single"/>
        </w:rPr>
      </w:pPr>
      <w:bookmarkStart w:id="700" w:name="ESQ12015"/>
      <w:bookmarkEnd w:id="700"/>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8F3A3CB" w14:textId="77777777" w:rsidR="00000000" w:rsidRDefault="009432B4">
      <w:pPr>
        <w:pStyle w:val="a"/>
        <w:ind w:firstLine="720"/>
        <w:rPr>
          <w:rFonts w:hint="cs"/>
          <w:rtl/>
        </w:rPr>
      </w:pPr>
      <w:r>
        <w:rPr>
          <w:rtl/>
        </w:rPr>
        <w:t>ביום י"א בסיוון התשס"ג (11 ביוני 2003):</w:t>
      </w:r>
    </w:p>
    <w:p w14:paraId="65DF92D6" w14:textId="77777777" w:rsidR="00000000" w:rsidRDefault="009432B4">
      <w:pPr>
        <w:pStyle w:val="a"/>
        <w:rPr>
          <w:rFonts w:hint="cs"/>
        </w:rPr>
      </w:pPr>
    </w:p>
    <w:p w14:paraId="4D1111C1" w14:textId="77777777" w:rsidR="00000000" w:rsidRDefault="009432B4">
      <w:pPr>
        <w:pStyle w:val="a"/>
      </w:pPr>
    </w:p>
    <w:p w14:paraId="22E2F62D" w14:textId="77777777" w:rsidR="00000000" w:rsidRDefault="009432B4">
      <w:pPr>
        <w:pStyle w:val="a"/>
        <w:ind w:firstLine="720"/>
        <w:rPr>
          <w:rFonts w:hint="cs"/>
        </w:rPr>
      </w:pPr>
      <w:r>
        <w:rPr>
          <w:rtl/>
        </w:rPr>
        <w:t xml:space="preserve">לאחרונה נחשפו בתקשורת מקרים </w:t>
      </w:r>
      <w:r>
        <w:rPr>
          <w:rFonts w:hint="cs"/>
          <w:rtl/>
        </w:rPr>
        <w:t xml:space="preserve">רבים </w:t>
      </w:r>
      <w:r>
        <w:rPr>
          <w:rtl/>
        </w:rPr>
        <w:t xml:space="preserve">של </w:t>
      </w:r>
      <w:r>
        <w:rPr>
          <w:rtl/>
        </w:rPr>
        <w:t>חיילים נזקקים.</w:t>
      </w:r>
    </w:p>
    <w:p w14:paraId="780AE6C0" w14:textId="77777777" w:rsidR="00000000" w:rsidRDefault="009432B4">
      <w:pPr>
        <w:pStyle w:val="a"/>
        <w:ind w:firstLine="720"/>
      </w:pPr>
    </w:p>
    <w:p w14:paraId="55433BC0" w14:textId="77777777" w:rsidR="00000000" w:rsidRDefault="009432B4">
      <w:pPr>
        <w:pStyle w:val="a"/>
        <w:ind w:firstLine="720"/>
      </w:pPr>
      <w:r>
        <w:rPr>
          <w:rFonts w:hint="cs"/>
          <w:rtl/>
        </w:rPr>
        <w:t>רצוני לשאול</w:t>
      </w:r>
      <w:r>
        <w:rPr>
          <w:rtl/>
        </w:rPr>
        <w:t>:</w:t>
      </w:r>
    </w:p>
    <w:p w14:paraId="0F581317" w14:textId="77777777" w:rsidR="00000000" w:rsidRDefault="009432B4">
      <w:pPr>
        <w:pStyle w:val="a"/>
        <w:ind w:firstLine="720"/>
      </w:pPr>
    </w:p>
    <w:p w14:paraId="40E100C5" w14:textId="77777777" w:rsidR="00000000" w:rsidRDefault="009432B4">
      <w:pPr>
        <w:pStyle w:val="a"/>
        <w:ind w:firstLine="720"/>
        <w:rPr>
          <w:rFonts w:hint="cs"/>
          <w:rtl/>
        </w:rPr>
      </w:pPr>
      <w:r>
        <w:rPr>
          <w:rFonts w:hint="cs"/>
          <w:rtl/>
        </w:rPr>
        <w:t xml:space="preserve">1. </w:t>
      </w:r>
      <w:r>
        <w:rPr>
          <w:rtl/>
        </w:rPr>
        <w:t>כמה תלונות חיילים הגיעו למשרד</w:t>
      </w:r>
      <w:r>
        <w:rPr>
          <w:rFonts w:hint="cs"/>
          <w:rtl/>
        </w:rPr>
        <w:t>ך?</w:t>
      </w:r>
    </w:p>
    <w:p w14:paraId="12E74DE0" w14:textId="77777777" w:rsidR="00000000" w:rsidRDefault="009432B4">
      <w:pPr>
        <w:pStyle w:val="a"/>
        <w:ind w:firstLine="720"/>
        <w:rPr>
          <w:rtl/>
        </w:rPr>
      </w:pPr>
    </w:p>
    <w:p w14:paraId="4EA348B7" w14:textId="77777777" w:rsidR="00000000" w:rsidRDefault="009432B4">
      <w:pPr>
        <w:pStyle w:val="a"/>
        <w:ind w:firstLine="720"/>
        <w:rPr>
          <w:rtl/>
        </w:rPr>
      </w:pPr>
      <w:r>
        <w:rPr>
          <w:rFonts w:hint="cs"/>
          <w:rtl/>
        </w:rPr>
        <w:t xml:space="preserve">2. </w:t>
      </w:r>
      <w:r>
        <w:rPr>
          <w:rtl/>
        </w:rPr>
        <w:t>האם משרדך ע</w:t>
      </w:r>
      <w:r>
        <w:rPr>
          <w:rFonts w:hint="cs"/>
          <w:rtl/>
        </w:rPr>
        <w:t>ושה</w:t>
      </w:r>
      <w:r>
        <w:rPr>
          <w:rtl/>
        </w:rPr>
        <w:t xml:space="preserve"> בדיקות עצמאיות </w:t>
      </w:r>
      <w:r>
        <w:rPr>
          <w:rFonts w:hint="cs"/>
          <w:rtl/>
        </w:rPr>
        <w:t>ש</w:t>
      </w:r>
      <w:r>
        <w:rPr>
          <w:rtl/>
        </w:rPr>
        <w:t>ל</w:t>
      </w:r>
      <w:r>
        <w:rPr>
          <w:rFonts w:hint="cs"/>
          <w:rtl/>
        </w:rPr>
        <w:t xml:space="preserve"> </w:t>
      </w:r>
      <w:r>
        <w:rPr>
          <w:rtl/>
        </w:rPr>
        <w:t>מצב חייליו</w:t>
      </w:r>
      <w:r>
        <w:rPr>
          <w:rFonts w:hint="cs"/>
          <w:rtl/>
        </w:rPr>
        <w:t>?</w:t>
      </w:r>
    </w:p>
    <w:p w14:paraId="6929731D" w14:textId="77777777" w:rsidR="00000000" w:rsidRDefault="009432B4">
      <w:pPr>
        <w:pStyle w:val="a"/>
        <w:ind w:firstLine="720"/>
        <w:rPr>
          <w:rtl/>
        </w:rPr>
      </w:pPr>
    </w:p>
    <w:p w14:paraId="7632092E" w14:textId="77777777" w:rsidR="00000000" w:rsidRDefault="009432B4">
      <w:pPr>
        <w:pStyle w:val="a"/>
        <w:ind w:firstLine="720"/>
        <w:rPr>
          <w:rtl/>
        </w:rPr>
      </w:pPr>
      <w:r>
        <w:rPr>
          <w:rFonts w:hint="cs"/>
          <w:rtl/>
        </w:rPr>
        <w:t xml:space="preserve">3. </w:t>
      </w:r>
      <w:r>
        <w:rPr>
          <w:rtl/>
        </w:rPr>
        <w:t xml:space="preserve">האם </w:t>
      </w:r>
      <w:r>
        <w:rPr>
          <w:rFonts w:hint="cs"/>
          <w:rtl/>
        </w:rPr>
        <w:t>יורה משרדך,</w:t>
      </w:r>
      <w:r>
        <w:rPr>
          <w:rtl/>
        </w:rPr>
        <w:t xml:space="preserve"> עקב </w:t>
      </w:r>
      <w:r>
        <w:rPr>
          <w:rFonts w:hint="cs"/>
          <w:rtl/>
        </w:rPr>
        <w:t>המקרים הרבים</w:t>
      </w:r>
      <w:r>
        <w:rPr>
          <w:rtl/>
        </w:rPr>
        <w:t>, להוס</w:t>
      </w:r>
      <w:r>
        <w:rPr>
          <w:rFonts w:hint="cs"/>
          <w:rtl/>
        </w:rPr>
        <w:t>יף</w:t>
      </w:r>
      <w:r>
        <w:rPr>
          <w:rtl/>
        </w:rPr>
        <w:t xml:space="preserve"> גופים </w:t>
      </w:r>
      <w:r>
        <w:rPr>
          <w:rFonts w:hint="cs"/>
          <w:rtl/>
        </w:rPr>
        <w:t>ל</w:t>
      </w:r>
      <w:r>
        <w:rPr>
          <w:rtl/>
        </w:rPr>
        <w:t>ט</w:t>
      </w:r>
      <w:r>
        <w:rPr>
          <w:rFonts w:hint="cs"/>
          <w:rtl/>
        </w:rPr>
        <w:t>י</w:t>
      </w:r>
      <w:r>
        <w:rPr>
          <w:rtl/>
        </w:rPr>
        <w:t>פ</w:t>
      </w:r>
      <w:r>
        <w:rPr>
          <w:rFonts w:hint="cs"/>
          <w:rtl/>
        </w:rPr>
        <w:t>ו</w:t>
      </w:r>
      <w:r>
        <w:rPr>
          <w:rtl/>
        </w:rPr>
        <w:t>ל בבעיה?</w:t>
      </w:r>
    </w:p>
    <w:p w14:paraId="78972E42" w14:textId="77777777" w:rsidR="00000000" w:rsidRDefault="009432B4">
      <w:pPr>
        <w:pStyle w:val="a"/>
        <w:ind w:firstLine="720"/>
        <w:rPr>
          <w:rtl/>
        </w:rPr>
      </w:pPr>
    </w:p>
    <w:p w14:paraId="5AD68041" w14:textId="77777777" w:rsidR="00000000" w:rsidRDefault="009432B4">
      <w:pPr>
        <w:pStyle w:val="a"/>
        <w:ind w:firstLine="720"/>
        <w:rPr>
          <w:rtl/>
        </w:rPr>
      </w:pPr>
      <w:r>
        <w:rPr>
          <w:rFonts w:hint="cs"/>
          <w:rtl/>
        </w:rPr>
        <w:t xml:space="preserve">4. </w:t>
      </w:r>
      <w:r>
        <w:rPr>
          <w:rtl/>
        </w:rPr>
        <w:t xml:space="preserve">האם </w:t>
      </w:r>
      <w:r>
        <w:rPr>
          <w:rFonts w:hint="cs"/>
          <w:rtl/>
        </w:rPr>
        <w:t>יפנה משרדך</w:t>
      </w:r>
      <w:r>
        <w:rPr>
          <w:rtl/>
        </w:rPr>
        <w:t xml:space="preserve"> לגופים נוספים לגיוס תרומות, פרט לאגודה למען החייל?</w:t>
      </w:r>
    </w:p>
    <w:p w14:paraId="72031534" w14:textId="77777777" w:rsidR="00000000" w:rsidRDefault="009432B4">
      <w:pPr>
        <w:pStyle w:val="a"/>
        <w:ind w:firstLine="720"/>
        <w:rPr>
          <w:rtl/>
        </w:rPr>
      </w:pPr>
    </w:p>
    <w:p w14:paraId="7B5152B0" w14:textId="77777777" w:rsidR="00000000" w:rsidRDefault="009432B4">
      <w:pPr>
        <w:pStyle w:val="a"/>
        <w:rPr>
          <w:rFonts w:hint="cs"/>
          <w:b/>
          <w:bCs/>
          <w:u w:val="single"/>
          <w:rtl/>
        </w:rPr>
      </w:pPr>
      <w:r>
        <w:rPr>
          <w:rFonts w:hint="cs"/>
          <w:b/>
          <w:bCs/>
          <w:u w:val="single"/>
          <w:rtl/>
        </w:rPr>
        <w:t xml:space="preserve">תשובת </w:t>
      </w:r>
      <w:r>
        <w:rPr>
          <w:rFonts w:hint="cs"/>
          <w:b/>
          <w:bCs/>
          <w:u w:val="single"/>
          <w:rtl/>
        </w:rPr>
        <w:t xml:space="preserve"> סגן שר הביטחון זאב בוים:</w:t>
      </w:r>
    </w:p>
    <w:p w14:paraId="79DE323B" w14:textId="77777777" w:rsidR="00000000" w:rsidRDefault="009432B4">
      <w:pPr>
        <w:pStyle w:val="a"/>
        <w:rPr>
          <w:rFonts w:hint="cs"/>
          <w:b/>
          <w:bCs/>
          <w:rtl/>
        </w:rPr>
      </w:pPr>
      <w:r>
        <w:rPr>
          <w:rFonts w:hint="cs"/>
          <w:b/>
          <w:bCs/>
          <w:rtl/>
        </w:rPr>
        <w:t>(לא נקראה, נמסרה לפרוטוקול)</w:t>
      </w:r>
    </w:p>
    <w:p w14:paraId="5C39EADB" w14:textId="77777777" w:rsidR="00000000" w:rsidRDefault="009432B4">
      <w:pPr>
        <w:pStyle w:val="a"/>
        <w:rPr>
          <w:rFonts w:hint="cs"/>
          <w:rtl/>
        </w:rPr>
      </w:pPr>
    </w:p>
    <w:p w14:paraId="34F3C347" w14:textId="77777777" w:rsidR="00000000" w:rsidRDefault="009432B4">
      <w:pPr>
        <w:pStyle w:val="a"/>
        <w:rPr>
          <w:rFonts w:hint="cs"/>
          <w:rtl/>
        </w:rPr>
      </w:pPr>
    </w:p>
    <w:p w14:paraId="06974DF8" w14:textId="77777777" w:rsidR="00000000" w:rsidRDefault="009432B4">
      <w:pPr>
        <w:pStyle w:val="a"/>
        <w:rPr>
          <w:rFonts w:hint="cs"/>
          <w:rtl/>
        </w:rPr>
      </w:pPr>
      <w:r>
        <w:rPr>
          <w:rFonts w:hint="cs"/>
          <w:rtl/>
        </w:rPr>
        <w:t>1. לכלל המשרדים העוסקים בנושא במשרד הביטחון ובצה"ל מגיעות הרבה פניות של חיילים במצוקה כזאת או אחרת במהלך השנה. כל פנייה נבחנת ומטופלת בקפדנות ובמקצועיות. והראיה - הרבה חיילים מוכרים לזכויות שונות במהל</w:t>
      </w:r>
      <w:r>
        <w:rPr>
          <w:rFonts w:hint="cs"/>
          <w:rtl/>
        </w:rPr>
        <w:t xml:space="preserve">ך השנה. </w:t>
      </w:r>
    </w:p>
    <w:p w14:paraId="7596C808" w14:textId="77777777" w:rsidR="00000000" w:rsidRDefault="009432B4">
      <w:pPr>
        <w:pStyle w:val="a"/>
        <w:rPr>
          <w:rFonts w:hint="cs"/>
          <w:rtl/>
        </w:rPr>
      </w:pPr>
    </w:p>
    <w:p w14:paraId="3484C9CD" w14:textId="77777777" w:rsidR="00000000" w:rsidRDefault="009432B4">
      <w:pPr>
        <w:pStyle w:val="a"/>
        <w:rPr>
          <w:rFonts w:hint="cs"/>
          <w:rtl/>
        </w:rPr>
      </w:pPr>
      <w:r>
        <w:rPr>
          <w:rFonts w:hint="cs"/>
          <w:rtl/>
        </w:rPr>
        <w:t xml:space="preserve">2.  כעיקרון אנו ניזונים מפניות של החייל, למעט מקרים שבהם מזהה המפקד בעיה עם החייל או אצלו ומדובב אותו כדי לסייע לו. </w:t>
      </w:r>
    </w:p>
    <w:p w14:paraId="653E90B7" w14:textId="77777777" w:rsidR="00000000" w:rsidRDefault="009432B4">
      <w:pPr>
        <w:pStyle w:val="a"/>
        <w:rPr>
          <w:rFonts w:hint="cs"/>
          <w:rtl/>
        </w:rPr>
      </w:pPr>
    </w:p>
    <w:p w14:paraId="2C42B51E" w14:textId="77777777" w:rsidR="00000000" w:rsidRDefault="009432B4">
      <w:pPr>
        <w:pStyle w:val="a"/>
        <w:rPr>
          <w:rFonts w:hint="cs"/>
          <w:rtl/>
        </w:rPr>
      </w:pPr>
      <w:r>
        <w:rPr>
          <w:rFonts w:hint="cs"/>
          <w:rtl/>
        </w:rPr>
        <w:t>3.  מערך הטיפול בתנאי השירות בצה"ל מונה כ-1,000 אנשי סגל. אין צורך להרחיבו מעבר לכך.</w:t>
      </w:r>
    </w:p>
    <w:p w14:paraId="162B0450" w14:textId="77777777" w:rsidR="00000000" w:rsidRDefault="009432B4">
      <w:pPr>
        <w:pStyle w:val="a"/>
        <w:rPr>
          <w:rFonts w:hint="cs"/>
          <w:rtl/>
        </w:rPr>
      </w:pPr>
    </w:p>
    <w:p w14:paraId="0B511E53" w14:textId="77777777" w:rsidR="00000000" w:rsidRDefault="009432B4">
      <w:pPr>
        <w:pStyle w:val="a"/>
        <w:rPr>
          <w:rFonts w:hint="cs"/>
          <w:rtl/>
        </w:rPr>
      </w:pPr>
      <w:r>
        <w:rPr>
          <w:rFonts w:hint="cs"/>
          <w:rtl/>
        </w:rPr>
        <w:t>4. משרד הביטחון מטפל בתרומות לחיילים נזקקי</w:t>
      </w:r>
      <w:r>
        <w:rPr>
          <w:rFonts w:hint="cs"/>
          <w:rtl/>
        </w:rPr>
        <w:t xml:space="preserve">ם באמצעות האגודה למען החייל ובאמצעות הקרן לביטחון ישראל. אם נוצר מגע עם תורם פוטנציאלי, הגופים האמונים על כך מחברים אותו לאגודה למען החייל או לקרן לב"י. </w:t>
      </w:r>
    </w:p>
    <w:p w14:paraId="4204FE8A" w14:textId="77777777" w:rsidR="00000000" w:rsidRDefault="009432B4">
      <w:pPr>
        <w:pStyle w:val="a"/>
        <w:rPr>
          <w:rFonts w:hint="cs"/>
          <w:rtl/>
        </w:rPr>
      </w:pPr>
    </w:p>
    <w:p w14:paraId="54A5CA4D" w14:textId="77777777" w:rsidR="00000000" w:rsidRDefault="009432B4">
      <w:pPr>
        <w:pStyle w:val="ad"/>
        <w:rPr>
          <w:rtl/>
        </w:rPr>
      </w:pPr>
      <w:r>
        <w:rPr>
          <w:rtl/>
        </w:rPr>
        <w:t>היו"ר נסים דהן:</w:t>
      </w:r>
    </w:p>
    <w:p w14:paraId="774EC176" w14:textId="77777777" w:rsidR="00000000" w:rsidRDefault="009432B4">
      <w:pPr>
        <w:pStyle w:val="a"/>
        <w:ind w:firstLine="0"/>
        <w:rPr>
          <w:rFonts w:hint="cs"/>
          <w:rtl/>
        </w:rPr>
      </w:pPr>
    </w:p>
    <w:p w14:paraId="2360D5BD" w14:textId="77777777" w:rsidR="00000000" w:rsidRDefault="009432B4">
      <w:pPr>
        <w:pStyle w:val="a"/>
        <w:ind w:firstLine="0"/>
        <w:rPr>
          <w:rFonts w:hint="cs"/>
          <w:rtl/>
        </w:rPr>
      </w:pPr>
      <w:r>
        <w:rPr>
          <w:rFonts w:hint="cs"/>
          <w:rtl/>
        </w:rPr>
        <w:tab/>
      </w:r>
      <w:bookmarkEnd w:id="697"/>
      <w:r>
        <w:rPr>
          <w:rFonts w:hint="cs"/>
          <w:rtl/>
        </w:rPr>
        <w:t>שאילתא 282 של חבר הכנסת אריה אלדד.  הוא לא נמצא - לפרוטוקול.</w:t>
      </w:r>
    </w:p>
    <w:p w14:paraId="54F46F87" w14:textId="77777777" w:rsidR="00000000" w:rsidRDefault="009432B4">
      <w:pPr>
        <w:pStyle w:val="a"/>
        <w:rPr>
          <w:rFonts w:hint="cs"/>
          <w:rtl/>
        </w:rPr>
      </w:pPr>
    </w:p>
    <w:p w14:paraId="40676CE7" w14:textId="77777777" w:rsidR="00000000" w:rsidRDefault="009432B4">
      <w:pPr>
        <w:pStyle w:val="ac"/>
        <w:rPr>
          <w:rtl/>
        </w:rPr>
      </w:pPr>
      <w:r>
        <w:rPr>
          <w:rFonts w:hint="eastAsia"/>
          <w:rtl/>
        </w:rPr>
        <w:t>אורי</w:t>
      </w:r>
      <w:r>
        <w:rPr>
          <w:rtl/>
        </w:rPr>
        <w:t xml:space="preserve"> יהודה אריאל (האי</w:t>
      </w:r>
      <w:r>
        <w:rPr>
          <w:rtl/>
        </w:rPr>
        <w:t>חוד הלאומי - ישראל ביתנו):</w:t>
      </w:r>
    </w:p>
    <w:p w14:paraId="5AC9B21B" w14:textId="77777777" w:rsidR="00000000" w:rsidRDefault="009432B4">
      <w:pPr>
        <w:pStyle w:val="a"/>
        <w:rPr>
          <w:rFonts w:hint="cs"/>
          <w:rtl/>
        </w:rPr>
      </w:pPr>
    </w:p>
    <w:p w14:paraId="06C2ADFF" w14:textId="77777777" w:rsidR="00000000" w:rsidRDefault="009432B4">
      <w:pPr>
        <w:pStyle w:val="a"/>
        <w:rPr>
          <w:rFonts w:hint="cs"/>
          <w:rtl/>
        </w:rPr>
      </w:pPr>
      <w:r>
        <w:rPr>
          <w:rFonts w:hint="cs"/>
          <w:rtl/>
        </w:rPr>
        <w:t>אדוני היושב-ראש, אתה תסכים לאפשר לסגן השר לענות על השאילתא של חבר הכנסת אלדד?</w:t>
      </w:r>
    </w:p>
    <w:p w14:paraId="7599D099" w14:textId="77777777" w:rsidR="00000000" w:rsidRDefault="009432B4">
      <w:pPr>
        <w:pStyle w:val="a"/>
        <w:rPr>
          <w:rFonts w:hint="cs"/>
          <w:rtl/>
        </w:rPr>
      </w:pPr>
    </w:p>
    <w:p w14:paraId="28E469EE" w14:textId="77777777" w:rsidR="00000000" w:rsidRDefault="009432B4">
      <w:pPr>
        <w:pStyle w:val="ad"/>
        <w:rPr>
          <w:rtl/>
        </w:rPr>
      </w:pPr>
      <w:r>
        <w:rPr>
          <w:rtl/>
        </w:rPr>
        <w:t>היו"ר נסים דהן:</w:t>
      </w:r>
    </w:p>
    <w:p w14:paraId="5DC09C1C" w14:textId="77777777" w:rsidR="00000000" w:rsidRDefault="009432B4">
      <w:pPr>
        <w:pStyle w:val="a"/>
        <w:rPr>
          <w:rtl/>
        </w:rPr>
      </w:pPr>
    </w:p>
    <w:p w14:paraId="4131D768" w14:textId="77777777" w:rsidR="00000000" w:rsidRDefault="009432B4">
      <w:pPr>
        <w:pStyle w:val="a"/>
        <w:rPr>
          <w:rFonts w:hint="cs"/>
          <w:rtl/>
        </w:rPr>
      </w:pPr>
      <w:r>
        <w:rPr>
          <w:rFonts w:hint="cs"/>
          <w:rtl/>
        </w:rPr>
        <w:t>זה תלוי בסגן השר. זה תלוי בו, אם הוא מסכים.</w:t>
      </w:r>
    </w:p>
    <w:p w14:paraId="30218693" w14:textId="77777777" w:rsidR="00000000" w:rsidRDefault="009432B4">
      <w:pPr>
        <w:pStyle w:val="a"/>
        <w:rPr>
          <w:rFonts w:hint="cs"/>
          <w:rtl/>
        </w:rPr>
      </w:pPr>
    </w:p>
    <w:p w14:paraId="11348E6C" w14:textId="77777777" w:rsidR="00000000" w:rsidRDefault="009432B4">
      <w:pPr>
        <w:pStyle w:val="SpeakerCon"/>
        <w:rPr>
          <w:rtl/>
        </w:rPr>
      </w:pPr>
      <w:bookmarkStart w:id="701" w:name="FS000000464T09_07_2003_19_42_23C"/>
      <w:r>
        <w:rPr>
          <w:rFonts w:hint="eastAsia"/>
          <w:rtl/>
        </w:rPr>
        <w:t>סגן</w:t>
      </w:r>
      <w:r>
        <w:rPr>
          <w:rtl/>
        </w:rPr>
        <w:t xml:space="preserve"> שר הביטחון זאב בוים:</w:t>
      </w:r>
    </w:p>
    <w:p w14:paraId="2848709F" w14:textId="77777777" w:rsidR="00000000" w:rsidRDefault="009432B4">
      <w:pPr>
        <w:pStyle w:val="a"/>
        <w:rPr>
          <w:rtl/>
        </w:rPr>
      </w:pPr>
    </w:p>
    <w:bookmarkEnd w:id="701"/>
    <w:p w14:paraId="7E153DC1" w14:textId="77777777" w:rsidR="00000000" w:rsidRDefault="009432B4">
      <w:pPr>
        <w:pStyle w:val="a"/>
        <w:rPr>
          <w:rFonts w:hint="cs"/>
          <w:rtl/>
        </w:rPr>
      </w:pPr>
      <w:r>
        <w:rPr>
          <w:rFonts w:hint="cs"/>
          <w:rtl/>
        </w:rPr>
        <w:t>לגבי מה?</w:t>
      </w:r>
    </w:p>
    <w:p w14:paraId="0FEF0595" w14:textId="77777777" w:rsidR="00000000" w:rsidRDefault="009432B4">
      <w:pPr>
        <w:pStyle w:val="a"/>
        <w:rPr>
          <w:rFonts w:hint="cs"/>
          <w:rtl/>
        </w:rPr>
      </w:pPr>
    </w:p>
    <w:p w14:paraId="5FB5F154" w14:textId="77777777" w:rsidR="00000000" w:rsidRDefault="009432B4">
      <w:pPr>
        <w:pStyle w:val="ad"/>
        <w:rPr>
          <w:rtl/>
        </w:rPr>
      </w:pPr>
      <w:r>
        <w:rPr>
          <w:rtl/>
        </w:rPr>
        <w:t>היו"ר נסים דהן:</w:t>
      </w:r>
    </w:p>
    <w:p w14:paraId="61F8194D" w14:textId="77777777" w:rsidR="00000000" w:rsidRDefault="009432B4">
      <w:pPr>
        <w:pStyle w:val="a"/>
        <w:rPr>
          <w:rtl/>
        </w:rPr>
      </w:pPr>
    </w:p>
    <w:p w14:paraId="05EF8D7F" w14:textId="77777777" w:rsidR="00000000" w:rsidRDefault="009432B4">
      <w:pPr>
        <w:pStyle w:val="a"/>
        <w:rPr>
          <w:rFonts w:hint="cs"/>
          <w:rtl/>
        </w:rPr>
      </w:pPr>
      <w:r>
        <w:rPr>
          <w:rFonts w:hint="cs"/>
          <w:rtl/>
        </w:rPr>
        <w:t xml:space="preserve">שאילתא 282 של חבר הכנסת אלדד. הוא </w:t>
      </w:r>
      <w:r>
        <w:rPr>
          <w:rFonts w:hint="cs"/>
          <w:rtl/>
        </w:rPr>
        <w:t xml:space="preserve">לא נמצא אומנם ואתה לא חייב לענות, אבל על-פי בקשתו של חבר הכנסת אריאל אתה יכול לשקול זאת. </w:t>
      </w:r>
    </w:p>
    <w:p w14:paraId="5213F18A" w14:textId="77777777" w:rsidR="00000000" w:rsidRDefault="009432B4">
      <w:pPr>
        <w:pStyle w:val="a"/>
        <w:rPr>
          <w:rtl/>
        </w:rPr>
      </w:pPr>
    </w:p>
    <w:p w14:paraId="62262202" w14:textId="77777777" w:rsidR="00000000" w:rsidRDefault="009432B4">
      <w:pPr>
        <w:pStyle w:val="a"/>
        <w:rPr>
          <w:rFonts w:hint="cs"/>
          <w:rtl/>
        </w:rPr>
      </w:pPr>
    </w:p>
    <w:p w14:paraId="6BF38FA0" w14:textId="77777777" w:rsidR="00000000" w:rsidRDefault="009432B4">
      <w:pPr>
        <w:pStyle w:val="Query"/>
        <w:jc w:val="center"/>
        <w:rPr>
          <w:rFonts w:hint="cs"/>
          <w:rtl/>
        </w:rPr>
      </w:pPr>
      <w:bookmarkStart w:id="702" w:name="CQ12819FI0012819T09_07_2003_19_38_13"/>
      <w:bookmarkStart w:id="703" w:name="_Toc45934809"/>
      <w:bookmarkStart w:id="704" w:name="_Toc76385327"/>
      <w:bookmarkEnd w:id="702"/>
      <w:r>
        <w:rPr>
          <w:rtl/>
        </w:rPr>
        <w:t>282. הסתה נגד מדינת ישראל</w:t>
      </w:r>
      <w:bookmarkEnd w:id="703"/>
      <w:r>
        <w:rPr>
          <w:rFonts w:hint="cs"/>
          <w:rtl/>
        </w:rPr>
        <w:t xml:space="preserve"> ברשות הפלסטינית</w:t>
      </w:r>
      <w:bookmarkEnd w:id="704"/>
    </w:p>
    <w:p w14:paraId="79D9D25A" w14:textId="77777777" w:rsidR="00000000" w:rsidRDefault="009432B4">
      <w:pPr>
        <w:pStyle w:val="a"/>
        <w:rPr>
          <w:rFonts w:hint="cs"/>
          <w:rtl/>
        </w:rPr>
      </w:pPr>
    </w:p>
    <w:p w14:paraId="3467AFD2" w14:textId="77777777" w:rsidR="00000000" w:rsidRDefault="009432B4">
      <w:pPr>
        <w:pStyle w:val="a"/>
        <w:ind w:firstLine="0"/>
        <w:rPr>
          <w:bCs/>
          <w:u w:val="single"/>
        </w:rPr>
      </w:pPr>
      <w:bookmarkStart w:id="705" w:name="ESQ12819"/>
      <w:bookmarkEnd w:id="705"/>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8D0DF23" w14:textId="77777777" w:rsidR="00000000" w:rsidRDefault="009432B4">
      <w:pPr>
        <w:pStyle w:val="a"/>
        <w:ind w:firstLine="720"/>
      </w:pPr>
      <w:r>
        <w:rPr>
          <w:rtl/>
        </w:rPr>
        <w:t>ביום כ"ה בסיוון התשס"ג (25 ביוני 2003):</w:t>
      </w:r>
    </w:p>
    <w:p w14:paraId="500CFF01" w14:textId="77777777" w:rsidR="00000000" w:rsidRDefault="009432B4">
      <w:pPr>
        <w:pStyle w:val="a"/>
        <w:rPr>
          <w:rFonts w:hint="cs"/>
          <w:rtl/>
        </w:rPr>
      </w:pPr>
    </w:p>
    <w:p w14:paraId="1D9FB989" w14:textId="77777777" w:rsidR="00000000" w:rsidRDefault="009432B4">
      <w:pPr>
        <w:pStyle w:val="a"/>
        <w:rPr>
          <w:rFonts w:hint="cs"/>
        </w:rPr>
      </w:pPr>
    </w:p>
    <w:p w14:paraId="139D6D07" w14:textId="77777777" w:rsidR="00000000" w:rsidRDefault="009432B4">
      <w:pPr>
        <w:pStyle w:val="a"/>
        <w:ind w:firstLine="720"/>
        <w:rPr>
          <w:rFonts w:hint="cs"/>
          <w:rtl/>
        </w:rPr>
      </w:pPr>
      <w:r>
        <w:rPr>
          <w:rtl/>
        </w:rPr>
        <w:t>בדוחות שונים של הממשלה והצבא נמצא</w:t>
      </w:r>
      <w:r>
        <w:rPr>
          <w:rFonts w:hint="cs"/>
          <w:rtl/>
        </w:rPr>
        <w:t>,</w:t>
      </w:r>
      <w:r>
        <w:rPr>
          <w:rtl/>
        </w:rPr>
        <w:t xml:space="preserve"> כי קיי</w:t>
      </w:r>
      <w:r>
        <w:rPr>
          <w:rtl/>
        </w:rPr>
        <w:t>מת הסתה ברשות הפל</w:t>
      </w:r>
      <w:r>
        <w:rPr>
          <w:rFonts w:hint="cs"/>
          <w:rtl/>
        </w:rPr>
        <w:t>סט</w:t>
      </w:r>
      <w:r>
        <w:rPr>
          <w:rtl/>
        </w:rPr>
        <w:t>ינית</w:t>
      </w:r>
      <w:r>
        <w:rPr>
          <w:rFonts w:hint="cs"/>
          <w:rtl/>
        </w:rPr>
        <w:t xml:space="preserve"> נגד מדינת ישראל, וכי</w:t>
      </w:r>
      <w:r>
        <w:rPr>
          <w:rtl/>
        </w:rPr>
        <w:t xml:space="preserve"> הסתה זו </w:t>
      </w:r>
      <w:r>
        <w:rPr>
          <w:rFonts w:hint="cs"/>
          <w:rtl/>
        </w:rPr>
        <w:t>מופיעה</w:t>
      </w:r>
      <w:r>
        <w:rPr>
          <w:rtl/>
        </w:rPr>
        <w:t xml:space="preserve"> </w:t>
      </w:r>
      <w:r>
        <w:rPr>
          <w:rFonts w:hint="cs"/>
          <w:rtl/>
        </w:rPr>
        <w:t>גם ב</w:t>
      </w:r>
      <w:r>
        <w:rPr>
          <w:rtl/>
        </w:rPr>
        <w:t xml:space="preserve">ספרי הלימוד </w:t>
      </w:r>
      <w:r>
        <w:rPr>
          <w:rFonts w:hint="cs"/>
          <w:rtl/>
        </w:rPr>
        <w:t>ש</w:t>
      </w:r>
      <w:r>
        <w:rPr>
          <w:rtl/>
        </w:rPr>
        <w:t>בתוכנית הלימודים הפל</w:t>
      </w:r>
      <w:r>
        <w:rPr>
          <w:rFonts w:hint="cs"/>
          <w:rtl/>
        </w:rPr>
        <w:t>סט</w:t>
      </w:r>
      <w:r>
        <w:rPr>
          <w:rtl/>
        </w:rPr>
        <w:t>ינית</w:t>
      </w:r>
      <w:r>
        <w:rPr>
          <w:rFonts w:hint="cs"/>
          <w:rtl/>
        </w:rPr>
        <w:t>.</w:t>
      </w:r>
    </w:p>
    <w:p w14:paraId="196C581F" w14:textId="77777777" w:rsidR="00000000" w:rsidRDefault="009432B4">
      <w:pPr>
        <w:pStyle w:val="a"/>
        <w:ind w:firstLine="720"/>
      </w:pPr>
      <w:r>
        <w:rPr>
          <w:rtl/>
        </w:rPr>
        <w:t xml:space="preserve"> </w:t>
      </w:r>
    </w:p>
    <w:p w14:paraId="6C7D680A" w14:textId="77777777" w:rsidR="00000000" w:rsidRDefault="009432B4">
      <w:pPr>
        <w:pStyle w:val="a"/>
        <w:ind w:firstLine="720"/>
      </w:pPr>
      <w:r>
        <w:rPr>
          <w:rFonts w:hint="cs"/>
          <w:rtl/>
        </w:rPr>
        <w:t>רצוני לשאול</w:t>
      </w:r>
      <w:r>
        <w:rPr>
          <w:rtl/>
        </w:rPr>
        <w:t>:</w:t>
      </w:r>
    </w:p>
    <w:p w14:paraId="220D2C1D" w14:textId="77777777" w:rsidR="00000000" w:rsidRDefault="009432B4">
      <w:pPr>
        <w:pStyle w:val="a"/>
        <w:ind w:firstLine="720"/>
      </w:pPr>
    </w:p>
    <w:p w14:paraId="6E621E56" w14:textId="77777777" w:rsidR="00000000" w:rsidRDefault="009432B4">
      <w:pPr>
        <w:pStyle w:val="a"/>
        <w:ind w:firstLine="720"/>
        <w:rPr>
          <w:rtl/>
        </w:rPr>
      </w:pPr>
      <w:r>
        <w:rPr>
          <w:rFonts w:hint="cs"/>
          <w:rtl/>
        </w:rPr>
        <w:t xml:space="preserve">1. </w:t>
      </w:r>
      <w:r>
        <w:rPr>
          <w:rtl/>
        </w:rPr>
        <w:t xml:space="preserve">האם </w:t>
      </w:r>
      <w:r>
        <w:rPr>
          <w:rFonts w:hint="cs"/>
          <w:rtl/>
        </w:rPr>
        <w:t xml:space="preserve">מאז פסגת עקבה </w:t>
      </w:r>
      <w:r>
        <w:rPr>
          <w:rtl/>
        </w:rPr>
        <w:t xml:space="preserve">נפסקה הסתה </w:t>
      </w:r>
      <w:r>
        <w:rPr>
          <w:rFonts w:hint="cs"/>
          <w:rtl/>
        </w:rPr>
        <w:t>זו</w:t>
      </w:r>
      <w:r>
        <w:rPr>
          <w:rtl/>
        </w:rPr>
        <w:t>?</w:t>
      </w:r>
    </w:p>
    <w:p w14:paraId="4532C639" w14:textId="77777777" w:rsidR="00000000" w:rsidRDefault="009432B4">
      <w:pPr>
        <w:pStyle w:val="a"/>
        <w:ind w:firstLine="720"/>
        <w:rPr>
          <w:rtl/>
        </w:rPr>
      </w:pPr>
    </w:p>
    <w:p w14:paraId="47EB51A6" w14:textId="77777777" w:rsidR="00000000" w:rsidRDefault="009432B4">
      <w:pPr>
        <w:pStyle w:val="a"/>
        <w:ind w:firstLine="720"/>
        <w:rPr>
          <w:rFonts w:hint="cs"/>
          <w:rtl/>
        </w:rPr>
      </w:pPr>
      <w:r>
        <w:rPr>
          <w:rFonts w:hint="cs"/>
          <w:rtl/>
        </w:rPr>
        <w:t xml:space="preserve">2. </w:t>
      </w:r>
      <w:r>
        <w:rPr>
          <w:rtl/>
        </w:rPr>
        <w:t>האם שונו תוכניות הלימוד בבתי</w:t>
      </w:r>
      <w:r>
        <w:rPr>
          <w:rFonts w:hint="cs"/>
          <w:rtl/>
        </w:rPr>
        <w:t>-</w:t>
      </w:r>
      <w:r>
        <w:rPr>
          <w:rtl/>
        </w:rPr>
        <w:t xml:space="preserve">הספר והוסרו מערכי השיעור </w:t>
      </w:r>
      <w:r>
        <w:rPr>
          <w:rFonts w:hint="cs"/>
          <w:rtl/>
        </w:rPr>
        <w:t>המסיתים?</w:t>
      </w:r>
    </w:p>
    <w:p w14:paraId="29A81816" w14:textId="77777777" w:rsidR="00000000" w:rsidRDefault="009432B4">
      <w:pPr>
        <w:pStyle w:val="a"/>
        <w:ind w:firstLine="720"/>
        <w:rPr>
          <w:rFonts w:hint="cs"/>
          <w:rtl/>
        </w:rPr>
      </w:pPr>
    </w:p>
    <w:p w14:paraId="30B0C21C" w14:textId="77777777" w:rsidR="00000000" w:rsidRDefault="009432B4">
      <w:pPr>
        <w:pStyle w:val="SpeakerCon"/>
        <w:rPr>
          <w:rFonts w:hint="cs"/>
          <w:rtl/>
        </w:rPr>
      </w:pPr>
      <w:bookmarkStart w:id="706" w:name="FS000000464T09_07_2003_19_35_08C"/>
      <w:bookmarkStart w:id="707" w:name="FS000000464T09_07_2003_20_54_44"/>
      <w:bookmarkEnd w:id="706"/>
      <w:r>
        <w:rPr>
          <w:rtl/>
        </w:rPr>
        <w:t>סגן שר הביטחון זאב בוים</w:t>
      </w:r>
      <w:bookmarkEnd w:id="707"/>
      <w:r>
        <w:rPr>
          <w:rFonts w:hint="cs"/>
          <w:rtl/>
        </w:rPr>
        <w:t>:</w:t>
      </w:r>
    </w:p>
    <w:p w14:paraId="081375E8" w14:textId="77777777" w:rsidR="00000000" w:rsidRDefault="009432B4">
      <w:pPr>
        <w:pStyle w:val="Speaker"/>
        <w:rPr>
          <w:rFonts w:hint="cs"/>
          <w:rtl/>
        </w:rPr>
      </w:pPr>
    </w:p>
    <w:p w14:paraId="6D9EEE90" w14:textId="77777777" w:rsidR="00000000" w:rsidRDefault="009432B4">
      <w:pPr>
        <w:pStyle w:val="a"/>
        <w:rPr>
          <w:rFonts w:hint="cs"/>
          <w:rtl/>
        </w:rPr>
      </w:pPr>
      <w:r>
        <w:rPr>
          <w:rFonts w:hint="cs"/>
          <w:rtl/>
        </w:rPr>
        <w:t>לבקשת</w:t>
      </w:r>
      <w:r>
        <w:rPr>
          <w:rFonts w:hint="cs"/>
          <w:rtl/>
        </w:rPr>
        <w:t xml:space="preserve">ו של חבר הכנסת אורי אריאל, שהוא חבר סיעתו של חבר הכנסת אלדד, בהחלט אענה. אם כן, מדובר בסוגיית ההסתה המתקיימת נגד מדינת ישראל ברשות הפלסטינית. </w:t>
      </w:r>
    </w:p>
    <w:p w14:paraId="05330DBE" w14:textId="77777777" w:rsidR="00000000" w:rsidRDefault="009432B4">
      <w:pPr>
        <w:pStyle w:val="a"/>
        <w:rPr>
          <w:rFonts w:hint="cs"/>
          <w:rtl/>
        </w:rPr>
      </w:pPr>
    </w:p>
    <w:p w14:paraId="12A2D638" w14:textId="77777777" w:rsidR="00000000" w:rsidRDefault="009432B4">
      <w:pPr>
        <w:pStyle w:val="a"/>
        <w:rPr>
          <w:rFonts w:hint="cs"/>
          <w:rtl/>
        </w:rPr>
      </w:pPr>
      <w:r>
        <w:rPr>
          <w:rFonts w:hint="cs"/>
          <w:rtl/>
        </w:rPr>
        <w:t>1. ההסתה והתעמולה העוינת כנגד ישראל לא פסקו בפסגת עקבה, והן מושמעות גם לאחריה, זאת לצד מסרים חיוביים שהושמעו ומו</w:t>
      </w:r>
      <w:r>
        <w:rPr>
          <w:rFonts w:hint="cs"/>
          <w:rtl/>
        </w:rPr>
        <w:t xml:space="preserve">שמעים על-ידי ראש הממשלה אבו-מאזן ותומכי דרכו. כלומר, יש פער בין - אולי אפילו הכוונות ובוודאי הדיבורים לבין הביצוע. </w:t>
      </w:r>
    </w:p>
    <w:p w14:paraId="0C00CB8F" w14:textId="77777777" w:rsidR="00000000" w:rsidRDefault="009432B4">
      <w:pPr>
        <w:pStyle w:val="ad"/>
        <w:rPr>
          <w:rFonts w:hint="cs"/>
          <w:rtl/>
        </w:rPr>
      </w:pPr>
    </w:p>
    <w:p w14:paraId="158DDCAE" w14:textId="77777777" w:rsidR="00000000" w:rsidRDefault="009432B4">
      <w:pPr>
        <w:pStyle w:val="ad"/>
        <w:rPr>
          <w:rtl/>
        </w:rPr>
      </w:pPr>
      <w:r>
        <w:rPr>
          <w:rtl/>
        </w:rPr>
        <w:t>היו"ר נסים דהן:</w:t>
      </w:r>
    </w:p>
    <w:p w14:paraId="7E57CDBB" w14:textId="77777777" w:rsidR="00000000" w:rsidRDefault="009432B4">
      <w:pPr>
        <w:pStyle w:val="a"/>
        <w:rPr>
          <w:rtl/>
        </w:rPr>
      </w:pPr>
    </w:p>
    <w:p w14:paraId="097C8CED" w14:textId="77777777" w:rsidR="00000000" w:rsidRDefault="009432B4">
      <w:pPr>
        <w:pStyle w:val="a"/>
        <w:rPr>
          <w:rFonts w:hint="cs"/>
          <w:rtl/>
        </w:rPr>
      </w:pPr>
      <w:r>
        <w:rPr>
          <w:rFonts w:hint="cs"/>
          <w:rtl/>
        </w:rPr>
        <w:t>חבר הכנסת הרצוג, אתה כבר היית צריך לשלם 1,500 שקל היום. זו הפעם השנייה שאתה מדבר בטלפון במליאה.</w:t>
      </w:r>
    </w:p>
    <w:p w14:paraId="0A371BAB" w14:textId="77777777" w:rsidR="00000000" w:rsidRDefault="009432B4">
      <w:pPr>
        <w:pStyle w:val="a"/>
        <w:rPr>
          <w:rFonts w:hint="cs"/>
          <w:rtl/>
        </w:rPr>
      </w:pPr>
    </w:p>
    <w:p w14:paraId="7F2D321A" w14:textId="77777777" w:rsidR="00000000" w:rsidRDefault="009432B4">
      <w:pPr>
        <w:pStyle w:val="SpeakerCon"/>
        <w:rPr>
          <w:rtl/>
        </w:rPr>
      </w:pPr>
      <w:bookmarkStart w:id="708" w:name="FS000000464T09_07_2003_19_45_20C"/>
      <w:bookmarkEnd w:id="708"/>
      <w:r>
        <w:rPr>
          <w:rtl/>
        </w:rPr>
        <w:t>סגן שר הביטחון זאב בוים:</w:t>
      </w:r>
    </w:p>
    <w:p w14:paraId="03E81E7D" w14:textId="77777777" w:rsidR="00000000" w:rsidRDefault="009432B4">
      <w:pPr>
        <w:pStyle w:val="a"/>
        <w:rPr>
          <w:rtl/>
        </w:rPr>
      </w:pPr>
    </w:p>
    <w:p w14:paraId="7AE64B71" w14:textId="77777777" w:rsidR="00000000" w:rsidRDefault="009432B4">
      <w:pPr>
        <w:pStyle w:val="a"/>
        <w:rPr>
          <w:rFonts w:hint="cs"/>
          <w:rtl/>
        </w:rPr>
      </w:pPr>
      <w:r>
        <w:rPr>
          <w:rFonts w:hint="cs"/>
          <w:rtl/>
        </w:rPr>
        <w:t>2. בספרי הלימוד הפלסטיניים יש הסתה ותעמולה עוינת נגד ישראל. עם זאת, במחקר שנעשה על-ידי יחידת מתאם הפעולות בשטחים בספרי לימוד המיועדים לכיתות ג' וח' עלה, כי בשנת הלימודים 2002/03 חלה הפחתה בהיקף ביטוייה של ההסתה בהשוואה לשנת הלימודים הקודמת. אולי אני אציין</w:t>
      </w:r>
      <w:r>
        <w:rPr>
          <w:rFonts w:hint="cs"/>
          <w:rtl/>
        </w:rPr>
        <w:t xml:space="preserve"> עוד מהימים האחרונים ממש, שיש תחושה - וגם ידיעה - שבתחומים מסוימים פחתה ההסתה. </w:t>
      </w:r>
    </w:p>
    <w:p w14:paraId="6FE92A6E" w14:textId="77777777" w:rsidR="00000000" w:rsidRDefault="009432B4">
      <w:pPr>
        <w:pStyle w:val="a"/>
        <w:rPr>
          <w:rFonts w:hint="cs"/>
          <w:rtl/>
        </w:rPr>
      </w:pPr>
    </w:p>
    <w:p w14:paraId="5F0DABE1" w14:textId="77777777" w:rsidR="00000000" w:rsidRDefault="009432B4">
      <w:pPr>
        <w:pStyle w:val="ad"/>
        <w:rPr>
          <w:rtl/>
        </w:rPr>
      </w:pPr>
    </w:p>
    <w:p w14:paraId="2A87C290" w14:textId="77777777" w:rsidR="00000000" w:rsidRDefault="009432B4">
      <w:pPr>
        <w:pStyle w:val="ad"/>
        <w:rPr>
          <w:rtl/>
        </w:rPr>
      </w:pPr>
      <w:r>
        <w:rPr>
          <w:rtl/>
        </w:rPr>
        <w:t>היו"ר נסים דהן:</w:t>
      </w:r>
    </w:p>
    <w:p w14:paraId="353FD066" w14:textId="77777777" w:rsidR="00000000" w:rsidRDefault="009432B4">
      <w:pPr>
        <w:pStyle w:val="a"/>
        <w:rPr>
          <w:rtl/>
        </w:rPr>
      </w:pPr>
    </w:p>
    <w:p w14:paraId="6C2ABAD5" w14:textId="77777777" w:rsidR="00000000" w:rsidRDefault="009432B4">
      <w:pPr>
        <w:pStyle w:val="a"/>
        <w:rPr>
          <w:rFonts w:hint="cs"/>
          <w:rtl/>
        </w:rPr>
      </w:pPr>
      <w:r>
        <w:rPr>
          <w:rFonts w:hint="cs"/>
          <w:rtl/>
        </w:rPr>
        <w:t xml:space="preserve">תודה רבה. תמו השאילתות לסגן שר הביטחון. </w:t>
      </w:r>
    </w:p>
    <w:p w14:paraId="3E4E7F28" w14:textId="77777777" w:rsidR="00000000" w:rsidRDefault="009432B4">
      <w:pPr>
        <w:pStyle w:val="a"/>
        <w:rPr>
          <w:rFonts w:hint="cs"/>
          <w:rtl/>
        </w:rPr>
      </w:pPr>
    </w:p>
    <w:p w14:paraId="6470EC15" w14:textId="77777777" w:rsidR="00000000" w:rsidRDefault="009432B4">
      <w:pPr>
        <w:pStyle w:val="a"/>
        <w:rPr>
          <w:rFonts w:hint="cs"/>
          <w:rtl/>
        </w:rPr>
      </w:pPr>
    </w:p>
    <w:p w14:paraId="5B1DD791" w14:textId="77777777" w:rsidR="00000000" w:rsidRDefault="009432B4">
      <w:pPr>
        <w:pStyle w:val="Subject"/>
        <w:rPr>
          <w:rtl/>
        </w:rPr>
      </w:pPr>
    </w:p>
    <w:p w14:paraId="22E3ABC5" w14:textId="77777777" w:rsidR="00000000" w:rsidRDefault="009432B4">
      <w:pPr>
        <w:pStyle w:val="Subject"/>
        <w:rPr>
          <w:rFonts w:hint="cs"/>
          <w:rtl/>
        </w:rPr>
      </w:pPr>
      <w:bookmarkStart w:id="709" w:name="_Toc45934810"/>
      <w:bookmarkStart w:id="710" w:name="_Toc76385328"/>
      <w:r>
        <w:rPr>
          <w:rFonts w:hint="cs"/>
          <w:rtl/>
        </w:rPr>
        <w:t>הצעה לסדר-היום</w:t>
      </w:r>
      <w:bookmarkEnd w:id="709"/>
      <w:bookmarkEnd w:id="710"/>
    </w:p>
    <w:p w14:paraId="13417318" w14:textId="77777777" w:rsidR="00000000" w:rsidRDefault="009432B4">
      <w:pPr>
        <w:pStyle w:val="Subject"/>
        <w:rPr>
          <w:rFonts w:hint="cs"/>
          <w:rtl/>
        </w:rPr>
      </w:pPr>
      <w:bookmarkStart w:id="711" w:name="_Toc45934811"/>
      <w:bookmarkStart w:id="712" w:name="_Toc76385329"/>
      <w:r>
        <w:rPr>
          <w:rFonts w:hint="cs"/>
          <w:rtl/>
        </w:rPr>
        <w:t>הענקת התואר "העיר הלבנה" לתל-אביב על-ידי אונסק"ו</w:t>
      </w:r>
      <w:bookmarkEnd w:id="711"/>
      <w:bookmarkEnd w:id="712"/>
    </w:p>
    <w:p w14:paraId="50E920FB" w14:textId="77777777" w:rsidR="00000000" w:rsidRDefault="009432B4">
      <w:pPr>
        <w:pStyle w:val="a"/>
        <w:rPr>
          <w:rFonts w:hint="cs"/>
          <w:rtl/>
        </w:rPr>
      </w:pPr>
    </w:p>
    <w:p w14:paraId="1AA31F0B" w14:textId="77777777" w:rsidR="00000000" w:rsidRDefault="009432B4">
      <w:pPr>
        <w:pStyle w:val="ad"/>
        <w:rPr>
          <w:rtl/>
        </w:rPr>
      </w:pPr>
      <w:r>
        <w:rPr>
          <w:rtl/>
        </w:rPr>
        <w:t>היו"ר נסים דהן:</w:t>
      </w:r>
    </w:p>
    <w:p w14:paraId="7EEAA503" w14:textId="77777777" w:rsidR="00000000" w:rsidRDefault="009432B4">
      <w:pPr>
        <w:pStyle w:val="a"/>
        <w:rPr>
          <w:rtl/>
        </w:rPr>
      </w:pPr>
    </w:p>
    <w:p w14:paraId="0AC950E4" w14:textId="77777777" w:rsidR="00000000" w:rsidRDefault="009432B4">
      <w:pPr>
        <w:pStyle w:val="a"/>
        <w:rPr>
          <w:rFonts w:hint="cs"/>
          <w:rtl/>
        </w:rPr>
      </w:pPr>
      <w:r>
        <w:rPr>
          <w:rFonts w:hint="cs"/>
          <w:rtl/>
        </w:rPr>
        <w:t>אנחנו עוברים לנושא הבא היום, הצ</w:t>
      </w:r>
      <w:r>
        <w:rPr>
          <w:rFonts w:hint="cs"/>
          <w:rtl/>
        </w:rPr>
        <w:t>עות לסדר-היום מס' 984 ו-1001: הענקת התואר "העיר הלבנה" לתל-אביב על-ידי אונסק"ו. ראשון הדוברים, חבר הכנסת יצחק הרצוג. היום אתה מאוד פורה, חבר הכנסת הרצוג.</w:t>
      </w:r>
    </w:p>
    <w:p w14:paraId="6830E469" w14:textId="77777777" w:rsidR="00000000" w:rsidRDefault="009432B4">
      <w:pPr>
        <w:pStyle w:val="Speaker"/>
        <w:rPr>
          <w:rFonts w:hint="cs"/>
          <w:rtl/>
        </w:rPr>
      </w:pPr>
      <w:bookmarkStart w:id="713" w:name="FS000001044T09_07_2003_19_51_22"/>
      <w:bookmarkEnd w:id="713"/>
    </w:p>
    <w:p w14:paraId="36B78914" w14:textId="77777777" w:rsidR="00000000" w:rsidRDefault="009432B4">
      <w:pPr>
        <w:pStyle w:val="ac"/>
        <w:rPr>
          <w:rtl/>
        </w:rPr>
      </w:pPr>
      <w:r>
        <w:rPr>
          <w:rFonts w:hint="eastAsia"/>
          <w:rtl/>
        </w:rPr>
        <w:t>יצחק</w:t>
      </w:r>
      <w:r>
        <w:rPr>
          <w:rtl/>
        </w:rPr>
        <w:t xml:space="preserve"> הרצוג (העבודה-מימד):</w:t>
      </w:r>
    </w:p>
    <w:p w14:paraId="3A12A48D" w14:textId="77777777" w:rsidR="00000000" w:rsidRDefault="009432B4">
      <w:pPr>
        <w:pStyle w:val="a"/>
        <w:rPr>
          <w:rFonts w:hint="cs"/>
          <w:rtl/>
        </w:rPr>
      </w:pPr>
    </w:p>
    <w:p w14:paraId="783F785B" w14:textId="77777777" w:rsidR="00000000" w:rsidRDefault="009432B4">
      <w:pPr>
        <w:pStyle w:val="a"/>
        <w:rPr>
          <w:rFonts w:hint="cs"/>
          <w:rtl/>
        </w:rPr>
      </w:pPr>
      <w:r>
        <w:rPr>
          <w:rFonts w:hint="cs"/>
          <w:rtl/>
        </w:rPr>
        <w:t>בשביל זה משלמים לנו, לא?</w:t>
      </w:r>
    </w:p>
    <w:p w14:paraId="35F931AC" w14:textId="77777777" w:rsidR="00000000" w:rsidRDefault="009432B4">
      <w:pPr>
        <w:pStyle w:val="Speaker"/>
        <w:rPr>
          <w:rFonts w:hint="cs"/>
          <w:rtl/>
        </w:rPr>
      </w:pPr>
    </w:p>
    <w:p w14:paraId="33F35BA4" w14:textId="77777777" w:rsidR="00000000" w:rsidRDefault="009432B4">
      <w:pPr>
        <w:pStyle w:val="ad"/>
        <w:rPr>
          <w:rtl/>
        </w:rPr>
      </w:pPr>
      <w:r>
        <w:rPr>
          <w:rtl/>
        </w:rPr>
        <w:t>היו"ר נסים דהן:</w:t>
      </w:r>
    </w:p>
    <w:p w14:paraId="1A0F7959" w14:textId="77777777" w:rsidR="00000000" w:rsidRDefault="009432B4">
      <w:pPr>
        <w:pStyle w:val="a"/>
        <w:rPr>
          <w:rtl/>
        </w:rPr>
      </w:pPr>
    </w:p>
    <w:p w14:paraId="5EAF0BD8" w14:textId="77777777" w:rsidR="00000000" w:rsidRDefault="009432B4">
      <w:pPr>
        <w:pStyle w:val="a"/>
        <w:rPr>
          <w:rFonts w:hint="cs"/>
          <w:rtl/>
        </w:rPr>
      </w:pPr>
      <w:r>
        <w:rPr>
          <w:rFonts w:hint="cs"/>
          <w:rtl/>
        </w:rPr>
        <w:t>או.קיי., שלוש דקות.</w:t>
      </w:r>
    </w:p>
    <w:p w14:paraId="7C66465D" w14:textId="77777777" w:rsidR="00000000" w:rsidRDefault="009432B4">
      <w:pPr>
        <w:pStyle w:val="a"/>
        <w:rPr>
          <w:rFonts w:hint="cs"/>
          <w:rtl/>
        </w:rPr>
      </w:pPr>
    </w:p>
    <w:p w14:paraId="7AA66960" w14:textId="77777777" w:rsidR="00000000" w:rsidRDefault="009432B4">
      <w:pPr>
        <w:pStyle w:val="Speaker"/>
        <w:rPr>
          <w:rtl/>
        </w:rPr>
      </w:pPr>
      <w:bookmarkStart w:id="714" w:name="_Toc45934812"/>
      <w:bookmarkStart w:id="715" w:name="_Toc76385330"/>
      <w:r>
        <w:rPr>
          <w:rFonts w:hint="eastAsia"/>
          <w:rtl/>
        </w:rPr>
        <w:t>יצחק</w:t>
      </w:r>
      <w:r>
        <w:rPr>
          <w:rtl/>
        </w:rPr>
        <w:t xml:space="preserve"> הרצוג</w:t>
      </w:r>
      <w:r>
        <w:rPr>
          <w:rtl/>
        </w:rPr>
        <w:t xml:space="preserve"> (העבודה-מימד):</w:t>
      </w:r>
      <w:bookmarkEnd w:id="714"/>
      <w:bookmarkEnd w:id="715"/>
    </w:p>
    <w:p w14:paraId="5D2570FF" w14:textId="77777777" w:rsidR="00000000" w:rsidRDefault="009432B4">
      <w:pPr>
        <w:pStyle w:val="a"/>
        <w:rPr>
          <w:rFonts w:hint="cs"/>
          <w:rtl/>
        </w:rPr>
      </w:pPr>
    </w:p>
    <w:p w14:paraId="006CE0D9" w14:textId="77777777" w:rsidR="00000000" w:rsidRDefault="009432B4">
      <w:pPr>
        <w:pStyle w:val="a"/>
        <w:ind w:firstLine="0"/>
        <w:rPr>
          <w:rFonts w:hint="cs"/>
          <w:rtl/>
        </w:rPr>
      </w:pPr>
      <w:r>
        <w:rPr>
          <w:rFonts w:hint="cs"/>
          <w:rtl/>
        </w:rPr>
        <w:tab/>
        <w:t>אדוני היושב-ראש, חברי הכנסת, אדוני שר הפנים. אונסק"ו, הארגון לחינוך, מדע ותרבות של האו"ם, הכריז בשבוע שעבר בפריס על "העיר הלבנה", המתחם ההיסטורי של תל-אביב, כאתר מורשת עולמית. מדובר בתואר יוקרתי בין-לאומי. תל-אביב הנה העיר השמינית בעולם ש</w:t>
      </w:r>
      <w:r>
        <w:rPr>
          <w:rFonts w:hint="cs"/>
          <w:rtl/>
        </w:rPr>
        <w:t>הוכרזה על-ידי אונסק"ו כאתר מורשת עולמית - - -</w:t>
      </w:r>
    </w:p>
    <w:p w14:paraId="6BFAA21F" w14:textId="77777777" w:rsidR="00000000" w:rsidRDefault="009432B4">
      <w:pPr>
        <w:pStyle w:val="a"/>
        <w:ind w:firstLine="0"/>
        <w:rPr>
          <w:rFonts w:hint="cs"/>
          <w:rtl/>
        </w:rPr>
      </w:pPr>
    </w:p>
    <w:p w14:paraId="092A6F6F" w14:textId="77777777" w:rsidR="00000000" w:rsidRDefault="009432B4">
      <w:pPr>
        <w:pStyle w:val="ad"/>
        <w:rPr>
          <w:rtl/>
        </w:rPr>
      </w:pPr>
      <w:r>
        <w:rPr>
          <w:rtl/>
        </w:rPr>
        <w:t>היו"ר נסים דהן:</w:t>
      </w:r>
    </w:p>
    <w:p w14:paraId="3C01B131" w14:textId="77777777" w:rsidR="00000000" w:rsidRDefault="009432B4">
      <w:pPr>
        <w:pStyle w:val="a"/>
        <w:rPr>
          <w:rtl/>
        </w:rPr>
      </w:pPr>
    </w:p>
    <w:p w14:paraId="27F783A9" w14:textId="77777777" w:rsidR="00000000" w:rsidRDefault="009432B4">
      <w:pPr>
        <w:pStyle w:val="a"/>
        <w:rPr>
          <w:rFonts w:hint="cs"/>
          <w:rtl/>
        </w:rPr>
      </w:pPr>
      <w:r>
        <w:rPr>
          <w:rFonts w:hint="cs"/>
          <w:rtl/>
        </w:rPr>
        <w:t>כבוד השרים, כבוד השרים. סגן השר והשר. השר ברגע זה אמור להאזין לדבריו של חבר הכנסת הרצוג, והוא לא יכול לעשות שני דברים, גם להאזין לך, אדוני סגן השר, וגם לחבר הכנסת הרצוג. בבקשה. מההתחלה. גם השע</w:t>
      </w:r>
      <w:r>
        <w:rPr>
          <w:rFonts w:hint="cs"/>
          <w:rtl/>
        </w:rPr>
        <w:t xml:space="preserve">ון יתחיל מחדש. </w:t>
      </w:r>
    </w:p>
    <w:p w14:paraId="5D82C295" w14:textId="77777777" w:rsidR="00000000" w:rsidRDefault="009432B4">
      <w:pPr>
        <w:pStyle w:val="a"/>
        <w:rPr>
          <w:rFonts w:hint="cs"/>
          <w:rtl/>
        </w:rPr>
      </w:pPr>
    </w:p>
    <w:p w14:paraId="7C6FC64F" w14:textId="77777777" w:rsidR="00000000" w:rsidRDefault="009432B4">
      <w:pPr>
        <w:pStyle w:val="SpeakerCon"/>
        <w:rPr>
          <w:rtl/>
        </w:rPr>
      </w:pPr>
      <w:bookmarkStart w:id="716" w:name="FS000001044T09_07_2003_19_57_23C"/>
      <w:bookmarkEnd w:id="716"/>
      <w:r>
        <w:rPr>
          <w:rtl/>
        </w:rPr>
        <w:t>יצחק הרצוג (העבודה-מימד):</w:t>
      </w:r>
    </w:p>
    <w:p w14:paraId="6717D263" w14:textId="77777777" w:rsidR="00000000" w:rsidRDefault="009432B4">
      <w:pPr>
        <w:pStyle w:val="a"/>
        <w:rPr>
          <w:rtl/>
        </w:rPr>
      </w:pPr>
    </w:p>
    <w:p w14:paraId="17EF0C64" w14:textId="77777777" w:rsidR="00000000" w:rsidRDefault="009432B4">
      <w:pPr>
        <w:pStyle w:val="a"/>
        <w:rPr>
          <w:rFonts w:hint="cs"/>
          <w:rtl/>
        </w:rPr>
      </w:pPr>
      <w:r>
        <w:rPr>
          <w:rFonts w:hint="cs"/>
          <w:rtl/>
        </w:rPr>
        <w:t>אונסק"ו, הארגון לחינוך, מדע ותרבות של האו"ם, הכריז בשבוע שעבר בפריס על "העיר הלבנה", המתחם ההיסטורי של תל-אביב, כאתר מורשת עולמית. מדובר בתואר יוקרתי בין-לאומי. תל-אביב היא העיר השמינית בעולם שהוכרזה על-ידי אונסק</w:t>
      </w:r>
      <w:r>
        <w:rPr>
          <w:rFonts w:hint="cs"/>
          <w:rtl/>
        </w:rPr>
        <w:t xml:space="preserve">"ו כאתר מורשת עולמית הראוי לשימור. בישראל כבר הוכרזו עכו ומצדה כאתרי מורשת עולמית. סטטוס זה ניתן למקומות שונים בעולם, אשר הוגדרו כבעלי חשיבות מיוחדת מבחינה תרבותית, טבעית או היסטורית. </w:t>
      </w:r>
    </w:p>
    <w:p w14:paraId="48BB056F" w14:textId="77777777" w:rsidR="00000000" w:rsidRDefault="009432B4">
      <w:pPr>
        <w:pStyle w:val="a"/>
        <w:rPr>
          <w:rFonts w:hint="cs"/>
          <w:rtl/>
        </w:rPr>
      </w:pPr>
    </w:p>
    <w:p w14:paraId="49CC5A80" w14:textId="77777777" w:rsidR="00000000" w:rsidRDefault="009432B4">
      <w:pPr>
        <w:pStyle w:val="a"/>
        <w:rPr>
          <w:rFonts w:hint="cs"/>
          <w:rtl/>
        </w:rPr>
      </w:pPr>
      <w:r>
        <w:rPr>
          <w:rFonts w:hint="cs"/>
          <w:rtl/>
        </w:rPr>
        <w:t>המתחם בתל-אביב כולל כ-2,000 מבנים בשטח כולל של כ-1,500 דונמים שנמצאו ר</w:t>
      </w:r>
      <w:r>
        <w:rPr>
          <w:rFonts w:hint="cs"/>
          <w:rtl/>
        </w:rPr>
        <w:t xml:space="preserve">אויים לשימור. נכללים בו מבנים רבים בסגנון ה"באוהאוס", סגנון ארכיטקטוני מיוחד משנות ה-20 וה-30, שמאפיין את תל-אביב, העיר העברית הגדולה, המטרופולין המרכזי בארץ. עיר שפניה לים וה"באוהאוס" נתן לה את אופיה המיוחד שאנחנו רואים בשדרות-רוטשילד, בשדרות-ח"ן, באזורי </w:t>
      </w:r>
      <w:r>
        <w:rPr>
          <w:rFonts w:hint="cs"/>
          <w:rtl/>
        </w:rPr>
        <w:t xml:space="preserve">אלנבי, בן-יהודה והירקון. </w:t>
      </w:r>
    </w:p>
    <w:p w14:paraId="3FB8BEE9" w14:textId="77777777" w:rsidR="00000000" w:rsidRDefault="009432B4">
      <w:pPr>
        <w:pStyle w:val="a"/>
        <w:rPr>
          <w:rFonts w:hint="cs"/>
          <w:rtl/>
        </w:rPr>
      </w:pPr>
    </w:p>
    <w:p w14:paraId="2D80C564" w14:textId="77777777" w:rsidR="00000000" w:rsidRDefault="009432B4">
      <w:pPr>
        <w:pStyle w:val="a"/>
        <w:rPr>
          <w:rFonts w:hint="cs"/>
          <w:rtl/>
        </w:rPr>
      </w:pPr>
      <w:r>
        <w:rPr>
          <w:rFonts w:hint="cs"/>
          <w:rtl/>
        </w:rPr>
        <w:t>זהו הישג אדיר, ללא ספק, לפרנסי העיר תל-אביב, ובראשם לראש העיר רון חולדאי, שמוביל את העיר בתנופה כאי של שפיות, של ליברליזם, של רוח טובה ים-תיכונית, ישראלית מקורית; עיר שמשפחתי, אנוכי וחברי גאים לחיות בה, ואני יודע שגם השר גאה להיו</w:t>
      </w:r>
      <w:r>
        <w:rPr>
          <w:rFonts w:hint="cs"/>
          <w:rtl/>
        </w:rPr>
        <w:t xml:space="preserve">ת תל-אביבי פעיל, מעורב ומתגורר בעיר. </w:t>
      </w:r>
    </w:p>
    <w:p w14:paraId="40215183" w14:textId="77777777" w:rsidR="00000000" w:rsidRDefault="009432B4">
      <w:pPr>
        <w:pStyle w:val="a"/>
        <w:rPr>
          <w:rFonts w:hint="cs"/>
          <w:rtl/>
        </w:rPr>
      </w:pPr>
    </w:p>
    <w:p w14:paraId="5940F3AB" w14:textId="77777777" w:rsidR="00000000" w:rsidRDefault="009432B4">
      <w:pPr>
        <w:pStyle w:val="ad"/>
        <w:rPr>
          <w:rtl/>
        </w:rPr>
      </w:pPr>
      <w:r>
        <w:rPr>
          <w:rtl/>
        </w:rPr>
        <w:t>היו"ר נסים דהן:</w:t>
      </w:r>
    </w:p>
    <w:p w14:paraId="2BD0C23C" w14:textId="77777777" w:rsidR="00000000" w:rsidRDefault="009432B4">
      <w:pPr>
        <w:pStyle w:val="a"/>
        <w:rPr>
          <w:rtl/>
        </w:rPr>
      </w:pPr>
    </w:p>
    <w:p w14:paraId="02B84CD8" w14:textId="77777777" w:rsidR="00000000" w:rsidRDefault="009432B4">
      <w:pPr>
        <w:pStyle w:val="a"/>
        <w:rPr>
          <w:rFonts w:hint="cs"/>
          <w:rtl/>
        </w:rPr>
      </w:pPr>
      <w:r>
        <w:rPr>
          <w:rFonts w:hint="cs"/>
          <w:rtl/>
        </w:rPr>
        <w:t>רק שהוא לא גר באזור ה"באוהאוס".</w:t>
      </w:r>
    </w:p>
    <w:p w14:paraId="7368B429" w14:textId="77777777" w:rsidR="00000000" w:rsidRDefault="009432B4">
      <w:pPr>
        <w:pStyle w:val="a"/>
        <w:rPr>
          <w:rFonts w:hint="cs"/>
          <w:rtl/>
        </w:rPr>
      </w:pPr>
    </w:p>
    <w:p w14:paraId="12D483DB" w14:textId="77777777" w:rsidR="00000000" w:rsidRDefault="009432B4">
      <w:pPr>
        <w:pStyle w:val="SpeakerCon"/>
        <w:rPr>
          <w:rtl/>
        </w:rPr>
      </w:pPr>
      <w:bookmarkStart w:id="717" w:name="FS000001044T09_07_2003_20_07_07C"/>
      <w:bookmarkEnd w:id="717"/>
      <w:r>
        <w:rPr>
          <w:rtl/>
        </w:rPr>
        <w:t>יצחק הרצוג (העבודה-מימד):</w:t>
      </w:r>
    </w:p>
    <w:p w14:paraId="7DD335CE" w14:textId="77777777" w:rsidR="00000000" w:rsidRDefault="009432B4">
      <w:pPr>
        <w:pStyle w:val="a"/>
        <w:rPr>
          <w:rtl/>
        </w:rPr>
      </w:pPr>
    </w:p>
    <w:p w14:paraId="2AC42A74" w14:textId="77777777" w:rsidR="00000000" w:rsidRDefault="009432B4">
      <w:pPr>
        <w:pStyle w:val="a"/>
        <w:rPr>
          <w:rFonts w:hint="cs"/>
          <w:rtl/>
        </w:rPr>
      </w:pPr>
      <w:r>
        <w:rPr>
          <w:rFonts w:hint="cs"/>
          <w:rtl/>
        </w:rPr>
        <w:t>ההחלטה אינה דבר של מה בכך, ואדוני השר, אני ממליץ לקרוא אותה היטב, כי היא מחייבת מאוד. היא מטילה על המדינה לבנות מנגנוני פיקוח ותכנון מתאימים</w:t>
      </w:r>
      <w:r>
        <w:rPr>
          <w:rFonts w:hint="cs"/>
          <w:rtl/>
        </w:rPr>
        <w:t>, לקבוע מגבלות תכנון ובנייה באזורים שנקבעו לשימור ומבקשת מהמדינה לשלב את עקרונות הניהול והשימור ביחד באופן יעיל. זה מחייב את הממשלה, ויש כאן אתגר ציבורי ממלכתי ועירוני מהמעלה הראשונה. במיוחד, כשאין בהכרזה משום מתן מענקים ותקציבים, אלא קריאה לשימור ופיתוח ש</w:t>
      </w:r>
      <w:r>
        <w:rPr>
          <w:rFonts w:hint="cs"/>
          <w:rtl/>
        </w:rPr>
        <w:t>ל אזורים כל כך חשובים. לכן מדובר בהשקעות במבנים ייחודיים, שרובם בבעלות פרטית, במערכות העירוניות הכוללות את הרחובות, השדרות והכיכרות. היות שמדובר בהשקעות שחלקן העיקרי מוטל על הרשות המקומית, בעוד המבנים נמצאים בידיים פרטיות, צריך למצוא, אדוני השר, פתרונות כי</w:t>
      </w:r>
      <w:r>
        <w:rPr>
          <w:rFonts w:hint="cs"/>
          <w:rtl/>
        </w:rPr>
        <w:t xml:space="preserve">צד לשלב בין המגזר הפרטי לציבורי וכיצד למצוא פה גם השקעות ממלכתיות. </w:t>
      </w:r>
    </w:p>
    <w:p w14:paraId="429D7F7A" w14:textId="77777777" w:rsidR="00000000" w:rsidRDefault="009432B4">
      <w:pPr>
        <w:pStyle w:val="a"/>
        <w:rPr>
          <w:rFonts w:hint="cs"/>
          <w:rtl/>
        </w:rPr>
      </w:pPr>
    </w:p>
    <w:p w14:paraId="2F305545" w14:textId="77777777" w:rsidR="00000000" w:rsidRDefault="009432B4">
      <w:pPr>
        <w:pStyle w:val="ad"/>
        <w:rPr>
          <w:rtl/>
        </w:rPr>
      </w:pPr>
      <w:r>
        <w:rPr>
          <w:rtl/>
        </w:rPr>
        <w:t>היו"ר נסים דהן:</w:t>
      </w:r>
    </w:p>
    <w:p w14:paraId="6C440BC2" w14:textId="77777777" w:rsidR="00000000" w:rsidRDefault="009432B4">
      <w:pPr>
        <w:pStyle w:val="a"/>
        <w:rPr>
          <w:rtl/>
        </w:rPr>
      </w:pPr>
    </w:p>
    <w:p w14:paraId="09840D90" w14:textId="77777777" w:rsidR="00000000" w:rsidRDefault="009432B4">
      <w:pPr>
        <w:pStyle w:val="a"/>
        <w:rPr>
          <w:rFonts w:hint="cs"/>
          <w:rtl/>
        </w:rPr>
      </w:pPr>
      <w:r>
        <w:rPr>
          <w:rFonts w:hint="cs"/>
          <w:rtl/>
        </w:rPr>
        <w:t>משפט לסיום.</w:t>
      </w:r>
    </w:p>
    <w:p w14:paraId="2A08F8FF" w14:textId="77777777" w:rsidR="00000000" w:rsidRDefault="009432B4">
      <w:pPr>
        <w:pStyle w:val="a"/>
        <w:rPr>
          <w:rFonts w:hint="cs"/>
          <w:rtl/>
        </w:rPr>
      </w:pPr>
    </w:p>
    <w:p w14:paraId="35452481" w14:textId="77777777" w:rsidR="00000000" w:rsidRDefault="009432B4">
      <w:pPr>
        <w:pStyle w:val="SpeakerCon"/>
        <w:rPr>
          <w:rtl/>
        </w:rPr>
      </w:pPr>
      <w:bookmarkStart w:id="718" w:name="FS000001044T09_07_2003_20_10_15C"/>
      <w:bookmarkEnd w:id="718"/>
      <w:r>
        <w:rPr>
          <w:rtl/>
        </w:rPr>
        <w:t>יצחק הרצוג (העבודה-מימד):</w:t>
      </w:r>
    </w:p>
    <w:p w14:paraId="389648D9" w14:textId="77777777" w:rsidR="00000000" w:rsidRDefault="009432B4">
      <w:pPr>
        <w:pStyle w:val="a"/>
        <w:rPr>
          <w:rtl/>
        </w:rPr>
      </w:pPr>
    </w:p>
    <w:p w14:paraId="78757A74" w14:textId="77777777" w:rsidR="00000000" w:rsidRDefault="009432B4">
      <w:pPr>
        <w:pStyle w:val="a"/>
        <w:rPr>
          <w:rFonts w:hint="cs"/>
          <w:rtl/>
        </w:rPr>
      </w:pPr>
      <w:r>
        <w:rPr>
          <w:rFonts w:hint="cs"/>
          <w:rtl/>
        </w:rPr>
        <w:t>יש לי שני משפטים לסיום. אחת הדרכים לעשות זאת היא הקמת קרן משותפת, שתאפשר גם תמרוץ מס למי שעוסק בשימור, וגם הטבות ומענקים רלוונטיים</w:t>
      </w:r>
      <w:r>
        <w:rPr>
          <w:rFonts w:hint="cs"/>
          <w:rtl/>
        </w:rPr>
        <w:t xml:space="preserve">, כדי לדאוג לשימור על-פי דרישות אונסק"ו, והשנייה, כמובן -  כללי תכנון ובנייה נאותים. </w:t>
      </w:r>
    </w:p>
    <w:p w14:paraId="4DE7BB3C" w14:textId="77777777" w:rsidR="00000000" w:rsidRDefault="009432B4">
      <w:pPr>
        <w:pStyle w:val="a"/>
        <w:rPr>
          <w:rFonts w:hint="cs"/>
          <w:rtl/>
        </w:rPr>
      </w:pPr>
    </w:p>
    <w:p w14:paraId="4E06D9D1" w14:textId="77777777" w:rsidR="00000000" w:rsidRDefault="009432B4">
      <w:pPr>
        <w:pStyle w:val="a"/>
        <w:rPr>
          <w:rFonts w:hint="cs"/>
          <w:rtl/>
        </w:rPr>
      </w:pPr>
      <w:r>
        <w:rPr>
          <w:rFonts w:hint="cs"/>
          <w:rtl/>
        </w:rPr>
        <w:t>ירשה לי היושב-ראש לסיים, כאות כבוד לעיר תל-אביב בשירו של נתן אלתרמן - אני אקרא חלק מהשיר  "תל-אביב, תל-אביב": "תל-אביב,תל-אביב, תל-אביב,/ חסרונות בך מצאנו לא פעם./ וכל ב</w:t>
      </w:r>
      <w:r>
        <w:rPr>
          <w:rFonts w:hint="cs"/>
          <w:rtl/>
        </w:rPr>
        <w:t>על לשון, יא-חביב,/ חזיזים בך שלח וגם רעם./ אבל פה, מה לצעוק ולקרוא?/ פה מרגיש אתה, בלי דעת למה,/ איך הלב, יימח שמו וזכרו,/ מתגעגע בכל-זאת לשמה."// והוא מסיים: "חביבי, מה לצעוק ולקרוא,/ חסרונות תל-אביב כמו ים./ אך הלב, יימח שמו וזכרו,/ מתגעגע בכל-זאת לשם."/</w:t>
      </w:r>
      <w:r>
        <w:rPr>
          <w:rFonts w:hint="cs"/>
          <w:rtl/>
        </w:rPr>
        <w:t>/</w:t>
      </w:r>
    </w:p>
    <w:p w14:paraId="77DF0BC7" w14:textId="77777777" w:rsidR="00000000" w:rsidRDefault="009432B4">
      <w:pPr>
        <w:pStyle w:val="a"/>
        <w:rPr>
          <w:rFonts w:hint="cs"/>
          <w:rtl/>
        </w:rPr>
      </w:pPr>
    </w:p>
    <w:p w14:paraId="42D3BDDD" w14:textId="77777777" w:rsidR="00000000" w:rsidRDefault="009432B4">
      <w:pPr>
        <w:pStyle w:val="a"/>
        <w:rPr>
          <w:rFonts w:hint="cs"/>
          <w:rtl/>
        </w:rPr>
      </w:pPr>
      <w:r>
        <w:rPr>
          <w:rFonts w:hint="cs"/>
          <w:rtl/>
        </w:rPr>
        <w:t xml:space="preserve">בברכה לעיר תל-אביב - תודה. </w:t>
      </w:r>
    </w:p>
    <w:p w14:paraId="5027A8C4" w14:textId="77777777" w:rsidR="00000000" w:rsidRDefault="009432B4">
      <w:pPr>
        <w:pStyle w:val="a"/>
        <w:rPr>
          <w:rFonts w:hint="cs"/>
          <w:rtl/>
        </w:rPr>
      </w:pPr>
    </w:p>
    <w:p w14:paraId="1C824D1C" w14:textId="77777777" w:rsidR="00000000" w:rsidRDefault="009432B4">
      <w:pPr>
        <w:pStyle w:val="ad"/>
        <w:rPr>
          <w:rtl/>
        </w:rPr>
      </w:pPr>
      <w:r>
        <w:rPr>
          <w:rtl/>
        </w:rPr>
        <w:t>היו"ר נסים דהן:</w:t>
      </w:r>
    </w:p>
    <w:p w14:paraId="4DD4DFD9" w14:textId="77777777" w:rsidR="00000000" w:rsidRDefault="009432B4">
      <w:pPr>
        <w:pStyle w:val="a"/>
        <w:rPr>
          <w:rtl/>
        </w:rPr>
      </w:pPr>
    </w:p>
    <w:p w14:paraId="7A9C55E7" w14:textId="77777777" w:rsidR="00000000" w:rsidRDefault="009432B4">
      <w:pPr>
        <w:pStyle w:val="a"/>
        <w:rPr>
          <w:rFonts w:hint="cs"/>
          <w:rtl/>
        </w:rPr>
      </w:pPr>
      <w:r>
        <w:rPr>
          <w:rFonts w:hint="cs"/>
          <w:rtl/>
        </w:rPr>
        <w:t>תודה רבה. חוץ מה"יימח שמו וזכרו" הכול בסדר. חבר הכנסת גדעון סער.</w:t>
      </w:r>
    </w:p>
    <w:p w14:paraId="5A988976" w14:textId="77777777" w:rsidR="00000000" w:rsidRDefault="009432B4">
      <w:pPr>
        <w:pStyle w:val="a"/>
        <w:rPr>
          <w:rFonts w:hint="cs"/>
          <w:rtl/>
        </w:rPr>
      </w:pPr>
    </w:p>
    <w:p w14:paraId="28DE482A" w14:textId="77777777" w:rsidR="00000000" w:rsidRDefault="009432B4">
      <w:pPr>
        <w:pStyle w:val="ac"/>
        <w:rPr>
          <w:rtl/>
        </w:rPr>
      </w:pPr>
      <w:r>
        <w:rPr>
          <w:rFonts w:hint="eastAsia"/>
          <w:rtl/>
        </w:rPr>
        <w:t>קריאה</w:t>
      </w:r>
      <w:r>
        <w:rPr>
          <w:rtl/>
        </w:rPr>
        <w:t>:</w:t>
      </w:r>
    </w:p>
    <w:p w14:paraId="728333FE" w14:textId="77777777" w:rsidR="00000000" w:rsidRDefault="009432B4">
      <w:pPr>
        <w:pStyle w:val="a"/>
        <w:rPr>
          <w:rFonts w:hint="cs"/>
          <w:rtl/>
        </w:rPr>
      </w:pPr>
    </w:p>
    <w:p w14:paraId="2E6E9514" w14:textId="77777777" w:rsidR="00000000" w:rsidRDefault="009432B4">
      <w:pPr>
        <w:pStyle w:val="a"/>
        <w:rPr>
          <w:rFonts w:hint="cs"/>
          <w:rtl/>
        </w:rPr>
      </w:pPr>
      <w:r>
        <w:rPr>
          <w:rFonts w:hint="cs"/>
          <w:rtl/>
        </w:rPr>
        <w:t>- - -</w:t>
      </w:r>
    </w:p>
    <w:p w14:paraId="6359F934" w14:textId="77777777" w:rsidR="00000000" w:rsidRDefault="009432B4">
      <w:pPr>
        <w:pStyle w:val="a"/>
        <w:rPr>
          <w:rFonts w:hint="cs"/>
          <w:rtl/>
        </w:rPr>
      </w:pPr>
    </w:p>
    <w:p w14:paraId="0DBA3109" w14:textId="77777777" w:rsidR="00000000" w:rsidRDefault="009432B4">
      <w:pPr>
        <w:pStyle w:val="ad"/>
        <w:rPr>
          <w:rtl/>
        </w:rPr>
      </w:pPr>
      <w:r>
        <w:rPr>
          <w:rtl/>
        </w:rPr>
        <w:t>היו"ר נסים דהן:</w:t>
      </w:r>
    </w:p>
    <w:p w14:paraId="3AF7E463" w14:textId="77777777" w:rsidR="00000000" w:rsidRDefault="009432B4">
      <w:pPr>
        <w:pStyle w:val="a"/>
        <w:rPr>
          <w:rtl/>
        </w:rPr>
      </w:pPr>
    </w:p>
    <w:p w14:paraId="530173B2" w14:textId="77777777" w:rsidR="00000000" w:rsidRDefault="009432B4">
      <w:pPr>
        <w:pStyle w:val="a"/>
        <w:rPr>
          <w:rFonts w:hint="cs"/>
          <w:rtl/>
        </w:rPr>
      </w:pPr>
      <w:r>
        <w:rPr>
          <w:rFonts w:hint="cs"/>
          <w:rtl/>
        </w:rPr>
        <w:t xml:space="preserve">על הלב, כמובן. הוא מקלל את עצמו, המשורר. בהזדמנות אחרת נעשה ניתוח ובקרה של ספרות ושירה. </w:t>
      </w:r>
    </w:p>
    <w:p w14:paraId="79C0434F" w14:textId="77777777" w:rsidR="00000000" w:rsidRDefault="009432B4">
      <w:pPr>
        <w:pStyle w:val="a"/>
        <w:rPr>
          <w:rFonts w:hint="cs"/>
          <w:rtl/>
        </w:rPr>
      </w:pPr>
    </w:p>
    <w:p w14:paraId="5FE3311F" w14:textId="77777777" w:rsidR="00000000" w:rsidRDefault="009432B4">
      <w:pPr>
        <w:pStyle w:val="ac"/>
        <w:rPr>
          <w:rtl/>
        </w:rPr>
      </w:pPr>
      <w:r>
        <w:rPr>
          <w:rFonts w:hint="eastAsia"/>
          <w:rtl/>
        </w:rPr>
        <w:t>יצחק</w:t>
      </w:r>
      <w:r>
        <w:rPr>
          <w:rtl/>
        </w:rPr>
        <w:t xml:space="preserve"> הרצוג (העבודה-</w:t>
      </w:r>
      <w:r>
        <w:rPr>
          <w:rtl/>
        </w:rPr>
        <w:t>מימד):</w:t>
      </w:r>
    </w:p>
    <w:p w14:paraId="29E0632E" w14:textId="77777777" w:rsidR="00000000" w:rsidRDefault="009432B4">
      <w:pPr>
        <w:pStyle w:val="a"/>
        <w:rPr>
          <w:rFonts w:hint="cs"/>
          <w:rtl/>
        </w:rPr>
      </w:pPr>
    </w:p>
    <w:p w14:paraId="2049AB49" w14:textId="77777777" w:rsidR="00000000" w:rsidRDefault="009432B4">
      <w:pPr>
        <w:pStyle w:val="a"/>
        <w:rPr>
          <w:rFonts w:hint="cs"/>
          <w:rtl/>
        </w:rPr>
      </w:pPr>
      <w:r>
        <w:rPr>
          <w:rFonts w:hint="cs"/>
          <w:rtl/>
        </w:rPr>
        <w:t>שירי אלתרמן.</w:t>
      </w:r>
    </w:p>
    <w:p w14:paraId="453CE59D" w14:textId="77777777" w:rsidR="00000000" w:rsidRDefault="009432B4">
      <w:pPr>
        <w:pStyle w:val="a"/>
        <w:rPr>
          <w:rFonts w:hint="cs"/>
          <w:rtl/>
        </w:rPr>
      </w:pPr>
    </w:p>
    <w:p w14:paraId="4C41868F" w14:textId="77777777" w:rsidR="00000000" w:rsidRDefault="009432B4">
      <w:pPr>
        <w:pStyle w:val="ad"/>
        <w:rPr>
          <w:rtl/>
        </w:rPr>
      </w:pPr>
      <w:r>
        <w:rPr>
          <w:rtl/>
        </w:rPr>
        <w:t>היו"ר נסים דהן:</w:t>
      </w:r>
    </w:p>
    <w:p w14:paraId="08D40394" w14:textId="77777777" w:rsidR="00000000" w:rsidRDefault="009432B4">
      <w:pPr>
        <w:pStyle w:val="a"/>
        <w:rPr>
          <w:rtl/>
        </w:rPr>
      </w:pPr>
    </w:p>
    <w:p w14:paraId="489A0042" w14:textId="77777777" w:rsidR="00000000" w:rsidRDefault="009432B4">
      <w:pPr>
        <w:pStyle w:val="a"/>
        <w:rPr>
          <w:rFonts w:hint="cs"/>
          <w:rtl/>
        </w:rPr>
      </w:pPr>
      <w:r>
        <w:rPr>
          <w:rFonts w:hint="cs"/>
          <w:rtl/>
        </w:rPr>
        <w:t>שירי אלתרמן, המפורסמים.</w:t>
      </w:r>
    </w:p>
    <w:p w14:paraId="5708C65B" w14:textId="77777777" w:rsidR="00000000" w:rsidRDefault="009432B4">
      <w:pPr>
        <w:pStyle w:val="a"/>
        <w:rPr>
          <w:rFonts w:hint="cs"/>
          <w:rtl/>
        </w:rPr>
      </w:pPr>
    </w:p>
    <w:p w14:paraId="06AE7DDC" w14:textId="77777777" w:rsidR="00000000" w:rsidRDefault="009432B4">
      <w:pPr>
        <w:pStyle w:val="a"/>
        <w:rPr>
          <w:rFonts w:hint="cs"/>
          <w:rtl/>
        </w:rPr>
      </w:pPr>
      <w:r>
        <w:rPr>
          <w:rFonts w:hint="cs"/>
          <w:rtl/>
        </w:rPr>
        <w:t>בבקשה. חבר הכנסת גדעון סער, אתה במסגרת של הצעה רגילה, אני מקווה שתסתפק בעשר דקות; חמש דקות, סליחה.</w:t>
      </w:r>
    </w:p>
    <w:p w14:paraId="6F1F0A81" w14:textId="77777777" w:rsidR="00000000" w:rsidRDefault="009432B4">
      <w:pPr>
        <w:pStyle w:val="a"/>
        <w:rPr>
          <w:rFonts w:hint="cs"/>
          <w:rtl/>
        </w:rPr>
      </w:pPr>
    </w:p>
    <w:p w14:paraId="14E2EFCD" w14:textId="77777777" w:rsidR="00000000" w:rsidRDefault="009432B4">
      <w:pPr>
        <w:pStyle w:val="Speaker"/>
        <w:rPr>
          <w:rFonts w:hint="cs"/>
          <w:rtl/>
        </w:rPr>
      </w:pPr>
      <w:bookmarkStart w:id="719" w:name="FS000001027T09_07_2003_20_19_06"/>
      <w:bookmarkStart w:id="720" w:name="_Toc45934813"/>
      <w:bookmarkStart w:id="721" w:name="_Toc76385331"/>
      <w:bookmarkEnd w:id="719"/>
      <w:r>
        <w:rPr>
          <w:rFonts w:hint="eastAsia"/>
          <w:rtl/>
        </w:rPr>
        <w:t>גדעון</w:t>
      </w:r>
      <w:r>
        <w:rPr>
          <w:rtl/>
        </w:rPr>
        <w:t xml:space="preserve"> סער (הליכוד):</w:t>
      </w:r>
      <w:bookmarkEnd w:id="720"/>
      <w:bookmarkEnd w:id="721"/>
    </w:p>
    <w:p w14:paraId="6116458A" w14:textId="77777777" w:rsidR="00000000" w:rsidRDefault="009432B4">
      <w:pPr>
        <w:pStyle w:val="a"/>
        <w:rPr>
          <w:rFonts w:hint="cs"/>
          <w:rtl/>
        </w:rPr>
      </w:pPr>
    </w:p>
    <w:p w14:paraId="2E76B692" w14:textId="77777777" w:rsidR="00000000" w:rsidRDefault="009432B4">
      <w:pPr>
        <w:pStyle w:val="a"/>
        <w:rPr>
          <w:rFonts w:hint="cs"/>
          <w:rtl/>
        </w:rPr>
      </w:pPr>
      <w:r>
        <w:rPr>
          <w:rFonts w:hint="cs"/>
          <w:rtl/>
        </w:rPr>
        <w:t xml:space="preserve">אני אפילו אתמצת את זה בפחות. </w:t>
      </w:r>
    </w:p>
    <w:p w14:paraId="1B46C70C" w14:textId="77777777" w:rsidR="00000000" w:rsidRDefault="009432B4">
      <w:pPr>
        <w:pStyle w:val="a"/>
        <w:rPr>
          <w:rFonts w:hint="cs"/>
          <w:rtl/>
        </w:rPr>
      </w:pPr>
    </w:p>
    <w:p w14:paraId="054EE032" w14:textId="77777777" w:rsidR="00000000" w:rsidRDefault="009432B4">
      <w:pPr>
        <w:pStyle w:val="a"/>
        <w:rPr>
          <w:rFonts w:hint="cs"/>
          <w:rtl/>
        </w:rPr>
      </w:pPr>
      <w:r>
        <w:rPr>
          <w:rFonts w:hint="cs"/>
          <w:rtl/>
        </w:rPr>
        <w:t>אדוני היושב-ראש, כנסת נכבדה, אני רוצה, ר</w:t>
      </w:r>
      <w:r>
        <w:rPr>
          <w:rFonts w:hint="cs"/>
          <w:rtl/>
        </w:rPr>
        <w:t>אשית, גם לברך את חברי, חבר הכנסת יצחק הרצוג, תל-אביבי כמוני. יש לו, כתל-אביבי, חיסרון אחד, שבניגוד לי הוא לא חי במתחם הרלוונטי של ה"באוהאוס" - - -</w:t>
      </w:r>
    </w:p>
    <w:p w14:paraId="3DFB808E" w14:textId="77777777" w:rsidR="00000000" w:rsidRDefault="009432B4">
      <w:pPr>
        <w:pStyle w:val="a"/>
        <w:rPr>
          <w:rFonts w:hint="cs"/>
          <w:rtl/>
        </w:rPr>
      </w:pPr>
    </w:p>
    <w:p w14:paraId="747FAFBC" w14:textId="77777777" w:rsidR="00000000" w:rsidRDefault="009432B4">
      <w:pPr>
        <w:pStyle w:val="ac"/>
        <w:rPr>
          <w:rtl/>
        </w:rPr>
      </w:pPr>
      <w:r>
        <w:rPr>
          <w:rFonts w:hint="eastAsia"/>
          <w:rtl/>
        </w:rPr>
        <w:t>משה</w:t>
      </w:r>
      <w:r>
        <w:rPr>
          <w:rtl/>
        </w:rPr>
        <w:t xml:space="preserve"> גפני (יהדות התורה):</w:t>
      </w:r>
    </w:p>
    <w:p w14:paraId="6185AB91" w14:textId="77777777" w:rsidR="00000000" w:rsidRDefault="009432B4">
      <w:pPr>
        <w:pStyle w:val="a"/>
        <w:rPr>
          <w:rFonts w:hint="cs"/>
          <w:rtl/>
        </w:rPr>
      </w:pPr>
    </w:p>
    <w:p w14:paraId="6013C5A5" w14:textId="77777777" w:rsidR="00000000" w:rsidRDefault="009432B4">
      <w:pPr>
        <w:pStyle w:val="a"/>
        <w:rPr>
          <w:rFonts w:hint="cs"/>
          <w:rtl/>
        </w:rPr>
      </w:pPr>
      <w:r>
        <w:rPr>
          <w:rFonts w:hint="cs"/>
          <w:rtl/>
        </w:rPr>
        <w:t>ואתה כן.</w:t>
      </w:r>
    </w:p>
    <w:p w14:paraId="71924153" w14:textId="77777777" w:rsidR="00000000" w:rsidRDefault="009432B4">
      <w:pPr>
        <w:pStyle w:val="a"/>
        <w:rPr>
          <w:rFonts w:hint="cs"/>
          <w:rtl/>
        </w:rPr>
      </w:pPr>
    </w:p>
    <w:p w14:paraId="12E10D0F" w14:textId="77777777" w:rsidR="00000000" w:rsidRDefault="009432B4">
      <w:pPr>
        <w:pStyle w:val="SpeakerCon"/>
        <w:rPr>
          <w:rtl/>
        </w:rPr>
      </w:pPr>
      <w:bookmarkStart w:id="722" w:name="FS000001027T09_07_2003_20_21_05C"/>
      <w:bookmarkEnd w:id="722"/>
      <w:r>
        <w:rPr>
          <w:rtl/>
        </w:rPr>
        <w:t>גדעון סער (הליכוד):</w:t>
      </w:r>
    </w:p>
    <w:p w14:paraId="5EBEAE52" w14:textId="77777777" w:rsidR="00000000" w:rsidRDefault="009432B4">
      <w:pPr>
        <w:pStyle w:val="a"/>
        <w:rPr>
          <w:rtl/>
        </w:rPr>
      </w:pPr>
    </w:p>
    <w:p w14:paraId="543270A1" w14:textId="77777777" w:rsidR="00000000" w:rsidRDefault="009432B4">
      <w:pPr>
        <w:pStyle w:val="a"/>
        <w:rPr>
          <w:rFonts w:hint="cs"/>
          <w:rtl/>
        </w:rPr>
      </w:pPr>
      <w:r>
        <w:rPr>
          <w:rFonts w:hint="cs"/>
          <w:rtl/>
        </w:rPr>
        <w:t>בוודאי. דרך אגב, חבר הכנסת גפני, זה אזור - - -</w:t>
      </w:r>
    </w:p>
    <w:p w14:paraId="2E17BF75" w14:textId="77777777" w:rsidR="00000000" w:rsidRDefault="009432B4">
      <w:pPr>
        <w:pStyle w:val="a"/>
        <w:rPr>
          <w:rFonts w:hint="cs"/>
          <w:rtl/>
        </w:rPr>
      </w:pPr>
    </w:p>
    <w:p w14:paraId="6018C5B7" w14:textId="77777777" w:rsidR="00000000" w:rsidRDefault="009432B4">
      <w:pPr>
        <w:pStyle w:val="ac"/>
        <w:rPr>
          <w:rtl/>
        </w:rPr>
      </w:pPr>
      <w:r>
        <w:rPr>
          <w:rFonts w:hint="eastAsia"/>
          <w:rtl/>
        </w:rPr>
        <w:t>משה</w:t>
      </w:r>
      <w:r>
        <w:rPr>
          <w:rtl/>
        </w:rPr>
        <w:t xml:space="preserve"> </w:t>
      </w:r>
      <w:r>
        <w:rPr>
          <w:rtl/>
        </w:rPr>
        <w:t>גפני (יהדות התורה):</w:t>
      </w:r>
    </w:p>
    <w:p w14:paraId="3165F1FF" w14:textId="77777777" w:rsidR="00000000" w:rsidRDefault="009432B4">
      <w:pPr>
        <w:pStyle w:val="a"/>
        <w:rPr>
          <w:rFonts w:hint="cs"/>
          <w:rtl/>
        </w:rPr>
      </w:pPr>
    </w:p>
    <w:p w14:paraId="2F01886C" w14:textId="77777777" w:rsidR="00000000" w:rsidRDefault="009432B4">
      <w:pPr>
        <w:pStyle w:val="a"/>
        <w:rPr>
          <w:rFonts w:hint="cs"/>
          <w:rtl/>
        </w:rPr>
      </w:pPr>
      <w:r>
        <w:rPr>
          <w:rFonts w:hint="cs"/>
          <w:rtl/>
        </w:rPr>
        <w:t>- - -</w:t>
      </w:r>
    </w:p>
    <w:p w14:paraId="68DB6755" w14:textId="77777777" w:rsidR="00000000" w:rsidRDefault="009432B4">
      <w:pPr>
        <w:pStyle w:val="a"/>
        <w:rPr>
          <w:rFonts w:hint="cs"/>
          <w:rtl/>
        </w:rPr>
      </w:pPr>
    </w:p>
    <w:p w14:paraId="44180863" w14:textId="77777777" w:rsidR="00000000" w:rsidRDefault="009432B4">
      <w:pPr>
        <w:pStyle w:val="SpeakerCon"/>
        <w:rPr>
          <w:rtl/>
        </w:rPr>
      </w:pPr>
      <w:bookmarkStart w:id="723" w:name="FS000001027T09_07_2003_20_21_23C"/>
      <w:bookmarkEnd w:id="723"/>
      <w:r>
        <w:rPr>
          <w:rtl/>
        </w:rPr>
        <w:t>גדעון סער (הליכוד):</w:t>
      </w:r>
    </w:p>
    <w:p w14:paraId="69069601" w14:textId="77777777" w:rsidR="00000000" w:rsidRDefault="009432B4">
      <w:pPr>
        <w:pStyle w:val="a"/>
        <w:rPr>
          <w:rtl/>
        </w:rPr>
      </w:pPr>
    </w:p>
    <w:p w14:paraId="3CB58E9D" w14:textId="77777777" w:rsidR="00000000" w:rsidRDefault="009432B4">
      <w:pPr>
        <w:pStyle w:val="a"/>
        <w:rPr>
          <w:rFonts w:hint="cs"/>
          <w:rtl/>
        </w:rPr>
      </w:pPr>
      <w:r>
        <w:rPr>
          <w:rFonts w:hint="cs"/>
          <w:rtl/>
        </w:rPr>
        <w:t>זה גם נכון. זה גם אזור שיש בו - - -</w:t>
      </w:r>
    </w:p>
    <w:p w14:paraId="1C2CE63E" w14:textId="77777777" w:rsidR="00000000" w:rsidRDefault="009432B4">
      <w:pPr>
        <w:pStyle w:val="a"/>
        <w:rPr>
          <w:rFonts w:hint="cs"/>
          <w:rtl/>
        </w:rPr>
      </w:pPr>
    </w:p>
    <w:p w14:paraId="01899DC3" w14:textId="77777777" w:rsidR="00000000" w:rsidRDefault="009432B4">
      <w:pPr>
        <w:pStyle w:val="ad"/>
        <w:rPr>
          <w:rtl/>
        </w:rPr>
      </w:pPr>
      <w:r>
        <w:rPr>
          <w:rtl/>
        </w:rPr>
        <w:t>היו"ר נסים דהן:</w:t>
      </w:r>
    </w:p>
    <w:p w14:paraId="1775EF06" w14:textId="77777777" w:rsidR="00000000" w:rsidRDefault="009432B4">
      <w:pPr>
        <w:pStyle w:val="a"/>
        <w:rPr>
          <w:rtl/>
        </w:rPr>
      </w:pPr>
    </w:p>
    <w:p w14:paraId="225F80F7" w14:textId="77777777" w:rsidR="00000000" w:rsidRDefault="009432B4">
      <w:pPr>
        <w:pStyle w:val="a"/>
        <w:rPr>
          <w:rFonts w:hint="cs"/>
          <w:rtl/>
        </w:rPr>
      </w:pPr>
      <w:r>
        <w:rPr>
          <w:rFonts w:hint="cs"/>
          <w:rtl/>
        </w:rPr>
        <w:t>בית-הכנסת הגדול.</w:t>
      </w:r>
    </w:p>
    <w:p w14:paraId="44E34328" w14:textId="77777777" w:rsidR="00000000" w:rsidRDefault="009432B4">
      <w:pPr>
        <w:pStyle w:val="a"/>
        <w:rPr>
          <w:rFonts w:hint="cs"/>
          <w:rtl/>
        </w:rPr>
      </w:pPr>
    </w:p>
    <w:p w14:paraId="5D94394C" w14:textId="77777777" w:rsidR="00000000" w:rsidRDefault="009432B4">
      <w:pPr>
        <w:pStyle w:val="SpeakerCon"/>
        <w:rPr>
          <w:rtl/>
        </w:rPr>
      </w:pPr>
      <w:bookmarkStart w:id="724" w:name="FS000001027T09_07_2003_20_21_41C"/>
      <w:bookmarkEnd w:id="724"/>
      <w:r>
        <w:rPr>
          <w:rtl/>
        </w:rPr>
        <w:t>גדעון סער (הליכוד):</w:t>
      </w:r>
    </w:p>
    <w:p w14:paraId="1A670003" w14:textId="77777777" w:rsidR="00000000" w:rsidRDefault="009432B4">
      <w:pPr>
        <w:pStyle w:val="a"/>
        <w:rPr>
          <w:rtl/>
        </w:rPr>
      </w:pPr>
    </w:p>
    <w:p w14:paraId="7C78400A" w14:textId="77777777" w:rsidR="00000000" w:rsidRDefault="009432B4">
      <w:pPr>
        <w:pStyle w:val="a"/>
        <w:rPr>
          <w:rFonts w:hint="cs"/>
          <w:rtl/>
        </w:rPr>
      </w:pPr>
      <w:r>
        <w:rPr>
          <w:rFonts w:hint="cs"/>
          <w:rtl/>
        </w:rPr>
        <w:t>בית-הכנסת הספרדי הראשון בתל-אביב. אם אפשר לגלות, אני גם מתפלל בו.</w:t>
      </w:r>
    </w:p>
    <w:p w14:paraId="2C3DAE61" w14:textId="77777777" w:rsidR="00000000" w:rsidRDefault="009432B4">
      <w:pPr>
        <w:pStyle w:val="a"/>
        <w:rPr>
          <w:rFonts w:hint="cs"/>
          <w:rtl/>
        </w:rPr>
      </w:pPr>
    </w:p>
    <w:p w14:paraId="555784B2" w14:textId="77777777" w:rsidR="00000000" w:rsidRDefault="009432B4">
      <w:pPr>
        <w:pStyle w:val="ad"/>
        <w:rPr>
          <w:rtl/>
        </w:rPr>
      </w:pPr>
      <w:r>
        <w:rPr>
          <w:rtl/>
        </w:rPr>
        <w:t>היו"ר נסים דהן:</w:t>
      </w:r>
    </w:p>
    <w:p w14:paraId="198A891E" w14:textId="77777777" w:rsidR="00000000" w:rsidRDefault="009432B4">
      <w:pPr>
        <w:pStyle w:val="a"/>
        <w:rPr>
          <w:rtl/>
        </w:rPr>
      </w:pPr>
    </w:p>
    <w:p w14:paraId="72BAFF50" w14:textId="77777777" w:rsidR="00000000" w:rsidRDefault="009432B4">
      <w:pPr>
        <w:pStyle w:val="a"/>
        <w:rPr>
          <w:rFonts w:hint="cs"/>
          <w:rtl/>
        </w:rPr>
      </w:pPr>
      <w:r>
        <w:rPr>
          <w:rFonts w:hint="cs"/>
          <w:rtl/>
        </w:rPr>
        <w:t>מפעם לפעם.</w:t>
      </w:r>
    </w:p>
    <w:p w14:paraId="0AE1A1D8" w14:textId="77777777" w:rsidR="00000000" w:rsidRDefault="009432B4">
      <w:pPr>
        <w:pStyle w:val="a"/>
        <w:rPr>
          <w:rFonts w:hint="cs"/>
          <w:rtl/>
        </w:rPr>
      </w:pPr>
    </w:p>
    <w:p w14:paraId="0D0A7FAA" w14:textId="77777777" w:rsidR="00000000" w:rsidRDefault="009432B4">
      <w:pPr>
        <w:pStyle w:val="SpeakerCon"/>
        <w:rPr>
          <w:rtl/>
        </w:rPr>
      </w:pPr>
      <w:bookmarkStart w:id="725" w:name="FS000001027T09_07_2003_20_22_06C"/>
      <w:bookmarkEnd w:id="725"/>
      <w:r>
        <w:rPr>
          <w:rtl/>
        </w:rPr>
        <w:t>גדעון סער (הליכוד)</w:t>
      </w:r>
      <w:r>
        <w:rPr>
          <w:rtl/>
        </w:rPr>
        <w:t>:</w:t>
      </w:r>
    </w:p>
    <w:p w14:paraId="66D045F7" w14:textId="77777777" w:rsidR="00000000" w:rsidRDefault="009432B4">
      <w:pPr>
        <w:pStyle w:val="a"/>
        <w:rPr>
          <w:rtl/>
        </w:rPr>
      </w:pPr>
    </w:p>
    <w:p w14:paraId="5F19112F" w14:textId="77777777" w:rsidR="00000000" w:rsidRDefault="009432B4">
      <w:pPr>
        <w:pStyle w:val="a"/>
        <w:rPr>
          <w:rFonts w:hint="cs"/>
          <w:rtl/>
        </w:rPr>
      </w:pPr>
      <w:r>
        <w:rPr>
          <w:rFonts w:hint="cs"/>
          <w:rtl/>
        </w:rPr>
        <w:t>ביום כיפור, בעיקר.</w:t>
      </w:r>
    </w:p>
    <w:p w14:paraId="5FB52CF6" w14:textId="77777777" w:rsidR="00000000" w:rsidRDefault="009432B4">
      <w:pPr>
        <w:pStyle w:val="a"/>
        <w:rPr>
          <w:rFonts w:hint="cs"/>
          <w:rtl/>
        </w:rPr>
      </w:pPr>
    </w:p>
    <w:p w14:paraId="448AC0FE" w14:textId="77777777" w:rsidR="00000000" w:rsidRDefault="009432B4">
      <w:pPr>
        <w:pStyle w:val="ad"/>
        <w:rPr>
          <w:rtl/>
        </w:rPr>
      </w:pPr>
      <w:r>
        <w:rPr>
          <w:rtl/>
        </w:rPr>
        <w:t>היו"ר נסים דהן:</w:t>
      </w:r>
    </w:p>
    <w:p w14:paraId="1A1AB222" w14:textId="77777777" w:rsidR="00000000" w:rsidRDefault="009432B4">
      <w:pPr>
        <w:pStyle w:val="a"/>
        <w:rPr>
          <w:rtl/>
        </w:rPr>
      </w:pPr>
    </w:p>
    <w:p w14:paraId="0D307E5F" w14:textId="77777777" w:rsidR="00000000" w:rsidRDefault="009432B4">
      <w:pPr>
        <w:pStyle w:val="a"/>
        <w:rPr>
          <w:rFonts w:hint="cs"/>
          <w:rtl/>
        </w:rPr>
      </w:pPr>
      <w:r>
        <w:rPr>
          <w:rFonts w:hint="cs"/>
          <w:rtl/>
        </w:rPr>
        <w:t>זה נקרא מפעם לפעם.</w:t>
      </w:r>
    </w:p>
    <w:p w14:paraId="186CC8F2" w14:textId="77777777" w:rsidR="00000000" w:rsidRDefault="009432B4">
      <w:pPr>
        <w:pStyle w:val="a"/>
        <w:rPr>
          <w:rFonts w:hint="cs"/>
          <w:rtl/>
        </w:rPr>
      </w:pPr>
    </w:p>
    <w:p w14:paraId="2065BBDD" w14:textId="77777777" w:rsidR="00000000" w:rsidRDefault="009432B4">
      <w:pPr>
        <w:pStyle w:val="SpeakerCon"/>
        <w:rPr>
          <w:rtl/>
        </w:rPr>
      </w:pPr>
      <w:bookmarkStart w:id="726" w:name="FS000001027T09_07_2003_20_22_28C"/>
      <w:bookmarkEnd w:id="726"/>
      <w:r>
        <w:rPr>
          <w:rtl/>
        </w:rPr>
        <w:t>גדעון סער (הליכוד):</w:t>
      </w:r>
    </w:p>
    <w:p w14:paraId="79E4DFDA" w14:textId="77777777" w:rsidR="00000000" w:rsidRDefault="009432B4">
      <w:pPr>
        <w:pStyle w:val="a"/>
        <w:rPr>
          <w:rtl/>
        </w:rPr>
      </w:pPr>
    </w:p>
    <w:p w14:paraId="5C6CB4D7" w14:textId="77777777" w:rsidR="00000000" w:rsidRDefault="009432B4">
      <w:pPr>
        <w:pStyle w:val="a"/>
        <w:rPr>
          <w:rFonts w:hint="cs"/>
          <w:rtl/>
        </w:rPr>
      </w:pPr>
      <w:r>
        <w:rPr>
          <w:rFonts w:hint="cs"/>
          <w:rtl/>
        </w:rPr>
        <w:t xml:space="preserve">זה פעם בשנה, ככה שזה מפעם לפעם. ובהחלט יש בו גם ריכוז של ציבור חרדי ושל בתי-כנסת קטנים. זה בכלל אזור יוצא דופן מכל הבחינות, גם במובן הזה של סובלנות וחיים משותפים של אוכלוסיות </w:t>
      </w:r>
      <w:r>
        <w:rPr>
          <w:rFonts w:hint="cs"/>
          <w:rtl/>
        </w:rPr>
        <w:t xml:space="preserve">שונות מבחינת אורח חייהן, שמסתדרות מצוין וחיות טוב ביחד. </w:t>
      </w:r>
    </w:p>
    <w:p w14:paraId="516285AE" w14:textId="77777777" w:rsidR="00000000" w:rsidRDefault="009432B4">
      <w:pPr>
        <w:pStyle w:val="a"/>
        <w:rPr>
          <w:rFonts w:hint="cs"/>
          <w:rtl/>
        </w:rPr>
      </w:pPr>
    </w:p>
    <w:p w14:paraId="4BAF3B6D" w14:textId="77777777" w:rsidR="00000000" w:rsidRDefault="009432B4">
      <w:pPr>
        <w:pStyle w:val="a"/>
        <w:rPr>
          <w:rFonts w:hint="cs"/>
          <w:rtl/>
        </w:rPr>
      </w:pPr>
      <w:r>
        <w:rPr>
          <w:rFonts w:hint="cs"/>
          <w:rtl/>
        </w:rPr>
        <w:t xml:space="preserve">אותה הענקת תואר על-ידי אונסק"ו היא באמת דבר בלתי רגיל עבור העיר תל-אביב. היא שמה את תל-אביב על המפה העולמית גם בהיבט הזה. תל-אביב היא העיר העברית הראשונה של עם ישראל המתחדש בארצו, ואם אפשר בהקשר זה </w:t>
      </w:r>
      <w:r>
        <w:rPr>
          <w:rFonts w:hint="cs"/>
          <w:rtl/>
        </w:rPr>
        <w:t xml:space="preserve">לציין - באותו מתחם, עוד אחת מסגולותיו הרבות, זה ריכוז אתרים של המחתרות הלוחמות, שהיו בהם "סליקים", או שהיו שם קרבות מפורסמים, או שהסתתרו שם בתקופת המחתרות. באמת בשנים האחרונות יש תנופת ציון של המקומות האלה, וגם בהיבט הזה זה מרתק. </w:t>
      </w:r>
    </w:p>
    <w:p w14:paraId="1C87AEEC" w14:textId="77777777" w:rsidR="00000000" w:rsidRDefault="009432B4">
      <w:pPr>
        <w:pStyle w:val="a"/>
        <w:rPr>
          <w:rFonts w:hint="cs"/>
          <w:rtl/>
        </w:rPr>
      </w:pPr>
    </w:p>
    <w:p w14:paraId="1C4E63E9" w14:textId="77777777" w:rsidR="00000000" w:rsidRDefault="009432B4">
      <w:pPr>
        <w:pStyle w:val="a"/>
        <w:rPr>
          <w:rFonts w:hint="cs"/>
          <w:rtl/>
        </w:rPr>
      </w:pPr>
    </w:p>
    <w:p w14:paraId="065BA2C3" w14:textId="77777777" w:rsidR="00000000" w:rsidRDefault="009432B4">
      <w:pPr>
        <w:pStyle w:val="a"/>
        <w:rPr>
          <w:rFonts w:hint="cs"/>
          <w:rtl/>
        </w:rPr>
      </w:pPr>
      <w:r>
        <w:rPr>
          <w:rFonts w:hint="cs"/>
          <w:rtl/>
        </w:rPr>
        <w:t>אמרתי, מצד אחד היא העיר</w:t>
      </w:r>
      <w:r>
        <w:rPr>
          <w:rFonts w:hint="cs"/>
          <w:rtl/>
        </w:rPr>
        <w:t xml:space="preserve"> הציונית הראשונה, אבל היא גם מרכז של תרבות, מרכז במידה רבה קוסמופוליטי, והיא נכנסת באקט הזה למועדון מכובד של 690 אתרים שמוכרים כבעלי ערך וחשיבות יוצאי דופן לתרבות האנושית כולה.</w:t>
      </w:r>
    </w:p>
    <w:p w14:paraId="047FC066" w14:textId="77777777" w:rsidR="00000000" w:rsidRDefault="009432B4">
      <w:pPr>
        <w:pStyle w:val="a"/>
        <w:rPr>
          <w:rFonts w:hint="cs"/>
          <w:rtl/>
        </w:rPr>
      </w:pPr>
    </w:p>
    <w:p w14:paraId="3404CD51" w14:textId="77777777" w:rsidR="00000000" w:rsidRDefault="009432B4">
      <w:pPr>
        <w:pStyle w:val="a"/>
        <w:rPr>
          <w:rFonts w:hint="cs"/>
          <w:rtl/>
        </w:rPr>
      </w:pPr>
      <w:r>
        <w:rPr>
          <w:rFonts w:hint="cs"/>
          <w:rtl/>
        </w:rPr>
        <w:t>ההחלטה החשובה הזאת נפלה לא בלי קולות צורמים שמאפיינים לפעמים את המוסדות הבין-ל</w:t>
      </w:r>
      <w:r>
        <w:rPr>
          <w:rFonts w:hint="cs"/>
          <w:rtl/>
        </w:rPr>
        <w:t>אומיים, כאשר הנציג הפלסטיני במועצת אונסק"ו התנגד להחלטה בטענה המגוחכת שתל-אביב נבנתה בפלסטין לפני קום המדינה, ואחרי כן גורשו משם רבבות ערבים. אבל כנראה אותה הכרזה לא עשתה רושם רב מדי.</w:t>
      </w:r>
    </w:p>
    <w:p w14:paraId="3745621C" w14:textId="77777777" w:rsidR="00000000" w:rsidRDefault="009432B4">
      <w:pPr>
        <w:pStyle w:val="a"/>
        <w:rPr>
          <w:rFonts w:hint="cs"/>
          <w:rtl/>
        </w:rPr>
      </w:pPr>
    </w:p>
    <w:p w14:paraId="7BD1A329" w14:textId="77777777" w:rsidR="00000000" w:rsidRDefault="009432B4">
      <w:pPr>
        <w:pStyle w:val="a"/>
        <w:rPr>
          <w:rFonts w:hint="cs"/>
          <w:rtl/>
        </w:rPr>
      </w:pPr>
      <w:r>
        <w:rPr>
          <w:rFonts w:hint="cs"/>
          <w:rtl/>
        </w:rPr>
        <w:t>מבחינת ערים, תל-אביב היא העיר השמינית בעולם שנכנסת למועדון הזה. בלובי ש</w:t>
      </w:r>
      <w:r>
        <w:rPr>
          <w:rFonts w:hint="cs"/>
          <w:rtl/>
        </w:rPr>
        <w:t xml:space="preserve">הקימותי כאן למען העיר תל-אביב--יפו בקרב חברי הכנסת נפעל ונראה כיצד ניתן לפעול, אני מקווה גם בסיוע שר הפנים, גם לשימור מקומות רבים. במובן הזה אין אחידות בין מקומות שבאמת עברו שימור והם מרשימים ביותר לבין מקומות שסובלים ממצב תחזוקה לא כל כך משובח. </w:t>
      </w:r>
    </w:p>
    <w:p w14:paraId="346D57AD" w14:textId="77777777" w:rsidR="00000000" w:rsidRDefault="009432B4">
      <w:pPr>
        <w:pStyle w:val="a"/>
        <w:rPr>
          <w:rFonts w:hint="cs"/>
          <w:rtl/>
        </w:rPr>
      </w:pPr>
    </w:p>
    <w:p w14:paraId="61C96462" w14:textId="77777777" w:rsidR="00000000" w:rsidRDefault="009432B4">
      <w:pPr>
        <w:pStyle w:val="a"/>
        <w:rPr>
          <w:rFonts w:hint="cs"/>
          <w:rtl/>
        </w:rPr>
      </w:pPr>
      <w:r>
        <w:rPr>
          <w:rFonts w:hint="cs"/>
          <w:rtl/>
        </w:rPr>
        <w:t>אני חושב</w:t>
      </w:r>
      <w:r>
        <w:rPr>
          <w:rFonts w:hint="cs"/>
          <w:rtl/>
        </w:rPr>
        <w:t xml:space="preserve"> שחשוב שנדגיש מעת לעת גם את העובדה הזאת. כמובן, יש לנו עיר הנצח, ירושלים, שהערך שלה הוא ערך היסטורי בלתי רגיל וגם עיר חשובה שתופסת מקום נכבד במפת התרבות הבין-לאומית ובוודאי תוסיף ותתבסס עם הכשרונות האנושיים הבלתי-רגילים שנמצאים בה גם בעתיד. </w:t>
      </w:r>
    </w:p>
    <w:p w14:paraId="061CE9F5" w14:textId="77777777" w:rsidR="00000000" w:rsidRDefault="009432B4">
      <w:pPr>
        <w:pStyle w:val="ad"/>
        <w:rPr>
          <w:rFonts w:hint="cs"/>
          <w:b w:val="0"/>
          <w:bCs w:val="0"/>
          <w:u w:val="none"/>
          <w:rtl/>
        </w:rPr>
      </w:pPr>
    </w:p>
    <w:p w14:paraId="1E481421" w14:textId="77777777" w:rsidR="00000000" w:rsidRDefault="009432B4">
      <w:pPr>
        <w:pStyle w:val="ad"/>
        <w:rPr>
          <w:rFonts w:hint="cs"/>
          <w:rtl/>
        </w:rPr>
      </w:pPr>
      <w:r>
        <w:rPr>
          <w:rFonts w:hint="eastAsia"/>
          <w:rtl/>
        </w:rPr>
        <w:t>היו</w:t>
      </w:r>
      <w:r>
        <w:rPr>
          <w:rtl/>
        </w:rPr>
        <w:t>"ר נסים דה</w:t>
      </w:r>
      <w:r>
        <w:rPr>
          <w:rtl/>
        </w:rPr>
        <w:t>ן:</w:t>
      </w:r>
    </w:p>
    <w:p w14:paraId="4E38EB56" w14:textId="77777777" w:rsidR="00000000" w:rsidRDefault="009432B4">
      <w:pPr>
        <w:pStyle w:val="a"/>
        <w:rPr>
          <w:rFonts w:hint="cs"/>
          <w:rtl/>
        </w:rPr>
      </w:pPr>
    </w:p>
    <w:p w14:paraId="78A928AB" w14:textId="77777777" w:rsidR="00000000" w:rsidRDefault="009432B4">
      <w:pPr>
        <w:pStyle w:val="a"/>
        <w:rPr>
          <w:rFonts w:hint="cs"/>
          <w:rtl/>
        </w:rPr>
      </w:pPr>
      <w:r>
        <w:rPr>
          <w:rFonts w:hint="cs"/>
          <w:rtl/>
        </w:rPr>
        <w:t xml:space="preserve">תודה רבה. כבוד השר. </w:t>
      </w:r>
    </w:p>
    <w:p w14:paraId="0C8A0D94" w14:textId="77777777" w:rsidR="00000000" w:rsidRDefault="009432B4">
      <w:pPr>
        <w:pStyle w:val="a"/>
        <w:rPr>
          <w:rFonts w:hint="cs"/>
          <w:rtl/>
        </w:rPr>
      </w:pPr>
    </w:p>
    <w:p w14:paraId="27379825" w14:textId="77777777" w:rsidR="00000000" w:rsidRDefault="009432B4">
      <w:pPr>
        <w:pStyle w:val="Speaker"/>
        <w:rPr>
          <w:rtl/>
        </w:rPr>
      </w:pPr>
      <w:bookmarkStart w:id="727" w:name="FS000000519T09_07_2003_19_34_26"/>
      <w:bookmarkStart w:id="728" w:name="_Toc45934814"/>
      <w:bookmarkStart w:id="729" w:name="_Toc76385332"/>
      <w:bookmarkEnd w:id="727"/>
      <w:r>
        <w:rPr>
          <w:rFonts w:hint="eastAsia"/>
          <w:rtl/>
        </w:rPr>
        <w:t>שר</w:t>
      </w:r>
      <w:r>
        <w:rPr>
          <w:rtl/>
        </w:rPr>
        <w:t xml:space="preserve"> הפנים אברהם פורז:</w:t>
      </w:r>
      <w:bookmarkEnd w:id="728"/>
      <w:bookmarkEnd w:id="729"/>
    </w:p>
    <w:p w14:paraId="1AD491D2" w14:textId="77777777" w:rsidR="00000000" w:rsidRDefault="009432B4">
      <w:pPr>
        <w:pStyle w:val="a"/>
        <w:rPr>
          <w:rFonts w:hint="cs"/>
          <w:rtl/>
        </w:rPr>
      </w:pPr>
    </w:p>
    <w:p w14:paraId="67EAD89D" w14:textId="77777777" w:rsidR="00000000" w:rsidRDefault="009432B4">
      <w:pPr>
        <w:pStyle w:val="a"/>
        <w:rPr>
          <w:rFonts w:hint="cs"/>
          <w:rtl/>
        </w:rPr>
      </w:pPr>
      <w:r>
        <w:rPr>
          <w:rFonts w:hint="cs"/>
          <w:rtl/>
        </w:rPr>
        <w:t xml:space="preserve">אדוני היושב-ראש, חברי הכנסת, אני רוצה להודות למציעים שהעלו את הנושא על סדר-היום. </w:t>
      </w:r>
    </w:p>
    <w:p w14:paraId="3784E922" w14:textId="77777777" w:rsidR="00000000" w:rsidRDefault="009432B4">
      <w:pPr>
        <w:pStyle w:val="a"/>
        <w:rPr>
          <w:rFonts w:hint="cs"/>
          <w:rtl/>
        </w:rPr>
      </w:pPr>
    </w:p>
    <w:p w14:paraId="00F09EFD" w14:textId="77777777" w:rsidR="00000000" w:rsidRDefault="009432B4">
      <w:pPr>
        <w:pStyle w:val="a"/>
        <w:rPr>
          <w:rFonts w:hint="cs"/>
          <w:rtl/>
        </w:rPr>
      </w:pPr>
      <w:r>
        <w:rPr>
          <w:rFonts w:hint="cs"/>
          <w:rtl/>
        </w:rPr>
        <w:t>הכינו לי פה תשובה מטעם המשרד שלי על זה שבתל-אביב יש 2,400 בתים שנבנו בעיקר בסגנון ה"באוהאוס". אני עצמי אפילו ביקרתי בעיר ויימ</w:t>
      </w:r>
      <w:r>
        <w:rPr>
          <w:rFonts w:hint="cs"/>
          <w:rtl/>
        </w:rPr>
        <w:t>אר במזרח-גרמניה, אחרי שגרמניה אוחדה, וראיתי מאיפה כל העסק הזה התחיל. אבל אני רוצה לומר משהו לגבי העתיד.</w:t>
      </w:r>
    </w:p>
    <w:p w14:paraId="2A0FF706" w14:textId="77777777" w:rsidR="00000000" w:rsidRDefault="009432B4">
      <w:pPr>
        <w:pStyle w:val="a"/>
        <w:rPr>
          <w:rFonts w:hint="cs"/>
          <w:rtl/>
        </w:rPr>
      </w:pPr>
    </w:p>
    <w:p w14:paraId="418473FA" w14:textId="77777777" w:rsidR="00000000" w:rsidRDefault="009432B4">
      <w:pPr>
        <w:pStyle w:val="a"/>
        <w:rPr>
          <w:rFonts w:hint="cs"/>
          <w:rtl/>
        </w:rPr>
      </w:pPr>
      <w:r>
        <w:rPr>
          <w:rFonts w:hint="cs"/>
          <w:rtl/>
        </w:rPr>
        <w:t>בסופו של דבר, למרות ההכרזה, המראה של הבתים הללו בתל-אביב עגום ביותר. נכון, חלקם שופצו בשנים האחרונות, כי חלה תופעה לפעמים די יפה, שבתי מגורים נלקחו למש</w:t>
      </w:r>
      <w:r>
        <w:rPr>
          <w:rFonts w:hint="cs"/>
          <w:rtl/>
        </w:rPr>
        <w:t>ל על-ידי פירמה של עורכי-דין, ומשרד עורכי-הדין לקח את הבניין הישן ושיפץ, והוא נראה היום לתפארת. בחלק גדול מהמבנים - כיעור ועזובה. הבעיה העיקרית היא, שחלק גדול מהמבנים הם בידי דיירים מוגנים לפי חוק הגנת הדייר. לדיירים אין שום עניין לשפץ. בעל-הבית שמקבל פרוטו</w:t>
      </w:r>
      <w:r>
        <w:rPr>
          <w:rFonts w:hint="cs"/>
          <w:rtl/>
        </w:rPr>
        <w:t>ת, גם לו אין עניין לשפץ. עיריית תל-אביב נאבקת כבר שנים כדי למצוא מנגנון שיכריח לבצע שיפוצים, והיא לא כל כך מצליחה.</w:t>
      </w:r>
    </w:p>
    <w:p w14:paraId="11621826" w14:textId="77777777" w:rsidR="00000000" w:rsidRDefault="009432B4">
      <w:pPr>
        <w:pStyle w:val="a"/>
        <w:rPr>
          <w:rFonts w:hint="cs"/>
          <w:rtl/>
        </w:rPr>
      </w:pPr>
      <w:r>
        <w:rPr>
          <w:rFonts w:hint="cs"/>
          <w:rtl/>
        </w:rPr>
        <w:tab/>
      </w:r>
    </w:p>
    <w:p w14:paraId="7B452F2F" w14:textId="77777777" w:rsidR="00000000" w:rsidRDefault="009432B4">
      <w:pPr>
        <w:pStyle w:val="a"/>
        <w:rPr>
          <w:rFonts w:hint="cs"/>
          <w:rtl/>
        </w:rPr>
      </w:pPr>
      <w:r>
        <w:rPr>
          <w:rFonts w:hint="cs"/>
          <w:rtl/>
        </w:rPr>
        <w:t>כאשר אנחנו רואים את הבתים היפים הללו, ואנחנו רואים שבמרפסות יש גרוטאות, בקירות שמו מזגנים, כל אחד בפינה אחרת, והתריסים נסגרו בצורה פרטיזנית</w:t>
      </w:r>
      <w:r>
        <w:rPr>
          <w:rFonts w:hint="cs"/>
          <w:rtl/>
        </w:rPr>
        <w:t xml:space="preserve"> וברוטלית, אנחנו רואים שבמידה רבה מאוד נעלם החן של הבתים הללו. לכן, גם אם נסתובב היום בתל-אביב עם תיירים, אני חושב שבמקרים לא מעטים נתבייש להראות להם עד כמה הצלחנו לקחת בתים יפהפיים, שנבנו בסגנון נפלא, ולכער אותם ולהפוך אותם למוקדים של עזובה.     </w:t>
      </w:r>
    </w:p>
    <w:p w14:paraId="283025EC" w14:textId="77777777" w:rsidR="00000000" w:rsidRDefault="009432B4">
      <w:pPr>
        <w:pStyle w:val="a"/>
        <w:rPr>
          <w:rFonts w:hint="cs"/>
          <w:rtl/>
        </w:rPr>
      </w:pPr>
    </w:p>
    <w:p w14:paraId="5A2B8E59" w14:textId="77777777" w:rsidR="00000000" w:rsidRDefault="009432B4">
      <w:pPr>
        <w:pStyle w:val="a"/>
        <w:rPr>
          <w:rFonts w:hint="cs"/>
          <w:rtl/>
        </w:rPr>
      </w:pPr>
      <w:r>
        <w:rPr>
          <w:rFonts w:hint="cs"/>
          <w:rtl/>
        </w:rPr>
        <w:t>לכן, הה</w:t>
      </w:r>
      <w:r>
        <w:rPr>
          <w:rFonts w:hint="cs"/>
          <w:rtl/>
        </w:rPr>
        <w:t xml:space="preserve">כרזה של אונסק"ו, שבעיני היא הכרזה חשובה, בעצם אומרת לנו שאנחנו צריכים לעשות הרבה יותר כדי שהבתים הללו ייראו כמו שצריך. והם בתים יפהפיים. בחלק מהם, אני אומר, אפילו שיש פה פגיעה מסוימת בהיסטוריה של הבניין, הרי בעיני גם הוספת קומה בבניין קיים, אם הוספת הקומה </w:t>
      </w:r>
      <w:r>
        <w:rPr>
          <w:rFonts w:hint="cs"/>
          <w:rtl/>
        </w:rPr>
        <w:t>נעשית בדיוק באותו סגנון של המבנה המקורי, אפשר לעשות את זה, ובמקרים רבים מאוד התוספת הזאת של הבנייה מממנת את השיפוץ של הבניין כולו.</w:t>
      </w:r>
    </w:p>
    <w:p w14:paraId="5400CE56" w14:textId="77777777" w:rsidR="00000000" w:rsidRDefault="009432B4">
      <w:pPr>
        <w:pStyle w:val="a"/>
        <w:rPr>
          <w:rFonts w:hint="cs"/>
          <w:rtl/>
        </w:rPr>
      </w:pPr>
    </w:p>
    <w:p w14:paraId="3DF8A98F" w14:textId="77777777" w:rsidR="00000000" w:rsidRDefault="009432B4">
      <w:pPr>
        <w:pStyle w:val="a"/>
        <w:rPr>
          <w:rFonts w:hint="cs"/>
          <w:rtl/>
        </w:rPr>
      </w:pPr>
      <w:r>
        <w:rPr>
          <w:rFonts w:hint="cs"/>
          <w:rtl/>
        </w:rPr>
        <w:t>תל-אביב מצטרפת בעניין הזה להרבה מאוד מקומות אחרים בעולם. בדרך כלל, מרבית המקומות שאונסק"ו הכריזה עליהם הם אתרים היסטוריים עת</w:t>
      </w:r>
      <w:r>
        <w:rPr>
          <w:rFonts w:hint="cs"/>
          <w:rtl/>
        </w:rPr>
        <w:t>יקים מאוד. יש מעט מאוד מקומות שמדובר בעצם בערים שנבנו ב-100 השנים האחרונות, ותחילתה של תל-אביב בערך לפני 100 שנים. הבתים הללו נבנו בשנות ה-20 וה-30. הם נבנו בסגנון מאוד יפה, ולצערי הרב בשנים שלאחר מכן תל-אביב עצמה וגם ערים אחרות במדינה נטשו את הסגנון, נקרא</w:t>
      </w:r>
      <w:r>
        <w:rPr>
          <w:rFonts w:hint="cs"/>
          <w:rtl/>
        </w:rPr>
        <w:t xml:space="preserve"> לו היותר מצועצע, עברו לסגנון עוד יותר פשוט, עוד יותר סטנדרטי, עוד פחות מעניין.  </w:t>
      </w:r>
    </w:p>
    <w:p w14:paraId="078DB782" w14:textId="77777777" w:rsidR="00000000" w:rsidRDefault="009432B4">
      <w:pPr>
        <w:pStyle w:val="a"/>
        <w:rPr>
          <w:rFonts w:hint="cs"/>
          <w:rtl/>
        </w:rPr>
      </w:pPr>
    </w:p>
    <w:p w14:paraId="62C5A08F" w14:textId="77777777" w:rsidR="00000000" w:rsidRDefault="009432B4">
      <w:pPr>
        <w:pStyle w:val="a"/>
        <w:rPr>
          <w:rFonts w:hint="cs"/>
          <w:rtl/>
        </w:rPr>
      </w:pPr>
      <w:r>
        <w:rPr>
          <w:rFonts w:hint="cs"/>
          <w:rtl/>
        </w:rPr>
        <w:t>לכן, ככל שמשרדי יוכל לסייע, והיכולת שלנו לסייע איננה גדולה, אנחנו צריכים לעשות מאמץ על מנת שכל אותם מבנים ארכיטקטוניים בעלי ייחוד בתל-אביב, עם היופי המיוחד שלהם, יהיו גם נקי</w:t>
      </w:r>
      <w:r>
        <w:rPr>
          <w:rFonts w:hint="cs"/>
          <w:rtl/>
        </w:rPr>
        <w:t>ים, משופצים ומוארים בלילה כמו שצריך, על מנת שלתל-אביב יהיה חן.</w:t>
      </w:r>
    </w:p>
    <w:p w14:paraId="52AD7FD7" w14:textId="77777777" w:rsidR="00000000" w:rsidRDefault="009432B4">
      <w:pPr>
        <w:pStyle w:val="a"/>
        <w:rPr>
          <w:rFonts w:hint="cs"/>
          <w:rtl/>
        </w:rPr>
      </w:pPr>
    </w:p>
    <w:p w14:paraId="650E388A" w14:textId="77777777" w:rsidR="00000000" w:rsidRDefault="009432B4">
      <w:pPr>
        <w:pStyle w:val="a"/>
        <w:rPr>
          <w:rFonts w:hint="cs"/>
          <w:rtl/>
        </w:rPr>
      </w:pPr>
      <w:r>
        <w:rPr>
          <w:rFonts w:hint="cs"/>
          <w:rtl/>
        </w:rPr>
        <w:t xml:space="preserve">אני אומנם לא גר במרכז העיר, אלא בצפון העיר, במקום לא פחות טוב, אבל הערך ההיסטורי של מרכז תל-אביב הוא נכס חשוב. </w:t>
      </w:r>
    </w:p>
    <w:p w14:paraId="6D9BF360" w14:textId="77777777" w:rsidR="00000000" w:rsidRDefault="009432B4">
      <w:pPr>
        <w:pStyle w:val="a"/>
        <w:rPr>
          <w:rFonts w:hint="cs"/>
          <w:rtl/>
        </w:rPr>
      </w:pPr>
    </w:p>
    <w:p w14:paraId="12D4A3A3" w14:textId="77777777" w:rsidR="00000000" w:rsidRDefault="009432B4">
      <w:pPr>
        <w:pStyle w:val="a"/>
        <w:rPr>
          <w:rFonts w:hint="cs"/>
          <w:rtl/>
        </w:rPr>
      </w:pPr>
      <w:r>
        <w:rPr>
          <w:rFonts w:hint="cs"/>
          <w:rtl/>
        </w:rPr>
        <w:t>אני מבטיח לכולם שאנחנו במשרד הפנים נעשה כל מאמץ על מנת לסייע לעיריית תל-אביב לק</w:t>
      </w:r>
      <w:r>
        <w:rPr>
          <w:rFonts w:hint="cs"/>
          <w:rtl/>
        </w:rPr>
        <w:t>דם את השימור של האזורים האלה.</w:t>
      </w:r>
    </w:p>
    <w:p w14:paraId="02965E23" w14:textId="77777777" w:rsidR="00000000" w:rsidRDefault="009432B4">
      <w:pPr>
        <w:pStyle w:val="a"/>
        <w:rPr>
          <w:rFonts w:hint="cs"/>
          <w:rtl/>
        </w:rPr>
      </w:pPr>
    </w:p>
    <w:p w14:paraId="5DA627D9" w14:textId="77777777" w:rsidR="00000000" w:rsidRDefault="009432B4">
      <w:pPr>
        <w:pStyle w:val="a"/>
        <w:rPr>
          <w:rFonts w:hint="cs"/>
          <w:rtl/>
        </w:rPr>
      </w:pPr>
      <w:r>
        <w:rPr>
          <w:rFonts w:hint="cs"/>
          <w:rtl/>
        </w:rPr>
        <w:t>מבחינתי אפשר להעביר את הנושא הזה לוועדת הפנים. נזמין גם את נציגי העירייה ונראה מה אפשר לעשות. תודה רבה.</w:t>
      </w:r>
    </w:p>
    <w:p w14:paraId="4A53A672" w14:textId="77777777" w:rsidR="00000000" w:rsidRDefault="009432B4">
      <w:pPr>
        <w:pStyle w:val="a"/>
        <w:rPr>
          <w:rFonts w:hint="cs"/>
          <w:rtl/>
        </w:rPr>
      </w:pPr>
    </w:p>
    <w:p w14:paraId="06254280" w14:textId="77777777" w:rsidR="00000000" w:rsidRDefault="009432B4">
      <w:pPr>
        <w:pStyle w:val="ad"/>
        <w:rPr>
          <w:rtl/>
        </w:rPr>
      </w:pPr>
    </w:p>
    <w:p w14:paraId="5E74EF3B" w14:textId="77777777" w:rsidR="00000000" w:rsidRDefault="009432B4">
      <w:pPr>
        <w:pStyle w:val="ad"/>
        <w:rPr>
          <w:rtl/>
        </w:rPr>
      </w:pPr>
      <w:r>
        <w:rPr>
          <w:rtl/>
        </w:rPr>
        <w:t>היו"ר נסים דהן:</w:t>
      </w:r>
    </w:p>
    <w:p w14:paraId="470A9641" w14:textId="77777777" w:rsidR="00000000" w:rsidRDefault="009432B4">
      <w:pPr>
        <w:pStyle w:val="a"/>
        <w:rPr>
          <w:rtl/>
        </w:rPr>
      </w:pPr>
    </w:p>
    <w:p w14:paraId="7C33240F" w14:textId="77777777" w:rsidR="00000000" w:rsidRDefault="009432B4">
      <w:pPr>
        <w:pStyle w:val="a"/>
        <w:rPr>
          <w:rFonts w:hint="cs"/>
          <w:rtl/>
        </w:rPr>
      </w:pPr>
      <w:r>
        <w:rPr>
          <w:rFonts w:hint="cs"/>
          <w:rtl/>
        </w:rPr>
        <w:t>תודה.</w:t>
      </w:r>
    </w:p>
    <w:p w14:paraId="50FB5B98" w14:textId="77777777" w:rsidR="00000000" w:rsidRDefault="009432B4">
      <w:pPr>
        <w:pStyle w:val="a"/>
        <w:rPr>
          <w:rFonts w:hint="cs"/>
          <w:rtl/>
        </w:rPr>
      </w:pPr>
      <w:r>
        <w:rPr>
          <w:rFonts w:hint="cs"/>
          <w:rtl/>
        </w:rPr>
        <w:t xml:space="preserve"> </w:t>
      </w:r>
    </w:p>
    <w:p w14:paraId="55F5B1B5" w14:textId="77777777" w:rsidR="00000000" w:rsidRDefault="009432B4">
      <w:pPr>
        <w:pStyle w:val="ac"/>
        <w:rPr>
          <w:rtl/>
        </w:rPr>
      </w:pPr>
      <w:r>
        <w:rPr>
          <w:rFonts w:hint="eastAsia"/>
          <w:rtl/>
        </w:rPr>
        <w:t>יצחק</w:t>
      </w:r>
      <w:r>
        <w:rPr>
          <w:rtl/>
        </w:rPr>
        <w:t xml:space="preserve"> הרצוג (העבודה-מימד):</w:t>
      </w:r>
    </w:p>
    <w:p w14:paraId="4DAF3E46" w14:textId="77777777" w:rsidR="00000000" w:rsidRDefault="009432B4">
      <w:pPr>
        <w:pStyle w:val="a"/>
        <w:rPr>
          <w:rFonts w:hint="cs"/>
          <w:rtl/>
        </w:rPr>
      </w:pPr>
    </w:p>
    <w:p w14:paraId="56F4F53F" w14:textId="77777777" w:rsidR="00000000" w:rsidRDefault="009432B4">
      <w:pPr>
        <w:pStyle w:val="a"/>
        <w:rPr>
          <w:rFonts w:hint="cs"/>
          <w:rtl/>
        </w:rPr>
      </w:pPr>
      <w:r>
        <w:rPr>
          <w:rFonts w:hint="cs"/>
          <w:rtl/>
        </w:rPr>
        <w:t xml:space="preserve">אפשר להעיר הערה קצרה? </w:t>
      </w:r>
    </w:p>
    <w:p w14:paraId="0E71485B" w14:textId="77777777" w:rsidR="00000000" w:rsidRDefault="009432B4">
      <w:pPr>
        <w:pStyle w:val="a"/>
        <w:rPr>
          <w:rFonts w:hint="cs"/>
          <w:rtl/>
        </w:rPr>
      </w:pPr>
    </w:p>
    <w:p w14:paraId="2AF19610" w14:textId="77777777" w:rsidR="00000000" w:rsidRDefault="009432B4">
      <w:pPr>
        <w:pStyle w:val="ad"/>
        <w:rPr>
          <w:rtl/>
        </w:rPr>
      </w:pPr>
      <w:r>
        <w:rPr>
          <w:rtl/>
        </w:rPr>
        <w:t>היו"ר נסים דהן:</w:t>
      </w:r>
    </w:p>
    <w:p w14:paraId="1116B6D6" w14:textId="77777777" w:rsidR="00000000" w:rsidRDefault="009432B4">
      <w:pPr>
        <w:pStyle w:val="a"/>
        <w:rPr>
          <w:rtl/>
        </w:rPr>
      </w:pPr>
    </w:p>
    <w:p w14:paraId="2F70ED1C" w14:textId="77777777" w:rsidR="00000000" w:rsidRDefault="009432B4">
      <w:pPr>
        <w:pStyle w:val="a"/>
        <w:rPr>
          <w:rFonts w:hint="cs"/>
          <w:rtl/>
        </w:rPr>
      </w:pPr>
      <w:r>
        <w:rPr>
          <w:rFonts w:hint="cs"/>
          <w:rtl/>
        </w:rPr>
        <w:t xml:space="preserve">הערה קצרה, בבקשה. </w:t>
      </w:r>
    </w:p>
    <w:p w14:paraId="1A451BF2" w14:textId="77777777" w:rsidR="00000000" w:rsidRDefault="009432B4">
      <w:pPr>
        <w:pStyle w:val="a"/>
        <w:rPr>
          <w:rFonts w:hint="cs"/>
          <w:rtl/>
        </w:rPr>
      </w:pPr>
    </w:p>
    <w:p w14:paraId="684DE568" w14:textId="77777777" w:rsidR="00000000" w:rsidRDefault="009432B4">
      <w:pPr>
        <w:pStyle w:val="ac"/>
        <w:rPr>
          <w:rtl/>
        </w:rPr>
      </w:pPr>
      <w:bookmarkStart w:id="730" w:name="FS000001044T09_07_2003_19_49_19"/>
      <w:bookmarkEnd w:id="730"/>
      <w:r>
        <w:rPr>
          <w:rFonts w:hint="eastAsia"/>
          <w:rtl/>
        </w:rPr>
        <w:t>יצחק</w:t>
      </w:r>
      <w:r>
        <w:rPr>
          <w:rtl/>
        </w:rPr>
        <w:t xml:space="preserve"> ה</w:t>
      </w:r>
      <w:r>
        <w:rPr>
          <w:rtl/>
        </w:rPr>
        <w:t>רצוג (העבודה-מימד):</w:t>
      </w:r>
    </w:p>
    <w:p w14:paraId="0F66C676" w14:textId="77777777" w:rsidR="00000000" w:rsidRDefault="009432B4">
      <w:pPr>
        <w:pStyle w:val="a"/>
        <w:rPr>
          <w:rFonts w:hint="cs"/>
          <w:rtl/>
        </w:rPr>
      </w:pPr>
    </w:p>
    <w:p w14:paraId="74D8641F" w14:textId="77777777" w:rsidR="00000000" w:rsidRDefault="009432B4">
      <w:pPr>
        <w:pStyle w:val="a"/>
        <w:rPr>
          <w:rFonts w:hint="cs"/>
          <w:rtl/>
        </w:rPr>
      </w:pPr>
      <w:r>
        <w:rPr>
          <w:rFonts w:hint="cs"/>
          <w:rtl/>
        </w:rPr>
        <w:t>אני חושב שראוי לברך גם את האמן דני קרוון שעבד רבות, ופרופסור טרנר שייצגו את ישראל מול אונסק"ו שנים רבות לקבלת התואר. תודה.</w:t>
      </w:r>
    </w:p>
    <w:p w14:paraId="2C85EF80" w14:textId="77777777" w:rsidR="00000000" w:rsidRDefault="009432B4">
      <w:pPr>
        <w:pStyle w:val="a"/>
        <w:rPr>
          <w:rFonts w:hint="cs"/>
          <w:rtl/>
        </w:rPr>
      </w:pPr>
    </w:p>
    <w:p w14:paraId="2941CD41" w14:textId="77777777" w:rsidR="00000000" w:rsidRDefault="009432B4">
      <w:pPr>
        <w:pStyle w:val="ad"/>
        <w:rPr>
          <w:rtl/>
        </w:rPr>
      </w:pPr>
      <w:r>
        <w:rPr>
          <w:rtl/>
        </w:rPr>
        <w:t>היו"ר נסים דהן:</w:t>
      </w:r>
    </w:p>
    <w:p w14:paraId="5C6C0297" w14:textId="77777777" w:rsidR="00000000" w:rsidRDefault="009432B4">
      <w:pPr>
        <w:pStyle w:val="a"/>
        <w:rPr>
          <w:rtl/>
        </w:rPr>
      </w:pPr>
    </w:p>
    <w:p w14:paraId="36AC3BBD" w14:textId="77777777" w:rsidR="00000000" w:rsidRDefault="009432B4">
      <w:pPr>
        <w:pStyle w:val="a"/>
        <w:rPr>
          <w:rFonts w:hint="cs"/>
          <w:rtl/>
        </w:rPr>
      </w:pPr>
      <w:r>
        <w:rPr>
          <w:rFonts w:hint="cs"/>
          <w:rtl/>
        </w:rPr>
        <w:t>אם כן, יש לנו הצעת השר להעביר את הנושא לוועדה. חברי הכנסת, בעד זה ועדה, נגד זה להסיר. אנחנו עו</w:t>
      </w:r>
      <w:r>
        <w:rPr>
          <w:rFonts w:hint="cs"/>
          <w:rtl/>
        </w:rPr>
        <w:t>ברים להצבעה. היא החלה.</w:t>
      </w:r>
    </w:p>
    <w:p w14:paraId="087C962F" w14:textId="77777777" w:rsidR="00000000" w:rsidRDefault="009432B4">
      <w:pPr>
        <w:pStyle w:val="a"/>
        <w:rPr>
          <w:rFonts w:hint="cs"/>
          <w:rtl/>
        </w:rPr>
      </w:pPr>
    </w:p>
    <w:p w14:paraId="2E9A385B" w14:textId="77777777" w:rsidR="00000000" w:rsidRDefault="009432B4">
      <w:pPr>
        <w:pStyle w:val="a7"/>
        <w:bidi/>
        <w:rPr>
          <w:rFonts w:hint="cs"/>
          <w:rtl/>
        </w:rPr>
      </w:pPr>
      <w:r>
        <w:rPr>
          <w:rFonts w:hint="cs"/>
          <w:rtl/>
        </w:rPr>
        <w:t xml:space="preserve">הצבעה מס' 21 </w:t>
      </w:r>
    </w:p>
    <w:p w14:paraId="6D70C622" w14:textId="77777777" w:rsidR="00000000" w:rsidRDefault="009432B4">
      <w:pPr>
        <w:pStyle w:val="a"/>
        <w:rPr>
          <w:rFonts w:hint="cs"/>
          <w:rtl/>
        </w:rPr>
      </w:pPr>
    </w:p>
    <w:p w14:paraId="1A6E06B5" w14:textId="77777777" w:rsidR="00000000" w:rsidRDefault="009432B4">
      <w:pPr>
        <w:pStyle w:val="a8"/>
        <w:bidi/>
        <w:rPr>
          <w:rFonts w:hint="cs"/>
          <w:rtl/>
        </w:rPr>
      </w:pPr>
      <w:r>
        <w:rPr>
          <w:rFonts w:hint="cs"/>
          <w:rtl/>
        </w:rPr>
        <w:t xml:space="preserve">בעד ההצעה להעביר את הנושא לוועדה </w:t>
      </w:r>
      <w:r>
        <w:rPr>
          <w:rtl/>
        </w:rPr>
        <w:t>–</w:t>
      </w:r>
      <w:r>
        <w:rPr>
          <w:rFonts w:hint="cs"/>
          <w:rtl/>
        </w:rPr>
        <w:t xml:space="preserve"> 7</w:t>
      </w:r>
    </w:p>
    <w:p w14:paraId="0A040714" w14:textId="77777777" w:rsidR="00000000" w:rsidRDefault="009432B4">
      <w:pPr>
        <w:pStyle w:val="a8"/>
        <w:bidi/>
        <w:rPr>
          <w:rFonts w:hint="cs"/>
          <w:rtl/>
        </w:rPr>
      </w:pPr>
      <w:r>
        <w:rPr>
          <w:rFonts w:hint="cs"/>
          <w:rtl/>
        </w:rPr>
        <w:t xml:space="preserve">נגד </w:t>
      </w:r>
      <w:r>
        <w:rPr>
          <w:rtl/>
        </w:rPr>
        <w:t>–</w:t>
      </w:r>
      <w:r>
        <w:rPr>
          <w:rFonts w:hint="cs"/>
          <w:rtl/>
        </w:rPr>
        <w:t xml:space="preserve"> אין</w:t>
      </w:r>
    </w:p>
    <w:p w14:paraId="57903C04" w14:textId="77777777" w:rsidR="00000000" w:rsidRDefault="009432B4">
      <w:pPr>
        <w:pStyle w:val="a8"/>
        <w:bidi/>
        <w:rPr>
          <w:rFonts w:hint="cs"/>
          <w:rtl/>
        </w:rPr>
      </w:pPr>
      <w:r>
        <w:rPr>
          <w:rFonts w:hint="cs"/>
          <w:rtl/>
        </w:rPr>
        <w:t xml:space="preserve">נמנעים </w:t>
      </w:r>
      <w:r>
        <w:rPr>
          <w:rtl/>
        </w:rPr>
        <w:t>–</w:t>
      </w:r>
      <w:r>
        <w:rPr>
          <w:rFonts w:hint="cs"/>
          <w:rtl/>
        </w:rPr>
        <w:t xml:space="preserve"> אין</w:t>
      </w:r>
    </w:p>
    <w:p w14:paraId="535B56AB" w14:textId="77777777" w:rsidR="00000000" w:rsidRDefault="009432B4">
      <w:pPr>
        <w:pStyle w:val="a9"/>
        <w:bidi/>
        <w:rPr>
          <w:rFonts w:hint="cs"/>
          <w:rtl/>
        </w:rPr>
      </w:pPr>
      <w:r>
        <w:rPr>
          <w:rFonts w:hint="cs"/>
          <w:rtl/>
        </w:rPr>
        <w:t xml:space="preserve">ההצעה להעביר את הנושא לוועדת הפנים ואיכות הסביבה נתקבלה. </w:t>
      </w:r>
    </w:p>
    <w:p w14:paraId="7218C991" w14:textId="77777777" w:rsidR="00000000" w:rsidRDefault="009432B4">
      <w:pPr>
        <w:pStyle w:val="a"/>
        <w:rPr>
          <w:rFonts w:hint="cs"/>
          <w:rtl/>
        </w:rPr>
      </w:pPr>
    </w:p>
    <w:p w14:paraId="3BF9ABA6" w14:textId="77777777" w:rsidR="00000000" w:rsidRDefault="009432B4">
      <w:pPr>
        <w:pStyle w:val="ad"/>
        <w:rPr>
          <w:rtl/>
        </w:rPr>
      </w:pPr>
      <w:r>
        <w:rPr>
          <w:rtl/>
        </w:rPr>
        <w:t>היו"ר נסים דהן:</w:t>
      </w:r>
    </w:p>
    <w:p w14:paraId="743ACF66" w14:textId="77777777" w:rsidR="00000000" w:rsidRDefault="009432B4">
      <w:pPr>
        <w:pStyle w:val="a"/>
        <w:rPr>
          <w:rtl/>
        </w:rPr>
      </w:pPr>
    </w:p>
    <w:p w14:paraId="0F3382EE" w14:textId="77777777" w:rsidR="00000000" w:rsidRDefault="009432B4">
      <w:pPr>
        <w:pStyle w:val="a"/>
        <w:rPr>
          <w:rFonts w:hint="cs"/>
          <w:rtl/>
        </w:rPr>
      </w:pPr>
      <w:r>
        <w:rPr>
          <w:rFonts w:hint="cs"/>
          <w:rtl/>
        </w:rPr>
        <w:t>שמונה בעד, לרבות קולו של היושב-ראש, אין מתנגדים, אין נמנעים. הנושא יועבר לוועדת ה</w:t>
      </w:r>
      <w:r>
        <w:rPr>
          <w:rFonts w:hint="cs"/>
          <w:rtl/>
        </w:rPr>
        <w:t>פנים ואיכות הסביבה להמשך הדיון.</w:t>
      </w:r>
    </w:p>
    <w:p w14:paraId="46329623" w14:textId="77777777" w:rsidR="00000000" w:rsidRDefault="009432B4">
      <w:pPr>
        <w:pStyle w:val="Subject"/>
        <w:rPr>
          <w:rFonts w:hint="cs"/>
          <w:rtl/>
        </w:rPr>
      </w:pPr>
    </w:p>
    <w:p w14:paraId="1DB6A6F7" w14:textId="77777777" w:rsidR="00000000" w:rsidRDefault="009432B4">
      <w:pPr>
        <w:pStyle w:val="a"/>
        <w:rPr>
          <w:rFonts w:hint="cs"/>
          <w:rtl/>
        </w:rPr>
      </w:pPr>
    </w:p>
    <w:p w14:paraId="03301AF0" w14:textId="77777777" w:rsidR="00000000" w:rsidRDefault="009432B4">
      <w:pPr>
        <w:pStyle w:val="Subject"/>
        <w:rPr>
          <w:rFonts w:hint="cs"/>
          <w:rtl/>
        </w:rPr>
      </w:pPr>
      <w:bookmarkStart w:id="731" w:name="_Toc45934815"/>
      <w:bookmarkStart w:id="732" w:name="_Toc76385333"/>
      <w:r>
        <w:rPr>
          <w:rFonts w:hint="cs"/>
          <w:rtl/>
        </w:rPr>
        <w:t>שאילתות ותשובות</w:t>
      </w:r>
      <w:bookmarkEnd w:id="731"/>
      <w:bookmarkEnd w:id="732"/>
    </w:p>
    <w:p w14:paraId="67862E6B" w14:textId="77777777" w:rsidR="00000000" w:rsidRDefault="009432B4">
      <w:pPr>
        <w:pStyle w:val="a"/>
        <w:rPr>
          <w:rFonts w:hint="cs"/>
          <w:rtl/>
        </w:rPr>
      </w:pPr>
    </w:p>
    <w:p w14:paraId="21AFB8C9" w14:textId="77777777" w:rsidR="00000000" w:rsidRDefault="009432B4">
      <w:pPr>
        <w:pStyle w:val="ad"/>
        <w:rPr>
          <w:rtl/>
        </w:rPr>
      </w:pPr>
      <w:r>
        <w:rPr>
          <w:rtl/>
        </w:rPr>
        <w:t>היו"ר נסים דהן:</w:t>
      </w:r>
    </w:p>
    <w:p w14:paraId="6D50AF70" w14:textId="77777777" w:rsidR="00000000" w:rsidRDefault="009432B4">
      <w:pPr>
        <w:pStyle w:val="a"/>
        <w:rPr>
          <w:rtl/>
        </w:rPr>
      </w:pPr>
    </w:p>
    <w:p w14:paraId="4B675346" w14:textId="77777777" w:rsidR="00000000" w:rsidRDefault="009432B4">
      <w:pPr>
        <w:pStyle w:val="a"/>
        <w:rPr>
          <w:rFonts w:hint="cs"/>
          <w:rtl/>
        </w:rPr>
      </w:pPr>
      <w:r>
        <w:rPr>
          <w:rFonts w:hint="cs"/>
          <w:rtl/>
        </w:rPr>
        <w:t xml:space="preserve">אנחנו עוברים לנושא האחרון היום בסדר-היום: שאילתות לסגן השר לענייני דתות. אדוני סגן השר מתבקש לעלות לדוכן. שאילתא מס' 13, של חבר יאיר פרץ </w:t>
      </w:r>
      <w:r>
        <w:rPr>
          <w:rtl/>
        </w:rPr>
        <w:t>–</w:t>
      </w:r>
      <w:r>
        <w:rPr>
          <w:rFonts w:hint="cs"/>
          <w:rtl/>
        </w:rPr>
        <w:t xml:space="preserve"> אינו נוכח, לפרוטוקול. </w:t>
      </w:r>
    </w:p>
    <w:p w14:paraId="55F27A5F" w14:textId="77777777" w:rsidR="00000000" w:rsidRDefault="009432B4">
      <w:pPr>
        <w:pStyle w:val="a"/>
        <w:rPr>
          <w:rFonts w:hint="cs"/>
          <w:rtl/>
        </w:rPr>
      </w:pPr>
    </w:p>
    <w:p w14:paraId="524D7576" w14:textId="77777777" w:rsidR="00000000" w:rsidRDefault="009432B4">
      <w:pPr>
        <w:pStyle w:val="Query"/>
        <w:jc w:val="center"/>
        <w:rPr>
          <w:rtl/>
        </w:rPr>
      </w:pPr>
      <w:bookmarkStart w:id="733" w:name="CQ9859FI0009859T09_07_2003_19_58_17"/>
      <w:bookmarkStart w:id="734" w:name="_Toc45934816"/>
      <w:bookmarkStart w:id="735" w:name="_Toc76385334"/>
      <w:bookmarkEnd w:id="733"/>
      <w:r>
        <w:rPr>
          <w:rtl/>
        </w:rPr>
        <w:t>13. קבר יוסף</w:t>
      </w:r>
      <w:bookmarkEnd w:id="734"/>
      <w:bookmarkEnd w:id="735"/>
    </w:p>
    <w:p w14:paraId="00A01FBD" w14:textId="77777777" w:rsidR="00000000" w:rsidRDefault="009432B4">
      <w:pPr>
        <w:pStyle w:val="a"/>
        <w:rPr>
          <w:rFonts w:hint="cs"/>
          <w:rtl/>
        </w:rPr>
      </w:pPr>
    </w:p>
    <w:p w14:paraId="19EE5068" w14:textId="77777777" w:rsidR="00000000" w:rsidRDefault="009432B4">
      <w:pPr>
        <w:pStyle w:val="a"/>
        <w:ind w:firstLine="0"/>
        <w:rPr>
          <w:bCs/>
          <w:u w:val="single"/>
        </w:rPr>
      </w:pPr>
      <w:bookmarkStart w:id="736" w:name="ESQ9859"/>
      <w:bookmarkEnd w:id="736"/>
      <w:r>
        <w:rPr>
          <w:bCs/>
          <w:u w:val="single"/>
          <w:rtl/>
        </w:rPr>
        <w:t>חבר</w:t>
      </w:r>
      <w:r>
        <w:rPr>
          <w:rFonts w:hint="cs"/>
          <w:bCs/>
          <w:u w:val="single"/>
          <w:rtl/>
        </w:rPr>
        <w:t xml:space="preserve"> הכנסת </w:t>
      </w:r>
      <w:r>
        <w:rPr>
          <w:bCs/>
          <w:u w:val="single"/>
          <w:rtl/>
        </w:rPr>
        <w:t>י</w:t>
      </w:r>
      <w:r>
        <w:rPr>
          <w:bCs/>
          <w:u w:val="single"/>
          <w:rtl/>
        </w:rPr>
        <w:t>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668F68D7" w14:textId="77777777" w:rsidR="00000000" w:rsidRDefault="009432B4">
      <w:pPr>
        <w:pStyle w:val="a"/>
        <w:ind w:firstLine="720"/>
      </w:pPr>
      <w:r>
        <w:rPr>
          <w:rtl/>
        </w:rPr>
        <w:t xml:space="preserve">ביום ח' </w:t>
      </w:r>
      <w:r>
        <w:rPr>
          <w:rFonts w:hint="cs"/>
          <w:rtl/>
        </w:rPr>
        <w:t>ב</w:t>
      </w:r>
      <w:r>
        <w:rPr>
          <w:rtl/>
        </w:rPr>
        <w:t>אדר ב</w:t>
      </w:r>
      <w:r>
        <w:rPr>
          <w:rFonts w:hint="cs"/>
          <w:rtl/>
        </w:rPr>
        <w:t>'</w:t>
      </w:r>
      <w:r>
        <w:rPr>
          <w:rtl/>
        </w:rPr>
        <w:t xml:space="preserve"> התשס"ג (12 במר</w:t>
      </w:r>
      <w:r>
        <w:rPr>
          <w:rFonts w:hint="cs"/>
          <w:rtl/>
        </w:rPr>
        <w:t>ס</w:t>
      </w:r>
      <w:r>
        <w:rPr>
          <w:rtl/>
        </w:rPr>
        <w:t xml:space="preserve"> 2003):</w:t>
      </w:r>
    </w:p>
    <w:p w14:paraId="26B5FB41" w14:textId="77777777" w:rsidR="00000000" w:rsidRDefault="009432B4">
      <w:pPr>
        <w:pStyle w:val="a"/>
        <w:rPr>
          <w:rFonts w:hint="cs"/>
          <w:rtl/>
        </w:rPr>
      </w:pPr>
    </w:p>
    <w:p w14:paraId="2E74A111" w14:textId="77777777" w:rsidR="00000000" w:rsidRDefault="009432B4">
      <w:pPr>
        <w:pStyle w:val="a"/>
        <w:rPr>
          <w:rFonts w:hint="cs"/>
        </w:rPr>
      </w:pPr>
    </w:p>
    <w:p w14:paraId="4B53C259" w14:textId="77777777" w:rsidR="00000000" w:rsidRDefault="009432B4">
      <w:pPr>
        <w:pStyle w:val="a"/>
        <w:ind w:firstLine="720"/>
        <w:rPr>
          <w:rFonts w:hint="cs"/>
        </w:rPr>
      </w:pPr>
      <w:r>
        <w:rPr>
          <w:rFonts w:hint="cs"/>
          <w:rtl/>
        </w:rPr>
        <w:t>לאחרונה פורסם בעיתונות</w:t>
      </w:r>
      <w:r>
        <w:rPr>
          <w:rtl/>
        </w:rPr>
        <w:t xml:space="preserve"> כי קבר יוסף בשכם נותץ וחולל</w:t>
      </w:r>
      <w:r>
        <w:rPr>
          <w:rFonts w:hint="cs"/>
          <w:rtl/>
        </w:rPr>
        <w:t>.</w:t>
      </w:r>
    </w:p>
    <w:p w14:paraId="67539A82" w14:textId="77777777" w:rsidR="00000000" w:rsidRDefault="009432B4">
      <w:pPr>
        <w:pStyle w:val="a"/>
        <w:ind w:firstLine="720"/>
      </w:pPr>
    </w:p>
    <w:p w14:paraId="0D5B66B0" w14:textId="77777777" w:rsidR="00000000" w:rsidRDefault="009432B4">
      <w:pPr>
        <w:pStyle w:val="a"/>
        <w:ind w:firstLine="720"/>
      </w:pPr>
      <w:r>
        <w:rPr>
          <w:rFonts w:hint="cs"/>
          <w:rtl/>
        </w:rPr>
        <w:t>רצוני לשאול</w:t>
      </w:r>
      <w:r>
        <w:rPr>
          <w:rtl/>
        </w:rPr>
        <w:t>:</w:t>
      </w:r>
    </w:p>
    <w:p w14:paraId="067F3247" w14:textId="77777777" w:rsidR="00000000" w:rsidRDefault="009432B4">
      <w:pPr>
        <w:pStyle w:val="a"/>
        <w:ind w:firstLine="720"/>
      </w:pPr>
    </w:p>
    <w:p w14:paraId="58B87415" w14:textId="77777777" w:rsidR="00000000" w:rsidRDefault="009432B4">
      <w:pPr>
        <w:pStyle w:val="a"/>
        <w:ind w:firstLine="720"/>
        <w:rPr>
          <w:rFonts w:hint="cs"/>
          <w:rtl/>
        </w:rPr>
      </w:pPr>
      <w:r>
        <w:rPr>
          <w:rFonts w:hint="cs"/>
          <w:rtl/>
        </w:rPr>
        <w:t xml:space="preserve">1. </w:t>
      </w:r>
      <w:r>
        <w:rPr>
          <w:rtl/>
        </w:rPr>
        <w:t xml:space="preserve">האם </w:t>
      </w:r>
      <w:r>
        <w:rPr>
          <w:rFonts w:hint="cs"/>
          <w:rtl/>
        </w:rPr>
        <w:t>הידיעה נכונה</w:t>
      </w:r>
      <w:r>
        <w:rPr>
          <w:rtl/>
        </w:rPr>
        <w:t>?</w:t>
      </w:r>
      <w:r>
        <w:rPr>
          <w:rFonts w:hint="cs"/>
          <w:rtl/>
        </w:rPr>
        <w:t xml:space="preserve"> </w:t>
      </w:r>
    </w:p>
    <w:p w14:paraId="374A1C80" w14:textId="77777777" w:rsidR="00000000" w:rsidRDefault="009432B4">
      <w:pPr>
        <w:pStyle w:val="a"/>
        <w:ind w:firstLine="720"/>
        <w:rPr>
          <w:rtl/>
        </w:rPr>
      </w:pPr>
    </w:p>
    <w:p w14:paraId="3134304B" w14:textId="77777777" w:rsidR="00000000" w:rsidRDefault="009432B4">
      <w:pPr>
        <w:pStyle w:val="a"/>
        <w:ind w:firstLine="720"/>
        <w:rPr>
          <w:rFonts w:hint="cs"/>
          <w:rtl/>
        </w:rPr>
      </w:pPr>
      <w:r>
        <w:rPr>
          <w:rFonts w:hint="cs"/>
          <w:rtl/>
        </w:rPr>
        <w:t xml:space="preserve">2. אם כן </w:t>
      </w:r>
      <w:r>
        <w:rPr>
          <w:rtl/>
        </w:rPr>
        <w:t>–</w:t>
      </w:r>
      <w:r>
        <w:rPr>
          <w:rFonts w:hint="cs"/>
          <w:rtl/>
        </w:rPr>
        <w:t xml:space="preserve"> </w:t>
      </w:r>
      <w:r>
        <w:rPr>
          <w:rtl/>
        </w:rPr>
        <w:t>האם משרדך עומד בקשר עם כוחות הב</w:t>
      </w:r>
      <w:r>
        <w:rPr>
          <w:rFonts w:hint="cs"/>
          <w:rtl/>
        </w:rPr>
        <w:t>י</w:t>
      </w:r>
      <w:r>
        <w:rPr>
          <w:rtl/>
        </w:rPr>
        <w:t>טחון?</w:t>
      </w:r>
    </w:p>
    <w:p w14:paraId="3A2D8643" w14:textId="77777777" w:rsidR="00000000" w:rsidRDefault="009432B4">
      <w:pPr>
        <w:pStyle w:val="a"/>
        <w:ind w:firstLine="720"/>
        <w:rPr>
          <w:rtl/>
        </w:rPr>
      </w:pPr>
    </w:p>
    <w:p w14:paraId="7F848A15" w14:textId="77777777" w:rsidR="00000000" w:rsidRDefault="009432B4">
      <w:pPr>
        <w:pStyle w:val="a"/>
        <w:ind w:firstLine="720"/>
        <w:rPr>
          <w:rtl/>
        </w:rPr>
      </w:pPr>
      <w:r>
        <w:rPr>
          <w:rFonts w:hint="cs"/>
          <w:rtl/>
        </w:rPr>
        <w:t xml:space="preserve">3. </w:t>
      </w:r>
      <w:r>
        <w:rPr>
          <w:rtl/>
        </w:rPr>
        <w:t xml:space="preserve">האם ישופץ הקבר </w:t>
      </w:r>
      <w:r>
        <w:rPr>
          <w:rFonts w:hint="cs"/>
          <w:rtl/>
        </w:rPr>
        <w:t>והאם</w:t>
      </w:r>
      <w:r>
        <w:rPr>
          <w:rtl/>
        </w:rPr>
        <w:t xml:space="preserve"> תובטח שמירתו לעתיד?</w:t>
      </w:r>
    </w:p>
    <w:p w14:paraId="1AB24E5A" w14:textId="77777777" w:rsidR="00000000" w:rsidRDefault="009432B4">
      <w:pPr>
        <w:pStyle w:val="a"/>
        <w:ind w:firstLine="720"/>
        <w:rPr>
          <w:rFonts w:hint="cs"/>
          <w:rtl/>
        </w:rPr>
      </w:pPr>
    </w:p>
    <w:p w14:paraId="45749CF3" w14:textId="77777777" w:rsidR="00000000" w:rsidRDefault="009432B4">
      <w:pPr>
        <w:pStyle w:val="a"/>
        <w:rPr>
          <w:b/>
          <w:bCs/>
          <w:u w:val="single"/>
        </w:rPr>
      </w:pPr>
      <w:r>
        <w:rPr>
          <w:rFonts w:hint="eastAsia"/>
          <w:b/>
          <w:bCs/>
          <w:u w:val="single"/>
          <w:rtl/>
        </w:rPr>
        <w:t>תשובת</w:t>
      </w:r>
      <w:r>
        <w:rPr>
          <w:b/>
          <w:bCs/>
          <w:u w:val="single"/>
          <w:rtl/>
        </w:rPr>
        <w:t xml:space="preserve"> סגן שר במשרד ראש הממשלה יצחק לוי:</w:t>
      </w:r>
    </w:p>
    <w:p w14:paraId="25B5F058" w14:textId="77777777" w:rsidR="00000000" w:rsidRDefault="009432B4">
      <w:pPr>
        <w:pStyle w:val="a"/>
        <w:rPr>
          <w:b/>
          <w:rtl/>
        </w:rPr>
      </w:pPr>
      <w:r>
        <w:rPr>
          <w:b/>
          <w:rtl/>
        </w:rPr>
        <w:t xml:space="preserve">(לא נקראה, נמסרה </w:t>
      </w:r>
      <w:r>
        <w:rPr>
          <w:rFonts w:hint="eastAsia"/>
          <w:b/>
          <w:rtl/>
        </w:rPr>
        <w:t>לפרוטוקול</w:t>
      </w:r>
      <w:r>
        <w:rPr>
          <w:b/>
          <w:rtl/>
        </w:rPr>
        <w:t>)</w:t>
      </w:r>
    </w:p>
    <w:p w14:paraId="4FD2202F" w14:textId="77777777" w:rsidR="00000000" w:rsidRDefault="009432B4">
      <w:pPr>
        <w:pStyle w:val="a"/>
        <w:rPr>
          <w:rFonts w:hint="cs"/>
          <w:rtl/>
        </w:rPr>
      </w:pPr>
    </w:p>
    <w:p w14:paraId="4B29781A" w14:textId="77777777" w:rsidR="00000000" w:rsidRDefault="009432B4">
      <w:pPr>
        <w:pStyle w:val="a"/>
        <w:ind w:firstLine="720"/>
        <w:rPr>
          <w:rFonts w:hint="cs"/>
          <w:rtl/>
        </w:rPr>
      </w:pPr>
      <w:r>
        <w:rPr>
          <w:rFonts w:hint="cs"/>
          <w:rtl/>
        </w:rPr>
        <w:t>1. כן - מפרסום באמצעי התקשורת.</w:t>
      </w:r>
    </w:p>
    <w:p w14:paraId="10F14CCC" w14:textId="77777777" w:rsidR="00000000" w:rsidRDefault="009432B4">
      <w:pPr>
        <w:pStyle w:val="a"/>
        <w:rPr>
          <w:rFonts w:hint="cs"/>
          <w:rtl/>
        </w:rPr>
      </w:pPr>
    </w:p>
    <w:p w14:paraId="141BEF4D" w14:textId="77777777" w:rsidR="00000000" w:rsidRDefault="009432B4">
      <w:pPr>
        <w:pStyle w:val="a"/>
        <w:ind w:firstLine="720"/>
        <w:rPr>
          <w:rFonts w:hint="cs"/>
          <w:rtl/>
        </w:rPr>
      </w:pPr>
      <w:r>
        <w:rPr>
          <w:rFonts w:hint="cs"/>
          <w:rtl/>
        </w:rPr>
        <w:t>2. משרד הביטחון אינו בקשר עם משרדנו בעניין זה.</w:t>
      </w:r>
    </w:p>
    <w:p w14:paraId="0EB81180" w14:textId="77777777" w:rsidR="00000000" w:rsidRDefault="009432B4">
      <w:pPr>
        <w:pStyle w:val="a"/>
        <w:rPr>
          <w:rFonts w:hint="cs"/>
          <w:rtl/>
        </w:rPr>
      </w:pPr>
    </w:p>
    <w:p w14:paraId="46841BA3" w14:textId="77777777" w:rsidR="00000000" w:rsidRDefault="009432B4">
      <w:pPr>
        <w:pStyle w:val="a"/>
        <w:ind w:firstLine="720"/>
        <w:rPr>
          <w:rFonts w:hint="cs"/>
          <w:rtl/>
        </w:rPr>
      </w:pPr>
      <w:r>
        <w:rPr>
          <w:rFonts w:hint="cs"/>
          <w:rtl/>
        </w:rPr>
        <w:t xml:space="preserve">3. המשרד לענייני דתות אינו מופקד על המקומות הקדושים הנמצאים בשטח </w:t>
      </w:r>
      <w:r>
        <w:rPr>
          <w:rFonts w:hint="cs"/>
        </w:rPr>
        <w:t>A</w:t>
      </w:r>
      <w:r>
        <w:rPr>
          <w:rFonts w:hint="cs"/>
          <w:rtl/>
        </w:rPr>
        <w:t>.</w:t>
      </w:r>
    </w:p>
    <w:p w14:paraId="552528A3" w14:textId="77777777" w:rsidR="00000000" w:rsidRDefault="009432B4">
      <w:pPr>
        <w:pStyle w:val="a"/>
        <w:rPr>
          <w:rFonts w:hint="cs"/>
          <w:rtl/>
        </w:rPr>
      </w:pPr>
    </w:p>
    <w:p w14:paraId="0D94C8B0" w14:textId="77777777" w:rsidR="00000000" w:rsidRDefault="009432B4">
      <w:pPr>
        <w:pStyle w:val="a"/>
        <w:ind w:firstLine="720"/>
        <w:rPr>
          <w:rFonts w:hint="cs"/>
          <w:rtl/>
        </w:rPr>
      </w:pPr>
      <w:r>
        <w:rPr>
          <w:rFonts w:hint="cs"/>
          <w:rtl/>
        </w:rPr>
        <w:t>אם הממשלה תקבל החלטה בדבר שיפוץ קבר י</w:t>
      </w:r>
      <w:r>
        <w:rPr>
          <w:rFonts w:hint="cs"/>
          <w:rtl/>
        </w:rPr>
        <w:t xml:space="preserve">וסף ותקבע מסגרת תקציב לנושא, המשרד לענייני דתות יקבל עליו את ביצוע ההחלטה. </w:t>
      </w:r>
    </w:p>
    <w:p w14:paraId="1FE3C8C1" w14:textId="77777777" w:rsidR="00000000" w:rsidRDefault="009432B4">
      <w:pPr>
        <w:pStyle w:val="a"/>
        <w:ind w:firstLine="720"/>
        <w:rPr>
          <w:rFonts w:hint="cs"/>
          <w:rtl/>
        </w:rPr>
      </w:pPr>
    </w:p>
    <w:p w14:paraId="00994C2A" w14:textId="77777777" w:rsidR="00000000" w:rsidRDefault="009432B4">
      <w:pPr>
        <w:pStyle w:val="ad"/>
        <w:rPr>
          <w:rFonts w:hint="cs"/>
          <w:rtl/>
        </w:rPr>
      </w:pPr>
      <w:r>
        <w:rPr>
          <w:rtl/>
        </w:rPr>
        <w:t>היו"ר נסים דהן:</w:t>
      </w:r>
    </w:p>
    <w:p w14:paraId="140B95A4" w14:textId="77777777" w:rsidR="00000000" w:rsidRDefault="009432B4">
      <w:pPr>
        <w:pStyle w:val="a"/>
        <w:rPr>
          <w:rFonts w:hint="cs"/>
          <w:rtl/>
        </w:rPr>
      </w:pPr>
    </w:p>
    <w:p w14:paraId="1B7878C4" w14:textId="77777777" w:rsidR="00000000" w:rsidRDefault="009432B4">
      <w:pPr>
        <w:pStyle w:val="a"/>
        <w:ind w:firstLine="720"/>
        <w:rPr>
          <w:rFonts w:hint="cs"/>
          <w:rtl/>
        </w:rPr>
      </w:pPr>
      <w:r>
        <w:rPr>
          <w:rFonts w:hint="cs"/>
          <w:rtl/>
        </w:rPr>
        <w:t xml:space="preserve">שאילתא מס' 27, של חבר הכנסת יצחק וקנין </w:t>
      </w:r>
      <w:r>
        <w:rPr>
          <w:rtl/>
        </w:rPr>
        <w:t>–</w:t>
      </w:r>
      <w:r>
        <w:rPr>
          <w:rFonts w:hint="cs"/>
          <w:rtl/>
        </w:rPr>
        <w:t xml:space="preserve"> אינו נוכח, לפרוטוקול.  </w:t>
      </w:r>
    </w:p>
    <w:p w14:paraId="77BDC16B" w14:textId="77777777" w:rsidR="00000000" w:rsidRDefault="009432B4">
      <w:pPr>
        <w:pStyle w:val="a"/>
        <w:ind w:firstLine="720"/>
        <w:rPr>
          <w:rFonts w:hint="cs"/>
          <w:rtl/>
        </w:rPr>
      </w:pPr>
    </w:p>
    <w:p w14:paraId="45B20FA2" w14:textId="77777777" w:rsidR="00000000" w:rsidRDefault="009432B4">
      <w:pPr>
        <w:pStyle w:val="Query"/>
        <w:jc w:val="center"/>
        <w:rPr>
          <w:rtl/>
        </w:rPr>
      </w:pPr>
      <w:bookmarkStart w:id="737" w:name="CQ10263FI0010263T09_07_2003_19_59_38"/>
      <w:bookmarkStart w:id="738" w:name="_Toc45934817"/>
      <w:bookmarkStart w:id="739" w:name="_Toc76385335"/>
      <w:bookmarkEnd w:id="737"/>
      <w:r>
        <w:rPr>
          <w:rtl/>
        </w:rPr>
        <w:t>27. הכוונה להשבית את שירותי הדת</w:t>
      </w:r>
      <w:bookmarkEnd w:id="738"/>
      <w:bookmarkEnd w:id="739"/>
    </w:p>
    <w:p w14:paraId="5B0E8F58" w14:textId="77777777" w:rsidR="00000000" w:rsidRDefault="009432B4">
      <w:pPr>
        <w:pStyle w:val="a"/>
        <w:rPr>
          <w:rFonts w:hint="cs"/>
          <w:rtl/>
        </w:rPr>
      </w:pPr>
    </w:p>
    <w:p w14:paraId="589E0679" w14:textId="77777777" w:rsidR="00000000" w:rsidRDefault="009432B4">
      <w:pPr>
        <w:pStyle w:val="a"/>
        <w:ind w:firstLine="0"/>
        <w:rPr>
          <w:bCs/>
          <w:u w:val="single"/>
        </w:rPr>
      </w:pPr>
      <w:bookmarkStart w:id="740" w:name="ESQ10263"/>
      <w:bookmarkEnd w:id="740"/>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416B3230" w14:textId="77777777" w:rsidR="00000000" w:rsidRDefault="009432B4">
      <w:pPr>
        <w:pStyle w:val="a"/>
      </w:pPr>
      <w:r>
        <w:rPr>
          <w:rFonts w:hint="eastAsia"/>
          <w:rtl/>
        </w:rPr>
        <w:t>ביום</w:t>
      </w:r>
      <w:r>
        <w:rPr>
          <w:rtl/>
        </w:rPr>
        <w:t xml:space="preserve"> ט"</w:t>
      </w:r>
      <w:r>
        <w:rPr>
          <w:rFonts w:hint="eastAsia"/>
          <w:rtl/>
        </w:rPr>
        <w:t>ו</w:t>
      </w:r>
      <w:r>
        <w:rPr>
          <w:rtl/>
        </w:rPr>
        <w:t xml:space="preserve"> באדר ב' </w:t>
      </w:r>
      <w:r>
        <w:rPr>
          <w:rFonts w:hint="cs"/>
          <w:rtl/>
        </w:rPr>
        <w:t>ה</w:t>
      </w:r>
      <w:r>
        <w:rPr>
          <w:rtl/>
        </w:rPr>
        <w:t>תשס"</w:t>
      </w:r>
      <w:r>
        <w:rPr>
          <w:rFonts w:hint="eastAsia"/>
          <w:rtl/>
        </w:rPr>
        <w:t>ג</w:t>
      </w:r>
      <w:r>
        <w:rPr>
          <w:rtl/>
        </w:rPr>
        <w:t xml:space="preserve"> (19 במרס 2003):</w:t>
      </w:r>
    </w:p>
    <w:p w14:paraId="48713A4C" w14:textId="77777777" w:rsidR="00000000" w:rsidRDefault="009432B4">
      <w:pPr>
        <w:pStyle w:val="a"/>
        <w:rPr>
          <w:rFonts w:hint="cs"/>
          <w:rtl/>
        </w:rPr>
      </w:pPr>
    </w:p>
    <w:p w14:paraId="3AD64DCD" w14:textId="77777777" w:rsidR="00000000" w:rsidRDefault="009432B4">
      <w:pPr>
        <w:pStyle w:val="a"/>
        <w:rPr>
          <w:rFonts w:hint="cs"/>
        </w:rPr>
      </w:pPr>
    </w:p>
    <w:p w14:paraId="4A73834B" w14:textId="77777777" w:rsidR="00000000" w:rsidRDefault="009432B4">
      <w:pPr>
        <w:pStyle w:val="a"/>
        <w:ind w:firstLine="720"/>
      </w:pPr>
      <w:r>
        <w:rPr>
          <w:rtl/>
        </w:rPr>
        <w:t xml:space="preserve">ועד </w:t>
      </w:r>
      <w:r>
        <w:rPr>
          <w:rFonts w:hint="cs"/>
          <w:rtl/>
        </w:rPr>
        <w:t>ה</w:t>
      </w:r>
      <w:r>
        <w:rPr>
          <w:rtl/>
        </w:rPr>
        <w:t>עובדי</w:t>
      </w:r>
      <w:r>
        <w:rPr>
          <w:rFonts w:hint="cs"/>
          <w:rtl/>
        </w:rPr>
        <w:t>ם במשרד</w:t>
      </w:r>
      <w:r>
        <w:rPr>
          <w:rtl/>
        </w:rPr>
        <w:t xml:space="preserve"> </w:t>
      </w:r>
      <w:r>
        <w:rPr>
          <w:rFonts w:hint="cs"/>
          <w:rtl/>
        </w:rPr>
        <w:t xml:space="preserve">לענייני </w:t>
      </w:r>
      <w:r>
        <w:rPr>
          <w:rtl/>
        </w:rPr>
        <w:t xml:space="preserve">דתות </w:t>
      </w:r>
      <w:r>
        <w:rPr>
          <w:rFonts w:hint="cs"/>
          <w:rtl/>
        </w:rPr>
        <w:t>הודיע על כוונתו</w:t>
      </w:r>
      <w:r>
        <w:rPr>
          <w:rtl/>
        </w:rPr>
        <w:t xml:space="preserve"> להשבית את ש</w:t>
      </w:r>
      <w:r>
        <w:rPr>
          <w:rFonts w:hint="cs"/>
          <w:rtl/>
        </w:rPr>
        <w:t>י</w:t>
      </w:r>
      <w:r>
        <w:rPr>
          <w:rtl/>
        </w:rPr>
        <w:t xml:space="preserve">רותי הדת בעקבות ההחלטה לפרק את </w:t>
      </w:r>
      <w:r>
        <w:rPr>
          <w:rFonts w:hint="cs"/>
          <w:rtl/>
        </w:rPr>
        <w:t>ה</w:t>
      </w:r>
      <w:r>
        <w:rPr>
          <w:rtl/>
        </w:rPr>
        <w:t xml:space="preserve">משרד. ההסתדרות טוענת שיש לנהל </w:t>
      </w:r>
      <w:r>
        <w:rPr>
          <w:rFonts w:hint="cs"/>
          <w:rtl/>
        </w:rPr>
        <w:t>משא-ומתן</w:t>
      </w:r>
      <w:r>
        <w:rPr>
          <w:rtl/>
        </w:rPr>
        <w:t xml:space="preserve"> עם העובדים. </w:t>
      </w:r>
    </w:p>
    <w:p w14:paraId="4C80BB92" w14:textId="77777777" w:rsidR="00000000" w:rsidRDefault="009432B4">
      <w:pPr>
        <w:pStyle w:val="a"/>
        <w:ind w:firstLine="720"/>
      </w:pPr>
    </w:p>
    <w:p w14:paraId="01A8BC64" w14:textId="77777777" w:rsidR="00000000" w:rsidRDefault="009432B4">
      <w:pPr>
        <w:pStyle w:val="a"/>
        <w:ind w:firstLine="720"/>
      </w:pPr>
      <w:r>
        <w:rPr>
          <w:rFonts w:hint="cs"/>
          <w:rtl/>
        </w:rPr>
        <w:t>רצוני לשאול</w:t>
      </w:r>
      <w:r>
        <w:rPr>
          <w:rtl/>
        </w:rPr>
        <w:t>:</w:t>
      </w:r>
    </w:p>
    <w:p w14:paraId="414FEE78" w14:textId="77777777" w:rsidR="00000000" w:rsidRDefault="009432B4">
      <w:pPr>
        <w:pStyle w:val="a"/>
        <w:ind w:firstLine="720"/>
      </w:pPr>
    </w:p>
    <w:p w14:paraId="327C3688" w14:textId="77777777" w:rsidR="00000000" w:rsidRDefault="009432B4">
      <w:pPr>
        <w:pStyle w:val="a"/>
        <w:ind w:firstLine="720"/>
        <w:rPr>
          <w:rtl/>
        </w:rPr>
      </w:pPr>
      <w:r>
        <w:rPr>
          <w:rFonts w:hint="cs"/>
          <w:rtl/>
        </w:rPr>
        <w:t xml:space="preserve">1. </w:t>
      </w:r>
      <w:r>
        <w:rPr>
          <w:rtl/>
        </w:rPr>
        <w:t>האם קיימת סכנת השבת</w:t>
      </w:r>
      <w:r>
        <w:rPr>
          <w:rFonts w:hint="cs"/>
          <w:rtl/>
        </w:rPr>
        <w:t>ה</w:t>
      </w:r>
      <w:r>
        <w:rPr>
          <w:rtl/>
        </w:rPr>
        <w:t xml:space="preserve"> </w:t>
      </w:r>
      <w:r>
        <w:rPr>
          <w:rFonts w:hint="cs"/>
          <w:rtl/>
        </w:rPr>
        <w:t xml:space="preserve">של </w:t>
      </w:r>
      <w:r>
        <w:rPr>
          <w:rtl/>
        </w:rPr>
        <w:t>ש</w:t>
      </w:r>
      <w:r>
        <w:rPr>
          <w:rFonts w:hint="cs"/>
          <w:rtl/>
        </w:rPr>
        <w:t>י</w:t>
      </w:r>
      <w:r>
        <w:rPr>
          <w:rtl/>
        </w:rPr>
        <w:t>רותי הדת?</w:t>
      </w:r>
    </w:p>
    <w:p w14:paraId="6244C28A" w14:textId="77777777" w:rsidR="00000000" w:rsidRDefault="009432B4">
      <w:pPr>
        <w:pStyle w:val="a"/>
        <w:ind w:firstLine="720"/>
        <w:rPr>
          <w:rtl/>
        </w:rPr>
      </w:pPr>
    </w:p>
    <w:p w14:paraId="02E81EC0" w14:textId="77777777" w:rsidR="00000000" w:rsidRDefault="009432B4">
      <w:pPr>
        <w:pStyle w:val="a"/>
        <w:ind w:firstLine="720"/>
        <w:rPr>
          <w:rtl/>
        </w:rPr>
      </w:pPr>
      <w:r>
        <w:rPr>
          <w:rFonts w:hint="cs"/>
          <w:rtl/>
        </w:rPr>
        <w:t xml:space="preserve">2. </w:t>
      </w:r>
      <w:r>
        <w:rPr>
          <w:rtl/>
        </w:rPr>
        <w:t>האם החליטה ההסתדרות על סכסוך עב</w:t>
      </w:r>
      <w:r>
        <w:rPr>
          <w:rtl/>
        </w:rPr>
        <w:t>ודה במשרד?</w:t>
      </w:r>
    </w:p>
    <w:p w14:paraId="1DF04D78" w14:textId="77777777" w:rsidR="00000000" w:rsidRDefault="009432B4">
      <w:pPr>
        <w:pStyle w:val="a"/>
        <w:ind w:firstLine="720"/>
        <w:rPr>
          <w:rtl/>
        </w:rPr>
      </w:pPr>
    </w:p>
    <w:p w14:paraId="26D8C466" w14:textId="77777777" w:rsidR="00000000" w:rsidRDefault="009432B4">
      <w:pPr>
        <w:pStyle w:val="a"/>
        <w:ind w:firstLine="720"/>
        <w:rPr>
          <w:rtl/>
        </w:rPr>
      </w:pPr>
      <w:r>
        <w:rPr>
          <w:rFonts w:hint="cs"/>
          <w:rtl/>
        </w:rPr>
        <w:t xml:space="preserve">3. </w:t>
      </w:r>
      <w:r>
        <w:rPr>
          <w:rtl/>
        </w:rPr>
        <w:t>האם יפורק המשרד?</w:t>
      </w:r>
    </w:p>
    <w:p w14:paraId="64F33254" w14:textId="77777777" w:rsidR="00000000" w:rsidRDefault="009432B4">
      <w:pPr>
        <w:pStyle w:val="a"/>
        <w:ind w:firstLine="720"/>
        <w:rPr>
          <w:rtl/>
        </w:rPr>
      </w:pPr>
    </w:p>
    <w:p w14:paraId="60DE9FF9" w14:textId="77777777" w:rsidR="00000000" w:rsidRDefault="009432B4">
      <w:pPr>
        <w:pStyle w:val="a"/>
        <w:ind w:firstLine="720"/>
        <w:rPr>
          <w:rtl/>
        </w:rPr>
      </w:pPr>
      <w:r>
        <w:rPr>
          <w:rFonts w:hint="cs"/>
          <w:rtl/>
        </w:rPr>
        <w:t xml:space="preserve">4. </w:t>
      </w:r>
      <w:r>
        <w:rPr>
          <w:rtl/>
        </w:rPr>
        <w:t>אם כן</w:t>
      </w:r>
      <w:r>
        <w:rPr>
          <w:rFonts w:hint="cs"/>
          <w:rtl/>
        </w:rPr>
        <w:t xml:space="preserve"> – </w:t>
      </w:r>
      <w:r>
        <w:rPr>
          <w:rtl/>
        </w:rPr>
        <w:t>מתי, ו</w:t>
      </w:r>
      <w:r>
        <w:rPr>
          <w:rFonts w:hint="cs"/>
          <w:rtl/>
        </w:rPr>
        <w:t>כיצד</w:t>
      </w:r>
      <w:r>
        <w:rPr>
          <w:rtl/>
        </w:rPr>
        <w:t xml:space="preserve"> יפוזרו מחלקותיו?</w:t>
      </w:r>
    </w:p>
    <w:p w14:paraId="57ABFD08" w14:textId="77777777" w:rsidR="00000000" w:rsidRDefault="009432B4">
      <w:pPr>
        <w:pStyle w:val="a"/>
        <w:ind w:firstLine="720"/>
        <w:rPr>
          <w:rtl/>
        </w:rPr>
      </w:pPr>
    </w:p>
    <w:p w14:paraId="7C16F31F" w14:textId="77777777" w:rsidR="00000000" w:rsidRDefault="009432B4">
      <w:pPr>
        <w:pStyle w:val="a"/>
        <w:rPr>
          <w:b/>
          <w:bCs/>
          <w:u w:val="single"/>
        </w:rPr>
      </w:pPr>
      <w:r>
        <w:rPr>
          <w:rFonts w:hint="eastAsia"/>
          <w:b/>
          <w:bCs/>
          <w:u w:val="single"/>
          <w:rtl/>
        </w:rPr>
        <w:t>תשובת</w:t>
      </w:r>
      <w:r>
        <w:rPr>
          <w:b/>
          <w:bCs/>
          <w:u w:val="single"/>
          <w:rtl/>
        </w:rPr>
        <w:t xml:space="preserve"> סגן שר במשרד ראש הממשלה יצחק לוי:</w:t>
      </w:r>
    </w:p>
    <w:p w14:paraId="1779D696" w14:textId="77777777" w:rsidR="00000000" w:rsidRDefault="009432B4">
      <w:pPr>
        <w:pStyle w:val="a"/>
        <w:rPr>
          <w:rFonts w:hint="cs"/>
          <w:b/>
          <w:rtl/>
        </w:rPr>
      </w:pPr>
      <w:r>
        <w:rPr>
          <w:b/>
          <w:rtl/>
        </w:rPr>
        <w:t xml:space="preserve">(לא נקראה, נמסרה </w:t>
      </w:r>
      <w:r>
        <w:rPr>
          <w:rFonts w:hint="eastAsia"/>
          <w:b/>
          <w:rtl/>
        </w:rPr>
        <w:t>לפרוטוקול</w:t>
      </w:r>
      <w:r>
        <w:rPr>
          <w:b/>
          <w:rtl/>
        </w:rPr>
        <w:t>)</w:t>
      </w:r>
    </w:p>
    <w:p w14:paraId="382A08BE" w14:textId="77777777" w:rsidR="00000000" w:rsidRDefault="009432B4">
      <w:pPr>
        <w:pStyle w:val="a"/>
        <w:rPr>
          <w:rFonts w:hint="cs"/>
          <w:b/>
          <w:rtl/>
        </w:rPr>
      </w:pPr>
    </w:p>
    <w:p w14:paraId="3F9E291B" w14:textId="77777777" w:rsidR="00000000" w:rsidRDefault="009432B4">
      <w:pPr>
        <w:pStyle w:val="a"/>
        <w:rPr>
          <w:rFonts w:hint="cs"/>
          <w:b/>
          <w:rtl/>
        </w:rPr>
      </w:pPr>
      <w:r>
        <w:rPr>
          <w:rFonts w:hint="cs"/>
          <w:b/>
          <w:rtl/>
        </w:rPr>
        <w:t>1-2. ההסתדרות, בשיתוף ועד העובדים, הכריזו על סכסוך עבודה, עקב החלטת הממשלה הקודמת על סגירת המשרד. מתוך כך ועל-פי ח</w:t>
      </w:r>
      <w:r>
        <w:rPr>
          <w:rFonts w:hint="cs"/>
          <w:b/>
          <w:rtl/>
        </w:rPr>
        <w:t>וק, קיימת בידי ועד העובדים וההסתדרות הזכות והאפשרות לנקוט צעדים של עיצומים או השבתה של חלק או כל השירותים הניתנים על-ידי המשרד.</w:t>
      </w:r>
    </w:p>
    <w:p w14:paraId="319BC09C" w14:textId="77777777" w:rsidR="00000000" w:rsidRDefault="009432B4">
      <w:pPr>
        <w:pStyle w:val="a"/>
        <w:rPr>
          <w:rFonts w:hint="cs"/>
          <w:b/>
          <w:rtl/>
        </w:rPr>
      </w:pPr>
    </w:p>
    <w:p w14:paraId="3F38E54E" w14:textId="77777777" w:rsidR="00000000" w:rsidRDefault="009432B4">
      <w:pPr>
        <w:pStyle w:val="a"/>
        <w:rPr>
          <w:rFonts w:hint="cs"/>
          <w:b/>
          <w:rtl/>
        </w:rPr>
      </w:pPr>
      <w:r>
        <w:rPr>
          <w:rFonts w:hint="cs"/>
          <w:b/>
          <w:rtl/>
        </w:rPr>
        <w:t>3. נושא פירוק המשרד אושר על-ידי הממשלה הקודמת.</w:t>
      </w:r>
    </w:p>
    <w:p w14:paraId="04C1C9DD" w14:textId="77777777" w:rsidR="00000000" w:rsidRDefault="009432B4">
      <w:pPr>
        <w:pStyle w:val="a"/>
        <w:rPr>
          <w:rFonts w:hint="cs"/>
          <w:b/>
          <w:rtl/>
        </w:rPr>
      </w:pPr>
    </w:p>
    <w:p w14:paraId="1969E5AD" w14:textId="77777777" w:rsidR="00000000" w:rsidRDefault="009432B4">
      <w:pPr>
        <w:pStyle w:val="a"/>
        <w:rPr>
          <w:rFonts w:hint="cs"/>
          <w:b/>
          <w:rtl/>
        </w:rPr>
      </w:pPr>
      <w:r>
        <w:rPr>
          <w:rFonts w:hint="cs"/>
          <w:b/>
          <w:rtl/>
        </w:rPr>
        <w:t>4. טרם נקבע.</w:t>
      </w:r>
    </w:p>
    <w:p w14:paraId="0E9CCEC7" w14:textId="77777777" w:rsidR="00000000" w:rsidRDefault="009432B4">
      <w:pPr>
        <w:pStyle w:val="a"/>
        <w:rPr>
          <w:b/>
          <w:rtl/>
        </w:rPr>
      </w:pPr>
    </w:p>
    <w:p w14:paraId="30B57339" w14:textId="77777777" w:rsidR="00000000" w:rsidRDefault="009432B4">
      <w:pPr>
        <w:pStyle w:val="ad"/>
        <w:rPr>
          <w:rtl/>
        </w:rPr>
      </w:pPr>
    </w:p>
    <w:p w14:paraId="3C121DC3" w14:textId="77777777" w:rsidR="00000000" w:rsidRDefault="009432B4">
      <w:pPr>
        <w:pStyle w:val="ad"/>
        <w:rPr>
          <w:rtl/>
        </w:rPr>
      </w:pPr>
      <w:r>
        <w:rPr>
          <w:rtl/>
        </w:rPr>
        <w:t>היו"ר נסים דהן:</w:t>
      </w:r>
    </w:p>
    <w:p w14:paraId="1E0C8354" w14:textId="77777777" w:rsidR="00000000" w:rsidRDefault="009432B4">
      <w:pPr>
        <w:pStyle w:val="a"/>
        <w:rPr>
          <w:rtl/>
        </w:rPr>
      </w:pPr>
    </w:p>
    <w:p w14:paraId="6116FDE9" w14:textId="77777777" w:rsidR="00000000" w:rsidRDefault="009432B4">
      <w:pPr>
        <w:pStyle w:val="a"/>
        <w:rPr>
          <w:rFonts w:hint="cs"/>
          <w:rtl/>
        </w:rPr>
      </w:pPr>
      <w:r>
        <w:rPr>
          <w:rFonts w:hint="cs"/>
          <w:rtl/>
        </w:rPr>
        <w:t xml:space="preserve">שאילתא מס' 60, של חבר הכנסת אליהו ישי </w:t>
      </w:r>
      <w:r>
        <w:rPr>
          <w:rtl/>
        </w:rPr>
        <w:t>–</w:t>
      </w:r>
      <w:r>
        <w:rPr>
          <w:rFonts w:hint="cs"/>
          <w:rtl/>
        </w:rPr>
        <w:t xml:space="preserve"> אינו נו</w:t>
      </w:r>
      <w:r>
        <w:rPr>
          <w:rFonts w:hint="cs"/>
          <w:rtl/>
        </w:rPr>
        <w:t xml:space="preserve">כח, לפרוטוקול. </w:t>
      </w:r>
    </w:p>
    <w:p w14:paraId="4A17D006" w14:textId="77777777" w:rsidR="00000000" w:rsidRDefault="009432B4">
      <w:pPr>
        <w:pStyle w:val="a"/>
        <w:rPr>
          <w:rFonts w:hint="cs"/>
          <w:rtl/>
        </w:rPr>
      </w:pPr>
    </w:p>
    <w:p w14:paraId="0E94641A" w14:textId="77777777" w:rsidR="00000000" w:rsidRDefault="009432B4">
      <w:pPr>
        <w:pStyle w:val="Query"/>
        <w:jc w:val="center"/>
        <w:rPr>
          <w:rtl/>
        </w:rPr>
      </w:pPr>
      <w:bookmarkStart w:id="741" w:name="CQ10396FI0010396T09_07_2003_20_00_30"/>
      <w:bookmarkStart w:id="742" w:name="_Toc45934818"/>
      <w:bookmarkStart w:id="743" w:name="_Toc76385336"/>
      <w:bookmarkEnd w:id="741"/>
      <w:r>
        <w:rPr>
          <w:rtl/>
        </w:rPr>
        <w:t>60. בית-דין מיוחד לגיור במזרח</w:t>
      </w:r>
      <w:r>
        <w:rPr>
          <w:rFonts w:hint="cs"/>
          <w:rtl/>
        </w:rPr>
        <w:t>-</w:t>
      </w:r>
      <w:r>
        <w:rPr>
          <w:rtl/>
        </w:rPr>
        <w:t>אירופה</w:t>
      </w:r>
      <w:bookmarkEnd w:id="742"/>
      <w:bookmarkEnd w:id="743"/>
    </w:p>
    <w:p w14:paraId="6DD0FED4" w14:textId="77777777" w:rsidR="00000000" w:rsidRDefault="009432B4">
      <w:pPr>
        <w:pStyle w:val="a"/>
        <w:rPr>
          <w:rFonts w:hint="cs"/>
          <w:rtl/>
        </w:rPr>
      </w:pPr>
    </w:p>
    <w:p w14:paraId="05CCEC80" w14:textId="77777777" w:rsidR="00000000" w:rsidRDefault="009432B4">
      <w:pPr>
        <w:pStyle w:val="a"/>
        <w:ind w:firstLine="0"/>
        <w:rPr>
          <w:bCs/>
          <w:u w:val="single"/>
        </w:rPr>
      </w:pPr>
      <w:bookmarkStart w:id="744" w:name="ESQ10396"/>
      <w:bookmarkEnd w:id="744"/>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2199AA1E" w14:textId="77777777" w:rsidR="00000000" w:rsidRDefault="009432B4">
      <w:pPr>
        <w:pStyle w:val="a"/>
      </w:pPr>
      <w:r>
        <w:rPr>
          <w:rFonts w:hint="eastAsia"/>
          <w:rtl/>
        </w:rPr>
        <w:t>ביום</w:t>
      </w:r>
      <w:r>
        <w:rPr>
          <w:rtl/>
        </w:rPr>
        <w:t xml:space="preserve"> כ"</w:t>
      </w:r>
      <w:r>
        <w:rPr>
          <w:rFonts w:hint="eastAsia"/>
          <w:rtl/>
        </w:rPr>
        <w:t>ב</w:t>
      </w:r>
      <w:r>
        <w:rPr>
          <w:rtl/>
        </w:rPr>
        <w:t xml:space="preserve"> באדר ב' </w:t>
      </w:r>
      <w:r>
        <w:rPr>
          <w:rFonts w:hint="cs"/>
          <w:rtl/>
        </w:rPr>
        <w:t>ה</w:t>
      </w:r>
      <w:r>
        <w:rPr>
          <w:rtl/>
        </w:rPr>
        <w:t>תשס"</w:t>
      </w:r>
      <w:r>
        <w:rPr>
          <w:rFonts w:hint="eastAsia"/>
          <w:rtl/>
        </w:rPr>
        <w:t>ג</w:t>
      </w:r>
      <w:r>
        <w:rPr>
          <w:rtl/>
        </w:rPr>
        <w:t xml:space="preserve"> (26 במרס 2003):</w:t>
      </w:r>
    </w:p>
    <w:p w14:paraId="1F1FFC8B" w14:textId="77777777" w:rsidR="00000000" w:rsidRDefault="009432B4">
      <w:pPr>
        <w:pStyle w:val="a"/>
        <w:rPr>
          <w:rFonts w:hint="cs"/>
          <w:rtl/>
        </w:rPr>
      </w:pPr>
    </w:p>
    <w:p w14:paraId="29282A74" w14:textId="77777777" w:rsidR="00000000" w:rsidRDefault="009432B4">
      <w:pPr>
        <w:pStyle w:val="a"/>
        <w:rPr>
          <w:rFonts w:hint="cs"/>
        </w:rPr>
      </w:pPr>
    </w:p>
    <w:p w14:paraId="04F16256" w14:textId="77777777" w:rsidR="00000000" w:rsidRDefault="009432B4">
      <w:pPr>
        <w:pStyle w:val="a"/>
        <w:ind w:firstLine="720"/>
      </w:pPr>
      <w:r>
        <w:rPr>
          <w:rFonts w:hint="cs"/>
          <w:rtl/>
        </w:rPr>
        <w:t>ב</w:t>
      </w:r>
      <w:r>
        <w:rPr>
          <w:rtl/>
        </w:rPr>
        <w:t xml:space="preserve">"יתד נאמן" </w:t>
      </w:r>
      <w:r>
        <w:rPr>
          <w:rFonts w:hint="cs"/>
          <w:rtl/>
        </w:rPr>
        <w:t>פורסם,</w:t>
      </w:r>
      <w:r>
        <w:rPr>
          <w:rtl/>
        </w:rPr>
        <w:t xml:space="preserve"> כי </w:t>
      </w:r>
      <w:r>
        <w:rPr>
          <w:rFonts w:hint="cs"/>
          <w:rtl/>
        </w:rPr>
        <w:t xml:space="preserve">מתגבשת תוכנית שבה שותפים </w:t>
      </w:r>
      <w:r>
        <w:rPr>
          <w:rtl/>
        </w:rPr>
        <w:t>הסוכנות היהודית</w:t>
      </w:r>
      <w:r>
        <w:rPr>
          <w:rFonts w:hint="cs"/>
          <w:rtl/>
        </w:rPr>
        <w:t>, ראש הממשלה</w:t>
      </w:r>
      <w:r>
        <w:rPr>
          <w:rtl/>
        </w:rPr>
        <w:t xml:space="preserve"> </w:t>
      </w:r>
      <w:r>
        <w:rPr>
          <w:rFonts w:hint="cs"/>
          <w:rtl/>
        </w:rPr>
        <w:t>ו</w:t>
      </w:r>
      <w:r>
        <w:rPr>
          <w:rtl/>
        </w:rPr>
        <w:t>עו</w:t>
      </w:r>
      <w:r>
        <w:rPr>
          <w:rFonts w:hint="cs"/>
          <w:rtl/>
        </w:rPr>
        <w:t>רך-הדין</w:t>
      </w:r>
      <w:r>
        <w:rPr>
          <w:rtl/>
        </w:rPr>
        <w:t xml:space="preserve"> יעקב נאמן</w:t>
      </w:r>
      <w:r>
        <w:rPr>
          <w:rFonts w:hint="cs"/>
          <w:rtl/>
        </w:rPr>
        <w:t>, ולפיה יוקם</w:t>
      </w:r>
      <w:r>
        <w:rPr>
          <w:rtl/>
        </w:rPr>
        <w:t xml:space="preserve"> במזרח א</w:t>
      </w:r>
      <w:r>
        <w:rPr>
          <w:rtl/>
        </w:rPr>
        <w:t xml:space="preserve">ירופה </w:t>
      </w:r>
      <w:r>
        <w:rPr>
          <w:rFonts w:hint="cs"/>
          <w:rtl/>
        </w:rPr>
        <w:t>בית-דין מיוחד לגיור.</w:t>
      </w:r>
    </w:p>
    <w:p w14:paraId="3B562794" w14:textId="77777777" w:rsidR="00000000" w:rsidRDefault="009432B4">
      <w:pPr>
        <w:pStyle w:val="a"/>
        <w:ind w:firstLine="720"/>
      </w:pPr>
    </w:p>
    <w:p w14:paraId="7339244A" w14:textId="77777777" w:rsidR="00000000" w:rsidRDefault="009432B4">
      <w:pPr>
        <w:pStyle w:val="a"/>
        <w:ind w:firstLine="720"/>
      </w:pPr>
      <w:r>
        <w:rPr>
          <w:rFonts w:hint="cs"/>
          <w:rtl/>
        </w:rPr>
        <w:t>רצוני לשאול</w:t>
      </w:r>
      <w:r>
        <w:rPr>
          <w:rtl/>
        </w:rPr>
        <w:t>:</w:t>
      </w:r>
    </w:p>
    <w:p w14:paraId="72322EAE" w14:textId="77777777" w:rsidR="00000000" w:rsidRDefault="009432B4">
      <w:pPr>
        <w:pStyle w:val="a"/>
        <w:ind w:firstLine="720"/>
      </w:pPr>
    </w:p>
    <w:p w14:paraId="0A35B689" w14:textId="77777777" w:rsidR="00000000" w:rsidRDefault="009432B4">
      <w:pPr>
        <w:pStyle w:val="a"/>
        <w:ind w:firstLine="720"/>
        <w:rPr>
          <w:rFonts w:hint="eastAsia"/>
          <w:rtl/>
        </w:rPr>
      </w:pPr>
      <w:r>
        <w:rPr>
          <w:rFonts w:hint="cs"/>
          <w:rtl/>
        </w:rPr>
        <w:t xml:space="preserve">1. האם הידיעה נכונה? </w:t>
      </w:r>
    </w:p>
    <w:p w14:paraId="49A859D8" w14:textId="77777777" w:rsidR="00000000" w:rsidRDefault="009432B4">
      <w:pPr>
        <w:pStyle w:val="a"/>
        <w:ind w:firstLine="720"/>
        <w:rPr>
          <w:rtl/>
        </w:rPr>
      </w:pPr>
    </w:p>
    <w:p w14:paraId="5A8B9686" w14:textId="77777777" w:rsidR="00000000" w:rsidRDefault="009432B4">
      <w:pPr>
        <w:pStyle w:val="a"/>
        <w:ind w:firstLine="720"/>
        <w:rPr>
          <w:rFonts w:hint="cs"/>
          <w:rtl/>
        </w:rPr>
      </w:pPr>
      <w:r>
        <w:rPr>
          <w:rFonts w:hint="cs"/>
          <w:rtl/>
        </w:rPr>
        <w:t xml:space="preserve">2. אם כן </w:t>
      </w:r>
      <w:r>
        <w:rPr>
          <w:rFonts w:hint="eastAsia"/>
          <w:rtl/>
        </w:rPr>
        <w:t>–</w:t>
      </w:r>
      <w:r>
        <w:rPr>
          <w:rFonts w:hint="cs"/>
          <w:rtl/>
        </w:rPr>
        <w:t xml:space="preserve"> </w:t>
      </w:r>
      <w:r>
        <w:rPr>
          <w:rtl/>
        </w:rPr>
        <w:t>היכן יוק</w:t>
      </w:r>
      <w:r>
        <w:rPr>
          <w:rFonts w:hint="cs"/>
          <w:rtl/>
        </w:rPr>
        <w:t>ם</w:t>
      </w:r>
      <w:r>
        <w:rPr>
          <w:rtl/>
        </w:rPr>
        <w:t xml:space="preserve"> </w:t>
      </w:r>
      <w:r>
        <w:rPr>
          <w:rFonts w:hint="cs"/>
          <w:rtl/>
        </w:rPr>
        <w:t>בית-דין זה?</w:t>
      </w:r>
    </w:p>
    <w:p w14:paraId="381A7177" w14:textId="77777777" w:rsidR="00000000" w:rsidRDefault="009432B4">
      <w:pPr>
        <w:pStyle w:val="a"/>
        <w:ind w:firstLine="720"/>
        <w:rPr>
          <w:rtl/>
        </w:rPr>
      </w:pPr>
    </w:p>
    <w:p w14:paraId="697FB373" w14:textId="77777777" w:rsidR="00000000" w:rsidRDefault="009432B4">
      <w:pPr>
        <w:pStyle w:val="a"/>
        <w:ind w:firstLine="720"/>
        <w:rPr>
          <w:rtl/>
        </w:rPr>
      </w:pPr>
      <w:r>
        <w:rPr>
          <w:rFonts w:hint="cs"/>
          <w:rtl/>
        </w:rPr>
        <w:t xml:space="preserve">3. </w:t>
      </w:r>
      <w:r>
        <w:rPr>
          <w:rtl/>
        </w:rPr>
        <w:t>מי הם הרבנים ש</w:t>
      </w:r>
      <w:r>
        <w:rPr>
          <w:rFonts w:hint="cs"/>
          <w:rtl/>
        </w:rPr>
        <w:t>י</w:t>
      </w:r>
      <w:r>
        <w:rPr>
          <w:rtl/>
        </w:rPr>
        <w:t>ג</w:t>
      </w:r>
      <w:r>
        <w:rPr>
          <w:rFonts w:hint="cs"/>
          <w:rtl/>
        </w:rPr>
        <w:t>י</w:t>
      </w:r>
      <w:r>
        <w:rPr>
          <w:rtl/>
        </w:rPr>
        <w:t>ירו?</w:t>
      </w:r>
    </w:p>
    <w:p w14:paraId="63143F15" w14:textId="77777777" w:rsidR="00000000" w:rsidRDefault="009432B4">
      <w:pPr>
        <w:pStyle w:val="a"/>
        <w:ind w:firstLine="720"/>
        <w:rPr>
          <w:rtl/>
        </w:rPr>
      </w:pPr>
    </w:p>
    <w:p w14:paraId="1AC4EF95" w14:textId="77777777" w:rsidR="00000000" w:rsidRDefault="009432B4">
      <w:pPr>
        <w:pStyle w:val="a"/>
        <w:ind w:firstLine="720"/>
        <w:rPr>
          <w:rtl/>
        </w:rPr>
      </w:pPr>
      <w:r>
        <w:rPr>
          <w:rFonts w:hint="cs"/>
          <w:rtl/>
        </w:rPr>
        <w:t xml:space="preserve">4. </w:t>
      </w:r>
      <w:r>
        <w:rPr>
          <w:rtl/>
        </w:rPr>
        <w:t>האם הכ</w:t>
      </w:r>
      <w:r>
        <w:rPr>
          <w:rFonts w:hint="cs"/>
          <w:rtl/>
        </w:rPr>
        <w:t>ו</w:t>
      </w:r>
      <w:r>
        <w:rPr>
          <w:rtl/>
        </w:rPr>
        <w:t xml:space="preserve">ל נעשה בתיאום </w:t>
      </w:r>
      <w:r>
        <w:rPr>
          <w:rFonts w:hint="cs"/>
          <w:rtl/>
        </w:rPr>
        <w:t xml:space="preserve">עם </w:t>
      </w:r>
      <w:r>
        <w:rPr>
          <w:rtl/>
        </w:rPr>
        <w:t>הרבנים הראשיים לישראל</w:t>
      </w:r>
      <w:r>
        <w:rPr>
          <w:rFonts w:hint="cs"/>
          <w:rtl/>
        </w:rPr>
        <w:t xml:space="preserve"> ובהסכמתם</w:t>
      </w:r>
      <w:r>
        <w:rPr>
          <w:rtl/>
        </w:rPr>
        <w:t>?</w:t>
      </w:r>
    </w:p>
    <w:p w14:paraId="1027F0A3" w14:textId="77777777" w:rsidR="00000000" w:rsidRDefault="009432B4">
      <w:pPr>
        <w:pStyle w:val="a"/>
        <w:ind w:firstLine="720"/>
        <w:rPr>
          <w:rtl/>
        </w:rPr>
      </w:pPr>
    </w:p>
    <w:p w14:paraId="674757F5" w14:textId="77777777" w:rsidR="00000000" w:rsidRDefault="009432B4">
      <w:pPr>
        <w:pStyle w:val="a"/>
        <w:rPr>
          <w:rFonts w:hint="cs"/>
          <w:b/>
          <w:bCs/>
          <w:u w:val="single"/>
          <w:rtl/>
        </w:rPr>
      </w:pPr>
      <w:r>
        <w:rPr>
          <w:rFonts w:hint="cs"/>
          <w:b/>
          <w:bCs/>
          <w:u w:val="single"/>
          <w:rtl/>
        </w:rPr>
        <w:t>תשובת סגן שר במשרד ראש הממשלה יצחק לוי:</w:t>
      </w:r>
    </w:p>
    <w:p w14:paraId="37063B6E" w14:textId="77777777" w:rsidR="00000000" w:rsidRDefault="009432B4">
      <w:pPr>
        <w:pStyle w:val="a"/>
        <w:rPr>
          <w:rFonts w:hint="cs"/>
          <w:b/>
          <w:rtl/>
        </w:rPr>
      </w:pPr>
      <w:r>
        <w:rPr>
          <w:rFonts w:hint="cs"/>
          <w:b/>
          <w:rtl/>
        </w:rPr>
        <w:t>(לא נקראה, נמסרה לפרוטוקול)</w:t>
      </w:r>
    </w:p>
    <w:p w14:paraId="0522B43F" w14:textId="77777777" w:rsidR="00000000" w:rsidRDefault="009432B4">
      <w:pPr>
        <w:pStyle w:val="a"/>
        <w:rPr>
          <w:rFonts w:hint="cs"/>
          <w:rtl/>
        </w:rPr>
      </w:pPr>
    </w:p>
    <w:p w14:paraId="1F697ABA" w14:textId="77777777" w:rsidR="00000000" w:rsidRDefault="009432B4">
      <w:pPr>
        <w:pStyle w:val="a"/>
        <w:ind w:firstLine="720"/>
        <w:rPr>
          <w:rFonts w:hint="cs"/>
          <w:rtl/>
        </w:rPr>
      </w:pPr>
      <w:r>
        <w:rPr>
          <w:rFonts w:hint="cs"/>
          <w:rtl/>
        </w:rPr>
        <w:t>1.</w:t>
      </w:r>
      <w:r>
        <w:rPr>
          <w:rFonts w:hint="cs"/>
          <w:rtl/>
        </w:rPr>
        <w:t xml:space="preserve"> הידיעה אכן היתה נכונה בזמנה. היתה כוונה להקים בית-דין מיוחד לגיור.</w:t>
      </w:r>
    </w:p>
    <w:p w14:paraId="2C9600FF" w14:textId="77777777" w:rsidR="00000000" w:rsidRDefault="009432B4">
      <w:pPr>
        <w:pStyle w:val="a"/>
        <w:rPr>
          <w:rFonts w:hint="cs"/>
          <w:rtl/>
        </w:rPr>
      </w:pPr>
    </w:p>
    <w:p w14:paraId="11B0FECC" w14:textId="77777777" w:rsidR="00000000" w:rsidRDefault="009432B4">
      <w:pPr>
        <w:pStyle w:val="a"/>
        <w:ind w:firstLine="720"/>
        <w:rPr>
          <w:rFonts w:hint="cs"/>
          <w:rtl/>
        </w:rPr>
      </w:pPr>
      <w:r>
        <w:rPr>
          <w:rFonts w:hint="cs"/>
          <w:rtl/>
        </w:rPr>
        <w:t>2. הכוונה היתה להקים את בית-הדין בהונגריה.</w:t>
      </w:r>
    </w:p>
    <w:p w14:paraId="4E2B8883" w14:textId="77777777" w:rsidR="00000000" w:rsidRDefault="009432B4">
      <w:pPr>
        <w:pStyle w:val="a"/>
        <w:rPr>
          <w:rFonts w:hint="cs"/>
          <w:rtl/>
        </w:rPr>
      </w:pPr>
    </w:p>
    <w:p w14:paraId="7720F077" w14:textId="77777777" w:rsidR="00000000" w:rsidRDefault="009432B4">
      <w:pPr>
        <w:pStyle w:val="a"/>
        <w:ind w:firstLine="720"/>
        <w:rPr>
          <w:rFonts w:hint="cs"/>
          <w:rtl/>
        </w:rPr>
      </w:pPr>
      <w:r>
        <w:rPr>
          <w:rFonts w:hint="cs"/>
          <w:rtl/>
        </w:rPr>
        <w:t>3. לא ידוע לנו מי הם הרבנים שיכהנו בבית-דין זה.</w:t>
      </w:r>
    </w:p>
    <w:p w14:paraId="45B5EE21" w14:textId="77777777" w:rsidR="00000000" w:rsidRDefault="009432B4">
      <w:pPr>
        <w:pStyle w:val="a"/>
        <w:rPr>
          <w:rFonts w:hint="cs"/>
          <w:rtl/>
        </w:rPr>
      </w:pPr>
    </w:p>
    <w:p w14:paraId="6F7D4D37" w14:textId="77777777" w:rsidR="00000000" w:rsidRDefault="009432B4">
      <w:pPr>
        <w:pStyle w:val="a"/>
        <w:ind w:firstLine="720"/>
        <w:rPr>
          <w:rFonts w:hint="cs"/>
          <w:rtl/>
        </w:rPr>
      </w:pPr>
      <w:r>
        <w:rPr>
          <w:rFonts w:hint="cs"/>
          <w:rtl/>
        </w:rPr>
        <w:t>4. הדבר לא נעשה בתיאום עם הרבנים הראשיים לישראל וגם לא עם מנהל בתי-הדין הרבניים המופקד על נושא</w:t>
      </w:r>
      <w:r>
        <w:rPr>
          <w:rFonts w:hint="cs"/>
          <w:rtl/>
        </w:rPr>
        <w:t xml:space="preserve"> הגיור.</w:t>
      </w:r>
    </w:p>
    <w:p w14:paraId="35082008" w14:textId="77777777" w:rsidR="00000000" w:rsidRDefault="009432B4">
      <w:pPr>
        <w:pStyle w:val="a"/>
        <w:rPr>
          <w:rFonts w:hint="cs"/>
          <w:rtl/>
        </w:rPr>
      </w:pPr>
    </w:p>
    <w:p w14:paraId="13C19FDC" w14:textId="77777777" w:rsidR="00000000" w:rsidRDefault="009432B4">
      <w:pPr>
        <w:pStyle w:val="ad"/>
        <w:rPr>
          <w:rtl/>
        </w:rPr>
      </w:pPr>
    </w:p>
    <w:p w14:paraId="061E834E" w14:textId="77777777" w:rsidR="00000000" w:rsidRDefault="009432B4">
      <w:pPr>
        <w:pStyle w:val="ad"/>
        <w:rPr>
          <w:rtl/>
        </w:rPr>
      </w:pPr>
      <w:r>
        <w:rPr>
          <w:rtl/>
        </w:rPr>
        <w:t>היו"ר נסים דהן:</w:t>
      </w:r>
    </w:p>
    <w:p w14:paraId="5BA00CA5" w14:textId="77777777" w:rsidR="00000000" w:rsidRDefault="009432B4">
      <w:pPr>
        <w:pStyle w:val="a"/>
        <w:rPr>
          <w:rtl/>
        </w:rPr>
      </w:pPr>
    </w:p>
    <w:p w14:paraId="2611F075" w14:textId="77777777" w:rsidR="00000000" w:rsidRDefault="009432B4">
      <w:pPr>
        <w:pStyle w:val="a"/>
        <w:rPr>
          <w:rFonts w:hint="cs"/>
          <w:rtl/>
        </w:rPr>
      </w:pPr>
      <w:r>
        <w:rPr>
          <w:rFonts w:hint="cs"/>
          <w:rtl/>
        </w:rPr>
        <w:t xml:space="preserve">שאילתא מס' 88, של חבר הכנסת יאיר פרץ </w:t>
      </w:r>
      <w:r>
        <w:rPr>
          <w:rtl/>
        </w:rPr>
        <w:t>–</w:t>
      </w:r>
      <w:r>
        <w:rPr>
          <w:rFonts w:hint="cs"/>
          <w:rtl/>
        </w:rPr>
        <w:t xml:space="preserve"> אינו נוכח, לפרוטוקול.</w:t>
      </w:r>
    </w:p>
    <w:p w14:paraId="19427C2B" w14:textId="77777777" w:rsidR="00000000" w:rsidRDefault="009432B4">
      <w:pPr>
        <w:pStyle w:val="a"/>
        <w:rPr>
          <w:rFonts w:hint="cs"/>
          <w:rtl/>
        </w:rPr>
      </w:pPr>
    </w:p>
    <w:p w14:paraId="26A231EC" w14:textId="77777777" w:rsidR="00000000" w:rsidRDefault="009432B4">
      <w:pPr>
        <w:pStyle w:val="Query"/>
        <w:jc w:val="center"/>
        <w:rPr>
          <w:rtl/>
        </w:rPr>
      </w:pPr>
      <w:bookmarkStart w:id="745" w:name="CQ10738FI0010738T09_07_2003_20_01_08"/>
      <w:bookmarkStart w:id="746" w:name="_Toc45934819"/>
      <w:bookmarkStart w:id="747" w:name="_Toc76385337"/>
      <w:bookmarkEnd w:id="745"/>
      <w:r>
        <w:rPr>
          <w:rtl/>
        </w:rPr>
        <w:t>88. חילול קברו של התנא רב אבדימי</w:t>
      </w:r>
      <w:bookmarkEnd w:id="746"/>
      <w:bookmarkEnd w:id="747"/>
    </w:p>
    <w:p w14:paraId="3761FC55" w14:textId="77777777" w:rsidR="00000000" w:rsidRDefault="009432B4">
      <w:pPr>
        <w:pStyle w:val="a"/>
        <w:rPr>
          <w:rFonts w:hint="cs"/>
          <w:rtl/>
        </w:rPr>
      </w:pPr>
    </w:p>
    <w:p w14:paraId="451A1B4D" w14:textId="77777777" w:rsidR="00000000" w:rsidRDefault="009432B4">
      <w:pPr>
        <w:pStyle w:val="a"/>
        <w:ind w:firstLine="0"/>
        <w:rPr>
          <w:bCs/>
          <w:u w:val="single"/>
        </w:rPr>
      </w:pPr>
      <w:bookmarkStart w:id="748" w:name="ESQ10738"/>
      <w:bookmarkEnd w:id="748"/>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15962B52" w14:textId="77777777" w:rsidR="00000000" w:rsidRDefault="009432B4">
      <w:pPr>
        <w:pStyle w:val="a"/>
      </w:pPr>
      <w:r>
        <w:rPr>
          <w:rFonts w:hint="eastAsia"/>
          <w:rtl/>
        </w:rPr>
        <w:t>ביום</w:t>
      </w:r>
      <w:r>
        <w:rPr>
          <w:rtl/>
        </w:rPr>
        <w:t xml:space="preserve"> כ"</w:t>
      </w:r>
      <w:r>
        <w:rPr>
          <w:rFonts w:hint="eastAsia"/>
          <w:rtl/>
        </w:rPr>
        <w:t>ט</w:t>
      </w:r>
      <w:r>
        <w:rPr>
          <w:rtl/>
        </w:rPr>
        <w:t xml:space="preserve"> באדר ב' </w:t>
      </w:r>
      <w:r>
        <w:rPr>
          <w:rFonts w:hint="cs"/>
          <w:rtl/>
        </w:rPr>
        <w:t>ה</w:t>
      </w:r>
      <w:r>
        <w:rPr>
          <w:rtl/>
        </w:rPr>
        <w:t>תשס"</w:t>
      </w:r>
      <w:r>
        <w:rPr>
          <w:rFonts w:hint="eastAsia"/>
          <w:rtl/>
        </w:rPr>
        <w:t>ג</w:t>
      </w:r>
      <w:r>
        <w:rPr>
          <w:rtl/>
        </w:rPr>
        <w:t xml:space="preserve"> (2 באפריל 2003):</w:t>
      </w:r>
    </w:p>
    <w:p w14:paraId="3D08B42B" w14:textId="77777777" w:rsidR="00000000" w:rsidRDefault="009432B4">
      <w:pPr>
        <w:pStyle w:val="a"/>
        <w:rPr>
          <w:rFonts w:hint="cs"/>
          <w:rtl/>
        </w:rPr>
      </w:pPr>
    </w:p>
    <w:p w14:paraId="11F4A520" w14:textId="77777777" w:rsidR="00000000" w:rsidRDefault="009432B4">
      <w:pPr>
        <w:pStyle w:val="a"/>
        <w:rPr>
          <w:rFonts w:hint="cs"/>
        </w:rPr>
      </w:pPr>
    </w:p>
    <w:p w14:paraId="716F6562" w14:textId="77777777" w:rsidR="00000000" w:rsidRDefault="009432B4">
      <w:pPr>
        <w:pStyle w:val="a"/>
        <w:ind w:firstLine="720"/>
        <w:rPr>
          <w:rFonts w:hint="cs"/>
        </w:rPr>
      </w:pPr>
      <w:r>
        <w:rPr>
          <w:rFonts w:hint="cs"/>
          <w:rtl/>
        </w:rPr>
        <w:t>נודע לי, כי לאחרונה</w:t>
      </w:r>
      <w:r>
        <w:rPr>
          <w:rtl/>
        </w:rPr>
        <w:t xml:space="preserve"> שוב נפרץ קברו של התנא רב אב</w:t>
      </w:r>
      <w:r>
        <w:rPr>
          <w:rtl/>
        </w:rPr>
        <w:t>דימי בצפון, נגנבו קופות צדקה והמקום חולל</w:t>
      </w:r>
      <w:r>
        <w:rPr>
          <w:rFonts w:hint="cs"/>
          <w:rtl/>
        </w:rPr>
        <w:t>.</w:t>
      </w:r>
    </w:p>
    <w:p w14:paraId="5991599C" w14:textId="77777777" w:rsidR="00000000" w:rsidRDefault="009432B4">
      <w:pPr>
        <w:pStyle w:val="a"/>
        <w:ind w:firstLine="720"/>
      </w:pPr>
    </w:p>
    <w:p w14:paraId="38279D00" w14:textId="77777777" w:rsidR="00000000" w:rsidRDefault="009432B4">
      <w:pPr>
        <w:pStyle w:val="a"/>
        <w:ind w:firstLine="720"/>
      </w:pPr>
      <w:r>
        <w:rPr>
          <w:rFonts w:hint="cs"/>
          <w:rtl/>
        </w:rPr>
        <w:t>רצוני לשאול</w:t>
      </w:r>
      <w:r>
        <w:rPr>
          <w:rtl/>
        </w:rPr>
        <w:t>:</w:t>
      </w:r>
    </w:p>
    <w:p w14:paraId="62BECEFB" w14:textId="77777777" w:rsidR="00000000" w:rsidRDefault="009432B4">
      <w:pPr>
        <w:pStyle w:val="a"/>
        <w:ind w:firstLine="720"/>
      </w:pPr>
    </w:p>
    <w:p w14:paraId="4D17660C" w14:textId="77777777" w:rsidR="00000000" w:rsidRDefault="009432B4">
      <w:pPr>
        <w:pStyle w:val="a"/>
        <w:ind w:firstLine="720"/>
        <w:rPr>
          <w:rFonts w:hint="cs"/>
          <w:rtl/>
        </w:rPr>
      </w:pPr>
      <w:r>
        <w:rPr>
          <w:rFonts w:hint="cs"/>
          <w:rtl/>
        </w:rPr>
        <w:t>1. האם הידיעה נכונה</w:t>
      </w:r>
      <w:r>
        <w:rPr>
          <w:rtl/>
        </w:rPr>
        <w:t>?</w:t>
      </w:r>
      <w:r>
        <w:rPr>
          <w:rFonts w:hint="cs"/>
          <w:rtl/>
        </w:rPr>
        <w:t xml:space="preserve"> </w:t>
      </w:r>
    </w:p>
    <w:p w14:paraId="15B2C5A9" w14:textId="77777777" w:rsidR="00000000" w:rsidRDefault="009432B4">
      <w:pPr>
        <w:pStyle w:val="a"/>
        <w:ind w:firstLine="720"/>
        <w:rPr>
          <w:rtl/>
        </w:rPr>
      </w:pPr>
    </w:p>
    <w:p w14:paraId="06559C12" w14:textId="77777777" w:rsidR="00000000" w:rsidRDefault="009432B4">
      <w:pPr>
        <w:pStyle w:val="a"/>
        <w:ind w:firstLine="720"/>
        <w:rPr>
          <w:rtl/>
        </w:rPr>
      </w:pPr>
      <w:r>
        <w:rPr>
          <w:rFonts w:hint="cs"/>
          <w:rtl/>
        </w:rPr>
        <w:t>2. מה עושה משרדך כדי לתגבר את השמירה על המקומות הקדושים</w:t>
      </w:r>
      <w:r>
        <w:rPr>
          <w:rtl/>
        </w:rPr>
        <w:t>?</w:t>
      </w:r>
    </w:p>
    <w:p w14:paraId="1D511072" w14:textId="77777777" w:rsidR="00000000" w:rsidRDefault="009432B4">
      <w:pPr>
        <w:pStyle w:val="a"/>
        <w:ind w:firstLine="720"/>
        <w:rPr>
          <w:rtl/>
        </w:rPr>
      </w:pPr>
    </w:p>
    <w:p w14:paraId="49F097D7" w14:textId="77777777" w:rsidR="00000000" w:rsidRDefault="009432B4">
      <w:pPr>
        <w:pStyle w:val="a"/>
        <w:rPr>
          <w:b/>
          <w:bCs/>
          <w:u w:val="single"/>
        </w:rPr>
      </w:pPr>
      <w:r>
        <w:rPr>
          <w:rFonts w:hint="eastAsia"/>
          <w:b/>
          <w:bCs/>
          <w:u w:val="single"/>
          <w:rtl/>
        </w:rPr>
        <w:t>תשובת</w:t>
      </w:r>
      <w:r>
        <w:rPr>
          <w:b/>
          <w:bCs/>
          <w:u w:val="single"/>
          <w:rtl/>
        </w:rPr>
        <w:t xml:space="preserve"> סגן שר במשרד ראש הממשלה יצחק לוי:</w:t>
      </w:r>
    </w:p>
    <w:p w14:paraId="2DFDF650" w14:textId="77777777" w:rsidR="00000000" w:rsidRDefault="009432B4">
      <w:pPr>
        <w:pStyle w:val="a"/>
        <w:rPr>
          <w:b/>
          <w:rtl/>
        </w:rPr>
      </w:pPr>
      <w:r>
        <w:rPr>
          <w:b/>
          <w:rtl/>
        </w:rPr>
        <w:t xml:space="preserve">(לא נקראה, נמסרה </w:t>
      </w:r>
      <w:r>
        <w:rPr>
          <w:rFonts w:hint="eastAsia"/>
          <w:b/>
          <w:rtl/>
        </w:rPr>
        <w:t>לפרוטוקול</w:t>
      </w:r>
      <w:r>
        <w:rPr>
          <w:b/>
          <w:rtl/>
        </w:rPr>
        <w:t>)</w:t>
      </w:r>
    </w:p>
    <w:p w14:paraId="02DF216D" w14:textId="77777777" w:rsidR="00000000" w:rsidRDefault="009432B4">
      <w:pPr>
        <w:pStyle w:val="a"/>
        <w:rPr>
          <w:rFonts w:hint="cs"/>
          <w:rtl/>
        </w:rPr>
      </w:pPr>
    </w:p>
    <w:p w14:paraId="4511F537" w14:textId="77777777" w:rsidR="00000000" w:rsidRDefault="009432B4">
      <w:pPr>
        <w:pStyle w:val="a"/>
        <w:ind w:firstLine="720"/>
        <w:rPr>
          <w:rFonts w:hint="cs"/>
          <w:rtl/>
        </w:rPr>
      </w:pPr>
      <w:r>
        <w:rPr>
          <w:rFonts w:hint="cs"/>
          <w:rtl/>
        </w:rPr>
        <w:t xml:space="preserve">1. הידיעה אינה נכונה. בביקור שנערך בקברו של התנא </w:t>
      </w:r>
      <w:r>
        <w:rPr>
          <w:rFonts w:hint="cs"/>
          <w:rtl/>
        </w:rPr>
        <w:t>רב אבדימי על-ידי מנהל מחוז צפון של המרכז הארצי למקומות קדושים עולה כי אלה אינן העובדות.</w:t>
      </w:r>
    </w:p>
    <w:p w14:paraId="5CF915AC" w14:textId="77777777" w:rsidR="00000000" w:rsidRDefault="009432B4">
      <w:pPr>
        <w:pStyle w:val="a"/>
        <w:rPr>
          <w:rFonts w:hint="cs"/>
          <w:rtl/>
        </w:rPr>
      </w:pPr>
    </w:p>
    <w:p w14:paraId="5AC15E65" w14:textId="77777777" w:rsidR="00000000" w:rsidRDefault="009432B4">
      <w:pPr>
        <w:pStyle w:val="a"/>
        <w:ind w:firstLine="720"/>
        <w:rPr>
          <w:rFonts w:hint="cs"/>
          <w:rtl/>
        </w:rPr>
      </w:pPr>
      <w:r>
        <w:rPr>
          <w:rFonts w:hint="cs"/>
          <w:rtl/>
        </w:rPr>
        <w:t>2. המרכז הארצי לפיתוח המקומות הקדושים המופקד על פיתוח ואחזקה של המקומות הקדושים בארץ, ובכלל זה קברי הצדיקים, מטפל, מתחזק ומטפח את קברי הצדיקים מדי יום ביומו.</w:t>
      </w:r>
    </w:p>
    <w:p w14:paraId="474F2CA5" w14:textId="77777777" w:rsidR="00000000" w:rsidRDefault="009432B4">
      <w:pPr>
        <w:pStyle w:val="a"/>
        <w:rPr>
          <w:rFonts w:hint="cs"/>
          <w:rtl/>
        </w:rPr>
      </w:pPr>
    </w:p>
    <w:p w14:paraId="43709B9F" w14:textId="77777777" w:rsidR="00000000" w:rsidRDefault="009432B4">
      <w:pPr>
        <w:pStyle w:val="ad"/>
        <w:rPr>
          <w:rtl/>
        </w:rPr>
      </w:pPr>
      <w:r>
        <w:rPr>
          <w:rtl/>
        </w:rPr>
        <w:t>היו"ר נס</w:t>
      </w:r>
      <w:r>
        <w:rPr>
          <w:rtl/>
        </w:rPr>
        <w:t>ים דהן:</w:t>
      </w:r>
    </w:p>
    <w:p w14:paraId="520EE8E5" w14:textId="77777777" w:rsidR="00000000" w:rsidRDefault="009432B4">
      <w:pPr>
        <w:pStyle w:val="a"/>
        <w:rPr>
          <w:rtl/>
        </w:rPr>
      </w:pPr>
    </w:p>
    <w:p w14:paraId="210973A2" w14:textId="77777777" w:rsidR="00000000" w:rsidRDefault="009432B4">
      <w:pPr>
        <w:pStyle w:val="a"/>
        <w:rPr>
          <w:rFonts w:hint="cs"/>
          <w:rtl/>
        </w:rPr>
      </w:pPr>
      <w:r>
        <w:rPr>
          <w:rFonts w:hint="cs"/>
          <w:rtl/>
        </w:rPr>
        <w:t xml:space="preserve">שאילתא מס' 89, של חבר הכנסת משולם נהרי </w:t>
      </w:r>
      <w:r>
        <w:rPr>
          <w:rtl/>
        </w:rPr>
        <w:t>–</w:t>
      </w:r>
      <w:r>
        <w:rPr>
          <w:rFonts w:hint="cs"/>
          <w:rtl/>
        </w:rPr>
        <w:t xml:space="preserve"> אינו נוכח, לפרוטוקול.</w:t>
      </w:r>
    </w:p>
    <w:p w14:paraId="02A5CA8C" w14:textId="77777777" w:rsidR="00000000" w:rsidRDefault="009432B4">
      <w:pPr>
        <w:pStyle w:val="a"/>
        <w:rPr>
          <w:rFonts w:hint="cs"/>
          <w:rtl/>
        </w:rPr>
      </w:pPr>
    </w:p>
    <w:p w14:paraId="2D581548" w14:textId="77777777" w:rsidR="00000000" w:rsidRDefault="009432B4">
      <w:pPr>
        <w:pStyle w:val="Query"/>
        <w:jc w:val="center"/>
        <w:rPr>
          <w:rtl/>
        </w:rPr>
      </w:pPr>
      <w:bookmarkStart w:id="749" w:name="CQ10735FI0010735T09_07_2003_20_01_59"/>
      <w:bookmarkStart w:id="750" w:name="_Toc45934820"/>
      <w:bookmarkStart w:id="751" w:name="_Toc76385338"/>
      <w:bookmarkEnd w:id="749"/>
      <w:r>
        <w:rPr>
          <w:rtl/>
        </w:rPr>
        <w:t>89. גיורים בישראל</w:t>
      </w:r>
      <w:bookmarkEnd w:id="750"/>
      <w:bookmarkEnd w:id="751"/>
    </w:p>
    <w:p w14:paraId="27353C62" w14:textId="77777777" w:rsidR="00000000" w:rsidRDefault="009432B4">
      <w:pPr>
        <w:pStyle w:val="Query"/>
        <w:jc w:val="center"/>
        <w:rPr>
          <w:rtl/>
        </w:rPr>
      </w:pPr>
    </w:p>
    <w:p w14:paraId="405A422F" w14:textId="77777777" w:rsidR="00000000" w:rsidRDefault="009432B4">
      <w:pPr>
        <w:pStyle w:val="a"/>
        <w:ind w:firstLine="0"/>
        <w:rPr>
          <w:bCs/>
          <w:u w:val="single"/>
        </w:rPr>
      </w:pPr>
      <w:bookmarkStart w:id="752" w:name="ESQ10735"/>
      <w:bookmarkEnd w:id="752"/>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61A9E2F5" w14:textId="77777777" w:rsidR="00000000" w:rsidRDefault="009432B4">
      <w:pPr>
        <w:pStyle w:val="a"/>
      </w:pPr>
      <w:r>
        <w:rPr>
          <w:rFonts w:hint="eastAsia"/>
          <w:rtl/>
        </w:rPr>
        <w:t>ביום</w:t>
      </w:r>
      <w:r>
        <w:rPr>
          <w:rtl/>
        </w:rPr>
        <w:t xml:space="preserve"> כ"</w:t>
      </w:r>
      <w:r>
        <w:rPr>
          <w:rFonts w:hint="eastAsia"/>
          <w:rtl/>
        </w:rPr>
        <w:t>ט</w:t>
      </w:r>
      <w:r>
        <w:rPr>
          <w:rtl/>
        </w:rPr>
        <w:t xml:space="preserve"> באדר ב' </w:t>
      </w:r>
      <w:r>
        <w:rPr>
          <w:rFonts w:hint="cs"/>
          <w:rtl/>
        </w:rPr>
        <w:t>ה</w:t>
      </w:r>
      <w:r>
        <w:rPr>
          <w:rtl/>
        </w:rPr>
        <w:t>תשס"</w:t>
      </w:r>
      <w:r>
        <w:rPr>
          <w:rFonts w:hint="eastAsia"/>
          <w:rtl/>
        </w:rPr>
        <w:t>ג</w:t>
      </w:r>
      <w:r>
        <w:rPr>
          <w:rtl/>
        </w:rPr>
        <w:t xml:space="preserve"> (2 באפריל 2003):</w:t>
      </w:r>
    </w:p>
    <w:p w14:paraId="4D74C1B2" w14:textId="77777777" w:rsidR="00000000" w:rsidRDefault="009432B4">
      <w:pPr>
        <w:pStyle w:val="a"/>
        <w:rPr>
          <w:rFonts w:hint="cs"/>
        </w:rPr>
      </w:pPr>
    </w:p>
    <w:p w14:paraId="1337AAB3" w14:textId="77777777" w:rsidR="00000000" w:rsidRDefault="009432B4">
      <w:pPr>
        <w:pStyle w:val="a"/>
      </w:pPr>
    </w:p>
    <w:p w14:paraId="599C511E" w14:textId="77777777" w:rsidR="00000000" w:rsidRDefault="009432B4">
      <w:pPr>
        <w:pStyle w:val="a"/>
        <w:ind w:firstLine="720"/>
        <w:rPr>
          <w:rFonts w:hint="cs"/>
          <w:rtl/>
        </w:rPr>
      </w:pPr>
      <w:r>
        <w:rPr>
          <w:rFonts w:hint="cs"/>
          <w:rtl/>
        </w:rPr>
        <w:t>ב</w:t>
      </w:r>
      <w:r>
        <w:rPr>
          <w:rtl/>
        </w:rPr>
        <w:t xml:space="preserve">"הארץ" </w:t>
      </w:r>
      <w:r>
        <w:rPr>
          <w:rFonts w:hint="cs"/>
          <w:rtl/>
        </w:rPr>
        <w:t>פורסם,</w:t>
      </w:r>
      <w:r>
        <w:rPr>
          <w:rtl/>
        </w:rPr>
        <w:t xml:space="preserve"> כי בתי</w:t>
      </w:r>
      <w:r>
        <w:rPr>
          <w:rFonts w:hint="cs"/>
          <w:rtl/>
        </w:rPr>
        <w:t>-</w:t>
      </w:r>
      <w:r>
        <w:rPr>
          <w:rtl/>
        </w:rPr>
        <w:t>הדין מקשים על עולי חבר המדינות להתגייר</w:t>
      </w:r>
      <w:r>
        <w:rPr>
          <w:rFonts w:hint="cs"/>
          <w:rtl/>
        </w:rPr>
        <w:t>.</w:t>
      </w:r>
      <w:r>
        <w:rPr>
          <w:rtl/>
        </w:rPr>
        <w:t xml:space="preserve"> </w:t>
      </w:r>
    </w:p>
    <w:p w14:paraId="5CE0DFA9" w14:textId="77777777" w:rsidR="00000000" w:rsidRDefault="009432B4">
      <w:pPr>
        <w:pStyle w:val="a"/>
        <w:ind w:firstLine="720"/>
        <w:rPr>
          <w:rFonts w:hint="cs"/>
        </w:rPr>
      </w:pPr>
    </w:p>
    <w:p w14:paraId="39F14896" w14:textId="77777777" w:rsidR="00000000" w:rsidRDefault="009432B4">
      <w:pPr>
        <w:pStyle w:val="a"/>
        <w:ind w:firstLine="720"/>
      </w:pPr>
      <w:r>
        <w:rPr>
          <w:rFonts w:hint="cs"/>
          <w:rtl/>
        </w:rPr>
        <w:t>רצוני לשאול</w:t>
      </w:r>
      <w:r>
        <w:rPr>
          <w:rtl/>
        </w:rPr>
        <w:t>:</w:t>
      </w:r>
    </w:p>
    <w:p w14:paraId="787A756F" w14:textId="77777777" w:rsidR="00000000" w:rsidRDefault="009432B4">
      <w:pPr>
        <w:pStyle w:val="a"/>
        <w:ind w:firstLine="720"/>
      </w:pPr>
    </w:p>
    <w:p w14:paraId="0CF82674" w14:textId="77777777" w:rsidR="00000000" w:rsidRDefault="009432B4">
      <w:pPr>
        <w:pStyle w:val="a"/>
        <w:ind w:firstLine="720"/>
        <w:rPr>
          <w:rtl/>
        </w:rPr>
      </w:pPr>
      <w:r>
        <w:rPr>
          <w:rFonts w:hint="cs"/>
          <w:rtl/>
        </w:rPr>
        <w:t xml:space="preserve">1. </w:t>
      </w:r>
      <w:r>
        <w:rPr>
          <w:rtl/>
        </w:rPr>
        <w:t>כמה עולים לא</w:t>
      </w:r>
      <w:r>
        <w:rPr>
          <w:rFonts w:hint="cs"/>
          <w:rtl/>
        </w:rPr>
        <w:t>-</w:t>
      </w:r>
      <w:r>
        <w:rPr>
          <w:rtl/>
        </w:rPr>
        <w:t>יהודים מצויים כיום בישראל?</w:t>
      </w:r>
    </w:p>
    <w:p w14:paraId="26E7DED3" w14:textId="77777777" w:rsidR="00000000" w:rsidRDefault="009432B4">
      <w:pPr>
        <w:pStyle w:val="a"/>
        <w:ind w:firstLine="720"/>
        <w:rPr>
          <w:rtl/>
        </w:rPr>
      </w:pPr>
    </w:p>
    <w:p w14:paraId="285BFE59" w14:textId="77777777" w:rsidR="00000000" w:rsidRDefault="009432B4">
      <w:pPr>
        <w:pStyle w:val="a"/>
        <w:ind w:firstLine="720"/>
        <w:rPr>
          <w:rtl/>
        </w:rPr>
      </w:pPr>
      <w:r>
        <w:rPr>
          <w:rFonts w:hint="cs"/>
          <w:rtl/>
        </w:rPr>
        <w:t xml:space="preserve">2. </w:t>
      </w:r>
      <w:r>
        <w:rPr>
          <w:rtl/>
        </w:rPr>
        <w:t>כמה מהם התגיירו?</w:t>
      </w:r>
    </w:p>
    <w:p w14:paraId="6C3970EC" w14:textId="77777777" w:rsidR="00000000" w:rsidRDefault="009432B4">
      <w:pPr>
        <w:pStyle w:val="a"/>
        <w:ind w:firstLine="720"/>
        <w:rPr>
          <w:rtl/>
        </w:rPr>
      </w:pPr>
    </w:p>
    <w:p w14:paraId="72AE10B5" w14:textId="77777777" w:rsidR="00000000" w:rsidRDefault="009432B4">
      <w:pPr>
        <w:pStyle w:val="a"/>
        <w:ind w:firstLine="720"/>
        <w:rPr>
          <w:rtl/>
        </w:rPr>
      </w:pPr>
      <w:r>
        <w:rPr>
          <w:rFonts w:hint="cs"/>
          <w:rtl/>
        </w:rPr>
        <w:t xml:space="preserve">3. </w:t>
      </w:r>
      <w:r>
        <w:rPr>
          <w:rtl/>
        </w:rPr>
        <w:t>כמה מכוני גיור פועלים?</w:t>
      </w:r>
    </w:p>
    <w:p w14:paraId="1AC3DD14" w14:textId="77777777" w:rsidR="00000000" w:rsidRDefault="009432B4">
      <w:pPr>
        <w:pStyle w:val="a"/>
        <w:ind w:firstLine="720"/>
        <w:rPr>
          <w:rtl/>
        </w:rPr>
      </w:pPr>
    </w:p>
    <w:p w14:paraId="6704FC57" w14:textId="77777777" w:rsidR="00000000" w:rsidRDefault="009432B4">
      <w:pPr>
        <w:pStyle w:val="a"/>
        <w:ind w:firstLine="720"/>
        <w:rPr>
          <w:rtl/>
        </w:rPr>
      </w:pPr>
      <w:r>
        <w:rPr>
          <w:rFonts w:hint="cs"/>
          <w:rtl/>
        </w:rPr>
        <w:t xml:space="preserve">4. </w:t>
      </w:r>
      <w:r>
        <w:rPr>
          <w:rtl/>
        </w:rPr>
        <w:t>כמה התגיירו מטעם כל מכון?</w:t>
      </w:r>
    </w:p>
    <w:p w14:paraId="455178A9" w14:textId="77777777" w:rsidR="00000000" w:rsidRDefault="009432B4">
      <w:pPr>
        <w:pStyle w:val="a"/>
        <w:ind w:firstLine="720"/>
        <w:rPr>
          <w:rtl/>
        </w:rPr>
      </w:pPr>
    </w:p>
    <w:p w14:paraId="618ECA2D" w14:textId="77777777" w:rsidR="00000000" w:rsidRDefault="009432B4">
      <w:pPr>
        <w:pStyle w:val="a"/>
        <w:rPr>
          <w:b/>
          <w:bCs/>
          <w:u w:val="single"/>
        </w:rPr>
      </w:pPr>
      <w:r>
        <w:rPr>
          <w:rFonts w:hint="eastAsia"/>
          <w:b/>
          <w:bCs/>
          <w:u w:val="single"/>
          <w:rtl/>
        </w:rPr>
        <w:t>תשובת</w:t>
      </w:r>
      <w:r>
        <w:rPr>
          <w:b/>
          <w:bCs/>
          <w:u w:val="single"/>
          <w:rtl/>
        </w:rPr>
        <w:t xml:space="preserve"> סגן שר במשרד ראש הממשלה יצחק לוי:</w:t>
      </w:r>
    </w:p>
    <w:p w14:paraId="3DEF17EF" w14:textId="77777777" w:rsidR="00000000" w:rsidRDefault="009432B4">
      <w:pPr>
        <w:pStyle w:val="a"/>
        <w:rPr>
          <w:rFonts w:hint="cs"/>
          <w:b/>
          <w:rtl/>
        </w:rPr>
      </w:pPr>
      <w:r>
        <w:rPr>
          <w:b/>
          <w:rtl/>
        </w:rPr>
        <w:t xml:space="preserve">(לא נקראה, נמסרה </w:t>
      </w:r>
      <w:r>
        <w:rPr>
          <w:rFonts w:hint="eastAsia"/>
          <w:b/>
          <w:rtl/>
        </w:rPr>
        <w:t>לפרוטוקול</w:t>
      </w:r>
      <w:r>
        <w:rPr>
          <w:b/>
          <w:rtl/>
        </w:rPr>
        <w:t>)</w:t>
      </w:r>
    </w:p>
    <w:p w14:paraId="187601C5" w14:textId="77777777" w:rsidR="00000000" w:rsidRDefault="009432B4">
      <w:pPr>
        <w:pStyle w:val="a"/>
        <w:rPr>
          <w:rFonts w:hint="cs"/>
          <w:b/>
          <w:rtl/>
        </w:rPr>
      </w:pPr>
    </w:p>
    <w:p w14:paraId="022EA329" w14:textId="77777777" w:rsidR="00000000" w:rsidRDefault="009432B4">
      <w:pPr>
        <w:pStyle w:val="a"/>
        <w:rPr>
          <w:rFonts w:hint="cs"/>
          <w:b/>
          <w:rtl/>
        </w:rPr>
      </w:pPr>
      <w:r>
        <w:rPr>
          <w:rFonts w:hint="cs"/>
          <w:b/>
          <w:rtl/>
        </w:rPr>
        <w:t>1. לפי הערכת המומחים לדבר, יש כ-250,000 לא יהודים בקרב העולים מ</w:t>
      </w:r>
      <w:r>
        <w:rPr>
          <w:rFonts w:hint="cs"/>
          <w:b/>
          <w:rtl/>
        </w:rPr>
        <w:t>חבר המדינות.</w:t>
      </w:r>
    </w:p>
    <w:p w14:paraId="5235FF09" w14:textId="77777777" w:rsidR="00000000" w:rsidRDefault="009432B4">
      <w:pPr>
        <w:pStyle w:val="a"/>
        <w:rPr>
          <w:rFonts w:hint="cs"/>
          <w:b/>
          <w:rtl/>
        </w:rPr>
      </w:pPr>
    </w:p>
    <w:p w14:paraId="7C85DD60" w14:textId="77777777" w:rsidR="00000000" w:rsidRDefault="009432B4">
      <w:pPr>
        <w:pStyle w:val="a"/>
        <w:rPr>
          <w:rFonts w:hint="cs"/>
          <w:b/>
          <w:rtl/>
        </w:rPr>
      </w:pPr>
      <w:r>
        <w:rPr>
          <w:rFonts w:hint="cs"/>
          <w:b/>
          <w:rtl/>
        </w:rPr>
        <w:t>2. קצב הגיור של עולים אלו הוא כ-900 בשנה.</w:t>
      </w:r>
    </w:p>
    <w:p w14:paraId="368AAC4E" w14:textId="77777777" w:rsidR="00000000" w:rsidRDefault="009432B4">
      <w:pPr>
        <w:pStyle w:val="a"/>
        <w:rPr>
          <w:rFonts w:hint="cs"/>
          <w:b/>
          <w:rtl/>
        </w:rPr>
      </w:pPr>
    </w:p>
    <w:p w14:paraId="0100ECB4" w14:textId="77777777" w:rsidR="00000000" w:rsidRDefault="009432B4">
      <w:pPr>
        <w:pStyle w:val="a"/>
        <w:rPr>
          <w:rFonts w:hint="cs"/>
          <w:b/>
          <w:rtl/>
        </w:rPr>
      </w:pPr>
      <w:r>
        <w:rPr>
          <w:rFonts w:hint="cs"/>
          <w:b/>
          <w:rtl/>
        </w:rPr>
        <w:t>3. יש כ-80 אולפני גיור לעולים מחבר המדינות במשרד החינוך. במכון ללימודי יהדות יש כ-150 אולפנים לעולים מחבר המדינות.</w:t>
      </w:r>
    </w:p>
    <w:p w14:paraId="1B8569FE" w14:textId="77777777" w:rsidR="00000000" w:rsidRDefault="009432B4">
      <w:pPr>
        <w:pStyle w:val="a"/>
        <w:rPr>
          <w:rFonts w:hint="cs"/>
          <w:b/>
          <w:rtl/>
        </w:rPr>
      </w:pPr>
    </w:p>
    <w:p w14:paraId="683FFC61" w14:textId="77777777" w:rsidR="00000000" w:rsidRDefault="009432B4">
      <w:pPr>
        <w:pStyle w:val="a"/>
        <w:rPr>
          <w:rFonts w:hint="cs"/>
          <w:b/>
          <w:rtl/>
        </w:rPr>
      </w:pPr>
      <w:r>
        <w:rPr>
          <w:rFonts w:hint="cs"/>
          <w:b/>
          <w:rtl/>
        </w:rPr>
        <w:t xml:space="preserve">4. במכונים של משרד החינוך התגיירו בחמש השנים האחרונות 3,800. במכונים ללימודי יהדות </w:t>
      </w:r>
      <w:r>
        <w:rPr>
          <w:rFonts w:hint="cs"/>
          <w:b/>
          <w:rtl/>
        </w:rPr>
        <w:t>התגיירו בחמש השנים האחרונות 700.</w:t>
      </w:r>
    </w:p>
    <w:p w14:paraId="79C20909" w14:textId="77777777" w:rsidR="00000000" w:rsidRDefault="009432B4">
      <w:pPr>
        <w:pStyle w:val="a"/>
        <w:rPr>
          <w:rFonts w:hint="cs"/>
          <w:b/>
          <w:rtl/>
        </w:rPr>
      </w:pPr>
    </w:p>
    <w:p w14:paraId="23E1A717" w14:textId="77777777" w:rsidR="00000000" w:rsidRDefault="009432B4">
      <w:pPr>
        <w:pStyle w:val="ad"/>
        <w:rPr>
          <w:rtl/>
        </w:rPr>
      </w:pPr>
      <w:r>
        <w:rPr>
          <w:rtl/>
        </w:rPr>
        <w:t>היו"ר נסים דהן:</w:t>
      </w:r>
    </w:p>
    <w:p w14:paraId="22D3EAE9" w14:textId="77777777" w:rsidR="00000000" w:rsidRDefault="009432B4">
      <w:pPr>
        <w:pStyle w:val="a"/>
        <w:rPr>
          <w:rtl/>
        </w:rPr>
      </w:pPr>
    </w:p>
    <w:p w14:paraId="36E7A00C" w14:textId="77777777" w:rsidR="00000000" w:rsidRDefault="009432B4">
      <w:pPr>
        <w:pStyle w:val="a"/>
        <w:rPr>
          <w:rFonts w:hint="cs"/>
          <w:rtl/>
        </w:rPr>
      </w:pPr>
      <w:r>
        <w:rPr>
          <w:rFonts w:hint="cs"/>
          <w:rtl/>
        </w:rPr>
        <w:t xml:space="preserve">שאילתא מס' 142, של חבר הכנסת יצחק כהן </w:t>
      </w:r>
      <w:r>
        <w:rPr>
          <w:rtl/>
        </w:rPr>
        <w:t>–</w:t>
      </w:r>
      <w:r>
        <w:rPr>
          <w:rFonts w:hint="cs"/>
          <w:rtl/>
        </w:rPr>
        <w:t xml:space="preserve"> אינו נוכח, לפרוטוקול.</w:t>
      </w:r>
    </w:p>
    <w:p w14:paraId="6EF3B70F" w14:textId="77777777" w:rsidR="00000000" w:rsidRDefault="009432B4">
      <w:pPr>
        <w:pStyle w:val="a"/>
        <w:rPr>
          <w:rFonts w:hint="cs"/>
          <w:rtl/>
        </w:rPr>
      </w:pPr>
    </w:p>
    <w:p w14:paraId="16C2BE53" w14:textId="77777777" w:rsidR="00000000" w:rsidRDefault="009432B4">
      <w:pPr>
        <w:pStyle w:val="Query"/>
        <w:jc w:val="center"/>
        <w:rPr>
          <w:rtl/>
        </w:rPr>
      </w:pPr>
      <w:bookmarkStart w:id="753" w:name="CQ11376FI0011376T09_07_2003_20_07_56"/>
      <w:bookmarkStart w:id="754" w:name="_Toc45934821"/>
      <w:bookmarkStart w:id="755" w:name="_Toc76385339"/>
      <w:bookmarkEnd w:id="753"/>
      <w:r>
        <w:rPr>
          <w:rtl/>
        </w:rPr>
        <w:t>142. פירוק המועצה הדתית בירוחם</w:t>
      </w:r>
      <w:bookmarkEnd w:id="754"/>
      <w:bookmarkEnd w:id="755"/>
    </w:p>
    <w:p w14:paraId="480C4401" w14:textId="77777777" w:rsidR="00000000" w:rsidRDefault="009432B4">
      <w:pPr>
        <w:pStyle w:val="a"/>
        <w:rPr>
          <w:rFonts w:hint="cs"/>
          <w:rtl/>
        </w:rPr>
      </w:pPr>
    </w:p>
    <w:p w14:paraId="1999A9A4" w14:textId="77777777" w:rsidR="00000000" w:rsidRDefault="009432B4">
      <w:pPr>
        <w:pStyle w:val="a"/>
        <w:ind w:firstLine="0"/>
        <w:rPr>
          <w:bCs/>
          <w:u w:val="single"/>
        </w:rPr>
      </w:pPr>
      <w:bookmarkStart w:id="756" w:name="ESQ11376"/>
      <w:bookmarkEnd w:id="756"/>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370DB2CC" w14:textId="77777777" w:rsidR="00000000" w:rsidRDefault="009432B4">
      <w:pPr>
        <w:pStyle w:val="a"/>
        <w:ind w:firstLine="720"/>
      </w:pPr>
      <w:r>
        <w:rPr>
          <w:rtl/>
        </w:rPr>
        <w:t>ביום י"ט באייר התשס"ג (21 במאי 2003):</w:t>
      </w:r>
    </w:p>
    <w:p w14:paraId="23911B1F" w14:textId="77777777" w:rsidR="00000000" w:rsidRDefault="009432B4">
      <w:pPr>
        <w:pStyle w:val="a"/>
        <w:rPr>
          <w:rFonts w:hint="cs"/>
          <w:rtl/>
        </w:rPr>
      </w:pPr>
    </w:p>
    <w:p w14:paraId="10CA3407" w14:textId="77777777" w:rsidR="00000000" w:rsidRDefault="009432B4">
      <w:pPr>
        <w:pStyle w:val="a"/>
        <w:rPr>
          <w:rFonts w:hint="cs"/>
        </w:rPr>
      </w:pPr>
    </w:p>
    <w:p w14:paraId="383ABA20" w14:textId="77777777" w:rsidR="00000000" w:rsidRDefault="009432B4">
      <w:pPr>
        <w:pStyle w:val="a"/>
        <w:ind w:firstLine="720"/>
      </w:pPr>
      <w:r>
        <w:rPr>
          <w:rFonts w:hint="cs"/>
          <w:rtl/>
        </w:rPr>
        <w:t>ב</w:t>
      </w:r>
      <w:r>
        <w:rPr>
          <w:rtl/>
        </w:rPr>
        <w:t xml:space="preserve">שבועון "משפחה" </w:t>
      </w:r>
      <w:r>
        <w:rPr>
          <w:rFonts w:hint="cs"/>
          <w:rtl/>
        </w:rPr>
        <w:t>פורסם</w:t>
      </w:r>
      <w:r>
        <w:rPr>
          <w:rtl/>
        </w:rPr>
        <w:t xml:space="preserve"> כי בי</w:t>
      </w:r>
      <w:r>
        <w:rPr>
          <w:rtl/>
        </w:rPr>
        <w:t>רוחם פורקה המועצה הדתית.</w:t>
      </w:r>
    </w:p>
    <w:p w14:paraId="40031F56" w14:textId="77777777" w:rsidR="00000000" w:rsidRDefault="009432B4">
      <w:pPr>
        <w:pStyle w:val="a"/>
        <w:ind w:firstLine="720"/>
      </w:pPr>
    </w:p>
    <w:p w14:paraId="52D60B8B" w14:textId="77777777" w:rsidR="00000000" w:rsidRDefault="009432B4">
      <w:pPr>
        <w:pStyle w:val="a"/>
        <w:ind w:firstLine="720"/>
      </w:pPr>
      <w:r>
        <w:rPr>
          <w:rFonts w:hint="cs"/>
          <w:rtl/>
        </w:rPr>
        <w:t>רצוני לשאול</w:t>
      </w:r>
      <w:r>
        <w:rPr>
          <w:rtl/>
        </w:rPr>
        <w:t>:</w:t>
      </w:r>
    </w:p>
    <w:p w14:paraId="7885C383" w14:textId="77777777" w:rsidR="00000000" w:rsidRDefault="009432B4">
      <w:pPr>
        <w:pStyle w:val="a"/>
        <w:ind w:firstLine="720"/>
      </w:pPr>
    </w:p>
    <w:p w14:paraId="3EAA67A2" w14:textId="77777777" w:rsidR="00000000" w:rsidRDefault="009432B4">
      <w:pPr>
        <w:pStyle w:val="a"/>
        <w:ind w:firstLine="720"/>
        <w:rPr>
          <w:rtl/>
        </w:rPr>
      </w:pPr>
      <w:r>
        <w:rPr>
          <w:rFonts w:hint="cs"/>
          <w:rtl/>
        </w:rPr>
        <w:t xml:space="preserve">1. </w:t>
      </w:r>
      <w:r>
        <w:rPr>
          <w:rtl/>
        </w:rPr>
        <w:t xml:space="preserve">האם הידיעה נכונה? </w:t>
      </w:r>
    </w:p>
    <w:p w14:paraId="2A56932F" w14:textId="77777777" w:rsidR="00000000" w:rsidRDefault="009432B4">
      <w:pPr>
        <w:pStyle w:val="a"/>
        <w:ind w:firstLine="720"/>
        <w:rPr>
          <w:rtl/>
        </w:rPr>
      </w:pPr>
    </w:p>
    <w:p w14:paraId="56594A0A" w14:textId="77777777" w:rsidR="00000000" w:rsidRDefault="009432B4">
      <w:pPr>
        <w:pStyle w:val="a"/>
        <w:ind w:firstLine="720"/>
        <w:rPr>
          <w:rtl/>
        </w:rPr>
      </w:pPr>
      <w:r>
        <w:rPr>
          <w:rFonts w:hint="cs"/>
          <w:rtl/>
        </w:rPr>
        <w:t xml:space="preserve">2. </w:t>
      </w:r>
      <w:r>
        <w:rPr>
          <w:rtl/>
        </w:rPr>
        <w:t xml:space="preserve">אם כן </w:t>
      </w:r>
      <w:r>
        <w:rPr>
          <w:rFonts w:hint="cs"/>
          <w:rtl/>
        </w:rPr>
        <w:t xml:space="preserve">– </w:t>
      </w:r>
      <w:r>
        <w:rPr>
          <w:rtl/>
        </w:rPr>
        <w:t xml:space="preserve">מה </w:t>
      </w:r>
      <w:r>
        <w:rPr>
          <w:rFonts w:hint="cs"/>
          <w:rtl/>
        </w:rPr>
        <w:t xml:space="preserve">היא </w:t>
      </w:r>
      <w:r>
        <w:rPr>
          <w:rtl/>
        </w:rPr>
        <w:t>עמדת משרדך בנושא?</w:t>
      </w:r>
    </w:p>
    <w:p w14:paraId="3A7A44EA" w14:textId="77777777" w:rsidR="00000000" w:rsidRDefault="009432B4">
      <w:pPr>
        <w:pStyle w:val="a"/>
        <w:ind w:firstLine="720"/>
        <w:rPr>
          <w:rtl/>
        </w:rPr>
      </w:pPr>
    </w:p>
    <w:p w14:paraId="7FB29255" w14:textId="77777777" w:rsidR="00000000" w:rsidRDefault="009432B4">
      <w:pPr>
        <w:pStyle w:val="a"/>
        <w:ind w:firstLine="720"/>
        <w:rPr>
          <w:rtl/>
        </w:rPr>
      </w:pPr>
      <w:r>
        <w:rPr>
          <w:rFonts w:hint="cs"/>
          <w:rtl/>
        </w:rPr>
        <w:t>3. כיצד יובטח</w:t>
      </w:r>
      <w:r>
        <w:rPr>
          <w:rtl/>
        </w:rPr>
        <w:t xml:space="preserve"> ששירותי הדת לא ייפגעו?</w:t>
      </w:r>
    </w:p>
    <w:p w14:paraId="00A4B21B" w14:textId="77777777" w:rsidR="00000000" w:rsidRDefault="009432B4">
      <w:pPr>
        <w:pStyle w:val="a"/>
        <w:ind w:firstLine="720"/>
        <w:rPr>
          <w:rtl/>
        </w:rPr>
      </w:pPr>
    </w:p>
    <w:p w14:paraId="49516696" w14:textId="77777777" w:rsidR="00000000" w:rsidRDefault="009432B4">
      <w:pPr>
        <w:pStyle w:val="a"/>
        <w:rPr>
          <w:b/>
          <w:bCs/>
          <w:u w:val="single"/>
        </w:rPr>
      </w:pPr>
      <w:r>
        <w:rPr>
          <w:rFonts w:hint="eastAsia"/>
          <w:b/>
          <w:bCs/>
          <w:u w:val="single"/>
          <w:rtl/>
        </w:rPr>
        <w:t>תשובת</w:t>
      </w:r>
      <w:r>
        <w:rPr>
          <w:b/>
          <w:bCs/>
          <w:u w:val="single"/>
          <w:rtl/>
        </w:rPr>
        <w:t xml:space="preserve"> סגן שר במשרד ראש הממשלה יצחק לוי:</w:t>
      </w:r>
    </w:p>
    <w:p w14:paraId="52D96BD9" w14:textId="77777777" w:rsidR="00000000" w:rsidRDefault="009432B4">
      <w:pPr>
        <w:pStyle w:val="a"/>
        <w:rPr>
          <w:b/>
          <w:rtl/>
        </w:rPr>
      </w:pPr>
      <w:r>
        <w:rPr>
          <w:b/>
          <w:rtl/>
        </w:rPr>
        <w:t xml:space="preserve">(לא נקראה, נמסרה </w:t>
      </w:r>
      <w:r>
        <w:rPr>
          <w:rFonts w:hint="eastAsia"/>
          <w:b/>
          <w:rtl/>
        </w:rPr>
        <w:t>לפרוטוקול</w:t>
      </w:r>
      <w:r>
        <w:rPr>
          <w:b/>
          <w:rtl/>
        </w:rPr>
        <w:t>)</w:t>
      </w:r>
    </w:p>
    <w:p w14:paraId="7A0B4396" w14:textId="77777777" w:rsidR="00000000" w:rsidRDefault="009432B4">
      <w:pPr>
        <w:pStyle w:val="a"/>
        <w:rPr>
          <w:rFonts w:hint="cs"/>
          <w:rtl/>
        </w:rPr>
      </w:pPr>
    </w:p>
    <w:p w14:paraId="1D2CD6F1" w14:textId="77777777" w:rsidR="00000000" w:rsidRDefault="009432B4">
      <w:pPr>
        <w:pStyle w:val="a"/>
        <w:rPr>
          <w:rFonts w:hint="cs"/>
          <w:rtl/>
        </w:rPr>
      </w:pPr>
      <w:r>
        <w:rPr>
          <w:rFonts w:hint="cs"/>
          <w:rtl/>
        </w:rPr>
        <w:t>1. לא.</w:t>
      </w:r>
    </w:p>
    <w:p w14:paraId="5C3EA25B" w14:textId="77777777" w:rsidR="00000000" w:rsidRDefault="009432B4">
      <w:pPr>
        <w:pStyle w:val="a"/>
        <w:rPr>
          <w:rFonts w:hint="cs"/>
          <w:rtl/>
        </w:rPr>
      </w:pPr>
    </w:p>
    <w:p w14:paraId="69E76FD9" w14:textId="77777777" w:rsidR="00000000" w:rsidRDefault="009432B4">
      <w:pPr>
        <w:pStyle w:val="a"/>
        <w:rPr>
          <w:rFonts w:hint="cs"/>
          <w:rtl/>
        </w:rPr>
      </w:pPr>
      <w:r>
        <w:rPr>
          <w:rFonts w:hint="cs"/>
          <w:rtl/>
        </w:rPr>
        <w:t>2-3. המועצה הדתית בירוחם שקועה בחובות כבד</w:t>
      </w:r>
      <w:r>
        <w:rPr>
          <w:rFonts w:hint="cs"/>
          <w:rtl/>
        </w:rPr>
        <w:t>ים ביותר ואינה מתפקדת. כמו כן יש נתק מוחלט בינה ובין הרשות המקומית, דבר המקשה עוד יותר מציאת פתרונות, ועל כן, מכיוון שבין כך ובין כך הממשלה עומדת להציע הצעת חוק חדשה בעניין שירותי הדת, יהיו בוודאי שינויים במערך שירותי הדת בכל הארץ וגם בירוחם. הצעת הממשלה ת</w:t>
      </w:r>
      <w:r>
        <w:rPr>
          <w:rFonts w:hint="cs"/>
          <w:rtl/>
        </w:rPr>
        <w:t>בטיח שירותי דת באופן סדיר ויעיל.</w:t>
      </w:r>
    </w:p>
    <w:p w14:paraId="6EBABC29" w14:textId="77777777" w:rsidR="00000000" w:rsidRDefault="009432B4">
      <w:pPr>
        <w:pStyle w:val="a"/>
        <w:rPr>
          <w:rFonts w:hint="cs"/>
          <w:rtl/>
        </w:rPr>
      </w:pPr>
    </w:p>
    <w:p w14:paraId="0CD1530E" w14:textId="77777777" w:rsidR="00000000" w:rsidRDefault="009432B4">
      <w:pPr>
        <w:pStyle w:val="a"/>
        <w:ind w:firstLine="0"/>
        <w:rPr>
          <w:b/>
          <w:bCs/>
          <w:u w:val="single"/>
          <w:rtl/>
        </w:rPr>
      </w:pPr>
      <w:r>
        <w:rPr>
          <w:b/>
          <w:bCs/>
          <w:u w:val="single"/>
          <w:rtl/>
        </w:rPr>
        <w:t>היו"ר נסים דהן:</w:t>
      </w:r>
    </w:p>
    <w:p w14:paraId="556BF1C3" w14:textId="77777777" w:rsidR="00000000" w:rsidRDefault="009432B4">
      <w:pPr>
        <w:pStyle w:val="a"/>
        <w:rPr>
          <w:rtl/>
        </w:rPr>
      </w:pPr>
    </w:p>
    <w:p w14:paraId="2926B017" w14:textId="77777777" w:rsidR="00000000" w:rsidRDefault="009432B4">
      <w:pPr>
        <w:pStyle w:val="a"/>
        <w:rPr>
          <w:rFonts w:hint="cs"/>
          <w:rtl/>
        </w:rPr>
      </w:pPr>
      <w:r>
        <w:rPr>
          <w:rFonts w:hint="cs"/>
          <w:rtl/>
        </w:rPr>
        <w:t xml:space="preserve">שאילתא מס' 190, של חבר הכנסת אלי אפללו </w:t>
      </w:r>
      <w:r>
        <w:rPr>
          <w:rtl/>
        </w:rPr>
        <w:t>–</w:t>
      </w:r>
      <w:r>
        <w:rPr>
          <w:rFonts w:hint="cs"/>
          <w:rtl/>
        </w:rPr>
        <w:t xml:space="preserve"> אינו נוכח, לפרוטוקול.</w:t>
      </w:r>
    </w:p>
    <w:p w14:paraId="4C3E2B8F" w14:textId="77777777" w:rsidR="00000000" w:rsidRDefault="009432B4">
      <w:pPr>
        <w:pStyle w:val="a"/>
        <w:rPr>
          <w:rFonts w:hint="cs"/>
          <w:rtl/>
        </w:rPr>
      </w:pPr>
    </w:p>
    <w:p w14:paraId="0819F88D" w14:textId="77777777" w:rsidR="00000000" w:rsidRDefault="009432B4">
      <w:pPr>
        <w:pStyle w:val="Query"/>
        <w:jc w:val="center"/>
        <w:rPr>
          <w:rFonts w:hint="cs"/>
          <w:rtl/>
        </w:rPr>
      </w:pPr>
      <w:bookmarkStart w:id="757" w:name="CQ11909FI0011909T09_07_2003_20_12_47"/>
      <w:bookmarkStart w:id="758" w:name="_Toc45934822"/>
      <w:bookmarkStart w:id="759" w:name="_Toc76385340"/>
      <w:bookmarkEnd w:id="757"/>
      <w:r>
        <w:rPr>
          <w:rtl/>
        </w:rPr>
        <w:t xml:space="preserve">190. קבורת מאבטח בחלקה </w:t>
      </w:r>
      <w:r>
        <w:rPr>
          <w:rFonts w:hint="cs"/>
          <w:rtl/>
        </w:rPr>
        <w:t>ל</w:t>
      </w:r>
      <w:r>
        <w:rPr>
          <w:rtl/>
        </w:rPr>
        <w:t>לא-יהודי</w:t>
      </w:r>
      <w:bookmarkEnd w:id="758"/>
      <w:r>
        <w:rPr>
          <w:rFonts w:hint="cs"/>
          <w:rtl/>
        </w:rPr>
        <w:t>ם</w:t>
      </w:r>
      <w:bookmarkEnd w:id="759"/>
    </w:p>
    <w:p w14:paraId="6760E667" w14:textId="77777777" w:rsidR="00000000" w:rsidRDefault="009432B4">
      <w:pPr>
        <w:pStyle w:val="a"/>
        <w:rPr>
          <w:rFonts w:hint="cs"/>
          <w:rtl/>
        </w:rPr>
      </w:pPr>
    </w:p>
    <w:p w14:paraId="0B73EB91" w14:textId="77777777" w:rsidR="00000000" w:rsidRDefault="009432B4">
      <w:pPr>
        <w:pStyle w:val="a"/>
        <w:ind w:firstLine="0"/>
        <w:rPr>
          <w:bCs/>
          <w:u w:val="single"/>
        </w:rPr>
      </w:pPr>
      <w:bookmarkStart w:id="760" w:name="ESQ11909"/>
      <w:bookmarkEnd w:id="760"/>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7920CD99" w14:textId="77777777" w:rsidR="00000000" w:rsidRDefault="009432B4">
      <w:pPr>
        <w:pStyle w:val="a"/>
        <w:ind w:firstLine="720"/>
      </w:pPr>
      <w:r>
        <w:rPr>
          <w:rtl/>
        </w:rPr>
        <w:t>ביום ד' בסיוון התשס"ג (4 ביוני 2003):</w:t>
      </w:r>
    </w:p>
    <w:p w14:paraId="7A7C6210" w14:textId="77777777" w:rsidR="00000000" w:rsidRDefault="009432B4">
      <w:pPr>
        <w:pStyle w:val="a"/>
        <w:rPr>
          <w:rFonts w:hint="cs"/>
          <w:rtl/>
        </w:rPr>
      </w:pPr>
    </w:p>
    <w:p w14:paraId="10CAE6D8" w14:textId="77777777" w:rsidR="00000000" w:rsidRDefault="009432B4">
      <w:pPr>
        <w:pStyle w:val="a"/>
        <w:rPr>
          <w:rFonts w:hint="cs"/>
        </w:rPr>
      </w:pPr>
    </w:p>
    <w:p w14:paraId="530696A7" w14:textId="77777777" w:rsidR="00000000" w:rsidRDefault="009432B4">
      <w:pPr>
        <w:pStyle w:val="a"/>
        <w:ind w:firstLine="720"/>
      </w:pPr>
      <w:r>
        <w:rPr>
          <w:rFonts w:hint="cs"/>
          <w:rtl/>
        </w:rPr>
        <w:t>מאבטח</w:t>
      </w:r>
      <w:r>
        <w:rPr>
          <w:rtl/>
        </w:rPr>
        <w:t xml:space="preserve"> </w:t>
      </w:r>
      <w:r>
        <w:rPr>
          <w:rFonts w:hint="cs"/>
          <w:rtl/>
        </w:rPr>
        <w:t>ש</w:t>
      </w:r>
      <w:r>
        <w:rPr>
          <w:rtl/>
        </w:rPr>
        <w:t>עלה מרוסיה ושיר</w:t>
      </w:r>
      <w:r>
        <w:rPr>
          <w:rtl/>
        </w:rPr>
        <w:t xml:space="preserve">ת בצה"ל </w:t>
      </w:r>
      <w:r>
        <w:rPr>
          <w:rFonts w:hint="cs"/>
          <w:rtl/>
        </w:rPr>
        <w:t>שלוש</w:t>
      </w:r>
      <w:r>
        <w:rPr>
          <w:rtl/>
        </w:rPr>
        <w:t xml:space="preserve"> שנים חסם בגופו מחבל בקניון בעפולה</w:t>
      </w:r>
      <w:r>
        <w:rPr>
          <w:rFonts w:hint="cs"/>
          <w:rtl/>
        </w:rPr>
        <w:t>,</w:t>
      </w:r>
      <w:r>
        <w:rPr>
          <w:rtl/>
        </w:rPr>
        <w:t xml:space="preserve"> וכך הקריב חייו למע</w:t>
      </w:r>
      <w:r>
        <w:rPr>
          <w:rFonts w:hint="cs"/>
          <w:rtl/>
        </w:rPr>
        <w:t>ן</w:t>
      </w:r>
      <w:r>
        <w:rPr>
          <w:rtl/>
        </w:rPr>
        <w:t xml:space="preserve"> אחרים.</w:t>
      </w:r>
    </w:p>
    <w:p w14:paraId="3ECE689F" w14:textId="77777777" w:rsidR="00000000" w:rsidRDefault="009432B4">
      <w:pPr>
        <w:pStyle w:val="a"/>
        <w:ind w:firstLine="720"/>
      </w:pPr>
    </w:p>
    <w:p w14:paraId="0F908171" w14:textId="77777777" w:rsidR="00000000" w:rsidRDefault="009432B4">
      <w:pPr>
        <w:pStyle w:val="a"/>
        <w:ind w:firstLine="720"/>
      </w:pPr>
      <w:r>
        <w:rPr>
          <w:rFonts w:hint="cs"/>
          <w:rtl/>
        </w:rPr>
        <w:t>רצוני לשאול</w:t>
      </w:r>
      <w:r>
        <w:rPr>
          <w:rtl/>
        </w:rPr>
        <w:t>:</w:t>
      </w:r>
    </w:p>
    <w:p w14:paraId="35C2922F" w14:textId="77777777" w:rsidR="00000000" w:rsidRDefault="009432B4">
      <w:pPr>
        <w:pStyle w:val="a"/>
        <w:ind w:firstLine="720"/>
      </w:pPr>
    </w:p>
    <w:p w14:paraId="046EEF84" w14:textId="77777777" w:rsidR="00000000" w:rsidRDefault="009432B4">
      <w:pPr>
        <w:pStyle w:val="a"/>
        <w:ind w:firstLine="720"/>
        <w:rPr>
          <w:rtl/>
        </w:rPr>
      </w:pPr>
      <w:r>
        <w:rPr>
          <w:rFonts w:hint="cs"/>
          <w:rtl/>
        </w:rPr>
        <w:t>מ</w:t>
      </w:r>
      <w:r>
        <w:rPr>
          <w:rtl/>
        </w:rPr>
        <w:t xml:space="preserve">דוע נקבר </w:t>
      </w:r>
      <w:r>
        <w:rPr>
          <w:rFonts w:hint="cs"/>
          <w:rtl/>
        </w:rPr>
        <w:t>המאבטח</w:t>
      </w:r>
      <w:r>
        <w:rPr>
          <w:rtl/>
        </w:rPr>
        <w:t xml:space="preserve"> בחלק</w:t>
      </w:r>
      <w:r>
        <w:rPr>
          <w:rFonts w:hint="cs"/>
          <w:rtl/>
        </w:rPr>
        <w:t>ת קבור</w:t>
      </w:r>
      <w:r>
        <w:rPr>
          <w:rtl/>
        </w:rPr>
        <w:t xml:space="preserve">ה </w:t>
      </w:r>
      <w:r>
        <w:rPr>
          <w:rFonts w:hint="cs"/>
          <w:rtl/>
        </w:rPr>
        <w:t>ל</w:t>
      </w:r>
      <w:r>
        <w:rPr>
          <w:rtl/>
        </w:rPr>
        <w:t>לא</w:t>
      </w:r>
      <w:r>
        <w:rPr>
          <w:rFonts w:hint="cs"/>
          <w:rtl/>
        </w:rPr>
        <w:t>-</w:t>
      </w:r>
      <w:r>
        <w:rPr>
          <w:rtl/>
        </w:rPr>
        <w:t>יהודי</w:t>
      </w:r>
      <w:r>
        <w:rPr>
          <w:rFonts w:hint="cs"/>
          <w:rtl/>
        </w:rPr>
        <w:t>ם</w:t>
      </w:r>
      <w:r>
        <w:rPr>
          <w:rtl/>
        </w:rPr>
        <w:t>?</w:t>
      </w:r>
    </w:p>
    <w:p w14:paraId="2EE757A5" w14:textId="77777777" w:rsidR="00000000" w:rsidRDefault="009432B4">
      <w:pPr>
        <w:pStyle w:val="a"/>
        <w:ind w:firstLine="720"/>
        <w:rPr>
          <w:rtl/>
        </w:rPr>
      </w:pPr>
    </w:p>
    <w:p w14:paraId="7C1A33B9" w14:textId="77777777" w:rsidR="00000000" w:rsidRDefault="009432B4">
      <w:pPr>
        <w:pStyle w:val="a"/>
        <w:ind w:firstLine="720"/>
        <w:rPr>
          <w:rtl/>
        </w:rPr>
      </w:pPr>
    </w:p>
    <w:p w14:paraId="143F37CC" w14:textId="77777777" w:rsidR="00000000" w:rsidRDefault="009432B4">
      <w:pPr>
        <w:pStyle w:val="a"/>
        <w:rPr>
          <w:b/>
          <w:bCs/>
          <w:u w:val="single"/>
        </w:rPr>
      </w:pPr>
      <w:r>
        <w:rPr>
          <w:rFonts w:hint="eastAsia"/>
          <w:b/>
          <w:bCs/>
          <w:u w:val="single"/>
          <w:rtl/>
        </w:rPr>
        <w:t>תשובת</w:t>
      </w:r>
      <w:r>
        <w:rPr>
          <w:b/>
          <w:bCs/>
          <w:u w:val="single"/>
          <w:rtl/>
        </w:rPr>
        <w:t xml:space="preserve"> סגן שר במשרד ראש הממשלה יצחק לוי:</w:t>
      </w:r>
    </w:p>
    <w:p w14:paraId="584C3CB0" w14:textId="77777777" w:rsidR="00000000" w:rsidRDefault="009432B4">
      <w:pPr>
        <w:pStyle w:val="a"/>
        <w:rPr>
          <w:b/>
          <w:rtl/>
        </w:rPr>
      </w:pPr>
      <w:r>
        <w:rPr>
          <w:b/>
          <w:rtl/>
        </w:rPr>
        <w:t xml:space="preserve">(לא נקראה, נמסרה </w:t>
      </w:r>
      <w:r>
        <w:rPr>
          <w:rFonts w:hint="eastAsia"/>
          <w:b/>
          <w:rtl/>
        </w:rPr>
        <w:t>לפרוטוקול</w:t>
      </w:r>
      <w:r>
        <w:rPr>
          <w:b/>
          <w:rtl/>
        </w:rPr>
        <w:t>)</w:t>
      </w:r>
    </w:p>
    <w:p w14:paraId="7FC112E3" w14:textId="77777777" w:rsidR="00000000" w:rsidRDefault="009432B4">
      <w:pPr>
        <w:pStyle w:val="a"/>
        <w:rPr>
          <w:rFonts w:hint="cs"/>
          <w:rtl/>
        </w:rPr>
      </w:pPr>
    </w:p>
    <w:p w14:paraId="2CFE7E56" w14:textId="77777777" w:rsidR="00000000" w:rsidRDefault="009432B4">
      <w:pPr>
        <w:pStyle w:val="a"/>
        <w:rPr>
          <w:rFonts w:hint="cs"/>
          <w:rtl/>
        </w:rPr>
      </w:pPr>
      <w:r>
        <w:rPr>
          <w:rFonts w:hint="cs"/>
          <w:rtl/>
        </w:rPr>
        <w:t>כל אדם זכאי להיקבר על-פי אמונתו ועל-פי מנהג אבותיו. על</w:t>
      </w:r>
      <w:r>
        <w:rPr>
          <w:rFonts w:hint="cs"/>
          <w:rtl/>
        </w:rPr>
        <w:t>-פי ההלכה היהודית, אין קוברים מי שאינו יהודי ליד יהודי. לכן כבר לפני שנים, על-פי החלטת הרבנים הראשיים לישראל, נקבעו בכמה בתי-עלמין חלקות קבורה ללא-יהודים.</w:t>
      </w:r>
      <w:r>
        <w:rPr>
          <w:rtl/>
        </w:rPr>
        <w:t xml:space="preserve"> </w:t>
      </w:r>
      <w:r>
        <w:rPr>
          <w:rFonts w:hint="cs"/>
          <w:rtl/>
        </w:rPr>
        <w:t>חלקות אלו מטופלות ומטופחות על-ידי חברות קדישא מיוחדות והן נשמרות בכבוד הראוי לנקברים בהן. אנו מאמינים</w:t>
      </w:r>
      <w:r>
        <w:rPr>
          <w:rFonts w:hint="cs"/>
          <w:rtl/>
        </w:rPr>
        <w:t xml:space="preserve"> שבדרך זו יש מנוחת הנפש לכל נפטר.</w:t>
      </w:r>
    </w:p>
    <w:p w14:paraId="3A416410" w14:textId="77777777" w:rsidR="00000000" w:rsidRDefault="009432B4">
      <w:pPr>
        <w:pStyle w:val="a"/>
        <w:rPr>
          <w:rFonts w:hint="cs"/>
          <w:rtl/>
        </w:rPr>
      </w:pPr>
    </w:p>
    <w:p w14:paraId="79A883D7" w14:textId="77777777" w:rsidR="00000000" w:rsidRDefault="009432B4">
      <w:pPr>
        <w:pStyle w:val="ad"/>
        <w:rPr>
          <w:rtl/>
        </w:rPr>
      </w:pPr>
      <w:r>
        <w:rPr>
          <w:rtl/>
        </w:rPr>
        <w:t>היו"ר נסים דהן:</w:t>
      </w:r>
    </w:p>
    <w:p w14:paraId="50D6BAA0" w14:textId="77777777" w:rsidR="00000000" w:rsidRDefault="009432B4">
      <w:pPr>
        <w:pStyle w:val="a"/>
        <w:rPr>
          <w:rtl/>
        </w:rPr>
      </w:pPr>
    </w:p>
    <w:p w14:paraId="58C27F24" w14:textId="77777777" w:rsidR="00000000" w:rsidRDefault="009432B4">
      <w:pPr>
        <w:pStyle w:val="a"/>
        <w:rPr>
          <w:rFonts w:hint="cs"/>
          <w:rtl/>
        </w:rPr>
      </w:pPr>
      <w:r>
        <w:rPr>
          <w:rFonts w:hint="cs"/>
          <w:rtl/>
        </w:rPr>
        <w:t xml:space="preserve">שאילתא מס' 199, של חברת הכנסת קולט אביטל </w:t>
      </w:r>
      <w:r>
        <w:rPr>
          <w:rtl/>
        </w:rPr>
        <w:t>–</w:t>
      </w:r>
      <w:r>
        <w:rPr>
          <w:rFonts w:hint="cs"/>
          <w:rtl/>
        </w:rPr>
        <w:t xml:space="preserve"> נוכחת אף נוכחת. כבוד השר, היא הצילה את כבודם של חברי הכנסת. השאילתא היא בנושא בית-הקברות הלא-יהודי באשקלון.</w:t>
      </w:r>
    </w:p>
    <w:p w14:paraId="38945AF3" w14:textId="77777777" w:rsidR="00000000" w:rsidRDefault="009432B4">
      <w:pPr>
        <w:pStyle w:val="a"/>
        <w:rPr>
          <w:rFonts w:hint="cs"/>
          <w:rtl/>
        </w:rPr>
      </w:pPr>
    </w:p>
    <w:p w14:paraId="2E71F212" w14:textId="77777777" w:rsidR="00000000" w:rsidRDefault="009432B4">
      <w:pPr>
        <w:pStyle w:val="a"/>
        <w:rPr>
          <w:rFonts w:hint="cs"/>
          <w:rtl/>
        </w:rPr>
      </w:pPr>
    </w:p>
    <w:p w14:paraId="6460758D" w14:textId="77777777" w:rsidR="00000000" w:rsidRDefault="009432B4">
      <w:pPr>
        <w:pStyle w:val="Query"/>
        <w:jc w:val="center"/>
        <w:rPr>
          <w:rtl/>
        </w:rPr>
      </w:pPr>
      <w:bookmarkStart w:id="761" w:name="CQ12006FI0012006T09_07_2003_20_14_02"/>
      <w:bookmarkStart w:id="762" w:name="_Toc45934823"/>
      <w:bookmarkStart w:id="763" w:name="_Toc76385341"/>
      <w:bookmarkEnd w:id="761"/>
      <w:r>
        <w:rPr>
          <w:rtl/>
        </w:rPr>
        <w:t xml:space="preserve">199. בית-הקברות </w:t>
      </w:r>
      <w:r>
        <w:rPr>
          <w:rFonts w:hint="cs"/>
          <w:rtl/>
        </w:rPr>
        <w:t>ל</w:t>
      </w:r>
      <w:r>
        <w:rPr>
          <w:rtl/>
        </w:rPr>
        <w:t>לא-יהודי</w:t>
      </w:r>
      <w:r>
        <w:rPr>
          <w:rFonts w:hint="cs"/>
          <w:rtl/>
        </w:rPr>
        <w:t>ם</w:t>
      </w:r>
      <w:r>
        <w:rPr>
          <w:rtl/>
        </w:rPr>
        <w:t xml:space="preserve"> באשקלון</w:t>
      </w:r>
      <w:bookmarkEnd w:id="762"/>
      <w:bookmarkEnd w:id="763"/>
    </w:p>
    <w:p w14:paraId="638A9A55" w14:textId="77777777" w:rsidR="00000000" w:rsidRDefault="009432B4">
      <w:pPr>
        <w:pStyle w:val="a"/>
        <w:rPr>
          <w:rFonts w:hint="cs"/>
          <w:rtl/>
        </w:rPr>
      </w:pPr>
    </w:p>
    <w:p w14:paraId="574F8F3C" w14:textId="77777777" w:rsidR="00000000" w:rsidRDefault="009432B4">
      <w:pPr>
        <w:pStyle w:val="a"/>
        <w:ind w:firstLine="0"/>
        <w:rPr>
          <w:bCs/>
          <w:u w:val="single"/>
        </w:rPr>
      </w:pPr>
      <w:bookmarkStart w:id="764" w:name="ESQ12006"/>
      <w:bookmarkEnd w:id="764"/>
      <w:r>
        <w:rPr>
          <w:bCs/>
          <w:u w:val="single"/>
          <w:rtl/>
        </w:rPr>
        <w:t>חברת</w:t>
      </w:r>
      <w:r>
        <w:rPr>
          <w:rFonts w:hint="cs"/>
          <w:bCs/>
          <w:u w:val="single"/>
          <w:rtl/>
        </w:rPr>
        <w:t xml:space="preserve"> הכנסת </w:t>
      </w:r>
      <w:r>
        <w:rPr>
          <w:bCs/>
          <w:u w:val="single"/>
          <w:rtl/>
        </w:rPr>
        <w:t>קולט</w:t>
      </w:r>
      <w:r>
        <w:rPr>
          <w:bCs/>
          <w:u w:val="single"/>
          <w:rtl/>
        </w:rPr>
        <w:t xml:space="preserve"> אביטל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2236E144" w14:textId="77777777" w:rsidR="00000000" w:rsidRDefault="009432B4">
      <w:pPr>
        <w:pStyle w:val="a"/>
        <w:ind w:firstLine="720"/>
      </w:pPr>
      <w:r>
        <w:rPr>
          <w:rtl/>
        </w:rPr>
        <w:t>ביום ד' בסיוון התשס"ג (4 ביוני 2003):</w:t>
      </w:r>
    </w:p>
    <w:p w14:paraId="2E6CB9D5" w14:textId="77777777" w:rsidR="00000000" w:rsidRDefault="009432B4">
      <w:pPr>
        <w:pStyle w:val="a"/>
        <w:rPr>
          <w:rFonts w:hint="cs"/>
          <w:rtl/>
        </w:rPr>
      </w:pPr>
    </w:p>
    <w:p w14:paraId="1C21E8D6" w14:textId="77777777" w:rsidR="00000000" w:rsidRDefault="009432B4">
      <w:pPr>
        <w:pStyle w:val="a"/>
        <w:rPr>
          <w:rFonts w:hint="cs"/>
        </w:rPr>
      </w:pPr>
    </w:p>
    <w:p w14:paraId="5BEE2605" w14:textId="77777777" w:rsidR="00000000" w:rsidRDefault="009432B4">
      <w:pPr>
        <w:pStyle w:val="a"/>
        <w:ind w:firstLine="720"/>
        <w:rPr>
          <w:rtl/>
        </w:rPr>
      </w:pPr>
      <w:r>
        <w:rPr>
          <w:rFonts w:hint="cs"/>
          <w:rtl/>
        </w:rPr>
        <w:t xml:space="preserve">התפרסמה ידיעה כי מצבו של </w:t>
      </w:r>
      <w:r>
        <w:rPr>
          <w:rtl/>
        </w:rPr>
        <w:t>בית</w:t>
      </w:r>
      <w:r>
        <w:rPr>
          <w:rFonts w:hint="cs"/>
          <w:rtl/>
        </w:rPr>
        <w:t>-</w:t>
      </w:r>
      <w:r>
        <w:rPr>
          <w:rtl/>
        </w:rPr>
        <w:t xml:space="preserve">הקברות </w:t>
      </w:r>
      <w:r>
        <w:rPr>
          <w:rFonts w:hint="cs"/>
          <w:rtl/>
        </w:rPr>
        <w:t>ל</w:t>
      </w:r>
      <w:r>
        <w:rPr>
          <w:rtl/>
        </w:rPr>
        <w:t>לא</w:t>
      </w:r>
      <w:r>
        <w:rPr>
          <w:rFonts w:hint="cs"/>
          <w:rtl/>
        </w:rPr>
        <w:t>-</w:t>
      </w:r>
      <w:r>
        <w:rPr>
          <w:rtl/>
        </w:rPr>
        <w:t>יהודי</w:t>
      </w:r>
      <w:r>
        <w:rPr>
          <w:rFonts w:hint="cs"/>
          <w:rtl/>
        </w:rPr>
        <w:t>ם</w:t>
      </w:r>
      <w:r>
        <w:rPr>
          <w:rtl/>
        </w:rPr>
        <w:t xml:space="preserve"> באשקלון </w:t>
      </w:r>
      <w:r>
        <w:rPr>
          <w:rFonts w:hint="cs"/>
          <w:rtl/>
        </w:rPr>
        <w:t>ירוד: א</w:t>
      </w:r>
      <w:r>
        <w:rPr>
          <w:rtl/>
        </w:rPr>
        <w:t>רונות הקבורה שקעו, המצבות מתמוטטות והתשתית רעועה.</w:t>
      </w:r>
    </w:p>
    <w:p w14:paraId="5A356435" w14:textId="77777777" w:rsidR="00000000" w:rsidRDefault="009432B4">
      <w:pPr>
        <w:pStyle w:val="a"/>
        <w:ind w:firstLine="720"/>
      </w:pPr>
    </w:p>
    <w:p w14:paraId="4D522FA7" w14:textId="77777777" w:rsidR="00000000" w:rsidRDefault="009432B4">
      <w:pPr>
        <w:pStyle w:val="a"/>
        <w:ind w:firstLine="720"/>
      </w:pPr>
    </w:p>
    <w:p w14:paraId="64FAF0CF" w14:textId="77777777" w:rsidR="00000000" w:rsidRDefault="009432B4">
      <w:pPr>
        <w:pStyle w:val="a"/>
        <w:ind w:firstLine="720"/>
      </w:pPr>
      <w:r>
        <w:rPr>
          <w:rFonts w:hint="cs"/>
          <w:rtl/>
        </w:rPr>
        <w:t>רצוני לשאול</w:t>
      </w:r>
      <w:r>
        <w:rPr>
          <w:rtl/>
        </w:rPr>
        <w:t>:</w:t>
      </w:r>
    </w:p>
    <w:p w14:paraId="09F5188F" w14:textId="77777777" w:rsidR="00000000" w:rsidRDefault="009432B4">
      <w:pPr>
        <w:pStyle w:val="a"/>
        <w:ind w:firstLine="720"/>
      </w:pPr>
    </w:p>
    <w:p w14:paraId="1ABBD3E2" w14:textId="77777777" w:rsidR="00000000" w:rsidRDefault="009432B4">
      <w:pPr>
        <w:pStyle w:val="a"/>
        <w:ind w:firstLine="720"/>
        <w:rPr>
          <w:rFonts w:hint="cs"/>
          <w:rtl/>
        </w:rPr>
      </w:pPr>
      <w:r>
        <w:rPr>
          <w:rFonts w:hint="cs"/>
          <w:rtl/>
        </w:rPr>
        <w:t xml:space="preserve">1. האם הידיעה נכונה? </w:t>
      </w:r>
    </w:p>
    <w:p w14:paraId="32BC45D7" w14:textId="77777777" w:rsidR="00000000" w:rsidRDefault="009432B4">
      <w:pPr>
        <w:pStyle w:val="a"/>
        <w:ind w:firstLine="720"/>
        <w:rPr>
          <w:rtl/>
        </w:rPr>
      </w:pPr>
    </w:p>
    <w:p w14:paraId="7BD0208B" w14:textId="77777777" w:rsidR="00000000" w:rsidRDefault="009432B4">
      <w:pPr>
        <w:pStyle w:val="a"/>
        <w:ind w:firstLine="720"/>
        <w:rPr>
          <w:rtl/>
        </w:rPr>
      </w:pPr>
      <w:r>
        <w:rPr>
          <w:rFonts w:hint="cs"/>
          <w:rtl/>
        </w:rPr>
        <w:t xml:space="preserve">2. אם כן </w:t>
      </w:r>
      <w:r>
        <w:rPr>
          <w:rtl/>
        </w:rPr>
        <w:t>–</w:t>
      </w:r>
      <w:r>
        <w:rPr>
          <w:rFonts w:hint="cs"/>
          <w:rtl/>
        </w:rPr>
        <w:t xml:space="preserve"> מדוע לא שוקם</w:t>
      </w:r>
      <w:r>
        <w:rPr>
          <w:rtl/>
        </w:rPr>
        <w:t xml:space="preserve"> בית</w:t>
      </w:r>
      <w:r>
        <w:rPr>
          <w:rFonts w:hint="cs"/>
          <w:rtl/>
        </w:rPr>
        <w:t>-</w:t>
      </w:r>
      <w:r>
        <w:rPr>
          <w:rtl/>
        </w:rPr>
        <w:t>הקברו</w:t>
      </w:r>
      <w:r>
        <w:rPr>
          <w:rtl/>
        </w:rPr>
        <w:t>ת</w:t>
      </w:r>
      <w:r>
        <w:rPr>
          <w:rFonts w:hint="cs"/>
          <w:rtl/>
        </w:rPr>
        <w:t>, והאם הוא ישוקם בהקדם</w:t>
      </w:r>
      <w:r>
        <w:rPr>
          <w:rtl/>
        </w:rPr>
        <w:t>?</w:t>
      </w:r>
    </w:p>
    <w:p w14:paraId="7A7D73B9" w14:textId="77777777" w:rsidR="00000000" w:rsidRDefault="009432B4">
      <w:pPr>
        <w:pStyle w:val="a"/>
        <w:ind w:firstLine="720"/>
        <w:rPr>
          <w:rtl/>
        </w:rPr>
      </w:pPr>
    </w:p>
    <w:p w14:paraId="39CD6A88" w14:textId="77777777" w:rsidR="00000000" w:rsidRDefault="009432B4">
      <w:pPr>
        <w:pStyle w:val="a"/>
        <w:rPr>
          <w:b/>
          <w:bCs/>
          <w:u w:val="single"/>
        </w:rPr>
      </w:pPr>
      <w:r>
        <w:rPr>
          <w:b/>
          <w:bCs/>
          <w:u w:val="single"/>
          <w:rtl/>
        </w:rPr>
        <w:t>סגן שר במשרד ראש הממשלה יצחק לוי:</w:t>
      </w:r>
    </w:p>
    <w:p w14:paraId="187CB3A8" w14:textId="77777777" w:rsidR="00000000" w:rsidRDefault="009432B4">
      <w:pPr>
        <w:pStyle w:val="a"/>
        <w:rPr>
          <w:b/>
          <w:rtl/>
        </w:rPr>
      </w:pPr>
    </w:p>
    <w:p w14:paraId="0304FC1E" w14:textId="77777777" w:rsidR="00000000" w:rsidRDefault="009432B4">
      <w:pPr>
        <w:pStyle w:val="a"/>
        <w:rPr>
          <w:rFonts w:hint="cs"/>
          <w:rtl/>
        </w:rPr>
      </w:pPr>
      <w:r>
        <w:rPr>
          <w:rFonts w:hint="cs"/>
          <w:rtl/>
        </w:rPr>
        <w:t>1. הידיעה אינה מדויקת. ארונות הקבורה לא שקעו, אלא המצבות שקעו. בנוסף, אין מדובר בתשתית רעועה, כי אם בבנייה של קבלני המצבות בתוך היסודות ולא על היסודות, כמתחייב. הווי אומר, העניין הוא בקבלני המצבו</w:t>
      </w:r>
      <w:r>
        <w:rPr>
          <w:rFonts w:hint="cs"/>
          <w:rtl/>
        </w:rPr>
        <w:t>ת ולא בבית-העלמין עצמו.</w:t>
      </w:r>
    </w:p>
    <w:p w14:paraId="7148B455" w14:textId="77777777" w:rsidR="00000000" w:rsidRDefault="009432B4">
      <w:pPr>
        <w:pStyle w:val="a"/>
        <w:rPr>
          <w:rFonts w:hint="cs"/>
          <w:rtl/>
        </w:rPr>
      </w:pPr>
    </w:p>
    <w:p w14:paraId="0D3B0BE2" w14:textId="77777777" w:rsidR="00000000" w:rsidRDefault="009432B4">
      <w:pPr>
        <w:pStyle w:val="a"/>
        <w:rPr>
          <w:rFonts w:hint="cs"/>
          <w:rtl/>
        </w:rPr>
      </w:pPr>
      <w:r>
        <w:rPr>
          <w:rFonts w:hint="cs"/>
          <w:rtl/>
        </w:rPr>
        <w:t>2. נכון להיום, קיים צו ביניים שניתן על-ידי בית-המשפט העליון בהתאם לעתירה שהגישה עמותת "</w:t>
      </w:r>
      <w:bookmarkStart w:id="765" w:name="CQ13458FI0013458T02_11_2003_18_53_56"/>
      <w:r>
        <w:rPr>
          <w:rFonts w:hint="cs"/>
          <w:rtl/>
        </w:rPr>
        <w:t>מנוחה נכונה</w:t>
      </w:r>
      <w:bookmarkEnd w:id="765"/>
      <w:r>
        <w:rPr>
          <w:rFonts w:hint="cs"/>
          <w:rtl/>
        </w:rPr>
        <w:t>", להקפיא את תקציב בתי-העלמין של המשרד כולו. לכשיסתיים ההליך, ישוקם בית-העלמין.</w:t>
      </w:r>
    </w:p>
    <w:p w14:paraId="2D438FFB" w14:textId="77777777" w:rsidR="00000000" w:rsidRDefault="009432B4">
      <w:pPr>
        <w:pStyle w:val="a"/>
        <w:ind w:firstLine="0"/>
        <w:rPr>
          <w:rFonts w:hint="cs"/>
          <w:rtl/>
        </w:rPr>
      </w:pPr>
    </w:p>
    <w:p w14:paraId="13F7507A" w14:textId="77777777" w:rsidR="00000000" w:rsidRDefault="009432B4">
      <w:pPr>
        <w:pStyle w:val="a"/>
        <w:rPr>
          <w:rFonts w:hint="cs"/>
          <w:rtl/>
        </w:rPr>
      </w:pPr>
      <w:r>
        <w:rPr>
          <w:rFonts w:hint="cs"/>
          <w:rtl/>
        </w:rPr>
        <w:t>אני רוצה להוסיף כאן לידיעתך, לפני שנה הוגשה עתירה של</w:t>
      </w:r>
      <w:r>
        <w:rPr>
          <w:rFonts w:hint="cs"/>
          <w:rtl/>
        </w:rPr>
        <w:t xml:space="preserve"> "מנוחה נכונה" על כך שמשרד הדתות אינו מחלק את הכסף באופן נכון, והקריטריונים לא נכונים. זה היה, נדמה לי, ביוני 2002. השופטת דורנר הקפיאה אז את השימוש בסעיף התקציבי של בתי-העלמין, ועד היום הסעיף התקציבי מוקפא. אני רוצה לומר לכנסת שזה מצב בלתי נסבל. במשך למעל</w:t>
      </w:r>
      <w:r>
        <w:rPr>
          <w:rFonts w:hint="cs"/>
          <w:rtl/>
        </w:rPr>
        <w:t xml:space="preserve">ה משנה משרד ממשלתי לא יכול להשתמש בסעיף תקציבי, ואני חושב שאין חילוקי דעות שהצורך דחוף -  מדובר פה בקבורה. </w:t>
      </w:r>
    </w:p>
    <w:p w14:paraId="11D705F4" w14:textId="77777777" w:rsidR="00000000" w:rsidRDefault="009432B4">
      <w:pPr>
        <w:pStyle w:val="a"/>
        <w:rPr>
          <w:rFonts w:hint="cs"/>
          <w:rtl/>
        </w:rPr>
      </w:pPr>
    </w:p>
    <w:p w14:paraId="010C2CDF" w14:textId="77777777" w:rsidR="00000000" w:rsidRDefault="009432B4">
      <w:pPr>
        <w:pStyle w:val="a"/>
        <w:rPr>
          <w:rFonts w:hint="cs"/>
          <w:rtl/>
        </w:rPr>
      </w:pPr>
      <w:r>
        <w:rPr>
          <w:rFonts w:hint="cs"/>
          <w:rtl/>
        </w:rPr>
        <w:t>פניתי גם לנשיא בית-המשפט העליון וגם לפרקליטות, והיועץ המשפטי שלנו פנה, לשחרר 50%--80% מהתקציב. הרי אם  כבוד השופטת רוצה לשים יד על חלק מהתקציב, כדי</w:t>
      </w:r>
      <w:r>
        <w:rPr>
          <w:rFonts w:hint="cs"/>
          <w:rtl/>
        </w:rPr>
        <w:t xml:space="preserve"> שהוא יחולק נכון </w:t>
      </w:r>
      <w:r>
        <w:rPr>
          <w:rtl/>
        </w:rPr>
        <w:t>–</w:t>
      </w:r>
      <w:r>
        <w:rPr>
          <w:rFonts w:hint="cs"/>
          <w:rtl/>
        </w:rPr>
        <w:t xml:space="preserve"> להבנתך,  אני לא שופט, ואני לא מתיימר להיות שופט, ואני לא מתיימר להגיע לקצה שכלה והבנתה של השופטת - -</w:t>
      </w:r>
    </w:p>
    <w:p w14:paraId="4B222893" w14:textId="77777777" w:rsidR="00000000" w:rsidRDefault="009432B4">
      <w:pPr>
        <w:pStyle w:val="a"/>
        <w:rPr>
          <w:rFonts w:hint="cs"/>
          <w:rtl/>
        </w:rPr>
      </w:pPr>
    </w:p>
    <w:p w14:paraId="787B66C4" w14:textId="77777777" w:rsidR="00000000" w:rsidRDefault="009432B4">
      <w:pPr>
        <w:pStyle w:val="ac"/>
        <w:rPr>
          <w:rtl/>
        </w:rPr>
      </w:pPr>
      <w:r>
        <w:rPr>
          <w:rFonts w:hint="eastAsia"/>
          <w:rtl/>
        </w:rPr>
        <w:t>משה</w:t>
      </w:r>
      <w:r>
        <w:rPr>
          <w:rtl/>
        </w:rPr>
        <w:t xml:space="preserve"> גפני (יהדות התורה):</w:t>
      </w:r>
    </w:p>
    <w:p w14:paraId="312270EE" w14:textId="77777777" w:rsidR="00000000" w:rsidRDefault="009432B4">
      <w:pPr>
        <w:pStyle w:val="a"/>
        <w:rPr>
          <w:rFonts w:hint="cs"/>
          <w:rtl/>
        </w:rPr>
      </w:pPr>
    </w:p>
    <w:p w14:paraId="11531A87" w14:textId="77777777" w:rsidR="00000000" w:rsidRDefault="009432B4">
      <w:pPr>
        <w:pStyle w:val="a"/>
        <w:rPr>
          <w:rFonts w:hint="cs"/>
          <w:rtl/>
        </w:rPr>
      </w:pPr>
      <w:r>
        <w:rPr>
          <w:rFonts w:hint="cs"/>
          <w:rtl/>
        </w:rPr>
        <w:t>אל תיסחף.</w:t>
      </w:r>
    </w:p>
    <w:p w14:paraId="3C2D6C22" w14:textId="77777777" w:rsidR="00000000" w:rsidRDefault="009432B4">
      <w:pPr>
        <w:pStyle w:val="a"/>
        <w:rPr>
          <w:rFonts w:hint="cs"/>
          <w:rtl/>
        </w:rPr>
      </w:pPr>
    </w:p>
    <w:p w14:paraId="359A2BF2" w14:textId="77777777" w:rsidR="00000000" w:rsidRDefault="009432B4">
      <w:pPr>
        <w:pStyle w:val="SpeakerCon"/>
        <w:rPr>
          <w:rtl/>
        </w:rPr>
      </w:pPr>
      <w:bookmarkStart w:id="766" w:name="FS000000526T09_07_2003_19_47_23"/>
      <w:bookmarkStart w:id="767" w:name="FS000000526T09_07_2003_19_47_35"/>
      <w:bookmarkStart w:id="768" w:name="FS000000526T09_07_2003_19_48_19"/>
      <w:bookmarkStart w:id="769" w:name="FS000000765T09_07_2003_19_48_33"/>
      <w:bookmarkStart w:id="770" w:name="FS000000765T09_07_2003_19_48_54C"/>
      <w:bookmarkEnd w:id="766"/>
      <w:bookmarkEnd w:id="767"/>
      <w:bookmarkEnd w:id="768"/>
      <w:bookmarkEnd w:id="769"/>
      <w:bookmarkEnd w:id="770"/>
      <w:r>
        <w:rPr>
          <w:rtl/>
        </w:rPr>
        <w:t>סגן שר במשרד ראש הממשלה יצחק לוי:</w:t>
      </w:r>
    </w:p>
    <w:p w14:paraId="7694A359" w14:textId="77777777" w:rsidR="00000000" w:rsidRDefault="009432B4">
      <w:pPr>
        <w:pStyle w:val="a"/>
        <w:rPr>
          <w:rtl/>
        </w:rPr>
      </w:pPr>
    </w:p>
    <w:p w14:paraId="3F4B95A1" w14:textId="77777777" w:rsidR="00000000" w:rsidRDefault="009432B4">
      <w:pPr>
        <w:pStyle w:val="a"/>
        <w:rPr>
          <w:rFonts w:hint="cs"/>
          <w:rtl/>
        </w:rPr>
      </w:pPr>
      <w:r>
        <w:rPr>
          <w:rFonts w:hint="cs"/>
          <w:rtl/>
        </w:rPr>
        <w:t>- - היה נכון להקפיא חלק מהתקציב, לא את כולו.</w:t>
      </w:r>
    </w:p>
    <w:p w14:paraId="51B8048C" w14:textId="77777777" w:rsidR="00000000" w:rsidRDefault="009432B4">
      <w:pPr>
        <w:pStyle w:val="a"/>
        <w:rPr>
          <w:rFonts w:hint="cs"/>
          <w:rtl/>
        </w:rPr>
      </w:pPr>
    </w:p>
    <w:p w14:paraId="1B935E81" w14:textId="77777777" w:rsidR="00000000" w:rsidRDefault="009432B4">
      <w:pPr>
        <w:pStyle w:val="a"/>
        <w:rPr>
          <w:rFonts w:hint="cs"/>
          <w:rtl/>
        </w:rPr>
      </w:pPr>
      <w:r>
        <w:rPr>
          <w:rFonts w:hint="cs"/>
          <w:rtl/>
        </w:rPr>
        <w:t xml:space="preserve">חברת הכנסת אביטל, </w:t>
      </w:r>
      <w:r>
        <w:rPr>
          <w:rFonts w:hint="cs"/>
          <w:rtl/>
        </w:rPr>
        <w:t>תדעי לך שהיום 17 מיליון שקלים מוקפאים, גם 9 מיליונים של 2002 וגם 8 מיליונים של 2003. המערכת קורסת בגלל זה. אין לנו אפשרות להכשיר אפילו חלקה אחת בכל הארץ. אין לנו אפשרות כזאת.</w:t>
      </w:r>
    </w:p>
    <w:p w14:paraId="7F9D4710" w14:textId="77777777" w:rsidR="00000000" w:rsidRDefault="009432B4">
      <w:pPr>
        <w:pStyle w:val="a"/>
        <w:rPr>
          <w:rFonts w:hint="cs"/>
          <w:rtl/>
        </w:rPr>
      </w:pPr>
    </w:p>
    <w:p w14:paraId="4FBC2699" w14:textId="77777777" w:rsidR="00000000" w:rsidRDefault="009432B4">
      <w:pPr>
        <w:pStyle w:val="a"/>
        <w:rPr>
          <w:rFonts w:hint="cs"/>
          <w:rtl/>
        </w:rPr>
      </w:pPr>
      <w:r>
        <w:rPr>
          <w:rFonts w:hint="cs"/>
          <w:rtl/>
        </w:rPr>
        <w:t>אתמול ניהלתי שיחה ממושכת מאוד עם ראש עיר אחד. אני לא אומר את שמו, אף שהוא נענה ל</w:t>
      </w:r>
      <w:r>
        <w:rPr>
          <w:rFonts w:hint="cs"/>
          <w:rtl/>
        </w:rPr>
        <w:t>י בסופו של דבר. התחננתי לפניו שיקדים מתן כסף מהעירייה, כדי להכשיר חלקה, כי אין איפה לקבור אנשים.</w:t>
      </w:r>
    </w:p>
    <w:p w14:paraId="0021AA1B" w14:textId="77777777" w:rsidR="00000000" w:rsidRDefault="009432B4">
      <w:pPr>
        <w:pStyle w:val="a"/>
        <w:rPr>
          <w:rFonts w:hint="cs"/>
          <w:rtl/>
        </w:rPr>
      </w:pPr>
    </w:p>
    <w:p w14:paraId="26877E37" w14:textId="77777777" w:rsidR="00000000" w:rsidRDefault="009432B4">
      <w:pPr>
        <w:pStyle w:val="a"/>
        <w:rPr>
          <w:rFonts w:hint="cs"/>
          <w:rtl/>
        </w:rPr>
      </w:pPr>
      <w:r>
        <w:rPr>
          <w:rFonts w:hint="cs"/>
          <w:rtl/>
        </w:rPr>
        <w:t>אני שמח שניתנה לי הזדמנות להעלות את הנושא הזה. תדעו לכם שזה המצב. לצערי הרב, אין לנו היענות מצד בית-המשפט לשחרר אפילו חלק מהסעיף. תודה רבה.</w:t>
      </w:r>
    </w:p>
    <w:p w14:paraId="3701C47F" w14:textId="77777777" w:rsidR="00000000" w:rsidRDefault="009432B4">
      <w:pPr>
        <w:pStyle w:val="a"/>
        <w:rPr>
          <w:rFonts w:hint="cs"/>
          <w:rtl/>
        </w:rPr>
      </w:pPr>
    </w:p>
    <w:p w14:paraId="59DC0D0F" w14:textId="77777777" w:rsidR="00000000" w:rsidRDefault="009432B4">
      <w:pPr>
        <w:pStyle w:val="ad"/>
        <w:rPr>
          <w:rtl/>
        </w:rPr>
      </w:pPr>
      <w:r>
        <w:rPr>
          <w:rtl/>
        </w:rPr>
        <w:t>היו"ר נסים דהן:</w:t>
      </w:r>
    </w:p>
    <w:p w14:paraId="69EDD8E1" w14:textId="77777777" w:rsidR="00000000" w:rsidRDefault="009432B4">
      <w:pPr>
        <w:pStyle w:val="a"/>
        <w:rPr>
          <w:rtl/>
        </w:rPr>
      </w:pPr>
    </w:p>
    <w:p w14:paraId="64A6272C" w14:textId="77777777" w:rsidR="00000000" w:rsidRDefault="009432B4">
      <w:pPr>
        <w:pStyle w:val="a"/>
        <w:rPr>
          <w:rFonts w:hint="cs"/>
          <w:rtl/>
        </w:rPr>
      </w:pPr>
      <w:r>
        <w:rPr>
          <w:rFonts w:hint="cs"/>
          <w:rtl/>
        </w:rPr>
        <w:t>שאלה נוספת. בבקשה.</w:t>
      </w:r>
    </w:p>
    <w:p w14:paraId="5539B15A" w14:textId="77777777" w:rsidR="00000000" w:rsidRDefault="009432B4">
      <w:pPr>
        <w:pStyle w:val="ac"/>
        <w:rPr>
          <w:rtl/>
        </w:rPr>
      </w:pPr>
    </w:p>
    <w:p w14:paraId="2155B8E4" w14:textId="77777777" w:rsidR="00000000" w:rsidRDefault="009432B4">
      <w:pPr>
        <w:pStyle w:val="ac"/>
        <w:rPr>
          <w:rtl/>
        </w:rPr>
      </w:pPr>
      <w:r>
        <w:rPr>
          <w:rFonts w:hint="eastAsia"/>
          <w:rtl/>
        </w:rPr>
        <w:t>קולט</w:t>
      </w:r>
      <w:r>
        <w:rPr>
          <w:rtl/>
        </w:rPr>
        <w:t xml:space="preserve"> אביטל (העבודה-מימד):</w:t>
      </w:r>
    </w:p>
    <w:p w14:paraId="70A2CB95" w14:textId="77777777" w:rsidR="00000000" w:rsidRDefault="009432B4">
      <w:pPr>
        <w:pStyle w:val="a"/>
        <w:rPr>
          <w:rFonts w:hint="cs"/>
          <w:rtl/>
        </w:rPr>
      </w:pPr>
    </w:p>
    <w:p w14:paraId="3068FB48" w14:textId="77777777" w:rsidR="00000000" w:rsidRDefault="009432B4">
      <w:pPr>
        <w:pStyle w:val="a"/>
        <w:rPr>
          <w:rFonts w:hint="cs"/>
          <w:rtl/>
        </w:rPr>
      </w:pPr>
      <w:r>
        <w:rPr>
          <w:rFonts w:hint="cs"/>
          <w:rtl/>
        </w:rPr>
        <w:t>אדוני סגן השר, אני לא רוצה לשאול מה היה אילו, אבל אני רוצה לשאול אם בסמכות משרדך להנחות, לפחות את אלה שאחראים לבית-הקברות שעליו אני מדברת, לבצע את העבודות בצורה אחרת. זאת לא הצעה תקציבית, אלא הצעה כיצד לבצע את</w:t>
      </w:r>
      <w:r>
        <w:rPr>
          <w:rFonts w:hint="cs"/>
          <w:rtl/>
        </w:rPr>
        <w:t xml:space="preserve"> העבודות וכיצד ליישר את המצבות.</w:t>
      </w:r>
    </w:p>
    <w:p w14:paraId="467CBF37" w14:textId="77777777" w:rsidR="00000000" w:rsidRDefault="009432B4">
      <w:pPr>
        <w:pStyle w:val="a"/>
        <w:rPr>
          <w:rFonts w:hint="cs"/>
          <w:rtl/>
        </w:rPr>
      </w:pPr>
    </w:p>
    <w:p w14:paraId="3AC07474" w14:textId="77777777" w:rsidR="00000000" w:rsidRDefault="009432B4">
      <w:pPr>
        <w:pStyle w:val="SpeakerCon"/>
        <w:rPr>
          <w:rtl/>
        </w:rPr>
      </w:pPr>
      <w:bookmarkStart w:id="771" w:name="FS000000765T09_07_2003_20_06_40C"/>
      <w:bookmarkEnd w:id="771"/>
      <w:r>
        <w:rPr>
          <w:rtl/>
        </w:rPr>
        <w:t>סגן שר במשרד ראש הממשלה יצחק לוי:</w:t>
      </w:r>
    </w:p>
    <w:p w14:paraId="044046F5" w14:textId="77777777" w:rsidR="00000000" w:rsidRDefault="009432B4">
      <w:pPr>
        <w:pStyle w:val="a"/>
        <w:rPr>
          <w:rtl/>
        </w:rPr>
      </w:pPr>
    </w:p>
    <w:p w14:paraId="30EEDD0D" w14:textId="77777777" w:rsidR="00000000" w:rsidRDefault="009432B4">
      <w:pPr>
        <w:pStyle w:val="a"/>
        <w:rPr>
          <w:rFonts w:hint="cs"/>
          <w:rtl/>
        </w:rPr>
      </w:pPr>
      <w:r>
        <w:rPr>
          <w:rFonts w:hint="cs"/>
          <w:rtl/>
        </w:rPr>
        <w:t xml:space="preserve">תודה על השאלה. אנחנו מנחים, ולא תמיד שומעים להנחיותינו. יש להבין ששוק המצבות הוא שוק די פרוע, הוא שוק חופשי לגמרי. אפשר לראות ליד כל בית-עלמין מספר רב של עושי מצבות, מציעים מחירים ומציעים </w:t>
      </w:r>
      <w:r>
        <w:rPr>
          <w:rFonts w:hint="cs"/>
          <w:rtl/>
        </w:rPr>
        <w:t>פרקי-זמן קצרים לעשייה וכן הלאה. לכן לפעמים אנחנו נתקלים בקבלנים לא אחראיים, שבונים את המצבה בצורה כזאת, שלאחר זמן קצר רואים שהיא רעועה או נופלת או שוקעת וכן הלאה. אבל אקח את הדברים שלך לתשומת לבי, ואדאג שאולי ירעננו את ההוראות בקשר להנחת המצבות, כך שהמצבות</w:t>
      </w:r>
      <w:r>
        <w:rPr>
          <w:rFonts w:hint="cs"/>
          <w:rtl/>
        </w:rPr>
        <w:t xml:space="preserve"> יישארו עומדות על תלן. תודה רבה.</w:t>
      </w:r>
    </w:p>
    <w:p w14:paraId="56A31077" w14:textId="77777777" w:rsidR="00000000" w:rsidRDefault="009432B4">
      <w:pPr>
        <w:pStyle w:val="a"/>
        <w:rPr>
          <w:rFonts w:hint="cs"/>
          <w:rtl/>
        </w:rPr>
      </w:pPr>
    </w:p>
    <w:p w14:paraId="48BB8FC7" w14:textId="77777777" w:rsidR="00000000" w:rsidRDefault="009432B4">
      <w:pPr>
        <w:pStyle w:val="ad"/>
        <w:rPr>
          <w:rtl/>
        </w:rPr>
      </w:pPr>
      <w:r>
        <w:rPr>
          <w:rtl/>
        </w:rPr>
        <w:t>היו"ר נסים דהן:</w:t>
      </w:r>
    </w:p>
    <w:p w14:paraId="5E87AA5F" w14:textId="77777777" w:rsidR="00000000" w:rsidRDefault="009432B4">
      <w:pPr>
        <w:pStyle w:val="a"/>
        <w:rPr>
          <w:rtl/>
        </w:rPr>
      </w:pPr>
    </w:p>
    <w:p w14:paraId="159FD9A1" w14:textId="77777777" w:rsidR="00000000" w:rsidRDefault="009432B4">
      <w:pPr>
        <w:pStyle w:val="a"/>
        <w:rPr>
          <w:rFonts w:hint="cs"/>
          <w:rtl/>
        </w:rPr>
      </w:pPr>
      <w:r>
        <w:rPr>
          <w:rFonts w:hint="cs"/>
          <w:rtl/>
        </w:rPr>
        <w:t xml:space="preserve">חבר הכנסת יצחק כהן </w:t>
      </w:r>
      <w:r>
        <w:rPr>
          <w:rtl/>
        </w:rPr>
        <w:t>–</w:t>
      </w:r>
      <w:r>
        <w:rPr>
          <w:rFonts w:hint="cs"/>
          <w:rtl/>
        </w:rPr>
        <w:t xml:space="preserve"> שאילתא מס' 212 - איננו נוכח, לפרוטוקול.</w:t>
      </w:r>
    </w:p>
    <w:p w14:paraId="306CA42B" w14:textId="77777777" w:rsidR="00000000" w:rsidRDefault="009432B4">
      <w:pPr>
        <w:pStyle w:val="a"/>
        <w:rPr>
          <w:rFonts w:hint="cs"/>
          <w:rtl/>
        </w:rPr>
      </w:pPr>
    </w:p>
    <w:p w14:paraId="52E2E5AE" w14:textId="77777777" w:rsidR="00000000" w:rsidRDefault="009432B4">
      <w:pPr>
        <w:pStyle w:val="Query"/>
        <w:jc w:val="center"/>
        <w:rPr>
          <w:rtl/>
        </w:rPr>
      </w:pPr>
      <w:bookmarkStart w:id="772" w:name="CQ12205FI0012205T09_07_2003_20_12_21"/>
      <w:bookmarkStart w:id="773" w:name="_Toc45934824"/>
      <w:bookmarkStart w:id="774" w:name="_Toc76385342"/>
      <w:bookmarkEnd w:id="772"/>
      <w:r>
        <w:rPr>
          <w:rtl/>
        </w:rPr>
        <w:t>212. השפעת התוכנית הכלכלית על עולם התורה</w:t>
      </w:r>
      <w:bookmarkEnd w:id="773"/>
      <w:bookmarkEnd w:id="774"/>
    </w:p>
    <w:p w14:paraId="659218CE" w14:textId="77777777" w:rsidR="00000000" w:rsidRDefault="009432B4">
      <w:pPr>
        <w:pStyle w:val="a"/>
        <w:rPr>
          <w:rFonts w:hint="cs"/>
          <w:rtl/>
        </w:rPr>
      </w:pPr>
    </w:p>
    <w:p w14:paraId="30CE7373" w14:textId="77777777" w:rsidR="00000000" w:rsidRDefault="009432B4">
      <w:pPr>
        <w:pStyle w:val="a"/>
        <w:ind w:firstLine="0"/>
        <w:rPr>
          <w:bCs/>
          <w:u w:val="single"/>
        </w:rPr>
      </w:pPr>
      <w:bookmarkStart w:id="775" w:name="ESQ12205"/>
      <w:bookmarkEnd w:id="775"/>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7B2FC9BB" w14:textId="77777777" w:rsidR="00000000" w:rsidRDefault="009432B4">
      <w:pPr>
        <w:pStyle w:val="a"/>
        <w:ind w:firstLine="720"/>
      </w:pPr>
      <w:r>
        <w:rPr>
          <w:rtl/>
        </w:rPr>
        <w:t xml:space="preserve"> ביום ט' בתמוז התשס"ג (9 ביולי 2003):</w:t>
      </w:r>
    </w:p>
    <w:p w14:paraId="735B0BA8" w14:textId="77777777" w:rsidR="00000000" w:rsidRDefault="009432B4">
      <w:pPr>
        <w:pStyle w:val="a"/>
        <w:rPr>
          <w:rFonts w:hint="cs"/>
        </w:rPr>
      </w:pPr>
    </w:p>
    <w:p w14:paraId="06DB2EA3" w14:textId="77777777" w:rsidR="00000000" w:rsidRDefault="009432B4">
      <w:pPr>
        <w:pStyle w:val="a"/>
      </w:pPr>
      <w:r>
        <w:rPr>
          <w:rFonts w:hint="cs"/>
          <w:rtl/>
        </w:rPr>
        <w:t>התוכנית הכלכלית אמו</w:t>
      </w:r>
      <w:r>
        <w:rPr>
          <w:rFonts w:hint="cs"/>
          <w:rtl/>
        </w:rPr>
        <w:t>רה להיות מיושמת בימים אלה.</w:t>
      </w:r>
    </w:p>
    <w:p w14:paraId="2198C768" w14:textId="77777777" w:rsidR="00000000" w:rsidRDefault="009432B4">
      <w:pPr>
        <w:pStyle w:val="a"/>
      </w:pPr>
    </w:p>
    <w:p w14:paraId="7D26B05A" w14:textId="77777777" w:rsidR="00000000" w:rsidRDefault="009432B4">
      <w:pPr>
        <w:pStyle w:val="a"/>
      </w:pPr>
      <w:r>
        <w:rPr>
          <w:rFonts w:hint="cs"/>
          <w:rtl/>
        </w:rPr>
        <w:t>רצוני לשאול</w:t>
      </w:r>
      <w:r>
        <w:rPr>
          <w:rtl/>
        </w:rPr>
        <w:t>:</w:t>
      </w:r>
    </w:p>
    <w:p w14:paraId="50486927" w14:textId="77777777" w:rsidR="00000000" w:rsidRDefault="009432B4">
      <w:pPr>
        <w:pStyle w:val="a"/>
      </w:pPr>
    </w:p>
    <w:p w14:paraId="04F6CBC6" w14:textId="77777777" w:rsidR="00000000" w:rsidRDefault="009432B4">
      <w:pPr>
        <w:pStyle w:val="a"/>
        <w:rPr>
          <w:rFonts w:hint="cs"/>
          <w:rtl/>
        </w:rPr>
      </w:pPr>
      <w:r>
        <w:rPr>
          <w:rFonts w:hint="cs"/>
          <w:rtl/>
        </w:rPr>
        <w:t>1. האם תפגע התוכנית הכלכלית בעולם התורה?</w:t>
      </w:r>
    </w:p>
    <w:p w14:paraId="0AF40CCD" w14:textId="77777777" w:rsidR="00000000" w:rsidRDefault="009432B4">
      <w:pPr>
        <w:pStyle w:val="a"/>
        <w:rPr>
          <w:rtl/>
        </w:rPr>
      </w:pPr>
    </w:p>
    <w:p w14:paraId="4F9BCBD8" w14:textId="77777777" w:rsidR="00000000" w:rsidRDefault="009432B4">
      <w:pPr>
        <w:pStyle w:val="a"/>
        <w:rPr>
          <w:rFonts w:hint="cs"/>
          <w:rtl/>
        </w:rPr>
      </w:pPr>
      <w:r>
        <w:rPr>
          <w:rFonts w:hint="cs"/>
          <w:rtl/>
        </w:rPr>
        <w:t xml:space="preserve">2. </w:t>
      </w:r>
      <w:r>
        <w:rPr>
          <w:rtl/>
        </w:rPr>
        <w:t xml:space="preserve">אם כן – </w:t>
      </w:r>
      <w:r>
        <w:rPr>
          <w:rFonts w:hint="cs"/>
          <w:rtl/>
        </w:rPr>
        <w:t>באילו תחומים, וכיצד תצומצם הפגיעה?</w:t>
      </w:r>
    </w:p>
    <w:p w14:paraId="26E8003A" w14:textId="77777777" w:rsidR="00000000" w:rsidRDefault="009432B4">
      <w:pPr>
        <w:pStyle w:val="a"/>
        <w:rPr>
          <w:rFonts w:hint="cs"/>
          <w:b/>
          <w:bCs/>
          <w:u w:val="single"/>
          <w:rtl/>
        </w:rPr>
      </w:pPr>
    </w:p>
    <w:p w14:paraId="2D5D73FC" w14:textId="77777777" w:rsidR="00000000" w:rsidRDefault="009432B4">
      <w:pPr>
        <w:pStyle w:val="a"/>
        <w:rPr>
          <w:b/>
          <w:bCs/>
          <w:u w:val="single"/>
        </w:rPr>
      </w:pPr>
      <w:r>
        <w:rPr>
          <w:rFonts w:hint="eastAsia"/>
          <w:b/>
          <w:bCs/>
          <w:u w:val="single"/>
          <w:rtl/>
        </w:rPr>
        <w:t>תשובת</w:t>
      </w:r>
      <w:r>
        <w:rPr>
          <w:b/>
          <w:bCs/>
          <w:u w:val="single"/>
          <w:rtl/>
        </w:rPr>
        <w:t xml:space="preserve"> סגן שר במשרד ראש הממשלה יצחק לוי:</w:t>
      </w:r>
    </w:p>
    <w:p w14:paraId="753745E3" w14:textId="77777777" w:rsidR="00000000" w:rsidRDefault="009432B4">
      <w:pPr>
        <w:pStyle w:val="a"/>
        <w:rPr>
          <w:b/>
          <w:rtl/>
        </w:rPr>
      </w:pPr>
      <w:r>
        <w:rPr>
          <w:b/>
          <w:rtl/>
        </w:rPr>
        <w:t xml:space="preserve">(לא נקראה, נמסרה </w:t>
      </w:r>
      <w:r>
        <w:rPr>
          <w:rFonts w:hint="eastAsia"/>
          <w:b/>
          <w:rtl/>
        </w:rPr>
        <w:t>לפרוטוקול</w:t>
      </w:r>
      <w:r>
        <w:rPr>
          <w:b/>
          <w:rtl/>
        </w:rPr>
        <w:t>)</w:t>
      </w:r>
    </w:p>
    <w:p w14:paraId="64811045" w14:textId="77777777" w:rsidR="00000000" w:rsidRDefault="009432B4">
      <w:pPr>
        <w:pStyle w:val="a"/>
        <w:rPr>
          <w:rFonts w:hint="cs"/>
          <w:rtl/>
        </w:rPr>
      </w:pPr>
    </w:p>
    <w:p w14:paraId="465A1C2E" w14:textId="77777777" w:rsidR="00000000" w:rsidRDefault="009432B4">
      <w:pPr>
        <w:pStyle w:val="a"/>
        <w:ind w:firstLine="720"/>
        <w:rPr>
          <w:rFonts w:hint="cs"/>
          <w:rtl/>
        </w:rPr>
      </w:pPr>
      <w:r>
        <w:rPr>
          <w:rFonts w:hint="cs"/>
          <w:rtl/>
        </w:rPr>
        <w:t>1. כן.</w:t>
      </w:r>
    </w:p>
    <w:p w14:paraId="09F7E6E2" w14:textId="77777777" w:rsidR="00000000" w:rsidRDefault="009432B4">
      <w:pPr>
        <w:pStyle w:val="a"/>
        <w:rPr>
          <w:rFonts w:hint="cs"/>
          <w:rtl/>
        </w:rPr>
      </w:pPr>
    </w:p>
    <w:p w14:paraId="06611B3C" w14:textId="77777777" w:rsidR="00000000" w:rsidRDefault="009432B4">
      <w:pPr>
        <w:pStyle w:val="a"/>
        <w:ind w:firstLine="720"/>
        <w:rPr>
          <w:rFonts w:hint="cs"/>
          <w:rtl/>
        </w:rPr>
      </w:pPr>
      <w:r>
        <w:rPr>
          <w:rFonts w:hint="cs"/>
          <w:rtl/>
        </w:rPr>
        <w:t>2. אשיב רק בתחומי משרד הדתות. התמיכה תקטן לפי הת</w:t>
      </w:r>
      <w:r>
        <w:rPr>
          <w:rFonts w:hint="cs"/>
          <w:rtl/>
        </w:rPr>
        <w:t>קציב שאושר. הערכתנו היא שמדובר בקיצוץ של בין 20% ל-30% ביחס לתעריפי תחילת 2003.</w:t>
      </w:r>
    </w:p>
    <w:p w14:paraId="565E89F0" w14:textId="77777777" w:rsidR="00000000" w:rsidRDefault="009432B4">
      <w:pPr>
        <w:pStyle w:val="a"/>
        <w:rPr>
          <w:rFonts w:hint="cs"/>
          <w:rtl/>
        </w:rPr>
      </w:pPr>
    </w:p>
    <w:p w14:paraId="03DE9E6C" w14:textId="77777777" w:rsidR="00000000" w:rsidRDefault="009432B4">
      <w:pPr>
        <w:pStyle w:val="ad"/>
        <w:rPr>
          <w:rtl/>
        </w:rPr>
      </w:pPr>
      <w:r>
        <w:rPr>
          <w:rtl/>
        </w:rPr>
        <w:t>היו"ר נסים דהן:</w:t>
      </w:r>
    </w:p>
    <w:p w14:paraId="0E704DBC" w14:textId="77777777" w:rsidR="00000000" w:rsidRDefault="009432B4">
      <w:pPr>
        <w:pStyle w:val="a"/>
        <w:rPr>
          <w:rtl/>
        </w:rPr>
      </w:pPr>
    </w:p>
    <w:p w14:paraId="0562D721" w14:textId="77777777" w:rsidR="00000000" w:rsidRDefault="009432B4">
      <w:pPr>
        <w:pStyle w:val="a"/>
        <w:rPr>
          <w:rFonts w:hint="cs"/>
          <w:rtl/>
        </w:rPr>
      </w:pPr>
      <w:r>
        <w:rPr>
          <w:rFonts w:hint="cs"/>
          <w:rtl/>
        </w:rPr>
        <w:t>שאילתא מס' 220, של חברת הכנסת לאה נס - אינה נוכחת. השאילתא תעבור לפרוטוקול.</w:t>
      </w:r>
    </w:p>
    <w:p w14:paraId="3BE3B873" w14:textId="77777777" w:rsidR="00000000" w:rsidRDefault="009432B4">
      <w:pPr>
        <w:pStyle w:val="a"/>
        <w:rPr>
          <w:rFonts w:hint="cs"/>
          <w:rtl/>
        </w:rPr>
      </w:pPr>
    </w:p>
    <w:p w14:paraId="2A27D4BE" w14:textId="77777777" w:rsidR="00000000" w:rsidRDefault="009432B4">
      <w:pPr>
        <w:pStyle w:val="Query"/>
        <w:jc w:val="center"/>
        <w:rPr>
          <w:rtl/>
        </w:rPr>
      </w:pPr>
      <w:bookmarkStart w:id="776" w:name="CQ12189FI0012189T09_07_2003_20_14_39"/>
      <w:bookmarkStart w:id="777" w:name="_Toc45934825"/>
      <w:bookmarkStart w:id="778" w:name="_Toc76385343"/>
      <w:bookmarkEnd w:id="776"/>
      <w:r>
        <w:rPr>
          <w:rtl/>
        </w:rPr>
        <w:t>220. גביית תשלום עבור חנייה בבית-עלמין</w:t>
      </w:r>
      <w:bookmarkEnd w:id="777"/>
      <w:bookmarkEnd w:id="778"/>
    </w:p>
    <w:p w14:paraId="55194301" w14:textId="77777777" w:rsidR="00000000" w:rsidRDefault="009432B4">
      <w:pPr>
        <w:pStyle w:val="a"/>
        <w:rPr>
          <w:rFonts w:hint="cs"/>
          <w:rtl/>
        </w:rPr>
      </w:pPr>
    </w:p>
    <w:p w14:paraId="452C703A" w14:textId="77777777" w:rsidR="00000000" w:rsidRDefault="009432B4">
      <w:pPr>
        <w:pStyle w:val="a"/>
        <w:ind w:firstLine="0"/>
        <w:rPr>
          <w:rFonts w:hint="cs"/>
          <w:bCs/>
          <w:u w:val="single"/>
        </w:rPr>
      </w:pPr>
      <w:bookmarkStart w:id="779" w:name="ESQ12189"/>
      <w:bookmarkEnd w:id="779"/>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w:t>
      </w:r>
      <w:r>
        <w:rPr>
          <w:rFonts w:hint="cs"/>
          <w:bCs/>
          <w:u w:val="single"/>
          <w:rtl/>
        </w:rPr>
        <w:t>ה</w:t>
      </w:r>
      <w:r>
        <w:rPr>
          <w:bCs/>
          <w:u w:val="single"/>
          <w:rtl/>
        </w:rPr>
        <w:t>שר</w:t>
      </w:r>
      <w:r>
        <w:rPr>
          <w:rFonts w:hint="cs"/>
          <w:bCs/>
          <w:u w:val="single"/>
          <w:rtl/>
        </w:rPr>
        <w:t xml:space="preserve"> לענייני דתו</w:t>
      </w:r>
      <w:r>
        <w:rPr>
          <w:rFonts w:hint="cs"/>
          <w:bCs/>
          <w:u w:val="single"/>
          <w:rtl/>
        </w:rPr>
        <w:t>ת</w:t>
      </w:r>
    </w:p>
    <w:p w14:paraId="54DA4C5E" w14:textId="77777777" w:rsidR="00000000" w:rsidRDefault="009432B4">
      <w:pPr>
        <w:pStyle w:val="a"/>
        <w:ind w:firstLine="720"/>
      </w:pPr>
      <w:r>
        <w:rPr>
          <w:rtl/>
        </w:rPr>
        <w:t>ביום י"א בסיוון התשס"ג (11 ביוני 2003):</w:t>
      </w:r>
    </w:p>
    <w:p w14:paraId="55B0902F" w14:textId="77777777" w:rsidR="00000000" w:rsidRDefault="009432B4">
      <w:pPr>
        <w:pStyle w:val="a"/>
        <w:rPr>
          <w:rFonts w:hint="cs"/>
          <w:rtl/>
        </w:rPr>
      </w:pPr>
    </w:p>
    <w:p w14:paraId="71983356" w14:textId="77777777" w:rsidR="00000000" w:rsidRDefault="009432B4">
      <w:pPr>
        <w:pStyle w:val="a"/>
        <w:ind w:firstLine="720"/>
        <w:rPr>
          <w:rtl/>
        </w:rPr>
      </w:pPr>
      <w:r>
        <w:rPr>
          <w:rtl/>
        </w:rPr>
        <w:t>הובא לידיעתי</w:t>
      </w:r>
      <w:r>
        <w:rPr>
          <w:rFonts w:hint="cs"/>
          <w:rtl/>
        </w:rPr>
        <w:t>,</w:t>
      </w:r>
      <w:r>
        <w:rPr>
          <w:rtl/>
        </w:rPr>
        <w:t xml:space="preserve"> כי ראש מ</w:t>
      </w:r>
      <w:r>
        <w:rPr>
          <w:rFonts w:hint="cs"/>
          <w:rtl/>
        </w:rPr>
        <w:t>י</w:t>
      </w:r>
      <w:r>
        <w:rPr>
          <w:rtl/>
        </w:rPr>
        <w:t>נהלת בית</w:t>
      </w:r>
      <w:r>
        <w:rPr>
          <w:rFonts w:hint="cs"/>
          <w:rtl/>
        </w:rPr>
        <w:t>-</w:t>
      </w:r>
      <w:r>
        <w:rPr>
          <w:rtl/>
        </w:rPr>
        <w:t>העלמין האזורי תל</w:t>
      </w:r>
      <w:r>
        <w:rPr>
          <w:rFonts w:hint="cs"/>
          <w:rtl/>
        </w:rPr>
        <w:t>-</w:t>
      </w:r>
      <w:r>
        <w:rPr>
          <w:rtl/>
        </w:rPr>
        <w:t>רגב החליט לפרסם מכרז לחנ</w:t>
      </w:r>
      <w:r>
        <w:rPr>
          <w:rFonts w:hint="cs"/>
          <w:rtl/>
        </w:rPr>
        <w:t>י</w:t>
      </w:r>
      <w:r>
        <w:rPr>
          <w:rtl/>
        </w:rPr>
        <w:t>יה בתשלום לבאי בית</w:t>
      </w:r>
      <w:r>
        <w:rPr>
          <w:rFonts w:hint="cs"/>
          <w:rtl/>
        </w:rPr>
        <w:t>-</w:t>
      </w:r>
      <w:r>
        <w:rPr>
          <w:rtl/>
        </w:rPr>
        <w:t>העלמין.</w:t>
      </w:r>
    </w:p>
    <w:p w14:paraId="76F66964" w14:textId="77777777" w:rsidR="00000000" w:rsidRDefault="009432B4">
      <w:pPr>
        <w:pStyle w:val="a"/>
        <w:ind w:firstLine="720"/>
      </w:pPr>
    </w:p>
    <w:p w14:paraId="66362AF8" w14:textId="77777777" w:rsidR="00000000" w:rsidRDefault="009432B4">
      <w:pPr>
        <w:pStyle w:val="a"/>
        <w:ind w:firstLine="720"/>
      </w:pPr>
      <w:r>
        <w:rPr>
          <w:rFonts w:hint="cs"/>
          <w:rtl/>
        </w:rPr>
        <w:t>רצוני לשאול</w:t>
      </w:r>
      <w:r>
        <w:rPr>
          <w:rtl/>
        </w:rPr>
        <w:t>:</w:t>
      </w:r>
    </w:p>
    <w:p w14:paraId="471B5FDC" w14:textId="77777777" w:rsidR="00000000" w:rsidRDefault="009432B4">
      <w:pPr>
        <w:pStyle w:val="a"/>
        <w:ind w:firstLine="720"/>
      </w:pPr>
    </w:p>
    <w:p w14:paraId="003946C1" w14:textId="77777777" w:rsidR="00000000" w:rsidRDefault="009432B4">
      <w:pPr>
        <w:pStyle w:val="a"/>
        <w:ind w:firstLine="720"/>
        <w:rPr>
          <w:rtl/>
        </w:rPr>
      </w:pPr>
      <w:r>
        <w:rPr>
          <w:rFonts w:hint="cs"/>
          <w:rtl/>
        </w:rPr>
        <w:t xml:space="preserve">1. </w:t>
      </w:r>
      <w:r>
        <w:rPr>
          <w:rtl/>
        </w:rPr>
        <w:t>האם הדבר נכון?</w:t>
      </w:r>
    </w:p>
    <w:p w14:paraId="305C06B2" w14:textId="77777777" w:rsidR="00000000" w:rsidRDefault="009432B4">
      <w:pPr>
        <w:pStyle w:val="a"/>
        <w:ind w:firstLine="720"/>
        <w:rPr>
          <w:rtl/>
        </w:rPr>
      </w:pPr>
    </w:p>
    <w:p w14:paraId="5579B76D" w14:textId="77777777" w:rsidR="00000000" w:rsidRDefault="009432B4">
      <w:pPr>
        <w:pStyle w:val="a"/>
        <w:ind w:firstLine="720"/>
        <w:rPr>
          <w:rtl/>
        </w:rPr>
      </w:pPr>
      <w:r>
        <w:rPr>
          <w:rFonts w:hint="cs"/>
          <w:rtl/>
        </w:rPr>
        <w:t>2. מדוע הוחלט לגבות</w:t>
      </w:r>
      <w:r>
        <w:rPr>
          <w:rtl/>
        </w:rPr>
        <w:t xml:space="preserve"> תשלום </w:t>
      </w:r>
      <w:r>
        <w:rPr>
          <w:rFonts w:hint="cs"/>
          <w:rtl/>
        </w:rPr>
        <w:t xml:space="preserve">על </w:t>
      </w:r>
      <w:r>
        <w:rPr>
          <w:rtl/>
        </w:rPr>
        <w:t xml:space="preserve">חנייה </w:t>
      </w:r>
      <w:r>
        <w:rPr>
          <w:rFonts w:hint="cs"/>
          <w:rtl/>
        </w:rPr>
        <w:t>ב</w:t>
      </w:r>
      <w:r>
        <w:rPr>
          <w:rtl/>
        </w:rPr>
        <w:t>מקום כמו בית</w:t>
      </w:r>
      <w:r>
        <w:rPr>
          <w:rFonts w:hint="cs"/>
          <w:rtl/>
        </w:rPr>
        <w:t>-</w:t>
      </w:r>
      <w:r>
        <w:rPr>
          <w:rtl/>
        </w:rPr>
        <w:t>עלמין, בהתחשב בכך שברוב המקר</w:t>
      </w:r>
      <w:r>
        <w:rPr>
          <w:rFonts w:hint="cs"/>
          <w:rtl/>
        </w:rPr>
        <w:t>י</w:t>
      </w:r>
      <w:r>
        <w:rPr>
          <w:rtl/>
        </w:rPr>
        <w:t>ם אנשים אינם מגיעים לשם להנאתם, אלא במקרים מצערים שלא ניתנים לבחירתם?</w:t>
      </w:r>
    </w:p>
    <w:p w14:paraId="397EB3E1" w14:textId="77777777" w:rsidR="00000000" w:rsidRDefault="009432B4">
      <w:pPr>
        <w:pStyle w:val="a"/>
        <w:ind w:firstLine="720"/>
        <w:rPr>
          <w:rtl/>
        </w:rPr>
      </w:pPr>
    </w:p>
    <w:p w14:paraId="4CC78C10" w14:textId="77777777" w:rsidR="00000000" w:rsidRDefault="009432B4">
      <w:pPr>
        <w:pStyle w:val="a"/>
        <w:ind w:firstLine="720"/>
        <w:rPr>
          <w:rtl/>
        </w:rPr>
      </w:pPr>
      <w:r>
        <w:rPr>
          <w:rFonts w:hint="cs"/>
          <w:rtl/>
        </w:rPr>
        <w:t xml:space="preserve">3. </w:t>
      </w:r>
      <w:r>
        <w:rPr>
          <w:rtl/>
        </w:rPr>
        <w:t xml:space="preserve">מה </w:t>
      </w:r>
      <w:r>
        <w:rPr>
          <w:rFonts w:hint="cs"/>
          <w:rtl/>
        </w:rPr>
        <w:t>ייעשה</w:t>
      </w:r>
      <w:r>
        <w:rPr>
          <w:rtl/>
        </w:rPr>
        <w:t xml:space="preserve"> בנדון?</w:t>
      </w:r>
    </w:p>
    <w:p w14:paraId="1E552D0A" w14:textId="77777777" w:rsidR="00000000" w:rsidRDefault="009432B4">
      <w:pPr>
        <w:pStyle w:val="a"/>
        <w:ind w:firstLine="720"/>
        <w:rPr>
          <w:rtl/>
        </w:rPr>
      </w:pPr>
    </w:p>
    <w:p w14:paraId="44AD8956" w14:textId="77777777" w:rsidR="00000000" w:rsidRDefault="009432B4">
      <w:pPr>
        <w:pStyle w:val="a"/>
        <w:rPr>
          <w:b/>
          <w:bCs/>
          <w:u w:val="single"/>
        </w:rPr>
      </w:pPr>
      <w:r>
        <w:rPr>
          <w:rFonts w:hint="eastAsia"/>
          <w:b/>
          <w:bCs/>
          <w:u w:val="single"/>
          <w:rtl/>
        </w:rPr>
        <w:t>תשובת</w:t>
      </w:r>
      <w:r>
        <w:rPr>
          <w:b/>
          <w:bCs/>
          <w:u w:val="single"/>
          <w:rtl/>
        </w:rPr>
        <w:t xml:space="preserve"> סגן שר במשרד ראש הממשלה יצחק לוי:</w:t>
      </w:r>
    </w:p>
    <w:p w14:paraId="507A84A1" w14:textId="77777777" w:rsidR="00000000" w:rsidRDefault="009432B4">
      <w:pPr>
        <w:pStyle w:val="a"/>
        <w:rPr>
          <w:b/>
          <w:rtl/>
        </w:rPr>
      </w:pPr>
      <w:r>
        <w:rPr>
          <w:b/>
          <w:rtl/>
        </w:rPr>
        <w:t xml:space="preserve">(לא נקראה, נמסרה </w:t>
      </w:r>
      <w:r>
        <w:rPr>
          <w:rFonts w:hint="eastAsia"/>
          <w:b/>
          <w:rtl/>
        </w:rPr>
        <w:t>לפרוטוקול</w:t>
      </w:r>
      <w:r>
        <w:rPr>
          <w:b/>
          <w:rtl/>
        </w:rPr>
        <w:t>)</w:t>
      </w:r>
    </w:p>
    <w:p w14:paraId="073EECE8" w14:textId="77777777" w:rsidR="00000000" w:rsidRDefault="009432B4">
      <w:pPr>
        <w:pStyle w:val="a"/>
        <w:rPr>
          <w:rFonts w:hint="cs"/>
          <w:rtl/>
        </w:rPr>
      </w:pPr>
    </w:p>
    <w:p w14:paraId="141340A6" w14:textId="77777777" w:rsidR="00000000" w:rsidRDefault="009432B4">
      <w:pPr>
        <w:pStyle w:val="a"/>
        <w:ind w:firstLine="720"/>
        <w:rPr>
          <w:rFonts w:hint="cs"/>
          <w:rtl/>
        </w:rPr>
      </w:pPr>
      <w:r>
        <w:rPr>
          <w:rFonts w:hint="cs"/>
          <w:rtl/>
        </w:rPr>
        <w:t>1-2. הדבר אינו נכון. משרדנו לא נתן אישור ליציאה למכרז.</w:t>
      </w:r>
    </w:p>
    <w:p w14:paraId="41A3D4E8" w14:textId="77777777" w:rsidR="00000000" w:rsidRDefault="009432B4">
      <w:pPr>
        <w:pStyle w:val="a"/>
        <w:rPr>
          <w:rFonts w:hint="cs"/>
          <w:rtl/>
        </w:rPr>
      </w:pPr>
    </w:p>
    <w:p w14:paraId="452B8F63" w14:textId="77777777" w:rsidR="00000000" w:rsidRDefault="009432B4">
      <w:pPr>
        <w:pStyle w:val="a"/>
        <w:ind w:firstLine="720"/>
        <w:rPr>
          <w:rFonts w:hint="cs"/>
          <w:rtl/>
        </w:rPr>
      </w:pPr>
      <w:r>
        <w:rPr>
          <w:rFonts w:hint="cs"/>
          <w:rtl/>
        </w:rPr>
        <w:t>אכן, היתה פנייה אלינו, אך הודענו לראש מי</w:t>
      </w:r>
      <w:r>
        <w:rPr>
          <w:rFonts w:hint="cs"/>
          <w:rtl/>
        </w:rPr>
        <w:t>נהלת בית-העלמין בתל-רגב, שאנו מבקשים לבחון עניין זה לעומקו ורק לאחר מכן נחליט בנדון.</w:t>
      </w:r>
    </w:p>
    <w:p w14:paraId="3328B144" w14:textId="77777777" w:rsidR="00000000" w:rsidRDefault="009432B4">
      <w:pPr>
        <w:pStyle w:val="a"/>
        <w:rPr>
          <w:rFonts w:hint="cs"/>
          <w:rtl/>
        </w:rPr>
      </w:pPr>
    </w:p>
    <w:p w14:paraId="3B25518C" w14:textId="77777777" w:rsidR="00000000" w:rsidRDefault="009432B4">
      <w:pPr>
        <w:pStyle w:val="a"/>
        <w:ind w:firstLine="720"/>
        <w:rPr>
          <w:rFonts w:hint="cs"/>
          <w:rtl/>
        </w:rPr>
      </w:pPr>
      <w:r>
        <w:rPr>
          <w:rFonts w:hint="cs"/>
          <w:rtl/>
        </w:rPr>
        <w:t>3. הטלתי על מנכ"ל המשרד לבדוק את הנושא מכל צדדיו, מן ההיבטים המשפטי, החברתי והכלכלי. לאחר שאקבל את המלצות הבדיקה אודיע על החלטתי בנדון.</w:t>
      </w:r>
    </w:p>
    <w:p w14:paraId="21B64B84" w14:textId="77777777" w:rsidR="00000000" w:rsidRDefault="009432B4">
      <w:pPr>
        <w:pStyle w:val="a"/>
        <w:rPr>
          <w:rFonts w:hint="cs"/>
          <w:rtl/>
        </w:rPr>
      </w:pPr>
    </w:p>
    <w:p w14:paraId="697BD0C1" w14:textId="77777777" w:rsidR="00000000" w:rsidRDefault="009432B4">
      <w:pPr>
        <w:pStyle w:val="ad"/>
        <w:rPr>
          <w:rtl/>
        </w:rPr>
      </w:pPr>
      <w:r>
        <w:rPr>
          <w:rtl/>
        </w:rPr>
        <w:t>היו"ר נסים דהן:</w:t>
      </w:r>
    </w:p>
    <w:p w14:paraId="4E047918" w14:textId="77777777" w:rsidR="00000000" w:rsidRDefault="009432B4">
      <w:pPr>
        <w:pStyle w:val="a"/>
        <w:rPr>
          <w:rtl/>
        </w:rPr>
      </w:pPr>
    </w:p>
    <w:p w14:paraId="1CA666A9" w14:textId="77777777" w:rsidR="00000000" w:rsidRDefault="009432B4">
      <w:pPr>
        <w:pStyle w:val="a"/>
        <w:rPr>
          <w:rFonts w:hint="cs"/>
          <w:rtl/>
        </w:rPr>
      </w:pPr>
      <w:r>
        <w:rPr>
          <w:rFonts w:hint="cs"/>
          <w:rtl/>
        </w:rPr>
        <w:t xml:space="preserve">שאילתא מס' 221, </w:t>
      </w:r>
      <w:r>
        <w:rPr>
          <w:rFonts w:hint="cs"/>
          <w:rtl/>
        </w:rPr>
        <w:t>של חבר הכנסת אורי אריאל - אינו נוכח. לפרוטוקול.</w:t>
      </w:r>
    </w:p>
    <w:p w14:paraId="36BD2C2D" w14:textId="77777777" w:rsidR="00000000" w:rsidRDefault="009432B4">
      <w:pPr>
        <w:pStyle w:val="a"/>
        <w:rPr>
          <w:rFonts w:hint="cs"/>
          <w:rtl/>
        </w:rPr>
      </w:pPr>
    </w:p>
    <w:p w14:paraId="12547877" w14:textId="77777777" w:rsidR="00000000" w:rsidRDefault="009432B4">
      <w:pPr>
        <w:pStyle w:val="Query"/>
        <w:jc w:val="center"/>
        <w:rPr>
          <w:rFonts w:hint="cs"/>
          <w:rtl/>
        </w:rPr>
      </w:pPr>
      <w:bookmarkStart w:id="780" w:name="CQ12246FI0012246T09_07_2003_20_24_41"/>
      <w:bookmarkStart w:id="781" w:name="_Toc45934826"/>
      <w:bookmarkStart w:id="782" w:name="_Toc76385344"/>
      <w:bookmarkEnd w:id="780"/>
      <w:r>
        <w:rPr>
          <w:rtl/>
        </w:rPr>
        <w:t xml:space="preserve">221. שירות בצבא </w:t>
      </w:r>
      <w:r>
        <w:rPr>
          <w:rFonts w:hint="cs"/>
          <w:rtl/>
        </w:rPr>
        <w:t>של מועמדות לגיור</w:t>
      </w:r>
      <w:bookmarkEnd w:id="781"/>
      <w:bookmarkEnd w:id="782"/>
    </w:p>
    <w:p w14:paraId="4D9E36F6" w14:textId="77777777" w:rsidR="00000000" w:rsidRDefault="009432B4">
      <w:pPr>
        <w:pStyle w:val="a"/>
        <w:rPr>
          <w:rFonts w:hint="cs"/>
          <w:rtl/>
        </w:rPr>
      </w:pPr>
    </w:p>
    <w:p w14:paraId="49AF4B04" w14:textId="77777777" w:rsidR="00000000" w:rsidRDefault="009432B4">
      <w:pPr>
        <w:pStyle w:val="a"/>
        <w:ind w:firstLine="0"/>
        <w:rPr>
          <w:bCs/>
          <w:u w:val="single"/>
        </w:rPr>
      </w:pPr>
      <w:bookmarkStart w:id="783" w:name="ESQ12246"/>
      <w:bookmarkEnd w:id="783"/>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64DDB583" w14:textId="77777777" w:rsidR="00000000" w:rsidRDefault="009432B4">
      <w:pPr>
        <w:pStyle w:val="a"/>
        <w:ind w:firstLine="720"/>
      </w:pPr>
      <w:r>
        <w:rPr>
          <w:rtl/>
        </w:rPr>
        <w:t>ביום י"א בסיוון התשס"ג (11 ביוני 2003):</w:t>
      </w:r>
    </w:p>
    <w:p w14:paraId="2889535C" w14:textId="77777777" w:rsidR="00000000" w:rsidRDefault="009432B4">
      <w:pPr>
        <w:pStyle w:val="a"/>
        <w:rPr>
          <w:rFonts w:hint="cs"/>
        </w:rPr>
      </w:pPr>
    </w:p>
    <w:p w14:paraId="374FB20F" w14:textId="77777777" w:rsidR="00000000" w:rsidRDefault="009432B4">
      <w:pPr>
        <w:pStyle w:val="a"/>
        <w:ind w:firstLine="720"/>
      </w:pPr>
      <w:r>
        <w:rPr>
          <w:rtl/>
        </w:rPr>
        <w:t xml:space="preserve">ב"מעריב" </w:t>
      </w:r>
      <w:r>
        <w:rPr>
          <w:rFonts w:hint="cs"/>
          <w:rtl/>
        </w:rPr>
        <w:t>מ-</w:t>
      </w:r>
      <w:r>
        <w:rPr>
          <w:rtl/>
        </w:rPr>
        <w:t>28 במאי 2003 פורסם כי בבית-הדין של משרדך הובהר לנערות המתכוונות להתגיי</w:t>
      </w:r>
      <w:r>
        <w:rPr>
          <w:rtl/>
        </w:rPr>
        <w:t>ר ש"גיוס לצה"ל לא בא ב</w:t>
      </w:r>
      <w:r>
        <w:rPr>
          <w:rFonts w:hint="cs"/>
          <w:rtl/>
        </w:rPr>
        <w:t>ח</w:t>
      </w:r>
      <w:r>
        <w:rPr>
          <w:rtl/>
        </w:rPr>
        <w:t>שבון".</w:t>
      </w:r>
    </w:p>
    <w:p w14:paraId="076EC7CA" w14:textId="77777777" w:rsidR="00000000" w:rsidRDefault="009432B4">
      <w:pPr>
        <w:pStyle w:val="a"/>
        <w:ind w:firstLine="720"/>
      </w:pPr>
    </w:p>
    <w:p w14:paraId="3FF337CC" w14:textId="77777777" w:rsidR="00000000" w:rsidRDefault="009432B4">
      <w:pPr>
        <w:pStyle w:val="a"/>
        <w:ind w:firstLine="720"/>
      </w:pPr>
      <w:r>
        <w:rPr>
          <w:rFonts w:hint="cs"/>
          <w:rtl/>
        </w:rPr>
        <w:t>רצוני לשאול</w:t>
      </w:r>
      <w:r>
        <w:rPr>
          <w:rtl/>
        </w:rPr>
        <w:t>:</w:t>
      </w:r>
    </w:p>
    <w:p w14:paraId="70B0556A" w14:textId="77777777" w:rsidR="00000000" w:rsidRDefault="009432B4">
      <w:pPr>
        <w:pStyle w:val="a"/>
        <w:ind w:firstLine="720"/>
      </w:pPr>
    </w:p>
    <w:p w14:paraId="37C9A836" w14:textId="77777777" w:rsidR="00000000" w:rsidRDefault="009432B4">
      <w:pPr>
        <w:pStyle w:val="a"/>
        <w:ind w:firstLine="720"/>
        <w:rPr>
          <w:rtl/>
        </w:rPr>
      </w:pPr>
      <w:r>
        <w:rPr>
          <w:rFonts w:hint="cs"/>
          <w:rtl/>
        </w:rPr>
        <w:t xml:space="preserve">1. </w:t>
      </w:r>
      <w:r>
        <w:rPr>
          <w:rtl/>
        </w:rPr>
        <w:t xml:space="preserve">האם הידיעה נכונה? </w:t>
      </w:r>
    </w:p>
    <w:p w14:paraId="4E46FE40" w14:textId="77777777" w:rsidR="00000000" w:rsidRDefault="009432B4">
      <w:pPr>
        <w:pStyle w:val="a"/>
        <w:ind w:firstLine="720"/>
        <w:rPr>
          <w:rtl/>
        </w:rPr>
      </w:pPr>
    </w:p>
    <w:p w14:paraId="1494C6E7" w14:textId="77777777" w:rsidR="00000000" w:rsidRDefault="009432B4">
      <w:pPr>
        <w:pStyle w:val="a"/>
        <w:ind w:firstLine="720"/>
        <w:rPr>
          <w:rtl/>
        </w:rPr>
      </w:pPr>
      <w:r>
        <w:rPr>
          <w:rFonts w:hint="cs"/>
          <w:rtl/>
        </w:rPr>
        <w:t xml:space="preserve">2. </w:t>
      </w:r>
      <w:r>
        <w:rPr>
          <w:rtl/>
        </w:rPr>
        <w:t xml:space="preserve">אם כן </w:t>
      </w:r>
      <w:r>
        <w:rPr>
          <w:rFonts w:hint="cs"/>
          <w:rtl/>
        </w:rPr>
        <w:t xml:space="preserve">– </w:t>
      </w:r>
      <w:r>
        <w:rPr>
          <w:rtl/>
        </w:rPr>
        <w:t xml:space="preserve">מדוע בית-הדין אינו מתיר </w:t>
      </w:r>
      <w:r>
        <w:rPr>
          <w:rFonts w:hint="cs"/>
          <w:rtl/>
        </w:rPr>
        <w:t>למתגיירות</w:t>
      </w:r>
      <w:r>
        <w:rPr>
          <w:rtl/>
        </w:rPr>
        <w:t xml:space="preserve"> להחליט בעצמן?</w:t>
      </w:r>
    </w:p>
    <w:p w14:paraId="2A9F43BE" w14:textId="77777777" w:rsidR="00000000" w:rsidRDefault="009432B4">
      <w:pPr>
        <w:pStyle w:val="a"/>
        <w:ind w:firstLine="720"/>
        <w:rPr>
          <w:rtl/>
        </w:rPr>
      </w:pPr>
    </w:p>
    <w:p w14:paraId="3AF68FDD" w14:textId="77777777" w:rsidR="00000000" w:rsidRDefault="009432B4">
      <w:pPr>
        <w:pStyle w:val="a"/>
        <w:ind w:firstLine="720"/>
        <w:rPr>
          <w:rtl/>
        </w:rPr>
      </w:pPr>
      <w:r>
        <w:rPr>
          <w:rFonts w:hint="cs"/>
          <w:rtl/>
        </w:rPr>
        <w:t xml:space="preserve">3. </w:t>
      </w:r>
      <w:r>
        <w:rPr>
          <w:rtl/>
        </w:rPr>
        <w:t>האם זו מדיניות משרדך?</w:t>
      </w:r>
    </w:p>
    <w:p w14:paraId="1FF9E1D6" w14:textId="77777777" w:rsidR="00000000" w:rsidRDefault="009432B4">
      <w:pPr>
        <w:pStyle w:val="a"/>
        <w:ind w:firstLine="720"/>
        <w:rPr>
          <w:rtl/>
        </w:rPr>
      </w:pPr>
    </w:p>
    <w:p w14:paraId="50598C55" w14:textId="77777777" w:rsidR="00000000" w:rsidRDefault="009432B4">
      <w:pPr>
        <w:pStyle w:val="a"/>
        <w:rPr>
          <w:b/>
          <w:bCs/>
          <w:u w:val="single"/>
        </w:rPr>
      </w:pPr>
      <w:r>
        <w:rPr>
          <w:rFonts w:hint="eastAsia"/>
          <w:b/>
          <w:bCs/>
          <w:u w:val="single"/>
          <w:rtl/>
        </w:rPr>
        <w:t>תשובת</w:t>
      </w:r>
      <w:r>
        <w:rPr>
          <w:b/>
          <w:bCs/>
          <w:u w:val="single"/>
          <w:rtl/>
        </w:rPr>
        <w:t xml:space="preserve"> סגן שר במשרד ראש הממשלה יצחק לוי:</w:t>
      </w:r>
    </w:p>
    <w:p w14:paraId="16697E8F" w14:textId="77777777" w:rsidR="00000000" w:rsidRDefault="009432B4">
      <w:pPr>
        <w:pStyle w:val="a"/>
        <w:rPr>
          <w:b/>
          <w:rtl/>
        </w:rPr>
      </w:pPr>
      <w:r>
        <w:rPr>
          <w:b/>
          <w:rtl/>
        </w:rPr>
        <w:t xml:space="preserve">(לא נקראה, נמסרה </w:t>
      </w:r>
      <w:r>
        <w:rPr>
          <w:rFonts w:hint="eastAsia"/>
          <w:b/>
          <w:rtl/>
        </w:rPr>
        <w:t>לפרוטוקול</w:t>
      </w:r>
      <w:r>
        <w:rPr>
          <w:b/>
          <w:rtl/>
        </w:rPr>
        <w:t>)</w:t>
      </w:r>
    </w:p>
    <w:p w14:paraId="6828FA14" w14:textId="77777777" w:rsidR="00000000" w:rsidRDefault="009432B4">
      <w:pPr>
        <w:pStyle w:val="a"/>
        <w:rPr>
          <w:rFonts w:hint="cs"/>
          <w:rtl/>
        </w:rPr>
      </w:pPr>
    </w:p>
    <w:p w14:paraId="070ED212" w14:textId="77777777" w:rsidR="00000000" w:rsidRDefault="009432B4">
      <w:pPr>
        <w:pStyle w:val="a"/>
        <w:ind w:firstLine="720"/>
        <w:rPr>
          <w:rFonts w:hint="cs"/>
          <w:rtl/>
        </w:rPr>
      </w:pPr>
      <w:r>
        <w:rPr>
          <w:rFonts w:hint="cs"/>
          <w:rtl/>
        </w:rPr>
        <w:t>1. הידיעה אינה נכונה. מערכת בתי-ה</w:t>
      </w:r>
      <w:r>
        <w:rPr>
          <w:rFonts w:hint="cs"/>
          <w:rtl/>
        </w:rPr>
        <w:t>דין לגיור אינה מתנה בשום פנים ואופן, לא לימודי גיור ולא את הגיור עצמו באי-שירות בצה"ל.</w:t>
      </w:r>
    </w:p>
    <w:p w14:paraId="5E9DB93B" w14:textId="77777777" w:rsidR="00000000" w:rsidRDefault="009432B4">
      <w:pPr>
        <w:pStyle w:val="a"/>
        <w:rPr>
          <w:rFonts w:hint="cs"/>
          <w:rtl/>
        </w:rPr>
      </w:pPr>
    </w:p>
    <w:p w14:paraId="63D7EB37" w14:textId="77777777" w:rsidR="00000000" w:rsidRDefault="009432B4">
      <w:pPr>
        <w:pStyle w:val="a"/>
        <w:ind w:firstLine="720"/>
        <w:rPr>
          <w:rFonts w:hint="cs"/>
          <w:rtl/>
        </w:rPr>
      </w:pPr>
      <w:r>
        <w:rPr>
          <w:rFonts w:hint="cs"/>
          <w:rtl/>
        </w:rPr>
        <w:t>2. כל מתגיירת יכולה להחליט בעצמה אם להתגייס לצה"ל או לשרת בשירות לאומי. מערכת הגיור אינה מתערבת כלל בהחלטה זו.</w:t>
      </w:r>
    </w:p>
    <w:p w14:paraId="6D679490" w14:textId="77777777" w:rsidR="00000000" w:rsidRDefault="009432B4">
      <w:pPr>
        <w:pStyle w:val="a"/>
        <w:rPr>
          <w:rFonts w:hint="cs"/>
          <w:rtl/>
        </w:rPr>
      </w:pPr>
    </w:p>
    <w:p w14:paraId="39BB549F" w14:textId="77777777" w:rsidR="00000000" w:rsidRDefault="009432B4">
      <w:pPr>
        <w:pStyle w:val="a"/>
        <w:ind w:firstLine="720"/>
        <w:rPr>
          <w:rFonts w:hint="cs"/>
          <w:rtl/>
        </w:rPr>
      </w:pPr>
      <w:r>
        <w:rPr>
          <w:rFonts w:hint="cs"/>
          <w:rtl/>
        </w:rPr>
        <w:t>3. כאמור לעיל, אין זו מדיניות משרדנו. יתירה מזו, בימים א</w:t>
      </w:r>
      <w:r>
        <w:rPr>
          <w:rFonts w:hint="cs"/>
          <w:rtl/>
        </w:rPr>
        <w:t>לו התגיירו בבתי-הדין לגיור חיילות המשרתות בשירות סדיר בצה"ל.</w:t>
      </w:r>
    </w:p>
    <w:p w14:paraId="62AA186C" w14:textId="77777777" w:rsidR="00000000" w:rsidRDefault="009432B4">
      <w:pPr>
        <w:pStyle w:val="a"/>
        <w:rPr>
          <w:rFonts w:hint="cs"/>
          <w:rtl/>
        </w:rPr>
      </w:pPr>
    </w:p>
    <w:p w14:paraId="3277DE12" w14:textId="77777777" w:rsidR="00000000" w:rsidRDefault="009432B4">
      <w:pPr>
        <w:pStyle w:val="ad"/>
        <w:rPr>
          <w:rtl/>
        </w:rPr>
      </w:pPr>
      <w:r>
        <w:rPr>
          <w:rtl/>
        </w:rPr>
        <w:t>היו"ר נסים דהן:</w:t>
      </w:r>
    </w:p>
    <w:p w14:paraId="3B8F3587" w14:textId="77777777" w:rsidR="00000000" w:rsidRDefault="009432B4">
      <w:pPr>
        <w:pStyle w:val="a"/>
        <w:rPr>
          <w:rtl/>
        </w:rPr>
      </w:pPr>
    </w:p>
    <w:p w14:paraId="00053F7C" w14:textId="77777777" w:rsidR="00000000" w:rsidRDefault="009432B4">
      <w:pPr>
        <w:pStyle w:val="a"/>
        <w:rPr>
          <w:rFonts w:hint="cs"/>
          <w:rtl/>
        </w:rPr>
      </w:pPr>
      <w:r>
        <w:rPr>
          <w:rFonts w:hint="cs"/>
          <w:rtl/>
        </w:rPr>
        <w:t>שאילתא מס' 293, של חבר הכנסת איתן כבל - אינו נוכח. לפרוטוקול.</w:t>
      </w:r>
    </w:p>
    <w:p w14:paraId="64611771" w14:textId="77777777" w:rsidR="00000000" w:rsidRDefault="009432B4">
      <w:pPr>
        <w:pStyle w:val="a"/>
        <w:rPr>
          <w:rtl/>
        </w:rPr>
      </w:pPr>
    </w:p>
    <w:p w14:paraId="7BCD2802" w14:textId="77777777" w:rsidR="00000000" w:rsidRDefault="009432B4">
      <w:pPr>
        <w:pStyle w:val="Query"/>
        <w:jc w:val="center"/>
        <w:rPr>
          <w:rtl/>
        </w:rPr>
      </w:pPr>
      <w:bookmarkStart w:id="784" w:name="CQ12959FI0012959T13_07_2003_16_35_45"/>
      <w:bookmarkStart w:id="785" w:name="_Toc45934827"/>
      <w:bookmarkStart w:id="786" w:name="_Toc76385345"/>
      <w:bookmarkEnd w:id="784"/>
      <w:r>
        <w:rPr>
          <w:rtl/>
        </w:rPr>
        <w:t>293. סגירת המועצות הדתיות</w:t>
      </w:r>
      <w:bookmarkEnd w:id="785"/>
      <w:bookmarkEnd w:id="786"/>
    </w:p>
    <w:p w14:paraId="0884DA41" w14:textId="77777777" w:rsidR="00000000" w:rsidRDefault="009432B4">
      <w:pPr>
        <w:pStyle w:val="a"/>
        <w:rPr>
          <w:rFonts w:hint="cs"/>
          <w:rtl/>
        </w:rPr>
      </w:pPr>
    </w:p>
    <w:p w14:paraId="6BB59719" w14:textId="77777777" w:rsidR="00000000" w:rsidRDefault="009432B4">
      <w:pPr>
        <w:pStyle w:val="a"/>
        <w:rPr>
          <w:bCs/>
        </w:rPr>
      </w:pPr>
      <w:bookmarkStart w:id="787" w:name="ESQ12959"/>
      <w:bookmarkEnd w:id="787"/>
      <w:r>
        <w:rPr>
          <w:bCs/>
          <w:rtl/>
        </w:rPr>
        <w:t>חבר</w:t>
      </w:r>
      <w:r>
        <w:rPr>
          <w:rFonts w:hint="cs"/>
          <w:bCs/>
          <w:rtl/>
        </w:rPr>
        <w:t xml:space="preserve"> הכנסת </w:t>
      </w:r>
      <w:r>
        <w:rPr>
          <w:bCs/>
          <w:rtl/>
        </w:rPr>
        <w:t>איתן כבל</w:t>
      </w:r>
      <w:r>
        <w:rPr>
          <w:rFonts w:hint="cs"/>
          <w:bCs/>
          <w:rtl/>
        </w:rPr>
        <w:t xml:space="preserve"> </w:t>
      </w:r>
      <w:r>
        <w:rPr>
          <w:bCs/>
          <w:rtl/>
        </w:rPr>
        <w:t>שאל</w:t>
      </w:r>
      <w:r>
        <w:rPr>
          <w:rFonts w:hint="cs"/>
          <w:bCs/>
          <w:rtl/>
        </w:rPr>
        <w:t xml:space="preserve"> את</w:t>
      </w:r>
      <w:r>
        <w:rPr>
          <w:bCs/>
          <w:rtl/>
        </w:rPr>
        <w:t xml:space="preserve"> השר</w:t>
      </w:r>
      <w:r>
        <w:rPr>
          <w:rFonts w:hint="cs"/>
          <w:bCs/>
          <w:rtl/>
        </w:rPr>
        <w:t xml:space="preserve"> </w:t>
      </w:r>
      <w:r>
        <w:rPr>
          <w:bCs/>
          <w:rtl/>
        </w:rPr>
        <w:t>לענייני דתות</w:t>
      </w:r>
    </w:p>
    <w:p w14:paraId="30728FB9" w14:textId="77777777" w:rsidR="00000000" w:rsidRDefault="009432B4">
      <w:pPr>
        <w:pStyle w:val="a"/>
        <w:ind w:firstLine="720"/>
      </w:pPr>
      <w:r>
        <w:rPr>
          <w:rtl/>
        </w:rPr>
        <w:t>ביום ב' בתמוז התשס"ג (2 ביולי 2003):</w:t>
      </w:r>
    </w:p>
    <w:p w14:paraId="36006694" w14:textId="77777777" w:rsidR="00000000" w:rsidRDefault="009432B4">
      <w:pPr>
        <w:pStyle w:val="a"/>
        <w:rPr>
          <w:rFonts w:hint="cs"/>
          <w:rtl/>
        </w:rPr>
      </w:pPr>
    </w:p>
    <w:p w14:paraId="486C0259" w14:textId="77777777" w:rsidR="00000000" w:rsidRDefault="009432B4">
      <w:pPr>
        <w:pStyle w:val="a"/>
        <w:rPr>
          <w:rFonts w:hint="cs"/>
        </w:rPr>
      </w:pPr>
    </w:p>
    <w:p w14:paraId="72A2EE37" w14:textId="77777777" w:rsidR="00000000" w:rsidRDefault="009432B4">
      <w:pPr>
        <w:pStyle w:val="a"/>
        <w:ind w:firstLine="720"/>
      </w:pPr>
      <w:r>
        <w:rPr>
          <w:rtl/>
        </w:rPr>
        <w:t>בעקבו</w:t>
      </w:r>
      <w:r>
        <w:rPr>
          <w:rtl/>
        </w:rPr>
        <w:t xml:space="preserve">ת החלטת הממשלה </w:t>
      </w:r>
      <w:r>
        <w:rPr>
          <w:rFonts w:hint="cs"/>
          <w:rtl/>
        </w:rPr>
        <w:t>ע</w:t>
      </w:r>
      <w:r>
        <w:rPr>
          <w:rtl/>
        </w:rPr>
        <w:t>ל</w:t>
      </w:r>
      <w:r>
        <w:rPr>
          <w:rFonts w:hint="cs"/>
          <w:rtl/>
        </w:rPr>
        <w:t xml:space="preserve"> </w:t>
      </w:r>
      <w:r>
        <w:rPr>
          <w:rtl/>
        </w:rPr>
        <w:t>סגירת המועצות הדתיות,</w:t>
      </w:r>
      <w:r>
        <w:rPr>
          <w:rFonts w:hint="cs"/>
          <w:rtl/>
        </w:rPr>
        <w:t xml:space="preserve"> רצוני לשאול</w:t>
      </w:r>
      <w:r>
        <w:rPr>
          <w:rtl/>
        </w:rPr>
        <w:t>:</w:t>
      </w:r>
    </w:p>
    <w:p w14:paraId="6F99A4AC" w14:textId="77777777" w:rsidR="00000000" w:rsidRDefault="009432B4">
      <w:pPr>
        <w:pStyle w:val="a"/>
        <w:ind w:firstLine="720"/>
      </w:pPr>
    </w:p>
    <w:p w14:paraId="744F3B83" w14:textId="77777777" w:rsidR="00000000" w:rsidRDefault="009432B4">
      <w:pPr>
        <w:pStyle w:val="a"/>
        <w:ind w:firstLine="720"/>
        <w:rPr>
          <w:rtl/>
        </w:rPr>
      </w:pPr>
      <w:r>
        <w:rPr>
          <w:rFonts w:hint="cs"/>
          <w:rtl/>
        </w:rPr>
        <w:t xml:space="preserve">1. </w:t>
      </w:r>
      <w:r>
        <w:rPr>
          <w:rtl/>
        </w:rPr>
        <w:t>מה</w:t>
      </w:r>
      <w:r>
        <w:rPr>
          <w:rFonts w:hint="cs"/>
          <w:rtl/>
        </w:rPr>
        <w:t xml:space="preserve"> הוא</w:t>
      </w:r>
      <w:r>
        <w:rPr>
          <w:rtl/>
        </w:rPr>
        <w:t xml:space="preserve"> לוח הזמנים לסגירת המועצות הדתיות</w:t>
      </w:r>
      <w:r>
        <w:rPr>
          <w:rFonts w:hint="cs"/>
          <w:rtl/>
        </w:rPr>
        <w:t xml:space="preserve"> ומה הוא הרווח התקציבי מסגירתן</w:t>
      </w:r>
      <w:r>
        <w:rPr>
          <w:rtl/>
        </w:rPr>
        <w:t>?</w:t>
      </w:r>
    </w:p>
    <w:p w14:paraId="1EAB197C" w14:textId="77777777" w:rsidR="00000000" w:rsidRDefault="009432B4">
      <w:pPr>
        <w:pStyle w:val="a"/>
        <w:ind w:firstLine="720"/>
        <w:rPr>
          <w:rFonts w:hint="cs"/>
          <w:rtl/>
        </w:rPr>
      </w:pPr>
    </w:p>
    <w:p w14:paraId="24FD7E7E" w14:textId="77777777" w:rsidR="00000000" w:rsidRDefault="009432B4">
      <w:pPr>
        <w:pStyle w:val="a"/>
        <w:ind w:firstLine="720"/>
        <w:rPr>
          <w:rtl/>
        </w:rPr>
      </w:pPr>
      <w:r>
        <w:rPr>
          <w:rFonts w:hint="cs"/>
          <w:rtl/>
        </w:rPr>
        <w:t xml:space="preserve">2. </w:t>
      </w:r>
      <w:r>
        <w:rPr>
          <w:rtl/>
        </w:rPr>
        <w:t>מי יספק שירותי רישום נישואין, פיקוח על כשרות, החזקת מקוואות, שירותי קבורה ו</w:t>
      </w:r>
      <w:r>
        <w:rPr>
          <w:rFonts w:hint="cs"/>
          <w:rtl/>
        </w:rPr>
        <w:t>כו'</w:t>
      </w:r>
      <w:r>
        <w:rPr>
          <w:rtl/>
        </w:rPr>
        <w:t>?</w:t>
      </w:r>
    </w:p>
    <w:p w14:paraId="2BEA7673" w14:textId="77777777" w:rsidR="00000000" w:rsidRDefault="009432B4">
      <w:pPr>
        <w:pStyle w:val="a"/>
        <w:ind w:firstLine="720"/>
        <w:rPr>
          <w:rtl/>
        </w:rPr>
      </w:pPr>
    </w:p>
    <w:p w14:paraId="5CCEE8FA" w14:textId="77777777" w:rsidR="00000000" w:rsidRDefault="009432B4">
      <w:pPr>
        <w:pStyle w:val="a"/>
        <w:ind w:firstLine="720"/>
        <w:rPr>
          <w:rFonts w:hint="cs"/>
          <w:rtl/>
        </w:rPr>
      </w:pPr>
      <w:r>
        <w:rPr>
          <w:rFonts w:hint="cs"/>
          <w:rtl/>
        </w:rPr>
        <w:t xml:space="preserve">3. האם יינתן פיצוי לעובדים, ואם כן </w:t>
      </w:r>
      <w:r>
        <w:rPr>
          <w:rtl/>
        </w:rPr>
        <w:t>–</w:t>
      </w:r>
      <w:r>
        <w:rPr>
          <w:rFonts w:hint="cs"/>
          <w:rtl/>
        </w:rPr>
        <w:t xml:space="preserve"> מה יהי</w:t>
      </w:r>
      <w:r>
        <w:rPr>
          <w:rFonts w:hint="cs"/>
          <w:rtl/>
        </w:rPr>
        <w:t>ו</w:t>
      </w:r>
      <w:r>
        <w:rPr>
          <w:rtl/>
        </w:rPr>
        <w:t xml:space="preserve"> גובה</w:t>
      </w:r>
      <w:r>
        <w:rPr>
          <w:rFonts w:hint="cs"/>
          <w:rtl/>
        </w:rPr>
        <w:t>ו</w:t>
      </w:r>
      <w:r>
        <w:rPr>
          <w:rtl/>
        </w:rPr>
        <w:t xml:space="preserve"> ואופי</w:t>
      </w:r>
      <w:r>
        <w:rPr>
          <w:rFonts w:hint="cs"/>
          <w:rtl/>
        </w:rPr>
        <w:t>ו?</w:t>
      </w:r>
    </w:p>
    <w:p w14:paraId="08CC9870" w14:textId="77777777" w:rsidR="00000000" w:rsidRDefault="009432B4">
      <w:pPr>
        <w:pStyle w:val="a"/>
        <w:ind w:firstLine="720"/>
        <w:rPr>
          <w:rFonts w:hint="cs"/>
          <w:rtl/>
        </w:rPr>
      </w:pPr>
    </w:p>
    <w:p w14:paraId="2C00BD75" w14:textId="77777777" w:rsidR="00000000" w:rsidRDefault="009432B4">
      <w:pPr>
        <w:pStyle w:val="a"/>
        <w:ind w:firstLine="720"/>
        <w:rPr>
          <w:rtl/>
        </w:rPr>
      </w:pPr>
      <w:r>
        <w:rPr>
          <w:rFonts w:hint="cs"/>
          <w:rtl/>
        </w:rPr>
        <w:t xml:space="preserve">4. </w:t>
      </w:r>
      <w:r>
        <w:rPr>
          <w:rtl/>
        </w:rPr>
        <w:t>מדוע עו</w:t>
      </w:r>
      <w:r>
        <w:rPr>
          <w:rFonts w:hint="cs"/>
          <w:rtl/>
        </w:rPr>
        <w:t>כ</w:t>
      </w:r>
      <w:r>
        <w:rPr>
          <w:rtl/>
        </w:rPr>
        <w:t xml:space="preserve">בו תשלומי שכר העובדים בחודש מאי </w:t>
      </w:r>
      <w:r>
        <w:rPr>
          <w:rFonts w:hint="cs"/>
          <w:rtl/>
        </w:rPr>
        <w:t>עד סוף החודש?</w:t>
      </w:r>
      <w:r>
        <w:rPr>
          <w:rtl/>
        </w:rPr>
        <w:t xml:space="preserve"> </w:t>
      </w:r>
    </w:p>
    <w:p w14:paraId="3370F0E5" w14:textId="77777777" w:rsidR="00000000" w:rsidRDefault="009432B4">
      <w:pPr>
        <w:pStyle w:val="a"/>
        <w:ind w:firstLine="720"/>
        <w:rPr>
          <w:rtl/>
        </w:rPr>
      </w:pPr>
    </w:p>
    <w:p w14:paraId="0ED64E4C" w14:textId="77777777" w:rsidR="00000000" w:rsidRDefault="009432B4">
      <w:pPr>
        <w:pStyle w:val="a"/>
        <w:ind w:firstLine="720"/>
        <w:rPr>
          <w:rtl/>
        </w:rPr>
      </w:pPr>
    </w:p>
    <w:p w14:paraId="4E866990" w14:textId="77777777" w:rsidR="00000000" w:rsidRDefault="009432B4">
      <w:pPr>
        <w:pStyle w:val="a"/>
        <w:rPr>
          <w:b/>
          <w:bCs/>
          <w:u w:val="single"/>
        </w:rPr>
      </w:pPr>
      <w:r>
        <w:rPr>
          <w:rFonts w:hint="eastAsia"/>
          <w:b/>
          <w:bCs/>
          <w:u w:val="single"/>
          <w:rtl/>
        </w:rPr>
        <w:t>תשובת</w:t>
      </w:r>
      <w:r>
        <w:rPr>
          <w:b/>
          <w:bCs/>
          <w:u w:val="single"/>
          <w:rtl/>
        </w:rPr>
        <w:t xml:space="preserve"> סגן שר במשרד ראש הממשלה יצחק לוי:</w:t>
      </w:r>
    </w:p>
    <w:p w14:paraId="158C9CBF" w14:textId="77777777" w:rsidR="00000000" w:rsidRDefault="009432B4">
      <w:pPr>
        <w:pStyle w:val="a"/>
        <w:rPr>
          <w:b/>
          <w:rtl/>
        </w:rPr>
      </w:pPr>
      <w:r>
        <w:rPr>
          <w:b/>
          <w:rtl/>
        </w:rPr>
        <w:t xml:space="preserve">(לא נקראה, נמסרה </w:t>
      </w:r>
      <w:r>
        <w:rPr>
          <w:rFonts w:hint="eastAsia"/>
          <w:b/>
          <w:rtl/>
        </w:rPr>
        <w:t>לפרוטוקול</w:t>
      </w:r>
      <w:r>
        <w:rPr>
          <w:b/>
          <w:rtl/>
        </w:rPr>
        <w:t>)</w:t>
      </w:r>
    </w:p>
    <w:p w14:paraId="4E660049" w14:textId="77777777" w:rsidR="00000000" w:rsidRDefault="009432B4">
      <w:pPr>
        <w:pStyle w:val="a"/>
        <w:rPr>
          <w:rFonts w:hint="cs"/>
          <w:rtl/>
        </w:rPr>
      </w:pPr>
    </w:p>
    <w:p w14:paraId="3A25D380" w14:textId="77777777" w:rsidR="00000000" w:rsidRDefault="009432B4">
      <w:pPr>
        <w:pStyle w:val="a"/>
        <w:ind w:firstLine="720"/>
        <w:rPr>
          <w:rFonts w:hint="cs"/>
          <w:rtl/>
        </w:rPr>
      </w:pPr>
      <w:r>
        <w:rPr>
          <w:rFonts w:hint="cs"/>
          <w:rtl/>
        </w:rPr>
        <w:t>1. לוח הזמנים תלוי בהחלטת ועדת השרים המיוחדת שהוקמה למטרה זו ובחקיקה. להערכת משרד הדתות, על-פי המודל שאנחנו מצ</w:t>
      </w:r>
      <w:r>
        <w:rPr>
          <w:rFonts w:hint="cs"/>
          <w:rtl/>
        </w:rPr>
        <w:t>יעים, החיסכון ינוע בין 40% ל-50% מהתקציב הנוכחי.</w:t>
      </w:r>
    </w:p>
    <w:p w14:paraId="582FAD51" w14:textId="77777777" w:rsidR="00000000" w:rsidRDefault="009432B4">
      <w:pPr>
        <w:pStyle w:val="a"/>
        <w:rPr>
          <w:rFonts w:hint="cs"/>
          <w:rtl/>
        </w:rPr>
      </w:pPr>
    </w:p>
    <w:p w14:paraId="3818D1C5" w14:textId="77777777" w:rsidR="00000000" w:rsidRDefault="009432B4">
      <w:pPr>
        <w:pStyle w:val="a"/>
        <w:ind w:firstLine="720"/>
        <w:rPr>
          <w:rFonts w:hint="cs"/>
          <w:rtl/>
        </w:rPr>
      </w:pPr>
      <w:r>
        <w:rPr>
          <w:rFonts w:hint="cs"/>
          <w:rtl/>
        </w:rPr>
        <w:t>2. שירותים אלו יינתנו כפי שייקבע בחוק כאמור לעיל.</w:t>
      </w:r>
    </w:p>
    <w:p w14:paraId="2B344823" w14:textId="77777777" w:rsidR="00000000" w:rsidRDefault="009432B4">
      <w:pPr>
        <w:pStyle w:val="a"/>
        <w:ind w:firstLine="720"/>
        <w:rPr>
          <w:rFonts w:hint="cs"/>
          <w:rtl/>
        </w:rPr>
      </w:pPr>
    </w:p>
    <w:p w14:paraId="0FC02AD4" w14:textId="77777777" w:rsidR="00000000" w:rsidRDefault="009432B4">
      <w:pPr>
        <w:pStyle w:val="a"/>
        <w:rPr>
          <w:rFonts w:hint="cs"/>
          <w:rtl/>
        </w:rPr>
      </w:pPr>
      <w:r>
        <w:rPr>
          <w:rFonts w:hint="cs"/>
          <w:rtl/>
        </w:rPr>
        <w:t xml:space="preserve">3. יינתן פיצוי לעובדים - אופיו וגובהו ייקבעו על-ידי הגורמים המתאימים לכך, נציבות  שירות המדינה ומשרד האוצר. </w:t>
      </w:r>
    </w:p>
    <w:p w14:paraId="5A37BEC3" w14:textId="77777777" w:rsidR="00000000" w:rsidRDefault="009432B4">
      <w:pPr>
        <w:pStyle w:val="ac"/>
        <w:rPr>
          <w:rFonts w:hint="cs"/>
          <w:rtl/>
        </w:rPr>
      </w:pPr>
    </w:p>
    <w:p w14:paraId="279E1E13" w14:textId="77777777" w:rsidR="00000000" w:rsidRDefault="009432B4">
      <w:pPr>
        <w:pStyle w:val="a"/>
        <w:ind w:firstLine="720"/>
        <w:rPr>
          <w:rFonts w:hint="cs"/>
          <w:rtl/>
        </w:rPr>
      </w:pPr>
      <w:r>
        <w:rPr>
          <w:rFonts w:hint="cs"/>
          <w:rtl/>
        </w:rPr>
        <w:t>4. לא עוכבו תשלומי שכר העובדים בחודש מאי. רוב</w:t>
      </w:r>
      <w:r>
        <w:rPr>
          <w:rFonts w:hint="cs"/>
          <w:rtl/>
        </w:rPr>
        <w:t xml:space="preserve"> המועצות הדתיות שילמו משכורות בזמן - יש כ-20 מועצות דתיות מתוך 134 בארץ שמפגרות בתשלומי שכר לעובדים בגלל קשיים תקציביים.</w:t>
      </w:r>
    </w:p>
    <w:p w14:paraId="77F49391" w14:textId="77777777" w:rsidR="00000000" w:rsidRDefault="009432B4">
      <w:pPr>
        <w:pStyle w:val="ac"/>
        <w:rPr>
          <w:rFonts w:hint="cs"/>
          <w:rtl/>
        </w:rPr>
      </w:pPr>
    </w:p>
    <w:p w14:paraId="7CCE2B9E" w14:textId="77777777" w:rsidR="00000000" w:rsidRDefault="009432B4">
      <w:pPr>
        <w:pStyle w:val="ac"/>
        <w:rPr>
          <w:rFonts w:hint="cs"/>
          <w:rtl/>
        </w:rPr>
      </w:pPr>
    </w:p>
    <w:p w14:paraId="0C6C35AD" w14:textId="77777777" w:rsidR="00000000" w:rsidRDefault="009432B4">
      <w:pPr>
        <w:pStyle w:val="ac"/>
        <w:rPr>
          <w:rtl/>
        </w:rPr>
      </w:pPr>
      <w:r>
        <w:rPr>
          <w:rFonts w:hint="eastAsia"/>
          <w:rtl/>
        </w:rPr>
        <w:t>משה</w:t>
      </w:r>
      <w:r>
        <w:rPr>
          <w:rtl/>
        </w:rPr>
        <w:t xml:space="preserve"> גפני (יהדות התורה):</w:t>
      </w:r>
    </w:p>
    <w:p w14:paraId="2E53E944" w14:textId="77777777" w:rsidR="00000000" w:rsidRDefault="009432B4">
      <w:pPr>
        <w:pStyle w:val="a"/>
        <w:rPr>
          <w:rFonts w:hint="cs"/>
          <w:rtl/>
        </w:rPr>
      </w:pPr>
    </w:p>
    <w:p w14:paraId="6428B11D" w14:textId="77777777" w:rsidR="00000000" w:rsidRDefault="009432B4">
      <w:pPr>
        <w:pStyle w:val="a"/>
        <w:rPr>
          <w:rFonts w:hint="cs"/>
          <w:rtl/>
        </w:rPr>
      </w:pPr>
      <w:r>
        <w:rPr>
          <w:rFonts w:hint="cs"/>
          <w:rtl/>
        </w:rPr>
        <w:t>אולי כדאי לקרוא אותה, זה מעניין. אולי נדע לגבי המועצות הדתיות, מתי פותחים אותן, מתי סוגרים אותן.</w:t>
      </w:r>
    </w:p>
    <w:p w14:paraId="081F9675" w14:textId="77777777" w:rsidR="00000000" w:rsidRDefault="009432B4">
      <w:pPr>
        <w:pStyle w:val="a"/>
        <w:rPr>
          <w:rFonts w:hint="cs"/>
          <w:rtl/>
        </w:rPr>
      </w:pPr>
    </w:p>
    <w:p w14:paraId="3EDBAFB7" w14:textId="77777777" w:rsidR="00000000" w:rsidRDefault="009432B4">
      <w:pPr>
        <w:pStyle w:val="ad"/>
        <w:rPr>
          <w:rtl/>
        </w:rPr>
      </w:pPr>
      <w:r>
        <w:rPr>
          <w:rtl/>
        </w:rPr>
        <w:t>היו"ר נסים</w:t>
      </w:r>
      <w:r>
        <w:rPr>
          <w:rtl/>
        </w:rPr>
        <w:t xml:space="preserve"> דהן:</w:t>
      </w:r>
    </w:p>
    <w:p w14:paraId="0CF0D594" w14:textId="77777777" w:rsidR="00000000" w:rsidRDefault="009432B4">
      <w:pPr>
        <w:pStyle w:val="a"/>
        <w:rPr>
          <w:rtl/>
        </w:rPr>
      </w:pPr>
    </w:p>
    <w:p w14:paraId="0E3E36EE" w14:textId="77777777" w:rsidR="00000000" w:rsidRDefault="009432B4">
      <w:pPr>
        <w:pStyle w:val="a"/>
        <w:rPr>
          <w:rFonts w:hint="cs"/>
          <w:rtl/>
        </w:rPr>
      </w:pPr>
      <w:r>
        <w:rPr>
          <w:rFonts w:hint="cs"/>
          <w:rtl/>
        </w:rPr>
        <w:t>זכותו של סגן השר לענות או לא לענות, גם כשחבר הכנסת אינו נוכח.</w:t>
      </w:r>
    </w:p>
    <w:p w14:paraId="03CE09BA" w14:textId="77777777" w:rsidR="00000000" w:rsidRDefault="009432B4">
      <w:pPr>
        <w:pStyle w:val="a"/>
        <w:rPr>
          <w:rFonts w:hint="cs"/>
          <w:rtl/>
        </w:rPr>
      </w:pPr>
    </w:p>
    <w:p w14:paraId="1257E011" w14:textId="77777777" w:rsidR="00000000" w:rsidRDefault="009432B4">
      <w:pPr>
        <w:pStyle w:val="SpeakerCon"/>
        <w:rPr>
          <w:rtl/>
        </w:rPr>
      </w:pPr>
      <w:bookmarkStart w:id="788" w:name="FS000000765T09_07_2003_20_30_49C"/>
      <w:bookmarkEnd w:id="788"/>
      <w:r>
        <w:rPr>
          <w:rtl/>
        </w:rPr>
        <w:t>סגן שר במשרד ראש הממשלה יצחק לוי:</w:t>
      </w:r>
    </w:p>
    <w:p w14:paraId="503BA831" w14:textId="77777777" w:rsidR="00000000" w:rsidRDefault="009432B4">
      <w:pPr>
        <w:pStyle w:val="a"/>
        <w:rPr>
          <w:rtl/>
        </w:rPr>
      </w:pPr>
    </w:p>
    <w:p w14:paraId="1BB04C99" w14:textId="77777777" w:rsidR="00000000" w:rsidRDefault="009432B4">
      <w:pPr>
        <w:pStyle w:val="a"/>
        <w:rPr>
          <w:rFonts w:hint="cs"/>
          <w:rtl/>
        </w:rPr>
      </w:pPr>
      <w:r>
        <w:rPr>
          <w:rFonts w:hint="cs"/>
          <w:rtl/>
        </w:rPr>
        <w:t>אני מוכן להשיב בקצרה על השאלה הזאת. אתמול התקיימה ישיבה של ועדת השרים המיוחדת בעניין הזה, בראשות השר אולמרט. הצגתי את תפיסתי בקשר למבנה החדש של מתן שיר</w:t>
      </w:r>
      <w:r>
        <w:rPr>
          <w:rFonts w:hint="cs"/>
          <w:rtl/>
        </w:rPr>
        <w:t xml:space="preserve">ותי הדת לישראל. מובן שאין לי כרגע זמן לפרט, אבל התפיסה התקבלה. </w:t>
      </w:r>
    </w:p>
    <w:p w14:paraId="55775988" w14:textId="77777777" w:rsidR="00000000" w:rsidRDefault="009432B4">
      <w:pPr>
        <w:pStyle w:val="a"/>
        <w:rPr>
          <w:rFonts w:hint="cs"/>
          <w:rtl/>
        </w:rPr>
      </w:pPr>
    </w:p>
    <w:p w14:paraId="5EB288FA" w14:textId="77777777" w:rsidR="00000000" w:rsidRDefault="009432B4">
      <w:pPr>
        <w:pStyle w:val="a"/>
        <w:rPr>
          <w:rFonts w:hint="cs"/>
          <w:rtl/>
        </w:rPr>
      </w:pPr>
      <w:r>
        <w:rPr>
          <w:rFonts w:hint="cs"/>
          <w:rtl/>
        </w:rPr>
        <w:t>הוקמו שני צוותים - צוות אחד משפטי, כדי להתחיל בניסוח החוק החדש; וצוות אחד שתפקידו, גם במצב הביניים, לצמצם במועצות דתיות ולשדך חלשות לחזקות, כיוון שהיום יש משבר בחלק גדול מהמועצות הדתיות. אנחנ</w:t>
      </w:r>
      <w:r>
        <w:rPr>
          <w:rFonts w:hint="cs"/>
          <w:rtl/>
        </w:rPr>
        <w:t>ו עוד רוצים להשתמש בחוק שנמצא בוועדת הפנים של הכנסת לקראת קריאה שנייה ושלישית, עד שיהיה אותו חוק שאנחנו חושבים שצריך להביא פתרון למבנה חדש לגמרי של המועצות הדתיות. בינתיים אנחנו רוצים לצמצם במספר ולאפשר חיבור בין מועצות דתיות חלשות לחזקות, כדי שהחזקות יסיי</w:t>
      </w:r>
      <w:r>
        <w:rPr>
          <w:rFonts w:hint="cs"/>
          <w:rtl/>
        </w:rPr>
        <w:t xml:space="preserve">עו לחלשות לתת את שירותי הדת. </w:t>
      </w:r>
    </w:p>
    <w:p w14:paraId="023DBF1B" w14:textId="77777777" w:rsidR="00000000" w:rsidRDefault="009432B4">
      <w:pPr>
        <w:pStyle w:val="a"/>
        <w:rPr>
          <w:rFonts w:hint="cs"/>
          <w:rtl/>
        </w:rPr>
      </w:pPr>
    </w:p>
    <w:p w14:paraId="15D931F2" w14:textId="77777777" w:rsidR="00000000" w:rsidRDefault="009432B4">
      <w:pPr>
        <w:pStyle w:val="a"/>
        <w:rPr>
          <w:rFonts w:hint="cs"/>
          <w:rtl/>
        </w:rPr>
      </w:pPr>
      <w:r>
        <w:rPr>
          <w:rFonts w:hint="cs"/>
          <w:rtl/>
        </w:rPr>
        <w:t>מבחינת לוח הזמנים, הכול תלוי בחקיקה. אני לא יכול לומר כרגע. ברגע שתהיה חקיקה א', שהיא החקיקה כרגע, שנמצאת בוועדת הפנים, אני חושב שבתוך שלושה-ארבעה חודשים אפשר יהיה לאחד כ-60 מועצות דתיות. ברגע שתהיה חקיקה ב', שהיא החקיקה שתקב</w:t>
      </w:r>
      <w:r>
        <w:rPr>
          <w:rFonts w:hint="cs"/>
          <w:rtl/>
        </w:rPr>
        <w:t>ע את המבנה החדש של מתן שירותי הדת בישראל, אני מתאר לעצמי שבתוך ארבעה-חמישה חודשים אפשר יהיה להביא ליישום החקיקה החדשה. תודה רבה.</w:t>
      </w:r>
    </w:p>
    <w:p w14:paraId="485DE12A" w14:textId="77777777" w:rsidR="00000000" w:rsidRDefault="009432B4">
      <w:pPr>
        <w:pStyle w:val="a"/>
        <w:rPr>
          <w:rFonts w:hint="cs"/>
          <w:rtl/>
        </w:rPr>
      </w:pPr>
    </w:p>
    <w:p w14:paraId="5493E757" w14:textId="77777777" w:rsidR="00000000" w:rsidRDefault="009432B4">
      <w:pPr>
        <w:pStyle w:val="ad"/>
        <w:rPr>
          <w:rtl/>
        </w:rPr>
      </w:pPr>
      <w:bookmarkStart w:id="789" w:name="CQ12959FI0012959T09_07_2003_20_38_00"/>
      <w:bookmarkEnd w:id="789"/>
      <w:r>
        <w:rPr>
          <w:rtl/>
        </w:rPr>
        <w:t>היו"ר נסים דהן:</w:t>
      </w:r>
    </w:p>
    <w:p w14:paraId="491EE1B3" w14:textId="77777777" w:rsidR="00000000" w:rsidRDefault="009432B4">
      <w:pPr>
        <w:pStyle w:val="a"/>
        <w:rPr>
          <w:rtl/>
        </w:rPr>
      </w:pPr>
    </w:p>
    <w:p w14:paraId="40C57BD9" w14:textId="77777777" w:rsidR="00000000" w:rsidRDefault="009432B4">
      <w:pPr>
        <w:pStyle w:val="a"/>
        <w:rPr>
          <w:rFonts w:hint="cs"/>
          <w:rtl/>
        </w:rPr>
      </w:pPr>
      <w:r>
        <w:rPr>
          <w:rFonts w:hint="cs"/>
          <w:rtl/>
        </w:rPr>
        <w:t>שאילתא מס' 299, של חבר הכנסת בניזרי - אינו נוכח. לפרוטוקול.</w:t>
      </w:r>
    </w:p>
    <w:p w14:paraId="732D1C47" w14:textId="77777777" w:rsidR="00000000" w:rsidRDefault="009432B4">
      <w:pPr>
        <w:pStyle w:val="a"/>
        <w:rPr>
          <w:rFonts w:hint="cs"/>
          <w:rtl/>
        </w:rPr>
      </w:pPr>
    </w:p>
    <w:p w14:paraId="24A2D7F1" w14:textId="77777777" w:rsidR="00000000" w:rsidRDefault="009432B4">
      <w:pPr>
        <w:pStyle w:val="Query"/>
        <w:jc w:val="center"/>
        <w:rPr>
          <w:rtl/>
        </w:rPr>
      </w:pPr>
      <w:bookmarkStart w:id="790" w:name="CQ13119FI0013119T09_07_2003_20_42_13"/>
      <w:bookmarkStart w:id="791" w:name="_Toc45934828"/>
      <w:bookmarkStart w:id="792" w:name="_Toc76385346"/>
      <w:bookmarkEnd w:id="790"/>
      <w:r>
        <w:rPr>
          <w:rtl/>
        </w:rPr>
        <w:t>299. מתן שירותי דת על-ידי הרשויות המקומיות</w:t>
      </w:r>
      <w:bookmarkEnd w:id="791"/>
      <w:bookmarkEnd w:id="792"/>
    </w:p>
    <w:p w14:paraId="1642EDAE" w14:textId="77777777" w:rsidR="00000000" w:rsidRDefault="009432B4">
      <w:pPr>
        <w:pStyle w:val="a"/>
        <w:rPr>
          <w:rFonts w:hint="cs"/>
          <w:rtl/>
        </w:rPr>
      </w:pPr>
    </w:p>
    <w:p w14:paraId="20A4D75F" w14:textId="77777777" w:rsidR="00000000" w:rsidRDefault="009432B4">
      <w:pPr>
        <w:pStyle w:val="a"/>
        <w:ind w:firstLine="0"/>
        <w:rPr>
          <w:bCs/>
          <w:u w:val="single"/>
        </w:rPr>
      </w:pPr>
      <w:bookmarkStart w:id="793" w:name="ESQ13119"/>
      <w:bookmarkEnd w:id="793"/>
      <w:r>
        <w:rPr>
          <w:bCs/>
          <w:u w:val="single"/>
          <w:rtl/>
        </w:rPr>
        <w:t>חבר</w:t>
      </w:r>
      <w:r>
        <w:rPr>
          <w:rFonts w:hint="cs"/>
          <w:bCs/>
          <w:u w:val="single"/>
          <w:rtl/>
        </w:rPr>
        <w:t xml:space="preserve"> </w:t>
      </w:r>
      <w:r>
        <w:rPr>
          <w:rFonts w:hint="cs"/>
          <w:bCs/>
          <w:u w:val="single"/>
          <w:rtl/>
        </w:rPr>
        <w:t xml:space="preserve">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6EE722F6" w14:textId="77777777" w:rsidR="00000000" w:rsidRDefault="009432B4">
      <w:pPr>
        <w:pStyle w:val="a"/>
        <w:ind w:firstLine="720"/>
      </w:pPr>
      <w:r>
        <w:rPr>
          <w:rtl/>
        </w:rPr>
        <w:t>ביום ב' בתמוז התשס"ג (2 ביולי 2003):</w:t>
      </w:r>
    </w:p>
    <w:p w14:paraId="34353433" w14:textId="77777777" w:rsidR="00000000" w:rsidRDefault="009432B4">
      <w:pPr>
        <w:pStyle w:val="a"/>
        <w:rPr>
          <w:rFonts w:hint="cs"/>
          <w:rtl/>
        </w:rPr>
      </w:pPr>
    </w:p>
    <w:p w14:paraId="782053AD" w14:textId="77777777" w:rsidR="00000000" w:rsidRDefault="009432B4">
      <w:pPr>
        <w:pStyle w:val="a"/>
        <w:rPr>
          <w:rFonts w:hint="cs"/>
        </w:rPr>
      </w:pPr>
    </w:p>
    <w:p w14:paraId="0B371B2C" w14:textId="77777777" w:rsidR="00000000" w:rsidRDefault="009432B4">
      <w:pPr>
        <w:pStyle w:val="a"/>
        <w:ind w:firstLine="720"/>
      </w:pPr>
      <w:r>
        <w:rPr>
          <w:rFonts w:hint="cs"/>
          <w:rtl/>
        </w:rPr>
        <w:t>לפי ה</w:t>
      </w:r>
      <w:r>
        <w:rPr>
          <w:rtl/>
        </w:rPr>
        <w:t>פרסום ב"הארץ"</w:t>
      </w:r>
      <w:r>
        <w:rPr>
          <w:rFonts w:hint="cs"/>
          <w:rtl/>
        </w:rPr>
        <w:t>,</w:t>
      </w:r>
      <w:r>
        <w:rPr>
          <w:rtl/>
        </w:rPr>
        <w:t xml:space="preserve"> עיר</w:t>
      </w:r>
      <w:r>
        <w:rPr>
          <w:rFonts w:hint="cs"/>
          <w:rtl/>
        </w:rPr>
        <w:t>י</w:t>
      </w:r>
      <w:r>
        <w:rPr>
          <w:rtl/>
        </w:rPr>
        <w:t xml:space="preserve">ית תל-אביב </w:t>
      </w:r>
      <w:r>
        <w:rPr>
          <w:rFonts w:hint="cs"/>
          <w:rtl/>
        </w:rPr>
        <w:t xml:space="preserve">מבהירה </w:t>
      </w:r>
      <w:r>
        <w:rPr>
          <w:rtl/>
        </w:rPr>
        <w:t>כי לא תוכל לספק ש</w:t>
      </w:r>
      <w:r>
        <w:rPr>
          <w:rFonts w:hint="cs"/>
          <w:rtl/>
        </w:rPr>
        <w:t>י</w:t>
      </w:r>
      <w:r>
        <w:rPr>
          <w:rtl/>
        </w:rPr>
        <w:t>רותי</w:t>
      </w:r>
      <w:r>
        <w:rPr>
          <w:rFonts w:hint="cs"/>
          <w:rtl/>
        </w:rPr>
        <w:t xml:space="preserve"> </w:t>
      </w:r>
      <w:r>
        <w:rPr>
          <w:rtl/>
        </w:rPr>
        <w:t xml:space="preserve">דת. </w:t>
      </w:r>
    </w:p>
    <w:p w14:paraId="5C1A1C42" w14:textId="77777777" w:rsidR="00000000" w:rsidRDefault="009432B4">
      <w:pPr>
        <w:pStyle w:val="a"/>
        <w:ind w:firstLine="720"/>
      </w:pPr>
    </w:p>
    <w:p w14:paraId="70BAEF6F" w14:textId="77777777" w:rsidR="00000000" w:rsidRDefault="009432B4">
      <w:pPr>
        <w:pStyle w:val="a"/>
        <w:ind w:firstLine="720"/>
      </w:pPr>
      <w:r>
        <w:rPr>
          <w:rFonts w:hint="cs"/>
          <w:rtl/>
        </w:rPr>
        <w:t>רצוני לשאול</w:t>
      </w:r>
      <w:r>
        <w:rPr>
          <w:rtl/>
        </w:rPr>
        <w:t>:</w:t>
      </w:r>
    </w:p>
    <w:p w14:paraId="4E805EE6" w14:textId="77777777" w:rsidR="00000000" w:rsidRDefault="009432B4">
      <w:pPr>
        <w:pStyle w:val="a"/>
        <w:ind w:firstLine="720"/>
        <w:rPr>
          <w:rFonts w:hint="cs"/>
          <w:rtl/>
        </w:rPr>
      </w:pPr>
    </w:p>
    <w:p w14:paraId="2DC574D9" w14:textId="77777777" w:rsidR="00000000" w:rsidRDefault="009432B4">
      <w:pPr>
        <w:pStyle w:val="a"/>
        <w:ind w:firstLine="720"/>
        <w:rPr>
          <w:rFonts w:hint="cs"/>
          <w:rtl/>
        </w:rPr>
      </w:pPr>
      <w:r>
        <w:rPr>
          <w:rFonts w:hint="cs"/>
          <w:rtl/>
        </w:rPr>
        <w:t>1. האם אלה פני הדברים ביתר הרשויות המקומיות שאמורות לספק שירותי דת במקום המועצות הדתיות שי</w:t>
      </w:r>
      <w:r>
        <w:rPr>
          <w:rFonts w:hint="cs"/>
          <w:rtl/>
        </w:rPr>
        <w:t>יסגרו?</w:t>
      </w:r>
    </w:p>
    <w:p w14:paraId="0B2073C4" w14:textId="77777777" w:rsidR="00000000" w:rsidRDefault="009432B4">
      <w:pPr>
        <w:pStyle w:val="a"/>
        <w:ind w:firstLine="720"/>
        <w:rPr>
          <w:rFonts w:hint="cs"/>
        </w:rPr>
      </w:pPr>
    </w:p>
    <w:p w14:paraId="7705CBE4" w14:textId="77777777" w:rsidR="00000000" w:rsidRDefault="009432B4">
      <w:pPr>
        <w:pStyle w:val="a"/>
        <w:ind w:firstLine="720"/>
        <w:rPr>
          <w:rtl/>
        </w:rPr>
      </w:pPr>
      <w:r>
        <w:rPr>
          <w:rFonts w:hint="cs"/>
          <w:rtl/>
        </w:rPr>
        <w:t xml:space="preserve">2. </w:t>
      </w:r>
      <w:r>
        <w:rPr>
          <w:rtl/>
        </w:rPr>
        <w:t xml:space="preserve">מי </w:t>
      </w:r>
      <w:r>
        <w:rPr>
          <w:rFonts w:hint="cs"/>
          <w:rtl/>
        </w:rPr>
        <w:t xml:space="preserve">יוודא </w:t>
      </w:r>
      <w:r>
        <w:rPr>
          <w:rtl/>
        </w:rPr>
        <w:t>שהרשויות המקומיות</w:t>
      </w:r>
      <w:r>
        <w:rPr>
          <w:rFonts w:hint="cs"/>
          <w:rtl/>
        </w:rPr>
        <w:t xml:space="preserve"> </w:t>
      </w:r>
      <w:r>
        <w:rPr>
          <w:rtl/>
        </w:rPr>
        <w:t>יספקו את מכלול ש</w:t>
      </w:r>
      <w:r>
        <w:rPr>
          <w:rFonts w:hint="cs"/>
          <w:rtl/>
        </w:rPr>
        <w:t>י</w:t>
      </w:r>
      <w:r>
        <w:rPr>
          <w:rtl/>
        </w:rPr>
        <w:t>רותי הדת?</w:t>
      </w:r>
    </w:p>
    <w:p w14:paraId="346BD1AE" w14:textId="77777777" w:rsidR="00000000" w:rsidRDefault="009432B4">
      <w:pPr>
        <w:pStyle w:val="a"/>
        <w:ind w:firstLine="720"/>
        <w:rPr>
          <w:rtl/>
        </w:rPr>
      </w:pPr>
    </w:p>
    <w:p w14:paraId="2757D0C3" w14:textId="77777777" w:rsidR="00000000" w:rsidRDefault="009432B4">
      <w:pPr>
        <w:pStyle w:val="a"/>
        <w:ind w:firstLine="720"/>
        <w:rPr>
          <w:rtl/>
        </w:rPr>
      </w:pPr>
      <w:r>
        <w:rPr>
          <w:rFonts w:hint="cs"/>
          <w:rtl/>
        </w:rPr>
        <w:t xml:space="preserve">3. </w:t>
      </w:r>
      <w:r>
        <w:rPr>
          <w:rtl/>
        </w:rPr>
        <w:t xml:space="preserve">האם </w:t>
      </w:r>
      <w:r>
        <w:rPr>
          <w:rFonts w:hint="cs"/>
          <w:rtl/>
        </w:rPr>
        <w:t>הסכים משרדך</w:t>
      </w:r>
      <w:r>
        <w:rPr>
          <w:rtl/>
        </w:rPr>
        <w:t xml:space="preserve"> לביטול המועצות הדתיות?</w:t>
      </w:r>
    </w:p>
    <w:p w14:paraId="6EF0866E" w14:textId="77777777" w:rsidR="00000000" w:rsidRDefault="009432B4">
      <w:pPr>
        <w:pStyle w:val="a"/>
        <w:ind w:firstLine="720"/>
        <w:rPr>
          <w:rtl/>
        </w:rPr>
      </w:pPr>
    </w:p>
    <w:p w14:paraId="1C620FA4" w14:textId="77777777" w:rsidR="00000000" w:rsidRDefault="009432B4">
      <w:pPr>
        <w:pStyle w:val="a"/>
        <w:rPr>
          <w:b/>
          <w:bCs/>
          <w:u w:val="single"/>
        </w:rPr>
      </w:pPr>
      <w:r>
        <w:rPr>
          <w:rFonts w:hint="eastAsia"/>
          <w:b/>
          <w:bCs/>
          <w:u w:val="single"/>
          <w:rtl/>
        </w:rPr>
        <w:t>תשובת</w:t>
      </w:r>
      <w:r>
        <w:rPr>
          <w:b/>
          <w:bCs/>
          <w:u w:val="single"/>
          <w:rtl/>
        </w:rPr>
        <w:t xml:space="preserve"> סגן שר במשרד ראש הממשלה יצחק לוי:</w:t>
      </w:r>
    </w:p>
    <w:p w14:paraId="78FECCC8" w14:textId="77777777" w:rsidR="00000000" w:rsidRDefault="009432B4">
      <w:pPr>
        <w:pStyle w:val="a"/>
        <w:rPr>
          <w:b/>
          <w:rtl/>
        </w:rPr>
      </w:pPr>
      <w:r>
        <w:rPr>
          <w:b/>
          <w:rtl/>
        </w:rPr>
        <w:t xml:space="preserve">(לא נקראה, נמסרה </w:t>
      </w:r>
      <w:r>
        <w:rPr>
          <w:rFonts w:hint="eastAsia"/>
          <w:b/>
          <w:rtl/>
        </w:rPr>
        <w:t>לפרוטוקול</w:t>
      </w:r>
      <w:r>
        <w:rPr>
          <w:b/>
          <w:rtl/>
        </w:rPr>
        <w:t>)</w:t>
      </w:r>
    </w:p>
    <w:p w14:paraId="62031C6D" w14:textId="77777777" w:rsidR="00000000" w:rsidRDefault="009432B4">
      <w:pPr>
        <w:pStyle w:val="a"/>
        <w:rPr>
          <w:rFonts w:hint="cs"/>
          <w:rtl/>
        </w:rPr>
      </w:pPr>
    </w:p>
    <w:p w14:paraId="2C666089" w14:textId="77777777" w:rsidR="00000000" w:rsidRDefault="009432B4">
      <w:pPr>
        <w:pStyle w:val="a"/>
        <w:rPr>
          <w:rFonts w:hint="cs"/>
          <w:rtl/>
        </w:rPr>
      </w:pPr>
      <w:r>
        <w:rPr>
          <w:rFonts w:hint="cs"/>
          <w:rtl/>
        </w:rPr>
        <w:t>1-2. לפי תפיסת משרד הדתות, הרשויות המקומיות לא ייתנו שירותי דת, אלא גופים ממשל</w:t>
      </w:r>
      <w:r>
        <w:rPr>
          <w:rFonts w:hint="cs"/>
          <w:rtl/>
        </w:rPr>
        <w:t xml:space="preserve">תיים בלבד. ועדת השרים שהוקמה לשם דיון במבנה חדש למתן שירותי דת אמורה להחליט על מבנה חדש ובעקבותיו חוק חדש - הצעתנו שוללת את האפשרות שהשירותים יינתנו על-ידי רשויות מקומיות. </w:t>
      </w:r>
    </w:p>
    <w:p w14:paraId="6E922090" w14:textId="77777777" w:rsidR="00000000" w:rsidRDefault="009432B4">
      <w:pPr>
        <w:pStyle w:val="a"/>
        <w:rPr>
          <w:rFonts w:hint="cs"/>
          <w:rtl/>
        </w:rPr>
      </w:pPr>
    </w:p>
    <w:p w14:paraId="76F82860" w14:textId="77777777" w:rsidR="00000000" w:rsidRDefault="009432B4">
      <w:pPr>
        <w:pStyle w:val="a"/>
        <w:rPr>
          <w:rFonts w:hint="cs"/>
          <w:rtl/>
        </w:rPr>
      </w:pPr>
      <w:r>
        <w:rPr>
          <w:rFonts w:hint="cs"/>
          <w:rtl/>
        </w:rPr>
        <w:t>3. התשובה היא כן.</w:t>
      </w:r>
    </w:p>
    <w:p w14:paraId="2931D2A7" w14:textId="77777777" w:rsidR="00000000" w:rsidRDefault="009432B4">
      <w:pPr>
        <w:pStyle w:val="a"/>
        <w:rPr>
          <w:rFonts w:hint="cs"/>
          <w:rtl/>
        </w:rPr>
      </w:pPr>
    </w:p>
    <w:p w14:paraId="776B1A2B" w14:textId="77777777" w:rsidR="00000000" w:rsidRDefault="009432B4">
      <w:pPr>
        <w:pStyle w:val="ad"/>
        <w:rPr>
          <w:rtl/>
        </w:rPr>
      </w:pPr>
      <w:r>
        <w:rPr>
          <w:rtl/>
        </w:rPr>
        <w:t>היו"ר נסים דהן:</w:t>
      </w:r>
    </w:p>
    <w:p w14:paraId="62D7EB17" w14:textId="77777777" w:rsidR="00000000" w:rsidRDefault="009432B4">
      <w:pPr>
        <w:pStyle w:val="a"/>
        <w:rPr>
          <w:rtl/>
        </w:rPr>
      </w:pPr>
    </w:p>
    <w:p w14:paraId="1062BAC8" w14:textId="77777777" w:rsidR="00000000" w:rsidRDefault="009432B4">
      <w:pPr>
        <w:pStyle w:val="a"/>
        <w:rPr>
          <w:rFonts w:hint="cs"/>
          <w:rtl/>
        </w:rPr>
      </w:pPr>
      <w:r>
        <w:rPr>
          <w:rFonts w:hint="cs"/>
          <w:rtl/>
        </w:rPr>
        <w:t>שאילתא מס' 300, של חבר כנסת נסים דהן, בנושא בי</w:t>
      </w:r>
      <w:r>
        <w:rPr>
          <w:rFonts w:hint="cs"/>
          <w:rtl/>
        </w:rPr>
        <w:t>טול המועצות הדתיות.</w:t>
      </w:r>
    </w:p>
    <w:p w14:paraId="36A453F0" w14:textId="77777777" w:rsidR="00000000" w:rsidRDefault="009432B4">
      <w:pPr>
        <w:pStyle w:val="a"/>
        <w:rPr>
          <w:rFonts w:hint="cs"/>
          <w:rtl/>
        </w:rPr>
      </w:pPr>
    </w:p>
    <w:p w14:paraId="5934EA63" w14:textId="77777777" w:rsidR="00000000" w:rsidRDefault="009432B4">
      <w:pPr>
        <w:pStyle w:val="a"/>
        <w:rPr>
          <w:rFonts w:hint="cs"/>
          <w:rtl/>
        </w:rPr>
      </w:pPr>
    </w:p>
    <w:p w14:paraId="5E10CDC0" w14:textId="77777777" w:rsidR="00000000" w:rsidRDefault="009432B4">
      <w:pPr>
        <w:pStyle w:val="Query"/>
        <w:jc w:val="center"/>
        <w:rPr>
          <w:rtl/>
        </w:rPr>
      </w:pPr>
      <w:bookmarkStart w:id="794" w:name="CQ13115FI0013115T09_07_2003_21_03_02"/>
      <w:bookmarkStart w:id="795" w:name="_Toc45934829"/>
      <w:bookmarkStart w:id="796" w:name="_Toc76385347"/>
      <w:bookmarkEnd w:id="794"/>
      <w:r>
        <w:rPr>
          <w:rtl/>
        </w:rPr>
        <w:t xml:space="preserve">300. </w:t>
      </w:r>
      <w:r>
        <w:rPr>
          <w:rFonts w:hint="cs"/>
          <w:rtl/>
        </w:rPr>
        <w:t>סגירת</w:t>
      </w:r>
      <w:r>
        <w:rPr>
          <w:rtl/>
        </w:rPr>
        <w:t xml:space="preserve"> המועצות הדתיות</w:t>
      </w:r>
      <w:bookmarkEnd w:id="795"/>
      <w:bookmarkEnd w:id="796"/>
    </w:p>
    <w:p w14:paraId="45B22D45" w14:textId="77777777" w:rsidR="00000000" w:rsidRDefault="009432B4">
      <w:pPr>
        <w:pStyle w:val="a"/>
        <w:rPr>
          <w:rFonts w:hint="cs"/>
          <w:rtl/>
        </w:rPr>
      </w:pPr>
    </w:p>
    <w:p w14:paraId="5F7F86D5" w14:textId="77777777" w:rsidR="00000000" w:rsidRDefault="009432B4">
      <w:pPr>
        <w:pStyle w:val="a"/>
        <w:ind w:firstLine="0"/>
        <w:rPr>
          <w:bCs/>
          <w:u w:val="single"/>
        </w:rPr>
      </w:pPr>
      <w:bookmarkStart w:id="797" w:name="ESQ13115"/>
      <w:bookmarkEnd w:id="797"/>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3A648042" w14:textId="77777777" w:rsidR="00000000" w:rsidRDefault="009432B4">
      <w:pPr>
        <w:pStyle w:val="a"/>
        <w:ind w:firstLine="720"/>
        <w:rPr>
          <w:rFonts w:hint="cs"/>
          <w:rtl/>
        </w:rPr>
      </w:pPr>
      <w:r>
        <w:rPr>
          <w:rtl/>
        </w:rPr>
        <w:t>ביום ב' בתמוז התשס"ג (2 ביולי 2003):</w:t>
      </w:r>
    </w:p>
    <w:p w14:paraId="3C992683" w14:textId="77777777" w:rsidR="00000000" w:rsidRDefault="009432B4">
      <w:pPr>
        <w:pStyle w:val="a"/>
      </w:pPr>
    </w:p>
    <w:p w14:paraId="5A6754D1" w14:textId="77777777" w:rsidR="00000000" w:rsidRDefault="009432B4">
      <w:pPr>
        <w:pStyle w:val="a"/>
        <w:ind w:firstLine="720"/>
      </w:pPr>
      <w:r>
        <w:rPr>
          <w:rtl/>
        </w:rPr>
        <w:t>נוכח המגמה לבטל את המועצות הדתיות ברחבי הארץ</w:t>
      </w:r>
      <w:r>
        <w:rPr>
          <w:rFonts w:hint="cs"/>
          <w:rtl/>
        </w:rPr>
        <w:t>, רצוני לשאול</w:t>
      </w:r>
      <w:r>
        <w:rPr>
          <w:rtl/>
        </w:rPr>
        <w:t>:</w:t>
      </w:r>
    </w:p>
    <w:p w14:paraId="492DBEFA" w14:textId="77777777" w:rsidR="00000000" w:rsidRDefault="009432B4">
      <w:pPr>
        <w:pStyle w:val="a"/>
        <w:ind w:firstLine="720"/>
      </w:pPr>
    </w:p>
    <w:p w14:paraId="7B04499E" w14:textId="77777777" w:rsidR="00000000" w:rsidRDefault="009432B4">
      <w:pPr>
        <w:pStyle w:val="a"/>
        <w:ind w:firstLine="720"/>
        <w:rPr>
          <w:rFonts w:hint="cs"/>
          <w:rtl/>
        </w:rPr>
      </w:pPr>
      <w:r>
        <w:rPr>
          <w:rFonts w:hint="cs"/>
          <w:rtl/>
        </w:rPr>
        <w:t xml:space="preserve">1. </w:t>
      </w:r>
      <w:r>
        <w:rPr>
          <w:rtl/>
        </w:rPr>
        <w:t>האם כבר הוחלט א</w:t>
      </w:r>
      <w:r>
        <w:rPr>
          <w:rFonts w:hint="cs"/>
          <w:rtl/>
        </w:rPr>
        <w:t>י</w:t>
      </w:r>
      <w:r>
        <w:rPr>
          <w:rtl/>
        </w:rPr>
        <w:t>לו מועצות דתיות ייסגרו</w:t>
      </w:r>
      <w:r>
        <w:rPr>
          <w:rFonts w:hint="cs"/>
          <w:rtl/>
        </w:rPr>
        <w:t xml:space="preserve">, ואם כן </w:t>
      </w:r>
      <w:r>
        <w:rPr>
          <w:rtl/>
        </w:rPr>
        <w:t>–</w:t>
      </w:r>
      <w:r>
        <w:rPr>
          <w:rFonts w:hint="cs"/>
          <w:rtl/>
        </w:rPr>
        <w:t xml:space="preserve"> אילו ומה יהיה </w:t>
      </w:r>
      <w:r>
        <w:rPr>
          <w:rFonts w:hint="cs"/>
          <w:rtl/>
        </w:rPr>
        <w:t>קצב סגירתן?</w:t>
      </w:r>
    </w:p>
    <w:p w14:paraId="6E893991" w14:textId="77777777" w:rsidR="00000000" w:rsidRDefault="009432B4">
      <w:pPr>
        <w:pStyle w:val="a"/>
        <w:ind w:firstLine="720"/>
        <w:rPr>
          <w:rtl/>
        </w:rPr>
      </w:pPr>
    </w:p>
    <w:p w14:paraId="21726398" w14:textId="77777777" w:rsidR="00000000" w:rsidRDefault="009432B4">
      <w:pPr>
        <w:pStyle w:val="a"/>
        <w:ind w:firstLine="720"/>
        <w:rPr>
          <w:rFonts w:hint="cs"/>
          <w:rtl/>
        </w:rPr>
      </w:pPr>
      <w:r>
        <w:rPr>
          <w:rFonts w:hint="cs"/>
          <w:rtl/>
        </w:rPr>
        <w:t xml:space="preserve">2. </w:t>
      </w:r>
      <w:r>
        <w:rPr>
          <w:rtl/>
        </w:rPr>
        <w:t xml:space="preserve">האם משרדך תומך </w:t>
      </w:r>
      <w:r>
        <w:rPr>
          <w:rFonts w:hint="cs"/>
          <w:rtl/>
        </w:rPr>
        <w:t>ב</w:t>
      </w:r>
      <w:r>
        <w:rPr>
          <w:rtl/>
        </w:rPr>
        <w:t>יוזמה זו</w:t>
      </w:r>
      <w:r>
        <w:rPr>
          <w:rFonts w:hint="cs"/>
          <w:rtl/>
        </w:rPr>
        <w:t xml:space="preserve"> או מתנגד לה?</w:t>
      </w:r>
    </w:p>
    <w:p w14:paraId="3C6371B2" w14:textId="77777777" w:rsidR="00000000" w:rsidRDefault="009432B4">
      <w:pPr>
        <w:pStyle w:val="a"/>
        <w:ind w:firstLine="720"/>
        <w:rPr>
          <w:rtl/>
        </w:rPr>
      </w:pPr>
    </w:p>
    <w:p w14:paraId="4E0D8B56" w14:textId="77777777" w:rsidR="00000000" w:rsidRDefault="009432B4">
      <w:pPr>
        <w:pStyle w:val="a"/>
        <w:ind w:firstLine="720"/>
        <w:rPr>
          <w:rFonts w:hint="cs"/>
          <w:rtl/>
        </w:rPr>
      </w:pPr>
      <w:r>
        <w:rPr>
          <w:rFonts w:hint="cs"/>
          <w:rtl/>
        </w:rPr>
        <w:t>3. מה ייעשה כדי לוודא את המשך תפעולם כהלכה של המקוואות ברחבי הארץ?</w:t>
      </w:r>
    </w:p>
    <w:p w14:paraId="78A73BA1" w14:textId="77777777" w:rsidR="00000000" w:rsidRDefault="009432B4">
      <w:pPr>
        <w:pStyle w:val="a"/>
        <w:rPr>
          <w:rFonts w:hint="cs"/>
          <w:rtl/>
        </w:rPr>
      </w:pPr>
    </w:p>
    <w:p w14:paraId="42A78414" w14:textId="77777777" w:rsidR="00000000" w:rsidRDefault="009432B4">
      <w:pPr>
        <w:pStyle w:val="SpeakerCon"/>
        <w:rPr>
          <w:rtl/>
        </w:rPr>
      </w:pPr>
      <w:bookmarkStart w:id="798" w:name="FS000000765T09_07_2003_20_43_22C"/>
      <w:bookmarkStart w:id="799" w:name="FS000000765T09_07_2003_21_03_36C"/>
      <w:bookmarkEnd w:id="798"/>
      <w:bookmarkEnd w:id="799"/>
      <w:r>
        <w:rPr>
          <w:rtl/>
        </w:rPr>
        <w:t>סגן שר במשרד ראש הממשלה יצחק לוי:</w:t>
      </w:r>
    </w:p>
    <w:p w14:paraId="2F82BF05" w14:textId="77777777" w:rsidR="00000000" w:rsidRDefault="009432B4">
      <w:pPr>
        <w:pStyle w:val="a"/>
        <w:rPr>
          <w:rtl/>
        </w:rPr>
      </w:pPr>
    </w:p>
    <w:p w14:paraId="45E6EECB" w14:textId="77777777" w:rsidR="00000000" w:rsidRDefault="009432B4">
      <w:pPr>
        <w:pStyle w:val="a"/>
        <w:rPr>
          <w:rFonts w:hint="cs"/>
          <w:rtl/>
        </w:rPr>
      </w:pPr>
      <w:r>
        <w:rPr>
          <w:rFonts w:hint="cs"/>
          <w:rtl/>
        </w:rPr>
        <w:t xml:space="preserve">אדוני היושב-ראש, לשאילתא שלך, שאילתא מס' 300, בנושא סגירת המועצות הדתיות -   </w:t>
      </w:r>
    </w:p>
    <w:p w14:paraId="4763C2A1" w14:textId="77777777" w:rsidR="00000000" w:rsidRDefault="009432B4">
      <w:pPr>
        <w:pStyle w:val="a"/>
        <w:rPr>
          <w:rFonts w:hint="cs"/>
          <w:rtl/>
        </w:rPr>
      </w:pPr>
    </w:p>
    <w:p w14:paraId="592E6F02" w14:textId="77777777" w:rsidR="00000000" w:rsidRDefault="009432B4">
      <w:pPr>
        <w:pStyle w:val="a"/>
        <w:rPr>
          <w:rFonts w:hint="cs"/>
          <w:rtl/>
        </w:rPr>
      </w:pPr>
      <w:r>
        <w:rPr>
          <w:rFonts w:hint="cs"/>
          <w:rtl/>
        </w:rPr>
        <w:t>1-2. משרד הדתות נער</w:t>
      </w:r>
      <w:r>
        <w:rPr>
          <w:rFonts w:hint="cs"/>
          <w:rtl/>
        </w:rPr>
        <w:t>ך לסגור את כל המועצות הדתיות - הממשלה הקימה ועדת שרים, האמורה להתכנס בתחילת חודש יולי - היא התכנסה אתמול, כשכתבנו את הנוסח זה היה לפני הכינוס. ועדת השרים אמורה להחליט על חוק חדש למתן שירותי דת, ולפיו שירותי הדת יינתנו לא דרך מועצות דתיות. עם זה, יש הצעת חו</w:t>
      </w:r>
      <w:r>
        <w:rPr>
          <w:rFonts w:hint="cs"/>
          <w:rtl/>
        </w:rPr>
        <w:t>ק בוועדת הפנים, שהוגשה בזמנה על-ידי השר דאז אוחנה, והוחלט להחיל עליה את דין הרציפות. על-פי חוק זה אפשר מייד להקים מועצות דתיות מחוזיות. חקיקה זו תאפשר באופן מיידי לצרף מועצות דתיות, ועל-ידי כך ניתן יהיה באופן מיידי לחסוך כסף רב ולהפנותו לשירותי הדת הסובלים</w:t>
      </w:r>
      <w:r>
        <w:rPr>
          <w:rFonts w:hint="cs"/>
          <w:rtl/>
        </w:rPr>
        <w:t xml:space="preserve"> מחוסר תקציב חמור.</w:t>
      </w:r>
    </w:p>
    <w:p w14:paraId="6565755E" w14:textId="77777777" w:rsidR="00000000" w:rsidRDefault="009432B4">
      <w:pPr>
        <w:pStyle w:val="a"/>
        <w:rPr>
          <w:rFonts w:hint="cs"/>
          <w:rtl/>
        </w:rPr>
      </w:pPr>
    </w:p>
    <w:p w14:paraId="00548898" w14:textId="77777777" w:rsidR="00000000" w:rsidRDefault="009432B4">
      <w:pPr>
        <w:pStyle w:val="a"/>
        <w:ind w:firstLine="720"/>
        <w:rPr>
          <w:rFonts w:hint="cs"/>
          <w:rtl/>
        </w:rPr>
      </w:pPr>
      <w:r>
        <w:rPr>
          <w:rFonts w:hint="cs"/>
          <w:rtl/>
        </w:rPr>
        <w:t>3. השאלה אינה מובנת -  האם כוונת השואל למצב העכשווי או למצב עתידי. בכל מקרה, המקוואות לא ייפגעו בשום תוכנית שהיא, והם ימשיכו לפעול כתקנם בעזרת השם ולשרת את כל הרוצה והנצרך לטבול במקווה.</w:t>
      </w:r>
    </w:p>
    <w:p w14:paraId="4608E2D8" w14:textId="77777777" w:rsidR="00000000" w:rsidRDefault="009432B4">
      <w:pPr>
        <w:pStyle w:val="a"/>
        <w:rPr>
          <w:rFonts w:hint="cs"/>
          <w:rtl/>
        </w:rPr>
      </w:pPr>
    </w:p>
    <w:p w14:paraId="5DF35814" w14:textId="77777777" w:rsidR="00000000" w:rsidRDefault="009432B4">
      <w:pPr>
        <w:pStyle w:val="ad"/>
        <w:rPr>
          <w:rtl/>
        </w:rPr>
      </w:pPr>
      <w:r>
        <w:rPr>
          <w:rtl/>
        </w:rPr>
        <w:t>היו"ר נסים דהן:</w:t>
      </w:r>
    </w:p>
    <w:p w14:paraId="5B86D6CC" w14:textId="77777777" w:rsidR="00000000" w:rsidRDefault="009432B4">
      <w:pPr>
        <w:pStyle w:val="a"/>
        <w:rPr>
          <w:rtl/>
        </w:rPr>
      </w:pPr>
    </w:p>
    <w:p w14:paraId="5EEB40A6" w14:textId="77777777" w:rsidR="00000000" w:rsidRDefault="009432B4">
      <w:pPr>
        <w:pStyle w:val="a"/>
        <w:rPr>
          <w:rFonts w:hint="cs"/>
          <w:rtl/>
        </w:rPr>
      </w:pPr>
      <w:r>
        <w:rPr>
          <w:rFonts w:hint="cs"/>
          <w:rtl/>
        </w:rPr>
        <w:t>שאלה נוספת, אדוני סגן השר, דווקא</w:t>
      </w:r>
      <w:r>
        <w:rPr>
          <w:rFonts w:hint="cs"/>
          <w:rtl/>
        </w:rPr>
        <w:t xml:space="preserve"> לסיום דבריך - איך. בימי בין המצרים האלה, בימי בין הביניים האלה, בין חקיקה לחקיקה, יש אווירה של הפקרות ברחוב של המועצות הדתיות. אנשים מרגישים שהם בסוף הדרך, בלי מוטיבציה, בלי רצון לתפקד. הם יודעים שכל הנושא של מועצות דתיות בהרכב הזה הוא זמני, והמקוואות סוב</w:t>
      </w:r>
      <w:r>
        <w:rPr>
          <w:rFonts w:hint="cs"/>
          <w:rtl/>
        </w:rPr>
        <w:t>לים, כי לאף אחד אין מוטיבציה להמשיך ולתחזק אותם. מה עושה המשרד?</w:t>
      </w:r>
    </w:p>
    <w:p w14:paraId="021C19C4" w14:textId="77777777" w:rsidR="00000000" w:rsidRDefault="009432B4">
      <w:pPr>
        <w:pStyle w:val="a"/>
        <w:rPr>
          <w:rFonts w:hint="cs"/>
          <w:rtl/>
        </w:rPr>
      </w:pPr>
    </w:p>
    <w:p w14:paraId="0B15388B" w14:textId="77777777" w:rsidR="00000000" w:rsidRDefault="009432B4">
      <w:pPr>
        <w:pStyle w:val="SpeakerCon"/>
        <w:rPr>
          <w:rtl/>
        </w:rPr>
      </w:pPr>
      <w:bookmarkStart w:id="800" w:name="FS000000765T09_07_2003_20_49_20C"/>
      <w:bookmarkEnd w:id="800"/>
      <w:r>
        <w:rPr>
          <w:rtl/>
        </w:rPr>
        <w:t>סגן שר במשרד ראש הממשלה יצחק לוי:</w:t>
      </w:r>
    </w:p>
    <w:p w14:paraId="4826D2C9" w14:textId="77777777" w:rsidR="00000000" w:rsidRDefault="009432B4">
      <w:pPr>
        <w:pStyle w:val="a"/>
        <w:rPr>
          <w:rtl/>
        </w:rPr>
      </w:pPr>
    </w:p>
    <w:p w14:paraId="147152E3" w14:textId="77777777" w:rsidR="00000000" w:rsidRDefault="009432B4">
      <w:pPr>
        <w:pStyle w:val="a"/>
        <w:rPr>
          <w:rFonts w:hint="cs"/>
          <w:rtl/>
        </w:rPr>
      </w:pPr>
      <w:r>
        <w:rPr>
          <w:rFonts w:hint="cs"/>
          <w:rtl/>
        </w:rPr>
        <w:t>אדוני צודק שהאווירה היא כזאת. זאת אווירה של סוף מצב ותחילת מצב אחר. האווירה הזאת יוצרת באמת רפיון מסוים. אם אדוני מדבר על בניית המקוואות, הרי שזה לא נוגע לכ</w:t>
      </w:r>
      <w:r>
        <w:rPr>
          <w:rFonts w:hint="cs"/>
          <w:rtl/>
        </w:rPr>
        <w:t>ך.</w:t>
      </w:r>
    </w:p>
    <w:p w14:paraId="5A858BE8" w14:textId="77777777" w:rsidR="00000000" w:rsidRDefault="009432B4">
      <w:pPr>
        <w:pStyle w:val="a"/>
        <w:rPr>
          <w:rFonts w:hint="cs"/>
          <w:rtl/>
        </w:rPr>
      </w:pPr>
    </w:p>
    <w:p w14:paraId="50551B06" w14:textId="77777777" w:rsidR="00000000" w:rsidRDefault="009432B4">
      <w:pPr>
        <w:pStyle w:val="ad"/>
        <w:rPr>
          <w:rtl/>
        </w:rPr>
      </w:pPr>
      <w:r>
        <w:rPr>
          <w:rtl/>
        </w:rPr>
        <w:t>היו"ר נסים דהן:</w:t>
      </w:r>
    </w:p>
    <w:p w14:paraId="6BFA838D" w14:textId="77777777" w:rsidR="00000000" w:rsidRDefault="009432B4">
      <w:pPr>
        <w:pStyle w:val="a"/>
        <w:rPr>
          <w:rtl/>
        </w:rPr>
      </w:pPr>
    </w:p>
    <w:p w14:paraId="0495B847" w14:textId="77777777" w:rsidR="00000000" w:rsidRDefault="009432B4">
      <w:pPr>
        <w:pStyle w:val="a"/>
        <w:rPr>
          <w:rFonts w:hint="cs"/>
          <w:rtl/>
        </w:rPr>
      </w:pPr>
      <w:r>
        <w:rPr>
          <w:rFonts w:hint="cs"/>
          <w:rtl/>
        </w:rPr>
        <w:t>אני דיברתי על תפעול.</w:t>
      </w:r>
    </w:p>
    <w:p w14:paraId="7ECB3F99" w14:textId="77777777" w:rsidR="00000000" w:rsidRDefault="009432B4">
      <w:pPr>
        <w:pStyle w:val="a"/>
        <w:rPr>
          <w:rFonts w:hint="cs"/>
          <w:rtl/>
        </w:rPr>
      </w:pPr>
    </w:p>
    <w:p w14:paraId="5653DF8B" w14:textId="77777777" w:rsidR="00000000" w:rsidRDefault="009432B4">
      <w:pPr>
        <w:pStyle w:val="SpeakerCon"/>
        <w:rPr>
          <w:rtl/>
        </w:rPr>
      </w:pPr>
      <w:bookmarkStart w:id="801" w:name="FS000000765T09_07_2003_20_49_59C"/>
      <w:bookmarkEnd w:id="801"/>
      <w:r>
        <w:rPr>
          <w:rtl/>
        </w:rPr>
        <w:t>סגן שר במשרד ראש הממשלה יצחק לוי:</w:t>
      </w:r>
    </w:p>
    <w:p w14:paraId="6AB3C736" w14:textId="77777777" w:rsidR="00000000" w:rsidRDefault="009432B4">
      <w:pPr>
        <w:pStyle w:val="a"/>
        <w:rPr>
          <w:rtl/>
        </w:rPr>
      </w:pPr>
    </w:p>
    <w:p w14:paraId="0DEE5C27" w14:textId="77777777" w:rsidR="00000000" w:rsidRDefault="009432B4">
      <w:pPr>
        <w:pStyle w:val="a"/>
        <w:rPr>
          <w:rFonts w:hint="cs"/>
          <w:rtl/>
        </w:rPr>
      </w:pPr>
      <w:r>
        <w:rPr>
          <w:rFonts w:hint="cs"/>
          <w:rtl/>
        </w:rPr>
        <w:t>אם אדוני מדבר על טיפול והחזקה, המשרד עושה הכול כדי שכל המקוואות בארץ יהיו פתוחים. ואכן, עד היום, ברוך השם, כל המקוואות בארץ פתוחים. אנחנו מטפלים בהם.</w:t>
      </w:r>
    </w:p>
    <w:p w14:paraId="0C520F79" w14:textId="77777777" w:rsidR="00000000" w:rsidRDefault="009432B4">
      <w:pPr>
        <w:pStyle w:val="a"/>
        <w:rPr>
          <w:rFonts w:hint="cs"/>
          <w:rtl/>
        </w:rPr>
      </w:pPr>
    </w:p>
    <w:p w14:paraId="43285D7D" w14:textId="77777777" w:rsidR="00000000" w:rsidRDefault="009432B4">
      <w:pPr>
        <w:pStyle w:val="a"/>
        <w:rPr>
          <w:rFonts w:hint="cs"/>
          <w:rtl/>
        </w:rPr>
      </w:pPr>
      <w:r>
        <w:rPr>
          <w:rFonts w:hint="cs"/>
          <w:rtl/>
        </w:rPr>
        <w:t>אני רוצה לציין לשבח את אנשי</w:t>
      </w:r>
      <w:r>
        <w:rPr>
          <w:rFonts w:hint="cs"/>
          <w:rtl/>
        </w:rPr>
        <w:t xml:space="preserve"> המועצות הדתיות בכל הארץ. אם כי יש לי עליהם המון ביקורת, יש לי המון דברים לא טובים להגיד עליהם, אבל פה אני רוצה לומר דווקא דבר טוב, שבנושא המקוואות הם מרגישים אחריות אישית גדולה מאוד. גם ראשי מועצות דתיות שלא קיבלו משכורת שלושה חודשים, ארבעה חודשים, חמישה </w:t>
      </w:r>
      <w:r>
        <w:rPr>
          <w:rFonts w:hint="cs"/>
          <w:rtl/>
        </w:rPr>
        <w:t>חודשים, לא עולה על דעתם לסגור את המקוואות. אני אומר את זה לשבחם של כל האנשים, שבעניין הזה הם מרגישים אחריות אישית גדולה מאוד.</w:t>
      </w:r>
    </w:p>
    <w:p w14:paraId="7E9757A7" w14:textId="77777777" w:rsidR="00000000" w:rsidRDefault="009432B4">
      <w:pPr>
        <w:pStyle w:val="a"/>
        <w:rPr>
          <w:rFonts w:hint="cs"/>
          <w:rtl/>
        </w:rPr>
      </w:pPr>
    </w:p>
    <w:p w14:paraId="0F0A9A4E" w14:textId="77777777" w:rsidR="00000000" w:rsidRDefault="009432B4">
      <w:pPr>
        <w:pStyle w:val="a"/>
        <w:rPr>
          <w:rFonts w:hint="cs"/>
          <w:rtl/>
        </w:rPr>
      </w:pPr>
      <w:r>
        <w:rPr>
          <w:rFonts w:hint="cs"/>
          <w:rtl/>
        </w:rPr>
        <w:t>אני רוצה גם לציין לשבח כמה ראשי ערים שמסייעים לנו. יש כמה וכמה ראשי ערים שלקחו על עצמם לשלם בעבור הסולר או לשלם לבלניות, כדי שהמק</w:t>
      </w:r>
      <w:r>
        <w:rPr>
          <w:rFonts w:hint="cs"/>
          <w:rtl/>
        </w:rPr>
        <w:t>וואות לא ייסגרו.</w:t>
      </w:r>
    </w:p>
    <w:p w14:paraId="24CE66E6" w14:textId="77777777" w:rsidR="00000000" w:rsidRDefault="009432B4">
      <w:pPr>
        <w:pStyle w:val="a"/>
        <w:rPr>
          <w:rFonts w:hint="cs"/>
          <w:rtl/>
        </w:rPr>
      </w:pPr>
    </w:p>
    <w:p w14:paraId="1D4E40C0" w14:textId="77777777" w:rsidR="00000000" w:rsidRDefault="009432B4">
      <w:pPr>
        <w:pStyle w:val="a"/>
        <w:rPr>
          <w:rFonts w:hint="cs"/>
          <w:rtl/>
        </w:rPr>
      </w:pPr>
      <w:r>
        <w:rPr>
          <w:rFonts w:hint="cs"/>
          <w:rtl/>
        </w:rPr>
        <w:t>אנחנו ערים לסכנה שבמעבר בין שיטה לשיטה, ולכן, לפי הבנתי, כדאי לעשות את זה במהירות האפשרית. אם כבר הוחלט, כדאי לעשות את זה מהר ככל האפשר, ולהביא לידי יציבות במתן שירותי הדת.</w:t>
      </w:r>
    </w:p>
    <w:p w14:paraId="5E16CC42" w14:textId="77777777" w:rsidR="00000000" w:rsidRDefault="009432B4">
      <w:pPr>
        <w:pStyle w:val="a"/>
        <w:rPr>
          <w:rFonts w:hint="cs"/>
          <w:rtl/>
        </w:rPr>
      </w:pPr>
    </w:p>
    <w:p w14:paraId="2BA6D6E5" w14:textId="77777777" w:rsidR="00000000" w:rsidRDefault="009432B4">
      <w:pPr>
        <w:pStyle w:val="ad"/>
        <w:rPr>
          <w:rtl/>
        </w:rPr>
      </w:pPr>
      <w:r>
        <w:rPr>
          <w:rtl/>
        </w:rPr>
        <w:t>היו"ר נסים דהן:</w:t>
      </w:r>
    </w:p>
    <w:p w14:paraId="3A8EDDA4" w14:textId="77777777" w:rsidR="00000000" w:rsidRDefault="009432B4">
      <w:pPr>
        <w:pStyle w:val="a"/>
        <w:rPr>
          <w:rtl/>
        </w:rPr>
      </w:pPr>
    </w:p>
    <w:p w14:paraId="15D9BD3D" w14:textId="77777777" w:rsidR="00000000" w:rsidRDefault="009432B4">
      <w:pPr>
        <w:pStyle w:val="a"/>
        <w:rPr>
          <w:rFonts w:hint="cs"/>
          <w:rtl/>
        </w:rPr>
      </w:pPr>
      <w:r>
        <w:rPr>
          <w:rFonts w:hint="cs"/>
          <w:rtl/>
        </w:rPr>
        <w:t>תודה, אדוני סגן השר. שאילתא מס'  328 של חבר הכנ</w:t>
      </w:r>
      <w:r>
        <w:rPr>
          <w:rFonts w:hint="cs"/>
          <w:rtl/>
        </w:rPr>
        <w:t>סת משה גפני: עיכובים בתקצוב מוסדות תורה.</w:t>
      </w:r>
    </w:p>
    <w:p w14:paraId="5D3D8CC6" w14:textId="77777777" w:rsidR="00000000" w:rsidRDefault="009432B4">
      <w:pPr>
        <w:pStyle w:val="Query"/>
        <w:jc w:val="center"/>
        <w:rPr>
          <w:rtl/>
        </w:rPr>
      </w:pPr>
      <w:bookmarkStart w:id="802" w:name="CQ13458FI0013458T09_07_2003_21_00_17"/>
      <w:bookmarkEnd w:id="802"/>
    </w:p>
    <w:p w14:paraId="1D4E69F0" w14:textId="77777777" w:rsidR="00000000" w:rsidRDefault="009432B4">
      <w:pPr>
        <w:pStyle w:val="Query"/>
        <w:jc w:val="center"/>
        <w:rPr>
          <w:rtl/>
        </w:rPr>
      </w:pPr>
      <w:bookmarkStart w:id="803" w:name="_Toc45934830"/>
      <w:bookmarkStart w:id="804" w:name="_Toc76385348"/>
      <w:r>
        <w:rPr>
          <w:rtl/>
        </w:rPr>
        <w:t>328. עיכובים בתקצ</w:t>
      </w:r>
      <w:r>
        <w:rPr>
          <w:rFonts w:hint="cs"/>
          <w:rtl/>
        </w:rPr>
        <w:t>ו</w:t>
      </w:r>
      <w:r>
        <w:rPr>
          <w:rtl/>
        </w:rPr>
        <w:t>ב מוסדות תורה</w:t>
      </w:r>
      <w:bookmarkEnd w:id="803"/>
      <w:bookmarkEnd w:id="804"/>
    </w:p>
    <w:p w14:paraId="6442E624" w14:textId="77777777" w:rsidR="00000000" w:rsidRDefault="009432B4">
      <w:pPr>
        <w:pStyle w:val="a"/>
        <w:rPr>
          <w:rFonts w:hint="cs"/>
          <w:rtl/>
        </w:rPr>
      </w:pPr>
    </w:p>
    <w:p w14:paraId="7583D7A1" w14:textId="77777777" w:rsidR="00000000" w:rsidRDefault="009432B4">
      <w:pPr>
        <w:pStyle w:val="a"/>
        <w:ind w:firstLine="0"/>
        <w:rPr>
          <w:bCs/>
          <w:u w:val="single"/>
        </w:rPr>
      </w:pPr>
      <w:bookmarkStart w:id="805" w:name="ESQ13458"/>
      <w:bookmarkEnd w:id="805"/>
      <w:r>
        <w:rPr>
          <w:bCs/>
          <w:u w:val="single"/>
          <w:rtl/>
        </w:rPr>
        <w:t>חבר</w:t>
      </w:r>
      <w:r>
        <w:rPr>
          <w:rFonts w:hint="cs"/>
          <w:bCs/>
          <w:u w:val="single"/>
          <w:rtl/>
        </w:rPr>
        <w:t xml:space="preserve"> הכנסת </w:t>
      </w:r>
      <w:r>
        <w:rPr>
          <w:bCs/>
          <w:u w:val="single"/>
          <w:rtl/>
        </w:rPr>
        <w:t>משה גפני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5DF4328C" w14:textId="77777777" w:rsidR="00000000" w:rsidRDefault="009432B4">
      <w:pPr>
        <w:pStyle w:val="a"/>
        <w:ind w:firstLine="720"/>
      </w:pPr>
      <w:r>
        <w:rPr>
          <w:rtl/>
        </w:rPr>
        <w:t xml:space="preserve">ביום ט' בתמוז התשס"ג </w:t>
      </w:r>
      <w:r>
        <w:rPr>
          <w:rFonts w:hint="cs"/>
          <w:rtl/>
        </w:rPr>
        <w:t>(2</w:t>
      </w:r>
      <w:r>
        <w:rPr>
          <w:rtl/>
        </w:rPr>
        <w:t xml:space="preserve"> ביולי 2003):</w:t>
      </w:r>
    </w:p>
    <w:p w14:paraId="7C4416D2" w14:textId="77777777" w:rsidR="00000000" w:rsidRDefault="009432B4">
      <w:pPr>
        <w:pStyle w:val="a"/>
        <w:rPr>
          <w:rFonts w:hint="cs"/>
        </w:rPr>
      </w:pPr>
    </w:p>
    <w:p w14:paraId="5B2C810E" w14:textId="77777777" w:rsidR="00000000" w:rsidRDefault="009432B4">
      <w:pPr>
        <w:pStyle w:val="a"/>
        <w:ind w:firstLine="720"/>
      </w:pPr>
      <w:r>
        <w:rPr>
          <w:rFonts w:hint="cs"/>
          <w:rtl/>
        </w:rPr>
        <w:t xml:space="preserve">נטען כי </w:t>
      </w:r>
      <w:r>
        <w:rPr>
          <w:rtl/>
        </w:rPr>
        <w:t xml:space="preserve">לאחרונה החלו </w:t>
      </w:r>
      <w:r>
        <w:rPr>
          <w:rFonts w:hint="cs"/>
          <w:rtl/>
        </w:rPr>
        <w:t>ה</w:t>
      </w:r>
      <w:r>
        <w:rPr>
          <w:rtl/>
        </w:rPr>
        <w:t xml:space="preserve">משרד </w:t>
      </w:r>
      <w:r>
        <w:rPr>
          <w:rFonts w:hint="cs"/>
          <w:rtl/>
        </w:rPr>
        <w:t xml:space="preserve">לענייני </w:t>
      </w:r>
      <w:r>
        <w:rPr>
          <w:rtl/>
        </w:rPr>
        <w:t>דתות ו</w:t>
      </w:r>
      <w:r>
        <w:rPr>
          <w:rFonts w:hint="cs"/>
          <w:rtl/>
        </w:rPr>
        <w:t xml:space="preserve">משרד </w:t>
      </w:r>
      <w:r>
        <w:rPr>
          <w:rtl/>
        </w:rPr>
        <w:t>האוצר לע</w:t>
      </w:r>
      <w:r>
        <w:rPr>
          <w:rFonts w:hint="cs"/>
          <w:rtl/>
        </w:rPr>
        <w:t>כ</w:t>
      </w:r>
      <w:r>
        <w:rPr>
          <w:rtl/>
        </w:rPr>
        <w:t>ב תקציב למוסדות תורה</w:t>
      </w:r>
      <w:r>
        <w:rPr>
          <w:rFonts w:hint="cs"/>
          <w:rtl/>
        </w:rPr>
        <w:t xml:space="preserve"> מסיבות</w:t>
      </w:r>
      <w:r>
        <w:rPr>
          <w:rtl/>
        </w:rPr>
        <w:t xml:space="preserve"> שונות, חלקן חוסר </w:t>
      </w:r>
      <w:r>
        <w:rPr>
          <w:rtl/>
        </w:rPr>
        <w:t xml:space="preserve">באישורים </w:t>
      </w:r>
      <w:r>
        <w:rPr>
          <w:rFonts w:hint="cs"/>
          <w:rtl/>
        </w:rPr>
        <w:t>או</w:t>
      </w:r>
      <w:r>
        <w:rPr>
          <w:rtl/>
        </w:rPr>
        <w:t xml:space="preserve"> אי</w:t>
      </w:r>
      <w:r>
        <w:rPr>
          <w:rFonts w:hint="cs"/>
          <w:rtl/>
        </w:rPr>
        <w:t>-</w:t>
      </w:r>
      <w:r>
        <w:rPr>
          <w:rtl/>
        </w:rPr>
        <w:t>הקלדת נתונים</w:t>
      </w:r>
      <w:r>
        <w:rPr>
          <w:rFonts w:hint="cs"/>
          <w:rtl/>
        </w:rPr>
        <w:t>,</w:t>
      </w:r>
      <w:r>
        <w:rPr>
          <w:rtl/>
        </w:rPr>
        <w:t xml:space="preserve"> ואף ללא סיבה. רק לאחר חודשים משיבים למוסדות </w:t>
      </w:r>
      <w:r>
        <w:rPr>
          <w:rFonts w:hint="cs"/>
          <w:rtl/>
        </w:rPr>
        <w:t xml:space="preserve">אלו </w:t>
      </w:r>
      <w:r>
        <w:rPr>
          <w:rtl/>
        </w:rPr>
        <w:t>את תקציב</w:t>
      </w:r>
      <w:r>
        <w:rPr>
          <w:rFonts w:hint="cs"/>
          <w:rtl/>
        </w:rPr>
        <w:t>יהם</w:t>
      </w:r>
      <w:r>
        <w:rPr>
          <w:rtl/>
        </w:rPr>
        <w:t>.</w:t>
      </w:r>
    </w:p>
    <w:p w14:paraId="555FDF36" w14:textId="77777777" w:rsidR="00000000" w:rsidRDefault="009432B4">
      <w:pPr>
        <w:pStyle w:val="a"/>
        <w:ind w:firstLine="720"/>
        <w:rPr>
          <w:rFonts w:hint="cs"/>
          <w:rtl/>
        </w:rPr>
      </w:pPr>
    </w:p>
    <w:p w14:paraId="5A02EE63" w14:textId="77777777" w:rsidR="00000000" w:rsidRDefault="009432B4">
      <w:pPr>
        <w:pStyle w:val="a"/>
        <w:ind w:firstLine="720"/>
      </w:pPr>
      <w:r>
        <w:rPr>
          <w:rFonts w:hint="cs"/>
          <w:rtl/>
        </w:rPr>
        <w:t>רצוני לשאול</w:t>
      </w:r>
      <w:r>
        <w:rPr>
          <w:rtl/>
        </w:rPr>
        <w:t>:</w:t>
      </w:r>
    </w:p>
    <w:p w14:paraId="3D8028A7" w14:textId="77777777" w:rsidR="00000000" w:rsidRDefault="009432B4">
      <w:pPr>
        <w:pStyle w:val="a"/>
        <w:ind w:firstLine="720"/>
      </w:pPr>
    </w:p>
    <w:p w14:paraId="78A45C97" w14:textId="77777777" w:rsidR="00000000" w:rsidRDefault="009432B4">
      <w:pPr>
        <w:pStyle w:val="a"/>
        <w:ind w:firstLine="720"/>
        <w:rPr>
          <w:rFonts w:hint="cs"/>
          <w:rtl/>
        </w:rPr>
      </w:pPr>
      <w:r>
        <w:rPr>
          <w:rFonts w:hint="cs"/>
          <w:rtl/>
        </w:rPr>
        <w:t xml:space="preserve">1. </w:t>
      </w:r>
      <w:r>
        <w:rPr>
          <w:rtl/>
        </w:rPr>
        <w:t xml:space="preserve">האם </w:t>
      </w:r>
      <w:r>
        <w:rPr>
          <w:rFonts w:hint="cs"/>
          <w:rtl/>
        </w:rPr>
        <w:t>הידיעות</w:t>
      </w:r>
      <w:r>
        <w:rPr>
          <w:rtl/>
        </w:rPr>
        <w:t xml:space="preserve"> נכונות</w:t>
      </w:r>
      <w:r>
        <w:rPr>
          <w:rFonts w:hint="cs"/>
          <w:rtl/>
        </w:rPr>
        <w:t xml:space="preserve">? </w:t>
      </w:r>
    </w:p>
    <w:p w14:paraId="54810976" w14:textId="77777777" w:rsidR="00000000" w:rsidRDefault="009432B4">
      <w:pPr>
        <w:pStyle w:val="a"/>
        <w:ind w:firstLine="720"/>
        <w:rPr>
          <w:rtl/>
        </w:rPr>
      </w:pPr>
    </w:p>
    <w:p w14:paraId="7554D067" w14:textId="77777777" w:rsidR="00000000" w:rsidRDefault="009432B4">
      <w:pPr>
        <w:pStyle w:val="a"/>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תופסק</w:t>
      </w:r>
      <w:r>
        <w:rPr>
          <w:rtl/>
        </w:rPr>
        <w:t xml:space="preserve"> תופעה זו?</w:t>
      </w:r>
    </w:p>
    <w:p w14:paraId="51CBE5C5" w14:textId="77777777" w:rsidR="00000000" w:rsidRDefault="009432B4">
      <w:pPr>
        <w:pStyle w:val="a"/>
        <w:ind w:firstLine="720"/>
        <w:rPr>
          <w:rtl/>
        </w:rPr>
      </w:pPr>
    </w:p>
    <w:p w14:paraId="163A9534" w14:textId="77777777" w:rsidR="00000000" w:rsidRDefault="009432B4">
      <w:pPr>
        <w:pStyle w:val="SpeakerCon"/>
        <w:rPr>
          <w:rtl/>
        </w:rPr>
      </w:pPr>
      <w:bookmarkStart w:id="806" w:name="FS000000765T09_07_2003_20_58_05C"/>
      <w:bookmarkStart w:id="807" w:name="FS000000765T09_07_2003_20_58_54C"/>
      <w:bookmarkEnd w:id="806"/>
      <w:r>
        <w:rPr>
          <w:rFonts w:hint="eastAsia"/>
          <w:rtl/>
        </w:rPr>
        <w:t>סגן</w:t>
      </w:r>
      <w:r>
        <w:rPr>
          <w:rtl/>
        </w:rPr>
        <w:t xml:space="preserve"> שר במשרד ראש הממשלה יצחק לוי:</w:t>
      </w:r>
    </w:p>
    <w:p w14:paraId="607AAF2D" w14:textId="77777777" w:rsidR="00000000" w:rsidRDefault="009432B4">
      <w:pPr>
        <w:pStyle w:val="a"/>
        <w:rPr>
          <w:rFonts w:hint="cs"/>
          <w:rtl/>
        </w:rPr>
      </w:pPr>
    </w:p>
    <w:bookmarkEnd w:id="807"/>
    <w:p w14:paraId="5D9F2F88" w14:textId="77777777" w:rsidR="00000000" w:rsidRDefault="009432B4">
      <w:pPr>
        <w:pStyle w:val="a"/>
        <w:ind w:firstLine="720"/>
        <w:rPr>
          <w:rFonts w:hint="cs"/>
          <w:rtl/>
        </w:rPr>
      </w:pPr>
      <w:r>
        <w:rPr>
          <w:rFonts w:hint="cs"/>
          <w:rtl/>
        </w:rPr>
        <w:t>1-2. הידיעה הזאת נכונה לחודשים מרס-אפריל 2003. מאז הוקלדו נ</w:t>
      </w:r>
      <w:r>
        <w:rPr>
          <w:rFonts w:hint="cs"/>
          <w:rtl/>
        </w:rPr>
        <w:t>תוני כל המוסדות והמשרד משלם לכל המוסדות יחדיו, חוץ ממוסדות מעוכבים מסיבות שונות ואחרות.</w:t>
      </w:r>
    </w:p>
    <w:p w14:paraId="3EEF5A9C" w14:textId="77777777" w:rsidR="00000000" w:rsidRDefault="009432B4">
      <w:pPr>
        <w:pStyle w:val="a"/>
        <w:ind w:firstLine="720"/>
        <w:rPr>
          <w:rFonts w:hint="cs"/>
          <w:rtl/>
        </w:rPr>
      </w:pPr>
    </w:p>
    <w:p w14:paraId="7F73E337" w14:textId="77777777" w:rsidR="00000000" w:rsidRDefault="009432B4">
      <w:pPr>
        <w:pStyle w:val="ad"/>
        <w:rPr>
          <w:rtl/>
        </w:rPr>
      </w:pPr>
      <w:r>
        <w:rPr>
          <w:rtl/>
        </w:rPr>
        <w:t>היו"ר נסים דהן:</w:t>
      </w:r>
    </w:p>
    <w:p w14:paraId="1BE0BF4D" w14:textId="77777777" w:rsidR="00000000" w:rsidRDefault="009432B4">
      <w:pPr>
        <w:pStyle w:val="a"/>
        <w:rPr>
          <w:rtl/>
        </w:rPr>
      </w:pPr>
    </w:p>
    <w:p w14:paraId="1817AC71" w14:textId="77777777" w:rsidR="00000000" w:rsidRDefault="009432B4">
      <w:pPr>
        <w:pStyle w:val="a"/>
        <w:rPr>
          <w:rFonts w:hint="cs"/>
          <w:rtl/>
        </w:rPr>
      </w:pPr>
      <w:r>
        <w:rPr>
          <w:rFonts w:hint="cs"/>
          <w:rtl/>
        </w:rPr>
        <w:t>חבר הכנסת גפני, שאלה נוספת.</w:t>
      </w:r>
    </w:p>
    <w:p w14:paraId="5F3F18C1" w14:textId="77777777" w:rsidR="00000000" w:rsidRDefault="009432B4">
      <w:pPr>
        <w:pStyle w:val="a"/>
        <w:rPr>
          <w:rFonts w:hint="cs"/>
          <w:rtl/>
        </w:rPr>
      </w:pPr>
    </w:p>
    <w:p w14:paraId="12A59CAD" w14:textId="77777777" w:rsidR="00000000" w:rsidRDefault="009432B4">
      <w:pPr>
        <w:pStyle w:val="ac"/>
        <w:rPr>
          <w:rtl/>
        </w:rPr>
      </w:pPr>
      <w:r>
        <w:rPr>
          <w:rFonts w:hint="eastAsia"/>
          <w:rtl/>
        </w:rPr>
        <w:t>משה</w:t>
      </w:r>
      <w:r>
        <w:rPr>
          <w:rtl/>
        </w:rPr>
        <w:t xml:space="preserve"> גפני (יהדות התורה):</w:t>
      </w:r>
    </w:p>
    <w:p w14:paraId="76785649" w14:textId="77777777" w:rsidR="00000000" w:rsidRDefault="009432B4">
      <w:pPr>
        <w:pStyle w:val="a"/>
        <w:rPr>
          <w:rFonts w:hint="cs"/>
          <w:rtl/>
        </w:rPr>
      </w:pPr>
    </w:p>
    <w:p w14:paraId="01932CA1" w14:textId="77777777" w:rsidR="00000000" w:rsidRDefault="009432B4">
      <w:pPr>
        <w:pStyle w:val="a"/>
        <w:rPr>
          <w:rFonts w:hint="cs"/>
          <w:rtl/>
        </w:rPr>
      </w:pPr>
      <w:r>
        <w:rPr>
          <w:rFonts w:hint="cs"/>
          <w:rtl/>
        </w:rPr>
        <w:t>אדוני היושב-ראש, אדוני סגן השר, היות שאנחנו נמצאים פה נציגי שלוש המפלגות הדתיות, אנחנו יכולים אפ</w:t>
      </w:r>
      <w:r>
        <w:rPr>
          <w:rFonts w:hint="cs"/>
          <w:rtl/>
        </w:rPr>
        <w:t>ילו לדבר כמעט שיחה אינטימית. אני יכול לומר לך, אדוני סגן השר, שיש לי הרגשה, וזו לא הרגשה שמתבססת על הרגשת לב, אלא על עובדות, שבמשרד האוצר יש כל הזמן מגמה, פשוט לעכב תקציב של הישיבות, מכל מיני סיבות שבעולם.</w:t>
      </w:r>
    </w:p>
    <w:p w14:paraId="0623C494" w14:textId="77777777" w:rsidR="00000000" w:rsidRDefault="009432B4">
      <w:pPr>
        <w:pStyle w:val="a"/>
        <w:rPr>
          <w:rFonts w:hint="cs"/>
          <w:rtl/>
        </w:rPr>
      </w:pPr>
    </w:p>
    <w:p w14:paraId="25391C10" w14:textId="77777777" w:rsidR="00000000" w:rsidRDefault="009432B4">
      <w:pPr>
        <w:pStyle w:val="a"/>
        <w:ind w:firstLine="0"/>
        <w:rPr>
          <w:rFonts w:hint="cs"/>
          <w:rtl/>
        </w:rPr>
      </w:pPr>
      <w:r>
        <w:rPr>
          <w:rFonts w:hint="cs"/>
          <w:rtl/>
        </w:rPr>
        <w:t xml:space="preserve">             למשל, אביא דוגמה לכך: המשרד שלח בהור</w:t>
      </w:r>
      <w:r>
        <w:rPr>
          <w:rFonts w:hint="cs"/>
          <w:rtl/>
        </w:rPr>
        <w:t>את משרד האוצר שיש אברכים שהשתכרו למעלה משכר מינימום. כאשר האברכים הלכו לקבל אישורים ממס הכנסה, כדי להראות שאינם עובדים ותורתם אומנותם, אמרו להם במס הכנסה שהם אינם יכולים לתת אישור, מכיוון שמשרד הדתות הורה שלא לתת אישורים, היות שהוא כבר יבדוק את זה.</w:t>
      </w:r>
    </w:p>
    <w:p w14:paraId="1AF65CED" w14:textId="77777777" w:rsidR="00000000" w:rsidRDefault="009432B4">
      <w:pPr>
        <w:pStyle w:val="a"/>
        <w:ind w:firstLine="0"/>
        <w:rPr>
          <w:rFonts w:hint="cs"/>
          <w:rtl/>
        </w:rPr>
      </w:pPr>
    </w:p>
    <w:p w14:paraId="7857B2BE" w14:textId="77777777" w:rsidR="00000000" w:rsidRDefault="009432B4">
      <w:pPr>
        <w:pStyle w:val="a"/>
        <w:ind w:firstLine="0"/>
        <w:rPr>
          <w:rFonts w:hint="cs"/>
          <w:rtl/>
        </w:rPr>
      </w:pPr>
      <w:r>
        <w:rPr>
          <w:rFonts w:hint="cs"/>
          <w:rtl/>
        </w:rPr>
        <w:tab/>
        <w:t>יש לי</w:t>
      </w:r>
      <w:r>
        <w:rPr>
          <w:rFonts w:hint="cs"/>
          <w:rtl/>
        </w:rPr>
        <w:t xml:space="preserve"> הרבה מקרים שבהם התקציב עוכב ארבעה וחמישה חודשים, יש לי גם מכתבי התנצלות, אבל לא עזר דבר, ובמשך ארבעה וחמישה חודשים, עד לרגע זה הם לא קיבלו את התקציב.</w:t>
      </w:r>
    </w:p>
    <w:p w14:paraId="577125E2" w14:textId="77777777" w:rsidR="00000000" w:rsidRDefault="009432B4">
      <w:pPr>
        <w:pStyle w:val="a"/>
        <w:ind w:firstLine="0"/>
        <w:rPr>
          <w:rFonts w:hint="cs"/>
          <w:rtl/>
        </w:rPr>
      </w:pPr>
    </w:p>
    <w:p w14:paraId="2AC74544" w14:textId="77777777" w:rsidR="00000000" w:rsidRDefault="009432B4">
      <w:pPr>
        <w:pStyle w:val="a"/>
        <w:ind w:firstLine="0"/>
        <w:rPr>
          <w:rFonts w:hint="cs"/>
          <w:rtl/>
        </w:rPr>
      </w:pPr>
      <w:r>
        <w:rPr>
          <w:rFonts w:hint="cs"/>
          <w:rtl/>
        </w:rPr>
        <w:tab/>
        <w:t xml:space="preserve">לגבי הקלדת נתונים, היו מוסדות במשך חודשיים לא קיבלו את תקציבם, מכיוון שלא הקלידו את הנתונים. </w:t>
      </w:r>
    </w:p>
    <w:p w14:paraId="39B90657" w14:textId="77777777" w:rsidR="00000000" w:rsidRDefault="009432B4">
      <w:pPr>
        <w:pStyle w:val="a"/>
        <w:ind w:firstLine="0"/>
        <w:rPr>
          <w:rFonts w:hint="cs"/>
          <w:rtl/>
        </w:rPr>
      </w:pPr>
    </w:p>
    <w:p w14:paraId="0A34F9C5" w14:textId="77777777" w:rsidR="00000000" w:rsidRDefault="009432B4">
      <w:pPr>
        <w:pStyle w:val="SpeakerCon"/>
        <w:rPr>
          <w:rtl/>
        </w:rPr>
      </w:pPr>
      <w:bookmarkStart w:id="808" w:name="FS000000765T09_07_2003_19_57_34C"/>
      <w:bookmarkEnd w:id="808"/>
      <w:r>
        <w:rPr>
          <w:rtl/>
        </w:rPr>
        <w:t>סגן שר ב</w:t>
      </w:r>
      <w:r>
        <w:rPr>
          <w:rtl/>
        </w:rPr>
        <w:t>משרד ראש הממשלה יצחק לוי:</w:t>
      </w:r>
    </w:p>
    <w:p w14:paraId="2D5EBCF4" w14:textId="77777777" w:rsidR="00000000" w:rsidRDefault="009432B4">
      <w:pPr>
        <w:pStyle w:val="a"/>
        <w:rPr>
          <w:rtl/>
        </w:rPr>
      </w:pPr>
    </w:p>
    <w:p w14:paraId="2683B3EF" w14:textId="77777777" w:rsidR="00000000" w:rsidRDefault="009432B4">
      <w:pPr>
        <w:pStyle w:val="a"/>
        <w:ind w:firstLine="0"/>
        <w:rPr>
          <w:rFonts w:hint="cs"/>
          <w:rtl/>
        </w:rPr>
      </w:pPr>
      <w:r>
        <w:rPr>
          <w:rFonts w:hint="cs"/>
          <w:rtl/>
        </w:rPr>
        <w:tab/>
        <w:t>אמרתי. זה היה בחודשים מרס-אפריל.</w:t>
      </w:r>
    </w:p>
    <w:p w14:paraId="259AA2C1" w14:textId="77777777" w:rsidR="00000000" w:rsidRDefault="009432B4">
      <w:pPr>
        <w:pStyle w:val="a"/>
        <w:ind w:firstLine="0"/>
        <w:rPr>
          <w:rFonts w:hint="cs"/>
          <w:rtl/>
        </w:rPr>
      </w:pPr>
    </w:p>
    <w:p w14:paraId="3862922B" w14:textId="77777777" w:rsidR="00000000" w:rsidRDefault="009432B4">
      <w:pPr>
        <w:pStyle w:val="ac"/>
        <w:rPr>
          <w:rtl/>
        </w:rPr>
      </w:pPr>
      <w:bookmarkStart w:id="809" w:name="FS000000765T09_07_2003_19_53_33C"/>
      <w:bookmarkEnd w:id="809"/>
      <w:r>
        <w:rPr>
          <w:rtl/>
        </w:rPr>
        <w:t>משה גפני (יהדות התורה):</w:t>
      </w:r>
    </w:p>
    <w:p w14:paraId="388E3D1C" w14:textId="77777777" w:rsidR="00000000" w:rsidRDefault="009432B4">
      <w:pPr>
        <w:pStyle w:val="a"/>
        <w:rPr>
          <w:rtl/>
        </w:rPr>
      </w:pPr>
    </w:p>
    <w:p w14:paraId="43CB2B92" w14:textId="77777777" w:rsidR="00000000" w:rsidRDefault="009432B4">
      <w:pPr>
        <w:pStyle w:val="a"/>
        <w:rPr>
          <w:rFonts w:hint="cs"/>
          <w:rtl/>
        </w:rPr>
      </w:pPr>
      <w:r>
        <w:rPr>
          <w:rFonts w:hint="cs"/>
          <w:rtl/>
        </w:rPr>
        <w:t xml:space="preserve">אבל הבעיה היא שכאשר אנחנו מסיימים לדבר, יש גזירה חדשה של משרד האוצר, על כל נושא, וכל חודש. אין שום סקטור במדינת ישראל, בשום משרד ממשלתי, שיש בו התעללות כזאת. זו התעללות </w:t>
      </w:r>
      <w:r>
        <w:rPr>
          <w:rFonts w:hint="cs"/>
          <w:rtl/>
        </w:rPr>
        <w:t>במוסדות התורה. אלה שלגביהם יש בעיות, בוודאי צריך לטפל בהם. אבל אני מדבר על מאות מוסדות שאין לגביהם שום בעיה והם לא מקבלים את תקציבם. הם פשוט קורסים.</w:t>
      </w:r>
    </w:p>
    <w:p w14:paraId="6453560E" w14:textId="77777777" w:rsidR="00000000" w:rsidRDefault="009432B4">
      <w:pPr>
        <w:pStyle w:val="a"/>
        <w:rPr>
          <w:rFonts w:hint="cs"/>
          <w:rtl/>
        </w:rPr>
      </w:pPr>
    </w:p>
    <w:p w14:paraId="6C194501" w14:textId="77777777" w:rsidR="00000000" w:rsidRDefault="009432B4">
      <w:pPr>
        <w:pStyle w:val="ad"/>
        <w:rPr>
          <w:rtl/>
        </w:rPr>
      </w:pPr>
      <w:r>
        <w:rPr>
          <w:rtl/>
        </w:rPr>
        <w:t>היו"ר נסים דהן:</w:t>
      </w:r>
    </w:p>
    <w:p w14:paraId="2079231D" w14:textId="77777777" w:rsidR="00000000" w:rsidRDefault="009432B4">
      <w:pPr>
        <w:pStyle w:val="a"/>
        <w:rPr>
          <w:rtl/>
        </w:rPr>
      </w:pPr>
    </w:p>
    <w:p w14:paraId="6244CACD" w14:textId="77777777" w:rsidR="00000000" w:rsidRDefault="009432B4">
      <w:pPr>
        <w:pStyle w:val="a"/>
        <w:rPr>
          <w:rFonts w:hint="cs"/>
          <w:rtl/>
        </w:rPr>
      </w:pPr>
      <w:r>
        <w:rPr>
          <w:rFonts w:hint="cs"/>
          <w:rtl/>
        </w:rPr>
        <w:t>אדוני סגן השר, במסגרת שאילתא נוספת, חבר הכנסת גפני שאל את השאילתא הבאה שלי. אתה יכול לענו</w:t>
      </w:r>
      <w:r>
        <w:rPr>
          <w:rFonts w:hint="cs"/>
          <w:rtl/>
        </w:rPr>
        <w:t>ת לשנינו ביחד.</w:t>
      </w:r>
    </w:p>
    <w:p w14:paraId="04250E51" w14:textId="77777777" w:rsidR="00000000" w:rsidRDefault="009432B4">
      <w:pPr>
        <w:pStyle w:val="a"/>
        <w:ind w:firstLine="0"/>
        <w:rPr>
          <w:rFonts w:hint="cs"/>
          <w:rtl/>
        </w:rPr>
      </w:pPr>
    </w:p>
    <w:p w14:paraId="1CA2E5DC" w14:textId="77777777" w:rsidR="00000000" w:rsidRDefault="009432B4">
      <w:pPr>
        <w:pStyle w:val="SpeakerCon"/>
        <w:rPr>
          <w:rtl/>
        </w:rPr>
      </w:pPr>
      <w:bookmarkStart w:id="810" w:name="FS000000765T09_07_2003_19_57_11"/>
      <w:bookmarkEnd w:id="810"/>
      <w:r>
        <w:rPr>
          <w:rFonts w:hint="eastAsia"/>
          <w:rtl/>
        </w:rPr>
        <w:t>סגן</w:t>
      </w:r>
      <w:r>
        <w:rPr>
          <w:rtl/>
        </w:rPr>
        <w:t xml:space="preserve"> שר במשרד ראש הממשלה יצחק לוי:</w:t>
      </w:r>
    </w:p>
    <w:p w14:paraId="3058F7BF" w14:textId="77777777" w:rsidR="00000000" w:rsidRDefault="009432B4">
      <w:pPr>
        <w:pStyle w:val="a"/>
        <w:rPr>
          <w:rFonts w:hint="cs"/>
          <w:rtl/>
        </w:rPr>
      </w:pPr>
    </w:p>
    <w:p w14:paraId="60253785" w14:textId="77777777" w:rsidR="00000000" w:rsidRDefault="009432B4">
      <w:pPr>
        <w:pStyle w:val="a"/>
        <w:rPr>
          <w:rFonts w:hint="cs"/>
          <w:rtl/>
        </w:rPr>
      </w:pPr>
      <w:r>
        <w:rPr>
          <w:rFonts w:hint="cs"/>
          <w:rtl/>
        </w:rPr>
        <w:t xml:space="preserve">הוא הוסיף כמה דברים. אני מעדיף בכל זאת להפריד. לגבי אברכים, אשיב בתשובה על השאילתא של חבר הכנסת דהן, ולא אתייחס לכך כרגע. אתייחס לעניין הכללי. </w:t>
      </w:r>
    </w:p>
    <w:p w14:paraId="0ECFE10E" w14:textId="77777777" w:rsidR="00000000" w:rsidRDefault="009432B4">
      <w:pPr>
        <w:pStyle w:val="a"/>
        <w:rPr>
          <w:rFonts w:hint="cs"/>
          <w:rtl/>
        </w:rPr>
      </w:pPr>
    </w:p>
    <w:p w14:paraId="57F9939A" w14:textId="77777777" w:rsidR="00000000" w:rsidRDefault="009432B4">
      <w:pPr>
        <w:pStyle w:val="a"/>
        <w:rPr>
          <w:rFonts w:hint="cs"/>
          <w:rtl/>
        </w:rPr>
      </w:pPr>
      <w:r>
        <w:rPr>
          <w:rFonts w:hint="cs"/>
          <w:rtl/>
        </w:rPr>
        <w:t xml:space="preserve">כאשר באתי למשרד, כשבועיים לפני פסח, מצאתי שנתוני המוסדות לא </w:t>
      </w:r>
      <w:r>
        <w:rPr>
          <w:rFonts w:hint="cs"/>
          <w:rtl/>
        </w:rPr>
        <w:t>הוקלדו. היתה מצוקה גדולה, כי כידוע בערב פסח ההוצאות יותר גדולות. ואז הספקנו להקליד כמחצית המוסדות, או קצת יותר. ההחלטה שלי היתה להוציא את הכסף לאותה מחצית, ולא לעכב את התשלום לכולם. פעם היתה השקפה במשרד הדתות, שאם לא מקלידים הכול, לא מוציאים לאף אחד, וכך י</w:t>
      </w:r>
      <w:r>
        <w:rPr>
          <w:rFonts w:hint="cs"/>
          <w:rtl/>
        </w:rPr>
        <w:t>וצרים לחץ. אבל זה היה ערב חג, וחשבתי שצריך להוציא לאלה שהקלדנו. לאחר מכן השלמנו. לכן היו חודשיים שבהם חלק מהמוסדות לא קיבלו, ולאחר מכן השלמנו.</w:t>
      </w:r>
    </w:p>
    <w:p w14:paraId="1CA059A8" w14:textId="77777777" w:rsidR="00000000" w:rsidRDefault="009432B4">
      <w:pPr>
        <w:pStyle w:val="a"/>
        <w:rPr>
          <w:rFonts w:hint="cs"/>
          <w:rtl/>
        </w:rPr>
      </w:pPr>
    </w:p>
    <w:p w14:paraId="4E9C4C49" w14:textId="77777777" w:rsidR="00000000" w:rsidRDefault="009432B4">
      <w:pPr>
        <w:pStyle w:val="a"/>
        <w:rPr>
          <w:rFonts w:hint="cs"/>
          <w:rtl/>
        </w:rPr>
      </w:pPr>
      <w:r>
        <w:rPr>
          <w:rFonts w:hint="cs"/>
          <w:rtl/>
        </w:rPr>
        <w:t>האווירה הכללית היא כמו שאתה אומר. כל חודש אנחנו עושים מאמצים רבים לשלם למוסדות, כך שיוכלו להתקיים ואפילו לשרוד.</w:t>
      </w:r>
    </w:p>
    <w:p w14:paraId="5D276695" w14:textId="77777777" w:rsidR="00000000" w:rsidRDefault="009432B4">
      <w:pPr>
        <w:pStyle w:val="a"/>
        <w:ind w:firstLine="0"/>
        <w:rPr>
          <w:rFonts w:hint="cs"/>
          <w:rtl/>
        </w:rPr>
      </w:pPr>
    </w:p>
    <w:p w14:paraId="4B9748B5" w14:textId="77777777" w:rsidR="00000000" w:rsidRDefault="009432B4">
      <w:pPr>
        <w:pStyle w:val="ac"/>
        <w:rPr>
          <w:rtl/>
        </w:rPr>
      </w:pPr>
      <w:r>
        <w:rPr>
          <w:rFonts w:hint="eastAsia"/>
          <w:rtl/>
        </w:rPr>
        <w:t>משה</w:t>
      </w:r>
      <w:r>
        <w:rPr>
          <w:rtl/>
        </w:rPr>
        <w:t xml:space="preserve"> גפני (יהדות התורה):</w:t>
      </w:r>
    </w:p>
    <w:p w14:paraId="05CD14C9" w14:textId="77777777" w:rsidR="00000000" w:rsidRDefault="009432B4">
      <w:pPr>
        <w:pStyle w:val="a"/>
        <w:rPr>
          <w:rFonts w:hint="cs"/>
          <w:rtl/>
        </w:rPr>
      </w:pPr>
    </w:p>
    <w:p w14:paraId="27A30C02" w14:textId="77777777" w:rsidR="00000000" w:rsidRDefault="009432B4">
      <w:pPr>
        <w:pStyle w:val="a"/>
        <w:rPr>
          <w:rFonts w:hint="cs"/>
          <w:rtl/>
        </w:rPr>
      </w:pPr>
      <w:r>
        <w:rPr>
          <w:rFonts w:hint="cs"/>
          <w:rtl/>
        </w:rPr>
        <w:t>אדוני סגן השר, מדוע החודש הזה הישיבות לא מקבלות כסף?</w:t>
      </w:r>
    </w:p>
    <w:p w14:paraId="351069EA" w14:textId="77777777" w:rsidR="00000000" w:rsidRDefault="009432B4">
      <w:pPr>
        <w:pStyle w:val="a"/>
        <w:ind w:firstLine="0"/>
        <w:rPr>
          <w:rFonts w:hint="cs"/>
          <w:rtl/>
        </w:rPr>
      </w:pPr>
    </w:p>
    <w:p w14:paraId="51BC10E5" w14:textId="77777777" w:rsidR="00000000" w:rsidRDefault="009432B4">
      <w:pPr>
        <w:pStyle w:val="SpeakerCon"/>
        <w:rPr>
          <w:rtl/>
        </w:rPr>
      </w:pPr>
      <w:bookmarkStart w:id="811" w:name="FS000000765T09_07_2003_20_01_01C"/>
      <w:bookmarkEnd w:id="811"/>
      <w:r>
        <w:rPr>
          <w:rtl/>
        </w:rPr>
        <w:t>סגן שר במשרד ראש הממשלה יצחק לוי:</w:t>
      </w:r>
    </w:p>
    <w:p w14:paraId="36E107B2" w14:textId="77777777" w:rsidR="00000000" w:rsidRDefault="009432B4">
      <w:pPr>
        <w:pStyle w:val="a"/>
        <w:rPr>
          <w:rtl/>
        </w:rPr>
      </w:pPr>
    </w:p>
    <w:p w14:paraId="71F0FDB8" w14:textId="77777777" w:rsidR="00000000" w:rsidRDefault="009432B4">
      <w:pPr>
        <w:pStyle w:val="a"/>
        <w:rPr>
          <w:rFonts w:hint="cs"/>
          <w:rtl/>
        </w:rPr>
      </w:pPr>
      <w:r>
        <w:rPr>
          <w:rFonts w:hint="cs"/>
          <w:rtl/>
        </w:rPr>
        <w:t>הישיבות עדיין לא קיבלו את התשלום לחודש הזה, מכיוון שעוכב המשך תהליך מינויו של מנכ"ל משרד הדתות. היום המשרד בלי מנכ"ל. אני מקווה שהמינוי שלו י</w:t>
      </w:r>
      <w:r>
        <w:rPr>
          <w:rFonts w:hint="cs"/>
          <w:rtl/>
        </w:rPr>
        <w:t xml:space="preserve">אושר בתוך ימים ספורים, ואז נוכל להוציא עוד החודש את התשלום לישיבות. אם לא, נוציא פעמיים בחודש הבא. אני לא יודע איך הדברים יהיו, הרי יש כבר סיכום שהמנכ"ל ממשיך בתפקידו וכן הלאה, אבל יש כנראה פרוצדורות שנמשכות יותר מכפי שהיו צריכות להימשך. </w:t>
      </w:r>
    </w:p>
    <w:p w14:paraId="454275AD" w14:textId="77777777" w:rsidR="00000000" w:rsidRDefault="009432B4">
      <w:pPr>
        <w:pStyle w:val="a"/>
        <w:ind w:firstLine="0"/>
        <w:rPr>
          <w:rFonts w:hint="cs"/>
          <w:rtl/>
        </w:rPr>
      </w:pPr>
    </w:p>
    <w:p w14:paraId="21A9552D" w14:textId="77777777" w:rsidR="00000000" w:rsidRDefault="009432B4">
      <w:pPr>
        <w:pStyle w:val="ac"/>
        <w:rPr>
          <w:rtl/>
        </w:rPr>
      </w:pPr>
      <w:r>
        <w:rPr>
          <w:rFonts w:hint="eastAsia"/>
          <w:rtl/>
        </w:rPr>
        <w:t>משה</w:t>
      </w:r>
      <w:r>
        <w:rPr>
          <w:rtl/>
        </w:rPr>
        <w:t xml:space="preserve"> גפני (יהדות </w:t>
      </w:r>
      <w:r>
        <w:rPr>
          <w:rtl/>
        </w:rPr>
        <w:t>התורה):</w:t>
      </w:r>
    </w:p>
    <w:p w14:paraId="78356554" w14:textId="77777777" w:rsidR="00000000" w:rsidRDefault="009432B4">
      <w:pPr>
        <w:pStyle w:val="a"/>
        <w:rPr>
          <w:rFonts w:hint="cs"/>
          <w:rtl/>
        </w:rPr>
      </w:pPr>
    </w:p>
    <w:p w14:paraId="337D3A62" w14:textId="77777777" w:rsidR="00000000" w:rsidRDefault="009432B4">
      <w:pPr>
        <w:pStyle w:val="a"/>
        <w:rPr>
          <w:rFonts w:hint="cs"/>
          <w:rtl/>
        </w:rPr>
      </w:pPr>
      <w:r>
        <w:rPr>
          <w:rFonts w:hint="cs"/>
          <w:rtl/>
        </w:rPr>
        <w:t>אתה מכיר עוד משרד כזה? הרי היית שר בממשלה.</w:t>
      </w:r>
    </w:p>
    <w:p w14:paraId="6635869C" w14:textId="77777777" w:rsidR="00000000" w:rsidRDefault="009432B4">
      <w:pPr>
        <w:pStyle w:val="a"/>
        <w:ind w:firstLine="0"/>
        <w:rPr>
          <w:rFonts w:hint="cs"/>
          <w:rtl/>
        </w:rPr>
      </w:pPr>
    </w:p>
    <w:p w14:paraId="2E79F3AD" w14:textId="77777777" w:rsidR="00000000" w:rsidRDefault="009432B4">
      <w:pPr>
        <w:pStyle w:val="SpeakerCon"/>
        <w:rPr>
          <w:rtl/>
        </w:rPr>
      </w:pPr>
      <w:bookmarkStart w:id="812" w:name="FS000000765T09_07_2003_20_03_39C"/>
      <w:bookmarkEnd w:id="812"/>
      <w:r>
        <w:rPr>
          <w:rtl/>
        </w:rPr>
        <w:t>סגן שר במשרד ראש הממשלה יצחק לוי:</w:t>
      </w:r>
    </w:p>
    <w:p w14:paraId="178607FF" w14:textId="77777777" w:rsidR="00000000" w:rsidRDefault="009432B4">
      <w:pPr>
        <w:pStyle w:val="a"/>
        <w:rPr>
          <w:rtl/>
        </w:rPr>
      </w:pPr>
    </w:p>
    <w:p w14:paraId="0BED7471" w14:textId="77777777" w:rsidR="00000000" w:rsidRDefault="009432B4">
      <w:pPr>
        <w:pStyle w:val="a"/>
        <w:rPr>
          <w:rFonts w:hint="cs"/>
          <w:rtl/>
        </w:rPr>
      </w:pPr>
      <w:r>
        <w:rPr>
          <w:rFonts w:hint="cs"/>
          <w:rtl/>
        </w:rPr>
        <w:t>אני לא מכיר משרד כזה, אני גם לא מכיר משרד שנמצא בהליך פירוק למעלה משנה ולא מפרקים אותו. נציבות שירות המדינה לא מאפשרת להוציא מכרזים, לא מאשרת תקנים ודרגות, והאוצר בא וא</w:t>
      </w:r>
      <w:r>
        <w:rPr>
          <w:rFonts w:hint="cs"/>
          <w:rtl/>
        </w:rPr>
        <w:t xml:space="preserve">ומר, בין כה וכה מפרקים את המשרד, אז אנחנו לא מממנים שום דבר. זה משרד שנמצא במצב כזה. </w:t>
      </w:r>
    </w:p>
    <w:p w14:paraId="2F98CC5F" w14:textId="77777777" w:rsidR="00000000" w:rsidRDefault="009432B4">
      <w:pPr>
        <w:pStyle w:val="a"/>
        <w:rPr>
          <w:rFonts w:hint="cs"/>
          <w:rtl/>
        </w:rPr>
      </w:pPr>
    </w:p>
    <w:p w14:paraId="13E530A1" w14:textId="77777777" w:rsidR="00000000" w:rsidRDefault="009432B4">
      <w:pPr>
        <w:pStyle w:val="a"/>
        <w:rPr>
          <w:rFonts w:hint="cs"/>
          <w:rtl/>
        </w:rPr>
      </w:pPr>
      <w:r>
        <w:rPr>
          <w:rFonts w:hint="cs"/>
          <w:rtl/>
        </w:rPr>
        <w:t>ושוב, כפי שאמרתי קודם, מכיוון שזו האווירה, אני חושב שצריך להזדרז ולפרק אותו, ולמצוא את הדרך לתת את כל השירותים בדרך מכובדת ונאותה; משרד שיוכל לצמוח, שאפשר יהיה לנהל אותו</w:t>
      </w:r>
      <w:r>
        <w:rPr>
          <w:rFonts w:hint="cs"/>
          <w:rtl/>
        </w:rPr>
        <w:t>. אני מדבר על אותם נושאים שבהם מטפל המשרד. היום אנחנו נמצאים במשרד הדתות גם בשלהי תקופתו. אנחנו נמצאים בתקופת מעבר. אני מקווה שלאחר שנעבור אותה, התקופה הבאה תהיה יותר טובה.</w:t>
      </w:r>
    </w:p>
    <w:p w14:paraId="5A875B57" w14:textId="77777777" w:rsidR="00000000" w:rsidRDefault="009432B4">
      <w:pPr>
        <w:pStyle w:val="a"/>
        <w:ind w:firstLine="0"/>
        <w:rPr>
          <w:rFonts w:hint="cs"/>
          <w:rtl/>
        </w:rPr>
      </w:pPr>
    </w:p>
    <w:p w14:paraId="15C8040E" w14:textId="77777777" w:rsidR="00000000" w:rsidRDefault="009432B4">
      <w:pPr>
        <w:pStyle w:val="ad"/>
        <w:rPr>
          <w:rtl/>
        </w:rPr>
      </w:pPr>
      <w:r>
        <w:rPr>
          <w:rtl/>
        </w:rPr>
        <w:t>היו"ר נסים דהן:</w:t>
      </w:r>
    </w:p>
    <w:p w14:paraId="355052B2" w14:textId="77777777" w:rsidR="00000000" w:rsidRDefault="009432B4">
      <w:pPr>
        <w:pStyle w:val="a"/>
        <w:rPr>
          <w:rtl/>
        </w:rPr>
      </w:pPr>
    </w:p>
    <w:p w14:paraId="658146AF" w14:textId="77777777" w:rsidR="00000000" w:rsidRDefault="009432B4">
      <w:pPr>
        <w:pStyle w:val="a"/>
        <w:rPr>
          <w:rFonts w:hint="cs"/>
          <w:rtl/>
        </w:rPr>
      </w:pPr>
      <w:r>
        <w:rPr>
          <w:rFonts w:hint="cs"/>
          <w:rtl/>
        </w:rPr>
        <w:t>תודה רבה. שאילתא מס' 330, של חבר הכנסת נסים דהן: תשלומים לאברכים.</w:t>
      </w:r>
      <w:r>
        <w:rPr>
          <w:rFonts w:hint="cs"/>
          <w:rtl/>
        </w:rPr>
        <w:t xml:space="preserve"> בבקשה, אדוני סגן השר.</w:t>
      </w:r>
    </w:p>
    <w:p w14:paraId="2B81A77A" w14:textId="77777777" w:rsidR="00000000" w:rsidRDefault="009432B4">
      <w:pPr>
        <w:pStyle w:val="a"/>
        <w:ind w:firstLine="0"/>
        <w:rPr>
          <w:rFonts w:hint="cs"/>
          <w:rtl/>
        </w:rPr>
      </w:pPr>
    </w:p>
    <w:p w14:paraId="2802CF7C" w14:textId="77777777" w:rsidR="00000000" w:rsidRDefault="009432B4">
      <w:pPr>
        <w:pStyle w:val="Query"/>
        <w:jc w:val="center"/>
        <w:rPr>
          <w:rtl/>
        </w:rPr>
      </w:pPr>
      <w:bookmarkStart w:id="813" w:name="FS000000765T09_07_2003_20_06_33C"/>
      <w:bookmarkStart w:id="814" w:name="CQ13453FI0013453T09_07_2003_20_06_45"/>
      <w:bookmarkStart w:id="815" w:name="CQ13453FI0013453T09_07_2003_20_10_24"/>
      <w:bookmarkStart w:id="816" w:name="_Toc45934831"/>
      <w:bookmarkStart w:id="817" w:name="_Toc76385349"/>
      <w:bookmarkEnd w:id="813"/>
      <w:bookmarkEnd w:id="814"/>
      <w:bookmarkEnd w:id="815"/>
      <w:r>
        <w:rPr>
          <w:rtl/>
        </w:rPr>
        <w:t>330. תשלומים לאברכים</w:t>
      </w:r>
      <w:bookmarkEnd w:id="816"/>
      <w:bookmarkEnd w:id="817"/>
      <w:r>
        <w:rPr>
          <w:rtl/>
        </w:rPr>
        <w:t xml:space="preserve"> </w:t>
      </w:r>
    </w:p>
    <w:p w14:paraId="0EDE8B90" w14:textId="77777777" w:rsidR="00000000" w:rsidRDefault="009432B4">
      <w:pPr>
        <w:pStyle w:val="a"/>
        <w:rPr>
          <w:rFonts w:hint="cs"/>
          <w:rtl/>
        </w:rPr>
      </w:pPr>
    </w:p>
    <w:p w14:paraId="0A9CB9AE" w14:textId="77777777" w:rsidR="00000000" w:rsidRDefault="009432B4">
      <w:pPr>
        <w:pStyle w:val="a"/>
        <w:ind w:firstLine="0"/>
        <w:rPr>
          <w:bCs/>
          <w:u w:val="single"/>
        </w:rPr>
      </w:pPr>
      <w:bookmarkStart w:id="818" w:name="ESQ13453"/>
      <w:bookmarkEnd w:id="818"/>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398BFBB0" w14:textId="77777777" w:rsidR="00000000" w:rsidRDefault="009432B4">
      <w:pPr>
        <w:pStyle w:val="a"/>
        <w:ind w:firstLine="720"/>
      </w:pPr>
      <w:r>
        <w:rPr>
          <w:rtl/>
        </w:rPr>
        <w:t>ביום ט' בתמוז התשס"ג (</w:t>
      </w:r>
      <w:r>
        <w:rPr>
          <w:rFonts w:hint="cs"/>
          <w:rtl/>
        </w:rPr>
        <w:t>2</w:t>
      </w:r>
      <w:r>
        <w:rPr>
          <w:rtl/>
        </w:rPr>
        <w:t xml:space="preserve"> ביולי 2003):</w:t>
      </w:r>
    </w:p>
    <w:p w14:paraId="4A43609C" w14:textId="77777777" w:rsidR="00000000" w:rsidRDefault="009432B4">
      <w:pPr>
        <w:pStyle w:val="a"/>
        <w:rPr>
          <w:rFonts w:hint="cs"/>
          <w:rtl/>
        </w:rPr>
      </w:pPr>
    </w:p>
    <w:p w14:paraId="15DE1A10" w14:textId="77777777" w:rsidR="00000000" w:rsidRDefault="009432B4">
      <w:pPr>
        <w:pStyle w:val="a"/>
        <w:rPr>
          <w:rFonts w:hint="cs"/>
        </w:rPr>
      </w:pPr>
    </w:p>
    <w:p w14:paraId="049AA60B" w14:textId="77777777" w:rsidR="00000000" w:rsidRDefault="009432B4">
      <w:pPr>
        <w:pStyle w:val="a"/>
        <w:ind w:firstLine="720"/>
      </w:pPr>
      <w:r>
        <w:rPr>
          <w:rtl/>
        </w:rPr>
        <w:t xml:space="preserve">ב"משפחה" </w:t>
      </w:r>
      <w:r>
        <w:rPr>
          <w:rFonts w:hint="cs"/>
          <w:rtl/>
        </w:rPr>
        <w:t>מכ"ו בסיוון התשס"ג, 26 ביוני 2003,</w:t>
      </w:r>
      <w:r>
        <w:rPr>
          <w:rtl/>
        </w:rPr>
        <w:t xml:space="preserve"> נטען כי משרדך הקפיא את מלג</w:t>
      </w:r>
      <w:r>
        <w:rPr>
          <w:rFonts w:hint="cs"/>
          <w:rtl/>
        </w:rPr>
        <w:t>ו</w:t>
      </w:r>
      <w:r>
        <w:rPr>
          <w:rtl/>
        </w:rPr>
        <w:t>ת</w:t>
      </w:r>
      <w:r>
        <w:rPr>
          <w:rFonts w:hint="cs"/>
          <w:rtl/>
        </w:rPr>
        <w:t>יה</w:t>
      </w:r>
      <w:r>
        <w:rPr>
          <w:rtl/>
        </w:rPr>
        <w:t>ם של מאות אברכים שבטעות</w:t>
      </w:r>
      <w:r>
        <w:rPr>
          <w:rFonts w:hint="cs"/>
          <w:rtl/>
        </w:rPr>
        <w:t xml:space="preserve"> </w:t>
      </w:r>
      <w:r>
        <w:rPr>
          <w:rtl/>
        </w:rPr>
        <w:t>דווח ע</w:t>
      </w:r>
      <w:r>
        <w:rPr>
          <w:rFonts w:hint="cs"/>
          <w:rtl/>
        </w:rPr>
        <w:t>ל-יד</w:t>
      </w:r>
      <w:r>
        <w:rPr>
          <w:rtl/>
        </w:rPr>
        <w:t>י מס</w:t>
      </w:r>
      <w:r>
        <w:rPr>
          <w:rFonts w:hint="cs"/>
          <w:rtl/>
        </w:rPr>
        <w:t xml:space="preserve"> </w:t>
      </w:r>
      <w:r>
        <w:rPr>
          <w:rtl/>
        </w:rPr>
        <w:t>הכנסה שהם עובד</w:t>
      </w:r>
      <w:r>
        <w:rPr>
          <w:rtl/>
        </w:rPr>
        <w:t xml:space="preserve">ים, </w:t>
      </w:r>
      <w:r>
        <w:rPr>
          <w:rFonts w:hint="cs"/>
          <w:rtl/>
        </w:rPr>
        <w:t>אף-על-פי</w:t>
      </w:r>
      <w:r>
        <w:rPr>
          <w:rtl/>
        </w:rPr>
        <w:t xml:space="preserve"> שמשרדך מודע לטעות ולחוסר האפשרות של האברכים להוכיח זאת.</w:t>
      </w:r>
    </w:p>
    <w:p w14:paraId="3BE09963" w14:textId="77777777" w:rsidR="00000000" w:rsidRDefault="009432B4">
      <w:pPr>
        <w:pStyle w:val="a"/>
        <w:ind w:firstLine="720"/>
      </w:pPr>
    </w:p>
    <w:p w14:paraId="326936F1" w14:textId="77777777" w:rsidR="00000000" w:rsidRDefault="009432B4">
      <w:pPr>
        <w:pStyle w:val="a"/>
        <w:ind w:firstLine="720"/>
      </w:pPr>
      <w:r>
        <w:rPr>
          <w:rFonts w:hint="cs"/>
          <w:rtl/>
        </w:rPr>
        <w:t>רצוני לשאול</w:t>
      </w:r>
      <w:r>
        <w:rPr>
          <w:rtl/>
        </w:rPr>
        <w:t>:</w:t>
      </w:r>
    </w:p>
    <w:p w14:paraId="096D9C70" w14:textId="77777777" w:rsidR="00000000" w:rsidRDefault="009432B4">
      <w:pPr>
        <w:pStyle w:val="a"/>
        <w:ind w:firstLine="720"/>
        <w:rPr>
          <w:rFonts w:hint="cs"/>
          <w:rtl/>
        </w:rPr>
      </w:pPr>
    </w:p>
    <w:p w14:paraId="4D1722D8" w14:textId="77777777" w:rsidR="00000000" w:rsidRDefault="009432B4">
      <w:pPr>
        <w:pStyle w:val="a"/>
        <w:ind w:firstLine="720"/>
        <w:rPr>
          <w:rFonts w:hint="cs"/>
          <w:rtl/>
        </w:rPr>
      </w:pPr>
      <w:r>
        <w:rPr>
          <w:rFonts w:hint="cs"/>
          <w:rtl/>
        </w:rPr>
        <w:t xml:space="preserve">1. האם הידיעה נכונה?  </w:t>
      </w:r>
    </w:p>
    <w:p w14:paraId="0BA08E1E" w14:textId="77777777" w:rsidR="00000000" w:rsidRDefault="009432B4">
      <w:pPr>
        <w:pStyle w:val="a"/>
        <w:ind w:firstLine="720"/>
        <w:rPr>
          <w:rFonts w:hint="cs"/>
        </w:rPr>
      </w:pPr>
    </w:p>
    <w:p w14:paraId="2978B99D" w14:textId="77777777" w:rsidR="00000000" w:rsidRDefault="009432B4">
      <w:pPr>
        <w:pStyle w:val="a"/>
        <w:ind w:firstLine="720"/>
        <w:rPr>
          <w:rtl/>
        </w:rPr>
      </w:pPr>
      <w:r>
        <w:rPr>
          <w:rFonts w:hint="cs"/>
          <w:rtl/>
        </w:rPr>
        <w:t xml:space="preserve">2. אם כן - </w:t>
      </w:r>
      <w:r>
        <w:rPr>
          <w:rtl/>
        </w:rPr>
        <w:t>מדוע הוקפאו המלגות?</w:t>
      </w:r>
    </w:p>
    <w:p w14:paraId="17759607" w14:textId="77777777" w:rsidR="00000000" w:rsidRDefault="009432B4">
      <w:pPr>
        <w:pStyle w:val="a"/>
        <w:ind w:firstLine="720"/>
        <w:rPr>
          <w:rtl/>
        </w:rPr>
      </w:pPr>
    </w:p>
    <w:p w14:paraId="150943CB" w14:textId="77777777" w:rsidR="00000000" w:rsidRDefault="009432B4">
      <w:pPr>
        <w:pStyle w:val="a"/>
        <w:ind w:firstLine="720"/>
        <w:rPr>
          <w:rtl/>
        </w:rPr>
      </w:pPr>
      <w:r>
        <w:rPr>
          <w:rFonts w:hint="cs"/>
          <w:rtl/>
        </w:rPr>
        <w:t>3. האם ביקש משרדך</w:t>
      </w:r>
      <w:r>
        <w:rPr>
          <w:rtl/>
        </w:rPr>
        <w:t xml:space="preserve"> דיווח אמת</w:t>
      </w:r>
      <w:r>
        <w:rPr>
          <w:rFonts w:hint="cs"/>
          <w:rtl/>
        </w:rPr>
        <w:t xml:space="preserve"> ממס הכנסה, ואם לא </w:t>
      </w:r>
      <w:r>
        <w:rPr>
          <w:rFonts w:hint="eastAsia"/>
          <w:rtl/>
        </w:rPr>
        <w:t>–</w:t>
      </w:r>
      <w:r>
        <w:rPr>
          <w:rFonts w:hint="cs"/>
          <w:rtl/>
        </w:rPr>
        <w:t xml:space="preserve"> מדוע</w:t>
      </w:r>
      <w:r>
        <w:rPr>
          <w:rtl/>
        </w:rPr>
        <w:t>?</w:t>
      </w:r>
    </w:p>
    <w:p w14:paraId="1F7A6D88" w14:textId="77777777" w:rsidR="00000000" w:rsidRDefault="009432B4">
      <w:pPr>
        <w:pStyle w:val="a"/>
        <w:ind w:firstLine="720"/>
        <w:rPr>
          <w:rFonts w:hint="cs"/>
          <w:rtl/>
        </w:rPr>
      </w:pPr>
    </w:p>
    <w:p w14:paraId="36C8C962" w14:textId="77777777" w:rsidR="00000000" w:rsidRDefault="009432B4">
      <w:pPr>
        <w:pStyle w:val="SpeakerCon"/>
        <w:rPr>
          <w:rtl/>
        </w:rPr>
      </w:pPr>
      <w:bookmarkStart w:id="819" w:name="FS000000765T09_07_2003_20_10_31C"/>
      <w:bookmarkEnd w:id="819"/>
      <w:r>
        <w:rPr>
          <w:rtl/>
        </w:rPr>
        <w:t>סגן שר במשרד ראש הממשלה יצחק לוי:</w:t>
      </w:r>
    </w:p>
    <w:p w14:paraId="4FE2794F" w14:textId="77777777" w:rsidR="00000000" w:rsidRDefault="009432B4">
      <w:pPr>
        <w:pStyle w:val="a"/>
        <w:rPr>
          <w:rtl/>
        </w:rPr>
      </w:pPr>
    </w:p>
    <w:p w14:paraId="3E54BB31" w14:textId="77777777" w:rsidR="00000000" w:rsidRDefault="009432B4">
      <w:pPr>
        <w:pStyle w:val="a"/>
        <w:rPr>
          <w:rFonts w:hint="cs"/>
          <w:rtl/>
        </w:rPr>
      </w:pPr>
      <w:r>
        <w:rPr>
          <w:rFonts w:hint="cs"/>
          <w:rtl/>
        </w:rPr>
        <w:t>1-2. המשרד הקפיא מלגות אבר</w:t>
      </w:r>
      <w:r>
        <w:rPr>
          <w:rFonts w:hint="cs"/>
          <w:rtl/>
        </w:rPr>
        <w:t>כים אשר עלה מדוח מס הכנסה שהם עובדים. עם זאת, המשרד אפשר לכל אברך לערער על החלטתו זו ולהוכיח שדוח מס הכנסה אינו נכון לגביו. מתוך 1,400 אברכים שהוקפאה מלגתם, ערערו כ-500. נכון להיום התקבלו ערעורי 232 תלמידים, השעייתם בוטלה, ובימים הקרובים תועבר תמיכה רטרואק</w:t>
      </w:r>
      <w:r>
        <w:rPr>
          <w:rFonts w:hint="cs"/>
          <w:rtl/>
        </w:rPr>
        <w:t>טיבית לתלמידים אלה, וכן יועברו למוסדות הכספים שקוזזו בגינם.</w:t>
      </w:r>
    </w:p>
    <w:p w14:paraId="539E2B6E" w14:textId="77777777" w:rsidR="00000000" w:rsidRDefault="009432B4">
      <w:pPr>
        <w:pStyle w:val="a"/>
        <w:rPr>
          <w:rFonts w:hint="cs"/>
          <w:rtl/>
        </w:rPr>
      </w:pPr>
    </w:p>
    <w:p w14:paraId="75F4F2A0" w14:textId="77777777" w:rsidR="00000000" w:rsidRDefault="009432B4">
      <w:pPr>
        <w:pStyle w:val="a"/>
        <w:rPr>
          <w:rFonts w:hint="cs"/>
          <w:rtl/>
        </w:rPr>
      </w:pPr>
      <w:r>
        <w:rPr>
          <w:rFonts w:hint="cs"/>
          <w:rtl/>
        </w:rPr>
        <w:t>3. משרד הדתות מתואם עם מס הכנסה בבדיקות השוטפות הנערכות על-ידי שני הגורמים יחדיו.</w:t>
      </w:r>
    </w:p>
    <w:p w14:paraId="510CD1E5" w14:textId="77777777" w:rsidR="00000000" w:rsidRDefault="009432B4">
      <w:pPr>
        <w:pStyle w:val="a"/>
        <w:ind w:firstLine="0"/>
        <w:rPr>
          <w:rFonts w:hint="cs"/>
          <w:rtl/>
        </w:rPr>
      </w:pPr>
    </w:p>
    <w:p w14:paraId="73DD1C13" w14:textId="77777777" w:rsidR="00000000" w:rsidRDefault="009432B4">
      <w:pPr>
        <w:pStyle w:val="ad"/>
        <w:rPr>
          <w:rtl/>
        </w:rPr>
      </w:pPr>
      <w:r>
        <w:rPr>
          <w:rtl/>
        </w:rPr>
        <w:t>היו"ר נסים דהן:</w:t>
      </w:r>
    </w:p>
    <w:p w14:paraId="048AF599" w14:textId="77777777" w:rsidR="00000000" w:rsidRDefault="009432B4">
      <w:pPr>
        <w:pStyle w:val="a"/>
        <w:rPr>
          <w:rtl/>
        </w:rPr>
      </w:pPr>
    </w:p>
    <w:p w14:paraId="61FCA940" w14:textId="77777777" w:rsidR="00000000" w:rsidRDefault="009432B4">
      <w:pPr>
        <w:pStyle w:val="a"/>
        <w:rPr>
          <w:rFonts w:hint="cs"/>
          <w:rtl/>
        </w:rPr>
      </w:pPr>
      <w:r>
        <w:rPr>
          <w:rFonts w:hint="cs"/>
          <w:rtl/>
        </w:rPr>
        <w:t>שאלה נוספת, אדוני סגן השר: מתוך  בירור העובדות, על סמך תלונות שהגיעו אלי כמו גם אל חבר הכנסת גפ</w:t>
      </w:r>
      <w:r>
        <w:rPr>
          <w:rFonts w:hint="cs"/>
          <w:rtl/>
        </w:rPr>
        <w:t>ני ועוד חברי כנסת, מתברר כאן אבסורד או מחול שדים. מס הכנסה לא נותן אישורים לאברכים שפונים אליו, אף  שיש איזה נוהל במס הכנסה לרשום הכנסה של האשה על שם ראש המשפחה, כך שגם אם אף אחד מאותם 1,400 לא עבד, אלא נשותיהם עבדו, בגלל נוהל מסוים במס הכנסה, שמקורו בטעות</w:t>
      </w:r>
      <w:r>
        <w:rPr>
          <w:rFonts w:hint="cs"/>
          <w:rtl/>
        </w:rPr>
        <w:t>, רשמו את ההכנסה על שם ראש המשפחה. דרך אגב, ראש המשפחה רשום במס הכנסה, זאת אומרת מס הכנסה יודע שזה רשום על שם ראש המשפחה, אבל את ההכנסה יצרה הגברת. על-פי תיק נוהל של מס הכנסה, שבוטל בינתיים, נקלעו למצב זה כמה אלפי תושבים, ובתוכם 1,400 אברכים. מס הכנסה לא ר</w:t>
      </w:r>
      <w:r>
        <w:rPr>
          <w:rFonts w:hint="cs"/>
          <w:rtl/>
        </w:rPr>
        <w:t>וצה לדבר אתם, כי הוא קיבל הוראה ממשרד הדתות שלא לדבר אתם. משרד הדתות לא פנה למס הכנסה כדי לברר את העניין עד הסוף, והם נופלים בין הכיסאות.</w:t>
      </w:r>
    </w:p>
    <w:p w14:paraId="34F5DEB5" w14:textId="77777777" w:rsidR="00000000" w:rsidRDefault="009432B4">
      <w:pPr>
        <w:pStyle w:val="a"/>
        <w:ind w:firstLine="0"/>
        <w:rPr>
          <w:rFonts w:hint="cs"/>
          <w:rtl/>
        </w:rPr>
      </w:pPr>
    </w:p>
    <w:p w14:paraId="576D9327" w14:textId="77777777" w:rsidR="00000000" w:rsidRDefault="009432B4">
      <w:pPr>
        <w:pStyle w:val="SpeakerCon"/>
        <w:rPr>
          <w:rtl/>
        </w:rPr>
      </w:pPr>
      <w:bookmarkStart w:id="820" w:name="FS000000765T09_07_2003_20_16_09C"/>
      <w:bookmarkEnd w:id="820"/>
      <w:r>
        <w:rPr>
          <w:rtl/>
        </w:rPr>
        <w:t>סגן שר במשרד ראש הממשלה יצחק לוי:</w:t>
      </w:r>
    </w:p>
    <w:p w14:paraId="21B3315C" w14:textId="77777777" w:rsidR="00000000" w:rsidRDefault="009432B4">
      <w:pPr>
        <w:pStyle w:val="a"/>
        <w:rPr>
          <w:rtl/>
        </w:rPr>
      </w:pPr>
    </w:p>
    <w:p w14:paraId="7279695D" w14:textId="77777777" w:rsidR="00000000" w:rsidRDefault="009432B4">
      <w:pPr>
        <w:pStyle w:val="a"/>
        <w:rPr>
          <w:rFonts w:hint="cs"/>
          <w:rtl/>
        </w:rPr>
      </w:pPr>
      <w:r>
        <w:rPr>
          <w:rFonts w:hint="cs"/>
          <w:rtl/>
        </w:rPr>
        <w:t>קודם כול, מתוך 1,400, רק כ-500 ערערו. כנראה יש 900 שלא מצאו עילה לערער.</w:t>
      </w:r>
    </w:p>
    <w:p w14:paraId="36CC17E9" w14:textId="77777777" w:rsidR="00000000" w:rsidRDefault="009432B4">
      <w:pPr>
        <w:pStyle w:val="a"/>
        <w:ind w:firstLine="0"/>
        <w:rPr>
          <w:rFonts w:hint="cs"/>
          <w:rtl/>
        </w:rPr>
      </w:pPr>
    </w:p>
    <w:p w14:paraId="4EBE1AB0" w14:textId="77777777" w:rsidR="00000000" w:rsidRDefault="009432B4">
      <w:pPr>
        <w:pStyle w:val="ad"/>
        <w:rPr>
          <w:rtl/>
        </w:rPr>
      </w:pPr>
      <w:r>
        <w:rPr>
          <w:rtl/>
        </w:rPr>
        <w:t>היו"ר נסי</w:t>
      </w:r>
      <w:r>
        <w:rPr>
          <w:rtl/>
        </w:rPr>
        <w:t>ם דהן:</w:t>
      </w:r>
    </w:p>
    <w:p w14:paraId="6E12B1FE" w14:textId="77777777" w:rsidR="00000000" w:rsidRDefault="009432B4">
      <w:pPr>
        <w:pStyle w:val="a"/>
        <w:rPr>
          <w:rtl/>
        </w:rPr>
      </w:pPr>
    </w:p>
    <w:p w14:paraId="5E43583B" w14:textId="77777777" w:rsidR="00000000" w:rsidRDefault="009432B4">
      <w:pPr>
        <w:pStyle w:val="a"/>
        <w:rPr>
          <w:rFonts w:hint="cs"/>
          <w:rtl/>
        </w:rPr>
      </w:pPr>
      <w:r>
        <w:rPr>
          <w:rFonts w:hint="cs"/>
          <w:rtl/>
        </w:rPr>
        <w:t>לא, לא.</w:t>
      </w:r>
    </w:p>
    <w:p w14:paraId="589CAC1E" w14:textId="77777777" w:rsidR="00000000" w:rsidRDefault="009432B4">
      <w:pPr>
        <w:pStyle w:val="a"/>
        <w:ind w:firstLine="0"/>
        <w:rPr>
          <w:rFonts w:hint="cs"/>
          <w:rtl/>
        </w:rPr>
      </w:pPr>
    </w:p>
    <w:p w14:paraId="0D83EF31" w14:textId="77777777" w:rsidR="00000000" w:rsidRDefault="009432B4">
      <w:pPr>
        <w:pStyle w:val="SpeakerCon"/>
        <w:rPr>
          <w:rtl/>
        </w:rPr>
      </w:pPr>
      <w:bookmarkStart w:id="821" w:name="FS000000765T09_07_2003_20_16_47C"/>
      <w:bookmarkEnd w:id="821"/>
      <w:r>
        <w:rPr>
          <w:rtl/>
        </w:rPr>
        <w:t>סגן שר במשרד ראש הממשלה יצחק לוי:</w:t>
      </w:r>
    </w:p>
    <w:p w14:paraId="197BDAAF" w14:textId="77777777" w:rsidR="00000000" w:rsidRDefault="009432B4">
      <w:pPr>
        <w:pStyle w:val="a"/>
        <w:rPr>
          <w:rtl/>
        </w:rPr>
      </w:pPr>
    </w:p>
    <w:p w14:paraId="3F8121AC" w14:textId="77777777" w:rsidR="00000000" w:rsidRDefault="009432B4">
      <w:pPr>
        <w:pStyle w:val="a"/>
        <w:rPr>
          <w:rFonts w:hint="cs"/>
          <w:rtl/>
        </w:rPr>
      </w:pPr>
      <w:r>
        <w:rPr>
          <w:rFonts w:hint="cs"/>
          <w:rtl/>
        </w:rPr>
        <w:t>אני אומר את העובדות. אם כולם היו מערערים, הייתי אומר לכם שמתוך 1,400, 1,400 ערערו. מכיוון שרק 500 ערערו, אני רוצה להדגיש שכנראה 900 לא מצאו לנכון לערער.</w:t>
      </w:r>
    </w:p>
    <w:p w14:paraId="57F5A2DE" w14:textId="77777777" w:rsidR="00000000" w:rsidRDefault="009432B4">
      <w:pPr>
        <w:pStyle w:val="a"/>
        <w:ind w:firstLine="0"/>
        <w:rPr>
          <w:rFonts w:hint="cs"/>
          <w:rtl/>
        </w:rPr>
      </w:pPr>
    </w:p>
    <w:p w14:paraId="05760142" w14:textId="77777777" w:rsidR="00000000" w:rsidRDefault="009432B4">
      <w:pPr>
        <w:pStyle w:val="ac"/>
        <w:rPr>
          <w:rtl/>
        </w:rPr>
      </w:pPr>
      <w:r>
        <w:rPr>
          <w:rFonts w:hint="eastAsia"/>
          <w:rtl/>
        </w:rPr>
        <w:t>משה</w:t>
      </w:r>
      <w:r>
        <w:rPr>
          <w:rtl/>
        </w:rPr>
        <w:t xml:space="preserve"> גפני (יהדות התורה):</w:t>
      </w:r>
    </w:p>
    <w:p w14:paraId="1B1AF5F4" w14:textId="77777777" w:rsidR="00000000" w:rsidRDefault="009432B4">
      <w:pPr>
        <w:pStyle w:val="a"/>
        <w:rPr>
          <w:rFonts w:hint="cs"/>
          <w:rtl/>
        </w:rPr>
      </w:pPr>
    </w:p>
    <w:p w14:paraId="745A5539" w14:textId="77777777" w:rsidR="00000000" w:rsidRDefault="009432B4">
      <w:pPr>
        <w:pStyle w:val="a"/>
        <w:rPr>
          <w:rFonts w:hint="cs"/>
          <w:rtl/>
        </w:rPr>
      </w:pPr>
      <w:r>
        <w:rPr>
          <w:rFonts w:hint="cs"/>
          <w:rtl/>
        </w:rPr>
        <w:t>סגן השר ירשה לנו לאחר היש</w:t>
      </w:r>
      <w:r>
        <w:rPr>
          <w:rFonts w:hint="cs"/>
          <w:rtl/>
        </w:rPr>
        <w:t>יבה להביא לו נתונים אחרים. נתנו לך נתונים לא נכונים במשרד.</w:t>
      </w:r>
    </w:p>
    <w:p w14:paraId="488465C4" w14:textId="77777777" w:rsidR="00000000" w:rsidRDefault="009432B4">
      <w:pPr>
        <w:pStyle w:val="a"/>
        <w:ind w:firstLine="0"/>
        <w:rPr>
          <w:rFonts w:hint="cs"/>
          <w:rtl/>
        </w:rPr>
      </w:pPr>
    </w:p>
    <w:p w14:paraId="1A40E600" w14:textId="77777777" w:rsidR="00000000" w:rsidRDefault="009432B4">
      <w:pPr>
        <w:pStyle w:val="SpeakerCon"/>
        <w:rPr>
          <w:rtl/>
        </w:rPr>
      </w:pPr>
      <w:bookmarkStart w:id="822" w:name="FS000000765T09_07_2003_20_18_14C"/>
      <w:bookmarkEnd w:id="822"/>
      <w:r>
        <w:rPr>
          <w:rtl/>
        </w:rPr>
        <w:t>סגן שר במשרד ראש הממשלה יצחק לוי:</w:t>
      </w:r>
    </w:p>
    <w:p w14:paraId="46C440A7" w14:textId="77777777" w:rsidR="00000000" w:rsidRDefault="009432B4">
      <w:pPr>
        <w:pStyle w:val="a"/>
        <w:rPr>
          <w:rtl/>
        </w:rPr>
      </w:pPr>
    </w:p>
    <w:p w14:paraId="71F11869" w14:textId="77777777" w:rsidR="00000000" w:rsidRDefault="009432B4">
      <w:pPr>
        <w:pStyle w:val="a"/>
        <w:rPr>
          <w:rFonts w:hint="cs"/>
          <w:rtl/>
        </w:rPr>
      </w:pPr>
      <w:r>
        <w:rPr>
          <w:rFonts w:hint="cs"/>
          <w:rtl/>
        </w:rPr>
        <w:t>חבר הכנסת גפני, אני נותן את הנתונים שניתנו לי על-ידי מחלקת הישיבות במשרד.</w:t>
      </w:r>
    </w:p>
    <w:p w14:paraId="49427ADE" w14:textId="77777777" w:rsidR="00000000" w:rsidRDefault="009432B4">
      <w:pPr>
        <w:pStyle w:val="a"/>
        <w:ind w:firstLine="0"/>
        <w:rPr>
          <w:rFonts w:hint="cs"/>
          <w:rtl/>
        </w:rPr>
      </w:pPr>
    </w:p>
    <w:p w14:paraId="167060E8" w14:textId="77777777" w:rsidR="00000000" w:rsidRDefault="009432B4">
      <w:pPr>
        <w:pStyle w:val="ac"/>
        <w:rPr>
          <w:rtl/>
        </w:rPr>
      </w:pPr>
      <w:r>
        <w:rPr>
          <w:rFonts w:hint="eastAsia"/>
          <w:rtl/>
        </w:rPr>
        <w:t>משה</w:t>
      </w:r>
      <w:r>
        <w:rPr>
          <w:rtl/>
        </w:rPr>
        <w:t xml:space="preserve"> גפני (יהדות התורה):</w:t>
      </w:r>
    </w:p>
    <w:p w14:paraId="704257FB" w14:textId="77777777" w:rsidR="00000000" w:rsidRDefault="009432B4">
      <w:pPr>
        <w:pStyle w:val="a"/>
        <w:rPr>
          <w:rFonts w:hint="cs"/>
          <w:rtl/>
        </w:rPr>
      </w:pPr>
    </w:p>
    <w:p w14:paraId="3C361EC3" w14:textId="77777777" w:rsidR="00000000" w:rsidRDefault="009432B4">
      <w:pPr>
        <w:pStyle w:val="a"/>
        <w:rPr>
          <w:rFonts w:hint="cs"/>
          <w:rtl/>
        </w:rPr>
      </w:pPr>
      <w:r>
        <w:rPr>
          <w:rFonts w:hint="cs"/>
          <w:rtl/>
        </w:rPr>
        <w:t>אמרתי.</w:t>
      </w:r>
    </w:p>
    <w:p w14:paraId="0346EBF2" w14:textId="77777777" w:rsidR="00000000" w:rsidRDefault="009432B4">
      <w:pPr>
        <w:pStyle w:val="a"/>
        <w:ind w:firstLine="0"/>
        <w:rPr>
          <w:rFonts w:hint="cs"/>
          <w:rtl/>
        </w:rPr>
      </w:pPr>
    </w:p>
    <w:p w14:paraId="52D652DE" w14:textId="77777777" w:rsidR="00000000" w:rsidRDefault="009432B4">
      <w:pPr>
        <w:pStyle w:val="SpeakerCon"/>
        <w:rPr>
          <w:rtl/>
        </w:rPr>
      </w:pPr>
      <w:bookmarkStart w:id="823" w:name="FS000000765T09_07_2003_20_18_49C"/>
      <w:bookmarkEnd w:id="823"/>
      <w:r>
        <w:rPr>
          <w:rtl/>
        </w:rPr>
        <w:t>סגן שר במשרד ראש הממשלה יצחק לוי:</w:t>
      </w:r>
    </w:p>
    <w:p w14:paraId="0335F216" w14:textId="77777777" w:rsidR="00000000" w:rsidRDefault="009432B4">
      <w:pPr>
        <w:pStyle w:val="a"/>
        <w:rPr>
          <w:rtl/>
        </w:rPr>
      </w:pPr>
    </w:p>
    <w:p w14:paraId="4794DB88" w14:textId="77777777" w:rsidR="00000000" w:rsidRDefault="009432B4">
      <w:pPr>
        <w:pStyle w:val="a"/>
        <w:rPr>
          <w:rFonts w:hint="cs"/>
          <w:rtl/>
        </w:rPr>
      </w:pPr>
      <w:r>
        <w:rPr>
          <w:rFonts w:hint="cs"/>
          <w:rtl/>
        </w:rPr>
        <w:t>הנתונים האלה הם הנ</w:t>
      </w:r>
      <w:r>
        <w:rPr>
          <w:rFonts w:hint="cs"/>
          <w:rtl/>
        </w:rPr>
        <w:t>תונים שהגיעו אלינו. יכול להיות שאברך ערער בפני מחלקה אחרת, או כתב מכתב לחבר כנסת פלוני-אלמוני, וזה בסדר גמור.</w:t>
      </w:r>
    </w:p>
    <w:p w14:paraId="34B6CA53" w14:textId="77777777" w:rsidR="00000000" w:rsidRDefault="009432B4">
      <w:pPr>
        <w:pStyle w:val="a"/>
        <w:ind w:firstLine="0"/>
        <w:rPr>
          <w:rFonts w:hint="cs"/>
          <w:rtl/>
        </w:rPr>
      </w:pPr>
    </w:p>
    <w:p w14:paraId="637C9B6E" w14:textId="77777777" w:rsidR="00000000" w:rsidRDefault="009432B4">
      <w:pPr>
        <w:pStyle w:val="ad"/>
        <w:rPr>
          <w:rtl/>
        </w:rPr>
      </w:pPr>
      <w:r>
        <w:rPr>
          <w:rtl/>
        </w:rPr>
        <w:t>היו"ר נסים דהן:</w:t>
      </w:r>
    </w:p>
    <w:p w14:paraId="3E63BD87" w14:textId="77777777" w:rsidR="00000000" w:rsidRDefault="009432B4">
      <w:pPr>
        <w:pStyle w:val="a"/>
        <w:rPr>
          <w:rtl/>
        </w:rPr>
      </w:pPr>
    </w:p>
    <w:p w14:paraId="136AB378" w14:textId="77777777" w:rsidR="00000000" w:rsidRDefault="009432B4">
      <w:pPr>
        <w:pStyle w:val="a"/>
        <w:rPr>
          <w:rFonts w:hint="cs"/>
          <w:rtl/>
        </w:rPr>
      </w:pPr>
      <w:r>
        <w:rPr>
          <w:rFonts w:hint="cs"/>
          <w:rtl/>
        </w:rPr>
        <w:t>לא נתנו לו לערער.</w:t>
      </w:r>
    </w:p>
    <w:p w14:paraId="7F73CABF" w14:textId="77777777" w:rsidR="00000000" w:rsidRDefault="009432B4">
      <w:pPr>
        <w:pStyle w:val="a"/>
        <w:ind w:firstLine="0"/>
        <w:rPr>
          <w:rFonts w:hint="cs"/>
          <w:rtl/>
        </w:rPr>
      </w:pPr>
    </w:p>
    <w:p w14:paraId="1835FE85" w14:textId="77777777" w:rsidR="00000000" w:rsidRDefault="009432B4">
      <w:pPr>
        <w:pStyle w:val="SpeakerCon"/>
        <w:rPr>
          <w:rtl/>
        </w:rPr>
      </w:pPr>
      <w:bookmarkStart w:id="824" w:name="FS000000765T09_07_2003_20_19_32C"/>
      <w:bookmarkEnd w:id="824"/>
      <w:r>
        <w:rPr>
          <w:rtl/>
        </w:rPr>
        <w:t>סגן שר במשרד ראש הממשלה יצחק לוי:</w:t>
      </w:r>
    </w:p>
    <w:p w14:paraId="6A71F4FA" w14:textId="77777777" w:rsidR="00000000" w:rsidRDefault="009432B4">
      <w:pPr>
        <w:pStyle w:val="a"/>
        <w:rPr>
          <w:rtl/>
        </w:rPr>
      </w:pPr>
    </w:p>
    <w:p w14:paraId="30D011A8" w14:textId="77777777" w:rsidR="00000000" w:rsidRDefault="009432B4">
      <w:pPr>
        <w:pStyle w:val="a"/>
        <w:rPr>
          <w:rFonts w:hint="cs"/>
          <w:rtl/>
        </w:rPr>
      </w:pPr>
      <w:r>
        <w:rPr>
          <w:rFonts w:hint="cs"/>
          <w:rtl/>
        </w:rPr>
        <w:t>אין כזה דבר לא לתת לערער. לערער זה לכתוב מכתב.</w:t>
      </w:r>
    </w:p>
    <w:p w14:paraId="39423705" w14:textId="77777777" w:rsidR="00000000" w:rsidRDefault="009432B4">
      <w:pPr>
        <w:pStyle w:val="a"/>
        <w:ind w:firstLine="0"/>
        <w:rPr>
          <w:rFonts w:hint="cs"/>
          <w:rtl/>
        </w:rPr>
      </w:pPr>
    </w:p>
    <w:p w14:paraId="3C457E41" w14:textId="77777777" w:rsidR="00000000" w:rsidRDefault="009432B4">
      <w:pPr>
        <w:pStyle w:val="ad"/>
        <w:rPr>
          <w:rtl/>
        </w:rPr>
      </w:pPr>
      <w:r>
        <w:rPr>
          <w:rtl/>
        </w:rPr>
        <w:t>היו"ר נסים דהן:</w:t>
      </w:r>
    </w:p>
    <w:p w14:paraId="5109495F" w14:textId="77777777" w:rsidR="00000000" w:rsidRDefault="009432B4">
      <w:pPr>
        <w:pStyle w:val="a"/>
        <w:rPr>
          <w:rtl/>
        </w:rPr>
      </w:pPr>
    </w:p>
    <w:p w14:paraId="6C509F78" w14:textId="77777777" w:rsidR="00000000" w:rsidRDefault="009432B4">
      <w:pPr>
        <w:pStyle w:val="a"/>
        <w:rPr>
          <w:rFonts w:hint="cs"/>
          <w:rtl/>
        </w:rPr>
      </w:pPr>
      <w:r>
        <w:rPr>
          <w:rFonts w:hint="cs"/>
          <w:rtl/>
        </w:rPr>
        <w:t>אחרי הישי</w:t>
      </w:r>
      <w:r>
        <w:rPr>
          <w:rFonts w:hint="cs"/>
          <w:rtl/>
        </w:rPr>
        <w:t>בה נוכיח לכם את זה.</w:t>
      </w:r>
    </w:p>
    <w:p w14:paraId="6C02B640" w14:textId="77777777" w:rsidR="00000000" w:rsidRDefault="009432B4">
      <w:pPr>
        <w:pStyle w:val="a"/>
        <w:ind w:firstLine="0"/>
        <w:rPr>
          <w:rFonts w:hint="cs"/>
          <w:rtl/>
        </w:rPr>
      </w:pPr>
    </w:p>
    <w:p w14:paraId="3F16B89A" w14:textId="77777777" w:rsidR="00000000" w:rsidRDefault="009432B4">
      <w:pPr>
        <w:pStyle w:val="ac"/>
        <w:rPr>
          <w:rtl/>
        </w:rPr>
      </w:pPr>
      <w:r>
        <w:rPr>
          <w:rFonts w:hint="eastAsia"/>
          <w:rtl/>
        </w:rPr>
        <w:t>משה</w:t>
      </w:r>
      <w:r>
        <w:rPr>
          <w:rtl/>
        </w:rPr>
        <w:t xml:space="preserve"> גפני (יהדות התורה):</w:t>
      </w:r>
    </w:p>
    <w:p w14:paraId="65B4AF74" w14:textId="77777777" w:rsidR="00000000" w:rsidRDefault="009432B4">
      <w:pPr>
        <w:pStyle w:val="a"/>
        <w:rPr>
          <w:rFonts w:hint="cs"/>
          <w:rtl/>
        </w:rPr>
      </w:pPr>
    </w:p>
    <w:p w14:paraId="5FBBE83B" w14:textId="77777777" w:rsidR="00000000" w:rsidRDefault="009432B4">
      <w:pPr>
        <w:pStyle w:val="a"/>
        <w:rPr>
          <w:rFonts w:hint="cs"/>
          <w:rtl/>
        </w:rPr>
      </w:pPr>
      <w:r>
        <w:rPr>
          <w:rFonts w:hint="cs"/>
          <w:rtl/>
        </w:rPr>
        <w:t>אם סגן השר יאפשר לנו, נביא בפניו את כל הערעורים. תראה שמדובר ביותר מ-800.</w:t>
      </w:r>
    </w:p>
    <w:p w14:paraId="46C8F946" w14:textId="77777777" w:rsidR="00000000" w:rsidRDefault="009432B4">
      <w:pPr>
        <w:pStyle w:val="SpeakerCon"/>
        <w:rPr>
          <w:rFonts w:hint="cs"/>
          <w:rtl/>
        </w:rPr>
      </w:pPr>
      <w:bookmarkStart w:id="825" w:name="FS000000765T09_07_2003_20_20_53C"/>
      <w:bookmarkEnd w:id="825"/>
    </w:p>
    <w:p w14:paraId="270FC41A" w14:textId="77777777" w:rsidR="00000000" w:rsidRDefault="009432B4">
      <w:pPr>
        <w:pStyle w:val="SpeakerCon"/>
        <w:rPr>
          <w:rtl/>
        </w:rPr>
      </w:pPr>
      <w:r>
        <w:rPr>
          <w:rtl/>
        </w:rPr>
        <w:t>סגן שר במשרד ראש הממשלה יצחק לוי:</w:t>
      </w:r>
    </w:p>
    <w:p w14:paraId="22E2F2D6" w14:textId="77777777" w:rsidR="00000000" w:rsidRDefault="009432B4">
      <w:pPr>
        <w:pStyle w:val="a"/>
        <w:rPr>
          <w:rtl/>
        </w:rPr>
      </w:pPr>
    </w:p>
    <w:p w14:paraId="778AC9F7" w14:textId="77777777" w:rsidR="00000000" w:rsidRDefault="009432B4">
      <w:pPr>
        <w:pStyle w:val="a"/>
        <w:rPr>
          <w:rFonts w:hint="cs"/>
          <w:rtl/>
        </w:rPr>
      </w:pPr>
      <w:r>
        <w:rPr>
          <w:rFonts w:hint="cs"/>
          <w:rtl/>
        </w:rPr>
        <w:t>אני אומר שלערער זה קודם כול לכתוב מכתב למשרד הדתות. משרד הדתות פנה למס הכנסה וביקש לברר בדיוק את הנק</w:t>
      </w:r>
      <w:r>
        <w:rPr>
          <w:rFonts w:hint="cs"/>
          <w:rtl/>
        </w:rPr>
        <w:t>ודה שאדוני מעלה, כי היא הנקודה המרכזית עבור כל אלה שאנחנו מחזירים להם את הכספים, כלומר אותם 232 תלמידים שהגענו למסקנה כי הדוח טעה לגביהם וההכנסה היתה לא שלהם אלא של נשותיהם. הרי  הדבר הזה בורר בין משרד הדתות לבין האוצר, ואנחנו ממשיכים הלאה בבירורים. אני חי</w:t>
      </w:r>
      <w:r>
        <w:rPr>
          <w:rFonts w:hint="cs"/>
          <w:rtl/>
        </w:rPr>
        <w:t xml:space="preserve">יב לומר, שהמערכת אינה עובדת במהירות הראויה. אנחנו מנסים לזרז את המערכת, כך שכל הערעורים יתבררו בתוך שבוע או שבועיים. </w:t>
      </w:r>
    </w:p>
    <w:p w14:paraId="2272FAD9" w14:textId="77777777" w:rsidR="00000000" w:rsidRDefault="009432B4">
      <w:pPr>
        <w:pStyle w:val="a"/>
        <w:rPr>
          <w:rFonts w:hint="cs"/>
          <w:rtl/>
        </w:rPr>
      </w:pPr>
    </w:p>
    <w:p w14:paraId="300E22E3" w14:textId="77777777" w:rsidR="00000000" w:rsidRDefault="009432B4">
      <w:pPr>
        <w:pStyle w:val="a"/>
        <w:rPr>
          <w:rFonts w:hint="cs"/>
          <w:rtl/>
        </w:rPr>
      </w:pPr>
      <w:r>
        <w:rPr>
          <w:rFonts w:hint="cs"/>
          <w:rtl/>
        </w:rPr>
        <w:t>אם יש בידיכם נתונים אחרים, אשמח לקבל אותם וגם לתקן אותם מעל הבמה הזאת.</w:t>
      </w:r>
    </w:p>
    <w:p w14:paraId="295D1FF4" w14:textId="77777777" w:rsidR="00000000" w:rsidRDefault="009432B4">
      <w:pPr>
        <w:pStyle w:val="a"/>
        <w:ind w:firstLine="0"/>
        <w:rPr>
          <w:rFonts w:hint="cs"/>
          <w:rtl/>
        </w:rPr>
      </w:pPr>
    </w:p>
    <w:p w14:paraId="749FA409" w14:textId="77777777" w:rsidR="00000000" w:rsidRDefault="009432B4">
      <w:pPr>
        <w:pStyle w:val="ad"/>
        <w:rPr>
          <w:rtl/>
        </w:rPr>
      </w:pPr>
      <w:r>
        <w:rPr>
          <w:rFonts w:hint="eastAsia"/>
          <w:rtl/>
        </w:rPr>
        <w:t>היו</w:t>
      </w:r>
      <w:r>
        <w:rPr>
          <w:rtl/>
        </w:rPr>
        <w:t>"ר נסים דהן:</w:t>
      </w:r>
    </w:p>
    <w:p w14:paraId="2B64E9A7" w14:textId="77777777" w:rsidR="00000000" w:rsidRDefault="009432B4">
      <w:pPr>
        <w:pStyle w:val="a"/>
        <w:rPr>
          <w:rFonts w:hint="cs"/>
          <w:rtl/>
        </w:rPr>
      </w:pPr>
    </w:p>
    <w:p w14:paraId="59647339" w14:textId="77777777" w:rsidR="00000000" w:rsidRDefault="009432B4">
      <w:pPr>
        <w:pStyle w:val="a"/>
        <w:rPr>
          <w:rFonts w:hint="cs"/>
          <w:rtl/>
        </w:rPr>
      </w:pPr>
      <w:r>
        <w:rPr>
          <w:rFonts w:hint="cs"/>
          <w:rtl/>
        </w:rPr>
        <w:t>תודה.  שאילתא מס' 331, של חבר הכנסת יצחק כהן - א</w:t>
      </w:r>
      <w:r>
        <w:rPr>
          <w:rFonts w:hint="cs"/>
          <w:rtl/>
        </w:rPr>
        <w:t>ינו נוכח, מועברת לפרוטוקול.</w:t>
      </w:r>
    </w:p>
    <w:p w14:paraId="7DA53D73" w14:textId="77777777" w:rsidR="00000000" w:rsidRDefault="009432B4">
      <w:pPr>
        <w:pStyle w:val="a"/>
        <w:rPr>
          <w:rFonts w:hint="cs"/>
          <w:rtl/>
        </w:rPr>
      </w:pPr>
    </w:p>
    <w:p w14:paraId="47336C9F" w14:textId="77777777" w:rsidR="00000000" w:rsidRDefault="009432B4">
      <w:pPr>
        <w:pStyle w:val="a"/>
        <w:rPr>
          <w:rFonts w:hint="cs"/>
          <w:rtl/>
        </w:rPr>
      </w:pPr>
    </w:p>
    <w:p w14:paraId="1ADAF5BE" w14:textId="77777777" w:rsidR="00000000" w:rsidRDefault="009432B4">
      <w:pPr>
        <w:pStyle w:val="Query"/>
        <w:jc w:val="center"/>
        <w:rPr>
          <w:rtl/>
        </w:rPr>
      </w:pPr>
      <w:bookmarkStart w:id="826" w:name="CQ13451FI0013451T09_07_2003_20_23_30"/>
      <w:bookmarkStart w:id="827" w:name="_Toc45934832"/>
      <w:bookmarkStart w:id="828" w:name="_Toc76385350"/>
      <w:bookmarkEnd w:id="826"/>
      <w:r>
        <w:rPr>
          <w:rtl/>
        </w:rPr>
        <w:t>331. קיצוץ בתקציבי מוסדות התורה</w:t>
      </w:r>
      <w:bookmarkEnd w:id="827"/>
      <w:bookmarkEnd w:id="828"/>
    </w:p>
    <w:p w14:paraId="5D1235AA" w14:textId="77777777" w:rsidR="00000000" w:rsidRDefault="009432B4">
      <w:pPr>
        <w:pStyle w:val="Query"/>
        <w:jc w:val="center"/>
        <w:rPr>
          <w:rtl/>
        </w:rPr>
      </w:pPr>
    </w:p>
    <w:p w14:paraId="1EA1AB14" w14:textId="77777777" w:rsidR="00000000" w:rsidRDefault="009432B4">
      <w:pPr>
        <w:pStyle w:val="a"/>
        <w:ind w:firstLine="0"/>
        <w:rPr>
          <w:bCs/>
          <w:u w:val="single"/>
        </w:rPr>
      </w:pPr>
      <w:bookmarkStart w:id="829" w:name="ESQ13451"/>
      <w:bookmarkEnd w:id="829"/>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3B2CDC75" w14:textId="77777777" w:rsidR="00000000" w:rsidRDefault="009432B4">
      <w:pPr>
        <w:pStyle w:val="a"/>
        <w:ind w:firstLine="720"/>
      </w:pPr>
      <w:r>
        <w:rPr>
          <w:rtl/>
        </w:rPr>
        <w:t>ביום ט' בתמוז התשס"ג (</w:t>
      </w:r>
      <w:r>
        <w:rPr>
          <w:rFonts w:hint="cs"/>
          <w:rtl/>
        </w:rPr>
        <w:t>2</w:t>
      </w:r>
      <w:r>
        <w:rPr>
          <w:rtl/>
        </w:rPr>
        <w:t xml:space="preserve"> ביולי 2003):</w:t>
      </w:r>
    </w:p>
    <w:p w14:paraId="43124534" w14:textId="77777777" w:rsidR="00000000" w:rsidRDefault="009432B4">
      <w:pPr>
        <w:pStyle w:val="a"/>
        <w:rPr>
          <w:rFonts w:hint="cs"/>
          <w:rtl/>
        </w:rPr>
      </w:pPr>
    </w:p>
    <w:p w14:paraId="2EF5A76B" w14:textId="77777777" w:rsidR="00000000" w:rsidRDefault="009432B4">
      <w:pPr>
        <w:pStyle w:val="a"/>
        <w:rPr>
          <w:rFonts w:hint="cs"/>
        </w:rPr>
      </w:pPr>
    </w:p>
    <w:p w14:paraId="2124914F" w14:textId="77777777" w:rsidR="00000000" w:rsidRDefault="009432B4">
      <w:pPr>
        <w:pStyle w:val="a"/>
        <w:ind w:firstLine="720"/>
      </w:pPr>
      <w:r>
        <w:rPr>
          <w:rFonts w:hint="cs"/>
          <w:rtl/>
        </w:rPr>
        <w:t>פורסם ב</w:t>
      </w:r>
      <w:r>
        <w:rPr>
          <w:rtl/>
        </w:rPr>
        <w:t xml:space="preserve">"יתד נאמן" </w:t>
      </w:r>
      <w:r>
        <w:rPr>
          <w:rFonts w:hint="cs"/>
          <w:rtl/>
        </w:rPr>
        <w:t>מיום כ"ג בסיוון התשס"ג, 23 ביוני 2003,</w:t>
      </w:r>
      <w:r>
        <w:rPr>
          <w:rtl/>
        </w:rPr>
        <w:t xml:space="preserve"> כי משרדך ממשיך </w:t>
      </w:r>
      <w:r>
        <w:rPr>
          <w:rFonts w:hint="cs"/>
          <w:rtl/>
        </w:rPr>
        <w:t xml:space="preserve">לקצץ </w:t>
      </w:r>
      <w:r>
        <w:rPr>
          <w:rtl/>
        </w:rPr>
        <w:t>בתקציבי מוסדות התורה, כי קוצצו תקצ</w:t>
      </w:r>
      <w:r>
        <w:rPr>
          <w:rtl/>
        </w:rPr>
        <w:t xml:space="preserve">יבי הישיבות ב-25% </w:t>
      </w:r>
      <w:r>
        <w:rPr>
          <w:rFonts w:hint="cs"/>
          <w:rtl/>
        </w:rPr>
        <w:t>ו</w:t>
      </w:r>
      <w:r>
        <w:rPr>
          <w:rtl/>
        </w:rPr>
        <w:t>עוכבו כספי כוללים</w:t>
      </w:r>
      <w:r>
        <w:rPr>
          <w:rFonts w:hint="cs"/>
          <w:rtl/>
        </w:rPr>
        <w:t>, וכי לא נערך שימוע למנהלי המוסדות, כמתחייב.</w:t>
      </w:r>
      <w:r>
        <w:rPr>
          <w:rtl/>
        </w:rPr>
        <w:t xml:space="preserve"> </w:t>
      </w:r>
    </w:p>
    <w:p w14:paraId="12E74A96" w14:textId="77777777" w:rsidR="00000000" w:rsidRDefault="009432B4">
      <w:pPr>
        <w:pStyle w:val="a"/>
        <w:ind w:firstLine="720"/>
      </w:pPr>
    </w:p>
    <w:p w14:paraId="4E250986" w14:textId="77777777" w:rsidR="00000000" w:rsidRDefault="009432B4">
      <w:pPr>
        <w:pStyle w:val="a"/>
        <w:ind w:firstLine="720"/>
      </w:pPr>
      <w:r>
        <w:rPr>
          <w:rFonts w:hint="cs"/>
          <w:rtl/>
        </w:rPr>
        <w:t>רצוני לשאול</w:t>
      </w:r>
      <w:r>
        <w:rPr>
          <w:rtl/>
        </w:rPr>
        <w:t>:</w:t>
      </w:r>
    </w:p>
    <w:p w14:paraId="7DEB39E2" w14:textId="77777777" w:rsidR="00000000" w:rsidRDefault="009432B4">
      <w:pPr>
        <w:pStyle w:val="a"/>
        <w:ind w:firstLine="720"/>
      </w:pPr>
    </w:p>
    <w:p w14:paraId="44189BFF" w14:textId="77777777" w:rsidR="00000000" w:rsidRDefault="009432B4">
      <w:pPr>
        <w:pStyle w:val="a"/>
        <w:ind w:firstLine="720"/>
        <w:rPr>
          <w:rtl/>
        </w:rPr>
      </w:pPr>
      <w:r>
        <w:rPr>
          <w:rFonts w:hint="cs"/>
          <w:rtl/>
        </w:rPr>
        <w:t xml:space="preserve">1. </w:t>
      </w:r>
      <w:r>
        <w:rPr>
          <w:rtl/>
        </w:rPr>
        <w:t>האם הפרטים נכונים?</w:t>
      </w:r>
    </w:p>
    <w:p w14:paraId="7F255A14" w14:textId="77777777" w:rsidR="00000000" w:rsidRDefault="009432B4">
      <w:pPr>
        <w:pStyle w:val="a"/>
        <w:ind w:firstLine="720"/>
        <w:rPr>
          <w:rtl/>
        </w:rPr>
      </w:pPr>
    </w:p>
    <w:p w14:paraId="56FDA64D" w14:textId="77777777" w:rsidR="00000000" w:rsidRDefault="009432B4">
      <w:pPr>
        <w:pStyle w:val="a"/>
        <w:ind w:firstLine="720"/>
        <w:rPr>
          <w:rtl/>
        </w:rPr>
      </w:pPr>
      <w:r>
        <w:rPr>
          <w:rFonts w:hint="cs"/>
          <w:rtl/>
        </w:rPr>
        <w:t>2. איזה סכום</w:t>
      </w:r>
      <w:r>
        <w:rPr>
          <w:rtl/>
        </w:rPr>
        <w:t xml:space="preserve"> נתבקש</w:t>
      </w:r>
      <w:r>
        <w:rPr>
          <w:rFonts w:hint="cs"/>
          <w:rtl/>
        </w:rPr>
        <w:t xml:space="preserve"> משרדך</w:t>
      </w:r>
      <w:r>
        <w:rPr>
          <w:rtl/>
        </w:rPr>
        <w:t xml:space="preserve"> ע</w:t>
      </w:r>
      <w:r>
        <w:rPr>
          <w:rFonts w:hint="cs"/>
          <w:rtl/>
        </w:rPr>
        <w:t>ל-יד</w:t>
      </w:r>
      <w:r>
        <w:rPr>
          <w:rtl/>
        </w:rPr>
        <w:t>י האוצר לקצץ?</w:t>
      </w:r>
    </w:p>
    <w:p w14:paraId="5BE1CDAF" w14:textId="77777777" w:rsidR="00000000" w:rsidRDefault="009432B4">
      <w:pPr>
        <w:pStyle w:val="a"/>
        <w:rPr>
          <w:rFonts w:hint="cs"/>
          <w:bCs/>
          <w:u w:val="single"/>
          <w:rtl/>
        </w:rPr>
      </w:pPr>
    </w:p>
    <w:p w14:paraId="009C9A21" w14:textId="77777777" w:rsidR="00000000" w:rsidRDefault="009432B4">
      <w:pPr>
        <w:pStyle w:val="a"/>
        <w:ind w:firstLine="0"/>
        <w:rPr>
          <w:rFonts w:hint="cs"/>
          <w:bCs/>
          <w:u w:val="single"/>
          <w:rtl/>
        </w:rPr>
      </w:pPr>
      <w:r>
        <w:rPr>
          <w:rFonts w:hint="cs"/>
          <w:bCs/>
          <w:u w:val="single"/>
          <w:rtl/>
        </w:rPr>
        <w:t>תשובת סגן שר במשרד ראש הממשלה יצחק לוי:</w:t>
      </w:r>
    </w:p>
    <w:p w14:paraId="12D19884" w14:textId="77777777" w:rsidR="00000000" w:rsidRDefault="009432B4">
      <w:pPr>
        <w:pStyle w:val="a"/>
        <w:ind w:firstLine="0"/>
        <w:rPr>
          <w:b/>
          <w:rtl/>
        </w:rPr>
      </w:pPr>
      <w:r>
        <w:rPr>
          <w:b/>
          <w:rtl/>
        </w:rPr>
        <w:t xml:space="preserve">(לא נקראה, נמסרה </w:t>
      </w:r>
      <w:r>
        <w:rPr>
          <w:rFonts w:hint="eastAsia"/>
          <w:b/>
          <w:rtl/>
        </w:rPr>
        <w:t>לפרוטוקול</w:t>
      </w:r>
      <w:r>
        <w:rPr>
          <w:b/>
          <w:rtl/>
        </w:rPr>
        <w:t>)</w:t>
      </w:r>
    </w:p>
    <w:p w14:paraId="0DD4C019" w14:textId="77777777" w:rsidR="00000000" w:rsidRDefault="009432B4">
      <w:pPr>
        <w:pStyle w:val="a"/>
        <w:rPr>
          <w:b/>
          <w:rtl/>
        </w:rPr>
      </w:pPr>
    </w:p>
    <w:p w14:paraId="35DA2A47" w14:textId="77777777" w:rsidR="00000000" w:rsidRDefault="009432B4">
      <w:pPr>
        <w:pStyle w:val="a"/>
        <w:rPr>
          <w:rFonts w:hint="cs"/>
          <w:b/>
          <w:rtl/>
        </w:rPr>
      </w:pPr>
      <w:r>
        <w:rPr>
          <w:rFonts w:hint="cs"/>
          <w:b/>
          <w:rtl/>
        </w:rPr>
        <w:t xml:space="preserve">1-2. </w:t>
      </w:r>
      <w:r>
        <w:rPr>
          <w:rFonts w:hint="eastAsia"/>
          <w:b/>
          <w:rtl/>
        </w:rPr>
        <w:t>אכן</w:t>
      </w:r>
      <w:r>
        <w:rPr>
          <w:rFonts w:hint="cs"/>
          <w:b/>
          <w:rtl/>
        </w:rPr>
        <w:t>,</w:t>
      </w:r>
      <w:r>
        <w:rPr>
          <w:b/>
          <w:rtl/>
        </w:rPr>
        <w:t xml:space="preserve"> לאחרונה שול</w:t>
      </w:r>
      <w:r>
        <w:rPr>
          <w:rFonts w:hint="cs"/>
          <w:b/>
          <w:rtl/>
        </w:rPr>
        <w:t>מ</w:t>
      </w:r>
      <w:r>
        <w:rPr>
          <w:rFonts w:hint="cs"/>
          <w:b/>
          <w:rtl/>
        </w:rPr>
        <w:t>ו</w:t>
      </w:r>
      <w:r>
        <w:rPr>
          <w:b/>
          <w:rtl/>
        </w:rPr>
        <w:t xml:space="preserve"> </w:t>
      </w:r>
      <w:r>
        <w:rPr>
          <w:rFonts w:hint="eastAsia"/>
          <w:b/>
          <w:rtl/>
        </w:rPr>
        <w:t>כ</w:t>
      </w:r>
      <w:r>
        <w:rPr>
          <w:b/>
          <w:rtl/>
        </w:rPr>
        <w:t xml:space="preserve">-80% מתעריפי הישיבות </w:t>
      </w:r>
      <w:r>
        <w:rPr>
          <w:rFonts w:hint="cs"/>
          <w:b/>
          <w:rtl/>
        </w:rPr>
        <w:t xml:space="preserve">- </w:t>
      </w:r>
      <w:r>
        <w:rPr>
          <w:b/>
          <w:rtl/>
        </w:rPr>
        <w:t>מחודש מר</w:t>
      </w:r>
      <w:r>
        <w:rPr>
          <w:rFonts w:hint="cs"/>
          <w:b/>
          <w:rtl/>
        </w:rPr>
        <w:t>ס</w:t>
      </w:r>
      <w:r>
        <w:rPr>
          <w:b/>
          <w:rtl/>
        </w:rPr>
        <w:t xml:space="preserve"> ועד עתה</w:t>
      </w:r>
      <w:r>
        <w:rPr>
          <w:rFonts w:hint="cs"/>
          <w:b/>
          <w:rtl/>
        </w:rPr>
        <w:t xml:space="preserve"> -</w:t>
      </w:r>
      <w:r>
        <w:rPr>
          <w:b/>
          <w:rtl/>
        </w:rPr>
        <w:t xml:space="preserve"> וזאת בגלל הקיצוץ בתקציב.</w:t>
      </w:r>
      <w:r>
        <w:rPr>
          <w:rFonts w:hint="cs"/>
          <w:b/>
          <w:rtl/>
        </w:rPr>
        <w:t xml:space="preserve"> </w:t>
      </w:r>
      <w:r>
        <w:rPr>
          <w:rFonts w:hint="eastAsia"/>
          <w:b/>
          <w:rtl/>
        </w:rPr>
        <w:t>יש</w:t>
      </w:r>
      <w:r>
        <w:rPr>
          <w:b/>
          <w:rtl/>
        </w:rPr>
        <w:t xml:space="preserve"> לעדכן </w:t>
      </w:r>
      <w:r>
        <w:rPr>
          <w:rFonts w:hint="cs"/>
          <w:b/>
          <w:rtl/>
        </w:rPr>
        <w:t xml:space="preserve">את </w:t>
      </w:r>
      <w:r>
        <w:rPr>
          <w:b/>
          <w:rtl/>
        </w:rPr>
        <w:t xml:space="preserve">תעריפי הישיבות כך שיתאימו </w:t>
      </w:r>
      <w:r>
        <w:rPr>
          <w:rFonts w:hint="eastAsia"/>
          <w:b/>
          <w:rtl/>
        </w:rPr>
        <w:t>לתקציב</w:t>
      </w:r>
      <w:r>
        <w:rPr>
          <w:rFonts w:hint="cs"/>
          <w:b/>
          <w:rtl/>
        </w:rPr>
        <w:t>,</w:t>
      </w:r>
      <w:r>
        <w:rPr>
          <w:b/>
          <w:rtl/>
        </w:rPr>
        <w:t xml:space="preserve"> ומשרדנו עוסק בכך בימים אלה. </w:t>
      </w:r>
    </w:p>
    <w:p w14:paraId="0D94C7EA" w14:textId="77777777" w:rsidR="00000000" w:rsidRDefault="009432B4">
      <w:pPr>
        <w:pStyle w:val="a"/>
        <w:rPr>
          <w:rFonts w:hint="cs"/>
          <w:b/>
          <w:rtl/>
        </w:rPr>
      </w:pPr>
    </w:p>
    <w:p w14:paraId="1FC61D33" w14:textId="77777777" w:rsidR="00000000" w:rsidRDefault="009432B4">
      <w:pPr>
        <w:pStyle w:val="a"/>
        <w:rPr>
          <w:rFonts w:hint="cs"/>
          <w:b/>
          <w:rtl/>
        </w:rPr>
      </w:pPr>
      <w:r>
        <w:rPr>
          <w:b/>
          <w:rtl/>
        </w:rPr>
        <w:t xml:space="preserve">לא ידוע לי על  </w:t>
      </w:r>
      <w:r>
        <w:rPr>
          <w:rFonts w:hint="eastAsia"/>
          <w:b/>
          <w:rtl/>
        </w:rPr>
        <w:t>עיכוב</w:t>
      </w:r>
      <w:r>
        <w:rPr>
          <w:b/>
          <w:rtl/>
        </w:rPr>
        <w:t xml:space="preserve"> מיוחד בכספי כוללים.</w:t>
      </w:r>
    </w:p>
    <w:p w14:paraId="0E5AE20E" w14:textId="77777777" w:rsidR="00000000" w:rsidRDefault="009432B4">
      <w:pPr>
        <w:pStyle w:val="a"/>
        <w:ind w:firstLine="0"/>
        <w:rPr>
          <w:rFonts w:hint="cs"/>
          <w:b/>
          <w:rtl/>
        </w:rPr>
      </w:pPr>
    </w:p>
    <w:p w14:paraId="4F9EF339" w14:textId="77777777" w:rsidR="00000000" w:rsidRDefault="009432B4">
      <w:pPr>
        <w:pStyle w:val="ad"/>
        <w:rPr>
          <w:rtl/>
        </w:rPr>
      </w:pPr>
      <w:r>
        <w:rPr>
          <w:rFonts w:hint="eastAsia"/>
          <w:rtl/>
        </w:rPr>
        <w:t>היו</w:t>
      </w:r>
      <w:r>
        <w:rPr>
          <w:rtl/>
        </w:rPr>
        <w:t>"ר נסים דהן:</w:t>
      </w:r>
    </w:p>
    <w:p w14:paraId="1FE5BE21" w14:textId="77777777" w:rsidR="00000000" w:rsidRDefault="009432B4">
      <w:pPr>
        <w:pStyle w:val="a"/>
        <w:rPr>
          <w:rFonts w:hint="cs"/>
          <w:rtl/>
        </w:rPr>
      </w:pPr>
    </w:p>
    <w:p w14:paraId="4BBBCB75" w14:textId="77777777" w:rsidR="00000000" w:rsidRDefault="009432B4">
      <w:pPr>
        <w:pStyle w:val="a"/>
        <w:rPr>
          <w:rFonts w:hint="cs"/>
          <w:rtl/>
        </w:rPr>
      </w:pPr>
      <w:r>
        <w:rPr>
          <w:rFonts w:hint="cs"/>
          <w:rtl/>
        </w:rPr>
        <w:t>תודה.  שאילתא מס' 340, של חבר הכנסת דוד אזולאי - א</w:t>
      </w:r>
      <w:r>
        <w:rPr>
          <w:rFonts w:hint="cs"/>
          <w:rtl/>
        </w:rPr>
        <w:t>ינו נוכח, מועברת לפרוטוקול.</w:t>
      </w:r>
    </w:p>
    <w:p w14:paraId="7E792EAD" w14:textId="77777777" w:rsidR="00000000" w:rsidRDefault="009432B4">
      <w:pPr>
        <w:pStyle w:val="a"/>
        <w:rPr>
          <w:rFonts w:hint="cs"/>
          <w:rtl/>
        </w:rPr>
      </w:pPr>
    </w:p>
    <w:p w14:paraId="0A00A7A0" w14:textId="77777777" w:rsidR="00000000" w:rsidRDefault="009432B4">
      <w:pPr>
        <w:pStyle w:val="Query"/>
        <w:jc w:val="center"/>
        <w:rPr>
          <w:rFonts w:hint="cs"/>
          <w:rtl/>
        </w:rPr>
      </w:pPr>
      <w:bookmarkStart w:id="830" w:name="CQ13427FI0013427T09_07_2003_20_25_15"/>
      <w:bookmarkStart w:id="831" w:name="_Toc45934833"/>
      <w:bookmarkStart w:id="832" w:name="_Toc76385351"/>
      <w:bookmarkEnd w:id="830"/>
      <w:r>
        <w:rPr>
          <w:rtl/>
        </w:rPr>
        <w:t xml:space="preserve">340. </w:t>
      </w:r>
      <w:r>
        <w:rPr>
          <w:rFonts w:hint="cs"/>
          <w:rtl/>
        </w:rPr>
        <w:t>צמצום התמיכה הממשלתית ב"</w:t>
      </w:r>
      <w:r>
        <w:rPr>
          <w:rtl/>
        </w:rPr>
        <w:t>מכון מאיר</w:t>
      </w:r>
      <w:bookmarkEnd w:id="831"/>
      <w:r>
        <w:rPr>
          <w:rFonts w:hint="cs"/>
          <w:rtl/>
        </w:rPr>
        <w:t>"</w:t>
      </w:r>
      <w:bookmarkEnd w:id="832"/>
    </w:p>
    <w:p w14:paraId="562B5381" w14:textId="77777777" w:rsidR="00000000" w:rsidRDefault="009432B4">
      <w:pPr>
        <w:pStyle w:val="Query"/>
        <w:jc w:val="center"/>
        <w:rPr>
          <w:rtl/>
        </w:rPr>
      </w:pPr>
    </w:p>
    <w:p w14:paraId="572F6669" w14:textId="77777777" w:rsidR="00000000" w:rsidRDefault="009432B4">
      <w:pPr>
        <w:pStyle w:val="a"/>
        <w:ind w:firstLine="0"/>
        <w:rPr>
          <w:bCs/>
        </w:rPr>
      </w:pPr>
      <w:bookmarkStart w:id="833" w:name="ESQ13427"/>
      <w:bookmarkEnd w:id="833"/>
      <w:r>
        <w:rPr>
          <w:bCs/>
          <w:rtl/>
        </w:rPr>
        <w:t>חבר</w:t>
      </w:r>
      <w:r>
        <w:rPr>
          <w:rFonts w:hint="cs"/>
          <w:bCs/>
          <w:rtl/>
        </w:rPr>
        <w:t xml:space="preserve"> הכנסת </w:t>
      </w:r>
      <w:r>
        <w:rPr>
          <w:bCs/>
          <w:rtl/>
        </w:rPr>
        <w:t>דוד אזולאי</w:t>
      </w:r>
      <w:r>
        <w:rPr>
          <w:rFonts w:hint="cs"/>
          <w:bCs/>
          <w:rtl/>
        </w:rPr>
        <w:t xml:space="preserve"> </w:t>
      </w:r>
      <w:r>
        <w:rPr>
          <w:bCs/>
          <w:rtl/>
        </w:rPr>
        <w:t>שאל</w:t>
      </w:r>
      <w:r>
        <w:rPr>
          <w:rFonts w:hint="cs"/>
          <w:bCs/>
          <w:rtl/>
        </w:rPr>
        <w:t xml:space="preserve"> את</w:t>
      </w:r>
      <w:r>
        <w:rPr>
          <w:bCs/>
          <w:rtl/>
        </w:rPr>
        <w:t xml:space="preserve"> השר</w:t>
      </w:r>
      <w:r>
        <w:rPr>
          <w:rFonts w:hint="cs"/>
          <w:bCs/>
          <w:rtl/>
        </w:rPr>
        <w:t xml:space="preserve"> </w:t>
      </w:r>
      <w:r>
        <w:rPr>
          <w:bCs/>
          <w:rtl/>
        </w:rPr>
        <w:t>לענייני דתות</w:t>
      </w:r>
    </w:p>
    <w:p w14:paraId="5078AF39" w14:textId="77777777" w:rsidR="00000000" w:rsidRDefault="009432B4">
      <w:pPr>
        <w:pStyle w:val="a"/>
        <w:ind w:firstLine="0"/>
      </w:pPr>
      <w:r>
        <w:rPr>
          <w:rFonts w:hint="cs"/>
          <w:rtl/>
        </w:rPr>
        <w:t xml:space="preserve">          </w:t>
      </w:r>
      <w:r>
        <w:rPr>
          <w:rtl/>
        </w:rPr>
        <w:t>ביום ט' בתמוז התשס"ג (</w:t>
      </w:r>
      <w:r>
        <w:rPr>
          <w:rFonts w:hint="cs"/>
          <w:rtl/>
        </w:rPr>
        <w:t>2</w:t>
      </w:r>
      <w:r>
        <w:rPr>
          <w:rtl/>
        </w:rPr>
        <w:t xml:space="preserve"> ביולי 2003):</w:t>
      </w:r>
    </w:p>
    <w:p w14:paraId="40E6F8D2" w14:textId="77777777" w:rsidR="00000000" w:rsidRDefault="009432B4">
      <w:pPr>
        <w:pStyle w:val="a"/>
        <w:rPr>
          <w:rFonts w:hint="cs"/>
          <w:rtl/>
        </w:rPr>
      </w:pPr>
    </w:p>
    <w:p w14:paraId="77E46554" w14:textId="77777777" w:rsidR="00000000" w:rsidRDefault="009432B4">
      <w:pPr>
        <w:pStyle w:val="a"/>
        <w:rPr>
          <w:rFonts w:hint="cs"/>
        </w:rPr>
      </w:pPr>
    </w:p>
    <w:p w14:paraId="10104DF1" w14:textId="77777777" w:rsidR="00000000" w:rsidRDefault="009432B4">
      <w:pPr>
        <w:pStyle w:val="a"/>
        <w:ind w:firstLine="720"/>
      </w:pPr>
      <w:r>
        <w:rPr>
          <w:rFonts w:hint="cs"/>
          <w:rtl/>
        </w:rPr>
        <w:t>"</w:t>
      </w:r>
      <w:r>
        <w:rPr>
          <w:rtl/>
        </w:rPr>
        <w:t>מכון</w:t>
      </w:r>
      <w:r>
        <w:rPr>
          <w:rFonts w:hint="cs"/>
          <w:rtl/>
        </w:rPr>
        <w:t xml:space="preserve"> </w:t>
      </w:r>
      <w:r>
        <w:rPr>
          <w:rtl/>
        </w:rPr>
        <w:t>מאיר</w:t>
      </w:r>
      <w:r>
        <w:rPr>
          <w:rFonts w:hint="cs"/>
          <w:rtl/>
        </w:rPr>
        <w:t>"</w:t>
      </w:r>
      <w:r>
        <w:rPr>
          <w:rtl/>
        </w:rPr>
        <w:t>, ספינת הדגל של הציונות הדתית, טוען כי הוא על סף קריסה</w:t>
      </w:r>
      <w:r>
        <w:rPr>
          <w:rFonts w:hint="cs"/>
          <w:rtl/>
        </w:rPr>
        <w:t>,</w:t>
      </w:r>
      <w:r>
        <w:rPr>
          <w:rtl/>
        </w:rPr>
        <w:t xml:space="preserve"> ו</w:t>
      </w:r>
      <w:r>
        <w:rPr>
          <w:rFonts w:hint="cs"/>
          <w:rtl/>
        </w:rPr>
        <w:t xml:space="preserve">הוא </w:t>
      </w:r>
      <w:r>
        <w:rPr>
          <w:rtl/>
        </w:rPr>
        <w:t xml:space="preserve">פונה לתמיכת הציבור. </w:t>
      </w:r>
      <w:r>
        <w:rPr>
          <w:rtl/>
        </w:rPr>
        <w:t xml:space="preserve">הסיבה, לפי פרסומו, </w:t>
      </w:r>
      <w:r>
        <w:rPr>
          <w:rFonts w:hint="cs"/>
          <w:rtl/>
        </w:rPr>
        <w:t>היא</w:t>
      </w:r>
      <w:r>
        <w:rPr>
          <w:rtl/>
        </w:rPr>
        <w:t xml:space="preserve"> צמצום התמיכה הממשלתית. </w:t>
      </w:r>
    </w:p>
    <w:p w14:paraId="5C8AC4EE" w14:textId="77777777" w:rsidR="00000000" w:rsidRDefault="009432B4">
      <w:pPr>
        <w:pStyle w:val="a"/>
        <w:ind w:firstLine="720"/>
      </w:pPr>
    </w:p>
    <w:p w14:paraId="52B1C902" w14:textId="77777777" w:rsidR="00000000" w:rsidRDefault="009432B4">
      <w:pPr>
        <w:pStyle w:val="a"/>
        <w:ind w:firstLine="720"/>
      </w:pPr>
      <w:r>
        <w:rPr>
          <w:rFonts w:hint="cs"/>
          <w:rtl/>
        </w:rPr>
        <w:t>רצוני לשאול</w:t>
      </w:r>
      <w:r>
        <w:rPr>
          <w:rtl/>
        </w:rPr>
        <w:t>:</w:t>
      </w:r>
    </w:p>
    <w:p w14:paraId="097936CF" w14:textId="77777777" w:rsidR="00000000" w:rsidRDefault="009432B4">
      <w:pPr>
        <w:pStyle w:val="a"/>
        <w:ind w:firstLine="720"/>
      </w:pPr>
    </w:p>
    <w:p w14:paraId="0A3857F4" w14:textId="77777777" w:rsidR="00000000" w:rsidRDefault="009432B4">
      <w:pPr>
        <w:pStyle w:val="a"/>
        <w:ind w:firstLine="720"/>
        <w:rPr>
          <w:rtl/>
        </w:rPr>
      </w:pPr>
      <w:r>
        <w:rPr>
          <w:rFonts w:hint="cs"/>
          <w:rtl/>
        </w:rPr>
        <w:t xml:space="preserve">1. </w:t>
      </w:r>
      <w:r>
        <w:rPr>
          <w:rtl/>
        </w:rPr>
        <w:t>מדוע צומצמה התמיכה הממשלתית ב</w:t>
      </w:r>
      <w:r>
        <w:rPr>
          <w:rFonts w:hint="cs"/>
          <w:rtl/>
        </w:rPr>
        <w:t>"</w:t>
      </w:r>
      <w:r>
        <w:rPr>
          <w:rtl/>
        </w:rPr>
        <w:t>מכון מאיר</w:t>
      </w:r>
      <w:r>
        <w:rPr>
          <w:rFonts w:hint="cs"/>
          <w:rtl/>
        </w:rPr>
        <w:t>"</w:t>
      </w:r>
      <w:r>
        <w:rPr>
          <w:rtl/>
        </w:rPr>
        <w:t>?</w:t>
      </w:r>
    </w:p>
    <w:p w14:paraId="2E92DA53" w14:textId="77777777" w:rsidR="00000000" w:rsidRDefault="009432B4">
      <w:pPr>
        <w:pStyle w:val="a"/>
        <w:ind w:firstLine="720"/>
        <w:rPr>
          <w:rtl/>
        </w:rPr>
      </w:pPr>
    </w:p>
    <w:p w14:paraId="52CE5BD9" w14:textId="77777777" w:rsidR="00000000" w:rsidRDefault="009432B4">
      <w:pPr>
        <w:pStyle w:val="a"/>
        <w:ind w:firstLine="720"/>
        <w:rPr>
          <w:rtl/>
        </w:rPr>
      </w:pPr>
      <w:r>
        <w:rPr>
          <w:rFonts w:hint="cs"/>
          <w:rtl/>
        </w:rPr>
        <w:t xml:space="preserve">2. </w:t>
      </w:r>
      <w:r>
        <w:rPr>
          <w:rtl/>
        </w:rPr>
        <w:t>כמה קיבל</w:t>
      </w:r>
      <w:r>
        <w:rPr>
          <w:rFonts w:hint="cs"/>
          <w:rtl/>
        </w:rPr>
        <w:t xml:space="preserve"> "</w:t>
      </w:r>
      <w:r>
        <w:rPr>
          <w:rtl/>
        </w:rPr>
        <w:t>מכון מאיר</w:t>
      </w:r>
      <w:r>
        <w:rPr>
          <w:rFonts w:hint="cs"/>
          <w:rtl/>
        </w:rPr>
        <w:t>"</w:t>
      </w:r>
      <w:r>
        <w:rPr>
          <w:rtl/>
        </w:rPr>
        <w:t xml:space="preserve"> ממשרד</w:t>
      </w:r>
      <w:r>
        <w:rPr>
          <w:rFonts w:hint="cs"/>
          <w:rtl/>
        </w:rPr>
        <w:t>ך</w:t>
      </w:r>
      <w:r>
        <w:rPr>
          <w:rtl/>
        </w:rPr>
        <w:t xml:space="preserve"> ב-2000, ב-2001 וב-2002</w:t>
      </w:r>
      <w:r>
        <w:rPr>
          <w:rFonts w:hint="cs"/>
          <w:rtl/>
        </w:rPr>
        <w:t xml:space="preserve">, וכמה </w:t>
      </w:r>
      <w:r>
        <w:rPr>
          <w:rtl/>
        </w:rPr>
        <w:t>יקבל ב</w:t>
      </w:r>
      <w:r>
        <w:rPr>
          <w:rFonts w:hint="cs"/>
          <w:rtl/>
        </w:rPr>
        <w:t>-</w:t>
      </w:r>
      <w:r>
        <w:rPr>
          <w:rtl/>
        </w:rPr>
        <w:t>2003?</w:t>
      </w:r>
    </w:p>
    <w:p w14:paraId="51A6686D" w14:textId="77777777" w:rsidR="00000000" w:rsidRDefault="009432B4">
      <w:pPr>
        <w:pStyle w:val="a"/>
        <w:ind w:firstLine="0"/>
        <w:rPr>
          <w:rFonts w:hint="cs"/>
          <w:rtl/>
        </w:rPr>
      </w:pPr>
    </w:p>
    <w:p w14:paraId="7800FA35" w14:textId="77777777" w:rsidR="00000000" w:rsidRDefault="009432B4">
      <w:pPr>
        <w:pStyle w:val="a"/>
        <w:ind w:firstLine="720"/>
        <w:rPr>
          <w:rtl/>
        </w:rPr>
      </w:pPr>
      <w:r>
        <w:rPr>
          <w:rFonts w:hint="cs"/>
          <w:rtl/>
        </w:rPr>
        <w:t xml:space="preserve">3. </w:t>
      </w:r>
      <w:r>
        <w:rPr>
          <w:rtl/>
        </w:rPr>
        <w:t xml:space="preserve">מה </w:t>
      </w:r>
      <w:r>
        <w:rPr>
          <w:rFonts w:hint="cs"/>
          <w:rtl/>
        </w:rPr>
        <w:t>יעשה משרדך</w:t>
      </w:r>
      <w:r>
        <w:rPr>
          <w:rtl/>
        </w:rPr>
        <w:t xml:space="preserve"> </w:t>
      </w:r>
      <w:r>
        <w:rPr>
          <w:rFonts w:hint="cs"/>
          <w:rtl/>
        </w:rPr>
        <w:t xml:space="preserve">כדי </w:t>
      </w:r>
      <w:r>
        <w:rPr>
          <w:rtl/>
        </w:rPr>
        <w:t xml:space="preserve">למנוע </w:t>
      </w:r>
      <w:r>
        <w:rPr>
          <w:rFonts w:hint="cs"/>
          <w:rtl/>
        </w:rPr>
        <w:t xml:space="preserve">את </w:t>
      </w:r>
      <w:r>
        <w:rPr>
          <w:rtl/>
        </w:rPr>
        <w:t>קריסתו?</w:t>
      </w:r>
    </w:p>
    <w:p w14:paraId="588BB093" w14:textId="77777777" w:rsidR="00000000" w:rsidRDefault="009432B4">
      <w:pPr>
        <w:pStyle w:val="a"/>
        <w:ind w:firstLine="720"/>
        <w:rPr>
          <w:rtl/>
        </w:rPr>
      </w:pPr>
    </w:p>
    <w:p w14:paraId="0201D1D8" w14:textId="77777777" w:rsidR="00000000" w:rsidRDefault="009432B4">
      <w:pPr>
        <w:pStyle w:val="a"/>
        <w:ind w:firstLine="0"/>
        <w:rPr>
          <w:rFonts w:hint="cs"/>
          <w:b/>
          <w:bCs/>
          <w:u w:val="single"/>
          <w:rtl/>
        </w:rPr>
      </w:pPr>
      <w:r>
        <w:rPr>
          <w:rFonts w:hint="cs"/>
          <w:rtl/>
        </w:rPr>
        <w:t xml:space="preserve"> </w:t>
      </w:r>
      <w:r>
        <w:rPr>
          <w:rFonts w:hint="cs"/>
          <w:b/>
          <w:bCs/>
          <w:u w:val="single"/>
          <w:rtl/>
        </w:rPr>
        <w:t>תשובת סגן שר במשרד ראש הממשלה יצחק</w:t>
      </w:r>
      <w:r>
        <w:rPr>
          <w:rFonts w:hint="cs"/>
          <w:b/>
          <w:bCs/>
          <w:u w:val="single"/>
          <w:rtl/>
        </w:rPr>
        <w:t xml:space="preserve"> לוי:</w:t>
      </w:r>
    </w:p>
    <w:p w14:paraId="1ADC082A" w14:textId="77777777" w:rsidR="00000000" w:rsidRDefault="009432B4">
      <w:pPr>
        <w:pStyle w:val="a"/>
        <w:ind w:firstLine="0"/>
        <w:rPr>
          <w:rFonts w:hint="cs"/>
          <w:b/>
          <w:rtl/>
        </w:rPr>
      </w:pPr>
      <w:r>
        <w:rPr>
          <w:rFonts w:hint="cs"/>
          <w:b/>
          <w:rtl/>
        </w:rPr>
        <w:t>(לא נקראה, נמסרה לפרוטוקול)</w:t>
      </w:r>
    </w:p>
    <w:p w14:paraId="0631EBAF" w14:textId="77777777" w:rsidR="00000000" w:rsidRDefault="009432B4">
      <w:pPr>
        <w:pStyle w:val="a"/>
        <w:rPr>
          <w:rFonts w:hint="cs"/>
          <w:b/>
          <w:rtl/>
        </w:rPr>
      </w:pPr>
    </w:p>
    <w:p w14:paraId="442B5A70" w14:textId="77777777" w:rsidR="00000000" w:rsidRDefault="009432B4">
      <w:pPr>
        <w:pStyle w:val="a"/>
        <w:ind w:firstLine="720"/>
        <w:rPr>
          <w:rFonts w:hint="cs"/>
          <w:rtl/>
        </w:rPr>
      </w:pPr>
      <w:r>
        <w:rPr>
          <w:rFonts w:hint="cs"/>
          <w:rtl/>
        </w:rPr>
        <w:t>1. התמיכה ב"מכון מאיר" צומצמה כפי שהיא צומצמה לכל מוסדות התורה עקב קיצוצים תקציביים.</w:t>
      </w:r>
    </w:p>
    <w:p w14:paraId="4E394790" w14:textId="77777777" w:rsidR="00000000" w:rsidRDefault="009432B4">
      <w:pPr>
        <w:pStyle w:val="a"/>
        <w:rPr>
          <w:rFonts w:hint="cs"/>
          <w:rtl/>
        </w:rPr>
      </w:pPr>
    </w:p>
    <w:p w14:paraId="067B4718" w14:textId="77777777" w:rsidR="00000000" w:rsidRDefault="009432B4">
      <w:pPr>
        <w:pStyle w:val="a"/>
        <w:ind w:firstLine="720"/>
        <w:rPr>
          <w:rFonts w:hint="cs"/>
          <w:rtl/>
        </w:rPr>
      </w:pPr>
      <w:r>
        <w:rPr>
          <w:rFonts w:hint="cs"/>
          <w:rtl/>
        </w:rPr>
        <w:t xml:space="preserve">2. סכומי התמיכה בשקלים ששולמו ל"מכון מאיר": ב-2000 </w:t>
      </w:r>
      <w:r>
        <w:rPr>
          <w:rtl/>
        </w:rPr>
        <w:t>–</w:t>
      </w:r>
      <w:r>
        <w:rPr>
          <w:rFonts w:hint="cs"/>
          <w:rtl/>
        </w:rPr>
        <w:t xml:space="preserve"> מיליון ו-130,858.45; ב-2001  - מיליון ו-242,439.65; ב-2002 - 996,748.94. 2003 - עד</w:t>
      </w:r>
      <w:r>
        <w:rPr>
          <w:rFonts w:hint="cs"/>
          <w:rtl/>
        </w:rPr>
        <w:t xml:space="preserve"> עתה קיבל המוסד 360,923.10 שקל. התמיכה לשנת 2003 מכאן ואילך תלויה בדיווחים וכן בשאר התנאים לזכאות לתמיכה. </w:t>
      </w:r>
    </w:p>
    <w:p w14:paraId="426306C9" w14:textId="77777777" w:rsidR="00000000" w:rsidRDefault="009432B4">
      <w:pPr>
        <w:pStyle w:val="a"/>
        <w:rPr>
          <w:rFonts w:hint="cs"/>
          <w:rtl/>
        </w:rPr>
      </w:pPr>
    </w:p>
    <w:p w14:paraId="6C082728" w14:textId="77777777" w:rsidR="00000000" w:rsidRDefault="009432B4">
      <w:pPr>
        <w:pStyle w:val="a"/>
        <w:ind w:firstLine="720"/>
        <w:rPr>
          <w:rFonts w:hint="cs"/>
          <w:rtl/>
        </w:rPr>
      </w:pPr>
      <w:r>
        <w:rPr>
          <w:rFonts w:hint="cs"/>
          <w:rtl/>
        </w:rPr>
        <w:t>3. אנו פועלים לסייע לכל מוסדות התורה על אף הקיצוץ הקשה בתקציב הישיבות, ו"מכון מאיר" מטופל על-ידינו עם כל מוסדות התורה האחרים.</w:t>
      </w:r>
    </w:p>
    <w:p w14:paraId="0FD31714" w14:textId="77777777" w:rsidR="00000000" w:rsidRDefault="009432B4">
      <w:pPr>
        <w:pStyle w:val="a"/>
        <w:rPr>
          <w:rFonts w:hint="cs"/>
          <w:rtl/>
        </w:rPr>
      </w:pPr>
    </w:p>
    <w:p w14:paraId="30292352" w14:textId="77777777" w:rsidR="00000000" w:rsidRDefault="009432B4">
      <w:pPr>
        <w:pStyle w:val="a"/>
        <w:rPr>
          <w:rFonts w:hint="cs"/>
          <w:rtl/>
        </w:rPr>
      </w:pPr>
    </w:p>
    <w:p w14:paraId="353CDE73" w14:textId="77777777" w:rsidR="00000000" w:rsidRDefault="009432B4">
      <w:pPr>
        <w:pStyle w:val="ad"/>
        <w:rPr>
          <w:rtl/>
        </w:rPr>
      </w:pPr>
      <w:r>
        <w:rPr>
          <w:rtl/>
        </w:rPr>
        <w:t>היו"ר נסים דהן:</w:t>
      </w:r>
    </w:p>
    <w:p w14:paraId="7B2EBD90" w14:textId="77777777" w:rsidR="00000000" w:rsidRDefault="009432B4">
      <w:pPr>
        <w:pStyle w:val="a"/>
        <w:rPr>
          <w:rFonts w:hint="cs"/>
          <w:rtl/>
        </w:rPr>
      </w:pPr>
    </w:p>
    <w:p w14:paraId="4B2B2AB5" w14:textId="77777777" w:rsidR="00000000" w:rsidRDefault="009432B4">
      <w:pPr>
        <w:pStyle w:val="a"/>
        <w:rPr>
          <w:rFonts w:hint="cs"/>
          <w:rtl/>
        </w:rPr>
      </w:pPr>
      <w:r>
        <w:rPr>
          <w:rFonts w:hint="cs"/>
          <w:rtl/>
        </w:rPr>
        <w:t>תוד</w:t>
      </w:r>
      <w:r>
        <w:rPr>
          <w:rFonts w:hint="cs"/>
          <w:rtl/>
        </w:rPr>
        <w:t>ה.  שאילתא מס' 341, של חבר הכנסת אלי ישי - אינו נוכח, מועברת לפרוטוקול.</w:t>
      </w:r>
    </w:p>
    <w:p w14:paraId="52124316" w14:textId="77777777" w:rsidR="00000000" w:rsidRDefault="009432B4">
      <w:pPr>
        <w:pStyle w:val="a"/>
        <w:rPr>
          <w:rFonts w:hint="cs"/>
          <w:rtl/>
        </w:rPr>
      </w:pPr>
    </w:p>
    <w:p w14:paraId="21A47AF6" w14:textId="77777777" w:rsidR="00000000" w:rsidRDefault="009432B4">
      <w:pPr>
        <w:pStyle w:val="Query"/>
        <w:jc w:val="center"/>
        <w:rPr>
          <w:rtl/>
        </w:rPr>
      </w:pPr>
      <w:bookmarkStart w:id="834" w:name="CQ13445FI0013445T09_07_2003_20_25_54"/>
      <w:bookmarkStart w:id="835" w:name="_Toc45934834"/>
      <w:bookmarkStart w:id="836" w:name="_Toc76385352"/>
      <w:bookmarkEnd w:id="834"/>
      <w:r>
        <w:rPr>
          <w:rtl/>
        </w:rPr>
        <w:t>341. קיזוז בכספי התמיכה למוסדות "שערי ציון"</w:t>
      </w:r>
      <w:bookmarkEnd w:id="835"/>
      <w:bookmarkEnd w:id="836"/>
    </w:p>
    <w:p w14:paraId="3E0DEC49" w14:textId="77777777" w:rsidR="00000000" w:rsidRDefault="009432B4">
      <w:pPr>
        <w:pStyle w:val="a"/>
        <w:rPr>
          <w:rtl/>
        </w:rPr>
      </w:pPr>
    </w:p>
    <w:p w14:paraId="372E79D9" w14:textId="77777777" w:rsidR="00000000" w:rsidRDefault="009432B4">
      <w:pPr>
        <w:pStyle w:val="a"/>
        <w:ind w:firstLine="0"/>
        <w:rPr>
          <w:bCs/>
          <w:u w:val="single"/>
        </w:rPr>
      </w:pPr>
      <w:bookmarkStart w:id="837" w:name="ESQ13445"/>
      <w:bookmarkEnd w:id="837"/>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לענייני דתות</w:t>
      </w:r>
    </w:p>
    <w:p w14:paraId="0D053EB2" w14:textId="77777777" w:rsidR="00000000" w:rsidRDefault="009432B4">
      <w:pPr>
        <w:pStyle w:val="a"/>
        <w:ind w:firstLine="720"/>
      </w:pPr>
      <w:r>
        <w:rPr>
          <w:rtl/>
        </w:rPr>
        <w:t>ביום ט' בתמוז התשס"ג (</w:t>
      </w:r>
      <w:r>
        <w:rPr>
          <w:rFonts w:hint="cs"/>
          <w:rtl/>
        </w:rPr>
        <w:t>2</w:t>
      </w:r>
      <w:r>
        <w:rPr>
          <w:rtl/>
        </w:rPr>
        <w:t xml:space="preserve"> ביולי 2003):</w:t>
      </w:r>
    </w:p>
    <w:p w14:paraId="1D42E35F" w14:textId="77777777" w:rsidR="00000000" w:rsidRDefault="009432B4">
      <w:pPr>
        <w:pStyle w:val="a"/>
        <w:rPr>
          <w:rFonts w:hint="cs"/>
          <w:rtl/>
        </w:rPr>
      </w:pPr>
    </w:p>
    <w:p w14:paraId="2A196989" w14:textId="77777777" w:rsidR="00000000" w:rsidRDefault="009432B4">
      <w:pPr>
        <w:pStyle w:val="a"/>
        <w:rPr>
          <w:rFonts w:hint="cs"/>
        </w:rPr>
      </w:pPr>
    </w:p>
    <w:p w14:paraId="2BF28530" w14:textId="77777777" w:rsidR="00000000" w:rsidRDefault="009432B4">
      <w:pPr>
        <w:pStyle w:val="a"/>
        <w:ind w:firstLine="720"/>
      </w:pPr>
      <w:r>
        <w:rPr>
          <w:rFonts w:hint="cs"/>
          <w:rtl/>
        </w:rPr>
        <w:t>מהתכתבות</w:t>
      </w:r>
      <w:r>
        <w:rPr>
          <w:rtl/>
        </w:rPr>
        <w:t xml:space="preserve"> בין מוסדות </w:t>
      </w:r>
      <w:r>
        <w:rPr>
          <w:rFonts w:hint="cs"/>
          <w:rtl/>
        </w:rPr>
        <w:t>"</w:t>
      </w:r>
      <w:r>
        <w:rPr>
          <w:rtl/>
        </w:rPr>
        <w:t>שערי</w:t>
      </w:r>
      <w:r>
        <w:rPr>
          <w:rFonts w:hint="cs"/>
          <w:rtl/>
        </w:rPr>
        <w:t xml:space="preserve"> </w:t>
      </w:r>
      <w:r>
        <w:rPr>
          <w:rtl/>
        </w:rPr>
        <w:t>ציון</w:t>
      </w:r>
      <w:r>
        <w:rPr>
          <w:rFonts w:hint="cs"/>
          <w:rtl/>
        </w:rPr>
        <w:t>"</w:t>
      </w:r>
      <w:r>
        <w:rPr>
          <w:rtl/>
        </w:rPr>
        <w:t xml:space="preserve"> למשרד</w:t>
      </w:r>
      <w:r>
        <w:rPr>
          <w:rFonts w:hint="cs"/>
          <w:rtl/>
        </w:rPr>
        <w:t>ך</w:t>
      </w:r>
      <w:r>
        <w:rPr>
          <w:rtl/>
        </w:rPr>
        <w:t xml:space="preserve"> עולה</w:t>
      </w:r>
      <w:r>
        <w:rPr>
          <w:rFonts w:hint="cs"/>
          <w:rtl/>
        </w:rPr>
        <w:t>,</w:t>
      </w:r>
      <w:r>
        <w:rPr>
          <w:rtl/>
        </w:rPr>
        <w:t xml:space="preserve"> כי שניים מ</w:t>
      </w:r>
      <w:r>
        <w:rPr>
          <w:rtl/>
        </w:rPr>
        <w:t xml:space="preserve">תוך </w:t>
      </w:r>
      <w:r>
        <w:rPr>
          <w:rFonts w:hint="cs"/>
          <w:rtl/>
        </w:rPr>
        <w:t>א</w:t>
      </w:r>
      <w:r>
        <w:rPr>
          <w:rtl/>
        </w:rPr>
        <w:t xml:space="preserve">לפי תלמידיהם נרשמו במקביל </w:t>
      </w:r>
      <w:r>
        <w:rPr>
          <w:rFonts w:hint="cs"/>
          <w:rtl/>
        </w:rPr>
        <w:t>במוסדות "שערי ציון"</w:t>
      </w:r>
      <w:r>
        <w:rPr>
          <w:rtl/>
        </w:rPr>
        <w:t xml:space="preserve"> ובמוסד </w:t>
      </w:r>
      <w:r>
        <w:rPr>
          <w:rFonts w:hint="cs"/>
          <w:rtl/>
        </w:rPr>
        <w:t>אחר.</w:t>
      </w:r>
      <w:r>
        <w:rPr>
          <w:rtl/>
        </w:rPr>
        <w:t xml:space="preserve"> חרף הסבריהם</w:t>
      </w:r>
      <w:r>
        <w:rPr>
          <w:rFonts w:hint="cs"/>
          <w:rtl/>
        </w:rPr>
        <w:t>,</w:t>
      </w:r>
      <w:r>
        <w:rPr>
          <w:rtl/>
        </w:rPr>
        <w:t xml:space="preserve"> קוזז הסכום מתקציבם.</w:t>
      </w:r>
    </w:p>
    <w:p w14:paraId="11EC42CE" w14:textId="77777777" w:rsidR="00000000" w:rsidRDefault="009432B4">
      <w:pPr>
        <w:pStyle w:val="a"/>
        <w:ind w:firstLine="720"/>
      </w:pPr>
    </w:p>
    <w:p w14:paraId="2FCB8D70" w14:textId="77777777" w:rsidR="00000000" w:rsidRDefault="009432B4">
      <w:pPr>
        <w:pStyle w:val="a"/>
        <w:ind w:firstLine="720"/>
      </w:pPr>
      <w:r>
        <w:rPr>
          <w:rFonts w:hint="cs"/>
          <w:rtl/>
        </w:rPr>
        <w:t>רצוני לשאול</w:t>
      </w:r>
      <w:r>
        <w:rPr>
          <w:rtl/>
        </w:rPr>
        <w:t>:</w:t>
      </w:r>
    </w:p>
    <w:p w14:paraId="2EFDC8CC" w14:textId="77777777" w:rsidR="00000000" w:rsidRDefault="009432B4">
      <w:pPr>
        <w:pStyle w:val="a"/>
        <w:ind w:firstLine="720"/>
      </w:pPr>
    </w:p>
    <w:p w14:paraId="590CFC0C" w14:textId="77777777" w:rsidR="00000000" w:rsidRDefault="009432B4">
      <w:pPr>
        <w:pStyle w:val="a"/>
        <w:ind w:firstLine="720"/>
        <w:rPr>
          <w:rtl/>
        </w:rPr>
      </w:pPr>
      <w:r>
        <w:rPr>
          <w:rFonts w:hint="cs"/>
          <w:rtl/>
        </w:rPr>
        <w:t xml:space="preserve">1. </w:t>
      </w:r>
      <w:r>
        <w:rPr>
          <w:rtl/>
        </w:rPr>
        <w:t>מ</w:t>
      </w:r>
      <w:r>
        <w:rPr>
          <w:rFonts w:hint="cs"/>
          <w:rtl/>
        </w:rPr>
        <w:t>י הוא</w:t>
      </w:r>
      <w:r>
        <w:rPr>
          <w:rtl/>
        </w:rPr>
        <w:t xml:space="preserve"> המוסד השני?</w:t>
      </w:r>
    </w:p>
    <w:p w14:paraId="622E2C34" w14:textId="77777777" w:rsidR="00000000" w:rsidRDefault="009432B4">
      <w:pPr>
        <w:pStyle w:val="a"/>
        <w:ind w:firstLine="720"/>
        <w:rPr>
          <w:rtl/>
        </w:rPr>
      </w:pPr>
    </w:p>
    <w:p w14:paraId="2062AA8C" w14:textId="77777777" w:rsidR="00000000" w:rsidRDefault="009432B4">
      <w:pPr>
        <w:pStyle w:val="a"/>
        <w:ind w:firstLine="720"/>
        <w:rPr>
          <w:rtl/>
        </w:rPr>
      </w:pPr>
      <w:r>
        <w:rPr>
          <w:rFonts w:hint="cs"/>
          <w:rtl/>
        </w:rPr>
        <w:t xml:space="preserve">2. </w:t>
      </w:r>
      <w:r>
        <w:rPr>
          <w:rtl/>
        </w:rPr>
        <w:t xml:space="preserve">מדוע לא קוזז הסכום מהמוסד </w:t>
      </w:r>
      <w:r>
        <w:rPr>
          <w:rFonts w:hint="cs"/>
          <w:rtl/>
        </w:rPr>
        <w:t>השני</w:t>
      </w:r>
      <w:r>
        <w:rPr>
          <w:rtl/>
        </w:rPr>
        <w:t>?</w:t>
      </w:r>
    </w:p>
    <w:p w14:paraId="043586AB" w14:textId="77777777" w:rsidR="00000000" w:rsidRDefault="009432B4">
      <w:pPr>
        <w:pStyle w:val="a"/>
        <w:ind w:firstLine="720"/>
        <w:rPr>
          <w:rtl/>
        </w:rPr>
      </w:pPr>
    </w:p>
    <w:p w14:paraId="147BFE61" w14:textId="77777777" w:rsidR="00000000" w:rsidRDefault="009432B4">
      <w:pPr>
        <w:pStyle w:val="a"/>
        <w:ind w:firstLine="720"/>
        <w:rPr>
          <w:rtl/>
        </w:rPr>
      </w:pPr>
      <w:r>
        <w:rPr>
          <w:rFonts w:hint="cs"/>
          <w:rtl/>
        </w:rPr>
        <w:t>3. האם</w:t>
      </w:r>
      <w:r>
        <w:rPr>
          <w:rtl/>
        </w:rPr>
        <w:t xml:space="preserve"> יפוצה המוסד על הקיזוז</w:t>
      </w:r>
      <w:r>
        <w:rPr>
          <w:rFonts w:hint="cs"/>
          <w:rtl/>
        </w:rPr>
        <w:t xml:space="preserve">, ואם לא </w:t>
      </w:r>
      <w:r>
        <w:rPr>
          <w:rFonts w:hint="eastAsia"/>
          <w:rtl/>
        </w:rPr>
        <w:t>–</w:t>
      </w:r>
      <w:r>
        <w:rPr>
          <w:rFonts w:hint="cs"/>
          <w:rtl/>
        </w:rPr>
        <w:t xml:space="preserve"> מדוע</w:t>
      </w:r>
      <w:r>
        <w:rPr>
          <w:rtl/>
        </w:rPr>
        <w:t>?</w:t>
      </w:r>
    </w:p>
    <w:p w14:paraId="73DA81D0" w14:textId="77777777" w:rsidR="00000000" w:rsidRDefault="009432B4">
      <w:pPr>
        <w:pStyle w:val="a"/>
        <w:ind w:firstLine="720"/>
        <w:rPr>
          <w:rtl/>
        </w:rPr>
      </w:pPr>
    </w:p>
    <w:p w14:paraId="20B2F9B5" w14:textId="77777777" w:rsidR="00000000" w:rsidRDefault="009432B4">
      <w:pPr>
        <w:pStyle w:val="a"/>
        <w:rPr>
          <w:rFonts w:hint="cs"/>
          <w:b/>
          <w:bCs/>
          <w:u w:val="single"/>
          <w:rtl/>
        </w:rPr>
      </w:pPr>
    </w:p>
    <w:p w14:paraId="0D225306" w14:textId="77777777" w:rsidR="00000000" w:rsidRDefault="009432B4">
      <w:pPr>
        <w:pStyle w:val="a"/>
        <w:ind w:firstLine="0"/>
        <w:rPr>
          <w:b/>
          <w:bCs/>
          <w:u w:val="single"/>
        </w:rPr>
      </w:pPr>
      <w:r>
        <w:rPr>
          <w:rFonts w:hint="eastAsia"/>
          <w:b/>
          <w:bCs/>
          <w:u w:val="single"/>
          <w:rtl/>
        </w:rPr>
        <w:t>תשובת</w:t>
      </w:r>
      <w:r>
        <w:rPr>
          <w:b/>
          <w:bCs/>
          <w:u w:val="single"/>
          <w:rtl/>
        </w:rPr>
        <w:t xml:space="preserve"> סגן שר במשרד ראש הממשלה יצחק לוי:</w:t>
      </w:r>
    </w:p>
    <w:p w14:paraId="78D7BE7B" w14:textId="77777777" w:rsidR="00000000" w:rsidRDefault="009432B4">
      <w:pPr>
        <w:pStyle w:val="a"/>
        <w:ind w:firstLine="0"/>
        <w:rPr>
          <w:rFonts w:hint="cs"/>
          <w:b/>
          <w:rtl/>
        </w:rPr>
      </w:pPr>
      <w:r>
        <w:rPr>
          <w:b/>
          <w:rtl/>
        </w:rPr>
        <w:t xml:space="preserve">(לא נקראה, נמסרה </w:t>
      </w:r>
      <w:r>
        <w:rPr>
          <w:rFonts w:hint="eastAsia"/>
          <w:b/>
          <w:rtl/>
        </w:rPr>
        <w:t>לפרוטוקול</w:t>
      </w:r>
      <w:r>
        <w:rPr>
          <w:b/>
          <w:rtl/>
        </w:rPr>
        <w:t>)</w:t>
      </w:r>
    </w:p>
    <w:p w14:paraId="07B36275" w14:textId="77777777" w:rsidR="00000000" w:rsidRDefault="009432B4">
      <w:pPr>
        <w:pStyle w:val="a"/>
        <w:rPr>
          <w:rFonts w:hint="cs"/>
          <w:b/>
          <w:rtl/>
        </w:rPr>
      </w:pPr>
    </w:p>
    <w:p w14:paraId="07D4DA08" w14:textId="77777777" w:rsidR="00000000" w:rsidRDefault="009432B4">
      <w:pPr>
        <w:pStyle w:val="a"/>
        <w:rPr>
          <w:rFonts w:hint="cs"/>
          <w:b/>
          <w:rtl/>
        </w:rPr>
      </w:pPr>
      <w:r>
        <w:rPr>
          <w:rFonts w:hint="cs"/>
          <w:b/>
          <w:rtl/>
        </w:rPr>
        <w:t>1-2. אין מדובר ברישום מקביל לשני מוסדות, אלא בקבלת תמיכה כפולה ממשרד הדתות וממשרד החינוך.</w:t>
      </w:r>
    </w:p>
    <w:p w14:paraId="0BBD08E0" w14:textId="77777777" w:rsidR="00000000" w:rsidRDefault="009432B4">
      <w:pPr>
        <w:pStyle w:val="a"/>
        <w:rPr>
          <w:rFonts w:hint="cs"/>
          <w:b/>
          <w:rtl/>
        </w:rPr>
      </w:pPr>
    </w:p>
    <w:p w14:paraId="6E0A340B" w14:textId="77777777" w:rsidR="00000000" w:rsidRDefault="009432B4">
      <w:pPr>
        <w:pStyle w:val="a"/>
        <w:rPr>
          <w:rFonts w:hint="cs"/>
          <w:b/>
          <w:rtl/>
        </w:rPr>
      </w:pPr>
      <w:r>
        <w:rPr>
          <w:rFonts w:hint="cs"/>
          <w:b/>
          <w:rtl/>
        </w:rPr>
        <w:t xml:space="preserve">3. גם לאחר בדיקה נוספת התברר שהדיווח היה דיווח כפול, ועל כן המוסד נקנס בגין דוח זה, ועל כן אין בכוונת המשרד לפצות את המוסד בשום פיצוי. </w:t>
      </w:r>
    </w:p>
    <w:p w14:paraId="187B6C74" w14:textId="77777777" w:rsidR="00000000" w:rsidRDefault="009432B4">
      <w:pPr>
        <w:pStyle w:val="a"/>
        <w:rPr>
          <w:rFonts w:hint="cs"/>
          <w:rtl/>
        </w:rPr>
      </w:pPr>
    </w:p>
    <w:p w14:paraId="51FC6BB1" w14:textId="77777777" w:rsidR="00000000" w:rsidRDefault="009432B4">
      <w:pPr>
        <w:pStyle w:val="a"/>
        <w:rPr>
          <w:rFonts w:hint="cs"/>
          <w:rtl/>
        </w:rPr>
      </w:pPr>
    </w:p>
    <w:p w14:paraId="5BBC3F10" w14:textId="77777777" w:rsidR="00000000" w:rsidRDefault="009432B4">
      <w:pPr>
        <w:pStyle w:val="ad"/>
        <w:rPr>
          <w:rtl/>
        </w:rPr>
      </w:pPr>
      <w:r>
        <w:rPr>
          <w:rtl/>
        </w:rPr>
        <w:t>היו"ר נסים דהן:</w:t>
      </w:r>
    </w:p>
    <w:p w14:paraId="5FCC39E1" w14:textId="77777777" w:rsidR="00000000" w:rsidRDefault="009432B4">
      <w:pPr>
        <w:pStyle w:val="a"/>
        <w:rPr>
          <w:rtl/>
        </w:rPr>
      </w:pPr>
    </w:p>
    <w:p w14:paraId="38D54A40" w14:textId="77777777" w:rsidR="00000000" w:rsidRDefault="009432B4">
      <w:pPr>
        <w:pStyle w:val="a"/>
        <w:rPr>
          <w:rFonts w:hint="cs"/>
          <w:rtl/>
        </w:rPr>
      </w:pPr>
      <w:r>
        <w:rPr>
          <w:rFonts w:hint="cs"/>
          <w:rtl/>
        </w:rPr>
        <w:t xml:space="preserve">תודה רבה לסגן השר. </w:t>
      </w:r>
    </w:p>
    <w:p w14:paraId="698E4719" w14:textId="77777777" w:rsidR="00000000" w:rsidRDefault="009432B4">
      <w:pPr>
        <w:pStyle w:val="a"/>
        <w:rPr>
          <w:rFonts w:hint="cs"/>
          <w:rtl/>
        </w:rPr>
      </w:pPr>
    </w:p>
    <w:p w14:paraId="124A7FB9" w14:textId="77777777" w:rsidR="00000000" w:rsidRDefault="009432B4">
      <w:pPr>
        <w:pStyle w:val="a"/>
        <w:rPr>
          <w:rFonts w:hint="cs"/>
          <w:rtl/>
        </w:rPr>
      </w:pPr>
      <w:r>
        <w:rPr>
          <w:rFonts w:hint="cs"/>
          <w:rtl/>
        </w:rPr>
        <w:t>מורי ורבותי, חברי הכנסת, הישיבה נעולה. הישיבה הבאה - ביום שני, י"ד בתמוז, בשעה 16:00. ישיבה זו נעולה.</w:t>
      </w:r>
    </w:p>
    <w:p w14:paraId="4F12966D" w14:textId="77777777" w:rsidR="00000000" w:rsidRDefault="009432B4">
      <w:pPr>
        <w:pStyle w:val="a"/>
        <w:ind w:firstLine="0"/>
        <w:rPr>
          <w:rFonts w:hint="cs"/>
          <w:rtl/>
        </w:rPr>
      </w:pPr>
    </w:p>
    <w:p w14:paraId="1721B29C" w14:textId="77777777" w:rsidR="00000000" w:rsidRDefault="009432B4">
      <w:pPr>
        <w:pStyle w:val="a"/>
        <w:ind w:firstLine="0"/>
        <w:jc w:val="center"/>
        <w:rPr>
          <w:rFonts w:hint="cs"/>
          <w:rtl/>
        </w:rPr>
      </w:pPr>
      <w:r>
        <w:rPr>
          <w:rFonts w:hint="cs"/>
          <w:rtl/>
        </w:rPr>
        <w:t>הישיבה ננעלה בשעה 19:38.</w:t>
      </w:r>
    </w:p>
    <w:p w14:paraId="02CDCA71" w14:textId="77777777" w:rsidR="00000000" w:rsidRDefault="009432B4">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0BF47" w14:textId="77777777" w:rsidR="00000000" w:rsidRDefault="009432B4">
      <w:r>
        <w:separator/>
      </w:r>
    </w:p>
  </w:endnote>
  <w:endnote w:type="continuationSeparator" w:id="0">
    <w:p w14:paraId="446B8E32" w14:textId="77777777" w:rsidR="00000000" w:rsidRDefault="00943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10A7E" w14:textId="77777777" w:rsidR="00000000" w:rsidRDefault="009432B4">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242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242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BF445" w14:textId="77777777" w:rsidR="00000000" w:rsidRDefault="009432B4">
      <w:r>
        <w:separator/>
      </w:r>
    </w:p>
  </w:footnote>
  <w:footnote w:type="continuationSeparator" w:id="0">
    <w:p w14:paraId="3EF51A99" w14:textId="77777777" w:rsidR="00000000" w:rsidRDefault="00943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7270F3B"/>
    <w:multiLevelType w:val="hybridMultilevel"/>
    <w:tmpl w:val="CA8CD1FE"/>
    <w:lvl w:ilvl="0" w:tplc="A07E7A4A">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2" w15:restartNumberingAfterBreak="0">
    <w:nsid w:val="41C567F9"/>
    <w:multiLevelType w:val="hybridMultilevel"/>
    <w:tmpl w:val="139244BA"/>
    <w:lvl w:ilvl="0" w:tplc="D8D8749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74397037"/>
    <w:multiLevelType w:val="hybridMultilevel"/>
    <w:tmpl w:val="B69CECE6"/>
    <w:lvl w:ilvl="0" w:tplc="05C83DFE">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7FAF35BA"/>
    <w:multiLevelType w:val="hybridMultilevel"/>
    <w:tmpl w:val="94341C62"/>
    <w:lvl w:ilvl="0" w:tplc="56A4549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3781_1-48.doc"/>
    <w:docVar w:name="Position" w:val="Merged1-48"/>
    <w:docVar w:name="Queue" w:val="1-48"/>
    <w:docVar w:name="SaveYN" w:val="N"/>
    <w:docVar w:name="Session" w:val="13781"/>
    <w:docVar w:name="SessionDate" w:val="09/07/03"/>
    <w:docVar w:name="SpeakersNum" w:val="0"/>
    <w:docVar w:name="StartMode" w:val="4"/>
  </w:docVars>
  <w:rsids>
    <w:rsidRoot w:val="009432B4"/>
    <w:rsid w:val="009432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DE8AA"/>
  <w15:chartTrackingRefBased/>
  <w15:docId w15:val="{751456FD-6C28-4320-A801-E66E6D36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50193</Words>
  <Characters>286105</Characters>
  <Application>Microsoft Office Word</Application>
  <DocSecurity>0</DocSecurity>
  <Lines>2384</Lines>
  <Paragraphs>671</Paragraphs>
  <ScaleCrop>false</ScaleCrop>
  <HeadingPairs>
    <vt:vector size="2" baseType="variant">
      <vt:variant>
        <vt:lpstr>שם</vt:lpstr>
      </vt:variant>
      <vt:variant>
        <vt:i4>1</vt:i4>
      </vt:variant>
    </vt:vector>
  </HeadingPairs>
  <TitlesOfParts>
    <vt:vector size="1" baseType="lpstr">
      <vt:lpstr>חוב' ט"ז</vt:lpstr>
    </vt:vector>
  </TitlesOfParts>
  <Company>EDS</Company>
  <LinksUpToDate>false</LinksUpToDate>
  <CharactersWithSpaces>335627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43 מתאריך 09/07/2003</dc:title>
  <dc:subject/>
  <dc:creator>דבורה אביבי</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43.0000000000000</vt:lpwstr>
  </property>
  <property fmtid="{D5CDD505-2E9C-101B-9397-08002B2CF9AE}" pid="4" name="Nose">
    <vt:lpwstr>_x000d_
</vt:lpwstr>
  </property>
  <property fmtid="{D5CDD505-2E9C-101B-9397-08002B2CF9AE}" pid="5" name="TaarichYeshiva">
    <vt:lpwstr>2003-07-09T00:00:00Z</vt:lpwstr>
  </property>
  <property fmtid="{D5CDD505-2E9C-101B-9397-08002B2CF9AE}" pid="6" name="Tor">
    <vt:lpwstr>1-48</vt:lpwstr>
  </property>
  <property fmtid="{D5CDD505-2E9C-101B-9397-08002B2CF9AE}" pid="7" name="סימוכין">
    <vt:i4>2647804</vt:i4>
  </property>
  <property fmtid="{D5CDD505-2E9C-101B-9397-08002B2CF9AE}" pid="8" name="תאריך המסמך">
    <vt:filetime>2005-02-21T00:00:00Z</vt:filetime>
  </property>
  <property fmtid="{D5CDD505-2E9C-101B-9397-08002B2CF9AE}" pid="9" name="CodeProfile">
    <vt:lpwstr>136.000000000000</vt:lpwstr>
  </property>
  <property fmtid="{D5CDD505-2E9C-101B-9397-08002B2CF9AE}" pid="10" name="AutoNumber">
    <vt:lpwstr>2647804</vt:lpwstr>
  </property>
  <property fmtid="{D5CDD505-2E9C-101B-9397-08002B2CF9AE}" pid="11" name="SDDocDate">
    <vt:lpwstr>2005-02-21T00:00:00Z</vt:lpwstr>
  </property>
  <property fmtid="{D5CDD505-2E9C-101B-9397-08002B2CF9AE}" pid="12" name="SDHebDate">
    <vt:lpwstr>י"ב באדר א',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