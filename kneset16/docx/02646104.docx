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527EC" w14:textId="77777777" w:rsidR="00000000" w:rsidRDefault="00E82A5C">
      <w:pPr>
        <w:pStyle w:val="a"/>
        <w:rPr>
          <w:rtl/>
        </w:rPr>
      </w:pPr>
    </w:p>
    <w:p w14:paraId="2A296652" w14:textId="77777777" w:rsidR="00000000" w:rsidRDefault="00E82A5C">
      <w:pPr>
        <w:pStyle w:val="a"/>
        <w:rPr>
          <w:rFonts w:hint="cs"/>
          <w:rtl/>
        </w:rPr>
      </w:pPr>
    </w:p>
    <w:p w14:paraId="11472C9C" w14:textId="77777777" w:rsidR="00000000" w:rsidRDefault="00E82A5C">
      <w:pPr>
        <w:pStyle w:val="a"/>
        <w:rPr>
          <w:rFonts w:hint="cs"/>
          <w:rtl/>
        </w:rPr>
      </w:pPr>
    </w:p>
    <w:p w14:paraId="728727D2" w14:textId="77777777" w:rsidR="00000000" w:rsidRDefault="00E82A5C">
      <w:pPr>
        <w:pStyle w:val="a"/>
        <w:rPr>
          <w:rFonts w:hint="cs"/>
          <w:b/>
          <w:bCs/>
          <w:rtl/>
        </w:rPr>
      </w:pPr>
      <w:r>
        <w:rPr>
          <w:rFonts w:hint="cs"/>
          <w:b/>
          <w:bCs/>
          <w:rtl/>
        </w:rPr>
        <w:t>חוברת ח'</w:t>
      </w:r>
    </w:p>
    <w:p w14:paraId="460FAA9C" w14:textId="77777777" w:rsidR="00000000" w:rsidRDefault="00E82A5C">
      <w:pPr>
        <w:pStyle w:val="a"/>
        <w:rPr>
          <w:rFonts w:hint="cs"/>
          <w:b/>
          <w:bCs/>
          <w:rtl/>
        </w:rPr>
      </w:pPr>
      <w:r>
        <w:rPr>
          <w:rFonts w:hint="cs"/>
          <w:b/>
          <w:bCs/>
          <w:rtl/>
        </w:rPr>
        <w:t>ישיבה כ"א</w:t>
      </w:r>
    </w:p>
    <w:p w14:paraId="6210FE4F" w14:textId="77777777" w:rsidR="00000000" w:rsidRDefault="00E82A5C">
      <w:pPr>
        <w:pStyle w:val="a"/>
        <w:rPr>
          <w:rFonts w:hint="cs"/>
          <w:rtl/>
        </w:rPr>
      </w:pPr>
    </w:p>
    <w:p w14:paraId="40F8FC28" w14:textId="77777777" w:rsidR="00000000" w:rsidRDefault="00E82A5C">
      <w:pPr>
        <w:pStyle w:val="a"/>
        <w:rPr>
          <w:rFonts w:hint="cs"/>
          <w:rtl/>
        </w:rPr>
      </w:pPr>
    </w:p>
    <w:p w14:paraId="2AEE741B" w14:textId="77777777" w:rsidR="00000000" w:rsidRDefault="00E82A5C">
      <w:pPr>
        <w:pStyle w:val="a"/>
        <w:rPr>
          <w:rFonts w:hint="cs"/>
          <w:rtl/>
        </w:rPr>
      </w:pPr>
    </w:p>
    <w:p w14:paraId="18E90707" w14:textId="77777777" w:rsidR="00000000" w:rsidRDefault="00E82A5C">
      <w:pPr>
        <w:pStyle w:val="a"/>
        <w:rPr>
          <w:rFonts w:hint="cs"/>
          <w:rtl/>
        </w:rPr>
      </w:pPr>
    </w:p>
    <w:p w14:paraId="3EBF5B81" w14:textId="77777777" w:rsidR="00000000" w:rsidRDefault="00E82A5C">
      <w:pPr>
        <w:pStyle w:val="a"/>
        <w:rPr>
          <w:rFonts w:hint="cs"/>
          <w:rtl/>
        </w:rPr>
      </w:pPr>
    </w:p>
    <w:p w14:paraId="4E263409" w14:textId="77777777" w:rsidR="00000000" w:rsidRDefault="00E82A5C">
      <w:pPr>
        <w:pStyle w:val="a"/>
        <w:rPr>
          <w:rFonts w:hint="cs"/>
          <w:rtl/>
        </w:rPr>
      </w:pPr>
    </w:p>
    <w:p w14:paraId="2AA724BF" w14:textId="77777777" w:rsidR="00000000" w:rsidRDefault="00E82A5C">
      <w:pPr>
        <w:pStyle w:val="a"/>
        <w:rPr>
          <w:rtl/>
        </w:rPr>
      </w:pPr>
    </w:p>
    <w:p w14:paraId="6939874E" w14:textId="77777777" w:rsidR="00000000" w:rsidRDefault="00E82A5C">
      <w:pPr>
        <w:pStyle w:val="a"/>
        <w:rPr>
          <w:rtl/>
        </w:rPr>
      </w:pPr>
    </w:p>
    <w:p w14:paraId="5F08A5F5" w14:textId="77777777" w:rsidR="00000000" w:rsidRDefault="00E82A5C">
      <w:pPr>
        <w:pStyle w:val="a1"/>
        <w:bidi/>
        <w:rPr>
          <w:rFonts w:hint="cs"/>
          <w:rtl/>
        </w:rPr>
      </w:pPr>
      <w:r>
        <w:rPr>
          <w:rtl/>
        </w:rPr>
        <w:t>הישיבה ה</w:t>
      </w:r>
      <w:r>
        <w:rPr>
          <w:rFonts w:hint="cs"/>
          <w:rtl/>
        </w:rPr>
        <w:t>עשרים-ואחת</w:t>
      </w:r>
      <w:r>
        <w:rPr>
          <w:rtl/>
        </w:rPr>
        <w:t xml:space="preserve"> של הכנסת ה</w:t>
      </w:r>
      <w:r>
        <w:rPr>
          <w:rFonts w:hint="cs"/>
          <w:rtl/>
        </w:rPr>
        <w:t>שש-עשרה</w:t>
      </w:r>
    </w:p>
    <w:p w14:paraId="69D3940C" w14:textId="77777777" w:rsidR="00000000" w:rsidRDefault="00E82A5C">
      <w:pPr>
        <w:pStyle w:val="a2"/>
        <w:bidi/>
        <w:rPr>
          <w:b/>
          <w:bCs/>
          <w:rtl/>
        </w:rPr>
      </w:pPr>
      <w:r>
        <w:rPr>
          <w:b/>
          <w:bCs/>
          <w:rtl/>
        </w:rPr>
        <w:t>יום רביעי,</w:t>
      </w:r>
      <w:r>
        <w:rPr>
          <w:rFonts w:hint="cs"/>
          <w:b/>
          <w:bCs/>
          <w:rtl/>
        </w:rPr>
        <w:t xml:space="preserve"> </w:t>
      </w:r>
      <w:r>
        <w:rPr>
          <w:b/>
          <w:bCs/>
          <w:rtl/>
        </w:rPr>
        <w:t xml:space="preserve">י"ב באייר </w:t>
      </w:r>
      <w:r>
        <w:rPr>
          <w:rFonts w:hint="cs"/>
          <w:b/>
          <w:bCs/>
          <w:rtl/>
        </w:rPr>
        <w:t>ה</w:t>
      </w:r>
      <w:r>
        <w:rPr>
          <w:b/>
          <w:bCs/>
          <w:rtl/>
        </w:rPr>
        <w:t>תשס"ג (14 במאי 2003)</w:t>
      </w:r>
    </w:p>
    <w:p w14:paraId="74E38DB6" w14:textId="77777777" w:rsidR="00000000" w:rsidRDefault="00E82A5C">
      <w:pPr>
        <w:pStyle w:val="a3"/>
        <w:bidi/>
        <w:rPr>
          <w:rFonts w:hint="cs"/>
          <w:b/>
          <w:bCs/>
          <w:rtl/>
        </w:rPr>
      </w:pPr>
      <w:r>
        <w:rPr>
          <w:b/>
          <w:bCs/>
          <w:rtl/>
        </w:rPr>
        <w:t>ירושלים, הכנסת, שעה 11:</w:t>
      </w:r>
      <w:r>
        <w:rPr>
          <w:rFonts w:hint="cs"/>
          <w:b/>
          <w:bCs/>
          <w:rtl/>
        </w:rPr>
        <w:t>02</w:t>
      </w:r>
    </w:p>
    <w:p w14:paraId="58C07AE6" w14:textId="77777777" w:rsidR="00000000" w:rsidRDefault="00E82A5C">
      <w:pPr>
        <w:pStyle w:val="a"/>
        <w:rPr>
          <w:rFonts w:hint="cs"/>
          <w:rtl/>
        </w:rPr>
      </w:pPr>
    </w:p>
    <w:p w14:paraId="6B37A617" w14:textId="77777777" w:rsidR="00000000" w:rsidRDefault="00E82A5C">
      <w:pPr>
        <w:pStyle w:val="Subject"/>
        <w:rPr>
          <w:rtl/>
        </w:rPr>
      </w:pPr>
    </w:p>
    <w:p w14:paraId="50EBA6B5" w14:textId="77777777" w:rsidR="00000000" w:rsidRDefault="00E82A5C">
      <w:pPr>
        <w:pStyle w:val="Subject"/>
        <w:rPr>
          <w:rFonts w:hint="cs"/>
          <w:rtl/>
        </w:rPr>
      </w:pPr>
      <w:r>
        <w:rPr>
          <w:rtl/>
        </w:rPr>
        <w:t>הצעה לסדר</w:t>
      </w:r>
    </w:p>
    <w:p w14:paraId="7B674C63" w14:textId="77777777" w:rsidR="00000000" w:rsidRDefault="00E82A5C">
      <w:pPr>
        <w:pStyle w:val="a"/>
        <w:rPr>
          <w:rFonts w:hint="cs"/>
          <w:rtl/>
        </w:rPr>
      </w:pPr>
    </w:p>
    <w:p w14:paraId="44EA5B9D" w14:textId="77777777" w:rsidR="00000000" w:rsidRDefault="00E82A5C">
      <w:pPr>
        <w:pStyle w:val="ad"/>
        <w:rPr>
          <w:rtl/>
        </w:rPr>
      </w:pPr>
      <w:bookmarkStart w:id="0" w:name="FS000000765T14_05_2003_13_08_04"/>
      <w:bookmarkEnd w:id="0"/>
      <w:r>
        <w:rPr>
          <w:rtl/>
        </w:rPr>
        <w:t>היו"ר ראובן ריבלין:</w:t>
      </w:r>
    </w:p>
    <w:p w14:paraId="6DC9745E" w14:textId="77777777" w:rsidR="00000000" w:rsidRDefault="00E82A5C">
      <w:pPr>
        <w:pStyle w:val="a"/>
        <w:rPr>
          <w:rtl/>
        </w:rPr>
      </w:pPr>
    </w:p>
    <w:p w14:paraId="64822E49" w14:textId="77777777" w:rsidR="00000000" w:rsidRDefault="00E82A5C">
      <w:pPr>
        <w:pStyle w:val="a"/>
        <w:rPr>
          <w:rFonts w:hint="cs"/>
          <w:rtl/>
        </w:rPr>
      </w:pPr>
      <w:r>
        <w:rPr>
          <w:rFonts w:hint="cs"/>
          <w:rtl/>
        </w:rPr>
        <w:t>היום י"ב באייר התשס"ג, 14 במאי 2003 למניינם. חברי הכנסת, אדוני השר, אני מתכבד לפתוח את</w:t>
      </w:r>
      <w:r>
        <w:rPr>
          <w:rFonts w:hint="cs"/>
          <w:rtl/>
        </w:rPr>
        <w:t xml:space="preserve"> ישיבת הכנסת.</w:t>
      </w:r>
    </w:p>
    <w:p w14:paraId="71369556" w14:textId="77777777" w:rsidR="00000000" w:rsidRDefault="00E82A5C">
      <w:pPr>
        <w:pStyle w:val="a"/>
        <w:rPr>
          <w:rFonts w:hint="cs"/>
          <w:rtl/>
        </w:rPr>
      </w:pPr>
    </w:p>
    <w:p w14:paraId="560BF6E2" w14:textId="77777777" w:rsidR="00000000" w:rsidRDefault="00E82A5C">
      <w:pPr>
        <w:pStyle w:val="a"/>
        <w:rPr>
          <w:rFonts w:hint="cs"/>
          <w:rtl/>
        </w:rPr>
      </w:pPr>
      <w:r>
        <w:rPr>
          <w:rFonts w:hint="cs"/>
          <w:rtl/>
        </w:rPr>
        <w:t>לפי תקנה 53, אני מאפשר ליושבת-ראש הוועדה לקידום מעמד האשה להעלות מהצד הצעה לסדר. בבקשה, גברתי.</w:t>
      </w:r>
    </w:p>
    <w:p w14:paraId="240B12A5" w14:textId="77777777" w:rsidR="00000000" w:rsidRDefault="00E82A5C">
      <w:pPr>
        <w:pStyle w:val="a"/>
        <w:rPr>
          <w:rFonts w:hint="cs"/>
          <w:rtl/>
        </w:rPr>
      </w:pPr>
    </w:p>
    <w:p w14:paraId="57D715E9" w14:textId="77777777" w:rsidR="00000000" w:rsidRDefault="00E82A5C">
      <w:pPr>
        <w:pStyle w:val="Speaker"/>
        <w:rPr>
          <w:rtl/>
        </w:rPr>
      </w:pPr>
      <w:bookmarkStart w:id="1" w:name="FS000001025T14_05_2003_11_25_27"/>
      <w:bookmarkEnd w:id="1"/>
      <w:r>
        <w:rPr>
          <w:rFonts w:hint="eastAsia"/>
          <w:rtl/>
        </w:rPr>
        <w:t>גילה</w:t>
      </w:r>
      <w:r>
        <w:rPr>
          <w:rtl/>
        </w:rPr>
        <w:t xml:space="preserve"> גמליאל (</w:t>
      </w:r>
      <w:r>
        <w:rPr>
          <w:rFonts w:hint="cs"/>
          <w:rtl/>
        </w:rPr>
        <w:t>הליכוד</w:t>
      </w:r>
      <w:r>
        <w:rPr>
          <w:rtl/>
        </w:rPr>
        <w:t>):</w:t>
      </w:r>
    </w:p>
    <w:p w14:paraId="717080E8" w14:textId="77777777" w:rsidR="00000000" w:rsidRDefault="00E82A5C">
      <w:pPr>
        <w:pStyle w:val="a"/>
        <w:rPr>
          <w:rFonts w:hint="cs"/>
          <w:rtl/>
        </w:rPr>
      </w:pPr>
    </w:p>
    <w:p w14:paraId="040E2864" w14:textId="77777777" w:rsidR="00000000" w:rsidRDefault="00E82A5C">
      <w:pPr>
        <w:pStyle w:val="a"/>
        <w:rPr>
          <w:rFonts w:hint="cs"/>
          <w:rtl/>
        </w:rPr>
      </w:pPr>
      <w:r>
        <w:rPr>
          <w:rFonts w:hint="cs"/>
          <w:rtl/>
        </w:rPr>
        <w:t xml:space="preserve">אדוני יושב-ראש הכנסת, חברי הכנסת, חברות הכנסת, בצער רב אני מודיעה על רצח שתי נשים: האחת, שלשום, יום שני, אלכסנדרה פרוקייב </w:t>
      </w:r>
      <w:r>
        <w:rPr>
          <w:rFonts w:hint="cs"/>
          <w:rtl/>
        </w:rPr>
        <w:t>מקריית-אתא. השוטרים שהגיעו מצאו את גופתה מוטלת על ספה בסלון, ובאחד החדרים את בעלה כשהוא שיכור כלוט; השנייה, אתמול, יום שלישי, נעמי גרינברג, זיכרונה לברכה. המשטרה מעריכה כי הבעל רצח את אשתו בחבטות פטיש ובחניקה, ולאחר מכן התאבד.</w:t>
      </w:r>
    </w:p>
    <w:p w14:paraId="2E302B38" w14:textId="77777777" w:rsidR="00000000" w:rsidRDefault="00E82A5C">
      <w:pPr>
        <w:pStyle w:val="a"/>
        <w:rPr>
          <w:rFonts w:hint="cs"/>
          <w:rtl/>
        </w:rPr>
      </w:pPr>
    </w:p>
    <w:p w14:paraId="08F6C13D" w14:textId="77777777" w:rsidR="00000000" w:rsidRDefault="00E82A5C">
      <w:pPr>
        <w:pStyle w:val="a"/>
        <w:rPr>
          <w:rFonts w:hint="cs"/>
          <w:rtl/>
        </w:rPr>
      </w:pPr>
      <w:r>
        <w:rPr>
          <w:rFonts w:hint="cs"/>
          <w:rtl/>
        </w:rPr>
        <w:lastRenderedPageBreak/>
        <w:t>על ממשלת ישראל לפעול באופן מ</w:t>
      </w:r>
      <w:r>
        <w:rPr>
          <w:rFonts w:hint="cs"/>
          <w:rtl/>
        </w:rPr>
        <w:t>יידי ביתר נחישות ובהקדשת כל האמצעים - הסברה, חינוך, פעולות משטרתיות והקצאת משאבים רבים יותר לטיפול במקרים אלו.</w:t>
      </w:r>
    </w:p>
    <w:p w14:paraId="7D5FF5FB" w14:textId="77777777" w:rsidR="00000000" w:rsidRDefault="00E82A5C">
      <w:pPr>
        <w:pStyle w:val="a"/>
        <w:rPr>
          <w:rFonts w:hint="cs"/>
          <w:rtl/>
        </w:rPr>
      </w:pPr>
    </w:p>
    <w:p w14:paraId="656CA08F" w14:textId="77777777" w:rsidR="00000000" w:rsidRDefault="00E82A5C">
      <w:pPr>
        <w:pStyle w:val="a"/>
        <w:rPr>
          <w:rFonts w:hint="cs"/>
          <w:rtl/>
        </w:rPr>
      </w:pPr>
      <w:r>
        <w:rPr>
          <w:rFonts w:hint="cs"/>
          <w:rtl/>
        </w:rPr>
        <w:t>אני מקווה שלא אצטרך יותר להודיע על מקרים מעין אלו. תודה.</w:t>
      </w:r>
    </w:p>
    <w:p w14:paraId="135869E4" w14:textId="77777777" w:rsidR="00000000" w:rsidRDefault="00E82A5C">
      <w:pPr>
        <w:pStyle w:val="a"/>
        <w:rPr>
          <w:rFonts w:hint="cs"/>
          <w:rtl/>
        </w:rPr>
      </w:pPr>
    </w:p>
    <w:p w14:paraId="41E2FE6F" w14:textId="77777777" w:rsidR="00000000" w:rsidRDefault="00E82A5C">
      <w:pPr>
        <w:pStyle w:val="ad"/>
        <w:rPr>
          <w:rtl/>
        </w:rPr>
      </w:pPr>
      <w:r>
        <w:rPr>
          <w:rtl/>
        </w:rPr>
        <w:t>היו"ר ראובן ריבלין:</w:t>
      </w:r>
    </w:p>
    <w:p w14:paraId="3C47C16A" w14:textId="77777777" w:rsidR="00000000" w:rsidRDefault="00E82A5C">
      <w:pPr>
        <w:pStyle w:val="a"/>
        <w:rPr>
          <w:rtl/>
        </w:rPr>
      </w:pPr>
    </w:p>
    <w:p w14:paraId="27D3D83A" w14:textId="77777777" w:rsidR="00000000" w:rsidRDefault="00E82A5C">
      <w:pPr>
        <w:pStyle w:val="a"/>
        <w:rPr>
          <w:rFonts w:hint="cs"/>
          <w:rtl/>
        </w:rPr>
      </w:pPr>
      <w:r>
        <w:rPr>
          <w:rFonts w:hint="cs"/>
          <w:rtl/>
        </w:rPr>
        <w:t>תודה ליושבת-ראש הוועדה לקידום מעמד האשה, חברת הכנסת גילה גמליאל.</w:t>
      </w:r>
    </w:p>
    <w:p w14:paraId="051ADEF3" w14:textId="77777777" w:rsidR="00000000" w:rsidRDefault="00E82A5C">
      <w:pPr>
        <w:pStyle w:val="Subject"/>
        <w:rPr>
          <w:rtl/>
        </w:rPr>
      </w:pPr>
    </w:p>
    <w:p w14:paraId="72E7B464" w14:textId="77777777" w:rsidR="00000000" w:rsidRDefault="00E82A5C">
      <w:pPr>
        <w:pStyle w:val="Subject"/>
        <w:rPr>
          <w:rFonts w:hint="cs"/>
          <w:rtl/>
        </w:rPr>
      </w:pPr>
      <w:r>
        <w:rPr>
          <w:rtl/>
        </w:rPr>
        <w:t xml:space="preserve">שאילתות </w:t>
      </w:r>
      <w:r>
        <w:rPr>
          <w:rFonts w:hint="cs"/>
          <w:rtl/>
        </w:rPr>
        <w:t>בעל-פה</w:t>
      </w:r>
    </w:p>
    <w:p w14:paraId="3E004F4C" w14:textId="77777777" w:rsidR="00000000" w:rsidRDefault="00E82A5C">
      <w:pPr>
        <w:pStyle w:val="a"/>
        <w:rPr>
          <w:rFonts w:hint="cs"/>
          <w:rtl/>
        </w:rPr>
      </w:pPr>
    </w:p>
    <w:p w14:paraId="2CEEF0E6" w14:textId="77777777" w:rsidR="00000000" w:rsidRDefault="00E82A5C">
      <w:pPr>
        <w:pStyle w:val="a"/>
        <w:rPr>
          <w:rFonts w:hint="cs"/>
          <w:rtl/>
        </w:rPr>
      </w:pPr>
    </w:p>
    <w:p w14:paraId="659C7CAC" w14:textId="77777777" w:rsidR="00000000" w:rsidRDefault="00E82A5C">
      <w:pPr>
        <w:pStyle w:val="ad"/>
        <w:rPr>
          <w:rtl/>
        </w:rPr>
      </w:pPr>
      <w:r>
        <w:rPr>
          <w:rtl/>
        </w:rPr>
        <w:t>היו"ר ראובן ריבלין:</w:t>
      </w:r>
    </w:p>
    <w:p w14:paraId="3F67B983" w14:textId="77777777" w:rsidR="00000000" w:rsidRDefault="00E82A5C">
      <w:pPr>
        <w:pStyle w:val="a"/>
        <w:rPr>
          <w:rtl/>
        </w:rPr>
      </w:pPr>
    </w:p>
    <w:p w14:paraId="0944A711" w14:textId="77777777" w:rsidR="00000000" w:rsidRDefault="00E82A5C">
      <w:pPr>
        <w:pStyle w:val="a"/>
        <w:rPr>
          <w:rFonts w:hint="cs"/>
          <w:rtl/>
        </w:rPr>
      </w:pPr>
      <w:r>
        <w:rPr>
          <w:rFonts w:hint="cs"/>
          <w:rtl/>
        </w:rPr>
        <w:t xml:space="preserve">סגן השר לביטחון פנים יעקב אדרי ישיב על שאילתא בעל-פה מס' 25, מאת חבר הכנסת יעקב מרגי, בנושא: עלייה בפשיעה במרחב הנגב. חבר הכנסת מרגי יקרא את השאילתא. לאחר מכן יוכל חבר הכנסת מרגי לשאול שאלה נוספת, וגם שני חברי הכנסת. </w:t>
      </w:r>
      <w:r>
        <w:rPr>
          <w:rFonts w:hint="cs"/>
          <w:rtl/>
        </w:rPr>
        <w:t>חבר הכנסת מרגי, בבקשה.</w:t>
      </w:r>
    </w:p>
    <w:p w14:paraId="29C9EDCD" w14:textId="77777777" w:rsidR="00000000" w:rsidRDefault="00E82A5C">
      <w:pPr>
        <w:pStyle w:val="a"/>
        <w:rPr>
          <w:rFonts w:hint="cs"/>
          <w:rtl/>
        </w:rPr>
      </w:pPr>
    </w:p>
    <w:p w14:paraId="42B494E9" w14:textId="77777777" w:rsidR="00000000" w:rsidRDefault="00E82A5C">
      <w:pPr>
        <w:pStyle w:val="a"/>
        <w:rPr>
          <w:rFonts w:hint="cs"/>
          <w:rtl/>
        </w:rPr>
      </w:pPr>
    </w:p>
    <w:p w14:paraId="24C17468" w14:textId="77777777" w:rsidR="00000000" w:rsidRDefault="00E82A5C">
      <w:pPr>
        <w:pStyle w:val="Subject"/>
        <w:rPr>
          <w:rtl/>
        </w:rPr>
      </w:pPr>
      <w:r>
        <w:rPr>
          <w:rtl/>
        </w:rPr>
        <w:t>25. עלייה בפשיעה במרחב הנגב</w:t>
      </w:r>
    </w:p>
    <w:p w14:paraId="2C9B7161" w14:textId="77777777" w:rsidR="00000000" w:rsidRDefault="00E82A5C">
      <w:pPr>
        <w:pStyle w:val="a"/>
        <w:rPr>
          <w:rFonts w:hint="cs"/>
          <w:rtl/>
        </w:rPr>
      </w:pPr>
    </w:p>
    <w:p w14:paraId="62596789" w14:textId="77777777" w:rsidR="00000000" w:rsidRDefault="00E82A5C">
      <w:pPr>
        <w:pStyle w:val="Speaker"/>
        <w:rPr>
          <w:rtl/>
        </w:rPr>
      </w:pPr>
      <w:bookmarkStart w:id="2" w:name="FS000001056T14_05_2003_11_29_52"/>
      <w:bookmarkEnd w:id="2"/>
      <w:r>
        <w:rPr>
          <w:rFonts w:hint="eastAsia"/>
          <w:rtl/>
        </w:rPr>
        <w:t>יעקב</w:t>
      </w:r>
      <w:r>
        <w:rPr>
          <w:rtl/>
        </w:rPr>
        <w:t xml:space="preserve"> מרגי (ש"ס):</w:t>
      </w:r>
    </w:p>
    <w:p w14:paraId="1AE5CFAF" w14:textId="77777777" w:rsidR="00000000" w:rsidRDefault="00E82A5C">
      <w:pPr>
        <w:pStyle w:val="a"/>
        <w:rPr>
          <w:rFonts w:hint="cs"/>
          <w:rtl/>
        </w:rPr>
      </w:pPr>
    </w:p>
    <w:p w14:paraId="7D5D290A" w14:textId="77777777" w:rsidR="00000000" w:rsidRDefault="00E82A5C">
      <w:pPr>
        <w:pStyle w:val="a"/>
        <w:rPr>
          <w:rFonts w:hint="cs"/>
          <w:rtl/>
        </w:rPr>
      </w:pPr>
      <w:r>
        <w:rPr>
          <w:rFonts w:hint="cs"/>
          <w:rtl/>
        </w:rPr>
        <w:t>למרות מבצע "בלימת חירום" למיגור הפשע באזור הנגב, פורסם כי ברבעון הראשון של 2003 נרשמה עלייה של 22% בפשע במרחב הנגב.</w:t>
      </w:r>
    </w:p>
    <w:p w14:paraId="79FC54DF" w14:textId="77777777" w:rsidR="00000000" w:rsidRDefault="00E82A5C">
      <w:pPr>
        <w:pStyle w:val="a"/>
        <w:rPr>
          <w:rFonts w:hint="cs"/>
          <w:rtl/>
        </w:rPr>
      </w:pPr>
    </w:p>
    <w:p w14:paraId="6050F31C" w14:textId="77777777" w:rsidR="00000000" w:rsidRDefault="00E82A5C">
      <w:pPr>
        <w:pStyle w:val="a"/>
        <w:rPr>
          <w:rFonts w:hint="cs"/>
          <w:rtl/>
        </w:rPr>
      </w:pPr>
      <w:r>
        <w:rPr>
          <w:rFonts w:hint="cs"/>
          <w:rtl/>
        </w:rPr>
        <w:t>רצוני לשאול את סגן השר:</w:t>
      </w:r>
    </w:p>
    <w:p w14:paraId="1C8B5C01" w14:textId="77777777" w:rsidR="00000000" w:rsidRDefault="00E82A5C">
      <w:pPr>
        <w:pStyle w:val="a"/>
        <w:rPr>
          <w:rFonts w:hint="cs"/>
          <w:rtl/>
        </w:rPr>
      </w:pPr>
    </w:p>
    <w:p w14:paraId="29555C3F" w14:textId="77777777" w:rsidR="00000000" w:rsidRDefault="00E82A5C">
      <w:pPr>
        <w:pStyle w:val="a"/>
        <w:rPr>
          <w:rFonts w:hint="cs"/>
          <w:rtl/>
        </w:rPr>
      </w:pPr>
      <w:r>
        <w:rPr>
          <w:rFonts w:hint="cs"/>
          <w:rtl/>
        </w:rPr>
        <w:t xml:space="preserve">1. האם הידיעה נכונה? </w:t>
      </w:r>
    </w:p>
    <w:p w14:paraId="4AC0941C" w14:textId="77777777" w:rsidR="00000000" w:rsidRDefault="00E82A5C">
      <w:pPr>
        <w:pStyle w:val="a"/>
        <w:rPr>
          <w:rFonts w:hint="cs"/>
          <w:rtl/>
        </w:rPr>
      </w:pPr>
    </w:p>
    <w:p w14:paraId="58FECAFD" w14:textId="77777777" w:rsidR="00000000" w:rsidRDefault="00E82A5C">
      <w:pPr>
        <w:pStyle w:val="a"/>
        <w:rPr>
          <w:rFonts w:hint="cs"/>
          <w:rtl/>
        </w:rPr>
      </w:pPr>
      <w:r>
        <w:rPr>
          <w:rFonts w:hint="cs"/>
          <w:rtl/>
        </w:rPr>
        <w:t>2. אם כן -  מה ייעש</w:t>
      </w:r>
      <w:r>
        <w:rPr>
          <w:rFonts w:hint="cs"/>
          <w:rtl/>
        </w:rPr>
        <w:t>ה בנדון?</w:t>
      </w:r>
    </w:p>
    <w:p w14:paraId="41BE3D6D" w14:textId="77777777" w:rsidR="00000000" w:rsidRDefault="00E82A5C">
      <w:pPr>
        <w:pStyle w:val="a"/>
        <w:rPr>
          <w:rFonts w:hint="cs"/>
          <w:rtl/>
        </w:rPr>
      </w:pPr>
    </w:p>
    <w:p w14:paraId="3A475F8E" w14:textId="77777777" w:rsidR="00000000" w:rsidRDefault="00E82A5C">
      <w:pPr>
        <w:pStyle w:val="ad"/>
        <w:rPr>
          <w:rtl/>
        </w:rPr>
      </w:pPr>
      <w:r>
        <w:rPr>
          <w:rtl/>
        </w:rPr>
        <w:t>היו"ר ראובן ריבלין:</w:t>
      </w:r>
    </w:p>
    <w:p w14:paraId="5F29A612" w14:textId="77777777" w:rsidR="00000000" w:rsidRDefault="00E82A5C">
      <w:pPr>
        <w:pStyle w:val="a"/>
        <w:rPr>
          <w:rtl/>
        </w:rPr>
      </w:pPr>
    </w:p>
    <w:p w14:paraId="5BD4F86C" w14:textId="77777777" w:rsidR="00000000" w:rsidRDefault="00E82A5C">
      <w:pPr>
        <w:pStyle w:val="a"/>
        <w:rPr>
          <w:rFonts w:hint="cs"/>
          <w:rtl/>
        </w:rPr>
      </w:pPr>
      <w:r>
        <w:rPr>
          <w:rFonts w:hint="cs"/>
          <w:rtl/>
        </w:rPr>
        <w:t>תודה רבה. ישיב סגן השר יעקב אדרי. בבקשה, אדוני.</w:t>
      </w:r>
    </w:p>
    <w:p w14:paraId="144B390E" w14:textId="77777777" w:rsidR="00000000" w:rsidRDefault="00E82A5C">
      <w:pPr>
        <w:pStyle w:val="a"/>
        <w:rPr>
          <w:rFonts w:hint="cs"/>
          <w:rtl/>
        </w:rPr>
      </w:pPr>
    </w:p>
    <w:p w14:paraId="24D87E31" w14:textId="77777777" w:rsidR="00000000" w:rsidRDefault="00E82A5C">
      <w:pPr>
        <w:pStyle w:val="Speaker"/>
        <w:rPr>
          <w:rFonts w:hint="cs"/>
          <w:rtl/>
        </w:rPr>
      </w:pPr>
      <w:bookmarkStart w:id="3" w:name="FS000001031T14_05_2003_11_35_41"/>
      <w:bookmarkEnd w:id="3"/>
      <w:r>
        <w:rPr>
          <w:rFonts w:hint="eastAsia"/>
          <w:rtl/>
        </w:rPr>
        <w:t>סגן</w:t>
      </w:r>
      <w:r>
        <w:rPr>
          <w:rtl/>
        </w:rPr>
        <w:t xml:space="preserve"> השר לבטחון פנים</w:t>
      </w:r>
      <w:r>
        <w:rPr>
          <w:rFonts w:hint="cs"/>
          <w:rtl/>
        </w:rPr>
        <w:t xml:space="preserve"> יעקב אדרי:</w:t>
      </w:r>
    </w:p>
    <w:p w14:paraId="206DE8CE" w14:textId="77777777" w:rsidR="00000000" w:rsidRDefault="00E82A5C">
      <w:pPr>
        <w:pStyle w:val="a"/>
        <w:rPr>
          <w:rFonts w:hint="cs"/>
          <w:rtl/>
        </w:rPr>
      </w:pPr>
    </w:p>
    <w:p w14:paraId="3388F9DC" w14:textId="77777777" w:rsidR="00000000" w:rsidRDefault="00E82A5C">
      <w:pPr>
        <w:pStyle w:val="a"/>
        <w:rPr>
          <w:rFonts w:hint="cs"/>
          <w:rtl/>
        </w:rPr>
      </w:pPr>
      <w:r>
        <w:rPr>
          <w:rFonts w:hint="cs"/>
          <w:rtl/>
        </w:rPr>
        <w:t>אדוני יושב-ראש הכנסת, חברי הכנסת, 1. לשאלתך, חבר הכנסת יעקב מרגי, אכן, ברבעון הראשון של שנת 2003 היתה עלייה בפשיעה הכללית במרחב הנגב, כמצוין בשא</w:t>
      </w:r>
      <w:r>
        <w:rPr>
          <w:rFonts w:hint="cs"/>
          <w:rtl/>
        </w:rPr>
        <w:t>ילתא, בהשוואה לרבעון הראשון של שנת 2002. עם זאת, אני רוצה לציין שנעשו מבצעים מספר, בעיקר בסוף 2002, ולאחרונה מסתמנת מגמת ירידה.</w:t>
      </w:r>
    </w:p>
    <w:p w14:paraId="28E62A4A" w14:textId="77777777" w:rsidR="00000000" w:rsidRDefault="00E82A5C">
      <w:pPr>
        <w:pStyle w:val="a"/>
        <w:rPr>
          <w:rFonts w:hint="cs"/>
          <w:rtl/>
        </w:rPr>
      </w:pPr>
    </w:p>
    <w:p w14:paraId="20F129A8" w14:textId="77777777" w:rsidR="00000000" w:rsidRDefault="00E82A5C">
      <w:pPr>
        <w:pStyle w:val="a"/>
        <w:rPr>
          <w:rFonts w:hint="cs"/>
          <w:rtl/>
        </w:rPr>
      </w:pPr>
      <w:r>
        <w:rPr>
          <w:rFonts w:hint="cs"/>
          <w:rtl/>
        </w:rPr>
        <w:t>2. מה עושים? לאחרונה נעשה מבצע שלישי של משטרת המחוז הדרומי, ואכן כבר יש תוצאות יותר טובות בעניין הזה. הוכנסה יחידה חדשה של משמר</w:t>
      </w:r>
      <w:r>
        <w:rPr>
          <w:rFonts w:hint="cs"/>
          <w:rtl/>
        </w:rPr>
        <w:t xml:space="preserve"> הגבול בדרום. הוספנו 45 שוטרים למרחב, על מנת לנסות ולצמצם את הפשיעה בדרום. דבר נוסף. בעזרת ראשי הערים בדרום הוקמו יחידות משותפות - קהילה ומשטרה - על מנת לצמצם את הנגע הקשה בדרום, בעיקר בעיר באר-שבע.</w:t>
      </w:r>
    </w:p>
    <w:p w14:paraId="5ED7E487" w14:textId="77777777" w:rsidR="00000000" w:rsidRDefault="00E82A5C">
      <w:pPr>
        <w:pStyle w:val="a"/>
        <w:rPr>
          <w:rFonts w:hint="cs"/>
          <w:rtl/>
        </w:rPr>
      </w:pPr>
    </w:p>
    <w:p w14:paraId="1B66E85C" w14:textId="77777777" w:rsidR="00000000" w:rsidRDefault="00E82A5C">
      <w:pPr>
        <w:pStyle w:val="a"/>
        <w:rPr>
          <w:rFonts w:hint="cs"/>
          <w:rtl/>
        </w:rPr>
      </w:pPr>
      <w:r>
        <w:rPr>
          <w:rFonts w:hint="cs"/>
          <w:rtl/>
        </w:rPr>
        <w:t>אני מקווה שבסוף השנה נוכל להצביע על ירידה רחבה מאוד בפשי</w:t>
      </w:r>
      <w:r>
        <w:rPr>
          <w:rFonts w:hint="cs"/>
          <w:rtl/>
        </w:rPr>
        <w:t>עה בדרום.</w:t>
      </w:r>
    </w:p>
    <w:p w14:paraId="55ECD8AD" w14:textId="77777777" w:rsidR="00000000" w:rsidRDefault="00E82A5C">
      <w:pPr>
        <w:pStyle w:val="a"/>
        <w:rPr>
          <w:rFonts w:hint="cs"/>
          <w:rtl/>
        </w:rPr>
      </w:pPr>
    </w:p>
    <w:p w14:paraId="7A415B15" w14:textId="77777777" w:rsidR="00000000" w:rsidRDefault="00E82A5C">
      <w:pPr>
        <w:pStyle w:val="ad"/>
        <w:rPr>
          <w:rtl/>
        </w:rPr>
      </w:pPr>
      <w:r>
        <w:rPr>
          <w:rtl/>
        </w:rPr>
        <w:t>היו"ר ראובן ריבלין:</w:t>
      </w:r>
    </w:p>
    <w:p w14:paraId="38502698" w14:textId="77777777" w:rsidR="00000000" w:rsidRDefault="00E82A5C">
      <w:pPr>
        <w:pStyle w:val="a"/>
        <w:rPr>
          <w:rtl/>
        </w:rPr>
      </w:pPr>
    </w:p>
    <w:p w14:paraId="75E579B2" w14:textId="77777777" w:rsidR="00000000" w:rsidRDefault="00E82A5C">
      <w:pPr>
        <w:pStyle w:val="a"/>
        <w:rPr>
          <w:rFonts w:hint="cs"/>
          <w:rtl/>
        </w:rPr>
      </w:pPr>
      <w:r>
        <w:rPr>
          <w:rFonts w:hint="cs"/>
          <w:rtl/>
        </w:rPr>
        <w:t>תודה לסגן השר. חבר הכנסת מרגי, שאלה נוספת, ואחריו - חבר הכנסת טלב אלסאנע.</w:t>
      </w:r>
    </w:p>
    <w:p w14:paraId="7F7A91C1" w14:textId="77777777" w:rsidR="00000000" w:rsidRDefault="00E82A5C">
      <w:pPr>
        <w:pStyle w:val="a"/>
        <w:rPr>
          <w:rFonts w:hint="cs"/>
          <w:rtl/>
        </w:rPr>
      </w:pPr>
    </w:p>
    <w:p w14:paraId="1C368F21" w14:textId="77777777" w:rsidR="00000000" w:rsidRDefault="00E82A5C">
      <w:pPr>
        <w:pStyle w:val="Speaker"/>
        <w:rPr>
          <w:rtl/>
        </w:rPr>
      </w:pPr>
      <w:bookmarkStart w:id="4" w:name="FS000001056T14_05_2003_11_40_27"/>
      <w:bookmarkEnd w:id="4"/>
      <w:r>
        <w:rPr>
          <w:rFonts w:hint="eastAsia"/>
          <w:rtl/>
        </w:rPr>
        <w:t>יעקב</w:t>
      </w:r>
      <w:r>
        <w:rPr>
          <w:rtl/>
        </w:rPr>
        <w:t xml:space="preserve"> מרגי (ש"ס):</w:t>
      </w:r>
    </w:p>
    <w:p w14:paraId="741D9BC2" w14:textId="77777777" w:rsidR="00000000" w:rsidRDefault="00E82A5C">
      <w:pPr>
        <w:pStyle w:val="a"/>
        <w:rPr>
          <w:rFonts w:hint="cs"/>
          <w:rtl/>
        </w:rPr>
      </w:pPr>
    </w:p>
    <w:p w14:paraId="2EED5937" w14:textId="77777777" w:rsidR="00000000" w:rsidRDefault="00E82A5C">
      <w:pPr>
        <w:pStyle w:val="a"/>
        <w:rPr>
          <w:rFonts w:hint="cs"/>
          <w:rtl/>
        </w:rPr>
      </w:pPr>
      <w:r>
        <w:rPr>
          <w:rFonts w:hint="cs"/>
          <w:rtl/>
        </w:rPr>
        <w:t>האם כבוד השר וסגן השר והמשרד שאתם עובדים בו ישקלו להכניס כוחות מג"ב למיגור הפשיעה באזור הנגב, ובבאר-שבע בפרט, לנוכח האופי של הפשיעה</w:t>
      </w:r>
      <w:r>
        <w:rPr>
          <w:rFonts w:hint="cs"/>
          <w:rtl/>
        </w:rPr>
        <w:t xml:space="preserve"> בבאר-שבע? אם תרצה, אפרט אחר כך.</w:t>
      </w:r>
    </w:p>
    <w:p w14:paraId="628450A5" w14:textId="77777777" w:rsidR="00000000" w:rsidRDefault="00E82A5C">
      <w:pPr>
        <w:pStyle w:val="a"/>
        <w:rPr>
          <w:rFonts w:hint="cs"/>
          <w:rtl/>
        </w:rPr>
      </w:pPr>
    </w:p>
    <w:p w14:paraId="0916B697" w14:textId="77777777" w:rsidR="00000000" w:rsidRDefault="00E82A5C">
      <w:pPr>
        <w:pStyle w:val="ad"/>
        <w:rPr>
          <w:rtl/>
        </w:rPr>
      </w:pPr>
      <w:r>
        <w:rPr>
          <w:rtl/>
        </w:rPr>
        <w:t>היו"ר ראובן ריבלין:</w:t>
      </w:r>
    </w:p>
    <w:p w14:paraId="476780DE" w14:textId="77777777" w:rsidR="00000000" w:rsidRDefault="00E82A5C">
      <w:pPr>
        <w:pStyle w:val="a"/>
        <w:rPr>
          <w:rtl/>
        </w:rPr>
      </w:pPr>
    </w:p>
    <w:p w14:paraId="68C79F76" w14:textId="77777777" w:rsidR="00000000" w:rsidRDefault="00E82A5C">
      <w:pPr>
        <w:pStyle w:val="a"/>
        <w:rPr>
          <w:rFonts w:hint="cs"/>
          <w:rtl/>
        </w:rPr>
      </w:pPr>
      <w:r>
        <w:rPr>
          <w:rFonts w:hint="cs"/>
          <w:rtl/>
        </w:rPr>
        <w:t>חבר הכנסת טלב אלסאנע - בבקשה, אדוני. חבר הכנסת בר-און ישאל גם הוא שאלה נוספת.</w:t>
      </w:r>
    </w:p>
    <w:p w14:paraId="4D3D5166" w14:textId="77777777" w:rsidR="00000000" w:rsidRDefault="00E82A5C">
      <w:pPr>
        <w:pStyle w:val="a"/>
        <w:rPr>
          <w:rFonts w:hint="cs"/>
          <w:rtl/>
        </w:rPr>
      </w:pPr>
    </w:p>
    <w:p w14:paraId="4468A699" w14:textId="77777777" w:rsidR="00000000" w:rsidRDefault="00E82A5C">
      <w:pPr>
        <w:pStyle w:val="Speaker"/>
        <w:rPr>
          <w:rtl/>
        </w:rPr>
      </w:pPr>
      <w:bookmarkStart w:id="5" w:name="FS000000549T14_05_2003_11_41_11"/>
      <w:bookmarkEnd w:id="5"/>
      <w:r>
        <w:rPr>
          <w:rFonts w:hint="eastAsia"/>
          <w:rtl/>
        </w:rPr>
        <w:t>טלב</w:t>
      </w:r>
      <w:r>
        <w:rPr>
          <w:rtl/>
        </w:rPr>
        <w:t xml:space="preserve"> אלסאנע (רע"ם):</w:t>
      </w:r>
    </w:p>
    <w:p w14:paraId="7DCC0EAD" w14:textId="77777777" w:rsidR="00000000" w:rsidRDefault="00E82A5C">
      <w:pPr>
        <w:pStyle w:val="a"/>
        <w:rPr>
          <w:rFonts w:hint="cs"/>
          <w:rtl/>
        </w:rPr>
      </w:pPr>
    </w:p>
    <w:p w14:paraId="185BED8C" w14:textId="77777777" w:rsidR="00000000" w:rsidRDefault="00E82A5C">
      <w:pPr>
        <w:pStyle w:val="a"/>
        <w:rPr>
          <w:rFonts w:hint="cs"/>
          <w:rtl/>
        </w:rPr>
      </w:pPr>
      <w:r>
        <w:rPr>
          <w:rFonts w:hint="cs"/>
          <w:rtl/>
        </w:rPr>
        <w:t>אדוני היושב-ראש, חברי הכנסת, כבוד סגן השר, לפשיעה יש הסיבות שלה. ואם אנחנו מדברים על המצב הכלכלי הקשה,</w:t>
      </w:r>
      <w:r>
        <w:rPr>
          <w:rFonts w:hint="cs"/>
          <w:rtl/>
        </w:rPr>
        <w:t xml:space="preserve"> שגורם לעלייה בשיעור הנשירה מבתי-הספר, העדר מוסדות שמטפלים בנוער מנותק ונוער בסיכון - כל זה גורם ישיר לעלייה בשיעור העבריינות והפשיעה, במיוחד בקרב בני נוער וצעירים, לרבות בוודאי גם עניין סחר בסמים ושימוש בסמים. מה המדיניות של המשרד לביטחון פנים, נוסף על ענ</w:t>
      </w:r>
      <w:r>
        <w:rPr>
          <w:rFonts w:hint="cs"/>
          <w:rtl/>
        </w:rPr>
        <w:t>יין האכיפה, להתמודדות עם הסיבות הגורמות לעלייה המדאיגה בשיעור הפשיעה והעבריינות?</w:t>
      </w:r>
    </w:p>
    <w:p w14:paraId="19B4E084" w14:textId="77777777" w:rsidR="00000000" w:rsidRDefault="00E82A5C">
      <w:pPr>
        <w:pStyle w:val="a"/>
        <w:rPr>
          <w:rFonts w:hint="cs"/>
          <w:rtl/>
        </w:rPr>
      </w:pPr>
    </w:p>
    <w:p w14:paraId="4B15D476" w14:textId="77777777" w:rsidR="00000000" w:rsidRDefault="00E82A5C">
      <w:pPr>
        <w:pStyle w:val="ad"/>
        <w:rPr>
          <w:rtl/>
        </w:rPr>
      </w:pPr>
      <w:r>
        <w:rPr>
          <w:rtl/>
        </w:rPr>
        <w:t>היו"ר ראובן ריבלין:</w:t>
      </w:r>
    </w:p>
    <w:p w14:paraId="1F8488AA" w14:textId="77777777" w:rsidR="00000000" w:rsidRDefault="00E82A5C">
      <w:pPr>
        <w:pStyle w:val="a"/>
        <w:rPr>
          <w:rtl/>
        </w:rPr>
      </w:pPr>
    </w:p>
    <w:p w14:paraId="3A7B9469" w14:textId="77777777" w:rsidR="00000000" w:rsidRDefault="00E82A5C">
      <w:pPr>
        <w:pStyle w:val="a"/>
        <w:rPr>
          <w:rFonts w:hint="cs"/>
          <w:rtl/>
        </w:rPr>
      </w:pPr>
      <w:r>
        <w:rPr>
          <w:rFonts w:hint="cs"/>
          <w:rtl/>
        </w:rPr>
        <w:t>תודה לחבר הכנסת טלב אלסאנע. שאלה נוספת לחבר הכנסת בר-און.</w:t>
      </w:r>
    </w:p>
    <w:p w14:paraId="31F951E4" w14:textId="77777777" w:rsidR="00000000" w:rsidRDefault="00E82A5C">
      <w:pPr>
        <w:pStyle w:val="a"/>
        <w:rPr>
          <w:rtl/>
        </w:rPr>
      </w:pPr>
    </w:p>
    <w:p w14:paraId="44C77830" w14:textId="77777777" w:rsidR="00000000" w:rsidRDefault="00E82A5C">
      <w:pPr>
        <w:pStyle w:val="a"/>
        <w:rPr>
          <w:rFonts w:hint="cs"/>
          <w:rtl/>
        </w:rPr>
      </w:pPr>
    </w:p>
    <w:p w14:paraId="335A938B" w14:textId="77777777" w:rsidR="00000000" w:rsidRDefault="00E82A5C">
      <w:pPr>
        <w:pStyle w:val="Speaker"/>
        <w:rPr>
          <w:rtl/>
        </w:rPr>
      </w:pPr>
      <w:bookmarkStart w:id="6" w:name="FS000001038T14_05_2003_11_43_53"/>
      <w:bookmarkEnd w:id="6"/>
      <w:r>
        <w:rPr>
          <w:rFonts w:hint="eastAsia"/>
          <w:rtl/>
        </w:rPr>
        <w:t>רוני</w:t>
      </w:r>
      <w:r>
        <w:rPr>
          <w:rtl/>
        </w:rPr>
        <w:t xml:space="preserve"> בר-און (הליכוד):</w:t>
      </w:r>
    </w:p>
    <w:p w14:paraId="34DB07A0" w14:textId="77777777" w:rsidR="00000000" w:rsidRDefault="00E82A5C">
      <w:pPr>
        <w:pStyle w:val="a"/>
        <w:rPr>
          <w:rFonts w:hint="cs"/>
          <w:rtl/>
        </w:rPr>
      </w:pPr>
    </w:p>
    <w:p w14:paraId="51C04D94" w14:textId="77777777" w:rsidR="00000000" w:rsidRDefault="00E82A5C">
      <w:pPr>
        <w:pStyle w:val="a"/>
        <w:rPr>
          <w:rFonts w:hint="cs"/>
          <w:rtl/>
        </w:rPr>
      </w:pPr>
      <w:r>
        <w:rPr>
          <w:rFonts w:hint="cs"/>
          <w:rtl/>
        </w:rPr>
        <w:t xml:space="preserve">אדוני היושב-ראש, חברי הכנסת, אדוני סגן השר, לאחרונה פורסמו שתי פרשיות </w:t>
      </w:r>
      <w:r>
        <w:rPr>
          <w:rFonts w:hint="cs"/>
          <w:rtl/>
        </w:rPr>
        <w:t>קשות של חקירות נגד שוטרים: האחת, שוטרי מג"ב בחברון; השנייה, נגד מפקד היחידה המרכזית במשטרת תל-אביב. האם אדוני יכול לעדכן אותנו בעניין, משום ששתי הפרשיות, כפי שפורסמו, הן חמורות ביותר ופוגעות בשלטון החוק: האחת, עשיית דין עצמי על-ידי שוטרים של משמר הגבול בחב</w:t>
      </w:r>
      <w:r>
        <w:rPr>
          <w:rFonts w:hint="cs"/>
          <w:rtl/>
        </w:rPr>
        <w:t>רון; השנייה, קצין ברמה בכירה ביותר ובדרגת סיווג בכירה ביותר, שככל הנראה, ולפי הפרסומים, אני מקווה שהם לא נכונים, עבר את הקווים. תודה.</w:t>
      </w:r>
    </w:p>
    <w:p w14:paraId="596D1968" w14:textId="77777777" w:rsidR="00000000" w:rsidRDefault="00E82A5C">
      <w:pPr>
        <w:pStyle w:val="a"/>
        <w:rPr>
          <w:rFonts w:hint="cs"/>
          <w:rtl/>
        </w:rPr>
      </w:pPr>
    </w:p>
    <w:p w14:paraId="4974812C" w14:textId="77777777" w:rsidR="00000000" w:rsidRDefault="00E82A5C">
      <w:pPr>
        <w:pStyle w:val="ad"/>
        <w:rPr>
          <w:rtl/>
        </w:rPr>
      </w:pPr>
      <w:r>
        <w:rPr>
          <w:rtl/>
        </w:rPr>
        <w:t>היו"ר ראובן ריבלין:</w:t>
      </w:r>
    </w:p>
    <w:p w14:paraId="158C5F63" w14:textId="77777777" w:rsidR="00000000" w:rsidRDefault="00E82A5C">
      <w:pPr>
        <w:pStyle w:val="a"/>
        <w:rPr>
          <w:rtl/>
        </w:rPr>
      </w:pPr>
    </w:p>
    <w:p w14:paraId="453409BE" w14:textId="77777777" w:rsidR="00000000" w:rsidRDefault="00E82A5C">
      <w:pPr>
        <w:pStyle w:val="a"/>
        <w:rPr>
          <w:rFonts w:hint="cs"/>
          <w:rtl/>
        </w:rPr>
      </w:pPr>
      <w:r>
        <w:rPr>
          <w:rFonts w:hint="cs"/>
          <w:rtl/>
        </w:rPr>
        <w:t xml:space="preserve">תודה לחבר הכנסת בר-און. אדוני סגן השר יענה על השאלות. אם הוא לא מוכן להן, ישיב לשואלים בכתב, כמובן. </w:t>
      </w:r>
      <w:r>
        <w:rPr>
          <w:rFonts w:hint="cs"/>
          <w:rtl/>
        </w:rPr>
        <w:t>חבר הכנסת בר-און לא חרג מהתקנון כשהוא דיבר על כל מה שהוא רוצה לשאול.</w:t>
      </w:r>
    </w:p>
    <w:p w14:paraId="7866A160" w14:textId="77777777" w:rsidR="00000000" w:rsidRDefault="00E82A5C">
      <w:pPr>
        <w:pStyle w:val="a"/>
        <w:rPr>
          <w:rFonts w:hint="cs"/>
          <w:rtl/>
        </w:rPr>
      </w:pPr>
    </w:p>
    <w:p w14:paraId="1449DA89" w14:textId="77777777" w:rsidR="00000000" w:rsidRDefault="00E82A5C">
      <w:pPr>
        <w:pStyle w:val="Speaker"/>
        <w:rPr>
          <w:rFonts w:hint="cs"/>
          <w:rtl/>
        </w:rPr>
      </w:pPr>
      <w:bookmarkStart w:id="7" w:name="FS000001031T14_05_2003_11_46_05"/>
      <w:bookmarkEnd w:id="7"/>
      <w:r>
        <w:rPr>
          <w:rFonts w:hint="eastAsia"/>
          <w:rtl/>
        </w:rPr>
        <w:t>סגן</w:t>
      </w:r>
      <w:r>
        <w:rPr>
          <w:rtl/>
        </w:rPr>
        <w:t xml:space="preserve"> השר לבטחון פנים</w:t>
      </w:r>
      <w:r>
        <w:rPr>
          <w:rFonts w:hint="cs"/>
          <w:rtl/>
        </w:rPr>
        <w:t xml:space="preserve"> יעקב אדרי:</w:t>
      </w:r>
    </w:p>
    <w:p w14:paraId="70517A94" w14:textId="77777777" w:rsidR="00000000" w:rsidRDefault="00E82A5C">
      <w:pPr>
        <w:pStyle w:val="a"/>
        <w:rPr>
          <w:rFonts w:hint="cs"/>
          <w:rtl/>
        </w:rPr>
      </w:pPr>
    </w:p>
    <w:p w14:paraId="00D8848B" w14:textId="77777777" w:rsidR="00000000" w:rsidRDefault="00E82A5C">
      <w:pPr>
        <w:pStyle w:val="a"/>
        <w:rPr>
          <w:rFonts w:hint="cs"/>
          <w:rtl/>
        </w:rPr>
      </w:pPr>
      <w:r>
        <w:rPr>
          <w:rFonts w:hint="cs"/>
          <w:rtl/>
        </w:rPr>
        <w:t>חבר הכנסת יעקב מרגי, לשאלתך, אכן, כפי שכבר אמרתי, נוספו 45 שוטרים. כמו כן, הוקמה סיירת מג"ב שנרגיש את התוצאות שלה בהמשך. יש כיום סיירת מג"ב שפועלת בנגב. א</w:t>
      </w:r>
      <w:r>
        <w:rPr>
          <w:rFonts w:hint="cs"/>
          <w:rtl/>
        </w:rPr>
        <w:t>ני מאוד מקווה שבהמשך גם יהיו לעניין תוצאות. אני בטוח בזה.</w:t>
      </w:r>
    </w:p>
    <w:p w14:paraId="0D6176E1" w14:textId="77777777" w:rsidR="00000000" w:rsidRDefault="00E82A5C">
      <w:pPr>
        <w:pStyle w:val="a"/>
        <w:rPr>
          <w:rFonts w:hint="cs"/>
          <w:rtl/>
        </w:rPr>
      </w:pPr>
    </w:p>
    <w:p w14:paraId="6F1A59EC" w14:textId="77777777" w:rsidR="00000000" w:rsidRDefault="00E82A5C">
      <w:pPr>
        <w:pStyle w:val="a"/>
        <w:rPr>
          <w:rFonts w:hint="cs"/>
          <w:rtl/>
        </w:rPr>
      </w:pPr>
      <w:r>
        <w:rPr>
          <w:rFonts w:hint="cs"/>
          <w:rtl/>
        </w:rPr>
        <w:t>לגבי מה שאמר חבר הכנסת טלב אלסאנע - ברור לכולנו שהמצב הכלכלי משפיע. אגב, עקומת הפשיעה עולה בכל הארץ, זה לא רק בנגב. יש קורלציה ישירה עם המצב הכלכלי. לא על זה אנחנו מופקדים, על הנושא הכלכלי, אבל אנח</w:t>
      </w:r>
      <w:r>
        <w:rPr>
          <w:rFonts w:hint="cs"/>
          <w:rtl/>
        </w:rPr>
        <w:t>נו בהחלט הולכים להקים בנגב כמה שיותר יחידות של שיטור קהילתי, שיסייעו בקהילה, לא רק בנושא של המשטרה, אלא בנושא של הסברה, ויהוו חלק מהאמצעים השונים של המשטרה, על מנת לצמצם את הפשיעה, שמכה בכולם.</w:t>
      </w:r>
    </w:p>
    <w:p w14:paraId="60F8A350" w14:textId="77777777" w:rsidR="00000000" w:rsidRDefault="00E82A5C">
      <w:pPr>
        <w:pStyle w:val="a"/>
        <w:rPr>
          <w:rFonts w:hint="cs"/>
          <w:rtl/>
        </w:rPr>
      </w:pPr>
    </w:p>
    <w:p w14:paraId="3D9E1DF0" w14:textId="77777777" w:rsidR="00000000" w:rsidRDefault="00E82A5C">
      <w:pPr>
        <w:pStyle w:val="a"/>
        <w:rPr>
          <w:rFonts w:hint="cs"/>
          <w:rtl/>
        </w:rPr>
      </w:pPr>
      <w:r>
        <w:rPr>
          <w:rFonts w:hint="cs"/>
          <w:rtl/>
        </w:rPr>
        <w:t xml:space="preserve">לגבי שאלתו של חבר הכנסת רוני בר-און. שני הנושאים הם בחקירה של </w:t>
      </w:r>
      <w:r>
        <w:rPr>
          <w:rFonts w:hint="cs"/>
          <w:rtl/>
        </w:rPr>
        <w:t>מח"ש. זה כתוב, זה ידוע. זה עדיין לא מוצה. ברגע שהחקירה תמוצה, זה גם יפורסם.</w:t>
      </w:r>
    </w:p>
    <w:p w14:paraId="75EF4CE9" w14:textId="77777777" w:rsidR="00000000" w:rsidRDefault="00E82A5C">
      <w:pPr>
        <w:pStyle w:val="a"/>
        <w:rPr>
          <w:rFonts w:hint="cs"/>
          <w:rtl/>
        </w:rPr>
      </w:pPr>
    </w:p>
    <w:p w14:paraId="786686D8" w14:textId="77777777" w:rsidR="00000000" w:rsidRDefault="00E82A5C">
      <w:pPr>
        <w:pStyle w:val="ad"/>
        <w:rPr>
          <w:rtl/>
        </w:rPr>
      </w:pPr>
      <w:r>
        <w:rPr>
          <w:rtl/>
        </w:rPr>
        <w:t>היו"ר ראובן ריבלין:</w:t>
      </w:r>
    </w:p>
    <w:p w14:paraId="10500495" w14:textId="77777777" w:rsidR="00000000" w:rsidRDefault="00E82A5C">
      <w:pPr>
        <w:pStyle w:val="a"/>
        <w:rPr>
          <w:rtl/>
        </w:rPr>
      </w:pPr>
    </w:p>
    <w:p w14:paraId="68CC8232" w14:textId="77777777" w:rsidR="00000000" w:rsidRDefault="00E82A5C">
      <w:pPr>
        <w:pStyle w:val="a"/>
        <w:rPr>
          <w:rFonts w:hint="cs"/>
          <w:rtl/>
        </w:rPr>
      </w:pPr>
      <w:r>
        <w:rPr>
          <w:rFonts w:hint="cs"/>
          <w:rtl/>
        </w:rPr>
        <w:t>תודה רבה לסגן השר על תשובותיו המפורטות בזמן שעמד בו.  אני מברך את סגן השר שלראשונה מופיע בפני הכנסת בתשובות על שאילתות בעל-פה.  הוא עשה זאת כוותיק ובקיא.</w:t>
      </w:r>
    </w:p>
    <w:p w14:paraId="08ABAF9A" w14:textId="77777777" w:rsidR="00000000" w:rsidRDefault="00E82A5C">
      <w:pPr>
        <w:pStyle w:val="a"/>
        <w:ind w:firstLine="0"/>
        <w:rPr>
          <w:rFonts w:hint="cs"/>
          <w:rtl/>
        </w:rPr>
      </w:pPr>
    </w:p>
    <w:p w14:paraId="3D7C6EF4" w14:textId="77777777" w:rsidR="00000000" w:rsidRDefault="00E82A5C">
      <w:pPr>
        <w:pStyle w:val="a"/>
        <w:rPr>
          <w:rFonts w:hint="cs"/>
          <w:rtl/>
        </w:rPr>
      </w:pPr>
      <w:r>
        <w:rPr>
          <w:rFonts w:hint="cs"/>
          <w:rtl/>
        </w:rPr>
        <w:t xml:space="preserve">שר </w:t>
      </w:r>
      <w:r>
        <w:rPr>
          <w:rFonts w:hint="cs"/>
          <w:rtl/>
        </w:rPr>
        <w:t>הרווחה, שבזמנו היה נוהג לשאול את השרים האחרים שאלות רבות, מתכבד להשיב על שאילתא בעל-פה מס' 26, של חברת הכנסת קולט אביטל.  בבקשה, גברתי.</w:t>
      </w:r>
    </w:p>
    <w:p w14:paraId="69B94F78" w14:textId="77777777" w:rsidR="00000000" w:rsidRDefault="00E82A5C">
      <w:pPr>
        <w:pStyle w:val="a"/>
        <w:rPr>
          <w:rFonts w:hint="cs"/>
          <w:rtl/>
        </w:rPr>
      </w:pPr>
    </w:p>
    <w:p w14:paraId="052A9DB7" w14:textId="77777777" w:rsidR="00000000" w:rsidRDefault="00E82A5C">
      <w:pPr>
        <w:pStyle w:val="a"/>
        <w:rPr>
          <w:rFonts w:hint="cs"/>
          <w:rtl/>
        </w:rPr>
      </w:pPr>
    </w:p>
    <w:p w14:paraId="4EF13744" w14:textId="77777777" w:rsidR="00000000" w:rsidRDefault="00E82A5C">
      <w:pPr>
        <w:pStyle w:val="Subject"/>
        <w:ind w:left="360"/>
        <w:rPr>
          <w:rFonts w:hint="cs"/>
          <w:rtl/>
        </w:rPr>
      </w:pPr>
      <w:r>
        <w:rPr>
          <w:rFonts w:hint="cs"/>
          <w:rtl/>
        </w:rPr>
        <w:t>26. שימוש בדואר הביטוח הלאומי למשלוחים של ארגונים פרטיים</w:t>
      </w:r>
    </w:p>
    <w:p w14:paraId="16E217FA" w14:textId="77777777" w:rsidR="00000000" w:rsidRDefault="00E82A5C">
      <w:pPr>
        <w:pStyle w:val="a"/>
        <w:rPr>
          <w:rFonts w:hint="cs"/>
          <w:rtl/>
        </w:rPr>
      </w:pPr>
    </w:p>
    <w:p w14:paraId="7ABE975A" w14:textId="77777777" w:rsidR="00000000" w:rsidRDefault="00E82A5C">
      <w:pPr>
        <w:pStyle w:val="Speaker"/>
        <w:rPr>
          <w:rtl/>
        </w:rPr>
      </w:pPr>
      <w:bookmarkStart w:id="8" w:name="FS000000431T14_05_2003_11_42_37"/>
      <w:bookmarkEnd w:id="8"/>
      <w:r>
        <w:rPr>
          <w:rFonts w:hint="eastAsia"/>
          <w:rtl/>
        </w:rPr>
        <w:t>קולט</w:t>
      </w:r>
      <w:r>
        <w:rPr>
          <w:rtl/>
        </w:rPr>
        <w:t xml:space="preserve"> אביטל (העבודה-מימד):</w:t>
      </w:r>
    </w:p>
    <w:p w14:paraId="7CC1471C" w14:textId="77777777" w:rsidR="00000000" w:rsidRDefault="00E82A5C">
      <w:pPr>
        <w:pStyle w:val="a"/>
        <w:rPr>
          <w:rFonts w:hint="cs"/>
          <w:rtl/>
        </w:rPr>
      </w:pPr>
    </w:p>
    <w:p w14:paraId="1DD20146" w14:textId="77777777" w:rsidR="00000000" w:rsidRDefault="00E82A5C">
      <w:pPr>
        <w:pStyle w:val="a"/>
        <w:rPr>
          <w:rFonts w:hint="cs"/>
          <w:rtl/>
        </w:rPr>
      </w:pPr>
      <w:r>
        <w:rPr>
          <w:rFonts w:hint="cs"/>
          <w:rtl/>
        </w:rPr>
        <w:t>אדוני השר, לאחרונה הגיעו משלוחי ד</w:t>
      </w:r>
      <w:r>
        <w:rPr>
          <w:rFonts w:hint="cs"/>
          <w:rtl/>
        </w:rPr>
        <w:t xml:space="preserve">ואר במעטפה רשמית של הביטוח הלאומי </w:t>
      </w:r>
      <w:r>
        <w:rPr>
          <w:rtl/>
        </w:rPr>
        <w:t>–</w:t>
      </w:r>
      <w:r>
        <w:rPr>
          <w:rFonts w:hint="cs"/>
          <w:rtl/>
        </w:rPr>
        <w:t xml:space="preserve"> הנה המעטפה בידי </w:t>
      </w:r>
      <w:r>
        <w:rPr>
          <w:rtl/>
        </w:rPr>
        <w:t>–</w:t>
      </w:r>
      <w:r>
        <w:rPr>
          <w:rFonts w:hint="cs"/>
          <w:rtl/>
        </w:rPr>
        <w:t xml:space="preserve"> ובהם מעטפות מבוילות של ארגונים שונים כגון  חב"ד, איל"ן, "רעות" ו"בית-חינוך עיוורים".</w:t>
      </w:r>
    </w:p>
    <w:p w14:paraId="1C8796E6" w14:textId="77777777" w:rsidR="00000000" w:rsidRDefault="00E82A5C">
      <w:pPr>
        <w:pStyle w:val="a"/>
        <w:rPr>
          <w:rFonts w:hint="cs"/>
          <w:rtl/>
        </w:rPr>
      </w:pPr>
    </w:p>
    <w:p w14:paraId="18B4BF70" w14:textId="77777777" w:rsidR="00000000" w:rsidRDefault="00E82A5C">
      <w:pPr>
        <w:pStyle w:val="a"/>
        <w:rPr>
          <w:rFonts w:hint="cs"/>
          <w:rtl/>
        </w:rPr>
      </w:pPr>
      <w:r>
        <w:rPr>
          <w:rFonts w:hint="cs"/>
          <w:rtl/>
        </w:rPr>
        <w:t>רצוני לשאול את כבוד השר:</w:t>
      </w:r>
    </w:p>
    <w:p w14:paraId="6920E2E8" w14:textId="77777777" w:rsidR="00000000" w:rsidRDefault="00E82A5C">
      <w:pPr>
        <w:pStyle w:val="a"/>
        <w:rPr>
          <w:rFonts w:hint="cs"/>
          <w:rtl/>
        </w:rPr>
      </w:pPr>
    </w:p>
    <w:p w14:paraId="2DADD977" w14:textId="77777777" w:rsidR="00000000" w:rsidRDefault="00E82A5C">
      <w:pPr>
        <w:pStyle w:val="a"/>
        <w:rPr>
          <w:rFonts w:hint="cs"/>
          <w:rtl/>
        </w:rPr>
      </w:pPr>
      <w:r>
        <w:rPr>
          <w:rFonts w:hint="cs"/>
          <w:rtl/>
        </w:rPr>
        <w:t>1.  כיצד התאפשר המשלוח על חשבון משלם המסים, או יותר נכון על חשבון הביטוח הלאומי?  - המעטפו</w:t>
      </w:r>
      <w:r>
        <w:rPr>
          <w:rFonts w:hint="cs"/>
          <w:rtl/>
        </w:rPr>
        <w:t xml:space="preserve">ת בידי.  </w:t>
      </w:r>
    </w:p>
    <w:p w14:paraId="017C7563" w14:textId="77777777" w:rsidR="00000000" w:rsidRDefault="00E82A5C">
      <w:pPr>
        <w:pStyle w:val="a"/>
        <w:rPr>
          <w:rFonts w:hint="cs"/>
          <w:rtl/>
        </w:rPr>
      </w:pPr>
    </w:p>
    <w:p w14:paraId="1EB01190" w14:textId="77777777" w:rsidR="00000000" w:rsidRDefault="00E82A5C">
      <w:pPr>
        <w:pStyle w:val="a"/>
        <w:rPr>
          <w:rFonts w:hint="cs"/>
          <w:rtl/>
        </w:rPr>
      </w:pPr>
      <w:r>
        <w:rPr>
          <w:rFonts w:hint="cs"/>
          <w:rtl/>
        </w:rPr>
        <w:t>2.  האם העניין הזה נחקר או ייחקר, ומה ייעשה כדי למנוע שדברים כאלה יישנו בעתיד?</w:t>
      </w:r>
    </w:p>
    <w:p w14:paraId="639E7670" w14:textId="77777777" w:rsidR="00000000" w:rsidRDefault="00E82A5C">
      <w:pPr>
        <w:pStyle w:val="a"/>
        <w:rPr>
          <w:rFonts w:hint="cs"/>
          <w:rtl/>
        </w:rPr>
      </w:pPr>
    </w:p>
    <w:p w14:paraId="513283B6" w14:textId="77777777" w:rsidR="00000000" w:rsidRDefault="00E82A5C">
      <w:pPr>
        <w:pStyle w:val="ad"/>
        <w:rPr>
          <w:rtl/>
        </w:rPr>
      </w:pPr>
      <w:r>
        <w:rPr>
          <w:rtl/>
        </w:rPr>
        <w:t>היו"ר ראובן ריבלין:</w:t>
      </w:r>
    </w:p>
    <w:p w14:paraId="19F3B72F" w14:textId="77777777" w:rsidR="00000000" w:rsidRDefault="00E82A5C">
      <w:pPr>
        <w:pStyle w:val="a"/>
        <w:rPr>
          <w:rtl/>
        </w:rPr>
      </w:pPr>
    </w:p>
    <w:p w14:paraId="35C7464A" w14:textId="77777777" w:rsidR="00000000" w:rsidRDefault="00E82A5C">
      <w:pPr>
        <w:pStyle w:val="a"/>
        <w:rPr>
          <w:rFonts w:hint="cs"/>
          <w:rtl/>
        </w:rPr>
      </w:pPr>
      <w:r>
        <w:rPr>
          <w:rFonts w:hint="cs"/>
          <w:rtl/>
        </w:rPr>
        <w:t>תודה לחברת הכנסת קולט אביטל. כבוד השר ישיב. אחריו - זכות לשאלה נוספת לחברת הכנסת קולט אביטל, לחבר הכנסת אייכלר ולחבר הכנסת דהאמשה. בבקשה, אדוני.</w:t>
      </w:r>
    </w:p>
    <w:p w14:paraId="38E051E9" w14:textId="77777777" w:rsidR="00000000" w:rsidRDefault="00E82A5C">
      <w:pPr>
        <w:pStyle w:val="a"/>
        <w:rPr>
          <w:rFonts w:hint="cs"/>
          <w:rtl/>
        </w:rPr>
      </w:pPr>
    </w:p>
    <w:p w14:paraId="10B326FF" w14:textId="77777777" w:rsidR="00000000" w:rsidRDefault="00E82A5C">
      <w:pPr>
        <w:pStyle w:val="Speaker"/>
        <w:rPr>
          <w:rtl/>
        </w:rPr>
      </w:pPr>
      <w:bookmarkStart w:id="9" w:name="FS000000521T14_05_2003_11_45_21"/>
      <w:bookmarkEnd w:id="9"/>
      <w:r>
        <w:rPr>
          <w:rFonts w:hint="eastAsia"/>
          <w:rtl/>
        </w:rPr>
        <w:t>שר</w:t>
      </w:r>
      <w:r>
        <w:rPr>
          <w:rtl/>
        </w:rPr>
        <w:t xml:space="preserve"> הרווחה זבולון אורלב:</w:t>
      </w:r>
    </w:p>
    <w:p w14:paraId="43EBC5D3" w14:textId="77777777" w:rsidR="00000000" w:rsidRDefault="00E82A5C">
      <w:pPr>
        <w:pStyle w:val="a"/>
        <w:rPr>
          <w:rFonts w:hint="cs"/>
          <w:rtl/>
        </w:rPr>
      </w:pPr>
    </w:p>
    <w:p w14:paraId="47110A8A" w14:textId="77777777" w:rsidR="00000000" w:rsidRDefault="00E82A5C">
      <w:pPr>
        <w:pStyle w:val="a"/>
        <w:rPr>
          <w:rFonts w:hint="cs"/>
          <w:rtl/>
        </w:rPr>
      </w:pPr>
      <w:r>
        <w:rPr>
          <w:rFonts w:hint="cs"/>
          <w:rtl/>
        </w:rPr>
        <w:t>אדוני היושב-ראש, גברתי חברת הכנסת, אציין תחילה כי מבירור שקוים עם מנכ"ל המוסד לביטוח לאומי עולה, כי לא היה בידיו מידע על שימוש במערכת הדואר של המוסד לביטוח לאומי למשלוח דואר של ארגונים פרטיים או ציבוריים כלשהם.</w:t>
      </w:r>
    </w:p>
    <w:p w14:paraId="73CE36A2" w14:textId="77777777" w:rsidR="00000000" w:rsidRDefault="00E82A5C">
      <w:pPr>
        <w:pStyle w:val="a"/>
        <w:rPr>
          <w:rFonts w:hint="cs"/>
          <w:rtl/>
        </w:rPr>
      </w:pPr>
    </w:p>
    <w:p w14:paraId="4912D146" w14:textId="77777777" w:rsidR="00000000" w:rsidRDefault="00E82A5C">
      <w:pPr>
        <w:pStyle w:val="a"/>
        <w:rPr>
          <w:rFonts w:hint="cs"/>
          <w:rtl/>
        </w:rPr>
      </w:pPr>
      <w:r>
        <w:rPr>
          <w:rFonts w:hint="cs"/>
          <w:rtl/>
        </w:rPr>
        <w:t>אני רואה את האירו</w:t>
      </w:r>
      <w:r>
        <w:rPr>
          <w:rFonts w:hint="cs"/>
          <w:rtl/>
        </w:rPr>
        <w:t xml:space="preserve">ע כחמור ביותר. השימוש בדואר המוסד אמור וצריך לשרת אך ורק את הפעילויות שהמוסד הופקד עליהן על-פי חוק. בעיני זו פגיעה קשה במינהל התקין וניצול לרעה של משאבי הביטוח הלאומי.  גם אם הכוונה טובה </w:t>
      </w:r>
      <w:r>
        <w:rPr>
          <w:rtl/>
        </w:rPr>
        <w:t>–</w:t>
      </w:r>
      <w:r>
        <w:rPr>
          <w:rFonts w:hint="cs"/>
          <w:rtl/>
        </w:rPr>
        <w:t xml:space="preserve"> היה מדובר בארגוני צדקה </w:t>
      </w:r>
      <w:r>
        <w:rPr>
          <w:rtl/>
        </w:rPr>
        <w:t>–</w:t>
      </w:r>
      <w:r>
        <w:rPr>
          <w:rFonts w:hint="cs"/>
          <w:rtl/>
        </w:rPr>
        <w:t xml:space="preserve"> ברור שהמעשה פסול ואינו ראוי.</w:t>
      </w:r>
    </w:p>
    <w:p w14:paraId="71F33DF9" w14:textId="77777777" w:rsidR="00000000" w:rsidRDefault="00E82A5C">
      <w:pPr>
        <w:pStyle w:val="a"/>
        <w:rPr>
          <w:rFonts w:hint="cs"/>
          <w:rtl/>
        </w:rPr>
      </w:pPr>
    </w:p>
    <w:p w14:paraId="1B9D679B" w14:textId="77777777" w:rsidR="00000000" w:rsidRDefault="00E82A5C">
      <w:pPr>
        <w:pStyle w:val="a"/>
        <w:rPr>
          <w:rFonts w:hint="cs"/>
          <w:rtl/>
        </w:rPr>
      </w:pPr>
      <w:r>
        <w:rPr>
          <w:rFonts w:hint="cs"/>
          <w:rtl/>
        </w:rPr>
        <w:t xml:space="preserve">לשאלותייך - </w:t>
      </w:r>
      <w:r>
        <w:rPr>
          <w:rFonts w:hint="cs"/>
          <w:rtl/>
        </w:rPr>
        <w:t>1. עדיין אין בידינו מידע בדוק על הנסיבות שאפשרו ניצול הדואר של המוסד לשליחת מכתבים מטעם ארבעת ארגוני הצדקה שציינת.</w:t>
      </w:r>
    </w:p>
    <w:p w14:paraId="009C5963" w14:textId="77777777" w:rsidR="00000000" w:rsidRDefault="00E82A5C">
      <w:pPr>
        <w:pStyle w:val="a"/>
        <w:rPr>
          <w:rFonts w:hint="cs"/>
          <w:rtl/>
        </w:rPr>
      </w:pPr>
    </w:p>
    <w:p w14:paraId="091DE7A9" w14:textId="77777777" w:rsidR="00000000" w:rsidRDefault="00E82A5C">
      <w:pPr>
        <w:pStyle w:val="a"/>
        <w:rPr>
          <w:rFonts w:hint="cs"/>
          <w:rtl/>
        </w:rPr>
      </w:pPr>
      <w:r>
        <w:rPr>
          <w:rFonts w:hint="cs"/>
          <w:rtl/>
        </w:rPr>
        <w:t>2.  מנכ"ל המוסד הונחה על-ידי לבדוק את הנושא ולמצות את החקירה עד תום, והוא אכן הורה למינהל למשאבי אנוש ולאגף הביקורת הפנימית במוסד לחקור את ה</w:t>
      </w:r>
      <w:r>
        <w:rPr>
          <w:rFonts w:hint="cs"/>
          <w:rtl/>
        </w:rPr>
        <w:t xml:space="preserve">עניין.  </w:t>
      </w:r>
    </w:p>
    <w:p w14:paraId="5B4CF6D1" w14:textId="77777777" w:rsidR="00000000" w:rsidRDefault="00E82A5C">
      <w:pPr>
        <w:pStyle w:val="a"/>
        <w:rPr>
          <w:rFonts w:hint="cs"/>
          <w:rtl/>
        </w:rPr>
      </w:pPr>
    </w:p>
    <w:p w14:paraId="32A58CA7" w14:textId="77777777" w:rsidR="00000000" w:rsidRDefault="00E82A5C">
      <w:pPr>
        <w:pStyle w:val="a"/>
        <w:rPr>
          <w:rFonts w:hint="cs"/>
          <w:rtl/>
        </w:rPr>
      </w:pPr>
      <w:r>
        <w:rPr>
          <w:rFonts w:hint="cs"/>
          <w:rtl/>
        </w:rPr>
        <w:t>אם את מעוניינת, אביא לידיעתך את מסקנות הבדיקה.  גם אשמח לקבל ממך את כל הפרטים שיש בידייך כדי לסייע לנו בחקירת העניין.</w:t>
      </w:r>
    </w:p>
    <w:p w14:paraId="1411A0DD" w14:textId="77777777" w:rsidR="00000000" w:rsidRDefault="00E82A5C">
      <w:pPr>
        <w:pStyle w:val="a"/>
        <w:rPr>
          <w:rFonts w:hint="cs"/>
          <w:rtl/>
        </w:rPr>
      </w:pPr>
    </w:p>
    <w:p w14:paraId="0354E8A0" w14:textId="77777777" w:rsidR="00000000" w:rsidRDefault="00E82A5C">
      <w:pPr>
        <w:pStyle w:val="a"/>
        <w:rPr>
          <w:rFonts w:hint="cs"/>
          <w:rtl/>
        </w:rPr>
      </w:pPr>
      <w:r>
        <w:rPr>
          <w:rFonts w:hint="cs"/>
          <w:rtl/>
        </w:rPr>
        <w:t>כמו כן הוריתי להוציא חוזר שינון מיוחד לכל עובדי המוסד שיבהיר היטב את הכללים לשימוש בדואר המוסד. אני גם חייב להדגיש, שהיקף פעילו</w:t>
      </w:r>
      <w:r>
        <w:rPr>
          <w:rFonts w:hint="cs"/>
          <w:rtl/>
        </w:rPr>
        <w:t>ת הדואר של המוסד לביטוח לאומי הוא רחב ביותר, מדובר בכמה מיליוני מכתבים בשנה. נצטרך להפיק מהאירוע הזה לקחים באשר לשיטות ולאמצעי פיקוח נוספים שראוי שיוטמעו במערכת.</w:t>
      </w:r>
    </w:p>
    <w:p w14:paraId="6B6CE74A" w14:textId="77777777" w:rsidR="00000000" w:rsidRDefault="00E82A5C">
      <w:pPr>
        <w:pStyle w:val="a"/>
        <w:rPr>
          <w:rFonts w:hint="cs"/>
          <w:rtl/>
        </w:rPr>
      </w:pPr>
    </w:p>
    <w:p w14:paraId="4BF1DF52" w14:textId="77777777" w:rsidR="00000000" w:rsidRDefault="00E82A5C">
      <w:pPr>
        <w:pStyle w:val="ad"/>
        <w:rPr>
          <w:rtl/>
        </w:rPr>
      </w:pPr>
      <w:r>
        <w:rPr>
          <w:rtl/>
        </w:rPr>
        <w:t>היו"ר ראובן ריבלין:</w:t>
      </w:r>
    </w:p>
    <w:p w14:paraId="19112AAD" w14:textId="77777777" w:rsidR="00000000" w:rsidRDefault="00E82A5C">
      <w:pPr>
        <w:pStyle w:val="a"/>
        <w:rPr>
          <w:rtl/>
        </w:rPr>
      </w:pPr>
    </w:p>
    <w:p w14:paraId="429EF92D" w14:textId="77777777" w:rsidR="00000000" w:rsidRDefault="00E82A5C">
      <w:pPr>
        <w:pStyle w:val="a"/>
        <w:rPr>
          <w:rFonts w:hint="cs"/>
          <w:rtl/>
        </w:rPr>
      </w:pPr>
      <w:r>
        <w:rPr>
          <w:rFonts w:hint="cs"/>
          <w:rtl/>
        </w:rPr>
        <w:t>תודה לשר הרווחה. חברת הכנסת קולט אביטל, האם לגברתי יש שאלה נוספת?</w:t>
      </w:r>
    </w:p>
    <w:p w14:paraId="67CA1461" w14:textId="77777777" w:rsidR="00000000" w:rsidRDefault="00E82A5C">
      <w:pPr>
        <w:pStyle w:val="a"/>
        <w:rPr>
          <w:rFonts w:hint="cs"/>
          <w:rtl/>
        </w:rPr>
      </w:pPr>
    </w:p>
    <w:p w14:paraId="4E7CAFB2" w14:textId="77777777" w:rsidR="00000000" w:rsidRDefault="00E82A5C">
      <w:pPr>
        <w:pStyle w:val="ac"/>
        <w:rPr>
          <w:rtl/>
        </w:rPr>
      </w:pPr>
      <w:r>
        <w:rPr>
          <w:rFonts w:hint="eastAsia"/>
          <w:rtl/>
        </w:rPr>
        <w:t>רוני</w:t>
      </w:r>
      <w:r>
        <w:rPr>
          <w:rtl/>
        </w:rPr>
        <w:t xml:space="preserve"> </w:t>
      </w:r>
      <w:r>
        <w:rPr>
          <w:rtl/>
        </w:rPr>
        <w:t>בר-און (הליכוד):</w:t>
      </w:r>
    </w:p>
    <w:p w14:paraId="206D0D11" w14:textId="77777777" w:rsidR="00000000" w:rsidRDefault="00E82A5C">
      <w:pPr>
        <w:pStyle w:val="a"/>
        <w:rPr>
          <w:rFonts w:hint="cs"/>
          <w:rtl/>
        </w:rPr>
      </w:pPr>
    </w:p>
    <w:p w14:paraId="129B1102" w14:textId="77777777" w:rsidR="00000000" w:rsidRDefault="00E82A5C">
      <w:pPr>
        <w:pStyle w:val="a"/>
        <w:rPr>
          <w:rFonts w:hint="cs"/>
          <w:rtl/>
        </w:rPr>
      </w:pPr>
      <w:r>
        <w:rPr>
          <w:rFonts w:hint="cs"/>
          <w:rtl/>
        </w:rPr>
        <w:t>הדואר נשלח על-ידי הביטוח הלאומי?</w:t>
      </w:r>
    </w:p>
    <w:p w14:paraId="61E8264F" w14:textId="77777777" w:rsidR="00000000" w:rsidRDefault="00E82A5C">
      <w:pPr>
        <w:pStyle w:val="a"/>
        <w:ind w:firstLine="0"/>
        <w:rPr>
          <w:rFonts w:hint="cs"/>
          <w:rtl/>
        </w:rPr>
      </w:pPr>
      <w:bookmarkStart w:id="10" w:name="FS000000431T14_05_2003_11_51_20"/>
      <w:bookmarkEnd w:id="10"/>
    </w:p>
    <w:p w14:paraId="22128176" w14:textId="77777777" w:rsidR="00000000" w:rsidRDefault="00E82A5C">
      <w:pPr>
        <w:pStyle w:val="ad"/>
        <w:rPr>
          <w:rtl/>
        </w:rPr>
      </w:pPr>
      <w:r>
        <w:rPr>
          <w:rtl/>
        </w:rPr>
        <w:t>היו"ר ראובן ריבלין:</w:t>
      </w:r>
    </w:p>
    <w:p w14:paraId="3AFD60C3" w14:textId="77777777" w:rsidR="00000000" w:rsidRDefault="00E82A5C">
      <w:pPr>
        <w:pStyle w:val="a"/>
        <w:rPr>
          <w:rtl/>
        </w:rPr>
      </w:pPr>
    </w:p>
    <w:p w14:paraId="2575EAF7" w14:textId="77777777" w:rsidR="00000000" w:rsidRDefault="00E82A5C">
      <w:pPr>
        <w:pStyle w:val="a"/>
        <w:rPr>
          <w:rFonts w:hint="cs"/>
          <w:rtl/>
        </w:rPr>
      </w:pPr>
      <w:r>
        <w:rPr>
          <w:rFonts w:hint="cs"/>
          <w:rtl/>
        </w:rPr>
        <w:t>חבר הכנסת בר-און, אתה לא ברשות השאלה.</w:t>
      </w:r>
    </w:p>
    <w:p w14:paraId="37C3BC34" w14:textId="77777777" w:rsidR="00000000" w:rsidRDefault="00E82A5C">
      <w:pPr>
        <w:pStyle w:val="a"/>
        <w:rPr>
          <w:rtl/>
        </w:rPr>
      </w:pPr>
    </w:p>
    <w:p w14:paraId="6B17F2C0" w14:textId="77777777" w:rsidR="00000000" w:rsidRDefault="00E82A5C">
      <w:pPr>
        <w:pStyle w:val="a"/>
        <w:rPr>
          <w:rFonts w:hint="cs"/>
          <w:rtl/>
        </w:rPr>
      </w:pPr>
    </w:p>
    <w:p w14:paraId="10C8A41E" w14:textId="77777777" w:rsidR="00000000" w:rsidRDefault="00E82A5C">
      <w:pPr>
        <w:pStyle w:val="SpeakerCon"/>
        <w:rPr>
          <w:rtl/>
        </w:rPr>
      </w:pPr>
      <w:bookmarkStart w:id="11" w:name="FS000000431T14_05_2003_11_51_40C"/>
      <w:bookmarkEnd w:id="11"/>
      <w:r>
        <w:rPr>
          <w:rtl/>
        </w:rPr>
        <w:t>קולט אביטל (העבודה-מימד):</w:t>
      </w:r>
    </w:p>
    <w:p w14:paraId="7C4CC9D1" w14:textId="77777777" w:rsidR="00000000" w:rsidRDefault="00E82A5C">
      <w:pPr>
        <w:pStyle w:val="a"/>
        <w:rPr>
          <w:rtl/>
        </w:rPr>
      </w:pPr>
    </w:p>
    <w:p w14:paraId="28E75C99" w14:textId="77777777" w:rsidR="00000000" w:rsidRDefault="00E82A5C">
      <w:pPr>
        <w:pStyle w:val="a"/>
        <w:rPr>
          <w:rFonts w:hint="cs"/>
          <w:rtl/>
        </w:rPr>
      </w:pPr>
      <w:r>
        <w:rPr>
          <w:rFonts w:hint="cs"/>
          <w:rtl/>
        </w:rPr>
        <w:t>חבר הכנסת בר-און, הדואר הזה נשלח על-ידי הביטוח הלאומי בתוך מעטפה של הביטוח הלאומי.</w:t>
      </w:r>
    </w:p>
    <w:p w14:paraId="4ED83538" w14:textId="77777777" w:rsidR="00000000" w:rsidRDefault="00E82A5C">
      <w:pPr>
        <w:pStyle w:val="a"/>
        <w:rPr>
          <w:rFonts w:hint="cs"/>
          <w:rtl/>
        </w:rPr>
      </w:pPr>
    </w:p>
    <w:p w14:paraId="577E84CD" w14:textId="77777777" w:rsidR="00000000" w:rsidRDefault="00E82A5C">
      <w:pPr>
        <w:pStyle w:val="ac"/>
        <w:rPr>
          <w:rtl/>
        </w:rPr>
      </w:pPr>
      <w:r>
        <w:rPr>
          <w:rFonts w:hint="eastAsia"/>
          <w:rtl/>
        </w:rPr>
        <w:t>רוני</w:t>
      </w:r>
      <w:r>
        <w:rPr>
          <w:rtl/>
        </w:rPr>
        <w:t xml:space="preserve"> בר-און (הליכוד):</w:t>
      </w:r>
    </w:p>
    <w:p w14:paraId="2BB9960C" w14:textId="77777777" w:rsidR="00000000" w:rsidRDefault="00E82A5C">
      <w:pPr>
        <w:pStyle w:val="a"/>
        <w:rPr>
          <w:rFonts w:hint="cs"/>
          <w:rtl/>
        </w:rPr>
      </w:pPr>
    </w:p>
    <w:p w14:paraId="09BE2194" w14:textId="77777777" w:rsidR="00000000" w:rsidRDefault="00E82A5C">
      <w:pPr>
        <w:pStyle w:val="a"/>
        <w:rPr>
          <w:rFonts w:hint="cs"/>
          <w:rtl/>
        </w:rPr>
      </w:pPr>
      <w:r>
        <w:rPr>
          <w:rFonts w:hint="cs"/>
          <w:rtl/>
        </w:rPr>
        <w:t>זה נראה ל</w:t>
      </w:r>
      <w:r>
        <w:rPr>
          <w:rFonts w:hint="cs"/>
          <w:rtl/>
        </w:rPr>
        <w:t>י חלם שארגון צדקה משתמש - - -</w:t>
      </w:r>
    </w:p>
    <w:p w14:paraId="5E1AEEB9" w14:textId="77777777" w:rsidR="00000000" w:rsidRDefault="00E82A5C">
      <w:pPr>
        <w:pStyle w:val="a"/>
        <w:rPr>
          <w:rFonts w:hint="cs"/>
          <w:rtl/>
        </w:rPr>
      </w:pPr>
    </w:p>
    <w:p w14:paraId="4A4525BE" w14:textId="77777777" w:rsidR="00000000" w:rsidRDefault="00E82A5C">
      <w:pPr>
        <w:pStyle w:val="ad"/>
        <w:rPr>
          <w:rtl/>
        </w:rPr>
      </w:pPr>
      <w:r>
        <w:rPr>
          <w:rtl/>
        </w:rPr>
        <w:t>היו"ר ראובן ריבלין:</w:t>
      </w:r>
    </w:p>
    <w:p w14:paraId="59C5D180" w14:textId="77777777" w:rsidR="00000000" w:rsidRDefault="00E82A5C">
      <w:pPr>
        <w:pStyle w:val="a"/>
        <w:rPr>
          <w:rtl/>
        </w:rPr>
      </w:pPr>
    </w:p>
    <w:p w14:paraId="1502EF6C" w14:textId="77777777" w:rsidR="00000000" w:rsidRDefault="00E82A5C">
      <w:pPr>
        <w:pStyle w:val="a"/>
        <w:rPr>
          <w:rFonts w:hint="cs"/>
          <w:rtl/>
        </w:rPr>
      </w:pPr>
      <w:r>
        <w:rPr>
          <w:rFonts w:hint="cs"/>
          <w:rtl/>
        </w:rPr>
        <w:t>האם חבר הכנסת בר-און מתכוון לשמש כשר הרווחה?  האם אדוני מתכוון להחליף את שר הרווחה באיזה שלב?</w:t>
      </w:r>
    </w:p>
    <w:p w14:paraId="2CA7C67F" w14:textId="77777777" w:rsidR="00000000" w:rsidRDefault="00E82A5C">
      <w:pPr>
        <w:pStyle w:val="a"/>
        <w:rPr>
          <w:rFonts w:hint="cs"/>
          <w:rtl/>
        </w:rPr>
      </w:pPr>
    </w:p>
    <w:p w14:paraId="3B76BBD2" w14:textId="77777777" w:rsidR="00000000" w:rsidRDefault="00E82A5C">
      <w:pPr>
        <w:pStyle w:val="ac"/>
        <w:rPr>
          <w:rtl/>
        </w:rPr>
      </w:pPr>
      <w:r>
        <w:rPr>
          <w:rFonts w:hint="eastAsia"/>
          <w:rtl/>
        </w:rPr>
        <w:t>רוני</w:t>
      </w:r>
      <w:r>
        <w:rPr>
          <w:rtl/>
        </w:rPr>
        <w:t xml:space="preserve"> בר-און (הליכוד):</w:t>
      </w:r>
    </w:p>
    <w:p w14:paraId="55103E48" w14:textId="77777777" w:rsidR="00000000" w:rsidRDefault="00E82A5C">
      <w:pPr>
        <w:pStyle w:val="a"/>
        <w:rPr>
          <w:rFonts w:hint="cs"/>
          <w:rtl/>
        </w:rPr>
      </w:pPr>
    </w:p>
    <w:p w14:paraId="6B322592" w14:textId="77777777" w:rsidR="00000000" w:rsidRDefault="00E82A5C">
      <w:pPr>
        <w:pStyle w:val="a"/>
        <w:rPr>
          <w:rFonts w:hint="cs"/>
          <w:rtl/>
        </w:rPr>
      </w:pPr>
      <w:r>
        <w:rPr>
          <w:rFonts w:hint="cs"/>
          <w:rtl/>
        </w:rPr>
        <w:t>לא בשבוע הקרוב.</w:t>
      </w:r>
    </w:p>
    <w:p w14:paraId="7DD854EF" w14:textId="77777777" w:rsidR="00000000" w:rsidRDefault="00E82A5C">
      <w:pPr>
        <w:pStyle w:val="a"/>
        <w:rPr>
          <w:rFonts w:hint="cs"/>
          <w:rtl/>
        </w:rPr>
      </w:pPr>
    </w:p>
    <w:p w14:paraId="6F3F619D" w14:textId="77777777" w:rsidR="00000000" w:rsidRDefault="00E82A5C">
      <w:pPr>
        <w:pStyle w:val="ad"/>
        <w:rPr>
          <w:rtl/>
        </w:rPr>
      </w:pPr>
      <w:r>
        <w:rPr>
          <w:rtl/>
        </w:rPr>
        <w:t>היו"ר ראובן ריבלין:</w:t>
      </w:r>
    </w:p>
    <w:p w14:paraId="6D90A98F" w14:textId="77777777" w:rsidR="00000000" w:rsidRDefault="00E82A5C">
      <w:pPr>
        <w:pStyle w:val="a"/>
        <w:rPr>
          <w:rtl/>
        </w:rPr>
      </w:pPr>
    </w:p>
    <w:p w14:paraId="61C5D7F2" w14:textId="77777777" w:rsidR="00000000" w:rsidRDefault="00E82A5C">
      <w:pPr>
        <w:pStyle w:val="a"/>
        <w:rPr>
          <w:rFonts w:hint="cs"/>
          <w:rtl/>
        </w:rPr>
      </w:pPr>
      <w:r>
        <w:rPr>
          <w:rFonts w:hint="cs"/>
          <w:rtl/>
        </w:rPr>
        <w:t>אז אנא יאפשר לחברת הכנסת קולט אביטל, שזו השאילתא</w:t>
      </w:r>
      <w:r>
        <w:rPr>
          <w:rFonts w:hint="cs"/>
          <w:rtl/>
        </w:rPr>
        <w:t xml:space="preserve"> בעל-פה שלה </w:t>
      </w:r>
      <w:r>
        <w:rPr>
          <w:rtl/>
        </w:rPr>
        <w:t>–</w:t>
      </w:r>
      <w:r>
        <w:rPr>
          <w:rFonts w:hint="cs"/>
          <w:rtl/>
        </w:rPr>
        <w:t xml:space="preserve"> שמוקנות מהן שתיים במושב </w:t>
      </w:r>
      <w:r>
        <w:rPr>
          <w:rtl/>
        </w:rPr>
        <w:t>–</w:t>
      </w:r>
      <w:r>
        <w:rPr>
          <w:rFonts w:hint="cs"/>
          <w:rtl/>
        </w:rPr>
        <w:t xml:space="preserve"> לשאול ולקבל את תשומת הלב המלאה של השר.  בבקשה, גברתי.</w:t>
      </w:r>
    </w:p>
    <w:p w14:paraId="7DFA48A2" w14:textId="77777777" w:rsidR="00000000" w:rsidRDefault="00E82A5C">
      <w:pPr>
        <w:pStyle w:val="a"/>
        <w:rPr>
          <w:rFonts w:hint="cs"/>
          <w:rtl/>
        </w:rPr>
      </w:pPr>
    </w:p>
    <w:p w14:paraId="05C17A5F" w14:textId="77777777" w:rsidR="00000000" w:rsidRDefault="00E82A5C">
      <w:pPr>
        <w:pStyle w:val="SpeakerCon"/>
        <w:rPr>
          <w:rtl/>
        </w:rPr>
      </w:pPr>
      <w:bookmarkStart w:id="12" w:name="FS000000431T14_05_2003_11_54_28C"/>
      <w:bookmarkEnd w:id="12"/>
      <w:r>
        <w:rPr>
          <w:rtl/>
        </w:rPr>
        <w:t>קולט אביטל (העבודה-מימד):</w:t>
      </w:r>
    </w:p>
    <w:p w14:paraId="6A804A61" w14:textId="77777777" w:rsidR="00000000" w:rsidRDefault="00E82A5C">
      <w:pPr>
        <w:pStyle w:val="a"/>
        <w:rPr>
          <w:rtl/>
        </w:rPr>
      </w:pPr>
    </w:p>
    <w:p w14:paraId="56B24A19" w14:textId="77777777" w:rsidR="00000000" w:rsidRDefault="00E82A5C">
      <w:pPr>
        <w:pStyle w:val="a"/>
        <w:rPr>
          <w:rFonts w:hint="cs"/>
          <w:rtl/>
        </w:rPr>
      </w:pPr>
      <w:r>
        <w:rPr>
          <w:rFonts w:hint="cs"/>
          <w:rtl/>
        </w:rPr>
        <w:t>אני רוצה להודות לשר על כך שהוא רואה בחומרה את המעשה ועל כך שהוא הורה לחקור. ארצה לבקש מהשר שהוא ישלח לנו גם את ההנחיות, או כפי שהוא קו</w:t>
      </w:r>
      <w:r>
        <w:rPr>
          <w:rFonts w:hint="cs"/>
          <w:rtl/>
        </w:rPr>
        <w:t xml:space="preserve">רא לזה, הרענון, שיצא למחלקות השונות, כדי שהדבר לא יישנה. </w:t>
      </w:r>
    </w:p>
    <w:p w14:paraId="10D17947" w14:textId="77777777" w:rsidR="00000000" w:rsidRDefault="00E82A5C">
      <w:pPr>
        <w:pStyle w:val="a"/>
        <w:rPr>
          <w:rFonts w:hint="cs"/>
          <w:rtl/>
        </w:rPr>
      </w:pPr>
    </w:p>
    <w:p w14:paraId="4F264440" w14:textId="77777777" w:rsidR="00000000" w:rsidRDefault="00E82A5C">
      <w:pPr>
        <w:pStyle w:val="ad"/>
        <w:rPr>
          <w:rtl/>
        </w:rPr>
      </w:pPr>
      <w:r>
        <w:rPr>
          <w:rtl/>
        </w:rPr>
        <w:t>היו"ר ראובן ריבלין:</w:t>
      </w:r>
    </w:p>
    <w:p w14:paraId="0A153294" w14:textId="77777777" w:rsidR="00000000" w:rsidRDefault="00E82A5C">
      <w:pPr>
        <w:pStyle w:val="a"/>
        <w:rPr>
          <w:rtl/>
        </w:rPr>
      </w:pPr>
    </w:p>
    <w:p w14:paraId="6A421DBF" w14:textId="77777777" w:rsidR="00000000" w:rsidRDefault="00E82A5C">
      <w:pPr>
        <w:pStyle w:val="a"/>
        <w:rPr>
          <w:rFonts w:hint="cs"/>
          <w:rtl/>
        </w:rPr>
      </w:pPr>
      <w:r>
        <w:rPr>
          <w:rFonts w:hint="cs"/>
          <w:rtl/>
        </w:rPr>
        <w:t xml:space="preserve">תודה. חבר הכנסת אייכלר, בבקשה. אחריו </w:t>
      </w:r>
      <w:r>
        <w:rPr>
          <w:rtl/>
        </w:rPr>
        <w:t>–</w:t>
      </w:r>
      <w:r>
        <w:rPr>
          <w:rFonts w:hint="cs"/>
          <w:rtl/>
        </w:rPr>
        <w:t xml:space="preserve"> חבר הכנסת דהאמשה. </w:t>
      </w:r>
    </w:p>
    <w:p w14:paraId="057C1B41" w14:textId="77777777" w:rsidR="00000000" w:rsidRDefault="00E82A5C">
      <w:pPr>
        <w:pStyle w:val="a"/>
        <w:rPr>
          <w:rFonts w:hint="cs"/>
          <w:rtl/>
        </w:rPr>
      </w:pPr>
    </w:p>
    <w:p w14:paraId="052E518D" w14:textId="77777777" w:rsidR="00000000" w:rsidRDefault="00E82A5C">
      <w:pPr>
        <w:pStyle w:val="Speaker"/>
        <w:rPr>
          <w:rtl/>
        </w:rPr>
      </w:pPr>
      <w:bookmarkStart w:id="13" w:name="FS000001057T14_05_2003_12_00_36"/>
      <w:bookmarkEnd w:id="13"/>
      <w:r>
        <w:rPr>
          <w:rFonts w:hint="eastAsia"/>
          <w:rtl/>
        </w:rPr>
        <w:t>ישראל</w:t>
      </w:r>
      <w:r>
        <w:rPr>
          <w:rtl/>
        </w:rPr>
        <w:t xml:space="preserve"> אייכלר (יהדות התורה):</w:t>
      </w:r>
    </w:p>
    <w:p w14:paraId="5CFB45E5" w14:textId="77777777" w:rsidR="00000000" w:rsidRDefault="00E82A5C">
      <w:pPr>
        <w:pStyle w:val="a"/>
        <w:rPr>
          <w:rFonts w:hint="cs"/>
          <w:rtl/>
        </w:rPr>
      </w:pPr>
    </w:p>
    <w:p w14:paraId="2EB53A75" w14:textId="77777777" w:rsidR="00000000" w:rsidRDefault="00E82A5C">
      <w:pPr>
        <w:pStyle w:val="a"/>
        <w:rPr>
          <w:rFonts w:hint="cs"/>
          <w:rtl/>
        </w:rPr>
      </w:pPr>
      <w:r>
        <w:rPr>
          <w:rFonts w:hint="cs"/>
          <w:rtl/>
        </w:rPr>
        <w:t>אדוני היושב-ראש, אדוני השר, בשעה שמדברים כאן על דמי בולים של הביטוח הלאומי, חבר הכנסת הר</w:t>
      </w:r>
      <w:r>
        <w:rPr>
          <w:rFonts w:hint="cs"/>
          <w:rtl/>
        </w:rPr>
        <w:t xml:space="preserve">ב מאיר פרוש שובת רעב באוהל המחאה, בשמש, מול לשכת ראש הממשלה, על הרעבת ילדי ישראל על-ידי קיצוץ בקצבאות הביטוח הלאומי. </w:t>
      </w:r>
    </w:p>
    <w:p w14:paraId="7990734A" w14:textId="77777777" w:rsidR="00000000" w:rsidRDefault="00E82A5C">
      <w:pPr>
        <w:pStyle w:val="a"/>
        <w:rPr>
          <w:rFonts w:hint="cs"/>
          <w:rtl/>
        </w:rPr>
      </w:pPr>
    </w:p>
    <w:p w14:paraId="35A3E774" w14:textId="77777777" w:rsidR="00000000" w:rsidRDefault="00E82A5C">
      <w:pPr>
        <w:pStyle w:val="a"/>
        <w:rPr>
          <w:rFonts w:hint="cs"/>
          <w:rtl/>
        </w:rPr>
      </w:pPr>
      <w:r>
        <w:rPr>
          <w:rFonts w:hint="cs"/>
          <w:rtl/>
        </w:rPr>
        <w:t>כממונה על הביטוח הלאומי, יש לי שתי שאלות, אדוני: 1. האם אתה מוכן להצטרף לשביתת הרעב כדי להוכיח את דאגתך לילדי ישראל שאתה ממונה על שלומם ו</w:t>
      </w:r>
      <w:r>
        <w:rPr>
          <w:rFonts w:hint="cs"/>
          <w:rtl/>
        </w:rPr>
        <w:t xml:space="preserve">על כך שלא יהיו רעבים? 2. האם אתה מוכן להנהיג מנות מזון לילדים הרעבים כפי שמקובל בארצות-הברית, מה שנקרא </w:t>
      </w:r>
      <w:r>
        <w:rPr>
          <w:rFonts w:hint="cs"/>
        </w:rPr>
        <w:t>food st</w:t>
      </w:r>
      <w:r>
        <w:t>a</w:t>
      </w:r>
      <w:r>
        <w:rPr>
          <w:rFonts w:hint="cs"/>
        </w:rPr>
        <w:t>mps</w:t>
      </w:r>
      <w:r>
        <w:rPr>
          <w:rFonts w:hint="cs"/>
          <w:rtl/>
        </w:rPr>
        <w:t xml:space="preserve">, במקום הדקצבאות המקוצצות מהילדים האלה? </w:t>
      </w:r>
    </w:p>
    <w:p w14:paraId="6BF3137F" w14:textId="77777777" w:rsidR="00000000" w:rsidRDefault="00E82A5C">
      <w:pPr>
        <w:pStyle w:val="a"/>
        <w:rPr>
          <w:rtl/>
        </w:rPr>
      </w:pPr>
    </w:p>
    <w:p w14:paraId="673FDE7A" w14:textId="77777777" w:rsidR="00000000" w:rsidRDefault="00E82A5C">
      <w:pPr>
        <w:pStyle w:val="ad"/>
        <w:rPr>
          <w:rtl/>
        </w:rPr>
      </w:pPr>
      <w:r>
        <w:rPr>
          <w:rtl/>
        </w:rPr>
        <w:t>היו"ר ראובן ריבלין:</w:t>
      </w:r>
    </w:p>
    <w:p w14:paraId="1846EB87" w14:textId="77777777" w:rsidR="00000000" w:rsidRDefault="00E82A5C">
      <w:pPr>
        <w:pStyle w:val="a"/>
        <w:rPr>
          <w:rtl/>
        </w:rPr>
      </w:pPr>
    </w:p>
    <w:p w14:paraId="73C66186" w14:textId="77777777" w:rsidR="00000000" w:rsidRDefault="00E82A5C">
      <w:pPr>
        <w:pStyle w:val="a"/>
        <w:rPr>
          <w:rFonts w:hint="cs"/>
          <w:rtl/>
        </w:rPr>
      </w:pPr>
      <w:r>
        <w:rPr>
          <w:rFonts w:hint="cs"/>
          <w:rtl/>
        </w:rPr>
        <w:t>תודה לחבר הכנסת הרב אייכלר.  חבר הכנסת דהאמשה, בבקשה.</w:t>
      </w:r>
    </w:p>
    <w:p w14:paraId="1C983676" w14:textId="77777777" w:rsidR="00000000" w:rsidRDefault="00E82A5C">
      <w:pPr>
        <w:pStyle w:val="a"/>
        <w:rPr>
          <w:rFonts w:hint="cs"/>
          <w:rtl/>
        </w:rPr>
      </w:pPr>
    </w:p>
    <w:p w14:paraId="166E0C2F" w14:textId="77777777" w:rsidR="00000000" w:rsidRDefault="00E82A5C">
      <w:pPr>
        <w:pStyle w:val="Speaker"/>
        <w:rPr>
          <w:rtl/>
        </w:rPr>
      </w:pPr>
      <w:bookmarkStart w:id="14" w:name="FS000000550T14_05_2003_12_04_02"/>
      <w:bookmarkEnd w:id="14"/>
      <w:r>
        <w:rPr>
          <w:rFonts w:hint="eastAsia"/>
          <w:rtl/>
        </w:rPr>
        <w:t>עבד</w:t>
      </w:r>
      <w:r>
        <w:rPr>
          <w:rtl/>
        </w:rPr>
        <w:t>-אלמאלכ דהאמשה (רע"ם)</w:t>
      </w:r>
      <w:r>
        <w:rPr>
          <w:rtl/>
        </w:rPr>
        <w:t>:</w:t>
      </w:r>
    </w:p>
    <w:p w14:paraId="16D62D36" w14:textId="77777777" w:rsidR="00000000" w:rsidRDefault="00E82A5C">
      <w:pPr>
        <w:pStyle w:val="a"/>
        <w:rPr>
          <w:rFonts w:hint="cs"/>
          <w:rtl/>
        </w:rPr>
      </w:pPr>
    </w:p>
    <w:p w14:paraId="319124B2" w14:textId="77777777" w:rsidR="00000000" w:rsidRDefault="00E82A5C">
      <w:pPr>
        <w:pStyle w:val="a"/>
        <w:rPr>
          <w:rFonts w:hint="cs"/>
          <w:rtl/>
        </w:rPr>
      </w:pPr>
      <w:r>
        <w:rPr>
          <w:rFonts w:hint="cs"/>
          <w:rtl/>
        </w:rPr>
        <w:t>כבוד היושב-ראש, מכובדי השר, עוד לפני שנכנסת לתפקיד פניתי בענין הכפר טובא-זנגריה, כפר של כמה אלפי תושבים, 5,000 לפחות, באזור צפת, קרוב למנחת המטוסים שליד ראש-פינה. בכפר זה היתה כל הזמן סוכנות דואר מקומית וסניף דואר שעבד מצוין ושירת את התושבים. לאחרונה, ב</w:t>
      </w:r>
      <w:r>
        <w:rPr>
          <w:rFonts w:hint="cs"/>
          <w:rtl/>
        </w:rPr>
        <w:t xml:space="preserve">שלהי השנה הקודמת, סגרו את הסניף הזה אולי מסיבות של חיסכון, או לא מסיבות של חיסכון. </w:t>
      </w:r>
    </w:p>
    <w:p w14:paraId="28397D5C" w14:textId="77777777" w:rsidR="00000000" w:rsidRDefault="00E82A5C">
      <w:pPr>
        <w:pStyle w:val="a"/>
        <w:rPr>
          <w:rFonts w:hint="cs"/>
          <w:rtl/>
        </w:rPr>
      </w:pPr>
    </w:p>
    <w:p w14:paraId="408AEAD8" w14:textId="77777777" w:rsidR="00000000" w:rsidRDefault="00E82A5C">
      <w:pPr>
        <w:pStyle w:val="ac"/>
        <w:rPr>
          <w:rtl/>
        </w:rPr>
      </w:pPr>
      <w:r>
        <w:rPr>
          <w:rFonts w:hint="eastAsia"/>
          <w:rtl/>
        </w:rPr>
        <w:t>שר</w:t>
      </w:r>
      <w:r>
        <w:rPr>
          <w:rtl/>
        </w:rPr>
        <w:t xml:space="preserve"> הרווחה זבולון אורלב:</w:t>
      </w:r>
    </w:p>
    <w:p w14:paraId="2C6031B1" w14:textId="77777777" w:rsidR="00000000" w:rsidRDefault="00E82A5C">
      <w:pPr>
        <w:pStyle w:val="a"/>
        <w:rPr>
          <w:rFonts w:hint="cs"/>
          <w:rtl/>
        </w:rPr>
      </w:pPr>
    </w:p>
    <w:p w14:paraId="015F293F" w14:textId="77777777" w:rsidR="00000000" w:rsidRDefault="00E82A5C">
      <w:pPr>
        <w:pStyle w:val="a"/>
        <w:rPr>
          <w:rFonts w:hint="cs"/>
          <w:rtl/>
        </w:rPr>
      </w:pPr>
      <w:r>
        <w:rPr>
          <w:rFonts w:hint="cs"/>
          <w:rtl/>
        </w:rPr>
        <w:t>סניף ביטוח לאומי?</w:t>
      </w:r>
    </w:p>
    <w:p w14:paraId="3ABE167A" w14:textId="77777777" w:rsidR="00000000" w:rsidRDefault="00E82A5C">
      <w:pPr>
        <w:pStyle w:val="a"/>
        <w:rPr>
          <w:rFonts w:hint="cs"/>
          <w:rtl/>
        </w:rPr>
      </w:pPr>
    </w:p>
    <w:p w14:paraId="29710FD4" w14:textId="77777777" w:rsidR="00000000" w:rsidRDefault="00E82A5C">
      <w:pPr>
        <w:pStyle w:val="SpeakerCon"/>
        <w:rPr>
          <w:rtl/>
        </w:rPr>
      </w:pPr>
      <w:bookmarkStart w:id="15" w:name="FS000000550T14_05_2003_12_07_44C"/>
      <w:bookmarkEnd w:id="15"/>
      <w:r>
        <w:rPr>
          <w:rtl/>
        </w:rPr>
        <w:t>עבד-אלמאלכ דהאמשה (רע"ם):</w:t>
      </w:r>
    </w:p>
    <w:p w14:paraId="7178FE39" w14:textId="77777777" w:rsidR="00000000" w:rsidRDefault="00E82A5C">
      <w:pPr>
        <w:pStyle w:val="a"/>
        <w:rPr>
          <w:rtl/>
        </w:rPr>
      </w:pPr>
    </w:p>
    <w:p w14:paraId="49BDB21D" w14:textId="77777777" w:rsidR="00000000" w:rsidRDefault="00E82A5C">
      <w:pPr>
        <w:pStyle w:val="a"/>
        <w:rPr>
          <w:rFonts w:hint="cs"/>
          <w:rtl/>
        </w:rPr>
      </w:pPr>
      <w:r>
        <w:rPr>
          <w:rFonts w:hint="cs"/>
          <w:rtl/>
        </w:rPr>
        <w:t xml:space="preserve">לא. </w:t>
      </w:r>
    </w:p>
    <w:p w14:paraId="0D66E179" w14:textId="77777777" w:rsidR="00000000" w:rsidRDefault="00E82A5C">
      <w:pPr>
        <w:pStyle w:val="a"/>
        <w:rPr>
          <w:rFonts w:hint="cs"/>
          <w:rtl/>
        </w:rPr>
      </w:pPr>
    </w:p>
    <w:p w14:paraId="3EE497C1" w14:textId="77777777" w:rsidR="00000000" w:rsidRDefault="00E82A5C">
      <w:pPr>
        <w:pStyle w:val="ac"/>
        <w:rPr>
          <w:rtl/>
        </w:rPr>
      </w:pPr>
      <w:r>
        <w:rPr>
          <w:rFonts w:hint="eastAsia"/>
          <w:rtl/>
        </w:rPr>
        <w:t>שר</w:t>
      </w:r>
      <w:r>
        <w:rPr>
          <w:rtl/>
        </w:rPr>
        <w:t xml:space="preserve"> הרווחה זבולון אורלב:</w:t>
      </w:r>
    </w:p>
    <w:p w14:paraId="629E94D0" w14:textId="77777777" w:rsidR="00000000" w:rsidRDefault="00E82A5C">
      <w:pPr>
        <w:pStyle w:val="a"/>
        <w:rPr>
          <w:rFonts w:hint="cs"/>
          <w:rtl/>
        </w:rPr>
      </w:pPr>
    </w:p>
    <w:p w14:paraId="78BFD743" w14:textId="77777777" w:rsidR="00000000" w:rsidRDefault="00E82A5C">
      <w:pPr>
        <w:pStyle w:val="a"/>
        <w:rPr>
          <w:rFonts w:hint="cs"/>
          <w:rtl/>
        </w:rPr>
      </w:pPr>
      <w:r>
        <w:rPr>
          <w:rFonts w:hint="cs"/>
          <w:rtl/>
        </w:rPr>
        <w:t xml:space="preserve">אם זה דואר, מה זה קשור אלי? </w:t>
      </w:r>
    </w:p>
    <w:p w14:paraId="72B20E29" w14:textId="77777777" w:rsidR="00000000" w:rsidRDefault="00E82A5C">
      <w:pPr>
        <w:pStyle w:val="a"/>
        <w:rPr>
          <w:rFonts w:hint="cs"/>
          <w:rtl/>
        </w:rPr>
      </w:pPr>
    </w:p>
    <w:p w14:paraId="33D63F98" w14:textId="77777777" w:rsidR="00000000" w:rsidRDefault="00E82A5C">
      <w:pPr>
        <w:pStyle w:val="SpeakerCon"/>
        <w:rPr>
          <w:rtl/>
        </w:rPr>
      </w:pPr>
      <w:bookmarkStart w:id="16" w:name="FS000000550T14_05_2003_12_08_15C"/>
      <w:bookmarkEnd w:id="16"/>
      <w:r>
        <w:rPr>
          <w:rtl/>
        </w:rPr>
        <w:t>עבד-אלמאלכ דהאמשה (רע"ם):</w:t>
      </w:r>
    </w:p>
    <w:p w14:paraId="3D527812" w14:textId="77777777" w:rsidR="00000000" w:rsidRDefault="00E82A5C">
      <w:pPr>
        <w:pStyle w:val="a"/>
        <w:rPr>
          <w:rtl/>
        </w:rPr>
      </w:pPr>
    </w:p>
    <w:p w14:paraId="1FD519D1" w14:textId="77777777" w:rsidR="00000000" w:rsidRDefault="00E82A5C">
      <w:pPr>
        <w:pStyle w:val="a"/>
        <w:rPr>
          <w:rFonts w:hint="cs"/>
          <w:rtl/>
        </w:rPr>
      </w:pPr>
      <w:r>
        <w:rPr>
          <w:rFonts w:hint="cs"/>
          <w:rtl/>
        </w:rPr>
        <w:t>זה נוגע לביט</w:t>
      </w:r>
      <w:r>
        <w:rPr>
          <w:rFonts w:hint="cs"/>
          <w:rtl/>
        </w:rPr>
        <w:t>וח הלאומי בצורה מסוימת מאוד: כל הזקנים של הכפר שקיבלו שם את קצבאות הביטוח הלאומי היו זקוקים לסניף הזה וקיבלו אותן בקלי קלות. עכשיו הם צריכים לנסוע קילומטרים טובים כדי להגיע לראש-פינה, או לצפת או למקומות אחרים. אני לא רוצה תשובה מיידית, כמובן, אני לא יודע א</w:t>
      </w:r>
      <w:r>
        <w:rPr>
          <w:rFonts w:hint="cs"/>
          <w:rtl/>
        </w:rPr>
        <w:t xml:space="preserve">ם אדוני מוכן. האם אדוני מוכן לבדוק את הבעיה בכיוון חיובי שהסניף שם אכן יחזור וייפתח? </w:t>
      </w:r>
    </w:p>
    <w:p w14:paraId="4D4C2125" w14:textId="77777777" w:rsidR="00000000" w:rsidRDefault="00E82A5C">
      <w:pPr>
        <w:pStyle w:val="a"/>
        <w:rPr>
          <w:rFonts w:hint="cs"/>
          <w:rtl/>
        </w:rPr>
      </w:pPr>
    </w:p>
    <w:p w14:paraId="7CA06772" w14:textId="77777777" w:rsidR="00000000" w:rsidRDefault="00E82A5C">
      <w:pPr>
        <w:pStyle w:val="ad"/>
        <w:rPr>
          <w:rtl/>
        </w:rPr>
      </w:pPr>
    </w:p>
    <w:p w14:paraId="30AD8CE8" w14:textId="77777777" w:rsidR="00000000" w:rsidRDefault="00E82A5C">
      <w:pPr>
        <w:pStyle w:val="ad"/>
        <w:rPr>
          <w:rtl/>
        </w:rPr>
      </w:pPr>
      <w:r>
        <w:rPr>
          <w:rtl/>
        </w:rPr>
        <w:t>היו"ר ראובן ריבלין:</w:t>
      </w:r>
    </w:p>
    <w:p w14:paraId="0D0369F0" w14:textId="77777777" w:rsidR="00000000" w:rsidRDefault="00E82A5C">
      <w:pPr>
        <w:pStyle w:val="a"/>
        <w:rPr>
          <w:rtl/>
        </w:rPr>
      </w:pPr>
    </w:p>
    <w:p w14:paraId="5703E4DE" w14:textId="77777777" w:rsidR="00000000" w:rsidRDefault="00E82A5C">
      <w:pPr>
        <w:pStyle w:val="a"/>
        <w:rPr>
          <w:rFonts w:hint="cs"/>
          <w:rtl/>
        </w:rPr>
      </w:pPr>
      <w:r>
        <w:rPr>
          <w:rFonts w:hint="cs"/>
          <w:rtl/>
        </w:rPr>
        <w:t xml:space="preserve">תודה רבה. ישיב כבוד שר הרווחה.  האם יושב-ראש הקואליציה מונע מהשר להשיב על שאילתות שהוא נשאל כמצוות תקנון הכנסת? </w:t>
      </w:r>
    </w:p>
    <w:p w14:paraId="4B6FF9D4" w14:textId="77777777" w:rsidR="00000000" w:rsidRDefault="00E82A5C">
      <w:pPr>
        <w:pStyle w:val="a"/>
        <w:rPr>
          <w:rFonts w:hint="cs"/>
          <w:rtl/>
        </w:rPr>
      </w:pPr>
    </w:p>
    <w:p w14:paraId="21D02A69" w14:textId="77777777" w:rsidR="00000000" w:rsidRDefault="00E82A5C">
      <w:pPr>
        <w:pStyle w:val="Speaker"/>
        <w:rPr>
          <w:rtl/>
        </w:rPr>
      </w:pPr>
      <w:bookmarkStart w:id="17" w:name="FS000000521T14_05_2003_12_11_39"/>
      <w:bookmarkEnd w:id="17"/>
      <w:r>
        <w:rPr>
          <w:rFonts w:hint="eastAsia"/>
          <w:rtl/>
        </w:rPr>
        <w:t>שר</w:t>
      </w:r>
      <w:r>
        <w:rPr>
          <w:rtl/>
        </w:rPr>
        <w:t xml:space="preserve"> הרווחה זבולון אורלב:</w:t>
      </w:r>
    </w:p>
    <w:p w14:paraId="49F7C34E" w14:textId="77777777" w:rsidR="00000000" w:rsidRDefault="00E82A5C">
      <w:pPr>
        <w:pStyle w:val="a"/>
        <w:rPr>
          <w:rFonts w:hint="cs"/>
          <w:rtl/>
        </w:rPr>
      </w:pPr>
    </w:p>
    <w:p w14:paraId="410C53EA" w14:textId="77777777" w:rsidR="00000000" w:rsidRDefault="00E82A5C">
      <w:pPr>
        <w:pStyle w:val="a"/>
        <w:rPr>
          <w:rFonts w:hint="cs"/>
          <w:rtl/>
        </w:rPr>
      </w:pPr>
      <w:r>
        <w:rPr>
          <w:rFonts w:hint="cs"/>
          <w:rtl/>
        </w:rPr>
        <w:t>כמו כל ש</w:t>
      </w:r>
      <w:r>
        <w:rPr>
          <w:rFonts w:hint="cs"/>
          <w:rtl/>
        </w:rPr>
        <w:t xml:space="preserve">ר טוב גם הוא שומע את עצותיו של יושב-ראש הקואליציה. </w:t>
      </w:r>
    </w:p>
    <w:p w14:paraId="10FC03EA" w14:textId="77777777" w:rsidR="00000000" w:rsidRDefault="00E82A5C">
      <w:pPr>
        <w:pStyle w:val="a"/>
        <w:rPr>
          <w:rFonts w:hint="cs"/>
          <w:rtl/>
        </w:rPr>
      </w:pPr>
    </w:p>
    <w:p w14:paraId="2F2EDB8F" w14:textId="77777777" w:rsidR="00000000" w:rsidRDefault="00E82A5C">
      <w:pPr>
        <w:pStyle w:val="ad"/>
        <w:rPr>
          <w:rtl/>
        </w:rPr>
      </w:pPr>
      <w:r>
        <w:rPr>
          <w:rtl/>
        </w:rPr>
        <w:t>היו"ר ראובן ריבלין:</w:t>
      </w:r>
    </w:p>
    <w:p w14:paraId="33A9D597" w14:textId="77777777" w:rsidR="00000000" w:rsidRDefault="00E82A5C">
      <w:pPr>
        <w:pStyle w:val="a"/>
        <w:rPr>
          <w:rtl/>
        </w:rPr>
      </w:pPr>
    </w:p>
    <w:p w14:paraId="1573D720" w14:textId="77777777" w:rsidR="00000000" w:rsidRDefault="00E82A5C">
      <w:pPr>
        <w:pStyle w:val="a"/>
        <w:rPr>
          <w:rFonts w:hint="cs"/>
          <w:rtl/>
        </w:rPr>
      </w:pPr>
      <w:r>
        <w:rPr>
          <w:rFonts w:hint="cs"/>
          <w:rtl/>
        </w:rPr>
        <w:t xml:space="preserve">חבר הכנסת טיבי, אתה רוצה להשיב במקום השר? לא הבנתי מה סימנת. </w:t>
      </w:r>
    </w:p>
    <w:p w14:paraId="1810B53A" w14:textId="77777777" w:rsidR="00000000" w:rsidRDefault="00E82A5C">
      <w:pPr>
        <w:pStyle w:val="a"/>
        <w:rPr>
          <w:rFonts w:hint="cs"/>
          <w:rtl/>
        </w:rPr>
      </w:pPr>
    </w:p>
    <w:p w14:paraId="54053A4D" w14:textId="77777777" w:rsidR="00000000" w:rsidRDefault="00E82A5C">
      <w:pPr>
        <w:pStyle w:val="ac"/>
        <w:rPr>
          <w:rtl/>
        </w:rPr>
      </w:pPr>
      <w:r>
        <w:rPr>
          <w:rFonts w:hint="eastAsia"/>
          <w:rtl/>
        </w:rPr>
        <w:t>אחמד</w:t>
      </w:r>
      <w:r>
        <w:rPr>
          <w:rtl/>
        </w:rPr>
        <w:t xml:space="preserve"> טיבי (חד"ש-תע"ל):</w:t>
      </w:r>
    </w:p>
    <w:p w14:paraId="679A79B5" w14:textId="77777777" w:rsidR="00000000" w:rsidRDefault="00E82A5C">
      <w:pPr>
        <w:pStyle w:val="a"/>
        <w:rPr>
          <w:rFonts w:hint="cs"/>
          <w:rtl/>
        </w:rPr>
      </w:pPr>
    </w:p>
    <w:p w14:paraId="2C3BF783" w14:textId="77777777" w:rsidR="00000000" w:rsidRDefault="00E82A5C">
      <w:pPr>
        <w:pStyle w:val="a"/>
        <w:rPr>
          <w:rFonts w:hint="cs"/>
          <w:rtl/>
        </w:rPr>
      </w:pPr>
      <w:r>
        <w:rPr>
          <w:rFonts w:hint="cs"/>
          <w:rtl/>
        </w:rPr>
        <w:t xml:space="preserve">ביקשתי לדעת אם אוכל לשאול את השר. </w:t>
      </w:r>
    </w:p>
    <w:p w14:paraId="13931F81" w14:textId="77777777" w:rsidR="00000000" w:rsidRDefault="00E82A5C">
      <w:pPr>
        <w:pStyle w:val="a"/>
        <w:rPr>
          <w:rFonts w:hint="cs"/>
          <w:rtl/>
        </w:rPr>
      </w:pPr>
    </w:p>
    <w:p w14:paraId="0E2C5336" w14:textId="77777777" w:rsidR="00000000" w:rsidRDefault="00E82A5C">
      <w:pPr>
        <w:pStyle w:val="ad"/>
        <w:rPr>
          <w:rtl/>
        </w:rPr>
      </w:pPr>
      <w:r>
        <w:rPr>
          <w:rtl/>
        </w:rPr>
        <w:t>היו"ר ראובן ריבלין:</w:t>
      </w:r>
    </w:p>
    <w:p w14:paraId="5580ECB2" w14:textId="77777777" w:rsidR="00000000" w:rsidRDefault="00E82A5C">
      <w:pPr>
        <w:pStyle w:val="a"/>
        <w:rPr>
          <w:rtl/>
        </w:rPr>
      </w:pPr>
    </w:p>
    <w:p w14:paraId="4E055DB4" w14:textId="77777777" w:rsidR="00000000" w:rsidRDefault="00E82A5C">
      <w:pPr>
        <w:pStyle w:val="a"/>
        <w:rPr>
          <w:rFonts w:hint="cs"/>
          <w:rtl/>
        </w:rPr>
      </w:pPr>
      <w:r>
        <w:rPr>
          <w:rFonts w:hint="cs"/>
          <w:rtl/>
        </w:rPr>
        <w:t>אבל חבר הכנסת דהאמשה קיבל את זכות הדיב</w:t>
      </w:r>
      <w:r>
        <w:rPr>
          <w:rFonts w:hint="cs"/>
          <w:rtl/>
        </w:rPr>
        <w:t xml:space="preserve">ור. האם אדוני רוצה לקפח את חבר הכנסת דהאמשה?  חלילה, הקיפוח הוא ממני והלאה, חבר הכנסת טיבי, זה מיועד רק לך. אדוני, בבקשה. </w:t>
      </w:r>
    </w:p>
    <w:p w14:paraId="3EE89197" w14:textId="77777777" w:rsidR="00000000" w:rsidRDefault="00E82A5C">
      <w:pPr>
        <w:pStyle w:val="a"/>
        <w:rPr>
          <w:rFonts w:hint="cs"/>
          <w:rtl/>
        </w:rPr>
      </w:pPr>
    </w:p>
    <w:p w14:paraId="7B262777" w14:textId="77777777" w:rsidR="00000000" w:rsidRDefault="00E82A5C">
      <w:pPr>
        <w:pStyle w:val="SpeakerCon"/>
        <w:rPr>
          <w:rtl/>
        </w:rPr>
      </w:pPr>
      <w:bookmarkStart w:id="18" w:name="FS000000521T14_05_2003_12_13_50C"/>
      <w:bookmarkEnd w:id="18"/>
      <w:r>
        <w:rPr>
          <w:rtl/>
        </w:rPr>
        <w:t>שר הרווחה זבולון אורלב:</w:t>
      </w:r>
    </w:p>
    <w:p w14:paraId="01C509BA" w14:textId="77777777" w:rsidR="00000000" w:rsidRDefault="00E82A5C">
      <w:pPr>
        <w:pStyle w:val="a"/>
        <w:rPr>
          <w:rtl/>
        </w:rPr>
      </w:pPr>
    </w:p>
    <w:p w14:paraId="7F12E408" w14:textId="77777777" w:rsidR="00000000" w:rsidRDefault="00E82A5C">
      <w:pPr>
        <w:pStyle w:val="a"/>
        <w:rPr>
          <w:rFonts w:hint="cs"/>
          <w:rtl/>
        </w:rPr>
      </w:pPr>
      <w:r>
        <w:rPr>
          <w:rFonts w:hint="cs"/>
          <w:rtl/>
        </w:rPr>
        <w:t xml:space="preserve">הבטחתי לשלוח לחברת הכנסת קולט אביטל את מסקנות החקירה. אני מודה לה, היא כבר העבירה אלי את המעטפות שבהן נעשה </w:t>
      </w:r>
      <w:r>
        <w:rPr>
          <w:rFonts w:hint="cs"/>
          <w:rtl/>
        </w:rPr>
        <w:t>שימוש לרעה. אני גם מבטיח לשלוח לה את חוזר השינון שיופץ לכל עובדי המוסד להבהיר את הכללים של שימוש בדואר המוסד.</w:t>
      </w:r>
    </w:p>
    <w:p w14:paraId="12C30158" w14:textId="77777777" w:rsidR="00000000" w:rsidRDefault="00E82A5C">
      <w:pPr>
        <w:pStyle w:val="a"/>
        <w:rPr>
          <w:rFonts w:hint="cs"/>
          <w:rtl/>
        </w:rPr>
      </w:pPr>
    </w:p>
    <w:p w14:paraId="5E174FE1" w14:textId="77777777" w:rsidR="00000000" w:rsidRDefault="00E82A5C">
      <w:pPr>
        <w:pStyle w:val="a"/>
        <w:rPr>
          <w:rFonts w:hint="cs"/>
          <w:rtl/>
        </w:rPr>
      </w:pPr>
      <w:r>
        <w:rPr>
          <w:rFonts w:hint="cs"/>
          <w:rtl/>
        </w:rPr>
        <w:t xml:space="preserve">לרב אייכלר, אין זה סוד ששרי מפלגתי הצביעו בממשלה נגד התוכנית הכלכלית, בין היתר בגלל הקיצוץ הגדול בקצבאות הילדים והפגיעה בתקציבי עולם התורה. לאחר </w:t>
      </w:r>
      <w:r>
        <w:rPr>
          <w:rFonts w:hint="cs"/>
          <w:rtl/>
        </w:rPr>
        <w:t xml:space="preserve">החלטת הממשלה אנחנו מחויבים בה, אבל עם זה מתקיימים מגעים בין המפד"ל לבין שר האוצר </w:t>
      </w:r>
      <w:r>
        <w:rPr>
          <w:rtl/>
        </w:rPr>
        <w:t>–</w:t>
      </w:r>
      <w:r>
        <w:rPr>
          <w:rFonts w:hint="cs"/>
          <w:rtl/>
        </w:rPr>
        <w:t xml:space="preserve"> הדברים ידועים -  על מנת לשנות את ההחלטות. </w:t>
      </w:r>
    </w:p>
    <w:p w14:paraId="3F604C72" w14:textId="77777777" w:rsidR="00000000" w:rsidRDefault="00E82A5C">
      <w:pPr>
        <w:pStyle w:val="a"/>
        <w:rPr>
          <w:rFonts w:hint="cs"/>
          <w:rtl/>
        </w:rPr>
      </w:pPr>
    </w:p>
    <w:p w14:paraId="6C6185DB" w14:textId="77777777" w:rsidR="00000000" w:rsidRDefault="00E82A5C">
      <w:pPr>
        <w:pStyle w:val="a"/>
        <w:rPr>
          <w:rFonts w:hint="cs"/>
          <w:rtl/>
        </w:rPr>
      </w:pPr>
      <w:r>
        <w:rPr>
          <w:rFonts w:hint="cs"/>
          <w:rtl/>
        </w:rPr>
        <w:t xml:space="preserve">שר האוצר אמר בפומבי שיהיו שינויים, ואני מעריך שגם בנושא של קצבאות הילדים יהיו שינויים כאלה שיאפשרו לחבר הכנסת מאיר פרוש, ידידנו, </w:t>
      </w:r>
      <w:r>
        <w:rPr>
          <w:rFonts w:hint="cs"/>
          <w:rtl/>
        </w:rPr>
        <w:t xml:space="preserve">להפסיק את שביתת הרעב, לחזור ולאכול ולשמור על בריאותו. נשלח לו מכאן ברכה שבאמת יצליח לשמור על בריאותו. </w:t>
      </w:r>
    </w:p>
    <w:p w14:paraId="74591798" w14:textId="77777777" w:rsidR="00000000" w:rsidRDefault="00E82A5C">
      <w:pPr>
        <w:pStyle w:val="a"/>
        <w:rPr>
          <w:rFonts w:hint="cs"/>
          <w:rtl/>
        </w:rPr>
      </w:pPr>
    </w:p>
    <w:p w14:paraId="18EB17EF" w14:textId="77777777" w:rsidR="00000000" w:rsidRDefault="00E82A5C">
      <w:pPr>
        <w:pStyle w:val="a"/>
        <w:rPr>
          <w:rFonts w:hint="cs"/>
          <w:rtl/>
        </w:rPr>
      </w:pPr>
      <w:r>
        <w:rPr>
          <w:rFonts w:hint="cs"/>
          <w:rtl/>
        </w:rPr>
        <w:t>אני מאמין שיהיו שינויים גם בנושא קצבאות הילדים וגם בנושא של עולם התורה. אני כבר יכול לומר, שהאוצר הודיע מיוזמתו כי הוא יקטין בשנה אחת את ההקפאה שמשמעותה</w:t>
      </w:r>
      <w:r>
        <w:rPr>
          <w:rFonts w:hint="cs"/>
          <w:rtl/>
        </w:rPr>
        <w:t xml:space="preserve"> הפחתה של בערך 3%-4%. אגב, ההקפאה היא של כל קצבאות הביטוח הלאומי. אין עוד סיכום סופי, אבל יש מגמות של שינויים באותן החלטות. מובן שנגבש את עמדותינו הסופיות לקראת הקריאה השנייה והשלישית.</w:t>
      </w:r>
    </w:p>
    <w:p w14:paraId="0E01ED17" w14:textId="77777777" w:rsidR="00000000" w:rsidRDefault="00E82A5C">
      <w:pPr>
        <w:pStyle w:val="a"/>
        <w:rPr>
          <w:rFonts w:hint="cs"/>
          <w:rtl/>
        </w:rPr>
      </w:pPr>
    </w:p>
    <w:p w14:paraId="7AF146D8" w14:textId="77777777" w:rsidR="00000000" w:rsidRDefault="00E82A5C">
      <w:pPr>
        <w:pStyle w:val="a"/>
        <w:rPr>
          <w:rFonts w:hint="cs"/>
          <w:rtl/>
        </w:rPr>
      </w:pPr>
      <w:r>
        <w:rPr>
          <w:rFonts w:hint="cs"/>
          <w:rtl/>
        </w:rPr>
        <w:t>לבקשה של חבר הכנסת דהאמשה, בעוונותי אינני שר התקשורת. יושב-ראש הבית הי</w:t>
      </w:r>
      <w:r>
        <w:rPr>
          <w:rFonts w:hint="cs"/>
          <w:rtl/>
        </w:rPr>
        <w:t xml:space="preserve">ה שר התקשורת והוא בוודאי מכיר את העניין של טובא-זנגריה יותר מאתנו. מתוך רגישות לאותם זקנים, אם תפנה אלי בכתב עם כל הפרטים, אני מוכן להיות שגריר שלך בממשלה, לנסות לברר את הדבר הזה ולראות אם זה אפשרי, כי אני לא מכיר את הנושא הזה כלל. </w:t>
      </w:r>
    </w:p>
    <w:p w14:paraId="1537D537" w14:textId="77777777" w:rsidR="00000000" w:rsidRDefault="00E82A5C">
      <w:pPr>
        <w:pStyle w:val="a"/>
        <w:rPr>
          <w:rFonts w:hint="cs"/>
          <w:rtl/>
        </w:rPr>
      </w:pPr>
    </w:p>
    <w:p w14:paraId="19FB657E" w14:textId="77777777" w:rsidR="00000000" w:rsidRDefault="00E82A5C">
      <w:pPr>
        <w:pStyle w:val="ad"/>
        <w:rPr>
          <w:rFonts w:hint="cs"/>
          <w:rtl/>
        </w:rPr>
      </w:pPr>
      <w:r>
        <w:rPr>
          <w:rtl/>
        </w:rPr>
        <w:t>היו"ר</w:t>
      </w:r>
      <w:r>
        <w:rPr>
          <w:rFonts w:hint="cs"/>
          <w:rtl/>
        </w:rPr>
        <w:t xml:space="preserve"> ראובן ריבלין</w:t>
      </w:r>
      <w:r>
        <w:rPr>
          <w:rtl/>
        </w:rPr>
        <w:t>:</w:t>
      </w:r>
    </w:p>
    <w:p w14:paraId="5C714353" w14:textId="77777777" w:rsidR="00000000" w:rsidRDefault="00E82A5C">
      <w:pPr>
        <w:pStyle w:val="a"/>
        <w:rPr>
          <w:rFonts w:hint="cs"/>
          <w:rtl/>
        </w:rPr>
      </w:pPr>
    </w:p>
    <w:p w14:paraId="0030BBF8" w14:textId="77777777" w:rsidR="00000000" w:rsidRDefault="00E82A5C">
      <w:pPr>
        <w:pStyle w:val="a"/>
        <w:rPr>
          <w:rFonts w:hint="cs"/>
          <w:rtl/>
        </w:rPr>
      </w:pPr>
      <w:r>
        <w:rPr>
          <w:rFonts w:hint="cs"/>
          <w:rtl/>
        </w:rPr>
        <w:t>ת</w:t>
      </w:r>
      <w:r>
        <w:rPr>
          <w:rFonts w:hint="cs"/>
          <w:rtl/>
        </w:rPr>
        <w:t>ודה רבה. אני מתנצל בפני חבר הכנסת טיבי, שכן הפרוצדורה לא מאפשרת זאת.</w:t>
      </w:r>
    </w:p>
    <w:p w14:paraId="68A7D363" w14:textId="77777777" w:rsidR="00000000" w:rsidRDefault="00E82A5C">
      <w:pPr>
        <w:pStyle w:val="a"/>
        <w:rPr>
          <w:rFonts w:hint="cs"/>
          <w:rtl/>
        </w:rPr>
      </w:pPr>
    </w:p>
    <w:p w14:paraId="096562F3" w14:textId="77777777" w:rsidR="00000000" w:rsidRDefault="00E82A5C">
      <w:pPr>
        <w:pStyle w:val="a"/>
        <w:rPr>
          <w:rFonts w:hint="cs"/>
          <w:rtl/>
        </w:rPr>
      </w:pPr>
      <w:r>
        <w:rPr>
          <w:rFonts w:hint="cs"/>
          <w:rtl/>
        </w:rPr>
        <w:t>תודה רבה לאדוני. הוא יהיה בשעת שאלות בשבועות הקרובים ואז יוכלו לשאול אותו את כל השאלות כשהוא יעמוד על הבמה. אני מאוד מודה לשר הרווחה על תשובתו על השאילתא.</w:t>
      </w:r>
    </w:p>
    <w:p w14:paraId="1191A7F2" w14:textId="77777777" w:rsidR="00000000" w:rsidRDefault="00E82A5C">
      <w:pPr>
        <w:pStyle w:val="a"/>
        <w:ind w:firstLine="0"/>
        <w:rPr>
          <w:rFonts w:hint="cs"/>
          <w:rtl/>
        </w:rPr>
      </w:pPr>
    </w:p>
    <w:p w14:paraId="1BE4B413" w14:textId="77777777" w:rsidR="00000000" w:rsidRDefault="00E82A5C">
      <w:pPr>
        <w:pStyle w:val="SubjectSub"/>
        <w:rPr>
          <w:rtl/>
        </w:rPr>
      </w:pPr>
    </w:p>
    <w:p w14:paraId="2FDD097B" w14:textId="77777777" w:rsidR="00000000" w:rsidRDefault="00E82A5C">
      <w:pPr>
        <w:pStyle w:val="SubjectSub"/>
        <w:rPr>
          <w:rFonts w:hint="cs"/>
          <w:rtl/>
        </w:rPr>
      </w:pPr>
      <w:r>
        <w:rPr>
          <w:rFonts w:hint="cs"/>
          <w:rtl/>
        </w:rPr>
        <w:t>הודעת הממשלה על רצונה להחיל ד</w:t>
      </w:r>
      <w:r>
        <w:rPr>
          <w:rFonts w:hint="cs"/>
          <w:rtl/>
        </w:rPr>
        <w:t>ין רציפות על הצעות חוק</w:t>
      </w:r>
    </w:p>
    <w:p w14:paraId="4DC17F96" w14:textId="77777777" w:rsidR="00000000" w:rsidRDefault="00E82A5C">
      <w:pPr>
        <w:pStyle w:val="a"/>
        <w:ind w:firstLine="0"/>
        <w:rPr>
          <w:rFonts w:hint="cs"/>
          <w:rtl/>
        </w:rPr>
      </w:pPr>
      <w:r>
        <w:rPr>
          <w:rFonts w:hint="cs"/>
          <w:rtl/>
        </w:rPr>
        <w:t>["דברי הכנסת", חוברת זו, עמ'  1049.]</w:t>
      </w:r>
    </w:p>
    <w:p w14:paraId="13487769" w14:textId="77777777" w:rsidR="00000000" w:rsidRDefault="00E82A5C">
      <w:pPr>
        <w:pStyle w:val="a"/>
        <w:ind w:firstLine="0"/>
        <w:rPr>
          <w:rFonts w:hint="cs"/>
          <w:rtl/>
        </w:rPr>
      </w:pPr>
    </w:p>
    <w:p w14:paraId="5E19A96B" w14:textId="77777777" w:rsidR="00000000" w:rsidRDefault="00E82A5C">
      <w:pPr>
        <w:pStyle w:val="ad"/>
        <w:rPr>
          <w:rtl/>
        </w:rPr>
      </w:pPr>
      <w:r>
        <w:rPr>
          <w:rtl/>
        </w:rPr>
        <w:t>היו"ר</w:t>
      </w:r>
      <w:r>
        <w:rPr>
          <w:rFonts w:hint="cs"/>
          <w:rtl/>
        </w:rPr>
        <w:t xml:space="preserve"> ראובן ריבלין</w:t>
      </w:r>
      <w:r>
        <w:rPr>
          <w:rtl/>
        </w:rPr>
        <w:t>:</w:t>
      </w:r>
    </w:p>
    <w:p w14:paraId="19856981" w14:textId="77777777" w:rsidR="00000000" w:rsidRDefault="00E82A5C">
      <w:pPr>
        <w:pStyle w:val="a"/>
        <w:rPr>
          <w:rtl/>
        </w:rPr>
      </w:pPr>
    </w:p>
    <w:p w14:paraId="2E2D4877" w14:textId="77777777" w:rsidR="00000000" w:rsidRDefault="00E82A5C">
      <w:pPr>
        <w:pStyle w:val="a"/>
        <w:rPr>
          <w:rFonts w:hint="cs"/>
          <w:rtl/>
        </w:rPr>
      </w:pPr>
      <w:r>
        <w:rPr>
          <w:rFonts w:hint="cs"/>
          <w:rtl/>
        </w:rPr>
        <w:t>רבותי, אנחנו ממשיכים בסדר-היום. אתמול או שלשום קיימנו דיון בעניין הרציפות לגבי חוקים מספר. הממשלה מבקשת להשיב. כבוד שר המשפטים רצה להשיב על נושא זה, או לא?</w:t>
      </w:r>
    </w:p>
    <w:p w14:paraId="1A41C577" w14:textId="77777777" w:rsidR="00000000" w:rsidRDefault="00E82A5C">
      <w:pPr>
        <w:pStyle w:val="a"/>
        <w:rPr>
          <w:rFonts w:hint="cs"/>
          <w:rtl/>
        </w:rPr>
      </w:pPr>
    </w:p>
    <w:p w14:paraId="68411D9A" w14:textId="77777777" w:rsidR="00000000" w:rsidRDefault="00E82A5C">
      <w:pPr>
        <w:pStyle w:val="ac"/>
        <w:rPr>
          <w:rtl/>
        </w:rPr>
      </w:pPr>
      <w:r>
        <w:rPr>
          <w:rFonts w:hint="eastAsia"/>
          <w:rtl/>
        </w:rPr>
        <w:t>קריאה</w:t>
      </w:r>
      <w:r>
        <w:rPr>
          <w:rtl/>
        </w:rPr>
        <w:t>:</w:t>
      </w:r>
    </w:p>
    <w:p w14:paraId="25197FB4" w14:textId="77777777" w:rsidR="00000000" w:rsidRDefault="00E82A5C">
      <w:pPr>
        <w:pStyle w:val="a"/>
        <w:rPr>
          <w:rFonts w:hint="cs"/>
          <w:rtl/>
        </w:rPr>
      </w:pPr>
    </w:p>
    <w:p w14:paraId="5E44DF4D" w14:textId="77777777" w:rsidR="00000000" w:rsidRDefault="00E82A5C">
      <w:pPr>
        <w:pStyle w:val="a"/>
        <w:rPr>
          <w:rFonts w:hint="cs"/>
          <w:rtl/>
        </w:rPr>
      </w:pPr>
      <w:r>
        <w:rPr>
          <w:rFonts w:hint="cs"/>
          <w:rtl/>
        </w:rPr>
        <w:t>איזה נושא</w:t>
      </w:r>
      <w:r>
        <w:rPr>
          <w:rFonts w:hint="cs"/>
          <w:rtl/>
        </w:rPr>
        <w:t>?</w:t>
      </w:r>
    </w:p>
    <w:p w14:paraId="13376EAF" w14:textId="77777777" w:rsidR="00000000" w:rsidRDefault="00E82A5C">
      <w:pPr>
        <w:pStyle w:val="a"/>
        <w:ind w:firstLine="0"/>
        <w:rPr>
          <w:rFonts w:hint="cs"/>
          <w:rtl/>
        </w:rPr>
      </w:pPr>
    </w:p>
    <w:p w14:paraId="509DDDA8" w14:textId="77777777" w:rsidR="00000000" w:rsidRDefault="00E82A5C">
      <w:pPr>
        <w:pStyle w:val="ad"/>
        <w:rPr>
          <w:rFonts w:hint="cs"/>
          <w:rtl/>
        </w:rPr>
      </w:pPr>
      <w:r>
        <w:rPr>
          <w:rtl/>
        </w:rPr>
        <w:t>היו"ר</w:t>
      </w:r>
      <w:r>
        <w:rPr>
          <w:rFonts w:hint="cs"/>
          <w:rtl/>
        </w:rPr>
        <w:t xml:space="preserve"> ראובן ריבלין</w:t>
      </w:r>
      <w:r>
        <w:rPr>
          <w:rtl/>
        </w:rPr>
        <w:t>:</w:t>
      </w:r>
    </w:p>
    <w:p w14:paraId="534D44B5" w14:textId="77777777" w:rsidR="00000000" w:rsidRDefault="00E82A5C">
      <w:pPr>
        <w:pStyle w:val="a"/>
        <w:rPr>
          <w:rFonts w:hint="cs"/>
          <w:rtl/>
        </w:rPr>
      </w:pPr>
    </w:p>
    <w:p w14:paraId="5651A2F4" w14:textId="77777777" w:rsidR="00000000" w:rsidRDefault="00E82A5C">
      <w:pPr>
        <w:pStyle w:val="a"/>
        <w:rPr>
          <w:rFonts w:hint="cs"/>
          <w:rtl/>
        </w:rPr>
      </w:pPr>
      <w:r>
        <w:rPr>
          <w:rFonts w:hint="cs"/>
          <w:rtl/>
        </w:rPr>
        <w:t>נושא החלת דין הרציפות, כי בדיון דיברו נציגי כמה סיעות. יש כאלה שדיברו לעניין, יש כאלה שדיברו על עניינים אחרים. אבל בסך הכול אנחנו צריכים להצביע בעניין הרציפות. אני מודיע לחברי האופוזיציה, וגם לחברי הקואליציה, שההצבעה עומדת להתקיים ב</w:t>
      </w:r>
      <w:r>
        <w:rPr>
          <w:rFonts w:hint="cs"/>
          <w:rtl/>
        </w:rPr>
        <w:t>רגע שהשר יסיים את דבריו. לאחר שנצביע התוצאה היא זו שתקבע אם מחילים את דין הרציפות או לא.</w:t>
      </w:r>
    </w:p>
    <w:p w14:paraId="14E54442" w14:textId="77777777" w:rsidR="00000000" w:rsidRDefault="00E82A5C">
      <w:pPr>
        <w:pStyle w:val="a"/>
        <w:rPr>
          <w:rFonts w:hint="cs"/>
          <w:rtl/>
        </w:rPr>
      </w:pPr>
    </w:p>
    <w:p w14:paraId="3A7854BE" w14:textId="77777777" w:rsidR="00000000" w:rsidRDefault="00E82A5C">
      <w:pPr>
        <w:pStyle w:val="ac"/>
        <w:rPr>
          <w:rtl/>
        </w:rPr>
      </w:pPr>
      <w:r>
        <w:rPr>
          <w:rtl/>
        </w:rPr>
        <w:t>רוני בר-און (הליכוד):</w:t>
      </w:r>
    </w:p>
    <w:p w14:paraId="3557E2C7" w14:textId="77777777" w:rsidR="00000000" w:rsidRDefault="00E82A5C">
      <w:pPr>
        <w:pStyle w:val="a"/>
        <w:rPr>
          <w:rtl/>
        </w:rPr>
      </w:pPr>
    </w:p>
    <w:p w14:paraId="07A3B966" w14:textId="77777777" w:rsidR="00000000" w:rsidRDefault="00E82A5C">
      <w:pPr>
        <w:pStyle w:val="a"/>
        <w:rPr>
          <w:rFonts w:hint="cs"/>
          <w:rtl/>
        </w:rPr>
      </w:pPr>
      <w:r>
        <w:rPr>
          <w:rFonts w:hint="cs"/>
          <w:rtl/>
        </w:rPr>
        <w:t>צריך להודיע קודם.</w:t>
      </w:r>
    </w:p>
    <w:p w14:paraId="2F0C2E03" w14:textId="77777777" w:rsidR="00000000" w:rsidRDefault="00E82A5C">
      <w:pPr>
        <w:pStyle w:val="a"/>
        <w:ind w:firstLine="0"/>
        <w:rPr>
          <w:rFonts w:hint="cs"/>
          <w:rtl/>
        </w:rPr>
      </w:pPr>
    </w:p>
    <w:p w14:paraId="014DE629" w14:textId="77777777" w:rsidR="00000000" w:rsidRDefault="00E82A5C">
      <w:pPr>
        <w:pStyle w:val="ad"/>
        <w:rPr>
          <w:rtl/>
        </w:rPr>
      </w:pPr>
      <w:r>
        <w:rPr>
          <w:rtl/>
        </w:rPr>
        <w:t>היו"ר</w:t>
      </w:r>
      <w:r>
        <w:rPr>
          <w:rFonts w:hint="cs"/>
          <w:rtl/>
        </w:rPr>
        <w:t xml:space="preserve"> ראובן ריבלין:</w:t>
      </w:r>
    </w:p>
    <w:p w14:paraId="248367CC" w14:textId="77777777" w:rsidR="00000000" w:rsidRDefault="00E82A5C">
      <w:pPr>
        <w:pStyle w:val="a"/>
        <w:rPr>
          <w:rtl/>
        </w:rPr>
      </w:pPr>
    </w:p>
    <w:p w14:paraId="6031B9BA" w14:textId="77777777" w:rsidR="00000000" w:rsidRDefault="00E82A5C">
      <w:pPr>
        <w:pStyle w:val="a"/>
        <w:rPr>
          <w:rFonts w:hint="cs"/>
          <w:rtl/>
        </w:rPr>
      </w:pPr>
      <w:r>
        <w:rPr>
          <w:rFonts w:hint="cs"/>
          <w:rtl/>
        </w:rPr>
        <w:t>אבל יש עכשיו שעות שבהן - - -</w:t>
      </w:r>
    </w:p>
    <w:p w14:paraId="6EAEF7E3" w14:textId="77777777" w:rsidR="00000000" w:rsidRDefault="00E82A5C">
      <w:pPr>
        <w:pStyle w:val="a"/>
        <w:ind w:firstLine="0"/>
        <w:rPr>
          <w:rFonts w:hint="cs"/>
          <w:rtl/>
        </w:rPr>
      </w:pPr>
    </w:p>
    <w:p w14:paraId="4968A36B" w14:textId="77777777" w:rsidR="00000000" w:rsidRDefault="00E82A5C">
      <w:pPr>
        <w:pStyle w:val="ac"/>
        <w:rPr>
          <w:rtl/>
        </w:rPr>
      </w:pPr>
      <w:r>
        <w:rPr>
          <w:rFonts w:hint="eastAsia"/>
          <w:rtl/>
        </w:rPr>
        <w:t>רוני</w:t>
      </w:r>
      <w:r>
        <w:rPr>
          <w:rtl/>
        </w:rPr>
        <w:t xml:space="preserve"> בר-און (הליכוד):</w:t>
      </w:r>
    </w:p>
    <w:p w14:paraId="4E5225B3" w14:textId="77777777" w:rsidR="00000000" w:rsidRDefault="00E82A5C">
      <w:pPr>
        <w:pStyle w:val="a"/>
        <w:rPr>
          <w:rFonts w:hint="cs"/>
          <w:rtl/>
        </w:rPr>
      </w:pPr>
    </w:p>
    <w:p w14:paraId="407D1819" w14:textId="77777777" w:rsidR="00000000" w:rsidRDefault="00E82A5C">
      <w:pPr>
        <w:pStyle w:val="a"/>
        <w:rPr>
          <w:rFonts w:hint="cs"/>
          <w:rtl/>
        </w:rPr>
      </w:pPr>
      <w:r>
        <w:rPr>
          <w:rFonts w:hint="cs"/>
          <w:rtl/>
        </w:rPr>
        <w:t>אדוני היושב-ראש, יש לי בקשה. כאשר מביאים נושאים לה</w:t>
      </w:r>
      <w:r>
        <w:rPr>
          <w:rFonts w:hint="cs"/>
          <w:rtl/>
        </w:rPr>
        <w:t>צבעות ויש דיון בוועדות - - -</w:t>
      </w:r>
    </w:p>
    <w:p w14:paraId="1A124948" w14:textId="77777777" w:rsidR="00000000" w:rsidRDefault="00E82A5C">
      <w:pPr>
        <w:pStyle w:val="a"/>
        <w:ind w:firstLine="0"/>
        <w:rPr>
          <w:rFonts w:hint="cs"/>
          <w:rtl/>
        </w:rPr>
      </w:pPr>
    </w:p>
    <w:p w14:paraId="4A920C99" w14:textId="77777777" w:rsidR="00000000" w:rsidRDefault="00E82A5C">
      <w:pPr>
        <w:pStyle w:val="ad"/>
        <w:rPr>
          <w:rtl/>
        </w:rPr>
      </w:pPr>
    </w:p>
    <w:p w14:paraId="5FFA2152" w14:textId="77777777" w:rsidR="00000000" w:rsidRDefault="00E82A5C">
      <w:pPr>
        <w:pStyle w:val="ad"/>
        <w:rPr>
          <w:rFonts w:hint="cs"/>
          <w:rtl/>
        </w:rPr>
      </w:pPr>
      <w:r>
        <w:rPr>
          <w:rtl/>
        </w:rPr>
        <w:t>היו"ר</w:t>
      </w:r>
      <w:r>
        <w:rPr>
          <w:rFonts w:hint="cs"/>
          <w:rtl/>
        </w:rPr>
        <w:t xml:space="preserve"> ראובן ריבלין:</w:t>
      </w:r>
    </w:p>
    <w:p w14:paraId="19DD3B88" w14:textId="77777777" w:rsidR="00000000" w:rsidRDefault="00E82A5C">
      <w:pPr>
        <w:pStyle w:val="a"/>
        <w:rPr>
          <w:rFonts w:hint="cs"/>
          <w:rtl/>
        </w:rPr>
      </w:pPr>
    </w:p>
    <w:p w14:paraId="574183BB" w14:textId="77777777" w:rsidR="00000000" w:rsidRDefault="00E82A5C">
      <w:pPr>
        <w:pStyle w:val="a"/>
        <w:rPr>
          <w:rFonts w:hint="cs"/>
          <w:rtl/>
        </w:rPr>
      </w:pPr>
      <w:r>
        <w:rPr>
          <w:rFonts w:hint="cs"/>
          <w:rtl/>
        </w:rPr>
        <w:t xml:space="preserve">נא לשבת, חבר הכנסת בר-און. אדוני יושב-ראש ועדת הכנסת, בהתאם לנוהלי הכנסת, שאתה או קודמיך אחראים להם, בכנסת לא מדברים בעמידה. </w:t>
      </w:r>
    </w:p>
    <w:p w14:paraId="07678709" w14:textId="77777777" w:rsidR="00000000" w:rsidRDefault="00E82A5C">
      <w:pPr>
        <w:pStyle w:val="a"/>
        <w:ind w:firstLine="0"/>
        <w:rPr>
          <w:rFonts w:hint="cs"/>
          <w:rtl/>
        </w:rPr>
      </w:pPr>
    </w:p>
    <w:p w14:paraId="29B41F8A" w14:textId="77777777" w:rsidR="00000000" w:rsidRDefault="00E82A5C">
      <w:pPr>
        <w:pStyle w:val="ac"/>
        <w:rPr>
          <w:rtl/>
        </w:rPr>
      </w:pPr>
      <w:r>
        <w:rPr>
          <w:rFonts w:hint="eastAsia"/>
          <w:rtl/>
        </w:rPr>
        <w:t>רוני</w:t>
      </w:r>
      <w:r>
        <w:rPr>
          <w:rtl/>
        </w:rPr>
        <w:t xml:space="preserve"> בר-און (הליכוד):</w:t>
      </w:r>
    </w:p>
    <w:p w14:paraId="7E2ABE9B" w14:textId="77777777" w:rsidR="00000000" w:rsidRDefault="00E82A5C">
      <w:pPr>
        <w:pStyle w:val="a"/>
        <w:rPr>
          <w:rFonts w:hint="cs"/>
          <w:rtl/>
        </w:rPr>
      </w:pPr>
    </w:p>
    <w:p w14:paraId="48DF3978" w14:textId="77777777" w:rsidR="00000000" w:rsidRDefault="00E82A5C">
      <w:pPr>
        <w:pStyle w:val="a"/>
        <w:rPr>
          <w:rFonts w:hint="cs"/>
          <w:rtl/>
        </w:rPr>
      </w:pPr>
      <w:r>
        <w:rPr>
          <w:rFonts w:hint="cs"/>
          <w:rtl/>
        </w:rPr>
        <w:t>אז אני אשב, אדוני.</w:t>
      </w:r>
    </w:p>
    <w:p w14:paraId="36AC7F7E" w14:textId="77777777" w:rsidR="00000000" w:rsidRDefault="00E82A5C">
      <w:pPr>
        <w:pStyle w:val="a"/>
        <w:ind w:firstLine="0"/>
        <w:rPr>
          <w:rFonts w:hint="cs"/>
          <w:rtl/>
        </w:rPr>
      </w:pPr>
    </w:p>
    <w:p w14:paraId="12A3E8E1" w14:textId="77777777" w:rsidR="00000000" w:rsidRDefault="00E82A5C">
      <w:pPr>
        <w:pStyle w:val="ad"/>
        <w:rPr>
          <w:rtl/>
        </w:rPr>
      </w:pPr>
      <w:r>
        <w:rPr>
          <w:rtl/>
        </w:rPr>
        <w:t>היו"ר</w:t>
      </w:r>
      <w:r>
        <w:rPr>
          <w:rFonts w:hint="cs"/>
          <w:rtl/>
        </w:rPr>
        <w:t xml:space="preserve"> ראובן ריבלין:</w:t>
      </w:r>
    </w:p>
    <w:p w14:paraId="3529CCFE" w14:textId="77777777" w:rsidR="00000000" w:rsidRDefault="00E82A5C">
      <w:pPr>
        <w:pStyle w:val="a"/>
        <w:rPr>
          <w:rtl/>
        </w:rPr>
      </w:pPr>
    </w:p>
    <w:p w14:paraId="1FA9EA2B" w14:textId="77777777" w:rsidR="00000000" w:rsidRDefault="00E82A5C">
      <w:pPr>
        <w:pStyle w:val="a"/>
        <w:rPr>
          <w:rFonts w:hint="cs"/>
          <w:rtl/>
        </w:rPr>
      </w:pPr>
      <w:r>
        <w:rPr>
          <w:rFonts w:hint="cs"/>
          <w:rtl/>
        </w:rPr>
        <w:t>בבקשה. נושא ה</w:t>
      </w:r>
      <w:r>
        <w:rPr>
          <w:rFonts w:hint="cs"/>
          <w:rtl/>
        </w:rPr>
        <w:t>וועדות הוא נושא חשוב.</w:t>
      </w:r>
    </w:p>
    <w:p w14:paraId="54892872" w14:textId="77777777" w:rsidR="00000000" w:rsidRDefault="00E82A5C">
      <w:pPr>
        <w:pStyle w:val="a"/>
        <w:ind w:firstLine="0"/>
        <w:rPr>
          <w:rFonts w:hint="cs"/>
          <w:rtl/>
        </w:rPr>
      </w:pPr>
    </w:p>
    <w:p w14:paraId="2CE1796D" w14:textId="77777777" w:rsidR="00000000" w:rsidRDefault="00E82A5C">
      <w:pPr>
        <w:pStyle w:val="ac"/>
        <w:rPr>
          <w:rtl/>
        </w:rPr>
      </w:pPr>
      <w:r>
        <w:rPr>
          <w:rFonts w:hint="eastAsia"/>
          <w:rtl/>
        </w:rPr>
        <w:t>רוני</w:t>
      </w:r>
      <w:r>
        <w:rPr>
          <w:rtl/>
        </w:rPr>
        <w:t xml:space="preserve"> בר-און (הליכוד):</w:t>
      </w:r>
    </w:p>
    <w:p w14:paraId="60FC2688" w14:textId="77777777" w:rsidR="00000000" w:rsidRDefault="00E82A5C">
      <w:pPr>
        <w:pStyle w:val="a"/>
        <w:rPr>
          <w:rFonts w:hint="cs"/>
          <w:rtl/>
        </w:rPr>
      </w:pPr>
    </w:p>
    <w:p w14:paraId="445F2ABD" w14:textId="77777777" w:rsidR="00000000" w:rsidRDefault="00E82A5C">
      <w:pPr>
        <w:pStyle w:val="a"/>
        <w:rPr>
          <w:rFonts w:hint="cs"/>
          <w:rtl/>
        </w:rPr>
      </w:pPr>
      <w:r>
        <w:rPr>
          <w:rFonts w:hint="cs"/>
          <w:rtl/>
        </w:rPr>
        <w:t>אם אפשר שהמזכירות תודיע לוועדות חמש דקות לפני ההצבעה - - -</w:t>
      </w:r>
    </w:p>
    <w:p w14:paraId="11F76DC1" w14:textId="77777777" w:rsidR="00000000" w:rsidRDefault="00E82A5C">
      <w:pPr>
        <w:pStyle w:val="a"/>
        <w:ind w:firstLine="0"/>
        <w:rPr>
          <w:rFonts w:hint="cs"/>
          <w:rtl/>
        </w:rPr>
      </w:pPr>
    </w:p>
    <w:p w14:paraId="5C3A3777" w14:textId="77777777" w:rsidR="00000000" w:rsidRDefault="00E82A5C">
      <w:pPr>
        <w:pStyle w:val="ad"/>
        <w:rPr>
          <w:rtl/>
        </w:rPr>
      </w:pPr>
      <w:r>
        <w:rPr>
          <w:rtl/>
        </w:rPr>
        <w:t>היו"ר</w:t>
      </w:r>
      <w:r>
        <w:rPr>
          <w:rFonts w:hint="cs"/>
          <w:rtl/>
        </w:rPr>
        <w:t xml:space="preserve"> ראובן ריבלין:</w:t>
      </w:r>
    </w:p>
    <w:p w14:paraId="406EAC78" w14:textId="77777777" w:rsidR="00000000" w:rsidRDefault="00E82A5C">
      <w:pPr>
        <w:pStyle w:val="a"/>
        <w:rPr>
          <w:rtl/>
        </w:rPr>
      </w:pPr>
    </w:p>
    <w:p w14:paraId="70DB4212" w14:textId="77777777" w:rsidR="00000000" w:rsidRDefault="00E82A5C">
      <w:pPr>
        <w:pStyle w:val="a"/>
        <w:rPr>
          <w:rFonts w:hint="cs"/>
          <w:rtl/>
        </w:rPr>
      </w:pPr>
      <w:r>
        <w:rPr>
          <w:rFonts w:hint="cs"/>
          <w:rtl/>
        </w:rPr>
        <w:t>ההצבעות עכשיו הן רצופות.</w:t>
      </w:r>
    </w:p>
    <w:p w14:paraId="26829B82" w14:textId="77777777" w:rsidR="00000000" w:rsidRDefault="00E82A5C">
      <w:pPr>
        <w:pStyle w:val="a"/>
        <w:ind w:firstLine="0"/>
        <w:rPr>
          <w:rFonts w:hint="cs"/>
          <w:rtl/>
        </w:rPr>
      </w:pPr>
    </w:p>
    <w:p w14:paraId="7B94A483" w14:textId="77777777" w:rsidR="00000000" w:rsidRDefault="00E82A5C">
      <w:pPr>
        <w:pStyle w:val="ac"/>
        <w:rPr>
          <w:rtl/>
        </w:rPr>
      </w:pPr>
      <w:r>
        <w:rPr>
          <w:rFonts w:hint="eastAsia"/>
          <w:rtl/>
        </w:rPr>
        <w:t>רוני</w:t>
      </w:r>
      <w:r>
        <w:rPr>
          <w:rtl/>
        </w:rPr>
        <w:t xml:space="preserve"> בר-און (הליכוד):</w:t>
      </w:r>
    </w:p>
    <w:p w14:paraId="10783113" w14:textId="77777777" w:rsidR="00000000" w:rsidRDefault="00E82A5C">
      <w:pPr>
        <w:pStyle w:val="a"/>
        <w:rPr>
          <w:rFonts w:hint="cs"/>
          <w:rtl/>
        </w:rPr>
      </w:pPr>
    </w:p>
    <w:p w14:paraId="6DFF6690" w14:textId="77777777" w:rsidR="00000000" w:rsidRDefault="00E82A5C">
      <w:pPr>
        <w:pStyle w:val="a"/>
        <w:rPr>
          <w:rFonts w:hint="cs"/>
          <w:rtl/>
        </w:rPr>
      </w:pPr>
      <w:r>
        <w:rPr>
          <w:rFonts w:hint="cs"/>
          <w:rtl/>
        </w:rPr>
        <w:t>ודיוני הוועדות יופסקו כדי שחברי הכנסת יוכלו להגיע ולהצביע.</w:t>
      </w:r>
    </w:p>
    <w:p w14:paraId="7A0E9925" w14:textId="77777777" w:rsidR="00000000" w:rsidRDefault="00E82A5C">
      <w:pPr>
        <w:pStyle w:val="a"/>
        <w:ind w:firstLine="0"/>
        <w:rPr>
          <w:rFonts w:hint="cs"/>
          <w:rtl/>
        </w:rPr>
      </w:pPr>
    </w:p>
    <w:p w14:paraId="1D1623F1" w14:textId="77777777" w:rsidR="00000000" w:rsidRDefault="00E82A5C">
      <w:pPr>
        <w:pStyle w:val="ad"/>
        <w:rPr>
          <w:rFonts w:hint="cs"/>
          <w:rtl/>
        </w:rPr>
      </w:pPr>
      <w:r>
        <w:rPr>
          <w:rtl/>
        </w:rPr>
        <w:t>היו"ר</w:t>
      </w:r>
      <w:r>
        <w:rPr>
          <w:rFonts w:hint="cs"/>
          <w:rtl/>
        </w:rPr>
        <w:t xml:space="preserve"> ראובן ריבלין:</w:t>
      </w:r>
    </w:p>
    <w:p w14:paraId="756DA5FF" w14:textId="77777777" w:rsidR="00000000" w:rsidRDefault="00E82A5C">
      <w:pPr>
        <w:pStyle w:val="a"/>
        <w:rPr>
          <w:rFonts w:hint="cs"/>
          <w:rtl/>
        </w:rPr>
      </w:pPr>
    </w:p>
    <w:p w14:paraId="0A86127D" w14:textId="77777777" w:rsidR="00000000" w:rsidRDefault="00E82A5C">
      <w:pPr>
        <w:pStyle w:val="a"/>
        <w:rPr>
          <w:rFonts w:hint="cs"/>
          <w:rtl/>
        </w:rPr>
      </w:pPr>
      <w:r>
        <w:rPr>
          <w:rFonts w:hint="cs"/>
          <w:rtl/>
        </w:rPr>
        <w:t xml:space="preserve">אני חושב שבוועדות הם מקוזזים אלה באלה ואין שום צורך. האופוזיציה והקואליציה יסדירו את העניין, או שאנחנו נקיים את ההצבעות. </w:t>
      </w:r>
    </w:p>
    <w:p w14:paraId="547FF9C9" w14:textId="77777777" w:rsidR="00000000" w:rsidRDefault="00E82A5C">
      <w:pPr>
        <w:pStyle w:val="a"/>
        <w:ind w:firstLine="0"/>
        <w:rPr>
          <w:rFonts w:hint="cs"/>
          <w:rtl/>
        </w:rPr>
      </w:pPr>
    </w:p>
    <w:p w14:paraId="4C9E6C96" w14:textId="77777777" w:rsidR="00000000" w:rsidRDefault="00E82A5C">
      <w:pPr>
        <w:pStyle w:val="ac"/>
        <w:rPr>
          <w:rtl/>
        </w:rPr>
      </w:pPr>
      <w:r>
        <w:rPr>
          <w:rFonts w:hint="eastAsia"/>
          <w:rtl/>
        </w:rPr>
        <w:t>שאול</w:t>
      </w:r>
      <w:r>
        <w:rPr>
          <w:rtl/>
        </w:rPr>
        <w:t xml:space="preserve"> יהלום (מפד"ל):</w:t>
      </w:r>
    </w:p>
    <w:p w14:paraId="74B884CA" w14:textId="77777777" w:rsidR="00000000" w:rsidRDefault="00E82A5C">
      <w:pPr>
        <w:pStyle w:val="a"/>
        <w:rPr>
          <w:rFonts w:hint="cs"/>
          <w:rtl/>
        </w:rPr>
      </w:pPr>
    </w:p>
    <w:p w14:paraId="65CB3277" w14:textId="77777777" w:rsidR="00000000" w:rsidRDefault="00E82A5C">
      <w:pPr>
        <w:pStyle w:val="a"/>
        <w:rPr>
          <w:rFonts w:hint="cs"/>
          <w:rtl/>
        </w:rPr>
      </w:pPr>
      <w:r>
        <w:rPr>
          <w:rFonts w:hint="cs"/>
          <w:rtl/>
        </w:rPr>
        <w:t>אדוני היושב-ראש, זה נושא לדיון בוועדת הכנסת.</w:t>
      </w:r>
    </w:p>
    <w:p w14:paraId="3F5BED73" w14:textId="77777777" w:rsidR="00000000" w:rsidRDefault="00E82A5C">
      <w:pPr>
        <w:pStyle w:val="a"/>
        <w:ind w:firstLine="0"/>
        <w:rPr>
          <w:rFonts w:hint="cs"/>
          <w:rtl/>
        </w:rPr>
      </w:pPr>
    </w:p>
    <w:p w14:paraId="44B13609" w14:textId="77777777" w:rsidR="00000000" w:rsidRDefault="00E82A5C">
      <w:pPr>
        <w:pStyle w:val="ad"/>
        <w:rPr>
          <w:rFonts w:hint="cs"/>
          <w:rtl/>
        </w:rPr>
      </w:pPr>
      <w:r>
        <w:rPr>
          <w:rtl/>
        </w:rPr>
        <w:t>היו"ר</w:t>
      </w:r>
      <w:r>
        <w:rPr>
          <w:rFonts w:hint="cs"/>
          <w:rtl/>
        </w:rPr>
        <w:t xml:space="preserve"> ראובן ריבלין:</w:t>
      </w:r>
    </w:p>
    <w:p w14:paraId="5D72C844" w14:textId="77777777" w:rsidR="00000000" w:rsidRDefault="00E82A5C">
      <w:pPr>
        <w:pStyle w:val="a"/>
        <w:rPr>
          <w:rFonts w:hint="cs"/>
          <w:rtl/>
        </w:rPr>
      </w:pPr>
    </w:p>
    <w:p w14:paraId="1779C01B" w14:textId="77777777" w:rsidR="00000000" w:rsidRDefault="00E82A5C">
      <w:pPr>
        <w:pStyle w:val="a"/>
        <w:rPr>
          <w:rFonts w:hint="cs"/>
          <w:rtl/>
        </w:rPr>
      </w:pPr>
      <w:r>
        <w:rPr>
          <w:rFonts w:hint="cs"/>
          <w:rtl/>
        </w:rPr>
        <w:t>או.קיי., אם לא אתבקש להפסיק את ההצבעות כיוון</w:t>
      </w:r>
      <w:r>
        <w:rPr>
          <w:rFonts w:hint="cs"/>
          <w:rtl/>
        </w:rPr>
        <w:t xml:space="preserve"> שנתתי אישור לקיים דיונים, אנחנו מקיימים הצבעות. מראה העיניים מראה שהקואליציה יכולה להתאמץ. </w:t>
      </w:r>
    </w:p>
    <w:p w14:paraId="34CB98C3" w14:textId="77777777" w:rsidR="00000000" w:rsidRDefault="00E82A5C">
      <w:pPr>
        <w:pStyle w:val="a"/>
        <w:ind w:firstLine="0"/>
        <w:rPr>
          <w:rFonts w:hint="cs"/>
          <w:rtl/>
        </w:rPr>
      </w:pPr>
    </w:p>
    <w:p w14:paraId="01B0393A" w14:textId="77777777" w:rsidR="00000000" w:rsidRDefault="00E82A5C">
      <w:pPr>
        <w:pStyle w:val="ac"/>
        <w:rPr>
          <w:rtl/>
        </w:rPr>
      </w:pPr>
    </w:p>
    <w:p w14:paraId="60900504" w14:textId="77777777" w:rsidR="00000000" w:rsidRDefault="00E82A5C">
      <w:pPr>
        <w:pStyle w:val="ac"/>
        <w:rPr>
          <w:rtl/>
        </w:rPr>
      </w:pPr>
      <w:r>
        <w:rPr>
          <w:rFonts w:hint="eastAsia"/>
          <w:rtl/>
        </w:rPr>
        <w:t>שאול</w:t>
      </w:r>
      <w:r>
        <w:rPr>
          <w:rtl/>
        </w:rPr>
        <w:t xml:space="preserve"> יהלום (מפד"ל):</w:t>
      </w:r>
    </w:p>
    <w:p w14:paraId="101D44F9" w14:textId="77777777" w:rsidR="00000000" w:rsidRDefault="00E82A5C">
      <w:pPr>
        <w:pStyle w:val="a"/>
        <w:rPr>
          <w:rFonts w:hint="cs"/>
          <w:rtl/>
        </w:rPr>
      </w:pPr>
    </w:p>
    <w:p w14:paraId="4DEBB8C2" w14:textId="77777777" w:rsidR="00000000" w:rsidRDefault="00E82A5C">
      <w:pPr>
        <w:pStyle w:val="a"/>
        <w:rPr>
          <w:rFonts w:hint="cs"/>
          <w:rtl/>
        </w:rPr>
      </w:pPr>
      <w:r>
        <w:rPr>
          <w:rFonts w:hint="cs"/>
          <w:rtl/>
        </w:rPr>
        <w:t>השאלה היא אם המעליות מתוקנות.</w:t>
      </w:r>
    </w:p>
    <w:p w14:paraId="671BBC12" w14:textId="77777777" w:rsidR="00000000" w:rsidRDefault="00E82A5C">
      <w:pPr>
        <w:pStyle w:val="a"/>
        <w:ind w:firstLine="0"/>
        <w:rPr>
          <w:rFonts w:hint="cs"/>
          <w:rtl/>
        </w:rPr>
      </w:pPr>
    </w:p>
    <w:p w14:paraId="2E0AF753" w14:textId="77777777" w:rsidR="00000000" w:rsidRDefault="00E82A5C">
      <w:pPr>
        <w:pStyle w:val="ad"/>
        <w:rPr>
          <w:rFonts w:hint="cs"/>
          <w:rtl/>
        </w:rPr>
      </w:pPr>
      <w:r>
        <w:rPr>
          <w:rtl/>
        </w:rPr>
        <w:t>היו"ר</w:t>
      </w:r>
      <w:r>
        <w:rPr>
          <w:rFonts w:hint="cs"/>
          <w:rtl/>
        </w:rPr>
        <w:t xml:space="preserve"> ראובן ריבלין:</w:t>
      </w:r>
    </w:p>
    <w:p w14:paraId="75BEFD7F" w14:textId="77777777" w:rsidR="00000000" w:rsidRDefault="00E82A5C">
      <w:pPr>
        <w:pStyle w:val="a"/>
        <w:rPr>
          <w:rFonts w:hint="cs"/>
          <w:rtl/>
        </w:rPr>
      </w:pPr>
    </w:p>
    <w:p w14:paraId="3B0FE2E1" w14:textId="77777777" w:rsidR="00000000" w:rsidRDefault="00E82A5C">
      <w:pPr>
        <w:pStyle w:val="a"/>
        <w:rPr>
          <w:rFonts w:hint="cs"/>
          <w:rtl/>
        </w:rPr>
      </w:pPr>
      <w:r>
        <w:rPr>
          <w:rFonts w:hint="cs"/>
          <w:rtl/>
        </w:rPr>
        <w:t>המעליות מתוקנות. בכל זאת, ריצות של  "ראח וג'אי" הן דברים קשים.</w:t>
      </w:r>
    </w:p>
    <w:p w14:paraId="6B7FA162" w14:textId="77777777" w:rsidR="00000000" w:rsidRDefault="00E82A5C">
      <w:pPr>
        <w:pStyle w:val="a"/>
        <w:rPr>
          <w:rFonts w:hint="cs"/>
          <w:rtl/>
        </w:rPr>
      </w:pPr>
    </w:p>
    <w:p w14:paraId="1A5F3007" w14:textId="77777777" w:rsidR="00000000" w:rsidRDefault="00E82A5C">
      <w:pPr>
        <w:pStyle w:val="a"/>
        <w:rPr>
          <w:rFonts w:hint="cs"/>
          <w:rtl/>
        </w:rPr>
      </w:pPr>
      <w:r>
        <w:rPr>
          <w:rFonts w:hint="cs"/>
          <w:rtl/>
        </w:rPr>
        <w:t>טוב, תודה רבה לכם, רבותי</w:t>
      </w:r>
      <w:r>
        <w:rPr>
          <w:rFonts w:hint="cs"/>
          <w:rtl/>
        </w:rPr>
        <w:t>. אדוני השר, בבקשה.</w:t>
      </w:r>
    </w:p>
    <w:p w14:paraId="50C24719" w14:textId="77777777" w:rsidR="00000000" w:rsidRDefault="00E82A5C">
      <w:pPr>
        <w:pStyle w:val="a"/>
        <w:ind w:firstLine="0"/>
        <w:rPr>
          <w:rFonts w:hint="cs"/>
          <w:rtl/>
        </w:rPr>
      </w:pPr>
    </w:p>
    <w:p w14:paraId="482E59A8" w14:textId="77777777" w:rsidR="00000000" w:rsidRDefault="00E82A5C">
      <w:pPr>
        <w:pStyle w:val="Speaker"/>
        <w:rPr>
          <w:rtl/>
        </w:rPr>
      </w:pPr>
      <w:bookmarkStart w:id="19" w:name="FS000000517T14_05_2003_12_02_12"/>
      <w:bookmarkEnd w:id="19"/>
      <w:r>
        <w:rPr>
          <w:rFonts w:hint="eastAsia"/>
          <w:rtl/>
        </w:rPr>
        <w:t>שר</w:t>
      </w:r>
      <w:r>
        <w:rPr>
          <w:rtl/>
        </w:rPr>
        <w:t xml:space="preserve"> המשפטים יוסף לפיד:</w:t>
      </w:r>
    </w:p>
    <w:p w14:paraId="35325820" w14:textId="77777777" w:rsidR="00000000" w:rsidRDefault="00E82A5C">
      <w:pPr>
        <w:pStyle w:val="a"/>
        <w:rPr>
          <w:rFonts w:hint="cs"/>
          <w:rtl/>
        </w:rPr>
      </w:pPr>
    </w:p>
    <w:p w14:paraId="676B9226" w14:textId="77777777" w:rsidR="00000000" w:rsidRDefault="00E82A5C">
      <w:pPr>
        <w:pStyle w:val="a"/>
        <w:rPr>
          <w:rFonts w:hint="cs"/>
          <w:rtl/>
        </w:rPr>
      </w:pPr>
      <w:r>
        <w:rPr>
          <w:rFonts w:hint="cs"/>
          <w:rtl/>
        </w:rPr>
        <w:t xml:space="preserve">אדוני יושב-ראש הכנסת, בכל זאת, מן הראוי לפרט את הצעות החוק שעליהן מרצ, </w:t>
      </w:r>
      <w:r>
        <w:rPr>
          <w:rtl/>
        </w:rPr>
        <w:br/>
      </w:r>
      <w:r>
        <w:rPr>
          <w:rFonts w:hint="cs"/>
          <w:rtl/>
        </w:rPr>
        <w:t xml:space="preserve">חד"ש-תע"ל, בל"ד ורע"ם ביקשו שלא להחיל דין רציפות. אני בטוח שאם הן היו בודקות היטב את החוקים, הן לא היו עושות את המהלך הזה, כי אלה חוקים שהם </w:t>
      </w:r>
      <w:r>
        <w:rPr>
          <w:rFonts w:hint="cs"/>
          <w:rtl/>
        </w:rPr>
        <w:t xml:space="preserve">לתועלת הציבור. </w:t>
      </w:r>
    </w:p>
    <w:p w14:paraId="24D2A36F" w14:textId="77777777" w:rsidR="00000000" w:rsidRDefault="00E82A5C">
      <w:pPr>
        <w:pStyle w:val="a"/>
        <w:rPr>
          <w:rFonts w:hint="cs"/>
          <w:rtl/>
        </w:rPr>
      </w:pPr>
    </w:p>
    <w:p w14:paraId="3FD494D1" w14:textId="77777777" w:rsidR="00000000" w:rsidRDefault="00E82A5C">
      <w:pPr>
        <w:pStyle w:val="a"/>
        <w:rPr>
          <w:rFonts w:hint="cs"/>
          <w:rtl/>
        </w:rPr>
      </w:pPr>
      <w:r>
        <w:rPr>
          <w:rFonts w:hint="cs"/>
          <w:rtl/>
        </w:rPr>
        <w:t xml:space="preserve">מדובר בהצעת חוק התאגידים הביטחוניים (הגנה על אינטרסים ביטחוניים). יכול להיות שהנושא הזה אינו קרוב ללבם של חד"ש, בל"ד ורע"ם, אבל זה מאוד יפתיע אותי אם הוא לא קרוב ללבה של מרצ. מדובר בהצעת חוק התאגידים הביטחוניים. אני מציע למרצ לשקול אם היא </w:t>
      </w:r>
      <w:r>
        <w:rPr>
          <w:rFonts w:hint="cs"/>
          <w:rtl/>
        </w:rPr>
        <w:t>לא רוצה לקדם חוק כזה.</w:t>
      </w:r>
    </w:p>
    <w:p w14:paraId="595DF84E" w14:textId="77777777" w:rsidR="00000000" w:rsidRDefault="00E82A5C">
      <w:pPr>
        <w:pStyle w:val="a"/>
        <w:ind w:firstLine="0"/>
        <w:rPr>
          <w:rFonts w:hint="cs"/>
          <w:rtl/>
        </w:rPr>
      </w:pPr>
    </w:p>
    <w:p w14:paraId="050BB523" w14:textId="77777777" w:rsidR="00000000" w:rsidRDefault="00E82A5C">
      <w:pPr>
        <w:pStyle w:val="ac"/>
        <w:rPr>
          <w:rtl/>
        </w:rPr>
      </w:pPr>
      <w:r>
        <w:rPr>
          <w:rFonts w:hint="eastAsia"/>
          <w:rtl/>
        </w:rPr>
        <w:t>זהבה</w:t>
      </w:r>
      <w:r>
        <w:rPr>
          <w:rtl/>
        </w:rPr>
        <w:t xml:space="preserve"> גלאון (מרצ):</w:t>
      </w:r>
    </w:p>
    <w:p w14:paraId="2D30A94D" w14:textId="77777777" w:rsidR="00000000" w:rsidRDefault="00E82A5C">
      <w:pPr>
        <w:pStyle w:val="a"/>
        <w:rPr>
          <w:rFonts w:hint="cs"/>
          <w:rtl/>
        </w:rPr>
      </w:pPr>
    </w:p>
    <w:p w14:paraId="3EDBC18B" w14:textId="77777777" w:rsidR="00000000" w:rsidRDefault="00E82A5C">
      <w:pPr>
        <w:pStyle w:val="a"/>
        <w:rPr>
          <w:rFonts w:hint="cs"/>
          <w:rtl/>
        </w:rPr>
      </w:pPr>
      <w:r>
        <w:rPr>
          <w:rFonts w:hint="cs"/>
          <w:rtl/>
        </w:rPr>
        <w:t>אדוני השר, אנחנו נסביר לך את הדברים.</w:t>
      </w:r>
    </w:p>
    <w:p w14:paraId="0F9CD1C8" w14:textId="77777777" w:rsidR="00000000" w:rsidRDefault="00E82A5C">
      <w:pPr>
        <w:pStyle w:val="a"/>
        <w:ind w:firstLine="0"/>
        <w:rPr>
          <w:rFonts w:hint="cs"/>
          <w:rtl/>
        </w:rPr>
      </w:pPr>
    </w:p>
    <w:p w14:paraId="0E28A8CC" w14:textId="77777777" w:rsidR="00000000" w:rsidRDefault="00E82A5C">
      <w:pPr>
        <w:pStyle w:val="SpeakerCon"/>
        <w:rPr>
          <w:rtl/>
        </w:rPr>
      </w:pPr>
      <w:bookmarkStart w:id="20" w:name="FS000000517T14_05_2003_12_04_35C"/>
      <w:bookmarkEnd w:id="20"/>
      <w:r>
        <w:rPr>
          <w:rtl/>
        </w:rPr>
        <w:t>שר המשפטים יוסף לפיד:</w:t>
      </w:r>
    </w:p>
    <w:p w14:paraId="48E043FE" w14:textId="77777777" w:rsidR="00000000" w:rsidRDefault="00E82A5C">
      <w:pPr>
        <w:pStyle w:val="a"/>
        <w:rPr>
          <w:rtl/>
        </w:rPr>
      </w:pPr>
    </w:p>
    <w:p w14:paraId="5E9D55B7" w14:textId="77777777" w:rsidR="00000000" w:rsidRDefault="00E82A5C">
      <w:pPr>
        <w:pStyle w:val="a"/>
        <w:rPr>
          <w:rFonts w:hint="cs"/>
          <w:rtl/>
        </w:rPr>
      </w:pPr>
      <w:r>
        <w:rPr>
          <w:rFonts w:hint="cs"/>
          <w:rtl/>
        </w:rPr>
        <w:t>אני מציע שלא תמיד ניגוח הממשלה יצדיק ניסיון לשים רגל לחוק נחוץ מאוד לביטחונה של המדינה. אני עדיין מאמין שביטחונה של המדינה יקר למרצ.</w:t>
      </w:r>
    </w:p>
    <w:p w14:paraId="54EE43A4" w14:textId="77777777" w:rsidR="00000000" w:rsidRDefault="00E82A5C">
      <w:pPr>
        <w:pStyle w:val="a"/>
        <w:rPr>
          <w:rFonts w:hint="cs"/>
          <w:rtl/>
        </w:rPr>
      </w:pPr>
    </w:p>
    <w:p w14:paraId="53A5D593" w14:textId="77777777" w:rsidR="00000000" w:rsidRDefault="00E82A5C">
      <w:pPr>
        <w:pStyle w:val="a"/>
        <w:rPr>
          <w:rFonts w:hint="cs"/>
          <w:rtl/>
        </w:rPr>
      </w:pPr>
      <w:r>
        <w:rPr>
          <w:rFonts w:hint="cs"/>
          <w:rtl/>
        </w:rPr>
        <w:t xml:space="preserve">דבר שני - הצעת חוק </w:t>
      </w:r>
      <w:r>
        <w:rPr>
          <w:rFonts w:hint="cs"/>
          <w:rtl/>
        </w:rPr>
        <w:t>מאבק בארגוני פשיעה. אני רוצה לדעת לאיזו סיעה ציונית יש עניין שלא להמשיך בחקיקה שמטרתה מאבק בארגוני פשיעה? אני ארצה לראות כיצד מרצ תצדיק את כוונתה להכשיל חוק שבא להיאבק בפשיעה.  הפשיעה יקרה ללבכם? מה זה?</w:t>
      </w:r>
    </w:p>
    <w:p w14:paraId="1BFF50EE" w14:textId="77777777" w:rsidR="00000000" w:rsidRDefault="00E82A5C">
      <w:pPr>
        <w:pStyle w:val="a"/>
        <w:ind w:firstLine="0"/>
        <w:rPr>
          <w:rFonts w:hint="cs"/>
          <w:rtl/>
        </w:rPr>
      </w:pPr>
    </w:p>
    <w:p w14:paraId="2CD07CD9" w14:textId="77777777" w:rsidR="00000000" w:rsidRDefault="00E82A5C">
      <w:pPr>
        <w:pStyle w:val="ac"/>
        <w:rPr>
          <w:rtl/>
        </w:rPr>
      </w:pPr>
      <w:r>
        <w:rPr>
          <w:rFonts w:hint="eastAsia"/>
          <w:rtl/>
        </w:rPr>
        <w:t>זהבה</w:t>
      </w:r>
      <w:r>
        <w:rPr>
          <w:rtl/>
        </w:rPr>
        <w:t xml:space="preserve"> גלאון (מרצ):</w:t>
      </w:r>
    </w:p>
    <w:p w14:paraId="5552681F" w14:textId="77777777" w:rsidR="00000000" w:rsidRDefault="00E82A5C">
      <w:pPr>
        <w:pStyle w:val="a"/>
        <w:rPr>
          <w:rFonts w:hint="cs"/>
          <w:rtl/>
        </w:rPr>
      </w:pPr>
    </w:p>
    <w:p w14:paraId="55715E8D" w14:textId="77777777" w:rsidR="00000000" w:rsidRDefault="00E82A5C">
      <w:pPr>
        <w:pStyle w:val="a"/>
        <w:ind w:left="719" w:firstLine="0"/>
        <w:rPr>
          <w:rFonts w:hint="cs"/>
          <w:rtl/>
        </w:rPr>
      </w:pPr>
      <w:r>
        <w:rPr>
          <w:rFonts w:hint="cs"/>
          <w:rtl/>
        </w:rPr>
        <w:t>- - -</w:t>
      </w:r>
    </w:p>
    <w:p w14:paraId="794539A3" w14:textId="77777777" w:rsidR="00000000" w:rsidRDefault="00E82A5C">
      <w:pPr>
        <w:pStyle w:val="a"/>
        <w:ind w:firstLine="0"/>
        <w:rPr>
          <w:rFonts w:hint="cs"/>
          <w:rtl/>
        </w:rPr>
      </w:pPr>
    </w:p>
    <w:p w14:paraId="6FC10A10" w14:textId="77777777" w:rsidR="00000000" w:rsidRDefault="00E82A5C">
      <w:pPr>
        <w:pStyle w:val="ad"/>
        <w:rPr>
          <w:rtl/>
        </w:rPr>
      </w:pPr>
    </w:p>
    <w:p w14:paraId="5BABFEB9" w14:textId="77777777" w:rsidR="00000000" w:rsidRDefault="00E82A5C">
      <w:pPr>
        <w:pStyle w:val="ad"/>
        <w:rPr>
          <w:rFonts w:hint="cs"/>
          <w:rtl/>
        </w:rPr>
      </w:pPr>
      <w:r>
        <w:rPr>
          <w:rtl/>
        </w:rPr>
        <w:t>היו"ר</w:t>
      </w:r>
      <w:r>
        <w:rPr>
          <w:rFonts w:hint="cs"/>
          <w:rtl/>
        </w:rPr>
        <w:t xml:space="preserve"> ראובן ריבלין</w:t>
      </w:r>
      <w:r>
        <w:rPr>
          <w:rtl/>
        </w:rPr>
        <w:t>:</w:t>
      </w:r>
    </w:p>
    <w:p w14:paraId="7057E33C" w14:textId="77777777" w:rsidR="00000000" w:rsidRDefault="00E82A5C">
      <w:pPr>
        <w:pStyle w:val="a"/>
        <w:rPr>
          <w:rFonts w:hint="cs"/>
          <w:rtl/>
        </w:rPr>
      </w:pPr>
    </w:p>
    <w:p w14:paraId="76B56171" w14:textId="77777777" w:rsidR="00000000" w:rsidRDefault="00E82A5C">
      <w:pPr>
        <w:pStyle w:val="a"/>
        <w:rPr>
          <w:rFonts w:hint="cs"/>
          <w:rtl/>
        </w:rPr>
      </w:pPr>
      <w:r>
        <w:rPr>
          <w:rFonts w:hint="cs"/>
          <w:rtl/>
        </w:rPr>
        <w:t>חברת</w:t>
      </w:r>
      <w:r>
        <w:rPr>
          <w:rFonts w:hint="cs"/>
          <w:rtl/>
        </w:rPr>
        <w:t xml:space="preserve"> הכנסת גלאון, הבהרת את הדברים. גברתי קראה קריאת ביניים.</w:t>
      </w:r>
    </w:p>
    <w:p w14:paraId="27681494" w14:textId="77777777" w:rsidR="00000000" w:rsidRDefault="00E82A5C">
      <w:pPr>
        <w:pStyle w:val="a"/>
        <w:ind w:firstLine="0"/>
        <w:rPr>
          <w:rFonts w:hint="cs"/>
          <w:rtl/>
        </w:rPr>
      </w:pPr>
    </w:p>
    <w:p w14:paraId="5EEA343A" w14:textId="77777777" w:rsidR="00000000" w:rsidRDefault="00E82A5C">
      <w:pPr>
        <w:pStyle w:val="ac"/>
        <w:rPr>
          <w:rtl/>
        </w:rPr>
      </w:pPr>
      <w:r>
        <w:rPr>
          <w:rFonts w:hint="eastAsia"/>
          <w:rtl/>
        </w:rPr>
        <w:t>נסים</w:t>
      </w:r>
      <w:r>
        <w:rPr>
          <w:rtl/>
        </w:rPr>
        <w:t xml:space="preserve"> זאב (ש"ס):</w:t>
      </w:r>
    </w:p>
    <w:p w14:paraId="59E27354" w14:textId="77777777" w:rsidR="00000000" w:rsidRDefault="00E82A5C">
      <w:pPr>
        <w:pStyle w:val="a"/>
        <w:rPr>
          <w:rFonts w:hint="cs"/>
          <w:rtl/>
        </w:rPr>
      </w:pPr>
    </w:p>
    <w:p w14:paraId="5F6F4AAF" w14:textId="77777777" w:rsidR="00000000" w:rsidRDefault="00E82A5C">
      <w:pPr>
        <w:pStyle w:val="a"/>
        <w:rPr>
          <w:rFonts w:hint="cs"/>
          <w:rtl/>
        </w:rPr>
      </w:pPr>
      <w:r>
        <w:rPr>
          <w:rFonts w:hint="cs"/>
          <w:rtl/>
        </w:rPr>
        <w:t>מדובר בחוק, הפשיעה היא - - -</w:t>
      </w:r>
    </w:p>
    <w:p w14:paraId="4B910E5D" w14:textId="77777777" w:rsidR="00000000" w:rsidRDefault="00E82A5C">
      <w:pPr>
        <w:pStyle w:val="ad"/>
        <w:rPr>
          <w:rFonts w:hint="cs"/>
          <w:rtl/>
        </w:rPr>
      </w:pPr>
    </w:p>
    <w:p w14:paraId="16E0EA1E" w14:textId="77777777" w:rsidR="00000000" w:rsidRDefault="00E82A5C">
      <w:pPr>
        <w:pStyle w:val="ad"/>
        <w:rPr>
          <w:rFonts w:hint="cs"/>
          <w:rtl/>
        </w:rPr>
      </w:pPr>
      <w:r>
        <w:rPr>
          <w:rtl/>
        </w:rPr>
        <w:t>היו"ר</w:t>
      </w:r>
      <w:r>
        <w:rPr>
          <w:rFonts w:hint="cs"/>
          <w:rtl/>
        </w:rPr>
        <w:t xml:space="preserve"> ראובן ריבלין</w:t>
      </w:r>
      <w:r>
        <w:rPr>
          <w:rtl/>
        </w:rPr>
        <w:t>:</w:t>
      </w:r>
    </w:p>
    <w:p w14:paraId="4D823CB1" w14:textId="77777777" w:rsidR="00000000" w:rsidRDefault="00E82A5C">
      <w:pPr>
        <w:pStyle w:val="a"/>
        <w:rPr>
          <w:rFonts w:hint="cs"/>
          <w:rtl/>
        </w:rPr>
      </w:pPr>
    </w:p>
    <w:p w14:paraId="185F2A32" w14:textId="77777777" w:rsidR="00000000" w:rsidRDefault="00E82A5C">
      <w:pPr>
        <w:pStyle w:val="a"/>
        <w:rPr>
          <w:rFonts w:hint="cs"/>
          <w:rtl/>
        </w:rPr>
      </w:pPr>
      <w:r>
        <w:rPr>
          <w:rFonts w:hint="cs"/>
          <w:rtl/>
        </w:rPr>
        <w:t xml:space="preserve">חבר הכנסת זאב, לשבת. לשבת. אתה לא תקרא קריאות ביניים כשאתה עומד. אתה רוצה לקרוא קריאות ביניים </w:t>
      </w:r>
      <w:r>
        <w:rPr>
          <w:rtl/>
        </w:rPr>
        <w:t>–</w:t>
      </w:r>
      <w:r>
        <w:rPr>
          <w:rFonts w:hint="cs"/>
          <w:rtl/>
        </w:rPr>
        <w:t xml:space="preserve"> תשב, תשב בבקשה. מי שרוצה לקרוא קריא</w:t>
      </w:r>
      <w:r>
        <w:rPr>
          <w:rFonts w:hint="cs"/>
          <w:rtl/>
        </w:rPr>
        <w:t>ת ביניים ישב. בבקשה, אדוני השר.</w:t>
      </w:r>
    </w:p>
    <w:p w14:paraId="15E2761E" w14:textId="77777777" w:rsidR="00000000" w:rsidRDefault="00E82A5C">
      <w:pPr>
        <w:pStyle w:val="a"/>
        <w:ind w:firstLine="0"/>
        <w:rPr>
          <w:rFonts w:hint="cs"/>
          <w:rtl/>
        </w:rPr>
      </w:pPr>
    </w:p>
    <w:p w14:paraId="2BDA07FC" w14:textId="77777777" w:rsidR="00000000" w:rsidRDefault="00E82A5C">
      <w:pPr>
        <w:pStyle w:val="SpeakerCon"/>
        <w:rPr>
          <w:rtl/>
        </w:rPr>
      </w:pPr>
      <w:bookmarkStart w:id="21" w:name="FS000000517T14_05_2003_12_07_39C"/>
      <w:bookmarkEnd w:id="21"/>
      <w:r>
        <w:rPr>
          <w:rtl/>
        </w:rPr>
        <w:t>שר המשפטים יוסף לפיד:</w:t>
      </w:r>
    </w:p>
    <w:p w14:paraId="66711308" w14:textId="77777777" w:rsidR="00000000" w:rsidRDefault="00E82A5C">
      <w:pPr>
        <w:pStyle w:val="a"/>
        <w:rPr>
          <w:rtl/>
        </w:rPr>
      </w:pPr>
    </w:p>
    <w:p w14:paraId="1AF3F47F" w14:textId="77777777" w:rsidR="00000000" w:rsidRDefault="00E82A5C">
      <w:pPr>
        <w:pStyle w:val="a"/>
        <w:rPr>
          <w:rFonts w:hint="cs"/>
          <w:rtl/>
        </w:rPr>
      </w:pPr>
      <w:r>
        <w:rPr>
          <w:rFonts w:hint="cs"/>
          <w:rtl/>
        </w:rPr>
        <w:t xml:space="preserve">אדוני היושב-ראש, אני מפרט אחת לאחת את הצעות החוק שעליהן הם לא רוצים להחיל את דין הרציפות: בהצעת חוק לתיקון פקודת המשטרה (מס' 18) (אירוע אסון המוני) מדובר בשאלה, כיצד לתת עזרה בזמן אסון המוני. </w:t>
      </w:r>
    </w:p>
    <w:p w14:paraId="1BF776C5" w14:textId="77777777" w:rsidR="00000000" w:rsidRDefault="00E82A5C">
      <w:pPr>
        <w:pStyle w:val="a"/>
        <w:ind w:firstLine="0"/>
        <w:rPr>
          <w:rFonts w:hint="cs"/>
          <w:rtl/>
        </w:rPr>
      </w:pPr>
    </w:p>
    <w:p w14:paraId="7F9413BE" w14:textId="77777777" w:rsidR="00000000" w:rsidRDefault="00E82A5C">
      <w:pPr>
        <w:pStyle w:val="ac"/>
        <w:rPr>
          <w:rtl/>
        </w:rPr>
      </w:pPr>
      <w:r>
        <w:rPr>
          <w:rFonts w:hint="eastAsia"/>
          <w:rtl/>
        </w:rPr>
        <w:t>חיים</w:t>
      </w:r>
      <w:r>
        <w:rPr>
          <w:rtl/>
        </w:rPr>
        <w:t xml:space="preserve"> א</w:t>
      </w:r>
      <w:r>
        <w:rPr>
          <w:rtl/>
        </w:rPr>
        <w:t>ורון (מרצ):</w:t>
      </w:r>
    </w:p>
    <w:p w14:paraId="6EC6585B" w14:textId="77777777" w:rsidR="00000000" w:rsidRDefault="00E82A5C">
      <w:pPr>
        <w:pStyle w:val="a"/>
        <w:rPr>
          <w:rFonts w:hint="cs"/>
          <w:rtl/>
        </w:rPr>
      </w:pPr>
    </w:p>
    <w:p w14:paraId="4A389079" w14:textId="77777777" w:rsidR="00000000" w:rsidRDefault="00E82A5C">
      <w:pPr>
        <w:pStyle w:val="a"/>
        <w:rPr>
          <w:rFonts w:hint="cs"/>
          <w:rtl/>
        </w:rPr>
      </w:pPr>
      <w:r>
        <w:rPr>
          <w:rFonts w:hint="cs"/>
          <w:rtl/>
        </w:rPr>
        <w:t xml:space="preserve">אדוני השר, אתה לא הבנת. אנחנו התנגדנו לחוק כדי לקבל זמן דיבור ולהסביר את הדברים לציבור. זה מה שעשינו. הצלחנו.  רצינו זמן דיבור כדי להסביר את העניין. </w:t>
      </w:r>
    </w:p>
    <w:p w14:paraId="770B3DB5" w14:textId="77777777" w:rsidR="00000000" w:rsidRDefault="00E82A5C">
      <w:pPr>
        <w:pStyle w:val="a"/>
        <w:ind w:firstLine="0"/>
        <w:rPr>
          <w:rFonts w:hint="cs"/>
          <w:rtl/>
        </w:rPr>
      </w:pPr>
    </w:p>
    <w:p w14:paraId="054B3B19" w14:textId="77777777" w:rsidR="00000000" w:rsidRDefault="00E82A5C">
      <w:pPr>
        <w:pStyle w:val="ad"/>
        <w:rPr>
          <w:rtl/>
        </w:rPr>
      </w:pPr>
      <w:r>
        <w:rPr>
          <w:rtl/>
        </w:rPr>
        <w:t>היו"ר</w:t>
      </w:r>
      <w:r>
        <w:rPr>
          <w:rFonts w:hint="cs"/>
          <w:rtl/>
        </w:rPr>
        <w:t xml:space="preserve"> ראובן ריבלין</w:t>
      </w:r>
      <w:r>
        <w:rPr>
          <w:rtl/>
        </w:rPr>
        <w:t>:</w:t>
      </w:r>
    </w:p>
    <w:p w14:paraId="3226E8C1" w14:textId="77777777" w:rsidR="00000000" w:rsidRDefault="00E82A5C">
      <w:pPr>
        <w:pStyle w:val="a"/>
        <w:rPr>
          <w:rtl/>
        </w:rPr>
      </w:pPr>
    </w:p>
    <w:p w14:paraId="19BBF035" w14:textId="77777777" w:rsidR="00000000" w:rsidRDefault="00E82A5C">
      <w:pPr>
        <w:pStyle w:val="a"/>
        <w:rPr>
          <w:rFonts w:hint="cs"/>
          <w:rtl/>
        </w:rPr>
      </w:pPr>
      <w:r>
        <w:rPr>
          <w:rFonts w:hint="cs"/>
          <w:rtl/>
        </w:rPr>
        <w:t xml:space="preserve">תודה, חבר הכנסת אורון. הסברת לשר. </w:t>
      </w:r>
    </w:p>
    <w:p w14:paraId="59FAEEA7" w14:textId="77777777" w:rsidR="00000000" w:rsidRDefault="00E82A5C">
      <w:pPr>
        <w:pStyle w:val="a"/>
        <w:ind w:firstLine="0"/>
        <w:rPr>
          <w:rFonts w:hint="cs"/>
          <w:rtl/>
        </w:rPr>
      </w:pPr>
    </w:p>
    <w:p w14:paraId="0AA26EDD" w14:textId="77777777" w:rsidR="00000000" w:rsidRDefault="00E82A5C">
      <w:pPr>
        <w:pStyle w:val="ac"/>
        <w:rPr>
          <w:rtl/>
        </w:rPr>
      </w:pPr>
      <w:r>
        <w:rPr>
          <w:rFonts w:hint="eastAsia"/>
          <w:rtl/>
        </w:rPr>
        <w:t>חיים</w:t>
      </w:r>
      <w:r>
        <w:rPr>
          <w:rtl/>
        </w:rPr>
        <w:t xml:space="preserve"> אורון (מרצ):</w:t>
      </w:r>
    </w:p>
    <w:p w14:paraId="1483C0DF" w14:textId="77777777" w:rsidR="00000000" w:rsidRDefault="00E82A5C">
      <w:pPr>
        <w:pStyle w:val="a"/>
        <w:rPr>
          <w:rFonts w:hint="cs"/>
          <w:rtl/>
        </w:rPr>
      </w:pPr>
    </w:p>
    <w:p w14:paraId="1D8AE169" w14:textId="77777777" w:rsidR="00000000" w:rsidRDefault="00E82A5C">
      <w:pPr>
        <w:pStyle w:val="a"/>
        <w:rPr>
          <w:rFonts w:hint="cs"/>
          <w:rtl/>
        </w:rPr>
      </w:pPr>
      <w:r>
        <w:rPr>
          <w:rFonts w:hint="cs"/>
          <w:rtl/>
        </w:rPr>
        <w:t>תסביר איך אתה מצ</w:t>
      </w:r>
      <w:r>
        <w:rPr>
          <w:rFonts w:hint="cs"/>
          <w:rtl/>
        </w:rPr>
        <w:t>ביע - - -</w:t>
      </w:r>
    </w:p>
    <w:p w14:paraId="73F64E09" w14:textId="77777777" w:rsidR="00000000" w:rsidRDefault="00E82A5C">
      <w:pPr>
        <w:pStyle w:val="ad"/>
        <w:rPr>
          <w:rFonts w:hint="cs"/>
          <w:rtl/>
        </w:rPr>
      </w:pPr>
    </w:p>
    <w:p w14:paraId="4B1CA7C1" w14:textId="77777777" w:rsidR="00000000" w:rsidRDefault="00E82A5C">
      <w:pPr>
        <w:pStyle w:val="ad"/>
        <w:rPr>
          <w:rtl/>
        </w:rPr>
      </w:pPr>
      <w:r>
        <w:rPr>
          <w:rtl/>
        </w:rPr>
        <w:t>היו"ר</w:t>
      </w:r>
      <w:r>
        <w:rPr>
          <w:rFonts w:hint="cs"/>
          <w:rtl/>
        </w:rPr>
        <w:t xml:space="preserve"> ראובן ריבלין</w:t>
      </w:r>
      <w:r>
        <w:rPr>
          <w:rtl/>
        </w:rPr>
        <w:t>:</w:t>
      </w:r>
    </w:p>
    <w:p w14:paraId="255C73F4" w14:textId="77777777" w:rsidR="00000000" w:rsidRDefault="00E82A5C">
      <w:pPr>
        <w:pStyle w:val="a"/>
        <w:rPr>
          <w:rtl/>
        </w:rPr>
      </w:pPr>
    </w:p>
    <w:p w14:paraId="66D90D23" w14:textId="77777777" w:rsidR="00000000" w:rsidRDefault="00E82A5C">
      <w:pPr>
        <w:pStyle w:val="a"/>
        <w:rPr>
          <w:rFonts w:hint="cs"/>
          <w:rtl/>
        </w:rPr>
      </w:pPr>
      <w:r>
        <w:rPr>
          <w:rFonts w:hint="cs"/>
          <w:rtl/>
        </w:rPr>
        <w:t xml:space="preserve">חבר הכנסת אורון, הסברת לשר. </w:t>
      </w:r>
    </w:p>
    <w:p w14:paraId="2FD9EC14" w14:textId="77777777" w:rsidR="00000000" w:rsidRDefault="00E82A5C">
      <w:pPr>
        <w:pStyle w:val="a"/>
        <w:ind w:firstLine="0"/>
        <w:rPr>
          <w:rFonts w:hint="cs"/>
          <w:rtl/>
        </w:rPr>
      </w:pPr>
    </w:p>
    <w:p w14:paraId="5642987A" w14:textId="77777777" w:rsidR="00000000" w:rsidRDefault="00E82A5C">
      <w:pPr>
        <w:pStyle w:val="ac"/>
        <w:rPr>
          <w:rtl/>
        </w:rPr>
      </w:pPr>
    </w:p>
    <w:p w14:paraId="53E058A9" w14:textId="77777777" w:rsidR="00000000" w:rsidRDefault="00E82A5C">
      <w:pPr>
        <w:pStyle w:val="ac"/>
        <w:rPr>
          <w:rtl/>
        </w:rPr>
      </w:pPr>
      <w:r>
        <w:rPr>
          <w:rFonts w:hint="eastAsia"/>
          <w:rtl/>
        </w:rPr>
        <w:t>אבשלום</w:t>
      </w:r>
      <w:r>
        <w:rPr>
          <w:rtl/>
        </w:rPr>
        <w:t xml:space="preserve"> וילן (מרצ):</w:t>
      </w:r>
    </w:p>
    <w:p w14:paraId="60B62B27" w14:textId="77777777" w:rsidR="00000000" w:rsidRDefault="00E82A5C">
      <w:pPr>
        <w:pStyle w:val="a"/>
        <w:rPr>
          <w:rFonts w:hint="cs"/>
          <w:rtl/>
        </w:rPr>
      </w:pPr>
    </w:p>
    <w:p w14:paraId="47A25640" w14:textId="77777777" w:rsidR="00000000" w:rsidRDefault="00E82A5C">
      <w:pPr>
        <w:pStyle w:val="a"/>
        <w:rPr>
          <w:rFonts w:hint="cs"/>
          <w:rtl/>
        </w:rPr>
      </w:pPr>
      <w:r>
        <w:rPr>
          <w:rFonts w:hint="cs"/>
          <w:rtl/>
        </w:rPr>
        <w:t>דיברנו על העניין של בלומנטל. על זה דיברנו.</w:t>
      </w:r>
    </w:p>
    <w:p w14:paraId="39D3C259" w14:textId="77777777" w:rsidR="00000000" w:rsidRDefault="00E82A5C">
      <w:pPr>
        <w:pStyle w:val="a"/>
        <w:ind w:firstLine="0"/>
        <w:rPr>
          <w:rFonts w:hint="cs"/>
          <w:rtl/>
        </w:rPr>
      </w:pPr>
    </w:p>
    <w:p w14:paraId="0BD395CB" w14:textId="77777777" w:rsidR="00000000" w:rsidRDefault="00E82A5C">
      <w:pPr>
        <w:pStyle w:val="ad"/>
        <w:rPr>
          <w:rtl/>
        </w:rPr>
      </w:pPr>
      <w:r>
        <w:rPr>
          <w:rtl/>
        </w:rPr>
        <w:t>היו"ר</w:t>
      </w:r>
      <w:r>
        <w:rPr>
          <w:rFonts w:hint="cs"/>
          <w:rtl/>
        </w:rPr>
        <w:t xml:space="preserve"> ראובן ריבלין</w:t>
      </w:r>
      <w:r>
        <w:rPr>
          <w:rtl/>
        </w:rPr>
        <w:t>:</w:t>
      </w:r>
    </w:p>
    <w:p w14:paraId="4F264ED5" w14:textId="77777777" w:rsidR="00000000" w:rsidRDefault="00E82A5C">
      <w:pPr>
        <w:pStyle w:val="a"/>
        <w:rPr>
          <w:rtl/>
        </w:rPr>
      </w:pPr>
    </w:p>
    <w:p w14:paraId="0BAB232A" w14:textId="77777777" w:rsidR="00000000" w:rsidRDefault="00E82A5C">
      <w:pPr>
        <w:pStyle w:val="a"/>
        <w:rPr>
          <w:rFonts w:hint="cs"/>
          <w:rtl/>
        </w:rPr>
      </w:pPr>
      <w:r>
        <w:rPr>
          <w:rFonts w:hint="cs"/>
          <w:rtl/>
        </w:rPr>
        <w:t xml:space="preserve">חבר הכנסת וילן, תודה. </w:t>
      </w:r>
    </w:p>
    <w:p w14:paraId="3F70B74F" w14:textId="77777777" w:rsidR="00000000" w:rsidRDefault="00E82A5C">
      <w:pPr>
        <w:pStyle w:val="a"/>
        <w:ind w:firstLine="0"/>
        <w:rPr>
          <w:rFonts w:hint="cs"/>
          <w:rtl/>
        </w:rPr>
      </w:pPr>
    </w:p>
    <w:p w14:paraId="62351C40" w14:textId="77777777" w:rsidR="00000000" w:rsidRDefault="00E82A5C">
      <w:pPr>
        <w:pStyle w:val="SpeakerCon"/>
        <w:rPr>
          <w:rtl/>
        </w:rPr>
      </w:pPr>
      <w:bookmarkStart w:id="22" w:name="FS000000517T14_05_2003_12_10_33C"/>
      <w:bookmarkEnd w:id="22"/>
      <w:r>
        <w:rPr>
          <w:rtl/>
        </w:rPr>
        <w:t>שר המשפטים יוסף לפיד:</w:t>
      </w:r>
    </w:p>
    <w:p w14:paraId="2A89B930" w14:textId="77777777" w:rsidR="00000000" w:rsidRDefault="00E82A5C">
      <w:pPr>
        <w:pStyle w:val="a"/>
        <w:rPr>
          <w:rtl/>
        </w:rPr>
      </w:pPr>
    </w:p>
    <w:p w14:paraId="00923C89" w14:textId="77777777" w:rsidR="00000000" w:rsidRDefault="00E82A5C">
      <w:pPr>
        <w:pStyle w:val="a"/>
        <w:rPr>
          <w:rFonts w:hint="cs"/>
          <w:rtl/>
        </w:rPr>
      </w:pPr>
      <w:r>
        <w:rPr>
          <w:rFonts w:hint="cs"/>
          <w:rtl/>
        </w:rPr>
        <w:t>חבר הכנסת אורון, יש לכם הרבה הזדמנויות להתבטא. במקום שתנסו לש</w:t>
      </w:r>
      <w:r>
        <w:rPr>
          <w:rFonts w:hint="cs"/>
          <w:rtl/>
        </w:rPr>
        <w:t>ים רגל לחוק שעוסק בפעולת המשטרה בזמן אסון המוני - - -</w:t>
      </w:r>
    </w:p>
    <w:p w14:paraId="0528FBEF" w14:textId="77777777" w:rsidR="00000000" w:rsidRDefault="00E82A5C">
      <w:pPr>
        <w:pStyle w:val="a"/>
        <w:ind w:firstLine="0"/>
        <w:rPr>
          <w:rFonts w:hint="cs"/>
          <w:rtl/>
        </w:rPr>
      </w:pPr>
    </w:p>
    <w:p w14:paraId="1055C117" w14:textId="77777777" w:rsidR="00000000" w:rsidRDefault="00E82A5C">
      <w:pPr>
        <w:pStyle w:val="ac"/>
        <w:rPr>
          <w:rtl/>
        </w:rPr>
      </w:pPr>
      <w:r>
        <w:rPr>
          <w:rFonts w:hint="eastAsia"/>
          <w:rtl/>
        </w:rPr>
        <w:t>חיים</w:t>
      </w:r>
      <w:r>
        <w:rPr>
          <w:rtl/>
        </w:rPr>
        <w:t xml:space="preserve"> אורון (מרצ):</w:t>
      </w:r>
    </w:p>
    <w:p w14:paraId="44DD5658" w14:textId="77777777" w:rsidR="00000000" w:rsidRDefault="00E82A5C">
      <w:pPr>
        <w:pStyle w:val="a"/>
        <w:rPr>
          <w:rFonts w:hint="cs"/>
          <w:rtl/>
        </w:rPr>
      </w:pPr>
    </w:p>
    <w:p w14:paraId="7A46575F" w14:textId="77777777" w:rsidR="00000000" w:rsidRDefault="00E82A5C">
      <w:pPr>
        <w:pStyle w:val="a"/>
        <w:rPr>
          <w:rFonts w:hint="cs"/>
          <w:rtl/>
        </w:rPr>
      </w:pPr>
      <w:r>
        <w:rPr>
          <w:rFonts w:hint="cs"/>
          <w:rtl/>
        </w:rPr>
        <w:t xml:space="preserve">לממשלה יש רוב. שיבואו החברים שלך לכאן. זה הכול. </w:t>
      </w:r>
    </w:p>
    <w:p w14:paraId="7792CF05" w14:textId="77777777" w:rsidR="00000000" w:rsidRDefault="00E82A5C">
      <w:pPr>
        <w:pStyle w:val="a"/>
        <w:ind w:firstLine="0"/>
        <w:rPr>
          <w:rFonts w:hint="cs"/>
          <w:rtl/>
        </w:rPr>
      </w:pPr>
    </w:p>
    <w:p w14:paraId="561CE83A" w14:textId="77777777" w:rsidR="00000000" w:rsidRDefault="00E82A5C">
      <w:pPr>
        <w:pStyle w:val="ad"/>
        <w:rPr>
          <w:rFonts w:hint="cs"/>
          <w:rtl/>
        </w:rPr>
      </w:pPr>
      <w:r>
        <w:rPr>
          <w:rtl/>
        </w:rPr>
        <w:t>היו"ר</w:t>
      </w:r>
      <w:r>
        <w:rPr>
          <w:rFonts w:hint="cs"/>
          <w:rtl/>
        </w:rPr>
        <w:t xml:space="preserve"> ראובן ריבלין</w:t>
      </w:r>
      <w:r>
        <w:rPr>
          <w:rtl/>
        </w:rPr>
        <w:t>:</w:t>
      </w:r>
    </w:p>
    <w:p w14:paraId="2E05EB30" w14:textId="77777777" w:rsidR="00000000" w:rsidRDefault="00E82A5C">
      <w:pPr>
        <w:pStyle w:val="a"/>
        <w:rPr>
          <w:rFonts w:hint="cs"/>
          <w:rtl/>
        </w:rPr>
      </w:pPr>
    </w:p>
    <w:p w14:paraId="341C5C6A" w14:textId="77777777" w:rsidR="00000000" w:rsidRDefault="00E82A5C">
      <w:pPr>
        <w:pStyle w:val="a"/>
        <w:rPr>
          <w:rFonts w:hint="cs"/>
          <w:rtl/>
        </w:rPr>
      </w:pPr>
      <w:r>
        <w:rPr>
          <w:rFonts w:hint="cs"/>
          <w:rtl/>
        </w:rPr>
        <w:t>חבר הכנסת אורון, אפשר להפריע, אבל אי-אפשר להפסיק את השר בדיבורו. בבקשה, אדוני.</w:t>
      </w:r>
    </w:p>
    <w:p w14:paraId="3F122F64" w14:textId="77777777" w:rsidR="00000000" w:rsidRDefault="00E82A5C">
      <w:pPr>
        <w:pStyle w:val="a"/>
        <w:ind w:firstLine="0"/>
        <w:rPr>
          <w:rFonts w:hint="cs"/>
          <w:rtl/>
        </w:rPr>
      </w:pPr>
    </w:p>
    <w:p w14:paraId="37B0E3D9" w14:textId="77777777" w:rsidR="00000000" w:rsidRDefault="00E82A5C">
      <w:pPr>
        <w:pStyle w:val="SpeakerCon"/>
        <w:rPr>
          <w:rtl/>
        </w:rPr>
      </w:pPr>
      <w:bookmarkStart w:id="23" w:name="FS000000517T14_05_2003_12_11_38C"/>
      <w:bookmarkEnd w:id="23"/>
      <w:r>
        <w:rPr>
          <w:rtl/>
        </w:rPr>
        <w:t>שר המשפטים יוסף לפיד:</w:t>
      </w:r>
    </w:p>
    <w:p w14:paraId="1821D17A" w14:textId="77777777" w:rsidR="00000000" w:rsidRDefault="00E82A5C">
      <w:pPr>
        <w:pStyle w:val="a"/>
        <w:rPr>
          <w:rtl/>
        </w:rPr>
      </w:pPr>
    </w:p>
    <w:p w14:paraId="646E0066" w14:textId="77777777" w:rsidR="00000000" w:rsidRDefault="00E82A5C">
      <w:pPr>
        <w:pStyle w:val="a"/>
        <w:rPr>
          <w:rFonts w:hint="cs"/>
          <w:rtl/>
        </w:rPr>
      </w:pPr>
      <w:r>
        <w:rPr>
          <w:rFonts w:hint="cs"/>
          <w:rtl/>
        </w:rPr>
        <w:t>הצעה נוס</w:t>
      </w:r>
      <w:r>
        <w:rPr>
          <w:rFonts w:hint="cs"/>
          <w:rtl/>
        </w:rPr>
        <w:t>פת היא הצעת חוק סמכויות חיפוש לשם שמירה על ביטחון הציבור.</w:t>
      </w:r>
    </w:p>
    <w:p w14:paraId="6B12230B" w14:textId="77777777" w:rsidR="00000000" w:rsidRDefault="00E82A5C">
      <w:pPr>
        <w:pStyle w:val="a"/>
        <w:ind w:firstLine="0"/>
        <w:rPr>
          <w:rFonts w:hint="cs"/>
          <w:rtl/>
        </w:rPr>
      </w:pPr>
    </w:p>
    <w:p w14:paraId="31D73C9B" w14:textId="77777777" w:rsidR="00000000" w:rsidRDefault="00E82A5C">
      <w:pPr>
        <w:pStyle w:val="ad"/>
        <w:rPr>
          <w:rFonts w:hint="cs"/>
          <w:rtl/>
        </w:rPr>
      </w:pPr>
      <w:r>
        <w:rPr>
          <w:rtl/>
        </w:rPr>
        <w:t>היו"ר</w:t>
      </w:r>
      <w:r>
        <w:rPr>
          <w:rFonts w:hint="cs"/>
          <w:rtl/>
        </w:rPr>
        <w:t xml:space="preserve"> ראובן ריבלין</w:t>
      </w:r>
      <w:r>
        <w:rPr>
          <w:rtl/>
        </w:rPr>
        <w:t>:</w:t>
      </w:r>
    </w:p>
    <w:p w14:paraId="293CD775" w14:textId="77777777" w:rsidR="00000000" w:rsidRDefault="00E82A5C">
      <w:pPr>
        <w:pStyle w:val="a"/>
        <w:rPr>
          <w:rFonts w:hint="cs"/>
          <w:rtl/>
        </w:rPr>
      </w:pPr>
    </w:p>
    <w:p w14:paraId="1E22727B" w14:textId="77777777" w:rsidR="00000000" w:rsidRDefault="00E82A5C">
      <w:pPr>
        <w:pStyle w:val="a"/>
        <w:rPr>
          <w:rFonts w:hint="cs"/>
          <w:rtl/>
        </w:rPr>
      </w:pPr>
      <w:r>
        <w:rPr>
          <w:rFonts w:hint="cs"/>
          <w:rtl/>
        </w:rPr>
        <w:t>גברתי השרה, אולי את לא שמה לב, אבל השר, שהוא גם ראש המפלגה שלך, עונה לחבר הכנסת אורון, ואת מפריעה לחבר הכנסת אורון לשמוע. בבקשה.</w:t>
      </w:r>
    </w:p>
    <w:p w14:paraId="2A8E9D65" w14:textId="77777777" w:rsidR="00000000" w:rsidRDefault="00E82A5C">
      <w:pPr>
        <w:pStyle w:val="a"/>
        <w:ind w:firstLine="0"/>
        <w:rPr>
          <w:rFonts w:hint="cs"/>
          <w:rtl/>
        </w:rPr>
      </w:pPr>
    </w:p>
    <w:p w14:paraId="3C38F4D2" w14:textId="77777777" w:rsidR="00000000" w:rsidRDefault="00E82A5C">
      <w:pPr>
        <w:pStyle w:val="SpeakerCon"/>
        <w:rPr>
          <w:rtl/>
        </w:rPr>
      </w:pPr>
      <w:bookmarkStart w:id="24" w:name="FS000000517T14_05_2003_12_12_20C"/>
      <w:bookmarkEnd w:id="24"/>
      <w:r>
        <w:rPr>
          <w:rtl/>
        </w:rPr>
        <w:t>שר המשפטים יוסף לפיד:</w:t>
      </w:r>
    </w:p>
    <w:p w14:paraId="701500EA" w14:textId="77777777" w:rsidR="00000000" w:rsidRDefault="00E82A5C">
      <w:pPr>
        <w:pStyle w:val="a"/>
        <w:rPr>
          <w:rtl/>
        </w:rPr>
      </w:pPr>
    </w:p>
    <w:p w14:paraId="70D10F09" w14:textId="77777777" w:rsidR="00000000" w:rsidRDefault="00E82A5C">
      <w:pPr>
        <w:pStyle w:val="a"/>
        <w:rPr>
          <w:rFonts w:hint="cs"/>
          <w:rtl/>
        </w:rPr>
      </w:pPr>
      <w:r>
        <w:rPr>
          <w:rFonts w:hint="cs"/>
          <w:rtl/>
        </w:rPr>
        <w:t>חבר הכנסת אורון, למה לא</w:t>
      </w:r>
      <w:r>
        <w:rPr>
          <w:rFonts w:hint="cs"/>
          <w:rtl/>
        </w:rPr>
        <w:t xml:space="preserve"> להחיל את דין הרציפות על הצעת חוק סמכויות חיפוש לשם שמירה על ביטחון הציבור? אתה רוצה את החוקים האלה. אז מה אתה רוצה להתעלל בהם? </w:t>
      </w:r>
    </w:p>
    <w:p w14:paraId="1F3ABA31" w14:textId="77777777" w:rsidR="00000000" w:rsidRDefault="00E82A5C">
      <w:pPr>
        <w:pStyle w:val="a"/>
        <w:rPr>
          <w:rFonts w:hint="cs"/>
          <w:rtl/>
        </w:rPr>
      </w:pPr>
    </w:p>
    <w:p w14:paraId="2B05AF43" w14:textId="77777777" w:rsidR="00000000" w:rsidRDefault="00E82A5C">
      <w:pPr>
        <w:pStyle w:val="a"/>
        <w:rPr>
          <w:rFonts w:hint="cs"/>
          <w:rtl/>
        </w:rPr>
      </w:pPr>
      <w:r>
        <w:rPr>
          <w:rFonts w:hint="cs"/>
          <w:rtl/>
        </w:rPr>
        <w:t>הצעת חוק נוספת היא הצעת חוק הסדרת הביטחון בגופים ציבוריים.</w:t>
      </w:r>
    </w:p>
    <w:p w14:paraId="14215F6E" w14:textId="77777777" w:rsidR="00000000" w:rsidRDefault="00E82A5C">
      <w:pPr>
        <w:pStyle w:val="a"/>
        <w:ind w:firstLine="0"/>
        <w:rPr>
          <w:rFonts w:hint="cs"/>
          <w:rtl/>
        </w:rPr>
      </w:pPr>
    </w:p>
    <w:p w14:paraId="5F56BA61" w14:textId="77777777" w:rsidR="00000000" w:rsidRDefault="00E82A5C">
      <w:pPr>
        <w:pStyle w:val="ad"/>
        <w:rPr>
          <w:rtl/>
        </w:rPr>
      </w:pPr>
    </w:p>
    <w:p w14:paraId="1D38F6A7" w14:textId="77777777" w:rsidR="00000000" w:rsidRDefault="00E82A5C">
      <w:pPr>
        <w:pStyle w:val="ad"/>
        <w:rPr>
          <w:rFonts w:hint="cs"/>
          <w:rtl/>
        </w:rPr>
      </w:pPr>
      <w:r>
        <w:rPr>
          <w:rtl/>
        </w:rPr>
        <w:t>היו"ר</w:t>
      </w:r>
      <w:r>
        <w:rPr>
          <w:rFonts w:hint="cs"/>
          <w:rtl/>
        </w:rPr>
        <w:t xml:space="preserve"> ראובן ריבלין</w:t>
      </w:r>
      <w:r>
        <w:rPr>
          <w:rtl/>
        </w:rPr>
        <w:t>:</w:t>
      </w:r>
    </w:p>
    <w:p w14:paraId="2D5B2F39" w14:textId="77777777" w:rsidR="00000000" w:rsidRDefault="00E82A5C">
      <w:pPr>
        <w:pStyle w:val="a"/>
        <w:rPr>
          <w:rFonts w:hint="cs"/>
          <w:rtl/>
        </w:rPr>
      </w:pPr>
    </w:p>
    <w:p w14:paraId="1E2F6D49" w14:textId="77777777" w:rsidR="00000000" w:rsidRDefault="00E82A5C">
      <w:pPr>
        <w:pStyle w:val="a"/>
        <w:rPr>
          <w:rFonts w:hint="cs"/>
          <w:rtl/>
        </w:rPr>
      </w:pPr>
      <w:r>
        <w:rPr>
          <w:rFonts w:hint="cs"/>
          <w:rtl/>
        </w:rPr>
        <w:t>חברי הכנסת מהעבודה, חברי הכנסת, גברתי יושבת-</w:t>
      </w:r>
      <w:r>
        <w:rPr>
          <w:rFonts w:hint="cs"/>
          <w:rtl/>
        </w:rPr>
        <w:t>ראש האופוזיציה, אתם נמצאים ליד דוכן הנואמים. אתם מקשים על הנואם. אני בטוח שאתם לא הייתם מסכימים לכך. יושבת-ראש סיעת מרצ, את פעילה מאוד הבוקר.</w:t>
      </w:r>
    </w:p>
    <w:p w14:paraId="1C803940" w14:textId="77777777" w:rsidR="00000000" w:rsidRDefault="00E82A5C">
      <w:pPr>
        <w:pStyle w:val="a"/>
        <w:ind w:firstLine="0"/>
        <w:rPr>
          <w:rFonts w:hint="cs"/>
          <w:rtl/>
        </w:rPr>
      </w:pPr>
    </w:p>
    <w:p w14:paraId="7E211AC5" w14:textId="77777777" w:rsidR="00000000" w:rsidRDefault="00E82A5C">
      <w:pPr>
        <w:pStyle w:val="ac"/>
        <w:rPr>
          <w:rtl/>
        </w:rPr>
      </w:pPr>
      <w:r>
        <w:rPr>
          <w:rFonts w:hint="eastAsia"/>
          <w:rtl/>
        </w:rPr>
        <w:t>זהבה</w:t>
      </w:r>
      <w:r>
        <w:rPr>
          <w:rtl/>
        </w:rPr>
        <w:t xml:space="preserve"> גלאון (מרצ):</w:t>
      </w:r>
    </w:p>
    <w:p w14:paraId="570D058E" w14:textId="77777777" w:rsidR="00000000" w:rsidRDefault="00E82A5C">
      <w:pPr>
        <w:pStyle w:val="a"/>
        <w:rPr>
          <w:rFonts w:hint="cs"/>
          <w:rtl/>
        </w:rPr>
      </w:pPr>
    </w:p>
    <w:p w14:paraId="299AFA85" w14:textId="77777777" w:rsidR="00000000" w:rsidRDefault="00E82A5C">
      <w:pPr>
        <w:pStyle w:val="a"/>
        <w:rPr>
          <w:rFonts w:hint="cs"/>
          <w:rtl/>
        </w:rPr>
      </w:pPr>
      <w:r>
        <w:rPr>
          <w:rFonts w:hint="cs"/>
          <w:rtl/>
        </w:rPr>
        <w:t>אני מסבירה להם.</w:t>
      </w:r>
    </w:p>
    <w:p w14:paraId="3989834E" w14:textId="77777777" w:rsidR="00000000" w:rsidRDefault="00E82A5C">
      <w:pPr>
        <w:pStyle w:val="a"/>
        <w:ind w:firstLine="0"/>
        <w:rPr>
          <w:rFonts w:hint="cs"/>
          <w:rtl/>
        </w:rPr>
      </w:pPr>
    </w:p>
    <w:p w14:paraId="6B7F09A5" w14:textId="77777777" w:rsidR="00000000" w:rsidRDefault="00E82A5C">
      <w:pPr>
        <w:pStyle w:val="ad"/>
        <w:rPr>
          <w:rFonts w:hint="cs"/>
          <w:rtl/>
        </w:rPr>
      </w:pPr>
      <w:r>
        <w:rPr>
          <w:rtl/>
        </w:rPr>
        <w:t>היו"ר</w:t>
      </w:r>
      <w:r>
        <w:rPr>
          <w:rFonts w:hint="cs"/>
          <w:rtl/>
        </w:rPr>
        <w:t xml:space="preserve"> ראובן ריבלין</w:t>
      </w:r>
      <w:r>
        <w:rPr>
          <w:rtl/>
        </w:rPr>
        <w:t>:</w:t>
      </w:r>
    </w:p>
    <w:p w14:paraId="03A1F5A2" w14:textId="77777777" w:rsidR="00000000" w:rsidRDefault="00E82A5C">
      <w:pPr>
        <w:pStyle w:val="a"/>
        <w:rPr>
          <w:rFonts w:hint="cs"/>
          <w:rtl/>
        </w:rPr>
      </w:pPr>
    </w:p>
    <w:p w14:paraId="7758F089" w14:textId="77777777" w:rsidR="00000000" w:rsidRDefault="00E82A5C">
      <w:pPr>
        <w:pStyle w:val="a"/>
        <w:rPr>
          <w:rFonts w:hint="cs"/>
          <w:rtl/>
        </w:rPr>
      </w:pPr>
      <w:r>
        <w:rPr>
          <w:rFonts w:hint="cs"/>
          <w:rtl/>
        </w:rPr>
        <w:t>נא להוציא את חברייך ותדברי אתם בחוץ.</w:t>
      </w:r>
    </w:p>
    <w:p w14:paraId="2A10A9D0" w14:textId="77777777" w:rsidR="00000000" w:rsidRDefault="00E82A5C">
      <w:pPr>
        <w:pStyle w:val="a"/>
        <w:ind w:firstLine="0"/>
        <w:rPr>
          <w:rFonts w:hint="cs"/>
          <w:rtl/>
        </w:rPr>
      </w:pPr>
    </w:p>
    <w:p w14:paraId="5C4F55B8" w14:textId="77777777" w:rsidR="00000000" w:rsidRDefault="00E82A5C">
      <w:pPr>
        <w:pStyle w:val="SpeakerCon"/>
        <w:rPr>
          <w:rtl/>
        </w:rPr>
      </w:pPr>
      <w:bookmarkStart w:id="25" w:name="FS000000517T14_05_2003_12_14_21C"/>
      <w:bookmarkEnd w:id="25"/>
      <w:r>
        <w:rPr>
          <w:rtl/>
        </w:rPr>
        <w:t>שר המשפטים יוסף לפ</w:t>
      </w:r>
      <w:r>
        <w:rPr>
          <w:rtl/>
        </w:rPr>
        <w:t>יד:</w:t>
      </w:r>
    </w:p>
    <w:p w14:paraId="6A9866C8" w14:textId="77777777" w:rsidR="00000000" w:rsidRDefault="00E82A5C">
      <w:pPr>
        <w:pStyle w:val="a"/>
        <w:rPr>
          <w:rtl/>
        </w:rPr>
      </w:pPr>
    </w:p>
    <w:p w14:paraId="73ABF8EB" w14:textId="77777777" w:rsidR="00000000" w:rsidRDefault="00E82A5C">
      <w:pPr>
        <w:pStyle w:val="a"/>
        <w:rPr>
          <w:rFonts w:hint="cs"/>
          <w:rtl/>
        </w:rPr>
      </w:pPr>
      <w:r>
        <w:rPr>
          <w:rFonts w:hint="cs"/>
          <w:rtl/>
        </w:rPr>
        <w:t>תראו, אני בטוח שמי שהחתים אתכם על ההתנגדות הזאת לא הבהיר לכם במה מדובר. פה, למשל, מדובר בחוק שבא למנוע אסון כמו שקרה בנגב, כאשר נערים הצטופפו באיצטדיון. הם באו לשמוע זמרים וקרה אסון. הממשלה רוצה לחוקק חוק כדי למנוע אסונות כאלה. האם מרצ מעוניינת באסונו</w:t>
      </w:r>
      <w:r>
        <w:rPr>
          <w:rFonts w:hint="cs"/>
          <w:rtl/>
        </w:rPr>
        <w:t xml:space="preserve">ת? </w:t>
      </w:r>
    </w:p>
    <w:p w14:paraId="27794FA6" w14:textId="77777777" w:rsidR="00000000" w:rsidRDefault="00E82A5C">
      <w:pPr>
        <w:pStyle w:val="a"/>
        <w:ind w:firstLine="0"/>
        <w:rPr>
          <w:rFonts w:hint="cs"/>
          <w:rtl/>
        </w:rPr>
      </w:pPr>
    </w:p>
    <w:p w14:paraId="73F16BF1" w14:textId="77777777" w:rsidR="00000000" w:rsidRDefault="00E82A5C">
      <w:pPr>
        <w:pStyle w:val="ac"/>
        <w:rPr>
          <w:rtl/>
        </w:rPr>
      </w:pPr>
      <w:r>
        <w:rPr>
          <w:rFonts w:hint="eastAsia"/>
          <w:rtl/>
        </w:rPr>
        <w:t>זהבה</w:t>
      </w:r>
      <w:r>
        <w:rPr>
          <w:rtl/>
        </w:rPr>
        <w:t xml:space="preserve"> גלאון (מרצ):</w:t>
      </w:r>
    </w:p>
    <w:p w14:paraId="0FC6F830" w14:textId="77777777" w:rsidR="00000000" w:rsidRDefault="00E82A5C">
      <w:pPr>
        <w:pStyle w:val="a"/>
        <w:rPr>
          <w:rFonts w:hint="cs"/>
          <w:rtl/>
        </w:rPr>
      </w:pPr>
    </w:p>
    <w:p w14:paraId="5F2BF1D3" w14:textId="77777777" w:rsidR="00000000" w:rsidRDefault="00E82A5C">
      <w:pPr>
        <w:pStyle w:val="a"/>
        <w:rPr>
          <w:rFonts w:hint="cs"/>
          <w:rtl/>
        </w:rPr>
      </w:pPr>
      <w:r>
        <w:rPr>
          <w:rFonts w:hint="cs"/>
          <w:rtl/>
        </w:rPr>
        <w:t>אנחנו נגד הממשלה. כל מה שאתם עושים זה רע.</w:t>
      </w:r>
    </w:p>
    <w:p w14:paraId="33E901D2" w14:textId="77777777" w:rsidR="00000000" w:rsidRDefault="00E82A5C">
      <w:pPr>
        <w:pStyle w:val="a"/>
        <w:ind w:firstLine="0"/>
        <w:rPr>
          <w:rFonts w:hint="cs"/>
          <w:rtl/>
        </w:rPr>
      </w:pPr>
    </w:p>
    <w:p w14:paraId="0CF7AAC9" w14:textId="77777777" w:rsidR="00000000" w:rsidRDefault="00E82A5C">
      <w:pPr>
        <w:pStyle w:val="ad"/>
        <w:rPr>
          <w:rFonts w:hint="cs"/>
          <w:rtl/>
        </w:rPr>
      </w:pPr>
      <w:r>
        <w:rPr>
          <w:rtl/>
        </w:rPr>
        <w:t>היו"ר</w:t>
      </w:r>
      <w:r>
        <w:rPr>
          <w:rFonts w:hint="cs"/>
          <w:rtl/>
        </w:rPr>
        <w:t xml:space="preserve"> ראובן ריבלין</w:t>
      </w:r>
      <w:r>
        <w:rPr>
          <w:rtl/>
        </w:rPr>
        <w:t>:</w:t>
      </w:r>
    </w:p>
    <w:p w14:paraId="145F9E2A" w14:textId="77777777" w:rsidR="00000000" w:rsidRDefault="00E82A5C">
      <w:pPr>
        <w:pStyle w:val="a"/>
        <w:rPr>
          <w:rFonts w:hint="cs"/>
          <w:rtl/>
        </w:rPr>
      </w:pPr>
    </w:p>
    <w:p w14:paraId="33436D20" w14:textId="77777777" w:rsidR="00000000" w:rsidRDefault="00E82A5C">
      <w:pPr>
        <w:pStyle w:val="a"/>
        <w:rPr>
          <w:rFonts w:hint="cs"/>
          <w:rtl/>
        </w:rPr>
      </w:pPr>
      <w:r>
        <w:rPr>
          <w:rFonts w:hint="cs"/>
          <w:rtl/>
        </w:rPr>
        <w:t>חברת הכנסת גלאון, האם לא שמעת שאמרתי שלא קוראים קריאות ביניים אלא כשיושבים? תודה רבה. בבקשה.</w:t>
      </w:r>
    </w:p>
    <w:p w14:paraId="3CBE437C" w14:textId="77777777" w:rsidR="00000000" w:rsidRDefault="00E82A5C">
      <w:pPr>
        <w:pStyle w:val="a"/>
        <w:ind w:firstLine="0"/>
        <w:rPr>
          <w:rFonts w:hint="cs"/>
          <w:rtl/>
        </w:rPr>
      </w:pPr>
    </w:p>
    <w:p w14:paraId="6A2FC43C" w14:textId="77777777" w:rsidR="00000000" w:rsidRDefault="00E82A5C">
      <w:pPr>
        <w:pStyle w:val="SpeakerCon"/>
        <w:rPr>
          <w:rFonts w:hint="cs"/>
          <w:rtl/>
        </w:rPr>
      </w:pPr>
      <w:bookmarkStart w:id="26" w:name="FS000000517T14_05_2003_12_15_40C"/>
      <w:bookmarkEnd w:id="26"/>
    </w:p>
    <w:p w14:paraId="458829FB" w14:textId="77777777" w:rsidR="00000000" w:rsidRDefault="00E82A5C">
      <w:pPr>
        <w:pStyle w:val="SpeakerCon"/>
        <w:rPr>
          <w:rtl/>
        </w:rPr>
      </w:pPr>
      <w:r>
        <w:rPr>
          <w:rtl/>
        </w:rPr>
        <w:t>שר המשפטים יוסף לפיד:</w:t>
      </w:r>
    </w:p>
    <w:p w14:paraId="13BF6983" w14:textId="77777777" w:rsidR="00000000" w:rsidRDefault="00E82A5C">
      <w:pPr>
        <w:pStyle w:val="a"/>
        <w:rPr>
          <w:rtl/>
        </w:rPr>
      </w:pPr>
    </w:p>
    <w:p w14:paraId="313F8C93" w14:textId="77777777" w:rsidR="00000000" w:rsidRDefault="00E82A5C">
      <w:pPr>
        <w:pStyle w:val="a"/>
        <w:rPr>
          <w:rFonts w:hint="cs"/>
          <w:rtl/>
        </w:rPr>
      </w:pPr>
      <w:r>
        <w:rPr>
          <w:rFonts w:hint="cs"/>
          <w:rtl/>
        </w:rPr>
        <w:t>ההצעה הבאה היא הצעת חוק לתיקון פקודת בתי-הסוהר. את</w:t>
      </w:r>
      <w:r>
        <w:rPr>
          <w:rFonts w:hint="cs"/>
          <w:rtl/>
        </w:rPr>
        <w:t>ם תמיד נואמים על המצב בבתי-הסוהר. עכשיו אתם רוצים למנוע חקיקה שבאה לתקן את המצב בבתי-הסוהר? אני שואל את מרצ: איפה האזרחות שלכם ואיפה האחריות שלכם? אפשר לשאת נאומים גם בלי לנסות לפגוע בחקיקה.</w:t>
      </w:r>
    </w:p>
    <w:p w14:paraId="6E00AFE7" w14:textId="77777777" w:rsidR="00000000" w:rsidRDefault="00E82A5C">
      <w:pPr>
        <w:pStyle w:val="a"/>
        <w:ind w:firstLine="0"/>
        <w:rPr>
          <w:rFonts w:hint="cs"/>
          <w:rtl/>
        </w:rPr>
      </w:pPr>
    </w:p>
    <w:p w14:paraId="2B691C38" w14:textId="77777777" w:rsidR="00000000" w:rsidRDefault="00E82A5C">
      <w:pPr>
        <w:pStyle w:val="ac"/>
        <w:rPr>
          <w:rtl/>
        </w:rPr>
      </w:pPr>
    </w:p>
    <w:p w14:paraId="7A6C4803" w14:textId="77777777" w:rsidR="00000000" w:rsidRDefault="00E82A5C">
      <w:pPr>
        <w:pStyle w:val="ac"/>
        <w:rPr>
          <w:rtl/>
        </w:rPr>
      </w:pPr>
      <w:r>
        <w:rPr>
          <w:rFonts w:hint="eastAsia"/>
          <w:rtl/>
        </w:rPr>
        <w:t>חיים</w:t>
      </w:r>
      <w:r>
        <w:rPr>
          <w:rtl/>
        </w:rPr>
        <w:t xml:space="preserve"> אורון (מרצ):</w:t>
      </w:r>
    </w:p>
    <w:p w14:paraId="271399B8" w14:textId="77777777" w:rsidR="00000000" w:rsidRDefault="00E82A5C">
      <w:pPr>
        <w:pStyle w:val="a"/>
        <w:rPr>
          <w:rFonts w:hint="cs"/>
          <w:rtl/>
        </w:rPr>
      </w:pPr>
    </w:p>
    <w:p w14:paraId="35FD00C9" w14:textId="77777777" w:rsidR="00000000" w:rsidRDefault="00E82A5C">
      <w:pPr>
        <w:pStyle w:val="a"/>
        <w:rPr>
          <w:rFonts w:hint="cs"/>
          <w:rtl/>
        </w:rPr>
      </w:pPr>
      <w:r>
        <w:rPr>
          <w:rFonts w:hint="cs"/>
          <w:rtl/>
        </w:rPr>
        <w:t>יש לך רוב. אתה יכול למשוך זמן.</w:t>
      </w:r>
    </w:p>
    <w:p w14:paraId="4613E9CC" w14:textId="77777777" w:rsidR="00000000" w:rsidRDefault="00E82A5C">
      <w:pPr>
        <w:pStyle w:val="a"/>
        <w:ind w:firstLine="0"/>
        <w:rPr>
          <w:rFonts w:hint="cs"/>
          <w:rtl/>
        </w:rPr>
      </w:pPr>
    </w:p>
    <w:p w14:paraId="04FD1B98" w14:textId="77777777" w:rsidR="00000000" w:rsidRDefault="00E82A5C">
      <w:pPr>
        <w:pStyle w:val="SpeakerCon"/>
        <w:rPr>
          <w:rtl/>
        </w:rPr>
      </w:pPr>
      <w:bookmarkStart w:id="27" w:name="FS000000517T14_05_2003_12_16_46C"/>
      <w:bookmarkEnd w:id="27"/>
      <w:r>
        <w:rPr>
          <w:rtl/>
        </w:rPr>
        <w:t>שר המשפטים י</w:t>
      </w:r>
      <w:r>
        <w:rPr>
          <w:rtl/>
        </w:rPr>
        <w:t>וסף לפיד:</w:t>
      </w:r>
    </w:p>
    <w:p w14:paraId="7D183995" w14:textId="77777777" w:rsidR="00000000" w:rsidRDefault="00E82A5C">
      <w:pPr>
        <w:pStyle w:val="a"/>
        <w:rPr>
          <w:rtl/>
        </w:rPr>
      </w:pPr>
    </w:p>
    <w:p w14:paraId="2565FF25" w14:textId="77777777" w:rsidR="00000000" w:rsidRDefault="00E82A5C">
      <w:pPr>
        <w:pStyle w:val="a"/>
        <w:rPr>
          <w:rFonts w:hint="cs"/>
          <w:rtl/>
        </w:rPr>
      </w:pPr>
      <w:r>
        <w:rPr>
          <w:rFonts w:hint="cs"/>
          <w:rtl/>
        </w:rPr>
        <w:t>אדוני היושב-ראש, אני מבקש להתנגד להצעה שלא להחיל דין רציפות על כל סדרת החוקים הזאת שמניתי פה. תודה רבה.</w:t>
      </w:r>
    </w:p>
    <w:p w14:paraId="54F9E537" w14:textId="77777777" w:rsidR="00000000" w:rsidRDefault="00E82A5C">
      <w:pPr>
        <w:pStyle w:val="a"/>
        <w:ind w:firstLine="0"/>
        <w:rPr>
          <w:rFonts w:hint="cs"/>
          <w:rtl/>
        </w:rPr>
      </w:pPr>
    </w:p>
    <w:p w14:paraId="11DB405B" w14:textId="77777777" w:rsidR="00000000" w:rsidRDefault="00E82A5C">
      <w:pPr>
        <w:pStyle w:val="ad"/>
        <w:rPr>
          <w:rFonts w:hint="cs"/>
          <w:rtl/>
        </w:rPr>
      </w:pPr>
      <w:r>
        <w:rPr>
          <w:rtl/>
        </w:rPr>
        <w:t>היו"ר</w:t>
      </w:r>
      <w:r>
        <w:rPr>
          <w:rFonts w:hint="cs"/>
          <w:rtl/>
        </w:rPr>
        <w:t xml:space="preserve"> ראובן ריבלין</w:t>
      </w:r>
      <w:r>
        <w:rPr>
          <w:rtl/>
        </w:rPr>
        <w:t>:</w:t>
      </w:r>
    </w:p>
    <w:p w14:paraId="2340A094" w14:textId="77777777" w:rsidR="00000000" w:rsidRDefault="00E82A5C">
      <w:pPr>
        <w:pStyle w:val="a"/>
        <w:rPr>
          <w:rFonts w:hint="cs"/>
          <w:rtl/>
        </w:rPr>
      </w:pPr>
    </w:p>
    <w:p w14:paraId="015D061E" w14:textId="77777777" w:rsidR="00000000" w:rsidRDefault="00E82A5C">
      <w:pPr>
        <w:pStyle w:val="a"/>
        <w:rPr>
          <w:rFonts w:hint="cs"/>
          <w:rtl/>
        </w:rPr>
      </w:pPr>
      <w:r>
        <w:rPr>
          <w:rFonts w:hint="cs"/>
          <w:rtl/>
        </w:rPr>
        <w:t xml:space="preserve">אני מאוד מודה לשר המשפטים. </w:t>
      </w:r>
    </w:p>
    <w:p w14:paraId="68C050C9" w14:textId="77777777" w:rsidR="00000000" w:rsidRDefault="00E82A5C">
      <w:pPr>
        <w:pStyle w:val="a"/>
        <w:rPr>
          <w:rFonts w:hint="cs"/>
          <w:rtl/>
        </w:rPr>
      </w:pPr>
    </w:p>
    <w:p w14:paraId="34E82F73" w14:textId="77777777" w:rsidR="00000000" w:rsidRDefault="00E82A5C">
      <w:pPr>
        <w:pStyle w:val="a"/>
        <w:rPr>
          <w:rFonts w:hint="cs"/>
          <w:rtl/>
        </w:rPr>
      </w:pPr>
      <w:r>
        <w:rPr>
          <w:rFonts w:hint="cs"/>
          <w:rtl/>
        </w:rPr>
        <w:t xml:space="preserve">ובכן, רבותי, אני רוצה להסביר את הליכי ההצבעה. רבותי חברי האופוזיציה. חבר הכנסת עבד-אלמאלכ </w:t>
      </w:r>
      <w:r>
        <w:rPr>
          <w:rFonts w:hint="cs"/>
          <w:rtl/>
        </w:rPr>
        <w:t>דהאמשה. חבר הכנסת אורון. אני רוצה להסביר את הליכי ההצבעה. כל מי שמצביע בעד, מצביע בעד ההצעה של הסיעות שביקשו שלא לקבל את דין הרציפות. זאת אומרת, מי שרוצה לקבל את דין הרציפות מצביע נגד. מי שמתנגד לדין הרציפות מצביע בעד. אם להצבעה בעד אין רוב דין הרציפות חל,</w:t>
      </w:r>
      <w:r>
        <w:rPr>
          <w:rFonts w:hint="cs"/>
          <w:rtl/>
        </w:rPr>
        <w:t xml:space="preserve"> לפי בקשת הממשלה וכפי שהסביר שר המשפטים.</w:t>
      </w:r>
    </w:p>
    <w:p w14:paraId="4A711A74" w14:textId="77777777" w:rsidR="00000000" w:rsidRDefault="00E82A5C">
      <w:pPr>
        <w:pStyle w:val="a"/>
        <w:rPr>
          <w:rFonts w:hint="cs"/>
          <w:rtl/>
        </w:rPr>
      </w:pPr>
    </w:p>
    <w:p w14:paraId="7010BF83" w14:textId="77777777" w:rsidR="00000000" w:rsidRDefault="00E82A5C">
      <w:pPr>
        <w:pStyle w:val="a"/>
        <w:rPr>
          <w:rFonts w:hint="cs"/>
          <w:rtl/>
        </w:rPr>
      </w:pPr>
      <w:r>
        <w:rPr>
          <w:rFonts w:hint="cs"/>
          <w:rtl/>
        </w:rPr>
        <w:t>ובכן, רבותי חברי הכנסת, אנחנו נצביע אחד אחד. מי בעד ההצעה שלא להחיל את דין הרציפות על הצעת חוק התאגידים הביטחוניים (הגנה על אינטרסים ביטחוניים), התשס"ג-2002? נא להצביע.</w:t>
      </w:r>
    </w:p>
    <w:p w14:paraId="4D8FE998" w14:textId="77777777" w:rsidR="00000000" w:rsidRDefault="00E82A5C">
      <w:pPr>
        <w:pStyle w:val="a"/>
        <w:ind w:firstLine="0"/>
        <w:rPr>
          <w:rFonts w:hint="cs"/>
          <w:rtl/>
        </w:rPr>
      </w:pPr>
    </w:p>
    <w:p w14:paraId="2501405D" w14:textId="77777777" w:rsidR="00000000" w:rsidRDefault="00E82A5C">
      <w:pPr>
        <w:pStyle w:val="a"/>
        <w:jc w:val="center"/>
        <w:rPr>
          <w:b/>
          <w:bCs/>
          <w:rtl/>
        </w:rPr>
      </w:pPr>
    </w:p>
    <w:p w14:paraId="3C0F08F3" w14:textId="77777777" w:rsidR="00000000" w:rsidRDefault="00E82A5C">
      <w:pPr>
        <w:pStyle w:val="a7"/>
        <w:bidi/>
        <w:rPr>
          <w:rFonts w:hint="cs"/>
          <w:rtl/>
        </w:rPr>
      </w:pPr>
      <w:r>
        <w:rPr>
          <w:rFonts w:hint="cs"/>
          <w:rtl/>
        </w:rPr>
        <w:t>הצבעה מס' 1</w:t>
      </w:r>
    </w:p>
    <w:p w14:paraId="27D731F6" w14:textId="77777777" w:rsidR="00000000" w:rsidRDefault="00E82A5C">
      <w:pPr>
        <w:pStyle w:val="a"/>
        <w:rPr>
          <w:rFonts w:hint="cs"/>
          <w:rtl/>
        </w:rPr>
      </w:pPr>
    </w:p>
    <w:p w14:paraId="05A4827D" w14:textId="77777777" w:rsidR="00000000" w:rsidRDefault="00E82A5C">
      <w:pPr>
        <w:pStyle w:val="a8"/>
        <w:bidi/>
        <w:rPr>
          <w:rFonts w:hint="cs"/>
          <w:rtl/>
        </w:rPr>
      </w:pPr>
      <w:r>
        <w:rPr>
          <w:rFonts w:hint="cs"/>
          <w:rtl/>
        </w:rPr>
        <w:t>בעד הודעת הממשלה - 43</w:t>
      </w:r>
    </w:p>
    <w:p w14:paraId="132E99E7" w14:textId="77777777" w:rsidR="00000000" w:rsidRDefault="00E82A5C">
      <w:pPr>
        <w:pStyle w:val="a8"/>
        <w:bidi/>
        <w:rPr>
          <w:rFonts w:hint="cs"/>
          <w:rtl/>
        </w:rPr>
      </w:pPr>
      <w:r>
        <w:rPr>
          <w:rFonts w:hint="cs"/>
          <w:rtl/>
        </w:rPr>
        <w:t>נגד - 23</w:t>
      </w:r>
    </w:p>
    <w:p w14:paraId="7DD2F800" w14:textId="77777777" w:rsidR="00000000" w:rsidRDefault="00E82A5C">
      <w:pPr>
        <w:pStyle w:val="a8"/>
        <w:bidi/>
        <w:rPr>
          <w:rFonts w:hint="cs"/>
          <w:rtl/>
        </w:rPr>
      </w:pPr>
      <w:r>
        <w:rPr>
          <w:rFonts w:hint="cs"/>
          <w:rtl/>
        </w:rPr>
        <w:t>נמנעים - אין</w:t>
      </w:r>
    </w:p>
    <w:p w14:paraId="218103F9" w14:textId="77777777" w:rsidR="00000000" w:rsidRDefault="00E82A5C">
      <w:pPr>
        <w:pStyle w:val="a9"/>
        <w:bidi/>
        <w:rPr>
          <w:rFonts w:hint="cs"/>
          <w:rtl/>
        </w:rPr>
      </w:pPr>
      <w:r>
        <w:rPr>
          <w:rFonts w:hint="cs"/>
          <w:rtl/>
        </w:rPr>
        <w:t>הודעת הממשלה על רצונה להחיל דין רציפות על הצעת חוק התאגידים הביטחוניים (הגנה על אינטרסים ביטחוניים), התשס"ג-2002, נתקבלה.</w:t>
      </w:r>
    </w:p>
    <w:p w14:paraId="6D82378E" w14:textId="77777777" w:rsidR="00000000" w:rsidRDefault="00E82A5C">
      <w:pPr>
        <w:pStyle w:val="a"/>
        <w:ind w:firstLine="0"/>
        <w:rPr>
          <w:rFonts w:hint="cs"/>
          <w:rtl/>
        </w:rPr>
      </w:pPr>
    </w:p>
    <w:p w14:paraId="379A2318" w14:textId="77777777" w:rsidR="00000000" w:rsidRDefault="00E82A5C">
      <w:pPr>
        <w:pStyle w:val="ad"/>
        <w:rPr>
          <w:rtl/>
        </w:rPr>
      </w:pPr>
      <w:r>
        <w:rPr>
          <w:rtl/>
        </w:rPr>
        <w:t>היו"ר ראובן ריבלין:</w:t>
      </w:r>
    </w:p>
    <w:p w14:paraId="2F4127C3" w14:textId="77777777" w:rsidR="00000000" w:rsidRDefault="00E82A5C">
      <w:pPr>
        <w:pStyle w:val="a"/>
        <w:rPr>
          <w:rtl/>
        </w:rPr>
      </w:pPr>
    </w:p>
    <w:p w14:paraId="719F27B9" w14:textId="77777777" w:rsidR="00000000" w:rsidRDefault="00E82A5C">
      <w:pPr>
        <w:pStyle w:val="a"/>
        <w:rPr>
          <w:rFonts w:hint="cs"/>
          <w:rtl/>
        </w:rPr>
      </w:pPr>
      <w:r>
        <w:rPr>
          <w:rFonts w:hint="cs"/>
          <w:rtl/>
        </w:rPr>
        <w:t xml:space="preserve">בעד הודעת הממשלה -  43,  נגד -   23. אני קובע שהצעת הסיעות לא נתקבלה ודין הרציפות חל על חוק זה. </w:t>
      </w:r>
    </w:p>
    <w:p w14:paraId="01C3D3C8" w14:textId="77777777" w:rsidR="00000000" w:rsidRDefault="00E82A5C">
      <w:pPr>
        <w:pStyle w:val="a"/>
        <w:rPr>
          <w:rFonts w:hint="cs"/>
          <w:rtl/>
        </w:rPr>
      </w:pPr>
    </w:p>
    <w:p w14:paraId="50A03E9A" w14:textId="77777777" w:rsidR="00000000" w:rsidRDefault="00E82A5C">
      <w:pPr>
        <w:pStyle w:val="a"/>
        <w:rPr>
          <w:rFonts w:hint="cs"/>
          <w:rtl/>
        </w:rPr>
      </w:pPr>
      <w:r>
        <w:rPr>
          <w:rFonts w:hint="cs"/>
          <w:rtl/>
        </w:rPr>
        <w:t xml:space="preserve">רבותי חברי הכנסת, אנחנו עוברים להצבעה על הסעיף הבא: הצעת חוק מאבק בארגוני הפשיעה, התשס"ג-2002. מי בעד ההצעה שלא להחיל  דין רציפות, מי נגד ההצעה שלא להחיל - נא להצביע. </w:t>
      </w:r>
    </w:p>
    <w:p w14:paraId="2E8E7476" w14:textId="77777777" w:rsidR="00000000" w:rsidRDefault="00E82A5C">
      <w:pPr>
        <w:pStyle w:val="a"/>
        <w:rPr>
          <w:rFonts w:hint="cs"/>
          <w:rtl/>
        </w:rPr>
      </w:pPr>
    </w:p>
    <w:p w14:paraId="2A16AD88" w14:textId="77777777" w:rsidR="00000000" w:rsidRDefault="00E82A5C">
      <w:pPr>
        <w:pStyle w:val="a7"/>
        <w:bidi/>
        <w:rPr>
          <w:rFonts w:hint="cs"/>
          <w:rtl/>
        </w:rPr>
      </w:pPr>
      <w:r>
        <w:rPr>
          <w:rFonts w:hint="cs"/>
          <w:rtl/>
        </w:rPr>
        <w:t>הצבעה מס' 2</w:t>
      </w:r>
    </w:p>
    <w:p w14:paraId="430C0C01" w14:textId="77777777" w:rsidR="00000000" w:rsidRDefault="00E82A5C">
      <w:pPr>
        <w:pStyle w:val="a"/>
        <w:rPr>
          <w:rFonts w:hint="cs"/>
          <w:rtl/>
        </w:rPr>
      </w:pPr>
    </w:p>
    <w:p w14:paraId="403554C9" w14:textId="77777777" w:rsidR="00000000" w:rsidRDefault="00E82A5C">
      <w:pPr>
        <w:pStyle w:val="a8"/>
        <w:bidi/>
        <w:rPr>
          <w:rFonts w:hint="cs"/>
          <w:rtl/>
        </w:rPr>
      </w:pPr>
      <w:r>
        <w:rPr>
          <w:rFonts w:hint="cs"/>
          <w:rtl/>
        </w:rPr>
        <w:t xml:space="preserve">בעד הודעת הממשלה </w:t>
      </w:r>
      <w:r>
        <w:rPr>
          <w:rtl/>
        </w:rPr>
        <w:t>–</w:t>
      </w:r>
      <w:r>
        <w:rPr>
          <w:rFonts w:hint="cs"/>
          <w:rtl/>
        </w:rPr>
        <w:t xml:space="preserve"> 43</w:t>
      </w:r>
    </w:p>
    <w:p w14:paraId="5902755D" w14:textId="77777777" w:rsidR="00000000" w:rsidRDefault="00E82A5C">
      <w:pPr>
        <w:pStyle w:val="a8"/>
        <w:bidi/>
        <w:rPr>
          <w:rFonts w:hint="cs"/>
          <w:rtl/>
        </w:rPr>
      </w:pPr>
      <w:r>
        <w:rPr>
          <w:rFonts w:hint="cs"/>
          <w:rtl/>
        </w:rPr>
        <w:t>נגד - 24</w:t>
      </w:r>
    </w:p>
    <w:p w14:paraId="4E5D6287" w14:textId="77777777" w:rsidR="00000000" w:rsidRDefault="00E82A5C">
      <w:pPr>
        <w:pStyle w:val="a8"/>
        <w:bidi/>
        <w:rPr>
          <w:rFonts w:hint="cs"/>
          <w:rtl/>
        </w:rPr>
      </w:pPr>
      <w:r>
        <w:rPr>
          <w:rFonts w:hint="cs"/>
          <w:rtl/>
        </w:rPr>
        <w:t>נמנעים - אין</w:t>
      </w:r>
    </w:p>
    <w:p w14:paraId="6F99A48A" w14:textId="77777777" w:rsidR="00000000" w:rsidRDefault="00E82A5C">
      <w:pPr>
        <w:pStyle w:val="a9"/>
        <w:bidi/>
        <w:rPr>
          <w:rFonts w:hint="cs"/>
          <w:rtl/>
        </w:rPr>
      </w:pPr>
      <w:r>
        <w:rPr>
          <w:rFonts w:hint="cs"/>
          <w:rtl/>
        </w:rPr>
        <w:t>הודעת הממשלה על רצונה להחיל די</w:t>
      </w:r>
      <w:r>
        <w:rPr>
          <w:rFonts w:hint="cs"/>
          <w:rtl/>
        </w:rPr>
        <w:t xml:space="preserve">ן רציפות על הצעת חוק מאבק בארגוני פשיעה, </w:t>
      </w:r>
    </w:p>
    <w:p w14:paraId="744A379E" w14:textId="77777777" w:rsidR="00000000" w:rsidRDefault="00E82A5C">
      <w:pPr>
        <w:pStyle w:val="a9"/>
        <w:bidi/>
        <w:rPr>
          <w:rFonts w:hint="cs"/>
          <w:rtl/>
        </w:rPr>
      </w:pPr>
      <w:r>
        <w:rPr>
          <w:rFonts w:hint="cs"/>
          <w:rtl/>
        </w:rPr>
        <w:t>התשס"ב-2002, נתקבלה.</w:t>
      </w:r>
    </w:p>
    <w:p w14:paraId="5E44A168" w14:textId="77777777" w:rsidR="00000000" w:rsidRDefault="00E82A5C">
      <w:pPr>
        <w:pStyle w:val="a"/>
        <w:ind w:firstLine="0"/>
        <w:rPr>
          <w:rFonts w:hint="cs"/>
          <w:rtl/>
        </w:rPr>
      </w:pPr>
    </w:p>
    <w:p w14:paraId="09F0FA1C" w14:textId="77777777" w:rsidR="00000000" w:rsidRDefault="00E82A5C">
      <w:pPr>
        <w:pStyle w:val="ad"/>
        <w:rPr>
          <w:rtl/>
        </w:rPr>
      </w:pPr>
      <w:r>
        <w:rPr>
          <w:rtl/>
        </w:rPr>
        <w:t>היו"ר ראובן ריבלין:</w:t>
      </w:r>
    </w:p>
    <w:p w14:paraId="7CB7CA27" w14:textId="77777777" w:rsidR="00000000" w:rsidRDefault="00E82A5C">
      <w:pPr>
        <w:pStyle w:val="a"/>
        <w:rPr>
          <w:rtl/>
        </w:rPr>
      </w:pPr>
    </w:p>
    <w:p w14:paraId="31D32D09" w14:textId="77777777" w:rsidR="00000000" w:rsidRDefault="00E82A5C">
      <w:pPr>
        <w:pStyle w:val="a"/>
        <w:rPr>
          <w:rFonts w:hint="cs"/>
          <w:rtl/>
        </w:rPr>
      </w:pPr>
      <w:r>
        <w:rPr>
          <w:rFonts w:hint="cs"/>
          <w:rtl/>
        </w:rPr>
        <w:t xml:space="preserve">ובכן, אני קובע שהצעת הסיעות לא זכתה באמון, שכן 43 הצביעו בעד, בעוד 24 התנגדו. אני קובע שגם על חוק זה יחול דין רציפות ויימשכו ההליכים לחקיקתו בכנסת. </w:t>
      </w:r>
    </w:p>
    <w:p w14:paraId="0D737748" w14:textId="77777777" w:rsidR="00000000" w:rsidRDefault="00E82A5C">
      <w:pPr>
        <w:pStyle w:val="a"/>
        <w:rPr>
          <w:rFonts w:hint="cs"/>
          <w:rtl/>
        </w:rPr>
      </w:pPr>
    </w:p>
    <w:p w14:paraId="21B3C3CC" w14:textId="77777777" w:rsidR="00000000" w:rsidRDefault="00E82A5C">
      <w:pPr>
        <w:pStyle w:val="a"/>
        <w:rPr>
          <w:rFonts w:hint="cs"/>
          <w:rtl/>
        </w:rPr>
      </w:pPr>
      <w:r>
        <w:rPr>
          <w:rFonts w:hint="cs"/>
          <w:rtl/>
        </w:rPr>
        <w:t>רבותי חברי הכנסת, אנח</w:t>
      </w:r>
      <w:r>
        <w:rPr>
          <w:rFonts w:hint="cs"/>
          <w:rtl/>
        </w:rPr>
        <w:t xml:space="preserve">נו עוברים להצעת החוק הבאה: הצעת חוק לתיקון פקודת המשטרה (מס' 18) (אירוע אסון המוני), התשס"ג-2002. נא להצביע - מי בעד ההצעה, מי נגד. </w:t>
      </w:r>
    </w:p>
    <w:p w14:paraId="086B3D42" w14:textId="77777777" w:rsidR="00000000" w:rsidRDefault="00E82A5C">
      <w:pPr>
        <w:pStyle w:val="a"/>
        <w:jc w:val="center"/>
        <w:rPr>
          <w:rtl/>
        </w:rPr>
      </w:pPr>
    </w:p>
    <w:p w14:paraId="1519BFC8" w14:textId="77777777" w:rsidR="00000000" w:rsidRDefault="00E82A5C">
      <w:pPr>
        <w:pStyle w:val="a"/>
        <w:jc w:val="center"/>
        <w:rPr>
          <w:rFonts w:hint="cs"/>
          <w:rtl/>
        </w:rPr>
      </w:pPr>
    </w:p>
    <w:p w14:paraId="17DF14FB" w14:textId="77777777" w:rsidR="00000000" w:rsidRDefault="00E82A5C">
      <w:pPr>
        <w:pStyle w:val="a7"/>
        <w:bidi/>
        <w:rPr>
          <w:rFonts w:hint="cs"/>
          <w:rtl/>
        </w:rPr>
      </w:pPr>
      <w:r>
        <w:rPr>
          <w:rFonts w:hint="cs"/>
          <w:rtl/>
        </w:rPr>
        <w:t>הצבעה מס' 3</w:t>
      </w:r>
    </w:p>
    <w:p w14:paraId="643492EF" w14:textId="77777777" w:rsidR="00000000" w:rsidRDefault="00E82A5C">
      <w:pPr>
        <w:pStyle w:val="a"/>
        <w:jc w:val="center"/>
        <w:rPr>
          <w:rFonts w:hint="cs"/>
          <w:b/>
          <w:bCs/>
          <w:rtl/>
        </w:rPr>
      </w:pPr>
    </w:p>
    <w:p w14:paraId="4FF5CC0A" w14:textId="77777777" w:rsidR="00000000" w:rsidRDefault="00E82A5C">
      <w:pPr>
        <w:pStyle w:val="a8"/>
        <w:bidi/>
        <w:rPr>
          <w:rFonts w:hint="cs"/>
          <w:rtl/>
        </w:rPr>
      </w:pPr>
      <w:r>
        <w:rPr>
          <w:rFonts w:hint="cs"/>
          <w:rtl/>
        </w:rPr>
        <w:t>בעד הודעת הממשלה - 44</w:t>
      </w:r>
    </w:p>
    <w:p w14:paraId="23A18715" w14:textId="77777777" w:rsidR="00000000" w:rsidRDefault="00E82A5C">
      <w:pPr>
        <w:pStyle w:val="a8"/>
        <w:bidi/>
        <w:rPr>
          <w:rFonts w:hint="cs"/>
          <w:rtl/>
        </w:rPr>
      </w:pPr>
      <w:r>
        <w:rPr>
          <w:rFonts w:hint="cs"/>
          <w:rtl/>
        </w:rPr>
        <w:t>נגד - 21</w:t>
      </w:r>
    </w:p>
    <w:p w14:paraId="06C7F63E" w14:textId="77777777" w:rsidR="00000000" w:rsidRDefault="00E82A5C">
      <w:pPr>
        <w:pStyle w:val="a8"/>
        <w:bidi/>
        <w:rPr>
          <w:rFonts w:hint="cs"/>
          <w:rtl/>
        </w:rPr>
      </w:pPr>
      <w:r>
        <w:rPr>
          <w:rFonts w:hint="cs"/>
          <w:rtl/>
        </w:rPr>
        <w:t>נמנעים - אין</w:t>
      </w:r>
    </w:p>
    <w:p w14:paraId="403E522F" w14:textId="77777777" w:rsidR="00000000" w:rsidRDefault="00E82A5C">
      <w:pPr>
        <w:pStyle w:val="a9"/>
        <w:bidi/>
        <w:rPr>
          <w:rFonts w:hint="cs"/>
          <w:rtl/>
        </w:rPr>
      </w:pPr>
      <w:r>
        <w:rPr>
          <w:rFonts w:hint="cs"/>
          <w:rtl/>
        </w:rPr>
        <w:t xml:space="preserve">הודעת הממשלה על רצונה להחיל דין רציפות על הצעת חוק לתיקון פקודת </w:t>
      </w:r>
      <w:r>
        <w:rPr>
          <w:rFonts w:hint="cs"/>
          <w:rtl/>
        </w:rPr>
        <w:t xml:space="preserve">המשטרה </w:t>
      </w:r>
    </w:p>
    <w:p w14:paraId="31E3AE9D" w14:textId="77777777" w:rsidR="00000000" w:rsidRDefault="00E82A5C">
      <w:pPr>
        <w:pStyle w:val="a9"/>
        <w:bidi/>
        <w:rPr>
          <w:rFonts w:hint="cs"/>
          <w:rtl/>
        </w:rPr>
      </w:pPr>
      <w:r>
        <w:rPr>
          <w:rFonts w:hint="cs"/>
          <w:rtl/>
        </w:rPr>
        <w:t>(מס' 18) (אירוע אסון המוני), התשס"ג-2002, נתקבלה.</w:t>
      </w:r>
    </w:p>
    <w:p w14:paraId="06AE9933" w14:textId="77777777" w:rsidR="00000000" w:rsidRDefault="00E82A5C">
      <w:pPr>
        <w:pStyle w:val="a"/>
        <w:jc w:val="center"/>
        <w:rPr>
          <w:rFonts w:hint="cs"/>
          <w:rtl/>
        </w:rPr>
      </w:pPr>
    </w:p>
    <w:p w14:paraId="7337FD09" w14:textId="77777777" w:rsidR="00000000" w:rsidRDefault="00E82A5C">
      <w:pPr>
        <w:pStyle w:val="ad"/>
        <w:rPr>
          <w:rtl/>
        </w:rPr>
      </w:pPr>
      <w:r>
        <w:rPr>
          <w:rtl/>
        </w:rPr>
        <w:t>היו"ר ראובן ריבלין:</w:t>
      </w:r>
    </w:p>
    <w:p w14:paraId="45F3355C" w14:textId="77777777" w:rsidR="00000000" w:rsidRDefault="00E82A5C">
      <w:pPr>
        <w:pStyle w:val="a"/>
        <w:rPr>
          <w:rtl/>
        </w:rPr>
      </w:pPr>
    </w:p>
    <w:p w14:paraId="1E52E443" w14:textId="77777777" w:rsidR="00000000" w:rsidRDefault="00E82A5C">
      <w:pPr>
        <w:pStyle w:val="a"/>
        <w:rPr>
          <w:rFonts w:hint="cs"/>
          <w:rtl/>
        </w:rPr>
      </w:pPr>
      <w:r>
        <w:rPr>
          <w:rFonts w:hint="cs"/>
          <w:rtl/>
        </w:rPr>
        <w:t xml:space="preserve">44 בעד, 21 נגד - אני קובע שההצעה שלא להחיל את דין הרציפות לא עברה ודין הרציפות יוחל גם על חוק זה. </w:t>
      </w:r>
    </w:p>
    <w:p w14:paraId="6D0BB002" w14:textId="77777777" w:rsidR="00000000" w:rsidRDefault="00E82A5C">
      <w:pPr>
        <w:pStyle w:val="a"/>
        <w:rPr>
          <w:rFonts w:hint="cs"/>
          <w:rtl/>
        </w:rPr>
      </w:pPr>
    </w:p>
    <w:p w14:paraId="746C3C7A" w14:textId="77777777" w:rsidR="00000000" w:rsidRDefault="00E82A5C">
      <w:pPr>
        <w:pStyle w:val="a"/>
        <w:rPr>
          <w:rFonts w:hint="cs"/>
          <w:rtl/>
        </w:rPr>
      </w:pPr>
    </w:p>
    <w:p w14:paraId="775908FB" w14:textId="77777777" w:rsidR="00000000" w:rsidRDefault="00E82A5C">
      <w:pPr>
        <w:pStyle w:val="a"/>
        <w:ind w:firstLine="0"/>
        <w:rPr>
          <w:rFonts w:hint="cs"/>
          <w:rtl/>
        </w:rPr>
      </w:pPr>
      <w:r>
        <w:rPr>
          <w:rFonts w:hint="cs"/>
          <w:rtl/>
        </w:rPr>
        <w:tab/>
        <w:t>רבותי חברי הכנסת, אנחנו עוברים להצעת חוק סמכויות חיפוש לשם שמירה על ביטחון</w:t>
      </w:r>
      <w:r>
        <w:rPr>
          <w:rFonts w:hint="cs"/>
          <w:rtl/>
        </w:rPr>
        <w:t xml:space="preserve"> הציבור, התשס"ב-2002. אותו דין - מי בעד, מי נגד, נא להצביע. </w:t>
      </w:r>
    </w:p>
    <w:p w14:paraId="2DBA7E58" w14:textId="77777777" w:rsidR="00000000" w:rsidRDefault="00E82A5C">
      <w:pPr>
        <w:pStyle w:val="a"/>
        <w:ind w:firstLine="0"/>
        <w:rPr>
          <w:rFonts w:hint="cs"/>
          <w:rtl/>
        </w:rPr>
      </w:pPr>
    </w:p>
    <w:p w14:paraId="668DC4DE" w14:textId="77777777" w:rsidR="00000000" w:rsidRDefault="00E82A5C">
      <w:pPr>
        <w:pStyle w:val="a7"/>
        <w:bidi/>
        <w:rPr>
          <w:rFonts w:hint="cs"/>
          <w:rtl/>
        </w:rPr>
      </w:pPr>
      <w:r>
        <w:rPr>
          <w:rFonts w:hint="cs"/>
          <w:rtl/>
        </w:rPr>
        <w:t>הצבעה מס' 4</w:t>
      </w:r>
    </w:p>
    <w:p w14:paraId="67C65CC0" w14:textId="77777777" w:rsidR="00000000" w:rsidRDefault="00E82A5C">
      <w:pPr>
        <w:pStyle w:val="a"/>
        <w:rPr>
          <w:rFonts w:hint="cs"/>
          <w:rtl/>
        </w:rPr>
      </w:pPr>
    </w:p>
    <w:p w14:paraId="3FE1255D" w14:textId="77777777" w:rsidR="00000000" w:rsidRDefault="00E82A5C">
      <w:pPr>
        <w:pStyle w:val="a8"/>
        <w:bidi/>
        <w:rPr>
          <w:rFonts w:hint="cs"/>
          <w:rtl/>
        </w:rPr>
      </w:pPr>
      <w:r>
        <w:rPr>
          <w:rFonts w:hint="cs"/>
          <w:rtl/>
        </w:rPr>
        <w:t>בעד הודעת הממשלה - 46</w:t>
      </w:r>
    </w:p>
    <w:p w14:paraId="3B63450A" w14:textId="77777777" w:rsidR="00000000" w:rsidRDefault="00E82A5C">
      <w:pPr>
        <w:pStyle w:val="a8"/>
        <w:bidi/>
        <w:rPr>
          <w:rFonts w:hint="cs"/>
          <w:rtl/>
        </w:rPr>
      </w:pPr>
      <w:r>
        <w:rPr>
          <w:rFonts w:hint="cs"/>
          <w:rtl/>
        </w:rPr>
        <w:t>נגד - 20</w:t>
      </w:r>
    </w:p>
    <w:p w14:paraId="6A5C6BD1" w14:textId="77777777" w:rsidR="00000000" w:rsidRDefault="00E82A5C">
      <w:pPr>
        <w:pStyle w:val="a8"/>
        <w:bidi/>
        <w:rPr>
          <w:rFonts w:hint="cs"/>
          <w:rtl/>
        </w:rPr>
      </w:pPr>
      <w:r>
        <w:rPr>
          <w:rFonts w:hint="cs"/>
          <w:rtl/>
        </w:rPr>
        <w:t>נמנעים - אין</w:t>
      </w:r>
    </w:p>
    <w:p w14:paraId="76A1334C" w14:textId="77777777" w:rsidR="00000000" w:rsidRDefault="00E82A5C">
      <w:pPr>
        <w:pStyle w:val="a"/>
        <w:jc w:val="center"/>
        <w:rPr>
          <w:rFonts w:hint="cs"/>
          <w:rtl/>
        </w:rPr>
      </w:pPr>
      <w:r>
        <w:rPr>
          <w:rFonts w:hint="cs"/>
          <w:rtl/>
        </w:rPr>
        <w:t>הודעת הממשלה על רצונה להחיל דין רציפות על הצעת חוק סמכויות חיפוש לשם שמירה על ביטחון הציבור, התשס"ב-2002, נתקבלה.</w:t>
      </w:r>
    </w:p>
    <w:p w14:paraId="2139ECE9" w14:textId="77777777" w:rsidR="00000000" w:rsidRDefault="00E82A5C">
      <w:pPr>
        <w:pStyle w:val="a"/>
        <w:jc w:val="center"/>
        <w:rPr>
          <w:rFonts w:hint="cs"/>
          <w:rtl/>
        </w:rPr>
      </w:pPr>
    </w:p>
    <w:p w14:paraId="46427BB0" w14:textId="77777777" w:rsidR="00000000" w:rsidRDefault="00E82A5C">
      <w:pPr>
        <w:pStyle w:val="ad"/>
        <w:rPr>
          <w:rtl/>
        </w:rPr>
      </w:pPr>
      <w:r>
        <w:rPr>
          <w:rtl/>
        </w:rPr>
        <w:t>היו"ר ראובן ריבלין:</w:t>
      </w:r>
    </w:p>
    <w:p w14:paraId="7F8FEEFE" w14:textId="77777777" w:rsidR="00000000" w:rsidRDefault="00E82A5C">
      <w:pPr>
        <w:pStyle w:val="a"/>
        <w:rPr>
          <w:rtl/>
        </w:rPr>
      </w:pPr>
    </w:p>
    <w:p w14:paraId="4FD0813B" w14:textId="77777777" w:rsidR="00000000" w:rsidRDefault="00E82A5C">
      <w:pPr>
        <w:pStyle w:val="a"/>
        <w:rPr>
          <w:rFonts w:hint="cs"/>
          <w:rtl/>
        </w:rPr>
      </w:pPr>
      <w:r>
        <w:rPr>
          <w:rFonts w:hint="cs"/>
          <w:rtl/>
        </w:rPr>
        <w:t>ו</w:t>
      </w:r>
      <w:r>
        <w:rPr>
          <w:rFonts w:hint="cs"/>
          <w:rtl/>
        </w:rPr>
        <w:t xml:space="preserve">בכן, רבותי, אני קובע, 46 בעד החלת דין הרציפות, 20 נגדה - לכן ההצעה שלא להחיל דין רציפות לא עברה, ואני קובע שיוחל דין רציפות גם על סעיף זה. </w:t>
      </w:r>
    </w:p>
    <w:p w14:paraId="0CFA9120" w14:textId="77777777" w:rsidR="00000000" w:rsidRDefault="00E82A5C">
      <w:pPr>
        <w:pStyle w:val="a"/>
        <w:rPr>
          <w:rFonts w:hint="cs"/>
          <w:rtl/>
        </w:rPr>
      </w:pPr>
    </w:p>
    <w:p w14:paraId="039E2031" w14:textId="77777777" w:rsidR="00000000" w:rsidRDefault="00E82A5C">
      <w:pPr>
        <w:pStyle w:val="a"/>
        <w:rPr>
          <w:rFonts w:hint="cs"/>
          <w:rtl/>
        </w:rPr>
      </w:pPr>
      <w:r>
        <w:rPr>
          <w:rFonts w:hint="cs"/>
          <w:rtl/>
        </w:rPr>
        <w:t>רבותי, אנחנו עוברים להצעת חוק הסדרת הביטחון בגופים ציבוריים (תיקון), התשס"ב-2002. רבותי, נא להצביע - מי בעד, מי נגד</w:t>
      </w:r>
      <w:r>
        <w:rPr>
          <w:rFonts w:hint="cs"/>
          <w:rtl/>
        </w:rPr>
        <w:t xml:space="preserve">. </w:t>
      </w:r>
    </w:p>
    <w:p w14:paraId="6445A7AE" w14:textId="77777777" w:rsidR="00000000" w:rsidRDefault="00E82A5C">
      <w:pPr>
        <w:pStyle w:val="a"/>
        <w:rPr>
          <w:rFonts w:hint="cs"/>
          <w:rtl/>
        </w:rPr>
      </w:pPr>
    </w:p>
    <w:p w14:paraId="5F3E9AAC" w14:textId="77777777" w:rsidR="00000000" w:rsidRDefault="00E82A5C">
      <w:pPr>
        <w:pStyle w:val="a"/>
        <w:jc w:val="center"/>
        <w:rPr>
          <w:b/>
          <w:bCs/>
          <w:rtl/>
        </w:rPr>
      </w:pPr>
    </w:p>
    <w:p w14:paraId="7FC097DD" w14:textId="77777777" w:rsidR="00000000" w:rsidRDefault="00E82A5C">
      <w:pPr>
        <w:pStyle w:val="a"/>
        <w:jc w:val="center"/>
        <w:rPr>
          <w:rFonts w:hint="cs"/>
          <w:b/>
          <w:bCs/>
          <w:rtl/>
        </w:rPr>
      </w:pPr>
      <w:r>
        <w:rPr>
          <w:rFonts w:hint="cs"/>
          <w:b/>
          <w:bCs/>
          <w:rtl/>
        </w:rPr>
        <w:t>הצבעה מס' 5</w:t>
      </w:r>
    </w:p>
    <w:p w14:paraId="1A8F0242" w14:textId="77777777" w:rsidR="00000000" w:rsidRDefault="00E82A5C">
      <w:pPr>
        <w:pStyle w:val="a"/>
        <w:jc w:val="center"/>
        <w:rPr>
          <w:rFonts w:hint="cs"/>
          <w:b/>
          <w:bCs/>
          <w:rtl/>
        </w:rPr>
      </w:pPr>
    </w:p>
    <w:p w14:paraId="7B5652F3" w14:textId="77777777" w:rsidR="00000000" w:rsidRDefault="00E82A5C">
      <w:pPr>
        <w:pStyle w:val="a"/>
        <w:jc w:val="center"/>
        <w:rPr>
          <w:rFonts w:hint="cs"/>
          <w:rtl/>
        </w:rPr>
      </w:pPr>
      <w:r>
        <w:rPr>
          <w:rFonts w:hint="cs"/>
          <w:rtl/>
        </w:rPr>
        <w:t>בעד הודעת הממשלה - 47</w:t>
      </w:r>
    </w:p>
    <w:p w14:paraId="39B91E3A" w14:textId="77777777" w:rsidR="00000000" w:rsidRDefault="00E82A5C">
      <w:pPr>
        <w:pStyle w:val="a"/>
        <w:jc w:val="center"/>
        <w:rPr>
          <w:rFonts w:hint="cs"/>
          <w:rtl/>
        </w:rPr>
      </w:pPr>
      <w:r>
        <w:rPr>
          <w:rFonts w:hint="cs"/>
          <w:rtl/>
        </w:rPr>
        <w:t>נגד - 16</w:t>
      </w:r>
    </w:p>
    <w:p w14:paraId="0DC96AEB" w14:textId="77777777" w:rsidR="00000000" w:rsidRDefault="00E82A5C">
      <w:pPr>
        <w:pStyle w:val="a"/>
        <w:jc w:val="center"/>
        <w:rPr>
          <w:rFonts w:hint="cs"/>
          <w:rtl/>
        </w:rPr>
      </w:pPr>
      <w:r>
        <w:rPr>
          <w:rFonts w:hint="cs"/>
          <w:rtl/>
        </w:rPr>
        <w:t>נמנעים - אין</w:t>
      </w:r>
    </w:p>
    <w:p w14:paraId="031776AB" w14:textId="77777777" w:rsidR="00000000" w:rsidRDefault="00E82A5C">
      <w:pPr>
        <w:pStyle w:val="a"/>
        <w:jc w:val="center"/>
        <w:rPr>
          <w:rFonts w:hint="cs"/>
          <w:rtl/>
        </w:rPr>
      </w:pPr>
      <w:r>
        <w:rPr>
          <w:rFonts w:hint="cs"/>
          <w:rtl/>
        </w:rPr>
        <w:t>הודעת הממשלה על רצונה להחיל דין רציפות על הצעת חוק הסדרת הביטחון בגופים ציבוריים (תיקון), התשס"ב-2002, נתקבלה.</w:t>
      </w:r>
    </w:p>
    <w:p w14:paraId="36302190" w14:textId="77777777" w:rsidR="00000000" w:rsidRDefault="00E82A5C">
      <w:pPr>
        <w:pStyle w:val="a"/>
        <w:jc w:val="center"/>
        <w:rPr>
          <w:rFonts w:hint="cs"/>
          <w:rtl/>
        </w:rPr>
      </w:pPr>
    </w:p>
    <w:p w14:paraId="6F8467EE" w14:textId="77777777" w:rsidR="00000000" w:rsidRDefault="00E82A5C">
      <w:pPr>
        <w:pStyle w:val="ad"/>
        <w:rPr>
          <w:rtl/>
        </w:rPr>
      </w:pPr>
      <w:r>
        <w:rPr>
          <w:rtl/>
        </w:rPr>
        <w:t>היו"ר ראובן ריבלין:</w:t>
      </w:r>
    </w:p>
    <w:p w14:paraId="45940567" w14:textId="77777777" w:rsidR="00000000" w:rsidRDefault="00E82A5C">
      <w:pPr>
        <w:pStyle w:val="a"/>
        <w:rPr>
          <w:rtl/>
        </w:rPr>
      </w:pPr>
    </w:p>
    <w:p w14:paraId="5AA028A4" w14:textId="77777777" w:rsidR="00000000" w:rsidRDefault="00E82A5C">
      <w:pPr>
        <w:pStyle w:val="a"/>
        <w:rPr>
          <w:rFonts w:hint="cs"/>
          <w:rtl/>
        </w:rPr>
      </w:pPr>
      <w:r>
        <w:rPr>
          <w:rFonts w:hint="cs"/>
          <w:rtl/>
        </w:rPr>
        <w:t>אני קובע, ברוב של 47 לעומת 16, לא התקבלה הצעת הסיעות שלא להחי</w:t>
      </w:r>
      <w:r>
        <w:rPr>
          <w:rFonts w:hint="cs"/>
          <w:rtl/>
        </w:rPr>
        <w:t xml:space="preserve">ל דין רציפות ודין הרציפות יוחל גם על חוק זה. </w:t>
      </w:r>
    </w:p>
    <w:p w14:paraId="4D440ED1" w14:textId="77777777" w:rsidR="00000000" w:rsidRDefault="00E82A5C">
      <w:pPr>
        <w:pStyle w:val="a"/>
        <w:rPr>
          <w:rFonts w:hint="cs"/>
          <w:rtl/>
        </w:rPr>
      </w:pPr>
    </w:p>
    <w:p w14:paraId="46F94FB4" w14:textId="77777777" w:rsidR="00000000" w:rsidRDefault="00E82A5C">
      <w:pPr>
        <w:pStyle w:val="a"/>
        <w:rPr>
          <w:rFonts w:hint="cs"/>
          <w:rtl/>
        </w:rPr>
      </w:pPr>
      <w:r>
        <w:rPr>
          <w:rFonts w:hint="cs"/>
          <w:rtl/>
        </w:rPr>
        <w:t xml:space="preserve">הצעה לדחיית דין הרציפות - האחרונה, הצעת חוק לתיקון פקודת בתי-הסוהר (מס' 21), התשס"ג-2002. רבותי חברי הכנסת, מי בעד, מי נגד - נא להצביע. </w:t>
      </w:r>
    </w:p>
    <w:p w14:paraId="657375D2" w14:textId="77777777" w:rsidR="00000000" w:rsidRDefault="00E82A5C">
      <w:pPr>
        <w:pStyle w:val="a"/>
        <w:rPr>
          <w:rFonts w:hint="cs"/>
          <w:rtl/>
        </w:rPr>
      </w:pPr>
    </w:p>
    <w:p w14:paraId="197BD36E" w14:textId="77777777" w:rsidR="00000000" w:rsidRDefault="00E82A5C">
      <w:pPr>
        <w:pStyle w:val="a"/>
        <w:jc w:val="center"/>
        <w:rPr>
          <w:rFonts w:hint="cs"/>
          <w:b/>
          <w:bCs/>
          <w:rtl/>
        </w:rPr>
      </w:pPr>
      <w:r>
        <w:rPr>
          <w:rFonts w:hint="cs"/>
          <w:b/>
          <w:bCs/>
          <w:rtl/>
        </w:rPr>
        <w:t>הצבעה מס' 6</w:t>
      </w:r>
    </w:p>
    <w:p w14:paraId="3E6AEA25" w14:textId="77777777" w:rsidR="00000000" w:rsidRDefault="00E82A5C">
      <w:pPr>
        <w:pStyle w:val="a"/>
        <w:jc w:val="center"/>
        <w:rPr>
          <w:rFonts w:hint="cs"/>
          <w:rtl/>
        </w:rPr>
      </w:pPr>
      <w:r>
        <w:rPr>
          <w:rFonts w:hint="cs"/>
          <w:rtl/>
        </w:rPr>
        <w:t>בעד הודעת הממשלה -   47</w:t>
      </w:r>
    </w:p>
    <w:p w14:paraId="26A55659" w14:textId="77777777" w:rsidR="00000000" w:rsidRDefault="00E82A5C">
      <w:pPr>
        <w:pStyle w:val="a"/>
        <w:jc w:val="center"/>
        <w:rPr>
          <w:rFonts w:hint="cs"/>
          <w:rtl/>
        </w:rPr>
      </w:pPr>
      <w:r>
        <w:rPr>
          <w:rFonts w:hint="cs"/>
          <w:rtl/>
        </w:rPr>
        <w:t>נגד - 24</w:t>
      </w:r>
    </w:p>
    <w:p w14:paraId="2FEE640F" w14:textId="77777777" w:rsidR="00000000" w:rsidRDefault="00E82A5C">
      <w:pPr>
        <w:pStyle w:val="a"/>
        <w:jc w:val="center"/>
        <w:rPr>
          <w:rFonts w:hint="cs"/>
          <w:rtl/>
        </w:rPr>
      </w:pPr>
      <w:r>
        <w:rPr>
          <w:rFonts w:hint="cs"/>
          <w:rtl/>
        </w:rPr>
        <w:t>נמנעים - 2</w:t>
      </w:r>
    </w:p>
    <w:p w14:paraId="6781511D" w14:textId="77777777" w:rsidR="00000000" w:rsidRDefault="00E82A5C">
      <w:pPr>
        <w:pStyle w:val="a9"/>
        <w:bidi/>
        <w:rPr>
          <w:rFonts w:hint="cs"/>
          <w:rtl/>
        </w:rPr>
      </w:pPr>
      <w:r>
        <w:rPr>
          <w:rFonts w:hint="cs"/>
          <w:rtl/>
        </w:rPr>
        <w:t>הודעת הממשלה על</w:t>
      </w:r>
      <w:r>
        <w:rPr>
          <w:rFonts w:hint="cs"/>
          <w:rtl/>
        </w:rPr>
        <w:t xml:space="preserve"> רצונה להחיל דין רציפות על הצעת חוק לתיקון פקודת בתי-הסוהר </w:t>
      </w:r>
    </w:p>
    <w:p w14:paraId="6711B22E" w14:textId="77777777" w:rsidR="00000000" w:rsidRDefault="00E82A5C">
      <w:pPr>
        <w:pStyle w:val="a9"/>
        <w:bidi/>
        <w:rPr>
          <w:rFonts w:hint="cs"/>
          <w:rtl/>
        </w:rPr>
      </w:pPr>
      <w:r>
        <w:rPr>
          <w:rFonts w:hint="cs"/>
          <w:rtl/>
        </w:rPr>
        <w:t>(מס' 21), התשס"ג-2002, נתקבלה.</w:t>
      </w:r>
    </w:p>
    <w:p w14:paraId="2CED7716" w14:textId="77777777" w:rsidR="00000000" w:rsidRDefault="00E82A5C">
      <w:pPr>
        <w:pStyle w:val="a"/>
        <w:ind w:firstLine="0"/>
        <w:rPr>
          <w:rFonts w:hint="cs"/>
          <w:rtl/>
        </w:rPr>
      </w:pPr>
    </w:p>
    <w:p w14:paraId="2CFE61CF" w14:textId="77777777" w:rsidR="00000000" w:rsidRDefault="00E82A5C">
      <w:pPr>
        <w:pStyle w:val="ad"/>
        <w:rPr>
          <w:rtl/>
        </w:rPr>
      </w:pPr>
      <w:r>
        <w:rPr>
          <w:rtl/>
        </w:rPr>
        <w:t>היו"ר ראובן ריבלין:</w:t>
      </w:r>
    </w:p>
    <w:p w14:paraId="35FAFB5F" w14:textId="77777777" w:rsidR="00000000" w:rsidRDefault="00E82A5C">
      <w:pPr>
        <w:pStyle w:val="a"/>
        <w:rPr>
          <w:rtl/>
        </w:rPr>
      </w:pPr>
    </w:p>
    <w:p w14:paraId="788A35B0" w14:textId="77777777" w:rsidR="00000000" w:rsidRDefault="00E82A5C">
      <w:pPr>
        <w:pStyle w:val="a"/>
        <w:rPr>
          <w:rFonts w:hint="cs"/>
          <w:rtl/>
        </w:rPr>
      </w:pPr>
      <w:r>
        <w:rPr>
          <w:rFonts w:hint="cs"/>
          <w:rtl/>
        </w:rPr>
        <w:t>ובכן, רוב של 47 לעומת 24, ואני קובע שהצעת הסיעות שלא להחיל את דין הרציפות נפלה ודין הרציפות יחול גם על חוק זה. אני מאוד מודה לחברי הכנסת על הצב</w:t>
      </w:r>
      <w:r>
        <w:rPr>
          <w:rFonts w:hint="cs"/>
          <w:rtl/>
        </w:rPr>
        <w:t xml:space="preserve">עתם. </w:t>
      </w:r>
    </w:p>
    <w:p w14:paraId="693A9A65" w14:textId="77777777" w:rsidR="00000000" w:rsidRDefault="00E82A5C">
      <w:pPr>
        <w:pStyle w:val="a"/>
        <w:ind w:firstLine="0"/>
        <w:rPr>
          <w:rFonts w:hint="cs"/>
          <w:rtl/>
        </w:rPr>
      </w:pPr>
    </w:p>
    <w:p w14:paraId="0841FF78" w14:textId="77777777" w:rsidR="00000000" w:rsidRDefault="00E82A5C">
      <w:pPr>
        <w:pStyle w:val="Subject"/>
        <w:rPr>
          <w:rtl/>
        </w:rPr>
      </w:pPr>
    </w:p>
    <w:p w14:paraId="66F24BD9" w14:textId="77777777" w:rsidR="00000000" w:rsidRDefault="00E82A5C">
      <w:pPr>
        <w:pStyle w:val="Subject"/>
        <w:rPr>
          <w:rFonts w:hint="cs"/>
          <w:rtl/>
        </w:rPr>
      </w:pPr>
    </w:p>
    <w:p w14:paraId="7854B8F1" w14:textId="77777777" w:rsidR="00000000" w:rsidRDefault="00E82A5C">
      <w:pPr>
        <w:pStyle w:val="a"/>
        <w:rPr>
          <w:rFonts w:hint="cs"/>
          <w:rtl/>
        </w:rPr>
      </w:pPr>
    </w:p>
    <w:p w14:paraId="6547F214" w14:textId="77777777" w:rsidR="00000000" w:rsidRDefault="00E82A5C">
      <w:pPr>
        <w:pStyle w:val="Subject"/>
        <w:rPr>
          <w:rFonts w:hint="cs"/>
          <w:rtl/>
        </w:rPr>
      </w:pPr>
      <w:r>
        <w:rPr>
          <w:rFonts w:hint="cs"/>
          <w:rtl/>
        </w:rPr>
        <w:t xml:space="preserve">הצעת חוק הנוער (טיפול והשגחה) (תיקון - פרסום </w:t>
      </w:r>
      <w:r>
        <w:rPr>
          <w:rtl/>
        </w:rPr>
        <w:br/>
      </w:r>
      <w:r>
        <w:rPr>
          <w:rFonts w:hint="cs"/>
          <w:rtl/>
        </w:rPr>
        <w:t>תמונת עירום של קטין), התשס"ג-2003</w:t>
      </w:r>
    </w:p>
    <w:p w14:paraId="141EE546" w14:textId="77777777" w:rsidR="00000000" w:rsidRDefault="00E82A5C">
      <w:pPr>
        <w:pStyle w:val="a"/>
        <w:ind w:firstLine="0"/>
        <w:rPr>
          <w:rFonts w:hint="cs"/>
          <w:rtl/>
        </w:rPr>
      </w:pPr>
      <w:r>
        <w:rPr>
          <w:rFonts w:hint="cs"/>
          <w:rtl/>
        </w:rPr>
        <w:t>[ נספחות. ]</w:t>
      </w:r>
    </w:p>
    <w:p w14:paraId="004E7983" w14:textId="77777777" w:rsidR="00000000" w:rsidRDefault="00E82A5C">
      <w:pPr>
        <w:pStyle w:val="Subject"/>
        <w:rPr>
          <w:rFonts w:hint="cs"/>
          <w:rtl/>
        </w:rPr>
      </w:pPr>
      <w:r>
        <w:rPr>
          <w:rFonts w:hint="cs"/>
          <w:rtl/>
        </w:rPr>
        <w:t>(הצעת חברת הכנסת גילה פינקלשטיין)</w:t>
      </w:r>
    </w:p>
    <w:p w14:paraId="5D984A37" w14:textId="77777777" w:rsidR="00000000" w:rsidRDefault="00E82A5C">
      <w:pPr>
        <w:pStyle w:val="a"/>
        <w:ind w:firstLine="0"/>
        <w:rPr>
          <w:rFonts w:hint="cs"/>
          <w:rtl/>
        </w:rPr>
      </w:pPr>
    </w:p>
    <w:p w14:paraId="3663FF97" w14:textId="77777777" w:rsidR="00000000" w:rsidRDefault="00E82A5C">
      <w:pPr>
        <w:pStyle w:val="ad"/>
        <w:rPr>
          <w:rtl/>
        </w:rPr>
      </w:pPr>
      <w:r>
        <w:rPr>
          <w:rtl/>
        </w:rPr>
        <w:t>היו"ר ראובן ריבלין:</w:t>
      </w:r>
    </w:p>
    <w:p w14:paraId="35512364" w14:textId="77777777" w:rsidR="00000000" w:rsidRDefault="00E82A5C">
      <w:pPr>
        <w:pStyle w:val="a"/>
        <w:rPr>
          <w:rtl/>
        </w:rPr>
      </w:pPr>
    </w:p>
    <w:p w14:paraId="04C77D83" w14:textId="77777777" w:rsidR="00000000" w:rsidRDefault="00E82A5C">
      <w:pPr>
        <w:pStyle w:val="a"/>
        <w:rPr>
          <w:rFonts w:hint="cs"/>
          <w:rtl/>
        </w:rPr>
      </w:pPr>
      <w:r>
        <w:rPr>
          <w:rFonts w:hint="cs"/>
          <w:rtl/>
        </w:rPr>
        <w:t>אנחנו עוברים לסעיף הבא, הצעות חוק לדיון מוקדם. ובכן הצעת החוק הראשונה היא הצעת חוק הנוער (טיפול וה</w:t>
      </w:r>
      <w:r>
        <w:rPr>
          <w:rFonts w:hint="cs"/>
          <w:rtl/>
        </w:rPr>
        <w:t xml:space="preserve">שגחה) (תיקון - פרסום תמונת עירום של קטין), התשס"ג-2003 - הצעת חוק </w:t>
      </w:r>
      <w:r>
        <w:rPr>
          <w:rtl/>
        </w:rPr>
        <w:br/>
      </w:r>
      <w:r>
        <w:rPr>
          <w:rFonts w:hint="cs"/>
          <w:rtl/>
        </w:rPr>
        <w:t xml:space="preserve">פ/188, של חברת הכנסת גילה פינקלשטיין. חברת הכנסת פינקלשטיין, הנמקה מהמקום. את יכולה לנמק מהמקום, שכן הממשלה הביעה הסכמתה. יש לך דקה. </w:t>
      </w:r>
    </w:p>
    <w:p w14:paraId="7426B752" w14:textId="77777777" w:rsidR="00000000" w:rsidRDefault="00E82A5C">
      <w:pPr>
        <w:pStyle w:val="a"/>
        <w:ind w:firstLine="0"/>
        <w:rPr>
          <w:rFonts w:hint="cs"/>
          <w:rtl/>
        </w:rPr>
      </w:pPr>
    </w:p>
    <w:p w14:paraId="0C53AF7E" w14:textId="77777777" w:rsidR="00000000" w:rsidRDefault="00E82A5C">
      <w:pPr>
        <w:pStyle w:val="Speaker"/>
        <w:rPr>
          <w:rtl/>
        </w:rPr>
      </w:pPr>
      <w:bookmarkStart w:id="28" w:name="FS000001059T14_05_2003_12_32_41"/>
      <w:bookmarkEnd w:id="28"/>
      <w:r>
        <w:rPr>
          <w:rFonts w:hint="eastAsia"/>
          <w:rtl/>
        </w:rPr>
        <w:t>גילה</w:t>
      </w:r>
      <w:r>
        <w:rPr>
          <w:rtl/>
        </w:rPr>
        <w:t xml:space="preserve"> פינקלשטיין (מפד"ל):</w:t>
      </w:r>
    </w:p>
    <w:p w14:paraId="01801B11" w14:textId="77777777" w:rsidR="00000000" w:rsidRDefault="00E82A5C">
      <w:pPr>
        <w:pStyle w:val="a"/>
        <w:rPr>
          <w:rFonts w:hint="cs"/>
          <w:rtl/>
        </w:rPr>
      </w:pPr>
    </w:p>
    <w:p w14:paraId="2A9B07AF" w14:textId="77777777" w:rsidR="00000000" w:rsidRDefault="00E82A5C">
      <w:pPr>
        <w:pStyle w:val="a"/>
        <w:rPr>
          <w:rFonts w:hint="cs"/>
          <w:rtl/>
        </w:rPr>
      </w:pPr>
      <w:r>
        <w:rPr>
          <w:rFonts w:hint="cs"/>
          <w:rtl/>
        </w:rPr>
        <w:t>הצעת החוק שאני מבקשת להביא ב</w:t>
      </w:r>
      <w:r>
        <w:rPr>
          <w:rFonts w:hint="cs"/>
          <w:rtl/>
        </w:rPr>
        <w:t>פניכם כאן חשובה במיוחד נוכח האקלים התרבותי והחברתי שאנו חיים בו. הצעת החוק לתיקון חוק הנוער (טיפול והשגחה) מבקשת להוריד את הגיל שממנו ואילך חל איסור על פרסום תמונת עירום של קטין, מגיל תשע הקבוע היום בחוק לגיל שש. אני מבקשת לציין את ההתלבטות שהיתה לנו בעת ה</w:t>
      </w:r>
      <w:r>
        <w:rPr>
          <w:rFonts w:hint="cs"/>
          <w:rtl/>
        </w:rPr>
        <w:t xml:space="preserve">כנת ההצעה, שמא מן הראוי להרחיק לכת יותר גם עד גיל שלוש. למיטב ידיעתי, עמדה זו הובעה אף במשרד הרווחה, התומך בהצעה. בסופו של דבר הונחה ההצעה שלפניכם כהצעת תיקון לגיל שש, ובדיוני הוועדה נבחן גם את החלופה. </w:t>
      </w:r>
    </w:p>
    <w:p w14:paraId="18829A5F" w14:textId="77777777" w:rsidR="00000000" w:rsidRDefault="00E82A5C">
      <w:pPr>
        <w:pStyle w:val="a"/>
        <w:rPr>
          <w:rFonts w:hint="cs"/>
          <w:rtl/>
        </w:rPr>
      </w:pPr>
    </w:p>
    <w:p w14:paraId="6568ECAA" w14:textId="77777777" w:rsidR="00000000" w:rsidRDefault="00E82A5C">
      <w:pPr>
        <w:pStyle w:val="a"/>
        <w:rPr>
          <w:rFonts w:hint="cs"/>
          <w:rtl/>
        </w:rPr>
      </w:pPr>
      <w:r>
        <w:rPr>
          <w:rFonts w:hint="cs"/>
          <w:rtl/>
        </w:rPr>
        <w:t>חשיבותה של ההצעה ברורה נוכח המציאות בימינו, שבה רבים</w:t>
      </w:r>
      <w:r>
        <w:rPr>
          <w:rFonts w:hint="cs"/>
          <w:rtl/>
        </w:rPr>
        <w:t xml:space="preserve"> מקרי הפגיעות על רקע מיני בקטינים. זו מציאות שבה גופם של אלו הופך יותר ויותר הפקר בראש חוצות. גיל שש, גיל הכניסה לבית-הספר, הוא כיום גם הגיל שבו הילדים מודעים יותר לגופם, וכידוע, בימינו הם מתלבשים כגדולים בגיל צעיר יותר מבעבר. </w:t>
      </w:r>
    </w:p>
    <w:p w14:paraId="054C1628" w14:textId="77777777" w:rsidR="00000000" w:rsidRDefault="00E82A5C">
      <w:pPr>
        <w:pStyle w:val="a"/>
        <w:rPr>
          <w:rFonts w:hint="cs"/>
          <w:rtl/>
        </w:rPr>
      </w:pPr>
    </w:p>
    <w:p w14:paraId="52FAB6F9" w14:textId="77777777" w:rsidR="00000000" w:rsidRDefault="00E82A5C">
      <w:pPr>
        <w:pStyle w:val="a"/>
        <w:rPr>
          <w:rFonts w:hint="cs"/>
          <w:rtl/>
        </w:rPr>
      </w:pPr>
      <w:r>
        <w:rPr>
          <w:rFonts w:hint="cs"/>
          <w:rtl/>
        </w:rPr>
        <w:t>כמי שעומדת בראש השדולה למען</w:t>
      </w:r>
      <w:r>
        <w:rPr>
          <w:rFonts w:hint="cs"/>
          <w:rtl/>
        </w:rPr>
        <w:t xml:space="preserve"> הילד, אני רואה לעצמי חובה וזכות לפתוח את פעילות החקיקה שלי בהצעת החוק הזאת, שיש בה משום כבוד לפרטיות של ילדים והגנה על כבודם, נוכח המציאות הלא- פשוטה, ולעתים אף האכזרית, שאנו חיים בה. </w:t>
      </w:r>
    </w:p>
    <w:p w14:paraId="774A625E" w14:textId="77777777" w:rsidR="00000000" w:rsidRDefault="00E82A5C">
      <w:pPr>
        <w:pStyle w:val="a"/>
        <w:rPr>
          <w:rFonts w:hint="cs"/>
          <w:rtl/>
        </w:rPr>
      </w:pPr>
    </w:p>
    <w:p w14:paraId="7BACB046" w14:textId="77777777" w:rsidR="00000000" w:rsidRDefault="00E82A5C">
      <w:pPr>
        <w:pStyle w:val="a"/>
        <w:rPr>
          <w:rFonts w:hint="cs"/>
          <w:rtl/>
        </w:rPr>
      </w:pPr>
      <w:r>
        <w:rPr>
          <w:rFonts w:hint="cs"/>
          <w:rtl/>
        </w:rPr>
        <w:t>הממשלה, כאמור, תומכת בהצעה הזאת ללא סייג, ונדמה לי שכולנו, כל יושבי ה</w:t>
      </w:r>
      <w:r>
        <w:rPr>
          <w:rFonts w:hint="cs"/>
          <w:rtl/>
        </w:rPr>
        <w:t xml:space="preserve">בית הזה ללא יוצא מן הכלל, מאוחדים בדאגה לילדים באשר הם ובחובתנו להגן עליהם. לכן אני מבקשת את תמיכתכם בהצעה. תודה. </w:t>
      </w:r>
    </w:p>
    <w:p w14:paraId="2AF35EA6" w14:textId="77777777" w:rsidR="00000000" w:rsidRDefault="00E82A5C">
      <w:pPr>
        <w:pStyle w:val="a"/>
        <w:ind w:firstLine="0"/>
        <w:rPr>
          <w:rtl/>
        </w:rPr>
      </w:pPr>
    </w:p>
    <w:p w14:paraId="5582CB76" w14:textId="77777777" w:rsidR="00000000" w:rsidRDefault="00E82A5C">
      <w:pPr>
        <w:pStyle w:val="a"/>
        <w:ind w:firstLine="0"/>
        <w:rPr>
          <w:rFonts w:hint="cs"/>
          <w:rtl/>
        </w:rPr>
      </w:pPr>
    </w:p>
    <w:p w14:paraId="15C460CF" w14:textId="77777777" w:rsidR="00000000" w:rsidRDefault="00E82A5C">
      <w:pPr>
        <w:pStyle w:val="ad"/>
        <w:rPr>
          <w:rtl/>
        </w:rPr>
      </w:pPr>
      <w:r>
        <w:rPr>
          <w:rtl/>
        </w:rPr>
        <w:t>היו"ר ראובן ריבלין:</w:t>
      </w:r>
    </w:p>
    <w:p w14:paraId="29C2B11A" w14:textId="77777777" w:rsidR="00000000" w:rsidRDefault="00E82A5C">
      <w:pPr>
        <w:pStyle w:val="a"/>
        <w:rPr>
          <w:rtl/>
        </w:rPr>
      </w:pPr>
    </w:p>
    <w:p w14:paraId="2D110C5C" w14:textId="77777777" w:rsidR="00000000" w:rsidRDefault="00E82A5C">
      <w:pPr>
        <w:pStyle w:val="a"/>
        <w:rPr>
          <w:rFonts w:hint="cs"/>
          <w:rtl/>
        </w:rPr>
      </w:pPr>
      <w:r>
        <w:rPr>
          <w:rFonts w:hint="cs"/>
          <w:rtl/>
        </w:rPr>
        <w:t xml:space="preserve">תודה לחברת הכנסת גילה פינקלשטיין. </w:t>
      </w:r>
    </w:p>
    <w:p w14:paraId="0213FE11" w14:textId="77777777" w:rsidR="00000000" w:rsidRDefault="00E82A5C">
      <w:pPr>
        <w:pStyle w:val="a"/>
        <w:rPr>
          <w:rFonts w:hint="cs"/>
          <w:rtl/>
        </w:rPr>
      </w:pPr>
    </w:p>
    <w:p w14:paraId="54068114" w14:textId="77777777" w:rsidR="00000000" w:rsidRDefault="00E82A5C">
      <w:pPr>
        <w:pStyle w:val="a"/>
        <w:rPr>
          <w:rFonts w:hint="cs"/>
          <w:rtl/>
        </w:rPr>
      </w:pPr>
      <w:r>
        <w:rPr>
          <w:rFonts w:hint="cs"/>
          <w:rtl/>
        </w:rPr>
        <w:t xml:space="preserve">רבותי חברי הכנסת, אני רק רוצה  להפנות  תשומת לב  דווקא כאשר  מובאת הצעת  חוק      </w:t>
      </w:r>
      <w:r>
        <w:rPr>
          <w:rFonts w:hint="cs"/>
          <w:rtl/>
        </w:rPr>
        <w:t xml:space="preserve">      א-פוליטית כל כך, שמבטאת דאגה לילדים. מובן שחבר הכנסת, אף שהממשלה הסכימה, יכול להביע את התנגדותו. אבל בהתאם לתקנון הכנסת ולהחלטות ועדות האתיקה בעבר, אסור לחבר הכנסת להשתמש לרעה בזכותו להתנגד לחוק כאשר הוא לא מתנגד במפורש לחוק. חבר הכנסת אייכלר, אם אדו</w:t>
      </w:r>
      <w:r>
        <w:rPr>
          <w:rFonts w:hint="cs"/>
          <w:rtl/>
        </w:rPr>
        <w:t xml:space="preserve">ני רוצה למשל לשנות את הגיל, עד גיל עשר, את זה הוא יכול לעשות בוועדה. אני מבקש להתייחס לגופו של עניין. מובן שאתה חייב להתנגד לחוק. אתה תהיה חייב להתנגד לחוק. </w:t>
      </w:r>
    </w:p>
    <w:p w14:paraId="1892D13C" w14:textId="77777777" w:rsidR="00000000" w:rsidRDefault="00E82A5C">
      <w:pPr>
        <w:pStyle w:val="a"/>
        <w:ind w:firstLine="0"/>
        <w:rPr>
          <w:rFonts w:hint="cs"/>
          <w:rtl/>
        </w:rPr>
      </w:pPr>
    </w:p>
    <w:p w14:paraId="5371A3AB" w14:textId="77777777" w:rsidR="00000000" w:rsidRDefault="00E82A5C">
      <w:pPr>
        <w:pStyle w:val="ac"/>
        <w:rPr>
          <w:rtl/>
        </w:rPr>
      </w:pPr>
      <w:r>
        <w:rPr>
          <w:rFonts w:hint="eastAsia"/>
          <w:rtl/>
        </w:rPr>
        <w:t>השרה</w:t>
      </w:r>
      <w:r>
        <w:rPr>
          <w:rtl/>
        </w:rPr>
        <w:t xml:space="preserve"> לאיכות הסביבה יהודית נאות:</w:t>
      </w:r>
    </w:p>
    <w:p w14:paraId="49A0ABCA" w14:textId="77777777" w:rsidR="00000000" w:rsidRDefault="00E82A5C">
      <w:pPr>
        <w:pStyle w:val="a"/>
        <w:rPr>
          <w:rFonts w:hint="cs"/>
          <w:rtl/>
        </w:rPr>
      </w:pPr>
    </w:p>
    <w:p w14:paraId="33EB47F7" w14:textId="77777777" w:rsidR="00000000" w:rsidRDefault="00E82A5C">
      <w:pPr>
        <w:pStyle w:val="a"/>
        <w:rPr>
          <w:rFonts w:hint="cs"/>
          <w:rtl/>
        </w:rPr>
      </w:pPr>
      <w:r>
        <w:rPr>
          <w:rFonts w:hint="cs"/>
          <w:rtl/>
        </w:rPr>
        <w:t xml:space="preserve">וגם להצביע נגד. </w:t>
      </w:r>
    </w:p>
    <w:p w14:paraId="64349191" w14:textId="77777777" w:rsidR="00000000" w:rsidRDefault="00E82A5C">
      <w:pPr>
        <w:pStyle w:val="a"/>
        <w:ind w:firstLine="0"/>
        <w:rPr>
          <w:rFonts w:hint="cs"/>
          <w:rtl/>
        </w:rPr>
      </w:pPr>
    </w:p>
    <w:p w14:paraId="4FC1426A" w14:textId="77777777" w:rsidR="00000000" w:rsidRDefault="00E82A5C">
      <w:pPr>
        <w:pStyle w:val="ad"/>
        <w:rPr>
          <w:rtl/>
        </w:rPr>
      </w:pPr>
      <w:r>
        <w:rPr>
          <w:rtl/>
        </w:rPr>
        <w:t>היו"ר ראובן ריבלין:</w:t>
      </w:r>
    </w:p>
    <w:p w14:paraId="441DB513" w14:textId="77777777" w:rsidR="00000000" w:rsidRDefault="00E82A5C">
      <w:pPr>
        <w:pStyle w:val="a"/>
        <w:rPr>
          <w:rtl/>
        </w:rPr>
      </w:pPr>
    </w:p>
    <w:p w14:paraId="42B86834" w14:textId="77777777" w:rsidR="00000000" w:rsidRDefault="00E82A5C">
      <w:pPr>
        <w:pStyle w:val="a"/>
        <w:rPr>
          <w:rFonts w:hint="cs"/>
          <w:rtl/>
        </w:rPr>
      </w:pPr>
      <w:r>
        <w:rPr>
          <w:rFonts w:hint="cs"/>
          <w:rtl/>
        </w:rPr>
        <w:t>בוודאי. חבר הכנסת אייכלר.</w:t>
      </w:r>
      <w:r>
        <w:rPr>
          <w:rFonts w:hint="cs"/>
          <w:rtl/>
        </w:rPr>
        <w:t xml:space="preserve"> קודם כול ישיב שר המשפטים. סליחה, שר העבודה. </w:t>
      </w:r>
    </w:p>
    <w:p w14:paraId="3782659D" w14:textId="77777777" w:rsidR="00000000" w:rsidRDefault="00E82A5C">
      <w:pPr>
        <w:pStyle w:val="a"/>
        <w:ind w:firstLine="0"/>
        <w:rPr>
          <w:rFonts w:hint="cs"/>
          <w:rtl/>
        </w:rPr>
      </w:pPr>
    </w:p>
    <w:p w14:paraId="2080FFE5" w14:textId="77777777" w:rsidR="00000000" w:rsidRDefault="00E82A5C">
      <w:pPr>
        <w:pStyle w:val="Speaker"/>
        <w:rPr>
          <w:rtl/>
        </w:rPr>
      </w:pPr>
      <w:bookmarkStart w:id="29" w:name="FS000000521T14_05_2003_12_40_38"/>
      <w:bookmarkEnd w:id="29"/>
      <w:r>
        <w:rPr>
          <w:rFonts w:hint="eastAsia"/>
          <w:rtl/>
        </w:rPr>
        <w:t>שר</w:t>
      </w:r>
      <w:r>
        <w:rPr>
          <w:rtl/>
        </w:rPr>
        <w:t xml:space="preserve"> הרווחה זבולון אורלב:</w:t>
      </w:r>
    </w:p>
    <w:p w14:paraId="0FE5AF17" w14:textId="77777777" w:rsidR="00000000" w:rsidRDefault="00E82A5C">
      <w:pPr>
        <w:pStyle w:val="a"/>
        <w:rPr>
          <w:rFonts w:hint="cs"/>
          <w:rtl/>
        </w:rPr>
      </w:pPr>
    </w:p>
    <w:p w14:paraId="797AAFFD" w14:textId="77777777" w:rsidR="00000000" w:rsidRDefault="00E82A5C">
      <w:pPr>
        <w:pStyle w:val="a"/>
        <w:rPr>
          <w:rFonts w:hint="cs"/>
          <w:rtl/>
        </w:rPr>
      </w:pPr>
      <w:r>
        <w:rPr>
          <w:rFonts w:hint="cs"/>
          <w:rtl/>
        </w:rPr>
        <w:t xml:space="preserve">שר הרווחה. </w:t>
      </w:r>
    </w:p>
    <w:p w14:paraId="72BE644F" w14:textId="77777777" w:rsidR="00000000" w:rsidRDefault="00E82A5C">
      <w:pPr>
        <w:pStyle w:val="a"/>
        <w:ind w:firstLine="0"/>
        <w:rPr>
          <w:rFonts w:hint="cs"/>
          <w:rtl/>
        </w:rPr>
      </w:pPr>
    </w:p>
    <w:p w14:paraId="0D1B1E04" w14:textId="77777777" w:rsidR="00000000" w:rsidRDefault="00E82A5C">
      <w:pPr>
        <w:pStyle w:val="ad"/>
        <w:rPr>
          <w:rtl/>
        </w:rPr>
      </w:pPr>
      <w:r>
        <w:rPr>
          <w:rtl/>
        </w:rPr>
        <w:t>היו"ר ראובן ריבלין:</w:t>
      </w:r>
    </w:p>
    <w:p w14:paraId="645B47E8" w14:textId="77777777" w:rsidR="00000000" w:rsidRDefault="00E82A5C">
      <w:pPr>
        <w:pStyle w:val="a"/>
        <w:rPr>
          <w:rtl/>
        </w:rPr>
      </w:pPr>
    </w:p>
    <w:p w14:paraId="1CE281ED" w14:textId="77777777" w:rsidR="00000000" w:rsidRDefault="00E82A5C">
      <w:pPr>
        <w:pStyle w:val="a"/>
        <w:rPr>
          <w:rFonts w:hint="cs"/>
          <w:rtl/>
        </w:rPr>
      </w:pPr>
      <w:r>
        <w:rPr>
          <w:rFonts w:hint="cs"/>
          <w:rtl/>
        </w:rPr>
        <w:t xml:space="preserve">שר הרווחה. בשבילי אתה עדיין שר העבודה והרווחה. </w:t>
      </w:r>
    </w:p>
    <w:p w14:paraId="389F1121" w14:textId="77777777" w:rsidR="00000000" w:rsidRDefault="00E82A5C">
      <w:pPr>
        <w:pStyle w:val="a"/>
        <w:ind w:firstLine="0"/>
        <w:rPr>
          <w:rFonts w:hint="cs"/>
          <w:rtl/>
        </w:rPr>
      </w:pPr>
    </w:p>
    <w:p w14:paraId="4960E306" w14:textId="77777777" w:rsidR="00000000" w:rsidRDefault="00E82A5C">
      <w:pPr>
        <w:pStyle w:val="SpeakerCon"/>
        <w:rPr>
          <w:rtl/>
        </w:rPr>
      </w:pPr>
      <w:bookmarkStart w:id="30" w:name="FS000000521T14_05_2003_12_40_59C"/>
      <w:bookmarkEnd w:id="30"/>
      <w:r>
        <w:rPr>
          <w:rtl/>
        </w:rPr>
        <w:t>שר הרווחה זבולון אורלב:</w:t>
      </w:r>
    </w:p>
    <w:p w14:paraId="24F23453" w14:textId="77777777" w:rsidR="00000000" w:rsidRDefault="00E82A5C">
      <w:pPr>
        <w:pStyle w:val="a"/>
        <w:rPr>
          <w:rtl/>
        </w:rPr>
      </w:pPr>
    </w:p>
    <w:p w14:paraId="7ACE1124" w14:textId="77777777" w:rsidR="00000000" w:rsidRDefault="00E82A5C">
      <w:pPr>
        <w:pStyle w:val="a"/>
        <w:rPr>
          <w:rFonts w:hint="cs"/>
          <w:rtl/>
        </w:rPr>
      </w:pPr>
      <w:r>
        <w:rPr>
          <w:rFonts w:hint="cs"/>
          <w:rtl/>
        </w:rPr>
        <w:t xml:space="preserve">אדוני היושב-ראש, נראה אותך אומר את זה כשהשר אולמרט פה. </w:t>
      </w:r>
    </w:p>
    <w:p w14:paraId="4E748CBC" w14:textId="77777777" w:rsidR="00000000" w:rsidRDefault="00E82A5C">
      <w:pPr>
        <w:pStyle w:val="a"/>
        <w:ind w:firstLine="0"/>
        <w:rPr>
          <w:rFonts w:hint="cs"/>
          <w:rtl/>
        </w:rPr>
      </w:pPr>
    </w:p>
    <w:p w14:paraId="6847EF79" w14:textId="77777777" w:rsidR="00000000" w:rsidRDefault="00E82A5C">
      <w:pPr>
        <w:pStyle w:val="ad"/>
        <w:rPr>
          <w:rtl/>
        </w:rPr>
      </w:pPr>
      <w:r>
        <w:rPr>
          <w:rtl/>
        </w:rPr>
        <w:t>היו"ר ראובן ריבלין:</w:t>
      </w:r>
    </w:p>
    <w:p w14:paraId="2ABAD35E" w14:textId="77777777" w:rsidR="00000000" w:rsidRDefault="00E82A5C">
      <w:pPr>
        <w:pStyle w:val="a"/>
        <w:rPr>
          <w:rtl/>
        </w:rPr>
      </w:pPr>
    </w:p>
    <w:p w14:paraId="5C4B91E4" w14:textId="77777777" w:rsidR="00000000" w:rsidRDefault="00E82A5C">
      <w:pPr>
        <w:pStyle w:val="a"/>
        <w:rPr>
          <w:rFonts w:hint="cs"/>
          <w:rtl/>
        </w:rPr>
      </w:pPr>
      <w:r>
        <w:rPr>
          <w:rFonts w:hint="cs"/>
          <w:rtl/>
        </w:rPr>
        <w:t xml:space="preserve">יעלה ויבוא, יגיע וייראה וישמיע. אדוני השר, בבקשה. </w:t>
      </w:r>
    </w:p>
    <w:p w14:paraId="5A28C260" w14:textId="77777777" w:rsidR="00000000" w:rsidRDefault="00E82A5C">
      <w:pPr>
        <w:pStyle w:val="a"/>
        <w:ind w:firstLine="0"/>
        <w:rPr>
          <w:rtl/>
        </w:rPr>
      </w:pPr>
    </w:p>
    <w:p w14:paraId="68B5C1F3" w14:textId="77777777" w:rsidR="00000000" w:rsidRDefault="00E82A5C">
      <w:pPr>
        <w:pStyle w:val="a"/>
        <w:ind w:firstLine="0"/>
        <w:rPr>
          <w:rFonts w:hint="cs"/>
          <w:rtl/>
        </w:rPr>
      </w:pPr>
    </w:p>
    <w:p w14:paraId="1FDE88C1" w14:textId="77777777" w:rsidR="00000000" w:rsidRDefault="00E82A5C">
      <w:pPr>
        <w:pStyle w:val="SpeakerCon"/>
        <w:rPr>
          <w:rtl/>
        </w:rPr>
      </w:pPr>
      <w:bookmarkStart w:id="31" w:name="FS000000521T14_05_2003_12_41_54C"/>
      <w:bookmarkEnd w:id="31"/>
      <w:r>
        <w:rPr>
          <w:rtl/>
        </w:rPr>
        <w:t>שר הרווחה זבולון אורלב:</w:t>
      </w:r>
    </w:p>
    <w:p w14:paraId="37312928" w14:textId="77777777" w:rsidR="00000000" w:rsidRDefault="00E82A5C">
      <w:pPr>
        <w:pStyle w:val="a"/>
        <w:rPr>
          <w:rtl/>
        </w:rPr>
      </w:pPr>
    </w:p>
    <w:p w14:paraId="7404C396" w14:textId="77777777" w:rsidR="00000000" w:rsidRDefault="00E82A5C">
      <w:pPr>
        <w:pStyle w:val="a"/>
        <w:rPr>
          <w:rFonts w:hint="cs"/>
          <w:rtl/>
        </w:rPr>
      </w:pPr>
      <w:r>
        <w:rPr>
          <w:rFonts w:hint="cs"/>
          <w:rtl/>
        </w:rPr>
        <w:t>אדוני היושב-ראש, כנסת נכבדה, הצעת החוק המונחת בפניכם ומוגשת על-ידי חברת הכנסת גילה פינקלשטיין באה לתקן את סעיף 24(א)(2) לחוק הנוער (טיפול והשגחה), התש"ך-1960, במגמה להתאימו למצ</w:t>
      </w:r>
      <w:r>
        <w:rPr>
          <w:rFonts w:hint="cs"/>
          <w:rtl/>
        </w:rPr>
        <w:t xml:space="preserve">יאות ולתהליכים בחברה הישראלית המסכנים את שלומם, טובתם ורווחתם של קטינים. </w:t>
      </w:r>
    </w:p>
    <w:p w14:paraId="75D04C72" w14:textId="77777777" w:rsidR="00000000" w:rsidRDefault="00E82A5C">
      <w:pPr>
        <w:pStyle w:val="a"/>
        <w:rPr>
          <w:rFonts w:hint="cs"/>
          <w:rtl/>
        </w:rPr>
      </w:pPr>
    </w:p>
    <w:p w14:paraId="5311B476" w14:textId="77777777" w:rsidR="00000000" w:rsidRDefault="00E82A5C">
      <w:pPr>
        <w:pStyle w:val="a"/>
        <w:rPr>
          <w:rFonts w:hint="cs"/>
          <w:rtl/>
        </w:rPr>
      </w:pPr>
      <w:r>
        <w:rPr>
          <w:rFonts w:hint="cs"/>
          <w:rtl/>
        </w:rPr>
        <w:t xml:space="preserve">לדאבוננו, זה שנים אנו עדים לתופעות של פרסומי תועבה ותצלומי עירום של ילדים וילדות, וכן לפגיעה מינית ולניצול קטינים לצורכי פורנוגרפיה. </w:t>
      </w:r>
    </w:p>
    <w:p w14:paraId="6945073B" w14:textId="77777777" w:rsidR="00000000" w:rsidRDefault="00E82A5C">
      <w:pPr>
        <w:pStyle w:val="a"/>
        <w:rPr>
          <w:rFonts w:hint="cs"/>
          <w:rtl/>
        </w:rPr>
      </w:pPr>
    </w:p>
    <w:p w14:paraId="18333FA6" w14:textId="77777777" w:rsidR="00000000" w:rsidRDefault="00E82A5C">
      <w:pPr>
        <w:pStyle w:val="a"/>
        <w:rPr>
          <w:rFonts w:hint="cs"/>
          <w:rtl/>
        </w:rPr>
      </w:pPr>
      <w:r>
        <w:rPr>
          <w:rFonts w:hint="cs"/>
          <w:rtl/>
        </w:rPr>
        <w:t>אומנם קיימות נורמות חוקיות הן בחוק הנוער והן ב</w:t>
      </w:r>
      <w:r>
        <w:rPr>
          <w:rFonts w:hint="cs"/>
          <w:rtl/>
        </w:rPr>
        <w:t xml:space="preserve">דיני העונשין, אולם אין באלה מענה הולם לדעתנו ומענה שלם להבטחת ההגנה הנחוצה לקטינים. </w:t>
      </w:r>
    </w:p>
    <w:p w14:paraId="011D7549" w14:textId="77777777" w:rsidR="00000000" w:rsidRDefault="00E82A5C">
      <w:pPr>
        <w:pStyle w:val="a"/>
        <w:rPr>
          <w:rFonts w:hint="cs"/>
          <w:rtl/>
        </w:rPr>
      </w:pPr>
    </w:p>
    <w:p w14:paraId="62292AEA" w14:textId="77777777" w:rsidR="00000000" w:rsidRDefault="00E82A5C">
      <w:pPr>
        <w:pStyle w:val="a"/>
        <w:rPr>
          <w:rFonts w:hint="cs"/>
          <w:rtl/>
        </w:rPr>
      </w:pPr>
      <w:r>
        <w:rPr>
          <w:rFonts w:hint="cs"/>
          <w:rtl/>
        </w:rPr>
        <w:t>בסעיף 24 לחוק הנוער נקבע, בין היתר: "המפרסם תמונת עירום של קטין שמלאו לו תשע שנים ויש בפרסום זה כדי לזהותו" - עד כאן סוף ציטוט - דינו מאסר שנה אחת. יוצא מכאן אבסורד, כי פ</w:t>
      </w:r>
      <w:r>
        <w:rPr>
          <w:rFonts w:hint="cs"/>
          <w:rtl/>
        </w:rPr>
        <w:t xml:space="preserve">רסום תמונות עירום של ילד או ילדה שגילם מתחת לגיל תשע הוא דבר מותר. </w:t>
      </w:r>
    </w:p>
    <w:p w14:paraId="60603217" w14:textId="77777777" w:rsidR="00000000" w:rsidRDefault="00E82A5C">
      <w:pPr>
        <w:pStyle w:val="a"/>
        <w:rPr>
          <w:rFonts w:hint="cs"/>
          <w:rtl/>
        </w:rPr>
      </w:pPr>
    </w:p>
    <w:p w14:paraId="656E94EA" w14:textId="77777777" w:rsidR="00000000" w:rsidRDefault="00E82A5C">
      <w:pPr>
        <w:pStyle w:val="a"/>
        <w:rPr>
          <w:rFonts w:hint="cs"/>
          <w:rtl/>
        </w:rPr>
      </w:pPr>
      <w:r>
        <w:rPr>
          <w:rFonts w:hint="cs"/>
          <w:rtl/>
        </w:rPr>
        <w:t>חברת הכנסת פינקלשטיין מציעה לאסור פרסום תמונת עירום של קטין כבר מיום הגיעו לגיל שש, שהינו גיל המעבר לבית-הספר היסודי. הנימוקים לכך מוצגים באופן ברור בדברי ההסבר להצעת החוק, ועיקרם: בגיל ש</w:t>
      </w:r>
      <w:r>
        <w:rPr>
          <w:rFonts w:hint="cs"/>
          <w:rtl/>
        </w:rPr>
        <w:t>ש הקטין כבר מודע להבדלים בין המינים, כבר קיימת סקרנות לגבי גופם של בני המין השני וכן התפתחות משמעותית של היבטים מוסריים. שנית, בעידן המידע והאינטרנט שאנו חיים בו, תופעת הצילומים הפורנוגרפיים של ילדים וילדות צעירים הפכה לשכיחה וגופם של קטינים הופך יותר ויות</w:t>
      </w:r>
      <w:r>
        <w:rPr>
          <w:rFonts w:hint="cs"/>
          <w:rtl/>
        </w:rPr>
        <w:t xml:space="preserve">ר לאובייקט מיני המשרת צרכים מסחריים של יזמים וצרכים של אנשים בעלי סטיות. מובן שמגמות אלה אינן משרתות את טובתם ושלומם של קטינים ואף יוצרות תופעות שכל חברה נאורה צריכה לסלוד מהן, למנוע אותן ולהוקיען. </w:t>
      </w:r>
    </w:p>
    <w:p w14:paraId="5E53B8D0" w14:textId="77777777" w:rsidR="00000000" w:rsidRDefault="00E82A5C">
      <w:pPr>
        <w:pStyle w:val="a"/>
        <w:ind w:firstLine="0"/>
        <w:rPr>
          <w:rFonts w:hint="cs"/>
          <w:rtl/>
        </w:rPr>
      </w:pPr>
    </w:p>
    <w:p w14:paraId="4CE5DB4E" w14:textId="77777777" w:rsidR="00000000" w:rsidRDefault="00E82A5C">
      <w:pPr>
        <w:rPr>
          <w:rFonts w:ascii="Arial" w:hAnsi="Arial" w:cs="Arial"/>
        </w:rPr>
      </w:pPr>
      <w:r>
        <w:rPr>
          <w:rFonts w:hint="cs"/>
          <w:rtl/>
        </w:rPr>
        <w:tab/>
      </w:r>
    </w:p>
    <w:p w14:paraId="291B0DB6" w14:textId="77777777" w:rsidR="00000000" w:rsidRDefault="00E82A5C">
      <w:pPr>
        <w:pStyle w:val="a"/>
      </w:pPr>
      <w:r>
        <w:rPr>
          <w:rFonts w:hint="cs"/>
          <w:rtl/>
        </w:rPr>
        <w:t>אם כן, הממשלה תומכת בהצעת החוק ואף מציעה שוועדת העבודה</w:t>
      </w:r>
      <w:r>
        <w:rPr>
          <w:rFonts w:hint="cs"/>
          <w:rtl/>
        </w:rPr>
        <w:t>, הרווחה והבריאות שתדון בה תשקול אם יש מקום אף להוריד את גיל האיסור, שכן המציאות היא שילדים הולכים לגני-ילדים, וצריך לשקול אף הורדת הגיל.</w:t>
      </w:r>
    </w:p>
    <w:p w14:paraId="0DE9D8CF" w14:textId="77777777" w:rsidR="00000000" w:rsidRDefault="00E82A5C">
      <w:pPr>
        <w:rPr>
          <w:rtl/>
        </w:rPr>
      </w:pPr>
    </w:p>
    <w:p w14:paraId="5F2F40EF" w14:textId="77777777" w:rsidR="00000000" w:rsidRDefault="00E82A5C">
      <w:pPr>
        <w:pStyle w:val="a"/>
        <w:rPr>
          <w:rFonts w:hint="cs"/>
          <w:rtl/>
        </w:rPr>
      </w:pPr>
      <w:r>
        <w:rPr>
          <w:rFonts w:hint="cs"/>
          <w:rtl/>
        </w:rPr>
        <w:t xml:space="preserve">על רקע זה אני מציע לאשר את הצעת החוק ולהעבירה לוועדת העבודה, הרווחה והבריאות להכנתה לקריאה ראשונה. </w:t>
      </w:r>
    </w:p>
    <w:p w14:paraId="32DAF275" w14:textId="77777777" w:rsidR="00000000" w:rsidRDefault="00E82A5C">
      <w:pPr>
        <w:pStyle w:val="a"/>
        <w:rPr>
          <w:rFonts w:hint="cs"/>
          <w:rtl/>
        </w:rPr>
      </w:pPr>
    </w:p>
    <w:p w14:paraId="14943FFC" w14:textId="77777777" w:rsidR="00000000" w:rsidRDefault="00E82A5C">
      <w:pPr>
        <w:pStyle w:val="ad"/>
        <w:rPr>
          <w:rFonts w:hint="cs"/>
          <w:rtl/>
        </w:rPr>
      </w:pPr>
      <w:r>
        <w:rPr>
          <w:rtl/>
        </w:rPr>
        <w:t>היו"ר ראובן ריבל</w:t>
      </w:r>
      <w:r>
        <w:rPr>
          <w:rtl/>
        </w:rPr>
        <w:t>ין:</w:t>
      </w:r>
    </w:p>
    <w:p w14:paraId="166752FB" w14:textId="77777777" w:rsidR="00000000" w:rsidRDefault="00E82A5C">
      <w:pPr>
        <w:pStyle w:val="a"/>
        <w:rPr>
          <w:rFonts w:hint="cs"/>
          <w:rtl/>
        </w:rPr>
      </w:pPr>
    </w:p>
    <w:p w14:paraId="14E73603" w14:textId="77777777" w:rsidR="00000000" w:rsidRDefault="00E82A5C">
      <w:pPr>
        <w:pStyle w:val="a"/>
        <w:rPr>
          <w:rFonts w:hint="cs"/>
          <w:rtl/>
        </w:rPr>
      </w:pPr>
      <w:r>
        <w:rPr>
          <w:rFonts w:hint="cs"/>
          <w:rtl/>
        </w:rPr>
        <w:t xml:space="preserve">אני מודה לשר העבודה והרווחה. דרך אגב, בטלוויזיה מציינים את אדוני כשר העבודה והרווחה, אז אם לאדוני יש הערות כלשהן - יעיר אותן, על כל פנים, בלי מחאתו של השר אולמרט. </w:t>
      </w:r>
    </w:p>
    <w:p w14:paraId="050FC7DE" w14:textId="77777777" w:rsidR="00000000" w:rsidRDefault="00E82A5C">
      <w:pPr>
        <w:pStyle w:val="a"/>
        <w:rPr>
          <w:rFonts w:hint="cs"/>
          <w:rtl/>
        </w:rPr>
      </w:pPr>
    </w:p>
    <w:p w14:paraId="49733AA8" w14:textId="77777777" w:rsidR="00000000" w:rsidRDefault="00E82A5C">
      <w:pPr>
        <w:pStyle w:val="a"/>
        <w:rPr>
          <w:rFonts w:hint="cs"/>
          <w:rtl/>
        </w:rPr>
      </w:pPr>
      <w:r>
        <w:rPr>
          <w:rFonts w:hint="cs"/>
          <w:rtl/>
        </w:rPr>
        <w:t>חבר הכנסת אייכלר, אחרי ששמעת את דבריו של השר, האם אתה מבקש להתנגד להצעת החוק? בבקשה, ל</w:t>
      </w:r>
      <w:r>
        <w:rPr>
          <w:rFonts w:hint="cs"/>
          <w:rtl/>
        </w:rPr>
        <w:t xml:space="preserve">רשות אדוני שלוש דקות לנמק את התנגדותו. </w:t>
      </w:r>
    </w:p>
    <w:p w14:paraId="649E22E9" w14:textId="77777777" w:rsidR="00000000" w:rsidRDefault="00E82A5C">
      <w:pPr>
        <w:pStyle w:val="a"/>
        <w:rPr>
          <w:rFonts w:hint="cs"/>
          <w:rtl/>
        </w:rPr>
      </w:pPr>
    </w:p>
    <w:p w14:paraId="21AE235B" w14:textId="77777777" w:rsidR="00000000" w:rsidRDefault="00E82A5C">
      <w:pPr>
        <w:pStyle w:val="Speaker"/>
        <w:rPr>
          <w:rtl/>
        </w:rPr>
      </w:pPr>
      <w:bookmarkStart w:id="32" w:name="FS000001057T14_05_2003_12_33_55"/>
      <w:bookmarkEnd w:id="32"/>
      <w:r>
        <w:rPr>
          <w:rFonts w:hint="eastAsia"/>
          <w:rtl/>
        </w:rPr>
        <w:t>ישראל</w:t>
      </w:r>
      <w:r>
        <w:rPr>
          <w:rtl/>
        </w:rPr>
        <w:t xml:space="preserve"> אייכלר (יהדות התורה):</w:t>
      </w:r>
    </w:p>
    <w:p w14:paraId="308F2450" w14:textId="77777777" w:rsidR="00000000" w:rsidRDefault="00E82A5C">
      <w:pPr>
        <w:pStyle w:val="a"/>
        <w:rPr>
          <w:rFonts w:hint="cs"/>
          <w:rtl/>
        </w:rPr>
      </w:pPr>
    </w:p>
    <w:p w14:paraId="7E70EB1F" w14:textId="77777777" w:rsidR="00000000" w:rsidRDefault="00E82A5C">
      <w:pPr>
        <w:pStyle w:val="a"/>
        <w:rPr>
          <w:rFonts w:hint="cs"/>
          <w:rtl/>
        </w:rPr>
      </w:pPr>
      <w:r>
        <w:rPr>
          <w:rFonts w:hint="cs"/>
          <w:rtl/>
        </w:rPr>
        <w:t>חמש דקות.</w:t>
      </w:r>
    </w:p>
    <w:p w14:paraId="4CF91134" w14:textId="77777777" w:rsidR="00000000" w:rsidRDefault="00E82A5C">
      <w:pPr>
        <w:pStyle w:val="a"/>
        <w:rPr>
          <w:rFonts w:hint="cs"/>
          <w:rtl/>
        </w:rPr>
      </w:pPr>
    </w:p>
    <w:p w14:paraId="0A15C4FF" w14:textId="77777777" w:rsidR="00000000" w:rsidRDefault="00E82A5C">
      <w:pPr>
        <w:pStyle w:val="ad"/>
        <w:rPr>
          <w:rtl/>
        </w:rPr>
      </w:pPr>
      <w:r>
        <w:rPr>
          <w:rtl/>
        </w:rPr>
        <w:t>היו"ר ראובן ריבלין:</w:t>
      </w:r>
    </w:p>
    <w:p w14:paraId="00331A98" w14:textId="77777777" w:rsidR="00000000" w:rsidRDefault="00E82A5C">
      <w:pPr>
        <w:pStyle w:val="a"/>
        <w:rPr>
          <w:rtl/>
        </w:rPr>
      </w:pPr>
    </w:p>
    <w:p w14:paraId="438FF649" w14:textId="77777777" w:rsidR="00000000" w:rsidRDefault="00E82A5C">
      <w:pPr>
        <w:pStyle w:val="a"/>
        <w:rPr>
          <w:rFonts w:hint="cs"/>
          <w:rtl/>
        </w:rPr>
      </w:pPr>
      <w:r>
        <w:rPr>
          <w:rFonts w:hint="cs"/>
          <w:rtl/>
        </w:rPr>
        <w:t xml:space="preserve">אדוני יקבל שלוש דקות, ואם יצטרך עוד שתיים, יקבל. רק אבקש להזכיר שאדוני מתנגד להצעת החוק. </w:t>
      </w:r>
    </w:p>
    <w:p w14:paraId="04E829CA" w14:textId="77777777" w:rsidR="00000000" w:rsidRDefault="00E82A5C">
      <w:pPr>
        <w:pStyle w:val="a"/>
        <w:rPr>
          <w:rFonts w:hint="cs"/>
          <w:rtl/>
        </w:rPr>
      </w:pPr>
    </w:p>
    <w:p w14:paraId="5997CF06" w14:textId="77777777" w:rsidR="00000000" w:rsidRDefault="00E82A5C">
      <w:pPr>
        <w:pStyle w:val="SpeakerCon"/>
        <w:rPr>
          <w:rtl/>
        </w:rPr>
      </w:pPr>
      <w:bookmarkStart w:id="33" w:name="FS000001057T14_05_2003_12_36_00C"/>
      <w:bookmarkEnd w:id="33"/>
      <w:r>
        <w:rPr>
          <w:rtl/>
        </w:rPr>
        <w:t>ישראל אייכלר (יהדות התורה):</w:t>
      </w:r>
    </w:p>
    <w:p w14:paraId="2FEDEC34" w14:textId="77777777" w:rsidR="00000000" w:rsidRDefault="00E82A5C">
      <w:pPr>
        <w:pStyle w:val="a"/>
        <w:rPr>
          <w:rtl/>
        </w:rPr>
      </w:pPr>
    </w:p>
    <w:p w14:paraId="558B4442" w14:textId="77777777" w:rsidR="00000000" w:rsidRDefault="00E82A5C">
      <w:pPr>
        <w:pStyle w:val="a"/>
        <w:rPr>
          <w:rFonts w:hint="cs"/>
          <w:rtl/>
        </w:rPr>
      </w:pPr>
      <w:r>
        <w:rPr>
          <w:rFonts w:hint="cs"/>
          <w:rtl/>
        </w:rPr>
        <w:t>אדוני היושב-ראש, אני מתנגד לכל פרס</w:t>
      </w:r>
      <w:r>
        <w:rPr>
          <w:rFonts w:hint="cs"/>
          <w:rtl/>
        </w:rPr>
        <w:t xml:space="preserve">ום של תמונות תועבה בלתי צנועות, ולכן אני מתנגד לחוק שאומר שרק מגיל שש זה אסור ורק אצל קטינים. </w:t>
      </w:r>
    </w:p>
    <w:p w14:paraId="5AC668BF" w14:textId="77777777" w:rsidR="00000000" w:rsidRDefault="00E82A5C">
      <w:pPr>
        <w:pStyle w:val="a"/>
        <w:rPr>
          <w:rFonts w:hint="cs"/>
          <w:rtl/>
        </w:rPr>
      </w:pPr>
    </w:p>
    <w:p w14:paraId="08AD6040" w14:textId="77777777" w:rsidR="00000000" w:rsidRDefault="00E82A5C">
      <w:pPr>
        <w:pStyle w:val="a"/>
        <w:rPr>
          <w:rFonts w:hint="cs"/>
          <w:rtl/>
        </w:rPr>
      </w:pPr>
      <w:r>
        <w:rPr>
          <w:rFonts w:hint="cs"/>
          <w:rtl/>
        </w:rPr>
        <w:t xml:space="preserve">אבל אם מדברים על ילדים והגנה על ילדים, אני רוצה להזכיר שבשעה זו, בשמש הלוהטת, יושב חבר הכנסת הרב מאיר פרוש בשביתת רעב בגלל הילדים ולמען הילדים. </w:t>
      </w:r>
    </w:p>
    <w:p w14:paraId="7E522A33" w14:textId="77777777" w:rsidR="00000000" w:rsidRDefault="00E82A5C">
      <w:pPr>
        <w:pStyle w:val="a"/>
        <w:rPr>
          <w:rFonts w:hint="cs"/>
          <w:rtl/>
        </w:rPr>
      </w:pPr>
    </w:p>
    <w:p w14:paraId="3129D426" w14:textId="77777777" w:rsidR="00000000" w:rsidRDefault="00E82A5C">
      <w:pPr>
        <w:pStyle w:val="ad"/>
        <w:rPr>
          <w:rtl/>
        </w:rPr>
      </w:pPr>
      <w:r>
        <w:rPr>
          <w:rtl/>
        </w:rPr>
        <w:t>היו"ר ראובן רי</w:t>
      </w:r>
      <w:r>
        <w:rPr>
          <w:rtl/>
        </w:rPr>
        <w:t>בלין:</w:t>
      </w:r>
    </w:p>
    <w:p w14:paraId="2CBC85C1" w14:textId="77777777" w:rsidR="00000000" w:rsidRDefault="00E82A5C">
      <w:pPr>
        <w:pStyle w:val="a"/>
        <w:rPr>
          <w:rtl/>
        </w:rPr>
      </w:pPr>
    </w:p>
    <w:p w14:paraId="57640FAF" w14:textId="77777777" w:rsidR="00000000" w:rsidRDefault="00E82A5C">
      <w:pPr>
        <w:pStyle w:val="a"/>
        <w:rPr>
          <w:rFonts w:hint="cs"/>
          <w:rtl/>
        </w:rPr>
      </w:pPr>
      <w:r>
        <w:rPr>
          <w:rFonts w:hint="cs"/>
          <w:rtl/>
        </w:rPr>
        <w:t xml:space="preserve">חבר הכנסת אייכלר, האם בגלל זה אדוני מתנגד לחוק? </w:t>
      </w:r>
    </w:p>
    <w:p w14:paraId="34BA8CDC" w14:textId="77777777" w:rsidR="00000000" w:rsidRDefault="00E82A5C">
      <w:pPr>
        <w:pStyle w:val="SpeakerCon"/>
        <w:rPr>
          <w:rtl/>
        </w:rPr>
      </w:pPr>
    </w:p>
    <w:p w14:paraId="73BA970E" w14:textId="77777777" w:rsidR="00000000" w:rsidRDefault="00E82A5C">
      <w:pPr>
        <w:pStyle w:val="SpeakerCon"/>
        <w:rPr>
          <w:rtl/>
        </w:rPr>
      </w:pPr>
      <w:bookmarkStart w:id="34" w:name="FS000001057T14_05_2003_12_37_29C"/>
      <w:bookmarkStart w:id="35" w:name="FS000001057T14_05_2003_12_37_59C"/>
      <w:bookmarkEnd w:id="34"/>
      <w:bookmarkEnd w:id="35"/>
      <w:r>
        <w:rPr>
          <w:rtl/>
        </w:rPr>
        <w:t>ישראל אייכלר (יהדות התורה):</w:t>
      </w:r>
    </w:p>
    <w:p w14:paraId="5841EAB2" w14:textId="77777777" w:rsidR="00000000" w:rsidRDefault="00E82A5C">
      <w:pPr>
        <w:pStyle w:val="a"/>
        <w:rPr>
          <w:rtl/>
        </w:rPr>
      </w:pPr>
    </w:p>
    <w:p w14:paraId="73D59D2E" w14:textId="77777777" w:rsidR="00000000" w:rsidRDefault="00E82A5C">
      <w:pPr>
        <w:pStyle w:val="a"/>
        <w:rPr>
          <w:rFonts w:hint="cs"/>
          <w:rtl/>
        </w:rPr>
      </w:pPr>
      <w:r>
        <w:rPr>
          <w:rFonts w:hint="cs"/>
          <w:rtl/>
        </w:rPr>
        <w:t xml:space="preserve">אדוני היושב-ראש נתן לי שלוש דקות, ואני רוצה לנמק בשלוש דקות או בחמש דקות, כמה שייתן לי כבודו, את כל העניין הזה של הילדים. תדע לך שאני עומד פה לבד, אבל מאחורי - מאות-אלפי </w:t>
      </w:r>
      <w:r>
        <w:rPr>
          <w:rFonts w:hint="cs"/>
          <w:rtl/>
        </w:rPr>
        <w:t xml:space="preserve">ילדים רעבים שהממשלה הזאת הולכת להרעיב אותם בכוונת זדון כדי שלא ייוולדו ילדים בארץ-ישראל. </w:t>
      </w:r>
    </w:p>
    <w:p w14:paraId="64FBEAD7" w14:textId="77777777" w:rsidR="00000000" w:rsidRDefault="00E82A5C">
      <w:pPr>
        <w:pStyle w:val="a"/>
        <w:rPr>
          <w:rFonts w:hint="cs"/>
          <w:rtl/>
        </w:rPr>
      </w:pPr>
    </w:p>
    <w:p w14:paraId="2F6D2122" w14:textId="77777777" w:rsidR="00000000" w:rsidRDefault="00E82A5C">
      <w:pPr>
        <w:pStyle w:val="ac"/>
        <w:rPr>
          <w:rFonts w:hint="cs"/>
          <w:rtl/>
        </w:rPr>
      </w:pPr>
      <w:r>
        <w:rPr>
          <w:rFonts w:hint="cs"/>
          <w:rtl/>
        </w:rPr>
        <w:t>אורי יהודה אריאל:</w:t>
      </w:r>
    </w:p>
    <w:p w14:paraId="089CE5D4" w14:textId="77777777" w:rsidR="00000000" w:rsidRDefault="00E82A5C">
      <w:pPr>
        <w:bidi/>
        <w:jc w:val="both"/>
        <w:rPr>
          <w:rtl/>
        </w:rPr>
      </w:pPr>
    </w:p>
    <w:p w14:paraId="0629ACA4" w14:textId="77777777" w:rsidR="00000000" w:rsidRDefault="00E82A5C">
      <w:pPr>
        <w:pStyle w:val="a"/>
        <w:rPr>
          <w:rFonts w:hint="cs"/>
          <w:rtl/>
        </w:rPr>
      </w:pPr>
      <w:r>
        <w:rPr>
          <w:rFonts w:hint="cs"/>
          <w:rtl/>
        </w:rPr>
        <w:t>- - - הממשלה הזאת - - -</w:t>
      </w:r>
    </w:p>
    <w:p w14:paraId="07D0D304" w14:textId="77777777" w:rsidR="00000000" w:rsidRDefault="00E82A5C">
      <w:pPr>
        <w:pStyle w:val="a"/>
        <w:rPr>
          <w:rFonts w:hint="cs"/>
          <w:rtl/>
        </w:rPr>
      </w:pPr>
    </w:p>
    <w:p w14:paraId="713C0635" w14:textId="77777777" w:rsidR="00000000" w:rsidRDefault="00E82A5C">
      <w:pPr>
        <w:pStyle w:val="SpeakerCon"/>
        <w:rPr>
          <w:rtl/>
        </w:rPr>
      </w:pPr>
      <w:bookmarkStart w:id="36" w:name="FS000001057T14_05_2003_12_40_15C"/>
      <w:bookmarkEnd w:id="36"/>
      <w:r>
        <w:rPr>
          <w:rtl/>
        </w:rPr>
        <w:t>ישראל אייכלר (יהדות התורה):</w:t>
      </w:r>
    </w:p>
    <w:p w14:paraId="26C72394" w14:textId="77777777" w:rsidR="00000000" w:rsidRDefault="00E82A5C">
      <w:pPr>
        <w:pStyle w:val="a"/>
        <w:rPr>
          <w:rtl/>
        </w:rPr>
      </w:pPr>
    </w:p>
    <w:p w14:paraId="40ACB637" w14:textId="77777777" w:rsidR="00000000" w:rsidRDefault="00E82A5C">
      <w:pPr>
        <w:pStyle w:val="a"/>
        <w:rPr>
          <w:rFonts w:hint="cs"/>
          <w:rtl/>
        </w:rPr>
      </w:pPr>
      <w:r>
        <w:rPr>
          <w:rFonts w:hint="cs"/>
          <w:rtl/>
        </w:rPr>
        <w:t>זאת הדאגה לילדים, זאת הכוונה, זו לא כוונה של כלכלה, זו לא סיבה כלכלית. אם היו רוצים שוויון כ</w:t>
      </w:r>
      <w:r>
        <w:rPr>
          <w:rFonts w:hint="cs"/>
          <w:rtl/>
        </w:rPr>
        <w:t xml:space="preserve">לכלי היו לוקחים את הקצבאות האלה ומחלקים אותן בשוויון לכל ילדי ישראל. הרב מאיר פרוש שלח מכתב לראש הממשלה, והיות שהוא נמצא בשמש, אני רוצה שתשמעו את זה וכחברים בכנסת תזדהו אתו. </w:t>
      </w:r>
    </w:p>
    <w:p w14:paraId="3CD72077" w14:textId="77777777" w:rsidR="00000000" w:rsidRDefault="00E82A5C">
      <w:pPr>
        <w:pStyle w:val="a"/>
        <w:rPr>
          <w:rFonts w:hint="cs"/>
          <w:rtl/>
        </w:rPr>
      </w:pPr>
    </w:p>
    <w:p w14:paraId="24054FD2" w14:textId="77777777" w:rsidR="00000000" w:rsidRDefault="00E82A5C">
      <w:pPr>
        <w:pStyle w:val="ad"/>
        <w:rPr>
          <w:rtl/>
        </w:rPr>
      </w:pPr>
      <w:r>
        <w:rPr>
          <w:rtl/>
        </w:rPr>
        <w:t>היו"ר ראובן ריבלין:</w:t>
      </w:r>
    </w:p>
    <w:p w14:paraId="7AD3F5EA" w14:textId="77777777" w:rsidR="00000000" w:rsidRDefault="00E82A5C">
      <w:pPr>
        <w:pStyle w:val="a"/>
        <w:rPr>
          <w:rtl/>
        </w:rPr>
      </w:pPr>
    </w:p>
    <w:p w14:paraId="308E0EEA" w14:textId="77777777" w:rsidR="00000000" w:rsidRDefault="00E82A5C">
      <w:pPr>
        <w:pStyle w:val="a"/>
        <w:rPr>
          <w:rFonts w:hint="cs"/>
          <w:rtl/>
        </w:rPr>
      </w:pPr>
      <w:r>
        <w:rPr>
          <w:rFonts w:hint="cs"/>
          <w:rtl/>
        </w:rPr>
        <w:t xml:space="preserve">להערכתי, אדוני בעד החוק משום שהוא - -  </w:t>
      </w:r>
    </w:p>
    <w:p w14:paraId="54DEF90E" w14:textId="77777777" w:rsidR="00000000" w:rsidRDefault="00E82A5C">
      <w:pPr>
        <w:pStyle w:val="a"/>
        <w:rPr>
          <w:rFonts w:hint="cs"/>
          <w:rtl/>
        </w:rPr>
      </w:pPr>
    </w:p>
    <w:p w14:paraId="090563F5" w14:textId="77777777" w:rsidR="00000000" w:rsidRDefault="00E82A5C">
      <w:pPr>
        <w:pStyle w:val="SpeakerCon"/>
        <w:rPr>
          <w:rtl/>
        </w:rPr>
      </w:pPr>
      <w:bookmarkStart w:id="37" w:name="FS000001057T14_05_2003_12_41_56C"/>
      <w:bookmarkEnd w:id="37"/>
      <w:r>
        <w:rPr>
          <w:rtl/>
        </w:rPr>
        <w:t>ישראל אייכלר (יהדו</w:t>
      </w:r>
      <w:r>
        <w:rPr>
          <w:rtl/>
        </w:rPr>
        <w:t>ת התורה):</w:t>
      </w:r>
    </w:p>
    <w:p w14:paraId="2ED867A0" w14:textId="77777777" w:rsidR="00000000" w:rsidRDefault="00E82A5C">
      <w:pPr>
        <w:pStyle w:val="a"/>
        <w:rPr>
          <w:rtl/>
        </w:rPr>
      </w:pPr>
    </w:p>
    <w:p w14:paraId="3F0C32C0" w14:textId="77777777" w:rsidR="00000000" w:rsidRDefault="00E82A5C">
      <w:pPr>
        <w:pStyle w:val="a"/>
        <w:rPr>
          <w:rFonts w:hint="cs"/>
          <w:rtl/>
        </w:rPr>
      </w:pPr>
      <w:r>
        <w:rPr>
          <w:rFonts w:hint="cs"/>
          <w:rtl/>
        </w:rPr>
        <w:t xml:space="preserve">לא, אמרתי שאני נגד. </w:t>
      </w:r>
    </w:p>
    <w:p w14:paraId="5203D07B" w14:textId="77777777" w:rsidR="00000000" w:rsidRDefault="00E82A5C">
      <w:pPr>
        <w:pStyle w:val="a"/>
        <w:rPr>
          <w:rFonts w:hint="cs"/>
          <w:rtl/>
        </w:rPr>
      </w:pPr>
    </w:p>
    <w:p w14:paraId="7761EBA0" w14:textId="77777777" w:rsidR="00000000" w:rsidRDefault="00E82A5C">
      <w:pPr>
        <w:pStyle w:val="ad"/>
        <w:rPr>
          <w:rtl/>
        </w:rPr>
      </w:pPr>
      <w:r>
        <w:rPr>
          <w:rtl/>
        </w:rPr>
        <w:t>היו"ר ראובן ריבלין:</w:t>
      </w:r>
    </w:p>
    <w:p w14:paraId="02995D61" w14:textId="77777777" w:rsidR="00000000" w:rsidRDefault="00E82A5C">
      <w:pPr>
        <w:pStyle w:val="a"/>
        <w:rPr>
          <w:rtl/>
        </w:rPr>
      </w:pPr>
    </w:p>
    <w:p w14:paraId="509FF647" w14:textId="77777777" w:rsidR="00000000" w:rsidRDefault="00E82A5C">
      <w:pPr>
        <w:pStyle w:val="a"/>
        <w:rPr>
          <w:rFonts w:hint="cs"/>
          <w:rtl/>
        </w:rPr>
      </w:pPr>
      <w:r>
        <w:rPr>
          <w:rFonts w:hint="cs"/>
          <w:rtl/>
        </w:rPr>
        <w:t xml:space="preserve">- - מדבר רק מדאגה לילדים, והוא עושה שימוש באמצעי הזה - כי יש היום הצעה </w:t>
      </w:r>
      <w:r>
        <w:rPr>
          <w:rtl/>
        </w:rPr>
        <w:br/>
      </w:r>
      <w:r>
        <w:rPr>
          <w:rFonts w:hint="cs"/>
          <w:rtl/>
        </w:rPr>
        <w:t>לסדר-היום בנושא שאדוני מדבר בו עכשיו. אני מזהיר את אדוני, שאם יעשה שימוש לרעה בהליכי הדיון בכנסת, ניאלץ לנקוט אמצעים העומדים לרשות</w:t>
      </w:r>
      <w:r>
        <w:rPr>
          <w:rFonts w:hint="cs"/>
          <w:rtl/>
        </w:rPr>
        <w:t xml:space="preserve"> הכנסת כדי להגן על שמה ועל הליכיה התקינים. אין פה סתימת פיות, אדוני יכול לומר את אשר הוא אומר, אבל לא במסגרת של התנגדות להצעת חוק. </w:t>
      </w:r>
    </w:p>
    <w:p w14:paraId="23B7E9CC" w14:textId="77777777" w:rsidR="00000000" w:rsidRDefault="00E82A5C">
      <w:pPr>
        <w:pStyle w:val="a"/>
        <w:rPr>
          <w:rFonts w:hint="cs"/>
          <w:rtl/>
        </w:rPr>
      </w:pPr>
    </w:p>
    <w:p w14:paraId="61910615" w14:textId="77777777" w:rsidR="00000000" w:rsidRDefault="00E82A5C">
      <w:pPr>
        <w:pStyle w:val="SpeakerCon"/>
        <w:rPr>
          <w:rtl/>
        </w:rPr>
      </w:pPr>
      <w:bookmarkStart w:id="38" w:name="FS000001057T14_05_2003_12_44_34C"/>
      <w:bookmarkEnd w:id="38"/>
      <w:r>
        <w:rPr>
          <w:rtl/>
        </w:rPr>
        <w:t>ישראל אייכלר (יהדות התורה):</w:t>
      </w:r>
    </w:p>
    <w:p w14:paraId="13A33EB4" w14:textId="77777777" w:rsidR="00000000" w:rsidRDefault="00E82A5C">
      <w:pPr>
        <w:pStyle w:val="a"/>
        <w:rPr>
          <w:rtl/>
        </w:rPr>
      </w:pPr>
    </w:p>
    <w:p w14:paraId="78A94884" w14:textId="77777777" w:rsidR="00000000" w:rsidRDefault="00E82A5C">
      <w:pPr>
        <w:pStyle w:val="a"/>
        <w:rPr>
          <w:rFonts w:hint="cs"/>
          <w:rtl/>
        </w:rPr>
      </w:pPr>
      <w:r>
        <w:rPr>
          <w:rFonts w:hint="cs"/>
          <w:rtl/>
        </w:rPr>
        <w:t>אני מוחה על דברי היושב-ראש שמייחס לי שימוש לרעה בשעה שאני רוצה להילחם למען שלומם של ילדים וקטי</w:t>
      </w:r>
      <w:r>
        <w:rPr>
          <w:rFonts w:hint="cs"/>
          <w:rtl/>
        </w:rPr>
        <w:t>נים, והצעת החוק דורשת בזה. אדוני לא יכול לסתום פיותינו משום שכבודו חושב אחרת. אני מכבד את היושב-ראש, אני מכבד את הכללים, ולפי כללים אלה אני מדבר על ילדי ישראל שהולכים להרעיב אותם - - -</w:t>
      </w:r>
    </w:p>
    <w:p w14:paraId="114FFAF3" w14:textId="77777777" w:rsidR="00000000" w:rsidRDefault="00E82A5C">
      <w:pPr>
        <w:pStyle w:val="a"/>
        <w:rPr>
          <w:rFonts w:hint="cs"/>
          <w:rtl/>
        </w:rPr>
      </w:pPr>
    </w:p>
    <w:p w14:paraId="445AEDA8" w14:textId="77777777" w:rsidR="00000000" w:rsidRDefault="00E82A5C">
      <w:pPr>
        <w:pStyle w:val="ac"/>
        <w:rPr>
          <w:rtl/>
        </w:rPr>
      </w:pPr>
      <w:r>
        <w:rPr>
          <w:rFonts w:hint="cs"/>
          <w:rtl/>
        </w:rPr>
        <w:t>שר המדע אליעזר זנדברג:</w:t>
      </w:r>
    </w:p>
    <w:p w14:paraId="6F5C1467" w14:textId="77777777" w:rsidR="00000000" w:rsidRDefault="00E82A5C">
      <w:pPr>
        <w:pStyle w:val="a"/>
        <w:rPr>
          <w:rFonts w:hint="cs"/>
          <w:rtl/>
        </w:rPr>
      </w:pPr>
    </w:p>
    <w:p w14:paraId="3A87B379" w14:textId="77777777" w:rsidR="00000000" w:rsidRDefault="00E82A5C">
      <w:pPr>
        <w:pStyle w:val="a"/>
        <w:rPr>
          <w:rFonts w:hint="cs"/>
          <w:rtl/>
        </w:rPr>
      </w:pPr>
      <w:r>
        <w:rPr>
          <w:rFonts w:hint="cs"/>
          <w:rtl/>
        </w:rPr>
        <w:t xml:space="preserve">אבל אתה בעד החוק. </w:t>
      </w:r>
    </w:p>
    <w:p w14:paraId="02FCECC5" w14:textId="77777777" w:rsidR="00000000" w:rsidRDefault="00E82A5C">
      <w:pPr>
        <w:pStyle w:val="a"/>
        <w:rPr>
          <w:rFonts w:hint="cs"/>
          <w:rtl/>
        </w:rPr>
      </w:pPr>
    </w:p>
    <w:p w14:paraId="3C1403CE" w14:textId="77777777" w:rsidR="00000000" w:rsidRDefault="00E82A5C">
      <w:pPr>
        <w:pStyle w:val="SpeakerCon"/>
        <w:rPr>
          <w:rtl/>
        </w:rPr>
      </w:pPr>
      <w:bookmarkStart w:id="39" w:name="FS000001057T14_05_2003_12_46_23C"/>
      <w:bookmarkEnd w:id="39"/>
      <w:r>
        <w:rPr>
          <w:rtl/>
        </w:rPr>
        <w:t>ישראל אייכלר (יהדות התורה)</w:t>
      </w:r>
      <w:r>
        <w:rPr>
          <w:rtl/>
        </w:rPr>
        <w:t>:</w:t>
      </w:r>
    </w:p>
    <w:p w14:paraId="66E2BF31" w14:textId="77777777" w:rsidR="00000000" w:rsidRDefault="00E82A5C">
      <w:pPr>
        <w:pStyle w:val="a"/>
        <w:rPr>
          <w:rtl/>
        </w:rPr>
      </w:pPr>
    </w:p>
    <w:p w14:paraId="23CDA4FA" w14:textId="77777777" w:rsidR="00000000" w:rsidRDefault="00E82A5C">
      <w:pPr>
        <w:pStyle w:val="a"/>
        <w:rPr>
          <w:rFonts w:hint="cs"/>
          <w:rtl/>
        </w:rPr>
      </w:pPr>
      <w:r>
        <w:rPr>
          <w:rFonts w:hint="cs"/>
          <w:rtl/>
        </w:rPr>
        <w:t xml:space="preserve">אני נגד החוק, אני נגד פרסומים בלתי צנועים גם של ילדים בני פחות משש, וגם באנשים מבוגרים אסור להשתמש, לכן אני נגד הצעת החוק, וזה לא שימוש לרעה אלא שימוש לטובה. </w:t>
      </w:r>
    </w:p>
    <w:p w14:paraId="233ECD0F" w14:textId="77777777" w:rsidR="00000000" w:rsidRDefault="00E82A5C">
      <w:pPr>
        <w:pStyle w:val="a"/>
        <w:rPr>
          <w:rFonts w:hint="cs"/>
          <w:rtl/>
        </w:rPr>
      </w:pPr>
    </w:p>
    <w:p w14:paraId="3B4D81CE" w14:textId="77777777" w:rsidR="00000000" w:rsidRDefault="00E82A5C">
      <w:pPr>
        <w:pStyle w:val="ad"/>
        <w:rPr>
          <w:rtl/>
        </w:rPr>
      </w:pPr>
      <w:r>
        <w:rPr>
          <w:rtl/>
        </w:rPr>
        <w:t>היו"ר ראובן ריבלין:</w:t>
      </w:r>
    </w:p>
    <w:p w14:paraId="27798F02" w14:textId="77777777" w:rsidR="00000000" w:rsidRDefault="00E82A5C">
      <w:pPr>
        <w:pStyle w:val="a"/>
        <w:rPr>
          <w:rtl/>
        </w:rPr>
      </w:pPr>
    </w:p>
    <w:p w14:paraId="7D700B07" w14:textId="77777777" w:rsidR="00000000" w:rsidRDefault="00E82A5C">
      <w:pPr>
        <w:pStyle w:val="a"/>
        <w:rPr>
          <w:rFonts w:hint="cs"/>
          <w:rtl/>
        </w:rPr>
      </w:pPr>
      <w:r>
        <w:rPr>
          <w:rFonts w:hint="cs"/>
          <w:rtl/>
        </w:rPr>
        <w:t xml:space="preserve">אדוני יכול להרחיב בוועדה, כפי שאמר שר הרווחה. </w:t>
      </w:r>
    </w:p>
    <w:p w14:paraId="4E63FA70" w14:textId="77777777" w:rsidR="00000000" w:rsidRDefault="00E82A5C">
      <w:pPr>
        <w:pStyle w:val="a"/>
        <w:rPr>
          <w:rFonts w:hint="cs"/>
          <w:rtl/>
        </w:rPr>
      </w:pPr>
    </w:p>
    <w:p w14:paraId="6C8B6DEE" w14:textId="77777777" w:rsidR="00000000" w:rsidRDefault="00E82A5C">
      <w:pPr>
        <w:pStyle w:val="SpeakerCon"/>
        <w:rPr>
          <w:rtl/>
        </w:rPr>
      </w:pPr>
      <w:bookmarkStart w:id="40" w:name="FS000001057T14_05_2003_12_48_11C"/>
      <w:bookmarkEnd w:id="40"/>
      <w:r>
        <w:rPr>
          <w:rtl/>
        </w:rPr>
        <w:t>ישראל אייכלר (יהדות התור</w:t>
      </w:r>
      <w:r>
        <w:rPr>
          <w:rtl/>
        </w:rPr>
        <w:t>ה):</w:t>
      </w:r>
    </w:p>
    <w:p w14:paraId="3C053C19" w14:textId="77777777" w:rsidR="00000000" w:rsidRDefault="00E82A5C">
      <w:pPr>
        <w:pStyle w:val="a"/>
        <w:rPr>
          <w:rtl/>
        </w:rPr>
      </w:pPr>
    </w:p>
    <w:p w14:paraId="2FDF4FA5" w14:textId="77777777" w:rsidR="00000000" w:rsidRDefault="00E82A5C">
      <w:pPr>
        <w:pStyle w:val="a"/>
        <w:rPr>
          <w:rFonts w:hint="cs"/>
          <w:rtl/>
        </w:rPr>
      </w:pPr>
      <w:r>
        <w:rPr>
          <w:rFonts w:hint="cs"/>
          <w:rtl/>
        </w:rPr>
        <w:t xml:space="preserve">אם כבודו לא ירשה לי לדבר, אז ייתן לי אחר כך, בזמני, דקות נוספות. </w:t>
      </w:r>
    </w:p>
    <w:p w14:paraId="24FF2823" w14:textId="77777777" w:rsidR="00000000" w:rsidRDefault="00E82A5C">
      <w:pPr>
        <w:pStyle w:val="a"/>
        <w:rPr>
          <w:rFonts w:hint="cs"/>
          <w:rtl/>
        </w:rPr>
      </w:pPr>
    </w:p>
    <w:p w14:paraId="6BB38D38" w14:textId="77777777" w:rsidR="00000000" w:rsidRDefault="00E82A5C">
      <w:pPr>
        <w:pStyle w:val="ad"/>
        <w:rPr>
          <w:rtl/>
        </w:rPr>
      </w:pPr>
      <w:r>
        <w:rPr>
          <w:rFonts w:hint="eastAsia"/>
          <w:rtl/>
        </w:rPr>
        <w:t>היו</w:t>
      </w:r>
      <w:r>
        <w:rPr>
          <w:rtl/>
        </w:rPr>
        <w:t>"ר ראובן ריבלין:</w:t>
      </w:r>
    </w:p>
    <w:p w14:paraId="623D9A9F" w14:textId="77777777" w:rsidR="00000000" w:rsidRDefault="00E82A5C">
      <w:pPr>
        <w:pStyle w:val="a"/>
        <w:rPr>
          <w:rFonts w:hint="cs"/>
          <w:rtl/>
        </w:rPr>
      </w:pPr>
    </w:p>
    <w:p w14:paraId="7061BA93" w14:textId="77777777" w:rsidR="00000000" w:rsidRDefault="00E82A5C">
      <w:pPr>
        <w:pStyle w:val="a"/>
        <w:rPr>
          <w:rFonts w:hint="cs"/>
          <w:rtl/>
        </w:rPr>
      </w:pPr>
      <w:r>
        <w:rPr>
          <w:rFonts w:hint="cs"/>
          <w:rtl/>
        </w:rPr>
        <w:t>אני לא לוקח את זה על חשבון הזמן, אני שוקל ואומר לך פעם נוספת: הנושא שאתה מדבר בו ועליו הוא עניין רציני ביותר, והוא יידון היום במסגרת הצעה לסדר-היום שאושרה. עכשיו א</w:t>
      </w:r>
      <w:r>
        <w:rPr>
          <w:rFonts w:hint="cs"/>
          <w:rtl/>
        </w:rPr>
        <w:t xml:space="preserve">נחנו  במסגרת הליכים של הצעות חוק פרטיות, ואדוני נושא נאום פוליטי נגד הממשלה, לא בעניין החוק הזה, ואני מזהיר אותו באזהרה יתירה שלא לעשות שימוש לרעה בהליכים ששייכים לכולנו. עכשיו אדוני ישקול וימשיך לדבר אם הוא רוצה. </w:t>
      </w:r>
    </w:p>
    <w:p w14:paraId="703F7A0F" w14:textId="77777777" w:rsidR="00000000" w:rsidRDefault="00E82A5C">
      <w:pPr>
        <w:pStyle w:val="a"/>
        <w:rPr>
          <w:rFonts w:hint="cs"/>
          <w:rtl/>
        </w:rPr>
      </w:pPr>
    </w:p>
    <w:p w14:paraId="4E3A7793" w14:textId="77777777" w:rsidR="00000000" w:rsidRDefault="00E82A5C">
      <w:pPr>
        <w:pStyle w:val="SpeakerCon"/>
        <w:rPr>
          <w:rtl/>
        </w:rPr>
      </w:pPr>
      <w:bookmarkStart w:id="41" w:name="FS000001057T14_05_2003_12_55_26C"/>
      <w:bookmarkEnd w:id="41"/>
      <w:r>
        <w:rPr>
          <w:rtl/>
        </w:rPr>
        <w:t>ישראל אייכלר (יהדות התורה):</w:t>
      </w:r>
    </w:p>
    <w:p w14:paraId="340A326C" w14:textId="77777777" w:rsidR="00000000" w:rsidRDefault="00E82A5C">
      <w:pPr>
        <w:pStyle w:val="a"/>
        <w:rPr>
          <w:rtl/>
        </w:rPr>
      </w:pPr>
    </w:p>
    <w:p w14:paraId="063D21EB" w14:textId="77777777" w:rsidR="00000000" w:rsidRDefault="00E82A5C">
      <w:pPr>
        <w:pStyle w:val="a"/>
        <w:rPr>
          <w:rFonts w:hint="cs"/>
          <w:rtl/>
        </w:rPr>
      </w:pPr>
      <w:r>
        <w:rPr>
          <w:rFonts w:hint="cs"/>
          <w:rtl/>
        </w:rPr>
        <w:t>כבודו ידע ש</w:t>
      </w:r>
      <w:r>
        <w:rPr>
          <w:rFonts w:hint="cs"/>
          <w:rtl/>
        </w:rPr>
        <w:t xml:space="preserve">אני נבחר ציבור ולא מזהירים אותי, אני לא בחקירת משטרה פה, ואם הוא רוצה להזהיר אותי, אני מבקש ממך, אני חדש, אני מוכן לקיים את כל תקנון הכנסת, אז לא להזהיר. </w:t>
      </w:r>
    </w:p>
    <w:p w14:paraId="724AEF30" w14:textId="77777777" w:rsidR="00000000" w:rsidRDefault="00E82A5C">
      <w:pPr>
        <w:pStyle w:val="a"/>
        <w:rPr>
          <w:rFonts w:hint="cs"/>
          <w:rtl/>
        </w:rPr>
      </w:pPr>
    </w:p>
    <w:p w14:paraId="3FC6F4D5" w14:textId="77777777" w:rsidR="00000000" w:rsidRDefault="00E82A5C">
      <w:pPr>
        <w:pStyle w:val="ad"/>
        <w:rPr>
          <w:rtl/>
        </w:rPr>
      </w:pPr>
      <w:r>
        <w:rPr>
          <w:rtl/>
        </w:rPr>
        <w:t>היו"ר ראובן ריבלין:</w:t>
      </w:r>
    </w:p>
    <w:p w14:paraId="4EAB548A" w14:textId="77777777" w:rsidR="00000000" w:rsidRDefault="00E82A5C">
      <w:pPr>
        <w:pStyle w:val="a"/>
        <w:rPr>
          <w:rtl/>
        </w:rPr>
      </w:pPr>
    </w:p>
    <w:p w14:paraId="1DD6FEB6" w14:textId="77777777" w:rsidR="00000000" w:rsidRDefault="00E82A5C">
      <w:pPr>
        <w:pStyle w:val="a"/>
        <w:rPr>
          <w:rFonts w:hint="cs"/>
          <w:rtl/>
        </w:rPr>
      </w:pPr>
      <w:r>
        <w:rPr>
          <w:rFonts w:hint="cs"/>
          <w:rtl/>
        </w:rPr>
        <w:t>לא להזהיר, אז אני מורה לך, הסברתי לך כמה פעמים. חבר הכנסת אייכלר, עם כל הכבוד ה</w:t>
      </w:r>
      <w:r>
        <w:rPr>
          <w:rFonts w:hint="cs"/>
          <w:rtl/>
        </w:rPr>
        <w:t>רב שיש לי, אני יודע דבר אחד, בהיותך איש ציבור רב-פעלים הידוע לכל הציבור, לא ניחנת בקשיי הבנה, הבנת הנקרא והבנת הנאמר. אדוני עושה פה דבר שלא ייעשה, משום שאמרנו, יש הליך אחד בכנסת שכולנו הסכמנו לקיימו. כי יכול להיות שבכנסת יש אדם שבאמת מתנגד להצעת חוק זו והו</w:t>
      </w:r>
      <w:r>
        <w:rPr>
          <w:rFonts w:hint="cs"/>
          <w:rtl/>
        </w:rPr>
        <w:t>א רוצה להביע את עמדתו, ואדוני מנצל את הזמן שהיה יכול להינתן לו כדי לטעון נגד החוק על מנת להביא לכאן נושא פוליטי חשוב ממדרגה ראשונה, שזכותו של אדוני לדבר בו בלי מורא ובלי הגבלה, פרט להגבלת הזמן. לכן, אני מציע לו, כחבר כנסת חדש, שילמד מאנשים שהם לא יותר חכמי</w:t>
      </w:r>
      <w:r>
        <w:rPr>
          <w:rFonts w:hint="cs"/>
          <w:rtl/>
        </w:rPr>
        <w:t>ם, אבל יותר ותיקים ומנוסים. אז נא לסיים.</w:t>
      </w:r>
    </w:p>
    <w:p w14:paraId="5BF65805" w14:textId="77777777" w:rsidR="00000000" w:rsidRDefault="00E82A5C">
      <w:pPr>
        <w:pStyle w:val="a"/>
        <w:rPr>
          <w:rFonts w:hint="cs"/>
          <w:rtl/>
        </w:rPr>
      </w:pPr>
    </w:p>
    <w:p w14:paraId="149B91BC" w14:textId="77777777" w:rsidR="00000000" w:rsidRDefault="00E82A5C">
      <w:pPr>
        <w:pStyle w:val="SpeakerCon"/>
        <w:rPr>
          <w:rtl/>
        </w:rPr>
      </w:pPr>
      <w:bookmarkStart w:id="42" w:name="FS000001057T14_05_2003_13_00_08C"/>
      <w:bookmarkEnd w:id="42"/>
      <w:r>
        <w:rPr>
          <w:rtl/>
        </w:rPr>
        <w:t>ישראל אייכלר (יהדות התורה):</w:t>
      </w:r>
    </w:p>
    <w:p w14:paraId="2F328B93" w14:textId="77777777" w:rsidR="00000000" w:rsidRDefault="00E82A5C">
      <w:pPr>
        <w:pStyle w:val="a"/>
        <w:rPr>
          <w:rtl/>
        </w:rPr>
      </w:pPr>
    </w:p>
    <w:p w14:paraId="41215BAC" w14:textId="77777777" w:rsidR="00000000" w:rsidRDefault="00E82A5C">
      <w:pPr>
        <w:pStyle w:val="a"/>
        <w:rPr>
          <w:rFonts w:hint="cs"/>
          <w:rtl/>
        </w:rPr>
      </w:pPr>
      <w:r>
        <w:rPr>
          <w:rFonts w:hint="cs"/>
          <w:rtl/>
        </w:rPr>
        <w:t>אז הנה, בפומבי, אני שואל את כבודו, מה אתה מציע שאעשה, שארד?</w:t>
      </w:r>
    </w:p>
    <w:p w14:paraId="37C6A416" w14:textId="77777777" w:rsidR="00000000" w:rsidRDefault="00E82A5C">
      <w:pPr>
        <w:pStyle w:val="a"/>
        <w:rPr>
          <w:rFonts w:hint="cs"/>
          <w:rtl/>
        </w:rPr>
      </w:pPr>
    </w:p>
    <w:p w14:paraId="5A91A839" w14:textId="77777777" w:rsidR="00000000" w:rsidRDefault="00E82A5C">
      <w:pPr>
        <w:pStyle w:val="ad"/>
        <w:rPr>
          <w:rtl/>
        </w:rPr>
      </w:pPr>
      <w:r>
        <w:rPr>
          <w:rtl/>
        </w:rPr>
        <w:t>היו"ר ראובן ריבלין:</w:t>
      </w:r>
    </w:p>
    <w:p w14:paraId="20EF7072" w14:textId="77777777" w:rsidR="00000000" w:rsidRDefault="00E82A5C">
      <w:pPr>
        <w:pStyle w:val="a"/>
        <w:rPr>
          <w:rtl/>
        </w:rPr>
      </w:pPr>
    </w:p>
    <w:p w14:paraId="1CB981CF" w14:textId="77777777" w:rsidR="00000000" w:rsidRDefault="00E82A5C">
      <w:pPr>
        <w:pStyle w:val="a"/>
        <w:rPr>
          <w:rFonts w:hint="cs"/>
          <w:rtl/>
        </w:rPr>
      </w:pPr>
      <w:r>
        <w:rPr>
          <w:rFonts w:hint="cs"/>
          <w:rtl/>
        </w:rPr>
        <w:t>אני מציע שאדוני יאמר שהוא בעד החוק, ולכן בעניין זה הוא לא רוצה להרחיב. אני אתן היום הזדמנות לאדוני, הרב</w:t>
      </w:r>
      <w:r>
        <w:rPr>
          <w:rFonts w:hint="cs"/>
          <w:rtl/>
        </w:rPr>
        <w:t xml:space="preserve">ה פעמים, לומר את דבריו. תודה רבה. </w:t>
      </w:r>
    </w:p>
    <w:p w14:paraId="13B5A51D" w14:textId="77777777" w:rsidR="00000000" w:rsidRDefault="00E82A5C">
      <w:pPr>
        <w:pStyle w:val="a"/>
        <w:rPr>
          <w:rFonts w:hint="cs"/>
          <w:rtl/>
        </w:rPr>
      </w:pPr>
    </w:p>
    <w:p w14:paraId="3A8C04E1" w14:textId="77777777" w:rsidR="00000000" w:rsidRDefault="00E82A5C">
      <w:pPr>
        <w:pStyle w:val="SpeakerCon"/>
        <w:rPr>
          <w:rtl/>
        </w:rPr>
      </w:pPr>
      <w:bookmarkStart w:id="43" w:name="FS000001057T14_05_2003_13_02_00C"/>
      <w:bookmarkEnd w:id="43"/>
      <w:r>
        <w:rPr>
          <w:rtl/>
        </w:rPr>
        <w:t>ישראל אייכלר (יהדות התורה):</w:t>
      </w:r>
    </w:p>
    <w:p w14:paraId="28A4002F" w14:textId="77777777" w:rsidR="00000000" w:rsidRDefault="00E82A5C">
      <w:pPr>
        <w:pStyle w:val="a"/>
        <w:rPr>
          <w:rtl/>
        </w:rPr>
      </w:pPr>
    </w:p>
    <w:p w14:paraId="36A7D9C0" w14:textId="77777777" w:rsidR="00000000" w:rsidRDefault="00E82A5C">
      <w:pPr>
        <w:pStyle w:val="a"/>
        <w:rPr>
          <w:rFonts w:hint="cs"/>
          <w:rtl/>
        </w:rPr>
      </w:pPr>
      <w:r>
        <w:rPr>
          <w:rFonts w:hint="cs"/>
          <w:rtl/>
        </w:rPr>
        <w:t xml:space="preserve">בסדר, אין בעיה, אבל אני לא יכול להגיד שאני בעד, כי אני בכלל נגד פרסום תמונות בלתי צנועות. אז אני מודה ליושב-ראש, ואני מקיים את דברו. תודה רבה לכם. </w:t>
      </w:r>
    </w:p>
    <w:p w14:paraId="605969F3" w14:textId="77777777" w:rsidR="00000000" w:rsidRDefault="00E82A5C">
      <w:pPr>
        <w:pStyle w:val="a"/>
        <w:rPr>
          <w:rFonts w:hint="cs"/>
          <w:rtl/>
        </w:rPr>
      </w:pPr>
    </w:p>
    <w:p w14:paraId="614268E4" w14:textId="77777777" w:rsidR="00000000" w:rsidRDefault="00E82A5C">
      <w:pPr>
        <w:pStyle w:val="ad"/>
        <w:rPr>
          <w:rtl/>
        </w:rPr>
      </w:pPr>
      <w:r>
        <w:rPr>
          <w:rtl/>
        </w:rPr>
        <w:t>היו"ר ראובן ריבלין:</w:t>
      </w:r>
    </w:p>
    <w:p w14:paraId="4BBED5F5" w14:textId="77777777" w:rsidR="00000000" w:rsidRDefault="00E82A5C">
      <w:pPr>
        <w:pStyle w:val="a"/>
        <w:rPr>
          <w:rtl/>
        </w:rPr>
      </w:pPr>
    </w:p>
    <w:p w14:paraId="7322FDC1" w14:textId="77777777" w:rsidR="00000000" w:rsidRDefault="00E82A5C">
      <w:pPr>
        <w:pStyle w:val="a"/>
        <w:rPr>
          <w:rFonts w:hint="cs"/>
          <w:rtl/>
        </w:rPr>
      </w:pPr>
      <w:r>
        <w:rPr>
          <w:rFonts w:hint="cs"/>
          <w:rtl/>
        </w:rPr>
        <w:t>אני מודה לחבר הכנסת א</w:t>
      </w:r>
      <w:r>
        <w:rPr>
          <w:rFonts w:hint="cs"/>
          <w:rtl/>
        </w:rPr>
        <w:t xml:space="preserve">ייכלר - אני מציע שמה שאתה רוצה להוסיף לחוק - על כך שהבין דברים שהיו מובנים מאליהם, ועל זה אמר מורנו ורבנו מנחם בגין: המובן מאליו, טוב שייאמר מפעם לפעם. </w:t>
      </w:r>
    </w:p>
    <w:p w14:paraId="206DC894" w14:textId="77777777" w:rsidR="00000000" w:rsidRDefault="00E82A5C">
      <w:pPr>
        <w:pStyle w:val="a"/>
        <w:rPr>
          <w:rFonts w:hint="cs"/>
          <w:rtl/>
        </w:rPr>
      </w:pPr>
    </w:p>
    <w:p w14:paraId="2EB4AC29" w14:textId="77777777" w:rsidR="00000000" w:rsidRDefault="00E82A5C">
      <w:pPr>
        <w:pStyle w:val="a"/>
        <w:rPr>
          <w:rFonts w:hint="cs"/>
          <w:rtl/>
        </w:rPr>
      </w:pPr>
      <w:r>
        <w:rPr>
          <w:rFonts w:hint="cs"/>
          <w:rtl/>
        </w:rPr>
        <w:t xml:space="preserve">רבותי חברי הכנסת, אנחנו עוברים להצבעה. אין צורך שהממשלה תשיב. </w:t>
      </w:r>
    </w:p>
    <w:p w14:paraId="643D64ED" w14:textId="77777777" w:rsidR="00000000" w:rsidRDefault="00E82A5C">
      <w:pPr>
        <w:pStyle w:val="a"/>
        <w:rPr>
          <w:rFonts w:hint="cs"/>
          <w:rtl/>
        </w:rPr>
      </w:pPr>
    </w:p>
    <w:p w14:paraId="2255D59B" w14:textId="77777777" w:rsidR="00000000" w:rsidRDefault="00E82A5C">
      <w:pPr>
        <w:pStyle w:val="a"/>
        <w:rPr>
          <w:rFonts w:hint="cs"/>
          <w:rtl/>
        </w:rPr>
      </w:pPr>
      <w:r>
        <w:rPr>
          <w:rFonts w:hint="cs"/>
          <w:rtl/>
        </w:rPr>
        <w:t>ובכן, מי בעד ומי נגד הצעת חוק הנוער (ט</w:t>
      </w:r>
      <w:r>
        <w:rPr>
          <w:rFonts w:hint="cs"/>
          <w:rtl/>
        </w:rPr>
        <w:t xml:space="preserve">יפול והשגחה) (תיקון </w:t>
      </w:r>
      <w:r>
        <w:rPr>
          <w:rtl/>
        </w:rPr>
        <w:t>–</w:t>
      </w:r>
      <w:r>
        <w:rPr>
          <w:rFonts w:hint="cs"/>
          <w:rtl/>
        </w:rPr>
        <w:t xml:space="preserve"> פרסום תמונת עירום של קטין), התשס"ג-2003, של חברת הכנסת גילה פינקלשטיין. נא להצביע.</w:t>
      </w:r>
    </w:p>
    <w:p w14:paraId="51F0584D" w14:textId="77777777" w:rsidR="00000000" w:rsidRDefault="00E82A5C">
      <w:pPr>
        <w:pStyle w:val="a7"/>
        <w:bidi/>
        <w:rPr>
          <w:rtl/>
        </w:rPr>
      </w:pPr>
    </w:p>
    <w:p w14:paraId="0C785645" w14:textId="77777777" w:rsidR="00000000" w:rsidRDefault="00E82A5C">
      <w:pPr>
        <w:pStyle w:val="a7"/>
        <w:bidi/>
        <w:rPr>
          <w:rFonts w:hint="cs"/>
          <w:rtl/>
        </w:rPr>
      </w:pPr>
      <w:r>
        <w:rPr>
          <w:rFonts w:hint="cs"/>
          <w:rtl/>
        </w:rPr>
        <w:t>הצבעה מס' 7</w:t>
      </w:r>
    </w:p>
    <w:p w14:paraId="7F9255CD" w14:textId="77777777" w:rsidR="00000000" w:rsidRDefault="00E82A5C">
      <w:pPr>
        <w:pStyle w:val="a9"/>
        <w:bidi/>
        <w:rPr>
          <w:rFonts w:hint="cs"/>
          <w:rtl/>
        </w:rPr>
      </w:pPr>
    </w:p>
    <w:p w14:paraId="2BF29747" w14:textId="77777777" w:rsidR="00000000" w:rsidRDefault="00E82A5C">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50</w:t>
      </w:r>
    </w:p>
    <w:p w14:paraId="14A257BC" w14:textId="77777777" w:rsidR="00000000" w:rsidRDefault="00E82A5C">
      <w:pPr>
        <w:pStyle w:val="a8"/>
        <w:bidi/>
        <w:rPr>
          <w:rFonts w:hint="cs"/>
          <w:rtl/>
        </w:rPr>
      </w:pPr>
      <w:r>
        <w:rPr>
          <w:rFonts w:hint="cs"/>
          <w:rtl/>
        </w:rPr>
        <w:t xml:space="preserve">נגד </w:t>
      </w:r>
      <w:r>
        <w:rPr>
          <w:rtl/>
        </w:rPr>
        <w:t>–</w:t>
      </w:r>
      <w:r>
        <w:rPr>
          <w:rFonts w:hint="cs"/>
          <w:rtl/>
        </w:rPr>
        <w:t xml:space="preserve"> אין</w:t>
      </w:r>
    </w:p>
    <w:p w14:paraId="330C9214" w14:textId="77777777" w:rsidR="00000000" w:rsidRDefault="00E82A5C">
      <w:pPr>
        <w:pStyle w:val="a8"/>
        <w:bidi/>
        <w:rPr>
          <w:rFonts w:hint="cs"/>
          <w:rtl/>
        </w:rPr>
      </w:pPr>
      <w:r>
        <w:rPr>
          <w:rFonts w:hint="cs"/>
          <w:rtl/>
        </w:rPr>
        <w:t xml:space="preserve">נמנעים </w:t>
      </w:r>
      <w:r>
        <w:rPr>
          <w:rtl/>
        </w:rPr>
        <w:t>–</w:t>
      </w:r>
      <w:r>
        <w:rPr>
          <w:rFonts w:hint="cs"/>
          <w:rtl/>
        </w:rPr>
        <w:t xml:space="preserve"> 1</w:t>
      </w:r>
    </w:p>
    <w:p w14:paraId="044CC763" w14:textId="77777777" w:rsidR="00000000" w:rsidRDefault="00E82A5C">
      <w:pPr>
        <w:pStyle w:val="a9"/>
        <w:bidi/>
        <w:rPr>
          <w:rFonts w:hint="cs"/>
          <w:rtl/>
        </w:rPr>
      </w:pPr>
      <w:r>
        <w:rPr>
          <w:rFonts w:hint="cs"/>
          <w:rtl/>
        </w:rPr>
        <w:t xml:space="preserve">ההצעה להעביר את הצעת חוק הנוער (טיפול והשגחה) (תיקון </w:t>
      </w:r>
      <w:r>
        <w:rPr>
          <w:rtl/>
        </w:rPr>
        <w:t>–</w:t>
      </w:r>
      <w:r>
        <w:rPr>
          <w:rFonts w:hint="cs"/>
          <w:rtl/>
        </w:rPr>
        <w:t xml:space="preserve"> פרסום ת</w:t>
      </w:r>
      <w:r>
        <w:rPr>
          <w:rFonts w:hint="cs"/>
          <w:rtl/>
        </w:rPr>
        <w:t>מונת עירום של קטין), התשס"ג-2003, לדיון מוקדם בוועדת העבודה, הרווחה והבריאות נתקבלה.</w:t>
      </w:r>
    </w:p>
    <w:p w14:paraId="1089C456" w14:textId="77777777" w:rsidR="00000000" w:rsidRDefault="00E82A5C">
      <w:pPr>
        <w:pStyle w:val="a"/>
        <w:rPr>
          <w:rFonts w:hint="cs"/>
          <w:rtl/>
        </w:rPr>
      </w:pPr>
    </w:p>
    <w:p w14:paraId="103DC088" w14:textId="77777777" w:rsidR="00000000" w:rsidRDefault="00E82A5C">
      <w:pPr>
        <w:pStyle w:val="ad"/>
        <w:rPr>
          <w:rtl/>
        </w:rPr>
      </w:pPr>
      <w:r>
        <w:rPr>
          <w:rtl/>
        </w:rPr>
        <w:t>היו"ר ראובן ריבלין:</w:t>
      </w:r>
    </w:p>
    <w:p w14:paraId="2C0FD81B" w14:textId="77777777" w:rsidR="00000000" w:rsidRDefault="00E82A5C">
      <w:pPr>
        <w:pStyle w:val="a"/>
        <w:rPr>
          <w:rtl/>
        </w:rPr>
      </w:pPr>
    </w:p>
    <w:p w14:paraId="76E24E36" w14:textId="77777777" w:rsidR="00000000" w:rsidRDefault="00E82A5C">
      <w:pPr>
        <w:pStyle w:val="a"/>
        <w:rPr>
          <w:rFonts w:hint="cs"/>
          <w:rtl/>
        </w:rPr>
      </w:pPr>
      <w:r>
        <w:rPr>
          <w:rFonts w:hint="cs"/>
          <w:rtl/>
        </w:rPr>
        <w:t>בקולותיהם של 50 חברי כנסת, וחבר כנסת אחד שנמנע, אני קובע שהצעת החוק נתקבלה, ואני מברך את חברת הכנסת גילה פינקלשטיין על כך שהצעת החוק הראשונה שהגישה ע</w:t>
      </w:r>
      <w:r>
        <w:rPr>
          <w:rFonts w:hint="cs"/>
          <w:rtl/>
        </w:rPr>
        <w:t xml:space="preserve">ברה, והיא תועבר לוועדת העבודה, הרווחה והבריאות, להכנתה לקריאה ראשונה. </w:t>
      </w:r>
    </w:p>
    <w:p w14:paraId="62DF559E" w14:textId="77777777" w:rsidR="00000000" w:rsidRDefault="00E82A5C">
      <w:pPr>
        <w:pStyle w:val="Subject"/>
        <w:rPr>
          <w:rtl/>
        </w:rPr>
      </w:pPr>
    </w:p>
    <w:p w14:paraId="2CE46CBC" w14:textId="77777777" w:rsidR="00000000" w:rsidRDefault="00E82A5C">
      <w:pPr>
        <w:pStyle w:val="Subject"/>
        <w:rPr>
          <w:rFonts w:hint="cs"/>
          <w:u w:val="none"/>
          <w:rtl/>
        </w:rPr>
      </w:pPr>
    </w:p>
    <w:p w14:paraId="522C3612" w14:textId="77777777" w:rsidR="00000000" w:rsidRDefault="00E82A5C">
      <w:pPr>
        <w:pStyle w:val="Subject"/>
        <w:rPr>
          <w:rFonts w:hint="cs"/>
          <w:rtl/>
        </w:rPr>
      </w:pPr>
      <w:r>
        <w:rPr>
          <w:rFonts w:hint="cs"/>
          <w:rtl/>
        </w:rPr>
        <w:t xml:space="preserve">הצעת חוק הרבנות הראשית לישראל (תיקון </w:t>
      </w:r>
      <w:r>
        <w:rPr>
          <w:rtl/>
        </w:rPr>
        <w:t>–</w:t>
      </w:r>
      <w:r>
        <w:rPr>
          <w:rFonts w:hint="cs"/>
          <w:rtl/>
        </w:rPr>
        <w:t xml:space="preserve"> רב ראשי אחד), התשס"ג-2003</w:t>
      </w:r>
    </w:p>
    <w:p w14:paraId="05233F36" w14:textId="77777777" w:rsidR="00000000" w:rsidRDefault="00E82A5C">
      <w:pPr>
        <w:pStyle w:val="a"/>
        <w:ind w:firstLine="0"/>
        <w:rPr>
          <w:rFonts w:hint="cs"/>
          <w:rtl/>
        </w:rPr>
      </w:pPr>
      <w:r>
        <w:rPr>
          <w:rFonts w:hint="cs"/>
          <w:rtl/>
        </w:rPr>
        <w:t>[ נספחות.]</w:t>
      </w:r>
    </w:p>
    <w:p w14:paraId="343CB8F5" w14:textId="77777777" w:rsidR="00000000" w:rsidRDefault="00E82A5C">
      <w:pPr>
        <w:pStyle w:val="SubjectSub"/>
        <w:rPr>
          <w:rFonts w:hint="cs"/>
          <w:rtl/>
        </w:rPr>
      </w:pPr>
      <w:r>
        <w:rPr>
          <w:rFonts w:hint="cs"/>
          <w:rtl/>
        </w:rPr>
        <w:t>(הצעת חבר הכנסת אופיר פינס-פז)</w:t>
      </w:r>
    </w:p>
    <w:p w14:paraId="18906DA4" w14:textId="77777777" w:rsidR="00000000" w:rsidRDefault="00E82A5C">
      <w:pPr>
        <w:pStyle w:val="a"/>
        <w:rPr>
          <w:rFonts w:hint="cs"/>
          <w:rtl/>
        </w:rPr>
      </w:pPr>
    </w:p>
    <w:p w14:paraId="77CAEFDC" w14:textId="77777777" w:rsidR="00000000" w:rsidRDefault="00E82A5C">
      <w:pPr>
        <w:pStyle w:val="ad"/>
        <w:rPr>
          <w:rtl/>
        </w:rPr>
      </w:pPr>
      <w:r>
        <w:rPr>
          <w:rtl/>
        </w:rPr>
        <w:t>היו"ר ראובן ריבלין:</w:t>
      </w:r>
    </w:p>
    <w:p w14:paraId="3F60CF78" w14:textId="77777777" w:rsidR="00000000" w:rsidRDefault="00E82A5C">
      <w:pPr>
        <w:pStyle w:val="a"/>
        <w:rPr>
          <w:rtl/>
        </w:rPr>
      </w:pPr>
    </w:p>
    <w:p w14:paraId="000414E0" w14:textId="77777777" w:rsidR="00000000" w:rsidRDefault="00E82A5C">
      <w:pPr>
        <w:pStyle w:val="a"/>
        <w:rPr>
          <w:rFonts w:hint="cs"/>
          <w:rtl/>
        </w:rPr>
      </w:pPr>
      <w:r>
        <w:rPr>
          <w:rFonts w:hint="cs"/>
          <w:rtl/>
        </w:rPr>
        <w:t>חברי הכנסת, הנושא הבא שעל סדר-היום: הצעת חוק פ/26, הצע</w:t>
      </w:r>
      <w:r>
        <w:rPr>
          <w:rFonts w:hint="cs"/>
          <w:rtl/>
        </w:rPr>
        <w:t xml:space="preserve">ת חוק הרבנות הראשית לישראל (תיקון </w:t>
      </w:r>
      <w:r>
        <w:rPr>
          <w:rtl/>
        </w:rPr>
        <w:t>–</w:t>
      </w:r>
      <w:r>
        <w:rPr>
          <w:rFonts w:hint="cs"/>
          <w:rtl/>
        </w:rPr>
        <w:t xml:space="preserve"> רב ראשי אחד), התשס"ג-2003, של חבר הכנסת אופיר פינס. חבר הכנסת פינס, האם יש הסכמה?</w:t>
      </w:r>
    </w:p>
    <w:p w14:paraId="37A18687" w14:textId="77777777" w:rsidR="00000000" w:rsidRDefault="00E82A5C">
      <w:pPr>
        <w:pStyle w:val="a"/>
        <w:rPr>
          <w:rFonts w:hint="cs"/>
          <w:rtl/>
        </w:rPr>
      </w:pPr>
    </w:p>
    <w:p w14:paraId="4AB2C8E1" w14:textId="77777777" w:rsidR="00000000" w:rsidRDefault="00E82A5C">
      <w:pPr>
        <w:pStyle w:val="ac"/>
        <w:rPr>
          <w:rtl/>
        </w:rPr>
      </w:pPr>
      <w:r>
        <w:rPr>
          <w:rFonts w:hint="eastAsia"/>
          <w:rtl/>
        </w:rPr>
        <w:t>יאיר</w:t>
      </w:r>
      <w:r>
        <w:rPr>
          <w:rtl/>
        </w:rPr>
        <w:t xml:space="preserve"> פרץ (ש"ס):</w:t>
      </w:r>
    </w:p>
    <w:p w14:paraId="47D12D4A" w14:textId="77777777" w:rsidR="00000000" w:rsidRDefault="00E82A5C">
      <w:pPr>
        <w:pStyle w:val="a"/>
        <w:rPr>
          <w:rFonts w:hint="cs"/>
          <w:rtl/>
        </w:rPr>
      </w:pPr>
    </w:p>
    <w:p w14:paraId="3EC349A6" w14:textId="77777777" w:rsidR="00000000" w:rsidRDefault="00E82A5C">
      <w:pPr>
        <w:pStyle w:val="a"/>
        <w:rPr>
          <w:rFonts w:hint="cs"/>
          <w:rtl/>
        </w:rPr>
      </w:pPr>
      <w:r>
        <w:rPr>
          <w:rFonts w:hint="cs"/>
          <w:rtl/>
        </w:rPr>
        <w:t>- - -</w:t>
      </w:r>
    </w:p>
    <w:p w14:paraId="64ED3002" w14:textId="77777777" w:rsidR="00000000" w:rsidRDefault="00E82A5C">
      <w:pPr>
        <w:pStyle w:val="a"/>
        <w:rPr>
          <w:rFonts w:hint="cs"/>
          <w:rtl/>
        </w:rPr>
      </w:pPr>
    </w:p>
    <w:p w14:paraId="7A579A3C" w14:textId="77777777" w:rsidR="00000000" w:rsidRDefault="00E82A5C">
      <w:pPr>
        <w:pStyle w:val="ad"/>
        <w:rPr>
          <w:rtl/>
        </w:rPr>
      </w:pPr>
      <w:r>
        <w:rPr>
          <w:rtl/>
        </w:rPr>
        <w:t>היו"ר ראובן ריבלין:</w:t>
      </w:r>
    </w:p>
    <w:p w14:paraId="0DC4E404" w14:textId="77777777" w:rsidR="00000000" w:rsidRDefault="00E82A5C">
      <w:pPr>
        <w:pStyle w:val="a"/>
        <w:rPr>
          <w:rtl/>
        </w:rPr>
      </w:pPr>
    </w:p>
    <w:p w14:paraId="556C1670" w14:textId="77777777" w:rsidR="00000000" w:rsidRDefault="00E82A5C">
      <w:pPr>
        <w:pStyle w:val="a"/>
        <w:rPr>
          <w:rFonts w:hint="cs"/>
          <w:rtl/>
        </w:rPr>
      </w:pPr>
      <w:r>
        <w:rPr>
          <w:rFonts w:hint="cs"/>
          <w:rtl/>
        </w:rPr>
        <w:t xml:space="preserve">חבר הכנסת פרץ, אני מאוד מודה לאדוני. </w:t>
      </w:r>
    </w:p>
    <w:p w14:paraId="2EA5AE3D" w14:textId="77777777" w:rsidR="00000000" w:rsidRDefault="00E82A5C">
      <w:pPr>
        <w:pStyle w:val="a"/>
        <w:rPr>
          <w:rFonts w:hint="cs"/>
          <w:rtl/>
        </w:rPr>
      </w:pPr>
    </w:p>
    <w:p w14:paraId="251A350D" w14:textId="77777777" w:rsidR="00000000" w:rsidRDefault="00E82A5C">
      <w:pPr>
        <w:pStyle w:val="a"/>
        <w:rPr>
          <w:rFonts w:hint="cs"/>
          <w:rtl/>
        </w:rPr>
      </w:pPr>
      <w:r>
        <w:rPr>
          <w:rFonts w:hint="cs"/>
          <w:rtl/>
        </w:rPr>
        <w:t>רבותי בממשלה, מי המשיב על חוק זה? סגן השר יצחק לוי, ה</w:t>
      </w:r>
      <w:r>
        <w:rPr>
          <w:rFonts w:hint="cs"/>
          <w:rtl/>
        </w:rPr>
        <w:t>אם יש הסכמה להצעת החוק?</w:t>
      </w:r>
    </w:p>
    <w:p w14:paraId="7971F3DC" w14:textId="77777777" w:rsidR="00000000" w:rsidRDefault="00E82A5C">
      <w:pPr>
        <w:pStyle w:val="a"/>
        <w:rPr>
          <w:rFonts w:hint="cs"/>
          <w:rtl/>
        </w:rPr>
      </w:pPr>
    </w:p>
    <w:p w14:paraId="23A52B58" w14:textId="77777777" w:rsidR="00000000" w:rsidRDefault="00E82A5C">
      <w:pPr>
        <w:pStyle w:val="ac"/>
        <w:rPr>
          <w:rFonts w:hint="cs"/>
          <w:rtl/>
        </w:rPr>
      </w:pPr>
      <w:r>
        <w:rPr>
          <w:rFonts w:hint="cs"/>
          <w:rtl/>
        </w:rPr>
        <w:t>סגן שר במשרד ראש הממשלה יצחק לוי:</w:t>
      </w:r>
    </w:p>
    <w:p w14:paraId="127CA284" w14:textId="77777777" w:rsidR="00000000" w:rsidRDefault="00E82A5C">
      <w:pPr>
        <w:pStyle w:val="a"/>
        <w:rPr>
          <w:rFonts w:hint="cs"/>
          <w:b/>
          <w:bCs/>
          <w:u w:val="single"/>
          <w:rtl/>
        </w:rPr>
      </w:pPr>
    </w:p>
    <w:p w14:paraId="527369BC" w14:textId="77777777" w:rsidR="00000000" w:rsidRDefault="00E82A5C">
      <w:pPr>
        <w:pStyle w:val="a"/>
        <w:rPr>
          <w:rFonts w:hint="cs"/>
          <w:rtl/>
        </w:rPr>
      </w:pPr>
      <w:r>
        <w:rPr>
          <w:rFonts w:hint="cs"/>
          <w:rtl/>
        </w:rPr>
        <w:t xml:space="preserve">אין הסכמה. אני מבקש, תשובה והצבעה בשבוע הבא. </w:t>
      </w:r>
    </w:p>
    <w:p w14:paraId="30AC2B96" w14:textId="77777777" w:rsidR="00000000" w:rsidRDefault="00E82A5C">
      <w:pPr>
        <w:pStyle w:val="a"/>
        <w:rPr>
          <w:rFonts w:hint="cs"/>
          <w:rtl/>
        </w:rPr>
      </w:pPr>
    </w:p>
    <w:p w14:paraId="5810EE9C" w14:textId="77777777" w:rsidR="00000000" w:rsidRDefault="00E82A5C">
      <w:pPr>
        <w:pStyle w:val="ad"/>
        <w:rPr>
          <w:rtl/>
        </w:rPr>
      </w:pPr>
      <w:r>
        <w:rPr>
          <w:rtl/>
        </w:rPr>
        <w:t>היו"ר ראובן ריבלין:</w:t>
      </w:r>
    </w:p>
    <w:p w14:paraId="1C9EBDB3" w14:textId="77777777" w:rsidR="00000000" w:rsidRDefault="00E82A5C">
      <w:pPr>
        <w:pStyle w:val="a"/>
        <w:rPr>
          <w:rtl/>
        </w:rPr>
      </w:pPr>
    </w:p>
    <w:p w14:paraId="10E04C81" w14:textId="77777777" w:rsidR="00000000" w:rsidRDefault="00E82A5C">
      <w:pPr>
        <w:pStyle w:val="a"/>
        <w:rPr>
          <w:rFonts w:hint="cs"/>
          <w:rtl/>
        </w:rPr>
      </w:pPr>
      <w:r>
        <w:rPr>
          <w:rFonts w:hint="cs"/>
          <w:rtl/>
        </w:rPr>
        <w:t xml:space="preserve">זה עניין בעייתי, כי אם חבר הכנסת לא מסכים אנחנו נקיים דיון ונצביע אם להעביר לשבוע הבא או לא. </w:t>
      </w:r>
    </w:p>
    <w:p w14:paraId="07E3A77D" w14:textId="77777777" w:rsidR="00000000" w:rsidRDefault="00E82A5C">
      <w:pPr>
        <w:pStyle w:val="a"/>
        <w:rPr>
          <w:rFonts w:hint="cs"/>
          <w:rtl/>
        </w:rPr>
      </w:pPr>
    </w:p>
    <w:p w14:paraId="439D29D9" w14:textId="77777777" w:rsidR="00000000" w:rsidRDefault="00E82A5C">
      <w:pPr>
        <w:pStyle w:val="Speaker"/>
        <w:rPr>
          <w:rtl/>
        </w:rPr>
      </w:pPr>
      <w:bookmarkStart w:id="44" w:name="FS000000455T14_05_2003_13_58_28"/>
      <w:bookmarkEnd w:id="44"/>
      <w:r>
        <w:rPr>
          <w:rFonts w:hint="eastAsia"/>
          <w:rtl/>
        </w:rPr>
        <w:t>אופיר</w:t>
      </w:r>
      <w:r>
        <w:rPr>
          <w:rtl/>
        </w:rPr>
        <w:t xml:space="preserve"> פינס-פז (העבודה-מימד):</w:t>
      </w:r>
    </w:p>
    <w:p w14:paraId="7F5B2F96" w14:textId="77777777" w:rsidR="00000000" w:rsidRDefault="00E82A5C">
      <w:pPr>
        <w:pStyle w:val="a"/>
        <w:rPr>
          <w:rFonts w:hint="cs"/>
          <w:rtl/>
        </w:rPr>
      </w:pPr>
    </w:p>
    <w:p w14:paraId="683D91D0" w14:textId="77777777" w:rsidR="00000000" w:rsidRDefault="00E82A5C">
      <w:pPr>
        <w:pStyle w:val="a"/>
        <w:rPr>
          <w:rFonts w:hint="cs"/>
          <w:rtl/>
        </w:rPr>
      </w:pPr>
      <w:r>
        <w:rPr>
          <w:rFonts w:hint="cs"/>
          <w:rtl/>
        </w:rPr>
        <w:t>בכל</w:t>
      </w:r>
      <w:r>
        <w:rPr>
          <w:rFonts w:hint="cs"/>
          <w:rtl/>
        </w:rPr>
        <w:t xml:space="preserve"> מקרה צריך הצבעה.</w:t>
      </w:r>
    </w:p>
    <w:p w14:paraId="1D0FD060" w14:textId="77777777" w:rsidR="00000000" w:rsidRDefault="00E82A5C">
      <w:pPr>
        <w:pStyle w:val="a"/>
        <w:rPr>
          <w:rFonts w:hint="cs"/>
          <w:rtl/>
        </w:rPr>
      </w:pPr>
    </w:p>
    <w:p w14:paraId="02B9B75D" w14:textId="77777777" w:rsidR="00000000" w:rsidRDefault="00E82A5C">
      <w:pPr>
        <w:pStyle w:val="ac"/>
        <w:rPr>
          <w:rFonts w:hint="cs"/>
          <w:rtl/>
        </w:rPr>
      </w:pPr>
      <w:r>
        <w:rPr>
          <w:rFonts w:hint="cs"/>
          <w:rtl/>
        </w:rPr>
        <w:t>סגן שר במשרד ראש הממשלה יצחק לוי:</w:t>
      </w:r>
    </w:p>
    <w:p w14:paraId="29BC1F03" w14:textId="77777777" w:rsidR="00000000" w:rsidRDefault="00E82A5C">
      <w:pPr>
        <w:pStyle w:val="a"/>
        <w:rPr>
          <w:rFonts w:hint="cs"/>
          <w:rtl/>
        </w:rPr>
      </w:pPr>
    </w:p>
    <w:p w14:paraId="30FE80B9" w14:textId="77777777" w:rsidR="00000000" w:rsidRDefault="00E82A5C">
      <w:pPr>
        <w:pStyle w:val="a"/>
        <w:rPr>
          <w:rFonts w:hint="cs"/>
          <w:rtl/>
        </w:rPr>
      </w:pPr>
      <w:r>
        <w:rPr>
          <w:rFonts w:hint="cs"/>
          <w:rtl/>
        </w:rPr>
        <w:t>- - - גם הצעת חוק של אופיר פינס - - -</w:t>
      </w:r>
    </w:p>
    <w:p w14:paraId="2E9D0064" w14:textId="77777777" w:rsidR="00000000" w:rsidRDefault="00E82A5C">
      <w:pPr>
        <w:pStyle w:val="SpeakerCon"/>
        <w:rPr>
          <w:rtl/>
        </w:rPr>
      </w:pPr>
    </w:p>
    <w:p w14:paraId="5824C53B" w14:textId="77777777" w:rsidR="00000000" w:rsidRDefault="00E82A5C">
      <w:pPr>
        <w:pStyle w:val="SpeakerCon"/>
        <w:rPr>
          <w:rtl/>
        </w:rPr>
      </w:pPr>
      <w:bookmarkStart w:id="45" w:name="FS000000455T14_05_2003_14_00_26C"/>
      <w:bookmarkStart w:id="46" w:name="FS000000455T14_05_2003_14_00_38C"/>
      <w:bookmarkEnd w:id="45"/>
      <w:bookmarkEnd w:id="46"/>
      <w:r>
        <w:rPr>
          <w:rtl/>
        </w:rPr>
        <w:t>אופיר פינס-פז (העבודה-מימד):</w:t>
      </w:r>
    </w:p>
    <w:p w14:paraId="15AF5E86" w14:textId="77777777" w:rsidR="00000000" w:rsidRDefault="00E82A5C">
      <w:pPr>
        <w:pStyle w:val="a"/>
        <w:rPr>
          <w:rFonts w:hint="cs"/>
          <w:rtl/>
        </w:rPr>
      </w:pPr>
    </w:p>
    <w:p w14:paraId="03C9F85A" w14:textId="77777777" w:rsidR="00000000" w:rsidRDefault="00E82A5C">
      <w:pPr>
        <w:pStyle w:val="a"/>
        <w:rPr>
          <w:rFonts w:hint="cs"/>
          <w:rtl/>
        </w:rPr>
      </w:pPr>
      <w:r>
        <w:rPr>
          <w:rFonts w:hint="cs"/>
          <w:rtl/>
        </w:rPr>
        <w:t>תסלח לי, מה אתה קשור לעניין?</w:t>
      </w:r>
    </w:p>
    <w:p w14:paraId="7649349D" w14:textId="77777777" w:rsidR="00000000" w:rsidRDefault="00E82A5C">
      <w:pPr>
        <w:pStyle w:val="a"/>
        <w:rPr>
          <w:rFonts w:hint="cs"/>
          <w:rtl/>
        </w:rPr>
      </w:pPr>
    </w:p>
    <w:p w14:paraId="71745368" w14:textId="77777777" w:rsidR="00000000" w:rsidRDefault="00E82A5C">
      <w:pPr>
        <w:pStyle w:val="ac"/>
        <w:rPr>
          <w:rFonts w:hint="cs"/>
          <w:rtl/>
        </w:rPr>
      </w:pPr>
      <w:r>
        <w:rPr>
          <w:rFonts w:hint="cs"/>
          <w:rtl/>
        </w:rPr>
        <w:t>סגן שר במשרד ראש הממשלה יצחק לוי:</w:t>
      </w:r>
    </w:p>
    <w:p w14:paraId="16B0BE09" w14:textId="77777777" w:rsidR="00000000" w:rsidRDefault="00E82A5C">
      <w:pPr>
        <w:pStyle w:val="a"/>
        <w:rPr>
          <w:rFonts w:hint="cs"/>
          <w:b/>
          <w:bCs/>
          <w:rtl/>
        </w:rPr>
      </w:pPr>
    </w:p>
    <w:p w14:paraId="15771F7C" w14:textId="77777777" w:rsidR="00000000" w:rsidRDefault="00E82A5C">
      <w:pPr>
        <w:pStyle w:val="a"/>
        <w:rPr>
          <w:rFonts w:hint="cs"/>
          <w:rtl/>
        </w:rPr>
      </w:pPr>
      <w:r>
        <w:rPr>
          <w:rFonts w:hint="cs"/>
          <w:rtl/>
        </w:rPr>
        <w:t>- - -</w:t>
      </w:r>
    </w:p>
    <w:p w14:paraId="15FFA513" w14:textId="77777777" w:rsidR="00000000" w:rsidRDefault="00E82A5C">
      <w:pPr>
        <w:pStyle w:val="a"/>
        <w:rPr>
          <w:rFonts w:hint="cs"/>
          <w:rtl/>
        </w:rPr>
      </w:pPr>
    </w:p>
    <w:p w14:paraId="0B6C9941" w14:textId="77777777" w:rsidR="00000000" w:rsidRDefault="00E82A5C">
      <w:pPr>
        <w:pStyle w:val="ad"/>
        <w:rPr>
          <w:rtl/>
        </w:rPr>
      </w:pPr>
      <w:r>
        <w:rPr>
          <w:rtl/>
        </w:rPr>
        <w:t>היו"ר ראובן ריבלין:</w:t>
      </w:r>
    </w:p>
    <w:p w14:paraId="604013CD" w14:textId="77777777" w:rsidR="00000000" w:rsidRDefault="00E82A5C">
      <w:pPr>
        <w:pStyle w:val="a"/>
        <w:rPr>
          <w:rtl/>
        </w:rPr>
      </w:pPr>
    </w:p>
    <w:p w14:paraId="15447A5D" w14:textId="77777777" w:rsidR="00000000" w:rsidRDefault="00E82A5C">
      <w:pPr>
        <w:pStyle w:val="a"/>
        <w:rPr>
          <w:rFonts w:hint="cs"/>
          <w:rtl/>
        </w:rPr>
      </w:pPr>
      <w:r>
        <w:rPr>
          <w:rFonts w:hint="cs"/>
          <w:rtl/>
        </w:rPr>
        <w:t>רק רגע, כבוד סגן השר, השר לשעבר והשר בעת</w:t>
      </w:r>
      <w:r>
        <w:rPr>
          <w:rFonts w:hint="cs"/>
          <w:rtl/>
        </w:rPr>
        <w:t>יד, האם אדוני מסכים?</w:t>
      </w:r>
    </w:p>
    <w:p w14:paraId="7F1701EC" w14:textId="77777777" w:rsidR="00000000" w:rsidRDefault="00E82A5C">
      <w:pPr>
        <w:pStyle w:val="a"/>
        <w:rPr>
          <w:rFonts w:hint="cs"/>
          <w:rtl/>
        </w:rPr>
      </w:pPr>
    </w:p>
    <w:p w14:paraId="30B1A728" w14:textId="77777777" w:rsidR="00000000" w:rsidRDefault="00E82A5C">
      <w:pPr>
        <w:pStyle w:val="SpeakerCon"/>
        <w:rPr>
          <w:rtl/>
        </w:rPr>
      </w:pPr>
      <w:bookmarkStart w:id="47" w:name="FS000000455T14_05_2003_14_01_57C"/>
      <w:bookmarkEnd w:id="47"/>
      <w:r>
        <w:rPr>
          <w:rtl/>
        </w:rPr>
        <w:t>אופיר פינס-פז (העבודה-מימד):</w:t>
      </w:r>
    </w:p>
    <w:p w14:paraId="2A667D14" w14:textId="77777777" w:rsidR="00000000" w:rsidRDefault="00E82A5C">
      <w:pPr>
        <w:pStyle w:val="a"/>
        <w:rPr>
          <w:rtl/>
        </w:rPr>
      </w:pPr>
    </w:p>
    <w:p w14:paraId="38D9300C" w14:textId="77777777" w:rsidR="00000000" w:rsidRDefault="00E82A5C">
      <w:pPr>
        <w:pStyle w:val="a"/>
        <w:rPr>
          <w:rFonts w:hint="cs"/>
          <w:rtl/>
        </w:rPr>
      </w:pPr>
      <w:r>
        <w:rPr>
          <w:rFonts w:hint="cs"/>
          <w:rtl/>
        </w:rPr>
        <w:t>סליחה, אדוני היושב-ראש, ברשותך, דיבר אתי שר המשפטים, קודם כול זה עניין לשר המשפטים; בכל הכבוד הראוי לחבר הכנסת לוי, עזוב. שנית, אני אציג את העניין, שר המשפטים יאמר את דעתו למליאה, ואני אתייחס למה ששר המשפ</w:t>
      </w:r>
      <w:r>
        <w:rPr>
          <w:rFonts w:hint="cs"/>
          <w:rtl/>
        </w:rPr>
        <w:t xml:space="preserve">טים יאמר. </w:t>
      </w:r>
    </w:p>
    <w:p w14:paraId="7F1516A5" w14:textId="77777777" w:rsidR="00000000" w:rsidRDefault="00E82A5C">
      <w:pPr>
        <w:pStyle w:val="a"/>
        <w:rPr>
          <w:rFonts w:hint="cs"/>
          <w:rtl/>
        </w:rPr>
      </w:pPr>
    </w:p>
    <w:p w14:paraId="6712B36C" w14:textId="77777777" w:rsidR="00000000" w:rsidRDefault="00E82A5C">
      <w:pPr>
        <w:pStyle w:val="ad"/>
        <w:rPr>
          <w:rtl/>
        </w:rPr>
      </w:pPr>
      <w:r>
        <w:rPr>
          <w:rtl/>
        </w:rPr>
        <w:t>היו"ר ראובן ריבלין:</w:t>
      </w:r>
    </w:p>
    <w:p w14:paraId="537A1D43" w14:textId="77777777" w:rsidR="00000000" w:rsidRDefault="00E82A5C">
      <w:pPr>
        <w:pStyle w:val="a"/>
        <w:rPr>
          <w:rtl/>
        </w:rPr>
      </w:pPr>
    </w:p>
    <w:p w14:paraId="0EC163D1" w14:textId="77777777" w:rsidR="00000000" w:rsidRDefault="00E82A5C">
      <w:pPr>
        <w:pStyle w:val="a"/>
        <w:ind w:firstLine="0"/>
        <w:rPr>
          <w:rFonts w:hint="cs"/>
          <w:rtl/>
        </w:rPr>
      </w:pPr>
      <w:r>
        <w:rPr>
          <w:rFonts w:hint="cs"/>
          <w:rtl/>
        </w:rPr>
        <w:tab/>
        <w:t>חבר הכנסת פינס, אדוני מזכ"ל מפלגת העבודה, עם כל הכבוד, הממשלה קובעת מי המשיב. בהתאם לאמור אצלי, וכפי שהממשלה הודיעה לי, מובן ששר המשפטים יוכל להתערב, כי זה נוגע לעניינו - -</w:t>
      </w:r>
    </w:p>
    <w:p w14:paraId="2C1EFF8D" w14:textId="77777777" w:rsidR="00000000" w:rsidRDefault="00E82A5C">
      <w:pPr>
        <w:pStyle w:val="a"/>
        <w:rPr>
          <w:rFonts w:hint="cs"/>
          <w:rtl/>
        </w:rPr>
      </w:pPr>
    </w:p>
    <w:p w14:paraId="3C3E87A9" w14:textId="77777777" w:rsidR="00000000" w:rsidRDefault="00E82A5C">
      <w:pPr>
        <w:pStyle w:val="SpeakerCon"/>
        <w:rPr>
          <w:rtl/>
        </w:rPr>
      </w:pPr>
      <w:bookmarkStart w:id="48" w:name="FS000000455T14_05_2003_14_07_32C"/>
      <w:bookmarkEnd w:id="48"/>
      <w:r>
        <w:rPr>
          <w:rtl/>
        </w:rPr>
        <w:t>אופיר פינס-פז (העבודה-מימד):</w:t>
      </w:r>
    </w:p>
    <w:p w14:paraId="45E72427" w14:textId="77777777" w:rsidR="00000000" w:rsidRDefault="00E82A5C">
      <w:pPr>
        <w:pStyle w:val="a"/>
        <w:rPr>
          <w:rtl/>
        </w:rPr>
      </w:pPr>
    </w:p>
    <w:p w14:paraId="4F62CA21" w14:textId="77777777" w:rsidR="00000000" w:rsidRDefault="00E82A5C">
      <w:pPr>
        <w:pStyle w:val="a"/>
        <w:rPr>
          <w:rFonts w:hint="cs"/>
          <w:rtl/>
        </w:rPr>
      </w:pPr>
      <w:r>
        <w:rPr>
          <w:rFonts w:hint="cs"/>
          <w:rtl/>
        </w:rPr>
        <w:t>אתי דיבר שר המשפטי</w:t>
      </w:r>
      <w:r>
        <w:rPr>
          <w:rFonts w:hint="cs"/>
          <w:rtl/>
        </w:rPr>
        <w:t xml:space="preserve">ם. </w:t>
      </w:r>
    </w:p>
    <w:p w14:paraId="1BF1254A" w14:textId="77777777" w:rsidR="00000000" w:rsidRDefault="00E82A5C">
      <w:pPr>
        <w:pStyle w:val="a"/>
        <w:rPr>
          <w:rFonts w:hint="cs"/>
          <w:rtl/>
        </w:rPr>
      </w:pPr>
    </w:p>
    <w:p w14:paraId="0D303E6F" w14:textId="77777777" w:rsidR="00000000" w:rsidRDefault="00E82A5C">
      <w:pPr>
        <w:pStyle w:val="ad"/>
        <w:rPr>
          <w:rtl/>
        </w:rPr>
      </w:pPr>
      <w:r>
        <w:rPr>
          <w:rtl/>
        </w:rPr>
        <w:t>היו"ר ראובן ריבלין:</w:t>
      </w:r>
    </w:p>
    <w:p w14:paraId="0ED7E4CB" w14:textId="77777777" w:rsidR="00000000" w:rsidRDefault="00E82A5C">
      <w:pPr>
        <w:pStyle w:val="a"/>
        <w:rPr>
          <w:rtl/>
        </w:rPr>
      </w:pPr>
    </w:p>
    <w:p w14:paraId="0B7109A1" w14:textId="77777777" w:rsidR="00000000" w:rsidRDefault="00E82A5C">
      <w:pPr>
        <w:pStyle w:val="a"/>
        <w:rPr>
          <w:rFonts w:hint="cs"/>
          <w:rtl/>
        </w:rPr>
      </w:pPr>
      <w:r>
        <w:rPr>
          <w:rFonts w:hint="cs"/>
          <w:rtl/>
        </w:rPr>
        <w:t xml:space="preserve">- - אבל בהתאם להודעת הממשלה, המשיב הוא סגן השר יצחק לוי. לכן, ידע </w:t>
      </w:r>
      <w:r>
        <w:rPr>
          <w:rtl/>
        </w:rPr>
        <w:br/>
      </w:r>
      <w:r>
        <w:rPr>
          <w:rFonts w:hint="cs"/>
          <w:rtl/>
        </w:rPr>
        <w:t>אדוני - - -</w:t>
      </w:r>
    </w:p>
    <w:p w14:paraId="0A8B1CB7" w14:textId="77777777" w:rsidR="00000000" w:rsidRDefault="00E82A5C">
      <w:pPr>
        <w:pStyle w:val="a"/>
        <w:rPr>
          <w:rFonts w:hint="cs"/>
          <w:rtl/>
        </w:rPr>
      </w:pPr>
    </w:p>
    <w:p w14:paraId="15D946F0" w14:textId="77777777" w:rsidR="00000000" w:rsidRDefault="00E82A5C">
      <w:pPr>
        <w:pStyle w:val="SpeakerCon"/>
        <w:rPr>
          <w:rtl/>
        </w:rPr>
      </w:pPr>
      <w:bookmarkStart w:id="49" w:name="FS000000455T14_05_2003_14_08_26C"/>
      <w:bookmarkEnd w:id="49"/>
      <w:r>
        <w:rPr>
          <w:rtl/>
        </w:rPr>
        <w:t>אופיר פינס-פז (העבודה-מימד):</w:t>
      </w:r>
    </w:p>
    <w:p w14:paraId="4B833057" w14:textId="77777777" w:rsidR="00000000" w:rsidRDefault="00E82A5C">
      <w:pPr>
        <w:pStyle w:val="a"/>
        <w:rPr>
          <w:rtl/>
        </w:rPr>
      </w:pPr>
    </w:p>
    <w:p w14:paraId="02E25A91" w14:textId="77777777" w:rsidR="00000000" w:rsidRDefault="00E82A5C">
      <w:pPr>
        <w:pStyle w:val="a"/>
        <w:rPr>
          <w:rFonts w:hint="cs"/>
          <w:rtl/>
        </w:rPr>
      </w:pPr>
      <w:r>
        <w:rPr>
          <w:rFonts w:hint="cs"/>
          <w:rtl/>
        </w:rPr>
        <w:t xml:space="preserve">אז אני אשמע את סגן השר לוי, וזהו. </w:t>
      </w:r>
    </w:p>
    <w:p w14:paraId="40B921CD" w14:textId="77777777" w:rsidR="00000000" w:rsidRDefault="00E82A5C">
      <w:pPr>
        <w:pStyle w:val="a"/>
        <w:rPr>
          <w:rFonts w:hint="cs"/>
          <w:rtl/>
        </w:rPr>
      </w:pPr>
    </w:p>
    <w:p w14:paraId="19528700" w14:textId="77777777" w:rsidR="00000000" w:rsidRDefault="00E82A5C">
      <w:pPr>
        <w:pStyle w:val="ad"/>
        <w:rPr>
          <w:rtl/>
        </w:rPr>
      </w:pPr>
      <w:r>
        <w:rPr>
          <w:rtl/>
        </w:rPr>
        <w:t>היו"ר ראובן ריבלין:</w:t>
      </w:r>
    </w:p>
    <w:p w14:paraId="0E11C719" w14:textId="77777777" w:rsidR="00000000" w:rsidRDefault="00E82A5C">
      <w:pPr>
        <w:pStyle w:val="a"/>
        <w:rPr>
          <w:rtl/>
        </w:rPr>
      </w:pPr>
    </w:p>
    <w:p w14:paraId="5B0FB11E" w14:textId="77777777" w:rsidR="00000000" w:rsidRDefault="00E82A5C">
      <w:pPr>
        <w:pStyle w:val="a"/>
        <w:rPr>
          <w:rFonts w:hint="cs"/>
          <w:rtl/>
        </w:rPr>
      </w:pPr>
      <w:r>
        <w:rPr>
          <w:rFonts w:hint="cs"/>
          <w:rtl/>
        </w:rPr>
        <w:t xml:space="preserve">אדוני סגן השר, בבקשה. </w:t>
      </w:r>
    </w:p>
    <w:p w14:paraId="040ABE18" w14:textId="77777777" w:rsidR="00000000" w:rsidRDefault="00E82A5C">
      <w:pPr>
        <w:pStyle w:val="ac"/>
        <w:rPr>
          <w:rtl/>
        </w:rPr>
      </w:pPr>
    </w:p>
    <w:p w14:paraId="2B2B4B4D" w14:textId="77777777" w:rsidR="00000000" w:rsidRDefault="00E82A5C">
      <w:pPr>
        <w:pStyle w:val="ac"/>
        <w:rPr>
          <w:rFonts w:hint="cs"/>
          <w:rtl/>
        </w:rPr>
      </w:pPr>
      <w:r>
        <w:rPr>
          <w:rFonts w:hint="cs"/>
          <w:rtl/>
        </w:rPr>
        <w:t>סגן שר במשרד ראש הממשלה יצחק לוי:</w:t>
      </w:r>
    </w:p>
    <w:p w14:paraId="36F4A5BC" w14:textId="77777777" w:rsidR="00000000" w:rsidRDefault="00E82A5C">
      <w:pPr>
        <w:pStyle w:val="a"/>
        <w:rPr>
          <w:rFonts w:hint="cs"/>
          <w:b/>
          <w:bCs/>
          <w:rtl/>
        </w:rPr>
      </w:pPr>
    </w:p>
    <w:p w14:paraId="6286F230" w14:textId="77777777" w:rsidR="00000000" w:rsidRDefault="00E82A5C">
      <w:pPr>
        <w:pStyle w:val="a"/>
        <w:rPr>
          <w:rFonts w:hint="cs"/>
          <w:rtl/>
        </w:rPr>
      </w:pPr>
      <w:r>
        <w:rPr>
          <w:rFonts w:hint="cs"/>
          <w:rtl/>
        </w:rPr>
        <w:t>אדונ</w:t>
      </w:r>
      <w:r>
        <w:rPr>
          <w:rFonts w:hint="cs"/>
          <w:rtl/>
        </w:rPr>
        <w:t>י היושב-ראש, בתיאום עם שר המשפטים, אנחנו מבקשים לא להצביע היום - שהתשובה וההצבעה לא יהיו היום.</w:t>
      </w:r>
    </w:p>
    <w:p w14:paraId="6E0613EB" w14:textId="77777777" w:rsidR="00000000" w:rsidRDefault="00E82A5C">
      <w:pPr>
        <w:pStyle w:val="a"/>
        <w:rPr>
          <w:rFonts w:hint="cs"/>
          <w:rtl/>
        </w:rPr>
      </w:pPr>
    </w:p>
    <w:p w14:paraId="7A372191" w14:textId="77777777" w:rsidR="00000000" w:rsidRDefault="00E82A5C">
      <w:pPr>
        <w:pStyle w:val="SpeakerCon"/>
        <w:rPr>
          <w:rtl/>
        </w:rPr>
      </w:pPr>
      <w:bookmarkStart w:id="50" w:name="FS000000455T14_05_2003_14_09_44C"/>
      <w:bookmarkEnd w:id="50"/>
      <w:r>
        <w:rPr>
          <w:rtl/>
        </w:rPr>
        <w:t>אופיר פינס-פז (העבודה-מימד):</w:t>
      </w:r>
    </w:p>
    <w:p w14:paraId="300FB9FA" w14:textId="77777777" w:rsidR="00000000" w:rsidRDefault="00E82A5C">
      <w:pPr>
        <w:pStyle w:val="a"/>
        <w:rPr>
          <w:rtl/>
        </w:rPr>
      </w:pPr>
    </w:p>
    <w:p w14:paraId="665E80DD" w14:textId="77777777" w:rsidR="00000000" w:rsidRDefault="00E82A5C">
      <w:pPr>
        <w:pStyle w:val="a"/>
        <w:rPr>
          <w:rFonts w:hint="cs"/>
          <w:rtl/>
        </w:rPr>
      </w:pPr>
      <w:r>
        <w:rPr>
          <w:rFonts w:hint="cs"/>
          <w:rtl/>
        </w:rPr>
        <w:t>למה?</w:t>
      </w:r>
    </w:p>
    <w:p w14:paraId="52827E58" w14:textId="77777777" w:rsidR="00000000" w:rsidRDefault="00E82A5C">
      <w:pPr>
        <w:pStyle w:val="a"/>
        <w:rPr>
          <w:rFonts w:hint="cs"/>
          <w:rtl/>
        </w:rPr>
      </w:pPr>
    </w:p>
    <w:p w14:paraId="7335CA8F" w14:textId="77777777" w:rsidR="00000000" w:rsidRDefault="00E82A5C">
      <w:pPr>
        <w:pStyle w:val="ac"/>
        <w:rPr>
          <w:rFonts w:hint="cs"/>
          <w:rtl/>
        </w:rPr>
      </w:pPr>
      <w:r>
        <w:rPr>
          <w:rFonts w:hint="cs"/>
          <w:rtl/>
        </w:rPr>
        <w:t>סגן שר במשרד ראש הממשלה יצחק לוי:</w:t>
      </w:r>
    </w:p>
    <w:p w14:paraId="71A8D2EC" w14:textId="77777777" w:rsidR="00000000" w:rsidRDefault="00E82A5C">
      <w:pPr>
        <w:pStyle w:val="a"/>
        <w:rPr>
          <w:rFonts w:hint="cs"/>
          <w:rtl/>
        </w:rPr>
      </w:pPr>
    </w:p>
    <w:p w14:paraId="74B0950D" w14:textId="77777777" w:rsidR="00000000" w:rsidRDefault="00E82A5C">
      <w:pPr>
        <w:pStyle w:val="a"/>
        <w:rPr>
          <w:rFonts w:hint="cs"/>
          <w:rtl/>
        </w:rPr>
      </w:pPr>
      <w:r>
        <w:rPr>
          <w:rFonts w:hint="cs"/>
          <w:rtl/>
        </w:rPr>
        <w:t>מכיוון ששר המשפטים מבקש להעלות את הנושא שוב בוועדת שרים לענייני חקיקה. שר המשפטים תיאם את</w:t>
      </w:r>
      <w:r>
        <w:rPr>
          <w:rFonts w:hint="cs"/>
          <w:rtl/>
        </w:rPr>
        <w:t xml:space="preserve"> זה אתי, ואמרתי לו שאם המציעים יסכימו, גם אני מסכים. הבנתי שמדובר פה בהסכמה שהדברים רק יועלו היום והתשובה וההצבעה יהיו במועד אחר. אם אין הסכמה, אז ועדת השרים כבר החליטה, ואנחנו נשארים בהחלטה הראשונה.</w:t>
      </w:r>
    </w:p>
    <w:p w14:paraId="35531486" w14:textId="77777777" w:rsidR="00000000" w:rsidRDefault="00E82A5C">
      <w:pPr>
        <w:pStyle w:val="a"/>
        <w:rPr>
          <w:rFonts w:hint="cs"/>
          <w:rtl/>
        </w:rPr>
      </w:pPr>
    </w:p>
    <w:p w14:paraId="4F473BCF" w14:textId="77777777" w:rsidR="00000000" w:rsidRDefault="00E82A5C">
      <w:pPr>
        <w:pStyle w:val="ad"/>
        <w:rPr>
          <w:rtl/>
        </w:rPr>
      </w:pPr>
      <w:r>
        <w:rPr>
          <w:rtl/>
        </w:rPr>
        <w:t>היו"ר ראובן ריבלין:</w:t>
      </w:r>
    </w:p>
    <w:p w14:paraId="7ACE59F3" w14:textId="77777777" w:rsidR="00000000" w:rsidRDefault="00E82A5C">
      <w:pPr>
        <w:pStyle w:val="a"/>
        <w:rPr>
          <w:rtl/>
        </w:rPr>
      </w:pPr>
    </w:p>
    <w:p w14:paraId="595DB2BE" w14:textId="77777777" w:rsidR="00000000" w:rsidRDefault="00E82A5C">
      <w:pPr>
        <w:pStyle w:val="a"/>
        <w:rPr>
          <w:rFonts w:hint="cs"/>
          <w:rtl/>
        </w:rPr>
      </w:pPr>
      <w:r>
        <w:rPr>
          <w:rFonts w:hint="cs"/>
          <w:rtl/>
        </w:rPr>
        <w:t>רבותי השרים, אני רוצה להפנות את תש</w:t>
      </w:r>
      <w:r>
        <w:rPr>
          <w:rFonts w:hint="cs"/>
          <w:rtl/>
        </w:rPr>
        <w:t>ומת לבו של שר המשפטים, לפני שהוא יאמר, שעל סדר-היום נמצאת הצעה שכרגע היא הצעה לסדר-היום והיא במסגרת הצעות חוק פרטיות של חבר הכנסת פינס-פז והיא בידיו. בתקנה 137א נאמר: "ביקשה הממשלה להשהות את ההצבעה וחבר הכנסת המציע הסכים לכך, ישאל יושב-ראש הישיבה אם יש התנ</w:t>
      </w:r>
      <w:r>
        <w:rPr>
          <w:rFonts w:hint="cs"/>
          <w:rtl/>
        </w:rPr>
        <w:t>גדות להשהיה, ורשאי כל אחד מחברי הכנסת להתנגד להשהיה ללא הנמקה; היתה התנגדות כאמור, יעמיד היושב-ראש את עניין ההשהיה להצבעה; החליטה הכנסת בעד ההשהיה, יקבעו יושב-ראש הכנסת והסגנים את המועד להצבעה". לכן, זה כבר לא בידיכם, חברי הממשלה, אלא בידי חבר הכנסת פינס-פ</w:t>
      </w:r>
      <w:r>
        <w:rPr>
          <w:rFonts w:hint="cs"/>
          <w:rtl/>
        </w:rPr>
        <w:t>ז וכל אחד מחברי הכנסת; כולם ביחד וכל אחד בנפרד.</w:t>
      </w:r>
    </w:p>
    <w:p w14:paraId="7A9EF96A" w14:textId="77777777" w:rsidR="00000000" w:rsidRDefault="00E82A5C">
      <w:pPr>
        <w:pStyle w:val="a"/>
        <w:rPr>
          <w:rFonts w:hint="cs"/>
          <w:rtl/>
        </w:rPr>
      </w:pPr>
    </w:p>
    <w:p w14:paraId="3FD341E8" w14:textId="77777777" w:rsidR="00000000" w:rsidRDefault="00E82A5C">
      <w:pPr>
        <w:pStyle w:val="a"/>
        <w:rPr>
          <w:rFonts w:hint="cs"/>
          <w:rtl/>
        </w:rPr>
      </w:pPr>
      <w:r>
        <w:rPr>
          <w:rFonts w:hint="cs"/>
          <w:rtl/>
        </w:rPr>
        <w:t>אדוני השר, בבקשה.</w:t>
      </w:r>
    </w:p>
    <w:p w14:paraId="2694386D" w14:textId="77777777" w:rsidR="00000000" w:rsidRDefault="00E82A5C">
      <w:pPr>
        <w:pStyle w:val="a"/>
        <w:rPr>
          <w:rFonts w:hint="cs"/>
          <w:rtl/>
        </w:rPr>
      </w:pPr>
    </w:p>
    <w:p w14:paraId="1F456A97" w14:textId="77777777" w:rsidR="00000000" w:rsidRDefault="00E82A5C">
      <w:pPr>
        <w:pStyle w:val="ac"/>
        <w:rPr>
          <w:rtl/>
        </w:rPr>
      </w:pPr>
      <w:r>
        <w:rPr>
          <w:rFonts w:hint="eastAsia"/>
          <w:rtl/>
        </w:rPr>
        <w:t>שר</w:t>
      </w:r>
      <w:r>
        <w:rPr>
          <w:rtl/>
        </w:rPr>
        <w:t xml:space="preserve"> המשפטים יוסף לפיד:</w:t>
      </w:r>
    </w:p>
    <w:p w14:paraId="4516F726" w14:textId="77777777" w:rsidR="00000000" w:rsidRDefault="00E82A5C">
      <w:pPr>
        <w:pStyle w:val="a"/>
        <w:rPr>
          <w:rFonts w:hint="cs"/>
          <w:rtl/>
        </w:rPr>
      </w:pPr>
    </w:p>
    <w:p w14:paraId="1D1453E9" w14:textId="77777777" w:rsidR="00000000" w:rsidRDefault="00E82A5C">
      <w:pPr>
        <w:pStyle w:val="a"/>
        <w:rPr>
          <w:rFonts w:hint="cs"/>
          <w:rtl/>
        </w:rPr>
      </w:pPr>
      <w:r>
        <w:rPr>
          <w:rFonts w:hint="cs"/>
          <w:rtl/>
        </w:rPr>
        <w:t>אדוני השר - - -</w:t>
      </w:r>
    </w:p>
    <w:p w14:paraId="2FE3C2B9" w14:textId="77777777" w:rsidR="00000000" w:rsidRDefault="00E82A5C">
      <w:pPr>
        <w:pStyle w:val="a"/>
        <w:rPr>
          <w:rFonts w:hint="cs"/>
          <w:rtl/>
        </w:rPr>
      </w:pPr>
    </w:p>
    <w:p w14:paraId="4FB20C12" w14:textId="77777777" w:rsidR="00000000" w:rsidRDefault="00E82A5C">
      <w:pPr>
        <w:pStyle w:val="ad"/>
        <w:rPr>
          <w:rtl/>
        </w:rPr>
      </w:pPr>
      <w:r>
        <w:rPr>
          <w:rtl/>
        </w:rPr>
        <w:t>היו"ר ראובן ריבלין:</w:t>
      </w:r>
    </w:p>
    <w:p w14:paraId="7C85F8B6" w14:textId="77777777" w:rsidR="00000000" w:rsidRDefault="00E82A5C">
      <w:pPr>
        <w:pStyle w:val="a"/>
        <w:rPr>
          <w:rtl/>
        </w:rPr>
      </w:pPr>
    </w:p>
    <w:p w14:paraId="3AA346B8" w14:textId="77777777" w:rsidR="00000000" w:rsidRDefault="00E82A5C">
      <w:pPr>
        <w:pStyle w:val="a"/>
        <w:rPr>
          <w:rFonts w:hint="cs"/>
          <w:rtl/>
        </w:rPr>
      </w:pPr>
      <w:r>
        <w:rPr>
          <w:rFonts w:hint="cs"/>
          <w:rtl/>
        </w:rPr>
        <w:t>נעים להיזכר גם בזה שהייתי שר.</w:t>
      </w:r>
    </w:p>
    <w:p w14:paraId="24DCCA33" w14:textId="77777777" w:rsidR="00000000" w:rsidRDefault="00E82A5C">
      <w:pPr>
        <w:pStyle w:val="a"/>
        <w:rPr>
          <w:rFonts w:hint="cs"/>
          <w:rtl/>
        </w:rPr>
      </w:pPr>
    </w:p>
    <w:p w14:paraId="4545D9B3" w14:textId="77777777" w:rsidR="00000000" w:rsidRDefault="00E82A5C">
      <w:pPr>
        <w:pStyle w:val="ac"/>
        <w:rPr>
          <w:rtl/>
        </w:rPr>
      </w:pPr>
      <w:r>
        <w:rPr>
          <w:rFonts w:hint="eastAsia"/>
          <w:rtl/>
        </w:rPr>
        <w:t>שר</w:t>
      </w:r>
      <w:r>
        <w:rPr>
          <w:rtl/>
        </w:rPr>
        <w:t xml:space="preserve"> המשפטים יוסף לפיד:</w:t>
      </w:r>
    </w:p>
    <w:p w14:paraId="23BD7355" w14:textId="77777777" w:rsidR="00000000" w:rsidRDefault="00E82A5C">
      <w:pPr>
        <w:pStyle w:val="a"/>
        <w:rPr>
          <w:rFonts w:hint="cs"/>
          <w:rtl/>
        </w:rPr>
      </w:pPr>
    </w:p>
    <w:p w14:paraId="35FE4C69" w14:textId="77777777" w:rsidR="00000000" w:rsidRDefault="00E82A5C">
      <w:pPr>
        <w:pStyle w:val="a"/>
        <w:rPr>
          <w:rFonts w:hint="cs"/>
          <w:rtl/>
        </w:rPr>
      </w:pPr>
      <w:r>
        <w:rPr>
          <w:rFonts w:hint="cs"/>
          <w:rtl/>
        </w:rPr>
        <w:t>התחלפנו.</w:t>
      </w:r>
    </w:p>
    <w:p w14:paraId="77C62B63" w14:textId="77777777" w:rsidR="00000000" w:rsidRDefault="00E82A5C">
      <w:pPr>
        <w:pStyle w:val="a"/>
        <w:rPr>
          <w:rFonts w:hint="cs"/>
          <w:rtl/>
        </w:rPr>
      </w:pPr>
    </w:p>
    <w:p w14:paraId="087B6D9A" w14:textId="77777777" w:rsidR="00000000" w:rsidRDefault="00E82A5C">
      <w:pPr>
        <w:pStyle w:val="a"/>
        <w:rPr>
          <w:rFonts w:hint="cs"/>
          <w:rtl/>
        </w:rPr>
      </w:pPr>
      <w:r>
        <w:rPr>
          <w:rFonts w:hint="cs"/>
          <w:rtl/>
        </w:rPr>
        <w:t xml:space="preserve">אדוני היושב-ראש, זה גם בתיאום עם חבר הכנסת מלכיאור, שהציע הצעה </w:t>
      </w:r>
      <w:r>
        <w:rPr>
          <w:rFonts w:hint="cs"/>
          <w:rtl/>
        </w:rPr>
        <w:t>דומה. זו הצעה מקורית ישנה של מימד מהכנסת הקודמת ושל חבר הכנסת פינס-פז. שתי הצעות החוק האלה הן ברוח כוונתה של הממשלה - -</w:t>
      </w:r>
    </w:p>
    <w:p w14:paraId="02287182" w14:textId="77777777" w:rsidR="00000000" w:rsidRDefault="00E82A5C">
      <w:pPr>
        <w:pStyle w:val="a"/>
        <w:rPr>
          <w:rFonts w:hint="cs"/>
          <w:rtl/>
        </w:rPr>
      </w:pPr>
    </w:p>
    <w:p w14:paraId="6497436B" w14:textId="77777777" w:rsidR="00000000" w:rsidRDefault="00E82A5C">
      <w:pPr>
        <w:pStyle w:val="SpeakerCon"/>
        <w:rPr>
          <w:rtl/>
        </w:rPr>
      </w:pPr>
      <w:bookmarkStart w:id="51" w:name="FS000000455T14_05_2003_12_33_11C"/>
      <w:bookmarkEnd w:id="51"/>
      <w:r>
        <w:rPr>
          <w:rtl/>
        </w:rPr>
        <w:t>אופיר פינס-פז (העבודה-מימד):</w:t>
      </w:r>
    </w:p>
    <w:p w14:paraId="1A024CBF" w14:textId="77777777" w:rsidR="00000000" w:rsidRDefault="00E82A5C">
      <w:pPr>
        <w:pStyle w:val="a"/>
        <w:rPr>
          <w:rtl/>
        </w:rPr>
      </w:pPr>
    </w:p>
    <w:p w14:paraId="654702F1" w14:textId="77777777" w:rsidR="00000000" w:rsidRDefault="00E82A5C">
      <w:pPr>
        <w:pStyle w:val="a"/>
        <w:rPr>
          <w:rFonts w:hint="cs"/>
          <w:rtl/>
        </w:rPr>
      </w:pPr>
      <w:r>
        <w:rPr>
          <w:rFonts w:hint="cs"/>
          <w:rtl/>
        </w:rPr>
        <w:t>את זה רציתי לשמוע.</w:t>
      </w:r>
    </w:p>
    <w:p w14:paraId="7048C34C" w14:textId="77777777" w:rsidR="00000000" w:rsidRDefault="00E82A5C">
      <w:pPr>
        <w:pStyle w:val="a"/>
        <w:rPr>
          <w:rFonts w:hint="cs"/>
          <w:rtl/>
        </w:rPr>
      </w:pPr>
    </w:p>
    <w:p w14:paraId="32791C18" w14:textId="77777777" w:rsidR="00000000" w:rsidRDefault="00E82A5C">
      <w:pPr>
        <w:pStyle w:val="ac"/>
        <w:rPr>
          <w:rtl/>
        </w:rPr>
      </w:pPr>
      <w:r>
        <w:rPr>
          <w:rFonts w:hint="eastAsia"/>
          <w:rtl/>
        </w:rPr>
        <w:t>שר</w:t>
      </w:r>
      <w:r>
        <w:rPr>
          <w:rtl/>
        </w:rPr>
        <w:t xml:space="preserve"> המשפטים יוסף לפיד:</w:t>
      </w:r>
    </w:p>
    <w:p w14:paraId="6B378455" w14:textId="77777777" w:rsidR="00000000" w:rsidRDefault="00E82A5C">
      <w:pPr>
        <w:pStyle w:val="a"/>
        <w:rPr>
          <w:rFonts w:hint="cs"/>
          <w:rtl/>
        </w:rPr>
      </w:pPr>
    </w:p>
    <w:p w14:paraId="4BDC92E2" w14:textId="77777777" w:rsidR="00000000" w:rsidRDefault="00E82A5C">
      <w:pPr>
        <w:pStyle w:val="a"/>
        <w:rPr>
          <w:rFonts w:hint="cs"/>
          <w:rtl/>
        </w:rPr>
      </w:pPr>
      <w:r>
        <w:rPr>
          <w:rFonts w:hint="cs"/>
          <w:rtl/>
        </w:rPr>
        <w:t xml:space="preserve">- - שיהיה רב ראשי אחד. אין בינינו חילוקי דעות לגבי התכנים. יש </w:t>
      </w:r>
      <w:r>
        <w:rPr>
          <w:rFonts w:hint="cs"/>
          <w:rtl/>
        </w:rPr>
        <w:t>פה בעיה פרוצדורלית. ראש הממשלה מינה ועדה שבוחנת את הניסוח שהממשלה רוצה להביא, ואנחנו רוצים לפגוש את הניסוח הזה עם הניסוחים של חברי הכנסת מלכיאור ופינס-פז כאשר זה יגיע לדיון טרומי. לכן, אין פה חילוקי דעות - - -</w:t>
      </w:r>
    </w:p>
    <w:p w14:paraId="67FBD86B" w14:textId="77777777" w:rsidR="00000000" w:rsidRDefault="00E82A5C">
      <w:pPr>
        <w:pStyle w:val="a"/>
        <w:rPr>
          <w:rFonts w:hint="cs"/>
          <w:rtl/>
        </w:rPr>
      </w:pPr>
    </w:p>
    <w:p w14:paraId="43AA656D" w14:textId="77777777" w:rsidR="00000000" w:rsidRDefault="00E82A5C">
      <w:pPr>
        <w:pStyle w:val="ac"/>
        <w:rPr>
          <w:rtl/>
        </w:rPr>
      </w:pPr>
      <w:r>
        <w:rPr>
          <w:rFonts w:hint="eastAsia"/>
          <w:rtl/>
        </w:rPr>
        <w:t>משה</w:t>
      </w:r>
      <w:r>
        <w:rPr>
          <w:rtl/>
        </w:rPr>
        <w:t xml:space="preserve"> גפני (יהדות התורה):</w:t>
      </w:r>
    </w:p>
    <w:p w14:paraId="7B01D74B" w14:textId="77777777" w:rsidR="00000000" w:rsidRDefault="00E82A5C">
      <w:pPr>
        <w:pStyle w:val="a"/>
        <w:rPr>
          <w:rFonts w:hint="cs"/>
          <w:rtl/>
        </w:rPr>
      </w:pPr>
    </w:p>
    <w:p w14:paraId="10AD4A24" w14:textId="77777777" w:rsidR="00000000" w:rsidRDefault="00E82A5C">
      <w:pPr>
        <w:pStyle w:val="a"/>
        <w:rPr>
          <w:rFonts w:hint="cs"/>
          <w:rtl/>
        </w:rPr>
      </w:pPr>
      <w:r>
        <w:rPr>
          <w:rFonts w:hint="cs"/>
          <w:rtl/>
        </w:rPr>
        <w:t>- - - שני רבנים ראשי</w:t>
      </w:r>
      <w:r>
        <w:rPr>
          <w:rFonts w:hint="cs"/>
          <w:rtl/>
        </w:rPr>
        <w:t>ים - - -</w:t>
      </w:r>
    </w:p>
    <w:p w14:paraId="6301FE26" w14:textId="77777777" w:rsidR="00000000" w:rsidRDefault="00E82A5C">
      <w:pPr>
        <w:pStyle w:val="a"/>
        <w:rPr>
          <w:rFonts w:hint="cs"/>
          <w:rtl/>
        </w:rPr>
      </w:pPr>
    </w:p>
    <w:p w14:paraId="5E7FE50C" w14:textId="77777777" w:rsidR="00000000" w:rsidRDefault="00E82A5C">
      <w:pPr>
        <w:pStyle w:val="ad"/>
        <w:rPr>
          <w:rtl/>
        </w:rPr>
      </w:pPr>
      <w:r>
        <w:rPr>
          <w:rtl/>
        </w:rPr>
        <w:t>היו"ר ראובן ריבלין:</w:t>
      </w:r>
    </w:p>
    <w:p w14:paraId="6B82F71E" w14:textId="77777777" w:rsidR="00000000" w:rsidRDefault="00E82A5C">
      <w:pPr>
        <w:pStyle w:val="a"/>
        <w:rPr>
          <w:rtl/>
        </w:rPr>
      </w:pPr>
    </w:p>
    <w:p w14:paraId="1A4F1A1C" w14:textId="77777777" w:rsidR="00000000" w:rsidRDefault="00E82A5C">
      <w:pPr>
        <w:pStyle w:val="a"/>
        <w:rPr>
          <w:rFonts w:hint="cs"/>
          <w:rtl/>
        </w:rPr>
      </w:pPr>
      <w:r>
        <w:rPr>
          <w:rFonts w:hint="cs"/>
          <w:rtl/>
        </w:rPr>
        <w:t>חבר הכנסת גפני. חבר הכנסת גפני, האם אדוני מציע הצעה לסדר?</w:t>
      </w:r>
    </w:p>
    <w:p w14:paraId="67A96056" w14:textId="77777777" w:rsidR="00000000" w:rsidRDefault="00E82A5C">
      <w:pPr>
        <w:pStyle w:val="a"/>
        <w:rPr>
          <w:rFonts w:hint="cs"/>
          <w:rtl/>
        </w:rPr>
      </w:pPr>
    </w:p>
    <w:p w14:paraId="67E1BDF9" w14:textId="77777777" w:rsidR="00000000" w:rsidRDefault="00E82A5C">
      <w:pPr>
        <w:pStyle w:val="ac"/>
        <w:rPr>
          <w:rtl/>
        </w:rPr>
      </w:pPr>
      <w:r>
        <w:rPr>
          <w:rFonts w:hint="eastAsia"/>
          <w:rtl/>
        </w:rPr>
        <w:t>שר</w:t>
      </w:r>
      <w:r>
        <w:rPr>
          <w:rtl/>
        </w:rPr>
        <w:t xml:space="preserve"> המשפטים יוסף לפיד:</w:t>
      </w:r>
    </w:p>
    <w:p w14:paraId="5A41E787" w14:textId="77777777" w:rsidR="00000000" w:rsidRDefault="00E82A5C">
      <w:pPr>
        <w:pStyle w:val="a"/>
        <w:rPr>
          <w:rFonts w:hint="cs"/>
          <w:rtl/>
        </w:rPr>
      </w:pPr>
    </w:p>
    <w:p w14:paraId="2D5BF95D" w14:textId="77777777" w:rsidR="00000000" w:rsidRDefault="00E82A5C">
      <w:pPr>
        <w:pStyle w:val="a"/>
        <w:rPr>
          <w:rFonts w:hint="cs"/>
          <w:rtl/>
        </w:rPr>
      </w:pPr>
      <w:r>
        <w:rPr>
          <w:rFonts w:hint="cs"/>
          <w:rtl/>
        </w:rPr>
        <w:t>אדוני יושב-ראש הכנסת, כל המועמדים לרבנות הראשית קיבלו מכתב לפני ההצבעה האחרונה לרבנות הראשית, שבו הודיעה להם הממשלה, שאף שהחוק קובע כהונה של עש</w:t>
      </w:r>
      <w:r>
        <w:rPr>
          <w:rFonts w:hint="cs"/>
          <w:rtl/>
        </w:rPr>
        <w:t>ר שנים, יש בכוונת הממשלה לבוא עם הצעת חוק אחרת, עם כהונה מקוצרת, ולכן אף אחד שם לא רץ מתוך אשליה שאין חקיקה כזאת.</w:t>
      </w:r>
    </w:p>
    <w:p w14:paraId="3C7A3E06" w14:textId="77777777" w:rsidR="00000000" w:rsidRDefault="00E82A5C">
      <w:pPr>
        <w:pStyle w:val="a"/>
        <w:rPr>
          <w:rFonts w:hint="cs"/>
          <w:rtl/>
        </w:rPr>
      </w:pPr>
    </w:p>
    <w:p w14:paraId="38AA52D5" w14:textId="77777777" w:rsidR="00000000" w:rsidRDefault="00E82A5C">
      <w:pPr>
        <w:pStyle w:val="ac"/>
        <w:rPr>
          <w:rtl/>
        </w:rPr>
      </w:pPr>
      <w:r>
        <w:rPr>
          <w:rFonts w:hint="eastAsia"/>
          <w:rtl/>
        </w:rPr>
        <w:t>משה</w:t>
      </w:r>
      <w:r>
        <w:rPr>
          <w:rtl/>
        </w:rPr>
        <w:t xml:space="preserve"> גפני (יהדות התורה):</w:t>
      </w:r>
    </w:p>
    <w:p w14:paraId="7938895F" w14:textId="77777777" w:rsidR="00000000" w:rsidRDefault="00E82A5C">
      <w:pPr>
        <w:pStyle w:val="a"/>
        <w:rPr>
          <w:rFonts w:hint="cs"/>
          <w:rtl/>
        </w:rPr>
      </w:pPr>
    </w:p>
    <w:p w14:paraId="08FAF31B" w14:textId="77777777" w:rsidR="00000000" w:rsidRDefault="00E82A5C">
      <w:pPr>
        <w:pStyle w:val="a"/>
        <w:rPr>
          <w:rFonts w:hint="cs"/>
          <w:rtl/>
        </w:rPr>
      </w:pPr>
      <w:r>
        <w:rPr>
          <w:rFonts w:hint="cs"/>
          <w:rtl/>
        </w:rPr>
        <w:t>אתה יודע שאין לזה תוקף. אתה יודע שאין לזה תוקף.</w:t>
      </w:r>
    </w:p>
    <w:p w14:paraId="1E4D1460" w14:textId="77777777" w:rsidR="00000000" w:rsidRDefault="00E82A5C">
      <w:pPr>
        <w:pStyle w:val="a"/>
        <w:rPr>
          <w:rFonts w:hint="cs"/>
          <w:rtl/>
        </w:rPr>
      </w:pPr>
    </w:p>
    <w:p w14:paraId="0E1357E2" w14:textId="77777777" w:rsidR="00000000" w:rsidRDefault="00E82A5C">
      <w:pPr>
        <w:pStyle w:val="ad"/>
        <w:rPr>
          <w:rtl/>
        </w:rPr>
      </w:pPr>
      <w:r>
        <w:rPr>
          <w:rtl/>
        </w:rPr>
        <w:t>היו"ר ראובן ריבלין:</w:t>
      </w:r>
    </w:p>
    <w:p w14:paraId="171F24A3" w14:textId="77777777" w:rsidR="00000000" w:rsidRDefault="00E82A5C">
      <w:pPr>
        <w:pStyle w:val="a"/>
        <w:rPr>
          <w:rtl/>
        </w:rPr>
      </w:pPr>
    </w:p>
    <w:p w14:paraId="20CD4926" w14:textId="77777777" w:rsidR="00000000" w:rsidRDefault="00E82A5C">
      <w:pPr>
        <w:pStyle w:val="a"/>
        <w:rPr>
          <w:rFonts w:hint="cs"/>
          <w:rtl/>
        </w:rPr>
      </w:pPr>
      <w:r>
        <w:rPr>
          <w:rFonts w:hint="cs"/>
          <w:rtl/>
        </w:rPr>
        <w:t>תודה לשר המשפטים.</w:t>
      </w:r>
    </w:p>
    <w:p w14:paraId="7E7BF8AA" w14:textId="77777777" w:rsidR="00000000" w:rsidRDefault="00E82A5C">
      <w:pPr>
        <w:pStyle w:val="a"/>
        <w:rPr>
          <w:rFonts w:hint="cs"/>
          <w:rtl/>
        </w:rPr>
      </w:pPr>
    </w:p>
    <w:p w14:paraId="74FF84FF" w14:textId="77777777" w:rsidR="00000000" w:rsidRDefault="00E82A5C">
      <w:pPr>
        <w:pStyle w:val="ac"/>
        <w:rPr>
          <w:rtl/>
        </w:rPr>
      </w:pPr>
      <w:r>
        <w:rPr>
          <w:rFonts w:hint="eastAsia"/>
          <w:rtl/>
        </w:rPr>
        <w:t>שר</w:t>
      </w:r>
      <w:r>
        <w:rPr>
          <w:rtl/>
        </w:rPr>
        <w:t xml:space="preserve"> המשפטים יוסף לפיד:</w:t>
      </w:r>
    </w:p>
    <w:p w14:paraId="099E1291" w14:textId="77777777" w:rsidR="00000000" w:rsidRDefault="00E82A5C">
      <w:pPr>
        <w:pStyle w:val="a"/>
        <w:rPr>
          <w:rFonts w:hint="cs"/>
          <w:rtl/>
        </w:rPr>
      </w:pPr>
    </w:p>
    <w:p w14:paraId="103AF5C2" w14:textId="77777777" w:rsidR="00000000" w:rsidRDefault="00E82A5C">
      <w:pPr>
        <w:pStyle w:val="a"/>
        <w:rPr>
          <w:rFonts w:hint="cs"/>
          <w:rtl/>
        </w:rPr>
      </w:pPr>
      <w:r>
        <w:rPr>
          <w:rFonts w:hint="cs"/>
          <w:rtl/>
        </w:rPr>
        <w:t>זה מ</w:t>
      </w:r>
      <w:r>
        <w:rPr>
          <w:rFonts w:hint="cs"/>
          <w:rtl/>
        </w:rPr>
        <w:t>וסכם עלינו - -</w:t>
      </w:r>
    </w:p>
    <w:p w14:paraId="40F2C5FA" w14:textId="77777777" w:rsidR="00000000" w:rsidRDefault="00E82A5C">
      <w:pPr>
        <w:pStyle w:val="a"/>
        <w:rPr>
          <w:rFonts w:hint="cs"/>
          <w:rtl/>
        </w:rPr>
      </w:pPr>
    </w:p>
    <w:p w14:paraId="3CA1F1FF" w14:textId="77777777" w:rsidR="00000000" w:rsidRDefault="00E82A5C">
      <w:pPr>
        <w:pStyle w:val="ad"/>
        <w:rPr>
          <w:rtl/>
        </w:rPr>
      </w:pPr>
      <w:r>
        <w:rPr>
          <w:rtl/>
        </w:rPr>
        <w:t>היו"ר ראובן ריבלין:</w:t>
      </w:r>
    </w:p>
    <w:p w14:paraId="2BCD85E0" w14:textId="77777777" w:rsidR="00000000" w:rsidRDefault="00E82A5C">
      <w:pPr>
        <w:pStyle w:val="a"/>
        <w:rPr>
          <w:rtl/>
        </w:rPr>
      </w:pPr>
    </w:p>
    <w:p w14:paraId="0695ABBC" w14:textId="77777777" w:rsidR="00000000" w:rsidRDefault="00E82A5C">
      <w:pPr>
        <w:pStyle w:val="a"/>
        <w:rPr>
          <w:rFonts w:hint="cs"/>
          <w:rtl/>
        </w:rPr>
      </w:pPr>
      <w:r>
        <w:rPr>
          <w:rFonts w:hint="cs"/>
          <w:rtl/>
        </w:rPr>
        <w:t>הדיון יתקיים. זה זמנו של חבר הכנסת פינס-פז.</w:t>
      </w:r>
    </w:p>
    <w:p w14:paraId="36E9F81B" w14:textId="77777777" w:rsidR="00000000" w:rsidRDefault="00E82A5C">
      <w:pPr>
        <w:pStyle w:val="a"/>
        <w:rPr>
          <w:rFonts w:hint="cs"/>
          <w:rtl/>
        </w:rPr>
      </w:pPr>
    </w:p>
    <w:p w14:paraId="48DFEF1C" w14:textId="77777777" w:rsidR="00000000" w:rsidRDefault="00E82A5C">
      <w:pPr>
        <w:pStyle w:val="ac"/>
        <w:rPr>
          <w:rtl/>
        </w:rPr>
      </w:pPr>
      <w:r>
        <w:rPr>
          <w:rFonts w:hint="eastAsia"/>
          <w:rtl/>
        </w:rPr>
        <w:t>שר</w:t>
      </w:r>
      <w:r>
        <w:rPr>
          <w:rtl/>
        </w:rPr>
        <w:t xml:space="preserve"> המשפטים יוסף לפיד:</w:t>
      </w:r>
    </w:p>
    <w:p w14:paraId="51E4F411" w14:textId="77777777" w:rsidR="00000000" w:rsidRDefault="00E82A5C">
      <w:pPr>
        <w:pStyle w:val="a"/>
        <w:rPr>
          <w:rFonts w:hint="cs"/>
          <w:rtl/>
        </w:rPr>
      </w:pPr>
    </w:p>
    <w:p w14:paraId="5774036C" w14:textId="77777777" w:rsidR="00000000" w:rsidRDefault="00E82A5C">
      <w:pPr>
        <w:pStyle w:val="a"/>
        <w:rPr>
          <w:rFonts w:hint="cs"/>
          <w:rtl/>
        </w:rPr>
      </w:pPr>
      <w:r>
        <w:rPr>
          <w:rFonts w:hint="cs"/>
          <w:rtl/>
        </w:rPr>
        <w:t>- - ועל כן אני מבקש לדחות את ההצבעה.</w:t>
      </w:r>
    </w:p>
    <w:p w14:paraId="18B41882" w14:textId="77777777" w:rsidR="00000000" w:rsidRDefault="00E82A5C">
      <w:pPr>
        <w:pStyle w:val="a"/>
        <w:rPr>
          <w:rFonts w:hint="cs"/>
          <w:rtl/>
        </w:rPr>
      </w:pPr>
    </w:p>
    <w:p w14:paraId="501CF7A3" w14:textId="77777777" w:rsidR="00000000" w:rsidRDefault="00E82A5C">
      <w:pPr>
        <w:pStyle w:val="ad"/>
        <w:rPr>
          <w:rtl/>
        </w:rPr>
      </w:pPr>
      <w:r>
        <w:rPr>
          <w:rtl/>
        </w:rPr>
        <w:t>היו"ר ראובן ריבלין:</w:t>
      </w:r>
    </w:p>
    <w:p w14:paraId="0254FBD7" w14:textId="77777777" w:rsidR="00000000" w:rsidRDefault="00E82A5C">
      <w:pPr>
        <w:pStyle w:val="a"/>
        <w:rPr>
          <w:rtl/>
        </w:rPr>
      </w:pPr>
    </w:p>
    <w:p w14:paraId="114E0F7F" w14:textId="77777777" w:rsidR="00000000" w:rsidRDefault="00E82A5C">
      <w:pPr>
        <w:pStyle w:val="a"/>
        <w:rPr>
          <w:rFonts w:hint="cs"/>
          <w:rtl/>
        </w:rPr>
      </w:pPr>
      <w:r>
        <w:rPr>
          <w:rFonts w:hint="cs"/>
          <w:rtl/>
        </w:rPr>
        <w:t>רבותי חברי הכנסת, האם חבר הכנסת פינס-פז מבקש להציג את הצעתו עכשיו ומסכים לדחייה?</w:t>
      </w:r>
      <w:r>
        <w:rPr>
          <w:rtl/>
        </w:rPr>
        <w:br/>
      </w:r>
    </w:p>
    <w:p w14:paraId="7AB52AF1" w14:textId="77777777" w:rsidR="00000000" w:rsidRDefault="00E82A5C">
      <w:pPr>
        <w:pStyle w:val="SpeakerCon"/>
        <w:rPr>
          <w:rtl/>
        </w:rPr>
      </w:pPr>
      <w:bookmarkStart w:id="52" w:name="FS000000455T14_05_2003_12_38_02C"/>
      <w:bookmarkEnd w:id="52"/>
      <w:r>
        <w:rPr>
          <w:rtl/>
        </w:rPr>
        <w:t>אופיר פינס</w:t>
      </w:r>
      <w:r>
        <w:rPr>
          <w:rtl/>
        </w:rPr>
        <w:t>-פז (העבודה-מימד):</w:t>
      </w:r>
    </w:p>
    <w:p w14:paraId="133D4C0D" w14:textId="77777777" w:rsidR="00000000" w:rsidRDefault="00E82A5C">
      <w:pPr>
        <w:pStyle w:val="a"/>
        <w:rPr>
          <w:rtl/>
        </w:rPr>
      </w:pPr>
    </w:p>
    <w:p w14:paraId="319B42CD" w14:textId="77777777" w:rsidR="00000000" w:rsidRDefault="00E82A5C">
      <w:pPr>
        <w:pStyle w:val="a"/>
        <w:rPr>
          <w:rFonts w:hint="cs"/>
          <w:rtl/>
        </w:rPr>
      </w:pPr>
      <w:r>
        <w:rPr>
          <w:rFonts w:hint="cs"/>
          <w:rtl/>
        </w:rPr>
        <w:t>לא בכדי ביקשתי לשמוע גם את שר המשפטים. על-פי דברי סגן השר לוי, לא הייתי נענה לפנייה. בעקבות דברי שר  המשפטים, שאומר שהממשלה מתכוונת לחוקק חוק דומה, אני בוודאי מקבל את הבקשה הזאת. אדוני שר המשפטים, אני מבין שנצביע בשבוע הבא.</w:t>
      </w:r>
    </w:p>
    <w:p w14:paraId="2C5E6F2B" w14:textId="77777777" w:rsidR="00000000" w:rsidRDefault="00E82A5C">
      <w:pPr>
        <w:pStyle w:val="a"/>
        <w:rPr>
          <w:rFonts w:hint="cs"/>
          <w:rtl/>
        </w:rPr>
      </w:pPr>
    </w:p>
    <w:p w14:paraId="3DDB7D0B" w14:textId="77777777" w:rsidR="00000000" w:rsidRDefault="00E82A5C">
      <w:pPr>
        <w:pStyle w:val="ac"/>
        <w:rPr>
          <w:rtl/>
        </w:rPr>
      </w:pPr>
      <w:r>
        <w:rPr>
          <w:rFonts w:hint="eastAsia"/>
          <w:rtl/>
        </w:rPr>
        <w:t>שר</w:t>
      </w:r>
      <w:r>
        <w:rPr>
          <w:rtl/>
        </w:rPr>
        <w:t xml:space="preserve"> המשפטים </w:t>
      </w:r>
      <w:r>
        <w:rPr>
          <w:rtl/>
        </w:rPr>
        <w:t>יוסף לפיד:</w:t>
      </w:r>
    </w:p>
    <w:p w14:paraId="2858E038" w14:textId="77777777" w:rsidR="00000000" w:rsidRDefault="00E82A5C">
      <w:pPr>
        <w:pStyle w:val="a"/>
        <w:rPr>
          <w:rFonts w:hint="cs"/>
          <w:rtl/>
        </w:rPr>
      </w:pPr>
    </w:p>
    <w:p w14:paraId="749E9A49" w14:textId="77777777" w:rsidR="00000000" w:rsidRDefault="00E82A5C">
      <w:pPr>
        <w:pStyle w:val="a"/>
        <w:rPr>
          <w:rFonts w:hint="cs"/>
          <w:rtl/>
        </w:rPr>
      </w:pPr>
      <w:r>
        <w:rPr>
          <w:rFonts w:hint="cs"/>
          <w:rtl/>
        </w:rPr>
        <w:t>הכוונה שלנו היא להביא את זה - להעביר עוד פעם דרך ועדת השרים ולהביא זאת לפה.</w:t>
      </w:r>
    </w:p>
    <w:p w14:paraId="0391C97A" w14:textId="77777777" w:rsidR="00000000" w:rsidRDefault="00E82A5C">
      <w:pPr>
        <w:pStyle w:val="a"/>
        <w:rPr>
          <w:rFonts w:hint="cs"/>
          <w:rtl/>
        </w:rPr>
      </w:pPr>
    </w:p>
    <w:p w14:paraId="0AEAF09D" w14:textId="77777777" w:rsidR="00000000" w:rsidRDefault="00E82A5C">
      <w:pPr>
        <w:pStyle w:val="SpeakerCon"/>
        <w:rPr>
          <w:rtl/>
        </w:rPr>
      </w:pPr>
      <w:bookmarkStart w:id="53" w:name="FS000000455T14_05_2003_12_39_14C"/>
      <w:bookmarkEnd w:id="53"/>
      <w:r>
        <w:rPr>
          <w:rtl/>
        </w:rPr>
        <w:t>אופיר פינס-פז (העבודה-מימד):</w:t>
      </w:r>
    </w:p>
    <w:p w14:paraId="721D7FB6" w14:textId="77777777" w:rsidR="00000000" w:rsidRDefault="00E82A5C">
      <w:pPr>
        <w:pStyle w:val="a"/>
        <w:rPr>
          <w:rtl/>
        </w:rPr>
      </w:pPr>
    </w:p>
    <w:p w14:paraId="70B970A9" w14:textId="77777777" w:rsidR="00000000" w:rsidRDefault="00E82A5C">
      <w:pPr>
        <w:pStyle w:val="a"/>
        <w:rPr>
          <w:rFonts w:hint="cs"/>
          <w:rtl/>
        </w:rPr>
      </w:pPr>
      <w:r>
        <w:rPr>
          <w:rFonts w:hint="cs"/>
          <w:rtl/>
        </w:rPr>
        <w:t>בסדר.</w:t>
      </w:r>
    </w:p>
    <w:p w14:paraId="1523F3DD" w14:textId="77777777" w:rsidR="00000000" w:rsidRDefault="00E82A5C">
      <w:pPr>
        <w:pStyle w:val="a"/>
        <w:rPr>
          <w:rFonts w:hint="cs"/>
          <w:rtl/>
        </w:rPr>
      </w:pPr>
    </w:p>
    <w:p w14:paraId="1F4F317D" w14:textId="77777777" w:rsidR="00000000" w:rsidRDefault="00E82A5C">
      <w:pPr>
        <w:pStyle w:val="ad"/>
        <w:rPr>
          <w:rtl/>
        </w:rPr>
      </w:pPr>
      <w:r>
        <w:rPr>
          <w:rtl/>
        </w:rPr>
        <w:t>היו"ר ראובן ריבלין:</w:t>
      </w:r>
    </w:p>
    <w:p w14:paraId="3C2A57D6" w14:textId="77777777" w:rsidR="00000000" w:rsidRDefault="00E82A5C">
      <w:pPr>
        <w:pStyle w:val="a"/>
        <w:rPr>
          <w:rtl/>
        </w:rPr>
      </w:pPr>
    </w:p>
    <w:p w14:paraId="3F7874E6" w14:textId="77777777" w:rsidR="00000000" w:rsidRDefault="00E82A5C">
      <w:pPr>
        <w:pStyle w:val="a"/>
        <w:rPr>
          <w:rFonts w:hint="cs"/>
          <w:rtl/>
        </w:rPr>
      </w:pPr>
      <w:r>
        <w:rPr>
          <w:rFonts w:hint="cs"/>
          <w:rtl/>
        </w:rPr>
        <w:t>חבר הכנסת פינס-פז, אני רוצה להבהיר דבר אחד: אם אדוני יציג את הצעתו ואחד מחברי הכנסת - - -</w:t>
      </w:r>
    </w:p>
    <w:p w14:paraId="0B297253" w14:textId="77777777" w:rsidR="00000000" w:rsidRDefault="00E82A5C">
      <w:pPr>
        <w:pStyle w:val="a"/>
        <w:rPr>
          <w:rFonts w:hint="cs"/>
          <w:rtl/>
        </w:rPr>
      </w:pPr>
    </w:p>
    <w:p w14:paraId="50139AAA" w14:textId="77777777" w:rsidR="00000000" w:rsidRDefault="00E82A5C">
      <w:pPr>
        <w:pStyle w:val="SpeakerCon"/>
        <w:rPr>
          <w:rtl/>
        </w:rPr>
      </w:pPr>
      <w:bookmarkStart w:id="54" w:name="FS000000455T14_05_2003_12_39_34C"/>
      <w:bookmarkEnd w:id="54"/>
      <w:r>
        <w:rPr>
          <w:rtl/>
        </w:rPr>
        <w:t>אופיר פינס-פז (העב</w:t>
      </w:r>
      <w:r>
        <w:rPr>
          <w:rtl/>
        </w:rPr>
        <w:t>ודה-מימד):</w:t>
      </w:r>
    </w:p>
    <w:p w14:paraId="1B2154A9" w14:textId="77777777" w:rsidR="00000000" w:rsidRDefault="00E82A5C">
      <w:pPr>
        <w:pStyle w:val="a"/>
        <w:rPr>
          <w:rtl/>
        </w:rPr>
      </w:pPr>
    </w:p>
    <w:p w14:paraId="68B99642" w14:textId="77777777" w:rsidR="00000000" w:rsidRDefault="00E82A5C">
      <w:pPr>
        <w:pStyle w:val="a"/>
        <w:rPr>
          <w:rFonts w:hint="cs"/>
          <w:rtl/>
        </w:rPr>
      </w:pPr>
      <w:r>
        <w:rPr>
          <w:rFonts w:hint="cs"/>
          <w:rtl/>
        </w:rPr>
        <w:t>- - - נצטרך להצביע.</w:t>
      </w:r>
    </w:p>
    <w:p w14:paraId="32C64B07" w14:textId="77777777" w:rsidR="00000000" w:rsidRDefault="00E82A5C">
      <w:pPr>
        <w:pStyle w:val="a"/>
        <w:rPr>
          <w:rFonts w:hint="cs"/>
          <w:rtl/>
        </w:rPr>
      </w:pPr>
    </w:p>
    <w:p w14:paraId="7C391857" w14:textId="77777777" w:rsidR="00000000" w:rsidRDefault="00E82A5C">
      <w:pPr>
        <w:pStyle w:val="ad"/>
        <w:rPr>
          <w:rtl/>
        </w:rPr>
      </w:pPr>
      <w:r>
        <w:rPr>
          <w:rtl/>
        </w:rPr>
        <w:t>היו"ר ראובן ריבלין:</w:t>
      </w:r>
    </w:p>
    <w:p w14:paraId="3567C8C7" w14:textId="77777777" w:rsidR="00000000" w:rsidRDefault="00E82A5C">
      <w:pPr>
        <w:pStyle w:val="a"/>
        <w:rPr>
          <w:rtl/>
        </w:rPr>
      </w:pPr>
    </w:p>
    <w:p w14:paraId="698E47D7" w14:textId="77777777" w:rsidR="00000000" w:rsidRDefault="00E82A5C">
      <w:pPr>
        <w:pStyle w:val="a"/>
        <w:rPr>
          <w:rFonts w:hint="cs"/>
          <w:rtl/>
        </w:rPr>
      </w:pPr>
      <w:r>
        <w:rPr>
          <w:rFonts w:hint="cs"/>
          <w:rtl/>
        </w:rPr>
        <w:t>- - - נצטרך להצביע על דחיית ההצבעה.</w:t>
      </w:r>
    </w:p>
    <w:p w14:paraId="1267033C" w14:textId="77777777" w:rsidR="00000000" w:rsidRDefault="00E82A5C">
      <w:pPr>
        <w:pStyle w:val="a"/>
        <w:rPr>
          <w:rFonts w:hint="cs"/>
          <w:rtl/>
        </w:rPr>
      </w:pPr>
    </w:p>
    <w:p w14:paraId="14F3DF81" w14:textId="77777777" w:rsidR="00000000" w:rsidRDefault="00E82A5C">
      <w:pPr>
        <w:pStyle w:val="SpeakerCon"/>
        <w:rPr>
          <w:rtl/>
        </w:rPr>
      </w:pPr>
      <w:bookmarkStart w:id="55" w:name="FS000000455T14_05_2003_12_39_49C"/>
      <w:bookmarkEnd w:id="55"/>
      <w:r>
        <w:rPr>
          <w:rFonts w:hint="eastAsia"/>
          <w:rtl/>
        </w:rPr>
        <w:t>אופיר</w:t>
      </w:r>
      <w:r>
        <w:rPr>
          <w:rtl/>
        </w:rPr>
        <w:t xml:space="preserve"> פינס-פז (העבודה-מימד):</w:t>
      </w:r>
    </w:p>
    <w:p w14:paraId="6AD20F02" w14:textId="77777777" w:rsidR="00000000" w:rsidRDefault="00E82A5C">
      <w:pPr>
        <w:pStyle w:val="a"/>
        <w:rPr>
          <w:rFonts w:hint="cs"/>
          <w:rtl/>
        </w:rPr>
      </w:pPr>
    </w:p>
    <w:p w14:paraId="1796B3F1" w14:textId="77777777" w:rsidR="00000000" w:rsidRDefault="00E82A5C">
      <w:pPr>
        <w:pStyle w:val="a"/>
        <w:rPr>
          <w:rFonts w:hint="cs"/>
          <w:rtl/>
        </w:rPr>
      </w:pPr>
      <w:r>
        <w:rPr>
          <w:rFonts w:hint="cs"/>
          <w:rtl/>
        </w:rPr>
        <w:t>כן. זה ברור.</w:t>
      </w:r>
    </w:p>
    <w:p w14:paraId="0B81F3E7" w14:textId="77777777" w:rsidR="00000000" w:rsidRDefault="00E82A5C">
      <w:pPr>
        <w:pStyle w:val="a"/>
        <w:rPr>
          <w:rFonts w:hint="cs"/>
          <w:rtl/>
        </w:rPr>
      </w:pPr>
    </w:p>
    <w:p w14:paraId="1376A61C" w14:textId="77777777" w:rsidR="00000000" w:rsidRDefault="00E82A5C">
      <w:pPr>
        <w:pStyle w:val="ad"/>
        <w:rPr>
          <w:rtl/>
        </w:rPr>
      </w:pPr>
      <w:r>
        <w:rPr>
          <w:rFonts w:hint="eastAsia"/>
          <w:rtl/>
        </w:rPr>
        <w:t>היו</w:t>
      </w:r>
      <w:r>
        <w:rPr>
          <w:rtl/>
        </w:rPr>
        <w:t>"ר ראובן ריבלין:</w:t>
      </w:r>
    </w:p>
    <w:p w14:paraId="49CF34B2" w14:textId="77777777" w:rsidR="00000000" w:rsidRDefault="00E82A5C">
      <w:pPr>
        <w:pStyle w:val="a"/>
        <w:rPr>
          <w:rFonts w:hint="cs"/>
          <w:rtl/>
        </w:rPr>
      </w:pPr>
    </w:p>
    <w:p w14:paraId="2D25772B" w14:textId="77777777" w:rsidR="00000000" w:rsidRDefault="00E82A5C">
      <w:pPr>
        <w:pStyle w:val="a"/>
        <w:rPr>
          <w:rFonts w:hint="cs"/>
          <w:rtl/>
        </w:rPr>
      </w:pPr>
      <w:r>
        <w:rPr>
          <w:rFonts w:hint="cs"/>
          <w:rtl/>
        </w:rPr>
        <w:t>תודה רבה.</w:t>
      </w:r>
    </w:p>
    <w:p w14:paraId="115972AF" w14:textId="77777777" w:rsidR="00000000" w:rsidRDefault="00E82A5C">
      <w:pPr>
        <w:pStyle w:val="a"/>
        <w:rPr>
          <w:rFonts w:hint="cs"/>
          <w:rtl/>
        </w:rPr>
      </w:pPr>
    </w:p>
    <w:p w14:paraId="2F9150AF" w14:textId="77777777" w:rsidR="00000000" w:rsidRDefault="00E82A5C">
      <w:pPr>
        <w:pStyle w:val="SpeakerCon"/>
        <w:rPr>
          <w:rtl/>
        </w:rPr>
      </w:pPr>
      <w:bookmarkStart w:id="56" w:name="FS000000455T14_05_2003_12_40_23C"/>
      <w:bookmarkEnd w:id="56"/>
      <w:r>
        <w:rPr>
          <w:rtl/>
        </w:rPr>
        <w:t>אופיר פינס-פז (העבודה-מימד):</w:t>
      </w:r>
    </w:p>
    <w:p w14:paraId="74D10A62" w14:textId="77777777" w:rsidR="00000000" w:rsidRDefault="00E82A5C">
      <w:pPr>
        <w:pStyle w:val="a"/>
        <w:rPr>
          <w:rtl/>
        </w:rPr>
      </w:pPr>
    </w:p>
    <w:p w14:paraId="12885661" w14:textId="77777777" w:rsidR="00000000" w:rsidRDefault="00E82A5C">
      <w:pPr>
        <w:pStyle w:val="a"/>
        <w:rPr>
          <w:rFonts w:hint="cs"/>
          <w:rtl/>
        </w:rPr>
      </w:pPr>
      <w:r>
        <w:rPr>
          <w:rFonts w:hint="cs"/>
          <w:rtl/>
        </w:rPr>
        <w:t xml:space="preserve">אני מודה ומתוודה, שהצעת החוק נדונה היום בכנסת אחרי שהסוסים </w:t>
      </w:r>
      <w:r>
        <w:rPr>
          <w:rFonts w:hint="cs"/>
          <w:rtl/>
        </w:rPr>
        <w:t>כבר ברחו מהאורווה. כלומר, זה ממש לא גבורה גדולה היום להחליט על רב ראשי אחד, אחרי שכבר יש לנו שני רבנים ראשיים לעשר השנים הבאות.</w:t>
      </w:r>
    </w:p>
    <w:p w14:paraId="1366759F" w14:textId="77777777" w:rsidR="00000000" w:rsidRDefault="00E82A5C">
      <w:pPr>
        <w:pStyle w:val="a"/>
        <w:rPr>
          <w:rFonts w:hint="cs"/>
          <w:rtl/>
        </w:rPr>
      </w:pPr>
    </w:p>
    <w:p w14:paraId="5CBB18F2" w14:textId="77777777" w:rsidR="00000000" w:rsidRDefault="00E82A5C">
      <w:pPr>
        <w:pStyle w:val="ac"/>
        <w:rPr>
          <w:rtl/>
        </w:rPr>
      </w:pPr>
      <w:r>
        <w:rPr>
          <w:rFonts w:hint="eastAsia"/>
          <w:rtl/>
        </w:rPr>
        <w:t>שר</w:t>
      </w:r>
      <w:r>
        <w:rPr>
          <w:rtl/>
        </w:rPr>
        <w:t xml:space="preserve"> התיירות בנימין אלון:</w:t>
      </w:r>
    </w:p>
    <w:p w14:paraId="10B8E0FF" w14:textId="77777777" w:rsidR="00000000" w:rsidRDefault="00E82A5C">
      <w:pPr>
        <w:pStyle w:val="a"/>
        <w:rPr>
          <w:rFonts w:hint="cs"/>
          <w:rtl/>
        </w:rPr>
      </w:pPr>
    </w:p>
    <w:p w14:paraId="1F9C4B63" w14:textId="77777777" w:rsidR="00000000" w:rsidRDefault="00E82A5C">
      <w:pPr>
        <w:pStyle w:val="a"/>
        <w:rPr>
          <w:rFonts w:hint="cs"/>
          <w:rtl/>
        </w:rPr>
      </w:pPr>
      <w:r>
        <w:rPr>
          <w:rFonts w:hint="cs"/>
          <w:rtl/>
        </w:rPr>
        <w:t>- - -</w:t>
      </w:r>
    </w:p>
    <w:p w14:paraId="4A04EA02" w14:textId="77777777" w:rsidR="00000000" w:rsidRDefault="00E82A5C">
      <w:pPr>
        <w:pStyle w:val="a"/>
        <w:rPr>
          <w:rFonts w:hint="cs"/>
          <w:rtl/>
        </w:rPr>
      </w:pPr>
    </w:p>
    <w:p w14:paraId="39922EC9" w14:textId="77777777" w:rsidR="00000000" w:rsidRDefault="00E82A5C">
      <w:pPr>
        <w:pStyle w:val="SpeakerCon"/>
        <w:rPr>
          <w:rtl/>
        </w:rPr>
      </w:pPr>
      <w:bookmarkStart w:id="57" w:name="FS000000455T14_05_2003_12_41_07C"/>
      <w:bookmarkEnd w:id="57"/>
      <w:r>
        <w:rPr>
          <w:rtl/>
        </w:rPr>
        <w:t>אופיר פינס-פז (העבודה-מימד):</w:t>
      </w:r>
    </w:p>
    <w:p w14:paraId="3819A99D" w14:textId="77777777" w:rsidR="00000000" w:rsidRDefault="00E82A5C">
      <w:pPr>
        <w:pStyle w:val="a"/>
        <w:rPr>
          <w:rtl/>
        </w:rPr>
      </w:pPr>
    </w:p>
    <w:p w14:paraId="4B8CC8A5" w14:textId="77777777" w:rsidR="00000000" w:rsidRDefault="00E82A5C">
      <w:pPr>
        <w:pStyle w:val="a"/>
        <w:rPr>
          <w:rFonts w:hint="cs"/>
          <w:rtl/>
        </w:rPr>
      </w:pPr>
      <w:r>
        <w:rPr>
          <w:rFonts w:hint="cs"/>
          <w:rtl/>
        </w:rPr>
        <w:t>השר אלון, זה כמובן לצורך המליצה.</w:t>
      </w:r>
    </w:p>
    <w:p w14:paraId="72FA4F42" w14:textId="77777777" w:rsidR="00000000" w:rsidRDefault="00E82A5C">
      <w:pPr>
        <w:pStyle w:val="a"/>
        <w:rPr>
          <w:rFonts w:hint="cs"/>
          <w:rtl/>
        </w:rPr>
      </w:pPr>
    </w:p>
    <w:p w14:paraId="07BF97B5" w14:textId="77777777" w:rsidR="00000000" w:rsidRDefault="00E82A5C">
      <w:pPr>
        <w:pStyle w:val="a"/>
        <w:rPr>
          <w:rFonts w:hint="cs"/>
          <w:rtl/>
        </w:rPr>
      </w:pPr>
      <w:r>
        <w:rPr>
          <w:rFonts w:hint="cs"/>
          <w:rtl/>
        </w:rPr>
        <w:t>אבל, טוב מאוחר מאשר לעולם לא. כ</w:t>
      </w:r>
      <w:r>
        <w:rPr>
          <w:rFonts w:hint="cs"/>
          <w:rtl/>
        </w:rPr>
        <w:t>פי שאמר חבר הכנסת גפני, ביקשתי בוועדת הכנסת לקבל פטור מחובת הנחה לפני הבחירות לרבנות הראשית, כדי שנוכל באמת לבחור רק רב ראשי אחד עכשיו, אבל אז התגייסה כל הקואליציה, לרבות, לצערי, חברי משינוי בוועדה, והפילו את הבקשה להקדמת חקיקת החוק הזה. יכול להיות שאם היו</w:t>
      </w:r>
      <w:r>
        <w:rPr>
          <w:rFonts w:hint="cs"/>
          <w:rtl/>
        </w:rPr>
        <w:t xml:space="preserve"> נוהגים אחרת היום היינו בוחרים רק רב ראשי אחד, כמו שאגב המליצו הרב לאו וגם הרב בקשי-דורון, שהם למודי ניסיון בעניין הזה. אבל, אנחנו כבר אחרי העניין הזה.</w:t>
      </w:r>
    </w:p>
    <w:p w14:paraId="5C2BB0A0" w14:textId="77777777" w:rsidR="00000000" w:rsidRDefault="00E82A5C">
      <w:pPr>
        <w:pStyle w:val="a"/>
        <w:rPr>
          <w:rFonts w:hint="cs"/>
          <w:rtl/>
        </w:rPr>
      </w:pPr>
    </w:p>
    <w:p w14:paraId="1323DAF8" w14:textId="77777777" w:rsidR="00000000" w:rsidRDefault="00E82A5C">
      <w:pPr>
        <w:pStyle w:val="ac"/>
        <w:rPr>
          <w:rtl/>
        </w:rPr>
      </w:pPr>
      <w:r>
        <w:rPr>
          <w:rFonts w:hint="eastAsia"/>
          <w:rtl/>
        </w:rPr>
        <w:t>שאול</w:t>
      </w:r>
      <w:r>
        <w:rPr>
          <w:rtl/>
        </w:rPr>
        <w:t xml:space="preserve"> יהלום (מפד"ל):</w:t>
      </w:r>
    </w:p>
    <w:p w14:paraId="619424B3" w14:textId="77777777" w:rsidR="00000000" w:rsidRDefault="00E82A5C">
      <w:pPr>
        <w:pStyle w:val="a"/>
        <w:rPr>
          <w:rFonts w:hint="cs"/>
          <w:rtl/>
        </w:rPr>
      </w:pPr>
    </w:p>
    <w:p w14:paraId="0B50C13F" w14:textId="77777777" w:rsidR="00000000" w:rsidRDefault="00E82A5C">
      <w:pPr>
        <w:pStyle w:val="a"/>
        <w:rPr>
          <w:rFonts w:hint="cs"/>
          <w:rtl/>
        </w:rPr>
      </w:pPr>
      <w:r>
        <w:rPr>
          <w:rFonts w:hint="cs"/>
          <w:rtl/>
        </w:rPr>
        <w:t>הם לא ידעו את התוצאות.</w:t>
      </w:r>
    </w:p>
    <w:p w14:paraId="341235AD" w14:textId="77777777" w:rsidR="00000000" w:rsidRDefault="00E82A5C">
      <w:pPr>
        <w:pStyle w:val="a"/>
        <w:rPr>
          <w:rFonts w:hint="cs"/>
          <w:rtl/>
        </w:rPr>
      </w:pPr>
    </w:p>
    <w:p w14:paraId="39A1F2A2" w14:textId="77777777" w:rsidR="00000000" w:rsidRDefault="00E82A5C">
      <w:pPr>
        <w:pStyle w:val="SpeakerCon"/>
        <w:rPr>
          <w:rtl/>
        </w:rPr>
      </w:pPr>
      <w:bookmarkStart w:id="58" w:name="FS000000455T14_05_2003_12_42_52C"/>
      <w:bookmarkEnd w:id="58"/>
      <w:r>
        <w:rPr>
          <w:rtl/>
        </w:rPr>
        <w:t>אופיר פינס-פז (העבודה-מימד):</w:t>
      </w:r>
    </w:p>
    <w:p w14:paraId="14E600F4" w14:textId="77777777" w:rsidR="00000000" w:rsidRDefault="00E82A5C">
      <w:pPr>
        <w:pStyle w:val="a"/>
        <w:rPr>
          <w:rtl/>
        </w:rPr>
      </w:pPr>
    </w:p>
    <w:p w14:paraId="56BF4AC9" w14:textId="77777777" w:rsidR="00000000" w:rsidRDefault="00E82A5C">
      <w:pPr>
        <w:pStyle w:val="a"/>
        <w:rPr>
          <w:rFonts w:hint="cs"/>
          <w:rtl/>
        </w:rPr>
      </w:pPr>
      <w:r>
        <w:rPr>
          <w:rFonts w:hint="cs"/>
          <w:rtl/>
        </w:rPr>
        <w:t xml:space="preserve">חבר הכנסת יהלום אומר שהם לא </w:t>
      </w:r>
      <w:r>
        <w:rPr>
          <w:rFonts w:hint="cs"/>
          <w:rtl/>
        </w:rPr>
        <w:t>ידעו את התוצאות. לו ידעו את התוצאות, יכול להיות שהיו חושבים אחרת. זה  יפה.</w:t>
      </w:r>
    </w:p>
    <w:p w14:paraId="03A4D910" w14:textId="77777777" w:rsidR="00000000" w:rsidRDefault="00E82A5C">
      <w:pPr>
        <w:pStyle w:val="a"/>
        <w:rPr>
          <w:rFonts w:hint="cs"/>
          <w:rtl/>
        </w:rPr>
      </w:pPr>
    </w:p>
    <w:p w14:paraId="6627FEB2" w14:textId="77777777" w:rsidR="00000000" w:rsidRDefault="00E82A5C">
      <w:pPr>
        <w:pStyle w:val="a"/>
        <w:rPr>
          <w:rFonts w:hint="cs"/>
          <w:rtl/>
        </w:rPr>
      </w:pPr>
      <w:r>
        <w:rPr>
          <w:rFonts w:hint="cs"/>
          <w:rtl/>
        </w:rPr>
        <w:t>מכל מקום, אנחנו אחרי השלב הזה.</w:t>
      </w:r>
    </w:p>
    <w:p w14:paraId="2762E23C" w14:textId="77777777" w:rsidR="00000000" w:rsidRDefault="00E82A5C">
      <w:pPr>
        <w:pStyle w:val="a"/>
        <w:rPr>
          <w:rFonts w:hint="cs"/>
          <w:rtl/>
        </w:rPr>
      </w:pPr>
    </w:p>
    <w:p w14:paraId="178DDD09" w14:textId="77777777" w:rsidR="00000000" w:rsidRDefault="00E82A5C">
      <w:pPr>
        <w:pStyle w:val="ac"/>
        <w:rPr>
          <w:rtl/>
        </w:rPr>
      </w:pPr>
      <w:r>
        <w:rPr>
          <w:rFonts w:hint="eastAsia"/>
          <w:rtl/>
        </w:rPr>
        <w:t>משה</w:t>
      </w:r>
      <w:r>
        <w:rPr>
          <w:rtl/>
        </w:rPr>
        <w:t xml:space="preserve"> גפני (יהדות התורה):</w:t>
      </w:r>
    </w:p>
    <w:p w14:paraId="38654F74" w14:textId="77777777" w:rsidR="00000000" w:rsidRDefault="00E82A5C">
      <w:pPr>
        <w:pStyle w:val="a"/>
        <w:rPr>
          <w:rFonts w:hint="cs"/>
          <w:rtl/>
        </w:rPr>
      </w:pPr>
    </w:p>
    <w:p w14:paraId="21A5DCED" w14:textId="77777777" w:rsidR="00000000" w:rsidRDefault="00E82A5C">
      <w:pPr>
        <w:pStyle w:val="a"/>
        <w:rPr>
          <w:rFonts w:hint="cs"/>
          <w:rtl/>
        </w:rPr>
      </w:pPr>
      <w:r>
        <w:rPr>
          <w:rFonts w:hint="cs"/>
          <w:rtl/>
        </w:rPr>
        <w:t>לו ידעה את התוצאות היתה המפד"ל מסכימה להצעה שלנו.</w:t>
      </w:r>
    </w:p>
    <w:p w14:paraId="73192405" w14:textId="77777777" w:rsidR="00000000" w:rsidRDefault="00E82A5C">
      <w:pPr>
        <w:pStyle w:val="a"/>
        <w:rPr>
          <w:rFonts w:hint="cs"/>
          <w:rtl/>
        </w:rPr>
      </w:pPr>
    </w:p>
    <w:p w14:paraId="2687CF4D" w14:textId="77777777" w:rsidR="00000000" w:rsidRDefault="00E82A5C">
      <w:pPr>
        <w:pStyle w:val="SpeakerCon"/>
        <w:rPr>
          <w:rtl/>
        </w:rPr>
      </w:pPr>
      <w:bookmarkStart w:id="59" w:name="FS000000455T14_05_2003_12_43_47C"/>
      <w:bookmarkEnd w:id="59"/>
      <w:r>
        <w:rPr>
          <w:rtl/>
        </w:rPr>
        <w:t>אופיר פינס-פז (העבודה-מימד):</w:t>
      </w:r>
    </w:p>
    <w:p w14:paraId="43287DA3" w14:textId="77777777" w:rsidR="00000000" w:rsidRDefault="00E82A5C">
      <w:pPr>
        <w:pStyle w:val="a"/>
        <w:rPr>
          <w:rtl/>
        </w:rPr>
      </w:pPr>
    </w:p>
    <w:p w14:paraId="0368A6B1" w14:textId="77777777" w:rsidR="00000000" w:rsidRDefault="00E82A5C">
      <w:pPr>
        <w:pStyle w:val="a"/>
        <w:rPr>
          <w:rFonts w:hint="cs"/>
          <w:rtl/>
        </w:rPr>
      </w:pPr>
      <w:r>
        <w:rPr>
          <w:rFonts w:hint="cs"/>
          <w:rtl/>
        </w:rPr>
        <w:t>כן, זה מה שהוא אומר.</w:t>
      </w:r>
    </w:p>
    <w:p w14:paraId="60CF8AEC" w14:textId="77777777" w:rsidR="00000000" w:rsidRDefault="00E82A5C">
      <w:pPr>
        <w:pStyle w:val="a"/>
        <w:ind w:firstLine="0"/>
        <w:rPr>
          <w:rFonts w:hint="cs"/>
          <w:rtl/>
        </w:rPr>
      </w:pPr>
    </w:p>
    <w:p w14:paraId="15116989" w14:textId="77777777" w:rsidR="00000000" w:rsidRDefault="00E82A5C">
      <w:pPr>
        <w:pStyle w:val="ac"/>
        <w:rPr>
          <w:rtl/>
        </w:rPr>
      </w:pPr>
      <w:r>
        <w:rPr>
          <w:rFonts w:hint="eastAsia"/>
          <w:rtl/>
        </w:rPr>
        <w:t>משה</w:t>
      </w:r>
      <w:r>
        <w:rPr>
          <w:rtl/>
        </w:rPr>
        <w:t xml:space="preserve"> גפני (יהדות התור</w:t>
      </w:r>
      <w:r>
        <w:rPr>
          <w:rtl/>
        </w:rPr>
        <w:t>ה):</w:t>
      </w:r>
    </w:p>
    <w:p w14:paraId="580A7287" w14:textId="77777777" w:rsidR="00000000" w:rsidRDefault="00E82A5C">
      <w:pPr>
        <w:pStyle w:val="a"/>
        <w:rPr>
          <w:rFonts w:hint="cs"/>
          <w:rtl/>
        </w:rPr>
      </w:pPr>
    </w:p>
    <w:p w14:paraId="23D88301" w14:textId="77777777" w:rsidR="00000000" w:rsidRDefault="00E82A5C">
      <w:pPr>
        <w:pStyle w:val="a"/>
        <w:rPr>
          <w:rFonts w:hint="cs"/>
          <w:rtl/>
        </w:rPr>
      </w:pPr>
      <w:r>
        <w:rPr>
          <w:rFonts w:hint="cs"/>
          <w:rtl/>
        </w:rPr>
        <w:t>הם חשבו - - - הם לא יודעים מה - - -</w:t>
      </w:r>
    </w:p>
    <w:p w14:paraId="44268EA9" w14:textId="77777777" w:rsidR="00000000" w:rsidRDefault="00E82A5C">
      <w:pPr>
        <w:pStyle w:val="a"/>
        <w:rPr>
          <w:rFonts w:hint="cs"/>
          <w:rtl/>
        </w:rPr>
      </w:pPr>
    </w:p>
    <w:p w14:paraId="163BC64F" w14:textId="77777777" w:rsidR="00000000" w:rsidRDefault="00E82A5C">
      <w:pPr>
        <w:pStyle w:val="SpeakerCon"/>
        <w:rPr>
          <w:rtl/>
        </w:rPr>
      </w:pPr>
      <w:bookmarkStart w:id="60" w:name="FS000000455T14_05_2003_12_44_10C"/>
      <w:bookmarkEnd w:id="60"/>
      <w:r>
        <w:rPr>
          <w:rtl/>
        </w:rPr>
        <w:t>אופיר פינס-פז (העבודה-מימד):</w:t>
      </w:r>
    </w:p>
    <w:p w14:paraId="0E33812B" w14:textId="77777777" w:rsidR="00000000" w:rsidRDefault="00E82A5C">
      <w:pPr>
        <w:pStyle w:val="a"/>
        <w:rPr>
          <w:rtl/>
        </w:rPr>
      </w:pPr>
    </w:p>
    <w:p w14:paraId="68EF1880" w14:textId="77777777" w:rsidR="00000000" w:rsidRDefault="00E82A5C">
      <w:pPr>
        <w:pStyle w:val="a"/>
        <w:rPr>
          <w:rFonts w:hint="cs"/>
          <w:rtl/>
        </w:rPr>
      </w:pPr>
      <w:r>
        <w:rPr>
          <w:rFonts w:hint="cs"/>
          <w:rtl/>
        </w:rPr>
        <w:t>לדעתי, יש רוב עצום במדינת ישראל - - -</w:t>
      </w:r>
    </w:p>
    <w:p w14:paraId="378BC416" w14:textId="77777777" w:rsidR="00000000" w:rsidRDefault="00E82A5C">
      <w:pPr>
        <w:pStyle w:val="a"/>
        <w:rPr>
          <w:rFonts w:hint="cs"/>
          <w:rtl/>
        </w:rPr>
      </w:pPr>
    </w:p>
    <w:p w14:paraId="07EE54D1" w14:textId="77777777" w:rsidR="00000000" w:rsidRDefault="00E82A5C">
      <w:pPr>
        <w:pStyle w:val="ad"/>
        <w:rPr>
          <w:rtl/>
        </w:rPr>
      </w:pPr>
      <w:r>
        <w:rPr>
          <w:rtl/>
        </w:rPr>
        <w:t>היו"ר ראובן ריבלין:</w:t>
      </w:r>
    </w:p>
    <w:p w14:paraId="5D387AB7" w14:textId="77777777" w:rsidR="00000000" w:rsidRDefault="00E82A5C">
      <w:pPr>
        <w:pStyle w:val="a"/>
        <w:rPr>
          <w:rtl/>
        </w:rPr>
      </w:pPr>
    </w:p>
    <w:p w14:paraId="5AC89F70" w14:textId="77777777" w:rsidR="00000000" w:rsidRDefault="00E82A5C">
      <w:pPr>
        <w:pStyle w:val="a"/>
        <w:rPr>
          <w:rFonts w:hint="cs"/>
          <w:rtl/>
        </w:rPr>
      </w:pPr>
      <w:r>
        <w:rPr>
          <w:rFonts w:hint="cs"/>
          <w:rtl/>
        </w:rPr>
        <w:t>חבר הכנסת גפני, הוא הנואם. קריאת ביניים איננה נאום. לאחרונה אדוני מרבה בנאומים.  קריאת ביניים היא קריאת ביניים.</w:t>
      </w:r>
    </w:p>
    <w:p w14:paraId="5D99672C" w14:textId="77777777" w:rsidR="00000000" w:rsidRDefault="00E82A5C">
      <w:pPr>
        <w:pStyle w:val="a"/>
        <w:rPr>
          <w:rFonts w:hint="cs"/>
          <w:rtl/>
        </w:rPr>
      </w:pPr>
    </w:p>
    <w:p w14:paraId="6117FADE" w14:textId="77777777" w:rsidR="00000000" w:rsidRDefault="00E82A5C">
      <w:pPr>
        <w:pStyle w:val="SpeakerCon"/>
        <w:rPr>
          <w:rtl/>
        </w:rPr>
      </w:pPr>
      <w:bookmarkStart w:id="61" w:name="FS000000455T14_05_2003_12_44_47C"/>
      <w:bookmarkEnd w:id="61"/>
      <w:r>
        <w:rPr>
          <w:rtl/>
        </w:rPr>
        <w:t>אופיר פינס-</w:t>
      </w:r>
      <w:r>
        <w:rPr>
          <w:rtl/>
        </w:rPr>
        <w:t>פז (העבודה-מימד):</w:t>
      </w:r>
    </w:p>
    <w:p w14:paraId="70000876" w14:textId="77777777" w:rsidR="00000000" w:rsidRDefault="00E82A5C">
      <w:pPr>
        <w:pStyle w:val="a"/>
        <w:rPr>
          <w:rtl/>
        </w:rPr>
      </w:pPr>
    </w:p>
    <w:p w14:paraId="4C5193B3" w14:textId="77777777" w:rsidR="00000000" w:rsidRDefault="00E82A5C">
      <w:pPr>
        <w:pStyle w:val="a"/>
        <w:rPr>
          <w:rFonts w:hint="cs"/>
          <w:rtl/>
        </w:rPr>
      </w:pPr>
      <w:r>
        <w:rPr>
          <w:rFonts w:hint="cs"/>
          <w:rtl/>
        </w:rPr>
        <w:t>אדוני היושב-ראש, לא עשיתי סקר, אבל אין לי ספק שרוב ברור בחברה הישראלית מואס בפלגנות על רקע ספרדים-אשכנזים במדינת ישראל. הניסיון להנציח בכוח - בכוח המסורת, בכוח החוק - את הדבר הזה, הוא מאוס ובלתי נסבל. אין שום סיבה שבעולם שבמדינת ישראל 20</w:t>
      </w:r>
      <w:r>
        <w:rPr>
          <w:rFonts w:hint="cs"/>
          <w:rtl/>
        </w:rPr>
        <w:t xml:space="preserve">03 יהיו שני רבנים ראשיים, אחד ספרדי ואחד אשכנזי. זה נוגד את השכל הישר. לא ברור לְמה זה נחוץ. אני משוכנע שאפשר להתלכד סביב רב ראשי אחד, שכולם יתלכדו סביבו - הספרדים, האשכנזים וכל עם ישראל. </w:t>
      </w:r>
    </w:p>
    <w:p w14:paraId="709C052E" w14:textId="77777777" w:rsidR="00000000" w:rsidRDefault="00E82A5C">
      <w:pPr>
        <w:pStyle w:val="a"/>
        <w:rPr>
          <w:rFonts w:hint="cs"/>
          <w:rtl/>
        </w:rPr>
      </w:pPr>
    </w:p>
    <w:p w14:paraId="2C7F96AB" w14:textId="77777777" w:rsidR="00000000" w:rsidRDefault="00E82A5C">
      <w:pPr>
        <w:pStyle w:val="a"/>
        <w:rPr>
          <w:rFonts w:hint="cs"/>
          <w:rtl/>
        </w:rPr>
      </w:pPr>
      <w:r>
        <w:rPr>
          <w:rFonts w:hint="cs"/>
          <w:rtl/>
        </w:rPr>
        <w:t>אני חושב שצריך לבטל את הסעיף הזה, משום שהוא מלאכותי. נכון שיש נוסח</w:t>
      </w:r>
      <w:r>
        <w:rPr>
          <w:rFonts w:hint="cs"/>
          <w:rtl/>
        </w:rPr>
        <w:t>י תפילה שונים, נכון שיש מנהגים דתיים שונים ויש בוודאי פרשנות שונה בנושאי הדת והמסורת, וזה כמובן דבר ידוע ומקובל בארצותינו ובמקומותינו, אבל אין בשל כך שום צורך בשני רבנים ראשיים, לא ברמה הארצית ולא ברמה היישובית. דרך אגב, הרבה מאוד ערים במדינת ישראל כבר ביט</w:t>
      </w:r>
      <w:r>
        <w:rPr>
          <w:rFonts w:hint="cs"/>
          <w:rtl/>
        </w:rPr>
        <w:t>לו את עניין שני הרבנים ויש להן רק רב ראשי אחד. העיר עומדת, כולם משתפים פעולה והעניין מתפקד.</w:t>
      </w:r>
    </w:p>
    <w:p w14:paraId="35C3F9C2" w14:textId="77777777" w:rsidR="00000000" w:rsidRDefault="00E82A5C">
      <w:pPr>
        <w:pStyle w:val="a"/>
        <w:rPr>
          <w:rFonts w:hint="cs"/>
          <w:rtl/>
        </w:rPr>
      </w:pPr>
    </w:p>
    <w:p w14:paraId="3A5166F0" w14:textId="77777777" w:rsidR="00000000" w:rsidRDefault="00E82A5C">
      <w:pPr>
        <w:pStyle w:val="a"/>
        <w:rPr>
          <w:rFonts w:hint="cs"/>
          <w:rtl/>
        </w:rPr>
      </w:pPr>
      <w:r>
        <w:rPr>
          <w:rFonts w:hint="cs"/>
          <w:rtl/>
        </w:rPr>
        <w:t>בנוסף, מובן שיהיה כאן חיסכון כספי עצום. קחו בחשבון שבמקום עשר שנים שבהן יהיו שני רבנים ראשיים - יהיה רק רב אחד. כל מה שקשור בעניין, ומדובר במיליוני שקלים רבים לאור</w:t>
      </w:r>
      <w:r>
        <w:rPr>
          <w:rFonts w:hint="cs"/>
          <w:rtl/>
        </w:rPr>
        <w:t xml:space="preserve">ך עשר השנים האלה, ואולי אפילו עשרות מיליונים - יש כאן חיסכון עצום או חשוב לפחות לקופת המדינה. </w:t>
      </w:r>
    </w:p>
    <w:p w14:paraId="5FE6C866" w14:textId="77777777" w:rsidR="00000000" w:rsidRDefault="00E82A5C">
      <w:pPr>
        <w:pStyle w:val="a"/>
        <w:rPr>
          <w:rFonts w:hint="cs"/>
          <w:rtl/>
        </w:rPr>
      </w:pPr>
    </w:p>
    <w:p w14:paraId="33A2C846" w14:textId="77777777" w:rsidR="00000000" w:rsidRDefault="00E82A5C">
      <w:pPr>
        <w:pStyle w:val="a"/>
        <w:rPr>
          <w:rFonts w:hint="cs"/>
          <w:rtl/>
        </w:rPr>
      </w:pPr>
      <w:r>
        <w:rPr>
          <w:rFonts w:hint="cs"/>
          <w:rtl/>
        </w:rPr>
        <w:t xml:space="preserve">אני חושב שבסופו של דבר המהלך הזה, אם יחוקק, כמובן בהסכמה רחבה - ולכן, אגב, אדוני היושב-ראש, אני בהחלט בעד שגם הממשלה תביא ובאמת יהיה פה קונסנזוס רחב בעניין הזה </w:t>
      </w:r>
      <w:r>
        <w:rPr>
          <w:rFonts w:hint="cs"/>
          <w:rtl/>
        </w:rPr>
        <w:t>- גם נמנע מחלוקות וגם העניין הזה ייעשה בהסכמה רחבה. אולי יכולנו לעשות זאת לפני חודש או חודשיים או לפני שנה או שנתיים, אבל גם מבחינה זו עדיף - - -</w:t>
      </w:r>
    </w:p>
    <w:p w14:paraId="06E9E965" w14:textId="77777777" w:rsidR="00000000" w:rsidRDefault="00E82A5C">
      <w:pPr>
        <w:pStyle w:val="a"/>
        <w:rPr>
          <w:rFonts w:hint="cs"/>
          <w:rtl/>
        </w:rPr>
      </w:pPr>
    </w:p>
    <w:p w14:paraId="56AB7180" w14:textId="77777777" w:rsidR="00000000" w:rsidRDefault="00E82A5C">
      <w:pPr>
        <w:pStyle w:val="ac"/>
        <w:rPr>
          <w:rtl/>
        </w:rPr>
      </w:pPr>
      <w:r>
        <w:rPr>
          <w:rFonts w:hint="eastAsia"/>
          <w:rtl/>
        </w:rPr>
        <w:t>נסים</w:t>
      </w:r>
      <w:r>
        <w:rPr>
          <w:rtl/>
        </w:rPr>
        <w:t xml:space="preserve"> זאב (ש"ס):</w:t>
      </w:r>
    </w:p>
    <w:p w14:paraId="0A2E22FB" w14:textId="77777777" w:rsidR="00000000" w:rsidRDefault="00E82A5C">
      <w:pPr>
        <w:pStyle w:val="a"/>
        <w:rPr>
          <w:rFonts w:hint="cs"/>
          <w:rtl/>
        </w:rPr>
      </w:pPr>
    </w:p>
    <w:p w14:paraId="2700A4BE" w14:textId="77777777" w:rsidR="00000000" w:rsidRDefault="00E82A5C">
      <w:pPr>
        <w:pStyle w:val="a"/>
        <w:rPr>
          <w:rFonts w:hint="cs"/>
          <w:rtl/>
        </w:rPr>
      </w:pPr>
      <w:r>
        <w:rPr>
          <w:rFonts w:hint="cs"/>
          <w:rtl/>
        </w:rPr>
        <w:t xml:space="preserve">לא היה סיכוי - - - </w:t>
      </w:r>
    </w:p>
    <w:p w14:paraId="5EBCD148" w14:textId="77777777" w:rsidR="00000000" w:rsidRDefault="00E82A5C">
      <w:pPr>
        <w:pStyle w:val="a"/>
        <w:rPr>
          <w:rFonts w:hint="cs"/>
          <w:rtl/>
        </w:rPr>
      </w:pPr>
    </w:p>
    <w:p w14:paraId="0CB5A335" w14:textId="77777777" w:rsidR="00000000" w:rsidRDefault="00E82A5C">
      <w:pPr>
        <w:pStyle w:val="ad"/>
        <w:rPr>
          <w:rtl/>
        </w:rPr>
      </w:pPr>
      <w:r>
        <w:rPr>
          <w:rtl/>
        </w:rPr>
        <w:t>היו"ר ראובן ריבלין:</w:t>
      </w:r>
    </w:p>
    <w:p w14:paraId="2F42D8E2" w14:textId="77777777" w:rsidR="00000000" w:rsidRDefault="00E82A5C">
      <w:pPr>
        <w:pStyle w:val="a"/>
        <w:rPr>
          <w:rtl/>
        </w:rPr>
      </w:pPr>
    </w:p>
    <w:p w14:paraId="32872B85" w14:textId="77777777" w:rsidR="00000000" w:rsidRDefault="00E82A5C">
      <w:pPr>
        <w:pStyle w:val="a"/>
        <w:rPr>
          <w:rFonts w:hint="cs"/>
          <w:rtl/>
        </w:rPr>
      </w:pPr>
      <w:r>
        <w:rPr>
          <w:rFonts w:hint="cs"/>
          <w:rtl/>
        </w:rPr>
        <w:t>חבר הכנסת זאב, כל קריאת ביניים - בישיבה. נא לשבת.</w:t>
      </w:r>
    </w:p>
    <w:p w14:paraId="069D69DB" w14:textId="77777777" w:rsidR="00000000" w:rsidRDefault="00E82A5C">
      <w:pPr>
        <w:pStyle w:val="a"/>
        <w:rPr>
          <w:rFonts w:hint="cs"/>
          <w:rtl/>
        </w:rPr>
      </w:pPr>
    </w:p>
    <w:p w14:paraId="5FF2B68C" w14:textId="77777777" w:rsidR="00000000" w:rsidRDefault="00E82A5C">
      <w:pPr>
        <w:pStyle w:val="SpeakerCon"/>
        <w:rPr>
          <w:rtl/>
        </w:rPr>
      </w:pPr>
      <w:bookmarkStart w:id="62" w:name="FS000000455T14_05_2003_12_50_07C"/>
      <w:bookmarkEnd w:id="62"/>
      <w:r>
        <w:rPr>
          <w:rtl/>
        </w:rPr>
        <w:t>אופיר פינס-פז (העבודה-מימד):</w:t>
      </w:r>
    </w:p>
    <w:p w14:paraId="7D51F757" w14:textId="77777777" w:rsidR="00000000" w:rsidRDefault="00E82A5C">
      <w:pPr>
        <w:pStyle w:val="a"/>
        <w:rPr>
          <w:rtl/>
        </w:rPr>
      </w:pPr>
    </w:p>
    <w:p w14:paraId="4C8AC6AE" w14:textId="77777777" w:rsidR="00000000" w:rsidRDefault="00E82A5C">
      <w:pPr>
        <w:pStyle w:val="a"/>
        <w:rPr>
          <w:rFonts w:hint="cs"/>
          <w:rtl/>
        </w:rPr>
      </w:pPr>
      <w:r>
        <w:rPr>
          <w:rFonts w:hint="cs"/>
          <w:rtl/>
        </w:rPr>
        <w:t>כאמור, עדיף מאוחר מאשר לעולם לא. אני מאוד מקווה שהכנסת תתלכד, על כל סיעותיה, קואליציה ואופוזיציה כאחת, כדי להעביר את הצעות החוק האלה של חבר הכנסת מלכיאור ושלי ושל הממשלה מהר ככל שאפשר ובצורה, כאמור, מקובלת ומאוחדת.</w:t>
      </w:r>
    </w:p>
    <w:p w14:paraId="02F4E7A4" w14:textId="77777777" w:rsidR="00000000" w:rsidRDefault="00E82A5C">
      <w:pPr>
        <w:pStyle w:val="a"/>
        <w:rPr>
          <w:rFonts w:hint="cs"/>
          <w:rtl/>
        </w:rPr>
      </w:pPr>
    </w:p>
    <w:p w14:paraId="08673DAC" w14:textId="77777777" w:rsidR="00000000" w:rsidRDefault="00E82A5C">
      <w:pPr>
        <w:pStyle w:val="a"/>
        <w:rPr>
          <w:rFonts w:hint="cs"/>
          <w:rtl/>
        </w:rPr>
      </w:pPr>
      <w:r>
        <w:rPr>
          <w:rFonts w:hint="cs"/>
          <w:rtl/>
        </w:rPr>
        <w:t>לא יכול ל</w:t>
      </w:r>
      <w:r>
        <w:rPr>
          <w:rFonts w:hint="cs"/>
          <w:rtl/>
        </w:rPr>
        <w:t>היות שהפוליטיקה והג'ובים וחלוקת המשרות ישעבדו כל חלקה טובה בחברה הישראלית. יכול להיות שפעם, לפני הקמת המדינה או בשלבים הראשונים של הקמת המדינה, עוד היה בעניין הזה צורך. היום אין ספק שזה מלאכותי. אין אדם אחד במדינה שמבין מהי ההפרדה המדויקת ביניהם ומדוע זה כ</w:t>
      </w:r>
      <w:r>
        <w:rPr>
          <w:rFonts w:hint="cs"/>
          <w:rtl/>
        </w:rPr>
        <w:t xml:space="preserve">ך וזה כך, מדוע האחד אב בית-הדין הרבני והשני </w:t>
      </w:r>
      <w:r>
        <w:rPr>
          <w:rtl/>
        </w:rPr>
        <w:t>–</w:t>
      </w:r>
      <w:r>
        <w:rPr>
          <w:rFonts w:hint="cs"/>
          <w:rtl/>
        </w:rPr>
        <w:t xml:space="preserve"> איננו, ומדוע זה הראשון לציון וזה - הרב הראשי. כל הדברים האלה מאוד בעייתיים.</w:t>
      </w:r>
    </w:p>
    <w:p w14:paraId="7BB5A0B6" w14:textId="77777777" w:rsidR="00000000" w:rsidRDefault="00E82A5C">
      <w:pPr>
        <w:pStyle w:val="a"/>
        <w:rPr>
          <w:rFonts w:hint="cs"/>
          <w:rtl/>
        </w:rPr>
      </w:pPr>
    </w:p>
    <w:p w14:paraId="01E363EB" w14:textId="77777777" w:rsidR="00000000" w:rsidRDefault="00E82A5C">
      <w:pPr>
        <w:pStyle w:val="ad"/>
        <w:rPr>
          <w:rtl/>
        </w:rPr>
      </w:pPr>
      <w:r>
        <w:rPr>
          <w:rtl/>
        </w:rPr>
        <w:t>היו"ר ראובן ריבלין:</w:t>
      </w:r>
    </w:p>
    <w:p w14:paraId="0B7CD1AA" w14:textId="77777777" w:rsidR="00000000" w:rsidRDefault="00E82A5C">
      <w:pPr>
        <w:pStyle w:val="a"/>
        <w:rPr>
          <w:rtl/>
        </w:rPr>
      </w:pPr>
    </w:p>
    <w:p w14:paraId="4E842F71" w14:textId="77777777" w:rsidR="00000000" w:rsidRDefault="00E82A5C">
      <w:pPr>
        <w:pStyle w:val="a"/>
        <w:rPr>
          <w:rFonts w:hint="cs"/>
          <w:rtl/>
        </w:rPr>
      </w:pPr>
      <w:r>
        <w:rPr>
          <w:rFonts w:hint="cs"/>
          <w:rtl/>
        </w:rPr>
        <w:t>חבר הכנסת פינס-פז, הראשון לחברון, חבר הכנסת בורג, ביקש לשאול שאלה, אם אתה מוכן לענות לו.</w:t>
      </w:r>
    </w:p>
    <w:p w14:paraId="401CD3DD" w14:textId="77777777" w:rsidR="00000000" w:rsidRDefault="00E82A5C">
      <w:pPr>
        <w:pStyle w:val="a"/>
        <w:rPr>
          <w:rFonts w:hint="cs"/>
          <w:rtl/>
        </w:rPr>
      </w:pPr>
    </w:p>
    <w:p w14:paraId="2CF89D54" w14:textId="77777777" w:rsidR="00000000" w:rsidRDefault="00E82A5C">
      <w:pPr>
        <w:pStyle w:val="SpeakerCon"/>
        <w:rPr>
          <w:rtl/>
        </w:rPr>
      </w:pPr>
      <w:bookmarkStart w:id="63" w:name="FS000000455T14_05_2003_12_52_49C"/>
      <w:bookmarkEnd w:id="63"/>
      <w:r>
        <w:rPr>
          <w:rtl/>
        </w:rPr>
        <w:t>אופיר פינס-פז (העבודה-</w:t>
      </w:r>
      <w:r>
        <w:rPr>
          <w:rtl/>
        </w:rPr>
        <w:t>מימד):</w:t>
      </w:r>
    </w:p>
    <w:p w14:paraId="58B86366" w14:textId="77777777" w:rsidR="00000000" w:rsidRDefault="00E82A5C">
      <w:pPr>
        <w:pStyle w:val="a"/>
        <w:rPr>
          <w:rtl/>
        </w:rPr>
      </w:pPr>
    </w:p>
    <w:p w14:paraId="34CA2FA0" w14:textId="77777777" w:rsidR="00000000" w:rsidRDefault="00E82A5C">
      <w:pPr>
        <w:pStyle w:val="a"/>
        <w:rPr>
          <w:rFonts w:hint="cs"/>
          <w:rtl/>
        </w:rPr>
      </w:pPr>
      <w:r>
        <w:rPr>
          <w:rFonts w:hint="cs"/>
          <w:rtl/>
        </w:rPr>
        <w:t>בוודאי.</w:t>
      </w:r>
    </w:p>
    <w:p w14:paraId="4B91D25C" w14:textId="77777777" w:rsidR="00000000" w:rsidRDefault="00E82A5C">
      <w:pPr>
        <w:pStyle w:val="a"/>
        <w:rPr>
          <w:rFonts w:hint="cs"/>
          <w:rtl/>
        </w:rPr>
      </w:pPr>
    </w:p>
    <w:p w14:paraId="343FE6F8" w14:textId="77777777" w:rsidR="00000000" w:rsidRDefault="00E82A5C">
      <w:pPr>
        <w:pStyle w:val="ac"/>
        <w:rPr>
          <w:rtl/>
        </w:rPr>
      </w:pPr>
      <w:r>
        <w:rPr>
          <w:rFonts w:hint="eastAsia"/>
          <w:rtl/>
        </w:rPr>
        <w:t>אברהם</w:t>
      </w:r>
      <w:r>
        <w:rPr>
          <w:rtl/>
        </w:rPr>
        <w:t xml:space="preserve"> בורג (העבודה-מימד):</w:t>
      </w:r>
    </w:p>
    <w:p w14:paraId="128C7FE1" w14:textId="77777777" w:rsidR="00000000" w:rsidRDefault="00E82A5C">
      <w:pPr>
        <w:pStyle w:val="a"/>
        <w:rPr>
          <w:rFonts w:hint="cs"/>
          <w:rtl/>
        </w:rPr>
      </w:pPr>
    </w:p>
    <w:p w14:paraId="33128EAA" w14:textId="77777777" w:rsidR="00000000" w:rsidRDefault="00E82A5C">
      <w:pPr>
        <w:pStyle w:val="a"/>
        <w:rPr>
          <w:rFonts w:hint="cs"/>
          <w:rtl/>
        </w:rPr>
      </w:pPr>
      <w:r>
        <w:rPr>
          <w:rFonts w:hint="cs"/>
          <w:rtl/>
        </w:rPr>
        <w:t>אדוני, אני מודה לך מאוד.</w:t>
      </w:r>
    </w:p>
    <w:p w14:paraId="69F7E4E0" w14:textId="77777777" w:rsidR="00000000" w:rsidRDefault="00E82A5C">
      <w:pPr>
        <w:pStyle w:val="a"/>
        <w:rPr>
          <w:rFonts w:hint="cs"/>
          <w:rtl/>
        </w:rPr>
      </w:pPr>
    </w:p>
    <w:p w14:paraId="66144C66" w14:textId="77777777" w:rsidR="00000000" w:rsidRDefault="00E82A5C">
      <w:pPr>
        <w:pStyle w:val="a"/>
        <w:rPr>
          <w:rFonts w:hint="cs"/>
          <w:rtl/>
        </w:rPr>
      </w:pPr>
      <w:r>
        <w:rPr>
          <w:rFonts w:hint="cs"/>
          <w:rtl/>
        </w:rPr>
        <w:t>אני מסכים, ויש לי הערה אחת תוכנית לחבר הכנסת פינס-פז, ואני מעיר זאת גם לשר המשפטים. בעיה של רב ראשי אחד איננה בעיה של כסף אלא בעיה של - - -</w:t>
      </w:r>
    </w:p>
    <w:p w14:paraId="33C3DBE4" w14:textId="77777777" w:rsidR="00000000" w:rsidRDefault="00E82A5C">
      <w:pPr>
        <w:pStyle w:val="a"/>
        <w:rPr>
          <w:rFonts w:hint="cs"/>
          <w:rtl/>
        </w:rPr>
      </w:pPr>
    </w:p>
    <w:p w14:paraId="7BD796D0" w14:textId="77777777" w:rsidR="00000000" w:rsidRDefault="00E82A5C">
      <w:pPr>
        <w:pStyle w:val="ad"/>
        <w:rPr>
          <w:rtl/>
        </w:rPr>
      </w:pPr>
      <w:r>
        <w:rPr>
          <w:rtl/>
        </w:rPr>
        <w:t>היו"ר ראובן ריבלין:</w:t>
      </w:r>
    </w:p>
    <w:p w14:paraId="18C1935D" w14:textId="77777777" w:rsidR="00000000" w:rsidRDefault="00E82A5C">
      <w:pPr>
        <w:pStyle w:val="a"/>
        <w:rPr>
          <w:rtl/>
        </w:rPr>
      </w:pPr>
    </w:p>
    <w:p w14:paraId="553F1C8B" w14:textId="77777777" w:rsidR="00000000" w:rsidRDefault="00E82A5C">
      <w:pPr>
        <w:pStyle w:val="a"/>
        <w:rPr>
          <w:rFonts w:hint="cs"/>
          <w:rtl/>
        </w:rPr>
      </w:pPr>
      <w:r>
        <w:rPr>
          <w:rFonts w:hint="cs"/>
          <w:rtl/>
        </w:rPr>
        <w:t>חבר הכנסת בורג, אתה שואל</w:t>
      </w:r>
      <w:r>
        <w:rPr>
          <w:rFonts w:hint="cs"/>
          <w:rtl/>
        </w:rPr>
        <w:t xml:space="preserve"> את חבר הכנסת פינס-פז?</w:t>
      </w:r>
    </w:p>
    <w:p w14:paraId="7136DE74" w14:textId="77777777" w:rsidR="00000000" w:rsidRDefault="00E82A5C">
      <w:pPr>
        <w:pStyle w:val="a"/>
        <w:rPr>
          <w:rFonts w:hint="cs"/>
          <w:rtl/>
        </w:rPr>
      </w:pPr>
    </w:p>
    <w:p w14:paraId="6100FFCD" w14:textId="77777777" w:rsidR="00000000" w:rsidRDefault="00E82A5C">
      <w:pPr>
        <w:pStyle w:val="ac"/>
        <w:rPr>
          <w:rtl/>
        </w:rPr>
      </w:pPr>
    </w:p>
    <w:p w14:paraId="7E623875" w14:textId="77777777" w:rsidR="00000000" w:rsidRDefault="00E82A5C">
      <w:pPr>
        <w:pStyle w:val="ac"/>
        <w:rPr>
          <w:rtl/>
        </w:rPr>
      </w:pPr>
      <w:r>
        <w:rPr>
          <w:rFonts w:hint="eastAsia"/>
          <w:rtl/>
        </w:rPr>
        <w:t>אברהם</w:t>
      </w:r>
      <w:r>
        <w:rPr>
          <w:rtl/>
        </w:rPr>
        <w:t xml:space="preserve"> בורג (העבודה-מימד):</w:t>
      </w:r>
    </w:p>
    <w:p w14:paraId="191CCA4E" w14:textId="77777777" w:rsidR="00000000" w:rsidRDefault="00E82A5C">
      <w:pPr>
        <w:pStyle w:val="a"/>
        <w:rPr>
          <w:rFonts w:hint="cs"/>
          <w:rtl/>
        </w:rPr>
      </w:pPr>
    </w:p>
    <w:p w14:paraId="0089D819" w14:textId="77777777" w:rsidR="00000000" w:rsidRDefault="00E82A5C">
      <w:pPr>
        <w:pStyle w:val="a"/>
        <w:rPr>
          <w:rFonts w:hint="cs"/>
          <w:rtl/>
        </w:rPr>
      </w:pPr>
      <w:r>
        <w:rPr>
          <w:rFonts w:hint="cs"/>
          <w:rtl/>
        </w:rPr>
        <w:t>השאלה היא זו: תגיעו להסכמה בין המציע לבין הממשלה - האם תהיו נכונים שבתוך ההסכמה תישקל האפשרות לקיצור הקדנציה של הרבנים הנוכחיים - - -?</w:t>
      </w:r>
    </w:p>
    <w:p w14:paraId="4333EEAE" w14:textId="77777777" w:rsidR="00000000" w:rsidRDefault="00E82A5C">
      <w:pPr>
        <w:pStyle w:val="a"/>
        <w:rPr>
          <w:rFonts w:hint="cs"/>
          <w:rtl/>
        </w:rPr>
      </w:pPr>
    </w:p>
    <w:p w14:paraId="3A585A83" w14:textId="77777777" w:rsidR="00000000" w:rsidRDefault="00E82A5C">
      <w:pPr>
        <w:pStyle w:val="ac"/>
        <w:rPr>
          <w:rtl/>
        </w:rPr>
      </w:pPr>
      <w:r>
        <w:rPr>
          <w:rFonts w:hint="eastAsia"/>
          <w:rtl/>
        </w:rPr>
        <w:t>רוני</w:t>
      </w:r>
      <w:r>
        <w:rPr>
          <w:rtl/>
        </w:rPr>
        <w:t xml:space="preserve"> בריזון (שינוי):</w:t>
      </w:r>
    </w:p>
    <w:p w14:paraId="6A951599" w14:textId="77777777" w:rsidR="00000000" w:rsidRDefault="00E82A5C">
      <w:pPr>
        <w:pStyle w:val="a"/>
        <w:rPr>
          <w:rFonts w:hint="cs"/>
          <w:rtl/>
        </w:rPr>
      </w:pPr>
    </w:p>
    <w:p w14:paraId="746A8FC1" w14:textId="77777777" w:rsidR="00000000" w:rsidRDefault="00E82A5C">
      <w:pPr>
        <w:pStyle w:val="a"/>
        <w:rPr>
          <w:rFonts w:hint="cs"/>
          <w:rtl/>
        </w:rPr>
      </w:pPr>
      <w:r>
        <w:rPr>
          <w:rFonts w:hint="cs"/>
          <w:rtl/>
        </w:rPr>
        <w:t>זו הכוונה.</w:t>
      </w:r>
    </w:p>
    <w:p w14:paraId="3719E503" w14:textId="77777777" w:rsidR="00000000" w:rsidRDefault="00E82A5C">
      <w:pPr>
        <w:pStyle w:val="a"/>
        <w:rPr>
          <w:rFonts w:hint="cs"/>
          <w:rtl/>
        </w:rPr>
      </w:pPr>
    </w:p>
    <w:p w14:paraId="77736E57" w14:textId="77777777" w:rsidR="00000000" w:rsidRDefault="00E82A5C">
      <w:pPr>
        <w:pStyle w:val="ac"/>
        <w:rPr>
          <w:rtl/>
        </w:rPr>
      </w:pPr>
      <w:r>
        <w:rPr>
          <w:rFonts w:hint="eastAsia"/>
          <w:rtl/>
        </w:rPr>
        <w:t>אברהם</w:t>
      </w:r>
      <w:r>
        <w:rPr>
          <w:rtl/>
        </w:rPr>
        <w:t xml:space="preserve"> בורג (העבודה-מימד):</w:t>
      </w:r>
    </w:p>
    <w:p w14:paraId="225D0009" w14:textId="77777777" w:rsidR="00000000" w:rsidRDefault="00E82A5C">
      <w:pPr>
        <w:pStyle w:val="a"/>
        <w:rPr>
          <w:rFonts w:hint="cs"/>
          <w:rtl/>
        </w:rPr>
      </w:pPr>
    </w:p>
    <w:p w14:paraId="64D719A2" w14:textId="77777777" w:rsidR="00000000" w:rsidRDefault="00E82A5C">
      <w:pPr>
        <w:pStyle w:val="a"/>
        <w:rPr>
          <w:rFonts w:hint="cs"/>
          <w:rtl/>
        </w:rPr>
      </w:pPr>
      <w:r>
        <w:rPr>
          <w:rFonts w:hint="cs"/>
          <w:rtl/>
        </w:rPr>
        <w:t>בסדר. א</w:t>
      </w:r>
      <w:r>
        <w:rPr>
          <w:rFonts w:hint="cs"/>
          <w:rtl/>
        </w:rPr>
        <w:t>ם כך, הסוסים - - -</w:t>
      </w:r>
    </w:p>
    <w:p w14:paraId="2AFF36D1" w14:textId="77777777" w:rsidR="00000000" w:rsidRDefault="00E82A5C">
      <w:pPr>
        <w:pStyle w:val="a"/>
        <w:rPr>
          <w:rFonts w:hint="cs"/>
          <w:rtl/>
        </w:rPr>
      </w:pPr>
    </w:p>
    <w:p w14:paraId="1BE6B709" w14:textId="77777777" w:rsidR="00000000" w:rsidRDefault="00E82A5C">
      <w:pPr>
        <w:pStyle w:val="SpeakerCon"/>
        <w:rPr>
          <w:rtl/>
        </w:rPr>
      </w:pPr>
      <w:bookmarkStart w:id="64" w:name="FS000000455T14_05_2003_12_55_45C"/>
      <w:bookmarkEnd w:id="64"/>
      <w:r>
        <w:rPr>
          <w:rtl/>
        </w:rPr>
        <w:t>אופיר פינס-פז (העבודה-מימד):</w:t>
      </w:r>
    </w:p>
    <w:p w14:paraId="7D089634" w14:textId="77777777" w:rsidR="00000000" w:rsidRDefault="00E82A5C">
      <w:pPr>
        <w:pStyle w:val="a"/>
        <w:rPr>
          <w:rtl/>
        </w:rPr>
      </w:pPr>
    </w:p>
    <w:p w14:paraId="4D774319" w14:textId="77777777" w:rsidR="00000000" w:rsidRDefault="00E82A5C">
      <w:pPr>
        <w:pStyle w:val="a"/>
        <w:rPr>
          <w:rFonts w:hint="cs"/>
          <w:rtl/>
        </w:rPr>
      </w:pPr>
      <w:r>
        <w:rPr>
          <w:rFonts w:hint="cs"/>
          <w:rtl/>
        </w:rPr>
        <w:t>לא. הם ברחו, אבל אולי אפשר להחזירם.</w:t>
      </w:r>
    </w:p>
    <w:p w14:paraId="7355F9CF" w14:textId="77777777" w:rsidR="00000000" w:rsidRDefault="00E82A5C">
      <w:pPr>
        <w:pStyle w:val="a"/>
        <w:rPr>
          <w:rFonts w:hint="cs"/>
          <w:rtl/>
        </w:rPr>
      </w:pPr>
    </w:p>
    <w:p w14:paraId="445D7156" w14:textId="77777777" w:rsidR="00000000" w:rsidRDefault="00E82A5C">
      <w:pPr>
        <w:pStyle w:val="ac"/>
        <w:rPr>
          <w:rtl/>
        </w:rPr>
      </w:pPr>
      <w:r>
        <w:rPr>
          <w:rFonts w:hint="eastAsia"/>
          <w:rtl/>
        </w:rPr>
        <w:t>אברהם</w:t>
      </w:r>
      <w:r>
        <w:rPr>
          <w:rtl/>
        </w:rPr>
        <w:t xml:space="preserve"> בורג (העבודה-מימד):</w:t>
      </w:r>
    </w:p>
    <w:p w14:paraId="4FD1C2E3" w14:textId="77777777" w:rsidR="00000000" w:rsidRDefault="00E82A5C">
      <w:pPr>
        <w:pStyle w:val="a"/>
        <w:rPr>
          <w:rFonts w:hint="cs"/>
          <w:rtl/>
        </w:rPr>
      </w:pPr>
    </w:p>
    <w:p w14:paraId="3D2E65B7" w14:textId="77777777" w:rsidR="00000000" w:rsidRDefault="00E82A5C">
      <w:pPr>
        <w:pStyle w:val="a"/>
        <w:rPr>
          <w:rFonts w:hint="cs"/>
          <w:rtl/>
        </w:rPr>
      </w:pPr>
      <w:r>
        <w:rPr>
          <w:rFonts w:hint="cs"/>
          <w:rtl/>
        </w:rPr>
        <w:t>אפשר להחזיר את האורווה.</w:t>
      </w:r>
    </w:p>
    <w:p w14:paraId="380102DC" w14:textId="77777777" w:rsidR="00000000" w:rsidRDefault="00E82A5C">
      <w:pPr>
        <w:pStyle w:val="a"/>
        <w:rPr>
          <w:rFonts w:hint="cs"/>
          <w:rtl/>
        </w:rPr>
      </w:pPr>
    </w:p>
    <w:p w14:paraId="19D7828C" w14:textId="77777777" w:rsidR="00000000" w:rsidRDefault="00E82A5C">
      <w:pPr>
        <w:pStyle w:val="SpeakerCon"/>
        <w:rPr>
          <w:rtl/>
        </w:rPr>
      </w:pPr>
      <w:bookmarkStart w:id="65" w:name="FS000000455T14_05_2003_12_56_02C"/>
      <w:bookmarkEnd w:id="65"/>
      <w:r>
        <w:rPr>
          <w:rtl/>
        </w:rPr>
        <w:t>אופיר פינס-פז (העבודה-מימד):</w:t>
      </w:r>
    </w:p>
    <w:p w14:paraId="7BB7F96A" w14:textId="77777777" w:rsidR="00000000" w:rsidRDefault="00E82A5C">
      <w:pPr>
        <w:pStyle w:val="a"/>
        <w:rPr>
          <w:rtl/>
        </w:rPr>
      </w:pPr>
    </w:p>
    <w:p w14:paraId="5BE85F6D" w14:textId="77777777" w:rsidR="00000000" w:rsidRDefault="00E82A5C">
      <w:pPr>
        <w:pStyle w:val="a"/>
        <w:rPr>
          <w:rFonts w:hint="cs"/>
          <w:rtl/>
        </w:rPr>
      </w:pPr>
      <w:r>
        <w:rPr>
          <w:rFonts w:hint="cs"/>
          <w:rtl/>
        </w:rPr>
        <w:t>חבר הכנסת בורג, דרך אגב, זו הערה חשובה מאוד, ואני בוודאי תומך בה. יכול להיות שגם בעניין</w:t>
      </w:r>
      <w:r>
        <w:rPr>
          <w:rFonts w:hint="cs"/>
          <w:rtl/>
        </w:rPr>
        <w:t xml:space="preserve"> הזה אפשר יהיה לעשות היסטוריה. זה מהלך חשוב מאוד. אני מניח שהפעם המפד"ל תתמוך גם בהצעת הקיצור של חבר הכנסת בורג, נכון?</w:t>
      </w:r>
    </w:p>
    <w:p w14:paraId="7CA1C59D" w14:textId="77777777" w:rsidR="00000000" w:rsidRDefault="00E82A5C">
      <w:pPr>
        <w:pStyle w:val="a"/>
        <w:rPr>
          <w:rFonts w:hint="cs"/>
          <w:rtl/>
        </w:rPr>
      </w:pPr>
    </w:p>
    <w:p w14:paraId="65272340" w14:textId="77777777" w:rsidR="00000000" w:rsidRDefault="00E82A5C">
      <w:pPr>
        <w:pStyle w:val="ac"/>
        <w:rPr>
          <w:rtl/>
        </w:rPr>
      </w:pPr>
      <w:bookmarkStart w:id="66" w:name="FS000000455T14_05_2003_12_57_34C"/>
      <w:bookmarkEnd w:id="66"/>
      <w:r>
        <w:rPr>
          <w:rtl/>
        </w:rPr>
        <w:t>שאול יהלום (מפד"ל):</w:t>
      </w:r>
    </w:p>
    <w:p w14:paraId="29803AF9" w14:textId="77777777" w:rsidR="00000000" w:rsidRDefault="00E82A5C">
      <w:pPr>
        <w:pStyle w:val="a"/>
        <w:rPr>
          <w:rtl/>
        </w:rPr>
      </w:pPr>
    </w:p>
    <w:p w14:paraId="37632B70" w14:textId="77777777" w:rsidR="00000000" w:rsidRDefault="00E82A5C">
      <w:pPr>
        <w:pStyle w:val="a"/>
        <w:rPr>
          <w:rFonts w:hint="cs"/>
          <w:rtl/>
        </w:rPr>
      </w:pPr>
      <w:r>
        <w:rPr>
          <w:rFonts w:hint="cs"/>
          <w:rtl/>
        </w:rPr>
        <w:t>גם רטרואקטיבית.</w:t>
      </w:r>
    </w:p>
    <w:p w14:paraId="72863E60" w14:textId="77777777" w:rsidR="00000000" w:rsidRDefault="00E82A5C">
      <w:pPr>
        <w:pStyle w:val="a"/>
        <w:rPr>
          <w:rFonts w:hint="cs"/>
          <w:rtl/>
        </w:rPr>
      </w:pPr>
    </w:p>
    <w:p w14:paraId="2313EF26" w14:textId="77777777" w:rsidR="00000000" w:rsidRDefault="00E82A5C">
      <w:pPr>
        <w:pStyle w:val="SpeakerCon"/>
        <w:rPr>
          <w:rtl/>
        </w:rPr>
      </w:pPr>
      <w:bookmarkStart w:id="67" w:name="FS000000455T14_05_2003_12_57_58C"/>
      <w:bookmarkEnd w:id="67"/>
      <w:r>
        <w:rPr>
          <w:rtl/>
        </w:rPr>
        <w:t>אופיר פינס-פז (העבודה-מימד):</w:t>
      </w:r>
    </w:p>
    <w:p w14:paraId="4ECA4B76" w14:textId="77777777" w:rsidR="00000000" w:rsidRDefault="00E82A5C">
      <w:pPr>
        <w:pStyle w:val="a"/>
        <w:rPr>
          <w:rtl/>
        </w:rPr>
      </w:pPr>
    </w:p>
    <w:p w14:paraId="41BDD2B9" w14:textId="77777777" w:rsidR="00000000" w:rsidRDefault="00E82A5C">
      <w:pPr>
        <w:pStyle w:val="a"/>
        <w:rPr>
          <w:rFonts w:hint="cs"/>
          <w:rtl/>
        </w:rPr>
      </w:pPr>
      <w:r>
        <w:rPr>
          <w:rFonts w:hint="cs"/>
          <w:rtl/>
        </w:rPr>
        <w:t>אתם מוכנים גם רטרואקטיבית. זה שיש לכם קצת הומור עצמי, זה בהחלט בריא.</w:t>
      </w:r>
    </w:p>
    <w:p w14:paraId="2A49C96B" w14:textId="77777777" w:rsidR="00000000" w:rsidRDefault="00E82A5C">
      <w:pPr>
        <w:pStyle w:val="a"/>
        <w:rPr>
          <w:rFonts w:hint="cs"/>
          <w:rtl/>
        </w:rPr>
      </w:pPr>
    </w:p>
    <w:p w14:paraId="6BC0C8EA" w14:textId="77777777" w:rsidR="00000000" w:rsidRDefault="00E82A5C">
      <w:pPr>
        <w:pStyle w:val="a"/>
        <w:rPr>
          <w:rFonts w:hint="cs"/>
          <w:rtl/>
        </w:rPr>
      </w:pPr>
      <w:r>
        <w:rPr>
          <w:rFonts w:hint="cs"/>
          <w:rtl/>
        </w:rPr>
        <w:t>מכל מקום, בהקשר זה, אם יש לי עוד דקה, אומר מלה אחת. לגבי הליך הבחירה לרבנים הראשיים, אני חושב שההליך היה מבזה, ואני לא מדבר כעת בכלל ברמת התוצאה, חס וחלילה. ההליך הוא לא נכון. יותר מדי פוליטיקה, יותר מדי בחשנות ויותר מדי מעורבות פוליטית, וזה לא  לכבוד המ</w:t>
      </w:r>
      <w:r>
        <w:rPr>
          <w:rFonts w:hint="cs"/>
          <w:rtl/>
        </w:rPr>
        <w:t>עמד. אני חושב שרב ראשי לישראל צריך להיבחר כפי שנבחר שופט בישראל - באמצעות ועדה מכובדת. זו לא התמודדות בקלפי. הוא לא חבר כנסת או איש פוליטי שצריך להיבחר בקלפי. זה נראה לי לא סביר. אני מציע, לא דרך החוק הזה ואולי בדרכים אחרות, לבנות הליך בחירה יותר מכובד למו</w:t>
      </w:r>
      <w:r>
        <w:rPr>
          <w:rFonts w:hint="cs"/>
          <w:rtl/>
        </w:rPr>
        <w:t>סד הרבנות בישראל. אני אומר זאת כאדם לא דתי, כאדם חילוני, שהסתכל על העניין הזה מהצד וראה איך רבנים עולים לרגל גם אלינו, חברי הכנסת, ולראשי רשויות, לעניין בחירה. זה נראה לי לא לעניין. זה לא מוסיף כבוד, לא לנו ולא להם. לדעתי, צריך לבחור זאת בדרך שונה. אדוני ה</w:t>
      </w:r>
      <w:r>
        <w:rPr>
          <w:rFonts w:hint="cs"/>
          <w:rtl/>
        </w:rPr>
        <w:t>יושב-ראש, תודה.</w:t>
      </w:r>
    </w:p>
    <w:p w14:paraId="5DE897F1" w14:textId="77777777" w:rsidR="00000000" w:rsidRDefault="00E82A5C">
      <w:pPr>
        <w:pStyle w:val="a"/>
        <w:rPr>
          <w:rFonts w:hint="cs"/>
          <w:rtl/>
        </w:rPr>
      </w:pPr>
    </w:p>
    <w:p w14:paraId="3F19D7C9" w14:textId="77777777" w:rsidR="00000000" w:rsidRDefault="00E82A5C">
      <w:pPr>
        <w:pStyle w:val="ad"/>
        <w:rPr>
          <w:rFonts w:hint="cs"/>
          <w:rtl/>
        </w:rPr>
      </w:pPr>
      <w:r>
        <w:rPr>
          <w:rFonts w:hint="cs"/>
          <w:rtl/>
        </w:rPr>
        <w:t>היו"ר אלי בן-מנחם:</w:t>
      </w:r>
    </w:p>
    <w:p w14:paraId="5D780EB0" w14:textId="77777777" w:rsidR="00000000" w:rsidRDefault="00E82A5C">
      <w:pPr>
        <w:pStyle w:val="a"/>
        <w:rPr>
          <w:rFonts w:hint="cs"/>
          <w:rtl/>
        </w:rPr>
      </w:pPr>
    </w:p>
    <w:p w14:paraId="61D85984" w14:textId="77777777" w:rsidR="00000000" w:rsidRDefault="00E82A5C">
      <w:pPr>
        <w:pStyle w:val="a"/>
        <w:rPr>
          <w:rFonts w:hint="cs"/>
          <w:rtl/>
        </w:rPr>
      </w:pPr>
      <w:r>
        <w:rPr>
          <w:rFonts w:hint="cs"/>
          <w:rtl/>
        </w:rPr>
        <w:t>תודה לחבר הכנסת אופיר פינס-פז.</w:t>
      </w:r>
    </w:p>
    <w:p w14:paraId="43EF0627" w14:textId="77777777" w:rsidR="00000000" w:rsidRDefault="00E82A5C">
      <w:pPr>
        <w:pStyle w:val="a"/>
        <w:rPr>
          <w:rFonts w:hint="cs"/>
          <w:rtl/>
        </w:rPr>
      </w:pPr>
    </w:p>
    <w:p w14:paraId="43CBE0E8" w14:textId="77777777" w:rsidR="00000000" w:rsidRDefault="00E82A5C">
      <w:pPr>
        <w:pStyle w:val="a"/>
        <w:rPr>
          <w:rFonts w:hint="cs"/>
          <w:rtl/>
        </w:rPr>
      </w:pPr>
      <w:r>
        <w:rPr>
          <w:rFonts w:hint="cs"/>
          <w:rtl/>
        </w:rPr>
        <w:t>כמוסכם, ההצבעה נדחית למועד אחר.</w:t>
      </w:r>
    </w:p>
    <w:p w14:paraId="7F7FFCD8" w14:textId="77777777" w:rsidR="00000000" w:rsidRDefault="00E82A5C">
      <w:pPr>
        <w:pStyle w:val="a"/>
        <w:rPr>
          <w:rFonts w:hint="cs"/>
          <w:rtl/>
        </w:rPr>
      </w:pPr>
    </w:p>
    <w:p w14:paraId="6C13DF21" w14:textId="77777777" w:rsidR="00000000" w:rsidRDefault="00E82A5C">
      <w:pPr>
        <w:pStyle w:val="ac"/>
        <w:rPr>
          <w:rtl/>
        </w:rPr>
      </w:pPr>
      <w:r>
        <w:rPr>
          <w:rFonts w:hint="eastAsia"/>
          <w:rtl/>
        </w:rPr>
        <w:t>יעקב</w:t>
      </w:r>
      <w:r>
        <w:rPr>
          <w:rtl/>
        </w:rPr>
        <w:t xml:space="preserve"> ליצמן (יהדות התורה):</w:t>
      </w:r>
    </w:p>
    <w:p w14:paraId="5163EE26" w14:textId="77777777" w:rsidR="00000000" w:rsidRDefault="00E82A5C">
      <w:pPr>
        <w:pStyle w:val="a"/>
        <w:rPr>
          <w:rFonts w:hint="cs"/>
          <w:rtl/>
        </w:rPr>
      </w:pPr>
    </w:p>
    <w:p w14:paraId="01B3F6B5" w14:textId="77777777" w:rsidR="00000000" w:rsidRDefault="00E82A5C">
      <w:pPr>
        <w:pStyle w:val="a"/>
        <w:rPr>
          <w:rFonts w:hint="cs"/>
          <w:rtl/>
        </w:rPr>
      </w:pPr>
      <w:r>
        <w:rPr>
          <w:rFonts w:hint="cs"/>
          <w:rtl/>
        </w:rPr>
        <w:t>אנחנו רוצים הצבעה.</w:t>
      </w:r>
    </w:p>
    <w:p w14:paraId="700C3B7E" w14:textId="77777777" w:rsidR="00000000" w:rsidRDefault="00E82A5C">
      <w:pPr>
        <w:pStyle w:val="a"/>
        <w:rPr>
          <w:rFonts w:hint="cs"/>
          <w:rtl/>
        </w:rPr>
      </w:pPr>
    </w:p>
    <w:p w14:paraId="20534464" w14:textId="77777777" w:rsidR="00000000" w:rsidRDefault="00E82A5C">
      <w:pPr>
        <w:pStyle w:val="ad"/>
        <w:rPr>
          <w:rFonts w:hint="cs"/>
          <w:rtl/>
        </w:rPr>
      </w:pPr>
      <w:r>
        <w:rPr>
          <w:rFonts w:hint="cs"/>
          <w:rtl/>
        </w:rPr>
        <w:t>היו"ר אלי בן-מנחם:</w:t>
      </w:r>
    </w:p>
    <w:p w14:paraId="35738539" w14:textId="77777777" w:rsidR="00000000" w:rsidRDefault="00E82A5C">
      <w:pPr>
        <w:pStyle w:val="a"/>
        <w:rPr>
          <w:rFonts w:hint="cs"/>
          <w:rtl/>
        </w:rPr>
      </w:pPr>
    </w:p>
    <w:p w14:paraId="2BCAADD4" w14:textId="77777777" w:rsidR="00000000" w:rsidRDefault="00E82A5C">
      <w:pPr>
        <w:pStyle w:val="a"/>
        <w:rPr>
          <w:rFonts w:hint="cs"/>
          <w:rtl/>
        </w:rPr>
      </w:pPr>
      <w:r>
        <w:rPr>
          <w:rFonts w:hint="cs"/>
          <w:rtl/>
        </w:rPr>
        <w:t>אתם רוצים הצבעה? אין בעיה. אנחנו נערוך הצבעה.</w:t>
      </w:r>
    </w:p>
    <w:p w14:paraId="197B7ADB" w14:textId="77777777" w:rsidR="00000000" w:rsidRDefault="00E82A5C">
      <w:pPr>
        <w:pStyle w:val="a"/>
        <w:rPr>
          <w:rFonts w:hint="cs"/>
          <w:rtl/>
        </w:rPr>
      </w:pPr>
    </w:p>
    <w:p w14:paraId="3124D90F" w14:textId="77777777" w:rsidR="00000000" w:rsidRDefault="00E82A5C">
      <w:pPr>
        <w:pStyle w:val="a"/>
        <w:rPr>
          <w:rFonts w:hint="cs"/>
          <w:rtl/>
        </w:rPr>
      </w:pPr>
      <w:r>
        <w:rPr>
          <w:rFonts w:hint="cs"/>
          <w:rtl/>
        </w:rPr>
        <w:t xml:space="preserve">חבר הכנסת פינס-פז, אני מבין שהיתה הסכמה </w:t>
      </w:r>
      <w:r>
        <w:rPr>
          <w:rFonts w:hint="cs"/>
          <w:rtl/>
        </w:rPr>
        <w:t>לדחות את ההצבעה.</w:t>
      </w:r>
    </w:p>
    <w:p w14:paraId="6DA7E272" w14:textId="77777777" w:rsidR="00000000" w:rsidRDefault="00E82A5C">
      <w:pPr>
        <w:pStyle w:val="a"/>
        <w:rPr>
          <w:rFonts w:hint="cs"/>
          <w:rtl/>
        </w:rPr>
      </w:pPr>
    </w:p>
    <w:p w14:paraId="5CA732FD" w14:textId="77777777" w:rsidR="00000000" w:rsidRDefault="00E82A5C">
      <w:pPr>
        <w:pStyle w:val="ac"/>
        <w:rPr>
          <w:rtl/>
        </w:rPr>
      </w:pPr>
      <w:r>
        <w:rPr>
          <w:rFonts w:hint="eastAsia"/>
          <w:rtl/>
        </w:rPr>
        <w:t>אופיר</w:t>
      </w:r>
      <w:r>
        <w:rPr>
          <w:rtl/>
        </w:rPr>
        <w:t xml:space="preserve"> פינס-פז (העבודה-מימד):</w:t>
      </w:r>
    </w:p>
    <w:p w14:paraId="155BEC41" w14:textId="77777777" w:rsidR="00000000" w:rsidRDefault="00E82A5C">
      <w:pPr>
        <w:pStyle w:val="a"/>
        <w:rPr>
          <w:rFonts w:hint="cs"/>
          <w:rtl/>
        </w:rPr>
      </w:pPr>
    </w:p>
    <w:p w14:paraId="02833303" w14:textId="77777777" w:rsidR="00000000" w:rsidRDefault="00E82A5C">
      <w:pPr>
        <w:pStyle w:val="a"/>
        <w:rPr>
          <w:rFonts w:hint="cs"/>
          <w:rtl/>
        </w:rPr>
      </w:pPr>
      <w:r>
        <w:rPr>
          <w:rFonts w:hint="cs"/>
          <w:rtl/>
        </w:rPr>
        <w:t>אם הוא רוצה הצבעה - בבקשה.</w:t>
      </w:r>
    </w:p>
    <w:p w14:paraId="7E48B2CF" w14:textId="77777777" w:rsidR="00000000" w:rsidRDefault="00E82A5C">
      <w:pPr>
        <w:pStyle w:val="a"/>
        <w:rPr>
          <w:rFonts w:hint="cs"/>
          <w:rtl/>
        </w:rPr>
      </w:pPr>
    </w:p>
    <w:p w14:paraId="46009C4C" w14:textId="77777777" w:rsidR="00000000" w:rsidRDefault="00E82A5C">
      <w:pPr>
        <w:pStyle w:val="ad"/>
        <w:rPr>
          <w:rFonts w:hint="cs"/>
          <w:rtl/>
        </w:rPr>
      </w:pPr>
      <w:r>
        <w:rPr>
          <w:rFonts w:hint="cs"/>
          <w:rtl/>
        </w:rPr>
        <w:t>היו"ר אלי בן-מנחם:</w:t>
      </w:r>
    </w:p>
    <w:p w14:paraId="2078EC26" w14:textId="77777777" w:rsidR="00000000" w:rsidRDefault="00E82A5C">
      <w:pPr>
        <w:pStyle w:val="a"/>
        <w:rPr>
          <w:rFonts w:hint="cs"/>
          <w:rtl/>
        </w:rPr>
      </w:pPr>
    </w:p>
    <w:p w14:paraId="5A082DCB" w14:textId="77777777" w:rsidR="00000000" w:rsidRDefault="00E82A5C">
      <w:pPr>
        <w:pStyle w:val="a"/>
        <w:rPr>
          <w:rFonts w:hint="cs"/>
          <w:rtl/>
        </w:rPr>
      </w:pPr>
      <w:r>
        <w:rPr>
          <w:rFonts w:hint="cs"/>
          <w:rtl/>
        </w:rPr>
        <w:t>רבותי, אין בעיה. נערוך הצבעה.</w:t>
      </w:r>
    </w:p>
    <w:p w14:paraId="06D1A33C" w14:textId="77777777" w:rsidR="00000000" w:rsidRDefault="00E82A5C">
      <w:pPr>
        <w:pStyle w:val="a"/>
        <w:rPr>
          <w:rFonts w:hint="cs"/>
          <w:rtl/>
        </w:rPr>
      </w:pPr>
    </w:p>
    <w:p w14:paraId="336FEA26" w14:textId="77777777" w:rsidR="00000000" w:rsidRDefault="00E82A5C">
      <w:pPr>
        <w:pStyle w:val="ac"/>
        <w:rPr>
          <w:rtl/>
        </w:rPr>
      </w:pPr>
      <w:r>
        <w:rPr>
          <w:rFonts w:hint="eastAsia"/>
          <w:rtl/>
        </w:rPr>
        <w:t>שר</w:t>
      </w:r>
      <w:r>
        <w:rPr>
          <w:rtl/>
        </w:rPr>
        <w:t xml:space="preserve"> הרווחה זבולון אורלב:</w:t>
      </w:r>
    </w:p>
    <w:p w14:paraId="677673DE" w14:textId="77777777" w:rsidR="00000000" w:rsidRDefault="00E82A5C">
      <w:pPr>
        <w:pStyle w:val="a"/>
        <w:rPr>
          <w:rFonts w:hint="cs"/>
          <w:rtl/>
        </w:rPr>
      </w:pPr>
    </w:p>
    <w:p w14:paraId="4647F11A" w14:textId="77777777" w:rsidR="00000000" w:rsidRDefault="00E82A5C">
      <w:pPr>
        <w:pStyle w:val="a"/>
        <w:rPr>
          <w:rFonts w:hint="cs"/>
          <w:rtl/>
        </w:rPr>
      </w:pPr>
      <w:r>
        <w:rPr>
          <w:rFonts w:hint="cs"/>
          <w:rtl/>
        </w:rPr>
        <w:t>על מה?</w:t>
      </w:r>
    </w:p>
    <w:p w14:paraId="50F94A09" w14:textId="77777777" w:rsidR="00000000" w:rsidRDefault="00E82A5C">
      <w:pPr>
        <w:pStyle w:val="a"/>
        <w:rPr>
          <w:rFonts w:hint="cs"/>
          <w:rtl/>
        </w:rPr>
      </w:pPr>
    </w:p>
    <w:p w14:paraId="069A2213" w14:textId="77777777" w:rsidR="00000000" w:rsidRDefault="00E82A5C">
      <w:pPr>
        <w:pStyle w:val="ad"/>
        <w:rPr>
          <w:rFonts w:hint="cs"/>
          <w:rtl/>
        </w:rPr>
      </w:pPr>
      <w:r>
        <w:rPr>
          <w:rFonts w:hint="cs"/>
          <w:rtl/>
        </w:rPr>
        <w:t>היו"ר אלי בן-מנחם:</w:t>
      </w:r>
    </w:p>
    <w:p w14:paraId="6219EE78" w14:textId="77777777" w:rsidR="00000000" w:rsidRDefault="00E82A5C">
      <w:pPr>
        <w:pStyle w:val="a"/>
        <w:rPr>
          <w:rFonts w:hint="cs"/>
          <w:rtl/>
        </w:rPr>
      </w:pPr>
    </w:p>
    <w:p w14:paraId="17DE5AF2" w14:textId="77777777" w:rsidR="00000000" w:rsidRDefault="00E82A5C">
      <w:pPr>
        <w:pStyle w:val="a"/>
        <w:rPr>
          <w:rFonts w:hint="cs"/>
          <w:rtl/>
        </w:rPr>
      </w:pPr>
      <w:r>
        <w:rPr>
          <w:rFonts w:hint="cs"/>
          <w:rtl/>
        </w:rPr>
        <w:t xml:space="preserve">חבר הכנסת ליצמן רוצה הצבעה - נערוך הצבעה. </w:t>
      </w:r>
    </w:p>
    <w:p w14:paraId="4853B83A" w14:textId="77777777" w:rsidR="00000000" w:rsidRDefault="00E82A5C">
      <w:pPr>
        <w:pStyle w:val="a"/>
        <w:rPr>
          <w:rFonts w:hint="cs"/>
          <w:rtl/>
        </w:rPr>
      </w:pPr>
    </w:p>
    <w:p w14:paraId="4ECF5965" w14:textId="77777777" w:rsidR="00000000" w:rsidRDefault="00E82A5C">
      <w:pPr>
        <w:pStyle w:val="a"/>
        <w:rPr>
          <w:rFonts w:hint="cs"/>
          <w:rtl/>
        </w:rPr>
      </w:pPr>
      <w:r>
        <w:rPr>
          <w:rFonts w:hint="cs"/>
          <w:rtl/>
        </w:rPr>
        <w:t>מי שמצביע נגד - דחייה כמוסכם בין</w:t>
      </w:r>
      <w:r>
        <w:rPr>
          <w:rFonts w:hint="cs"/>
          <w:rtl/>
        </w:rPr>
        <w:t xml:space="preserve"> הצדדים, בין הממשלה לבין חבר הכנסת אופיר פינס-פז.</w:t>
      </w:r>
    </w:p>
    <w:p w14:paraId="03A546BF" w14:textId="77777777" w:rsidR="00000000" w:rsidRDefault="00E82A5C">
      <w:pPr>
        <w:pStyle w:val="a"/>
        <w:rPr>
          <w:rFonts w:hint="cs"/>
          <w:rtl/>
        </w:rPr>
      </w:pPr>
    </w:p>
    <w:p w14:paraId="7697B2B3" w14:textId="77777777" w:rsidR="00000000" w:rsidRDefault="00E82A5C">
      <w:pPr>
        <w:pStyle w:val="ac"/>
        <w:rPr>
          <w:rtl/>
        </w:rPr>
      </w:pPr>
      <w:r>
        <w:rPr>
          <w:rFonts w:hint="eastAsia"/>
          <w:rtl/>
        </w:rPr>
        <w:t>מיכאל</w:t>
      </w:r>
      <w:r>
        <w:rPr>
          <w:rtl/>
        </w:rPr>
        <w:t xml:space="preserve"> מלכיאור (העבודה-מימד):</w:t>
      </w:r>
    </w:p>
    <w:p w14:paraId="34AF6867" w14:textId="77777777" w:rsidR="00000000" w:rsidRDefault="00E82A5C">
      <w:pPr>
        <w:pStyle w:val="a"/>
        <w:rPr>
          <w:rFonts w:hint="cs"/>
          <w:rtl/>
        </w:rPr>
      </w:pPr>
    </w:p>
    <w:p w14:paraId="4844F622" w14:textId="77777777" w:rsidR="00000000" w:rsidRDefault="00E82A5C">
      <w:pPr>
        <w:pStyle w:val="a"/>
        <w:rPr>
          <w:rFonts w:hint="cs"/>
          <w:rtl/>
        </w:rPr>
      </w:pPr>
      <w:r>
        <w:rPr>
          <w:rFonts w:hint="cs"/>
          <w:rtl/>
        </w:rPr>
        <w:t>ההצבעה היא על השאלה: האם לדחות?</w:t>
      </w:r>
    </w:p>
    <w:p w14:paraId="18A35178" w14:textId="77777777" w:rsidR="00000000" w:rsidRDefault="00E82A5C">
      <w:pPr>
        <w:pStyle w:val="a"/>
        <w:rPr>
          <w:rFonts w:hint="cs"/>
          <w:rtl/>
        </w:rPr>
      </w:pPr>
    </w:p>
    <w:p w14:paraId="4C791746" w14:textId="77777777" w:rsidR="00000000" w:rsidRDefault="00E82A5C">
      <w:pPr>
        <w:pStyle w:val="ad"/>
        <w:rPr>
          <w:rFonts w:hint="cs"/>
          <w:rtl/>
        </w:rPr>
      </w:pPr>
      <w:r>
        <w:rPr>
          <w:rFonts w:hint="cs"/>
          <w:rtl/>
        </w:rPr>
        <w:t>היו"ר אלי בן-מנחם:</w:t>
      </w:r>
    </w:p>
    <w:p w14:paraId="5C7EB87D" w14:textId="77777777" w:rsidR="00000000" w:rsidRDefault="00E82A5C">
      <w:pPr>
        <w:pStyle w:val="a"/>
        <w:rPr>
          <w:rFonts w:hint="cs"/>
          <w:rtl/>
        </w:rPr>
      </w:pPr>
    </w:p>
    <w:p w14:paraId="04786802" w14:textId="77777777" w:rsidR="00000000" w:rsidRDefault="00E82A5C">
      <w:pPr>
        <w:pStyle w:val="a"/>
        <w:rPr>
          <w:rFonts w:hint="cs"/>
          <w:rtl/>
        </w:rPr>
      </w:pPr>
      <w:r>
        <w:rPr>
          <w:rFonts w:hint="cs"/>
          <w:rtl/>
        </w:rPr>
        <w:t>קודם כול נראה לְמה יש רוב. מי שמצביע בעד - הוא בעד ההצבעה היום.</w:t>
      </w:r>
    </w:p>
    <w:p w14:paraId="1A3ACAFA" w14:textId="77777777" w:rsidR="00000000" w:rsidRDefault="00E82A5C">
      <w:pPr>
        <w:pStyle w:val="a"/>
        <w:rPr>
          <w:rFonts w:hint="cs"/>
          <w:rtl/>
        </w:rPr>
      </w:pPr>
    </w:p>
    <w:p w14:paraId="5C899FC7" w14:textId="77777777" w:rsidR="00000000" w:rsidRDefault="00E82A5C">
      <w:pPr>
        <w:pStyle w:val="ac"/>
        <w:rPr>
          <w:rtl/>
        </w:rPr>
      </w:pPr>
      <w:r>
        <w:rPr>
          <w:rFonts w:hint="eastAsia"/>
          <w:rtl/>
        </w:rPr>
        <w:t>שר</w:t>
      </w:r>
      <w:r>
        <w:rPr>
          <w:rtl/>
        </w:rPr>
        <w:t xml:space="preserve"> הרווחה זבולון אורלב:</w:t>
      </w:r>
    </w:p>
    <w:p w14:paraId="26C36FA9" w14:textId="77777777" w:rsidR="00000000" w:rsidRDefault="00E82A5C">
      <w:pPr>
        <w:pStyle w:val="a"/>
        <w:rPr>
          <w:rFonts w:hint="cs"/>
          <w:rtl/>
        </w:rPr>
      </w:pPr>
    </w:p>
    <w:p w14:paraId="329F5C1F" w14:textId="77777777" w:rsidR="00000000" w:rsidRDefault="00E82A5C">
      <w:pPr>
        <w:pStyle w:val="a"/>
        <w:rPr>
          <w:rFonts w:hint="cs"/>
          <w:rtl/>
        </w:rPr>
      </w:pPr>
      <w:r>
        <w:rPr>
          <w:rFonts w:hint="cs"/>
          <w:rtl/>
        </w:rPr>
        <w:t>בעד זה בעד קיום ההצבעה היום.</w:t>
      </w:r>
    </w:p>
    <w:p w14:paraId="269DCDCE" w14:textId="77777777" w:rsidR="00000000" w:rsidRDefault="00E82A5C">
      <w:pPr>
        <w:pStyle w:val="a"/>
        <w:rPr>
          <w:rFonts w:hint="cs"/>
          <w:rtl/>
        </w:rPr>
      </w:pPr>
    </w:p>
    <w:p w14:paraId="0EED28B0" w14:textId="77777777" w:rsidR="00000000" w:rsidRDefault="00E82A5C">
      <w:pPr>
        <w:pStyle w:val="ad"/>
        <w:rPr>
          <w:rFonts w:hint="cs"/>
          <w:rtl/>
        </w:rPr>
      </w:pPr>
      <w:r>
        <w:rPr>
          <w:rFonts w:hint="cs"/>
          <w:rtl/>
        </w:rPr>
        <w:t>הי</w:t>
      </w:r>
      <w:r>
        <w:rPr>
          <w:rFonts w:hint="cs"/>
          <w:rtl/>
        </w:rPr>
        <w:t>ו"ר אלי בן-מנחם:</w:t>
      </w:r>
    </w:p>
    <w:p w14:paraId="3B3E9B0A" w14:textId="77777777" w:rsidR="00000000" w:rsidRDefault="00E82A5C">
      <w:pPr>
        <w:pStyle w:val="a"/>
        <w:rPr>
          <w:rFonts w:hint="cs"/>
          <w:rtl/>
        </w:rPr>
      </w:pPr>
    </w:p>
    <w:p w14:paraId="6BCEA3D3" w14:textId="77777777" w:rsidR="00000000" w:rsidRDefault="00E82A5C">
      <w:pPr>
        <w:pStyle w:val="a"/>
        <w:rPr>
          <w:rFonts w:hint="cs"/>
          <w:rtl/>
        </w:rPr>
      </w:pPr>
      <w:r>
        <w:rPr>
          <w:rFonts w:hint="cs"/>
          <w:rtl/>
        </w:rPr>
        <w:t>מי שמצביע בעד הוא בעד המשך הדיון, ולא כפי שסוכם. מי שמצביע נגד - זה לדחות את ההצבעה.</w:t>
      </w:r>
    </w:p>
    <w:p w14:paraId="716FC3A5" w14:textId="77777777" w:rsidR="00000000" w:rsidRDefault="00E82A5C">
      <w:pPr>
        <w:pStyle w:val="a"/>
        <w:rPr>
          <w:rFonts w:hint="cs"/>
          <w:rtl/>
        </w:rPr>
      </w:pPr>
    </w:p>
    <w:p w14:paraId="67B183A8" w14:textId="77777777" w:rsidR="00000000" w:rsidRDefault="00E82A5C">
      <w:pPr>
        <w:pStyle w:val="ac"/>
        <w:rPr>
          <w:rtl/>
        </w:rPr>
      </w:pPr>
      <w:r>
        <w:rPr>
          <w:rFonts w:hint="eastAsia"/>
          <w:rtl/>
        </w:rPr>
        <w:t>אופיר</w:t>
      </w:r>
      <w:r>
        <w:rPr>
          <w:rtl/>
        </w:rPr>
        <w:t xml:space="preserve"> פינס-פז (העבודה-מימד):</w:t>
      </w:r>
    </w:p>
    <w:p w14:paraId="2014A178" w14:textId="77777777" w:rsidR="00000000" w:rsidRDefault="00E82A5C">
      <w:pPr>
        <w:pStyle w:val="a"/>
        <w:rPr>
          <w:rFonts w:hint="cs"/>
          <w:rtl/>
        </w:rPr>
      </w:pPr>
    </w:p>
    <w:p w14:paraId="52833F7A" w14:textId="77777777" w:rsidR="00000000" w:rsidRDefault="00E82A5C">
      <w:pPr>
        <w:pStyle w:val="a"/>
        <w:rPr>
          <w:rFonts w:hint="cs"/>
          <w:rtl/>
        </w:rPr>
      </w:pPr>
      <w:r>
        <w:rPr>
          <w:rFonts w:hint="cs"/>
          <w:rtl/>
        </w:rPr>
        <w:t>מי שמצביע בעד זה בעד הצבעה עכשיו.</w:t>
      </w:r>
    </w:p>
    <w:p w14:paraId="1026FEB8" w14:textId="77777777" w:rsidR="00000000" w:rsidRDefault="00E82A5C">
      <w:pPr>
        <w:pStyle w:val="a"/>
        <w:rPr>
          <w:rFonts w:hint="cs"/>
          <w:rtl/>
        </w:rPr>
      </w:pPr>
    </w:p>
    <w:p w14:paraId="430692B0" w14:textId="77777777" w:rsidR="00000000" w:rsidRDefault="00E82A5C">
      <w:pPr>
        <w:pStyle w:val="ac"/>
        <w:rPr>
          <w:rtl/>
        </w:rPr>
      </w:pPr>
      <w:r>
        <w:rPr>
          <w:rFonts w:hint="eastAsia"/>
          <w:rtl/>
        </w:rPr>
        <w:t>איתן</w:t>
      </w:r>
      <w:r>
        <w:rPr>
          <w:rtl/>
        </w:rPr>
        <w:t xml:space="preserve"> כבל (העבודה-מימד):</w:t>
      </w:r>
    </w:p>
    <w:p w14:paraId="6E364C77" w14:textId="77777777" w:rsidR="00000000" w:rsidRDefault="00E82A5C">
      <w:pPr>
        <w:pStyle w:val="a"/>
        <w:rPr>
          <w:rFonts w:hint="cs"/>
          <w:rtl/>
        </w:rPr>
      </w:pPr>
    </w:p>
    <w:p w14:paraId="34206BF7" w14:textId="77777777" w:rsidR="00000000" w:rsidRDefault="00E82A5C">
      <w:pPr>
        <w:pStyle w:val="a"/>
        <w:rPr>
          <w:rFonts w:hint="cs"/>
          <w:rtl/>
        </w:rPr>
      </w:pPr>
      <w:r>
        <w:rPr>
          <w:rFonts w:hint="cs"/>
          <w:rtl/>
        </w:rPr>
        <w:t>בעד זה בעד ההסדר.</w:t>
      </w:r>
    </w:p>
    <w:p w14:paraId="5ADAAA96" w14:textId="77777777" w:rsidR="00000000" w:rsidRDefault="00E82A5C">
      <w:pPr>
        <w:pStyle w:val="a"/>
        <w:rPr>
          <w:rFonts w:hint="cs"/>
          <w:rtl/>
        </w:rPr>
      </w:pPr>
    </w:p>
    <w:p w14:paraId="11CF1DC1" w14:textId="77777777" w:rsidR="00000000" w:rsidRDefault="00E82A5C">
      <w:pPr>
        <w:pStyle w:val="ad"/>
        <w:rPr>
          <w:rFonts w:hint="cs"/>
          <w:rtl/>
        </w:rPr>
      </w:pPr>
      <w:r>
        <w:rPr>
          <w:rFonts w:hint="cs"/>
          <w:rtl/>
        </w:rPr>
        <w:t>היו"ר אלי בן-מנחם:</w:t>
      </w:r>
    </w:p>
    <w:p w14:paraId="51B51FBF" w14:textId="77777777" w:rsidR="00000000" w:rsidRDefault="00E82A5C">
      <w:pPr>
        <w:pStyle w:val="a"/>
        <w:rPr>
          <w:rFonts w:hint="cs"/>
          <w:rtl/>
        </w:rPr>
      </w:pPr>
    </w:p>
    <w:p w14:paraId="2C8FC9CA" w14:textId="77777777" w:rsidR="00000000" w:rsidRDefault="00E82A5C">
      <w:pPr>
        <w:pStyle w:val="a"/>
        <w:rPr>
          <w:rFonts w:hint="cs"/>
          <w:rtl/>
        </w:rPr>
      </w:pPr>
      <w:r>
        <w:rPr>
          <w:rFonts w:hint="cs"/>
          <w:rtl/>
        </w:rPr>
        <w:t>חבר הכנסת ליצמן מתנגד ל</w:t>
      </w:r>
      <w:r>
        <w:rPr>
          <w:rFonts w:hint="cs"/>
          <w:rtl/>
        </w:rPr>
        <w:t>סיכום בין הממשלה לחבר הכנסת. מי שמצביע בעד מצביע בעד ההצעה של חבר הכנסת ליצמן. מי שמצביע נגד הוא בעד הסיכום שהיה. אני מתחיל בהצבעה.</w:t>
      </w:r>
    </w:p>
    <w:p w14:paraId="233D1756" w14:textId="77777777" w:rsidR="00000000" w:rsidRDefault="00E82A5C">
      <w:pPr>
        <w:pStyle w:val="a"/>
        <w:rPr>
          <w:rFonts w:hint="cs"/>
          <w:rtl/>
        </w:rPr>
      </w:pPr>
    </w:p>
    <w:p w14:paraId="79B5069F" w14:textId="77777777" w:rsidR="00000000" w:rsidRDefault="00E82A5C">
      <w:pPr>
        <w:pStyle w:val="ac"/>
        <w:rPr>
          <w:rtl/>
        </w:rPr>
      </w:pPr>
      <w:r>
        <w:rPr>
          <w:rFonts w:hint="eastAsia"/>
          <w:rtl/>
        </w:rPr>
        <w:t>אברהם</w:t>
      </w:r>
      <w:r>
        <w:rPr>
          <w:rtl/>
        </w:rPr>
        <w:t xml:space="preserve"> בורג (העבודה-מימד):</w:t>
      </w:r>
    </w:p>
    <w:p w14:paraId="30CBED6F" w14:textId="77777777" w:rsidR="00000000" w:rsidRDefault="00E82A5C">
      <w:pPr>
        <w:pStyle w:val="a"/>
        <w:rPr>
          <w:rFonts w:hint="cs"/>
          <w:rtl/>
        </w:rPr>
      </w:pPr>
    </w:p>
    <w:p w14:paraId="1A6095EA" w14:textId="77777777" w:rsidR="00000000" w:rsidRDefault="00E82A5C">
      <w:pPr>
        <w:pStyle w:val="a"/>
        <w:rPr>
          <w:rFonts w:hint="cs"/>
          <w:rtl/>
        </w:rPr>
      </w:pPr>
      <w:r>
        <w:rPr>
          <w:rFonts w:hint="cs"/>
          <w:rtl/>
        </w:rPr>
        <w:t>היושב-ראש, רגע.</w:t>
      </w:r>
    </w:p>
    <w:p w14:paraId="0663FCA4" w14:textId="77777777" w:rsidR="00000000" w:rsidRDefault="00E82A5C">
      <w:pPr>
        <w:pStyle w:val="a7"/>
        <w:bidi/>
        <w:rPr>
          <w:rtl/>
        </w:rPr>
      </w:pPr>
    </w:p>
    <w:p w14:paraId="44DFCFC2" w14:textId="77777777" w:rsidR="00000000" w:rsidRDefault="00E82A5C">
      <w:pPr>
        <w:pStyle w:val="a7"/>
        <w:bidi/>
        <w:rPr>
          <w:rFonts w:hint="cs"/>
          <w:rtl/>
        </w:rPr>
      </w:pPr>
      <w:r>
        <w:rPr>
          <w:rFonts w:hint="cs"/>
          <w:rtl/>
        </w:rPr>
        <w:t>הצבעה מס' 8</w:t>
      </w:r>
    </w:p>
    <w:p w14:paraId="59321772" w14:textId="77777777" w:rsidR="00000000" w:rsidRDefault="00E82A5C">
      <w:pPr>
        <w:pStyle w:val="a"/>
        <w:rPr>
          <w:rFonts w:hint="cs"/>
          <w:rtl/>
        </w:rPr>
      </w:pPr>
    </w:p>
    <w:p w14:paraId="71BA65AD" w14:textId="77777777" w:rsidR="00000000" w:rsidRDefault="00E82A5C">
      <w:pPr>
        <w:pStyle w:val="a8"/>
        <w:bidi/>
        <w:rPr>
          <w:rFonts w:hint="cs"/>
          <w:rtl/>
        </w:rPr>
      </w:pPr>
      <w:r>
        <w:rPr>
          <w:rFonts w:hint="cs"/>
          <w:rtl/>
        </w:rPr>
        <w:t>בעד ההצעה להשהות את ההצבעה על הצעת החוק - 49</w:t>
      </w:r>
    </w:p>
    <w:p w14:paraId="16DB81F4" w14:textId="77777777" w:rsidR="00000000" w:rsidRDefault="00E82A5C">
      <w:pPr>
        <w:pStyle w:val="a8"/>
        <w:bidi/>
        <w:rPr>
          <w:rFonts w:hint="cs"/>
          <w:rtl/>
        </w:rPr>
      </w:pPr>
      <w:r>
        <w:rPr>
          <w:rFonts w:hint="cs"/>
          <w:rtl/>
        </w:rPr>
        <w:t>נגד - 7</w:t>
      </w:r>
    </w:p>
    <w:p w14:paraId="7E153AE3" w14:textId="77777777" w:rsidR="00000000" w:rsidRDefault="00E82A5C">
      <w:pPr>
        <w:pStyle w:val="a8"/>
        <w:bidi/>
        <w:rPr>
          <w:rFonts w:hint="cs"/>
          <w:rtl/>
        </w:rPr>
      </w:pPr>
      <w:r>
        <w:rPr>
          <w:rFonts w:hint="cs"/>
          <w:rtl/>
        </w:rPr>
        <w:t>נמנעים - אין</w:t>
      </w:r>
    </w:p>
    <w:p w14:paraId="0F812116" w14:textId="77777777" w:rsidR="00000000" w:rsidRDefault="00E82A5C">
      <w:pPr>
        <w:pStyle w:val="a9"/>
        <w:bidi/>
        <w:rPr>
          <w:rFonts w:hint="cs"/>
          <w:rtl/>
        </w:rPr>
      </w:pPr>
      <w:r>
        <w:rPr>
          <w:rFonts w:hint="cs"/>
          <w:rtl/>
        </w:rPr>
        <w:t>ההצעה להשהות את ההצבעה על הצעת חוק הרבנות הראשית לישראל (תיקון - רב ראשי אחד), התשס"ג-2003, נתקבלה.</w:t>
      </w:r>
    </w:p>
    <w:p w14:paraId="67DEFDF7" w14:textId="77777777" w:rsidR="00000000" w:rsidRDefault="00E82A5C">
      <w:pPr>
        <w:pStyle w:val="a"/>
        <w:rPr>
          <w:rFonts w:hint="cs"/>
          <w:rtl/>
        </w:rPr>
      </w:pPr>
    </w:p>
    <w:p w14:paraId="70C1D6AD" w14:textId="77777777" w:rsidR="00000000" w:rsidRDefault="00E82A5C">
      <w:pPr>
        <w:pStyle w:val="ac"/>
        <w:rPr>
          <w:rtl/>
        </w:rPr>
      </w:pPr>
      <w:r>
        <w:rPr>
          <w:rFonts w:hint="eastAsia"/>
          <w:rtl/>
        </w:rPr>
        <w:t>משה</w:t>
      </w:r>
      <w:r>
        <w:rPr>
          <w:rtl/>
        </w:rPr>
        <w:t xml:space="preserve"> גפני (יהדות התורה):</w:t>
      </w:r>
    </w:p>
    <w:p w14:paraId="5755A4E8" w14:textId="77777777" w:rsidR="00000000" w:rsidRDefault="00E82A5C">
      <w:pPr>
        <w:pStyle w:val="a"/>
        <w:rPr>
          <w:rFonts w:hint="cs"/>
          <w:rtl/>
        </w:rPr>
      </w:pPr>
    </w:p>
    <w:p w14:paraId="0BA42E14" w14:textId="77777777" w:rsidR="00000000" w:rsidRDefault="00E82A5C">
      <w:pPr>
        <w:pStyle w:val="a"/>
        <w:rPr>
          <w:rFonts w:hint="cs"/>
          <w:rtl/>
        </w:rPr>
      </w:pPr>
      <w:r>
        <w:rPr>
          <w:rFonts w:hint="cs"/>
          <w:rtl/>
        </w:rPr>
        <w:t>- - -</w:t>
      </w:r>
    </w:p>
    <w:p w14:paraId="348867EB" w14:textId="77777777" w:rsidR="00000000" w:rsidRDefault="00E82A5C">
      <w:pPr>
        <w:pStyle w:val="a"/>
        <w:rPr>
          <w:rFonts w:hint="cs"/>
          <w:rtl/>
        </w:rPr>
      </w:pPr>
    </w:p>
    <w:p w14:paraId="7007741E" w14:textId="77777777" w:rsidR="00000000" w:rsidRDefault="00E82A5C">
      <w:pPr>
        <w:pStyle w:val="ac"/>
        <w:rPr>
          <w:rtl/>
        </w:rPr>
      </w:pPr>
      <w:r>
        <w:rPr>
          <w:rFonts w:hint="eastAsia"/>
          <w:rtl/>
        </w:rPr>
        <w:t>שר</w:t>
      </w:r>
      <w:r>
        <w:rPr>
          <w:rtl/>
        </w:rPr>
        <w:t xml:space="preserve"> הרווחה זבולון אורלב:</w:t>
      </w:r>
    </w:p>
    <w:p w14:paraId="68FE8341" w14:textId="77777777" w:rsidR="00000000" w:rsidRDefault="00E82A5C">
      <w:pPr>
        <w:pStyle w:val="a"/>
        <w:rPr>
          <w:rFonts w:hint="cs"/>
          <w:rtl/>
        </w:rPr>
      </w:pPr>
    </w:p>
    <w:p w14:paraId="06FE453C" w14:textId="77777777" w:rsidR="00000000" w:rsidRDefault="00E82A5C">
      <w:pPr>
        <w:pStyle w:val="a"/>
        <w:rPr>
          <w:rFonts w:hint="cs"/>
          <w:rtl/>
        </w:rPr>
      </w:pPr>
      <w:r>
        <w:rPr>
          <w:rFonts w:hint="cs"/>
          <w:rtl/>
        </w:rPr>
        <w:t>מה אתה עושה מזה רעש?</w:t>
      </w:r>
    </w:p>
    <w:p w14:paraId="63B2C27F" w14:textId="77777777" w:rsidR="00000000" w:rsidRDefault="00E82A5C">
      <w:pPr>
        <w:pStyle w:val="a"/>
        <w:rPr>
          <w:rFonts w:hint="cs"/>
          <w:rtl/>
        </w:rPr>
      </w:pPr>
    </w:p>
    <w:p w14:paraId="5BDC68B6" w14:textId="77777777" w:rsidR="00000000" w:rsidRDefault="00E82A5C">
      <w:pPr>
        <w:pStyle w:val="ad"/>
        <w:rPr>
          <w:rFonts w:hint="cs"/>
          <w:rtl/>
        </w:rPr>
      </w:pPr>
      <w:r>
        <w:rPr>
          <w:rFonts w:hint="cs"/>
          <w:rtl/>
        </w:rPr>
        <w:t>היו"ר אלי בן-מנחם:</w:t>
      </w:r>
    </w:p>
    <w:p w14:paraId="31AA0182" w14:textId="77777777" w:rsidR="00000000" w:rsidRDefault="00E82A5C">
      <w:pPr>
        <w:pStyle w:val="a"/>
        <w:rPr>
          <w:rFonts w:hint="cs"/>
          <w:rtl/>
        </w:rPr>
      </w:pPr>
    </w:p>
    <w:p w14:paraId="6208A793" w14:textId="77777777" w:rsidR="00000000" w:rsidRDefault="00E82A5C">
      <w:pPr>
        <w:pStyle w:val="a"/>
        <w:rPr>
          <w:rFonts w:hint="cs"/>
          <w:rtl/>
        </w:rPr>
      </w:pPr>
      <w:r>
        <w:rPr>
          <w:rFonts w:hint="cs"/>
          <w:rtl/>
        </w:rPr>
        <w:t>חבר הכנסת גפני, אנחנו בהצבעה.</w:t>
      </w:r>
    </w:p>
    <w:p w14:paraId="011199F5" w14:textId="77777777" w:rsidR="00000000" w:rsidRDefault="00E82A5C">
      <w:pPr>
        <w:pStyle w:val="a"/>
        <w:rPr>
          <w:rFonts w:hint="cs"/>
          <w:rtl/>
        </w:rPr>
      </w:pPr>
    </w:p>
    <w:p w14:paraId="1B4C0088" w14:textId="77777777" w:rsidR="00000000" w:rsidRDefault="00E82A5C">
      <w:pPr>
        <w:pStyle w:val="a"/>
        <w:rPr>
          <w:rFonts w:hint="cs"/>
          <w:rtl/>
        </w:rPr>
      </w:pPr>
      <w:r>
        <w:rPr>
          <w:rFonts w:hint="cs"/>
          <w:rtl/>
        </w:rPr>
        <w:t>שבעה תמכו בהצעה של חבר הכ</w:t>
      </w:r>
      <w:r>
        <w:rPr>
          <w:rFonts w:hint="cs"/>
          <w:rtl/>
        </w:rPr>
        <w:t>נסת ליצמן לדחות את ההצבעה על הצעת החוק, 49 הצביעו נגד. ההצבעה תיערך בשבוע הבא, כפי שסוכם. תודה.</w:t>
      </w:r>
    </w:p>
    <w:p w14:paraId="4DBD218C" w14:textId="77777777" w:rsidR="00000000" w:rsidRDefault="00E82A5C">
      <w:pPr>
        <w:pStyle w:val="a"/>
        <w:rPr>
          <w:rFonts w:hint="cs"/>
          <w:rtl/>
        </w:rPr>
      </w:pPr>
    </w:p>
    <w:p w14:paraId="6BBCC96B" w14:textId="77777777" w:rsidR="00000000" w:rsidRDefault="00E82A5C">
      <w:pPr>
        <w:pStyle w:val="Subject"/>
        <w:rPr>
          <w:rFonts w:hint="cs"/>
          <w:rtl/>
        </w:rPr>
      </w:pPr>
      <w:bookmarkStart w:id="68" w:name="CS11443FI0011443T14_05_2003_13_13_46"/>
      <w:bookmarkEnd w:id="68"/>
    </w:p>
    <w:p w14:paraId="4487F007" w14:textId="77777777" w:rsidR="00000000" w:rsidRDefault="00E82A5C">
      <w:pPr>
        <w:pStyle w:val="Subject"/>
        <w:rPr>
          <w:rFonts w:hint="cs"/>
          <w:rtl/>
        </w:rPr>
      </w:pPr>
      <w:r>
        <w:rPr>
          <w:rtl/>
        </w:rPr>
        <w:t>הצ</w:t>
      </w:r>
      <w:r>
        <w:rPr>
          <w:rFonts w:hint="cs"/>
          <w:rtl/>
        </w:rPr>
        <w:t>עת חוק</w:t>
      </w:r>
      <w:r>
        <w:rPr>
          <w:rtl/>
        </w:rPr>
        <w:t xml:space="preserve"> הרבנות הראשית לישראל ורבני ערים (תיקון), התשס"ג-2003</w:t>
      </w:r>
    </w:p>
    <w:p w14:paraId="2E101496" w14:textId="77777777" w:rsidR="00000000" w:rsidRDefault="00E82A5C">
      <w:pPr>
        <w:pStyle w:val="a"/>
        <w:ind w:firstLine="0"/>
        <w:rPr>
          <w:rFonts w:hint="cs"/>
          <w:rtl/>
        </w:rPr>
      </w:pPr>
      <w:r>
        <w:rPr>
          <w:rFonts w:hint="cs"/>
          <w:rtl/>
        </w:rPr>
        <w:t>[נספחות.]</w:t>
      </w:r>
    </w:p>
    <w:p w14:paraId="39F28261" w14:textId="77777777" w:rsidR="00000000" w:rsidRDefault="00E82A5C">
      <w:pPr>
        <w:pStyle w:val="SubjectSub"/>
        <w:rPr>
          <w:rFonts w:hint="cs"/>
          <w:rtl/>
        </w:rPr>
      </w:pPr>
      <w:r>
        <w:rPr>
          <w:rFonts w:hint="cs"/>
          <w:rtl/>
        </w:rPr>
        <w:t xml:space="preserve">(הצעת קבוצת </w:t>
      </w:r>
      <w:r>
        <w:rPr>
          <w:rtl/>
        </w:rPr>
        <w:t>ח</w:t>
      </w:r>
      <w:r>
        <w:rPr>
          <w:rFonts w:hint="cs"/>
          <w:rtl/>
        </w:rPr>
        <w:t>ברי הכנסת)</w:t>
      </w:r>
    </w:p>
    <w:p w14:paraId="27808C72" w14:textId="77777777" w:rsidR="00000000" w:rsidRDefault="00E82A5C">
      <w:pPr>
        <w:pStyle w:val="SubjectSub"/>
        <w:rPr>
          <w:rFonts w:hint="cs"/>
          <w:rtl/>
        </w:rPr>
      </w:pPr>
    </w:p>
    <w:p w14:paraId="0998B6A7" w14:textId="77777777" w:rsidR="00000000" w:rsidRDefault="00E82A5C">
      <w:pPr>
        <w:pStyle w:val="ad"/>
        <w:rPr>
          <w:rFonts w:hint="cs"/>
          <w:rtl/>
        </w:rPr>
      </w:pPr>
      <w:r>
        <w:rPr>
          <w:rFonts w:hint="cs"/>
          <w:rtl/>
        </w:rPr>
        <w:t>היו"ר אלי בן-מנחם:</w:t>
      </w:r>
    </w:p>
    <w:p w14:paraId="42A3D1DA" w14:textId="77777777" w:rsidR="00000000" w:rsidRDefault="00E82A5C">
      <w:pPr>
        <w:pStyle w:val="a"/>
        <w:rPr>
          <w:rFonts w:hint="cs"/>
          <w:rtl/>
        </w:rPr>
      </w:pPr>
    </w:p>
    <w:p w14:paraId="21B65FFB" w14:textId="77777777" w:rsidR="00000000" w:rsidRDefault="00E82A5C">
      <w:pPr>
        <w:pStyle w:val="a"/>
        <w:rPr>
          <w:rFonts w:hint="cs"/>
          <w:rtl/>
        </w:rPr>
      </w:pPr>
      <w:r>
        <w:rPr>
          <w:rFonts w:hint="cs"/>
          <w:rtl/>
        </w:rPr>
        <w:t xml:space="preserve">הנושא הבא: הצעת חוק הרבנות הראשית לישראל </w:t>
      </w:r>
      <w:r>
        <w:rPr>
          <w:rFonts w:hint="cs"/>
          <w:rtl/>
        </w:rPr>
        <w:t>ורבני ערים (תיקון), התשס"ג-2003, שמספרה פ/27. אני מזמין את חבר הכנסת מיכאל מלכיאור.</w:t>
      </w:r>
    </w:p>
    <w:p w14:paraId="6C8CD41B" w14:textId="77777777" w:rsidR="00000000" w:rsidRDefault="00E82A5C">
      <w:pPr>
        <w:pStyle w:val="a"/>
        <w:rPr>
          <w:rFonts w:hint="cs"/>
          <w:rtl/>
        </w:rPr>
      </w:pPr>
    </w:p>
    <w:p w14:paraId="71B20B4A" w14:textId="77777777" w:rsidR="00000000" w:rsidRDefault="00E82A5C">
      <w:pPr>
        <w:pStyle w:val="a"/>
        <w:rPr>
          <w:rFonts w:hint="cs"/>
          <w:rtl/>
        </w:rPr>
      </w:pPr>
      <w:r>
        <w:rPr>
          <w:rFonts w:hint="cs"/>
          <w:rtl/>
        </w:rPr>
        <w:t>השר זבולון אורלב, גם כאן יש סיכום בין הממשלה לבין חבר הכנסת מלכיאור, שההצבעה תיערך במועד אחר.</w:t>
      </w:r>
    </w:p>
    <w:p w14:paraId="5667FCE8" w14:textId="77777777" w:rsidR="00000000" w:rsidRDefault="00E82A5C">
      <w:pPr>
        <w:pStyle w:val="a"/>
        <w:rPr>
          <w:rFonts w:hint="cs"/>
          <w:rtl/>
        </w:rPr>
      </w:pPr>
    </w:p>
    <w:p w14:paraId="6E5E4731" w14:textId="77777777" w:rsidR="00000000" w:rsidRDefault="00E82A5C">
      <w:pPr>
        <w:pStyle w:val="Speaker"/>
        <w:rPr>
          <w:rtl/>
        </w:rPr>
      </w:pPr>
      <w:bookmarkStart w:id="69" w:name="FS000000449T14_05_2003_13_16_01"/>
      <w:r>
        <w:rPr>
          <w:rFonts w:hint="eastAsia"/>
          <w:rtl/>
        </w:rPr>
        <w:t>מיכאל</w:t>
      </w:r>
      <w:r>
        <w:rPr>
          <w:rtl/>
        </w:rPr>
        <w:t xml:space="preserve"> מלכיאור (העבודה-מימד):</w:t>
      </w:r>
    </w:p>
    <w:p w14:paraId="31DE06C2" w14:textId="77777777" w:rsidR="00000000" w:rsidRDefault="00E82A5C">
      <w:pPr>
        <w:pStyle w:val="a"/>
        <w:rPr>
          <w:rtl/>
        </w:rPr>
      </w:pPr>
    </w:p>
    <w:bookmarkEnd w:id="69"/>
    <w:p w14:paraId="2DB5FFF1" w14:textId="77777777" w:rsidR="00000000" w:rsidRDefault="00E82A5C">
      <w:pPr>
        <w:pStyle w:val="a"/>
        <w:rPr>
          <w:rFonts w:hint="cs"/>
          <w:rtl/>
        </w:rPr>
      </w:pPr>
      <w:r>
        <w:rPr>
          <w:rFonts w:hint="cs"/>
          <w:rtl/>
        </w:rPr>
        <w:t>יש פה רעש ואי-אפשר לדבר.</w:t>
      </w:r>
    </w:p>
    <w:p w14:paraId="3A28949F" w14:textId="77777777" w:rsidR="00000000" w:rsidRDefault="00E82A5C">
      <w:pPr>
        <w:pStyle w:val="a"/>
        <w:rPr>
          <w:rFonts w:hint="cs"/>
          <w:rtl/>
        </w:rPr>
      </w:pPr>
    </w:p>
    <w:p w14:paraId="41DA69F5" w14:textId="77777777" w:rsidR="00000000" w:rsidRDefault="00E82A5C">
      <w:pPr>
        <w:pStyle w:val="ad"/>
        <w:rPr>
          <w:rFonts w:hint="cs"/>
          <w:rtl/>
        </w:rPr>
      </w:pPr>
      <w:r>
        <w:rPr>
          <w:rFonts w:hint="cs"/>
          <w:rtl/>
        </w:rPr>
        <w:t>היו"ר אלי בן-מנחם:</w:t>
      </w:r>
    </w:p>
    <w:p w14:paraId="731FBFCE" w14:textId="77777777" w:rsidR="00000000" w:rsidRDefault="00E82A5C">
      <w:pPr>
        <w:pStyle w:val="a"/>
        <w:rPr>
          <w:rFonts w:hint="cs"/>
          <w:rtl/>
        </w:rPr>
      </w:pPr>
    </w:p>
    <w:p w14:paraId="240E3FF1" w14:textId="77777777" w:rsidR="00000000" w:rsidRDefault="00E82A5C">
      <w:pPr>
        <w:pStyle w:val="a"/>
        <w:rPr>
          <w:rFonts w:hint="cs"/>
          <w:rtl/>
        </w:rPr>
      </w:pPr>
      <w:r>
        <w:rPr>
          <w:rFonts w:hint="cs"/>
          <w:rtl/>
        </w:rPr>
        <w:t>תיכף נרגיע אותם. חברי הכנסת אמנון כהן ושלום שמחון. חבר הכנסת שלום שמחון, תעזור לי. חבר הכנסת עמיר פרץ.</w:t>
      </w:r>
    </w:p>
    <w:p w14:paraId="51B7CF00" w14:textId="77777777" w:rsidR="00000000" w:rsidRDefault="00E82A5C">
      <w:pPr>
        <w:pStyle w:val="a"/>
        <w:rPr>
          <w:rFonts w:hint="cs"/>
          <w:rtl/>
        </w:rPr>
      </w:pPr>
    </w:p>
    <w:p w14:paraId="138D13A9" w14:textId="77777777" w:rsidR="00000000" w:rsidRDefault="00E82A5C">
      <w:pPr>
        <w:pStyle w:val="SpeakerCon"/>
        <w:rPr>
          <w:rtl/>
        </w:rPr>
      </w:pPr>
      <w:bookmarkStart w:id="70" w:name="FS000000449T14_05_2003_13_16_08C"/>
      <w:bookmarkEnd w:id="70"/>
      <w:r>
        <w:rPr>
          <w:rtl/>
        </w:rPr>
        <w:t>מיכאל מלכיאור (העבודה-מימד):</w:t>
      </w:r>
    </w:p>
    <w:p w14:paraId="2637FA03" w14:textId="77777777" w:rsidR="00000000" w:rsidRDefault="00E82A5C">
      <w:pPr>
        <w:pStyle w:val="a"/>
        <w:rPr>
          <w:rtl/>
        </w:rPr>
      </w:pPr>
    </w:p>
    <w:p w14:paraId="4C7F00BB" w14:textId="77777777" w:rsidR="00000000" w:rsidRDefault="00E82A5C">
      <w:pPr>
        <w:pStyle w:val="a"/>
        <w:rPr>
          <w:rFonts w:hint="cs"/>
          <w:rtl/>
        </w:rPr>
      </w:pPr>
      <w:r>
        <w:rPr>
          <w:rFonts w:hint="cs"/>
          <w:rtl/>
        </w:rPr>
        <w:t xml:space="preserve">כבוד היושב-ראש, עמיתי חברי הכנסת, מאחר שההצעה של חבר הכנסת אופיר פינס-פז הועלתה קודם, אני רוצה להוסיף שאנחנו הרחבנו בהצעה </w:t>
      </w:r>
      <w:r>
        <w:rPr>
          <w:rFonts w:hint="cs"/>
          <w:rtl/>
        </w:rPr>
        <w:t>שלנו - דרך אגב, זו הצעה שמימד דוגלת בה כבר 15 שנה, ואנחנו הצענו זאת גם בכנסת הקודמת, ואני שמח שסוף-סוף הדבר מגיע להכרת כלל הציבור</w:t>
      </w:r>
      <w:r>
        <w:rPr>
          <w:rtl/>
        </w:rPr>
        <w:t xml:space="preserve"> </w:t>
      </w:r>
      <w:r>
        <w:rPr>
          <w:rFonts w:hint="cs"/>
          <w:rtl/>
        </w:rPr>
        <w:t>- ואני רוצה להדגיש שזה לא רק נושא של הרב הראשי. מדובר גם ברבני ערים, וגם בצורת הבחירה של מועצת הרבנות הראשית. לא יכול להיות בע</w:t>
      </w:r>
      <w:r>
        <w:rPr>
          <w:rFonts w:hint="cs"/>
          <w:rtl/>
        </w:rPr>
        <w:t xml:space="preserve">ידן של מיזוג גלויות, שנצטרך להגדיר ואולי אפילו משפטית מיהו אשכנזי ומיהו ספרדי. יש לי בן שברוך השם התחתן עם בחורה יוצאת עדת מרוקו. נכדי יצטרכו ללכת לבית-המשפט כדי לדעת, האם הם יכולים להיות בגוף הבוחר, בצד הספרדי או בצד האשכנזי? ברוך השם, יש לנו במדינה הזאת </w:t>
      </w:r>
      <w:r>
        <w:rPr>
          <w:rFonts w:hint="cs"/>
          <w:rtl/>
        </w:rPr>
        <w:t>מיזוג גלויות. אין אף חוק, חוץ מהחוק הזה, שיש בו קיבוע עדתי.</w:t>
      </w:r>
    </w:p>
    <w:p w14:paraId="3F4BF640" w14:textId="77777777" w:rsidR="00000000" w:rsidRDefault="00E82A5C">
      <w:pPr>
        <w:pStyle w:val="a"/>
        <w:rPr>
          <w:rFonts w:hint="cs"/>
          <w:rtl/>
        </w:rPr>
      </w:pPr>
    </w:p>
    <w:p w14:paraId="6032D9CD" w14:textId="77777777" w:rsidR="00000000" w:rsidRDefault="00E82A5C">
      <w:pPr>
        <w:pStyle w:val="ac"/>
        <w:rPr>
          <w:rtl/>
        </w:rPr>
      </w:pPr>
      <w:r>
        <w:rPr>
          <w:rFonts w:hint="eastAsia"/>
          <w:rtl/>
        </w:rPr>
        <w:t>שאול</w:t>
      </w:r>
      <w:r>
        <w:rPr>
          <w:rtl/>
        </w:rPr>
        <w:t xml:space="preserve"> יהלום (מפד"ל):</w:t>
      </w:r>
    </w:p>
    <w:p w14:paraId="19DA8489" w14:textId="77777777" w:rsidR="00000000" w:rsidRDefault="00E82A5C">
      <w:pPr>
        <w:pStyle w:val="a"/>
        <w:rPr>
          <w:rFonts w:hint="cs"/>
          <w:rtl/>
        </w:rPr>
      </w:pPr>
    </w:p>
    <w:p w14:paraId="6F1B474B" w14:textId="77777777" w:rsidR="00000000" w:rsidRDefault="00E82A5C">
      <w:pPr>
        <w:pStyle w:val="a"/>
        <w:rPr>
          <w:rFonts w:hint="cs"/>
          <w:rtl/>
        </w:rPr>
      </w:pPr>
      <w:r>
        <w:rPr>
          <w:rFonts w:hint="cs"/>
          <w:rtl/>
        </w:rPr>
        <w:t>העיקר שלא יהיו - - -</w:t>
      </w:r>
    </w:p>
    <w:p w14:paraId="048B0C0D" w14:textId="77777777" w:rsidR="00000000" w:rsidRDefault="00E82A5C">
      <w:pPr>
        <w:pStyle w:val="a"/>
        <w:rPr>
          <w:rFonts w:hint="cs"/>
          <w:rtl/>
        </w:rPr>
      </w:pPr>
    </w:p>
    <w:p w14:paraId="6559EF51" w14:textId="77777777" w:rsidR="00000000" w:rsidRDefault="00E82A5C">
      <w:pPr>
        <w:pStyle w:val="SpeakerCon"/>
        <w:rPr>
          <w:rtl/>
        </w:rPr>
      </w:pPr>
      <w:bookmarkStart w:id="71" w:name="FS000000449T14_05_2003_13_18_49C"/>
      <w:bookmarkEnd w:id="71"/>
      <w:r>
        <w:rPr>
          <w:rtl/>
        </w:rPr>
        <w:t>מיכאל מלכיאור (העבודה-מימד):</w:t>
      </w:r>
    </w:p>
    <w:p w14:paraId="463ED0CA" w14:textId="77777777" w:rsidR="00000000" w:rsidRDefault="00E82A5C">
      <w:pPr>
        <w:pStyle w:val="a"/>
        <w:rPr>
          <w:rtl/>
        </w:rPr>
      </w:pPr>
    </w:p>
    <w:p w14:paraId="72DCB178" w14:textId="77777777" w:rsidR="00000000" w:rsidRDefault="00E82A5C">
      <w:pPr>
        <w:pStyle w:val="a"/>
        <w:rPr>
          <w:rFonts w:hint="cs"/>
          <w:rtl/>
        </w:rPr>
      </w:pPr>
      <w:r>
        <w:rPr>
          <w:rFonts w:hint="cs"/>
          <w:rtl/>
        </w:rPr>
        <w:t xml:space="preserve">לכן, אני חושב שהגיע הזמן. אני שמח שגם ידידי יושב-ראש סיעת המפד"ל - שמאוד הצענו לו לפני הבחירות לתמוך בעניין הזה והוא מאוד </w:t>
      </w:r>
      <w:r>
        <w:rPr>
          <w:rFonts w:hint="cs"/>
          <w:rtl/>
        </w:rPr>
        <w:t>עמד על זה. אני חושב שזה חלק מהבעיה פה. כל הבחירה של הרבנות הראשית הפכה להיות בחירה פוליטית לגמרי. אנחנו מורידים את הרבנות, שצריכה להיות גוף שנותן השראה רוחנית לכלל העם, לתוך הכוחנות הפוליטית, וזאת התוצאה.</w:t>
      </w:r>
    </w:p>
    <w:p w14:paraId="17912B80" w14:textId="77777777" w:rsidR="00000000" w:rsidRDefault="00E82A5C">
      <w:pPr>
        <w:pStyle w:val="a"/>
        <w:rPr>
          <w:rFonts w:hint="cs"/>
          <w:rtl/>
        </w:rPr>
      </w:pPr>
    </w:p>
    <w:p w14:paraId="373E9E59" w14:textId="77777777" w:rsidR="00000000" w:rsidRDefault="00E82A5C">
      <w:pPr>
        <w:pStyle w:val="a"/>
        <w:rPr>
          <w:rFonts w:hint="cs"/>
          <w:rtl/>
        </w:rPr>
      </w:pPr>
      <w:r>
        <w:rPr>
          <w:rFonts w:hint="cs"/>
          <w:rtl/>
        </w:rPr>
        <w:t xml:space="preserve">לכן, אני מאוד שמח שקיבלנו את ההסכמה של שר המשפטים </w:t>
      </w:r>
      <w:r>
        <w:rPr>
          <w:rFonts w:hint="cs"/>
          <w:rtl/>
        </w:rPr>
        <w:t>והדברים יעברו להצבעה קצת יותר מאוחר, אבל תהיה אחדות סביב ההצעות הללו. אני מודה לכם.</w:t>
      </w:r>
    </w:p>
    <w:p w14:paraId="784D95CB" w14:textId="77777777" w:rsidR="00000000" w:rsidRDefault="00E82A5C">
      <w:pPr>
        <w:pStyle w:val="a"/>
        <w:rPr>
          <w:rFonts w:hint="cs"/>
          <w:rtl/>
        </w:rPr>
      </w:pPr>
    </w:p>
    <w:p w14:paraId="5378884D" w14:textId="77777777" w:rsidR="00000000" w:rsidRDefault="00E82A5C">
      <w:pPr>
        <w:pStyle w:val="ad"/>
        <w:rPr>
          <w:rtl/>
        </w:rPr>
      </w:pPr>
      <w:r>
        <w:rPr>
          <w:rtl/>
        </w:rPr>
        <w:t>היו"ר יולי-יואל אדלשטיין:</w:t>
      </w:r>
    </w:p>
    <w:p w14:paraId="5211E00B" w14:textId="77777777" w:rsidR="00000000" w:rsidRDefault="00E82A5C">
      <w:pPr>
        <w:pStyle w:val="a"/>
        <w:rPr>
          <w:rtl/>
        </w:rPr>
      </w:pPr>
    </w:p>
    <w:p w14:paraId="12CCD952" w14:textId="77777777" w:rsidR="00000000" w:rsidRDefault="00E82A5C">
      <w:pPr>
        <w:pStyle w:val="a"/>
        <w:rPr>
          <w:rFonts w:hint="cs"/>
          <w:rtl/>
        </w:rPr>
      </w:pPr>
      <w:r>
        <w:rPr>
          <w:rFonts w:hint="cs"/>
          <w:rtl/>
        </w:rPr>
        <w:t>תודה לחבר הכנסת מיכאל מלכיאור.</w:t>
      </w:r>
    </w:p>
    <w:p w14:paraId="57B9D1AA" w14:textId="77777777" w:rsidR="00000000" w:rsidRDefault="00E82A5C">
      <w:pPr>
        <w:pStyle w:val="a"/>
        <w:rPr>
          <w:rFonts w:hint="cs"/>
          <w:rtl/>
        </w:rPr>
      </w:pPr>
    </w:p>
    <w:p w14:paraId="0EAD4D6A" w14:textId="77777777" w:rsidR="00000000" w:rsidRDefault="00E82A5C">
      <w:pPr>
        <w:pStyle w:val="a"/>
        <w:rPr>
          <w:rFonts w:hint="cs"/>
          <w:rtl/>
        </w:rPr>
      </w:pPr>
      <w:r>
        <w:rPr>
          <w:rFonts w:hint="cs"/>
          <w:rtl/>
        </w:rPr>
        <w:t>כאמור, התשובה וההצבעה יהיו במועד אחר. אדוני שר המשפטים, אני מבין שאתה מסכים לעריכת הצבעה במועד אחר - במועד מאוחר</w:t>
      </w:r>
      <w:r>
        <w:rPr>
          <w:rFonts w:hint="cs"/>
          <w:rtl/>
        </w:rPr>
        <w:t xml:space="preserve"> יותר.</w:t>
      </w:r>
    </w:p>
    <w:p w14:paraId="297F8924" w14:textId="77777777" w:rsidR="00000000" w:rsidRDefault="00E82A5C">
      <w:pPr>
        <w:pStyle w:val="a"/>
        <w:rPr>
          <w:rFonts w:hint="cs"/>
          <w:rtl/>
        </w:rPr>
      </w:pPr>
    </w:p>
    <w:p w14:paraId="1CBCF54F" w14:textId="77777777" w:rsidR="00000000" w:rsidRDefault="00E82A5C">
      <w:pPr>
        <w:pStyle w:val="ac"/>
        <w:rPr>
          <w:rtl/>
        </w:rPr>
      </w:pPr>
      <w:r>
        <w:rPr>
          <w:rFonts w:hint="eastAsia"/>
          <w:rtl/>
        </w:rPr>
        <w:t>שר</w:t>
      </w:r>
      <w:r>
        <w:rPr>
          <w:rtl/>
        </w:rPr>
        <w:t xml:space="preserve"> המשפטים יוסף לפיד:</w:t>
      </w:r>
    </w:p>
    <w:p w14:paraId="181B9944" w14:textId="77777777" w:rsidR="00000000" w:rsidRDefault="00E82A5C">
      <w:pPr>
        <w:pStyle w:val="a"/>
        <w:rPr>
          <w:rFonts w:hint="cs"/>
          <w:rtl/>
        </w:rPr>
      </w:pPr>
    </w:p>
    <w:p w14:paraId="75D376B4" w14:textId="77777777" w:rsidR="00000000" w:rsidRDefault="00E82A5C">
      <w:pPr>
        <w:pStyle w:val="a"/>
        <w:rPr>
          <w:rFonts w:hint="cs"/>
          <w:rtl/>
        </w:rPr>
      </w:pPr>
      <w:r>
        <w:rPr>
          <w:rFonts w:hint="cs"/>
          <w:rtl/>
        </w:rPr>
        <w:t>אני  מבקש את זה.</w:t>
      </w:r>
    </w:p>
    <w:p w14:paraId="4C7DCFA6" w14:textId="77777777" w:rsidR="00000000" w:rsidRDefault="00E82A5C">
      <w:pPr>
        <w:pStyle w:val="a"/>
        <w:rPr>
          <w:rFonts w:hint="cs"/>
          <w:rtl/>
        </w:rPr>
      </w:pPr>
    </w:p>
    <w:p w14:paraId="119401AD" w14:textId="77777777" w:rsidR="00000000" w:rsidRDefault="00E82A5C">
      <w:pPr>
        <w:pStyle w:val="ad"/>
        <w:rPr>
          <w:rtl/>
        </w:rPr>
      </w:pPr>
      <w:r>
        <w:rPr>
          <w:rtl/>
        </w:rPr>
        <w:t>היו"ר יולי-יואל אדלשטיין:</w:t>
      </w:r>
    </w:p>
    <w:p w14:paraId="761112AD" w14:textId="77777777" w:rsidR="00000000" w:rsidRDefault="00E82A5C">
      <w:pPr>
        <w:pStyle w:val="a"/>
        <w:rPr>
          <w:rtl/>
        </w:rPr>
      </w:pPr>
    </w:p>
    <w:p w14:paraId="080665F8" w14:textId="77777777" w:rsidR="00000000" w:rsidRDefault="00E82A5C">
      <w:pPr>
        <w:pStyle w:val="a"/>
        <w:rPr>
          <w:rFonts w:hint="cs"/>
          <w:rtl/>
        </w:rPr>
      </w:pPr>
      <w:r>
        <w:rPr>
          <w:rFonts w:hint="cs"/>
          <w:rtl/>
        </w:rPr>
        <w:t>אתה אפילו מבקש זאת, וחבר הכנסת מלכיאור מסכים.</w:t>
      </w:r>
    </w:p>
    <w:p w14:paraId="78829CF4" w14:textId="77777777" w:rsidR="00000000" w:rsidRDefault="00E82A5C">
      <w:pPr>
        <w:pStyle w:val="a"/>
        <w:rPr>
          <w:rFonts w:hint="cs"/>
          <w:rtl/>
        </w:rPr>
      </w:pPr>
    </w:p>
    <w:p w14:paraId="45CC2FE1" w14:textId="77777777" w:rsidR="00000000" w:rsidRDefault="00E82A5C">
      <w:pPr>
        <w:pStyle w:val="a"/>
        <w:rPr>
          <w:rFonts w:hint="cs"/>
          <w:rtl/>
        </w:rPr>
      </w:pPr>
      <w:r>
        <w:rPr>
          <w:rFonts w:hint="cs"/>
          <w:rtl/>
        </w:rPr>
        <w:t>היש מתנגדים לעניין? - אין מתנגדים.</w:t>
      </w:r>
    </w:p>
    <w:p w14:paraId="4555B2AA" w14:textId="77777777" w:rsidR="00000000" w:rsidRDefault="00E82A5C">
      <w:pPr>
        <w:pStyle w:val="a"/>
        <w:rPr>
          <w:rFonts w:hint="cs"/>
          <w:rtl/>
        </w:rPr>
      </w:pPr>
    </w:p>
    <w:p w14:paraId="03B3FB21" w14:textId="77777777" w:rsidR="00000000" w:rsidRDefault="00E82A5C">
      <w:pPr>
        <w:pStyle w:val="a"/>
        <w:rPr>
          <w:rFonts w:hint="cs"/>
          <w:rtl/>
        </w:rPr>
      </w:pPr>
      <w:r>
        <w:rPr>
          <w:rFonts w:hint="cs"/>
          <w:rtl/>
        </w:rPr>
        <w:t>אם כך, כנראה ההצבעה, בעזרת השם - כיאה לחוק הזה - תתקיים בשבוע הבא.</w:t>
      </w:r>
    </w:p>
    <w:p w14:paraId="2AB5CC86" w14:textId="77777777" w:rsidR="00000000" w:rsidRDefault="00E82A5C">
      <w:pPr>
        <w:pStyle w:val="a"/>
        <w:rPr>
          <w:rFonts w:hint="cs"/>
          <w:rtl/>
        </w:rPr>
      </w:pPr>
    </w:p>
    <w:p w14:paraId="1B73F89D" w14:textId="77777777" w:rsidR="00000000" w:rsidRDefault="00E82A5C">
      <w:pPr>
        <w:pStyle w:val="ac"/>
        <w:rPr>
          <w:rtl/>
        </w:rPr>
      </w:pPr>
      <w:r>
        <w:rPr>
          <w:rFonts w:hint="eastAsia"/>
          <w:rtl/>
        </w:rPr>
        <w:t>שר</w:t>
      </w:r>
      <w:r>
        <w:rPr>
          <w:rtl/>
        </w:rPr>
        <w:t xml:space="preserve"> המשפטים יוסף לפיד:</w:t>
      </w:r>
    </w:p>
    <w:p w14:paraId="4B1560E6" w14:textId="77777777" w:rsidR="00000000" w:rsidRDefault="00E82A5C">
      <w:pPr>
        <w:pStyle w:val="a"/>
        <w:rPr>
          <w:rFonts w:hint="cs"/>
          <w:rtl/>
        </w:rPr>
      </w:pPr>
    </w:p>
    <w:p w14:paraId="0E33246F" w14:textId="77777777" w:rsidR="00000000" w:rsidRDefault="00E82A5C">
      <w:pPr>
        <w:pStyle w:val="a"/>
        <w:rPr>
          <w:rFonts w:hint="cs"/>
          <w:rtl/>
        </w:rPr>
      </w:pPr>
      <w:r>
        <w:rPr>
          <w:rFonts w:hint="cs"/>
          <w:rtl/>
        </w:rPr>
        <w:t>אני לא</w:t>
      </w:r>
      <w:r>
        <w:rPr>
          <w:rFonts w:hint="cs"/>
          <w:rtl/>
        </w:rPr>
        <w:t xml:space="preserve"> יכול להבטיח את זה.</w:t>
      </w:r>
    </w:p>
    <w:p w14:paraId="5B0977BC" w14:textId="77777777" w:rsidR="00000000" w:rsidRDefault="00E82A5C">
      <w:pPr>
        <w:pStyle w:val="a"/>
        <w:rPr>
          <w:rFonts w:hint="cs"/>
          <w:rtl/>
        </w:rPr>
      </w:pPr>
    </w:p>
    <w:p w14:paraId="15435718" w14:textId="77777777" w:rsidR="00000000" w:rsidRDefault="00E82A5C">
      <w:pPr>
        <w:pStyle w:val="ad"/>
        <w:rPr>
          <w:rtl/>
        </w:rPr>
      </w:pPr>
      <w:r>
        <w:rPr>
          <w:rtl/>
        </w:rPr>
        <w:t>היו"ר יולי-יואל אדלשטיין:</w:t>
      </w:r>
    </w:p>
    <w:p w14:paraId="5370E77E" w14:textId="77777777" w:rsidR="00000000" w:rsidRDefault="00E82A5C">
      <w:pPr>
        <w:pStyle w:val="a"/>
        <w:rPr>
          <w:rtl/>
        </w:rPr>
      </w:pPr>
    </w:p>
    <w:p w14:paraId="2D6DBA52" w14:textId="77777777" w:rsidR="00000000" w:rsidRDefault="00E82A5C">
      <w:pPr>
        <w:pStyle w:val="a"/>
        <w:rPr>
          <w:rFonts w:hint="cs"/>
          <w:rtl/>
        </w:rPr>
      </w:pPr>
      <w:r>
        <w:rPr>
          <w:rFonts w:hint="cs"/>
          <w:rtl/>
        </w:rPr>
        <w:t>הממשלה לא מבטיחה. זה יהיה במועד אחר. נסתפק בהגדרה של "מועד אחר".</w:t>
      </w:r>
    </w:p>
    <w:p w14:paraId="6591A4B1" w14:textId="77777777" w:rsidR="00000000" w:rsidRDefault="00E82A5C">
      <w:pPr>
        <w:pStyle w:val="a"/>
        <w:rPr>
          <w:rFonts w:hint="cs"/>
          <w:rtl/>
        </w:rPr>
      </w:pPr>
    </w:p>
    <w:p w14:paraId="1F681064" w14:textId="77777777" w:rsidR="00000000" w:rsidRDefault="00E82A5C">
      <w:pPr>
        <w:pStyle w:val="ac"/>
        <w:rPr>
          <w:rtl/>
        </w:rPr>
      </w:pPr>
      <w:r>
        <w:rPr>
          <w:rFonts w:hint="eastAsia"/>
          <w:rtl/>
        </w:rPr>
        <w:t>משה</w:t>
      </w:r>
      <w:r>
        <w:rPr>
          <w:rtl/>
        </w:rPr>
        <w:t xml:space="preserve"> גפני (יהדות התורה):</w:t>
      </w:r>
    </w:p>
    <w:p w14:paraId="764989FE" w14:textId="77777777" w:rsidR="00000000" w:rsidRDefault="00E82A5C">
      <w:pPr>
        <w:pStyle w:val="a"/>
        <w:rPr>
          <w:rFonts w:hint="cs"/>
          <w:rtl/>
        </w:rPr>
      </w:pPr>
    </w:p>
    <w:p w14:paraId="7E3FC1EA" w14:textId="77777777" w:rsidR="00000000" w:rsidRDefault="00E82A5C">
      <w:pPr>
        <w:pStyle w:val="a"/>
        <w:rPr>
          <w:rFonts w:hint="cs"/>
          <w:rtl/>
        </w:rPr>
      </w:pPr>
      <w:r>
        <w:rPr>
          <w:rFonts w:hint="cs"/>
          <w:rtl/>
        </w:rPr>
        <w:t>אדוני היושב-ראש, אם אפשר - יגיד שר המשפטים שזה לא יהיה בשבוע הבא אלא במועד אחר בעזרת השם.</w:t>
      </w:r>
    </w:p>
    <w:p w14:paraId="6EFF3CE5" w14:textId="77777777" w:rsidR="00000000" w:rsidRDefault="00E82A5C">
      <w:pPr>
        <w:pStyle w:val="a"/>
        <w:rPr>
          <w:rFonts w:hint="cs"/>
          <w:rtl/>
        </w:rPr>
      </w:pPr>
    </w:p>
    <w:p w14:paraId="50D00604" w14:textId="77777777" w:rsidR="00000000" w:rsidRDefault="00E82A5C">
      <w:pPr>
        <w:pStyle w:val="ad"/>
        <w:rPr>
          <w:rtl/>
        </w:rPr>
      </w:pPr>
      <w:r>
        <w:rPr>
          <w:rtl/>
        </w:rPr>
        <w:t>היו"ר יולי-יואל אדלשטיין:</w:t>
      </w:r>
    </w:p>
    <w:p w14:paraId="5783A5C9" w14:textId="77777777" w:rsidR="00000000" w:rsidRDefault="00E82A5C">
      <w:pPr>
        <w:pStyle w:val="a"/>
        <w:rPr>
          <w:rtl/>
        </w:rPr>
      </w:pPr>
    </w:p>
    <w:p w14:paraId="707C0428" w14:textId="77777777" w:rsidR="00000000" w:rsidRDefault="00E82A5C">
      <w:pPr>
        <w:pStyle w:val="a"/>
        <w:rPr>
          <w:rFonts w:hint="cs"/>
          <w:rtl/>
        </w:rPr>
      </w:pPr>
      <w:r>
        <w:rPr>
          <w:rFonts w:hint="cs"/>
          <w:rtl/>
        </w:rPr>
        <w:t>במועד אחר בעזרת השם - אני אומר זאת גם בשם שר המשפטים.</w:t>
      </w:r>
    </w:p>
    <w:p w14:paraId="60B86133" w14:textId="77777777" w:rsidR="00000000" w:rsidRDefault="00E82A5C">
      <w:pPr>
        <w:pStyle w:val="a"/>
        <w:rPr>
          <w:rFonts w:hint="cs"/>
          <w:rtl/>
        </w:rPr>
      </w:pPr>
    </w:p>
    <w:p w14:paraId="1C75C64F" w14:textId="77777777" w:rsidR="00000000" w:rsidRDefault="00E82A5C">
      <w:pPr>
        <w:pStyle w:val="a"/>
        <w:rPr>
          <w:rFonts w:hint="cs"/>
          <w:rtl/>
        </w:rPr>
      </w:pPr>
    </w:p>
    <w:p w14:paraId="6D4583F0" w14:textId="77777777" w:rsidR="00000000" w:rsidRDefault="00E82A5C">
      <w:pPr>
        <w:pStyle w:val="a"/>
        <w:rPr>
          <w:rFonts w:hint="cs"/>
          <w:rtl/>
        </w:rPr>
      </w:pPr>
    </w:p>
    <w:p w14:paraId="1EE373B8" w14:textId="77777777" w:rsidR="00000000" w:rsidRDefault="00E82A5C">
      <w:pPr>
        <w:pStyle w:val="Subject"/>
        <w:rPr>
          <w:rFonts w:hint="cs"/>
          <w:rtl/>
        </w:rPr>
      </w:pPr>
      <w:bookmarkStart w:id="72" w:name="CS11444FI0011444T14_05_2003_13_24_37"/>
      <w:bookmarkEnd w:id="72"/>
      <w:r>
        <w:rPr>
          <w:rtl/>
        </w:rPr>
        <w:t>הצ</w:t>
      </w:r>
      <w:r>
        <w:rPr>
          <w:rFonts w:hint="cs"/>
          <w:rtl/>
        </w:rPr>
        <w:t xml:space="preserve">עת חוק </w:t>
      </w:r>
      <w:r>
        <w:rPr>
          <w:rtl/>
        </w:rPr>
        <w:t xml:space="preserve"> שיפוט בתי</w:t>
      </w:r>
      <w:r>
        <w:rPr>
          <w:rFonts w:hint="cs"/>
          <w:rtl/>
        </w:rPr>
        <w:t>-</w:t>
      </w:r>
      <w:r>
        <w:rPr>
          <w:rtl/>
        </w:rPr>
        <w:t xml:space="preserve">דין רבניים (תיקון - שיפוט אגב גירושין), התשס"ג-2003 </w:t>
      </w:r>
    </w:p>
    <w:p w14:paraId="16DB121E" w14:textId="77777777" w:rsidR="00000000" w:rsidRDefault="00E82A5C">
      <w:pPr>
        <w:pStyle w:val="Subject"/>
        <w:jc w:val="both"/>
        <w:rPr>
          <w:rFonts w:hint="cs"/>
          <w:b w:val="0"/>
          <w:bCs w:val="0"/>
          <w:u w:val="none"/>
          <w:rtl/>
        </w:rPr>
      </w:pPr>
      <w:r>
        <w:rPr>
          <w:rFonts w:hint="cs"/>
          <w:b w:val="0"/>
          <w:bCs w:val="0"/>
          <w:u w:val="none"/>
          <w:rtl/>
        </w:rPr>
        <w:t xml:space="preserve">     [נספחות.]</w:t>
      </w:r>
      <w:r>
        <w:rPr>
          <w:b w:val="0"/>
          <w:bCs w:val="0"/>
          <w:u w:val="none"/>
          <w:rtl/>
        </w:rPr>
        <w:t xml:space="preserve"> </w:t>
      </w:r>
      <w:r>
        <w:rPr>
          <w:rFonts w:hint="cs"/>
          <w:b w:val="0"/>
          <w:bCs w:val="0"/>
          <w:u w:val="none"/>
          <w:rtl/>
        </w:rPr>
        <w:t xml:space="preserve">   </w:t>
      </w:r>
    </w:p>
    <w:p w14:paraId="6D52CC2E" w14:textId="77777777" w:rsidR="00000000" w:rsidRDefault="00E82A5C">
      <w:pPr>
        <w:pStyle w:val="SubjectSub"/>
        <w:rPr>
          <w:rFonts w:hint="cs"/>
          <w:rtl/>
        </w:rPr>
      </w:pPr>
      <w:r>
        <w:rPr>
          <w:rFonts w:hint="cs"/>
          <w:rtl/>
        </w:rPr>
        <w:t xml:space="preserve"> (הצעת חברת הכנסת זהבה </w:t>
      </w:r>
      <w:r>
        <w:rPr>
          <w:rtl/>
        </w:rPr>
        <w:t xml:space="preserve"> גלאון</w:t>
      </w:r>
      <w:r>
        <w:rPr>
          <w:rFonts w:hint="cs"/>
          <w:rtl/>
        </w:rPr>
        <w:t>)</w:t>
      </w:r>
    </w:p>
    <w:p w14:paraId="1C700543" w14:textId="77777777" w:rsidR="00000000" w:rsidRDefault="00E82A5C">
      <w:pPr>
        <w:pStyle w:val="SubjectSub"/>
        <w:rPr>
          <w:rFonts w:hint="cs"/>
          <w:rtl/>
        </w:rPr>
      </w:pPr>
    </w:p>
    <w:p w14:paraId="10869B42" w14:textId="77777777" w:rsidR="00000000" w:rsidRDefault="00E82A5C">
      <w:pPr>
        <w:pStyle w:val="a"/>
        <w:rPr>
          <w:rFonts w:hint="cs"/>
          <w:rtl/>
        </w:rPr>
      </w:pPr>
    </w:p>
    <w:p w14:paraId="16FEE422" w14:textId="77777777" w:rsidR="00000000" w:rsidRDefault="00E82A5C">
      <w:pPr>
        <w:pStyle w:val="ad"/>
        <w:rPr>
          <w:rtl/>
        </w:rPr>
      </w:pPr>
      <w:r>
        <w:rPr>
          <w:rtl/>
        </w:rPr>
        <w:t>היו"ר יולי-יואל אדלשטיין:</w:t>
      </w:r>
    </w:p>
    <w:p w14:paraId="4B82A5D2" w14:textId="77777777" w:rsidR="00000000" w:rsidRDefault="00E82A5C">
      <w:pPr>
        <w:pStyle w:val="a"/>
        <w:rPr>
          <w:rFonts w:hint="cs"/>
          <w:rtl/>
        </w:rPr>
      </w:pPr>
    </w:p>
    <w:p w14:paraId="6E204F57" w14:textId="77777777" w:rsidR="00000000" w:rsidRDefault="00E82A5C">
      <w:pPr>
        <w:pStyle w:val="a"/>
        <w:rPr>
          <w:rFonts w:hint="cs"/>
          <w:rtl/>
        </w:rPr>
      </w:pPr>
      <w:r>
        <w:rPr>
          <w:rFonts w:hint="cs"/>
          <w:rtl/>
        </w:rPr>
        <w:t xml:space="preserve">נעבור להצעת חוק שיפוט בתי-דין רבניים (תיקון - </w:t>
      </w:r>
      <w:r>
        <w:rPr>
          <w:rFonts w:hint="cs"/>
          <w:rtl/>
        </w:rPr>
        <w:t>שיפוט אגב גירושין), התשס"ג-2003, שמספרה פ/95. חברת הכנסת זהבה גלאון, בבקשה. כידוע, לרשותך עד עשר דקות.</w:t>
      </w:r>
    </w:p>
    <w:p w14:paraId="6890A594" w14:textId="77777777" w:rsidR="00000000" w:rsidRDefault="00E82A5C">
      <w:pPr>
        <w:pStyle w:val="a"/>
        <w:rPr>
          <w:rFonts w:hint="cs"/>
          <w:rtl/>
        </w:rPr>
      </w:pPr>
    </w:p>
    <w:p w14:paraId="102D0B0A" w14:textId="77777777" w:rsidR="00000000" w:rsidRDefault="00E82A5C">
      <w:pPr>
        <w:pStyle w:val="Speaker"/>
        <w:rPr>
          <w:rtl/>
        </w:rPr>
      </w:pPr>
      <w:bookmarkStart w:id="73" w:name="FS000000504T14_05_2003_13_24_52"/>
      <w:bookmarkEnd w:id="73"/>
      <w:r>
        <w:rPr>
          <w:rFonts w:hint="eastAsia"/>
          <w:rtl/>
        </w:rPr>
        <w:t>זהבה</w:t>
      </w:r>
      <w:r>
        <w:rPr>
          <w:rtl/>
        </w:rPr>
        <w:t xml:space="preserve"> גלאון (מרצ):</w:t>
      </w:r>
    </w:p>
    <w:p w14:paraId="2B0D442B" w14:textId="77777777" w:rsidR="00000000" w:rsidRDefault="00E82A5C">
      <w:pPr>
        <w:pStyle w:val="a"/>
        <w:rPr>
          <w:rFonts w:hint="cs"/>
          <w:rtl/>
        </w:rPr>
      </w:pPr>
    </w:p>
    <w:p w14:paraId="36FCEEAD" w14:textId="77777777" w:rsidR="00000000" w:rsidRDefault="00E82A5C">
      <w:pPr>
        <w:pStyle w:val="a"/>
        <w:rPr>
          <w:rFonts w:hint="cs"/>
          <w:rtl/>
        </w:rPr>
      </w:pPr>
      <w:r>
        <w:rPr>
          <w:rFonts w:hint="cs"/>
          <w:rtl/>
        </w:rPr>
        <w:t>אדוני היושב-ראש, הייתי מאוד שמחה אם שר המשפטים היה נוכח באולם ושומע זאת, כי הוא צריך להתייחס.</w:t>
      </w:r>
    </w:p>
    <w:p w14:paraId="205D4083" w14:textId="77777777" w:rsidR="00000000" w:rsidRDefault="00E82A5C">
      <w:pPr>
        <w:pStyle w:val="a"/>
        <w:rPr>
          <w:rFonts w:hint="cs"/>
          <w:rtl/>
        </w:rPr>
      </w:pPr>
    </w:p>
    <w:p w14:paraId="34809704" w14:textId="77777777" w:rsidR="00000000" w:rsidRDefault="00E82A5C">
      <w:pPr>
        <w:pStyle w:val="ad"/>
        <w:rPr>
          <w:rFonts w:hint="cs"/>
          <w:rtl/>
        </w:rPr>
      </w:pPr>
      <w:r>
        <w:rPr>
          <w:rtl/>
        </w:rPr>
        <w:t>היו"ר יולי-יואל אדלשטיין:</w:t>
      </w:r>
    </w:p>
    <w:p w14:paraId="442E3B7C" w14:textId="77777777" w:rsidR="00000000" w:rsidRDefault="00E82A5C">
      <w:pPr>
        <w:pStyle w:val="a"/>
        <w:rPr>
          <w:rFonts w:hint="cs"/>
          <w:rtl/>
        </w:rPr>
      </w:pPr>
    </w:p>
    <w:p w14:paraId="3CACE561" w14:textId="77777777" w:rsidR="00000000" w:rsidRDefault="00E82A5C">
      <w:pPr>
        <w:pStyle w:val="a"/>
        <w:rPr>
          <w:rFonts w:hint="cs"/>
          <w:rtl/>
        </w:rPr>
      </w:pPr>
      <w:r>
        <w:rPr>
          <w:rFonts w:hint="cs"/>
          <w:rtl/>
        </w:rPr>
        <w:t>יש ארבעה נצ</w:t>
      </w:r>
      <w:r>
        <w:rPr>
          <w:rFonts w:hint="cs"/>
          <w:rtl/>
        </w:rPr>
        <w:t>יגי ממשלה בדרג שרים ועוד כמה סגני שרים.</w:t>
      </w:r>
    </w:p>
    <w:p w14:paraId="4FE89234" w14:textId="77777777" w:rsidR="00000000" w:rsidRDefault="00E82A5C">
      <w:pPr>
        <w:pStyle w:val="a"/>
        <w:rPr>
          <w:rFonts w:hint="cs"/>
          <w:rtl/>
        </w:rPr>
      </w:pPr>
    </w:p>
    <w:p w14:paraId="283DB82C" w14:textId="77777777" w:rsidR="00000000" w:rsidRDefault="00E82A5C">
      <w:pPr>
        <w:pStyle w:val="SpeakerCon"/>
        <w:rPr>
          <w:rtl/>
        </w:rPr>
      </w:pPr>
      <w:bookmarkStart w:id="74" w:name="FS000000504T14_05_2003_13_25_55C"/>
      <w:bookmarkEnd w:id="74"/>
      <w:r>
        <w:rPr>
          <w:rtl/>
        </w:rPr>
        <w:t>זהבה גלאון (מרצ):</w:t>
      </w:r>
    </w:p>
    <w:p w14:paraId="62CF3D4F" w14:textId="77777777" w:rsidR="00000000" w:rsidRDefault="00E82A5C">
      <w:pPr>
        <w:pStyle w:val="a"/>
        <w:rPr>
          <w:rtl/>
        </w:rPr>
      </w:pPr>
    </w:p>
    <w:p w14:paraId="436FEAEC" w14:textId="77777777" w:rsidR="00000000" w:rsidRDefault="00E82A5C">
      <w:pPr>
        <w:pStyle w:val="a"/>
        <w:rPr>
          <w:rFonts w:hint="cs"/>
          <w:rtl/>
        </w:rPr>
      </w:pPr>
      <w:r>
        <w:rPr>
          <w:rFonts w:hint="cs"/>
          <w:rtl/>
        </w:rPr>
        <w:t>אדוני היושב-ראש, הצעת החוק שלי באה לעשות תיקון בחוק שיפוט בתי-דין רבניים. כידוע, החוק במדינת ישראל קובע שניתן להינשא ולהתגרש רק על-פי דין תורה, על-פי מה שנקרא חוק בתי-דין רבניים.</w:t>
      </w:r>
    </w:p>
    <w:p w14:paraId="379436CD" w14:textId="77777777" w:rsidR="00000000" w:rsidRDefault="00E82A5C">
      <w:pPr>
        <w:pStyle w:val="a"/>
        <w:rPr>
          <w:rFonts w:hint="cs"/>
          <w:rtl/>
        </w:rPr>
      </w:pPr>
    </w:p>
    <w:p w14:paraId="4C0732DC" w14:textId="77777777" w:rsidR="00000000" w:rsidRDefault="00E82A5C">
      <w:pPr>
        <w:pStyle w:val="a"/>
        <w:rPr>
          <w:rFonts w:hint="cs"/>
          <w:rtl/>
        </w:rPr>
      </w:pPr>
      <w:r>
        <w:rPr>
          <w:rFonts w:hint="cs"/>
          <w:rtl/>
        </w:rPr>
        <w:t>אדוני היושב-ראש,</w:t>
      </w:r>
      <w:r>
        <w:rPr>
          <w:rFonts w:hint="cs"/>
          <w:rtl/>
        </w:rPr>
        <w:t xml:space="preserve"> אני לא שומעת את עצמי.</w:t>
      </w:r>
    </w:p>
    <w:p w14:paraId="4B36FA56" w14:textId="77777777" w:rsidR="00000000" w:rsidRDefault="00E82A5C">
      <w:pPr>
        <w:pStyle w:val="a"/>
        <w:rPr>
          <w:rFonts w:hint="cs"/>
          <w:rtl/>
        </w:rPr>
      </w:pPr>
    </w:p>
    <w:p w14:paraId="172E9BF9" w14:textId="77777777" w:rsidR="00000000" w:rsidRDefault="00E82A5C">
      <w:pPr>
        <w:pStyle w:val="ad"/>
        <w:rPr>
          <w:rtl/>
        </w:rPr>
      </w:pPr>
      <w:r>
        <w:rPr>
          <w:rtl/>
        </w:rPr>
        <w:t>היו"ר יולי-יואל אדלשטיין:</w:t>
      </w:r>
    </w:p>
    <w:p w14:paraId="7222540E" w14:textId="77777777" w:rsidR="00000000" w:rsidRDefault="00E82A5C">
      <w:pPr>
        <w:pStyle w:val="a"/>
        <w:rPr>
          <w:rtl/>
        </w:rPr>
      </w:pPr>
    </w:p>
    <w:p w14:paraId="29FF8A8F" w14:textId="77777777" w:rsidR="00000000" w:rsidRDefault="00E82A5C">
      <w:pPr>
        <w:pStyle w:val="a"/>
        <w:rPr>
          <w:rFonts w:hint="cs"/>
          <w:rtl/>
        </w:rPr>
      </w:pPr>
      <w:r>
        <w:rPr>
          <w:rFonts w:hint="cs"/>
          <w:rtl/>
        </w:rPr>
        <w:t>את צודקת, ואנחנו נבקש מחברי הכנסת לשבת. חבר הכנסת ברכה, אדוני הוא סגן יושב-ראש הכנסת. השרה לימור לבנת, אבקש ממך לשבת. גברתי המציעה, בבקשה.</w:t>
      </w:r>
    </w:p>
    <w:p w14:paraId="4B7351F6" w14:textId="77777777" w:rsidR="00000000" w:rsidRDefault="00E82A5C">
      <w:pPr>
        <w:pStyle w:val="a"/>
        <w:rPr>
          <w:rFonts w:hint="cs"/>
          <w:rtl/>
        </w:rPr>
      </w:pPr>
    </w:p>
    <w:p w14:paraId="221C252F" w14:textId="77777777" w:rsidR="00000000" w:rsidRDefault="00E82A5C">
      <w:pPr>
        <w:pStyle w:val="SpeakerCon"/>
        <w:rPr>
          <w:rtl/>
        </w:rPr>
      </w:pPr>
      <w:bookmarkStart w:id="75" w:name="FS000000504T14_05_2003_13_27_17C"/>
      <w:bookmarkEnd w:id="75"/>
      <w:r>
        <w:rPr>
          <w:rtl/>
        </w:rPr>
        <w:t>זהבה גלאון (מרצ):</w:t>
      </w:r>
    </w:p>
    <w:p w14:paraId="2CCB353F" w14:textId="77777777" w:rsidR="00000000" w:rsidRDefault="00E82A5C">
      <w:pPr>
        <w:pStyle w:val="a"/>
        <w:rPr>
          <w:rtl/>
        </w:rPr>
      </w:pPr>
    </w:p>
    <w:p w14:paraId="0AC67C12" w14:textId="77777777" w:rsidR="00000000" w:rsidRDefault="00E82A5C">
      <w:pPr>
        <w:pStyle w:val="a"/>
        <w:rPr>
          <w:rFonts w:hint="cs"/>
          <w:rtl/>
        </w:rPr>
      </w:pPr>
      <w:r>
        <w:rPr>
          <w:rFonts w:hint="cs"/>
          <w:rtl/>
        </w:rPr>
        <w:t>אדוני היושב-ראש, כאמור, החוק במדינת ישראל קובע</w:t>
      </w:r>
      <w:r>
        <w:rPr>
          <w:rFonts w:hint="cs"/>
          <w:rtl/>
        </w:rPr>
        <w:t xml:space="preserve">, שמשהוגשה תביעת גירושין, קונה בית-הדין הרבני סמכות ייחודית לדון בכל עניין שקשור לגירושין: חזקת ילדים, חלוקת רכוש, מזונות וכו'. למצב המשפטי הזה יש השלכות בלתי מתקבלות על הדעת. </w:t>
      </w:r>
    </w:p>
    <w:p w14:paraId="7B926B45" w14:textId="77777777" w:rsidR="00000000" w:rsidRDefault="00E82A5C">
      <w:pPr>
        <w:pStyle w:val="a"/>
        <w:rPr>
          <w:rFonts w:hint="cs"/>
          <w:rtl/>
        </w:rPr>
      </w:pPr>
    </w:p>
    <w:p w14:paraId="3B2A20C4" w14:textId="77777777" w:rsidR="00000000" w:rsidRDefault="00E82A5C">
      <w:pPr>
        <w:pStyle w:val="a"/>
        <w:rPr>
          <w:rFonts w:hint="cs"/>
          <w:rtl/>
        </w:rPr>
      </w:pPr>
      <w:r>
        <w:rPr>
          <w:rFonts w:hint="cs"/>
          <w:rtl/>
        </w:rPr>
        <w:t>אנחנו מכירים סיפורים של מאות ואלפי נשים במדינת ישראל שמוצאות את עצמן מול הבעלי</w:t>
      </w:r>
      <w:r>
        <w:rPr>
          <w:rFonts w:hint="cs"/>
          <w:rtl/>
        </w:rPr>
        <w:t>ם שלהן שמקבלים עצה מעורכי-הדין, וזה נקרא "מירוץ הסמכויות". עורכי-הדין שלהם אומרים להם:  רוצו לבתי-הדין הרבניים, תירשמו ראשונים, אתם יודעים שבתי-הדין הרבניים פוסקים לטובת הבעל. וכך מוצאות את עצמן הנשים במדינת ישראל נאלצות להתמודד עם אפליה בבית-הדין הרבני, מ</w:t>
      </w:r>
      <w:r>
        <w:rPr>
          <w:rFonts w:hint="cs"/>
          <w:rtl/>
        </w:rPr>
        <w:t>כיוון שכנסת ישראל - - -</w:t>
      </w:r>
    </w:p>
    <w:p w14:paraId="5A37CBDA" w14:textId="77777777" w:rsidR="00000000" w:rsidRDefault="00E82A5C">
      <w:pPr>
        <w:pStyle w:val="a"/>
        <w:ind w:firstLine="0"/>
        <w:rPr>
          <w:rFonts w:hint="cs"/>
          <w:rtl/>
        </w:rPr>
      </w:pPr>
    </w:p>
    <w:p w14:paraId="2994636E" w14:textId="77777777" w:rsidR="00000000" w:rsidRDefault="00E82A5C">
      <w:pPr>
        <w:pStyle w:val="a"/>
        <w:ind w:firstLine="0"/>
        <w:rPr>
          <w:rFonts w:hint="cs"/>
          <w:rtl/>
        </w:rPr>
      </w:pPr>
      <w:r>
        <w:rPr>
          <w:rFonts w:hint="cs"/>
          <w:rtl/>
        </w:rPr>
        <w:tab/>
        <w:t xml:space="preserve">חברת הכנסת איציק, אני לא שומעת את עצמי. אני מודה, זה לא קרה לי. </w:t>
      </w:r>
    </w:p>
    <w:p w14:paraId="3CB748C1" w14:textId="77777777" w:rsidR="00000000" w:rsidRDefault="00E82A5C">
      <w:pPr>
        <w:pStyle w:val="ad"/>
        <w:rPr>
          <w:rtl/>
        </w:rPr>
      </w:pPr>
      <w:r>
        <w:rPr>
          <w:rtl/>
        </w:rPr>
        <w:br/>
        <w:t>היו"ר יולי-יואל אדלשטיין:</w:t>
      </w:r>
    </w:p>
    <w:p w14:paraId="5E6EED20" w14:textId="77777777" w:rsidR="00000000" w:rsidRDefault="00E82A5C">
      <w:pPr>
        <w:pStyle w:val="a"/>
        <w:rPr>
          <w:rFonts w:hint="cs"/>
          <w:rtl/>
        </w:rPr>
      </w:pPr>
    </w:p>
    <w:p w14:paraId="608BDCBC" w14:textId="77777777" w:rsidR="00000000" w:rsidRDefault="00E82A5C">
      <w:pPr>
        <w:pStyle w:val="a"/>
        <w:rPr>
          <w:rFonts w:hint="cs"/>
          <w:rtl/>
        </w:rPr>
      </w:pPr>
      <w:r>
        <w:rPr>
          <w:rFonts w:hint="cs"/>
          <w:rtl/>
        </w:rPr>
        <w:t>חבר הכנסת אברהם בורג, תודה. חבר הכנסת נהרי, נא לשבת.</w:t>
      </w:r>
    </w:p>
    <w:p w14:paraId="709FF8A7" w14:textId="77777777" w:rsidR="00000000" w:rsidRDefault="00E82A5C">
      <w:pPr>
        <w:pStyle w:val="Speaker"/>
        <w:rPr>
          <w:rtl/>
        </w:rPr>
      </w:pPr>
      <w:r>
        <w:rPr>
          <w:rtl/>
        </w:rPr>
        <w:br/>
      </w:r>
      <w:bookmarkStart w:id="76" w:name="FS000000504T14_05_2003_12_46_55"/>
      <w:bookmarkEnd w:id="76"/>
      <w:r>
        <w:rPr>
          <w:rtl/>
        </w:rPr>
        <w:t>זהבה גלאון (מרצ):</w:t>
      </w:r>
    </w:p>
    <w:p w14:paraId="44130F23" w14:textId="77777777" w:rsidR="00000000" w:rsidRDefault="00E82A5C">
      <w:pPr>
        <w:pStyle w:val="a"/>
        <w:rPr>
          <w:rtl/>
        </w:rPr>
      </w:pPr>
    </w:p>
    <w:p w14:paraId="2A387DEB" w14:textId="77777777" w:rsidR="00000000" w:rsidRDefault="00E82A5C">
      <w:pPr>
        <w:pStyle w:val="a"/>
        <w:rPr>
          <w:rFonts w:hint="cs"/>
          <w:rtl/>
        </w:rPr>
      </w:pPr>
      <w:r>
        <w:rPr>
          <w:rFonts w:hint="cs"/>
          <w:rtl/>
        </w:rPr>
        <w:t>אדוני היושב-ראש, האפליה הזאת של נשים בבית-הדין הרבני נובעת מכך ש</w:t>
      </w:r>
      <w:r>
        <w:rPr>
          <w:rFonts w:hint="cs"/>
          <w:rtl/>
        </w:rPr>
        <w:t>כנסת ישראל הפנימה את החוק העברי מלפני 2,000 שנה, חוק שעומד בניגוד גמור לעקרונות היסוד של המדינה. אבל יותר מכול  האפליה הזאת על-ידי הרבנים נובעת גם מהתפיסות החברתיות של אלה שיושבים בדין, אלה שפוסקים לטובת הבעל בכל מה שקשור בחלוקת רכוש.</w:t>
      </w:r>
    </w:p>
    <w:p w14:paraId="54436FCB" w14:textId="77777777" w:rsidR="00000000" w:rsidRDefault="00E82A5C">
      <w:pPr>
        <w:pStyle w:val="a"/>
        <w:rPr>
          <w:rFonts w:hint="cs"/>
          <w:rtl/>
        </w:rPr>
      </w:pPr>
    </w:p>
    <w:p w14:paraId="3A24AD44" w14:textId="77777777" w:rsidR="00000000" w:rsidRDefault="00E82A5C">
      <w:pPr>
        <w:pStyle w:val="a"/>
        <w:rPr>
          <w:rFonts w:hint="cs"/>
          <w:rtl/>
        </w:rPr>
      </w:pPr>
      <w:r>
        <w:rPr>
          <w:rFonts w:hint="cs"/>
          <w:rtl/>
        </w:rPr>
        <w:t>הצעת החוק שלי מתייחס</w:t>
      </w:r>
      <w:r>
        <w:rPr>
          <w:rFonts w:hint="cs"/>
          <w:rtl/>
        </w:rPr>
        <w:t xml:space="preserve">ת רק לסוגיות כלכליות בכל נושא הגירושין. אז זה נכון שבתקופה שבה נוצר החוק העברי אף אחד לא שמע על רעיונות כמו חופש דת וחופש מצפון ושוויון בין נשים לגברים, ולפני 2,000 שנה עליונות הגבר על האשה היתה מובנת מאליה.  אבל היום במדינת ישראל, אדוני היושב-ראש? </w:t>
      </w:r>
    </w:p>
    <w:p w14:paraId="2C17E079" w14:textId="77777777" w:rsidR="00000000" w:rsidRDefault="00E82A5C">
      <w:pPr>
        <w:pStyle w:val="a"/>
        <w:rPr>
          <w:rFonts w:hint="cs"/>
          <w:rtl/>
        </w:rPr>
      </w:pPr>
    </w:p>
    <w:p w14:paraId="2B0B4279" w14:textId="77777777" w:rsidR="00000000" w:rsidRDefault="00E82A5C">
      <w:pPr>
        <w:pStyle w:val="a"/>
        <w:rPr>
          <w:rFonts w:hint="cs"/>
          <w:rtl/>
        </w:rPr>
      </w:pPr>
      <w:r>
        <w:rPr>
          <w:rFonts w:hint="cs"/>
          <w:rtl/>
        </w:rPr>
        <w:t>אני מ</w:t>
      </w:r>
      <w:r>
        <w:rPr>
          <w:rFonts w:hint="cs"/>
          <w:rtl/>
        </w:rPr>
        <w:t>אוד מצטערת ששר המשפטים של שינוי איננו פה. במדינת ישראל של שנות האלפיים, דמוקרטיה שמחויבת לעקרונות החופש והשוויון וזכויות האזרח, האם זה מקרי, אדוני היושב-ראש, ששר המשפטים, יושב-ראש תנועת שינוי - ואני לא רואה כאן אף אחד מחברי הכנסת של שינוי - -</w:t>
      </w:r>
    </w:p>
    <w:p w14:paraId="6A01DE7E" w14:textId="77777777" w:rsidR="00000000" w:rsidRDefault="00E82A5C">
      <w:pPr>
        <w:pStyle w:val="ac"/>
        <w:rPr>
          <w:rtl/>
        </w:rPr>
      </w:pPr>
      <w:r>
        <w:rPr>
          <w:rtl/>
        </w:rPr>
        <w:br/>
        <w:t>רשף חן (שינו</w:t>
      </w:r>
      <w:r>
        <w:rPr>
          <w:rtl/>
        </w:rPr>
        <w:t>י):</w:t>
      </w:r>
    </w:p>
    <w:p w14:paraId="64C16D00" w14:textId="77777777" w:rsidR="00000000" w:rsidRDefault="00E82A5C">
      <w:pPr>
        <w:pStyle w:val="a"/>
        <w:rPr>
          <w:rFonts w:hint="cs"/>
          <w:rtl/>
        </w:rPr>
      </w:pPr>
    </w:p>
    <w:p w14:paraId="6B7F820C" w14:textId="77777777" w:rsidR="00000000" w:rsidRDefault="00E82A5C">
      <w:pPr>
        <w:pStyle w:val="a"/>
        <w:rPr>
          <w:rFonts w:hint="cs"/>
          <w:rtl/>
        </w:rPr>
      </w:pPr>
      <w:r>
        <w:rPr>
          <w:rFonts w:hint="cs"/>
          <w:rtl/>
        </w:rPr>
        <w:t xml:space="preserve">אני כאן. </w:t>
      </w:r>
    </w:p>
    <w:p w14:paraId="15ACF987" w14:textId="77777777" w:rsidR="00000000" w:rsidRDefault="00E82A5C">
      <w:pPr>
        <w:pStyle w:val="ad"/>
        <w:rPr>
          <w:rtl/>
        </w:rPr>
      </w:pPr>
      <w:r>
        <w:rPr>
          <w:rtl/>
        </w:rPr>
        <w:br/>
        <w:t>היו"ר יולי-יואל אדלשטיין:</w:t>
      </w:r>
    </w:p>
    <w:p w14:paraId="27ED6A90" w14:textId="77777777" w:rsidR="00000000" w:rsidRDefault="00E82A5C">
      <w:pPr>
        <w:pStyle w:val="a"/>
        <w:rPr>
          <w:rtl/>
        </w:rPr>
      </w:pPr>
    </w:p>
    <w:p w14:paraId="5A1DEAD5" w14:textId="77777777" w:rsidR="00000000" w:rsidRDefault="00E82A5C">
      <w:pPr>
        <w:pStyle w:val="a"/>
        <w:rPr>
          <w:rFonts w:hint="cs"/>
          <w:rtl/>
        </w:rPr>
      </w:pPr>
      <w:r>
        <w:rPr>
          <w:rFonts w:hint="cs"/>
          <w:rtl/>
        </w:rPr>
        <w:t xml:space="preserve">אני רואה כאן. </w:t>
      </w:r>
    </w:p>
    <w:p w14:paraId="48C6C306" w14:textId="77777777" w:rsidR="00000000" w:rsidRDefault="00E82A5C">
      <w:pPr>
        <w:pStyle w:val="SpeakerCon"/>
        <w:rPr>
          <w:rtl/>
        </w:rPr>
      </w:pPr>
      <w:r>
        <w:rPr>
          <w:rtl/>
        </w:rPr>
        <w:br/>
      </w:r>
      <w:bookmarkStart w:id="77" w:name="FS000000504T14_05_2003_12_51_30C"/>
      <w:bookmarkEnd w:id="77"/>
      <w:r>
        <w:rPr>
          <w:rtl/>
        </w:rPr>
        <w:t>זהבה גלאון (מרצ):</w:t>
      </w:r>
    </w:p>
    <w:p w14:paraId="0C348843" w14:textId="77777777" w:rsidR="00000000" w:rsidRDefault="00E82A5C">
      <w:pPr>
        <w:pStyle w:val="a"/>
        <w:rPr>
          <w:rtl/>
        </w:rPr>
      </w:pPr>
    </w:p>
    <w:p w14:paraId="565C25F7" w14:textId="77777777" w:rsidR="00000000" w:rsidRDefault="00E82A5C">
      <w:pPr>
        <w:pStyle w:val="a"/>
        <w:rPr>
          <w:rFonts w:hint="cs"/>
          <w:rtl/>
        </w:rPr>
      </w:pPr>
      <w:r>
        <w:rPr>
          <w:rFonts w:hint="cs"/>
          <w:rtl/>
        </w:rPr>
        <w:t xml:space="preserve">- - ואני אומרת לך, אף אחד, וזה לא מקרי. אה, חן רשף. וזה לא מקרי, ואתה יודע למה, אדוני היושב-ראש? כי שינוי הבטיחה לבוחרים שלה לגרום לכך שיהיו כאן נישואים אזרחיים.                 </w:t>
      </w:r>
      <w:r>
        <w:rPr>
          <w:rFonts w:hint="cs"/>
          <w:rtl/>
        </w:rPr>
        <w:t xml:space="preserve">             </w:t>
      </w:r>
    </w:p>
    <w:p w14:paraId="28295457" w14:textId="77777777" w:rsidR="00000000" w:rsidRDefault="00E82A5C">
      <w:pPr>
        <w:pStyle w:val="a"/>
        <w:rPr>
          <w:rFonts w:hint="cs"/>
          <w:rtl/>
        </w:rPr>
      </w:pPr>
    </w:p>
    <w:p w14:paraId="54955EC0" w14:textId="77777777" w:rsidR="00000000" w:rsidRDefault="00E82A5C">
      <w:pPr>
        <w:pStyle w:val="a"/>
        <w:rPr>
          <w:rFonts w:hint="cs"/>
          <w:rtl/>
        </w:rPr>
      </w:pPr>
      <w:r>
        <w:rPr>
          <w:rFonts w:hint="cs"/>
          <w:rtl/>
        </w:rPr>
        <w:t>אני לא באה להציע נישואים אזרחיים, אני באה להציע תיקון לחוק נישואין וגירושין - תיקון שמדבר על חוק שמבוסס על כפייה דתית, על אפליה גזעית, על שוביניזם גברי, על התערבות גסה ובלתי צודקת של המדינה בחיי הפרט, בחופש המצפון. אז שר המשפטים של מדינת ישר</w:t>
      </w:r>
      <w:r>
        <w:rPr>
          <w:rFonts w:hint="cs"/>
          <w:rtl/>
        </w:rPr>
        <w:t xml:space="preserve">אל, שהבטיח נישואים אזרחיים, היום מתנגד לתיקון הזה? היום מתנגד לתיקון הזה? </w:t>
      </w:r>
    </w:p>
    <w:p w14:paraId="0160E118" w14:textId="77777777" w:rsidR="00000000" w:rsidRDefault="00E82A5C">
      <w:pPr>
        <w:pStyle w:val="a"/>
        <w:rPr>
          <w:rFonts w:hint="cs"/>
          <w:rtl/>
        </w:rPr>
      </w:pPr>
    </w:p>
    <w:p w14:paraId="7CA7F410" w14:textId="77777777" w:rsidR="00000000" w:rsidRDefault="00E82A5C">
      <w:pPr>
        <w:pStyle w:val="a"/>
        <w:rPr>
          <w:rFonts w:hint="cs"/>
          <w:rtl/>
        </w:rPr>
      </w:pPr>
      <w:r>
        <w:rPr>
          <w:rFonts w:hint="cs"/>
          <w:rtl/>
        </w:rPr>
        <w:t>אדוני היושב-ראש, מדינת ישראל חתמה על אמנות בין-לאומיות שקוראות לביטול אפליה נגד נשים. במגילת העצמאות מופיעה התחייבות לשוויון בפני החוק. אני שואלת את שר המשפטים - האם לא הגיע הזמן ל</w:t>
      </w:r>
      <w:r>
        <w:rPr>
          <w:rFonts w:hint="cs"/>
          <w:rtl/>
        </w:rPr>
        <w:t>שנות את הסתירה הזאת, הבלתי-ניתנת ליישוב, בין אותן תפיסות חברתיות שבהן צמח החוק העברי הקדום לבין התפיסות שעליהן מושתתת מדינת ישראל?</w:t>
      </w:r>
    </w:p>
    <w:p w14:paraId="524AF94E" w14:textId="77777777" w:rsidR="00000000" w:rsidRDefault="00E82A5C">
      <w:pPr>
        <w:pStyle w:val="a"/>
        <w:rPr>
          <w:rFonts w:hint="cs"/>
          <w:rtl/>
        </w:rPr>
      </w:pPr>
    </w:p>
    <w:p w14:paraId="214B1581" w14:textId="77777777" w:rsidR="00000000" w:rsidRDefault="00E82A5C">
      <w:pPr>
        <w:pStyle w:val="a"/>
        <w:rPr>
          <w:rFonts w:hint="cs"/>
          <w:rtl/>
        </w:rPr>
      </w:pPr>
      <w:r>
        <w:rPr>
          <w:rFonts w:hint="cs"/>
          <w:rtl/>
        </w:rPr>
        <w:t>הצעת החוק שלי, חברי חברי הכנסת, מבקשת להפקיע מידי בתי-הדין הרבניים את כל הטיפול בסוגיות הכלכליות הכרוכות במשפטים בין בני זוג</w:t>
      </w:r>
      <w:r>
        <w:rPr>
          <w:rFonts w:hint="cs"/>
          <w:rtl/>
        </w:rPr>
        <w:t>.</w:t>
      </w:r>
    </w:p>
    <w:p w14:paraId="5884CC7B" w14:textId="77777777" w:rsidR="00000000" w:rsidRDefault="00E82A5C">
      <w:pPr>
        <w:pStyle w:val="a"/>
        <w:rPr>
          <w:rFonts w:hint="cs"/>
          <w:rtl/>
        </w:rPr>
      </w:pPr>
    </w:p>
    <w:p w14:paraId="79A5639F" w14:textId="77777777" w:rsidR="00000000" w:rsidRDefault="00E82A5C">
      <w:pPr>
        <w:pStyle w:val="a"/>
        <w:rPr>
          <w:rFonts w:hint="cs"/>
          <w:rtl/>
        </w:rPr>
      </w:pPr>
      <w:r>
        <w:rPr>
          <w:rFonts w:hint="cs"/>
          <w:rtl/>
        </w:rPr>
        <w:t xml:space="preserve">אני רוצה להביא לידיעת הבית - רק לאחרונה פסק השופט גרניט, בפסק-דין מהפכני לדעתי, שאשה רשאית להחליט באיזה בית-משפט תידון תביעתה למזונות. ההחלטה הזאת של השופט גרניט צריכה להוות הלכה לכנסת, היתה צריכה להוות הלכה לשר המשפטים. </w:t>
      </w:r>
    </w:p>
    <w:p w14:paraId="58EBBBE7" w14:textId="77777777" w:rsidR="00000000" w:rsidRDefault="00E82A5C">
      <w:pPr>
        <w:pStyle w:val="a"/>
        <w:rPr>
          <w:rFonts w:hint="cs"/>
          <w:rtl/>
        </w:rPr>
      </w:pPr>
    </w:p>
    <w:p w14:paraId="6694718B" w14:textId="77777777" w:rsidR="00000000" w:rsidRDefault="00E82A5C">
      <w:pPr>
        <w:pStyle w:val="a"/>
        <w:rPr>
          <w:rFonts w:hint="cs"/>
          <w:rtl/>
        </w:rPr>
      </w:pPr>
      <w:r>
        <w:rPr>
          <w:rFonts w:hint="cs"/>
          <w:rtl/>
        </w:rPr>
        <w:t>אני מבינה שבקונסטלציה הפוליטית</w:t>
      </w:r>
      <w:r>
        <w:rPr>
          <w:rFonts w:hint="cs"/>
          <w:rtl/>
        </w:rPr>
        <w:t xml:space="preserve"> הנוכחית אי-אפשר לשנות את חוק נישואין וגירושין, אבל אי-אפשר לעשות צעד קטן אחד לטובת הנשים? סיעת שינוי - לאן היא בורחת, לאן ברח שר המשפטים? </w:t>
      </w:r>
    </w:p>
    <w:p w14:paraId="67D4DF86" w14:textId="77777777" w:rsidR="00000000" w:rsidRDefault="00E82A5C">
      <w:pPr>
        <w:pStyle w:val="a"/>
        <w:rPr>
          <w:rFonts w:hint="cs"/>
          <w:rtl/>
        </w:rPr>
      </w:pPr>
    </w:p>
    <w:p w14:paraId="6C900572" w14:textId="77777777" w:rsidR="00000000" w:rsidRDefault="00E82A5C">
      <w:pPr>
        <w:pStyle w:val="a"/>
        <w:rPr>
          <w:rFonts w:hint="cs"/>
          <w:rtl/>
        </w:rPr>
      </w:pPr>
      <w:r>
        <w:rPr>
          <w:rFonts w:hint="cs"/>
          <w:rtl/>
        </w:rPr>
        <w:t>אני רוצה לשמוע איך ממשלת ישראל פועלת - מתנקשת באותן נשים שתלויות במזונות האלה, שתלויות בחלוקת הרכוש, שתלויות לשבט ו</w:t>
      </w:r>
      <w:r>
        <w:rPr>
          <w:rFonts w:hint="cs"/>
          <w:rtl/>
        </w:rPr>
        <w:t>לחסד בשרירות לבם של אותם רבנים, שאני אומרת, שתפיסת העולם שלהם נובעת מהחוק העברי הקדום, חוק שחוקק לפני 2,000 שנה.</w:t>
      </w:r>
    </w:p>
    <w:p w14:paraId="6C2DEA96" w14:textId="77777777" w:rsidR="00000000" w:rsidRDefault="00E82A5C">
      <w:pPr>
        <w:pStyle w:val="a"/>
        <w:rPr>
          <w:rFonts w:hint="cs"/>
          <w:rtl/>
        </w:rPr>
      </w:pPr>
    </w:p>
    <w:p w14:paraId="388D6637" w14:textId="77777777" w:rsidR="00000000" w:rsidRDefault="00E82A5C">
      <w:pPr>
        <w:pStyle w:val="a"/>
        <w:rPr>
          <w:rFonts w:hint="cs"/>
          <w:rtl/>
        </w:rPr>
      </w:pPr>
      <w:r>
        <w:rPr>
          <w:rFonts w:hint="cs"/>
          <w:rtl/>
        </w:rPr>
        <w:t>אז שר המשפטים יכול לעלות כאן על הבמה ולהתנגד לפעולה, קטנה, שהיא צעד ראשון קטן לביטול המונופול של הרבנות? צעד ראשון קטן לטובת הנשים. אני אשמח ל</w:t>
      </w:r>
      <w:r>
        <w:rPr>
          <w:rFonts w:hint="cs"/>
          <w:rtl/>
        </w:rPr>
        <w:t>שמוע הסברים. תודה.</w:t>
      </w:r>
    </w:p>
    <w:p w14:paraId="23973136" w14:textId="77777777" w:rsidR="00000000" w:rsidRDefault="00E82A5C">
      <w:pPr>
        <w:pStyle w:val="ad"/>
        <w:rPr>
          <w:rtl/>
        </w:rPr>
      </w:pPr>
      <w:r>
        <w:rPr>
          <w:rtl/>
        </w:rPr>
        <w:br/>
        <w:t>היו"ר יולי-יואל אדלשטיין:</w:t>
      </w:r>
    </w:p>
    <w:p w14:paraId="7A47A74D" w14:textId="77777777" w:rsidR="00000000" w:rsidRDefault="00E82A5C">
      <w:pPr>
        <w:pStyle w:val="a"/>
        <w:rPr>
          <w:rtl/>
        </w:rPr>
      </w:pPr>
    </w:p>
    <w:p w14:paraId="29EA2824" w14:textId="77777777" w:rsidR="00000000" w:rsidRDefault="00E82A5C">
      <w:pPr>
        <w:pStyle w:val="a"/>
        <w:rPr>
          <w:rFonts w:hint="cs"/>
          <w:rtl/>
        </w:rPr>
      </w:pPr>
      <w:r>
        <w:rPr>
          <w:rFonts w:hint="cs"/>
          <w:rtl/>
        </w:rPr>
        <w:t xml:space="preserve">תודה לחברת הכנסת זהבה גלאון. ישיב בשם בממשלה סגן השר יצחק לוי. </w:t>
      </w:r>
    </w:p>
    <w:p w14:paraId="1712A79A" w14:textId="77777777" w:rsidR="00000000" w:rsidRDefault="00E82A5C">
      <w:pPr>
        <w:pStyle w:val="SpeakerCon"/>
        <w:rPr>
          <w:rtl/>
        </w:rPr>
      </w:pPr>
    </w:p>
    <w:p w14:paraId="41B46D1A" w14:textId="77777777" w:rsidR="00000000" w:rsidRDefault="00E82A5C">
      <w:pPr>
        <w:pStyle w:val="SpeakerCon"/>
        <w:rPr>
          <w:rtl/>
        </w:rPr>
      </w:pPr>
      <w:r>
        <w:rPr>
          <w:rtl/>
        </w:rPr>
        <w:br/>
      </w:r>
      <w:bookmarkStart w:id="78" w:name="FS000000504T14_05_2003_12_59_01C"/>
      <w:bookmarkEnd w:id="78"/>
      <w:r>
        <w:rPr>
          <w:rFonts w:hint="cs"/>
          <w:rtl/>
        </w:rPr>
        <w:br/>
      </w:r>
      <w:r>
        <w:rPr>
          <w:rtl/>
        </w:rPr>
        <w:t>זהבה גלאון (מרצ):</w:t>
      </w:r>
    </w:p>
    <w:p w14:paraId="41CA5417" w14:textId="77777777" w:rsidR="00000000" w:rsidRDefault="00E82A5C">
      <w:pPr>
        <w:pStyle w:val="a"/>
        <w:rPr>
          <w:rtl/>
        </w:rPr>
      </w:pPr>
    </w:p>
    <w:p w14:paraId="0A08C170" w14:textId="77777777" w:rsidR="00000000" w:rsidRDefault="00E82A5C">
      <w:pPr>
        <w:pStyle w:val="a"/>
        <w:rPr>
          <w:rFonts w:hint="cs"/>
          <w:rtl/>
        </w:rPr>
      </w:pPr>
      <w:r>
        <w:rPr>
          <w:rFonts w:hint="cs"/>
          <w:rtl/>
        </w:rPr>
        <w:t>מעניין למה שר המשפטים לא משיב.</w:t>
      </w:r>
    </w:p>
    <w:p w14:paraId="0CF19951" w14:textId="77777777" w:rsidR="00000000" w:rsidRDefault="00E82A5C">
      <w:pPr>
        <w:pStyle w:val="ac"/>
        <w:rPr>
          <w:rFonts w:hint="cs"/>
          <w:rtl/>
        </w:rPr>
      </w:pPr>
    </w:p>
    <w:p w14:paraId="2B9371AC" w14:textId="77777777" w:rsidR="00000000" w:rsidRDefault="00E82A5C">
      <w:pPr>
        <w:pStyle w:val="ac"/>
        <w:rPr>
          <w:rtl/>
        </w:rPr>
      </w:pPr>
      <w:r>
        <w:rPr>
          <w:rtl/>
        </w:rPr>
        <w:t>קריאות:</w:t>
      </w:r>
    </w:p>
    <w:p w14:paraId="527CA4A2" w14:textId="77777777" w:rsidR="00000000" w:rsidRDefault="00E82A5C">
      <w:pPr>
        <w:pStyle w:val="a"/>
        <w:rPr>
          <w:rtl/>
        </w:rPr>
      </w:pPr>
    </w:p>
    <w:p w14:paraId="12C4A9D4" w14:textId="77777777" w:rsidR="00000000" w:rsidRDefault="00E82A5C">
      <w:pPr>
        <w:pStyle w:val="a"/>
        <w:rPr>
          <w:rFonts w:hint="cs"/>
          <w:rtl/>
        </w:rPr>
      </w:pPr>
      <w:r>
        <w:rPr>
          <w:rFonts w:hint="cs"/>
          <w:rtl/>
        </w:rPr>
        <w:t>- - -</w:t>
      </w:r>
    </w:p>
    <w:p w14:paraId="1DB3EEBA" w14:textId="77777777" w:rsidR="00000000" w:rsidRDefault="00E82A5C">
      <w:pPr>
        <w:pStyle w:val="ac"/>
        <w:rPr>
          <w:rtl/>
        </w:rPr>
      </w:pPr>
      <w:r>
        <w:rPr>
          <w:rtl/>
        </w:rPr>
        <w:br/>
        <w:t>רומן ברונפמן (מרצ):</w:t>
      </w:r>
    </w:p>
    <w:p w14:paraId="1ADA1EB4" w14:textId="77777777" w:rsidR="00000000" w:rsidRDefault="00E82A5C">
      <w:pPr>
        <w:pStyle w:val="a"/>
        <w:rPr>
          <w:rtl/>
        </w:rPr>
      </w:pPr>
    </w:p>
    <w:p w14:paraId="3CD89DA8" w14:textId="77777777" w:rsidR="00000000" w:rsidRDefault="00E82A5C">
      <w:pPr>
        <w:pStyle w:val="a"/>
        <w:rPr>
          <w:rFonts w:hint="cs"/>
          <w:rtl/>
        </w:rPr>
      </w:pPr>
      <w:r>
        <w:rPr>
          <w:rFonts w:hint="cs"/>
          <w:rtl/>
        </w:rPr>
        <w:t xml:space="preserve">אין בשורות בפיו. </w:t>
      </w:r>
    </w:p>
    <w:p w14:paraId="5D250DB2" w14:textId="77777777" w:rsidR="00000000" w:rsidRDefault="00E82A5C">
      <w:pPr>
        <w:pStyle w:val="ad"/>
        <w:rPr>
          <w:rtl/>
        </w:rPr>
      </w:pPr>
      <w:r>
        <w:rPr>
          <w:rtl/>
        </w:rPr>
        <w:br/>
        <w:t>היו"ר יולי-יואל אדלשטיין:</w:t>
      </w:r>
    </w:p>
    <w:p w14:paraId="718B536E" w14:textId="77777777" w:rsidR="00000000" w:rsidRDefault="00E82A5C">
      <w:pPr>
        <w:pStyle w:val="a"/>
        <w:rPr>
          <w:rtl/>
        </w:rPr>
      </w:pPr>
    </w:p>
    <w:p w14:paraId="090CA723" w14:textId="77777777" w:rsidR="00000000" w:rsidRDefault="00E82A5C">
      <w:pPr>
        <w:pStyle w:val="a"/>
        <w:rPr>
          <w:rFonts w:hint="cs"/>
          <w:rtl/>
        </w:rPr>
      </w:pPr>
      <w:r>
        <w:rPr>
          <w:rFonts w:hint="cs"/>
          <w:rtl/>
        </w:rPr>
        <w:t>חברי הכנ</w:t>
      </w:r>
      <w:r>
        <w:rPr>
          <w:rFonts w:hint="cs"/>
          <w:rtl/>
        </w:rPr>
        <w:t>סת, זאת הפעם הראשונה שעולות הצעות חוק פרטיות. אני לא טוען שזה מעמד חגיגי, אבל הייתי מצפה בכל זאת לקצת הקשבה למציעים ולקצת פחות דיבורים באולם. חבר הכנסת דהן, מה שאמרתי כרגע מתייחס גם אליך.</w:t>
      </w:r>
    </w:p>
    <w:p w14:paraId="4574AD13" w14:textId="77777777" w:rsidR="00000000" w:rsidRDefault="00E82A5C">
      <w:pPr>
        <w:pStyle w:val="Speaker"/>
        <w:rPr>
          <w:rFonts w:hint="cs"/>
          <w:rtl/>
        </w:rPr>
      </w:pPr>
      <w:bookmarkStart w:id="79" w:name="FS000000765T14_05_2003_13_06_33"/>
      <w:bookmarkStart w:id="80" w:name="FS000000765T14_05_2003_13_06_42"/>
      <w:bookmarkStart w:id="81" w:name="FS000000765T14_05_2003_13_08_05"/>
      <w:bookmarkStart w:id="82" w:name="FS000000765T14_05_2003_13_08_16"/>
      <w:bookmarkEnd w:id="79"/>
      <w:bookmarkEnd w:id="80"/>
      <w:bookmarkEnd w:id="81"/>
      <w:bookmarkEnd w:id="82"/>
      <w:r>
        <w:rPr>
          <w:rtl/>
        </w:rPr>
        <w:br/>
      </w:r>
      <w:r>
        <w:rPr>
          <w:rFonts w:hint="cs"/>
          <w:rtl/>
        </w:rPr>
        <w:t>סגן שר במשרד ראש הממשלה יצחק לוי:</w:t>
      </w:r>
    </w:p>
    <w:p w14:paraId="2820970F" w14:textId="77777777" w:rsidR="00000000" w:rsidRDefault="00E82A5C">
      <w:pPr>
        <w:pStyle w:val="a"/>
        <w:rPr>
          <w:rFonts w:hint="cs"/>
          <w:rtl/>
        </w:rPr>
      </w:pPr>
    </w:p>
    <w:p w14:paraId="054FD62C" w14:textId="77777777" w:rsidR="00000000" w:rsidRDefault="00E82A5C">
      <w:pPr>
        <w:pStyle w:val="a"/>
        <w:rPr>
          <w:rFonts w:hint="cs"/>
          <w:rtl/>
        </w:rPr>
      </w:pPr>
      <w:r>
        <w:rPr>
          <w:rFonts w:hint="cs"/>
          <w:rtl/>
        </w:rPr>
        <w:t>אדוני היושב-ראש, רבותי חברי הכנס</w:t>
      </w:r>
      <w:r>
        <w:rPr>
          <w:rFonts w:hint="cs"/>
          <w:rtl/>
        </w:rPr>
        <w:t>ת, חברת הכנסת גלאון, שלום, בוקר טוב.</w:t>
      </w:r>
    </w:p>
    <w:p w14:paraId="62D8008B" w14:textId="77777777" w:rsidR="00000000" w:rsidRDefault="00E82A5C">
      <w:pPr>
        <w:pStyle w:val="ac"/>
        <w:rPr>
          <w:rtl/>
        </w:rPr>
      </w:pPr>
      <w:bookmarkStart w:id="83" w:name="FS000000765T14_05_2003_13_00_45"/>
      <w:bookmarkStart w:id="84" w:name="FS000000765T14_05_2003_13_02_26"/>
      <w:bookmarkStart w:id="85" w:name="FS000000765T14_05_2003_13_04_24C"/>
      <w:bookmarkEnd w:id="83"/>
      <w:bookmarkEnd w:id="84"/>
      <w:bookmarkEnd w:id="85"/>
      <w:r>
        <w:rPr>
          <w:rtl/>
        </w:rPr>
        <w:br/>
        <w:t>זהבה גלאון (מרצ):</w:t>
      </w:r>
    </w:p>
    <w:p w14:paraId="1399B4EF" w14:textId="77777777" w:rsidR="00000000" w:rsidRDefault="00E82A5C">
      <w:pPr>
        <w:pStyle w:val="a"/>
        <w:rPr>
          <w:rtl/>
        </w:rPr>
      </w:pPr>
    </w:p>
    <w:p w14:paraId="0ABEDF89" w14:textId="77777777" w:rsidR="00000000" w:rsidRDefault="00E82A5C">
      <w:pPr>
        <w:pStyle w:val="a"/>
        <w:rPr>
          <w:rFonts w:hint="cs"/>
          <w:rtl/>
        </w:rPr>
      </w:pPr>
      <w:r>
        <w:rPr>
          <w:rFonts w:hint="cs"/>
          <w:rtl/>
        </w:rPr>
        <w:t>בוקר אור.</w:t>
      </w:r>
    </w:p>
    <w:p w14:paraId="579252C6" w14:textId="77777777" w:rsidR="00000000" w:rsidRDefault="00E82A5C">
      <w:pPr>
        <w:pStyle w:val="SpeakerCon"/>
        <w:rPr>
          <w:rtl/>
        </w:rPr>
      </w:pPr>
      <w:r>
        <w:rPr>
          <w:rtl/>
        </w:rPr>
        <w:br/>
      </w:r>
      <w:bookmarkStart w:id="86" w:name="FS000000765T14_05_2003_13_02_09C"/>
      <w:bookmarkEnd w:id="86"/>
      <w:r>
        <w:rPr>
          <w:rFonts w:hint="cs"/>
          <w:rtl/>
        </w:rPr>
        <w:t xml:space="preserve">סגן שר במשרד ראש הממשלה </w:t>
      </w:r>
      <w:r>
        <w:rPr>
          <w:rtl/>
        </w:rPr>
        <w:t>יצחק לוי:</w:t>
      </w:r>
    </w:p>
    <w:p w14:paraId="237E6520" w14:textId="77777777" w:rsidR="00000000" w:rsidRDefault="00E82A5C">
      <w:pPr>
        <w:pStyle w:val="a"/>
        <w:rPr>
          <w:rtl/>
        </w:rPr>
      </w:pPr>
    </w:p>
    <w:p w14:paraId="42FA4561" w14:textId="77777777" w:rsidR="00000000" w:rsidRDefault="00E82A5C">
      <w:pPr>
        <w:pStyle w:val="a"/>
        <w:rPr>
          <w:rFonts w:hint="cs"/>
          <w:rtl/>
        </w:rPr>
      </w:pPr>
      <w:r>
        <w:rPr>
          <w:rFonts w:hint="cs"/>
          <w:rtl/>
        </w:rPr>
        <w:t>אני משיב מכיוון שמדובר פה בתיקון חוק בתי-הדין הרבניים, ושר המשפטים הוא לא שר הדתות, ומכיוון שאני כרגע - מכוח ראש הממשלה - ממלא את התפקיד הזה כסגן שר, אני</w:t>
      </w:r>
      <w:r>
        <w:rPr>
          <w:rFonts w:hint="cs"/>
          <w:rtl/>
        </w:rPr>
        <w:t xml:space="preserve"> משיב.</w:t>
      </w:r>
    </w:p>
    <w:p w14:paraId="16448264" w14:textId="77777777" w:rsidR="00000000" w:rsidRDefault="00E82A5C">
      <w:pPr>
        <w:pStyle w:val="ac"/>
        <w:rPr>
          <w:rtl/>
        </w:rPr>
      </w:pPr>
      <w:r>
        <w:rPr>
          <w:rtl/>
        </w:rPr>
        <w:br/>
        <w:t>זהבה גלאון (מרצ):</w:t>
      </w:r>
    </w:p>
    <w:p w14:paraId="5D4AFC3C" w14:textId="77777777" w:rsidR="00000000" w:rsidRDefault="00E82A5C">
      <w:pPr>
        <w:pStyle w:val="a"/>
        <w:rPr>
          <w:rtl/>
        </w:rPr>
      </w:pPr>
    </w:p>
    <w:p w14:paraId="20BB75B2" w14:textId="77777777" w:rsidR="00000000" w:rsidRDefault="00E82A5C">
      <w:pPr>
        <w:pStyle w:val="a"/>
        <w:rPr>
          <w:rFonts w:hint="cs"/>
          <w:rtl/>
        </w:rPr>
      </w:pPr>
      <w:r>
        <w:rPr>
          <w:rFonts w:hint="cs"/>
          <w:rtl/>
        </w:rPr>
        <w:t xml:space="preserve">הביקורת שלי עליו תקפה, שרירה וקיימת. </w:t>
      </w:r>
    </w:p>
    <w:p w14:paraId="529EF6B8" w14:textId="77777777" w:rsidR="00000000" w:rsidRDefault="00E82A5C">
      <w:pPr>
        <w:pStyle w:val="SpeakerCon"/>
        <w:rPr>
          <w:rtl/>
        </w:rPr>
      </w:pPr>
    </w:p>
    <w:p w14:paraId="376BCE81" w14:textId="77777777" w:rsidR="00000000" w:rsidRDefault="00E82A5C">
      <w:pPr>
        <w:pStyle w:val="SpeakerCon"/>
        <w:rPr>
          <w:rFonts w:hint="cs"/>
          <w:b w:val="0"/>
          <w:bCs w:val="0"/>
          <w:u w:val="none"/>
          <w:rtl/>
        </w:rPr>
      </w:pPr>
      <w:r>
        <w:rPr>
          <w:rtl/>
        </w:rPr>
        <w:br/>
      </w:r>
      <w:bookmarkStart w:id="87" w:name="FS000000765T14_05_2003_13_13_45C"/>
      <w:bookmarkEnd w:id="87"/>
      <w:r>
        <w:rPr>
          <w:rFonts w:hint="cs"/>
          <w:rtl/>
        </w:rPr>
        <w:t>סגן שר במשרד ראש הממשלה יצחק לוי:</w:t>
      </w:r>
    </w:p>
    <w:p w14:paraId="3DDE06A7" w14:textId="77777777" w:rsidR="00000000" w:rsidRDefault="00E82A5C">
      <w:pPr>
        <w:pStyle w:val="SpeakerCon"/>
        <w:rPr>
          <w:rFonts w:hint="cs"/>
          <w:b w:val="0"/>
          <w:bCs w:val="0"/>
          <w:u w:val="none"/>
          <w:rtl/>
        </w:rPr>
      </w:pPr>
    </w:p>
    <w:p w14:paraId="09B1FBB4" w14:textId="77777777" w:rsidR="00000000" w:rsidRDefault="00E82A5C">
      <w:pPr>
        <w:pStyle w:val="a"/>
        <w:rPr>
          <w:rFonts w:hint="cs"/>
          <w:rtl/>
        </w:rPr>
      </w:pPr>
      <w:r>
        <w:rPr>
          <w:rFonts w:hint="cs"/>
          <w:rtl/>
        </w:rPr>
        <w:t xml:space="preserve">על הביקורת על שר המשפטים אין לי הערות. </w:t>
      </w:r>
    </w:p>
    <w:p w14:paraId="0C11E35D" w14:textId="77777777" w:rsidR="00000000" w:rsidRDefault="00E82A5C">
      <w:pPr>
        <w:pStyle w:val="a"/>
        <w:rPr>
          <w:rFonts w:hint="cs"/>
          <w:rtl/>
        </w:rPr>
      </w:pPr>
    </w:p>
    <w:p w14:paraId="254C1864" w14:textId="77777777" w:rsidR="00000000" w:rsidRDefault="00E82A5C">
      <w:pPr>
        <w:pStyle w:val="a"/>
        <w:rPr>
          <w:rFonts w:hint="cs"/>
          <w:rtl/>
        </w:rPr>
      </w:pPr>
      <w:r>
        <w:rPr>
          <w:rFonts w:hint="cs"/>
          <w:rtl/>
        </w:rPr>
        <w:t>א. החוקים שלפני 2,000 שנה הם חוקים רלוונטיים גם היום. בואי לא נבטל אותם, ובואי לא נגיד - זה לפני 2,000 שנה. יש המ</w:t>
      </w:r>
      <w:r>
        <w:rPr>
          <w:rFonts w:hint="cs"/>
          <w:rtl/>
        </w:rPr>
        <w:t>ון המון דברים מלפני 2,000 שנה שגם את מעריכה - את מעריכה את "לא תרצח" ואת מעריכה את "לא תגנוב" - -</w:t>
      </w:r>
    </w:p>
    <w:p w14:paraId="7350713E" w14:textId="77777777" w:rsidR="00000000" w:rsidRDefault="00E82A5C">
      <w:pPr>
        <w:pStyle w:val="ac"/>
        <w:rPr>
          <w:rtl/>
        </w:rPr>
      </w:pPr>
      <w:r>
        <w:rPr>
          <w:rtl/>
        </w:rPr>
        <w:br/>
        <w:t>קריאות:</w:t>
      </w:r>
    </w:p>
    <w:p w14:paraId="70154B36" w14:textId="77777777" w:rsidR="00000000" w:rsidRDefault="00E82A5C">
      <w:pPr>
        <w:pStyle w:val="a"/>
        <w:rPr>
          <w:rtl/>
        </w:rPr>
      </w:pPr>
    </w:p>
    <w:p w14:paraId="7BF341D6" w14:textId="77777777" w:rsidR="00000000" w:rsidRDefault="00E82A5C">
      <w:pPr>
        <w:pStyle w:val="a"/>
        <w:rPr>
          <w:rFonts w:hint="cs"/>
          <w:rtl/>
        </w:rPr>
      </w:pPr>
      <w:r>
        <w:rPr>
          <w:rFonts w:hint="cs"/>
          <w:rtl/>
        </w:rPr>
        <w:t>- - -</w:t>
      </w:r>
    </w:p>
    <w:p w14:paraId="3E31AC3F" w14:textId="77777777" w:rsidR="00000000" w:rsidRDefault="00E82A5C">
      <w:pPr>
        <w:pStyle w:val="SpeakerCon"/>
        <w:rPr>
          <w:rFonts w:hint="cs"/>
          <w:rtl/>
        </w:rPr>
      </w:pPr>
      <w:r>
        <w:rPr>
          <w:rtl/>
        </w:rPr>
        <w:br/>
      </w:r>
      <w:r>
        <w:rPr>
          <w:rFonts w:hint="cs"/>
          <w:rtl/>
        </w:rPr>
        <w:t>סגן שר במשרד ראש הממשלה יצחק לוי:</w:t>
      </w:r>
    </w:p>
    <w:p w14:paraId="12A9D052" w14:textId="77777777" w:rsidR="00000000" w:rsidRDefault="00E82A5C">
      <w:pPr>
        <w:pStyle w:val="a"/>
        <w:rPr>
          <w:rFonts w:hint="cs"/>
          <w:b/>
          <w:bCs/>
          <w:rtl/>
        </w:rPr>
      </w:pPr>
    </w:p>
    <w:p w14:paraId="17A98EB1" w14:textId="77777777" w:rsidR="00000000" w:rsidRDefault="00E82A5C">
      <w:pPr>
        <w:pStyle w:val="a"/>
        <w:rPr>
          <w:rFonts w:hint="cs"/>
          <w:rtl/>
        </w:rPr>
      </w:pPr>
      <w:r>
        <w:rPr>
          <w:rFonts w:hint="cs"/>
          <w:rtl/>
        </w:rPr>
        <w:t>- - ואנחנו גם מעריכים את חיי המשפחה ואנחנו גם מעריכים כל מיני חוקים אחרים שניתנו לפני 2,000 שנה. אז בואי ל</w:t>
      </w:r>
      <w:r>
        <w:rPr>
          <w:rFonts w:hint="cs"/>
          <w:rtl/>
        </w:rPr>
        <w:t>א נדבר על לפני 2,000 שנה. נדבר על השאלה אם החוק היום משרת את הציבור כמו שצריך או לא.</w:t>
      </w:r>
    </w:p>
    <w:p w14:paraId="5ED3D8EB" w14:textId="77777777" w:rsidR="00000000" w:rsidRDefault="00E82A5C">
      <w:pPr>
        <w:pStyle w:val="ac"/>
        <w:rPr>
          <w:rtl/>
        </w:rPr>
      </w:pPr>
      <w:r>
        <w:rPr>
          <w:rtl/>
        </w:rPr>
        <w:br/>
        <w:t>מיכאל מלכיאור (העבודה-מימד):</w:t>
      </w:r>
    </w:p>
    <w:p w14:paraId="00358731" w14:textId="77777777" w:rsidR="00000000" w:rsidRDefault="00E82A5C">
      <w:pPr>
        <w:pStyle w:val="a"/>
        <w:rPr>
          <w:rtl/>
        </w:rPr>
      </w:pPr>
    </w:p>
    <w:p w14:paraId="209011C8" w14:textId="77777777" w:rsidR="00000000" w:rsidRDefault="00E82A5C">
      <w:pPr>
        <w:pStyle w:val="a"/>
        <w:rPr>
          <w:rFonts w:hint="cs"/>
          <w:rtl/>
        </w:rPr>
      </w:pPr>
      <w:r>
        <w:rPr>
          <w:rFonts w:hint="cs"/>
          <w:rtl/>
        </w:rPr>
        <w:t>זה לפני 4,000 שנה.</w:t>
      </w:r>
    </w:p>
    <w:p w14:paraId="5206FB3A" w14:textId="77777777" w:rsidR="00000000" w:rsidRDefault="00E82A5C">
      <w:pPr>
        <w:pStyle w:val="SpeakerCon"/>
        <w:rPr>
          <w:rFonts w:hint="cs"/>
          <w:rtl/>
        </w:rPr>
      </w:pPr>
      <w:r>
        <w:rPr>
          <w:rtl/>
        </w:rPr>
        <w:br/>
      </w:r>
      <w:r>
        <w:rPr>
          <w:rFonts w:hint="cs"/>
          <w:rtl/>
        </w:rPr>
        <w:t>סגן שר במשרד ראש הממשלה יצחק לוי:</w:t>
      </w:r>
    </w:p>
    <w:p w14:paraId="70E0B290" w14:textId="77777777" w:rsidR="00000000" w:rsidRDefault="00E82A5C">
      <w:pPr>
        <w:pStyle w:val="a"/>
        <w:rPr>
          <w:rFonts w:hint="cs"/>
          <w:rtl/>
        </w:rPr>
      </w:pPr>
    </w:p>
    <w:p w14:paraId="772F3DFD" w14:textId="77777777" w:rsidR="00000000" w:rsidRDefault="00E82A5C">
      <w:pPr>
        <w:pStyle w:val="a"/>
        <w:rPr>
          <w:rFonts w:hint="cs"/>
          <w:rtl/>
        </w:rPr>
      </w:pPr>
      <w:r>
        <w:rPr>
          <w:rFonts w:hint="cs"/>
          <w:rtl/>
        </w:rPr>
        <w:t>לפני 4,000 שנה, סליחה. היא דיברה על 2,000 שנה, אז דיברתי על 2,000 שנה.</w:t>
      </w:r>
    </w:p>
    <w:p w14:paraId="6A6A0087" w14:textId="77777777" w:rsidR="00000000" w:rsidRDefault="00E82A5C">
      <w:pPr>
        <w:pStyle w:val="a"/>
        <w:rPr>
          <w:rFonts w:hint="cs"/>
          <w:rtl/>
        </w:rPr>
      </w:pPr>
    </w:p>
    <w:p w14:paraId="7FA3315A" w14:textId="77777777" w:rsidR="00000000" w:rsidRDefault="00E82A5C">
      <w:pPr>
        <w:pStyle w:val="a"/>
        <w:rPr>
          <w:rFonts w:hint="cs"/>
          <w:rtl/>
        </w:rPr>
      </w:pPr>
      <w:r>
        <w:rPr>
          <w:rFonts w:hint="cs"/>
          <w:rtl/>
        </w:rPr>
        <w:t xml:space="preserve">בואי נדבר על </w:t>
      </w:r>
      <w:r>
        <w:rPr>
          <w:rFonts w:hint="cs"/>
          <w:rtl/>
        </w:rPr>
        <w:t xml:space="preserve">השאלה אם החוק הנוכחי משרת את הציבור כמו שצריך או לא. זו השאלה שעומדת בפנינו, ולא אם החוקים מלפני 4,000 שנה תקפים או לא. </w:t>
      </w:r>
    </w:p>
    <w:p w14:paraId="32A942A1" w14:textId="77777777" w:rsidR="00000000" w:rsidRDefault="00E82A5C">
      <w:pPr>
        <w:pStyle w:val="a"/>
        <w:rPr>
          <w:rFonts w:hint="cs"/>
          <w:rtl/>
        </w:rPr>
      </w:pPr>
    </w:p>
    <w:p w14:paraId="226DFAEC" w14:textId="77777777" w:rsidR="00000000" w:rsidRDefault="00E82A5C">
      <w:pPr>
        <w:pStyle w:val="a"/>
        <w:rPr>
          <w:rFonts w:hint="cs"/>
          <w:rtl/>
        </w:rPr>
      </w:pPr>
      <w:r>
        <w:rPr>
          <w:rFonts w:hint="cs"/>
          <w:rtl/>
        </w:rPr>
        <w:t>בהצעה שאת מציעה, את בעצם נוגסת בסמכויות בתי-הדין הרבניים ואת אומרת: בית-הדין הרבני יצומצם רק למתן הגט, ואילו כל שאר הדברים יהיו בבית-מ</w:t>
      </w:r>
      <w:r>
        <w:rPr>
          <w:rFonts w:hint="cs"/>
          <w:rtl/>
        </w:rPr>
        <w:t xml:space="preserve">שפט לענייני משפחה או בבית-דין אחר. אני מבין, קראתי את ההצעה. אנחנו לא מקבלים את זה, והממשלה לא מקבלת את זה. אנחנו רואים את עניין מתן הגט - עם ענייני הרכוש וענייני האפוטרופסות והכול - כמקשה אחת, אי-אפשר להפריד. </w:t>
      </w:r>
    </w:p>
    <w:p w14:paraId="704000CE" w14:textId="77777777" w:rsidR="00000000" w:rsidRDefault="00E82A5C">
      <w:pPr>
        <w:pStyle w:val="a"/>
        <w:rPr>
          <w:rFonts w:hint="cs"/>
          <w:rtl/>
        </w:rPr>
      </w:pPr>
    </w:p>
    <w:p w14:paraId="626BCD34" w14:textId="77777777" w:rsidR="00000000" w:rsidRDefault="00E82A5C">
      <w:pPr>
        <w:pStyle w:val="a"/>
        <w:rPr>
          <w:rFonts w:hint="cs"/>
          <w:rtl/>
        </w:rPr>
      </w:pPr>
      <w:r>
        <w:rPr>
          <w:rFonts w:hint="cs"/>
          <w:rtl/>
        </w:rPr>
        <w:t>בתי-הדין הרבניים, אגב, מאוד השתפרו ותדמיתם ש</w:t>
      </w:r>
      <w:r>
        <w:rPr>
          <w:rFonts w:hint="cs"/>
          <w:rtl/>
        </w:rPr>
        <w:t xml:space="preserve">ונתה. יש היום עובדים סוציאליים ליד בתי-הדין הרבניים. אני לא יודע מתי ביקרת לאחרונה בבית-דין רבני -  אבל הם בהחלט לא אותם בתי-דין רבניים שדיברו עליהם לפני 20 ו=30 שנה, מכל הבחינות. </w:t>
      </w:r>
    </w:p>
    <w:p w14:paraId="5CAC3328" w14:textId="77777777" w:rsidR="00000000" w:rsidRDefault="00E82A5C">
      <w:pPr>
        <w:pStyle w:val="a"/>
        <w:rPr>
          <w:rFonts w:hint="cs"/>
          <w:rtl/>
        </w:rPr>
      </w:pPr>
    </w:p>
    <w:p w14:paraId="55337B9E" w14:textId="77777777" w:rsidR="00000000" w:rsidRDefault="00E82A5C">
      <w:pPr>
        <w:pStyle w:val="a"/>
        <w:rPr>
          <w:rFonts w:hint="cs"/>
          <w:rtl/>
        </w:rPr>
      </w:pPr>
      <w:r>
        <w:rPr>
          <w:rFonts w:hint="cs"/>
          <w:rtl/>
        </w:rPr>
        <w:t>אני חושב שמבחינת התפיסה היית צריכה לתמוך בכך שמי שדן בגט דן גם באפוטרופסות</w:t>
      </w:r>
      <w:r>
        <w:rPr>
          <w:rFonts w:hint="cs"/>
          <w:rtl/>
        </w:rPr>
        <w:t xml:space="preserve"> וגם ברכוש; כלומר, זה צריך להיות תפיסה אחת, עניין אחד.</w:t>
      </w:r>
    </w:p>
    <w:p w14:paraId="331A406E" w14:textId="77777777" w:rsidR="00000000" w:rsidRDefault="00E82A5C">
      <w:pPr>
        <w:pStyle w:val="a"/>
        <w:rPr>
          <w:rFonts w:hint="cs"/>
          <w:rtl/>
        </w:rPr>
      </w:pPr>
    </w:p>
    <w:p w14:paraId="1126823F" w14:textId="77777777" w:rsidR="00000000" w:rsidRDefault="00E82A5C">
      <w:pPr>
        <w:pStyle w:val="a"/>
        <w:rPr>
          <w:rFonts w:hint="cs"/>
          <w:rtl/>
        </w:rPr>
      </w:pPr>
      <w:r>
        <w:rPr>
          <w:rFonts w:hint="cs"/>
          <w:rtl/>
        </w:rPr>
        <w:t>לצערנו, החוק מאפשר גם ללכת לבית-משפט לענייני משפחה. אז באמת, מי שרוצה - הולך לבית-משפט לענייני משפחה. אבל מכאן לבוא ולהגיד, לא ללכת לבית-הדין הרבני, לנגוס בסמכויותיו, לצמצם את סמכויותיו, ולבוא ולהגיד,</w:t>
      </w:r>
      <w:r>
        <w:rPr>
          <w:rFonts w:hint="cs"/>
          <w:rtl/>
        </w:rPr>
        <w:t xml:space="preserve"> מי שהולך ומי שרוצה להתגרש - רק לגבי הגט יכול ללכת לבית-הדין הרבני, וכל השאר יידון בבתי-משפט אזרחיים, הרי אנחנו לא מקבלים את זה.</w:t>
      </w:r>
    </w:p>
    <w:p w14:paraId="0D5F6CE7" w14:textId="77777777" w:rsidR="00000000" w:rsidRDefault="00E82A5C">
      <w:pPr>
        <w:pStyle w:val="a"/>
        <w:rPr>
          <w:rFonts w:hint="cs"/>
          <w:rtl/>
        </w:rPr>
      </w:pPr>
    </w:p>
    <w:p w14:paraId="20E18E5F" w14:textId="77777777" w:rsidR="00000000" w:rsidRDefault="00E82A5C">
      <w:pPr>
        <w:pStyle w:val="a"/>
        <w:rPr>
          <w:rFonts w:hint="cs"/>
          <w:rtl/>
        </w:rPr>
      </w:pPr>
      <w:r>
        <w:rPr>
          <w:rFonts w:hint="cs"/>
          <w:rtl/>
        </w:rPr>
        <w:t>אנחנו מציעים לדחות את הצעתך. אנחנו מתנגדים להצעתך, מציעים להשאיר את המצב כמות שהוא, ואני מבטיח לך - כרגע משרד הדתות, אינני יוד</w:t>
      </w:r>
      <w:r>
        <w:rPr>
          <w:rFonts w:hint="cs"/>
          <w:rtl/>
        </w:rPr>
        <w:t>ע אם מערכת בתי-הדין תישאר במשרד הדתות וכמה זמן - אבל בינתיים, כל זמן שהם במשרד הדתות, אנחנו עושים הכול גם לשיפור השירות וגם לכך שהשירות יינתן בכלים הכי מודרניים שאפשר, אבל בהחלט על-פי ההלכה.</w:t>
      </w:r>
    </w:p>
    <w:p w14:paraId="081F8BB0" w14:textId="77777777" w:rsidR="00000000" w:rsidRDefault="00E82A5C">
      <w:pPr>
        <w:pStyle w:val="a"/>
        <w:rPr>
          <w:rFonts w:hint="cs"/>
          <w:rtl/>
        </w:rPr>
      </w:pPr>
    </w:p>
    <w:p w14:paraId="3D3E82C1" w14:textId="77777777" w:rsidR="00000000" w:rsidRDefault="00E82A5C">
      <w:pPr>
        <w:pStyle w:val="a"/>
        <w:rPr>
          <w:rFonts w:hint="cs"/>
          <w:rtl/>
        </w:rPr>
      </w:pPr>
      <w:r>
        <w:rPr>
          <w:rFonts w:hint="cs"/>
          <w:rtl/>
        </w:rPr>
        <w:t>אדוני היושב-ראש, אני מציע להתנגד להצעה.</w:t>
      </w:r>
    </w:p>
    <w:p w14:paraId="222AF936" w14:textId="77777777" w:rsidR="00000000" w:rsidRDefault="00E82A5C">
      <w:pPr>
        <w:pStyle w:val="ad"/>
        <w:rPr>
          <w:rtl/>
        </w:rPr>
      </w:pPr>
      <w:r>
        <w:rPr>
          <w:rtl/>
        </w:rPr>
        <w:br/>
        <w:t>היו"ר יולי-יואל אדלשטיי</w:t>
      </w:r>
      <w:r>
        <w:rPr>
          <w:rtl/>
        </w:rPr>
        <w:t>ן:</w:t>
      </w:r>
    </w:p>
    <w:p w14:paraId="65A750F3" w14:textId="77777777" w:rsidR="00000000" w:rsidRDefault="00E82A5C">
      <w:pPr>
        <w:pStyle w:val="a"/>
        <w:rPr>
          <w:rtl/>
        </w:rPr>
      </w:pPr>
    </w:p>
    <w:p w14:paraId="5ED96D4A" w14:textId="77777777" w:rsidR="00000000" w:rsidRDefault="00E82A5C">
      <w:pPr>
        <w:pStyle w:val="a"/>
        <w:rPr>
          <w:rFonts w:hint="cs"/>
          <w:rtl/>
        </w:rPr>
      </w:pPr>
      <w:r>
        <w:rPr>
          <w:rFonts w:hint="cs"/>
          <w:rtl/>
        </w:rPr>
        <w:t>תודה לסגן השר. חברת הכנסת גלאון, את מציעה שנצביע?</w:t>
      </w:r>
    </w:p>
    <w:p w14:paraId="5642A91E" w14:textId="77777777" w:rsidR="00000000" w:rsidRDefault="00E82A5C">
      <w:pPr>
        <w:pStyle w:val="ac"/>
        <w:rPr>
          <w:rtl/>
        </w:rPr>
      </w:pPr>
      <w:r>
        <w:rPr>
          <w:rtl/>
        </w:rPr>
        <w:br/>
        <w:t>זהבה גלאון (מרצ):</w:t>
      </w:r>
    </w:p>
    <w:p w14:paraId="565EB9B1" w14:textId="77777777" w:rsidR="00000000" w:rsidRDefault="00E82A5C">
      <w:pPr>
        <w:pStyle w:val="a"/>
        <w:rPr>
          <w:rtl/>
        </w:rPr>
      </w:pPr>
    </w:p>
    <w:p w14:paraId="0B069452" w14:textId="77777777" w:rsidR="00000000" w:rsidRDefault="00E82A5C">
      <w:pPr>
        <w:pStyle w:val="a"/>
        <w:rPr>
          <w:rFonts w:hint="cs"/>
          <w:rtl/>
        </w:rPr>
      </w:pPr>
      <w:r>
        <w:rPr>
          <w:rFonts w:hint="cs"/>
          <w:rtl/>
        </w:rPr>
        <w:t xml:space="preserve">כן. </w:t>
      </w:r>
    </w:p>
    <w:p w14:paraId="1674B92D" w14:textId="77777777" w:rsidR="00000000" w:rsidRDefault="00E82A5C">
      <w:pPr>
        <w:pStyle w:val="ac"/>
        <w:rPr>
          <w:rtl/>
        </w:rPr>
      </w:pPr>
      <w:r>
        <w:rPr>
          <w:rtl/>
        </w:rPr>
        <w:br/>
        <w:t>קריאה:</w:t>
      </w:r>
    </w:p>
    <w:p w14:paraId="16F0AD58" w14:textId="77777777" w:rsidR="00000000" w:rsidRDefault="00E82A5C">
      <w:pPr>
        <w:pStyle w:val="a"/>
        <w:rPr>
          <w:rtl/>
        </w:rPr>
      </w:pPr>
    </w:p>
    <w:p w14:paraId="2A36D313" w14:textId="77777777" w:rsidR="00000000" w:rsidRDefault="00E82A5C">
      <w:pPr>
        <w:pStyle w:val="a"/>
        <w:rPr>
          <w:rFonts w:hint="cs"/>
          <w:rtl/>
        </w:rPr>
      </w:pPr>
      <w:r>
        <w:rPr>
          <w:rFonts w:hint="cs"/>
          <w:rtl/>
        </w:rPr>
        <w:t>- - -</w:t>
      </w:r>
    </w:p>
    <w:p w14:paraId="144C4C08" w14:textId="77777777" w:rsidR="00000000" w:rsidRDefault="00E82A5C">
      <w:pPr>
        <w:pStyle w:val="ad"/>
        <w:rPr>
          <w:rtl/>
        </w:rPr>
      </w:pPr>
      <w:r>
        <w:rPr>
          <w:rtl/>
        </w:rPr>
        <w:br/>
        <w:t>היו"ר יולי-יואל אדלשטיין:</w:t>
      </w:r>
    </w:p>
    <w:p w14:paraId="4E0D975D" w14:textId="77777777" w:rsidR="00000000" w:rsidRDefault="00E82A5C">
      <w:pPr>
        <w:pStyle w:val="a"/>
        <w:rPr>
          <w:rtl/>
        </w:rPr>
      </w:pPr>
    </w:p>
    <w:p w14:paraId="7A74970F" w14:textId="77777777" w:rsidR="00000000" w:rsidRDefault="00E82A5C">
      <w:pPr>
        <w:pStyle w:val="a"/>
        <w:rPr>
          <w:rFonts w:hint="cs"/>
          <w:rtl/>
        </w:rPr>
      </w:pPr>
      <w:r>
        <w:rPr>
          <w:rFonts w:hint="cs"/>
          <w:rtl/>
        </w:rPr>
        <w:t xml:space="preserve">תודה רבה. חברי הכנסת, אני אבקש לשבת. אני מזכיר שההצבעה תיחשב רק כשהיא אלקטרונית ונעשתה מן המקום בזמן הנכון. </w:t>
      </w:r>
    </w:p>
    <w:p w14:paraId="65D41734" w14:textId="77777777" w:rsidR="00000000" w:rsidRDefault="00E82A5C">
      <w:pPr>
        <w:pStyle w:val="a"/>
        <w:rPr>
          <w:rFonts w:hint="cs"/>
          <w:rtl/>
        </w:rPr>
      </w:pPr>
    </w:p>
    <w:p w14:paraId="148B105E" w14:textId="77777777" w:rsidR="00000000" w:rsidRDefault="00E82A5C">
      <w:pPr>
        <w:pStyle w:val="a"/>
        <w:rPr>
          <w:rFonts w:hint="cs"/>
          <w:rtl/>
        </w:rPr>
      </w:pPr>
      <w:r>
        <w:rPr>
          <w:rFonts w:hint="cs"/>
          <w:rtl/>
        </w:rPr>
        <w:t>חברי הכנסת, אנחנו עוברים</w:t>
      </w:r>
      <w:r>
        <w:rPr>
          <w:rFonts w:hint="cs"/>
          <w:rtl/>
        </w:rPr>
        <w:t xml:space="preserve"> להצבעה. על הפרק הצעת חוק שיפוט בתי-דין רבניים (תיקון - שיפוט אגב גירושין), התשס"ג-2003. נא להצביע. ההצבעה החלה.</w:t>
      </w:r>
    </w:p>
    <w:p w14:paraId="35FF9DE5" w14:textId="77777777" w:rsidR="00000000" w:rsidRDefault="00E82A5C">
      <w:pPr>
        <w:pStyle w:val="a"/>
        <w:rPr>
          <w:rFonts w:hint="cs"/>
          <w:b/>
          <w:bCs/>
          <w:rtl/>
        </w:rPr>
      </w:pPr>
      <w:r>
        <w:rPr>
          <w:rtl/>
        </w:rPr>
        <w:br/>
      </w:r>
      <w:r>
        <w:rPr>
          <w:rFonts w:hint="cs"/>
          <w:rtl/>
        </w:rPr>
        <w:t xml:space="preserve">                                                               </w:t>
      </w:r>
      <w:r>
        <w:rPr>
          <w:rFonts w:hint="cs"/>
          <w:b/>
          <w:bCs/>
          <w:rtl/>
        </w:rPr>
        <w:t>הצבעה מס' 9</w:t>
      </w:r>
    </w:p>
    <w:p w14:paraId="2A59396D" w14:textId="77777777" w:rsidR="00000000" w:rsidRDefault="00E82A5C">
      <w:pPr>
        <w:pStyle w:val="a"/>
        <w:jc w:val="center"/>
        <w:rPr>
          <w:rFonts w:hint="cs"/>
          <w:b/>
          <w:bCs/>
          <w:rtl/>
        </w:rPr>
      </w:pPr>
    </w:p>
    <w:p w14:paraId="3BFCDF44" w14:textId="77777777" w:rsidR="00000000" w:rsidRDefault="00E82A5C">
      <w:pPr>
        <w:pStyle w:val="a8"/>
        <w:bidi/>
        <w:rPr>
          <w:rFonts w:hint="cs"/>
          <w:rtl/>
        </w:rPr>
      </w:pPr>
      <w:r>
        <w:rPr>
          <w:rFonts w:hint="cs"/>
          <w:rtl/>
        </w:rPr>
        <w:t>בעד ההצעה להעביר את הצעת החוק לדיון מוקדם בוועדה - 12</w:t>
      </w:r>
    </w:p>
    <w:p w14:paraId="6F0E1748" w14:textId="77777777" w:rsidR="00000000" w:rsidRDefault="00E82A5C">
      <w:pPr>
        <w:pStyle w:val="a8"/>
        <w:bidi/>
        <w:rPr>
          <w:rFonts w:hint="cs"/>
          <w:rtl/>
        </w:rPr>
      </w:pPr>
      <w:r>
        <w:rPr>
          <w:rFonts w:hint="cs"/>
          <w:rtl/>
        </w:rPr>
        <w:t>בעד ההצעה לה</w:t>
      </w:r>
      <w:r>
        <w:rPr>
          <w:rFonts w:hint="cs"/>
          <w:rtl/>
        </w:rPr>
        <w:t>סיר מסדר-היום את הצעת החוק - 45</w:t>
      </w:r>
    </w:p>
    <w:p w14:paraId="0AA00E5C" w14:textId="77777777" w:rsidR="00000000" w:rsidRDefault="00E82A5C">
      <w:pPr>
        <w:pStyle w:val="a8"/>
        <w:bidi/>
        <w:rPr>
          <w:rFonts w:hint="cs"/>
          <w:rtl/>
        </w:rPr>
      </w:pPr>
      <w:r>
        <w:rPr>
          <w:rFonts w:hint="cs"/>
          <w:rtl/>
        </w:rPr>
        <w:t>נמנעים - אין</w:t>
      </w:r>
    </w:p>
    <w:p w14:paraId="395393CC" w14:textId="77777777" w:rsidR="00000000" w:rsidRDefault="00E82A5C">
      <w:pPr>
        <w:pStyle w:val="a9"/>
        <w:bidi/>
        <w:rPr>
          <w:rFonts w:hint="cs"/>
          <w:rtl/>
        </w:rPr>
      </w:pPr>
      <w:r>
        <w:rPr>
          <w:rFonts w:hint="cs"/>
          <w:rtl/>
        </w:rPr>
        <w:t>ההצעה להסיר מסדר-היום את הצעת חוק שיפוט בתי דין רבניים (תיקון - שיפוט אגב גירושין), התשס"ג-2003, נתקבלה.</w:t>
      </w:r>
    </w:p>
    <w:p w14:paraId="5659D1AC" w14:textId="77777777" w:rsidR="00000000" w:rsidRDefault="00E82A5C">
      <w:pPr>
        <w:pStyle w:val="a"/>
        <w:jc w:val="center"/>
        <w:rPr>
          <w:rFonts w:hint="cs"/>
          <w:rtl/>
        </w:rPr>
      </w:pPr>
    </w:p>
    <w:p w14:paraId="4ECDA826" w14:textId="77777777" w:rsidR="00000000" w:rsidRDefault="00E82A5C">
      <w:pPr>
        <w:pStyle w:val="ad"/>
        <w:rPr>
          <w:rtl/>
        </w:rPr>
      </w:pPr>
      <w:r>
        <w:rPr>
          <w:rtl/>
        </w:rPr>
        <w:t>היו"ר יולי-יואל אדלשטיין:</w:t>
      </w:r>
    </w:p>
    <w:p w14:paraId="42B88C87" w14:textId="77777777" w:rsidR="00000000" w:rsidRDefault="00E82A5C">
      <w:pPr>
        <w:pStyle w:val="a"/>
        <w:rPr>
          <w:rtl/>
        </w:rPr>
      </w:pPr>
    </w:p>
    <w:p w14:paraId="3CF3DEE6" w14:textId="77777777" w:rsidR="00000000" w:rsidRDefault="00E82A5C">
      <w:pPr>
        <w:pStyle w:val="a"/>
        <w:rPr>
          <w:rFonts w:hint="cs"/>
          <w:rtl/>
        </w:rPr>
      </w:pPr>
      <w:r>
        <w:rPr>
          <w:rFonts w:hint="cs"/>
          <w:rtl/>
        </w:rPr>
        <w:t>חברי הכנסת, בעד - 12, נגד - 45, אין נמנעים. אני קובע שהצעת החוק לא התקבלה.</w:t>
      </w:r>
    </w:p>
    <w:p w14:paraId="72BAFECF" w14:textId="77777777" w:rsidR="00000000" w:rsidRDefault="00E82A5C">
      <w:pPr>
        <w:pStyle w:val="a"/>
        <w:rPr>
          <w:rtl/>
        </w:rPr>
      </w:pPr>
      <w:r>
        <w:rPr>
          <w:rtl/>
        </w:rPr>
        <w:br/>
      </w:r>
    </w:p>
    <w:p w14:paraId="0ACE4290" w14:textId="77777777" w:rsidR="00000000" w:rsidRDefault="00E82A5C">
      <w:pPr>
        <w:pStyle w:val="Subject"/>
        <w:rPr>
          <w:rtl/>
        </w:rPr>
      </w:pPr>
    </w:p>
    <w:p w14:paraId="25DC4F6D" w14:textId="77777777" w:rsidR="00000000" w:rsidRDefault="00E82A5C">
      <w:pPr>
        <w:pStyle w:val="Subject"/>
        <w:rPr>
          <w:rFonts w:hint="cs"/>
          <w:rtl/>
        </w:rPr>
      </w:pPr>
    </w:p>
    <w:p w14:paraId="0FDFDC85" w14:textId="77777777" w:rsidR="00000000" w:rsidRDefault="00E82A5C">
      <w:pPr>
        <w:pStyle w:val="Subject"/>
        <w:rPr>
          <w:rFonts w:hint="cs"/>
          <w:rtl/>
        </w:rPr>
      </w:pPr>
      <w:r>
        <w:rPr>
          <w:rFonts w:hint="cs"/>
          <w:rtl/>
        </w:rPr>
        <w:t>הצעת חוק האזרחות (תיקון - הקמת ועדה לביטול אזרחות), התשס"ג-2003</w:t>
      </w:r>
    </w:p>
    <w:p w14:paraId="1A1B9E94" w14:textId="77777777" w:rsidR="00000000" w:rsidRDefault="00E82A5C">
      <w:pPr>
        <w:pStyle w:val="a"/>
        <w:ind w:firstLine="0"/>
        <w:rPr>
          <w:rFonts w:hint="cs"/>
          <w:rtl/>
        </w:rPr>
      </w:pPr>
      <w:r>
        <w:rPr>
          <w:rFonts w:hint="cs"/>
          <w:rtl/>
        </w:rPr>
        <w:t>[נספחות]</w:t>
      </w:r>
    </w:p>
    <w:p w14:paraId="309F5973" w14:textId="77777777" w:rsidR="00000000" w:rsidRDefault="00E82A5C">
      <w:pPr>
        <w:pStyle w:val="SubjectSub"/>
        <w:rPr>
          <w:rFonts w:hint="cs"/>
          <w:rtl/>
        </w:rPr>
      </w:pPr>
      <w:r>
        <w:rPr>
          <w:rFonts w:hint="cs"/>
          <w:rtl/>
        </w:rPr>
        <w:t>(הצעת קבוצת חברי הכנסת)</w:t>
      </w:r>
    </w:p>
    <w:p w14:paraId="6C3767C4" w14:textId="77777777" w:rsidR="00000000" w:rsidRDefault="00E82A5C">
      <w:pPr>
        <w:pStyle w:val="ad"/>
        <w:rPr>
          <w:rtl/>
        </w:rPr>
      </w:pPr>
      <w:r>
        <w:rPr>
          <w:rtl/>
        </w:rPr>
        <w:br/>
        <w:t>היו"ר יולי-יואל אדלשטיין:</w:t>
      </w:r>
    </w:p>
    <w:p w14:paraId="2494C5FD" w14:textId="77777777" w:rsidR="00000000" w:rsidRDefault="00E82A5C">
      <w:pPr>
        <w:pStyle w:val="a"/>
        <w:rPr>
          <w:rtl/>
        </w:rPr>
      </w:pPr>
    </w:p>
    <w:p w14:paraId="7A7C3114" w14:textId="77777777" w:rsidR="00000000" w:rsidRDefault="00E82A5C">
      <w:pPr>
        <w:pStyle w:val="a"/>
        <w:rPr>
          <w:rFonts w:hint="cs"/>
          <w:rtl/>
        </w:rPr>
      </w:pPr>
      <w:r>
        <w:rPr>
          <w:rFonts w:hint="cs"/>
          <w:rtl/>
        </w:rPr>
        <w:t xml:space="preserve">אנחנו עוברים להצעת חוק האזרחות (תיקון - הקמת ועדה לביטול אזרחות), </w:t>
      </w:r>
      <w:r>
        <w:rPr>
          <w:rtl/>
        </w:rPr>
        <w:br/>
      </w:r>
      <w:r>
        <w:rPr>
          <w:rFonts w:hint="cs"/>
          <w:rtl/>
        </w:rPr>
        <w:t xml:space="preserve">התשס"ג-2003 </w:t>
      </w:r>
      <w:r>
        <w:rPr>
          <w:rtl/>
        </w:rPr>
        <w:t>–</w:t>
      </w:r>
      <w:r>
        <w:rPr>
          <w:rFonts w:hint="cs"/>
          <w:rtl/>
        </w:rPr>
        <w:t xml:space="preserve"> הצעת חוק פ/275, של חבר הכנסת רומן ברונפמן וקבוצת </w:t>
      </w:r>
      <w:r>
        <w:rPr>
          <w:rFonts w:hint="cs"/>
          <w:rtl/>
        </w:rPr>
        <w:t xml:space="preserve">חברי הכנסת. בבקשה, עשר דקות לרשותך. חבר הכנסת ברונפמן, אתה מעוניין לנמק את ההצעה? צריך קודם לגמור לדבר בפלאפון. </w:t>
      </w:r>
    </w:p>
    <w:p w14:paraId="0973D8FC" w14:textId="77777777" w:rsidR="00000000" w:rsidRDefault="00E82A5C">
      <w:pPr>
        <w:pStyle w:val="a"/>
        <w:rPr>
          <w:rFonts w:hint="cs"/>
          <w:color w:val="0000FF"/>
          <w:szCs w:val="28"/>
          <w:rtl/>
        </w:rPr>
      </w:pPr>
      <w:r>
        <w:rPr>
          <w:rtl/>
        </w:rPr>
        <w:br/>
      </w:r>
    </w:p>
    <w:p w14:paraId="3C57F3D2" w14:textId="77777777" w:rsidR="00000000" w:rsidRDefault="00E82A5C">
      <w:pPr>
        <w:pStyle w:val="Speaker"/>
        <w:rPr>
          <w:rtl/>
        </w:rPr>
      </w:pPr>
      <w:bookmarkStart w:id="88" w:name="FS000000552T14_05_2003_12_38_36"/>
      <w:bookmarkEnd w:id="88"/>
      <w:r>
        <w:rPr>
          <w:rtl/>
        </w:rPr>
        <w:t>רומן ברונפמן (מרצ):</w:t>
      </w:r>
    </w:p>
    <w:p w14:paraId="15318294" w14:textId="77777777" w:rsidR="00000000" w:rsidRDefault="00E82A5C">
      <w:pPr>
        <w:pStyle w:val="a"/>
        <w:rPr>
          <w:rtl/>
        </w:rPr>
      </w:pPr>
    </w:p>
    <w:p w14:paraId="276B1F97" w14:textId="77777777" w:rsidR="00000000" w:rsidRDefault="00E82A5C">
      <w:pPr>
        <w:pStyle w:val="a"/>
        <w:rPr>
          <w:rFonts w:hint="cs"/>
          <w:rtl/>
        </w:rPr>
      </w:pPr>
      <w:r>
        <w:rPr>
          <w:rFonts w:hint="cs"/>
          <w:rtl/>
        </w:rPr>
        <w:t>אדוני היושב-ראש, כנסת נכבדה, אני מתנצל על שלא שמעתי את קריאתך.</w:t>
      </w:r>
    </w:p>
    <w:p w14:paraId="53A7A3B2" w14:textId="77777777" w:rsidR="00000000" w:rsidRDefault="00E82A5C">
      <w:pPr>
        <w:pStyle w:val="a"/>
        <w:ind w:firstLine="0"/>
        <w:rPr>
          <w:rFonts w:hint="cs"/>
          <w:rtl/>
        </w:rPr>
      </w:pPr>
    </w:p>
    <w:p w14:paraId="613FB436" w14:textId="77777777" w:rsidR="00000000" w:rsidRDefault="00E82A5C">
      <w:pPr>
        <w:pStyle w:val="ad"/>
        <w:rPr>
          <w:rtl/>
        </w:rPr>
      </w:pPr>
      <w:r>
        <w:rPr>
          <w:rtl/>
        </w:rPr>
        <w:t>היו"ר יולי-יואל אדלשטיין:</w:t>
      </w:r>
    </w:p>
    <w:p w14:paraId="63F15F92" w14:textId="77777777" w:rsidR="00000000" w:rsidRDefault="00E82A5C">
      <w:pPr>
        <w:pStyle w:val="a"/>
        <w:rPr>
          <w:rtl/>
        </w:rPr>
      </w:pPr>
    </w:p>
    <w:p w14:paraId="3DEC49B8" w14:textId="77777777" w:rsidR="00000000" w:rsidRDefault="00E82A5C">
      <w:pPr>
        <w:pStyle w:val="a"/>
        <w:rPr>
          <w:rFonts w:hint="cs"/>
          <w:rtl/>
        </w:rPr>
      </w:pPr>
      <w:r>
        <w:rPr>
          <w:rFonts w:hint="cs"/>
          <w:rtl/>
        </w:rPr>
        <w:t>חברי הכנסת, קצת כבוד למציעים.</w:t>
      </w:r>
      <w:r>
        <w:rPr>
          <w:rFonts w:hint="cs"/>
          <w:rtl/>
        </w:rPr>
        <w:t xml:space="preserve"> השר אולמרט. חברת הכנסת גבריאלי, תמסרי בבקשה לשר אולמרט שביקשתי ממנו לשבת. הוא לא נענה לקריאותי הרבות. חבר הכנסת בורג, אנא ממך. אני מבין אותך, אבל בכל זאת.</w:t>
      </w:r>
    </w:p>
    <w:p w14:paraId="2CD4DDFA" w14:textId="77777777" w:rsidR="00000000" w:rsidRDefault="00E82A5C">
      <w:pPr>
        <w:pStyle w:val="a"/>
        <w:ind w:firstLine="0"/>
        <w:rPr>
          <w:rFonts w:hint="cs"/>
          <w:rtl/>
        </w:rPr>
      </w:pPr>
    </w:p>
    <w:p w14:paraId="7D549A41" w14:textId="77777777" w:rsidR="00000000" w:rsidRDefault="00E82A5C">
      <w:pPr>
        <w:pStyle w:val="SpeakerCon"/>
        <w:rPr>
          <w:rtl/>
        </w:rPr>
      </w:pPr>
      <w:bookmarkStart w:id="89" w:name="FS000000552T14_05_2003_12_47_58C"/>
      <w:bookmarkEnd w:id="89"/>
      <w:r>
        <w:rPr>
          <w:rtl/>
        </w:rPr>
        <w:t>רומן ברונפמן (מרצ):</w:t>
      </w:r>
    </w:p>
    <w:p w14:paraId="31AEB908" w14:textId="77777777" w:rsidR="00000000" w:rsidRDefault="00E82A5C">
      <w:pPr>
        <w:pStyle w:val="a"/>
        <w:rPr>
          <w:rtl/>
        </w:rPr>
      </w:pPr>
    </w:p>
    <w:p w14:paraId="16FD46D8" w14:textId="77777777" w:rsidR="00000000" w:rsidRDefault="00E82A5C">
      <w:pPr>
        <w:pStyle w:val="a"/>
        <w:rPr>
          <w:rFonts w:hint="cs"/>
          <w:rtl/>
        </w:rPr>
      </w:pPr>
      <w:r>
        <w:rPr>
          <w:rFonts w:hint="cs"/>
          <w:rtl/>
        </w:rPr>
        <w:t>חברי הכנסת, ההצעה שמובאת לשיפוטכם מדברת על הפקעת סמכות לביטול אזרחות מידי שר ה</w:t>
      </w:r>
      <w:r>
        <w:rPr>
          <w:rFonts w:hint="cs"/>
          <w:rtl/>
        </w:rPr>
        <w:t>פנים. לפי החוק הקיים, זו סמכותו המלאה והבלעדית של שר הפנים לבטל אזרחות. אני מציע להעביר את הסמכות לוועדה שתוקם באופן ספציפי לצורך זה. בראש הוועדה תעמוד אישיות משפטית. על-פי הצעה זו, יהיה זה שופט בית-המשפט העליון.</w:t>
      </w:r>
    </w:p>
    <w:p w14:paraId="0D938545" w14:textId="77777777" w:rsidR="00000000" w:rsidRDefault="00E82A5C">
      <w:pPr>
        <w:pStyle w:val="a"/>
        <w:rPr>
          <w:rFonts w:hint="cs"/>
          <w:rtl/>
        </w:rPr>
      </w:pPr>
    </w:p>
    <w:p w14:paraId="6F6C4F67" w14:textId="77777777" w:rsidR="00000000" w:rsidRDefault="00E82A5C">
      <w:pPr>
        <w:pStyle w:val="a"/>
        <w:rPr>
          <w:rFonts w:hint="cs"/>
          <w:rtl/>
        </w:rPr>
      </w:pPr>
      <w:r>
        <w:rPr>
          <w:rFonts w:hint="cs"/>
          <w:rtl/>
        </w:rPr>
        <w:t>מאז הקמת הממשלה הנוכחית שמענו על רצונה להנ</w:t>
      </w:r>
      <w:r>
        <w:rPr>
          <w:rFonts w:hint="cs"/>
          <w:rtl/>
        </w:rPr>
        <w:t xml:space="preserve">היג נורמות של מינהל תקין עד כמה שאפשר במשרדי הממשלה, ולעסוק ברפורמות מבניות. אלו מלים יפות, אבל יש גם מעשים יפים, ואולי זה המקום גם לשבח את הממשלה לפחות בשני נושאים מיידיים: האחד, העברת סמכות שר הפנים לסגירת עיתון מידיו אל הרשות המשפטית; אני חושב שיש לברך </w:t>
      </w:r>
      <w:r>
        <w:rPr>
          <w:rFonts w:hint="cs"/>
          <w:rtl/>
        </w:rPr>
        <w:t xml:space="preserve">את שר הפנים על כך. למען האמת, המעשה של השר פורז נתן לי השראה לא רק להניח את הצעת החוק הזאת, אלא גם להביאה להצבעה. ודבר שני, חבל ששרת החינוך לא נמצאת באולם, התרשמנו היום בוועדת העלייה והקליטה מסקירת מנכ"לית משרד החינוך, גברת רונית תירוש. זו אולי ההזדמנות - </w:t>
      </w:r>
      <w:r>
        <w:rPr>
          <w:rFonts w:hint="cs"/>
          <w:rtl/>
        </w:rPr>
        <w:t>אם כי הנושא לא קשור להצעת החוק - לציין פעולה יוצאת דופן של אחד ממשרדי הממשלה בתקופה כל כך קשה וכל כך לא יציבה מבחינה כלכלית.</w:t>
      </w:r>
    </w:p>
    <w:p w14:paraId="292F0A1F" w14:textId="77777777" w:rsidR="00000000" w:rsidRDefault="00E82A5C">
      <w:pPr>
        <w:pStyle w:val="a"/>
        <w:rPr>
          <w:rFonts w:hint="cs"/>
          <w:rtl/>
        </w:rPr>
      </w:pPr>
    </w:p>
    <w:p w14:paraId="0CA409BA" w14:textId="77777777" w:rsidR="00000000" w:rsidRDefault="00E82A5C">
      <w:pPr>
        <w:pStyle w:val="a"/>
        <w:rPr>
          <w:rFonts w:hint="cs"/>
          <w:rtl/>
        </w:rPr>
      </w:pPr>
      <w:r>
        <w:rPr>
          <w:rFonts w:hint="cs"/>
          <w:rtl/>
        </w:rPr>
        <w:t>אני חוזר להצעת החוק שלי. אני פונה גם לאופוזיציה וגם לקואליציה, ובעיקר להיגיון הבריא של חברי הכנסת, ומבקש לתמוך בהצעה להעביר את הסמ</w:t>
      </w:r>
      <w:r>
        <w:rPr>
          <w:rFonts w:hint="cs"/>
          <w:rtl/>
        </w:rPr>
        <w:t>כות לביטול האזרחות מידי היחיד, מי שלא יהיה ועד כמה שלא יהיה מנוסה ובעל מקצוע, לידי ועדה שתוקם במיוחד לצורך זה.</w:t>
      </w:r>
    </w:p>
    <w:p w14:paraId="0C15DC78" w14:textId="77777777" w:rsidR="00000000" w:rsidRDefault="00E82A5C">
      <w:pPr>
        <w:pStyle w:val="a"/>
        <w:ind w:firstLine="0"/>
        <w:rPr>
          <w:rFonts w:hint="cs"/>
          <w:rtl/>
        </w:rPr>
      </w:pPr>
    </w:p>
    <w:p w14:paraId="3DB7AE67" w14:textId="77777777" w:rsidR="00000000" w:rsidRDefault="00E82A5C">
      <w:pPr>
        <w:pStyle w:val="ac"/>
        <w:rPr>
          <w:rtl/>
        </w:rPr>
      </w:pPr>
      <w:r>
        <w:rPr>
          <w:rFonts w:hint="eastAsia"/>
          <w:rtl/>
        </w:rPr>
        <w:t>יעקב</w:t>
      </w:r>
      <w:r>
        <w:rPr>
          <w:rtl/>
        </w:rPr>
        <w:t xml:space="preserve"> מרגי (ש"ס):</w:t>
      </w:r>
    </w:p>
    <w:p w14:paraId="4AAA71D8" w14:textId="77777777" w:rsidR="00000000" w:rsidRDefault="00E82A5C">
      <w:pPr>
        <w:pStyle w:val="a"/>
        <w:rPr>
          <w:rFonts w:hint="cs"/>
          <w:rtl/>
        </w:rPr>
      </w:pPr>
    </w:p>
    <w:p w14:paraId="07DE4FCD" w14:textId="77777777" w:rsidR="00000000" w:rsidRDefault="00E82A5C">
      <w:pPr>
        <w:pStyle w:val="a"/>
        <w:rPr>
          <w:rFonts w:hint="cs"/>
          <w:rtl/>
        </w:rPr>
      </w:pPr>
      <w:r>
        <w:rPr>
          <w:rFonts w:hint="cs"/>
          <w:rtl/>
        </w:rPr>
        <w:t>יש להעביר לוועדה גם את נושא מתן האזרחות.</w:t>
      </w:r>
    </w:p>
    <w:p w14:paraId="76A82743" w14:textId="77777777" w:rsidR="00000000" w:rsidRDefault="00E82A5C">
      <w:pPr>
        <w:pStyle w:val="SpeakerCon"/>
        <w:rPr>
          <w:rFonts w:hint="cs"/>
          <w:rtl/>
        </w:rPr>
      </w:pPr>
      <w:bookmarkStart w:id="90" w:name="FS000000552T14_05_2003_12_54_31C"/>
      <w:bookmarkEnd w:id="90"/>
    </w:p>
    <w:p w14:paraId="2BF73398" w14:textId="77777777" w:rsidR="00000000" w:rsidRDefault="00E82A5C">
      <w:pPr>
        <w:pStyle w:val="SpeakerCon"/>
        <w:rPr>
          <w:rtl/>
        </w:rPr>
      </w:pPr>
      <w:r>
        <w:rPr>
          <w:rtl/>
        </w:rPr>
        <w:t>רומן ברונפמן (מרצ):</w:t>
      </w:r>
    </w:p>
    <w:p w14:paraId="45832A9B" w14:textId="77777777" w:rsidR="00000000" w:rsidRDefault="00E82A5C">
      <w:pPr>
        <w:pStyle w:val="a"/>
        <w:rPr>
          <w:rtl/>
        </w:rPr>
      </w:pPr>
    </w:p>
    <w:p w14:paraId="540654B9" w14:textId="77777777" w:rsidR="00000000" w:rsidRDefault="00E82A5C">
      <w:pPr>
        <w:pStyle w:val="a"/>
        <w:rPr>
          <w:rFonts w:hint="cs"/>
          <w:rtl/>
        </w:rPr>
      </w:pPr>
      <w:r>
        <w:rPr>
          <w:rFonts w:hint="cs"/>
          <w:rtl/>
        </w:rPr>
        <w:t>לא, למתן אזרחות יש הרבה אפשרויות והרבה דרכים. אנחנו מדברים, אדו</w:t>
      </w:r>
      <w:r>
        <w:rPr>
          <w:rFonts w:hint="cs"/>
          <w:rtl/>
        </w:rPr>
        <w:t>ני, על סמכות חריגה במיוחד - ביטול אזרחות, שהוא צעד יוצא דופן וחריג. לכן ההצעה מדברת על העברת סמכות חריגה זו מידי היחיד לידי הרבים, לידי הוועדה הבלתי-תלויה. תודה רבה, רבותי.</w:t>
      </w:r>
    </w:p>
    <w:p w14:paraId="11ED23F0" w14:textId="77777777" w:rsidR="00000000" w:rsidRDefault="00E82A5C">
      <w:pPr>
        <w:pStyle w:val="a"/>
        <w:ind w:firstLine="0"/>
        <w:rPr>
          <w:rFonts w:hint="cs"/>
          <w:rtl/>
        </w:rPr>
      </w:pPr>
    </w:p>
    <w:p w14:paraId="518862C9" w14:textId="77777777" w:rsidR="00000000" w:rsidRDefault="00E82A5C">
      <w:pPr>
        <w:pStyle w:val="ad"/>
        <w:rPr>
          <w:rtl/>
        </w:rPr>
      </w:pPr>
      <w:r>
        <w:rPr>
          <w:rtl/>
        </w:rPr>
        <w:t>היו"ר יולי-יואל אדלשטיין:</w:t>
      </w:r>
    </w:p>
    <w:p w14:paraId="7842A67D" w14:textId="77777777" w:rsidR="00000000" w:rsidRDefault="00E82A5C">
      <w:pPr>
        <w:pStyle w:val="a"/>
        <w:rPr>
          <w:rtl/>
        </w:rPr>
      </w:pPr>
    </w:p>
    <w:p w14:paraId="2FF9F1B6" w14:textId="77777777" w:rsidR="00000000" w:rsidRDefault="00E82A5C">
      <w:pPr>
        <w:pStyle w:val="a"/>
        <w:rPr>
          <w:rFonts w:hint="cs"/>
          <w:rtl/>
        </w:rPr>
      </w:pPr>
      <w:r>
        <w:rPr>
          <w:rFonts w:hint="cs"/>
          <w:rtl/>
        </w:rPr>
        <w:t>תודה רבה. האם שר המשפטים ישיב על ההצעה? רשום לי ששר הפנ</w:t>
      </w:r>
      <w:r>
        <w:rPr>
          <w:rFonts w:hint="cs"/>
          <w:rtl/>
        </w:rPr>
        <w:t>ים משיב.  בבקשה, שר המשפטים. אני חושב שלשר המשפטים יש קשר ישיר לנושא, לכן אין כל פסול בכך. בבקשה, אדוני שר המשפטים.</w:t>
      </w:r>
    </w:p>
    <w:p w14:paraId="22BAA6F7" w14:textId="77777777" w:rsidR="00000000" w:rsidRDefault="00E82A5C">
      <w:pPr>
        <w:pStyle w:val="a"/>
        <w:ind w:firstLine="0"/>
        <w:rPr>
          <w:rFonts w:hint="cs"/>
          <w:rtl/>
        </w:rPr>
      </w:pPr>
    </w:p>
    <w:p w14:paraId="6DA40F05" w14:textId="77777777" w:rsidR="00000000" w:rsidRDefault="00E82A5C">
      <w:pPr>
        <w:pStyle w:val="Speaker"/>
        <w:rPr>
          <w:rtl/>
        </w:rPr>
      </w:pPr>
      <w:bookmarkStart w:id="91" w:name="FS000000517T14_05_2003_12_56_46"/>
      <w:bookmarkStart w:id="92" w:name="FS000000517T14_05_2003_12_57_01"/>
      <w:bookmarkEnd w:id="91"/>
      <w:bookmarkEnd w:id="92"/>
      <w:r>
        <w:rPr>
          <w:rFonts w:hint="eastAsia"/>
          <w:rtl/>
        </w:rPr>
        <w:t>שר</w:t>
      </w:r>
      <w:r>
        <w:rPr>
          <w:rtl/>
        </w:rPr>
        <w:t xml:space="preserve"> המשפטים יוסף לפיד:</w:t>
      </w:r>
    </w:p>
    <w:p w14:paraId="49E122FC" w14:textId="77777777" w:rsidR="00000000" w:rsidRDefault="00E82A5C">
      <w:pPr>
        <w:pStyle w:val="a"/>
        <w:rPr>
          <w:rFonts w:hint="cs"/>
          <w:rtl/>
        </w:rPr>
      </w:pPr>
    </w:p>
    <w:p w14:paraId="5D07F43D" w14:textId="77777777" w:rsidR="00000000" w:rsidRDefault="00E82A5C">
      <w:pPr>
        <w:pStyle w:val="a"/>
        <w:rPr>
          <w:rFonts w:hint="cs"/>
          <w:rtl/>
        </w:rPr>
      </w:pPr>
      <w:r>
        <w:rPr>
          <w:rFonts w:hint="cs"/>
          <w:rtl/>
        </w:rPr>
        <w:t>אדוני היושב-ראש, הממשלה מתנגדת להצעתו של חבר הכנסת ברונפמן, ואני אישית תוהה על ההצעה שלך.</w:t>
      </w:r>
    </w:p>
    <w:p w14:paraId="1531A812" w14:textId="77777777" w:rsidR="00000000" w:rsidRDefault="00E82A5C">
      <w:pPr>
        <w:pStyle w:val="a"/>
        <w:ind w:firstLine="0"/>
        <w:rPr>
          <w:rFonts w:hint="cs"/>
          <w:rtl/>
        </w:rPr>
      </w:pPr>
    </w:p>
    <w:p w14:paraId="2D098133" w14:textId="77777777" w:rsidR="00000000" w:rsidRDefault="00E82A5C">
      <w:pPr>
        <w:pStyle w:val="ac"/>
        <w:rPr>
          <w:rtl/>
        </w:rPr>
      </w:pPr>
      <w:r>
        <w:rPr>
          <w:rFonts w:hint="eastAsia"/>
          <w:rtl/>
        </w:rPr>
        <w:t>משה</w:t>
      </w:r>
      <w:r>
        <w:rPr>
          <w:rtl/>
        </w:rPr>
        <w:t xml:space="preserve"> גפני (יהדות התורה):</w:t>
      </w:r>
    </w:p>
    <w:p w14:paraId="60AE4004" w14:textId="77777777" w:rsidR="00000000" w:rsidRDefault="00E82A5C">
      <w:pPr>
        <w:pStyle w:val="a"/>
        <w:rPr>
          <w:rFonts w:hint="cs"/>
          <w:rtl/>
        </w:rPr>
      </w:pPr>
    </w:p>
    <w:p w14:paraId="17DAC607" w14:textId="77777777" w:rsidR="00000000" w:rsidRDefault="00E82A5C">
      <w:pPr>
        <w:pStyle w:val="a"/>
        <w:rPr>
          <w:rFonts w:hint="cs"/>
          <w:rtl/>
        </w:rPr>
      </w:pPr>
      <w:r>
        <w:rPr>
          <w:rFonts w:hint="cs"/>
          <w:rtl/>
        </w:rPr>
        <w:t>אולי אתה עובר ליהדות התורה?</w:t>
      </w:r>
    </w:p>
    <w:p w14:paraId="3EEBB596" w14:textId="77777777" w:rsidR="00000000" w:rsidRDefault="00E82A5C">
      <w:pPr>
        <w:pStyle w:val="a"/>
        <w:ind w:firstLine="0"/>
        <w:rPr>
          <w:rFonts w:hint="cs"/>
          <w:rtl/>
        </w:rPr>
      </w:pPr>
    </w:p>
    <w:p w14:paraId="73A21A6C" w14:textId="77777777" w:rsidR="00000000" w:rsidRDefault="00E82A5C">
      <w:pPr>
        <w:pStyle w:val="SpeakerCon"/>
        <w:rPr>
          <w:rtl/>
        </w:rPr>
      </w:pPr>
      <w:bookmarkStart w:id="93" w:name="FS000000517T14_05_2003_12_57_51C"/>
      <w:bookmarkEnd w:id="93"/>
      <w:r>
        <w:rPr>
          <w:rtl/>
        </w:rPr>
        <w:t>שר המשפטים יוסף לפיד:</w:t>
      </w:r>
    </w:p>
    <w:p w14:paraId="2CDCA6C2" w14:textId="77777777" w:rsidR="00000000" w:rsidRDefault="00E82A5C">
      <w:pPr>
        <w:pStyle w:val="a"/>
        <w:rPr>
          <w:rtl/>
        </w:rPr>
      </w:pPr>
    </w:p>
    <w:p w14:paraId="27F62E54" w14:textId="77777777" w:rsidR="00000000" w:rsidRDefault="00E82A5C">
      <w:pPr>
        <w:pStyle w:val="a"/>
        <w:rPr>
          <w:rFonts w:hint="cs"/>
          <w:rtl/>
        </w:rPr>
      </w:pPr>
      <w:r>
        <w:rPr>
          <w:rFonts w:hint="cs"/>
          <w:rtl/>
        </w:rPr>
        <w:t xml:space="preserve">ישבת בכנסת הקודמת גם בממשלה וגם באופוזיציה. גם כאשר היית בממשלה וגם כאשר היית באופוזיציה, שר הפנים היה אלי ישי, ולא עלה בדעתך להציע שתתמנה ועדה במקום שר הפנים, כי בתור ליברל חשבת שאלי ישי הוא האיש המתאים </w:t>
      </w:r>
      <w:r>
        <w:rPr>
          <w:rFonts w:hint="cs"/>
          <w:rtl/>
        </w:rPr>
        <w:t xml:space="preserve">להחליט, הוא המתאים לגרש אנשים מהארץ, והוא המתאים למנוע מאנשים אזרחות ישראלית. שתקת. עכשיו יש שר פנים ליברלי, ואתה כביכול שייך למפלגה ליברלית. עכשיו אתה מתעורר לקחת משר הפנים את הסמכות. אני בטוח שתתקשה מאוד להסביר את ההיגיון בדבריך. </w:t>
      </w:r>
    </w:p>
    <w:p w14:paraId="2A5C1BCB" w14:textId="77777777" w:rsidR="00000000" w:rsidRDefault="00E82A5C">
      <w:pPr>
        <w:pStyle w:val="a"/>
        <w:rPr>
          <w:rFonts w:hint="cs"/>
          <w:rtl/>
        </w:rPr>
      </w:pPr>
    </w:p>
    <w:p w14:paraId="2AA2F4F8" w14:textId="77777777" w:rsidR="00000000" w:rsidRDefault="00E82A5C">
      <w:pPr>
        <w:pStyle w:val="a"/>
        <w:rPr>
          <w:rFonts w:hint="cs"/>
          <w:rtl/>
        </w:rPr>
      </w:pPr>
      <w:r>
        <w:rPr>
          <w:rFonts w:hint="cs"/>
          <w:rtl/>
        </w:rPr>
        <w:t xml:space="preserve">רבותי, יש לנו שר פנים </w:t>
      </w:r>
      <w:r>
        <w:rPr>
          <w:rFonts w:hint="cs"/>
          <w:rtl/>
        </w:rPr>
        <w:t>שידע כיצד לנווט בדיוק את הנושא הרגיש הזה של זכות האזרחות. לכן ממשלת ישראל מתנגדת להצעת החוק.</w:t>
      </w:r>
    </w:p>
    <w:p w14:paraId="489C86BD" w14:textId="77777777" w:rsidR="00000000" w:rsidRDefault="00E82A5C">
      <w:pPr>
        <w:pStyle w:val="a"/>
        <w:ind w:firstLine="0"/>
        <w:rPr>
          <w:rFonts w:hint="cs"/>
          <w:rtl/>
        </w:rPr>
      </w:pPr>
    </w:p>
    <w:p w14:paraId="37E9E6CA" w14:textId="77777777" w:rsidR="00000000" w:rsidRDefault="00E82A5C">
      <w:pPr>
        <w:pStyle w:val="ad"/>
        <w:rPr>
          <w:rtl/>
        </w:rPr>
      </w:pPr>
      <w:r>
        <w:rPr>
          <w:rtl/>
        </w:rPr>
        <w:t>היו"ר יולי-יואל אדלשטיין:</w:t>
      </w:r>
    </w:p>
    <w:p w14:paraId="23479CF7" w14:textId="77777777" w:rsidR="00000000" w:rsidRDefault="00E82A5C">
      <w:pPr>
        <w:pStyle w:val="a"/>
        <w:rPr>
          <w:rtl/>
        </w:rPr>
      </w:pPr>
    </w:p>
    <w:p w14:paraId="0D5D7172" w14:textId="77777777" w:rsidR="00000000" w:rsidRDefault="00E82A5C">
      <w:pPr>
        <w:pStyle w:val="a"/>
        <w:rPr>
          <w:rFonts w:hint="cs"/>
          <w:rtl/>
        </w:rPr>
      </w:pPr>
      <w:r>
        <w:rPr>
          <w:rFonts w:hint="cs"/>
          <w:rtl/>
        </w:rPr>
        <w:t>תודה לשר המשפטים. האם ברצונו של חבר הכנסת ברונפמן להשיב? בבקשה, אדוני.</w:t>
      </w:r>
    </w:p>
    <w:p w14:paraId="54D5E15A" w14:textId="77777777" w:rsidR="00000000" w:rsidRDefault="00E82A5C">
      <w:pPr>
        <w:pStyle w:val="ac"/>
        <w:rPr>
          <w:rFonts w:hint="cs"/>
          <w:rtl/>
        </w:rPr>
      </w:pPr>
    </w:p>
    <w:p w14:paraId="2C3329B7" w14:textId="77777777" w:rsidR="00000000" w:rsidRDefault="00E82A5C">
      <w:pPr>
        <w:pStyle w:val="ac"/>
        <w:rPr>
          <w:rtl/>
        </w:rPr>
      </w:pPr>
      <w:r>
        <w:rPr>
          <w:rFonts w:hint="eastAsia"/>
          <w:rtl/>
        </w:rPr>
        <w:t>יעקב</w:t>
      </w:r>
      <w:r>
        <w:rPr>
          <w:rtl/>
        </w:rPr>
        <w:t xml:space="preserve"> ליצמן (יהדות התורה):</w:t>
      </w:r>
    </w:p>
    <w:p w14:paraId="41D41A29" w14:textId="77777777" w:rsidR="00000000" w:rsidRDefault="00E82A5C">
      <w:pPr>
        <w:pStyle w:val="a"/>
        <w:rPr>
          <w:rFonts w:hint="cs"/>
          <w:rtl/>
        </w:rPr>
      </w:pPr>
    </w:p>
    <w:p w14:paraId="00FC7815" w14:textId="77777777" w:rsidR="00000000" w:rsidRDefault="00E82A5C">
      <w:pPr>
        <w:pStyle w:val="a"/>
        <w:rPr>
          <w:rFonts w:hint="cs"/>
          <w:rtl/>
        </w:rPr>
      </w:pPr>
      <w:r>
        <w:rPr>
          <w:rFonts w:hint="cs"/>
          <w:rtl/>
        </w:rPr>
        <w:t>שר הפנים יגרש אזרחים חרדים.</w:t>
      </w:r>
    </w:p>
    <w:p w14:paraId="7097614B" w14:textId="77777777" w:rsidR="00000000" w:rsidRDefault="00E82A5C">
      <w:pPr>
        <w:pStyle w:val="a"/>
        <w:ind w:firstLine="0"/>
        <w:rPr>
          <w:rFonts w:hint="cs"/>
          <w:rtl/>
        </w:rPr>
      </w:pPr>
    </w:p>
    <w:p w14:paraId="7A7C65C4" w14:textId="77777777" w:rsidR="00000000" w:rsidRDefault="00E82A5C">
      <w:pPr>
        <w:pStyle w:val="Speaker"/>
        <w:rPr>
          <w:rtl/>
        </w:rPr>
      </w:pPr>
      <w:bookmarkStart w:id="94" w:name="FS000000552T14_05_2003_13_01_18"/>
      <w:bookmarkEnd w:id="94"/>
      <w:r>
        <w:rPr>
          <w:rFonts w:hint="eastAsia"/>
          <w:rtl/>
        </w:rPr>
        <w:t>רומן</w:t>
      </w:r>
      <w:r>
        <w:rPr>
          <w:rtl/>
        </w:rPr>
        <w:t xml:space="preserve"> בר</w:t>
      </w:r>
      <w:r>
        <w:rPr>
          <w:rtl/>
        </w:rPr>
        <w:t>ונפמן (מרצ):</w:t>
      </w:r>
    </w:p>
    <w:p w14:paraId="11590EC3" w14:textId="77777777" w:rsidR="00000000" w:rsidRDefault="00E82A5C">
      <w:pPr>
        <w:pStyle w:val="a"/>
        <w:rPr>
          <w:rFonts w:hint="cs"/>
          <w:rtl/>
        </w:rPr>
      </w:pPr>
    </w:p>
    <w:p w14:paraId="2097FA60" w14:textId="77777777" w:rsidR="00000000" w:rsidRDefault="00E82A5C">
      <w:pPr>
        <w:pStyle w:val="a"/>
        <w:rPr>
          <w:rFonts w:hint="cs"/>
          <w:rtl/>
        </w:rPr>
      </w:pPr>
      <w:r>
        <w:rPr>
          <w:rFonts w:hint="cs"/>
          <w:rtl/>
        </w:rPr>
        <w:t>תודה, אדוני היושב-ראש, אתה בוודאי יודע על מה אני עומד לדבר עכשיו, לכן נתת לי אפשרות תשובה בהנאה מסוימת.</w:t>
      </w:r>
    </w:p>
    <w:p w14:paraId="016CFCCF" w14:textId="77777777" w:rsidR="00000000" w:rsidRDefault="00E82A5C">
      <w:pPr>
        <w:pStyle w:val="a"/>
        <w:rPr>
          <w:rFonts w:hint="cs"/>
          <w:rtl/>
        </w:rPr>
      </w:pPr>
    </w:p>
    <w:p w14:paraId="4D2B5310" w14:textId="77777777" w:rsidR="00000000" w:rsidRDefault="00E82A5C">
      <w:pPr>
        <w:pStyle w:val="a"/>
        <w:rPr>
          <w:rFonts w:hint="cs"/>
          <w:rtl/>
        </w:rPr>
      </w:pPr>
      <w:r>
        <w:rPr>
          <w:rFonts w:hint="cs"/>
          <w:rtl/>
        </w:rPr>
        <w:t>אדוני שר המשפטים, אולי הגיע הזמן שנצא מניגוח פוליטי ונעבור לשיפוט ענייני של הצעות החוק. אני דווקא התחלתי לדעתי ברגל ימין, ושיבחתי את עמית</w:t>
      </w:r>
      <w:r>
        <w:rPr>
          <w:rFonts w:hint="cs"/>
          <w:rtl/>
        </w:rPr>
        <w:t>ך לסיעה, השר פורז, על כך שהוא  גם עושה עבודה טובה במשרד הפנים, וגם נתן דוגמה אישית בהעברת סמכותו לסגירת עיתון, דווקא בגלל הראייה הליברלית שמאפיינת אותו ולדעתי גם אותי, בלי המלה "כביכול". שנינו יודעים להשתמש במלים, לפעמים יש כוח למלים.</w:t>
      </w:r>
    </w:p>
    <w:p w14:paraId="121E59B1" w14:textId="77777777" w:rsidR="00000000" w:rsidRDefault="00E82A5C">
      <w:pPr>
        <w:pStyle w:val="a"/>
        <w:rPr>
          <w:rFonts w:hint="cs"/>
          <w:rtl/>
        </w:rPr>
      </w:pPr>
    </w:p>
    <w:p w14:paraId="3163A82E" w14:textId="77777777" w:rsidR="00000000" w:rsidRDefault="00E82A5C">
      <w:pPr>
        <w:pStyle w:val="a"/>
        <w:rPr>
          <w:rFonts w:hint="cs"/>
          <w:rtl/>
        </w:rPr>
      </w:pPr>
      <w:r>
        <w:rPr>
          <w:rFonts w:hint="cs"/>
          <w:rtl/>
        </w:rPr>
        <w:t>אתן לך דוגמה, לאו דו</w:t>
      </w:r>
      <w:r>
        <w:rPr>
          <w:rFonts w:hint="cs"/>
          <w:rtl/>
        </w:rPr>
        <w:t>וקא מפרי עטי, אלא מפרי עטה של סיעה שאין ביני לבינה שום מכנה משותף, והיא סיעת האיחוד הלאומי, שהניחה גם היא היום על שולחנה של הכנסת, בחתימת שלושה מחברי הכנסת שלה - אריה אלדד, מיכאל נודלמן ויורי שטרן, הצעה דומה לחלוטין לזו שאני מעלה.</w:t>
      </w:r>
    </w:p>
    <w:p w14:paraId="5737AE1F" w14:textId="77777777" w:rsidR="00000000" w:rsidRDefault="00E82A5C">
      <w:pPr>
        <w:pStyle w:val="a"/>
        <w:rPr>
          <w:rFonts w:hint="cs"/>
          <w:rtl/>
        </w:rPr>
      </w:pPr>
    </w:p>
    <w:p w14:paraId="0E1FCB0F" w14:textId="77777777" w:rsidR="00000000" w:rsidRDefault="00E82A5C">
      <w:pPr>
        <w:pStyle w:val="a"/>
        <w:rPr>
          <w:rFonts w:hint="cs"/>
          <w:rtl/>
        </w:rPr>
      </w:pPr>
      <w:r>
        <w:rPr>
          <w:rFonts w:hint="cs"/>
          <w:rtl/>
        </w:rPr>
        <w:t>גברתי השרה נאות, אני מתנ</w:t>
      </w:r>
      <w:r>
        <w:rPr>
          <w:rFonts w:hint="cs"/>
          <w:rtl/>
        </w:rPr>
        <w:t>צל על שאני מפריע לך, אבל בכל זאת אני רוצה שהשר לפיד יתרשם ממה שאני אומר, וכדי שיתרשם הוא צריך גם לשמוע.</w:t>
      </w:r>
    </w:p>
    <w:p w14:paraId="74BDB239" w14:textId="77777777" w:rsidR="00000000" w:rsidRDefault="00E82A5C">
      <w:pPr>
        <w:pStyle w:val="a"/>
        <w:rPr>
          <w:rFonts w:hint="cs"/>
          <w:rtl/>
        </w:rPr>
      </w:pPr>
    </w:p>
    <w:p w14:paraId="2C6B2241" w14:textId="77777777" w:rsidR="00000000" w:rsidRDefault="00E82A5C">
      <w:pPr>
        <w:pStyle w:val="a"/>
        <w:rPr>
          <w:rFonts w:hint="cs"/>
          <w:rtl/>
        </w:rPr>
      </w:pPr>
      <w:r>
        <w:rPr>
          <w:rFonts w:hint="cs"/>
          <w:rtl/>
        </w:rPr>
        <w:t>סיעת האיחוד הלאומי הניחה על שולחן הכנסת בדיוק אותה הצעה, המדברת על העברת הסמכות לביטול האזרחות מידי שר הפנים, שמה שלא יהיה ומי שלא יהיה הוא יחיד, לרשות</w:t>
      </w:r>
      <w:r>
        <w:rPr>
          <w:rFonts w:hint="cs"/>
          <w:rtl/>
        </w:rPr>
        <w:t xml:space="preserve"> רבים. מה כל כך מקומם אותך כשר המשפטים, אדוני, כאשר אתה מדבר על רפורמות ועל מינהל תקין?</w:t>
      </w:r>
    </w:p>
    <w:p w14:paraId="250DE0AC" w14:textId="77777777" w:rsidR="00000000" w:rsidRDefault="00E82A5C">
      <w:pPr>
        <w:pStyle w:val="a"/>
        <w:rPr>
          <w:rFonts w:hint="cs"/>
          <w:rtl/>
        </w:rPr>
      </w:pPr>
    </w:p>
    <w:p w14:paraId="2070DDC9" w14:textId="77777777" w:rsidR="00000000" w:rsidRDefault="00E82A5C">
      <w:pPr>
        <w:pStyle w:val="a"/>
        <w:rPr>
          <w:rFonts w:hint="cs"/>
          <w:rtl/>
        </w:rPr>
      </w:pPr>
      <w:r>
        <w:rPr>
          <w:rFonts w:hint="cs"/>
          <w:rtl/>
        </w:rPr>
        <w:t>טומי, תרשה לי, אני לא רוצה להתווכח אתך. אתה נהנה מכל ניגוח שיש. תיהנה, אין לי שום בעיה שתיהנה ואפילו תשמין מההנאה הזאת. אני לא אומר זאת באופן אישי אלא רק כביטוי. אני ר</w:t>
      </w:r>
      <w:r>
        <w:rPr>
          <w:rFonts w:hint="cs"/>
          <w:rtl/>
        </w:rPr>
        <w:t>וצה להגיד לך משהו: בקדנציה הקודמת לא הייתי בממשלה ולא הייתי בקואליציה, הייתי באופוזיציה, ונלחמנו יחד על כל סיבוב לא נכון של אלי ישי. אם יש לך התנגדות עקרונית להצעתי, תביע אותה. אם אין לך התנגדות עקרונית, גם אז תאמר את הדברים, אבל אל תלך ותחפור, כי כל מה שא</w:t>
      </w:r>
      <w:r>
        <w:rPr>
          <w:rFonts w:hint="cs"/>
          <w:rtl/>
        </w:rPr>
        <w:t>תה חופר אינו ענייני, לפחות במה שנוגע להצעתי.</w:t>
      </w:r>
    </w:p>
    <w:p w14:paraId="24F91D72" w14:textId="77777777" w:rsidR="00000000" w:rsidRDefault="00E82A5C">
      <w:pPr>
        <w:pStyle w:val="a"/>
        <w:ind w:firstLine="0"/>
        <w:rPr>
          <w:rFonts w:hint="cs"/>
          <w:rtl/>
        </w:rPr>
      </w:pPr>
    </w:p>
    <w:p w14:paraId="03EB6573" w14:textId="77777777" w:rsidR="00000000" w:rsidRDefault="00E82A5C">
      <w:pPr>
        <w:pStyle w:val="ad"/>
        <w:rPr>
          <w:rtl/>
        </w:rPr>
      </w:pPr>
      <w:r>
        <w:rPr>
          <w:rtl/>
        </w:rPr>
        <w:t>היו"ר יולי-יואל אדלשטיין:</w:t>
      </w:r>
    </w:p>
    <w:p w14:paraId="789FA7BE" w14:textId="77777777" w:rsidR="00000000" w:rsidRDefault="00E82A5C">
      <w:pPr>
        <w:pStyle w:val="a"/>
        <w:rPr>
          <w:rtl/>
        </w:rPr>
      </w:pPr>
    </w:p>
    <w:p w14:paraId="1FF3225B" w14:textId="77777777" w:rsidR="00000000" w:rsidRDefault="00E82A5C">
      <w:pPr>
        <w:pStyle w:val="a"/>
        <w:rPr>
          <w:rFonts w:hint="cs"/>
          <w:rtl/>
        </w:rPr>
      </w:pPr>
      <w:r>
        <w:rPr>
          <w:rFonts w:hint="cs"/>
          <w:rtl/>
        </w:rPr>
        <w:t xml:space="preserve">תודה לחבר הכנסת ברונפמן. </w:t>
      </w:r>
    </w:p>
    <w:p w14:paraId="4D79BA20" w14:textId="77777777" w:rsidR="00000000" w:rsidRDefault="00E82A5C">
      <w:pPr>
        <w:pStyle w:val="a"/>
        <w:rPr>
          <w:rFonts w:hint="cs"/>
          <w:rtl/>
        </w:rPr>
      </w:pPr>
    </w:p>
    <w:p w14:paraId="51E638E3" w14:textId="77777777" w:rsidR="00000000" w:rsidRDefault="00E82A5C">
      <w:pPr>
        <w:pStyle w:val="a"/>
        <w:rPr>
          <w:rFonts w:hint="cs"/>
          <w:rtl/>
        </w:rPr>
      </w:pPr>
      <w:r>
        <w:rPr>
          <w:rFonts w:hint="cs"/>
          <w:rtl/>
        </w:rPr>
        <w:t xml:space="preserve">אנחנו עוברים להצבעה. חברי הכנסת, אני מבקש לשבת. פעם שלישית, אני מבקש קצת שקט באולם בזמן שהמציעים מדברים והשרים משיבים להם. </w:t>
      </w:r>
    </w:p>
    <w:p w14:paraId="08213F73" w14:textId="77777777" w:rsidR="00000000" w:rsidRDefault="00E82A5C">
      <w:pPr>
        <w:pStyle w:val="a"/>
        <w:rPr>
          <w:rFonts w:hint="cs"/>
          <w:rtl/>
        </w:rPr>
      </w:pPr>
    </w:p>
    <w:p w14:paraId="7E8BD03A" w14:textId="77777777" w:rsidR="00000000" w:rsidRDefault="00E82A5C">
      <w:pPr>
        <w:pStyle w:val="a"/>
        <w:rPr>
          <w:rFonts w:hint="cs"/>
          <w:rtl/>
        </w:rPr>
      </w:pPr>
      <w:r>
        <w:rPr>
          <w:rFonts w:hint="cs"/>
          <w:rtl/>
        </w:rPr>
        <w:t>אנחנו מצביעים על הצעת חוק האזרח</w:t>
      </w:r>
      <w:r>
        <w:rPr>
          <w:rFonts w:hint="cs"/>
          <w:rtl/>
        </w:rPr>
        <w:t>ות (תיקון - הקמת ועדה לביטול אזרחות).</w:t>
      </w:r>
    </w:p>
    <w:p w14:paraId="54C03CC7" w14:textId="77777777" w:rsidR="00000000" w:rsidRDefault="00E82A5C">
      <w:pPr>
        <w:pStyle w:val="a"/>
        <w:rPr>
          <w:rFonts w:hint="cs"/>
          <w:rtl/>
        </w:rPr>
      </w:pPr>
    </w:p>
    <w:p w14:paraId="6DE873EF" w14:textId="77777777" w:rsidR="00000000" w:rsidRDefault="00E82A5C">
      <w:pPr>
        <w:pStyle w:val="a7"/>
        <w:bidi/>
        <w:rPr>
          <w:rFonts w:hint="cs"/>
          <w:rtl/>
        </w:rPr>
      </w:pPr>
      <w:r>
        <w:rPr>
          <w:rFonts w:hint="cs"/>
          <w:rtl/>
        </w:rPr>
        <w:t>הצבעה מס' 10</w:t>
      </w:r>
    </w:p>
    <w:p w14:paraId="09B48945" w14:textId="77777777" w:rsidR="00000000" w:rsidRDefault="00E82A5C">
      <w:pPr>
        <w:pStyle w:val="a"/>
        <w:ind w:firstLine="0"/>
        <w:rPr>
          <w:rFonts w:hint="cs"/>
          <w:b/>
          <w:bCs/>
          <w:rtl/>
        </w:rPr>
      </w:pPr>
    </w:p>
    <w:p w14:paraId="6E02CFD7" w14:textId="77777777" w:rsidR="00000000" w:rsidRDefault="00E82A5C">
      <w:pPr>
        <w:pStyle w:val="a8"/>
        <w:bidi/>
        <w:rPr>
          <w:rFonts w:hint="cs"/>
          <w:rtl/>
        </w:rPr>
      </w:pPr>
      <w:r>
        <w:rPr>
          <w:rFonts w:hint="cs"/>
          <w:rtl/>
        </w:rPr>
        <w:t>בעד ההצעה להעביר את הצעת החוק לדיון מוקדם בוועדה - 12</w:t>
      </w:r>
    </w:p>
    <w:p w14:paraId="7CEC58A6" w14:textId="77777777" w:rsidR="00000000" w:rsidRDefault="00E82A5C">
      <w:pPr>
        <w:pStyle w:val="a8"/>
        <w:bidi/>
        <w:rPr>
          <w:rFonts w:hint="cs"/>
          <w:rtl/>
        </w:rPr>
      </w:pPr>
      <w:r>
        <w:rPr>
          <w:rFonts w:hint="cs"/>
          <w:rtl/>
        </w:rPr>
        <w:t>בעד ההצעה להסיר מסדר-היום את הצעת החוק  -   43</w:t>
      </w:r>
    </w:p>
    <w:p w14:paraId="1211C7BA" w14:textId="77777777" w:rsidR="00000000" w:rsidRDefault="00E82A5C">
      <w:pPr>
        <w:pStyle w:val="a8"/>
        <w:bidi/>
        <w:rPr>
          <w:rFonts w:hint="cs"/>
          <w:rtl/>
        </w:rPr>
      </w:pPr>
      <w:r>
        <w:rPr>
          <w:rFonts w:hint="cs"/>
          <w:rtl/>
        </w:rPr>
        <w:t>נמנעים - 1</w:t>
      </w:r>
    </w:p>
    <w:p w14:paraId="4F27E1F1" w14:textId="77777777" w:rsidR="00000000" w:rsidRDefault="00E82A5C">
      <w:pPr>
        <w:pStyle w:val="a9"/>
        <w:bidi/>
        <w:rPr>
          <w:rFonts w:hint="cs"/>
          <w:rtl/>
        </w:rPr>
      </w:pPr>
      <w:r>
        <w:rPr>
          <w:rFonts w:hint="cs"/>
          <w:rtl/>
        </w:rPr>
        <w:t>ההצעה להסיר מסדר-היום את הצעת חוק האזרחות (תיקון - הקמת ועדה לביטול אזרחות), התשס"ג-2003, נ</w:t>
      </w:r>
      <w:r>
        <w:rPr>
          <w:rFonts w:hint="cs"/>
          <w:rtl/>
        </w:rPr>
        <w:t>תקבלה.</w:t>
      </w:r>
    </w:p>
    <w:p w14:paraId="4813BD4E" w14:textId="77777777" w:rsidR="00000000" w:rsidRDefault="00E82A5C">
      <w:pPr>
        <w:pStyle w:val="a9"/>
        <w:bidi/>
        <w:rPr>
          <w:rFonts w:hint="cs"/>
          <w:rtl/>
        </w:rPr>
      </w:pPr>
      <w:r>
        <w:rPr>
          <w:rFonts w:hint="cs"/>
          <w:rtl/>
        </w:rPr>
        <w:t xml:space="preserve">   </w:t>
      </w:r>
    </w:p>
    <w:p w14:paraId="3852429C" w14:textId="77777777" w:rsidR="00000000" w:rsidRDefault="00E82A5C">
      <w:pPr>
        <w:pStyle w:val="ad"/>
        <w:rPr>
          <w:rtl/>
        </w:rPr>
      </w:pPr>
      <w:r>
        <w:rPr>
          <w:rFonts w:hint="eastAsia"/>
          <w:rtl/>
        </w:rPr>
        <w:t>היו</w:t>
      </w:r>
      <w:r>
        <w:rPr>
          <w:rtl/>
        </w:rPr>
        <w:t>"ר יולי-יואל אדלשטיין:</w:t>
      </w:r>
    </w:p>
    <w:p w14:paraId="46D23C61" w14:textId="77777777" w:rsidR="00000000" w:rsidRDefault="00E82A5C">
      <w:pPr>
        <w:pStyle w:val="a"/>
        <w:rPr>
          <w:rFonts w:hint="cs"/>
          <w:rtl/>
        </w:rPr>
      </w:pPr>
    </w:p>
    <w:p w14:paraId="0A6329B0" w14:textId="77777777" w:rsidR="00000000" w:rsidRDefault="00E82A5C">
      <w:pPr>
        <w:pStyle w:val="a"/>
        <w:rPr>
          <w:rFonts w:hint="cs"/>
          <w:rtl/>
        </w:rPr>
      </w:pPr>
      <w:r>
        <w:rPr>
          <w:rFonts w:hint="cs"/>
          <w:rtl/>
        </w:rPr>
        <w:t xml:space="preserve">בעד - 12, נגד </w:t>
      </w:r>
      <w:r>
        <w:rPr>
          <w:rtl/>
        </w:rPr>
        <w:t>–</w:t>
      </w:r>
      <w:r>
        <w:rPr>
          <w:rFonts w:hint="cs"/>
          <w:rtl/>
        </w:rPr>
        <w:t xml:space="preserve"> 43, אני מצרף את קולו של יושב-ראש הכנסת רובי ריבלין, נמנע אחד. אני קובע כי הצעת החוק לא עברה.</w:t>
      </w:r>
    </w:p>
    <w:p w14:paraId="1942ED40" w14:textId="77777777" w:rsidR="00000000" w:rsidRDefault="00E82A5C">
      <w:pPr>
        <w:pStyle w:val="a"/>
        <w:rPr>
          <w:rFonts w:hint="cs"/>
          <w:rtl/>
        </w:rPr>
      </w:pPr>
    </w:p>
    <w:p w14:paraId="37947F73" w14:textId="77777777" w:rsidR="00000000" w:rsidRDefault="00E82A5C">
      <w:pPr>
        <w:pStyle w:val="a"/>
        <w:rPr>
          <w:rFonts w:hint="cs"/>
          <w:rtl/>
        </w:rPr>
      </w:pPr>
    </w:p>
    <w:p w14:paraId="56EA3864" w14:textId="77777777" w:rsidR="00000000" w:rsidRDefault="00E82A5C">
      <w:pPr>
        <w:pStyle w:val="Subject"/>
        <w:rPr>
          <w:rFonts w:hint="cs"/>
          <w:rtl/>
        </w:rPr>
      </w:pPr>
      <w:r>
        <w:rPr>
          <w:rFonts w:hint="cs"/>
          <w:rtl/>
        </w:rPr>
        <w:t>הצעת חוק הבחירות (דרכי תעמולה) (תיקון - ביטול הגבלת התעמולה</w:t>
      </w:r>
    </w:p>
    <w:p w14:paraId="72823775" w14:textId="77777777" w:rsidR="00000000" w:rsidRDefault="00E82A5C">
      <w:pPr>
        <w:pStyle w:val="Subject"/>
        <w:rPr>
          <w:rFonts w:hint="cs"/>
          <w:rtl/>
        </w:rPr>
      </w:pPr>
      <w:r>
        <w:rPr>
          <w:rFonts w:hint="cs"/>
          <w:rtl/>
        </w:rPr>
        <w:t xml:space="preserve">בשידורי רדיו וטלוויזיה), התשס"ג-2003 </w:t>
      </w:r>
    </w:p>
    <w:p w14:paraId="08966943" w14:textId="77777777" w:rsidR="00000000" w:rsidRDefault="00E82A5C">
      <w:pPr>
        <w:pStyle w:val="a"/>
        <w:ind w:firstLine="0"/>
        <w:rPr>
          <w:rFonts w:hint="cs"/>
          <w:rtl/>
        </w:rPr>
      </w:pPr>
      <w:r>
        <w:rPr>
          <w:rFonts w:hint="cs"/>
          <w:rtl/>
        </w:rPr>
        <w:t>[נספחות.]</w:t>
      </w:r>
    </w:p>
    <w:p w14:paraId="0D50D63B" w14:textId="77777777" w:rsidR="00000000" w:rsidRDefault="00E82A5C">
      <w:pPr>
        <w:pStyle w:val="SubjectSub"/>
        <w:rPr>
          <w:rFonts w:hint="cs"/>
          <w:rtl/>
        </w:rPr>
      </w:pPr>
      <w:r>
        <w:rPr>
          <w:rFonts w:hint="cs"/>
          <w:rtl/>
        </w:rPr>
        <w:t>(הצעת חבר הכנסת גדעון סער)</w:t>
      </w:r>
    </w:p>
    <w:p w14:paraId="71375352" w14:textId="77777777" w:rsidR="00000000" w:rsidRDefault="00E82A5C">
      <w:pPr>
        <w:pStyle w:val="a"/>
        <w:rPr>
          <w:rFonts w:hint="cs"/>
          <w:rtl/>
        </w:rPr>
      </w:pPr>
    </w:p>
    <w:p w14:paraId="72847256" w14:textId="77777777" w:rsidR="00000000" w:rsidRDefault="00E82A5C">
      <w:pPr>
        <w:pStyle w:val="ad"/>
        <w:rPr>
          <w:rFonts w:hint="cs"/>
          <w:rtl/>
        </w:rPr>
      </w:pPr>
    </w:p>
    <w:p w14:paraId="5E234FB1" w14:textId="77777777" w:rsidR="00000000" w:rsidRDefault="00E82A5C">
      <w:pPr>
        <w:pStyle w:val="ad"/>
        <w:rPr>
          <w:rtl/>
        </w:rPr>
      </w:pPr>
      <w:r>
        <w:rPr>
          <w:rFonts w:hint="eastAsia"/>
          <w:rtl/>
        </w:rPr>
        <w:t>היו</w:t>
      </w:r>
      <w:r>
        <w:rPr>
          <w:rtl/>
        </w:rPr>
        <w:t>"ר יולי-יואל אדלשטיין:</w:t>
      </w:r>
    </w:p>
    <w:p w14:paraId="0BB51C49" w14:textId="77777777" w:rsidR="00000000" w:rsidRDefault="00E82A5C">
      <w:pPr>
        <w:pStyle w:val="a"/>
        <w:rPr>
          <w:rFonts w:hint="cs"/>
          <w:rtl/>
        </w:rPr>
      </w:pPr>
    </w:p>
    <w:p w14:paraId="3E0ACDF9" w14:textId="77777777" w:rsidR="00000000" w:rsidRDefault="00E82A5C">
      <w:pPr>
        <w:pStyle w:val="a"/>
        <w:rPr>
          <w:rFonts w:hint="cs"/>
          <w:rtl/>
        </w:rPr>
      </w:pPr>
      <w:r>
        <w:rPr>
          <w:rFonts w:hint="cs"/>
          <w:rtl/>
        </w:rPr>
        <w:t>חברי הכנסת, אנחנו עוברים להצעת חוק הבחירות (דרכי תעמולה) (תיקון - ביטול הגבלת התעמולה בשידורי רדיו וטלוויזיה), של חבר הכנסת גדעון סער, שמספרה פ/254. אני מבקש מחבר הכנסת גדעון סער. אני עושה זאת בקול מ</w:t>
      </w:r>
      <w:r>
        <w:rPr>
          <w:rFonts w:hint="cs"/>
          <w:rtl/>
        </w:rPr>
        <w:t>לא קנאה, כי גם אני הנחתי הצעה כזאת, אבל עוד לא הספקתי לנמק אותה. ישיב שר הפנים, הפעם הוא כן נמצא באולם. בבקשה, חבר הכנסת סער.</w:t>
      </w:r>
    </w:p>
    <w:p w14:paraId="3F8C9ECD" w14:textId="77777777" w:rsidR="00000000" w:rsidRDefault="00E82A5C">
      <w:pPr>
        <w:pStyle w:val="a"/>
        <w:ind w:firstLine="0"/>
        <w:rPr>
          <w:rFonts w:hint="cs"/>
          <w:rtl/>
        </w:rPr>
      </w:pPr>
    </w:p>
    <w:p w14:paraId="10B4F40B" w14:textId="77777777" w:rsidR="00000000" w:rsidRDefault="00E82A5C">
      <w:pPr>
        <w:pStyle w:val="Speaker"/>
        <w:rPr>
          <w:rtl/>
        </w:rPr>
      </w:pPr>
      <w:bookmarkStart w:id="95" w:name="FS000001027T14_05_2003_13_18_22"/>
      <w:bookmarkEnd w:id="95"/>
      <w:r>
        <w:rPr>
          <w:rFonts w:hint="eastAsia"/>
          <w:rtl/>
        </w:rPr>
        <w:t>גדעון</w:t>
      </w:r>
      <w:r>
        <w:rPr>
          <w:rtl/>
        </w:rPr>
        <w:t xml:space="preserve"> סער (הליכוד):</w:t>
      </w:r>
    </w:p>
    <w:p w14:paraId="09030E1C" w14:textId="77777777" w:rsidR="00000000" w:rsidRDefault="00E82A5C">
      <w:pPr>
        <w:pStyle w:val="a"/>
        <w:rPr>
          <w:rFonts w:hint="cs"/>
          <w:rtl/>
        </w:rPr>
      </w:pPr>
    </w:p>
    <w:p w14:paraId="5540FFEB" w14:textId="77777777" w:rsidR="00000000" w:rsidRDefault="00E82A5C">
      <w:pPr>
        <w:pStyle w:val="a"/>
        <w:rPr>
          <w:rFonts w:hint="cs"/>
          <w:rtl/>
        </w:rPr>
      </w:pPr>
      <w:r>
        <w:rPr>
          <w:rFonts w:hint="cs"/>
          <w:rtl/>
        </w:rPr>
        <w:t>הזריזות, אדוני היושב-ראש, היא תכונה חשובה גם בחיים הפרלמנטריים. כך לפחות אני יודע שאתה בוודאי תתמוך בהצעה.</w:t>
      </w:r>
    </w:p>
    <w:p w14:paraId="39A6B99B" w14:textId="77777777" w:rsidR="00000000" w:rsidRDefault="00E82A5C">
      <w:pPr>
        <w:pStyle w:val="a"/>
        <w:ind w:firstLine="0"/>
        <w:rPr>
          <w:rFonts w:hint="cs"/>
          <w:rtl/>
        </w:rPr>
      </w:pPr>
    </w:p>
    <w:p w14:paraId="4C2B43FA" w14:textId="77777777" w:rsidR="00000000" w:rsidRDefault="00E82A5C">
      <w:pPr>
        <w:pStyle w:val="a"/>
        <w:rPr>
          <w:rFonts w:hint="cs"/>
          <w:rtl/>
        </w:rPr>
      </w:pPr>
      <w:r>
        <w:rPr>
          <w:rFonts w:hint="cs"/>
          <w:rtl/>
        </w:rPr>
        <w:t>התכלית של ההצעה הזאת, אדוני היושב-ראש, כנסת נכבדה, כפולה: 1. לבטל איסור אנכרוניסטי שקיים בחוק הבחירות (דרכי תעמולה)  על שידור דברי תעמולה בזמן מערכת הבחירות. אין שום דרך לאכוף את האיסור הזה, והוא מביא תמיד את השדרים והמראיינים, ולפעמים גם את המרואיינים, למ</w:t>
      </w:r>
      <w:r>
        <w:rPr>
          <w:rFonts w:hint="cs"/>
          <w:rtl/>
        </w:rPr>
        <w:t>צבים בלתי סבירים, כי קשה מאוד בזמן מערכת בחירות לתפוס פוליטיקאי שלא אומר דברי תעמולת בחירות. זאת אומרת, גם קשה למתוח את הגבול בין מה שהוא תעמולת בחירות למה שאינו תעמולת בחירות.</w:t>
      </w:r>
    </w:p>
    <w:p w14:paraId="32DBB167" w14:textId="77777777" w:rsidR="00000000" w:rsidRDefault="00E82A5C">
      <w:pPr>
        <w:pStyle w:val="a"/>
        <w:rPr>
          <w:rFonts w:hint="cs"/>
          <w:rtl/>
        </w:rPr>
      </w:pPr>
    </w:p>
    <w:p w14:paraId="31317F41" w14:textId="77777777" w:rsidR="00000000" w:rsidRDefault="00E82A5C">
      <w:pPr>
        <w:pStyle w:val="a"/>
        <w:rPr>
          <w:rFonts w:hint="cs"/>
          <w:rtl/>
        </w:rPr>
      </w:pPr>
      <w:r>
        <w:rPr>
          <w:rFonts w:hint="cs"/>
          <w:rtl/>
        </w:rPr>
        <w:t>על כל פנים, ראינו את שיא האבסורד של ההצעה הזאת באותה מסיבת עיתונאים מפורסמת במ</w:t>
      </w:r>
      <w:r>
        <w:rPr>
          <w:rFonts w:hint="cs"/>
          <w:rtl/>
        </w:rPr>
        <w:t xml:space="preserve">הלך מערכת הבחירות שבה הופסק שידור דבריו של ראש הממשלה אריאל שרון בפרשה ציבורית חשובה. היא היתה עד כדי כך חשובה, שכל מערכת הבחירות התמקדה בה, אבל היא לא היתה מספיק חשובה על מנת שאזרחי ישראל יוכלו לשמוע גם את עמדתו של ראש הממשלה. </w:t>
      </w:r>
    </w:p>
    <w:p w14:paraId="52EBBB5A" w14:textId="77777777" w:rsidR="00000000" w:rsidRDefault="00E82A5C">
      <w:pPr>
        <w:pStyle w:val="a"/>
        <w:rPr>
          <w:rFonts w:hint="cs"/>
          <w:rtl/>
        </w:rPr>
      </w:pPr>
    </w:p>
    <w:p w14:paraId="387F4443" w14:textId="77777777" w:rsidR="00000000" w:rsidRDefault="00E82A5C">
      <w:pPr>
        <w:pStyle w:val="a"/>
        <w:rPr>
          <w:rFonts w:hint="cs"/>
          <w:rtl/>
        </w:rPr>
      </w:pPr>
      <w:r>
        <w:rPr>
          <w:rFonts w:hint="cs"/>
          <w:rtl/>
        </w:rPr>
        <w:t>נכון שאנחנו, כאנשי הליכוד,</w:t>
      </w:r>
      <w:r>
        <w:rPr>
          <w:rFonts w:hint="cs"/>
          <w:rtl/>
        </w:rPr>
        <w:t xml:space="preserve"> ראינו קושי בכך שהרבה פעמים שנשמעו דברי תעמולה מצד אנשי מפלגת העבודה, לא ראינו שהם הופסקו. אבל אנחנו לא באים כאן להתחשבן על הדברים שהיו. אנחנו חושבים שלא צריך לשים גם את יושב-ראש ועדת הבחירות המרכזית עצמו, שאמר שהחוק הזה הוא חוק שראוי שיעבור מן העולם, במצב</w:t>
      </w:r>
      <w:r>
        <w:rPr>
          <w:rFonts w:hint="cs"/>
          <w:rtl/>
        </w:rPr>
        <w:t xml:space="preserve"> כזה. </w:t>
      </w:r>
    </w:p>
    <w:p w14:paraId="056A8CA5" w14:textId="77777777" w:rsidR="00000000" w:rsidRDefault="00E82A5C">
      <w:pPr>
        <w:pStyle w:val="a"/>
        <w:rPr>
          <w:rFonts w:hint="cs"/>
          <w:rtl/>
        </w:rPr>
      </w:pPr>
    </w:p>
    <w:p w14:paraId="63A2424C" w14:textId="77777777" w:rsidR="00000000" w:rsidRDefault="00E82A5C">
      <w:pPr>
        <w:pStyle w:val="a"/>
        <w:rPr>
          <w:rFonts w:hint="cs"/>
          <w:rtl/>
        </w:rPr>
      </w:pPr>
      <w:r>
        <w:rPr>
          <w:rFonts w:hint="cs"/>
          <w:rtl/>
        </w:rPr>
        <w:t xml:space="preserve">הנושא השני שכרוך בהצעת החוק, אדוני היושב-ראש, נוגע לזמן שידורי התעמולה. יש היום שלושה שבועות גדושים בשידורי תעמולה ברדיו ובטלוויזיה. מדי מערכת בחירות הציבור מגלה בזה עניין הולך ופוחת. אין בזה צורך בהיקף הזה, מה גם שאנחנו יודעים שהרייטינג יורד אחרי </w:t>
      </w:r>
      <w:r>
        <w:rPr>
          <w:rFonts w:hint="cs"/>
          <w:rtl/>
        </w:rPr>
        <w:t xml:space="preserve">היום הראשון או היום שני. </w:t>
      </w:r>
    </w:p>
    <w:p w14:paraId="62D64BD4" w14:textId="77777777" w:rsidR="00000000" w:rsidRDefault="00E82A5C">
      <w:pPr>
        <w:pStyle w:val="a"/>
        <w:rPr>
          <w:rFonts w:hint="cs"/>
          <w:rtl/>
        </w:rPr>
      </w:pPr>
    </w:p>
    <w:p w14:paraId="5227E546" w14:textId="77777777" w:rsidR="00000000" w:rsidRDefault="00E82A5C">
      <w:pPr>
        <w:pStyle w:val="a"/>
        <w:rPr>
          <w:rFonts w:hint="cs"/>
          <w:rtl/>
        </w:rPr>
      </w:pPr>
      <w:r>
        <w:rPr>
          <w:rFonts w:hint="cs"/>
          <w:rtl/>
        </w:rPr>
        <w:t>לכן אני מציע פה לצמצם את ההיקף. הצעתי שבמקום 21 ימים יהיו 12 ימים. דרך אגב, המפלגות ירוויחו מזה, מאחר שהיום כל תקציבי הבחירות של המפלגות הולכים, כמעט כולם, לתשדירי הבחירות, שלא מעלים ולא מורידים. בסופו של דבר זה גם יחסוך משאבי צי</w:t>
      </w:r>
      <w:r>
        <w:rPr>
          <w:rFonts w:hint="cs"/>
          <w:rtl/>
        </w:rPr>
        <w:t>בור.</w:t>
      </w:r>
    </w:p>
    <w:p w14:paraId="5F937F6D" w14:textId="77777777" w:rsidR="00000000" w:rsidRDefault="00E82A5C">
      <w:pPr>
        <w:pStyle w:val="a"/>
        <w:rPr>
          <w:rFonts w:hint="cs"/>
          <w:rtl/>
        </w:rPr>
      </w:pPr>
    </w:p>
    <w:p w14:paraId="388C6000" w14:textId="77777777" w:rsidR="00000000" w:rsidRDefault="00E82A5C">
      <w:pPr>
        <w:pStyle w:val="a"/>
        <w:rPr>
          <w:rFonts w:hint="cs"/>
          <w:rtl/>
        </w:rPr>
      </w:pPr>
      <w:r>
        <w:rPr>
          <w:rFonts w:hint="cs"/>
          <w:rtl/>
        </w:rPr>
        <w:t xml:space="preserve">עלה חשש מסוים מצד נציגי מפלגות קטנות, שהדבר הזה יפגע בהם. זה דבר שניתן לענות עליו במהלך החקיקה - חבר הכנסת יהלום, יכול להיות שזה גם רלוונטי למפד"ל </w:t>
      </w:r>
      <w:r>
        <w:rPr>
          <w:rtl/>
        </w:rPr>
        <w:t>–</w:t>
      </w:r>
      <w:r>
        <w:rPr>
          <w:rFonts w:hint="cs"/>
          <w:rtl/>
        </w:rPr>
        <w:t xml:space="preserve"> על-ידי מציאת נוסחת איזון הוגנת. אני רוצה להגיד לך, שיותר משמטרידות אותי המפלגות המיוצגות, מטריד אותי </w:t>
      </w:r>
      <w:r>
        <w:rPr>
          <w:rFonts w:hint="cs"/>
          <w:rtl/>
        </w:rPr>
        <w:t xml:space="preserve">המצב שכל רשימה קיקיונית יכולה לקבל עשר דקות כמינימום, וזה מביא את מערכות הבחירות לשיאים גרוטסקיים, שבסופו של דבר גורמים לזה שהצפייה היא הרבה יותר נמוכה. </w:t>
      </w:r>
    </w:p>
    <w:p w14:paraId="7C4BACF3" w14:textId="77777777" w:rsidR="00000000" w:rsidRDefault="00E82A5C">
      <w:pPr>
        <w:pStyle w:val="a"/>
        <w:ind w:firstLine="0"/>
        <w:rPr>
          <w:rFonts w:hint="cs"/>
          <w:rtl/>
        </w:rPr>
      </w:pPr>
    </w:p>
    <w:p w14:paraId="7E36D505" w14:textId="77777777" w:rsidR="00000000" w:rsidRDefault="00E82A5C">
      <w:pPr>
        <w:pStyle w:val="ac"/>
        <w:rPr>
          <w:rtl/>
        </w:rPr>
      </w:pPr>
      <w:r>
        <w:rPr>
          <w:rFonts w:hint="eastAsia"/>
          <w:rtl/>
        </w:rPr>
        <w:t>אברהם</w:t>
      </w:r>
      <w:r>
        <w:rPr>
          <w:rtl/>
        </w:rPr>
        <w:t xml:space="preserve"> בורג (העבודה-מימד):</w:t>
      </w:r>
    </w:p>
    <w:p w14:paraId="18970CA4" w14:textId="77777777" w:rsidR="00000000" w:rsidRDefault="00E82A5C">
      <w:pPr>
        <w:pStyle w:val="a"/>
        <w:rPr>
          <w:rFonts w:hint="cs"/>
          <w:rtl/>
        </w:rPr>
      </w:pPr>
    </w:p>
    <w:p w14:paraId="75CCB1BD" w14:textId="77777777" w:rsidR="00000000" w:rsidRDefault="00E82A5C">
      <w:pPr>
        <w:pStyle w:val="a"/>
        <w:rPr>
          <w:rFonts w:hint="cs"/>
          <w:rtl/>
        </w:rPr>
      </w:pPr>
      <w:r>
        <w:rPr>
          <w:rFonts w:hint="cs"/>
          <w:rtl/>
        </w:rPr>
        <w:t>אפשר לשאול שאלה? אני רוצה שזה ייכנס לפרוטוקול.</w:t>
      </w:r>
    </w:p>
    <w:p w14:paraId="48CB8869" w14:textId="77777777" w:rsidR="00000000" w:rsidRDefault="00E82A5C">
      <w:pPr>
        <w:pStyle w:val="a"/>
        <w:rPr>
          <w:rFonts w:hint="cs"/>
          <w:rtl/>
        </w:rPr>
      </w:pPr>
    </w:p>
    <w:p w14:paraId="433CFB96" w14:textId="77777777" w:rsidR="00000000" w:rsidRDefault="00E82A5C">
      <w:pPr>
        <w:pStyle w:val="ad"/>
        <w:rPr>
          <w:rtl/>
        </w:rPr>
      </w:pPr>
      <w:r>
        <w:rPr>
          <w:rtl/>
        </w:rPr>
        <w:t>היו"ר יולי-יואל אדלשטיין:</w:t>
      </w:r>
    </w:p>
    <w:p w14:paraId="158C825C" w14:textId="77777777" w:rsidR="00000000" w:rsidRDefault="00E82A5C">
      <w:pPr>
        <w:pStyle w:val="a"/>
        <w:rPr>
          <w:rtl/>
        </w:rPr>
      </w:pPr>
    </w:p>
    <w:p w14:paraId="4A71C73B" w14:textId="77777777" w:rsidR="00000000" w:rsidRDefault="00E82A5C">
      <w:pPr>
        <w:pStyle w:val="a"/>
        <w:rPr>
          <w:rFonts w:hint="cs"/>
          <w:rtl/>
        </w:rPr>
      </w:pPr>
      <w:r>
        <w:rPr>
          <w:rFonts w:hint="cs"/>
          <w:rtl/>
        </w:rPr>
        <w:t>לא, אני מבקש לשאול מהמקום.</w:t>
      </w:r>
    </w:p>
    <w:p w14:paraId="09F50B0A" w14:textId="77777777" w:rsidR="00000000" w:rsidRDefault="00E82A5C">
      <w:pPr>
        <w:pStyle w:val="a"/>
        <w:rPr>
          <w:rFonts w:hint="cs"/>
          <w:rtl/>
        </w:rPr>
      </w:pPr>
    </w:p>
    <w:p w14:paraId="18B521A1" w14:textId="77777777" w:rsidR="00000000" w:rsidRDefault="00E82A5C">
      <w:pPr>
        <w:pStyle w:val="ac"/>
        <w:rPr>
          <w:rtl/>
        </w:rPr>
      </w:pPr>
      <w:r>
        <w:rPr>
          <w:rFonts w:hint="eastAsia"/>
          <w:rtl/>
        </w:rPr>
        <w:t>אברהם</w:t>
      </w:r>
      <w:r>
        <w:rPr>
          <w:rtl/>
        </w:rPr>
        <w:t xml:space="preserve"> בורג (העבודה-מימד):</w:t>
      </w:r>
    </w:p>
    <w:p w14:paraId="77D7CA4B" w14:textId="77777777" w:rsidR="00000000" w:rsidRDefault="00E82A5C">
      <w:pPr>
        <w:pStyle w:val="a"/>
        <w:rPr>
          <w:rFonts w:hint="cs"/>
          <w:rtl/>
        </w:rPr>
      </w:pPr>
    </w:p>
    <w:p w14:paraId="2C7890EA" w14:textId="77777777" w:rsidR="00000000" w:rsidRDefault="00E82A5C">
      <w:pPr>
        <w:pStyle w:val="a"/>
        <w:rPr>
          <w:rFonts w:hint="cs"/>
          <w:rtl/>
        </w:rPr>
      </w:pPr>
      <w:r>
        <w:rPr>
          <w:rFonts w:hint="cs"/>
          <w:rtl/>
        </w:rPr>
        <w:t xml:space="preserve">זו לא פרובוקציה. </w:t>
      </w:r>
    </w:p>
    <w:p w14:paraId="285C299D" w14:textId="77777777" w:rsidR="00000000" w:rsidRDefault="00E82A5C">
      <w:pPr>
        <w:pStyle w:val="a"/>
        <w:ind w:firstLine="0"/>
        <w:rPr>
          <w:rFonts w:hint="cs"/>
          <w:rtl/>
        </w:rPr>
      </w:pPr>
    </w:p>
    <w:p w14:paraId="72B5463F" w14:textId="77777777" w:rsidR="00000000" w:rsidRDefault="00E82A5C">
      <w:pPr>
        <w:pStyle w:val="ad"/>
        <w:rPr>
          <w:rtl/>
        </w:rPr>
      </w:pPr>
      <w:r>
        <w:rPr>
          <w:rtl/>
        </w:rPr>
        <w:t>היו"ר יולי-יואל אדלשטיין:</w:t>
      </w:r>
    </w:p>
    <w:p w14:paraId="2F54D367" w14:textId="77777777" w:rsidR="00000000" w:rsidRDefault="00E82A5C">
      <w:pPr>
        <w:pStyle w:val="a"/>
        <w:rPr>
          <w:rtl/>
        </w:rPr>
      </w:pPr>
    </w:p>
    <w:p w14:paraId="643EDB46" w14:textId="77777777" w:rsidR="00000000" w:rsidRDefault="00E82A5C">
      <w:pPr>
        <w:pStyle w:val="a"/>
        <w:rPr>
          <w:rFonts w:hint="cs"/>
          <w:rtl/>
        </w:rPr>
      </w:pPr>
      <w:r>
        <w:rPr>
          <w:rFonts w:hint="cs"/>
          <w:rtl/>
        </w:rPr>
        <w:t xml:space="preserve">בסדר. אני מבקש מחבר הכנסת בורג לגשת למיקרופון בצד, כי יש למציע  הרבה זמן. </w:t>
      </w:r>
    </w:p>
    <w:p w14:paraId="5A6F09DC" w14:textId="77777777" w:rsidR="00000000" w:rsidRDefault="00E82A5C">
      <w:pPr>
        <w:pStyle w:val="a"/>
        <w:ind w:firstLine="0"/>
        <w:rPr>
          <w:rFonts w:hint="cs"/>
          <w:rtl/>
        </w:rPr>
      </w:pPr>
    </w:p>
    <w:p w14:paraId="70DA194E" w14:textId="77777777" w:rsidR="00000000" w:rsidRDefault="00E82A5C">
      <w:pPr>
        <w:pStyle w:val="ac"/>
        <w:rPr>
          <w:rtl/>
        </w:rPr>
      </w:pPr>
      <w:r>
        <w:rPr>
          <w:rFonts w:hint="eastAsia"/>
          <w:rtl/>
        </w:rPr>
        <w:t>אברהם</w:t>
      </w:r>
      <w:r>
        <w:rPr>
          <w:rtl/>
        </w:rPr>
        <w:t xml:space="preserve"> בורג (העבודה-מימד):</w:t>
      </w:r>
    </w:p>
    <w:p w14:paraId="7A09C41D" w14:textId="77777777" w:rsidR="00000000" w:rsidRDefault="00E82A5C">
      <w:pPr>
        <w:pStyle w:val="a"/>
        <w:rPr>
          <w:rFonts w:hint="cs"/>
          <w:rtl/>
        </w:rPr>
      </w:pPr>
    </w:p>
    <w:p w14:paraId="63B57343" w14:textId="77777777" w:rsidR="00000000" w:rsidRDefault="00E82A5C">
      <w:pPr>
        <w:pStyle w:val="a"/>
        <w:rPr>
          <w:rFonts w:hint="cs"/>
          <w:rtl/>
        </w:rPr>
      </w:pPr>
      <w:r>
        <w:rPr>
          <w:rFonts w:hint="cs"/>
          <w:rtl/>
        </w:rPr>
        <w:t xml:space="preserve">תודה לך, אדוני היושב-ראש. </w:t>
      </w:r>
    </w:p>
    <w:p w14:paraId="4313AC61" w14:textId="77777777" w:rsidR="00000000" w:rsidRDefault="00E82A5C">
      <w:pPr>
        <w:pStyle w:val="a"/>
        <w:rPr>
          <w:rFonts w:hint="cs"/>
          <w:rtl/>
        </w:rPr>
      </w:pPr>
    </w:p>
    <w:p w14:paraId="64C8D350" w14:textId="77777777" w:rsidR="00000000" w:rsidRDefault="00E82A5C">
      <w:pPr>
        <w:pStyle w:val="a"/>
        <w:rPr>
          <w:rFonts w:hint="cs"/>
          <w:rtl/>
        </w:rPr>
      </w:pPr>
      <w:r>
        <w:rPr>
          <w:rFonts w:hint="cs"/>
          <w:rtl/>
        </w:rPr>
        <w:t>חבר הכנסת סער, לא קראתי</w:t>
      </w:r>
      <w:r>
        <w:rPr>
          <w:rFonts w:hint="cs"/>
          <w:rtl/>
        </w:rPr>
        <w:t xml:space="preserve"> את הצעת החוק ואני מניח שכשתגיע לוועדת החוקה יהיה יותר קל. אתה שמת יד במקום נכון. האם תיאות לצרף או להצטרף לרעיון הבא: אתה עדיין מדבר על המתכונת הישנה של שידורי הסברה או שידורי תעמולה, והרי בטלוויזיה מודרנית זה דבר בלתי רלוונטי בעליל. תבוא ותגיד שסיעה, בכל</w:t>
      </w:r>
      <w:r>
        <w:rPr>
          <w:rFonts w:hint="cs"/>
          <w:rtl/>
        </w:rPr>
        <w:t xml:space="preserve"> גודל שהוא, יש לה במערכת הבחירות רבע שעה. תקנה ספוטים, כמו פרסומת, ותפזר את זה איפה שאתה רוצה. ואז - אני מפלגה שפונה לצעירים וזה יותר זול לי, אני אפנה אחרי-הצהריים, בין 15:00 ל=17:00; אני מפלגה שפונה למבוגרים - אני אפנה בשעה אחרת. אבל אז גם השימוש במדיום י</w:t>
      </w:r>
      <w:r>
        <w:rPr>
          <w:rFonts w:hint="cs"/>
          <w:rtl/>
        </w:rPr>
        <w:t xml:space="preserve">היה יותר נכון. </w:t>
      </w:r>
    </w:p>
    <w:p w14:paraId="075F883F" w14:textId="77777777" w:rsidR="00000000" w:rsidRDefault="00E82A5C">
      <w:pPr>
        <w:pStyle w:val="a"/>
        <w:ind w:firstLine="0"/>
        <w:rPr>
          <w:rFonts w:hint="cs"/>
          <w:rtl/>
        </w:rPr>
      </w:pPr>
    </w:p>
    <w:p w14:paraId="76FA86BD" w14:textId="77777777" w:rsidR="00000000" w:rsidRDefault="00E82A5C">
      <w:pPr>
        <w:pStyle w:val="SpeakerCon"/>
        <w:rPr>
          <w:rtl/>
        </w:rPr>
      </w:pPr>
      <w:bookmarkStart w:id="96" w:name="FS000001027T14_05_2003_13_01_15"/>
      <w:bookmarkStart w:id="97" w:name="FS000001027T14_05_2003_13_01_24C"/>
      <w:bookmarkEnd w:id="96"/>
      <w:bookmarkEnd w:id="97"/>
      <w:r>
        <w:rPr>
          <w:rtl/>
        </w:rPr>
        <w:t>גדעון סער (הליכוד):</w:t>
      </w:r>
    </w:p>
    <w:p w14:paraId="04100729" w14:textId="77777777" w:rsidR="00000000" w:rsidRDefault="00E82A5C">
      <w:pPr>
        <w:pStyle w:val="a"/>
        <w:rPr>
          <w:rtl/>
        </w:rPr>
      </w:pPr>
    </w:p>
    <w:p w14:paraId="75EF652A" w14:textId="77777777" w:rsidR="00000000" w:rsidRDefault="00E82A5C">
      <w:pPr>
        <w:pStyle w:val="a"/>
        <w:rPr>
          <w:rFonts w:hint="cs"/>
          <w:rtl/>
        </w:rPr>
      </w:pPr>
      <w:r>
        <w:rPr>
          <w:rFonts w:hint="cs"/>
          <w:rtl/>
        </w:rPr>
        <w:t>חבר הכנסת בורג, עד כמה שאני יודע, הדבר הזה הרי נכפה הר כגיגית על הערוצים המסחריים ועל רשות השידור. עכשיו אתה מציע לכפות את זה בגזרה יותר רחבה.</w:t>
      </w:r>
    </w:p>
    <w:p w14:paraId="7C090214" w14:textId="77777777" w:rsidR="00000000" w:rsidRDefault="00E82A5C">
      <w:pPr>
        <w:pStyle w:val="a"/>
        <w:ind w:firstLine="0"/>
        <w:rPr>
          <w:rFonts w:hint="cs"/>
          <w:rtl/>
        </w:rPr>
      </w:pPr>
    </w:p>
    <w:p w14:paraId="00A1A2FE" w14:textId="77777777" w:rsidR="00000000" w:rsidRDefault="00E82A5C">
      <w:pPr>
        <w:pStyle w:val="ac"/>
        <w:rPr>
          <w:rtl/>
        </w:rPr>
      </w:pPr>
      <w:r>
        <w:rPr>
          <w:rFonts w:hint="eastAsia"/>
          <w:rtl/>
        </w:rPr>
        <w:t>אברהם</w:t>
      </w:r>
      <w:r>
        <w:rPr>
          <w:rtl/>
        </w:rPr>
        <w:t xml:space="preserve"> בורג (העבודה-מימד):</w:t>
      </w:r>
    </w:p>
    <w:p w14:paraId="53F6A923" w14:textId="77777777" w:rsidR="00000000" w:rsidRDefault="00E82A5C">
      <w:pPr>
        <w:pStyle w:val="a"/>
        <w:rPr>
          <w:rFonts w:hint="cs"/>
          <w:rtl/>
        </w:rPr>
      </w:pPr>
    </w:p>
    <w:p w14:paraId="38C38CC4" w14:textId="77777777" w:rsidR="00000000" w:rsidRDefault="00E82A5C">
      <w:pPr>
        <w:pStyle w:val="a"/>
        <w:rPr>
          <w:rFonts w:hint="cs"/>
          <w:rtl/>
        </w:rPr>
      </w:pPr>
      <w:r>
        <w:rPr>
          <w:rFonts w:hint="cs"/>
          <w:rtl/>
        </w:rPr>
        <w:t xml:space="preserve">אמת. </w:t>
      </w:r>
    </w:p>
    <w:p w14:paraId="40FC1378" w14:textId="77777777" w:rsidR="00000000" w:rsidRDefault="00E82A5C">
      <w:pPr>
        <w:pStyle w:val="a"/>
        <w:ind w:firstLine="0"/>
        <w:rPr>
          <w:rFonts w:hint="cs"/>
          <w:rtl/>
        </w:rPr>
      </w:pPr>
    </w:p>
    <w:p w14:paraId="2183BB63" w14:textId="77777777" w:rsidR="00000000" w:rsidRDefault="00E82A5C">
      <w:pPr>
        <w:pStyle w:val="SpeakerCon"/>
        <w:rPr>
          <w:rtl/>
        </w:rPr>
      </w:pPr>
      <w:bookmarkStart w:id="98" w:name="FS000001027T14_05_2003_13_02_18C"/>
      <w:bookmarkEnd w:id="98"/>
      <w:r>
        <w:rPr>
          <w:rtl/>
        </w:rPr>
        <w:t>גדעון סער (הליכוד):</w:t>
      </w:r>
    </w:p>
    <w:p w14:paraId="55B881CE" w14:textId="77777777" w:rsidR="00000000" w:rsidRDefault="00E82A5C">
      <w:pPr>
        <w:pStyle w:val="a"/>
        <w:rPr>
          <w:rtl/>
        </w:rPr>
      </w:pPr>
    </w:p>
    <w:p w14:paraId="2258A88F" w14:textId="77777777" w:rsidR="00000000" w:rsidRDefault="00E82A5C">
      <w:pPr>
        <w:pStyle w:val="a"/>
        <w:rPr>
          <w:rFonts w:hint="cs"/>
          <w:rtl/>
        </w:rPr>
      </w:pPr>
      <w:r>
        <w:rPr>
          <w:rFonts w:hint="cs"/>
          <w:rtl/>
        </w:rPr>
        <w:t>זה דבר שאני לא מתנג</w:t>
      </w:r>
      <w:r>
        <w:rPr>
          <w:rFonts w:hint="cs"/>
          <w:rtl/>
        </w:rPr>
        <w:t xml:space="preserve">ד לו התנגדות מהותית, אני רק חושב שהוא יכול להיות מסובך מאוד מבחינת דיני התקשורת, אבל אפשר לבדוק אותו. </w:t>
      </w:r>
    </w:p>
    <w:p w14:paraId="3E473EEE" w14:textId="77777777" w:rsidR="00000000" w:rsidRDefault="00E82A5C">
      <w:pPr>
        <w:pStyle w:val="a"/>
        <w:ind w:firstLine="0"/>
        <w:rPr>
          <w:rFonts w:hint="cs"/>
          <w:rtl/>
        </w:rPr>
      </w:pPr>
    </w:p>
    <w:p w14:paraId="4E460727" w14:textId="77777777" w:rsidR="00000000" w:rsidRDefault="00E82A5C">
      <w:pPr>
        <w:pStyle w:val="ad"/>
        <w:rPr>
          <w:rtl/>
        </w:rPr>
      </w:pPr>
      <w:r>
        <w:rPr>
          <w:rtl/>
        </w:rPr>
        <w:t>היו"ר יולי-יואל אדלשטיין:</w:t>
      </w:r>
    </w:p>
    <w:p w14:paraId="6F8D4313" w14:textId="77777777" w:rsidR="00000000" w:rsidRDefault="00E82A5C">
      <w:pPr>
        <w:pStyle w:val="a"/>
        <w:rPr>
          <w:rtl/>
        </w:rPr>
      </w:pPr>
    </w:p>
    <w:p w14:paraId="19531CED" w14:textId="77777777" w:rsidR="00000000" w:rsidRDefault="00E82A5C">
      <w:pPr>
        <w:pStyle w:val="a"/>
        <w:rPr>
          <w:rFonts w:hint="cs"/>
          <w:rtl/>
        </w:rPr>
      </w:pPr>
      <w:r>
        <w:rPr>
          <w:rFonts w:hint="cs"/>
          <w:rtl/>
        </w:rPr>
        <w:t xml:space="preserve">חבר הכנסת בורג לא מציע לכפות, אלא לרכוש את הספוטים האלה. </w:t>
      </w:r>
    </w:p>
    <w:p w14:paraId="24896EAA" w14:textId="77777777" w:rsidR="00000000" w:rsidRDefault="00E82A5C">
      <w:pPr>
        <w:pStyle w:val="a"/>
        <w:rPr>
          <w:rFonts w:hint="cs"/>
          <w:rtl/>
        </w:rPr>
      </w:pPr>
    </w:p>
    <w:p w14:paraId="47673CEF" w14:textId="77777777" w:rsidR="00000000" w:rsidRDefault="00E82A5C">
      <w:pPr>
        <w:pStyle w:val="ac"/>
        <w:rPr>
          <w:rtl/>
        </w:rPr>
      </w:pPr>
      <w:r>
        <w:rPr>
          <w:rFonts w:hint="eastAsia"/>
          <w:rtl/>
        </w:rPr>
        <w:t>אברהם</w:t>
      </w:r>
      <w:r>
        <w:rPr>
          <w:rtl/>
        </w:rPr>
        <w:t xml:space="preserve"> בורג (העבודה-מימד):</w:t>
      </w:r>
    </w:p>
    <w:p w14:paraId="5E997A1C" w14:textId="77777777" w:rsidR="00000000" w:rsidRDefault="00E82A5C">
      <w:pPr>
        <w:pStyle w:val="a"/>
        <w:rPr>
          <w:rFonts w:hint="cs"/>
          <w:rtl/>
        </w:rPr>
      </w:pPr>
    </w:p>
    <w:p w14:paraId="40EE637B" w14:textId="77777777" w:rsidR="00000000" w:rsidRDefault="00E82A5C">
      <w:pPr>
        <w:pStyle w:val="a"/>
        <w:rPr>
          <w:rFonts w:hint="cs"/>
          <w:rtl/>
        </w:rPr>
      </w:pPr>
      <w:r>
        <w:rPr>
          <w:rFonts w:hint="cs"/>
          <w:rtl/>
        </w:rPr>
        <w:t xml:space="preserve">זה שילוב. </w:t>
      </w:r>
    </w:p>
    <w:p w14:paraId="146B4153" w14:textId="77777777" w:rsidR="00000000" w:rsidRDefault="00E82A5C">
      <w:pPr>
        <w:pStyle w:val="a"/>
        <w:ind w:firstLine="0"/>
        <w:rPr>
          <w:rFonts w:hint="cs"/>
          <w:rtl/>
        </w:rPr>
      </w:pPr>
    </w:p>
    <w:p w14:paraId="71B5C63F" w14:textId="77777777" w:rsidR="00000000" w:rsidRDefault="00E82A5C">
      <w:pPr>
        <w:pStyle w:val="SpeakerCon"/>
        <w:rPr>
          <w:rtl/>
        </w:rPr>
      </w:pPr>
      <w:bookmarkStart w:id="99" w:name="FS000001027T14_05_2003_13_03_52C"/>
      <w:bookmarkEnd w:id="99"/>
      <w:r>
        <w:rPr>
          <w:rtl/>
        </w:rPr>
        <w:t>גדעון סער (הליכוד):</w:t>
      </w:r>
    </w:p>
    <w:p w14:paraId="65834875" w14:textId="77777777" w:rsidR="00000000" w:rsidRDefault="00E82A5C">
      <w:pPr>
        <w:pStyle w:val="a"/>
        <w:rPr>
          <w:rtl/>
        </w:rPr>
      </w:pPr>
    </w:p>
    <w:p w14:paraId="787FAE28" w14:textId="77777777" w:rsidR="00000000" w:rsidRDefault="00E82A5C">
      <w:pPr>
        <w:pStyle w:val="a"/>
        <w:rPr>
          <w:rFonts w:hint="cs"/>
          <w:rtl/>
        </w:rPr>
      </w:pPr>
      <w:r>
        <w:rPr>
          <w:rFonts w:hint="cs"/>
          <w:rtl/>
        </w:rPr>
        <w:t xml:space="preserve">אם זה </w:t>
      </w:r>
      <w:r>
        <w:rPr>
          <w:rFonts w:hint="cs"/>
          <w:rtl/>
        </w:rPr>
        <w:t xml:space="preserve">רכישה, זה דבר אחר. אין לי התערבות ברכישה, זה שוק חופשי. אבל במימון הציבור זה דבר אחר. אם אנחנו מגיעים לאותו זמן ולא מרחיבים את הזמן בלי סוף, אז בסדר, לא אכפת לי איך תהיה הפריסה. </w:t>
      </w:r>
    </w:p>
    <w:p w14:paraId="554925D2" w14:textId="77777777" w:rsidR="00000000" w:rsidRDefault="00E82A5C">
      <w:pPr>
        <w:pStyle w:val="a"/>
        <w:ind w:firstLine="0"/>
        <w:rPr>
          <w:rFonts w:hint="cs"/>
          <w:rtl/>
        </w:rPr>
      </w:pPr>
    </w:p>
    <w:p w14:paraId="723CDBB4" w14:textId="77777777" w:rsidR="00000000" w:rsidRDefault="00E82A5C">
      <w:pPr>
        <w:pStyle w:val="ac"/>
        <w:rPr>
          <w:rtl/>
        </w:rPr>
      </w:pPr>
      <w:r>
        <w:rPr>
          <w:rFonts w:hint="eastAsia"/>
          <w:rtl/>
        </w:rPr>
        <w:t>שאול</w:t>
      </w:r>
      <w:r>
        <w:rPr>
          <w:rtl/>
        </w:rPr>
        <w:t xml:space="preserve"> יהלום (מפד"ל):</w:t>
      </w:r>
    </w:p>
    <w:p w14:paraId="23C5703E" w14:textId="77777777" w:rsidR="00000000" w:rsidRDefault="00E82A5C">
      <w:pPr>
        <w:pStyle w:val="a"/>
        <w:rPr>
          <w:rFonts w:hint="cs"/>
          <w:rtl/>
        </w:rPr>
      </w:pPr>
    </w:p>
    <w:p w14:paraId="686FCB12" w14:textId="77777777" w:rsidR="00000000" w:rsidRDefault="00E82A5C">
      <w:pPr>
        <w:pStyle w:val="a"/>
        <w:rPr>
          <w:rFonts w:hint="cs"/>
          <w:rtl/>
        </w:rPr>
      </w:pPr>
      <w:r>
        <w:rPr>
          <w:rFonts w:hint="cs"/>
          <w:rtl/>
        </w:rPr>
        <w:t>איך המציע יבטיח שהסיעות הקטנות לא ייפגעו מצמצום הזמן?</w:t>
      </w:r>
    </w:p>
    <w:p w14:paraId="23CE557F" w14:textId="77777777" w:rsidR="00000000" w:rsidRDefault="00E82A5C">
      <w:pPr>
        <w:pStyle w:val="a"/>
        <w:ind w:firstLine="0"/>
        <w:rPr>
          <w:rFonts w:hint="cs"/>
          <w:rtl/>
        </w:rPr>
      </w:pPr>
    </w:p>
    <w:p w14:paraId="3DB2A874" w14:textId="77777777" w:rsidR="00000000" w:rsidRDefault="00E82A5C">
      <w:pPr>
        <w:pStyle w:val="ad"/>
        <w:rPr>
          <w:rtl/>
        </w:rPr>
      </w:pPr>
      <w:r>
        <w:rPr>
          <w:rtl/>
        </w:rPr>
        <w:t>היו"ר יולי-יואל אדלשטיין:</w:t>
      </w:r>
    </w:p>
    <w:p w14:paraId="09F53047" w14:textId="77777777" w:rsidR="00000000" w:rsidRDefault="00E82A5C">
      <w:pPr>
        <w:pStyle w:val="a"/>
        <w:rPr>
          <w:rtl/>
        </w:rPr>
      </w:pPr>
    </w:p>
    <w:p w14:paraId="1E49C7DF" w14:textId="77777777" w:rsidR="00000000" w:rsidRDefault="00E82A5C">
      <w:pPr>
        <w:pStyle w:val="a"/>
        <w:rPr>
          <w:rFonts w:hint="cs"/>
          <w:rtl/>
        </w:rPr>
      </w:pPr>
      <w:r>
        <w:rPr>
          <w:rFonts w:hint="cs"/>
          <w:rtl/>
        </w:rPr>
        <w:t>הוא אמר שזה ייעשה באיזונים הוגנים.</w:t>
      </w:r>
    </w:p>
    <w:p w14:paraId="0F8572B5" w14:textId="77777777" w:rsidR="00000000" w:rsidRDefault="00E82A5C">
      <w:pPr>
        <w:pStyle w:val="a"/>
        <w:rPr>
          <w:rFonts w:hint="cs"/>
          <w:rtl/>
        </w:rPr>
      </w:pPr>
    </w:p>
    <w:p w14:paraId="0D8E422E" w14:textId="77777777" w:rsidR="00000000" w:rsidRDefault="00E82A5C">
      <w:pPr>
        <w:pStyle w:val="SpeakerCon"/>
        <w:rPr>
          <w:rtl/>
        </w:rPr>
      </w:pPr>
      <w:bookmarkStart w:id="100" w:name="FS000001027T14_05_2003_13_06_32C"/>
      <w:bookmarkEnd w:id="100"/>
      <w:r>
        <w:rPr>
          <w:rtl/>
        </w:rPr>
        <w:t>גדעון סער (הליכוד):</w:t>
      </w:r>
    </w:p>
    <w:p w14:paraId="258D8992" w14:textId="77777777" w:rsidR="00000000" w:rsidRDefault="00E82A5C">
      <w:pPr>
        <w:pStyle w:val="a"/>
        <w:rPr>
          <w:rtl/>
        </w:rPr>
      </w:pPr>
    </w:p>
    <w:p w14:paraId="41E37BFB" w14:textId="77777777" w:rsidR="00000000" w:rsidRDefault="00E82A5C">
      <w:pPr>
        <w:pStyle w:val="a"/>
        <w:rPr>
          <w:rFonts w:hint="cs"/>
          <w:rtl/>
        </w:rPr>
      </w:pPr>
      <w:r>
        <w:rPr>
          <w:rFonts w:hint="cs"/>
          <w:rtl/>
        </w:rPr>
        <w:t xml:space="preserve">אני אלך באופן כזה שיהיה מאוזן. כל אחד ייפגע במידה מסוימת. איך כל אחד ייפגע ומה היקף הפגיעה, אלה דברים שניתן לתקן במהלך החקיקה. </w:t>
      </w:r>
    </w:p>
    <w:p w14:paraId="4F183322" w14:textId="77777777" w:rsidR="00000000" w:rsidRDefault="00E82A5C">
      <w:pPr>
        <w:pStyle w:val="a"/>
        <w:ind w:firstLine="0"/>
        <w:rPr>
          <w:rFonts w:hint="cs"/>
          <w:rtl/>
        </w:rPr>
      </w:pPr>
    </w:p>
    <w:p w14:paraId="6E6E8F38" w14:textId="77777777" w:rsidR="00000000" w:rsidRDefault="00E82A5C">
      <w:pPr>
        <w:pStyle w:val="ac"/>
        <w:rPr>
          <w:rtl/>
        </w:rPr>
      </w:pPr>
      <w:r>
        <w:rPr>
          <w:rFonts w:hint="eastAsia"/>
          <w:rtl/>
        </w:rPr>
        <w:t>זהבה</w:t>
      </w:r>
      <w:r>
        <w:rPr>
          <w:rtl/>
        </w:rPr>
        <w:t xml:space="preserve"> גלאון (מרצ):</w:t>
      </w:r>
    </w:p>
    <w:p w14:paraId="22793874" w14:textId="77777777" w:rsidR="00000000" w:rsidRDefault="00E82A5C">
      <w:pPr>
        <w:pStyle w:val="a"/>
        <w:rPr>
          <w:rFonts w:hint="cs"/>
          <w:rtl/>
        </w:rPr>
      </w:pPr>
    </w:p>
    <w:p w14:paraId="1F777D34" w14:textId="77777777" w:rsidR="00000000" w:rsidRDefault="00E82A5C">
      <w:pPr>
        <w:pStyle w:val="a"/>
        <w:rPr>
          <w:rFonts w:hint="cs"/>
          <w:rtl/>
        </w:rPr>
      </w:pPr>
      <w:r>
        <w:rPr>
          <w:rFonts w:hint="cs"/>
          <w:rtl/>
        </w:rPr>
        <w:t>זה לא הוגן, אתם לא תיפגע</w:t>
      </w:r>
      <w:r>
        <w:rPr>
          <w:rFonts w:hint="cs"/>
          <w:rtl/>
        </w:rPr>
        <w:t>ו.</w:t>
      </w:r>
    </w:p>
    <w:p w14:paraId="460AFD2C" w14:textId="77777777" w:rsidR="00000000" w:rsidRDefault="00E82A5C">
      <w:pPr>
        <w:pStyle w:val="a"/>
        <w:rPr>
          <w:rFonts w:hint="cs"/>
          <w:rtl/>
        </w:rPr>
      </w:pPr>
    </w:p>
    <w:p w14:paraId="2E9F4D30" w14:textId="77777777" w:rsidR="00000000" w:rsidRDefault="00E82A5C">
      <w:pPr>
        <w:pStyle w:val="SpeakerCon"/>
        <w:rPr>
          <w:rtl/>
        </w:rPr>
      </w:pPr>
      <w:bookmarkStart w:id="101" w:name="FS000001027T14_05_2003_13_08_07C"/>
      <w:bookmarkEnd w:id="101"/>
      <w:r>
        <w:rPr>
          <w:rtl/>
        </w:rPr>
        <w:t>גדעון סער (הליכוד):</w:t>
      </w:r>
    </w:p>
    <w:p w14:paraId="3060F9DD" w14:textId="77777777" w:rsidR="00000000" w:rsidRDefault="00E82A5C">
      <w:pPr>
        <w:pStyle w:val="a"/>
        <w:rPr>
          <w:rtl/>
        </w:rPr>
      </w:pPr>
    </w:p>
    <w:p w14:paraId="135E5B72" w14:textId="77777777" w:rsidR="00000000" w:rsidRDefault="00E82A5C">
      <w:pPr>
        <w:pStyle w:val="a"/>
        <w:rPr>
          <w:rFonts w:hint="cs"/>
          <w:rtl/>
        </w:rPr>
      </w:pPr>
      <w:r>
        <w:rPr>
          <w:rFonts w:hint="cs"/>
          <w:rtl/>
        </w:rPr>
        <w:t xml:space="preserve">חברת הכנסת גלאון, לפי מספר הפעמים שאת מתראיינת באמצעי התקשורת, גם את לא תיפגעי. </w:t>
      </w:r>
    </w:p>
    <w:p w14:paraId="25E6D4D2" w14:textId="77777777" w:rsidR="00000000" w:rsidRDefault="00E82A5C">
      <w:pPr>
        <w:pStyle w:val="a"/>
        <w:rPr>
          <w:rFonts w:hint="cs"/>
          <w:rtl/>
        </w:rPr>
      </w:pPr>
    </w:p>
    <w:p w14:paraId="237F3CCE" w14:textId="77777777" w:rsidR="00000000" w:rsidRDefault="00E82A5C">
      <w:pPr>
        <w:pStyle w:val="a"/>
        <w:rPr>
          <w:rFonts w:hint="cs"/>
          <w:rtl/>
        </w:rPr>
      </w:pPr>
      <w:r>
        <w:rPr>
          <w:rFonts w:hint="cs"/>
          <w:rtl/>
        </w:rPr>
        <w:t xml:space="preserve">הנהלת הקואליציה, אדוני היושב-ראש, החליטה לתמוך בהצעת החוק. </w:t>
      </w:r>
    </w:p>
    <w:p w14:paraId="634C6D5F" w14:textId="77777777" w:rsidR="00000000" w:rsidRDefault="00E82A5C">
      <w:pPr>
        <w:pStyle w:val="a"/>
        <w:ind w:firstLine="0"/>
        <w:rPr>
          <w:rFonts w:hint="cs"/>
          <w:rtl/>
        </w:rPr>
      </w:pPr>
    </w:p>
    <w:p w14:paraId="060CBABE" w14:textId="77777777" w:rsidR="00000000" w:rsidRDefault="00E82A5C">
      <w:pPr>
        <w:pStyle w:val="ac"/>
        <w:rPr>
          <w:rtl/>
        </w:rPr>
      </w:pPr>
      <w:r>
        <w:rPr>
          <w:rFonts w:hint="eastAsia"/>
          <w:rtl/>
        </w:rPr>
        <w:t>אברהם</w:t>
      </w:r>
      <w:r>
        <w:rPr>
          <w:rtl/>
        </w:rPr>
        <w:t xml:space="preserve"> בורג (העבודה-מימד):</w:t>
      </w:r>
    </w:p>
    <w:p w14:paraId="3164CDB6" w14:textId="77777777" w:rsidR="00000000" w:rsidRDefault="00E82A5C">
      <w:pPr>
        <w:pStyle w:val="a"/>
        <w:rPr>
          <w:rFonts w:hint="cs"/>
          <w:rtl/>
        </w:rPr>
      </w:pPr>
    </w:p>
    <w:p w14:paraId="03348BEC" w14:textId="77777777" w:rsidR="00000000" w:rsidRDefault="00E82A5C">
      <w:pPr>
        <w:pStyle w:val="a"/>
        <w:rPr>
          <w:rFonts w:hint="cs"/>
          <w:rtl/>
        </w:rPr>
      </w:pPr>
      <w:r>
        <w:rPr>
          <w:rFonts w:hint="cs"/>
          <w:rtl/>
        </w:rPr>
        <w:t xml:space="preserve">אז הקואליציה - - - </w:t>
      </w:r>
    </w:p>
    <w:p w14:paraId="11E8972E" w14:textId="77777777" w:rsidR="00000000" w:rsidRDefault="00E82A5C">
      <w:pPr>
        <w:pStyle w:val="a"/>
        <w:ind w:firstLine="0"/>
        <w:rPr>
          <w:rtl/>
        </w:rPr>
      </w:pPr>
    </w:p>
    <w:p w14:paraId="22FC8D44" w14:textId="77777777" w:rsidR="00000000" w:rsidRDefault="00E82A5C">
      <w:pPr>
        <w:pStyle w:val="SpeakerCon"/>
        <w:rPr>
          <w:rtl/>
        </w:rPr>
      </w:pPr>
      <w:bookmarkStart w:id="102" w:name="FS000001027T14_05_2003_13_12_50C"/>
      <w:bookmarkEnd w:id="102"/>
      <w:r>
        <w:rPr>
          <w:rtl/>
        </w:rPr>
        <w:t>גדעון סער (הליכוד):</w:t>
      </w:r>
    </w:p>
    <w:p w14:paraId="4DC4341B" w14:textId="77777777" w:rsidR="00000000" w:rsidRDefault="00E82A5C">
      <w:pPr>
        <w:pStyle w:val="a"/>
        <w:rPr>
          <w:rtl/>
        </w:rPr>
      </w:pPr>
    </w:p>
    <w:p w14:paraId="7B0FD7CE" w14:textId="77777777" w:rsidR="00000000" w:rsidRDefault="00E82A5C">
      <w:pPr>
        <w:pStyle w:val="a"/>
        <w:rPr>
          <w:rFonts w:hint="cs"/>
          <w:rtl/>
        </w:rPr>
      </w:pPr>
      <w:r>
        <w:rPr>
          <w:rFonts w:hint="cs"/>
          <w:rtl/>
        </w:rPr>
        <w:t>אני באמת חושב שזו ה</w:t>
      </w:r>
      <w:r>
        <w:rPr>
          <w:rFonts w:hint="cs"/>
          <w:rtl/>
        </w:rPr>
        <w:t xml:space="preserve">צעה בונה פידה לטובת אזרחי ישראל. לא צריך את הפסטיבל הזה שלושה שבועות, כל כך הרבה זמן, על חשבון כספי הציבור. אפשר לקיים את זה במתכונת יותר מצומצמת. </w:t>
      </w:r>
    </w:p>
    <w:p w14:paraId="29D6FE89" w14:textId="77777777" w:rsidR="00000000" w:rsidRDefault="00E82A5C">
      <w:pPr>
        <w:pStyle w:val="a"/>
        <w:rPr>
          <w:rFonts w:hint="cs"/>
          <w:rtl/>
        </w:rPr>
      </w:pPr>
    </w:p>
    <w:p w14:paraId="37EF9B9F" w14:textId="77777777" w:rsidR="00000000" w:rsidRDefault="00E82A5C">
      <w:pPr>
        <w:pStyle w:val="a"/>
        <w:rPr>
          <w:rFonts w:hint="cs"/>
          <w:rtl/>
        </w:rPr>
      </w:pPr>
      <w:r>
        <w:rPr>
          <w:rFonts w:hint="cs"/>
          <w:rtl/>
        </w:rPr>
        <w:t>אני מודיע שאני אראה כיצד ניתן גם לענות על מצוקה של הסיעות הקטנות.  אני גם אומר בכנות שכל סיעה תיפגע מזה במי</w:t>
      </w:r>
      <w:r>
        <w:rPr>
          <w:rFonts w:hint="cs"/>
          <w:rtl/>
        </w:rPr>
        <w:t xml:space="preserve">דה כזאת או במידה אחרת. תודה. </w:t>
      </w:r>
    </w:p>
    <w:p w14:paraId="7E31F208" w14:textId="77777777" w:rsidR="00000000" w:rsidRDefault="00E82A5C">
      <w:pPr>
        <w:pStyle w:val="a"/>
        <w:rPr>
          <w:rFonts w:hint="cs"/>
          <w:rtl/>
        </w:rPr>
      </w:pPr>
    </w:p>
    <w:p w14:paraId="5D1F23DA" w14:textId="77777777" w:rsidR="00000000" w:rsidRDefault="00E82A5C">
      <w:pPr>
        <w:pStyle w:val="ad"/>
        <w:rPr>
          <w:rtl/>
        </w:rPr>
      </w:pPr>
      <w:r>
        <w:rPr>
          <w:rtl/>
        </w:rPr>
        <w:t>היו"ר יולי-יואל אדלשטיין:</w:t>
      </w:r>
    </w:p>
    <w:p w14:paraId="0EAF4148" w14:textId="77777777" w:rsidR="00000000" w:rsidRDefault="00E82A5C">
      <w:pPr>
        <w:pStyle w:val="a"/>
        <w:rPr>
          <w:rtl/>
        </w:rPr>
      </w:pPr>
    </w:p>
    <w:p w14:paraId="74682DE3" w14:textId="77777777" w:rsidR="00000000" w:rsidRDefault="00E82A5C">
      <w:pPr>
        <w:pStyle w:val="a"/>
        <w:rPr>
          <w:rFonts w:hint="cs"/>
          <w:rtl/>
        </w:rPr>
      </w:pPr>
      <w:r>
        <w:rPr>
          <w:rFonts w:hint="cs"/>
          <w:rtl/>
        </w:rPr>
        <w:t>תודה לחבר הכנסת סער. ישיב שר הפנים, חבר הכנסת אברהם פורז. בבקשה.</w:t>
      </w:r>
    </w:p>
    <w:p w14:paraId="5BB54949" w14:textId="77777777" w:rsidR="00000000" w:rsidRDefault="00E82A5C">
      <w:pPr>
        <w:pStyle w:val="a"/>
        <w:rPr>
          <w:rFonts w:hint="cs"/>
          <w:rtl/>
        </w:rPr>
      </w:pPr>
    </w:p>
    <w:p w14:paraId="54C95E0B" w14:textId="77777777" w:rsidR="00000000" w:rsidRDefault="00E82A5C">
      <w:pPr>
        <w:pStyle w:val="Speaker"/>
        <w:rPr>
          <w:rtl/>
        </w:rPr>
      </w:pPr>
      <w:bookmarkStart w:id="103" w:name="FS000000519T14_05_2003_13_14_31"/>
      <w:bookmarkEnd w:id="103"/>
      <w:r>
        <w:rPr>
          <w:rFonts w:hint="eastAsia"/>
          <w:rtl/>
        </w:rPr>
        <w:t>שר</w:t>
      </w:r>
      <w:r>
        <w:rPr>
          <w:rtl/>
        </w:rPr>
        <w:t xml:space="preserve"> הפנים אברהם פורז:</w:t>
      </w:r>
    </w:p>
    <w:p w14:paraId="4C29B4BF" w14:textId="77777777" w:rsidR="00000000" w:rsidRDefault="00E82A5C">
      <w:pPr>
        <w:pStyle w:val="a"/>
        <w:rPr>
          <w:rFonts w:hint="cs"/>
          <w:rtl/>
        </w:rPr>
      </w:pPr>
    </w:p>
    <w:p w14:paraId="7707DAAD" w14:textId="77777777" w:rsidR="00000000" w:rsidRDefault="00E82A5C">
      <w:pPr>
        <w:pStyle w:val="a"/>
        <w:rPr>
          <w:rFonts w:hint="cs"/>
          <w:rtl/>
        </w:rPr>
      </w:pPr>
      <w:r>
        <w:rPr>
          <w:rFonts w:hint="cs"/>
          <w:rtl/>
        </w:rPr>
        <w:t>אדוני היושב-ראש, חברי הכנסת, בהצעות חוק הדנות בנושאי בחירות, תעמולת בחירות, בדרך כלל לממשלה אין עמדה. ובצדק אי</w:t>
      </w:r>
      <w:r>
        <w:rPr>
          <w:rFonts w:hint="cs"/>
          <w:rtl/>
        </w:rPr>
        <w:t xml:space="preserve">ן עמדה, משום שזה עניין לבית הזה ולא לממשלה. לכן, כנציג הממשלה אני אומר שלממשלה אין עמדה. </w:t>
      </w:r>
    </w:p>
    <w:p w14:paraId="035D1025" w14:textId="77777777" w:rsidR="00000000" w:rsidRDefault="00E82A5C">
      <w:pPr>
        <w:pStyle w:val="a"/>
        <w:rPr>
          <w:rFonts w:hint="cs"/>
          <w:rtl/>
        </w:rPr>
      </w:pPr>
    </w:p>
    <w:p w14:paraId="24410122" w14:textId="77777777" w:rsidR="00000000" w:rsidRDefault="00E82A5C">
      <w:pPr>
        <w:pStyle w:val="a"/>
        <w:rPr>
          <w:rFonts w:hint="cs"/>
          <w:rtl/>
        </w:rPr>
      </w:pPr>
      <w:r>
        <w:rPr>
          <w:rFonts w:hint="cs"/>
          <w:rtl/>
        </w:rPr>
        <w:t xml:space="preserve">עם זאת, אני חושב שמן הראוי לתמוך בהצעתו של חבר הכנסת סער. מה שקורה עם תעמולת הבחירות הפך לפארסה. </w:t>
      </w:r>
    </w:p>
    <w:p w14:paraId="6CD536D6" w14:textId="77777777" w:rsidR="00000000" w:rsidRDefault="00E82A5C">
      <w:pPr>
        <w:pStyle w:val="a"/>
        <w:rPr>
          <w:rFonts w:hint="cs"/>
          <w:rtl/>
        </w:rPr>
      </w:pPr>
    </w:p>
    <w:p w14:paraId="4AA5A681" w14:textId="77777777" w:rsidR="00000000" w:rsidRDefault="00E82A5C">
      <w:pPr>
        <w:pStyle w:val="a"/>
        <w:rPr>
          <w:rFonts w:hint="cs"/>
          <w:rtl/>
        </w:rPr>
      </w:pPr>
      <w:r>
        <w:rPr>
          <w:rFonts w:hint="cs"/>
          <w:rtl/>
        </w:rPr>
        <w:t xml:space="preserve">אני גם רוצה לומר, שהייתי בין אלה שיעצו למפלגתי לא להשקיע יותר מדי </w:t>
      </w:r>
      <w:r>
        <w:rPr>
          <w:rFonts w:hint="cs"/>
          <w:rtl/>
        </w:rPr>
        <w:t>כסף בתשדירי הטלוויזיה. הסטטיסטיקה מוכיחה שביום הראשון יש התעניינות מסוימת - - -</w:t>
      </w:r>
    </w:p>
    <w:p w14:paraId="4FF178F5" w14:textId="77777777" w:rsidR="00000000" w:rsidRDefault="00E82A5C">
      <w:pPr>
        <w:pStyle w:val="a"/>
        <w:rPr>
          <w:rFonts w:hint="cs"/>
          <w:rtl/>
        </w:rPr>
      </w:pPr>
    </w:p>
    <w:p w14:paraId="7DBA1D86" w14:textId="77777777" w:rsidR="00000000" w:rsidRDefault="00E82A5C">
      <w:pPr>
        <w:pStyle w:val="ac"/>
        <w:rPr>
          <w:rtl/>
        </w:rPr>
      </w:pPr>
      <w:r>
        <w:rPr>
          <w:rFonts w:hint="eastAsia"/>
          <w:rtl/>
        </w:rPr>
        <w:t>רומן</w:t>
      </w:r>
      <w:r>
        <w:rPr>
          <w:rtl/>
        </w:rPr>
        <w:t xml:space="preserve"> ברונפמן (מרצ):</w:t>
      </w:r>
    </w:p>
    <w:p w14:paraId="680BABAB" w14:textId="77777777" w:rsidR="00000000" w:rsidRDefault="00E82A5C">
      <w:pPr>
        <w:pStyle w:val="a"/>
        <w:rPr>
          <w:rFonts w:hint="cs"/>
          <w:rtl/>
        </w:rPr>
      </w:pPr>
    </w:p>
    <w:p w14:paraId="22C5A10E" w14:textId="77777777" w:rsidR="00000000" w:rsidRDefault="00E82A5C">
      <w:pPr>
        <w:pStyle w:val="a"/>
        <w:rPr>
          <w:rFonts w:hint="cs"/>
          <w:rtl/>
        </w:rPr>
      </w:pPr>
      <w:r>
        <w:rPr>
          <w:rFonts w:hint="cs"/>
          <w:rtl/>
        </w:rPr>
        <w:t xml:space="preserve">תאר לך כמה מנדטים הייתם מקבלים אם הייתם משקיעים עוד. </w:t>
      </w:r>
    </w:p>
    <w:p w14:paraId="12C05913" w14:textId="77777777" w:rsidR="00000000" w:rsidRDefault="00E82A5C">
      <w:pPr>
        <w:pStyle w:val="a"/>
        <w:rPr>
          <w:rFonts w:hint="cs"/>
          <w:rtl/>
        </w:rPr>
      </w:pPr>
    </w:p>
    <w:p w14:paraId="7825F036" w14:textId="77777777" w:rsidR="00000000" w:rsidRDefault="00E82A5C">
      <w:pPr>
        <w:pStyle w:val="SpeakerCon"/>
        <w:rPr>
          <w:rtl/>
        </w:rPr>
      </w:pPr>
      <w:bookmarkStart w:id="104" w:name="FS000000519T14_05_2003_13_16_51C"/>
      <w:bookmarkEnd w:id="104"/>
      <w:r>
        <w:rPr>
          <w:rtl/>
        </w:rPr>
        <w:t>שר הפנים אברהם פורז:</w:t>
      </w:r>
    </w:p>
    <w:p w14:paraId="627D3E4D" w14:textId="77777777" w:rsidR="00000000" w:rsidRDefault="00E82A5C">
      <w:pPr>
        <w:pStyle w:val="a"/>
        <w:rPr>
          <w:rtl/>
        </w:rPr>
      </w:pPr>
    </w:p>
    <w:p w14:paraId="79CC0562" w14:textId="77777777" w:rsidR="00000000" w:rsidRDefault="00E82A5C">
      <w:pPr>
        <w:pStyle w:val="a"/>
        <w:rPr>
          <w:rFonts w:hint="cs"/>
          <w:rtl/>
        </w:rPr>
      </w:pPr>
      <w:r>
        <w:rPr>
          <w:rFonts w:hint="cs"/>
          <w:rtl/>
        </w:rPr>
        <w:t xml:space="preserve">היינו מקבלים פחות. </w:t>
      </w:r>
    </w:p>
    <w:p w14:paraId="22F772A5" w14:textId="77777777" w:rsidR="00000000" w:rsidRDefault="00E82A5C">
      <w:pPr>
        <w:pStyle w:val="a"/>
        <w:rPr>
          <w:rFonts w:hint="cs"/>
          <w:rtl/>
        </w:rPr>
      </w:pPr>
    </w:p>
    <w:p w14:paraId="09F5E91B" w14:textId="77777777" w:rsidR="00000000" w:rsidRDefault="00E82A5C">
      <w:pPr>
        <w:pStyle w:val="a"/>
        <w:rPr>
          <w:rFonts w:hint="cs"/>
          <w:rtl/>
        </w:rPr>
      </w:pPr>
      <w:r>
        <w:rPr>
          <w:rFonts w:hint="cs"/>
          <w:rtl/>
        </w:rPr>
        <w:t>מה שקורה הוא שביום הראשון יש התעניינות מסוימת, וביום השנ</w:t>
      </w:r>
      <w:r>
        <w:rPr>
          <w:rFonts w:hint="cs"/>
          <w:rtl/>
        </w:rPr>
        <w:t>י והשלישי מתחילות להופיע כל מיני סיעות קיקיוניות עם תשדירים שחוזרים על עצמם והעסק הופך לדבר נלעג ואיש לא צופה בזה. דרך אגב, חוץ מהאנשים שאולי מתעסקים בזה ורוצים לדעת איך להגיב כלפי היריב, זה אחד הדברים הכי משעממים שיכולים להיות. לשמחתנו, בשנים האחרונות התש</w:t>
      </w:r>
      <w:r>
        <w:rPr>
          <w:rFonts w:hint="cs"/>
          <w:rtl/>
        </w:rPr>
        <w:t xml:space="preserve">דירים אינם משודרים באותה שעה אלא בשעות נפרדות, כך שמי שרוצה לברוח לתוכניות יותר מעניינות יכול לעשות את זה על נקלה, והרוב המכריע של הצופים עושים את זה. </w:t>
      </w:r>
    </w:p>
    <w:p w14:paraId="39FC5706" w14:textId="77777777" w:rsidR="00000000" w:rsidRDefault="00E82A5C">
      <w:pPr>
        <w:pStyle w:val="a"/>
        <w:rPr>
          <w:rFonts w:hint="cs"/>
          <w:rtl/>
        </w:rPr>
      </w:pPr>
    </w:p>
    <w:p w14:paraId="20A34D16" w14:textId="77777777" w:rsidR="00000000" w:rsidRDefault="00E82A5C">
      <w:pPr>
        <w:pStyle w:val="a"/>
        <w:rPr>
          <w:rFonts w:hint="cs"/>
          <w:rtl/>
        </w:rPr>
      </w:pPr>
      <w:r>
        <w:rPr>
          <w:rFonts w:hint="cs"/>
          <w:rtl/>
        </w:rPr>
        <w:t xml:space="preserve">נמתחה גם ביקורת על החקיקה מפי יושב-ראש ועדת הבחירות המרכזית, השופט מישאל חשין, ובצדק נמתחה. </w:t>
      </w:r>
    </w:p>
    <w:p w14:paraId="33D0F88B" w14:textId="77777777" w:rsidR="00000000" w:rsidRDefault="00E82A5C">
      <w:pPr>
        <w:pStyle w:val="a"/>
        <w:rPr>
          <w:rFonts w:hint="cs"/>
          <w:rtl/>
        </w:rPr>
      </w:pPr>
    </w:p>
    <w:p w14:paraId="72DBC522" w14:textId="77777777" w:rsidR="00000000" w:rsidRDefault="00E82A5C">
      <w:pPr>
        <w:pStyle w:val="ac"/>
        <w:rPr>
          <w:rtl/>
        </w:rPr>
      </w:pPr>
      <w:r>
        <w:rPr>
          <w:rFonts w:hint="eastAsia"/>
          <w:rtl/>
        </w:rPr>
        <w:t>זהבה</w:t>
      </w:r>
      <w:r>
        <w:rPr>
          <w:rtl/>
        </w:rPr>
        <w:t xml:space="preserve"> גלאו</w:t>
      </w:r>
      <w:r>
        <w:rPr>
          <w:rtl/>
        </w:rPr>
        <w:t>ן (מרצ):</w:t>
      </w:r>
    </w:p>
    <w:p w14:paraId="7426A4FB" w14:textId="77777777" w:rsidR="00000000" w:rsidRDefault="00E82A5C">
      <w:pPr>
        <w:pStyle w:val="a"/>
        <w:rPr>
          <w:rFonts w:hint="cs"/>
          <w:rtl/>
        </w:rPr>
      </w:pPr>
    </w:p>
    <w:p w14:paraId="0994264D" w14:textId="77777777" w:rsidR="00000000" w:rsidRDefault="00E82A5C">
      <w:pPr>
        <w:pStyle w:val="a"/>
        <w:rPr>
          <w:rFonts w:hint="cs"/>
          <w:rtl/>
        </w:rPr>
      </w:pPr>
      <w:r>
        <w:rPr>
          <w:rFonts w:hint="cs"/>
          <w:rtl/>
        </w:rPr>
        <w:t xml:space="preserve">לא בעניין הזה.  הוא מתח ביקורת, אבל לא בעניין הזה. </w:t>
      </w:r>
    </w:p>
    <w:p w14:paraId="138E07DB" w14:textId="77777777" w:rsidR="00000000" w:rsidRDefault="00E82A5C">
      <w:pPr>
        <w:pStyle w:val="a"/>
        <w:rPr>
          <w:rFonts w:hint="cs"/>
          <w:rtl/>
        </w:rPr>
      </w:pPr>
    </w:p>
    <w:p w14:paraId="4AD012A8" w14:textId="77777777" w:rsidR="00000000" w:rsidRDefault="00E82A5C">
      <w:pPr>
        <w:pStyle w:val="ad"/>
        <w:rPr>
          <w:rtl/>
        </w:rPr>
      </w:pPr>
      <w:r>
        <w:rPr>
          <w:rtl/>
        </w:rPr>
        <w:t>היו"ר יולי-יואל אדלשטיין:</w:t>
      </w:r>
    </w:p>
    <w:p w14:paraId="2B68966B" w14:textId="77777777" w:rsidR="00000000" w:rsidRDefault="00E82A5C">
      <w:pPr>
        <w:pStyle w:val="a"/>
        <w:rPr>
          <w:rtl/>
        </w:rPr>
      </w:pPr>
    </w:p>
    <w:p w14:paraId="665F431D" w14:textId="77777777" w:rsidR="00000000" w:rsidRDefault="00E82A5C">
      <w:pPr>
        <w:pStyle w:val="a"/>
        <w:rPr>
          <w:rFonts w:hint="cs"/>
          <w:rtl/>
        </w:rPr>
      </w:pPr>
      <w:r>
        <w:rPr>
          <w:rFonts w:hint="cs"/>
          <w:rtl/>
        </w:rPr>
        <w:t>גם בעניין הזה, גברתי.</w:t>
      </w:r>
    </w:p>
    <w:p w14:paraId="6F9E8ADF" w14:textId="77777777" w:rsidR="00000000" w:rsidRDefault="00E82A5C">
      <w:pPr>
        <w:pStyle w:val="a"/>
        <w:rPr>
          <w:rFonts w:hint="cs"/>
          <w:rtl/>
        </w:rPr>
      </w:pPr>
    </w:p>
    <w:p w14:paraId="304276F6" w14:textId="77777777" w:rsidR="00000000" w:rsidRDefault="00E82A5C">
      <w:pPr>
        <w:pStyle w:val="SpeakerCon"/>
        <w:rPr>
          <w:rtl/>
        </w:rPr>
      </w:pPr>
      <w:bookmarkStart w:id="105" w:name="FS000000519T14_05_2003_13_19_40C"/>
      <w:bookmarkEnd w:id="105"/>
      <w:r>
        <w:rPr>
          <w:rtl/>
        </w:rPr>
        <w:t>שר הפנים אברהם פורז:</w:t>
      </w:r>
    </w:p>
    <w:p w14:paraId="00DA8F37" w14:textId="77777777" w:rsidR="00000000" w:rsidRDefault="00E82A5C">
      <w:pPr>
        <w:pStyle w:val="a"/>
        <w:rPr>
          <w:rtl/>
        </w:rPr>
      </w:pPr>
    </w:p>
    <w:p w14:paraId="5BB4EE45" w14:textId="77777777" w:rsidR="00000000" w:rsidRDefault="00E82A5C">
      <w:pPr>
        <w:pStyle w:val="a"/>
        <w:rPr>
          <w:rFonts w:hint="cs"/>
          <w:rtl/>
        </w:rPr>
      </w:pPr>
      <w:r>
        <w:rPr>
          <w:rFonts w:hint="cs"/>
          <w:rtl/>
        </w:rPr>
        <w:t>חברת הכנסת גלאון, אני חושב שהזמן הרב שהיה לכם, עם עשרה מנדטים, לא כל כך הועיל לכם. לפעמים אם יש פחות זמן, יש פחות זמן לקל</w:t>
      </w:r>
      <w:r>
        <w:rPr>
          <w:rFonts w:hint="cs"/>
          <w:rtl/>
        </w:rPr>
        <w:t xml:space="preserve">קל. </w:t>
      </w:r>
    </w:p>
    <w:p w14:paraId="4725BD3C" w14:textId="77777777" w:rsidR="00000000" w:rsidRDefault="00E82A5C">
      <w:pPr>
        <w:pStyle w:val="a"/>
        <w:rPr>
          <w:rFonts w:hint="cs"/>
          <w:rtl/>
        </w:rPr>
      </w:pPr>
    </w:p>
    <w:p w14:paraId="0DD988E2" w14:textId="77777777" w:rsidR="00000000" w:rsidRDefault="00E82A5C">
      <w:pPr>
        <w:pStyle w:val="a"/>
        <w:rPr>
          <w:rFonts w:hint="cs"/>
          <w:rtl/>
        </w:rPr>
      </w:pPr>
      <w:r>
        <w:rPr>
          <w:rFonts w:hint="cs"/>
          <w:rtl/>
        </w:rPr>
        <w:t>מכל מקום, כאשר הצעת חוק עוברת בקריאה מוקדמת, היא עוברת לוועדה. בוועדה דנים בה, הוועדה יכולה להביא לקריאה ראשונה נוסח שונה באופן מהותי ובוודאי להכניס שינויים. לכן הרעיון לפתוח את העניין לדיון ולהביא בפני הכנסת תיקונים להסדרים שעבר זמנם מזמן, הוא רעיון</w:t>
      </w:r>
      <w:r>
        <w:rPr>
          <w:rFonts w:hint="cs"/>
          <w:rtl/>
        </w:rPr>
        <w:t xml:space="preserve"> מבורך. לכן אני עצמי, כחבר הכנסת, קורא לחברי הכנסת לתמוך בהצעה של חבר הכנסת סער.</w:t>
      </w:r>
    </w:p>
    <w:p w14:paraId="6D64F0A9" w14:textId="77777777" w:rsidR="00000000" w:rsidRDefault="00E82A5C">
      <w:pPr>
        <w:pStyle w:val="a"/>
        <w:rPr>
          <w:rFonts w:hint="cs"/>
          <w:rtl/>
        </w:rPr>
      </w:pPr>
    </w:p>
    <w:p w14:paraId="547163D4" w14:textId="77777777" w:rsidR="00000000" w:rsidRDefault="00E82A5C">
      <w:pPr>
        <w:pStyle w:val="ac"/>
        <w:rPr>
          <w:rtl/>
        </w:rPr>
      </w:pPr>
      <w:r>
        <w:rPr>
          <w:rFonts w:hint="eastAsia"/>
          <w:rtl/>
        </w:rPr>
        <w:t>זהבה</w:t>
      </w:r>
      <w:r>
        <w:rPr>
          <w:rtl/>
        </w:rPr>
        <w:t xml:space="preserve"> גלאון (מרצ):</w:t>
      </w:r>
    </w:p>
    <w:p w14:paraId="1D0F8D2A" w14:textId="77777777" w:rsidR="00000000" w:rsidRDefault="00E82A5C">
      <w:pPr>
        <w:pStyle w:val="a"/>
        <w:rPr>
          <w:rFonts w:hint="cs"/>
          <w:rtl/>
        </w:rPr>
      </w:pPr>
    </w:p>
    <w:p w14:paraId="78A7533B" w14:textId="77777777" w:rsidR="00000000" w:rsidRDefault="00E82A5C">
      <w:pPr>
        <w:pStyle w:val="a"/>
        <w:rPr>
          <w:rFonts w:hint="cs"/>
          <w:rtl/>
        </w:rPr>
      </w:pPr>
      <w:r>
        <w:rPr>
          <w:rFonts w:hint="cs"/>
          <w:rtl/>
        </w:rPr>
        <w:t>אתה לא חבר הכנסת, אתה שר ויש לך אחריות.</w:t>
      </w:r>
    </w:p>
    <w:p w14:paraId="4630E982" w14:textId="77777777" w:rsidR="00000000" w:rsidRDefault="00E82A5C">
      <w:pPr>
        <w:pStyle w:val="a"/>
        <w:rPr>
          <w:rFonts w:hint="cs"/>
          <w:rtl/>
        </w:rPr>
      </w:pPr>
    </w:p>
    <w:p w14:paraId="5D7AE96E" w14:textId="77777777" w:rsidR="00000000" w:rsidRDefault="00E82A5C">
      <w:pPr>
        <w:pStyle w:val="SpeakerCon"/>
        <w:rPr>
          <w:rtl/>
        </w:rPr>
      </w:pPr>
      <w:bookmarkStart w:id="106" w:name="FS000000519T14_05_2003_13_21_49C"/>
      <w:bookmarkEnd w:id="106"/>
      <w:r>
        <w:rPr>
          <w:rtl/>
        </w:rPr>
        <w:t>שר הפנים אברהם פורז:</w:t>
      </w:r>
    </w:p>
    <w:p w14:paraId="4F5A0C8F" w14:textId="77777777" w:rsidR="00000000" w:rsidRDefault="00E82A5C">
      <w:pPr>
        <w:pStyle w:val="a"/>
        <w:rPr>
          <w:rtl/>
        </w:rPr>
      </w:pPr>
    </w:p>
    <w:p w14:paraId="4CA09D7E" w14:textId="77777777" w:rsidR="00000000" w:rsidRDefault="00E82A5C">
      <w:pPr>
        <w:pStyle w:val="a"/>
        <w:rPr>
          <w:rFonts w:hint="cs"/>
          <w:rtl/>
        </w:rPr>
      </w:pPr>
      <w:r>
        <w:rPr>
          <w:rFonts w:hint="cs"/>
          <w:rtl/>
        </w:rPr>
        <w:t xml:space="preserve">כחבר הכנסת. אמרתי לך שלממשלה אין עמדה. תודה. </w:t>
      </w:r>
    </w:p>
    <w:p w14:paraId="48C6D8EB" w14:textId="77777777" w:rsidR="00000000" w:rsidRDefault="00E82A5C">
      <w:pPr>
        <w:pStyle w:val="a"/>
        <w:rPr>
          <w:rFonts w:hint="cs"/>
          <w:rtl/>
        </w:rPr>
      </w:pPr>
    </w:p>
    <w:p w14:paraId="0F7C89AA" w14:textId="77777777" w:rsidR="00000000" w:rsidRDefault="00E82A5C">
      <w:pPr>
        <w:pStyle w:val="ad"/>
        <w:rPr>
          <w:rtl/>
        </w:rPr>
      </w:pPr>
      <w:r>
        <w:rPr>
          <w:rtl/>
        </w:rPr>
        <w:t>היו"ר יולי-יואל אדלשטיין:</w:t>
      </w:r>
    </w:p>
    <w:p w14:paraId="37B9ED84" w14:textId="77777777" w:rsidR="00000000" w:rsidRDefault="00E82A5C">
      <w:pPr>
        <w:pStyle w:val="a"/>
        <w:rPr>
          <w:rtl/>
        </w:rPr>
      </w:pPr>
    </w:p>
    <w:p w14:paraId="72D9A19D" w14:textId="77777777" w:rsidR="00000000" w:rsidRDefault="00E82A5C">
      <w:pPr>
        <w:pStyle w:val="a"/>
        <w:rPr>
          <w:rFonts w:hint="cs"/>
          <w:rtl/>
        </w:rPr>
      </w:pPr>
      <w:r>
        <w:rPr>
          <w:rFonts w:hint="cs"/>
          <w:rtl/>
        </w:rPr>
        <w:t>חבר הכנסת אורון מב</w:t>
      </w:r>
      <w:r>
        <w:rPr>
          <w:rFonts w:hint="cs"/>
          <w:rtl/>
        </w:rPr>
        <w:t xml:space="preserve">קש להתנגד להצעת החוק. אני מזכיר לחבר הכנסת אורון, שבסיבוב הקודם יושב-ראש הכנסת, ואני בוודאי מצטרף לדעתו, ביקש לדבר לגופו של החוק במסגרת הזמן שניתנה. </w:t>
      </w:r>
    </w:p>
    <w:p w14:paraId="2219FAE0" w14:textId="77777777" w:rsidR="00000000" w:rsidRDefault="00E82A5C">
      <w:pPr>
        <w:pStyle w:val="a"/>
        <w:rPr>
          <w:rtl/>
        </w:rPr>
      </w:pPr>
    </w:p>
    <w:p w14:paraId="59BA1A25" w14:textId="77777777" w:rsidR="00000000" w:rsidRDefault="00E82A5C">
      <w:pPr>
        <w:pStyle w:val="a"/>
        <w:rPr>
          <w:rFonts w:hint="cs"/>
          <w:rtl/>
        </w:rPr>
      </w:pPr>
    </w:p>
    <w:p w14:paraId="5389F52D" w14:textId="77777777" w:rsidR="00000000" w:rsidRDefault="00E82A5C">
      <w:pPr>
        <w:pStyle w:val="Speaker"/>
        <w:rPr>
          <w:rtl/>
        </w:rPr>
      </w:pPr>
      <w:bookmarkStart w:id="107" w:name="FS000001065T14_05_2003_13_22_42"/>
      <w:bookmarkEnd w:id="107"/>
      <w:r>
        <w:rPr>
          <w:rFonts w:hint="eastAsia"/>
          <w:rtl/>
        </w:rPr>
        <w:t>חיים</w:t>
      </w:r>
      <w:r>
        <w:rPr>
          <w:rtl/>
        </w:rPr>
        <w:t xml:space="preserve"> אורון (מרצ):</w:t>
      </w:r>
    </w:p>
    <w:p w14:paraId="6E8FA339" w14:textId="77777777" w:rsidR="00000000" w:rsidRDefault="00E82A5C">
      <w:pPr>
        <w:pStyle w:val="a"/>
        <w:rPr>
          <w:rFonts w:hint="cs"/>
          <w:rtl/>
        </w:rPr>
      </w:pPr>
    </w:p>
    <w:p w14:paraId="1775C6C8" w14:textId="77777777" w:rsidR="00000000" w:rsidRDefault="00E82A5C">
      <w:pPr>
        <w:pStyle w:val="a"/>
        <w:rPr>
          <w:rFonts w:hint="cs"/>
          <w:rtl/>
        </w:rPr>
      </w:pPr>
      <w:r>
        <w:rPr>
          <w:rFonts w:hint="cs"/>
          <w:rtl/>
        </w:rPr>
        <w:t xml:space="preserve">רק לגופו של החוק. </w:t>
      </w:r>
    </w:p>
    <w:p w14:paraId="1C57B0EA" w14:textId="77777777" w:rsidR="00000000" w:rsidRDefault="00E82A5C">
      <w:pPr>
        <w:pStyle w:val="a"/>
        <w:rPr>
          <w:rFonts w:hint="cs"/>
          <w:rtl/>
        </w:rPr>
      </w:pPr>
    </w:p>
    <w:p w14:paraId="6B2AB4B5" w14:textId="77777777" w:rsidR="00000000" w:rsidRDefault="00E82A5C">
      <w:pPr>
        <w:pStyle w:val="a"/>
        <w:rPr>
          <w:rFonts w:hint="cs"/>
          <w:rtl/>
        </w:rPr>
      </w:pPr>
      <w:r>
        <w:rPr>
          <w:rFonts w:hint="cs"/>
          <w:rtl/>
        </w:rPr>
        <w:t>אדוני היושב-ראש, אני רוצה להעיר שתי הערות מקדמיות: האחת ליושב-ראש</w:t>
      </w:r>
      <w:r>
        <w:rPr>
          <w:rFonts w:hint="cs"/>
          <w:rtl/>
        </w:rPr>
        <w:t xml:space="preserve"> הקואליציה - הייתי מאוד מבקש, אף שאני יודע שזו בקשה שאין לה שום סיכוי להתקבל, שיישאר הנוהג הקיים בכנסת, שבנושא בחירות אין קואליציה ואופוזיציה. העובדה היא שכבוד השר אמר שאין עמדת ממשלה. אני יודע שזה קצת לזרוק אפונים על הקיר, משום שפה הקואליציה כל כך הדוקה, </w:t>
      </w:r>
      <w:r>
        <w:rPr>
          <w:rFonts w:hint="cs"/>
          <w:rtl/>
        </w:rPr>
        <w:t xml:space="preserve"> שהכול יעבור. </w:t>
      </w:r>
    </w:p>
    <w:p w14:paraId="60636A54" w14:textId="77777777" w:rsidR="00000000" w:rsidRDefault="00E82A5C">
      <w:pPr>
        <w:pStyle w:val="a"/>
        <w:rPr>
          <w:rFonts w:hint="cs"/>
          <w:rtl/>
        </w:rPr>
      </w:pPr>
    </w:p>
    <w:p w14:paraId="60F30BFA" w14:textId="77777777" w:rsidR="00000000" w:rsidRDefault="00E82A5C">
      <w:pPr>
        <w:pStyle w:val="ac"/>
        <w:rPr>
          <w:rtl/>
        </w:rPr>
      </w:pPr>
      <w:r>
        <w:rPr>
          <w:rFonts w:hint="eastAsia"/>
          <w:rtl/>
        </w:rPr>
        <w:t>גדעון</w:t>
      </w:r>
      <w:r>
        <w:rPr>
          <w:rtl/>
        </w:rPr>
        <w:t xml:space="preserve"> סער (הליכוד):</w:t>
      </w:r>
    </w:p>
    <w:p w14:paraId="671F7280" w14:textId="77777777" w:rsidR="00000000" w:rsidRDefault="00E82A5C">
      <w:pPr>
        <w:pStyle w:val="a"/>
        <w:rPr>
          <w:rFonts w:hint="cs"/>
          <w:rtl/>
        </w:rPr>
      </w:pPr>
    </w:p>
    <w:p w14:paraId="3C787BEE" w14:textId="77777777" w:rsidR="00000000" w:rsidRDefault="00E82A5C">
      <w:pPr>
        <w:pStyle w:val="a"/>
        <w:rPr>
          <w:rFonts w:hint="cs"/>
          <w:rtl/>
        </w:rPr>
      </w:pPr>
      <w:r>
        <w:rPr>
          <w:rFonts w:hint="cs"/>
          <w:rtl/>
        </w:rPr>
        <w:t xml:space="preserve">מה רע בקואליציה הדוקה? </w:t>
      </w:r>
    </w:p>
    <w:p w14:paraId="753734B8" w14:textId="77777777" w:rsidR="00000000" w:rsidRDefault="00E82A5C">
      <w:pPr>
        <w:pStyle w:val="a"/>
        <w:rPr>
          <w:rFonts w:hint="cs"/>
          <w:rtl/>
        </w:rPr>
      </w:pPr>
    </w:p>
    <w:p w14:paraId="61EE8030" w14:textId="77777777" w:rsidR="00000000" w:rsidRDefault="00E82A5C">
      <w:pPr>
        <w:pStyle w:val="SpeakerCon"/>
        <w:rPr>
          <w:rtl/>
        </w:rPr>
      </w:pPr>
      <w:bookmarkStart w:id="108" w:name="FS000001065T14_05_2003_13_24_19C"/>
      <w:bookmarkEnd w:id="108"/>
      <w:r>
        <w:rPr>
          <w:rtl/>
        </w:rPr>
        <w:t>חיים אורון (מרצ):</w:t>
      </w:r>
    </w:p>
    <w:p w14:paraId="15B88955" w14:textId="77777777" w:rsidR="00000000" w:rsidRDefault="00E82A5C">
      <w:pPr>
        <w:pStyle w:val="a"/>
        <w:rPr>
          <w:rtl/>
        </w:rPr>
      </w:pPr>
    </w:p>
    <w:p w14:paraId="637937D3" w14:textId="77777777" w:rsidR="00000000" w:rsidRDefault="00E82A5C">
      <w:pPr>
        <w:pStyle w:val="a"/>
        <w:rPr>
          <w:rFonts w:hint="cs"/>
          <w:rtl/>
        </w:rPr>
      </w:pPr>
      <w:r>
        <w:rPr>
          <w:rFonts w:hint="cs"/>
          <w:rtl/>
        </w:rPr>
        <w:t xml:space="preserve">אני אומר לך ברמה של אינפורמציה - - </w:t>
      </w:r>
    </w:p>
    <w:p w14:paraId="3C5F9177" w14:textId="77777777" w:rsidR="00000000" w:rsidRDefault="00E82A5C">
      <w:pPr>
        <w:pStyle w:val="a"/>
        <w:rPr>
          <w:rFonts w:hint="cs"/>
          <w:rtl/>
        </w:rPr>
      </w:pPr>
    </w:p>
    <w:p w14:paraId="395C46B7" w14:textId="77777777" w:rsidR="00000000" w:rsidRDefault="00E82A5C">
      <w:pPr>
        <w:pStyle w:val="ac"/>
        <w:rPr>
          <w:rtl/>
        </w:rPr>
      </w:pPr>
      <w:r>
        <w:rPr>
          <w:rFonts w:hint="eastAsia"/>
          <w:rtl/>
        </w:rPr>
        <w:t>גדעון</w:t>
      </w:r>
      <w:r>
        <w:rPr>
          <w:rtl/>
        </w:rPr>
        <w:t xml:space="preserve"> סער (הליכוד):</w:t>
      </w:r>
    </w:p>
    <w:p w14:paraId="2411B512" w14:textId="77777777" w:rsidR="00000000" w:rsidRDefault="00E82A5C">
      <w:pPr>
        <w:pStyle w:val="a"/>
        <w:rPr>
          <w:rFonts w:hint="cs"/>
          <w:rtl/>
        </w:rPr>
      </w:pPr>
    </w:p>
    <w:p w14:paraId="565C3E2B" w14:textId="77777777" w:rsidR="00000000" w:rsidRDefault="00E82A5C">
      <w:pPr>
        <w:pStyle w:val="a"/>
        <w:rPr>
          <w:rFonts w:hint="cs"/>
          <w:rtl/>
        </w:rPr>
      </w:pPr>
      <w:r>
        <w:rPr>
          <w:rFonts w:hint="cs"/>
          <w:rtl/>
        </w:rPr>
        <w:t xml:space="preserve">היית שר בממשלת ברק והקואליציה אז היתה קצת יותר הדוקה. </w:t>
      </w:r>
    </w:p>
    <w:p w14:paraId="2BC9CE2A" w14:textId="77777777" w:rsidR="00000000" w:rsidRDefault="00E82A5C">
      <w:pPr>
        <w:pStyle w:val="a"/>
        <w:rPr>
          <w:rFonts w:hint="cs"/>
          <w:rtl/>
        </w:rPr>
      </w:pPr>
    </w:p>
    <w:p w14:paraId="77F6F33A" w14:textId="77777777" w:rsidR="00000000" w:rsidRDefault="00E82A5C">
      <w:pPr>
        <w:pStyle w:val="SpeakerCon"/>
        <w:rPr>
          <w:rtl/>
        </w:rPr>
      </w:pPr>
      <w:bookmarkStart w:id="109" w:name="FS000001065T14_05_2003_13_25_47C"/>
      <w:bookmarkEnd w:id="109"/>
      <w:r>
        <w:rPr>
          <w:rtl/>
        </w:rPr>
        <w:t>חיים אורון (מרצ):</w:t>
      </w:r>
    </w:p>
    <w:p w14:paraId="57DDED55" w14:textId="77777777" w:rsidR="00000000" w:rsidRDefault="00E82A5C">
      <w:pPr>
        <w:pStyle w:val="a"/>
        <w:rPr>
          <w:rtl/>
        </w:rPr>
      </w:pPr>
    </w:p>
    <w:p w14:paraId="77E6BA0E" w14:textId="77777777" w:rsidR="00000000" w:rsidRDefault="00E82A5C">
      <w:pPr>
        <w:pStyle w:val="a"/>
        <w:rPr>
          <w:rFonts w:hint="cs"/>
          <w:rtl/>
        </w:rPr>
      </w:pPr>
      <w:r>
        <w:rPr>
          <w:rFonts w:hint="cs"/>
          <w:rtl/>
        </w:rPr>
        <w:t>אני אומר לך, חבר הכנסת סער, שמקובל בכנסת נ</w:t>
      </w:r>
      <w:r>
        <w:rPr>
          <w:rFonts w:hint="cs"/>
          <w:rtl/>
        </w:rPr>
        <w:t xml:space="preserve">והל רב-שנים; תשאל את החברים בסיעתך. יושב יושב-ראש הכנסת מאחוריך ואתה יכול לשאול אותו. אם אני טועה, אני אבקש סליחה. </w:t>
      </w:r>
    </w:p>
    <w:p w14:paraId="697CA5AB" w14:textId="77777777" w:rsidR="00000000" w:rsidRDefault="00E82A5C">
      <w:pPr>
        <w:pStyle w:val="a"/>
        <w:rPr>
          <w:rFonts w:hint="cs"/>
          <w:rtl/>
        </w:rPr>
      </w:pPr>
    </w:p>
    <w:p w14:paraId="6DEC7140" w14:textId="77777777" w:rsidR="00000000" w:rsidRDefault="00E82A5C">
      <w:pPr>
        <w:pStyle w:val="ac"/>
        <w:rPr>
          <w:rtl/>
        </w:rPr>
      </w:pPr>
      <w:r>
        <w:rPr>
          <w:rFonts w:hint="eastAsia"/>
          <w:rtl/>
        </w:rPr>
        <w:t>גדעון</w:t>
      </w:r>
      <w:r>
        <w:rPr>
          <w:rtl/>
        </w:rPr>
        <w:t xml:space="preserve"> סער (הליכוד):</w:t>
      </w:r>
    </w:p>
    <w:p w14:paraId="22C1A62E" w14:textId="77777777" w:rsidR="00000000" w:rsidRDefault="00E82A5C">
      <w:pPr>
        <w:pStyle w:val="a"/>
        <w:rPr>
          <w:rFonts w:hint="cs"/>
          <w:rtl/>
        </w:rPr>
      </w:pPr>
    </w:p>
    <w:p w14:paraId="7A10E4FC" w14:textId="77777777" w:rsidR="00000000" w:rsidRDefault="00E82A5C">
      <w:pPr>
        <w:pStyle w:val="a"/>
        <w:rPr>
          <w:rFonts w:hint="cs"/>
          <w:rtl/>
        </w:rPr>
      </w:pPr>
      <w:r>
        <w:rPr>
          <w:rFonts w:hint="cs"/>
          <w:rtl/>
        </w:rPr>
        <w:t xml:space="preserve">אז תתמכו בהצעה. </w:t>
      </w:r>
    </w:p>
    <w:p w14:paraId="752D932D" w14:textId="77777777" w:rsidR="00000000" w:rsidRDefault="00E82A5C">
      <w:pPr>
        <w:pStyle w:val="a"/>
        <w:rPr>
          <w:rFonts w:hint="cs"/>
          <w:rtl/>
        </w:rPr>
      </w:pPr>
    </w:p>
    <w:p w14:paraId="70741A75" w14:textId="77777777" w:rsidR="00000000" w:rsidRDefault="00E82A5C">
      <w:pPr>
        <w:pStyle w:val="Speaker"/>
        <w:rPr>
          <w:rtl/>
        </w:rPr>
      </w:pPr>
      <w:bookmarkStart w:id="110" w:name="FS000001065T14_05_2003_13_04_49"/>
      <w:bookmarkEnd w:id="110"/>
      <w:r>
        <w:rPr>
          <w:rtl/>
        </w:rPr>
        <w:t>חיים אורון (מרצ):</w:t>
      </w:r>
    </w:p>
    <w:p w14:paraId="3127F71C" w14:textId="77777777" w:rsidR="00000000" w:rsidRDefault="00E82A5C">
      <w:pPr>
        <w:pStyle w:val="a"/>
        <w:rPr>
          <w:rtl/>
        </w:rPr>
      </w:pPr>
    </w:p>
    <w:p w14:paraId="653FC9B5" w14:textId="77777777" w:rsidR="00000000" w:rsidRDefault="00E82A5C">
      <w:pPr>
        <w:pStyle w:val="a"/>
        <w:rPr>
          <w:rFonts w:hint="cs"/>
          <w:rtl/>
        </w:rPr>
      </w:pPr>
      <w:r>
        <w:rPr>
          <w:rFonts w:hint="cs"/>
          <w:rtl/>
        </w:rPr>
        <w:t>תקשיב רגע אחד, כבר תשמע. החוק הקיים, שמאוד מאוד פעל לטובתו של ראש הממשלה כאשר החש</w:t>
      </w:r>
      <w:r>
        <w:rPr>
          <w:rFonts w:hint="cs"/>
          <w:rtl/>
        </w:rPr>
        <w:t xml:space="preserve">יכו לו את המסכים, הוא חוק מאוד לא תקין. אגב, אפשר לתקן את הטעות, חבר הכנסת סער. יעלה ראש הממשלה, אני בטוח שיינתן לו "פריים טיים" בלי התערבות שופט, להסביר את כל הפרשיות שאליהן הוא ומשפחתו מחוברים עכשיו בכל זמן שבעולם. אבל אם ההצעה שלך היתה רק בחלקה הראשון, </w:t>
      </w:r>
      <w:r>
        <w:rPr>
          <w:rFonts w:hint="cs"/>
          <w:rtl/>
        </w:rPr>
        <w:t xml:space="preserve">אני מודיע לך שהייתי תומך בה. </w:t>
      </w:r>
    </w:p>
    <w:p w14:paraId="5B2A0B1B" w14:textId="77777777" w:rsidR="00000000" w:rsidRDefault="00E82A5C">
      <w:pPr>
        <w:pStyle w:val="a"/>
        <w:rPr>
          <w:rFonts w:hint="cs"/>
          <w:rtl/>
        </w:rPr>
      </w:pPr>
    </w:p>
    <w:p w14:paraId="76F8E94A" w14:textId="77777777" w:rsidR="00000000" w:rsidRDefault="00E82A5C">
      <w:pPr>
        <w:pStyle w:val="ac"/>
        <w:rPr>
          <w:rtl/>
        </w:rPr>
      </w:pPr>
      <w:r>
        <w:rPr>
          <w:rFonts w:hint="eastAsia"/>
          <w:rtl/>
        </w:rPr>
        <w:t>גדעון</w:t>
      </w:r>
      <w:r>
        <w:rPr>
          <w:rtl/>
        </w:rPr>
        <w:t xml:space="preserve"> סער (הליכוד):</w:t>
      </w:r>
    </w:p>
    <w:p w14:paraId="461ABDF5" w14:textId="77777777" w:rsidR="00000000" w:rsidRDefault="00E82A5C">
      <w:pPr>
        <w:pStyle w:val="a"/>
        <w:rPr>
          <w:rFonts w:hint="cs"/>
          <w:rtl/>
        </w:rPr>
      </w:pPr>
    </w:p>
    <w:p w14:paraId="0AF6466F" w14:textId="77777777" w:rsidR="00000000" w:rsidRDefault="00E82A5C">
      <w:pPr>
        <w:pStyle w:val="a"/>
        <w:rPr>
          <w:rFonts w:hint="cs"/>
          <w:rtl/>
        </w:rPr>
      </w:pPr>
      <w:r>
        <w:rPr>
          <w:rFonts w:hint="cs"/>
          <w:rtl/>
        </w:rPr>
        <w:t>אפשר להפריד בקריאה הראשונה לשני חלקים.</w:t>
      </w:r>
    </w:p>
    <w:p w14:paraId="24F8CF6A" w14:textId="77777777" w:rsidR="00000000" w:rsidRDefault="00E82A5C">
      <w:pPr>
        <w:pStyle w:val="a"/>
        <w:rPr>
          <w:rFonts w:hint="cs"/>
          <w:rtl/>
        </w:rPr>
      </w:pPr>
    </w:p>
    <w:p w14:paraId="7839ED19" w14:textId="77777777" w:rsidR="00000000" w:rsidRDefault="00E82A5C">
      <w:pPr>
        <w:pStyle w:val="SpeakerCon"/>
        <w:rPr>
          <w:rtl/>
        </w:rPr>
      </w:pPr>
      <w:bookmarkStart w:id="111" w:name="FS000001065T14_05_2003_13_10_11C"/>
      <w:bookmarkEnd w:id="111"/>
      <w:r>
        <w:rPr>
          <w:rtl/>
        </w:rPr>
        <w:t>חיים אורון (מרצ):</w:t>
      </w:r>
    </w:p>
    <w:p w14:paraId="6149BEE2" w14:textId="77777777" w:rsidR="00000000" w:rsidRDefault="00E82A5C">
      <w:pPr>
        <w:pStyle w:val="a"/>
        <w:rPr>
          <w:rtl/>
        </w:rPr>
      </w:pPr>
    </w:p>
    <w:p w14:paraId="652CC608" w14:textId="77777777" w:rsidR="00000000" w:rsidRDefault="00E82A5C">
      <w:pPr>
        <w:pStyle w:val="a"/>
        <w:rPr>
          <w:rFonts w:hint="cs"/>
          <w:rtl/>
        </w:rPr>
      </w:pPr>
      <w:r>
        <w:rPr>
          <w:rFonts w:hint="cs"/>
          <w:rtl/>
        </w:rPr>
        <w:t>לצערי, אי-אפשר. אם אתה מוכן לעלות לבמה ולומר שאתה מוריד מהצעתך - - -</w:t>
      </w:r>
    </w:p>
    <w:p w14:paraId="01B60A42" w14:textId="77777777" w:rsidR="00000000" w:rsidRDefault="00E82A5C">
      <w:pPr>
        <w:pStyle w:val="a"/>
        <w:rPr>
          <w:rFonts w:hint="cs"/>
          <w:rtl/>
        </w:rPr>
      </w:pPr>
    </w:p>
    <w:p w14:paraId="3FB4484A" w14:textId="77777777" w:rsidR="00000000" w:rsidRDefault="00E82A5C">
      <w:pPr>
        <w:pStyle w:val="ac"/>
        <w:rPr>
          <w:rtl/>
        </w:rPr>
      </w:pPr>
      <w:r>
        <w:rPr>
          <w:rFonts w:hint="eastAsia"/>
          <w:rtl/>
        </w:rPr>
        <w:t>גדעון</w:t>
      </w:r>
      <w:r>
        <w:rPr>
          <w:rtl/>
        </w:rPr>
        <w:t xml:space="preserve"> סער (הליכוד):</w:t>
      </w:r>
    </w:p>
    <w:p w14:paraId="02460F36" w14:textId="77777777" w:rsidR="00000000" w:rsidRDefault="00E82A5C">
      <w:pPr>
        <w:pStyle w:val="a"/>
        <w:rPr>
          <w:rFonts w:hint="cs"/>
          <w:rtl/>
        </w:rPr>
      </w:pPr>
    </w:p>
    <w:p w14:paraId="54C24A4E" w14:textId="77777777" w:rsidR="00000000" w:rsidRDefault="00E82A5C">
      <w:pPr>
        <w:pStyle w:val="a"/>
        <w:rPr>
          <w:rFonts w:hint="cs"/>
          <w:rtl/>
        </w:rPr>
      </w:pPr>
      <w:r>
        <w:rPr>
          <w:rFonts w:hint="cs"/>
          <w:rtl/>
        </w:rPr>
        <w:t>אני לא מוריד.</w:t>
      </w:r>
    </w:p>
    <w:p w14:paraId="3CA97B50" w14:textId="77777777" w:rsidR="00000000" w:rsidRDefault="00E82A5C">
      <w:pPr>
        <w:pStyle w:val="a"/>
        <w:rPr>
          <w:rFonts w:hint="cs"/>
          <w:rtl/>
        </w:rPr>
      </w:pPr>
    </w:p>
    <w:p w14:paraId="4CEC88E6" w14:textId="77777777" w:rsidR="00000000" w:rsidRDefault="00E82A5C">
      <w:pPr>
        <w:pStyle w:val="SpeakerCon"/>
        <w:rPr>
          <w:rtl/>
        </w:rPr>
      </w:pPr>
      <w:bookmarkStart w:id="112" w:name="FS000001065T14_05_2003_13_10_52C"/>
      <w:bookmarkEnd w:id="112"/>
      <w:r>
        <w:rPr>
          <w:rtl/>
        </w:rPr>
        <w:t>חיים אורון (מרצ):</w:t>
      </w:r>
    </w:p>
    <w:p w14:paraId="294CBB6B" w14:textId="77777777" w:rsidR="00000000" w:rsidRDefault="00E82A5C">
      <w:pPr>
        <w:pStyle w:val="a"/>
        <w:rPr>
          <w:rtl/>
        </w:rPr>
      </w:pPr>
    </w:p>
    <w:p w14:paraId="7FBEC5DE" w14:textId="77777777" w:rsidR="00000000" w:rsidRDefault="00E82A5C">
      <w:pPr>
        <w:pStyle w:val="a"/>
        <w:rPr>
          <w:rFonts w:hint="cs"/>
          <w:rtl/>
        </w:rPr>
      </w:pPr>
      <w:r>
        <w:rPr>
          <w:rFonts w:hint="cs"/>
          <w:rtl/>
        </w:rPr>
        <w:t>אני יודע למה. אני לא</w:t>
      </w:r>
      <w:r>
        <w:rPr>
          <w:rFonts w:hint="cs"/>
          <w:rtl/>
        </w:rPr>
        <w:t xml:space="preserve"> יכול להתעלם ממידה של חוסר תום-לב גם מצדך וגם מצד ידידי אברהם פורז בנושא הזה. כי אם רוצים ללכת בעקבות דבריו של השופט חשין, ואני רוצה ללכת בעקבות דבריו של השופט חשין, בואו נבחן יחד בוועדת החוקה את מכלול דרכי התעמולה. יש פה שורה ארוכה של פרקים, לא רק הפרק הז</w:t>
      </w:r>
      <w:r>
        <w:rPr>
          <w:rFonts w:hint="cs"/>
          <w:rtl/>
        </w:rPr>
        <w:t xml:space="preserve">ה. אגב, ביסודו של דבר אני מסכים אתך, אברהם פורז, שהמודל הקיים של שעות שידור הוא לא נכון. אבל אני גם לא מסכים לשיטה האמריקנית, שכל מי שיש לו כסף יקנה שעות שידור. </w:t>
      </w:r>
    </w:p>
    <w:p w14:paraId="54B9D939" w14:textId="77777777" w:rsidR="00000000" w:rsidRDefault="00E82A5C">
      <w:pPr>
        <w:pStyle w:val="a"/>
        <w:rPr>
          <w:rFonts w:hint="cs"/>
          <w:rtl/>
        </w:rPr>
      </w:pPr>
    </w:p>
    <w:p w14:paraId="78CF380B" w14:textId="77777777" w:rsidR="00000000" w:rsidRDefault="00E82A5C">
      <w:pPr>
        <w:pStyle w:val="a"/>
        <w:ind w:firstLine="720"/>
        <w:rPr>
          <w:rFonts w:hint="cs"/>
          <w:rtl/>
        </w:rPr>
      </w:pPr>
      <w:r>
        <w:rPr>
          <w:rFonts w:hint="cs"/>
          <w:rtl/>
        </w:rPr>
        <w:t>בואו נחפש מודלים אחרים ביחד, כל סיעות הבית, מתוך הגנה על האינטרסים של כולם כאשר יש הסכמה של כ</w:t>
      </w:r>
      <w:r>
        <w:rPr>
          <w:rFonts w:hint="cs"/>
          <w:rtl/>
        </w:rPr>
        <w:t xml:space="preserve">ולם. יש הסכמה שהוראת השעה, הוראה שאתה רוצה לבטל אותה, ראויה לביטול. יש הסכמה שצריך למצוא מודל אחר. בואו נפתח את הדיון. אתם מצפים שיהיו עוד ארבע שנים וחצי, אני מצפה שיהיו פחות, ובכל מקרה יש מספיק זמן לדון בנושא הזה בוועדת החוקה במהלך משותף של הסיעות. גם אז </w:t>
      </w:r>
      <w:r>
        <w:rPr>
          <w:rFonts w:hint="cs"/>
          <w:rtl/>
        </w:rPr>
        <w:t xml:space="preserve">תהיה מחלוקת, גם אז יהיו אינטרסים שונים, אבל יתקיים דיון מהותי על דרכי תעמולה. </w:t>
      </w:r>
    </w:p>
    <w:p w14:paraId="40A6041E" w14:textId="77777777" w:rsidR="00000000" w:rsidRDefault="00E82A5C">
      <w:pPr>
        <w:pStyle w:val="a"/>
        <w:ind w:firstLine="720"/>
        <w:rPr>
          <w:rFonts w:hint="cs"/>
          <w:rtl/>
        </w:rPr>
      </w:pPr>
    </w:p>
    <w:p w14:paraId="3BF8D222" w14:textId="77777777" w:rsidR="00000000" w:rsidRDefault="00E82A5C">
      <w:pPr>
        <w:pStyle w:val="a"/>
        <w:rPr>
          <w:rFonts w:hint="cs"/>
          <w:rtl/>
        </w:rPr>
      </w:pPr>
      <w:r>
        <w:rPr>
          <w:rFonts w:hint="cs"/>
          <w:rtl/>
        </w:rPr>
        <w:t>האמן לי, כמי שהיה אחראי על מערכת הבחירות של מרצ, הסעיף הזה הוא רק אחד הסעיפים במכלול גדול של נושאים שקשורים בניהול דרכי התעמולה שמחייבים בחינה מחודשת, ורצוי מאוד לעשות את זה רח</w:t>
      </w:r>
      <w:r>
        <w:rPr>
          <w:rFonts w:hint="cs"/>
          <w:rtl/>
        </w:rPr>
        <w:t xml:space="preserve">וק ככל האפשר ממועד הבחירות, כי אז לא לכולם ברור מי גדול ומי קטן. </w:t>
      </w:r>
    </w:p>
    <w:p w14:paraId="53A23705" w14:textId="77777777" w:rsidR="00000000" w:rsidRDefault="00E82A5C">
      <w:pPr>
        <w:pStyle w:val="a"/>
        <w:rPr>
          <w:rFonts w:hint="cs"/>
          <w:rtl/>
        </w:rPr>
      </w:pPr>
    </w:p>
    <w:p w14:paraId="11259E66" w14:textId="77777777" w:rsidR="00000000" w:rsidRDefault="00E82A5C">
      <w:pPr>
        <w:pStyle w:val="a"/>
        <w:rPr>
          <w:rFonts w:hint="cs"/>
          <w:rtl/>
        </w:rPr>
      </w:pPr>
      <w:r>
        <w:rPr>
          <w:rFonts w:hint="cs"/>
          <w:rtl/>
        </w:rPr>
        <w:t>וזה הקטן, אברהם פורז, גדול יהיה. היו הרבה פעמים שגדול נעשה קטן. האמן לי, היית פעם בסיעה של שניים והיית אחר כך בעשרה ועכשיו אתה ב=15, ואני הייתי בסיעה של שלושה  ובתשעה ובעשרה ובשישה. אני משת</w:t>
      </w:r>
      <w:r>
        <w:rPr>
          <w:rFonts w:hint="cs"/>
          <w:rtl/>
        </w:rPr>
        <w:t xml:space="preserve">דל בדרך כלל את עמדותי </w:t>
      </w:r>
      <w:r>
        <w:rPr>
          <w:rtl/>
        </w:rPr>
        <w:t>–</w:t>
      </w:r>
      <w:r>
        <w:rPr>
          <w:rFonts w:hint="cs"/>
          <w:rtl/>
        </w:rPr>
        <w:t xml:space="preserve"> אני לא יכול להגיד שאני חף - לא במאה אחוז  לשפוט על-פי המקום שבו אני נמצא היום, כי גם לי צפוי , אני מקווה, עתיד אחר.</w:t>
      </w:r>
    </w:p>
    <w:p w14:paraId="6B3A71E3" w14:textId="77777777" w:rsidR="00000000" w:rsidRDefault="00E82A5C">
      <w:pPr>
        <w:pStyle w:val="a"/>
        <w:rPr>
          <w:rFonts w:hint="cs"/>
          <w:rtl/>
        </w:rPr>
      </w:pPr>
    </w:p>
    <w:p w14:paraId="3C301291" w14:textId="77777777" w:rsidR="00000000" w:rsidRDefault="00E82A5C">
      <w:pPr>
        <w:pStyle w:val="ad"/>
        <w:rPr>
          <w:rtl/>
        </w:rPr>
      </w:pPr>
      <w:r>
        <w:rPr>
          <w:rtl/>
        </w:rPr>
        <w:t>היו"ר יולי-יואל אדלשטיין:</w:t>
      </w:r>
    </w:p>
    <w:p w14:paraId="1B451D52" w14:textId="77777777" w:rsidR="00000000" w:rsidRDefault="00E82A5C">
      <w:pPr>
        <w:pStyle w:val="a"/>
        <w:rPr>
          <w:rtl/>
        </w:rPr>
      </w:pPr>
    </w:p>
    <w:p w14:paraId="458281B2" w14:textId="77777777" w:rsidR="00000000" w:rsidRDefault="00E82A5C">
      <w:pPr>
        <w:pStyle w:val="a"/>
        <w:rPr>
          <w:rFonts w:hint="cs"/>
          <w:rtl/>
        </w:rPr>
      </w:pPr>
      <w:r>
        <w:rPr>
          <w:rFonts w:hint="cs"/>
          <w:rtl/>
        </w:rPr>
        <w:t>תודה רבה לחבר הכנסת אורון. חבר הכנסת גדעון סער מבקש לנצל את זכותו העומדת לו להגיב. בבקשה</w:t>
      </w:r>
      <w:r>
        <w:rPr>
          <w:rFonts w:hint="cs"/>
          <w:rtl/>
        </w:rPr>
        <w:t>.</w:t>
      </w:r>
    </w:p>
    <w:p w14:paraId="3AB65844" w14:textId="77777777" w:rsidR="00000000" w:rsidRDefault="00E82A5C">
      <w:pPr>
        <w:pStyle w:val="a"/>
        <w:rPr>
          <w:rFonts w:hint="cs"/>
          <w:rtl/>
        </w:rPr>
      </w:pPr>
    </w:p>
    <w:p w14:paraId="0064F0F0" w14:textId="77777777" w:rsidR="00000000" w:rsidRDefault="00E82A5C">
      <w:pPr>
        <w:pStyle w:val="Speaker"/>
        <w:rPr>
          <w:rtl/>
        </w:rPr>
      </w:pPr>
      <w:bookmarkStart w:id="113" w:name="FS000001027T14_05_2003_13_22_31"/>
      <w:bookmarkEnd w:id="113"/>
      <w:r>
        <w:rPr>
          <w:rFonts w:hint="eastAsia"/>
          <w:rtl/>
        </w:rPr>
        <w:t>גדעון</w:t>
      </w:r>
      <w:r>
        <w:rPr>
          <w:rtl/>
        </w:rPr>
        <w:t xml:space="preserve"> סער (הליכוד):</w:t>
      </w:r>
    </w:p>
    <w:p w14:paraId="3B7BDE8F" w14:textId="77777777" w:rsidR="00000000" w:rsidRDefault="00E82A5C">
      <w:pPr>
        <w:pStyle w:val="a"/>
        <w:rPr>
          <w:rFonts w:hint="cs"/>
          <w:rtl/>
        </w:rPr>
      </w:pPr>
    </w:p>
    <w:p w14:paraId="1A15F6B5" w14:textId="77777777" w:rsidR="00000000" w:rsidRDefault="00E82A5C">
      <w:pPr>
        <w:pStyle w:val="a"/>
        <w:rPr>
          <w:rFonts w:hint="cs"/>
          <w:rtl/>
        </w:rPr>
      </w:pPr>
      <w:r>
        <w:rPr>
          <w:rFonts w:hint="cs"/>
          <w:rtl/>
        </w:rPr>
        <w:t>בעניין הזה אני לא אוכל להשתתף בתקווה לעתיד אחר בהיבט הפרלמנטרי. אני מקווה שמבחינה פרלמנטרית, אותו כיוון שאפיין את כוחה של מרצ בבחירות האחרונות, תתמידו בו גם בעתיד.</w:t>
      </w:r>
    </w:p>
    <w:p w14:paraId="57A64F0D" w14:textId="77777777" w:rsidR="00000000" w:rsidRDefault="00E82A5C">
      <w:pPr>
        <w:pStyle w:val="a"/>
        <w:rPr>
          <w:rFonts w:hint="cs"/>
          <w:rtl/>
        </w:rPr>
      </w:pPr>
    </w:p>
    <w:p w14:paraId="223382A3" w14:textId="77777777" w:rsidR="00000000" w:rsidRDefault="00E82A5C">
      <w:pPr>
        <w:pStyle w:val="a"/>
        <w:rPr>
          <w:rFonts w:hint="cs"/>
          <w:rtl/>
        </w:rPr>
      </w:pPr>
      <w:r>
        <w:rPr>
          <w:rFonts w:hint="cs"/>
          <w:rtl/>
        </w:rPr>
        <w:t>לגופו של עניין, אני מקבל את ההערה של חבר הכנסת אורון בברכה ובשתי הצ</w:t>
      </w:r>
      <w:r>
        <w:rPr>
          <w:rFonts w:hint="cs"/>
          <w:rtl/>
        </w:rPr>
        <w:t xml:space="preserve">עות מעשיות. אני מחויב לשני ההיבטים של ההצעה, אני אומר את זה בכנות, אבל ניתן לעשות שני דברים לגבי החלק שנוגע לקיצוץ בזמן השידורים או להצעה החדשה: </w:t>
      </w:r>
    </w:p>
    <w:p w14:paraId="2D2763AF" w14:textId="77777777" w:rsidR="00000000" w:rsidRDefault="00E82A5C">
      <w:pPr>
        <w:pStyle w:val="a"/>
        <w:rPr>
          <w:rFonts w:hint="cs"/>
          <w:rtl/>
        </w:rPr>
      </w:pPr>
    </w:p>
    <w:p w14:paraId="5B27FA74" w14:textId="77777777" w:rsidR="00000000" w:rsidRDefault="00E82A5C">
      <w:pPr>
        <w:pStyle w:val="a"/>
        <w:rPr>
          <w:rFonts w:hint="cs"/>
          <w:rtl/>
        </w:rPr>
      </w:pPr>
      <w:r>
        <w:rPr>
          <w:rFonts w:hint="cs"/>
          <w:rtl/>
        </w:rPr>
        <w:t>1. אני מודיע שעוד לפני שנדון בזה בוועדת החוקה, אני אתייעץ עם נציגי כל הסיעות. נעשה התייעצות משותפת ונראה לפחו</w:t>
      </w:r>
      <w:r>
        <w:rPr>
          <w:rFonts w:hint="cs"/>
          <w:rtl/>
        </w:rPr>
        <w:t>ת אם אנחנו יכולים להגיע לאיזה מכנה משותף.</w:t>
      </w:r>
    </w:p>
    <w:p w14:paraId="27C011BA" w14:textId="77777777" w:rsidR="00000000" w:rsidRDefault="00E82A5C">
      <w:pPr>
        <w:pStyle w:val="a"/>
        <w:rPr>
          <w:rFonts w:hint="cs"/>
          <w:rtl/>
        </w:rPr>
      </w:pPr>
    </w:p>
    <w:p w14:paraId="0E74E164" w14:textId="77777777" w:rsidR="00000000" w:rsidRDefault="00E82A5C">
      <w:pPr>
        <w:pStyle w:val="a"/>
        <w:rPr>
          <w:rFonts w:hint="cs"/>
          <w:rtl/>
        </w:rPr>
      </w:pPr>
      <w:r>
        <w:rPr>
          <w:rFonts w:hint="cs"/>
          <w:rtl/>
        </w:rPr>
        <w:t>2. אפשר גם להפריד בוועדה, אני מניח, אתם הרי יותר ותיקים בבית הזה, לשתי הצעות שונות שיבואו לחוד לקריאה הראשונה אם לא נגיע להסכמה אחרי הקריאה הטרומית. אבל ברור שכרגע, לפני הקריאה הראשונה, לא ניתן למשוך איזה חלק.</w:t>
      </w:r>
    </w:p>
    <w:p w14:paraId="34F7847B" w14:textId="77777777" w:rsidR="00000000" w:rsidRDefault="00E82A5C">
      <w:pPr>
        <w:pStyle w:val="a"/>
        <w:rPr>
          <w:rFonts w:hint="cs"/>
          <w:rtl/>
        </w:rPr>
      </w:pPr>
    </w:p>
    <w:p w14:paraId="16A243A5" w14:textId="77777777" w:rsidR="00000000" w:rsidRDefault="00E82A5C">
      <w:pPr>
        <w:pStyle w:val="a"/>
        <w:rPr>
          <w:rFonts w:hint="cs"/>
          <w:rtl/>
        </w:rPr>
      </w:pPr>
      <w:r>
        <w:rPr>
          <w:rFonts w:hint="cs"/>
          <w:rtl/>
        </w:rPr>
        <w:t>אנ</w:t>
      </w:r>
      <w:r>
        <w:rPr>
          <w:rFonts w:hint="cs"/>
          <w:rtl/>
        </w:rPr>
        <w:t>י מציע לכם, הרי יש פה קונסנזוס על החלק הראשון. יש די קונסנזוס גם על החלק השני.</w:t>
      </w:r>
    </w:p>
    <w:p w14:paraId="6A09C610" w14:textId="77777777" w:rsidR="00000000" w:rsidRDefault="00E82A5C">
      <w:pPr>
        <w:pStyle w:val="a"/>
        <w:rPr>
          <w:rFonts w:hint="cs"/>
          <w:rtl/>
        </w:rPr>
      </w:pPr>
    </w:p>
    <w:p w14:paraId="14004BB3" w14:textId="77777777" w:rsidR="00000000" w:rsidRDefault="00E82A5C">
      <w:pPr>
        <w:pStyle w:val="ac"/>
        <w:rPr>
          <w:rtl/>
        </w:rPr>
      </w:pPr>
      <w:r>
        <w:rPr>
          <w:rFonts w:hint="eastAsia"/>
          <w:rtl/>
        </w:rPr>
        <w:t>חיים</w:t>
      </w:r>
      <w:r>
        <w:rPr>
          <w:rtl/>
        </w:rPr>
        <w:t xml:space="preserve"> אורון (מרצ):</w:t>
      </w:r>
    </w:p>
    <w:p w14:paraId="6A64DD7A" w14:textId="77777777" w:rsidR="00000000" w:rsidRDefault="00E82A5C">
      <w:pPr>
        <w:pStyle w:val="a"/>
        <w:rPr>
          <w:rFonts w:hint="cs"/>
          <w:rtl/>
        </w:rPr>
      </w:pPr>
    </w:p>
    <w:p w14:paraId="3A918E27" w14:textId="77777777" w:rsidR="00000000" w:rsidRDefault="00E82A5C">
      <w:pPr>
        <w:pStyle w:val="a"/>
        <w:rPr>
          <w:rFonts w:hint="cs"/>
          <w:rtl/>
        </w:rPr>
      </w:pPr>
      <w:r>
        <w:rPr>
          <w:rFonts w:hint="cs"/>
          <w:rtl/>
        </w:rPr>
        <w:t>תודיע שאתה מוותר על החלק השני. הוא יהיה חלק מהדיון הסיעתי.</w:t>
      </w:r>
    </w:p>
    <w:p w14:paraId="7D07392B" w14:textId="77777777" w:rsidR="00000000" w:rsidRDefault="00E82A5C">
      <w:pPr>
        <w:pStyle w:val="a"/>
        <w:rPr>
          <w:rFonts w:hint="cs"/>
          <w:rtl/>
        </w:rPr>
      </w:pPr>
    </w:p>
    <w:p w14:paraId="19292002" w14:textId="77777777" w:rsidR="00000000" w:rsidRDefault="00E82A5C">
      <w:pPr>
        <w:pStyle w:val="ad"/>
        <w:rPr>
          <w:rtl/>
        </w:rPr>
      </w:pPr>
      <w:r>
        <w:rPr>
          <w:rFonts w:hint="eastAsia"/>
          <w:rtl/>
        </w:rPr>
        <w:t>היו</w:t>
      </w:r>
      <w:r>
        <w:rPr>
          <w:rtl/>
        </w:rPr>
        <w:t>"ר יולי-יואל אדלשטיין:</w:t>
      </w:r>
    </w:p>
    <w:p w14:paraId="59BDAA17" w14:textId="77777777" w:rsidR="00000000" w:rsidRDefault="00E82A5C">
      <w:pPr>
        <w:pStyle w:val="a"/>
        <w:rPr>
          <w:rFonts w:hint="cs"/>
          <w:rtl/>
        </w:rPr>
      </w:pPr>
    </w:p>
    <w:p w14:paraId="5C332B7D" w14:textId="77777777" w:rsidR="00000000" w:rsidRDefault="00E82A5C">
      <w:pPr>
        <w:pStyle w:val="a"/>
        <w:rPr>
          <w:rFonts w:hint="cs"/>
          <w:rtl/>
        </w:rPr>
      </w:pPr>
      <w:r>
        <w:rPr>
          <w:rFonts w:hint="cs"/>
          <w:rtl/>
        </w:rPr>
        <w:t>הוא לא יכול לעשות את זה. מי כמוך יודע, חבר הכנסת אורון.</w:t>
      </w:r>
    </w:p>
    <w:p w14:paraId="32185345" w14:textId="77777777" w:rsidR="00000000" w:rsidRDefault="00E82A5C">
      <w:pPr>
        <w:pStyle w:val="a"/>
        <w:rPr>
          <w:rFonts w:hint="cs"/>
          <w:rtl/>
        </w:rPr>
      </w:pPr>
    </w:p>
    <w:p w14:paraId="6A3F5761" w14:textId="77777777" w:rsidR="00000000" w:rsidRDefault="00E82A5C">
      <w:pPr>
        <w:pStyle w:val="SpeakerCon"/>
        <w:rPr>
          <w:rtl/>
        </w:rPr>
      </w:pPr>
      <w:bookmarkStart w:id="114" w:name="FS000001027T14_05_2003_13_27_38C"/>
      <w:bookmarkEnd w:id="114"/>
      <w:r>
        <w:rPr>
          <w:rFonts w:hint="eastAsia"/>
          <w:rtl/>
        </w:rPr>
        <w:t>גדעון</w:t>
      </w:r>
      <w:r>
        <w:rPr>
          <w:rtl/>
        </w:rPr>
        <w:t xml:space="preserve"> סער (הל</w:t>
      </w:r>
      <w:r>
        <w:rPr>
          <w:rtl/>
        </w:rPr>
        <w:t>יכוד):</w:t>
      </w:r>
    </w:p>
    <w:p w14:paraId="1B0811DC" w14:textId="77777777" w:rsidR="00000000" w:rsidRDefault="00E82A5C">
      <w:pPr>
        <w:pStyle w:val="a"/>
        <w:rPr>
          <w:rFonts w:hint="cs"/>
          <w:rtl/>
        </w:rPr>
      </w:pPr>
    </w:p>
    <w:p w14:paraId="1FA1F4CC" w14:textId="77777777" w:rsidR="00000000" w:rsidRDefault="00E82A5C">
      <w:pPr>
        <w:pStyle w:val="a"/>
        <w:rPr>
          <w:rFonts w:hint="cs"/>
          <w:rtl/>
        </w:rPr>
      </w:pPr>
      <w:r>
        <w:rPr>
          <w:rFonts w:hint="cs"/>
          <w:rtl/>
        </w:rPr>
        <w:t>אני מודיע שלקראת הקריאה הראשונה אני אתייעץ עם כל הסיעות בעניין הזה.</w:t>
      </w:r>
      <w:r>
        <w:rPr>
          <w:rFonts w:hint="cs"/>
          <w:rtl/>
        </w:rPr>
        <w:tab/>
        <w:t xml:space="preserve">אני מודיע עוד דבר: אני אהיה מוכן, לקריאה הראשונה, להפריד בין שני החלקים. כרגע אין לי שום אפשרות טכנית להפריד בין החלקים.   </w:t>
      </w:r>
    </w:p>
    <w:p w14:paraId="233901B7" w14:textId="77777777" w:rsidR="00000000" w:rsidRDefault="00E82A5C">
      <w:pPr>
        <w:pStyle w:val="a"/>
        <w:rPr>
          <w:rFonts w:hint="cs"/>
          <w:rtl/>
        </w:rPr>
      </w:pPr>
    </w:p>
    <w:p w14:paraId="5D038785" w14:textId="77777777" w:rsidR="00000000" w:rsidRDefault="00E82A5C">
      <w:pPr>
        <w:pStyle w:val="ad"/>
        <w:rPr>
          <w:rtl/>
        </w:rPr>
      </w:pPr>
      <w:r>
        <w:rPr>
          <w:rtl/>
        </w:rPr>
        <w:t>היו"ר יולי-יואל אדלשטיין:</w:t>
      </w:r>
    </w:p>
    <w:p w14:paraId="6B72E270" w14:textId="77777777" w:rsidR="00000000" w:rsidRDefault="00E82A5C">
      <w:pPr>
        <w:pStyle w:val="a"/>
        <w:rPr>
          <w:rtl/>
        </w:rPr>
      </w:pPr>
    </w:p>
    <w:p w14:paraId="3165DCD2" w14:textId="77777777" w:rsidR="00000000" w:rsidRDefault="00E82A5C">
      <w:pPr>
        <w:pStyle w:val="a"/>
        <w:rPr>
          <w:rFonts w:hint="cs"/>
          <w:rtl/>
        </w:rPr>
      </w:pPr>
      <w:r>
        <w:rPr>
          <w:rFonts w:hint="cs"/>
          <w:rtl/>
        </w:rPr>
        <w:t>תודה רבה לחבר הכנסת גדעון סע</w:t>
      </w:r>
      <w:r>
        <w:rPr>
          <w:rFonts w:hint="cs"/>
          <w:rtl/>
        </w:rPr>
        <w:t>ר.</w:t>
      </w:r>
    </w:p>
    <w:p w14:paraId="2BD54120" w14:textId="77777777" w:rsidR="00000000" w:rsidRDefault="00E82A5C">
      <w:pPr>
        <w:pStyle w:val="a"/>
        <w:rPr>
          <w:rFonts w:hint="cs"/>
          <w:rtl/>
        </w:rPr>
      </w:pPr>
    </w:p>
    <w:p w14:paraId="2F30447D" w14:textId="77777777" w:rsidR="00000000" w:rsidRDefault="00E82A5C">
      <w:pPr>
        <w:pStyle w:val="a"/>
        <w:rPr>
          <w:rFonts w:hint="cs"/>
          <w:rtl/>
        </w:rPr>
      </w:pPr>
      <w:r>
        <w:rPr>
          <w:rFonts w:hint="cs"/>
          <w:rtl/>
        </w:rPr>
        <w:t xml:space="preserve">חברי הכנסת, אנחנו נעבור להצבעה. אנחנו מצביעים על הצעת חוק הבחירות (דרכי תעמולה) (תיקון </w:t>
      </w:r>
      <w:r>
        <w:rPr>
          <w:rtl/>
        </w:rPr>
        <w:t>–</w:t>
      </w:r>
      <w:r>
        <w:rPr>
          <w:rFonts w:hint="cs"/>
          <w:rtl/>
        </w:rPr>
        <w:t xml:space="preserve"> ביטול הגבלת התעמולה בשידורי רדיו וטלוויזיה), התשס"ג-2003. כידוע, ההצבעה היא רק אלקטרונית ורק מן המקום. נא לשבת. ההצבעה החלה, בבקשה.</w:t>
      </w:r>
    </w:p>
    <w:p w14:paraId="69C03D69" w14:textId="77777777" w:rsidR="00000000" w:rsidRDefault="00E82A5C">
      <w:pPr>
        <w:pStyle w:val="a"/>
        <w:rPr>
          <w:rFonts w:hint="cs"/>
          <w:rtl/>
        </w:rPr>
      </w:pPr>
    </w:p>
    <w:p w14:paraId="0F00C25C" w14:textId="77777777" w:rsidR="00000000" w:rsidRDefault="00E82A5C">
      <w:pPr>
        <w:pStyle w:val="a7"/>
        <w:bidi/>
        <w:rPr>
          <w:rFonts w:hint="cs"/>
          <w:rtl/>
        </w:rPr>
      </w:pPr>
      <w:r>
        <w:rPr>
          <w:rFonts w:hint="cs"/>
          <w:rtl/>
        </w:rPr>
        <w:t>הצבעה מס' 5</w:t>
      </w:r>
    </w:p>
    <w:p w14:paraId="2B2CF567" w14:textId="77777777" w:rsidR="00000000" w:rsidRDefault="00E82A5C">
      <w:pPr>
        <w:pStyle w:val="a7"/>
        <w:bidi/>
        <w:rPr>
          <w:rFonts w:hint="cs"/>
          <w:rtl/>
        </w:rPr>
      </w:pPr>
    </w:p>
    <w:p w14:paraId="76CF29CF" w14:textId="77777777" w:rsidR="00000000" w:rsidRDefault="00E82A5C">
      <w:pPr>
        <w:pStyle w:val="a8"/>
        <w:bidi/>
        <w:rPr>
          <w:rFonts w:hint="cs"/>
          <w:rtl/>
        </w:rPr>
      </w:pPr>
      <w:r>
        <w:rPr>
          <w:rFonts w:hint="cs"/>
          <w:rtl/>
        </w:rPr>
        <w:t xml:space="preserve">בעד ההצעה להעביר </w:t>
      </w:r>
      <w:r>
        <w:rPr>
          <w:rFonts w:hint="cs"/>
          <w:rtl/>
        </w:rPr>
        <w:t>את הצעת החוק לדיון מוקדם בוועדה - 38</w:t>
      </w:r>
    </w:p>
    <w:p w14:paraId="0483EFA7" w14:textId="77777777" w:rsidR="00000000" w:rsidRDefault="00E82A5C">
      <w:pPr>
        <w:pStyle w:val="a8"/>
        <w:bidi/>
        <w:rPr>
          <w:rFonts w:hint="cs"/>
          <w:rtl/>
        </w:rPr>
      </w:pPr>
      <w:r>
        <w:rPr>
          <w:rFonts w:hint="cs"/>
          <w:rtl/>
        </w:rPr>
        <w:t xml:space="preserve">בעד ההצעה להסיר מסדר-היום את הצעת החוק </w:t>
      </w:r>
      <w:r>
        <w:rPr>
          <w:rtl/>
        </w:rPr>
        <w:t>–</w:t>
      </w:r>
      <w:r>
        <w:rPr>
          <w:rFonts w:hint="cs"/>
          <w:rtl/>
        </w:rPr>
        <w:t xml:space="preserve"> 13</w:t>
      </w:r>
    </w:p>
    <w:p w14:paraId="548D7A1C" w14:textId="77777777" w:rsidR="00000000" w:rsidRDefault="00E82A5C">
      <w:pPr>
        <w:pStyle w:val="a8"/>
        <w:bidi/>
        <w:rPr>
          <w:rFonts w:hint="cs"/>
          <w:rtl/>
        </w:rPr>
      </w:pPr>
      <w:r>
        <w:rPr>
          <w:rFonts w:hint="cs"/>
          <w:rtl/>
        </w:rPr>
        <w:t xml:space="preserve">נמנעים </w:t>
      </w:r>
      <w:r>
        <w:rPr>
          <w:rtl/>
        </w:rPr>
        <w:t>–</w:t>
      </w:r>
      <w:r>
        <w:rPr>
          <w:rFonts w:hint="cs"/>
          <w:rtl/>
        </w:rPr>
        <w:t xml:space="preserve"> אין</w:t>
      </w:r>
    </w:p>
    <w:p w14:paraId="529276F6" w14:textId="77777777" w:rsidR="00000000" w:rsidRDefault="00E82A5C">
      <w:pPr>
        <w:pStyle w:val="a9"/>
        <w:bidi/>
        <w:rPr>
          <w:rFonts w:hint="cs"/>
          <w:rtl/>
        </w:rPr>
      </w:pPr>
      <w:r>
        <w:rPr>
          <w:rFonts w:hint="cs"/>
          <w:rtl/>
        </w:rPr>
        <w:t xml:space="preserve">    ההצעה להעביר את הצעת חוק הבחירות (דרכי תעמולה) (תיקון </w:t>
      </w:r>
      <w:r>
        <w:rPr>
          <w:rtl/>
        </w:rPr>
        <w:t>–</w:t>
      </w:r>
      <w:r>
        <w:rPr>
          <w:rFonts w:hint="cs"/>
          <w:rtl/>
        </w:rPr>
        <w:t xml:space="preserve"> ביטול הגבלת התעמולה בשידורי רדיו וטלוויזיה), התשס"ג-2003, לדיון מוקדם בוועדת החוקה, חוק ומשפט נתקבלה.</w:t>
      </w:r>
    </w:p>
    <w:p w14:paraId="57EA9FB2" w14:textId="77777777" w:rsidR="00000000" w:rsidRDefault="00E82A5C">
      <w:pPr>
        <w:pStyle w:val="a"/>
        <w:jc w:val="center"/>
        <w:rPr>
          <w:rFonts w:hint="cs"/>
          <w:rtl/>
        </w:rPr>
      </w:pPr>
    </w:p>
    <w:p w14:paraId="5EFD51D2" w14:textId="77777777" w:rsidR="00000000" w:rsidRDefault="00E82A5C">
      <w:pPr>
        <w:pStyle w:val="ad"/>
        <w:rPr>
          <w:rtl/>
        </w:rPr>
      </w:pPr>
      <w:r>
        <w:rPr>
          <w:rtl/>
        </w:rPr>
        <w:t>היו"ר יולי-יואל אדלשטיין:</w:t>
      </w:r>
    </w:p>
    <w:p w14:paraId="3738BD2E" w14:textId="77777777" w:rsidR="00000000" w:rsidRDefault="00E82A5C">
      <w:pPr>
        <w:pStyle w:val="a"/>
        <w:rPr>
          <w:rtl/>
        </w:rPr>
      </w:pPr>
    </w:p>
    <w:p w14:paraId="16BE6A07" w14:textId="77777777" w:rsidR="00000000" w:rsidRDefault="00E82A5C">
      <w:pPr>
        <w:pStyle w:val="a"/>
        <w:rPr>
          <w:rFonts w:hint="cs"/>
          <w:rtl/>
        </w:rPr>
      </w:pPr>
      <w:r>
        <w:rPr>
          <w:rFonts w:hint="cs"/>
          <w:rtl/>
        </w:rPr>
        <w:t xml:space="preserve">חברי הכנסת, בעד </w:t>
      </w:r>
      <w:r>
        <w:rPr>
          <w:rtl/>
        </w:rPr>
        <w:t>–</w:t>
      </w:r>
      <w:r>
        <w:rPr>
          <w:rFonts w:hint="cs"/>
          <w:rtl/>
        </w:rPr>
        <w:t xml:space="preserve"> 39, בצירוף קולו של יושב-ראש הכנסת רובי ריבלין, נגד - 13, אין נמנעים. לכן הצעת החוק עברה בקריאה טרומית ותעבור להמשך הדיון בוועדת החוקה, חוק ומשפט.</w:t>
      </w:r>
    </w:p>
    <w:p w14:paraId="21F639A1" w14:textId="77777777" w:rsidR="00000000" w:rsidRDefault="00E82A5C">
      <w:pPr>
        <w:pStyle w:val="a"/>
        <w:rPr>
          <w:rFonts w:hint="cs"/>
          <w:rtl/>
        </w:rPr>
      </w:pPr>
    </w:p>
    <w:p w14:paraId="7E0D99F8" w14:textId="77777777" w:rsidR="00000000" w:rsidRDefault="00E82A5C">
      <w:pPr>
        <w:pStyle w:val="Subject"/>
        <w:rPr>
          <w:u w:val="none"/>
          <w:rtl/>
        </w:rPr>
      </w:pPr>
    </w:p>
    <w:p w14:paraId="6AD8C00B" w14:textId="77777777" w:rsidR="00000000" w:rsidRDefault="00E82A5C">
      <w:pPr>
        <w:pStyle w:val="Subject"/>
        <w:rPr>
          <w:rFonts w:hint="cs"/>
          <w:u w:val="none"/>
          <w:rtl/>
        </w:rPr>
      </w:pPr>
    </w:p>
    <w:p w14:paraId="184C5711" w14:textId="77777777" w:rsidR="00000000" w:rsidRDefault="00E82A5C">
      <w:pPr>
        <w:pStyle w:val="Subject"/>
        <w:rPr>
          <w:rFonts w:hint="cs"/>
          <w:rtl/>
        </w:rPr>
      </w:pPr>
      <w:r>
        <w:rPr>
          <w:rFonts w:hint="cs"/>
          <w:rtl/>
        </w:rPr>
        <w:t>הצעת חוק דרכי מינוי היועץ המשפטי לממשלה ופרקליט המדינה, התשס"</w:t>
      </w:r>
      <w:r>
        <w:rPr>
          <w:rFonts w:hint="cs"/>
          <w:rtl/>
        </w:rPr>
        <w:t>ג-‏2003</w:t>
      </w:r>
    </w:p>
    <w:p w14:paraId="43B4DE66" w14:textId="77777777" w:rsidR="00000000" w:rsidRDefault="00E82A5C">
      <w:pPr>
        <w:pStyle w:val="a"/>
        <w:ind w:firstLine="0"/>
        <w:rPr>
          <w:rFonts w:hint="cs"/>
          <w:rtl/>
        </w:rPr>
      </w:pPr>
      <w:r>
        <w:rPr>
          <w:rFonts w:hint="cs"/>
          <w:rtl/>
        </w:rPr>
        <w:t>[נספחות.]</w:t>
      </w:r>
    </w:p>
    <w:p w14:paraId="0CC4C3E1" w14:textId="77777777" w:rsidR="00000000" w:rsidRDefault="00E82A5C">
      <w:pPr>
        <w:pStyle w:val="SubjectSub"/>
        <w:rPr>
          <w:rFonts w:hint="cs"/>
          <w:rtl/>
        </w:rPr>
      </w:pPr>
      <w:r>
        <w:rPr>
          <w:rFonts w:hint="cs"/>
          <w:rtl/>
        </w:rPr>
        <w:t>(הצעת קבוצת חברי הכנסת)</w:t>
      </w:r>
    </w:p>
    <w:p w14:paraId="739B3386" w14:textId="77777777" w:rsidR="00000000" w:rsidRDefault="00E82A5C">
      <w:pPr>
        <w:pStyle w:val="a"/>
        <w:rPr>
          <w:rtl/>
        </w:rPr>
      </w:pPr>
    </w:p>
    <w:p w14:paraId="2414A301" w14:textId="77777777" w:rsidR="00000000" w:rsidRDefault="00E82A5C">
      <w:pPr>
        <w:pStyle w:val="ad"/>
        <w:rPr>
          <w:rtl/>
        </w:rPr>
      </w:pPr>
      <w:r>
        <w:rPr>
          <w:rFonts w:hint="eastAsia"/>
          <w:rtl/>
        </w:rPr>
        <w:t>היו</w:t>
      </w:r>
      <w:r>
        <w:rPr>
          <w:rtl/>
        </w:rPr>
        <w:t>"ר יולי-יואל אדלשטיין:</w:t>
      </w:r>
    </w:p>
    <w:p w14:paraId="46BE12A3" w14:textId="77777777" w:rsidR="00000000" w:rsidRDefault="00E82A5C">
      <w:pPr>
        <w:pStyle w:val="a"/>
        <w:rPr>
          <w:rtl/>
        </w:rPr>
      </w:pPr>
    </w:p>
    <w:p w14:paraId="04DDD6AD" w14:textId="77777777" w:rsidR="00000000" w:rsidRDefault="00E82A5C">
      <w:pPr>
        <w:pStyle w:val="a"/>
        <w:rPr>
          <w:rFonts w:hint="cs"/>
          <w:rtl/>
        </w:rPr>
      </w:pPr>
      <w:r>
        <w:rPr>
          <w:rFonts w:hint="cs"/>
          <w:rtl/>
        </w:rPr>
        <w:t>חברי הכנסת, אנחנו נעבור להצעת חוק דרכי מינוי היועץ המשפטי לממשלה ופרקליט המדינה, התשס"ג-2003, של חברי הכנסת איתן כבל ודוד אזולאי, שמספרה פ/173. ינמק חבר הכנסת איתן כבל. בבקשה, עשר דקות.</w:t>
      </w:r>
    </w:p>
    <w:p w14:paraId="4D816E0F" w14:textId="77777777" w:rsidR="00000000" w:rsidRDefault="00E82A5C">
      <w:pPr>
        <w:pStyle w:val="a"/>
        <w:rPr>
          <w:rFonts w:hint="cs"/>
          <w:rtl/>
        </w:rPr>
      </w:pPr>
    </w:p>
    <w:p w14:paraId="79680CAA" w14:textId="77777777" w:rsidR="00000000" w:rsidRDefault="00E82A5C">
      <w:pPr>
        <w:pStyle w:val="ac"/>
        <w:rPr>
          <w:rtl/>
        </w:rPr>
      </w:pPr>
      <w:r>
        <w:rPr>
          <w:rtl/>
        </w:rPr>
        <w:t>רוני בר-און (הליכוד):</w:t>
      </w:r>
    </w:p>
    <w:p w14:paraId="27BAC015" w14:textId="77777777" w:rsidR="00000000" w:rsidRDefault="00E82A5C">
      <w:pPr>
        <w:pStyle w:val="a"/>
        <w:rPr>
          <w:rtl/>
        </w:rPr>
      </w:pPr>
    </w:p>
    <w:p w14:paraId="4267B5E1" w14:textId="77777777" w:rsidR="00000000" w:rsidRDefault="00E82A5C">
      <w:pPr>
        <w:pStyle w:val="a"/>
        <w:rPr>
          <w:rFonts w:hint="cs"/>
          <w:rtl/>
        </w:rPr>
      </w:pPr>
      <w:r>
        <w:rPr>
          <w:rFonts w:hint="cs"/>
          <w:rtl/>
        </w:rPr>
        <w:t>מה עם ההצעה של דוד טל?</w:t>
      </w:r>
    </w:p>
    <w:p w14:paraId="1FB940D2" w14:textId="77777777" w:rsidR="00000000" w:rsidRDefault="00E82A5C">
      <w:pPr>
        <w:pStyle w:val="a"/>
        <w:rPr>
          <w:rFonts w:hint="cs"/>
          <w:rtl/>
        </w:rPr>
      </w:pPr>
    </w:p>
    <w:p w14:paraId="20F88817" w14:textId="77777777" w:rsidR="00000000" w:rsidRDefault="00E82A5C">
      <w:pPr>
        <w:pStyle w:val="ad"/>
        <w:rPr>
          <w:rtl/>
        </w:rPr>
      </w:pPr>
      <w:r>
        <w:rPr>
          <w:rtl/>
        </w:rPr>
        <w:t>היו"ר יולי-יואל אדלשטיין:</w:t>
      </w:r>
    </w:p>
    <w:p w14:paraId="79899EFD" w14:textId="77777777" w:rsidR="00000000" w:rsidRDefault="00E82A5C">
      <w:pPr>
        <w:pStyle w:val="a"/>
        <w:rPr>
          <w:rtl/>
        </w:rPr>
      </w:pPr>
    </w:p>
    <w:p w14:paraId="2FA53870" w14:textId="77777777" w:rsidR="00000000" w:rsidRDefault="00E82A5C">
      <w:pPr>
        <w:pStyle w:val="a"/>
        <w:rPr>
          <w:rFonts w:hint="cs"/>
          <w:rtl/>
        </w:rPr>
      </w:pPr>
      <w:r>
        <w:rPr>
          <w:rFonts w:hint="cs"/>
          <w:rtl/>
        </w:rPr>
        <w:t>חברי הכנסת, חלו שינויים בסדר-היום, ולכן אני הולך לפי סדר-היום המעודכן והמתוקן כפי שקיבלתי אותו ממזכירות הכנסת. תודה.</w:t>
      </w:r>
    </w:p>
    <w:p w14:paraId="7072E325" w14:textId="77777777" w:rsidR="00000000" w:rsidRDefault="00E82A5C">
      <w:pPr>
        <w:pStyle w:val="a"/>
        <w:rPr>
          <w:rFonts w:hint="cs"/>
          <w:rtl/>
        </w:rPr>
      </w:pPr>
    </w:p>
    <w:p w14:paraId="02810712" w14:textId="77777777" w:rsidR="00000000" w:rsidRDefault="00E82A5C">
      <w:pPr>
        <w:pStyle w:val="Speaker"/>
        <w:rPr>
          <w:rtl/>
        </w:rPr>
      </w:pPr>
      <w:bookmarkStart w:id="115" w:name="FS000000445T14_05_2003_13_43_36"/>
      <w:bookmarkEnd w:id="115"/>
      <w:r>
        <w:rPr>
          <w:rFonts w:hint="eastAsia"/>
          <w:rtl/>
        </w:rPr>
        <w:t>איתן</w:t>
      </w:r>
      <w:r>
        <w:rPr>
          <w:rtl/>
        </w:rPr>
        <w:t xml:space="preserve"> כבל (העבודה-מימד):</w:t>
      </w:r>
    </w:p>
    <w:p w14:paraId="2AF8DE22" w14:textId="77777777" w:rsidR="00000000" w:rsidRDefault="00E82A5C">
      <w:pPr>
        <w:pStyle w:val="a"/>
        <w:rPr>
          <w:rFonts w:hint="cs"/>
          <w:rtl/>
        </w:rPr>
      </w:pPr>
    </w:p>
    <w:p w14:paraId="286E98B8" w14:textId="77777777" w:rsidR="00000000" w:rsidRDefault="00E82A5C">
      <w:pPr>
        <w:pStyle w:val="a"/>
        <w:rPr>
          <w:rFonts w:hint="cs"/>
          <w:rtl/>
        </w:rPr>
      </w:pPr>
      <w:r>
        <w:rPr>
          <w:rFonts w:hint="cs"/>
          <w:rtl/>
        </w:rPr>
        <w:t xml:space="preserve">אדוני היושב-ראש, חברי חברי הכנסת, אני </w:t>
      </w:r>
      <w:r>
        <w:rPr>
          <w:rFonts w:hint="cs"/>
          <w:rtl/>
        </w:rPr>
        <w:t xml:space="preserve">אזכיר לכם קצת נשכחות, היסטוריה. בעקבות מה שכונה בכלי התקשורת פרשת בר-און--חברון, הקימה הממשלה דאז ועדה בראשותו של השופט שמגר, על מנת שזו תקבע דרכי מינוי של היועץ המשפטי לממשלה. הוועדה אכן קיבלה החלטות, הביאה את המלצותיה בפני הממשלה, והממשלה אכן קיבלה פחות </w:t>
      </w:r>
      <w:r>
        <w:rPr>
          <w:rFonts w:hint="cs"/>
          <w:rtl/>
        </w:rPr>
        <w:t>או יותר את ההמלצות שהניח השופט שמגר. ראוי לציין שבסופה של אותה החלטת ממשלה התקבלה החלטה שהנושא יובא לחקיקה. חלפו להן שנים מספר והנושא לא נחקק בכנסת.</w:t>
      </w:r>
    </w:p>
    <w:p w14:paraId="35E59792" w14:textId="77777777" w:rsidR="00000000" w:rsidRDefault="00E82A5C">
      <w:pPr>
        <w:pStyle w:val="a"/>
        <w:ind w:firstLine="720"/>
        <w:rPr>
          <w:rFonts w:hint="cs"/>
          <w:rtl/>
        </w:rPr>
      </w:pPr>
    </w:p>
    <w:p w14:paraId="43F495E1" w14:textId="77777777" w:rsidR="00000000" w:rsidRDefault="00E82A5C">
      <w:pPr>
        <w:pStyle w:val="a"/>
        <w:ind w:firstLine="720"/>
        <w:rPr>
          <w:rFonts w:hint="cs"/>
          <w:rtl/>
        </w:rPr>
      </w:pPr>
      <w:r>
        <w:rPr>
          <w:rFonts w:hint="cs"/>
          <w:rtl/>
        </w:rPr>
        <w:t>אני החלטתי לקחת אותה החלטת ממשלה, שהיתה בהסכמה, ולהניח אותה במקום הממשלה, שלא עשתה זאת עד היום, כהצעת חוק.</w:t>
      </w:r>
      <w:r>
        <w:rPr>
          <w:rFonts w:hint="cs"/>
          <w:rtl/>
        </w:rPr>
        <w:t xml:space="preserve"> יתירה מזאת, החלטתי במסגרת הצעת החוק שאני מניח לכלול לא רק את היועץ המשפטי לממשלה, אלא אותו תהליך שבו מומלץ למנות יועץ משפטי לממשלה יהיה גם לגבי מינוי פרקליט המדינה.</w:t>
      </w:r>
    </w:p>
    <w:p w14:paraId="1926AA6A" w14:textId="77777777" w:rsidR="00000000" w:rsidRDefault="00E82A5C">
      <w:pPr>
        <w:pStyle w:val="a"/>
        <w:ind w:firstLine="720"/>
        <w:rPr>
          <w:rFonts w:hint="cs"/>
          <w:rtl/>
        </w:rPr>
      </w:pPr>
    </w:p>
    <w:p w14:paraId="7B645788" w14:textId="77777777" w:rsidR="00000000" w:rsidRDefault="00E82A5C">
      <w:pPr>
        <w:pStyle w:val="a"/>
        <w:ind w:firstLine="720"/>
        <w:rPr>
          <w:rFonts w:hint="cs"/>
          <w:rtl/>
        </w:rPr>
      </w:pPr>
      <w:r>
        <w:rPr>
          <w:rFonts w:hint="cs"/>
          <w:rtl/>
        </w:rPr>
        <w:t>מנקודת המבט שלי הנושא הוא בעל חשיבות גדולה, כיוון שבזמן הקרוב, בחודשים הקרובים, יותר או פ</w:t>
      </w:r>
      <w:r>
        <w:rPr>
          <w:rFonts w:hint="cs"/>
          <w:rtl/>
        </w:rPr>
        <w:t>חות, אמורים שני הנושאים בתפקיד להתחלף - גם היועץ המשפטי לממשלה וגם פרקליטת המדינה. כיוון שכך ראיתי דחיפות, וזאת בעיקר מתוך חשש שהממשלה עלולה לפעול על-פי הנהלים הקיימים. קרי, הממשלה היא זו שממנה את היועץ המשפטי לממשלה ופרקליט המדינה המתמנה על-ידי שר המשפטים</w:t>
      </w:r>
      <w:r>
        <w:rPr>
          <w:rFonts w:hint="cs"/>
          <w:rtl/>
        </w:rPr>
        <w:t xml:space="preserve"> ויש כל הכללים שידועים. </w:t>
      </w:r>
    </w:p>
    <w:p w14:paraId="537EF0FE" w14:textId="77777777" w:rsidR="00000000" w:rsidRDefault="00E82A5C">
      <w:pPr>
        <w:pStyle w:val="a"/>
        <w:ind w:firstLine="720"/>
        <w:rPr>
          <w:rFonts w:hint="cs"/>
          <w:rtl/>
        </w:rPr>
      </w:pPr>
    </w:p>
    <w:p w14:paraId="47F03264" w14:textId="77777777" w:rsidR="00000000" w:rsidRDefault="00E82A5C">
      <w:pPr>
        <w:pStyle w:val="a"/>
        <w:ind w:firstLine="720"/>
        <w:rPr>
          <w:rFonts w:hint="cs"/>
          <w:rtl/>
        </w:rPr>
      </w:pPr>
      <w:r>
        <w:rPr>
          <w:rFonts w:hint="cs"/>
          <w:rtl/>
        </w:rPr>
        <w:t xml:space="preserve">באופן עקרוני היינו מצפים ורוצים ושואפים, שגם היועץ המשפטי לממשלה וגם פרקליט המדינה </w:t>
      </w:r>
      <w:r>
        <w:rPr>
          <w:rtl/>
        </w:rPr>
        <w:t>–</w:t>
      </w:r>
      <w:r>
        <w:rPr>
          <w:rFonts w:hint="cs"/>
          <w:rtl/>
        </w:rPr>
        <w:t xml:space="preserve"> אנחנו מספיק סומכים עליהם ברמה העקרונית שהם ממלאים את תפקידם נאמנה ומחויבים לתפקיד. אבל, לצערנו, יש הלחצים המופעלים גם על היועץ המשפטי וגם על פרקל</w:t>
      </w:r>
      <w:r>
        <w:rPr>
          <w:rFonts w:hint="cs"/>
          <w:rtl/>
        </w:rPr>
        <w:t>יט המדינה בשנים האחרונות, והאווירה שבה יותר ויותר אנשי ציבור מגיעים למקומות שאנחנו מעדיפים שהם לא יגיעו אליהם. כך, מנקודת המבט שלי, נוצר מצב המחייב שגם היועץ המשפטי וגם פרקליט המדינה  ייבחרו על-ידי גוף ציבורי אובייקטיבי.</w:t>
      </w:r>
    </w:p>
    <w:p w14:paraId="64C9F24E" w14:textId="77777777" w:rsidR="00000000" w:rsidRDefault="00E82A5C">
      <w:pPr>
        <w:pStyle w:val="a"/>
        <w:rPr>
          <w:rFonts w:hint="cs"/>
          <w:rtl/>
        </w:rPr>
      </w:pPr>
    </w:p>
    <w:p w14:paraId="32617B38" w14:textId="77777777" w:rsidR="00000000" w:rsidRDefault="00E82A5C">
      <w:pPr>
        <w:pStyle w:val="a"/>
        <w:rPr>
          <w:rFonts w:hint="cs"/>
          <w:rtl/>
        </w:rPr>
      </w:pPr>
      <w:r>
        <w:rPr>
          <w:rFonts w:hint="cs"/>
          <w:rtl/>
        </w:rPr>
        <w:t>תראו, חברי חברי הכנסת, הן היועץ המ</w:t>
      </w:r>
      <w:r>
        <w:rPr>
          <w:rFonts w:hint="cs"/>
          <w:rtl/>
        </w:rPr>
        <w:t>שפטי לממשלה הנוכחי והן פרקליטת המדינה נושאים עיניהם לבית-המשפט העליון. בסופו של עניין, יש מי שאמון על הכללים לקבוע אם הם יהיו שופטי בית-המשפט העליון, ובדרך כזאת או אחרת לראש הממשלה או לשלוחיו יש השפעה מכרעת. כולנו בני-אדם בסופו של עניין. יתירה מכך, כשמדובר</w:t>
      </w:r>
      <w:r>
        <w:rPr>
          <w:rFonts w:hint="cs"/>
          <w:rtl/>
        </w:rPr>
        <w:t xml:space="preserve"> באלה שאמורים לקבוע מי יהיה יועץ משפטי ומי יהיה פרקליט מדינה, לראש הממשלה ולשלוחיו יש סמכות גדולה מאוד לקבוע מי הם יהיו. </w:t>
      </w:r>
    </w:p>
    <w:p w14:paraId="60C0E7DC" w14:textId="77777777" w:rsidR="00000000" w:rsidRDefault="00E82A5C">
      <w:pPr>
        <w:pStyle w:val="a"/>
        <w:rPr>
          <w:rFonts w:hint="cs"/>
          <w:rtl/>
        </w:rPr>
      </w:pPr>
    </w:p>
    <w:p w14:paraId="638BDEED" w14:textId="77777777" w:rsidR="00000000" w:rsidRDefault="00E82A5C">
      <w:pPr>
        <w:pStyle w:val="a"/>
        <w:rPr>
          <w:rFonts w:hint="cs"/>
          <w:rtl/>
        </w:rPr>
      </w:pPr>
      <w:r>
        <w:rPr>
          <w:rFonts w:hint="cs"/>
          <w:rtl/>
        </w:rPr>
        <w:t>אני לא רוצה לדבר סרה באף אחד, אבל כתוב: בפני עיוור לא תיתן מכשול. אני חושב שראוי שלא ניתן, או לא נכשיל אף אחד מהנושאים בתפקיד. בה בעת</w:t>
      </w:r>
      <w:r>
        <w:rPr>
          <w:rFonts w:hint="cs"/>
          <w:rtl/>
        </w:rPr>
        <w:t xml:space="preserve">, כפי שאמרתי, שתי הסמכויות המרכזיות האלה עוסקות בעניינים מרכזיים הנוגעים לראש הממשלה, אריאל שרון. </w:t>
      </w:r>
    </w:p>
    <w:p w14:paraId="07F41B8B" w14:textId="77777777" w:rsidR="00000000" w:rsidRDefault="00E82A5C">
      <w:pPr>
        <w:pStyle w:val="a"/>
        <w:rPr>
          <w:rFonts w:hint="cs"/>
          <w:rtl/>
        </w:rPr>
      </w:pPr>
    </w:p>
    <w:p w14:paraId="3AD1571F" w14:textId="77777777" w:rsidR="00000000" w:rsidRDefault="00E82A5C">
      <w:pPr>
        <w:pStyle w:val="a"/>
        <w:rPr>
          <w:rFonts w:hint="cs"/>
          <w:rtl/>
        </w:rPr>
      </w:pPr>
      <w:r>
        <w:rPr>
          <w:rFonts w:hint="cs"/>
          <w:rtl/>
        </w:rPr>
        <w:t xml:space="preserve">חשוב לי להדגיש שהגעתי להסכמה עם שר המשפטים שהממשלה תתמוך בקריאה הטרומית בהצעה כפי שאני מעלה אותה היום. </w:t>
      </w:r>
    </w:p>
    <w:p w14:paraId="0C081FE0" w14:textId="77777777" w:rsidR="00000000" w:rsidRDefault="00E82A5C">
      <w:pPr>
        <w:pStyle w:val="a"/>
        <w:ind w:firstLine="0"/>
        <w:rPr>
          <w:rFonts w:hint="cs"/>
          <w:rtl/>
        </w:rPr>
      </w:pPr>
    </w:p>
    <w:p w14:paraId="2EBB7F29" w14:textId="77777777" w:rsidR="00000000" w:rsidRDefault="00E82A5C">
      <w:pPr>
        <w:pStyle w:val="ac"/>
        <w:rPr>
          <w:rtl/>
        </w:rPr>
      </w:pPr>
      <w:r>
        <w:rPr>
          <w:rFonts w:hint="eastAsia"/>
          <w:rtl/>
        </w:rPr>
        <w:t>אברהם</w:t>
      </w:r>
      <w:r>
        <w:rPr>
          <w:rtl/>
        </w:rPr>
        <w:t xml:space="preserve"> רביץ (יהדות התורה):</w:t>
      </w:r>
    </w:p>
    <w:p w14:paraId="6A0A16DE" w14:textId="77777777" w:rsidR="00000000" w:rsidRDefault="00E82A5C">
      <w:pPr>
        <w:pStyle w:val="a"/>
        <w:rPr>
          <w:rFonts w:hint="cs"/>
          <w:rtl/>
        </w:rPr>
      </w:pPr>
    </w:p>
    <w:p w14:paraId="201C2DB9" w14:textId="77777777" w:rsidR="00000000" w:rsidRDefault="00E82A5C">
      <w:pPr>
        <w:pStyle w:val="a"/>
        <w:rPr>
          <w:rFonts w:hint="cs"/>
          <w:rtl/>
        </w:rPr>
      </w:pPr>
      <w:r>
        <w:rPr>
          <w:rFonts w:hint="cs"/>
          <w:rtl/>
        </w:rPr>
        <w:t>יש לך נאום בן דקה בסך הכ</w:t>
      </w:r>
      <w:r>
        <w:rPr>
          <w:rFonts w:hint="cs"/>
          <w:rtl/>
        </w:rPr>
        <w:t>ול.</w:t>
      </w:r>
    </w:p>
    <w:p w14:paraId="7412DB56" w14:textId="77777777" w:rsidR="00000000" w:rsidRDefault="00E82A5C">
      <w:pPr>
        <w:pStyle w:val="a"/>
        <w:ind w:firstLine="0"/>
        <w:rPr>
          <w:rFonts w:hint="cs"/>
          <w:rtl/>
        </w:rPr>
      </w:pPr>
    </w:p>
    <w:p w14:paraId="127556E0" w14:textId="77777777" w:rsidR="00000000" w:rsidRDefault="00E82A5C">
      <w:pPr>
        <w:pStyle w:val="Speaker"/>
        <w:rPr>
          <w:rtl/>
        </w:rPr>
      </w:pPr>
      <w:bookmarkStart w:id="116" w:name="FS000000445T14_05_2003_13_16_49"/>
      <w:bookmarkEnd w:id="116"/>
      <w:r>
        <w:rPr>
          <w:rFonts w:hint="eastAsia"/>
          <w:rtl/>
        </w:rPr>
        <w:t>איתן</w:t>
      </w:r>
      <w:r>
        <w:rPr>
          <w:rtl/>
        </w:rPr>
        <w:t xml:space="preserve"> כבל (העבודה-מימד):</w:t>
      </w:r>
    </w:p>
    <w:p w14:paraId="3A9280C1" w14:textId="77777777" w:rsidR="00000000" w:rsidRDefault="00E82A5C">
      <w:pPr>
        <w:pStyle w:val="a"/>
        <w:rPr>
          <w:rFonts w:hint="cs"/>
          <w:rtl/>
        </w:rPr>
      </w:pPr>
    </w:p>
    <w:p w14:paraId="21623A7E" w14:textId="77777777" w:rsidR="00000000" w:rsidRDefault="00E82A5C">
      <w:pPr>
        <w:pStyle w:val="a"/>
        <w:rPr>
          <w:rFonts w:hint="cs"/>
          <w:rtl/>
        </w:rPr>
      </w:pPr>
      <w:r>
        <w:rPr>
          <w:rFonts w:hint="cs"/>
          <w:rtl/>
        </w:rPr>
        <w:t>אבל חשוב להביא את הדברים כפי שאני מציג אותם, אדוני. אני מניח שאתה לא היית מוותר על זכותך.</w:t>
      </w:r>
    </w:p>
    <w:p w14:paraId="506AA719" w14:textId="77777777" w:rsidR="00000000" w:rsidRDefault="00E82A5C">
      <w:pPr>
        <w:pStyle w:val="a"/>
        <w:ind w:firstLine="0"/>
        <w:rPr>
          <w:rFonts w:hint="cs"/>
          <w:rtl/>
        </w:rPr>
      </w:pPr>
    </w:p>
    <w:p w14:paraId="2699542F" w14:textId="77777777" w:rsidR="00000000" w:rsidRDefault="00E82A5C">
      <w:pPr>
        <w:pStyle w:val="ad"/>
        <w:rPr>
          <w:rFonts w:hint="cs"/>
          <w:rtl/>
        </w:rPr>
      </w:pPr>
      <w:r>
        <w:rPr>
          <w:rtl/>
        </w:rPr>
        <w:t>היו"ר</w:t>
      </w:r>
      <w:r>
        <w:rPr>
          <w:rFonts w:hint="cs"/>
          <w:rtl/>
        </w:rPr>
        <w:t xml:space="preserve"> יולי-יואל אדלשטיין</w:t>
      </w:r>
      <w:r>
        <w:rPr>
          <w:rtl/>
        </w:rPr>
        <w:t>:</w:t>
      </w:r>
    </w:p>
    <w:p w14:paraId="633F4A57" w14:textId="77777777" w:rsidR="00000000" w:rsidRDefault="00E82A5C">
      <w:pPr>
        <w:pStyle w:val="a"/>
        <w:rPr>
          <w:rFonts w:hint="cs"/>
          <w:rtl/>
        </w:rPr>
      </w:pPr>
    </w:p>
    <w:p w14:paraId="0E13DF73" w14:textId="77777777" w:rsidR="00000000" w:rsidRDefault="00E82A5C">
      <w:pPr>
        <w:pStyle w:val="a"/>
        <w:rPr>
          <w:rFonts w:hint="cs"/>
          <w:rtl/>
        </w:rPr>
      </w:pPr>
      <w:r>
        <w:rPr>
          <w:rFonts w:hint="cs"/>
          <w:rtl/>
        </w:rPr>
        <w:t>זה לא עניין של ויתור על זכות. חבר הכנסת רביץ אומר דברי טעם, רק שלא מופיע ברישומינו שהממשלה מסכימה להצעה הזאת</w:t>
      </w:r>
      <w:r>
        <w:rPr>
          <w:rFonts w:hint="cs"/>
          <w:rtl/>
        </w:rPr>
        <w:t>.</w:t>
      </w:r>
    </w:p>
    <w:p w14:paraId="2B6FEB36" w14:textId="77777777" w:rsidR="00000000" w:rsidRDefault="00E82A5C">
      <w:pPr>
        <w:pStyle w:val="a"/>
        <w:ind w:firstLine="0"/>
        <w:rPr>
          <w:rFonts w:hint="cs"/>
          <w:rtl/>
        </w:rPr>
      </w:pPr>
    </w:p>
    <w:p w14:paraId="7F9F4570" w14:textId="77777777" w:rsidR="00000000" w:rsidRDefault="00E82A5C">
      <w:pPr>
        <w:pStyle w:val="SpeakerCon"/>
        <w:rPr>
          <w:rtl/>
        </w:rPr>
      </w:pPr>
      <w:bookmarkStart w:id="117" w:name="FS000000445T14_05_2003_13_17_27C"/>
      <w:bookmarkEnd w:id="117"/>
      <w:r>
        <w:rPr>
          <w:rtl/>
        </w:rPr>
        <w:t>איתן כבל (העבודה-מימד):</w:t>
      </w:r>
    </w:p>
    <w:p w14:paraId="1C37DD30" w14:textId="77777777" w:rsidR="00000000" w:rsidRDefault="00E82A5C">
      <w:pPr>
        <w:pStyle w:val="a"/>
        <w:rPr>
          <w:rtl/>
        </w:rPr>
      </w:pPr>
    </w:p>
    <w:p w14:paraId="262D4BE3" w14:textId="77777777" w:rsidR="00000000" w:rsidRDefault="00E82A5C">
      <w:pPr>
        <w:pStyle w:val="a"/>
        <w:rPr>
          <w:rFonts w:hint="cs"/>
          <w:rtl/>
        </w:rPr>
      </w:pPr>
      <w:r>
        <w:rPr>
          <w:rFonts w:hint="cs"/>
          <w:rtl/>
        </w:rPr>
        <w:t>אדוני היושב-ראש, אם תקשיב לי עד הסוף אתה תשמע את הדברים. יש הסכמה, אבל היא הסכמה מוגבלת בסופו של עניין. זו לא הסכמה אוטומטית. בסופו של עניין, במהלך הסיכום גם נאמרו דברים נוספים, שמשמעותם שאם בזמן הקרוב הממשלה תמנה את היועץ המשפט</w:t>
      </w:r>
      <w:r>
        <w:rPr>
          <w:rFonts w:hint="cs"/>
          <w:rtl/>
        </w:rPr>
        <w:t xml:space="preserve">י ואת פרקליט המדינה שלא על-פי החלטת הממשלה </w:t>
      </w:r>
      <w:r>
        <w:rPr>
          <w:rtl/>
        </w:rPr>
        <w:t>–</w:t>
      </w:r>
      <w:r>
        <w:rPr>
          <w:rFonts w:hint="cs"/>
          <w:rtl/>
        </w:rPr>
        <w:t xml:space="preserve"> קרי, אדוני השר, על-פי ועדה אובייקטיבית שתמנה אותם, קרי, שהיא איננה עומדת בהסכמה שלי להמשיך עם תהליך החקיקה </w:t>
      </w:r>
      <w:r>
        <w:rPr>
          <w:rtl/>
        </w:rPr>
        <w:t>–</w:t>
      </w:r>
      <w:r>
        <w:rPr>
          <w:rFonts w:hint="cs"/>
          <w:rtl/>
        </w:rPr>
        <w:t xml:space="preserve"> אני אראה עצמי כמי שרשאי להמשיך בתהליך החקיקה כאילו אין הסכמה עם הממשלה. חשוב להדגיש זאת. </w:t>
      </w:r>
    </w:p>
    <w:p w14:paraId="32C507F3" w14:textId="77777777" w:rsidR="00000000" w:rsidRDefault="00E82A5C">
      <w:pPr>
        <w:pStyle w:val="a"/>
        <w:rPr>
          <w:rFonts w:hint="cs"/>
          <w:rtl/>
        </w:rPr>
      </w:pPr>
    </w:p>
    <w:p w14:paraId="4BCECFDE" w14:textId="77777777" w:rsidR="00000000" w:rsidRDefault="00E82A5C">
      <w:pPr>
        <w:pStyle w:val="a"/>
        <w:rPr>
          <w:rFonts w:hint="cs"/>
          <w:rtl/>
        </w:rPr>
      </w:pPr>
      <w:r>
        <w:rPr>
          <w:rFonts w:hint="cs"/>
          <w:rtl/>
        </w:rPr>
        <w:t>לכן, אני הב</w:t>
      </w:r>
      <w:r>
        <w:rPr>
          <w:rFonts w:hint="cs"/>
          <w:rtl/>
        </w:rPr>
        <w:t xml:space="preserve">עתי את הסכמתי, ואני מאוד מקווה שהעניין יוסדר בתוך שלושה חודשים, אדוני השר. זה עניין חוצה מפלגות. זה לא עניין של מפלגה או של צד כזה או אחר של הבית. זה עניין אמיתי, ואני מתייחס אליו מנקודת המבט הזאת בלבד, לא מתוך קנטרנות, לא מתוך וכחנות, אלא זה עניין אמיתי. </w:t>
      </w:r>
      <w:r>
        <w:rPr>
          <w:rFonts w:hint="cs"/>
          <w:rtl/>
        </w:rPr>
        <w:t>אני מאוד מקווה שכך אכן תפעל. תודה רבה.</w:t>
      </w:r>
    </w:p>
    <w:p w14:paraId="58094247" w14:textId="77777777" w:rsidR="00000000" w:rsidRDefault="00E82A5C">
      <w:pPr>
        <w:pStyle w:val="ad"/>
        <w:rPr>
          <w:rFonts w:hint="cs"/>
          <w:rtl/>
        </w:rPr>
      </w:pPr>
    </w:p>
    <w:p w14:paraId="76407455" w14:textId="77777777" w:rsidR="00000000" w:rsidRDefault="00E82A5C">
      <w:pPr>
        <w:pStyle w:val="ad"/>
        <w:rPr>
          <w:rtl/>
        </w:rPr>
      </w:pPr>
      <w:r>
        <w:rPr>
          <w:rtl/>
        </w:rPr>
        <w:t>היו"ר</w:t>
      </w:r>
      <w:r>
        <w:rPr>
          <w:rFonts w:hint="cs"/>
          <w:rtl/>
        </w:rPr>
        <w:t xml:space="preserve"> יולי-יואל אדלשטיין</w:t>
      </w:r>
      <w:r>
        <w:rPr>
          <w:rtl/>
        </w:rPr>
        <w:t>:</w:t>
      </w:r>
    </w:p>
    <w:p w14:paraId="21BBD937" w14:textId="77777777" w:rsidR="00000000" w:rsidRDefault="00E82A5C">
      <w:pPr>
        <w:pStyle w:val="a"/>
        <w:rPr>
          <w:rtl/>
        </w:rPr>
      </w:pPr>
    </w:p>
    <w:p w14:paraId="3E88E208" w14:textId="77777777" w:rsidR="00000000" w:rsidRDefault="00E82A5C">
      <w:pPr>
        <w:pStyle w:val="a"/>
        <w:rPr>
          <w:rFonts w:hint="cs"/>
          <w:rtl/>
        </w:rPr>
      </w:pPr>
      <w:r>
        <w:rPr>
          <w:rFonts w:hint="cs"/>
          <w:rtl/>
        </w:rPr>
        <w:t>אני מאוד מודה לחבר הכנסת איתן כבל. ישיב, כאמור, שר המשפטים יוסף לפיד. בבקשה.</w:t>
      </w:r>
    </w:p>
    <w:p w14:paraId="24541896" w14:textId="77777777" w:rsidR="00000000" w:rsidRDefault="00E82A5C">
      <w:pPr>
        <w:pStyle w:val="a"/>
        <w:ind w:firstLine="0"/>
        <w:rPr>
          <w:rFonts w:hint="cs"/>
          <w:rtl/>
        </w:rPr>
      </w:pPr>
    </w:p>
    <w:p w14:paraId="493FF780" w14:textId="77777777" w:rsidR="00000000" w:rsidRDefault="00E82A5C">
      <w:pPr>
        <w:pStyle w:val="ac"/>
        <w:rPr>
          <w:rtl/>
        </w:rPr>
      </w:pPr>
      <w:r>
        <w:rPr>
          <w:rFonts w:hint="eastAsia"/>
          <w:rtl/>
        </w:rPr>
        <w:t>רומן</w:t>
      </w:r>
      <w:r>
        <w:rPr>
          <w:rtl/>
        </w:rPr>
        <w:t xml:space="preserve"> ברונפמן (מרצ):</w:t>
      </w:r>
    </w:p>
    <w:p w14:paraId="3606CE81" w14:textId="77777777" w:rsidR="00000000" w:rsidRDefault="00E82A5C">
      <w:pPr>
        <w:pStyle w:val="a"/>
        <w:rPr>
          <w:rFonts w:hint="cs"/>
          <w:rtl/>
        </w:rPr>
      </w:pPr>
    </w:p>
    <w:p w14:paraId="3E2CFF02" w14:textId="77777777" w:rsidR="00000000" w:rsidRDefault="00E82A5C">
      <w:pPr>
        <w:pStyle w:val="a"/>
        <w:rPr>
          <w:rFonts w:hint="cs"/>
          <w:rtl/>
        </w:rPr>
      </w:pPr>
      <w:r>
        <w:rPr>
          <w:rFonts w:hint="cs"/>
          <w:rtl/>
        </w:rPr>
        <w:t>אדוני היושב-ראש, ההצעה שלי היא הצעה זהה.</w:t>
      </w:r>
    </w:p>
    <w:p w14:paraId="5F3FC8E4" w14:textId="77777777" w:rsidR="00000000" w:rsidRDefault="00E82A5C">
      <w:pPr>
        <w:pStyle w:val="a"/>
        <w:ind w:firstLine="0"/>
        <w:rPr>
          <w:rFonts w:hint="cs"/>
          <w:rtl/>
        </w:rPr>
      </w:pPr>
    </w:p>
    <w:p w14:paraId="2D0AB283" w14:textId="77777777" w:rsidR="00000000" w:rsidRDefault="00E82A5C">
      <w:pPr>
        <w:pStyle w:val="ad"/>
        <w:rPr>
          <w:rFonts w:hint="cs"/>
          <w:rtl/>
        </w:rPr>
      </w:pPr>
      <w:r>
        <w:rPr>
          <w:rtl/>
        </w:rPr>
        <w:t>היו"ר</w:t>
      </w:r>
      <w:r>
        <w:rPr>
          <w:rFonts w:hint="cs"/>
          <w:rtl/>
        </w:rPr>
        <w:t xml:space="preserve"> יולי-יואל אדלשטיין</w:t>
      </w:r>
      <w:r>
        <w:rPr>
          <w:rtl/>
        </w:rPr>
        <w:t>:</w:t>
      </w:r>
    </w:p>
    <w:p w14:paraId="0E6F23B5" w14:textId="77777777" w:rsidR="00000000" w:rsidRDefault="00E82A5C">
      <w:pPr>
        <w:pStyle w:val="a"/>
        <w:rPr>
          <w:rFonts w:hint="cs"/>
          <w:rtl/>
        </w:rPr>
      </w:pPr>
    </w:p>
    <w:p w14:paraId="58B9A19B" w14:textId="77777777" w:rsidR="00000000" w:rsidRDefault="00E82A5C">
      <w:pPr>
        <w:pStyle w:val="a"/>
        <w:rPr>
          <w:rFonts w:hint="cs"/>
          <w:rtl/>
        </w:rPr>
      </w:pPr>
      <w:r>
        <w:rPr>
          <w:rFonts w:hint="cs"/>
          <w:rtl/>
        </w:rPr>
        <w:t>שר המשפטים ביקש להשיב</w:t>
      </w:r>
      <w:r>
        <w:rPr>
          <w:rFonts w:hint="cs"/>
          <w:rtl/>
        </w:rPr>
        <w:t xml:space="preserve"> בנפרד על שתי ההצעות. אדוני השר, בבקשה.</w:t>
      </w:r>
    </w:p>
    <w:p w14:paraId="6479A2C1" w14:textId="77777777" w:rsidR="00000000" w:rsidRDefault="00E82A5C">
      <w:pPr>
        <w:pStyle w:val="Speaker"/>
        <w:rPr>
          <w:rFonts w:hint="cs"/>
          <w:rtl/>
        </w:rPr>
      </w:pPr>
      <w:bookmarkStart w:id="118" w:name="FS000000517T14_05_2003_13_20_27"/>
      <w:bookmarkEnd w:id="118"/>
    </w:p>
    <w:p w14:paraId="2965B216" w14:textId="77777777" w:rsidR="00000000" w:rsidRDefault="00E82A5C">
      <w:pPr>
        <w:pStyle w:val="Speaker"/>
        <w:rPr>
          <w:rtl/>
        </w:rPr>
      </w:pPr>
      <w:r>
        <w:rPr>
          <w:rFonts w:hint="eastAsia"/>
          <w:rtl/>
        </w:rPr>
        <w:t>שר</w:t>
      </w:r>
      <w:r>
        <w:rPr>
          <w:rtl/>
        </w:rPr>
        <w:t xml:space="preserve"> המשפטים יוסף לפיד:</w:t>
      </w:r>
    </w:p>
    <w:p w14:paraId="3D6DC604" w14:textId="77777777" w:rsidR="00000000" w:rsidRDefault="00E82A5C">
      <w:pPr>
        <w:pStyle w:val="a"/>
        <w:rPr>
          <w:rFonts w:hint="cs"/>
          <w:rtl/>
        </w:rPr>
      </w:pPr>
    </w:p>
    <w:p w14:paraId="375260FE" w14:textId="77777777" w:rsidR="00000000" w:rsidRDefault="00E82A5C">
      <w:pPr>
        <w:pStyle w:val="a"/>
        <w:rPr>
          <w:rFonts w:hint="cs"/>
          <w:rtl/>
        </w:rPr>
      </w:pPr>
      <w:r>
        <w:rPr>
          <w:rFonts w:hint="cs"/>
          <w:rtl/>
        </w:rPr>
        <w:t>אדוני היושב-ראש, אכן הגענו להסכמה בינינו שתוביל לכך שנוכל לתמוך. הואיל וקיבלנו פה הסבר מפורט על המניעים של חבר הכנסת כבל, אני רוצה שגם עמדת הממשלה תהיה רשומה לשימוש בעתיד.</w:t>
      </w:r>
    </w:p>
    <w:p w14:paraId="6E5FCC6F" w14:textId="77777777" w:rsidR="00000000" w:rsidRDefault="00E82A5C">
      <w:pPr>
        <w:pStyle w:val="a"/>
        <w:rPr>
          <w:rFonts w:hint="cs"/>
          <w:rtl/>
        </w:rPr>
      </w:pPr>
    </w:p>
    <w:p w14:paraId="6C32A832" w14:textId="77777777" w:rsidR="00000000" w:rsidRDefault="00E82A5C">
      <w:pPr>
        <w:pStyle w:val="a"/>
        <w:rPr>
          <w:rFonts w:hint="cs"/>
          <w:rtl/>
        </w:rPr>
      </w:pPr>
      <w:r>
        <w:rPr>
          <w:rFonts w:hint="cs"/>
          <w:rtl/>
        </w:rPr>
        <w:t>הצעת החוק של חבר הכ</w:t>
      </w:r>
      <w:r>
        <w:rPr>
          <w:rFonts w:hint="cs"/>
          <w:rtl/>
        </w:rPr>
        <w:t>נסת כבל באה לעגן בחוק את החלטת הממשלה, שכבר התקבלה בעקבות דוח ועדת-שמגר בעניין מינוי היועץ המשפטי לממשלה, וכן הוחלט להחיל את ההליך שנקבע בהחלטה האמורה גם לעניין מינוי פרקליט המדינה עם התיקונים המתבקשים מהשוני בתפקידים.</w:t>
      </w:r>
    </w:p>
    <w:p w14:paraId="6E6B7954" w14:textId="77777777" w:rsidR="00000000" w:rsidRDefault="00E82A5C">
      <w:pPr>
        <w:pStyle w:val="a"/>
        <w:rPr>
          <w:rFonts w:hint="cs"/>
          <w:rtl/>
        </w:rPr>
      </w:pPr>
    </w:p>
    <w:p w14:paraId="2C1A6C66" w14:textId="77777777" w:rsidR="00000000" w:rsidRDefault="00E82A5C">
      <w:pPr>
        <w:pStyle w:val="a"/>
        <w:rPr>
          <w:rFonts w:hint="cs"/>
          <w:rtl/>
        </w:rPr>
      </w:pPr>
      <w:r>
        <w:rPr>
          <w:rFonts w:hint="cs"/>
          <w:rtl/>
        </w:rPr>
        <w:t xml:space="preserve">הממשלה קיבלה החלטה בנושא זה, כאמור, </w:t>
      </w:r>
      <w:r>
        <w:rPr>
          <w:rFonts w:hint="cs"/>
          <w:rtl/>
        </w:rPr>
        <w:t>ואף החליטה כי משרד המשפטים יכין הצעת חוק בנושא זה ובנושא מינוי פרקליט המדינה.</w:t>
      </w:r>
    </w:p>
    <w:p w14:paraId="0CBD59A7" w14:textId="77777777" w:rsidR="00000000" w:rsidRDefault="00E82A5C">
      <w:pPr>
        <w:pStyle w:val="a"/>
        <w:rPr>
          <w:rFonts w:hint="cs"/>
          <w:rtl/>
        </w:rPr>
      </w:pPr>
    </w:p>
    <w:p w14:paraId="572511EA" w14:textId="77777777" w:rsidR="00000000" w:rsidRDefault="00E82A5C">
      <w:pPr>
        <w:pStyle w:val="a"/>
        <w:rPr>
          <w:rFonts w:hint="cs"/>
          <w:rtl/>
        </w:rPr>
      </w:pPr>
      <w:r>
        <w:rPr>
          <w:rFonts w:hint="cs"/>
          <w:rtl/>
        </w:rPr>
        <w:t>מכל מקום, חבר הכנסת כבל, אם מחר ניגש למינוי, אנחנו נעשה זאת גם בלי החוק, על-פי אותו התרשים של ועדת-שמגר.</w:t>
      </w:r>
    </w:p>
    <w:p w14:paraId="442D2B54" w14:textId="77777777" w:rsidR="00000000" w:rsidRDefault="00E82A5C">
      <w:pPr>
        <w:pStyle w:val="a"/>
        <w:rPr>
          <w:rFonts w:hint="cs"/>
          <w:rtl/>
        </w:rPr>
      </w:pPr>
    </w:p>
    <w:p w14:paraId="13E40FE2" w14:textId="77777777" w:rsidR="00000000" w:rsidRDefault="00E82A5C">
      <w:pPr>
        <w:pStyle w:val="a"/>
        <w:rPr>
          <w:rFonts w:hint="cs"/>
          <w:rtl/>
        </w:rPr>
      </w:pPr>
      <w:r>
        <w:rPr>
          <w:rFonts w:hint="cs"/>
          <w:rtl/>
        </w:rPr>
        <w:t>שרי המשפטים בזמנם ביילין ושטרית החליטו שלא ליזום לעת עתה הצעת חוק בנושא</w:t>
      </w:r>
      <w:r>
        <w:rPr>
          <w:rFonts w:hint="cs"/>
          <w:rtl/>
        </w:rPr>
        <w:t>, וזאת על מנת שתחילה תופעל החלטת הממשלה הלכה למעשה, כדי להעביר אותה באיזה מבחן של המציאות.</w:t>
      </w:r>
    </w:p>
    <w:p w14:paraId="2F4206D4" w14:textId="77777777" w:rsidR="00000000" w:rsidRDefault="00E82A5C">
      <w:pPr>
        <w:pStyle w:val="a"/>
        <w:rPr>
          <w:rFonts w:hint="cs"/>
          <w:rtl/>
        </w:rPr>
      </w:pPr>
    </w:p>
    <w:p w14:paraId="130CAF90" w14:textId="77777777" w:rsidR="00000000" w:rsidRDefault="00E82A5C">
      <w:pPr>
        <w:pStyle w:val="a"/>
        <w:rPr>
          <w:rFonts w:hint="cs"/>
          <w:rtl/>
        </w:rPr>
      </w:pPr>
      <w:r>
        <w:rPr>
          <w:rFonts w:hint="cs"/>
          <w:rtl/>
        </w:rPr>
        <w:t xml:space="preserve">הוועדה הציבורית אכן מונתה, בהתאם להחלטת הממשלה </w:t>
      </w:r>
      <w:r>
        <w:rPr>
          <w:rtl/>
        </w:rPr>
        <w:t>–</w:t>
      </w:r>
      <w:r>
        <w:rPr>
          <w:rFonts w:hint="cs"/>
          <w:rtl/>
        </w:rPr>
        <w:t xml:space="preserve"> והשופט בך נתמנה ליושב-ראש </w:t>
      </w:r>
      <w:r>
        <w:rPr>
          <w:rtl/>
        </w:rPr>
        <w:t>–</w:t>
      </w:r>
      <w:r>
        <w:rPr>
          <w:rFonts w:hint="cs"/>
          <w:rtl/>
        </w:rPr>
        <w:t xml:space="preserve"> ועתה יש צורך לחדש את הרכבה. אני כבר מודיע לך, שאינני רואה שום סיבה למה השופט בך, אם ייא</w:t>
      </w:r>
      <w:r>
        <w:rPr>
          <w:rFonts w:hint="cs"/>
          <w:rtl/>
        </w:rPr>
        <w:t>ות, לא ימשיך לכהן בראש הוועדה הזאת. אנו עדיין סבורים כי עדיף להמתין ולבחון את ההליך לפני הבאתו לחקיקה ראשית.</w:t>
      </w:r>
    </w:p>
    <w:p w14:paraId="68B7D1CB" w14:textId="77777777" w:rsidR="00000000" w:rsidRDefault="00E82A5C">
      <w:pPr>
        <w:pStyle w:val="a"/>
        <w:rPr>
          <w:rFonts w:hint="cs"/>
          <w:rtl/>
        </w:rPr>
      </w:pPr>
    </w:p>
    <w:p w14:paraId="6EF85892" w14:textId="77777777" w:rsidR="00000000" w:rsidRDefault="00E82A5C">
      <w:pPr>
        <w:pStyle w:val="a"/>
        <w:rPr>
          <w:rFonts w:hint="cs"/>
          <w:rtl/>
        </w:rPr>
      </w:pPr>
      <w:r>
        <w:rPr>
          <w:rFonts w:hint="cs"/>
          <w:rtl/>
        </w:rPr>
        <w:t>אני מתכוון להביא בקרוב לממשלה הצעת החלטה באשר לדרכי מינוי פרקליט המדינה ולקבוע הליך בחירה אשר יביא בחשבון את השוני בין שני התפקידים.</w:t>
      </w:r>
    </w:p>
    <w:p w14:paraId="486AD498" w14:textId="77777777" w:rsidR="00000000" w:rsidRDefault="00E82A5C">
      <w:pPr>
        <w:pStyle w:val="a"/>
        <w:rPr>
          <w:rFonts w:hint="cs"/>
          <w:rtl/>
        </w:rPr>
      </w:pPr>
    </w:p>
    <w:p w14:paraId="456AB94A" w14:textId="77777777" w:rsidR="00000000" w:rsidRDefault="00E82A5C">
      <w:pPr>
        <w:pStyle w:val="a"/>
        <w:rPr>
          <w:rFonts w:hint="cs"/>
          <w:rtl/>
        </w:rPr>
      </w:pPr>
      <w:r>
        <w:rPr>
          <w:rFonts w:hint="cs"/>
          <w:rtl/>
        </w:rPr>
        <w:t>חבר הכנסת כב</w:t>
      </w:r>
      <w:r>
        <w:rPr>
          <w:rFonts w:hint="cs"/>
          <w:rtl/>
        </w:rPr>
        <w:t>ל הסכים, כל עוד הממשלה תפעל בהתאם להחלטתה בנושא מינוי היועץ, שלא לקדם את הצעתו מעבר לקריאה הטרומית, ולאפשר להליך להיות מיושם פעם אחת לפני שהדברים יעוגנו סופית בחקיקה.</w:t>
      </w:r>
    </w:p>
    <w:p w14:paraId="2A531F34" w14:textId="77777777" w:rsidR="00000000" w:rsidRDefault="00E82A5C">
      <w:pPr>
        <w:pStyle w:val="a"/>
        <w:rPr>
          <w:rFonts w:hint="cs"/>
          <w:rtl/>
        </w:rPr>
      </w:pPr>
    </w:p>
    <w:p w14:paraId="51E0E721" w14:textId="77777777" w:rsidR="00000000" w:rsidRDefault="00E82A5C">
      <w:pPr>
        <w:pStyle w:val="a"/>
        <w:rPr>
          <w:rFonts w:hint="cs"/>
          <w:rtl/>
        </w:rPr>
      </w:pPr>
      <w:r>
        <w:rPr>
          <w:rFonts w:hint="cs"/>
          <w:rtl/>
        </w:rPr>
        <w:t xml:space="preserve">הממשלה תביא הצעת חקיקה כזאת, כאמור, ואזי חבר הכנסת כבל יסכים בוודאי להצטרף להצעת הממשלה </w:t>
      </w:r>
      <w:r>
        <w:rPr>
          <w:rFonts w:hint="cs"/>
          <w:rtl/>
        </w:rPr>
        <w:t>אם היא תתאים ליעדיו.</w:t>
      </w:r>
    </w:p>
    <w:p w14:paraId="3C0FC3A4" w14:textId="77777777" w:rsidR="00000000" w:rsidRDefault="00E82A5C">
      <w:pPr>
        <w:pStyle w:val="a"/>
        <w:rPr>
          <w:rFonts w:hint="cs"/>
          <w:rtl/>
        </w:rPr>
      </w:pPr>
    </w:p>
    <w:p w14:paraId="43D13E93" w14:textId="77777777" w:rsidR="00000000" w:rsidRDefault="00E82A5C">
      <w:pPr>
        <w:pStyle w:val="a"/>
        <w:rPr>
          <w:rFonts w:hint="cs"/>
          <w:rtl/>
        </w:rPr>
      </w:pPr>
      <w:r>
        <w:rPr>
          <w:rFonts w:hint="cs"/>
          <w:rtl/>
        </w:rPr>
        <w:t>ההסכמות הללו הובאו לוועדת השרים לענייני חקיקה, ועל הבסיס שלהן הוחלט לתמוך בהצעה בקריאה הטרומית, וזאת בעיקר על מנת להצהיר על כוונת הממשלה למנות את בעלי התפקידים החשובים הללו בהליך ראוי. לכן, אני קורא לחברי הכנסת לתמוך בהצעה בקריאה הטרו</w:t>
      </w:r>
      <w:r>
        <w:rPr>
          <w:rFonts w:hint="cs"/>
          <w:rtl/>
        </w:rPr>
        <w:t>מית.</w:t>
      </w:r>
    </w:p>
    <w:p w14:paraId="4D5A58A1" w14:textId="77777777" w:rsidR="00000000" w:rsidRDefault="00E82A5C">
      <w:pPr>
        <w:pStyle w:val="a"/>
        <w:rPr>
          <w:rFonts w:hint="cs"/>
          <w:rtl/>
        </w:rPr>
      </w:pPr>
    </w:p>
    <w:p w14:paraId="1E07006B" w14:textId="77777777" w:rsidR="00000000" w:rsidRDefault="00E82A5C">
      <w:pPr>
        <w:pStyle w:val="a"/>
        <w:rPr>
          <w:rFonts w:hint="cs"/>
          <w:rtl/>
        </w:rPr>
      </w:pPr>
      <w:r>
        <w:rPr>
          <w:rFonts w:hint="cs"/>
          <w:rtl/>
        </w:rPr>
        <w:t>אדוני יושב-ראש הכנסת, אני רוצה להוסיף שדווקא בימים אלה, כאשר יש ויכוחים כל כך סוערים סביב המשרות הרמות הללו, חשוב מאוד שהבחירה תיעשה בדרך השקופה ביותר, בדרך הציבורית ביותר, בדרך הנקייה ביותר, כדי שאיש לא יוכל לטעון שהשיקולים מאחורי המינויים הם פוליטי</w:t>
      </w:r>
      <w:r>
        <w:rPr>
          <w:rFonts w:hint="cs"/>
          <w:rtl/>
        </w:rPr>
        <w:t>ים.</w:t>
      </w:r>
    </w:p>
    <w:p w14:paraId="0DA7B9E1" w14:textId="77777777" w:rsidR="00000000" w:rsidRDefault="00E82A5C">
      <w:pPr>
        <w:pStyle w:val="a"/>
        <w:ind w:firstLine="0"/>
        <w:rPr>
          <w:rFonts w:hint="cs"/>
          <w:rtl/>
        </w:rPr>
      </w:pPr>
    </w:p>
    <w:p w14:paraId="76929845" w14:textId="77777777" w:rsidR="00000000" w:rsidRDefault="00E82A5C">
      <w:pPr>
        <w:pStyle w:val="ad"/>
        <w:rPr>
          <w:rFonts w:hint="cs"/>
          <w:rtl/>
        </w:rPr>
      </w:pPr>
      <w:r>
        <w:rPr>
          <w:rtl/>
        </w:rPr>
        <w:t>היו"ר</w:t>
      </w:r>
      <w:r>
        <w:rPr>
          <w:rFonts w:hint="cs"/>
          <w:rtl/>
        </w:rPr>
        <w:t xml:space="preserve"> יולי-יואל אדלשטיין</w:t>
      </w:r>
      <w:r>
        <w:rPr>
          <w:rtl/>
        </w:rPr>
        <w:t>:</w:t>
      </w:r>
    </w:p>
    <w:p w14:paraId="70E87D5C" w14:textId="77777777" w:rsidR="00000000" w:rsidRDefault="00E82A5C">
      <w:pPr>
        <w:pStyle w:val="a"/>
        <w:rPr>
          <w:rFonts w:hint="cs"/>
          <w:rtl/>
        </w:rPr>
      </w:pPr>
    </w:p>
    <w:p w14:paraId="221E1AA6" w14:textId="77777777" w:rsidR="00000000" w:rsidRDefault="00E82A5C">
      <w:pPr>
        <w:pStyle w:val="a"/>
        <w:rPr>
          <w:rFonts w:hint="cs"/>
          <w:rtl/>
        </w:rPr>
      </w:pPr>
      <w:r>
        <w:rPr>
          <w:rFonts w:hint="cs"/>
          <w:rtl/>
        </w:rPr>
        <w:t>תודה לשר המשפטים, שאנחנו בוודאי לא חולקים על סיום דבריו.</w:t>
      </w:r>
    </w:p>
    <w:p w14:paraId="77F11F41" w14:textId="77777777" w:rsidR="00000000" w:rsidRDefault="00E82A5C">
      <w:pPr>
        <w:pStyle w:val="a"/>
        <w:rPr>
          <w:rFonts w:hint="cs"/>
          <w:rtl/>
        </w:rPr>
      </w:pPr>
    </w:p>
    <w:p w14:paraId="7848EF5B" w14:textId="77777777" w:rsidR="00000000" w:rsidRDefault="00E82A5C">
      <w:pPr>
        <w:pStyle w:val="ac"/>
        <w:rPr>
          <w:rtl/>
        </w:rPr>
      </w:pPr>
      <w:r>
        <w:rPr>
          <w:rFonts w:hint="eastAsia"/>
          <w:rtl/>
        </w:rPr>
        <w:t>נסים</w:t>
      </w:r>
      <w:r>
        <w:rPr>
          <w:rtl/>
        </w:rPr>
        <w:t xml:space="preserve"> זאב (ש"ס):</w:t>
      </w:r>
    </w:p>
    <w:p w14:paraId="211361E2" w14:textId="77777777" w:rsidR="00000000" w:rsidRDefault="00E82A5C">
      <w:pPr>
        <w:pStyle w:val="a"/>
        <w:rPr>
          <w:rFonts w:hint="cs"/>
          <w:rtl/>
        </w:rPr>
      </w:pPr>
    </w:p>
    <w:p w14:paraId="7F9EDD42" w14:textId="77777777" w:rsidR="00000000" w:rsidRDefault="00E82A5C">
      <w:pPr>
        <w:pStyle w:val="a"/>
        <w:rPr>
          <w:rFonts w:hint="cs"/>
          <w:rtl/>
        </w:rPr>
      </w:pPr>
      <w:r>
        <w:rPr>
          <w:rFonts w:hint="cs"/>
          <w:rtl/>
        </w:rPr>
        <w:t>אדוני היושב-ראש - - -</w:t>
      </w:r>
    </w:p>
    <w:p w14:paraId="0C9B3C18" w14:textId="77777777" w:rsidR="00000000" w:rsidRDefault="00E82A5C">
      <w:pPr>
        <w:pStyle w:val="ad"/>
        <w:rPr>
          <w:rFonts w:hint="cs"/>
          <w:rtl/>
        </w:rPr>
      </w:pPr>
    </w:p>
    <w:p w14:paraId="3A5D15CC" w14:textId="77777777" w:rsidR="00000000" w:rsidRDefault="00E82A5C">
      <w:pPr>
        <w:pStyle w:val="ad"/>
        <w:rPr>
          <w:rtl/>
        </w:rPr>
      </w:pPr>
      <w:r>
        <w:rPr>
          <w:rtl/>
        </w:rPr>
        <w:t>היו"ר</w:t>
      </w:r>
      <w:r>
        <w:rPr>
          <w:rFonts w:hint="cs"/>
          <w:rtl/>
        </w:rPr>
        <w:t xml:space="preserve"> יולי-יואל אדלשטיין</w:t>
      </w:r>
      <w:r>
        <w:rPr>
          <w:rtl/>
        </w:rPr>
        <w:t>:</w:t>
      </w:r>
    </w:p>
    <w:p w14:paraId="201A0BFA" w14:textId="77777777" w:rsidR="00000000" w:rsidRDefault="00E82A5C">
      <w:pPr>
        <w:pStyle w:val="a"/>
        <w:rPr>
          <w:rtl/>
        </w:rPr>
      </w:pPr>
    </w:p>
    <w:p w14:paraId="224A39A2" w14:textId="77777777" w:rsidR="00000000" w:rsidRDefault="00E82A5C">
      <w:pPr>
        <w:pStyle w:val="a"/>
        <w:rPr>
          <w:rFonts w:hint="cs"/>
          <w:rtl/>
        </w:rPr>
      </w:pPr>
      <w:r>
        <w:rPr>
          <w:rFonts w:hint="cs"/>
          <w:rtl/>
        </w:rPr>
        <w:t>חבר הכנסת זאב, אתה צריך להצביע נגד, שזה נכון, וגם לדבר לגופו של עניין.</w:t>
      </w:r>
    </w:p>
    <w:p w14:paraId="1491BE17" w14:textId="77777777" w:rsidR="00000000" w:rsidRDefault="00E82A5C">
      <w:pPr>
        <w:pStyle w:val="a"/>
        <w:ind w:firstLine="0"/>
        <w:rPr>
          <w:rtl/>
        </w:rPr>
      </w:pPr>
    </w:p>
    <w:p w14:paraId="363641B6" w14:textId="77777777" w:rsidR="00000000" w:rsidRDefault="00E82A5C">
      <w:pPr>
        <w:pStyle w:val="a"/>
        <w:ind w:firstLine="0"/>
        <w:rPr>
          <w:rFonts w:hint="cs"/>
          <w:rtl/>
        </w:rPr>
      </w:pPr>
    </w:p>
    <w:p w14:paraId="5A83B649" w14:textId="77777777" w:rsidR="00000000" w:rsidRDefault="00E82A5C">
      <w:pPr>
        <w:pStyle w:val="ac"/>
        <w:rPr>
          <w:rtl/>
        </w:rPr>
      </w:pPr>
      <w:r>
        <w:rPr>
          <w:rFonts w:hint="eastAsia"/>
          <w:rtl/>
        </w:rPr>
        <w:t>נסים</w:t>
      </w:r>
      <w:r>
        <w:rPr>
          <w:rtl/>
        </w:rPr>
        <w:t xml:space="preserve"> זאב (ש"ס):</w:t>
      </w:r>
    </w:p>
    <w:p w14:paraId="09F50030" w14:textId="77777777" w:rsidR="00000000" w:rsidRDefault="00E82A5C">
      <w:pPr>
        <w:pStyle w:val="a"/>
        <w:rPr>
          <w:rFonts w:hint="cs"/>
          <w:rtl/>
        </w:rPr>
      </w:pPr>
    </w:p>
    <w:p w14:paraId="1714F9F9" w14:textId="77777777" w:rsidR="00000000" w:rsidRDefault="00E82A5C">
      <w:pPr>
        <w:pStyle w:val="a"/>
        <w:rPr>
          <w:rFonts w:hint="cs"/>
          <w:rtl/>
        </w:rPr>
      </w:pPr>
      <w:r>
        <w:rPr>
          <w:rFonts w:hint="cs"/>
          <w:rtl/>
        </w:rPr>
        <w:t>ואם לא אר</w:t>
      </w:r>
      <w:r>
        <w:rPr>
          <w:rFonts w:hint="cs"/>
          <w:rtl/>
        </w:rPr>
        <w:t>צה להצביע בכלל?</w:t>
      </w:r>
    </w:p>
    <w:p w14:paraId="1AC67257" w14:textId="77777777" w:rsidR="00000000" w:rsidRDefault="00E82A5C">
      <w:pPr>
        <w:pStyle w:val="a"/>
        <w:ind w:firstLine="0"/>
        <w:rPr>
          <w:rFonts w:hint="cs"/>
          <w:rtl/>
        </w:rPr>
      </w:pPr>
    </w:p>
    <w:p w14:paraId="4A1D45E0" w14:textId="77777777" w:rsidR="00000000" w:rsidRDefault="00E82A5C">
      <w:pPr>
        <w:pStyle w:val="ad"/>
        <w:rPr>
          <w:rFonts w:hint="cs"/>
          <w:rtl/>
        </w:rPr>
      </w:pPr>
      <w:r>
        <w:rPr>
          <w:rtl/>
        </w:rPr>
        <w:t>היו"ר</w:t>
      </w:r>
      <w:r>
        <w:rPr>
          <w:rFonts w:hint="cs"/>
          <w:rtl/>
        </w:rPr>
        <w:t xml:space="preserve"> יולי-יואל אדלשטיין</w:t>
      </w:r>
      <w:r>
        <w:rPr>
          <w:rtl/>
        </w:rPr>
        <w:t>:</w:t>
      </w:r>
    </w:p>
    <w:p w14:paraId="600E8D25" w14:textId="77777777" w:rsidR="00000000" w:rsidRDefault="00E82A5C">
      <w:pPr>
        <w:pStyle w:val="a"/>
        <w:rPr>
          <w:rFonts w:hint="cs"/>
          <w:rtl/>
        </w:rPr>
      </w:pPr>
    </w:p>
    <w:p w14:paraId="2949BE6D" w14:textId="77777777" w:rsidR="00000000" w:rsidRDefault="00E82A5C">
      <w:pPr>
        <w:pStyle w:val="a"/>
        <w:rPr>
          <w:rFonts w:hint="cs"/>
          <w:rtl/>
        </w:rPr>
      </w:pPr>
      <w:r>
        <w:rPr>
          <w:rFonts w:hint="cs"/>
          <w:rtl/>
        </w:rPr>
        <w:t>זכותך עומדת לך תמיד לא להשתתף בהצבעה. בבקשה, אדוני.</w:t>
      </w:r>
    </w:p>
    <w:p w14:paraId="0D1B2A5A" w14:textId="77777777" w:rsidR="00000000" w:rsidRDefault="00E82A5C">
      <w:pPr>
        <w:pStyle w:val="a"/>
        <w:ind w:firstLine="0"/>
        <w:rPr>
          <w:rFonts w:hint="cs"/>
          <w:rtl/>
        </w:rPr>
      </w:pPr>
    </w:p>
    <w:p w14:paraId="66346E7F" w14:textId="77777777" w:rsidR="00000000" w:rsidRDefault="00E82A5C">
      <w:pPr>
        <w:pStyle w:val="Speaker"/>
        <w:rPr>
          <w:rtl/>
        </w:rPr>
      </w:pPr>
      <w:bookmarkStart w:id="119" w:name="FS000000490T14_05_2003_13_41_05"/>
      <w:bookmarkEnd w:id="119"/>
      <w:r>
        <w:rPr>
          <w:rFonts w:hint="eastAsia"/>
          <w:rtl/>
        </w:rPr>
        <w:t>נסים</w:t>
      </w:r>
      <w:r>
        <w:rPr>
          <w:rtl/>
        </w:rPr>
        <w:t xml:space="preserve"> זאב (ש"ס):</w:t>
      </w:r>
    </w:p>
    <w:p w14:paraId="047FF9FF" w14:textId="77777777" w:rsidR="00000000" w:rsidRDefault="00E82A5C">
      <w:pPr>
        <w:pStyle w:val="a"/>
        <w:rPr>
          <w:rFonts w:hint="cs"/>
          <w:rtl/>
        </w:rPr>
      </w:pPr>
    </w:p>
    <w:p w14:paraId="3CA668C7" w14:textId="77777777" w:rsidR="00000000" w:rsidRDefault="00E82A5C">
      <w:pPr>
        <w:pStyle w:val="a"/>
        <w:rPr>
          <w:rFonts w:hint="cs"/>
          <w:rtl/>
        </w:rPr>
      </w:pPr>
      <w:r>
        <w:rPr>
          <w:rFonts w:hint="cs"/>
          <w:rtl/>
        </w:rPr>
        <w:t xml:space="preserve">אדוני היושב-ראש, יש כאן בעצם  הבעת אי-אמון בממשלה. עד היום הממשלה היתה בוחרת את היועץ המשפטי לממשלה. אינני יודע מה העדיפות של הוועדה המיוחדת, </w:t>
      </w:r>
      <w:r>
        <w:rPr>
          <w:rFonts w:hint="cs"/>
          <w:rtl/>
        </w:rPr>
        <w:t>שלדעתי תהיה הרבה יותר פוליטית מהממשלה הזאת. אין שום סיבה בעולם שאני אאמין לוועדה המיוחדת הזאת, שאני לא יודע מאילו סיעות יהיו נציגיה, אילו פוליטיקאים ישבו שם ואיך הממשלה תכתיב לאותה ועדה דברים. ואנחנו יודעים איך הוועדות עובדות. הלוא לוועדות בדרך כלל באים נצ</w:t>
      </w:r>
      <w:r>
        <w:rPr>
          <w:rFonts w:hint="cs"/>
          <w:rtl/>
        </w:rPr>
        <w:t>יגי סיעות ולכל סיעה יש עמדה. הממשלה אף היא מורכבת מסיעות וגם לה יש עמדה. זה פוליטי וזה לא פוליטי? פה יש שקיפות וכאן אין שקיפות? לכן, יפסיק שר המשפטים למכור לנו כאילו אנחנו צריכים יותר שקיפות ודרך הוועדה השקיפות הזאת תיראה יותר. אלה דברים לא נכונים.</w:t>
      </w:r>
    </w:p>
    <w:p w14:paraId="570E7C86" w14:textId="77777777" w:rsidR="00000000" w:rsidRDefault="00E82A5C">
      <w:pPr>
        <w:pStyle w:val="a"/>
        <w:ind w:firstLine="0"/>
        <w:rPr>
          <w:rFonts w:hint="cs"/>
          <w:rtl/>
        </w:rPr>
      </w:pPr>
    </w:p>
    <w:p w14:paraId="61CBFF8A" w14:textId="77777777" w:rsidR="00000000" w:rsidRDefault="00E82A5C">
      <w:pPr>
        <w:pStyle w:val="ac"/>
        <w:rPr>
          <w:rtl/>
        </w:rPr>
      </w:pPr>
      <w:r>
        <w:rPr>
          <w:rFonts w:hint="eastAsia"/>
          <w:rtl/>
        </w:rPr>
        <w:t>שר</w:t>
      </w:r>
      <w:r>
        <w:rPr>
          <w:rtl/>
        </w:rPr>
        <w:t xml:space="preserve"> המש</w:t>
      </w:r>
      <w:r>
        <w:rPr>
          <w:rtl/>
        </w:rPr>
        <w:t>פטים יוסף לפיד:</w:t>
      </w:r>
    </w:p>
    <w:p w14:paraId="6A172952" w14:textId="77777777" w:rsidR="00000000" w:rsidRDefault="00E82A5C">
      <w:pPr>
        <w:pStyle w:val="a"/>
        <w:rPr>
          <w:rFonts w:hint="cs"/>
          <w:rtl/>
        </w:rPr>
      </w:pPr>
    </w:p>
    <w:p w14:paraId="159926FA" w14:textId="77777777" w:rsidR="00000000" w:rsidRDefault="00E82A5C">
      <w:pPr>
        <w:pStyle w:val="a"/>
        <w:rPr>
          <w:rFonts w:hint="cs"/>
          <w:rtl/>
        </w:rPr>
      </w:pPr>
      <w:r>
        <w:rPr>
          <w:rFonts w:hint="cs"/>
          <w:rtl/>
        </w:rPr>
        <w:t>שמעת על האפשרות לדבר בנימוס?</w:t>
      </w:r>
    </w:p>
    <w:p w14:paraId="2F7905C9" w14:textId="77777777" w:rsidR="00000000" w:rsidRDefault="00E82A5C">
      <w:pPr>
        <w:pStyle w:val="a"/>
        <w:ind w:firstLine="0"/>
        <w:rPr>
          <w:rFonts w:hint="cs"/>
          <w:rtl/>
        </w:rPr>
      </w:pPr>
    </w:p>
    <w:p w14:paraId="50DFB600" w14:textId="77777777" w:rsidR="00000000" w:rsidRDefault="00E82A5C">
      <w:pPr>
        <w:pStyle w:val="SpeakerCon"/>
        <w:rPr>
          <w:rtl/>
        </w:rPr>
      </w:pPr>
      <w:bookmarkStart w:id="120" w:name="FS000000490T14_05_2003_13_43_19C"/>
      <w:bookmarkEnd w:id="120"/>
      <w:r>
        <w:rPr>
          <w:rtl/>
        </w:rPr>
        <w:t>נסים זאב (ש"ס):</w:t>
      </w:r>
    </w:p>
    <w:p w14:paraId="315610DE" w14:textId="77777777" w:rsidR="00000000" w:rsidRDefault="00E82A5C">
      <w:pPr>
        <w:pStyle w:val="a"/>
        <w:rPr>
          <w:rtl/>
        </w:rPr>
      </w:pPr>
    </w:p>
    <w:p w14:paraId="4DD1D995" w14:textId="77777777" w:rsidR="00000000" w:rsidRDefault="00E82A5C">
      <w:pPr>
        <w:pStyle w:val="a"/>
        <w:rPr>
          <w:rFonts w:hint="cs"/>
          <w:rtl/>
        </w:rPr>
      </w:pPr>
      <w:r>
        <w:rPr>
          <w:rFonts w:hint="cs"/>
          <w:rtl/>
        </w:rPr>
        <w:t>אתה לא שומע אותי. אתה רק צועק. אם היית שומע אותי וקצת מתבונן, אני משוכנע שהיית משתכנע.</w:t>
      </w:r>
    </w:p>
    <w:p w14:paraId="0695072B" w14:textId="77777777" w:rsidR="00000000" w:rsidRDefault="00E82A5C">
      <w:pPr>
        <w:pStyle w:val="a"/>
        <w:ind w:firstLine="0"/>
        <w:rPr>
          <w:rFonts w:hint="cs"/>
          <w:rtl/>
        </w:rPr>
      </w:pPr>
    </w:p>
    <w:p w14:paraId="1E40AE87" w14:textId="77777777" w:rsidR="00000000" w:rsidRDefault="00E82A5C">
      <w:pPr>
        <w:pStyle w:val="a"/>
        <w:ind w:firstLine="0"/>
        <w:rPr>
          <w:rFonts w:hint="cs"/>
          <w:rtl/>
        </w:rPr>
      </w:pPr>
      <w:r>
        <w:rPr>
          <w:rFonts w:hint="cs"/>
          <w:rtl/>
        </w:rPr>
        <w:tab/>
        <w:t>אני אומר כך, אדוני השר, אני לא רואה הבדל בין ממשלה שבוחרת את היועץ המשפטי לבין ועדה שבוחרת, זה פוליטי ו</w:t>
      </w:r>
      <w:r>
        <w:rPr>
          <w:rFonts w:hint="cs"/>
          <w:rtl/>
        </w:rPr>
        <w:t>זה פוליטי, כאן יש שקיפות וכאן יש שקיפות, ואם אין שקיפות - אני אומר לך שבשתיהן אין שקיפות. אנחנו יודעים שבסופו של דבר פוליטיקאים בוחרים את היועץ המשפטי, וזה לא משנה לי אם אלה שרי ממשלה שמורכבת מהסיעות השונות, או ועדה שתיקבע בוועדת הכנסת. אם רוצים לבחור את ה</w:t>
      </w:r>
      <w:r>
        <w:rPr>
          <w:rFonts w:hint="cs"/>
          <w:rtl/>
        </w:rPr>
        <w:t xml:space="preserve">יועץ המשפטי, מן הראוי שזה יהיה בוועדת החוקה, חוק ומשפט, היא הוועדה המתאימה ביותר. תודה רבה. </w:t>
      </w:r>
    </w:p>
    <w:p w14:paraId="32742379" w14:textId="77777777" w:rsidR="00000000" w:rsidRDefault="00E82A5C">
      <w:pPr>
        <w:pStyle w:val="a"/>
        <w:ind w:firstLine="0"/>
        <w:rPr>
          <w:rFonts w:hint="cs"/>
          <w:rtl/>
        </w:rPr>
      </w:pPr>
    </w:p>
    <w:p w14:paraId="2C8195CD" w14:textId="77777777" w:rsidR="00000000" w:rsidRDefault="00E82A5C">
      <w:pPr>
        <w:pStyle w:val="ad"/>
        <w:rPr>
          <w:rtl/>
        </w:rPr>
      </w:pPr>
      <w:r>
        <w:rPr>
          <w:rtl/>
        </w:rPr>
        <w:t>היו"ר יולי-יואל אדלשטיין:</w:t>
      </w:r>
    </w:p>
    <w:p w14:paraId="025C9FD6" w14:textId="77777777" w:rsidR="00000000" w:rsidRDefault="00E82A5C">
      <w:pPr>
        <w:pStyle w:val="a"/>
        <w:rPr>
          <w:rtl/>
        </w:rPr>
      </w:pPr>
    </w:p>
    <w:p w14:paraId="366C775C" w14:textId="77777777" w:rsidR="00000000" w:rsidRDefault="00E82A5C">
      <w:pPr>
        <w:pStyle w:val="a"/>
        <w:rPr>
          <w:rFonts w:hint="cs"/>
          <w:rtl/>
        </w:rPr>
      </w:pPr>
      <w:r>
        <w:rPr>
          <w:rFonts w:hint="cs"/>
          <w:rtl/>
        </w:rPr>
        <w:t xml:space="preserve">תודה לחבר הכנסת נסים זאב. </w:t>
      </w:r>
    </w:p>
    <w:p w14:paraId="7A2BDB1D" w14:textId="77777777" w:rsidR="00000000" w:rsidRDefault="00E82A5C">
      <w:pPr>
        <w:pStyle w:val="a"/>
        <w:rPr>
          <w:rFonts w:hint="cs"/>
          <w:rtl/>
        </w:rPr>
      </w:pPr>
    </w:p>
    <w:p w14:paraId="7F81DE71" w14:textId="77777777" w:rsidR="00000000" w:rsidRDefault="00E82A5C">
      <w:pPr>
        <w:pStyle w:val="a"/>
        <w:rPr>
          <w:rFonts w:hint="cs"/>
          <w:rtl/>
        </w:rPr>
      </w:pPr>
      <w:r>
        <w:rPr>
          <w:rFonts w:hint="cs"/>
          <w:rtl/>
        </w:rPr>
        <w:t>חברי הכנסת, אנחנו נעבור להצבעה. כידוע, אנחנו מצביעים על הצעת חוק דרכי מינוי היועץ המשפטי לממשלה ופרקליט המד</w:t>
      </w:r>
      <w:r>
        <w:rPr>
          <w:rFonts w:hint="cs"/>
          <w:rtl/>
        </w:rPr>
        <w:t xml:space="preserve">ינה, התשס"ג-2003, של חבר הכנסת איתן כבל וחבר הכנסת דוד אזולאי. ההצבעה החלה. נא להצביע. בבקשה. </w:t>
      </w:r>
    </w:p>
    <w:p w14:paraId="343F9F72" w14:textId="77777777" w:rsidR="00000000" w:rsidRDefault="00E82A5C">
      <w:pPr>
        <w:pStyle w:val="a"/>
        <w:rPr>
          <w:rFonts w:hint="cs"/>
          <w:rtl/>
        </w:rPr>
      </w:pPr>
    </w:p>
    <w:p w14:paraId="07D49EC7" w14:textId="77777777" w:rsidR="00000000" w:rsidRDefault="00E82A5C">
      <w:pPr>
        <w:pStyle w:val="a7"/>
        <w:bidi/>
        <w:rPr>
          <w:rFonts w:hint="cs"/>
          <w:rtl/>
        </w:rPr>
      </w:pPr>
      <w:r>
        <w:rPr>
          <w:rFonts w:hint="cs"/>
          <w:rtl/>
        </w:rPr>
        <w:t>הצבעה מס' 12</w:t>
      </w:r>
    </w:p>
    <w:p w14:paraId="02DBDAEA" w14:textId="77777777" w:rsidR="00000000" w:rsidRDefault="00E82A5C">
      <w:pPr>
        <w:pStyle w:val="a"/>
        <w:rPr>
          <w:rFonts w:hint="cs"/>
          <w:rtl/>
        </w:rPr>
      </w:pPr>
    </w:p>
    <w:p w14:paraId="4769F356" w14:textId="77777777" w:rsidR="00000000" w:rsidRDefault="00E82A5C">
      <w:pPr>
        <w:pStyle w:val="a8"/>
        <w:bidi/>
        <w:rPr>
          <w:rFonts w:hint="cs"/>
          <w:rtl/>
        </w:rPr>
      </w:pPr>
      <w:r>
        <w:rPr>
          <w:rFonts w:hint="cs"/>
          <w:rtl/>
        </w:rPr>
        <w:t>בעד ההצעה להעביר את הצעת החוק לדיון מוקדם בוועדה - 27</w:t>
      </w:r>
    </w:p>
    <w:p w14:paraId="46A90A27" w14:textId="77777777" w:rsidR="00000000" w:rsidRDefault="00E82A5C">
      <w:pPr>
        <w:pStyle w:val="a8"/>
        <w:bidi/>
        <w:rPr>
          <w:rFonts w:hint="cs"/>
          <w:rtl/>
        </w:rPr>
      </w:pPr>
      <w:r>
        <w:rPr>
          <w:rFonts w:hint="cs"/>
          <w:rtl/>
        </w:rPr>
        <w:t>בעד ההצעה להסיר מסדר-היום את הצעת החוק - 1</w:t>
      </w:r>
    </w:p>
    <w:p w14:paraId="5DF757D4" w14:textId="77777777" w:rsidR="00000000" w:rsidRDefault="00E82A5C">
      <w:pPr>
        <w:pStyle w:val="a8"/>
        <w:bidi/>
        <w:rPr>
          <w:rFonts w:hint="cs"/>
          <w:rtl/>
        </w:rPr>
      </w:pPr>
      <w:r>
        <w:rPr>
          <w:rFonts w:hint="cs"/>
          <w:rtl/>
        </w:rPr>
        <w:t>נמנעים - אין</w:t>
      </w:r>
    </w:p>
    <w:p w14:paraId="74F13BCD" w14:textId="77777777" w:rsidR="00000000" w:rsidRDefault="00E82A5C">
      <w:pPr>
        <w:pStyle w:val="a9"/>
        <w:bidi/>
        <w:rPr>
          <w:rFonts w:hint="cs"/>
          <w:rtl/>
        </w:rPr>
      </w:pPr>
      <w:r>
        <w:rPr>
          <w:rFonts w:hint="cs"/>
          <w:rtl/>
        </w:rPr>
        <w:t xml:space="preserve">ההצעה להעביר את הצעת חוק דרכי מינוי </w:t>
      </w:r>
      <w:r>
        <w:rPr>
          <w:rFonts w:hint="cs"/>
          <w:rtl/>
        </w:rPr>
        <w:t xml:space="preserve">היועץ המשפטי לממשלה ופרקליט המדינה, </w:t>
      </w:r>
      <w:r>
        <w:rPr>
          <w:rtl/>
        </w:rPr>
        <w:br/>
      </w:r>
      <w:r>
        <w:rPr>
          <w:rFonts w:hint="cs"/>
          <w:rtl/>
        </w:rPr>
        <w:t xml:space="preserve">התשס"ג-2003, לדיון מוקדם בוועדת החוקה, חוק ומשפט נתקבלה. </w:t>
      </w:r>
    </w:p>
    <w:p w14:paraId="659014DE" w14:textId="77777777" w:rsidR="00000000" w:rsidRDefault="00E82A5C">
      <w:pPr>
        <w:pStyle w:val="a"/>
        <w:jc w:val="center"/>
        <w:rPr>
          <w:rFonts w:hint="cs"/>
          <w:rtl/>
        </w:rPr>
      </w:pPr>
    </w:p>
    <w:p w14:paraId="637D69FA" w14:textId="77777777" w:rsidR="00000000" w:rsidRDefault="00E82A5C">
      <w:pPr>
        <w:pStyle w:val="ad"/>
        <w:rPr>
          <w:rtl/>
        </w:rPr>
      </w:pPr>
      <w:r>
        <w:rPr>
          <w:rtl/>
        </w:rPr>
        <w:t>היו"ר יולי-יואל אדלשטיין:</w:t>
      </w:r>
    </w:p>
    <w:p w14:paraId="5D579A26" w14:textId="77777777" w:rsidR="00000000" w:rsidRDefault="00E82A5C">
      <w:pPr>
        <w:pStyle w:val="a"/>
        <w:rPr>
          <w:rtl/>
        </w:rPr>
      </w:pPr>
    </w:p>
    <w:p w14:paraId="04C18717" w14:textId="77777777" w:rsidR="00000000" w:rsidRDefault="00E82A5C">
      <w:pPr>
        <w:pStyle w:val="a"/>
        <w:rPr>
          <w:rFonts w:hint="cs"/>
          <w:rtl/>
        </w:rPr>
      </w:pPr>
      <w:r>
        <w:rPr>
          <w:rFonts w:hint="cs"/>
          <w:rtl/>
        </w:rPr>
        <w:t xml:space="preserve">חברי הכנסת, 27 בעד, אחד נגד, אין נמנעים. לכן הצעת החוק הזאת תעבור להמשך טיפול בוועדת החוקה, חוק ומשפט, להכנתה לקריאה ראשונה. </w:t>
      </w:r>
    </w:p>
    <w:p w14:paraId="0F682452" w14:textId="77777777" w:rsidR="00000000" w:rsidRDefault="00E82A5C">
      <w:pPr>
        <w:pStyle w:val="a"/>
        <w:ind w:firstLine="0"/>
        <w:rPr>
          <w:rFonts w:hint="cs"/>
          <w:rtl/>
        </w:rPr>
      </w:pPr>
    </w:p>
    <w:p w14:paraId="294622A6" w14:textId="77777777" w:rsidR="00000000" w:rsidRDefault="00E82A5C">
      <w:pPr>
        <w:pStyle w:val="a"/>
        <w:ind w:firstLine="0"/>
        <w:rPr>
          <w:rFonts w:hint="cs"/>
          <w:rtl/>
        </w:rPr>
      </w:pPr>
    </w:p>
    <w:p w14:paraId="02AC1160" w14:textId="77777777" w:rsidR="00000000" w:rsidRDefault="00E82A5C">
      <w:pPr>
        <w:pStyle w:val="Subject"/>
        <w:rPr>
          <w:rFonts w:hint="cs"/>
          <w:rtl/>
        </w:rPr>
      </w:pPr>
      <w:r>
        <w:rPr>
          <w:rFonts w:hint="cs"/>
          <w:rtl/>
        </w:rPr>
        <w:t xml:space="preserve">הצעת </w:t>
      </w:r>
      <w:r>
        <w:rPr>
          <w:rFonts w:hint="cs"/>
          <w:rtl/>
        </w:rPr>
        <w:t>חוק היועץ המשפטי הראשי (מינוי וכהונה), התשס"ג-2003</w:t>
      </w:r>
    </w:p>
    <w:p w14:paraId="1E2345E7" w14:textId="77777777" w:rsidR="00000000" w:rsidRDefault="00E82A5C">
      <w:pPr>
        <w:pStyle w:val="a"/>
        <w:ind w:firstLine="0"/>
        <w:rPr>
          <w:rFonts w:hint="cs"/>
          <w:rtl/>
        </w:rPr>
      </w:pPr>
      <w:r>
        <w:rPr>
          <w:rFonts w:hint="cs"/>
          <w:rtl/>
        </w:rPr>
        <w:t>[נספחות.]</w:t>
      </w:r>
    </w:p>
    <w:p w14:paraId="4A3D60F9" w14:textId="77777777" w:rsidR="00000000" w:rsidRDefault="00E82A5C">
      <w:pPr>
        <w:pStyle w:val="SubjectSub"/>
        <w:rPr>
          <w:rFonts w:hint="cs"/>
          <w:rtl/>
        </w:rPr>
      </w:pPr>
      <w:r>
        <w:rPr>
          <w:rFonts w:hint="cs"/>
          <w:rtl/>
        </w:rPr>
        <w:t>(הצעת קבוצת חברי הכנסת)</w:t>
      </w:r>
    </w:p>
    <w:p w14:paraId="2FBE07D3" w14:textId="77777777" w:rsidR="00000000" w:rsidRDefault="00E82A5C">
      <w:pPr>
        <w:pStyle w:val="Subject"/>
        <w:rPr>
          <w:rFonts w:hint="cs"/>
          <w:rtl/>
        </w:rPr>
      </w:pPr>
    </w:p>
    <w:p w14:paraId="283EFB8D" w14:textId="77777777" w:rsidR="00000000" w:rsidRDefault="00E82A5C">
      <w:pPr>
        <w:pStyle w:val="ad"/>
        <w:rPr>
          <w:rtl/>
        </w:rPr>
      </w:pPr>
      <w:r>
        <w:rPr>
          <w:rtl/>
        </w:rPr>
        <w:t>היו"ר יולי-יואל אדלשטיין:</w:t>
      </w:r>
    </w:p>
    <w:p w14:paraId="13451828" w14:textId="77777777" w:rsidR="00000000" w:rsidRDefault="00E82A5C">
      <w:pPr>
        <w:pStyle w:val="a"/>
        <w:rPr>
          <w:rtl/>
        </w:rPr>
      </w:pPr>
    </w:p>
    <w:p w14:paraId="5CBC7864" w14:textId="77777777" w:rsidR="00000000" w:rsidRDefault="00E82A5C">
      <w:pPr>
        <w:pStyle w:val="a"/>
        <w:rPr>
          <w:rFonts w:hint="cs"/>
          <w:rtl/>
        </w:rPr>
      </w:pPr>
      <w:r>
        <w:rPr>
          <w:rFonts w:hint="cs"/>
          <w:rtl/>
        </w:rPr>
        <w:t>אנחנו עוברים להצעת חוק היועץ המשפטי הראשי (מינוי וכהונה), התשס"ג-2003, של חבר הכנסת רומן ברונפמן וקבוצת חברי הכנסת, שמספרה פ/244. חבר הכנסת ברו</w:t>
      </w:r>
      <w:r>
        <w:rPr>
          <w:rFonts w:hint="cs"/>
          <w:rtl/>
        </w:rPr>
        <w:t xml:space="preserve">נפמן, בבקשה. </w:t>
      </w:r>
    </w:p>
    <w:p w14:paraId="45638791" w14:textId="77777777" w:rsidR="00000000" w:rsidRDefault="00E82A5C">
      <w:pPr>
        <w:pStyle w:val="a"/>
        <w:ind w:firstLine="0"/>
        <w:rPr>
          <w:rFonts w:hint="cs"/>
          <w:rtl/>
        </w:rPr>
      </w:pPr>
    </w:p>
    <w:p w14:paraId="1654AD74" w14:textId="77777777" w:rsidR="00000000" w:rsidRDefault="00E82A5C">
      <w:pPr>
        <w:pStyle w:val="Speaker"/>
        <w:rPr>
          <w:rtl/>
        </w:rPr>
      </w:pPr>
      <w:bookmarkStart w:id="121" w:name="FS000000552T14_05_2003_13_45_34"/>
      <w:bookmarkEnd w:id="121"/>
      <w:r>
        <w:rPr>
          <w:rFonts w:hint="eastAsia"/>
          <w:rtl/>
        </w:rPr>
        <w:t>רומן</w:t>
      </w:r>
      <w:r>
        <w:rPr>
          <w:rtl/>
        </w:rPr>
        <w:t xml:space="preserve"> ברונפמן (מרצ):</w:t>
      </w:r>
    </w:p>
    <w:p w14:paraId="498F0492" w14:textId="77777777" w:rsidR="00000000" w:rsidRDefault="00E82A5C">
      <w:pPr>
        <w:pStyle w:val="a"/>
        <w:rPr>
          <w:rFonts w:hint="cs"/>
          <w:rtl/>
        </w:rPr>
      </w:pPr>
    </w:p>
    <w:p w14:paraId="0EAF2F2E" w14:textId="77777777" w:rsidR="00000000" w:rsidRDefault="00E82A5C">
      <w:pPr>
        <w:pStyle w:val="a"/>
        <w:rPr>
          <w:rFonts w:hint="cs"/>
          <w:rtl/>
        </w:rPr>
      </w:pPr>
      <w:r>
        <w:rPr>
          <w:rFonts w:hint="cs"/>
          <w:rtl/>
        </w:rPr>
        <w:t xml:space="preserve">אדוני היושב-ראש, כנסת נכבדה, הצעת החוק שאני מבקש שהכנסת תתמוך בה זהה כמעט באופן מוחלט לזו של חבר הכנסת איתן כבל. מהדברים ששמעתי מפיו של שר המשפטים אני מבין שזו גם רוח הדברים שעל-פיה הממשלה מתכוונת לפעול. ולכן לא נותר לי </w:t>
      </w:r>
      <w:r>
        <w:rPr>
          <w:rFonts w:hint="cs"/>
          <w:rtl/>
        </w:rPr>
        <w:t>אלא לבקש מהכנסת להצביע באופן זהה, ואני מצדי מוכן להצטרף להסכמה שהיתה בין חבר הכנסת איתן כבל לבין משרד המשפטים, להעביר את הצעת החוק הזאת בקריאה טרומית ולהמתין עד אשר הנורמה הזאת, שעליה הכריז שר המשפטים בשם הממשלה, תיכנס למציאות, ואז, יחד עם הממשלה, כן או לא</w:t>
      </w:r>
      <w:r>
        <w:rPr>
          <w:rFonts w:hint="cs"/>
          <w:rtl/>
        </w:rPr>
        <w:t xml:space="preserve">, לקדם זאת לחקיקה ראשית. לכן, כל מה שאני מבקש - - - </w:t>
      </w:r>
    </w:p>
    <w:p w14:paraId="71B1BEE4" w14:textId="77777777" w:rsidR="00000000" w:rsidRDefault="00E82A5C">
      <w:pPr>
        <w:pStyle w:val="a"/>
        <w:ind w:firstLine="0"/>
        <w:rPr>
          <w:rFonts w:hint="cs"/>
          <w:rtl/>
        </w:rPr>
      </w:pPr>
    </w:p>
    <w:p w14:paraId="4AF52019" w14:textId="77777777" w:rsidR="00000000" w:rsidRDefault="00E82A5C">
      <w:pPr>
        <w:pStyle w:val="ac"/>
        <w:rPr>
          <w:rtl/>
        </w:rPr>
      </w:pPr>
      <w:r>
        <w:rPr>
          <w:rFonts w:hint="eastAsia"/>
          <w:rtl/>
        </w:rPr>
        <w:t>אברהם</w:t>
      </w:r>
      <w:r>
        <w:rPr>
          <w:rtl/>
        </w:rPr>
        <w:t xml:space="preserve"> רביץ (יהדות התורה):</w:t>
      </w:r>
    </w:p>
    <w:p w14:paraId="38DD2EE2" w14:textId="77777777" w:rsidR="00000000" w:rsidRDefault="00E82A5C">
      <w:pPr>
        <w:pStyle w:val="a"/>
        <w:rPr>
          <w:rFonts w:hint="cs"/>
          <w:rtl/>
        </w:rPr>
      </w:pPr>
    </w:p>
    <w:p w14:paraId="185C58BD" w14:textId="77777777" w:rsidR="00000000" w:rsidRDefault="00E82A5C">
      <w:pPr>
        <w:pStyle w:val="a"/>
        <w:rPr>
          <w:rFonts w:hint="cs"/>
          <w:rtl/>
        </w:rPr>
      </w:pPr>
      <w:r>
        <w:rPr>
          <w:rFonts w:hint="cs"/>
          <w:rtl/>
        </w:rPr>
        <w:t xml:space="preserve">אתה יודע כמה זה עולה? </w:t>
      </w:r>
    </w:p>
    <w:p w14:paraId="29C50CD3" w14:textId="77777777" w:rsidR="00000000" w:rsidRDefault="00E82A5C">
      <w:pPr>
        <w:pStyle w:val="a"/>
        <w:ind w:firstLine="0"/>
        <w:rPr>
          <w:rFonts w:hint="cs"/>
          <w:rtl/>
        </w:rPr>
      </w:pPr>
    </w:p>
    <w:p w14:paraId="0789BD0B" w14:textId="77777777" w:rsidR="00000000" w:rsidRDefault="00E82A5C">
      <w:pPr>
        <w:pStyle w:val="SpeakerCon"/>
        <w:rPr>
          <w:rtl/>
        </w:rPr>
      </w:pPr>
      <w:bookmarkStart w:id="122" w:name="FS000000552T14_05_2003_13_48_11C"/>
      <w:bookmarkEnd w:id="122"/>
      <w:r>
        <w:rPr>
          <w:rtl/>
        </w:rPr>
        <w:t>רומן ברונפמן (מרצ):</w:t>
      </w:r>
    </w:p>
    <w:p w14:paraId="4A25FFED" w14:textId="77777777" w:rsidR="00000000" w:rsidRDefault="00E82A5C">
      <w:pPr>
        <w:pStyle w:val="a"/>
        <w:rPr>
          <w:rtl/>
        </w:rPr>
      </w:pPr>
    </w:p>
    <w:p w14:paraId="2ED7F207" w14:textId="77777777" w:rsidR="00000000" w:rsidRDefault="00E82A5C">
      <w:pPr>
        <w:pStyle w:val="a"/>
        <w:rPr>
          <w:rFonts w:hint="cs"/>
          <w:rtl/>
        </w:rPr>
      </w:pPr>
      <w:r>
        <w:rPr>
          <w:rFonts w:hint="cs"/>
          <w:rtl/>
        </w:rPr>
        <w:t>זה לא עניין של עלות, הרב רביץ, זה עניין של היגיון, הנורמות החדשות והשקיפות שדיבר עליהן שר המשפטים, וכפי שאמרתי, ההצעות הן זהות, ומ</w:t>
      </w:r>
      <w:r>
        <w:rPr>
          <w:rFonts w:hint="cs"/>
          <w:rtl/>
        </w:rPr>
        <w:t xml:space="preserve">הבמה הזאת אני מוכן להצטרף להסכמה שנוצרה בין שר המשפטים לאיתן כבל. תודה. </w:t>
      </w:r>
    </w:p>
    <w:p w14:paraId="2D6CC299" w14:textId="77777777" w:rsidR="00000000" w:rsidRDefault="00E82A5C">
      <w:pPr>
        <w:pStyle w:val="a"/>
        <w:ind w:firstLine="0"/>
        <w:rPr>
          <w:rFonts w:hint="cs"/>
          <w:rtl/>
        </w:rPr>
      </w:pPr>
    </w:p>
    <w:p w14:paraId="40722912" w14:textId="77777777" w:rsidR="00000000" w:rsidRDefault="00E82A5C">
      <w:pPr>
        <w:pStyle w:val="ad"/>
        <w:rPr>
          <w:rtl/>
        </w:rPr>
      </w:pPr>
      <w:r>
        <w:rPr>
          <w:rtl/>
        </w:rPr>
        <w:t>היו"ר יולי-יואל אדלשטיין:</w:t>
      </w:r>
    </w:p>
    <w:p w14:paraId="769E67EF" w14:textId="77777777" w:rsidR="00000000" w:rsidRDefault="00E82A5C">
      <w:pPr>
        <w:pStyle w:val="a"/>
        <w:rPr>
          <w:rtl/>
        </w:rPr>
      </w:pPr>
    </w:p>
    <w:p w14:paraId="36063835" w14:textId="77777777" w:rsidR="00000000" w:rsidRDefault="00E82A5C">
      <w:pPr>
        <w:pStyle w:val="a"/>
        <w:rPr>
          <w:rFonts w:hint="cs"/>
          <w:rtl/>
        </w:rPr>
      </w:pPr>
      <w:r>
        <w:rPr>
          <w:rFonts w:hint="cs"/>
          <w:rtl/>
        </w:rPr>
        <w:t xml:space="preserve">תודה. אדוני שר המשפטים, בבקשה. </w:t>
      </w:r>
    </w:p>
    <w:p w14:paraId="27A710D0" w14:textId="77777777" w:rsidR="00000000" w:rsidRDefault="00E82A5C">
      <w:pPr>
        <w:pStyle w:val="a"/>
        <w:ind w:firstLine="0"/>
        <w:rPr>
          <w:rFonts w:hint="cs"/>
          <w:rtl/>
        </w:rPr>
      </w:pPr>
    </w:p>
    <w:p w14:paraId="4F3CC0F2" w14:textId="77777777" w:rsidR="00000000" w:rsidRDefault="00E82A5C">
      <w:pPr>
        <w:pStyle w:val="Speaker"/>
        <w:rPr>
          <w:rtl/>
        </w:rPr>
      </w:pPr>
      <w:bookmarkStart w:id="123" w:name="FS000000517T14_05_2003_13_49_12"/>
      <w:bookmarkEnd w:id="123"/>
      <w:r>
        <w:rPr>
          <w:rFonts w:hint="eastAsia"/>
          <w:rtl/>
        </w:rPr>
        <w:t>שר</w:t>
      </w:r>
      <w:r>
        <w:rPr>
          <w:rtl/>
        </w:rPr>
        <w:t xml:space="preserve"> המשפטים יוסף לפיד:</w:t>
      </w:r>
    </w:p>
    <w:p w14:paraId="68C2E565" w14:textId="77777777" w:rsidR="00000000" w:rsidRDefault="00E82A5C">
      <w:pPr>
        <w:pStyle w:val="a"/>
        <w:rPr>
          <w:rFonts w:hint="cs"/>
          <w:rtl/>
        </w:rPr>
      </w:pPr>
    </w:p>
    <w:p w14:paraId="17E73999" w14:textId="77777777" w:rsidR="00000000" w:rsidRDefault="00E82A5C">
      <w:pPr>
        <w:pStyle w:val="a"/>
        <w:rPr>
          <w:rFonts w:hint="cs"/>
          <w:rtl/>
        </w:rPr>
      </w:pPr>
      <w:r>
        <w:rPr>
          <w:rFonts w:hint="cs"/>
          <w:rtl/>
        </w:rPr>
        <w:t xml:space="preserve">אדוני היושב-ראש, חבר הכנסת ברונפמן, אני עונה לך. </w:t>
      </w:r>
    </w:p>
    <w:p w14:paraId="1C995742" w14:textId="77777777" w:rsidR="00000000" w:rsidRDefault="00E82A5C">
      <w:pPr>
        <w:pStyle w:val="a"/>
        <w:ind w:firstLine="0"/>
        <w:rPr>
          <w:rFonts w:hint="cs"/>
          <w:rtl/>
        </w:rPr>
      </w:pPr>
    </w:p>
    <w:p w14:paraId="41B54D0D" w14:textId="77777777" w:rsidR="00000000" w:rsidRDefault="00E82A5C">
      <w:pPr>
        <w:pStyle w:val="ac"/>
        <w:rPr>
          <w:rtl/>
        </w:rPr>
      </w:pPr>
      <w:r>
        <w:rPr>
          <w:rFonts w:hint="eastAsia"/>
          <w:rtl/>
        </w:rPr>
        <w:t>רומן</w:t>
      </w:r>
      <w:r>
        <w:rPr>
          <w:rtl/>
        </w:rPr>
        <w:t xml:space="preserve"> ברונפמן (מרצ):</w:t>
      </w:r>
    </w:p>
    <w:p w14:paraId="6359CFE6" w14:textId="77777777" w:rsidR="00000000" w:rsidRDefault="00E82A5C">
      <w:pPr>
        <w:pStyle w:val="a"/>
        <w:rPr>
          <w:rFonts w:hint="cs"/>
          <w:rtl/>
        </w:rPr>
      </w:pPr>
    </w:p>
    <w:p w14:paraId="0789A524" w14:textId="77777777" w:rsidR="00000000" w:rsidRDefault="00E82A5C">
      <w:pPr>
        <w:pStyle w:val="a"/>
        <w:rPr>
          <w:rFonts w:hint="cs"/>
          <w:rtl/>
        </w:rPr>
      </w:pPr>
      <w:r>
        <w:rPr>
          <w:rFonts w:hint="cs"/>
          <w:rtl/>
        </w:rPr>
        <w:t xml:space="preserve">כולי אוזן. </w:t>
      </w:r>
    </w:p>
    <w:p w14:paraId="46910FD9" w14:textId="77777777" w:rsidR="00000000" w:rsidRDefault="00E82A5C">
      <w:pPr>
        <w:pStyle w:val="a"/>
        <w:ind w:firstLine="0"/>
        <w:rPr>
          <w:rFonts w:hint="cs"/>
          <w:rtl/>
        </w:rPr>
      </w:pPr>
    </w:p>
    <w:p w14:paraId="4619D365" w14:textId="77777777" w:rsidR="00000000" w:rsidRDefault="00E82A5C">
      <w:pPr>
        <w:pStyle w:val="ad"/>
        <w:rPr>
          <w:rtl/>
        </w:rPr>
      </w:pPr>
      <w:r>
        <w:rPr>
          <w:rtl/>
        </w:rPr>
        <w:t>היו"ר יולי-יוא</w:t>
      </w:r>
      <w:r>
        <w:rPr>
          <w:rtl/>
        </w:rPr>
        <w:t>ל אדלשטיין:</w:t>
      </w:r>
    </w:p>
    <w:p w14:paraId="67CFA22E" w14:textId="77777777" w:rsidR="00000000" w:rsidRDefault="00E82A5C">
      <w:pPr>
        <w:pStyle w:val="a"/>
        <w:rPr>
          <w:rtl/>
        </w:rPr>
      </w:pPr>
    </w:p>
    <w:p w14:paraId="238DAC68" w14:textId="77777777" w:rsidR="00000000" w:rsidRDefault="00E82A5C">
      <w:pPr>
        <w:pStyle w:val="a"/>
        <w:rPr>
          <w:rFonts w:hint="cs"/>
          <w:rtl/>
        </w:rPr>
      </w:pPr>
      <w:r>
        <w:rPr>
          <w:rFonts w:hint="cs"/>
          <w:rtl/>
        </w:rPr>
        <w:t>רק שחברת הכנסת דליה איציק קצת מפריעה לקשר עין בין השניים.</w:t>
      </w:r>
    </w:p>
    <w:p w14:paraId="0D1BE8A0" w14:textId="77777777" w:rsidR="00000000" w:rsidRDefault="00E82A5C">
      <w:pPr>
        <w:pStyle w:val="a"/>
        <w:ind w:firstLine="0"/>
        <w:rPr>
          <w:rFonts w:hint="cs"/>
          <w:rtl/>
        </w:rPr>
      </w:pPr>
    </w:p>
    <w:p w14:paraId="02B8099C" w14:textId="77777777" w:rsidR="00000000" w:rsidRDefault="00E82A5C">
      <w:pPr>
        <w:pStyle w:val="a"/>
        <w:ind w:firstLine="0"/>
        <w:rPr>
          <w:rFonts w:hint="cs"/>
          <w:rtl/>
        </w:rPr>
      </w:pPr>
    </w:p>
    <w:p w14:paraId="69556416" w14:textId="77777777" w:rsidR="00000000" w:rsidRDefault="00E82A5C">
      <w:pPr>
        <w:pStyle w:val="a"/>
        <w:ind w:firstLine="0"/>
        <w:rPr>
          <w:rFonts w:hint="cs"/>
          <w:rtl/>
        </w:rPr>
      </w:pPr>
    </w:p>
    <w:p w14:paraId="0BED859A" w14:textId="77777777" w:rsidR="00000000" w:rsidRDefault="00E82A5C">
      <w:pPr>
        <w:pStyle w:val="SpeakerCon"/>
        <w:rPr>
          <w:rtl/>
        </w:rPr>
      </w:pPr>
      <w:bookmarkStart w:id="124" w:name="FS000000517T14_05_2003_13_50_23C"/>
      <w:bookmarkEnd w:id="124"/>
      <w:r>
        <w:rPr>
          <w:rtl/>
        </w:rPr>
        <w:t>שר המשפטים יוסף לפיד:</w:t>
      </w:r>
    </w:p>
    <w:p w14:paraId="322B14C0" w14:textId="77777777" w:rsidR="00000000" w:rsidRDefault="00E82A5C">
      <w:pPr>
        <w:pStyle w:val="a"/>
        <w:rPr>
          <w:rtl/>
        </w:rPr>
      </w:pPr>
    </w:p>
    <w:p w14:paraId="39C7DF3E" w14:textId="77777777" w:rsidR="00000000" w:rsidRDefault="00E82A5C">
      <w:pPr>
        <w:pStyle w:val="a"/>
        <w:rPr>
          <w:rFonts w:hint="cs"/>
          <w:rtl/>
        </w:rPr>
      </w:pPr>
      <w:r>
        <w:rPr>
          <w:rFonts w:hint="cs"/>
          <w:rtl/>
        </w:rPr>
        <w:t xml:space="preserve">הממשלה הסכימה להעביר את הצעת החוק של חבר הכנסת כבל, לאחר שהוסכם בינינו שהצעת החוק שלו תמתין עד שתגיע הצעת החוק של הממשלה, ולכן יש אופי הצהרתי להצעות החוק האלה </w:t>
      </w:r>
      <w:r>
        <w:rPr>
          <w:rFonts w:hint="cs"/>
          <w:rtl/>
        </w:rPr>
        <w:t>ולא היתה סביב זה בעיה. אנחנו לא רואים טעם בכך שייקחו עוד טרמפ אחד על הנושא הזה, שיבוא חבר כנסת אחר ויביא כמעט במלה במלה אותה הצעת חוק רק כדי שגם על שמו זה יהיה רשום. אני חושב שהכנסת החדשה הזאת צריכה להילחם במנהג שפעם רדף אותה, חברת הכנסת גלאון - - -</w:t>
      </w:r>
    </w:p>
    <w:p w14:paraId="43CC3107" w14:textId="77777777" w:rsidR="00000000" w:rsidRDefault="00E82A5C">
      <w:pPr>
        <w:pStyle w:val="a"/>
        <w:ind w:firstLine="0"/>
        <w:rPr>
          <w:rFonts w:hint="cs"/>
          <w:rtl/>
        </w:rPr>
      </w:pPr>
    </w:p>
    <w:p w14:paraId="0B81BBC7" w14:textId="77777777" w:rsidR="00000000" w:rsidRDefault="00E82A5C">
      <w:pPr>
        <w:pStyle w:val="ac"/>
        <w:rPr>
          <w:rtl/>
        </w:rPr>
      </w:pPr>
      <w:r>
        <w:rPr>
          <w:rFonts w:hint="eastAsia"/>
          <w:rtl/>
        </w:rPr>
        <w:t>זהבה</w:t>
      </w:r>
      <w:r>
        <w:rPr>
          <w:rtl/>
        </w:rPr>
        <w:t xml:space="preserve"> </w:t>
      </w:r>
      <w:r>
        <w:rPr>
          <w:rtl/>
        </w:rPr>
        <w:t>גלאון (מרצ):</w:t>
      </w:r>
    </w:p>
    <w:p w14:paraId="0B0D79CB" w14:textId="77777777" w:rsidR="00000000" w:rsidRDefault="00E82A5C">
      <w:pPr>
        <w:pStyle w:val="a"/>
        <w:rPr>
          <w:rFonts w:hint="cs"/>
          <w:rtl/>
        </w:rPr>
      </w:pPr>
    </w:p>
    <w:p w14:paraId="1F061293" w14:textId="77777777" w:rsidR="00000000" w:rsidRDefault="00E82A5C">
      <w:pPr>
        <w:pStyle w:val="a"/>
        <w:rPr>
          <w:rFonts w:hint="cs"/>
          <w:rtl/>
        </w:rPr>
      </w:pPr>
      <w:r>
        <w:rPr>
          <w:rFonts w:hint="cs"/>
          <w:rtl/>
        </w:rPr>
        <w:t>אף פעם לא עשיתם את זה?</w:t>
      </w:r>
    </w:p>
    <w:p w14:paraId="47036339" w14:textId="77777777" w:rsidR="00000000" w:rsidRDefault="00E82A5C">
      <w:pPr>
        <w:pStyle w:val="a"/>
        <w:rPr>
          <w:rFonts w:hint="cs"/>
          <w:rtl/>
        </w:rPr>
      </w:pPr>
    </w:p>
    <w:p w14:paraId="68026908" w14:textId="77777777" w:rsidR="00000000" w:rsidRDefault="00E82A5C">
      <w:pPr>
        <w:pStyle w:val="SpeakerCon"/>
        <w:rPr>
          <w:rtl/>
        </w:rPr>
      </w:pPr>
      <w:bookmarkStart w:id="125" w:name="FS000000517T14_05_2003_13_52_13C"/>
      <w:bookmarkEnd w:id="125"/>
      <w:r>
        <w:rPr>
          <w:rtl/>
        </w:rPr>
        <w:t>שר המשפטים יוסף לפיד:</w:t>
      </w:r>
    </w:p>
    <w:p w14:paraId="3F844441" w14:textId="77777777" w:rsidR="00000000" w:rsidRDefault="00E82A5C">
      <w:pPr>
        <w:pStyle w:val="a"/>
        <w:rPr>
          <w:rtl/>
        </w:rPr>
      </w:pPr>
    </w:p>
    <w:p w14:paraId="503B3E1D" w14:textId="77777777" w:rsidR="00000000" w:rsidRDefault="00E82A5C">
      <w:pPr>
        <w:pStyle w:val="a"/>
        <w:rPr>
          <w:rFonts w:hint="cs"/>
          <w:rtl/>
        </w:rPr>
      </w:pPr>
      <w:r>
        <w:rPr>
          <w:rFonts w:hint="cs"/>
          <w:rtl/>
        </w:rPr>
        <w:t xml:space="preserve">בכנסת הקודמת  היתה חברת כנסת שבאופן שיטתי העתיקה הצעות חוק של חבריה - - - </w:t>
      </w:r>
    </w:p>
    <w:p w14:paraId="0BCAC9D6" w14:textId="77777777" w:rsidR="00000000" w:rsidRDefault="00E82A5C">
      <w:pPr>
        <w:pStyle w:val="a"/>
        <w:ind w:firstLine="0"/>
        <w:rPr>
          <w:rFonts w:hint="cs"/>
          <w:rtl/>
        </w:rPr>
      </w:pPr>
    </w:p>
    <w:p w14:paraId="7DADCE69" w14:textId="77777777" w:rsidR="00000000" w:rsidRDefault="00E82A5C">
      <w:pPr>
        <w:pStyle w:val="ac"/>
        <w:rPr>
          <w:rtl/>
        </w:rPr>
      </w:pPr>
      <w:r>
        <w:rPr>
          <w:rFonts w:hint="eastAsia"/>
          <w:rtl/>
        </w:rPr>
        <w:t>אברהם</w:t>
      </w:r>
      <w:r>
        <w:rPr>
          <w:rtl/>
        </w:rPr>
        <w:t xml:space="preserve"> בורג (העבודה-מימד):</w:t>
      </w:r>
    </w:p>
    <w:p w14:paraId="0FD490C7" w14:textId="77777777" w:rsidR="00000000" w:rsidRDefault="00E82A5C">
      <w:pPr>
        <w:pStyle w:val="a"/>
        <w:rPr>
          <w:rFonts w:hint="cs"/>
          <w:rtl/>
        </w:rPr>
      </w:pPr>
    </w:p>
    <w:p w14:paraId="68C2D4DE" w14:textId="77777777" w:rsidR="00000000" w:rsidRDefault="00E82A5C">
      <w:pPr>
        <w:pStyle w:val="a"/>
        <w:rPr>
          <w:rFonts w:hint="cs"/>
          <w:rtl/>
        </w:rPr>
      </w:pPr>
      <w:r>
        <w:rPr>
          <w:rFonts w:hint="cs"/>
          <w:rtl/>
        </w:rPr>
        <w:t xml:space="preserve">לא נכון, זה לא רק בכנסת הקודמת, היא עשתה את זה גם קודם. </w:t>
      </w:r>
    </w:p>
    <w:p w14:paraId="156D39CB" w14:textId="77777777" w:rsidR="00000000" w:rsidRDefault="00E82A5C">
      <w:pPr>
        <w:pStyle w:val="a"/>
        <w:ind w:firstLine="0"/>
        <w:rPr>
          <w:rFonts w:hint="cs"/>
          <w:rtl/>
        </w:rPr>
      </w:pPr>
    </w:p>
    <w:p w14:paraId="1A4EDEDD" w14:textId="77777777" w:rsidR="00000000" w:rsidRDefault="00E82A5C">
      <w:pPr>
        <w:pStyle w:val="SpeakerCon"/>
        <w:rPr>
          <w:rtl/>
        </w:rPr>
      </w:pPr>
      <w:bookmarkStart w:id="126" w:name="FS000000517T14_05_2003_13_53_34C"/>
      <w:bookmarkEnd w:id="126"/>
      <w:r>
        <w:rPr>
          <w:rtl/>
        </w:rPr>
        <w:t>שר המשפטים יוסף לפיד:</w:t>
      </w:r>
    </w:p>
    <w:p w14:paraId="5EC88E03" w14:textId="77777777" w:rsidR="00000000" w:rsidRDefault="00E82A5C">
      <w:pPr>
        <w:pStyle w:val="a"/>
        <w:rPr>
          <w:rtl/>
        </w:rPr>
      </w:pPr>
    </w:p>
    <w:p w14:paraId="4EFCFF1A" w14:textId="77777777" w:rsidR="00000000" w:rsidRDefault="00E82A5C">
      <w:pPr>
        <w:pStyle w:val="a"/>
        <w:rPr>
          <w:rFonts w:hint="cs"/>
          <w:rtl/>
        </w:rPr>
      </w:pPr>
      <w:r>
        <w:rPr>
          <w:rFonts w:hint="cs"/>
          <w:rtl/>
        </w:rPr>
        <w:t>היא עשתה את</w:t>
      </w:r>
      <w:r>
        <w:rPr>
          <w:rFonts w:hint="cs"/>
          <w:rtl/>
        </w:rPr>
        <w:t xml:space="preserve"> זה גם קודם. וכל פרסומה בכנסת היה על כך שהיא מעתיקה הצעות חוק. לכן אני גם לא העברתי את הצעת החוק של חבר הכנסת ברונפמן לוועדת שרים לענייני חקיקה. אבל הואיל וחבר הכנסת ברונפמן מסכים להצעה של חבר הכנסת כבל, ומן הסתם יסכים גם להצעה של הממשלה, אז אין לו שום בעי</w:t>
      </w:r>
      <w:r>
        <w:rPr>
          <w:rFonts w:hint="cs"/>
          <w:rtl/>
        </w:rPr>
        <w:t xml:space="preserve">ה להצטרף בדרך החקיקה ובתהליך הבא להצעת החוק הזאת בלי לרשום אותה על שמו. ועל כן הממשלה מתנגדת להצעה הזאת. </w:t>
      </w:r>
    </w:p>
    <w:p w14:paraId="5AD36581" w14:textId="77777777" w:rsidR="00000000" w:rsidRDefault="00E82A5C">
      <w:pPr>
        <w:pStyle w:val="a"/>
        <w:ind w:firstLine="0"/>
        <w:rPr>
          <w:rFonts w:hint="cs"/>
          <w:rtl/>
        </w:rPr>
      </w:pPr>
    </w:p>
    <w:p w14:paraId="7AE9F6A1" w14:textId="77777777" w:rsidR="00000000" w:rsidRDefault="00E82A5C">
      <w:pPr>
        <w:pStyle w:val="ac"/>
        <w:rPr>
          <w:rtl/>
        </w:rPr>
      </w:pPr>
      <w:r>
        <w:rPr>
          <w:rFonts w:hint="eastAsia"/>
          <w:rtl/>
        </w:rPr>
        <w:t>אברהם</w:t>
      </w:r>
      <w:r>
        <w:rPr>
          <w:rtl/>
        </w:rPr>
        <w:t xml:space="preserve"> בורג (העבודה-מימד):</w:t>
      </w:r>
    </w:p>
    <w:p w14:paraId="7CA7667C" w14:textId="77777777" w:rsidR="00000000" w:rsidRDefault="00E82A5C">
      <w:pPr>
        <w:pStyle w:val="a"/>
        <w:rPr>
          <w:rFonts w:hint="cs"/>
          <w:rtl/>
        </w:rPr>
      </w:pPr>
    </w:p>
    <w:p w14:paraId="3D13A7BF" w14:textId="77777777" w:rsidR="00000000" w:rsidRDefault="00E82A5C">
      <w:pPr>
        <w:pStyle w:val="a"/>
        <w:rPr>
          <w:rFonts w:hint="cs"/>
          <w:rtl/>
        </w:rPr>
      </w:pPr>
      <w:r>
        <w:rPr>
          <w:rFonts w:hint="cs"/>
          <w:rtl/>
        </w:rPr>
        <w:t>שר המשפטים היה חבר כנסת פעיל במליאה, בין שאר הדברים שחבר כנסת מונה בקרדיט שלו זה כמה חקקתי. מעלים שני חברי כנסת הצעת חוק ד</w:t>
      </w:r>
      <w:r>
        <w:rPr>
          <w:rFonts w:hint="cs"/>
          <w:rtl/>
        </w:rPr>
        <w:t xml:space="preserve">ומה מאוד במהותה, לאחד הממשלה מסכימה ולשני היא מתנגדת. זה יוצר תחושה לא  טובה. תעביר את זה לוועדה, יהיה איחוד של הצעות, זה יעלה לקריאה ראשונה - - - </w:t>
      </w:r>
    </w:p>
    <w:p w14:paraId="3617183D" w14:textId="77777777" w:rsidR="00000000" w:rsidRDefault="00E82A5C">
      <w:pPr>
        <w:pStyle w:val="a"/>
        <w:ind w:firstLine="0"/>
        <w:rPr>
          <w:rFonts w:hint="cs"/>
          <w:rtl/>
        </w:rPr>
      </w:pPr>
    </w:p>
    <w:p w14:paraId="2F09AB70" w14:textId="77777777" w:rsidR="00000000" w:rsidRDefault="00E82A5C">
      <w:pPr>
        <w:pStyle w:val="ad"/>
        <w:rPr>
          <w:rtl/>
        </w:rPr>
      </w:pPr>
      <w:r>
        <w:rPr>
          <w:rtl/>
        </w:rPr>
        <w:t>היו"ר יולי-יואל אדלשטיין:</w:t>
      </w:r>
    </w:p>
    <w:p w14:paraId="2102A1E9" w14:textId="77777777" w:rsidR="00000000" w:rsidRDefault="00E82A5C">
      <w:pPr>
        <w:pStyle w:val="a"/>
        <w:rPr>
          <w:rtl/>
        </w:rPr>
      </w:pPr>
    </w:p>
    <w:p w14:paraId="7D0A2049" w14:textId="77777777" w:rsidR="00000000" w:rsidRDefault="00E82A5C">
      <w:pPr>
        <w:pStyle w:val="a"/>
        <w:rPr>
          <w:rFonts w:hint="cs"/>
          <w:rtl/>
        </w:rPr>
      </w:pPr>
      <w:r>
        <w:rPr>
          <w:rFonts w:hint="cs"/>
          <w:rtl/>
        </w:rPr>
        <w:t xml:space="preserve">תודה, חבר הכנסת בורג. </w:t>
      </w:r>
    </w:p>
    <w:p w14:paraId="08859D04" w14:textId="77777777" w:rsidR="00000000" w:rsidRDefault="00E82A5C">
      <w:pPr>
        <w:pStyle w:val="a"/>
        <w:ind w:firstLine="0"/>
        <w:rPr>
          <w:rFonts w:hint="cs"/>
          <w:rtl/>
        </w:rPr>
      </w:pPr>
    </w:p>
    <w:p w14:paraId="08E545BF" w14:textId="77777777" w:rsidR="00000000" w:rsidRDefault="00E82A5C">
      <w:pPr>
        <w:pStyle w:val="SpeakerCon"/>
        <w:rPr>
          <w:rtl/>
        </w:rPr>
      </w:pPr>
      <w:bookmarkStart w:id="127" w:name="FS000000517T14_05_2003_13_57_32C"/>
      <w:bookmarkEnd w:id="127"/>
      <w:r>
        <w:rPr>
          <w:rtl/>
        </w:rPr>
        <w:t>שר המשפטים יוסף לפיד:</w:t>
      </w:r>
    </w:p>
    <w:p w14:paraId="5EB17911" w14:textId="77777777" w:rsidR="00000000" w:rsidRDefault="00E82A5C">
      <w:pPr>
        <w:pStyle w:val="a"/>
        <w:rPr>
          <w:rtl/>
        </w:rPr>
      </w:pPr>
    </w:p>
    <w:p w14:paraId="597E625B" w14:textId="77777777" w:rsidR="00000000" w:rsidRDefault="00E82A5C">
      <w:pPr>
        <w:pStyle w:val="a"/>
        <w:rPr>
          <w:rFonts w:hint="cs"/>
          <w:rtl/>
        </w:rPr>
      </w:pPr>
      <w:r>
        <w:rPr>
          <w:rFonts w:hint="cs"/>
          <w:rtl/>
        </w:rPr>
        <w:t>אני מאוד מכבד את חבר הכנסת בורג -</w:t>
      </w:r>
      <w:r>
        <w:rPr>
          <w:rFonts w:hint="cs"/>
          <w:rtl/>
        </w:rPr>
        <w:t xml:space="preserve"> - - </w:t>
      </w:r>
    </w:p>
    <w:p w14:paraId="60902D73" w14:textId="77777777" w:rsidR="00000000" w:rsidRDefault="00E82A5C">
      <w:pPr>
        <w:pStyle w:val="a"/>
        <w:ind w:firstLine="0"/>
        <w:rPr>
          <w:rFonts w:hint="cs"/>
          <w:rtl/>
        </w:rPr>
      </w:pPr>
    </w:p>
    <w:p w14:paraId="162C804D" w14:textId="77777777" w:rsidR="00000000" w:rsidRDefault="00E82A5C">
      <w:pPr>
        <w:pStyle w:val="ac"/>
        <w:rPr>
          <w:rtl/>
        </w:rPr>
      </w:pPr>
      <w:r>
        <w:rPr>
          <w:rFonts w:hint="eastAsia"/>
          <w:rtl/>
        </w:rPr>
        <w:t>אברהם</w:t>
      </w:r>
      <w:r>
        <w:rPr>
          <w:rtl/>
        </w:rPr>
        <w:t xml:space="preserve"> בורג (העבודה-מימד):</w:t>
      </w:r>
    </w:p>
    <w:p w14:paraId="4442D68D" w14:textId="77777777" w:rsidR="00000000" w:rsidRDefault="00E82A5C">
      <w:pPr>
        <w:pStyle w:val="a"/>
        <w:rPr>
          <w:rFonts w:hint="cs"/>
          <w:rtl/>
        </w:rPr>
      </w:pPr>
    </w:p>
    <w:p w14:paraId="532DAB20" w14:textId="77777777" w:rsidR="00000000" w:rsidRDefault="00E82A5C">
      <w:pPr>
        <w:pStyle w:val="a"/>
        <w:rPr>
          <w:rFonts w:hint="cs"/>
          <w:rtl/>
        </w:rPr>
      </w:pPr>
      <w:r>
        <w:rPr>
          <w:rFonts w:hint="cs"/>
          <w:rtl/>
        </w:rPr>
        <w:t xml:space="preserve">זה פרגון לחבר כנסת. </w:t>
      </w:r>
    </w:p>
    <w:p w14:paraId="1A0AC48B" w14:textId="77777777" w:rsidR="00000000" w:rsidRDefault="00E82A5C">
      <w:pPr>
        <w:pStyle w:val="a"/>
        <w:ind w:firstLine="0"/>
        <w:rPr>
          <w:rFonts w:hint="cs"/>
          <w:rtl/>
        </w:rPr>
      </w:pPr>
    </w:p>
    <w:p w14:paraId="2A22BAC6" w14:textId="77777777" w:rsidR="00000000" w:rsidRDefault="00E82A5C">
      <w:pPr>
        <w:pStyle w:val="ad"/>
        <w:rPr>
          <w:rtl/>
        </w:rPr>
      </w:pPr>
      <w:r>
        <w:rPr>
          <w:rtl/>
        </w:rPr>
        <w:t>היו"ר יולי-יואל אדלשטיין:</w:t>
      </w:r>
    </w:p>
    <w:p w14:paraId="11641334" w14:textId="77777777" w:rsidR="00000000" w:rsidRDefault="00E82A5C">
      <w:pPr>
        <w:pStyle w:val="a"/>
        <w:rPr>
          <w:rtl/>
        </w:rPr>
      </w:pPr>
    </w:p>
    <w:p w14:paraId="47415A21" w14:textId="77777777" w:rsidR="00000000" w:rsidRDefault="00E82A5C">
      <w:pPr>
        <w:pStyle w:val="a"/>
        <w:rPr>
          <w:rFonts w:hint="cs"/>
          <w:rtl/>
        </w:rPr>
      </w:pPr>
      <w:r>
        <w:rPr>
          <w:rFonts w:hint="cs"/>
          <w:rtl/>
        </w:rPr>
        <w:t xml:space="preserve">חבר הכנסת בורג, תודה, הנקודה ברורה לשר המשפטים ולכולנו. </w:t>
      </w:r>
    </w:p>
    <w:p w14:paraId="312B6C38" w14:textId="77777777" w:rsidR="00000000" w:rsidRDefault="00E82A5C">
      <w:pPr>
        <w:pStyle w:val="a"/>
        <w:ind w:firstLine="0"/>
        <w:rPr>
          <w:rFonts w:hint="cs"/>
          <w:rtl/>
        </w:rPr>
      </w:pPr>
    </w:p>
    <w:p w14:paraId="69E37E14" w14:textId="77777777" w:rsidR="00000000" w:rsidRDefault="00E82A5C">
      <w:pPr>
        <w:pStyle w:val="SpeakerCon"/>
        <w:rPr>
          <w:rtl/>
        </w:rPr>
      </w:pPr>
      <w:bookmarkStart w:id="128" w:name="FS000000517T14_05_2003_13_58_07C"/>
      <w:bookmarkEnd w:id="128"/>
      <w:r>
        <w:rPr>
          <w:rtl/>
        </w:rPr>
        <w:t>שר המשפטים יוסף לפיד:</w:t>
      </w:r>
    </w:p>
    <w:p w14:paraId="5768A805" w14:textId="77777777" w:rsidR="00000000" w:rsidRDefault="00E82A5C">
      <w:pPr>
        <w:pStyle w:val="a"/>
        <w:rPr>
          <w:rtl/>
        </w:rPr>
      </w:pPr>
    </w:p>
    <w:p w14:paraId="6502B117" w14:textId="77777777" w:rsidR="00000000" w:rsidRDefault="00E82A5C">
      <w:pPr>
        <w:pStyle w:val="a"/>
        <w:rPr>
          <w:rFonts w:hint="cs"/>
          <w:rtl/>
        </w:rPr>
      </w:pPr>
      <w:r>
        <w:rPr>
          <w:rFonts w:hint="cs"/>
          <w:rtl/>
        </w:rPr>
        <w:t>חבר הכנסת בורג, דווקא בגלל ניסיונך הרב אתה צריך לדעת, שזאת לא תופעה בריאה שאנחנו נעסוק ב-</w:t>
      </w:r>
      <w:r>
        <w:rPr>
          <w:rFonts w:hint="cs"/>
        </w:rPr>
        <w:t>C</w:t>
      </w:r>
      <w:r>
        <w:t>OP</w:t>
      </w:r>
      <w:r>
        <w:t>YCATTING</w:t>
      </w:r>
      <w:r>
        <w:rPr>
          <w:rFonts w:hint="cs"/>
          <w:rtl/>
        </w:rPr>
        <w:t xml:space="preserve"> של הצעות חוק. </w:t>
      </w:r>
    </w:p>
    <w:p w14:paraId="3350A110" w14:textId="77777777" w:rsidR="00000000" w:rsidRDefault="00E82A5C">
      <w:pPr>
        <w:pStyle w:val="a"/>
        <w:ind w:firstLine="0"/>
        <w:rPr>
          <w:rtl/>
        </w:rPr>
      </w:pPr>
    </w:p>
    <w:p w14:paraId="373FB742" w14:textId="77777777" w:rsidR="00000000" w:rsidRDefault="00E82A5C">
      <w:pPr>
        <w:pStyle w:val="ac"/>
        <w:rPr>
          <w:rtl/>
        </w:rPr>
      </w:pPr>
      <w:r>
        <w:rPr>
          <w:rFonts w:hint="eastAsia"/>
          <w:rtl/>
        </w:rPr>
        <w:t>זהבה</w:t>
      </w:r>
      <w:r>
        <w:rPr>
          <w:rtl/>
        </w:rPr>
        <w:t xml:space="preserve"> גלאון (מרצ):</w:t>
      </w:r>
    </w:p>
    <w:p w14:paraId="22662DA7" w14:textId="77777777" w:rsidR="00000000" w:rsidRDefault="00E82A5C">
      <w:pPr>
        <w:pStyle w:val="a"/>
        <w:rPr>
          <w:rFonts w:hint="cs"/>
          <w:rtl/>
        </w:rPr>
      </w:pPr>
    </w:p>
    <w:p w14:paraId="44F22EDE" w14:textId="77777777" w:rsidR="00000000" w:rsidRDefault="00E82A5C">
      <w:pPr>
        <w:pStyle w:val="a"/>
        <w:rPr>
          <w:rtl/>
        </w:rPr>
      </w:pPr>
      <w:r>
        <w:rPr>
          <w:rFonts w:hint="cs"/>
          <w:rtl/>
        </w:rPr>
        <w:t>מי אמר שזה היה קודם?</w:t>
      </w:r>
      <w:r>
        <w:rPr>
          <w:rFonts w:hint="cs"/>
        </w:rPr>
        <w:t xml:space="preserve"> </w:t>
      </w:r>
    </w:p>
    <w:p w14:paraId="19FCD444" w14:textId="77777777" w:rsidR="00000000" w:rsidRDefault="00E82A5C">
      <w:pPr>
        <w:pStyle w:val="a"/>
        <w:ind w:firstLine="0"/>
        <w:rPr>
          <w:rtl/>
        </w:rPr>
      </w:pPr>
    </w:p>
    <w:p w14:paraId="1367F179" w14:textId="77777777" w:rsidR="00000000" w:rsidRDefault="00E82A5C">
      <w:pPr>
        <w:pStyle w:val="SpeakerCon"/>
        <w:rPr>
          <w:rtl/>
        </w:rPr>
      </w:pPr>
      <w:bookmarkStart w:id="129" w:name="FS000000517T14_05_2003_14_01_22C"/>
      <w:bookmarkEnd w:id="129"/>
      <w:r>
        <w:rPr>
          <w:rtl/>
        </w:rPr>
        <w:t>שר המשפטים יוסף לפיד:</w:t>
      </w:r>
    </w:p>
    <w:p w14:paraId="15A76E59" w14:textId="77777777" w:rsidR="00000000" w:rsidRDefault="00E82A5C">
      <w:pPr>
        <w:pStyle w:val="a"/>
        <w:rPr>
          <w:rtl/>
        </w:rPr>
      </w:pPr>
    </w:p>
    <w:p w14:paraId="5341196F" w14:textId="77777777" w:rsidR="00000000" w:rsidRDefault="00E82A5C">
      <w:pPr>
        <w:pStyle w:val="a"/>
        <w:rPr>
          <w:rtl/>
        </w:rPr>
      </w:pPr>
      <w:r>
        <w:rPr>
          <w:rFonts w:hint="cs"/>
          <w:rtl/>
        </w:rPr>
        <w:t>את יודעת את זה ואני יודע את זה. גם הוא יודע את זה. אנחנו יודעים שהצעת החוק של חבר הכנסת כבל קדמה. היא גם לא הגיעה אלי כשאני באתי אל הממשלה. ולכן, לגופו של עניין, מבחי</w:t>
      </w:r>
      <w:r>
        <w:rPr>
          <w:rFonts w:hint="cs"/>
          <w:rtl/>
        </w:rPr>
        <w:t xml:space="preserve">נת עצם העובדות שבהצעת החוק המקורית, לא נפגע שום דבר מהעובדה שההעתק שלו יעבור בלי </w:t>
      </w:r>
      <w:r>
        <w:rPr>
          <w:rFonts w:hint="cs"/>
        </w:rPr>
        <w:t>C</w:t>
      </w:r>
      <w:r>
        <w:t xml:space="preserve">c </w:t>
      </w:r>
      <w:r>
        <w:rPr>
          <w:rFonts w:hint="cs"/>
          <w:rtl/>
        </w:rPr>
        <w:t>.</w:t>
      </w:r>
    </w:p>
    <w:p w14:paraId="03798DA5" w14:textId="77777777" w:rsidR="00000000" w:rsidRDefault="00E82A5C">
      <w:pPr>
        <w:pStyle w:val="a"/>
        <w:ind w:firstLine="0"/>
        <w:rPr>
          <w:rtl/>
        </w:rPr>
      </w:pPr>
    </w:p>
    <w:p w14:paraId="693BB001" w14:textId="77777777" w:rsidR="00000000" w:rsidRDefault="00E82A5C">
      <w:pPr>
        <w:pStyle w:val="ad"/>
        <w:rPr>
          <w:rtl/>
        </w:rPr>
      </w:pPr>
      <w:r>
        <w:rPr>
          <w:rtl/>
        </w:rPr>
        <w:t>היו"ר יולי-יואל אדלשטיין:</w:t>
      </w:r>
    </w:p>
    <w:p w14:paraId="31DC17FE" w14:textId="77777777" w:rsidR="00000000" w:rsidRDefault="00E82A5C">
      <w:pPr>
        <w:pStyle w:val="a"/>
        <w:rPr>
          <w:rtl/>
        </w:rPr>
      </w:pPr>
    </w:p>
    <w:p w14:paraId="639127E3" w14:textId="77777777" w:rsidR="00000000" w:rsidRDefault="00E82A5C">
      <w:pPr>
        <w:pStyle w:val="a"/>
        <w:rPr>
          <w:rFonts w:hint="cs"/>
          <w:rtl/>
        </w:rPr>
      </w:pPr>
      <w:r>
        <w:rPr>
          <w:rFonts w:hint="cs"/>
          <w:rtl/>
        </w:rPr>
        <w:t xml:space="preserve">תודה רבה לשר המשפטים. חבר הכנסת ברונפמן, יש לך הזכות להשיב על התנגדותו של שר המשפטים במסגרת חמש דקות. נא לעלות לדוכן. </w:t>
      </w:r>
    </w:p>
    <w:p w14:paraId="52B42DA5" w14:textId="77777777" w:rsidR="00000000" w:rsidRDefault="00E82A5C">
      <w:pPr>
        <w:pStyle w:val="a"/>
        <w:ind w:firstLine="0"/>
        <w:rPr>
          <w:rFonts w:hint="cs"/>
          <w:rtl/>
        </w:rPr>
      </w:pPr>
    </w:p>
    <w:p w14:paraId="6547E848" w14:textId="77777777" w:rsidR="00000000" w:rsidRDefault="00E82A5C">
      <w:pPr>
        <w:pStyle w:val="ac"/>
        <w:rPr>
          <w:rtl/>
        </w:rPr>
      </w:pPr>
      <w:r>
        <w:rPr>
          <w:rFonts w:hint="eastAsia"/>
          <w:rtl/>
        </w:rPr>
        <w:t>זהבה</w:t>
      </w:r>
      <w:r>
        <w:rPr>
          <w:rtl/>
        </w:rPr>
        <w:t xml:space="preserve"> גלאון (מרצ):</w:t>
      </w:r>
    </w:p>
    <w:p w14:paraId="12A70E17" w14:textId="77777777" w:rsidR="00000000" w:rsidRDefault="00E82A5C">
      <w:pPr>
        <w:pStyle w:val="a"/>
        <w:rPr>
          <w:rFonts w:hint="cs"/>
          <w:rtl/>
        </w:rPr>
      </w:pPr>
    </w:p>
    <w:p w14:paraId="2DD44C77" w14:textId="77777777" w:rsidR="00000000" w:rsidRDefault="00E82A5C">
      <w:pPr>
        <w:pStyle w:val="a"/>
        <w:rPr>
          <w:rFonts w:hint="cs"/>
          <w:rtl/>
        </w:rPr>
      </w:pPr>
      <w:r>
        <w:rPr>
          <w:rFonts w:hint="cs"/>
          <w:rtl/>
        </w:rPr>
        <w:t xml:space="preserve">אם </w:t>
      </w:r>
      <w:r>
        <w:rPr>
          <w:rFonts w:hint="cs"/>
          <w:rtl/>
        </w:rPr>
        <w:t xml:space="preserve">זו היתה הצעה של גדעון סער, הייתם תומכים בזה. </w:t>
      </w:r>
    </w:p>
    <w:p w14:paraId="44864F57" w14:textId="77777777" w:rsidR="00000000" w:rsidRDefault="00E82A5C">
      <w:pPr>
        <w:pStyle w:val="a"/>
        <w:ind w:firstLine="0"/>
        <w:rPr>
          <w:rFonts w:hint="cs"/>
          <w:rtl/>
        </w:rPr>
      </w:pPr>
    </w:p>
    <w:p w14:paraId="6F9E9BD6" w14:textId="77777777" w:rsidR="00000000" w:rsidRDefault="00E82A5C">
      <w:pPr>
        <w:pStyle w:val="ad"/>
        <w:rPr>
          <w:rtl/>
        </w:rPr>
      </w:pPr>
      <w:r>
        <w:rPr>
          <w:rtl/>
        </w:rPr>
        <w:t>היו"ר יולי-יואל אדלשטיין:</w:t>
      </w:r>
    </w:p>
    <w:p w14:paraId="32CD5BC7" w14:textId="77777777" w:rsidR="00000000" w:rsidRDefault="00E82A5C">
      <w:pPr>
        <w:pStyle w:val="a"/>
        <w:rPr>
          <w:rtl/>
        </w:rPr>
      </w:pPr>
    </w:p>
    <w:p w14:paraId="0B469EAA" w14:textId="77777777" w:rsidR="00000000" w:rsidRDefault="00E82A5C">
      <w:pPr>
        <w:pStyle w:val="a"/>
        <w:rPr>
          <w:rFonts w:hint="cs"/>
          <w:rtl/>
        </w:rPr>
      </w:pPr>
      <w:r>
        <w:rPr>
          <w:rFonts w:hint="cs"/>
          <w:rtl/>
        </w:rPr>
        <w:t xml:space="preserve">תודה רבה, חברת הכנסת גלאון, זה כבר על חשבונו של חבר סיעתך. </w:t>
      </w:r>
    </w:p>
    <w:p w14:paraId="2F418A2B" w14:textId="77777777" w:rsidR="00000000" w:rsidRDefault="00E82A5C">
      <w:pPr>
        <w:pStyle w:val="a"/>
        <w:rPr>
          <w:rFonts w:hint="cs"/>
          <w:rtl/>
        </w:rPr>
      </w:pPr>
    </w:p>
    <w:p w14:paraId="005E661F" w14:textId="77777777" w:rsidR="00000000" w:rsidRDefault="00E82A5C">
      <w:pPr>
        <w:pStyle w:val="Speaker"/>
        <w:rPr>
          <w:rtl/>
        </w:rPr>
      </w:pPr>
      <w:bookmarkStart w:id="130" w:name="FS000000552T14_05_2003_14_09_51"/>
      <w:bookmarkEnd w:id="130"/>
      <w:r>
        <w:rPr>
          <w:rFonts w:hint="eastAsia"/>
          <w:rtl/>
        </w:rPr>
        <w:t>רומן</w:t>
      </w:r>
      <w:r>
        <w:rPr>
          <w:rtl/>
        </w:rPr>
        <w:t xml:space="preserve"> ברונפמן (מרצ):</w:t>
      </w:r>
    </w:p>
    <w:p w14:paraId="40806637" w14:textId="77777777" w:rsidR="00000000" w:rsidRDefault="00E82A5C">
      <w:pPr>
        <w:pStyle w:val="a"/>
        <w:rPr>
          <w:rFonts w:hint="cs"/>
          <w:rtl/>
        </w:rPr>
      </w:pPr>
    </w:p>
    <w:p w14:paraId="18DE133E" w14:textId="77777777" w:rsidR="00000000" w:rsidRDefault="00E82A5C">
      <w:pPr>
        <w:pStyle w:val="a"/>
        <w:rPr>
          <w:rFonts w:hint="cs"/>
          <w:rtl/>
        </w:rPr>
      </w:pPr>
      <w:r>
        <w:rPr>
          <w:rFonts w:hint="cs"/>
          <w:rtl/>
        </w:rPr>
        <w:t>חברות וחברי הכנסת, אני חושב שאנחנו עכשיו נוגעים בנורמה שהיתה מקובלת בכנסת הקודמת ולפני הקודמת, גם כש</w:t>
      </w:r>
      <w:r>
        <w:rPr>
          <w:rFonts w:hint="cs"/>
          <w:rtl/>
        </w:rPr>
        <w:t>שר המשפטים היה חבר הכנסת מן השורה באופוזיציה וקפץ כמו כולנו - אני אומר קפץ בסמנטיקה חיובית ולא שלילית, מר לפיד - לכל הזדמנות חקיקתית. נכון שהצעתו של חבר הכנסת כבל הוגשה והונחה לפני הצעתי שלי. נכון גם שלא העתקתי את ההצעה הזאת אלא כתבתי אותה באופן אישי והתיי</w:t>
      </w:r>
      <w:r>
        <w:rPr>
          <w:rFonts w:hint="cs"/>
          <w:rtl/>
        </w:rPr>
        <w:t xml:space="preserve">עצתי עם היועצים המשפטיים של הממשלה. ונכון גם, אדוני שר המשפטים, שנהוג היה, גם במזכירות הכנסת ובין חברי הכנסת, בין האופוזיציה והקואליציה, וגם בכנסת החמש-עשרה, וגם בכנסת הארבע-עשרה, וגם בכנסת השלוש-עשרה, לצרף הצעות דומות או זהות. ועובדה גם, ואחרונה, שזה עבר </w:t>
      </w:r>
      <w:r>
        <w:rPr>
          <w:rFonts w:hint="cs"/>
          <w:rtl/>
        </w:rPr>
        <w:t xml:space="preserve">דרך הייעוץ המשפטי של הכנסת ושל מזכירות הכנסת והם הסכימו לאיחוד הצעות. </w:t>
      </w:r>
    </w:p>
    <w:p w14:paraId="1A94E96C" w14:textId="77777777" w:rsidR="00000000" w:rsidRDefault="00E82A5C">
      <w:pPr>
        <w:pStyle w:val="a"/>
        <w:rPr>
          <w:rFonts w:hint="cs"/>
          <w:rtl/>
        </w:rPr>
      </w:pPr>
    </w:p>
    <w:p w14:paraId="5DCB9B0A" w14:textId="77777777" w:rsidR="00000000" w:rsidRDefault="00E82A5C">
      <w:pPr>
        <w:pStyle w:val="a"/>
        <w:rPr>
          <w:rFonts w:hint="cs"/>
          <w:rtl/>
        </w:rPr>
      </w:pPr>
      <w:r>
        <w:rPr>
          <w:rFonts w:hint="cs"/>
          <w:rtl/>
        </w:rPr>
        <w:t>אז אם כל זה נכון, מה מוביל אותך, אדוני שר המשפטים, אם לא קטנוניות לא ראויה, להתנגד להצעה שלי? אני חושב שאתה מנסה פה להנהיג נורמה שלא היתה מקובלת. אולי היא חיובית, אבל אולי נדבר על זה ק</w:t>
      </w:r>
      <w:r>
        <w:rPr>
          <w:rFonts w:hint="cs"/>
          <w:rtl/>
        </w:rPr>
        <w:t xml:space="preserve">ודם בין אופוזיציה וקואליציה ונחליט שנשנה את הנורמה בכנסת ואז כולנו ננהג אחרת. </w:t>
      </w:r>
    </w:p>
    <w:p w14:paraId="6707C16C" w14:textId="77777777" w:rsidR="00000000" w:rsidRDefault="00E82A5C">
      <w:pPr>
        <w:pStyle w:val="a"/>
        <w:rPr>
          <w:rFonts w:hint="cs"/>
          <w:rtl/>
        </w:rPr>
      </w:pPr>
    </w:p>
    <w:p w14:paraId="2F943091" w14:textId="77777777" w:rsidR="00000000" w:rsidRDefault="00E82A5C">
      <w:pPr>
        <w:pStyle w:val="a"/>
        <w:rPr>
          <w:rFonts w:hint="cs"/>
          <w:rtl/>
        </w:rPr>
      </w:pPr>
      <w:r>
        <w:rPr>
          <w:rFonts w:hint="cs"/>
          <w:rtl/>
        </w:rPr>
        <w:t>לכן, אני מבקש מהכנסת להתייחס למה שאמרתי. ההצעות נכתבו במקביל, לא הועתקו, וצורפו בהסכמת מזכירות הכנסת. אני באופן אישי מבקש מהכנסת, כפי שאמרתי, להצביע בעד ההצעה. ואני חוזר על הסכ</w:t>
      </w:r>
      <w:r>
        <w:rPr>
          <w:rFonts w:hint="cs"/>
          <w:rtl/>
        </w:rPr>
        <w:t xml:space="preserve">מתי להמתין עם תהליך החקיקה. </w:t>
      </w:r>
    </w:p>
    <w:p w14:paraId="6317E677" w14:textId="77777777" w:rsidR="00000000" w:rsidRDefault="00E82A5C">
      <w:pPr>
        <w:pStyle w:val="a"/>
        <w:ind w:firstLine="0"/>
        <w:rPr>
          <w:rFonts w:hint="cs"/>
          <w:rtl/>
        </w:rPr>
      </w:pPr>
    </w:p>
    <w:p w14:paraId="26F1617D" w14:textId="77777777" w:rsidR="00000000" w:rsidRDefault="00E82A5C">
      <w:pPr>
        <w:pStyle w:val="ad"/>
        <w:rPr>
          <w:rtl/>
        </w:rPr>
      </w:pPr>
      <w:r>
        <w:rPr>
          <w:rtl/>
        </w:rPr>
        <w:t>היו"ר יולי-יואל אדלשטיין:</w:t>
      </w:r>
    </w:p>
    <w:p w14:paraId="1535AE5D" w14:textId="77777777" w:rsidR="00000000" w:rsidRDefault="00E82A5C">
      <w:pPr>
        <w:pStyle w:val="a"/>
        <w:rPr>
          <w:rtl/>
        </w:rPr>
      </w:pPr>
    </w:p>
    <w:p w14:paraId="476ED0DE" w14:textId="77777777" w:rsidR="00000000" w:rsidRDefault="00E82A5C">
      <w:pPr>
        <w:pStyle w:val="a"/>
        <w:rPr>
          <w:rFonts w:hint="cs"/>
          <w:rtl/>
        </w:rPr>
      </w:pPr>
      <w:r>
        <w:rPr>
          <w:rFonts w:hint="cs"/>
          <w:rtl/>
        </w:rPr>
        <w:t xml:space="preserve">תודה רבה. </w:t>
      </w:r>
    </w:p>
    <w:p w14:paraId="014FBF80" w14:textId="77777777" w:rsidR="00000000" w:rsidRDefault="00E82A5C">
      <w:pPr>
        <w:pStyle w:val="a"/>
        <w:rPr>
          <w:rFonts w:hint="cs"/>
          <w:rtl/>
        </w:rPr>
      </w:pPr>
    </w:p>
    <w:p w14:paraId="6B7245B9" w14:textId="77777777" w:rsidR="00000000" w:rsidRDefault="00E82A5C">
      <w:pPr>
        <w:pStyle w:val="a"/>
        <w:rPr>
          <w:rFonts w:hint="cs"/>
          <w:rtl/>
        </w:rPr>
      </w:pPr>
      <w:r>
        <w:rPr>
          <w:rFonts w:hint="cs"/>
          <w:rtl/>
        </w:rPr>
        <w:t xml:space="preserve">אם כן, נעבור להצבעה, אנחנו מצביעים על הצעת חוק היועץ המשפטי הראשי (מינוי וכהונה), התשס"ג-2003. </w:t>
      </w:r>
    </w:p>
    <w:p w14:paraId="19E9BB34" w14:textId="77777777" w:rsidR="00000000" w:rsidRDefault="00E82A5C">
      <w:pPr>
        <w:pStyle w:val="a"/>
        <w:ind w:firstLine="0"/>
        <w:rPr>
          <w:rFonts w:hint="cs"/>
          <w:rtl/>
        </w:rPr>
      </w:pPr>
    </w:p>
    <w:p w14:paraId="36BF759C" w14:textId="77777777" w:rsidR="00000000" w:rsidRDefault="00E82A5C">
      <w:pPr>
        <w:pStyle w:val="ac"/>
        <w:rPr>
          <w:rtl/>
        </w:rPr>
      </w:pPr>
      <w:r>
        <w:rPr>
          <w:rFonts w:hint="eastAsia"/>
          <w:rtl/>
        </w:rPr>
        <w:t>זהבה</w:t>
      </w:r>
      <w:r>
        <w:rPr>
          <w:rtl/>
        </w:rPr>
        <w:t xml:space="preserve"> גלאון (מרצ):</w:t>
      </w:r>
    </w:p>
    <w:p w14:paraId="6A0FB298" w14:textId="77777777" w:rsidR="00000000" w:rsidRDefault="00E82A5C">
      <w:pPr>
        <w:pStyle w:val="a"/>
        <w:rPr>
          <w:rFonts w:hint="cs"/>
          <w:rtl/>
        </w:rPr>
      </w:pPr>
    </w:p>
    <w:p w14:paraId="774351A6" w14:textId="77777777" w:rsidR="00000000" w:rsidRDefault="00E82A5C">
      <w:pPr>
        <w:pStyle w:val="a"/>
        <w:rPr>
          <w:rFonts w:hint="cs"/>
          <w:rtl/>
        </w:rPr>
      </w:pPr>
      <w:r>
        <w:rPr>
          <w:rFonts w:hint="cs"/>
          <w:rtl/>
        </w:rPr>
        <w:t>אדוני היושב-ראש, אתה עכשיו יושב-ראש המליאה, אתה צריך להגן על כבודה של ה</w:t>
      </w:r>
      <w:r>
        <w:rPr>
          <w:rFonts w:hint="cs"/>
          <w:rtl/>
        </w:rPr>
        <w:t xml:space="preserve">כנסת. אילו היתה ההצעה של גדעון סער, שר המשפטים  היה מצביע בעד. </w:t>
      </w:r>
    </w:p>
    <w:p w14:paraId="6CA044BD" w14:textId="77777777" w:rsidR="00000000" w:rsidRDefault="00E82A5C">
      <w:pPr>
        <w:pStyle w:val="a"/>
        <w:ind w:firstLine="0"/>
        <w:rPr>
          <w:rFonts w:hint="cs"/>
          <w:rtl/>
        </w:rPr>
      </w:pPr>
    </w:p>
    <w:p w14:paraId="5B79F52E" w14:textId="77777777" w:rsidR="00000000" w:rsidRDefault="00E82A5C">
      <w:pPr>
        <w:pStyle w:val="ad"/>
        <w:rPr>
          <w:rtl/>
        </w:rPr>
      </w:pPr>
      <w:r>
        <w:rPr>
          <w:rtl/>
        </w:rPr>
        <w:t>היו"ר יולי-יואל אדלשטיין:</w:t>
      </w:r>
    </w:p>
    <w:p w14:paraId="70BFBC8D" w14:textId="77777777" w:rsidR="00000000" w:rsidRDefault="00E82A5C">
      <w:pPr>
        <w:pStyle w:val="a"/>
        <w:rPr>
          <w:rtl/>
        </w:rPr>
      </w:pPr>
    </w:p>
    <w:p w14:paraId="06B15B12" w14:textId="77777777" w:rsidR="00000000" w:rsidRDefault="00E82A5C">
      <w:pPr>
        <w:pStyle w:val="a"/>
        <w:rPr>
          <w:rFonts w:hint="cs"/>
          <w:rtl/>
        </w:rPr>
      </w:pPr>
      <w:r>
        <w:rPr>
          <w:rFonts w:hint="cs"/>
          <w:rtl/>
        </w:rPr>
        <w:t>גברתי, אנא ממך, אנחנו כרגע עוברים להצבעה, ההצבעה היא על הצעת חוק היועץ המשפטי הראשי (מינוי וכהונה), התשס"ג-2003, של חבר הכנסת ברונפמן וקבוצת חברי הכנסת. ההצבעה החלה</w:t>
      </w:r>
      <w:r>
        <w:rPr>
          <w:rFonts w:hint="cs"/>
          <w:rtl/>
        </w:rPr>
        <w:t xml:space="preserve">. נא להצביע, מי בעד, מי נגד, על-פי מיטב שיפוטו ומצפונו. </w:t>
      </w:r>
    </w:p>
    <w:p w14:paraId="5CFF801A" w14:textId="77777777" w:rsidR="00000000" w:rsidRDefault="00E82A5C">
      <w:pPr>
        <w:pStyle w:val="a"/>
        <w:rPr>
          <w:rFonts w:hint="cs"/>
          <w:rtl/>
        </w:rPr>
      </w:pPr>
    </w:p>
    <w:p w14:paraId="50E258FC" w14:textId="77777777" w:rsidR="00000000" w:rsidRDefault="00E82A5C">
      <w:pPr>
        <w:pStyle w:val="a7"/>
        <w:bidi/>
        <w:rPr>
          <w:rFonts w:hint="cs"/>
          <w:rtl/>
        </w:rPr>
      </w:pPr>
      <w:r>
        <w:rPr>
          <w:rFonts w:hint="cs"/>
          <w:rtl/>
        </w:rPr>
        <w:t>הצבעה מס' 13</w:t>
      </w:r>
    </w:p>
    <w:p w14:paraId="167C98D6" w14:textId="77777777" w:rsidR="00000000" w:rsidRDefault="00E82A5C">
      <w:pPr>
        <w:pStyle w:val="a"/>
        <w:jc w:val="center"/>
        <w:rPr>
          <w:rFonts w:hint="cs"/>
          <w:b/>
          <w:bCs/>
          <w:rtl/>
        </w:rPr>
      </w:pPr>
    </w:p>
    <w:p w14:paraId="450002B0" w14:textId="77777777" w:rsidR="00000000" w:rsidRDefault="00E82A5C">
      <w:pPr>
        <w:pStyle w:val="a8"/>
        <w:bidi/>
        <w:rPr>
          <w:rFonts w:hint="cs"/>
          <w:rtl/>
        </w:rPr>
      </w:pPr>
      <w:r>
        <w:rPr>
          <w:rFonts w:hint="cs"/>
          <w:rtl/>
        </w:rPr>
        <w:t>בעד ההצעה להעביר את הצעת החוק לדיון מוקדם בוועדה - 11</w:t>
      </w:r>
    </w:p>
    <w:p w14:paraId="2C73F594" w14:textId="77777777" w:rsidR="00000000" w:rsidRDefault="00E82A5C">
      <w:pPr>
        <w:pStyle w:val="a8"/>
        <w:bidi/>
        <w:rPr>
          <w:rFonts w:hint="cs"/>
          <w:rtl/>
        </w:rPr>
      </w:pPr>
      <w:r>
        <w:rPr>
          <w:rFonts w:hint="cs"/>
          <w:rtl/>
        </w:rPr>
        <w:t>בעד ההצעה להסיר מסדר-היום את הצעת החוק - 36</w:t>
      </w:r>
    </w:p>
    <w:p w14:paraId="77A0E7DC" w14:textId="77777777" w:rsidR="00000000" w:rsidRDefault="00E82A5C">
      <w:pPr>
        <w:pStyle w:val="a8"/>
        <w:bidi/>
        <w:rPr>
          <w:rFonts w:hint="cs"/>
          <w:rtl/>
        </w:rPr>
      </w:pPr>
      <w:r>
        <w:rPr>
          <w:rFonts w:hint="cs"/>
          <w:rtl/>
        </w:rPr>
        <w:t>נמנעים - אין</w:t>
      </w:r>
    </w:p>
    <w:p w14:paraId="72EBCC7E" w14:textId="77777777" w:rsidR="00000000" w:rsidRDefault="00E82A5C">
      <w:pPr>
        <w:pStyle w:val="a9"/>
        <w:bidi/>
        <w:rPr>
          <w:rFonts w:hint="cs"/>
          <w:rtl/>
        </w:rPr>
      </w:pPr>
      <w:r>
        <w:rPr>
          <w:rFonts w:hint="cs"/>
          <w:rtl/>
        </w:rPr>
        <w:t>ההצעה להסיר מסדר-היום את הצעת חוק היועץ המשפטי הראשי (מינוי וכהונה), התשס</w:t>
      </w:r>
      <w:r>
        <w:rPr>
          <w:rFonts w:hint="cs"/>
          <w:rtl/>
        </w:rPr>
        <w:t>"ג-2003, נתקבלה.</w:t>
      </w:r>
    </w:p>
    <w:p w14:paraId="5B10FB6D" w14:textId="77777777" w:rsidR="00000000" w:rsidRDefault="00E82A5C">
      <w:pPr>
        <w:pStyle w:val="a"/>
        <w:ind w:firstLine="0"/>
        <w:rPr>
          <w:rFonts w:hint="cs"/>
          <w:rtl/>
        </w:rPr>
      </w:pPr>
    </w:p>
    <w:p w14:paraId="358A75F7" w14:textId="77777777" w:rsidR="00000000" w:rsidRDefault="00E82A5C">
      <w:pPr>
        <w:pStyle w:val="ad"/>
        <w:rPr>
          <w:rtl/>
        </w:rPr>
      </w:pPr>
      <w:r>
        <w:rPr>
          <w:rtl/>
        </w:rPr>
        <w:t>היו"ר יולי-יואל אדלשטיין:</w:t>
      </w:r>
    </w:p>
    <w:p w14:paraId="1BDC57C1" w14:textId="77777777" w:rsidR="00000000" w:rsidRDefault="00E82A5C">
      <w:pPr>
        <w:pStyle w:val="a"/>
        <w:rPr>
          <w:rtl/>
        </w:rPr>
      </w:pPr>
    </w:p>
    <w:p w14:paraId="6F1F447A" w14:textId="77777777" w:rsidR="00000000" w:rsidRDefault="00E82A5C">
      <w:pPr>
        <w:pStyle w:val="a"/>
        <w:rPr>
          <w:rFonts w:hint="cs"/>
          <w:rtl/>
        </w:rPr>
      </w:pPr>
      <w:r>
        <w:rPr>
          <w:rFonts w:hint="cs"/>
          <w:rtl/>
        </w:rPr>
        <w:t xml:space="preserve">בעד - 11, נגד - 36, אין נמנעים. אני קובע שהצעת החוק לא עברה. </w:t>
      </w:r>
    </w:p>
    <w:p w14:paraId="1D92F375" w14:textId="77777777" w:rsidR="00000000" w:rsidRDefault="00E82A5C">
      <w:pPr>
        <w:pStyle w:val="a"/>
        <w:rPr>
          <w:rFonts w:hint="cs"/>
          <w:rtl/>
        </w:rPr>
      </w:pPr>
    </w:p>
    <w:p w14:paraId="2992A227" w14:textId="77777777" w:rsidR="00000000" w:rsidRDefault="00E82A5C">
      <w:pPr>
        <w:pStyle w:val="a"/>
        <w:rPr>
          <w:rFonts w:hint="cs"/>
          <w:rtl/>
        </w:rPr>
      </w:pPr>
    </w:p>
    <w:p w14:paraId="7963730D" w14:textId="77777777" w:rsidR="00000000" w:rsidRDefault="00E82A5C">
      <w:pPr>
        <w:pStyle w:val="Subject"/>
        <w:rPr>
          <w:rFonts w:hint="cs"/>
          <w:rtl/>
        </w:rPr>
      </w:pPr>
      <w:r>
        <w:rPr>
          <w:rFonts w:hint="cs"/>
          <w:rtl/>
        </w:rPr>
        <w:t>הצעת חוק אופן הבאת עצור לבית-המשפט</w:t>
      </w:r>
      <w:r>
        <w:rPr>
          <w:rtl/>
        </w:rPr>
        <w:br/>
      </w:r>
      <w:r>
        <w:rPr>
          <w:rFonts w:hint="cs"/>
          <w:rtl/>
        </w:rPr>
        <w:t xml:space="preserve"> (תיקוני חקיקה), התשס"ג-2003</w:t>
      </w:r>
    </w:p>
    <w:p w14:paraId="7741C576" w14:textId="77777777" w:rsidR="00000000" w:rsidRDefault="00E82A5C">
      <w:pPr>
        <w:pStyle w:val="a"/>
        <w:ind w:firstLine="0"/>
        <w:rPr>
          <w:rFonts w:hint="cs"/>
          <w:rtl/>
        </w:rPr>
      </w:pPr>
      <w:r>
        <w:rPr>
          <w:rFonts w:hint="cs"/>
          <w:rtl/>
        </w:rPr>
        <w:t>[ נספחות. ]</w:t>
      </w:r>
    </w:p>
    <w:p w14:paraId="314136EE" w14:textId="77777777" w:rsidR="00000000" w:rsidRDefault="00E82A5C">
      <w:pPr>
        <w:pStyle w:val="SubjectSub"/>
        <w:rPr>
          <w:rFonts w:hint="cs"/>
          <w:rtl/>
        </w:rPr>
      </w:pPr>
      <w:r>
        <w:rPr>
          <w:rFonts w:hint="cs"/>
          <w:rtl/>
        </w:rPr>
        <w:t>(הצעת חבר הכנסת גדעון סער)</w:t>
      </w:r>
    </w:p>
    <w:p w14:paraId="2DE51411" w14:textId="77777777" w:rsidR="00000000" w:rsidRDefault="00E82A5C">
      <w:pPr>
        <w:pStyle w:val="a"/>
        <w:rPr>
          <w:rFonts w:hint="cs"/>
          <w:rtl/>
        </w:rPr>
      </w:pPr>
    </w:p>
    <w:p w14:paraId="483F8E37" w14:textId="77777777" w:rsidR="00000000" w:rsidRDefault="00E82A5C">
      <w:pPr>
        <w:pStyle w:val="ad"/>
        <w:rPr>
          <w:rtl/>
        </w:rPr>
      </w:pPr>
      <w:r>
        <w:rPr>
          <w:rtl/>
        </w:rPr>
        <w:t>היו"ר יולי-יואל אדלשטיין:</w:t>
      </w:r>
    </w:p>
    <w:p w14:paraId="493FBD1B" w14:textId="77777777" w:rsidR="00000000" w:rsidRDefault="00E82A5C">
      <w:pPr>
        <w:pStyle w:val="a"/>
        <w:rPr>
          <w:rtl/>
        </w:rPr>
      </w:pPr>
    </w:p>
    <w:p w14:paraId="2D468894" w14:textId="77777777" w:rsidR="00000000" w:rsidRDefault="00E82A5C">
      <w:pPr>
        <w:pStyle w:val="a"/>
        <w:rPr>
          <w:rFonts w:hint="cs"/>
          <w:rtl/>
        </w:rPr>
      </w:pPr>
      <w:r>
        <w:rPr>
          <w:rFonts w:hint="cs"/>
          <w:rtl/>
        </w:rPr>
        <w:t>אנחנו עוברים לנו</w:t>
      </w:r>
      <w:r>
        <w:rPr>
          <w:rFonts w:hint="cs"/>
          <w:rtl/>
        </w:rPr>
        <w:t xml:space="preserve">שא הבא: הצעת חוק אופן הבאת עצור לבית-המשפט (תיקוני חקיקה), התשס"ג-2003 </w:t>
      </w:r>
      <w:r>
        <w:rPr>
          <w:rtl/>
        </w:rPr>
        <w:t>–</w:t>
      </w:r>
      <w:r>
        <w:rPr>
          <w:rFonts w:hint="cs"/>
          <w:rtl/>
        </w:rPr>
        <w:t xml:space="preserve"> הצעת חוק פ/253. ינמק מן המקום חבר הכנסת גדעון סער. דקה לרשותך. בבקשה. </w:t>
      </w:r>
    </w:p>
    <w:p w14:paraId="05F27275" w14:textId="77777777" w:rsidR="00000000" w:rsidRDefault="00E82A5C">
      <w:pPr>
        <w:pStyle w:val="a"/>
        <w:rPr>
          <w:rFonts w:hint="cs"/>
          <w:rtl/>
        </w:rPr>
      </w:pPr>
    </w:p>
    <w:p w14:paraId="411D9A11" w14:textId="77777777" w:rsidR="00000000" w:rsidRDefault="00E82A5C">
      <w:pPr>
        <w:pStyle w:val="Speaker"/>
        <w:rPr>
          <w:rtl/>
        </w:rPr>
      </w:pPr>
      <w:bookmarkStart w:id="131" w:name="FS000001027T14_05_2003_14_27_05"/>
      <w:bookmarkEnd w:id="131"/>
      <w:r>
        <w:rPr>
          <w:rFonts w:hint="eastAsia"/>
          <w:rtl/>
        </w:rPr>
        <w:t>גדעון</w:t>
      </w:r>
      <w:r>
        <w:rPr>
          <w:rtl/>
        </w:rPr>
        <w:t xml:space="preserve"> סער (הליכוד):</w:t>
      </w:r>
    </w:p>
    <w:p w14:paraId="27AC546C" w14:textId="77777777" w:rsidR="00000000" w:rsidRDefault="00E82A5C">
      <w:pPr>
        <w:pStyle w:val="a"/>
        <w:rPr>
          <w:rFonts w:hint="cs"/>
          <w:rtl/>
        </w:rPr>
      </w:pPr>
    </w:p>
    <w:p w14:paraId="192F6956" w14:textId="77777777" w:rsidR="00000000" w:rsidRDefault="00E82A5C">
      <w:pPr>
        <w:pStyle w:val="a"/>
        <w:rPr>
          <w:rFonts w:hint="cs"/>
          <w:rtl/>
        </w:rPr>
      </w:pPr>
      <w:r>
        <w:rPr>
          <w:rFonts w:hint="cs"/>
          <w:rtl/>
        </w:rPr>
        <w:t>אדוני היושב-ראש, אנחנו עדים פעמים רבות למצעדים תקשורתיים שבהם מובלים עצורים עם אזיקים בידי</w:t>
      </w:r>
      <w:r>
        <w:rPr>
          <w:rFonts w:hint="cs"/>
          <w:rtl/>
        </w:rPr>
        <w:t xml:space="preserve">ים וברגליים או כל אחד לחוד. הרבה פעמים מתקבל הרושם שהם מובאים כך כדי להשפיל את כבודם או להשפיל אותם, מטעמי חקירה, ולא משום שבאמת יש חשש שהם יברחו או שהם ינקטו אלימות. </w:t>
      </w:r>
    </w:p>
    <w:p w14:paraId="4AE8C143" w14:textId="77777777" w:rsidR="00000000" w:rsidRDefault="00E82A5C">
      <w:pPr>
        <w:pStyle w:val="a"/>
        <w:rPr>
          <w:rFonts w:hint="cs"/>
          <w:rtl/>
        </w:rPr>
      </w:pPr>
    </w:p>
    <w:p w14:paraId="5E4B09F2" w14:textId="77777777" w:rsidR="00000000" w:rsidRDefault="00E82A5C">
      <w:pPr>
        <w:pStyle w:val="a"/>
        <w:rPr>
          <w:rFonts w:hint="cs"/>
          <w:rtl/>
        </w:rPr>
      </w:pPr>
      <w:r>
        <w:rPr>
          <w:rFonts w:hint="cs"/>
          <w:rtl/>
        </w:rPr>
        <w:t>הצטערתי לראות סגן-אלוף בצה"ל לשעבר שהובא כך לאולם בית-משפט, עורך עיתון שהובא כך לבית-מש</w:t>
      </w:r>
      <w:r>
        <w:rPr>
          <w:rFonts w:hint="cs"/>
          <w:rtl/>
        </w:rPr>
        <w:t xml:space="preserve">פט, ולדעתי אין שום סיבה לעשות את זה. </w:t>
      </w:r>
    </w:p>
    <w:p w14:paraId="7FC96440" w14:textId="77777777" w:rsidR="00000000" w:rsidRDefault="00E82A5C">
      <w:pPr>
        <w:pStyle w:val="a"/>
        <w:rPr>
          <w:rFonts w:hint="cs"/>
          <w:rtl/>
        </w:rPr>
      </w:pPr>
    </w:p>
    <w:p w14:paraId="6C17D532" w14:textId="77777777" w:rsidR="00000000" w:rsidRDefault="00E82A5C">
      <w:pPr>
        <w:pStyle w:val="a"/>
        <w:rPr>
          <w:rFonts w:hint="cs"/>
          <w:rtl/>
        </w:rPr>
      </w:pPr>
      <w:r>
        <w:rPr>
          <w:rFonts w:hint="cs"/>
          <w:rtl/>
        </w:rPr>
        <w:t xml:space="preserve">הצעת החוק מסייגת את מצב הדברים הנוכחי באופן כזה שקצין בדרגת סגן-ניצב, יכול להיות גם בדרגה אחרת - כך מוצע בשלב הזה </w:t>
      </w:r>
      <w:r>
        <w:rPr>
          <w:rtl/>
        </w:rPr>
        <w:t>–</w:t>
      </w:r>
      <w:r>
        <w:rPr>
          <w:rFonts w:hint="cs"/>
          <w:rtl/>
        </w:rPr>
        <w:t xml:space="preserve"> יאשר הבאת עצור לבית-המשפט כבול באזיקים, אם קיימת סכנה של אלימות או סכנה של בריחת העצור, ורק כך אפשר י</w:t>
      </w:r>
      <w:r>
        <w:rPr>
          <w:rFonts w:hint="cs"/>
          <w:rtl/>
        </w:rPr>
        <w:t xml:space="preserve">היה לעשות זאת. </w:t>
      </w:r>
    </w:p>
    <w:p w14:paraId="695AD95F" w14:textId="77777777" w:rsidR="00000000" w:rsidRDefault="00E82A5C">
      <w:pPr>
        <w:pStyle w:val="a"/>
        <w:rPr>
          <w:rFonts w:hint="cs"/>
          <w:rtl/>
        </w:rPr>
      </w:pPr>
    </w:p>
    <w:p w14:paraId="5D51F53D" w14:textId="77777777" w:rsidR="00000000" w:rsidRDefault="00E82A5C">
      <w:pPr>
        <w:pStyle w:val="ad"/>
        <w:rPr>
          <w:rtl/>
        </w:rPr>
      </w:pPr>
      <w:r>
        <w:rPr>
          <w:rtl/>
        </w:rPr>
        <w:t>היו"ר יולי-יואל אדלשטיין:</w:t>
      </w:r>
    </w:p>
    <w:p w14:paraId="2C3A1C4C" w14:textId="77777777" w:rsidR="00000000" w:rsidRDefault="00E82A5C">
      <w:pPr>
        <w:pStyle w:val="a"/>
        <w:rPr>
          <w:rtl/>
        </w:rPr>
      </w:pPr>
    </w:p>
    <w:p w14:paraId="4C5C621B" w14:textId="77777777" w:rsidR="00000000" w:rsidRDefault="00E82A5C">
      <w:pPr>
        <w:pStyle w:val="a"/>
        <w:rPr>
          <w:rFonts w:hint="cs"/>
          <w:rtl/>
        </w:rPr>
      </w:pPr>
      <w:r>
        <w:rPr>
          <w:rFonts w:hint="cs"/>
          <w:rtl/>
        </w:rPr>
        <w:t xml:space="preserve">תודה לחבר הכנסת גדעון סער. ישיב שר המשפטים. מן המקום בבקשה. </w:t>
      </w:r>
    </w:p>
    <w:p w14:paraId="0F2C7F20" w14:textId="77777777" w:rsidR="00000000" w:rsidRDefault="00E82A5C">
      <w:pPr>
        <w:pStyle w:val="a"/>
        <w:rPr>
          <w:rFonts w:hint="cs"/>
          <w:rtl/>
        </w:rPr>
      </w:pPr>
    </w:p>
    <w:p w14:paraId="3915B5E2" w14:textId="77777777" w:rsidR="00000000" w:rsidRDefault="00E82A5C">
      <w:pPr>
        <w:pStyle w:val="ac"/>
        <w:rPr>
          <w:rFonts w:hint="cs"/>
          <w:rtl/>
        </w:rPr>
      </w:pPr>
      <w:bookmarkStart w:id="132" w:name="FS000000517T14_05_2003_14_39_23"/>
      <w:bookmarkEnd w:id="132"/>
      <w:r>
        <w:rPr>
          <w:rFonts w:hint="cs"/>
          <w:rtl/>
        </w:rPr>
        <w:t>שר המשפטים יוסף לפיד:</w:t>
      </w:r>
    </w:p>
    <w:p w14:paraId="10EF6EFA" w14:textId="77777777" w:rsidR="00000000" w:rsidRDefault="00E82A5C">
      <w:pPr>
        <w:pStyle w:val="a"/>
        <w:rPr>
          <w:rFonts w:hint="cs"/>
          <w:rtl/>
        </w:rPr>
      </w:pPr>
    </w:p>
    <w:p w14:paraId="4C81386C" w14:textId="77777777" w:rsidR="00000000" w:rsidRDefault="00E82A5C">
      <w:pPr>
        <w:pStyle w:val="a"/>
        <w:rPr>
          <w:rFonts w:hint="cs"/>
          <w:rtl/>
        </w:rPr>
      </w:pPr>
      <w:r>
        <w:rPr>
          <w:rFonts w:hint="cs"/>
          <w:rtl/>
        </w:rPr>
        <w:t xml:space="preserve">אנחנו חושבים שזאת יוזמה ברוכה והומנית, והממשלה תומכת בהצעת החוק. </w:t>
      </w:r>
    </w:p>
    <w:p w14:paraId="145E6BA4" w14:textId="77777777" w:rsidR="00000000" w:rsidRDefault="00E82A5C">
      <w:pPr>
        <w:pStyle w:val="a"/>
        <w:rPr>
          <w:rFonts w:hint="cs"/>
          <w:rtl/>
        </w:rPr>
      </w:pPr>
    </w:p>
    <w:p w14:paraId="05543558" w14:textId="77777777" w:rsidR="00000000" w:rsidRDefault="00E82A5C">
      <w:pPr>
        <w:pStyle w:val="ad"/>
        <w:rPr>
          <w:rtl/>
        </w:rPr>
      </w:pPr>
      <w:r>
        <w:rPr>
          <w:rtl/>
        </w:rPr>
        <w:t>היו"ר יולי-יואל אדלשטיין:</w:t>
      </w:r>
    </w:p>
    <w:p w14:paraId="0A8F1E61" w14:textId="77777777" w:rsidR="00000000" w:rsidRDefault="00E82A5C">
      <w:pPr>
        <w:pStyle w:val="a"/>
        <w:rPr>
          <w:rtl/>
        </w:rPr>
      </w:pPr>
    </w:p>
    <w:p w14:paraId="2F8D2590" w14:textId="77777777" w:rsidR="00000000" w:rsidRDefault="00E82A5C">
      <w:pPr>
        <w:pStyle w:val="a"/>
        <w:rPr>
          <w:rFonts w:hint="cs"/>
          <w:rtl/>
        </w:rPr>
      </w:pPr>
      <w:r>
        <w:rPr>
          <w:rFonts w:hint="cs"/>
          <w:rtl/>
        </w:rPr>
        <w:t>תודה לשר המשפטים.</w:t>
      </w:r>
    </w:p>
    <w:p w14:paraId="54E6D33D" w14:textId="77777777" w:rsidR="00000000" w:rsidRDefault="00E82A5C">
      <w:pPr>
        <w:pStyle w:val="a"/>
        <w:rPr>
          <w:rFonts w:hint="cs"/>
          <w:rtl/>
        </w:rPr>
      </w:pPr>
    </w:p>
    <w:p w14:paraId="3642A167" w14:textId="77777777" w:rsidR="00000000" w:rsidRDefault="00E82A5C">
      <w:pPr>
        <w:pStyle w:val="a"/>
        <w:rPr>
          <w:rFonts w:hint="cs"/>
          <w:rtl/>
        </w:rPr>
      </w:pPr>
      <w:r>
        <w:rPr>
          <w:rFonts w:hint="cs"/>
          <w:rtl/>
        </w:rPr>
        <w:t>חברי הכנסת, אנ</w:t>
      </w:r>
      <w:r>
        <w:rPr>
          <w:rFonts w:hint="cs"/>
          <w:rtl/>
        </w:rPr>
        <w:t xml:space="preserve">חנו עוברים להצבעה על הצעת חוק אופן הבאת עצור לבית-המשפט (תיקוני חקיקה), התשס"ג-2003. מי בעד? מי נגד? נא להצביע. </w:t>
      </w:r>
    </w:p>
    <w:p w14:paraId="3536C8E1" w14:textId="77777777" w:rsidR="00000000" w:rsidRDefault="00E82A5C">
      <w:pPr>
        <w:pStyle w:val="a"/>
        <w:rPr>
          <w:rFonts w:hint="cs"/>
          <w:rtl/>
        </w:rPr>
      </w:pPr>
    </w:p>
    <w:p w14:paraId="11C53F20" w14:textId="77777777" w:rsidR="00000000" w:rsidRDefault="00E82A5C">
      <w:pPr>
        <w:pStyle w:val="a7"/>
        <w:bidi/>
        <w:rPr>
          <w:rFonts w:hint="cs"/>
          <w:rtl/>
        </w:rPr>
      </w:pPr>
      <w:r>
        <w:rPr>
          <w:rFonts w:hint="cs"/>
          <w:rtl/>
        </w:rPr>
        <w:t>הצבעה מס' 14</w:t>
      </w:r>
    </w:p>
    <w:p w14:paraId="57136ADE" w14:textId="77777777" w:rsidR="00000000" w:rsidRDefault="00E82A5C">
      <w:pPr>
        <w:pStyle w:val="a"/>
        <w:rPr>
          <w:rFonts w:hint="cs"/>
          <w:rtl/>
        </w:rPr>
      </w:pPr>
    </w:p>
    <w:p w14:paraId="1EF7A1FD" w14:textId="77777777" w:rsidR="00000000" w:rsidRDefault="00E82A5C">
      <w:pPr>
        <w:pStyle w:val="a7"/>
        <w:bidi/>
        <w:rPr>
          <w:rFonts w:hint="cs"/>
          <w:b w:val="0"/>
          <w:bCs w:val="0"/>
          <w:rtl/>
        </w:rPr>
      </w:pPr>
      <w:r>
        <w:rPr>
          <w:rFonts w:hint="cs"/>
          <w:b w:val="0"/>
          <w:bCs w:val="0"/>
          <w:rtl/>
        </w:rPr>
        <w:t xml:space="preserve">בעד ההצעה להעביר את הצעת החוק לדיון מוקדם בוועדה </w:t>
      </w:r>
      <w:r>
        <w:rPr>
          <w:b w:val="0"/>
          <w:bCs w:val="0"/>
          <w:rtl/>
        </w:rPr>
        <w:t>–</w:t>
      </w:r>
      <w:r>
        <w:rPr>
          <w:rFonts w:hint="cs"/>
          <w:b w:val="0"/>
          <w:bCs w:val="0"/>
          <w:rtl/>
        </w:rPr>
        <w:t xml:space="preserve"> 35</w:t>
      </w:r>
    </w:p>
    <w:p w14:paraId="1D0E2A7F" w14:textId="77777777" w:rsidR="00000000" w:rsidRDefault="00E82A5C">
      <w:pPr>
        <w:pStyle w:val="a7"/>
        <w:bidi/>
        <w:rPr>
          <w:rFonts w:hint="cs"/>
          <w:b w:val="0"/>
          <w:bCs w:val="0"/>
          <w:rtl/>
        </w:rPr>
      </w:pPr>
      <w:r>
        <w:rPr>
          <w:rFonts w:hint="cs"/>
          <w:b w:val="0"/>
          <w:bCs w:val="0"/>
          <w:rtl/>
        </w:rPr>
        <w:t xml:space="preserve">נגד </w:t>
      </w:r>
      <w:r>
        <w:rPr>
          <w:b w:val="0"/>
          <w:bCs w:val="0"/>
          <w:rtl/>
        </w:rPr>
        <w:t>–</w:t>
      </w:r>
      <w:r>
        <w:rPr>
          <w:rFonts w:hint="cs"/>
          <w:b w:val="0"/>
          <w:bCs w:val="0"/>
          <w:rtl/>
        </w:rPr>
        <w:t xml:space="preserve"> אין</w:t>
      </w:r>
    </w:p>
    <w:p w14:paraId="43811DD5" w14:textId="77777777" w:rsidR="00000000" w:rsidRDefault="00E82A5C">
      <w:pPr>
        <w:pStyle w:val="a7"/>
        <w:bidi/>
        <w:rPr>
          <w:rFonts w:hint="cs"/>
          <w:b w:val="0"/>
          <w:bCs w:val="0"/>
          <w:rtl/>
        </w:rPr>
      </w:pPr>
      <w:r>
        <w:rPr>
          <w:rFonts w:hint="cs"/>
          <w:b w:val="0"/>
          <w:bCs w:val="0"/>
          <w:rtl/>
        </w:rPr>
        <w:t xml:space="preserve">נמנעים </w:t>
      </w:r>
      <w:r>
        <w:rPr>
          <w:b w:val="0"/>
          <w:bCs w:val="0"/>
          <w:rtl/>
        </w:rPr>
        <w:t>–</w:t>
      </w:r>
      <w:r>
        <w:rPr>
          <w:rFonts w:hint="cs"/>
          <w:b w:val="0"/>
          <w:bCs w:val="0"/>
          <w:rtl/>
        </w:rPr>
        <w:t xml:space="preserve"> אין</w:t>
      </w:r>
    </w:p>
    <w:p w14:paraId="4B624A19" w14:textId="77777777" w:rsidR="00000000" w:rsidRDefault="00E82A5C">
      <w:pPr>
        <w:pStyle w:val="a7"/>
        <w:bidi/>
        <w:rPr>
          <w:rFonts w:hint="cs"/>
          <w:b w:val="0"/>
          <w:bCs w:val="0"/>
          <w:rtl/>
        </w:rPr>
      </w:pPr>
      <w:r>
        <w:rPr>
          <w:rFonts w:hint="cs"/>
          <w:b w:val="0"/>
          <w:bCs w:val="0"/>
          <w:rtl/>
        </w:rPr>
        <w:t xml:space="preserve">ההצעה להעביר את הצעת חוק אופן הבאת עצור לבית-המשפט </w:t>
      </w:r>
      <w:r>
        <w:rPr>
          <w:b w:val="0"/>
          <w:bCs w:val="0"/>
          <w:rtl/>
        </w:rPr>
        <w:br/>
      </w:r>
      <w:r>
        <w:rPr>
          <w:rFonts w:hint="cs"/>
          <w:b w:val="0"/>
          <w:bCs w:val="0"/>
          <w:rtl/>
        </w:rPr>
        <w:t>(תיקוני חקיקה), התשס"ג-2003, נתקבלה.</w:t>
      </w:r>
    </w:p>
    <w:p w14:paraId="14C17322" w14:textId="77777777" w:rsidR="00000000" w:rsidRDefault="00E82A5C">
      <w:pPr>
        <w:pStyle w:val="a"/>
        <w:rPr>
          <w:rFonts w:hint="cs"/>
          <w:rtl/>
        </w:rPr>
      </w:pPr>
    </w:p>
    <w:p w14:paraId="5C6A8EDB" w14:textId="77777777" w:rsidR="00000000" w:rsidRDefault="00E82A5C">
      <w:pPr>
        <w:pStyle w:val="ad"/>
        <w:rPr>
          <w:rtl/>
        </w:rPr>
      </w:pPr>
      <w:r>
        <w:rPr>
          <w:rtl/>
        </w:rPr>
        <w:t>היו"ר יולי-יואל אדלשטיין:</w:t>
      </w:r>
    </w:p>
    <w:p w14:paraId="7EF7478A" w14:textId="77777777" w:rsidR="00000000" w:rsidRDefault="00E82A5C">
      <w:pPr>
        <w:pStyle w:val="a"/>
        <w:rPr>
          <w:rtl/>
        </w:rPr>
      </w:pPr>
    </w:p>
    <w:p w14:paraId="6F806D1F" w14:textId="77777777" w:rsidR="00000000" w:rsidRDefault="00E82A5C">
      <w:pPr>
        <w:pStyle w:val="a"/>
        <w:rPr>
          <w:rFonts w:hint="cs"/>
          <w:rtl/>
        </w:rPr>
      </w:pPr>
      <w:r>
        <w:rPr>
          <w:rFonts w:hint="cs"/>
          <w:rtl/>
        </w:rPr>
        <w:t>בעד - 35, אין מתנגדים, אין נמנעים. אני קובע שהצעת החוק עברה בקריאה טרומית, והיא תועבר לוועדת החוקה, חוק ומשפט להכנתה לקריאה ראשונה.</w:t>
      </w:r>
    </w:p>
    <w:p w14:paraId="2CE71EFF" w14:textId="77777777" w:rsidR="00000000" w:rsidRDefault="00E82A5C">
      <w:pPr>
        <w:pStyle w:val="Subject"/>
        <w:rPr>
          <w:rtl/>
        </w:rPr>
      </w:pPr>
    </w:p>
    <w:p w14:paraId="399CE34B" w14:textId="77777777" w:rsidR="00000000" w:rsidRDefault="00E82A5C">
      <w:pPr>
        <w:pStyle w:val="Subject"/>
        <w:rPr>
          <w:rFonts w:hint="cs"/>
          <w:rtl/>
        </w:rPr>
      </w:pPr>
    </w:p>
    <w:p w14:paraId="52C89919" w14:textId="77777777" w:rsidR="00000000" w:rsidRDefault="00E82A5C">
      <w:pPr>
        <w:pStyle w:val="Subject"/>
        <w:rPr>
          <w:rFonts w:hint="cs"/>
          <w:rtl/>
        </w:rPr>
      </w:pPr>
      <w:r>
        <w:rPr>
          <w:rtl/>
        </w:rPr>
        <w:softHyphen/>
      </w:r>
      <w:r>
        <w:rPr>
          <w:rFonts w:hint="cs"/>
          <w:rtl/>
        </w:rPr>
        <w:t xml:space="preserve">הצעת חוק הכנסת (תיקון </w:t>
      </w:r>
      <w:r>
        <w:rPr>
          <w:rtl/>
        </w:rPr>
        <w:t>–</w:t>
      </w:r>
      <w:r>
        <w:rPr>
          <w:rFonts w:hint="cs"/>
          <w:rtl/>
        </w:rPr>
        <w:t xml:space="preserve"> קיצור תקופת הפגרה), התשס"ג-2003</w:t>
      </w:r>
    </w:p>
    <w:p w14:paraId="74A640A6" w14:textId="77777777" w:rsidR="00000000" w:rsidRDefault="00E82A5C">
      <w:pPr>
        <w:pStyle w:val="a"/>
        <w:ind w:firstLine="0"/>
        <w:rPr>
          <w:rFonts w:hint="cs"/>
          <w:rtl/>
        </w:rPr>
      </w:pPr>
      <w:r>
        <w:rPr>
          <w:rFonts w:hint="cs"/>
          <w:rtl/>
        </w:rPr>
        <w:t>[ נספחות. ]</w:t>
      </w:r>
    </w:p>
    <w:p w14:paraId="290B2814" w14:textId="77777777" w:rsidR="00000000" w:rsidRDefault="00E82A5C">
      <w:pPr>
        <w:pStyle w:val="SubjectSub"/>
        <w:rPr>
          <w:rFonts w:hint="cs"/>
          <w:rtl/>
        </w:rPr>
      </w:pPr>
      <w:r>
        <w:rPr>
          <w:rFonts w:hint="cs"/>
          <w:rtl/>
        </w:rPr>
        <w:t>(הצעת קבוצת חברי הכנסת)</w:t>
      </w:r>
    </w:p>
    <w:p w14:paraId="2C0D3FD7" w14:textId="77777777" w:rsidR="00000000" w:rsidRDefault="00E82A5C">
      <w:pPr>
        <w:pStyle w:val="a"/>
        <w:jc w:val="center"/>
        <w:rPr>
          <w:rFonts w:hint="cs"/>
          <w:rtl/>
        </w:rPr>
      </w:pPr>
    </w:p>
    <w:p w14:paraId="1356D3E7" w14:textId="77777777" w:rsidR="00000000" w:rsidRDefault="00E82A5C">
      <w:pPr>
        <w:pStyle w:val="ad"/>
        <w:rPr>
          <w:rtl/>
        </w:rPr>
      </w:pPr>
      <w:r>
        <w:rPr>
          <w:rtl/>
        </w:rPr>
        <w:t>היו"ר יולי-יואל אדלשטיין:</w:t>
      </w:r>
    </w:p>
    <w:p w14:paraId="050C129F" w14:textId="77777777" w:rsidR="00000000" w:rsidRDefault="00E82A5C">
      <w:pPr>
        <w:pStyle w:val="a"/>
        <w:rPr>
          <w:rtl/>
        </w:rPr>
      </w:pPr>
    </w:p>
    <w:p w14:paraId="3B331F1A" w14:textId="77777777" w:rsidR="00000000" w:rsidRDefault="00E82A5C">
      <w:pPr>
        <w:pStyle w:val="a"/>
        <w:rPr>
          <w:rFonts w:hint="cs"/>
          <w:rtl/>
        </w:rPr>
      </w:pPr>
      <w:r>
        <w:rPr>
          <w:rFonts w:hint="cs"/>
          <w:rtl/>
        </w:rPr>
        <w:t xml:space="preserve">חברי הכנסת, אנחנו עוברים לנושא הבא: הצעת חוק הכנסת (תיקון </w:t>
      </w:r>
      <w:r>
        <w:rPr>
          <w:rtl/>
        </w:rPr>
        <w:t>–</w:t>
      </w:r>
      <w:r>
        <w:rPr>
          <w:rFonts w:hint="cs"/>
          <w:rtl/>
        </w:rPr>
        <w:t xml:space="preserve"> קיצור תקופת הפגרה), התשס"ג-2003 </w:t>
      </w:r>
      <w:r>
        <w:rPr>
          <w:rtl/>
        </w:rPr>
        <w:t>–</w:t>
      </w:r>
      <w:r>
        <w:rPr>
          <w:rFonts w:hint="cs"/>
          <w:rtl/>
        </w:rPr>
        <w:t xml:space="preserve"> הצעת חוק פ/40, של חברי הכנסת אילן שלגי, מל פולישוק-בלוך ויגאל יאסינוב. ינמק חבר הכנסת אילן שלגי, </w:t>
      </w:r>
      <w:r>
        <w:rPr>
          <w:rFonts w:hint="cs"/>
          <w:rtl/>
        </w:rPr>
        <w:t xml:space="preserve">בבקשה. </w:t>
      </w:r>
    </w:p>
    <w:p w14:paraId="333CEAE8" w14:textId="77777777" w:rsidR="00000000" w:rsidRDefault="00E82A5C">
      <w:pPr>
        <w:pStyle w:val="a"/>
        <w:rPr>
          <w:rFonts w:hint="cs"/>
          <w:rtl/>
        </w:rPr>
      </w:pPr>
    </w:p>
    <w:p w14:paraId="430CA48B" w14:textId="77777777" w:rsidR="00000000" w:rsidRDefault="00E82A5C">
      <w:pPr>
        <w:pStyle w:val="Speaker"/>
        <w:rPr>
          <w:rtl/>
        </w:rPr>
      </w:pPr>
      <w:bookmarkStart w:id="133" w:name="FS000001046T14_05_2003_14_59_12"/>
      <w:bookmarkEnd w:id="133"/>
      <w:r>
        <w:rPr>
          <w:rFonts w:hint="eastAsia"/>
          <w:rtl/>
        </w:rPr>
        <w:t>אילן</w:t>
      </w:r>
      <w:r>
        <w:rPr>
          <w:rtl/>
        </w:rPr>
        <w:t xml:space="preserve"> שלגי (שינוי):</w:t>
      </w:r>
    </w:p>
    <w:p w14:paraId="57112F4D" w14:textId="77777777" w:rsidR="00000000" w:rsidRDefault="00E82A5C">
      <w:pPr>
        <w:pStyle w:val="a"/>
        <w:rPr>
          <w:rFonts w:hint="cs"/>
          <w:rtl/>
        </w:rPr>
      </w:pPr>
    </w:p>
    <w:p w14:paraId="49508FC3" w14:textId="77777777" w:rsidR="00000000" w:rsidRDefault="00E82A5C">
      <w:pPr>
        <w:pStyle w:val="a"/>
        <w:rPr>
          <w:rFonts w:hint="cs"/>
          <w:rtl/>
        </w:rPr>
      </w:pPr>
      <w:r>
        <w:rPr>
          <w:rFonts w:hint="cs"/>
          <w:rtl/>
        </w:rPr>
        <w:t>אדוני היושב-ראש, חברות וחברי הכנסת - - -</w:t>
      </w:r>
    </w:p>
    <w:p w14:paraId="32A8102C" w14:textId="77777777" w:rsidR="00000000" w:rsidRDefault="00E82A5C">
      <w:pPr>
        <w:pStyle w:val="a"/>
        <w:rPr>
          <w:rFonts w:hint="cs"/>
          <w:rtl/>
        </w:rPr>
      </w:pPr>
    </w:p>
    <w:p w14:paraId="748123C6" w14:textId="77777777" w:rsidR="00000000" w:rsidRDefault="00E82A5C">
      <w:pPr>
        <w:pStyle w:val="ac"/>
        <w:rPr>
          <w:rtl/>
        </w:rPr>
      </w:pPr>
      <w:r>
        <w:rPr>
          <w:rFonts w:hint="eastAsia"/>
          <w:rtl/>
        </w:rPr>
        <w:t>דליה</w:t>
      </w:r>
      <w:r>
        <w:rPr>
          <w:rtl/>
        </w:rPr>
        <w:t xml:space="preserve"> איציק (העבודה-מימד):</w:t>
      </w:r>
    </w:p>
    <w:p w14:paraId="19466130" w14:textId="77777777" w:rsidR="00000000" w:rsidRDefault="00E82A5C">
      <w:pPr>
        <w:pStyle w:val="a"/>
        <w:rPr>
          <w:rFonts w:hint="cs"/>
          <w:rtl/>
        </w:rPr>
      </w:pPr>
    </w:p>
    <w:p w14:paraId="3C0B2476" w14:textId="77777777" w:rsidR="00000000" w:rsidRDefault="00E82A5C">
      <w:pPr>
        <w:pStyle w:val="a"/>
        <w:rPr>
          <w:rFonts w:hint="cs"/>
          <w:rtl/>
        </w:rPr>
      </w:pPr>
      <w:r>
        <w:rPr>
          <w:rFonts w:hint="cs"/>
          <w:rtl/>
        </w:rPr>
        <w:t xml:space="preserve">- - - </w:t>
      </w:r>
    </w:p>
    <w:p w14:paraId="12829B49" w14:textId="77777777" w:rsidR="00000000" w:rsidRDefault="00E82A5C">
      <w:pPr>
        <w:pStyle w:val="a"/>
        <w:rPr>
          <w:rFonts w:hint="cs"/>
          <w:rtl/>
        </w:rPr>
      </w:pPr>
    </w:p>
    <w:p w14:paraId="378BFFE2" w14:textId="77777777" w:rsidR="00000000" w:rsidRDefault="00E82A5C">
      <w:pPr>
        <w:pStyle w:val="SpeakerCon"/>
        <w:rPr>
          <w:rtl/>
        </w:rPr>
      </w:pPr>
      <w:bookmarkStart w:id="134" w:name="FS000001046T14_05_2003_15_00_18C"/>
      <w:bookmarkEnd w:id="134"/>
      <w:r>
        <w:rPr>
          <w:rtl/>
        </w:rPr>
        <w:t>אילן שלגי (שינוי):</w:t>
      </w:r>
    </w:p>
    <w:p w14:paraId="10E45C11" w14:textId="77777777" w:rsidR="00000000" w:rsidRDefault="00E82A5C">
      <w:pPr>
        <w:pStyle w:val="a"/>
        <w:rPr>
          <w:rtl/>
        </w:rPr>
      </w:pPr>
    </w:p>
    <w:p w14:paraId="23ACBF49" w14:textId="77777777" w:rsidR="00000000" w:rsidRDefault="00E82A5C">
      <w:pPr>
        <w:pStyle w:val="a"/>
        <w:rPr>
          <w:rFonts w:hint="cs"/>
          <w:rtl/>
        </w:rPr>
      </w:pPr>
      <w:r>
        <w:rPr>
          <w:rFonts w:hint="cs"/>
          <w:rtl/>
        </w:rPr>
        <w:t xml:space="preserve">חברת הכנסת איציק, יושבת-ראש האופוזיציה, הצעת חוק פרטית ראשונה שלי, ואת כבר מפריעה לי, אנא ממך. </w:t>
      </w:r>
    </w:p>
    <w:p w14:paraId="35331575" w14:textId="77777777" w:rsidR="00000000" w:rsidRDefault="00E82A5C">
      <w:pPr>
        <w:pStyle w:val="a"/>
        <w:rPr>
          <w:rFonts w:hint="cs"/>
          <w:rtl/>
        </w:rPr>
      </w:pPr>
    </w:p>
    <w:p w14:paraId="03CAFD5A" w14:textId="77777777" w:rsidR="00000000" w:rsidRDefault="00E82A5C">
      <w:pPr>
        <w:pStyle w:val="ac"/>
        <w:rPr>
          <w:rtl/>
        </w:rPr>
      </w:pPr>
      <w:r>
        <w:rPr>
          <w:rFonts w:hint="eastAsia"/>
          <w:rtl/>
        </w:rPr>
        <w:t>דליה</w:t>
      </w:r>
      <w:r>
        <w:rPr>
          <w:rtl/>
        </w:rPr>
        <w:t xml:space="preserve"> איציק (העבודה-מימד):</w:t>
      </w:r>
    </w:p>
    <w:p w14:paraId="1D6622FD" w14:textId="77777777" w:rsidR="00000000" w:rsidRDefault="00E82A5C">
      <w:pPr>
        <w:pStyle w:val="a"/>
        <w:rPr>
          <w:rFonts w:hint="cs"/>
          <w:rtl/>
        </w:rPr>
      </w:pPr>
    </w:p>
    <w:p w14:paraId="72590DB6" w14:textId="77777777" w:rsidR="00000000" w:rsidRDefault="00E82A5C">
      <w:pPr>
        <w:pStyle w:val="a"/>
        <w:rPr>
          <w:rFonts w:hint="cs"/>
          <w:rtl/>
        </w:rPr>
      </w:pPr>
      <w:r>
        <w:rPr>
          <w:rFonts w:hint="cs"/>
          <w:rtl/>
        </w:rPr>
        <w:t xml:space="preserve">מפריע </w:t>
      </w:r>
      <w:r>
        <w:rPr>
          <w:rFonts w:hint="cs"/>
          <w:rtl/>
        </w:rPr>
        <w:t>לי שזאת הצעת חוק ראשונה שלך וכבר אתה רוצה לקצר - - -</w:t>
      </w:r>
    </w:p>
    <w:p w14:paraId="5D6FFC19" w14:textId="77777777" w:rsidR="00000000" w:rsidRDefault="00E82A5C">
      <w:pPr>
        <w:pStyle w:val="a"/>
        <w:rPr>
          <w:rFonts w:hint="cs"/>
          <w:rtl/>
        </w:rPr>
      </w:pPr>
    </w:p>
    <w:p w14:paraId="2C272406" w14:textId="77777777" w:rsidR="00000000" w:rsidRDefault="00E82A5C">
      <w:pPr>
        <w:pStyle w:val="SpeakerCon"/>
        <w:rPr>
          <w:rFonts w:hint="cs"/>
          <w:rtl/>
        </w:rPr>
      </w:pPr>
      <w:r>
        <w:rPr>
          <w:rFonts w:hint="cs"/>
          <w:rtl/>
        </w:rPr>
        <w:t>אילן שלגי (שינוי)</w:t>
      </w:r>
      <w:r>
        <w:rPr>
          <w:rtl/>
        </w:rPr>
        <w:t>:</w:t>
      </w:r>
    </w:p>
    <w:p w14:paraId="749DC4F5" w14:textId="77777777" w:rsidR="00000000" w:rsidRDefault="00E82A5C">
      <w:pPr>
        <w:pStyle w:val="a"/>
        <w:ind w:firstLine="0"/>
        <w:rPr>
          <w:rFonts w:hint="cs"/>
          <w:rtl/>
        </w:rPr>
      </w:pPr>
    </w:p>
    <w:p w14:paraId="6399CF7B" w14:textId="77777777" w:rsidR="00000000" w:rsidRDefault="00E82A5C">
      <w:pPr>
        <w:pStyle w:val="a"/>
        <w:ind w:firstLine="0"/>
        <w:rPr>
          <w:rFonts w:hint="cs"/>
          <w:rtl/>
        </w:rPr>
      </w:pPr>
      <w:r>
        <w:rPr>
          <w:rFonts w:hint="cs"/>
          <w:rtl/>
        </w:rPr>
        <w:tab/>
        <w:t>חברת הכנסת איציק, אני רוצה לומר לכולנו, שלצערי הרב, הדימוי של הכנסת ושל חברי הכנסת ירוד ביותר. כך היה בעבר, ויותר בימים אלה. אני מפנה את תשומת לבם, בעיקר, של 40 חברי הכנסת החדשים. כ</w:t>
      </w:r>
      <w:r>
        <w:rPr>
          <w:rFonts w:hint="cs"/>
          <w:rtl/>
        </w:rPr>
        <w:t xml:space="preserve">אשר ראינו את הכנסת מבחוץ, גם אנחנו סברנו שראוי שהיא תפעל יותר ותעבוד יותר. נכון שאנחנו עובדים בפגרות, נכון שאנחנו עסוקים בענייני ציבור ורובנו אנשים חרוצים. </w:t>
      </w:r>
    </w:p>
    <w:p w14:paraId="1EB991DB" w14:textId="77777777" w:rsidR="00000000" w:rsidRDefault="00E82A5C">
      <w:pPr>
        <w:pStyle w:val="a"/>
        <w:ind w:firstLine="0"/>
        <w:rPr>
          <w:rFonts w:hint="cs"/>
          <w:rtl/>
        </w:rPr>
      </w:pPr>
    </w:p>
    <w:p w14:paraId="501D2ED0" w14:textId="77777777" w:rsidR="00000000" w:rsidRDefault="00E82A5C">
      <w:pPr>
        <w:pStyle w:val="a"/>
        <w:ind w:firstLine="0"/>
        <w:rPr>
          <w:rFonts w:hint="cs"/>
          <w:rtl/>
        </w:rPr>
      </w:pPr>
      <w:r>
        <w:rPr>
          <w:rFonts w:hint="cs"/>
          <w:rtl/>
        </w:rPr>
        <w:tab/>
        <w:t xml:space="preserve">ביקשתי ממרכז המידע והמחקר לעשות השוואה עם פרלמנטים אחרים. הפרלמנט הקנדי, הפרלמנט הבריטי, הפרלמנט </w:t>
      </w:r>
      <w:r>
        <w:rPr>
          <w:rFonts w:hint="cs"/>
          <w:rtl/>
        </w:rPr>
        <w:t xml:space="preserve">השבדי, הפרלמנט ההולנדי עובדים, יושבים במליאה בין 120 ל=150 יום בשנה. אם נאמר שאנחנו נמצאים כאן גם בפגרות, לצורך ישיבות ועדות, גם בפרלמנטים אחרים יש ישיבות של ועדות בפגרות. דרך אגב, בפרלמנטים אחרים יש שעובדים חמישה ימים בשבוע. </w:t>
      </w:r>
    </w:p>
    <w:p w14:paraId="0A99BA82" w14:textId="77777777" w:rsidR="00000000" w:rsidRDefault="00E82A5C">
      <w:pPr>
        <w:pStyle w:val="a"/>
        <w:ind w:firstLine="0"/>
        <w:rPr>
          <w:rtl/>
        </w:rPr>
      </w:pPr>
    </w:p>
    <w:p w14:paraId="4694B1A4" w14:textId="77777777" w:rsidR="00000000" w:rsidRDefault="00E82A5C">
      <w:pPr>
        <w:pStyle w:val="a"/>
        <w:ind w:firstLine="0"/>
        <w:rPr>
          <w:rFonts w:hint="cs"/>
          <w:rtl/>
        </w:rPr>
      </w:pPr>
      <w:r>
        <w:rPr>
          <w:rFonts w:hint="cs"/>
          <w:rtl/>
        </w:rPr>
        <w:tab/>
        <w:t>כשלב ראשון, כהתחלה של המרצת</w:t>
      </w:r>
      <w:r>
        <w:rPr>
          <w:rFonts w:hint="cs"/>
          <w:rtl/>
        </w:rPr>
        <w:t xml:space="preserve"> עצמנו להיות כאן יותר ולפעול למען שיפור הדימוי שלנו ושל הכנסת, אני מציע להוסיף לכל כנס שבוע אחד, כלומר, סך הכול שישה ימי מליאה בשנה. אודה על תמיכתכם. </w:t>
      </w:r>
    </w:p>
    <w:p w14:paraId="516FC50E" w14:textId="77777777" w:rsidR="00000000" w:rsidRDefault="00E82A5C">
      <w:pPr>
        <w:pStyle w:val="a"/>
        <w:ind w:firstLine="0"/>
        <w:rPr>
          <w:rFonts w:hint="cs"/>
          <w:rtl/>
        </w:rPr>
      </w:pPr>
    </w:p>
    <w:p w14:paraId="47E79A2E" w14:textId="77777777" w:rsidR="00000000" w:rsidRDefault="00E82A5C">
      <w:pPr>
        <w:pStyle w:val="ad"/>
        <w:rPr>
          <w:rtl/>
        </w:rPr>
      </w:pPr>
      <w:r>
        <w:rPr>
          <w:rtl/>
        </w:rPr>
        <w:t>היו"ר יולי-יואל אדלשטיין:</w:t>
      </w:r>
    </w:p>
    <w:p w14:paraId="1B12A65D" w14:textId="77777777" w:rsidR="00000000" w:rsidRDefault="00E82A5C">
      <w:pPr>
        <w:pStyle w:val="a"/>
        <w:rPr>
          <w:rtl/>
        </w:rPr>
      </w:pPr>
    </w:p>
    <w:p w14:paraId="3584F47C" w14:textId="77777777" w:rsidR="00000000" w:rsidRDefault="00E82A5C">
      <w:pPr>
        <w:pStyle w:val="a"/>
        <w:rPr>
          <w:rFonts w:hint="cs"/>
          <w:rtl/>
        </w:rPr>
      </w:pPr>
      <w:r>
        <w:rPr>
          <w:rFonts w:hint="cs"/>
          <w:rtl/>
        </w:rPr>
        <w:t xml:space="preserve">תודה לחבר הכנסת אילן שלגי. כבוד שר המשפטים, בבקשה. </w:t>
      </w:r>
    </w:p>
    <w:p w14:paraId="48A40373" w14:textId="77777777" w:rsidR="00000000" w:rsidRDefault="00E82A5C">
      <w:pPr>
        <w:pStyle w:val="a"/>
        <w:rPr>
          <w:rFonts w:hint="cs"/>
          <w:rtl/>
        </w:rPr>
      </w:pPr>
    </w:p>
    <w:p w14:paraId="57253AC7" w14:textId="77777777" w:rsidR="00000000" w:rsidRDefault="00E82A5C">
      <w:pPr>
        <w:pStyle w:val="ac"/>
        <w:rPr>
          <w:rtl/>
        </w:rPr>
      </w:pPr>
      <w:r>
        <w:rPr>
          <w:rFonts w:hint="eastAsia"/>
          <w:rtl/>
        </w:rPr>
        <w:t>נסים</w:t>
      </w:r>
      <w:r>
        <w:rPr>
          <w:rtl/>
        </w:rPr>
        <w:t xml:space="preserve"> זאב (ש"ס):</w:t>
      </w:r>
    </w:p>
    <w:p w14:paraId="4A4CC2A1" w14:textId="77777777" w:rsidR="00000000" w:rsidRDefault="00E82A5C">
      <w:pPr>
        <w:pStyle w:val="a"/>
        <w:rPr>
          <w:rFonts w:hint="cs"/>
          <w:rtl/>
        </w:rPr>
      </w:pPr>
    </w:p>
    <w:p w14:paraId="7DD36843" w14:textId="77777777" w:rsidR="00000000" w:rsidRDefault="00E82A5C">
      <w:pPr>
        <w:pStyle w:val="a"/>
        <w:rPr>
          <w:rFonts w:hint="cs"/>
          <w:rtl/>
        </w:rPr>
      </w:pPr>
      <w:r>
        <w:rPr>
          <w:rFonts w:hint="cs"/>
          <w:rtl/>
        </w:rPr>
        <w:t>כמה חבר</w:t>
      </w:r>
      <w:r>
        <w:rPr>
          <w:rFonts w:hint="cs"/>
          <w:rtl/>
        </w:rPr>
        <w:t>י כנסת יש עכשיו במליאה? יש שליש מחברי הכנסת? כשהכנסת מתפקדת בימים של הצבעה על הצעות חוק - - -</w:t>
      </w:r>
    </w:p>
    <w:p w14:paraId="3253C103" w14:textId="77777777" w:rsidR="00000000" w:rsidRDefault="00E82A5C">
      <w:pPr>
        <w:pStyle w:val="a"/>
        <w:rPr>
          <w:rFonts w:hint="cs"/>
          <w:rtl/>
        </w:rPr>
      </w:pPr>
    </w:p>
    <w:p w14:paraId="52204E81" w14:textId="77777777" w:rsidR="00000000" w:rsidRDefault="00E82A5C">
      <w:pPr>
        <w:pStyle w:val="ad"/>
        <w:rPr>
          <w:rFonts w:hint="cs"/>
          <w:rtl/>
        </w:rPr>
      </w:pPr>
      <w:r>
        <w:rPr>
          <w:rtl/>
        </w:rPr>
        <w:t>היו"ר יולי-יואל אדלשטיין:</w:t>
      </w:r>
    </w:p>
    <w:p w14:paraId="3C709077" w14:textId="77777777" w:rsidR="00000000" w:rsidRDefault="00E82A5C">
      <w:pPr>
        <w:pStyle w:val="a"/>
        <w:ind w:firstLine="0"/>
        <w:rPr>
          <w:rFonts w:hint="cs"/>
          <w:rtl/>
        </w:rPr>
      </w:pPr>
    </w:p>
    <w:p w14:paraId="45630AC2" w14:textId="77777777" w:rsidR="00000000" w:rsidRDefault="00E82A5C">
      <w:pPr>
        <w:pStyle w:val="a"/>
        <w:ind w:firstLine="0"/>
        <w:rPr>
          <w:rFonts w:hint="cs"/>
          <w:rtl/>
        </w:rPr>
      </w:pPr>
      <w:r>
        <w:rPr>
          <w:rFonts w:hint="cs"/>
          <w:rtl/>
        </w:rPr>
        <w:tab/>
        <w:t>לטובת צופי ערוץ=33, אנחנו יכולים לומר שיש כרגע בבניין קרוב ל=100 חברי הכנסת. אדוני שר המשפטים, בבקשה.</w:t>
      </w:r>
    </w:p>
    <w:p w14:paraId="03A0930A" w14:textId="77777777" w:rsidR="00000000" w:rsidRDefault="00E82A5C">
      <w:pPr>
        <w:pStyle w:val="a"/>
        <w:ind w:firstLine="0"/>
        <w:rPr>
          <w:rFonts w:hint="cs"/>
          <w:rtl/>
        </w:rPr>
      </w:pPr>
    </w:p>
    <w:p w14:paraId="4235A2F3" w14:textId="77777777" w:rsidR="00000000" w:rsidRDefault="00E82A5C">
      <w:pPr>
        <w:pStyle w:val="Speaker"/>
        <w:rPr>
          <w:rFonts w:hint="cs"/>
          <w:rtl/>
        </w:rPr>
      </w:pPr>
      <w:r>
        <w:rPr>
          <w:rFonts w:hint="cs"/>
          <w:rtl/>
        </w:rPr>
        <w:t>שר המשפטים יוסף לפיד:</w:t>
      </w:r>
    </w:p>
    <w:p w14:paraId="1EB92696" w14:textId="77777777" w:rsidR="00000000" w:rsidRDefault="00E82A5C">
      <w:pPr>
        <w:bidi/>
        <w:rPr>
          <w:rtl/>
        </w:rPr>
      </w:pPr>
    </w:p>
    <w:p w14:paraId="400A07F5" w14:textId="77777777" w:rsidR="00000000" w:rsidRDefault="00E82A5C">
      <w:pPr>
        <w:pStyle w:val="a"/>
        <w:rPr>
          <w:rFonts w:hint="cs"/>
          <w:rtl/>
        </w:rPr>
      </w:pPr>
      <w:r>
        <w:rPr>
          <w:rFonts w:hint="cs"/>
          <w:rtl/>
        </w:rPr>
        <w:t>אדוני ה</w:t>
      </w:r>
      <w:r>
        <w:rPr>
          <w:rFonts w:hint="cs"/>
          <w:rtl/>
        </w:rPr>
        <w:t>יושב-ראש, ועדת שרים לענייני חקיקה התלבטה בבעיה זו, כי אין ספק שמה שאומר לנו חבר הכנסת שלגי ראוי לתשומת לב. גם מבחינה ציבורית זה לא נראה טוב שאנחנו כאילו עובדים פחות מדי, אם כי אני רוצה לומר לך, שכשר אני לומד דבר מעניין. ימי הישיבה של המליאה מונעים ממני עבו</w:t>
      </w:r>
      <w:r>
        <w:rPr>
          <w:rFonts w:hint="cs"/>
          <w:rtl/>
        </w:rPr>
        <w:t xml:space="preserve">דה, כי במשרד המשפטים מצפה לי עבודה רבה ואני צריך לשבת פה, אז זה עובד בשני הכיוונים, אבל זה נכון רק לגבי השרים. </w:t>
      </w:r>
    </w:p>
    <w:p w14:paraId="5BE01612" w14:textId="77777777" w:rsidR="00000000" w:rsidRDefault="00E82A5C">
      <w:pPr>
        <w:pStyle w:val="a"/>
        <w:rPr>
          <w:rFonts w:hint="cs"/>
          <w:rtl/>
        </w:rPr>
      </w:pPr>
    </w:p>
    <w:p w14:paraId="3EBBA919" w14:textId="77777777" w:rsidR="00000000" w:rsidRDefault="00E82A5C">
      <w:pPr>
        <w:pStyle w:val="a"/>
        <w:rPr>
          <w:rFonts w:hint="cs"/>
          <w:rtl/>
        </w:rPr>
      </w:pPr>
      <w:r>
        <w:rPr>
          <w:rFonts w:hint="cs"/>
          <w:rtl/>
        </w:rPr>
        <w:t xml:space="preserve">נכון שיש בעיה של התדמית הציבורית של הכנסת. הבאת את הדוגמאות של פרלמנטים שעובדים יותר. ראיתי, למשל, טבלאות של הפרלמנט הפורטוגלי שעובד הרבה פחות </w:t>
      </w:r>
      <w:r>
        <w:rPr>
          <w:rFonts w:hint="cs"/>
          <w:rtl/>
        </w:rPr>
        <w:t xml:space="preserve">מאתנו. כל אחד תמיד יכול למצוא את הדוגמה שנוחה לארגומנטים שלו. </w:t>
      </w:r>
    </w:p>
    <w:p w14:paraId="405307E3" w14:textId="77777777" w:rsidR="00000000" w:rsidRDefault="00E82A5C">
      <w:pPr>
        <w:pStyle w:val="a"/>
        <w:rPr>
          <w:rFonts w:hint="cs"/>
          <w:rtl/>
        </w:rPr>
      </w:pPr>
    </w:p>
    <w:p w14:paraId="4C626735" w14:textId="77777777" w:rsidR="00000000" w:rsidRDefault="00E82A5C">
      <w:pPr>
        <w:pStyle w:val="a"/>
        <w:rPr>
          <w:rFonts w:hint="cs"/>
          <w:rtl/>
        </w:rPr>
      </w:pPr>
      <w:r>
        <w:rPr>
          <w:rFonts w:hint="cs"/>
          <w:rtl/>
        </w:rPr>
        <w:t>אבל, בעיקרו של דבר, אנחנו החלטנו שהכנסת צריכה להסדיר לעצמה את שיטות העבודה שלה, ולא הממשלה צריכה להכתיב לכנסת את עמדותיה בנושא שהוא בעצם בתוך הסוברניות של הכנסת. על כן, הממשלה, מבחינה זו, נותנ</w:t>
      </w:r>
      <w:r>
        <w:rPr>
          <w:rFonts w:hint="cs"/>
          <w:rtl/>
        </w:rPr>
        <w:t xml:space="preserve">ת חופש הצבעה לחברי הקואליציה, לא נוקטת עמדה. אני יכול לומר לך שאני אתמוך בהצעתך. </w:t>
      </w:r>
    </w:p>
    <w:p w14:paraId="761E2AA0" w14:textId="77777777" w:rsidR="00000000" w:rsidRDefault="00E82A5C">
      <w:pPr>
        <w:pStyle w:val="ac"/>
        <w:rPr>
          <w:rtl/>
        </w:rPr>
      </w:pPr>
    </w:p>
    <w:p w14:paraId="7E563C2D" w14:textId="77777777" w:rsidR="00000000" w:rsidRDefault="00E82A5C">
      <w:pPr>
        <w:pStyle w:val="ac"/>
        <w:rPr>
          <w:rFonts w:hint="cs"/>
          <w:rtl/>
        </w:rPr>
      </w:pPr>
      <w:r>
        <w:rPr>
          <w:rtl/>
        </w:rPr>
        <w:t>דליה איציק (העבודה-מימד):</w:t>
      </w:r>
    </w:p>
    <w:p w14:paraId="4D4F7485" w14:textId="77777777" w:rsidR="00000000" w:rsidRDefault="00E82A5C">
      <w:pPr>
        <w:pStyle w:val="ac"/>
        <w:rPr>
          <w:rFonts w:hint="cs"/>
          <w:rtl/>
        </w:rPr>
      </w:pPr>
    </w:p>
    <w:p w14:paraId="7C35FAFD" w14:textId="77777777" w:rsidR="00000000" w:rsidRDefault="00E82A5C">
      <w:pPr>
        <w:pStyle w:val="a"/>
        <w:rPr>
          <w:rFonts w:hint="cs"/>
          <w:rtl/>
        </w:rPr>
      </w:pPr>
      <w:r>
        <w:rPr>
          <w:rFonts w:hint="cs"/>
          <w:rtl/>
        </w:rPr>
        <w:t>אדוני היושב-ראש, אפשר הצעה פרוצדורלית? אדוני היושב-ראש, אני סבורה שזה נושא, לכל היותר, לוועדת הכנסת, זה לא נושא לחקיקה. אני נורא תמהה שלשר המשפטים</w:t>
      </w:r>
      <w:r>
        <w:rPr>
          <w:rFonts w:hint="cs"/>
          <w:rtl/>
        </w:rPr>
        <w:t xml:space="preserve"> אין מה להגיד. תשב ועדת הכנסת, תקבע, וגם לא נעים להגיד שחברי הכנסת האלה ישבו שבוע-שבועיים בכנסת, ילמדו - - -</w:t>
      </w:r>
    </w:p>
    <w:p w14:paraId="3DEAB299" w14:textId="77777777" w:rsidR="00000000" w:rsidRDefault="00E82A5C">
      <w:pPr>
        <w:pStyle w:val="ac"/>
        <w:rPr>
          <w:rFonts w:hint="cs"/>
          <w:b w:val="0"/>
          <w:bCs w:val="0"/>
          <w:u w:val="none"/>
          <w:rtl/>
        </w:rPr>
      </w:pPr>
    </w:p>
    <w:p w14:paraId="6FD266A1" w14:textId="77777777" w:rsidR="00000000" w:rsidRDefault="00E82A5C">
      <w:pPr>
        <w:pStyle w:val="ad"/>
        <w:rPr>
          <w:rFonts w:hint="cs"/>
          <w:rtl/>
        </w:rPr>
      </w:pPr>
      <w:r>
        <w:rPr>
          <w:rtl/>
        </w:rPr>
        <w:t>היו"ר יולי-יואל אדלשטיין:</w:t>
      </w:r>
    </w:p>
    <w:p w14:paraId="75B82087" w14:textId="77777777" w:rsidR="00000000" w:rsidRDefault="00E82A5C">
      <w:pPr>
        <w:pStyle w:val="a"/>
        <w:ind w:firstLine="0"/>
        <w:rPr>
          <w:rFonts w:hint="cs"/>
          <w:rtl/>
        </w:rPr>
      </w:pPr>
    </w:p>
    <w:p w14:paraId="33C4C691" w14:textId="77777777" w:rsidR="00000000" w:rsidRDefault="00E82A5C">
      <w:pPr>
        <w:pStyle w:val="a"/>
        <w:ind w:firstLine="0"/>
        <w:rPr>
          <w:rFonts w:hint="cs"/>
          <w:rtl/>
        </w:rPr>
      </w:pPr>
      <w:r>
        <w:rPr>
          <w:rFonts w:hint="cs"/>
          <w:rtl/>
        </w:rPr>
        <w:tab/>
        <w:t>הערות אישיות אני לא יכול לקבל. לגבי נושא החקיקה, אורך המושב כן מופיע בחקיקה, ולכן לשנות אותו אפשר רק בחקיקה.</w:t>
      </w:r>
    </w:p>
    <w:p w14:paraId="1F027554" w14:textId="77777777" w:rsidR="00000000" w:rsidRDefault="00E82A5C">
      <w:pPr>
        <w:pStyle w:val="a"/>
        <w:ind w:firstLine="0"/>
        <w:rPr>
          <w:rFonts w:hint="cs"/>
          <w:rtl/>
        </w:rPr>
      </w:pPr>
    </w:p>
    <w:p w14:paraId="3C5BEA63" w14:textId="77777777" w:rsidR="00000000" w:rsidRDefault="00E82A5C">
      <w:pPr>
        <w:pStyle w:val="ac"/>
        <w:rPr>
          <w:rFonts w:hint="cs"/>
          <w:rtl/>
        </w:rPr>
      </w:pPr>
      <w:r>
        <w:rPr>
          <w:rFonts w:hint="eastAsia"/>
          <w:rtl/>
        </w:rPr>
        <w:t>דליה</w:t>
      </w:r>
      <w:r>
        <w:rPr>
          <w:rtl/>
        </w:rPr>
        <w:t xml:space="preserve"> איצ</w:t>
      </w:r>
      <w:r>
        <w:rPr>
          <w:rtl/>
        </w:rPr>
        <w:t>יק (העבודה-מימד):</w:t>
      </w:r>
    </w:p>
    <w:p w14:paraId="2D3BADC2" w14:textId="77777777" w:rsidR="00000000" w:rsidRDefault="00E82A5C">
      <w:pPr>
        <w:pStyle w:val="a"/>
        <w:rPr>
          <w:rFonts w:hint="cs"/>
          <w:rtl/>
        </w:rPr>
      </w:pPr>
    </w:p>
    <w:p w14:paraId="6585C47D" w14:textId="77777777" w:rsidR="00000000" w:rsidRDefault="00E82A5C">
      <w:pPr>
        <w:pStyle w:val="a"/>
        <w:rPr>
          <w:rFonts w:hint="cs"/>
          <w:rtl/>
        </w:rPr>
      </w:pPr>
      <w:r>
        <w:rPr>
          <w:rFonts w:hint="cs"/>
          <w:rtl/>
        </w:rPr>
        <w:t xml:space="preserve">- - - אפשר היה לשבת בוועדת הכנסת ולתאם את זה. </w:t>
      </w:r>
    </w:p>
    <w:p w14:paraId="57CFE785" w14:textId="77777777" w:rsidR="00000000" w:rsidRDefault="00E82A5C">
      <w:pPr>
        <w:pStyle w:val="ac"/>
        <w:rPr>
          <w:rFonts w:hint="cs"/>
          <w:b w:val="0"/>
          <w:bCs w:val="0"/>
          <w:u w:val="none"/>
          <w:rtl/>
        </w:rPr>
      </w:pPr>
    </w:p>
    <w:p w14:paraId="5DF1B9AC" w14:textId="77777777" w:rsidR="00000000" w:rsidRDefault="00E82A5C">
      <w:pPr>
        <w:pStyle w:val="ad"/>
        <w:rPr>
          <w:rFonts w:hint="cs"/>
          <w:rtl/>
        </w:rPr>
      </w:pPr>
      <w:r>
        <w:rPr>
          <w:rtl/>
        </w:rPr>
        <w:t>היו"ר יולי-יואל אדלשטיין:</w:t>
      </w:r>
    </w:p>
    <w:p w14:paraId="1D6CEBF4" w14:textId="77777777" w:rsidR="00000000" w:rsidRDefault="00E82A5C">
      <w:pPr>
        <w:pStyle w:val="a"/>
        <w:ind w:firstLine="0"/>
        <w:rPr>
          <w:rFonts w:hint="cs"/>
          <w:rtl/>
        </w:rPr>
      </w:pPr>
    </w:p>
    <w:p w14:paraId="76A4BBC4" w14:textId="77777777" w:rsidR="00000000" w:rsidRDefault="00E82A5C">
      <w:pPr>
        <w:pStyle w:val="a"/>
        <w:ind w:firstLine="0"/>
        <w:rPr>
          <w:rFonts w:hint="cs"/>
          <w:rtl/>
        </w:rPr>
      </w:pPr>
      <w:r>
        <w:rPr>
          <w:rFonts w:hint="cs"/>
          <w:rtl/>
        </w:rPr>
        <w:tab/>
        <w:t xml:space="preserve">אני מקבל את הערתך, אבל לא אני מוסמך להחליט בעניין הזה. </w:t>
      </w:r>
    </w:p>
    <w:p w14:paraId="28C43D06" w14:textId="77777777" w:rsidR="00000000" w:rsidRDefault="00E82A5C">
      <w:pPr>
        <w:pStyle w:val="a"/>
        <w:ind w:firstLine="0"/>
        <w:rPr>
          <w:rFonts w:hint="cs"/>
          <w:rtl/>
        </w:rPr>
      </w:pPr>
    </w:p>
    <w:p w14:paraId="0B65DB89" w14:textId="77777777" w:rsidR="00000000" w:rsidRDefault="00E82A5C">
      <w:pPr>
        <w:pStyle w:val="a"/>
        <w:ind w:firstLine="0"/>
        <w:rPr>
          <w:rFonts w:hint="cs"/>
          <w:rtl/>
        </w:rPr>
      </w:pPr>
      <w:r>
        <w:rPr>
          <w:rFonts w:hint="cs"/>
          <w:rtl/>
        </w:rPr>
        <w:tab/>
        <w:t>חבר הכנסת גפני מבקש להתנגד להצעת החוק. אני מזכיר גם לו שהנאום נועד רק לצורך התנגדות, לגופו של עניין, לה</w:t>
      </w:r>
      <w:r>
        <w:rPr>
          <w:rFonts w:hint="cs"/>
          <w:rtl/>
        </w:rPr>
        <w:t xml:space="preserve">צעת החוק. בבקשה. </w:t>
      </w:r>
    </w:p>
    <w:p w14:paraId="5DA3CDC4" w14:textId="77777777" w:rsidR="00000000" w:rsidRDefault="00E82A5C">
      <w:pPr>
        <w:pStyle w:val="a"/>
        <w:ind w:firstLine="0"/>
        <w:rPr>
          <w:rFonts w:hint="cs"/>
          <w:rtl/>
        </w:rPr>
      </w:pPr>
    </w:p>
    <w:p w14:paraId="7019BE7A" w14:textId="77777777" w:rsidR="00000000" w:rsidRDefault="00E82A5C">
      <w:pPr>
        <w:pStyle w:val="Speaker"/>
        <w:rPr>
          <w:rFonts w:hint="cs"/>
          <w:rtl/>
        </w:rPr>
      </w:pPr>
      <w:bookmarkStart w:id="135" w:name="FS000000526T14_05_2003_15_29_36"/>
      <w:bookmarkEnd w:id="135"/>
      <w:r>
        <w:rPr>
          <w:rFonts w:hint="eastAsia"/>
          <w:rtl/>
        </w:rPr>
        <w:t>משה</w:t>
      </w:r>
      <w:r>
        <w:rPr>
          <w:rtl/>
        </w:rPr>
        <w:t xml:space="preserve"> גפני (יהדות התורה):</w:t>
      </w:r>
    </w:p>
    <w:p w14:paraId="26AD4C34" w14:textId="77777777" w:rsidR="00000000" w:rsidRDefault="00E82A5C">
      <w:pPr>
        <w:pStyle w:val="a"/>
        <w:ind w:firstLine="0"/>
        <w:rPr>
          <w:rFonts w:hint="cs"/>
          <w:rtl/>
        </w:rPr>
      </w:pPr>
    </w:p>
    <w:p w14:paraId="6151205C" w14:textId="77777777" w:rsidR="00000000" w:rsidRDefault="00E82A5C">
      <w:pPr>
        <w:pStyle w:val="a"/>
        <w:ind w:firstLine="0"/>
        <w:rPr>
          <w:rFonts w:hint="cs"/>
          <w:rtl/>
        </w:rPr>
      </w:pPr>
      <w:r>
        <w:rPr>
          <w:rFonts w:hint="cs"/>
          <w:rtl/>
        </w:rPr>
        <w:tab/>
        <w:t xml:space="preserve">אני מודה לך, אדוני היושב-ראש, אני מקבל, זה ברור ומובן מאליו. </w:t>
      </w:r>
    </w:p>
    <w:p w14:paraId="00534F7A" w14:textId="77777777" w:rsidR="00000000" w:rsidRDefault="00E82A5C">
      <w:pPr>
        <w:pStyle w:val="a"/>
        <w:ind w:firstLine="0"/>
        <w:rPr>
          <w:rFonts w:hint="cs"/>
          <w:rtl/>
        </w:rPr>
      </w:pPr>
    </w:p>
    <w:p w14:paraId="171CBDEF" w14:textId="77777777" w:rsidR="00000000" w:rsidRDefault="00E82A5C">
      <w:pPr>
        <w:pStyle w:val="a"/>
        <w:ind w:firstLine="720"/>
        <w:rPr>
          <w:rFonts w:hint="cs"/>
          <w:rtl/>
        </w:rPr>
      </w:pPr>
      <w:r>
        <w:rPr>
          <w:rFonts w:hint="cs"/>
          <w:rtl/>
        </w:rPr>
        <w:t>אני רוצה להביע את התנגדותי ואני רוצה לחלק את הדברים - - -</w:t>
      </w:r>
    </w:p>
    <w:p w14:paraId="44AF3FA9" w14:textId="77777777" w:rsidR="00000000" w:rsidRDefault="00E82A5C">
      <w:pPr>
        <w:pStyle w:val="a"/>
        <w:ind w:firstLine="0"/>
        <w:rPr>
          <w:rFonts w:hint="cs"/>
          <w:rtl/>
        </w:rPr>
      </w:pPr>
    </w:p>
    <w:p w14:paraId="122A0355" w14:textId="77777777" w:rsidR="00000000" w:rsidRDefault="00E82A5C">
      <w:pPr>
        <w:pStyle w:val="ac"/>
        <w:rPr>
          <w:rFonts w:hint="cs"/>
          <w:rtl/>
        </w:rPr>
      </w:pPr>
      <w:r>
        <w:rPr>
          <w:rFonts w:hint="eastAsia"/>
          <w:rtl/>
        </w:rPr>
        <w:t>השרה</w:t>
      </w:r>
      <w:r>
        <w:rPr>
          <w:rtl/>
        </w:rPr>
        <w:t xml:space="preserve"> לאיכות הסביבה יהודית נאות:</w:t>
      </w:r>
    </w:p>
    <w:p w14:paraId="70CE7DC3" w14:textId="77777777" w:rsidR="00000000" w:rsidRDefault="00E82A5C">
      <w:pPr>
        <w:pStyle w:val="ac"/>
        <w:rPr>
          <w:rFonts w:hint="cs"/>
          <w:rtl/>
        </w:rPr>
      </w:pPr>
    </w:p>
    <w:p w14:paraId="3CBB9049" w14:textId="77777777" w:rsidR="00000000" w:rsidRDefault="00E82A5C">
      <w:pPr>
        <w:pStyle w:val="ac"/>
        <w:rPr>
          <w:rFonts w:hint="cs"/>
          <w:u w:val="none"/>
          <w:rtl/>
        </w:rPr>
      </w:pPr>
      <w:r>
        <w:rPr>
          <w:rFonts w:hint="cs"/>
          <w:u w:val="none"/>
          <w:rtl/>
        </w:rPr>
        <w:tab/>
      </w:r>
    </w:p>
    <w:p w14:paraId="029B1079" w14:textId="77777777" w:rsidR="00000000" w:rsidRDefault="00E82A5C">
      <w:pPr>
        <w:pStyle w:val="a"/>
        <w:rPr>
          <w:rFonts w:hint="cs"/>
          <w:rtl/>
        </w:rPr>
      </w:pPr>
      <w:r>
        <w:rPr>
          <w:rFonts w:hint="cs"/>
          <w:rtl/>
        </w:rPr>
        <w:t>א', ב', ג'.</w:t>
      </w:r>
    </w:p>
    <w:p w14:paraId="11D39E2B" w14:textId="77777777" w:rsidR="00000000" w:rsidRDefault="00E82A5C">
      <w:pPr>
        <w:pStyle w:val="a"/>
        <w:rPr>
          <w:rFonts w:hint="cs"/>
          <w:rtl/>
        </w:rPr>
      </w:pPr>
    </w:p>
    <w:p w14:paraId="7E67918A" w14:textId="77777777" w:rsidR="00000000" w:rsidRDefault="00E82A5C">
      <w:pPr>
        <w:pStyle w:val="SpeakerCon"/>
        <w:rPr>
          <w:rtl/>
        </w:rPr>
      </w:pPr>
      <w:bookmarkStart w:id="136" w:name="FS000000526T14_05_2003_15_31_50C"/>
      <w:bookmarkEnd w:id="136"/>
      <w:r>
        <w:rPr>
          <w:rtl/>
        </w:rPr>
        <w:t>משה גפני (יהדות התורה):</w:t>
      </w:r>
    </w:p>
    <w:p w14:paraId="66475BA2" w14:textId="77777777" w:rsidR="00000000" w:rsidRDefault="00E82A5C">
      <w:pPr>
        <w:pStyle w:val="a"/>
        <w:rPr>
          <w:rtl/>
        </w:rPr>
      </w:pPr>
    </w:p>
    <w:p w14:paraId="5A934378" w14:textId="77777777" w:rsidR="00000000" w:rsidRDefault="00E82A5C">
      <w:pPr>
        <w:pStyle w:val="a"/>
        <w:rPr>
          <w:rFonts w:hint="cs"/>
          <w:rtl/>
        </w:rPr>
      </w:pPr>
      <w:r>
        <w:rPr>
          <w:rFonts w:hint="cs"/>
          <w:rtl/>
        </w:rPr>
        <w:t xml:space="preserve">נכון, איך ידעת? </w:t>
      </w:r>
      <w:r>
        <w:rPr>
          <w:rFonts w:hint="cs"/>
          <w:rtl/>
        </w:rPr>
        <w:t>א. בחלק האישי; ב. בנושא הפרוצדורלי, ג. בנושא המהותי.</w:t>
      </w:r>
    </w:p>
    <w:p w14:paraId="5E9048D4" w14:textId="77777777" w:rsidR="00000000" w:rsidRDefault="00E82A5C">
      <w:pPr>
        <w:pStyle w:val="a"/>
        <w:rPr>
          <w:rFonts w:hint="cs"/>
          <w:rtl/>
        </w:rPr>
      </w:pPr>
    </w:p>
    <w:p w14:paraId="6046DEFB" w14:textId="77777777" w:rsidR="00000000" w:rsidRDefault="00E82A5C">
      <w:pPr>
        <w:pStyle w:val="a"/>
        <w:rPr>
          <w:rFonts w:hint="cs"/>
          <w:rtl/>
        </w:rPr>
      </w:pPr>
      <w:r>
        <w:rPr>
          <w:rFonts w:hint="cs"/>
          <w:rtl/>
        </w:rPr>
        <w:t>בחלק האישי, אני מייצג סיעה, את יהדות התורה, שחבריה מתמידים ונמצאים במליאה, נמצאים בישיבות, גם בכינוסי פגרה. אני יכול להגיד שאני, באופן אישי, בחלק גדול מהמושבים של הכנסת הייתי במקום הראשון, בכל מקרה לא י</w:t>
      </w:r>
      <w:r>
        <w:rPr>
          <w:rFonts w:hint="cs"/>
          <w:rtl/>
        </w:rPr>
        <w:t>רדתי מהמקום החמישי או השביעי, ואני נמצא בכנסת. זה בחלק האישי.</w:t>
      </w:r>
    </w:p>
    <w:p w14:paraId="19E52797" w14:textId="77777777" w:rsidR="00000000" w:rsidRDefault="00E82A5C">
      <w:pPr>
        <w:pStyle w:val="a"/>
        <w:rPr>
          <w:rFonts w:hint="cs"/>
          <w:rtl/>
        </w:rPr>
      </w:pPr>
    </w:p>
    <w:p w14:paraId="072C8E9F" w14:textId="77777777" w:rsidR="00000000" w:rsidRDefault="00E82A5C">
      <w:pPr>
        <w:pStyle w:val="ac"/>
        <w:rPr>
          <w:rtl/>
        </w:rPr>
      </w:pPr>
      <w:r>
        <w:rPr>
          <w:rtl/>
        </w:rPr>
        <w:t>שר הפנים אברהם פורז:</w:t>
      </w:r>
    </w:p>
    <w:p w14:paraId="5368172B" w14:textId="77777777" w:rsidR="00000000" w:rsidRDefault="00E82A5C">
      <w:pPr>
        <w:pStyle w:val="a"/>
        <w:rPr>
          <w:rtl/>
        </w:rPr>
      </w:pPr>
    </w:p>
    <w:p w14:paraId="5B4DA94E" w14:textId="77777777" w:rsidR="00000000" w:rsidRDefault="00E82A5C">
      <w:pPr>
        <w:pStyle w:val="a"/>
        <w:rPr>
          <w:rFonts w:hint="cs"/>
          <w:rtl/>
        </w:rPr>
      </w:pPr>
      <w:r>
        <w:rPr>
          <w:rFonts w:hint="cs"/>
          <w:rtl/>
        </w:rPr>
        <w:t>זאת הבעיה.</w:t>
      </w:r>
    </w:p>
    <w:p w14:paraId="4D6509A0" w14:textId="77777777" w:rsidR="00000000" w:rsidRDefault="00E82A5C">
      <w:pPr>
        <w:pStyle w:val="a"/>
        <w:rPr>
          <w:rFonts w:hint="cs"/>
          <w:rtl/>
        </w:rPr>
      </w:pPr>
    </w:p>
    <w:p w14:paraId="382F155E" w14:textId="77777777" w:rsidR="00000000" w:rsidRDefault="00E82A5C">
      <w:pPr>
        <w:pStyle w:val="SpeakerCon"/>
        <w:rPr>
          <w:rtl/>
        </w:rPr>
      </w:pPr>
      <w:bookmarkStart w:id="137" w:name="FS000000526T14_05_2003_15_34_37C"/>
      <w:bookmarkEnd w:id="137"/>
      <w:r>
        <w:rPr>
          <w:rtl/>
        </w:rPr>
        <w:t>משה גפני (יהדות התורה):</w:t>
      </w:r>
    </w:p>
    <w:p w14:paraId="0153939D" w14:textId="77777777" w:rsidR="00000000" w:rsidRDefault="00E82A5C">
      <w:pPr>
        <w:pStyle w:val="a"/>
        <w:rPr>
          <w:rtl/>
        </w:rPr>
      </w:pPr>
    </w:p>
    <w:p w14:paraId="7E52A70D" w14:textId="77777777" w:rsidR="00000000" w:rsidRDefault="00E82A5C">
      <w:pPr>
        <w:pStyle w:val="a"/>
        <w:rPr>
          <w:rFonts w:hint="cs"/>
          <w:rtl/>
        </w:rPr>
      </w:pPr>
      <w:r>
        <w:rPr>
          <w:rFonts w:hint="cs"/>
          <w:rtl/>
        </w:rPr>
        <w:t>אני יודע, אתה היית מעוניין שאהיה פחות, אבל בעזרת השם, כל עוד אני חבר הכנסת, אני מייצג את מדינת ישראל ואת תושבי מדינת ישראל ואת ציבור ה</w:t>
      </w:r>
      <w:r>
        <w:rPr>
          <w:rFonts w:hint="cs"/>
          <w:rtl/>
        </w:rPr>
        <w:t xml:space="preserve">בוחרים שלי ואני עושה את עבודתי, בין ששר הפנים הנוכחי מסכים לזה ובין שאינו מסכים. </w:t>
      </w:r>
    </w:p>
    <w:p w14:paraId="43DFA6B1" w14:textId="77777777" w:rsidR="00000000" w:rsidRDefault="00E82A5C">
      <w:pPr>
        <w:pStyle w:val="a"/>
        <w:rPr>
          <w:rFonts w:hint="cs"/>
          <w:rtl/>
        </w:rPr>
      </w:pPr>
    </w:p>
    <w:p w14:paraId="760ABB2D" w14:textId="77777777" w:rsidR="00000000" w:rsidRDefault="00E82A5C">
      <w:pPr>
        <w:pStyle w:val="a"/>
        <w:rPr>
          <w:rFonts w:hint="cs"/>
          <w:rtl/>
        </w:rPr>
      </w:pPr>
      <w:r>
        <w:rPr>
          <w:rFonts w:hint="cs"/>
          <w:rtl/>
        </w:rPr>
        <w:t>לגבי הנושא הפרוצדורלי, חבר הכנסת שלגי, עם כל הכבוד, אתה חבר כנסת חדש. אתה עדיין אינך מכיר את עבודת הכנסת.</w:t>
      </w:r>
    </w:p>
    <w:p w14:paraId="14BB9640" w14:textId="77777777" w:rsidR="00000000" w:rsidRDefault="00E82A5C">
      <w:pPr>
        <w:pStyle w:val="a"/>
        <w:rPr>
          <w:rFonts w:hint="cs"/>
          <w:rtl/>
        </w:rPr>
      </w:pPr>
    </w:p>
    <w:p w14:paraId="7B7FD41D" w14:textId="77777777" w:rsidR="00000000" w:rsidRDefault="00E82A5C">
      <w:pPr>
        <w:pStyle w:val="ac"/>
        <w:rPr>
          <w:rtl/>
        </w:rPr>
      </w:pPr>
      <w:r>
        <w:rPr>
          <w:rFonts w:hint="eastAsia"/>
          <w:rtl/>
        </w:rPr>
        <w:t>שלום</w:t>
      </w:r>
      <w:r>
        <w:rPr>
          <w:rtl/>
        </w:rPr>
        <w:t xml:space="preserve"> שמחון (העבודה-מימד):</w:t>
      </w:r>
    </w:p>
    <w:p w14:paraId="71F94595" w14:textId="77777777" w:rsidR="00000000" w:rsidRDefault="00E82A5C">
      <w:pPr>
        <w:pStyle w:val="a"/>
        <w:rPr>
          <w:rFonts w:hint="cs"/>
          <w:rtl/>
        </w:rPr>
      </w:pPr>
    </w:p>
    <w:p w14:paraId="02EF5873" w14:textId="77777777" w:rsidR="00000000" w:rsidRDefault="00E82A5C">
      <w:pPr>
        <w:pStyle w:val="a"/>
        <w:rPr>
          <w:rFonts w:hint="cs"/>
          <w:rtl/>
        </w:rPr>
      </w:pPr>
      <w:r>
        <w:rPr>
          <w:rFonts w:hint="cs"/>
          <w:rtl/>
        </w:rPr>
        <w:t>הוא מציע שהחדשים יעבדו יותר.</w:t>
      </w:r>
    </w:p>
    <w:p w14:paraId="3320D5DF" w14:textId="77777777" w:rsidR="00000000" w:rsidRDefault="00E82A5C">
      <w:pPr>
        <w:pStyle w:val="a"/>
        <w:ind w:firstLine="0"/>
        <w:rPr>
          <w:rFonts w:hint="cs"/>
          <w:rtl/>
        </w:rPr>
      </w:pPr>
    </w:p>
    <w:p w14:paraId="0DB9984B" w14:textId="77777777" w:rsidR="00000000" w:rsidRDefault="00E82A5C">
      <w:pPr>
        <w:pStyle w:val="Speaker"/>
        <w:rPr>
          <w:rtl/>
        </w:rPr>
      </w:pPr>
      <w:bookmarkStart w:id="138" w:name="FS000000526T14_05_2003_13_39_47"/>
      <w:bookmarkEnd w:id="138"/>
      <w:r>
        <w:rPr>
          <w:rtl/>
        </w:rPr>
        <w:t xml:space="preserve">משה גפני </w:t>
      </w:r>
      <w:r>
        <w:rPr>
          <w:rtl/>
        </w:rPr>
        <w:t>(יהדות התורה):</w:t>
      </w:r>
    </w:p>
    <w:p w14:paraId="24143C48" w14:textId="77777777" w:rsidR="00000000" w:rsidRDefault="00E82A5C">
      <w:pPr>
        <w:pStyle w:val="a"/>
        <w:rPr>
          <w:rtl/>
        </w:rPr>
      </w:pPr>
    </w:p>
    <w:p w14:paraId="37595120" w14:textId="77777777" w:rsidR="00000000" w:rsidRDefault="00E82A5C">
      <w:pPr>
        <w:pStyle w:val="a"/>
        <w:rPr>
          <w:rFonts w:hint="cs"/>
          <w:rtl/>
        </w:rPr>
      </w:pPr>
      <w:r>
        <w:rPr>
          <w:rFonts w:hint="cs"/>
          <w:rtl/>
        </w:rPr>
        <w:t xml:space="preserve">בסדר, שיעבדו, יש להם כל הכלים לעבוד. </w:t>
      </w:r>
    </w:p>
    <w:p w14:paraId="788A1096" w14:textId="77777777" w:rsidR="00000000" w:rsidRDefault="00E82A5C">
      <w:pPr>
        <w:pStyle w:val="a"/>
        <w:rPr>
          <w:rFonts w:hint="cs"/>
          <w:rtl/>
        </w:rPr>
      </w:pPr>
    </w:p>
    <w:p w14:paraId="63AB5422" w14:textId="77777777" w:rsidR="00000000" w:rsidRDefault="00E82A5C">
      <w:pPr>
        <w:pStyle w:val="a"/>
        <w:rPr>
          <w:rFonts w:hint="cs"/>
          <w:rtl/>
        </w:rPr>
      </w:pPr>
      <w:r>
        <w:rPr>
          <w:rFonts w:hint="cs"/>
          <w:rtl/>
        </w:rPr>
        <w:t xml:space="preserve">אני אומר את זה על הבסיס הענייני ולא על הבסיס האישי. אתה עדיין לא מכיר את המהות של עבודת הכנסת ושל עבודת חברי הכנסת. נכון שיש חוק, אבל מי שמוסמך לדון בעניין מועדי הפגרה הוא ועדת הכנסת. גם בשעה שיש חגים </w:t>
      </w:r>
      <w:r>
        <w:rPr>
          <w:rFonts w:hint="cs"/>
          <w:rtl/>
        </w:rPr>
        <w:t xml:space="preserve">של מוסלמים או של דרוזים או של צ'רקסים, שלא לדבר על יהודים - יש כל מיני נושאים שעל-פי תקנון הכנסת ועדת הכנסת מוסמכת לדון בהם. היא מוסמכת לדון בסדרי עבודתה של הכנסת, זה תפקידה המרכזי. </w:t>
      </w:r>
    </w:p>
    <w:p w14:paraId="3EC7901E" w14:textId="77777777" w:rsidR="00000000" w:rsidRDefault="00E82A5C">
      <w:pPr>
        <w:pStyle w:val="a"/>
        <w:rPr>
          <w:rFonts w:hint="cs"/>
          <w:rtl/>
        </w:rPr>
      </w:pPr>
    </w:p>
    <w:p w14:paraId="08F09ABB" w14:textId="77777777" w:rsidR="00000000" w:rsidRDefault="00E82A5C">
      <w:pPr>
        <w:pStyle w:val="a"/>
        <w:rPr>
          <w:rFonts w:hint="cs"/>
          <w:rtl/>
        </w:rPr>
      </w:pPr>
      <w:r>
        <w:rPr>
          <w:rFonts w:hint="cs"/>
          <w:rtl/>
        </w:rPr>
        <w:t>חבר הכנסת שלגי, לפני שאתה עושה את החקיקה בכנסת ולפני שאתה מוזיל את העניי</w:t>
      </w:r>
      <w:r>
        <w:rPr>
          <w:rFonts w:hint="cs"/>
          <w:rtl/>
        </w:rPr>
        <w:t>ן, היית צריך לבוא לוועדת הכנסת, להגיש בקשה ליושב-ראש ועדת הכנסת ולהגיד לו: אדוני יושב-ראש הוועדה, היות שאני חבר כנסת חדש ומכיוון שלפי דעתי התדמית של חברי הכנסת היא כזאת בגלל מועדי הפגרה, אני מציע ומבקש ממך לקיים דיון על כך בוועדת הכנסת. ועדת הכנסת מוסמכת ל</w:t>
      </w:r>
      <w:r>
        <w:rPr>
          <w:rFonts w:hint="cs"/>
          <w:rtl/>
        </w:rPr>
        <w:t xml:space="preserve">החליט לקצר את מועדי הפגרה, או להחליט להשאיר את המצב. בכל מקרה, היא מוסמכת להביא את הנושא לחקיקה ולחסוך את כל הפרוצדורה הזאת שהיא בעייתית, לא עניינית ולא רצינית ונראית פופוליסטית. </w:t>
      </w:r>
    </w:p>
    <w:p w14:paraId="116CA485" w14:textId="77777777" w:rsidR="00000000" w:rsidRDefault="00E82A5C">
      <w:pPr>
        <w:pStyle w:val="a"/>
        <w:rPr>
          <w:rFonts w:hint="cs"/>
          <w:rtl/>
        </w:rPr>
      </w:pPr>
    </w:p>
    <w:p w14:paraId="0FF038B8" w14:textId="77777777" w:rsidR="00000000" w:rsidRDefault="00E82A5C">
      <w:pPr>
        <w:pStyle w:val="ac"/>
        <w:rPr>
          <w:rtl/>
        </w:rPr>
      </w:pPr>
      <w:r>
        <w:rPr>
          <w:rFonts w:hint="eastAsia"/>
          <w:rtl/>
        </w:rPr>
        <w:t>יורי</w:t>
      </w:r>
      <w:r>
        <w:rPr>
          <w:rtl/>
        </w:rPr>
        <w:t xml:space="preserve"> שטרן (האיחוד הלאומי - ישראל ביתנו):</w:t>
      </w:r>
    </w:p>
    <w:p w14:paraId="0DBC9961" w14:textId="77777777" w:rsidR="00000000" w:rsidRDefault="00E82A5C">
      <w:pPr>
        <w:pStyle w:val="a"/>
        <w:rPr>
          <w:rFonts w:hint="cs"/>
          <w:rtl/>
        </w:rPr>
      </w:pPr>
    </w:p>
    <w:p w14:paraId="1754CA00" w14:textId="77777777" w:rsidR="00000000" w:rsidRDefault="00E82A5C">
      <w:pPr>
        <w:pStyle w:val="a"/>
        <w:rPr>
          <w:rFonts w:hint="cs"/>
          <w:rtl/>
        </w:rPr>
      </w:pPr>
      <w:r>
        <w:rPr>
          <w:rFonts w:hint="cs"/>
          <w:rtl/>
        </w:rPr>
        <w:t>הבאנו את העניין לוועדת הכנסת והיא</w:t>
      </w:r>
      <w:r>
        <w:rPr>
          <w:rFonts w:hint="cs"/>
          <w:rtl/>
        </w:rPr>
        <w:t xml:space="preserve"> סירבה לדון בו. </w:t>
      </w:r>
    </w:p>
    <w:p w14:paraId="2AD61879" w14:textId="77777777" w:rsidR="00000000" w:rsidRDefault="00E82A5C">
      <w:pPr>
        <w:pStyle w:val="a"/>
        <w:rPr>
          <w:rFonts w:hint="cs"/>
          <w:rtl/>
        </w:rPr>
      </w:pPr>
    </w:p>
    <w:p w14:paraId="7275B5D1" w14:textId="77777777" w:rsidR="00000000" w:rsidRDefault="00E82A5C">
      <w:pPr>
        <w:pStyle w:val="ac"/>
        <w:rPr>
          <w:rtl/>
        </w:rPr>
      </w:pPr>
      <w:r>
        <w:rPr>
          <w:rFonts w:hint="eastAsia"/>
          <w:rtl/>
        </w:rPr>
        <w:t>דליה</w:t>
      </w:r>
      <w:r>
        <w:rPr>
          <w:rtl/>
        </w:rPr>
        <w:t xml:space="preserve"> איציק (העבודה-מימד):</w:t>
      </w:r>
    </w:p>
    <w:p w14:paraId="28CD074B" w14:textId="77777777" w:rsidR="00000000" w:rsidRDefault="00E82A5C">
      <w:pPr>
        <w:pStyle w:val="a"/>
        <w:rPr>
          <w:rFonts w:hint="cs"/>
          <w:rtl/>
        </w:rPr>
      </w:pPr>
    </w:p>
    <w:p w14:paraId="5C9D7F2B" w14:textId="77777777" w:rsidR="00000000" w:rsidRDefault="00E82A5C">
      <w:pPr>
        <w:pStyle w:val="a"/>
        <w:rPr>
          <w:rFonts w:hint="cs"/>
          <w:rtl/>
        </w:rPr>
      </w:pPr>
      <w:r>
        <w:rPr>
          <w:rFonts w:hint="cs"/>
          <w:rtl/>
        </w:rPr>
        <w:t xml:space="preserve">היית בחוץ-לארץ. </w:t>
      </w:r>
    </w:p>
    <w:p w14:paraId="212473EF" w14:textId="77777777" w:rsidR="00000000" w:rsidRDefault="00E82A5C">
      <w:pPr>
        <w:pStyle w:val="a"/>
        <w:rPr>
          <w:rFonts w:hint="cs"/>
          <w:rtl/>
        </w:rPr>
      </w:pPr>
    </w:p>
    <w:p w14:paraId="0E804D1A" w14:textId="77777777" w:rsidR="00000000" w:rsidRDefault="00E82A5C">
      <w:pPr>
        <w:pStyle w:val="SpeakerCon"/>
        <w:rPr>
          <w:rtl/>
        </w:rPr>
      </w:pPr>
      <w:bookmarkStart w:id="139" w:name="FS000000526T14_05_2003_13_47_18C"/>
      <w:bookmarkEnd w:id="139"/>
      <w:r>
        <w:rPr>
          <w:rtl/>
        </w:rPr>
        <w:t>משה גפני (יהדות התורה):</w:t>
      </w:r>
    </w:p>
    <w:p w14:paraId="6B1A978A" w14:textId="77777777" w:rsidR="00000000" w:rsidRDefault="00E82A5C">
      <w:pPr>
        <w:pStyle w:val="a"/>
        <w:rPr>
          <w:rtl/>
        </w:rPr>
      </w:pPr>
    </w:p>
    <w:p w14:paraId="763472B4" w14:textId="77777777" w:rsidR="00000000" w:rsidRDefault="00E82A5C">
      <w:pPr>
        <w:pStyle w:val="a"/>
        <w:rPr>
          <w:rFonts w:hint="cs"/>
          <w:rtl/>
        </w:rPr>
      </w:pPr>
      <w:r>
        <w:rPr>
          <w:rFonts w:hint="cs"/>
          <w:rtl/>
        </w:rPr>
        <w:t xml:space="preserve">הדבר האחרון </w:t>
      </w:r>
      <w:r>
        <w:rPr>
          <w:rtl/>
        </w:rPr>
        <w:t>–</w:t>
      </w:r>
      <w:r>
        <w:rPr>
          <w:rFonts w:hint="cs"/>
          <w:rtl/>
        </w:rPr>
        <w:t xml:space="preserve"> לפני כן אני מבקש את סליחתך ומתנצל מראש, כי אני לא רוצה שהדיונים יהיו על הבסיס האישי, חס וחלילה, אלא על הבסיס המהותי. אתה מייצג כאן מפלגה, כולנו כאן מייצגי</w:t>
      </w:r>
      <w:r>
        <w:rPr>
          <w:rFonts w:hint="cs"/>
          <w:rtl/>
        </w:rPr>
        <w:t>ם מפלגות, אנחנו אנשים פוליטיים. קצת צניעות. בזמן מושב הכנסת ובפגרות, שלפי דעתך הן ארוכות מדי, אנחנו היינו כאן ואילו רבים מחבריך היו בחוץ-לארץ הרבה מאוד פעמים והרבה מאוד זמן, והתרעמנו על כך, ביניהם חברי כנסת חשובים ומכובדים מאוד. אני חולק על השקפת עולמם, תה</w:t>
      </w:r>
      <w:r>
        <w:rPr>
          <w:rFonts w:hint="cs"/>
          <w:rtl/>
        </w:rPr>
        <w:t xml:space="preserve">ום פעורה בינינו, אבל אנחנו יושבים פה. יושב פה הרב רביץ, חברי לסיעה, יושבים חברים אחרים מסיעת העבודה, מסיעת הליכוד, מסיעות אחרות, מסיעת ש"ס. חבר הכנסת נסים זאב נמצא פה כל הזמן דרך קבע, אנחנו אפילו מקנאים בו, וחבריך היו בחוץ-לארץ לא בזמן פגרה. </w:t>
      </w:r>
    </w:p>
    <w:p w14:paraId="5521610B" w14:textId="77777777" w:rsidR="00000000" w:rsidRDefault="00E82A5C">
      <w:pPr>
        <w:pStyle w:val="a"/>
        <w:rPr>
          <w:rFonts w:hint="cs"/>
          <w:rtl/>
        </w:rPr>
      </w:pPr>
    </w:p>
    <w:p w14:paraId="7C94D45C" w14:textId="77777777" w:rsidR="00000000" w:rsidRDefault="00E82A5C">
      <w:pPr>
        <w:pStyle w:val="ac"/>
        <w:rPr>
          <w:rtl/>
        </w:rPr>
      </w:pPr>
    </w:p>
    <w:p w14:paraId="74A3C6CE" w14:textId="77777777" w:rsidR="00000000" w:rsidRDefault="00E82A5C">
      <w:pPr>
        <w:pStyle w:val="ac"/>
        <w:rPr>
          <w:rtl/>
        </w:rPr>
      </w:pPr>
      <w:r>
        <w:rPr>
          <w:rFonts w:hint="eastAsia"/>
          <w:rtl/>
        </w:rPr>
        <w:t>אילן</w:t>
      </w:r>
      <w:r>
        <w:rPr>
          <w:rtl/>
        </w:rPr>
        <w:t xml:space="preserve"> שלגי (</w:t>
      </w:r>
      <w:r>
        <w:rPr>
          <w:rtl/>
        </w:rPr>
        <w:t>שינוי):</w:t>
      </w:r>
    </w:p>
    <w:p w14:paraId="4A0EB091" w14:textId="77777777" w:rsidR="00000000" w:rsidRDefault="00E82A5C">
      <w:pPr>
        <w:pStyle w:val="a"/>
        <w:rPr>
          <w:rFonts w:hint="cs"/>
          <w:rtl/>
        </w:rPr>
      </w:pPr>
    </w:p>
    <w:p w14:paraId="30987B86" w14:textId="77777777" w:rsidR="00000000" w:rsidRDefault="00E82A5C">
      <w:pPr>
        <w:pStyle w:val="a"/>
        <w:rPr>
          <w:rFonts w:hint="cs"/>
          <w:rtl/>
        </w:rPr>
      </w:pPr>
      <w:r>
        <w:rPr>
          <w:rFonts w:hint="cs"/>
          <w:rtl/>
        </w:rPr>
        <w:t xml:space="preserve">אלה ששולחים אותם לחוץ-לארץ. </w:t>
      </w:r>
    </w:p>
    <w:p w14:paraId="64C79D24" w14:textId="77777777" w:rsidR="00000000" w:rsidRDefault="00E82A5C">
      <w:pPr>
        <w:pStyle w:val="a"/>
        <w:rPr>
          <w:rFonts w:hint="cs"/>
          <w:rtl/>
        </w:rPr>
      </w:pPr>
    </w:p>
    <w:p w14:paraId="58E469A2" w14:textId="77777777" w:rsidR="00000000" w:rsidRDefault="00E82A5C">
      <w:pPr>
        <w:pStyle w:val="SpeakerCon"/>
        <w:rPr>
          <w:rtl/>
        </w:rPr>
      </w:pPr>
      <w:bookmarkStart w:id="140" w:name="FS000000526T14_05_2003_13_52_36C"/>
      <w:bookmarkEnd w:id="140"/>
      <w:r>
        <w:rPr>
          <w:rtl/>
        </w:rPr>
        <w:t>משה גפני (יהדות התורה):</w:t>
      </w:r>
    </w:p>
    <w:p w14:paraId="4DB559D9" w14:textId="77777777" w:rsidR="00000000" w:rsidRDefault="00E82A5C">
      <w:pPr>
        <w:pStyle w:val="a"/>
        <w:rPr>
          <w:rtl/>
        </w:rPr>
      </w:pPr>
    </w:p>
    <w:p w14:paraId="4144A62F" w14:textId="77777777" w:rsidR="00000000" w:rsidRDefault="00E82A5C">
      <w:pPr>
        <w:pStyle w:val="a"/>
        <w:rPr>
          <w:rFonts w:hint="cs"/>
          <w:rtl/>
        </w:rPr>
      </w:pPr>
      <w:r>
        <w:rPr>
          <w:rFonts w:hint="cs"/>
          <w:rtl/>
        </w:rPr>
        <w:t xml:space="preserve">חבר הכנסת שלגי, ביקשתי מראש סליחה, אתה חבר כנסת חדש, אני מבקש קצת צניעות. </w:t>
      </w:r>
    </w:p>
    <w:p w14:paraId="01A83670" w14:textId="77777777" w:rsidR="00000000" w:rsidRDefault="00E82A5C">
      <w:pPr>
        <w:pStyle w:val="a"/>
        <w:rPr>
          <w:rFonts w:hint="cs"/>
          <w:rtl/>
        </w:rPr>
      </w:pPr>
    </w:p>
    <w:p w14:paraId="2D3D269A" w14:textId="77777777" w:rsidR="00000000" w:rsidRDefault="00E82A5C">
      <w:pPr>
        <w:pStyle w:val="ac"/>
        <w:rPr>
          <w:rtl/>
        </w:rPr>
      </w:pPr>
      <w:r>
        <w:rPr>
          <w:rFonts w:hint="eastAsia"/>
          <w:rtl/>
        </w:rPr>
        <w:t>השרה</w:t>
      </w:r>
      <w:r>
        <w:rPr>
          <w:rtl/>
        </w:rPr>
        <w:t xml:space="preserve"> לאיכות הסביבה יהודית נאות:</w:t>
      </w:r>
    </w:p>
    <w:p w14:paraId="1DFEB977" w14:textId="77777777" w:rsidR="00000000" w:rsidRDefault="00E82A5C">
      <w:pPr>
        <w:pStyle w:val="a"/>
        <w:rPr>
          <w:rFonts w:hint="cs"/>
          <w:rtl/>
        </w:rPr>
      </w:pPr>
    </w:p>
    <w:p w14:paraId="501DCF34" w14:textId="77777777" w:rsidR="00000000" w:rsidRDefault="00E82A5C">
      <w:pPr>
        <w:pStyle w:val="a"/>
        <w:rPr>
          <w:rFonts w:hint="cs"/>
          <w:rtl/>
        </w:rPr>
      </w:pPr>
      <w:r>
        <w:rPr>
          <w:rFonts w:hint="cs"/>
          <w:rtl/>
        </w:rPr>
        <w:t xml:space="preserve">אל תכליל. </w:t>
      </w:r>
    </w:p>
    <w:p w14:paraId="22A2CC3B" w14:textId="77777777" w:rsidR="00000000" w:rsidRDefault="00E82A5C">
      <w:pPr>
        <w:pStyle w:val="a"/>
        <w:rPr>
          <w:rFonts w:hint="cs"/>
          <w:rtl/>
        </w:rPr>
      </w:pPr>
    </w:p>
    <w:p w14:paraId="5A81B66B" w14:textId="77777777" w:rsidR="00000000" w:rsidRDefault="00E82A5C">
      <w:pPr>
        <w:pStyle w:val="ad"/>
        <w:rPr>
          <w:rtl/>
        </w:rPr>
      </w:pPr>
      <w:r>
        <w:rPr>
          <w:rtl/>
        </w:rPr>
        <w:t>היו"ר יולי-יואל אדלשטיין:</w:t>
      </w:r>
    </w:p>
    <w:p w14:paraId="3D400F8C" w14:textId="77777777" w:rsidR="00000000" w:rsidRDefault="00E82A5C">
      <w:pPr>
        <w:pStyle w:val="a"/>
        <w:rPr>
          <w:rtl/>
        </w:rPr>
      </w:pPr>
    </w:p>
    <w:p w14:paraId="5DA13E2E" w14:textId="77777777" w:rsidR="00000000" w:rsidRDefault="00E82A5C">
      <w:pPr>
        <w:pStyle w:val="a"/>
        <w:rPr>
          <w:rFonts w:hint="cs"/>
          <w:rtl/>
        </w:rPr>
      </w:pPr>
      <w:r>
        <w:rPr>
          <w:rFonts w:hint="cs"/>
          <w:rtl/>
        </w:rPr>
        <w:t>זמנך מסתיים, חבר הכנסת גפני. אם יש לך סיכום,</w:t>
      </w:r>
      <w:r>
        <w:rPr>
          <w:rFonts w:hint="cs"/>
          <w:rtl/>
        </w:rPr>
        <w:t xml:space="preserve"> אני מציע להשתמש בו. </w:t>
      </w:r>
    </w:p>
    <w:p w14:paraId="0DDB6021" w14:textId="77777777" w:rsidR="00000000" w:rsidRDefault="00E82A5C">
      <w:pPr>
        <w:pStyle w:val="a"/>
        <w:rPr>
          <w:rFonts w:hint="cs"/>
          <w:rtl/>
        </w:rPr>
      </w:pPr>
    </w:p>
    <w:p w14:paraId="3403774E" w14:textId="77777777" w:rsidR="00000000" w:rsidRDefault="00E82A5C">
      <w:pPr>
        <w:pStyle w:val="SpeakerCon"/>
        <w:rPr>
          <w:rtl/>
        </w:rPr>
      </w:pPr>
      <w:bookmarkStart w:id="141" w:name="FS000000526T14_05_2003_13_54_30C"/>
      <w:bookmarkEnd w:id="141"/>
      <w:r>
        <w:rPr>
          <w:rtl/>
        </w:rPr>
        <w:t>משה גפני (יהדות התורה):</w:t>
      </w:r>
    </w:p>
    <w:p w14:paraId="0404B059" w14:textId="77777777" w:rsidR="00000000" w:rsidRDefault="00E82A5C">
      <w:pPr>
        <w:pStyle w:val="a"/>
        <w:rPr>
          <w:rtl/>
        </w:rPr>
      </w:pPr>
    </w:p>
    <w:p w14:paraId="42EE04F9" w14:textId="77777777" w:rsidR="00000000" w:rsidRDefault="00E82A5C">
      <w:pPr>
        <w:pStyle w:val="a"/>
        <w:rPr>
          <w:rFonts w:hint="cs"/>
          <w:rtl/>
        </w:rPr>
      </w:pPr>
      <w:r>
        <w:rPr>
          <w:rFonts w:hint="cs"/>
          <w:rtl/>
        </w:rPr>
        <w:t xml:space="preserve">חבר הכנסת שלגי, אני מודיע לך: אני מתנצל. השרה יהודית נאות, בהיותה חברת כנסת היתה מתמידה וחרוצה ונכחה כאן כל הזמן, אחרים - - - </w:t>
      </w:r>
    </w:p>
    <w:p w14:paraId="4041989A" w14:textId="77777777" w:rsidR="00000000" w:rsidRDefault="00E82A5C">
      <w:pPr>
        <w:pStyle w:val="a"/>
        <w:rPr>
          <w:rFonts w:hint="cs"/>
          <w:rtl/>
        </w:rPr>
      </w:pPr>
    </w:p>
    <w:p w14:paraId="2F88251C" w14:textId="77777777" w:rsidR="00000000" w:rsidRDefault="00E82A5C">
      <w:pPr>
        <w:pStyle w:val="ac"/>
        <w:rPr>
          <w:rtl/>
        </w:rPr>
      </w:pPr>
      <w:r>
        <w:rPr>
          <w:rFonts w:hint="eastAsia"/>
          <w:rtl/>
        </w:rPr>
        <w:t>קריאה</w:t>
      </w:r>
      <w:r>
        <w:rPr>
          <w:rtl/>
        </w:rPr>
        <w:t>:</w:t>
      </w:r>
    </w:p>
    <w:p w14:paraId="150482DC" w14:textId="77777777" w:rsidR="00000000" w:rsidRDefault="00E82A5C">
      <w:pPr>
        <w:pStyle w:val="a"/>
        <w:rPr>
          <w:rFonts w:hint="cs"/>
          <w:rtl/>
        </w:rPr>
      </w:pPr>
    </w:p>
    <w:p w14:paraId="691CE3AC" w14:textId="77777777" w:rsidR="00000000" w:rsidRDefault="00E82A5C">
      <w:pPr>
        <w:pStyle w:val="a"/>
        <w:ind w:left="719" w:firstLine="0"/>
        <w:rPr>
          <w:rFonts w:hint="cs"/>
          <w:rtl/>
        </w:rPr>
      </w:pPr>
      <w:r>
        <w:rPr>
          <w:rFonts w:hint="cs"/>
          <w:rtl/>
        </w:rPr>
        <w:t>- - -</w:t>
      </w:r>
    </w:p>
    <w:p w14:paraId="14572EB4" w14:textId="77777777" w:rsidR="00000000" w:rsidRDefault="00E82A5C">
      <w:pPr>
        <w:pStyle w:val="a"/>
        <w:rPr>
          <w:rFonts w:hint="cs"/>
          <w:rtl/>
        </w:rPr>
      </w:pPr>
    </w:p>
    <w:p w14:paraId="6FA77479" w14:textId="77777777" w:rsidR="00000000" w:rsidRDefault="00E82A5C">
      <w:pPr>
        <w:pStyle w:val="SpeakerCon"/>
        <w:rPr>
          <w:rtl/>
        </w:rPr>
      </w:pPr>
      <w:bookmarkStart w:id="142" w:name="FS000000526T14_05_2003_13_55_38C"/>
      <w:bookmarkEnd w:id="142"/>
      <w:r>
        <w:rPr>
          <w:rtl/>
        </w:rPr>
        <w:t>משה גפני (יהדות התורה):</w:t>
      </w:r>
    </w:p>
    <w:p w14:paraId="062C31EF" w14:textId="77777777" w:rsidR="00000000" w:rsidRDefault="00E82A5C">
      <w:pPr>
        <w:pStyle w:val="a"/>
        <w:rPr>
          <w:rtl/>
        </w:rPr>
      </w:pPr>
    </w:p>
    <w:p w14:paraId="6884478F" w14:textId="77777777" w:rsidR="00000000" w:rsidRDefault="00E82A5C">
      <w:pPr>
        <w:pStyle w:val="a"/>
        <w:rPr>
          <w:rFonts w:hint="cs"/>
          <w:rtl/>
        </w:rPr>
      </w:pPr>
      <w:r>
        <w:rPr>
          <w:rFonts w:hint="cs"/>
          <w:rtl/>
        </w:rPr>
        <w:t xml:space="preserve">נכון. </w:t>
      </w:r>
    </w:p>
    <w:p w14:paraId="35BA1975" w14:textId="77777777" w:rsidR="00000000" w:rsidRDefault="00E82A5C">
      <w:pPr>
        <w:pStyle w:val="a"/>
        <w:rPr>
          <w:rFonts w:hint="cs"/>
          <w:rtl/>
        </w:rPr>
      </w:pPr>
    </w:p>
    <w:p w14:paraId="3F6F758C" w14:textId="77777777" w:rsidR="00000000" w:rsidRDefault="00E82A5C">
      <w:pPr>
        <w:pStyle w:val="a"/>
        <w:rPr>
          <w:rFonts w:hint="cs"/>
          <w:rtl/>
        </w:rPr>
      </w:pPr>
      <w:r>
        <w:rPr>
          <w:rFonts w:hint="cs"/>
          <w:rtl/>
        </w:rPr>
        <w:t xml:space="preserve">בבקשה, אני קורא לך: אנא משוך את </w:t>
      </w:r>
      <w:r>
        <w:rPr>
          <w:rFonts w:hint="cs"/>
          <w:rtl/>
        </w:rPr>
        <w:t xml:space="preserve">הצעת החוק, היא איננה ראויה. לא רק שהיא לא תורמת לתדמית של הכנסת, היא מבזה את החקיקה, מכיוון שהפרוצדורה היא שונה. אנא ממך, משוך את החוק, אחרת איאלץ להצביע נגד. אמרתי לך שאני חבר כנסת </w:t>
      </w:r>
      <w:r>
        <w:rPr>
          <w:rtl/>
        </w:rPr>
        <w:t>–</w:t>
      </w:r>
      <w:r>
        <w:rPr>
          <w:rFonts w:hint="cs"/>
          <w:rtl/>
        </w:rPr>
        <w:t xml:space="preserve"> שבעזרת השם יהיה לי הכוח לזה </w:t>
      </w:r>
      <w:r>
        <w:rPr>
          <w:rtl/>
        </w:rPr>
        <w:t>–</w:t>
      </w:r>
      <w:r>
        <w:rPr>
          <w:rFonts w:hint="cs"/>
          <w:rtl/>
        </w:rPr>
        <w:t xml:space="preserve"> שתמיד אשתתף בדיונים, גם בכינוסי פגרה. בחוץ</w:t>
      </w:r>
      <w:r>
        <w:rPr>
          <w:rFonts w:hint="cs"/>
          <w:rtl/>
        </w:rPr>
        <w:t xml:space="preserve">-לארץ לא הייתי, לא השנה ולא בשנה שעברה. תודה רבה. </w:t>
      </w:r>
    </w:p>
    <w:p w14:paraId="31FD3FBF" w14:textId="77777777" w:rsidR="00000000" w:rsidRDefault="00E82A5C">
      <w:pPr>
        <w:pStyle w:val="a"/>
        <w:rPr>
          <w:rFonts w:hint="cs"/>
          <w:rtl/>
        </w:rPr>
      </w:pPr>
    </w:p>
    <w:p w14:paraId="5B834B97" w14:textId="77777777" w:rsidR="00000000" w:rsidRDefault="00E82A5C">
      <w:pPr>
        <w:pStyle w:val="ac"/>
        <w:rPr>
          <w:rtl/>
        </w:rPr>
      </w:pPr>
      <w:r>
        <w:rPr>
          <w:rFonts w:hint="eastAsia"/>
          <w:rtl/>
        </w:rPr>
        <w:t>אברהם</w:t>
      </w:r>
      <w:r>
        <w:rPr>
          <w:rtl/>
        </w:rPr>
        <w:t xml:space="preserve"> בורג (העבודה-מימד):</w:t>
      </w:r>
    </w:p>
    <w:p w14:paraId="56F7CB74" w14:textId="77777777" w:rsidR="00000000" w:rsidRDefault="00E82A5C">
      <w:pPr>
        <w:pStyle w:val="a"/>
        <w:rPr>
          <w:rFonts w:hint="cs"/>
          <w:rtl/>
        </w:rPr>
      </w:pPr>
    </w:p>
    <w:p w14:paraId="7B44F4AF" w14:textId="77777777" w:rsidR="00000000" w:rsidRDefault="00E82A5C">
      <w:pPr>
        <w:pStyle w:val="a"/>
        <w:rPr>
          <w:rFonts w:hint="cs"/>
          <w:rtl/>
        </w:rPr>
      </w:pPr>
      <w:r>
        <w:rPr>
          <w:rFonts w:hint="cs"/>
          <w:rtl/>
        </w:rPr>
        <w:t xml:space="preserve">נסדר לך. </w:t>
      </w:r>
    </w:p>
    <w:p w14:paraId="1F6BCBB9" w14:textId="77777777" w:rsidR="00000000" w:rsidRDefault="00E82A5C">
      <w:pPr>
        <w:pStyle w:val="a"/>
        <w:rPr>
          <w:rFonts w:hint="cs"/>
          <w:rtl/>
        </w:rPr>
      </w:pPr>
    </w:p>
    <w:p w14:paraId="05732C49" w14:textId="77777777" w:rsidR="00000000" w:rsidRDefault="00E82A5C">
      <w:pPr>
        <w:pStyle w:val="ad"/>
        <w:rPr>
          <w:rtl/>
        </w:rPr>
      </w:pPr>
      <w:r>
        <w:rPr>
          <w:rtl/>
        </w:rPr>
        <w:t>היו"ר יולי-יואל אדלשטיין:</w:t>
      </w:r>
    </w:p>
    <w:p w14:paraId="2E76A936" w14:textId="77777777" w:rsidR="00000000" w:rsidRDefault="00E82A5C">
      <w:pPr>
        <w:pStyle w:val="a"/>
        <w:rPr>
          <w:rtl/>
        </w:rPr>
      </w:pPr>
    </w:p>
    <w:p w14:paraId="19465B67" w14:textId="77777777" w:rsidR="00000000" w:rsidRDefault="00E82A5C">
      <w:pPr>
        <w:pStyle w:val="a"/>
        <w:rPr>
          <w:rFonts w:hint="cs"/>
          <w:rtl/>
        </w:rPr>
      </w:pPr>
      <w:r>
        <w:rPr>
          <w:rFonts w:hint="cs"/>
          <w:rtl/>
        </w:rPr>
        <w:t xml:space="preserve">תודה רבה לחבר הכנסת גפני.  הנה חבר הכנסת אברום בורג מבטיח לסדר נסיעה. </w:t>
      </w:r>
    </w:p>
    <w:p w14:paraId="3B2D4FA4" w14:textId="77777777" w:rsidR="00000000" w:rsidRDefault="00E82A5C">
      <w:pPr>
        <w:pStyle w:val="a"/>
        <w:rPr>
          <w:rFonts w:hint="cs"/>
          <w:rtl/>
        </w:rPr>
      </w:pPr>
    </w:p>
    <w:p w14:paraId="54551C85" w14:textId="77777777" w:rsidR="00000000" w:rsidRDefault="00E82A5C">
      <w:pPr>
        <w:pStyle w:val="a"/>
        <w:rPr>
          <w:rFonts w:hint="cs"/>
          <w:rtl/>
        </w:rPr>
      </w:pPr>
      <w:r>
        <w:rPr>
          <w:rFonts w:hint="cs"/>
          <w:rtl/>
        </w:rPr>
        <w:t>חברי הכנסת, נעבור להצבעה, אלא אם המציעים ייענו לקריאתו הנרגשת של חב</w:t>
      </w:r>
      <w:r>
        <w:rPr>
          <w:rFonts w:hint="cs"/>
          <w:rtl/>
        </w:rPr>
        <w:t xml:space="preserve">ר הכנסת גפני וימשכו את הצעת החוק. אני מבין שאין להם כוונה כזאת, ולכן נעבור להצבעה. </w:t>
      </w:r>
    </w:p>
    <w:p w14:paraId="60340144" w14:textId="77777777" w:rsidR="00000000" w:rsidRDefault="00E82A5C">
      <w:pPr>
        <w:pStyle w:val="a"/>
        <w:rPr>
          <w:rFonts w:hint="cs"/>
          <w:rtl/>
        </w:rPr>
      </w:pPr>
    </w:p>
    <w:p w14:paraId="46217D92" w14:textId="77777777" w:rsidR="00000000" w:rsidRDefault="00E82A5C">
      <w:pPr>
        <w:pStyle w:val="a"/>
        <w:rPr>
          <w:rFonts w:hint="cs"/>
          <w:rtl/>
        </w:rPr>
      </w:pPr>
      <w:r>
        <w:rPr>
          <w:rFonts w:hint="cs"/>
          <w:rtl/>
        </w:rPr>
        <w:t xml:space="preserve">חברי הכנסת, ההצבעה החלה. מי בעד? מי נגד? נא להצביע. </w:t>
      </w:r>
    </w:p>
    <w:p w14:paraId="0DDB2B26" w14:textId="77777777" w:rsidR="00000000" w:rsidRDefault="00E82A5C">
      <w:pPr>
        <w:pStyle w:val="a"/>
        <w:rPr>
          <w:rFonts w:hint="cs"/>
          <w:rtl/>
        </w:rPr>
      </w:pPr>
    </w:p>
    <w:p w14:paraId="2C1313DE" w14:textId="77777777" w:rsidR="00000000" w:rsidRDefault="00E82A5C">
      <w:pPr>
        <w:pStyle w:val="a7"/>
        <w:bidi/>
        <w:rPr>
          <w:rFonts w:hint="cs"/>
          <w:rtl/>
        </w:rPr>
      </w:pPr>
      <w:r>
        <w:rPr>
          <w:rFonts w:hint="cs"/>
          <w:rtl/>
        </w:rPr>
        <w:t xml:space="preserve">הצבעה מס' 15 </w:t>
      </w:r>
    </w:p>
    <w:p w14:paraId="72EDF4ED" w14:textId="77777777" w:rsidR="00000000" w:rsidRDefault="00E82A5C">
      <w:pPr>
        <w:pStyle w:val="a"/>
        <w:rPr>
          <w:rFonts w:hint="cs"/>
          <w:rtl/>
        </w:rPr>
      </w:pPr>
    </w:p>
    <w:p w14:paraId="2DDA1AAA" w14:textId="77777777" w:rsidR="00000000" w:rsidRDefault="00E82A5C">
      <w:pPr>
        <w:pStyle w:val="a8"/>
        <w:bidi/>
        <w:rPr>
          <w:rFonts w:hint="cs"/>
          <w:rtl/>
        </w:rPr>
      </w:pPr>
      <w:r>
        <w:rPr>
          <w:rFonts w:hint="cs"/>
          <w:rtl/>
        </w:rPr>
        <w:t xml:space="preserve">בעד ההצעה להעביר את הצעת החוק לוועדה </w:t>
      </w:r>
      <w:r>
        <w:rPr>
          <w:rtl/>
        </w:rPr>
        <w:t>–</w:t>
      </w:r>
      <w:r>
        <w:rPr>
          <w:rFonts w:hint="cs"/>
          <w:rtl/>
        </w:rPr>
        <w:t xml:space="preserve"> 14</w:t>
      </w:r>
    </w:p>
    <w:p w14:paraId="233DBB42" w14:textId="77777777" w:rsidR="00000000" w:rsidRDefault="00E82A5C">
      <w:pPr>
        <w:pStyle w:val="a8"/>
        <w:bidi/>
        <w:rPr>
          <w:rFonts w:hint="cs"/>
          <w:rtl/>
        </w:rPr>
      </w:pPr>
      <w:r>
        <w:rPr>
          <w:rFonts w:hint="cs"/>
          <w:rtl/>
        </w:rPr>
        <w:t xml:space="preserve">בעד ההצעה להסיר מסדר-היום את הצעת החוק </w:t>
      </w:r>
      <w:r>
        <w:rPr>
          <w:rtl/>
        </w:rPr>
        <w:t>–</w:t>
      </w:r>
      <w:r>
        <w:rPr>
          <w:rFonts w:hint="cs"/>
          <w:rtl/>
        </w:rPr>
        <w:t xml:space="preserve"> 23</w:t>
      </w:r>
    </w:p>
    <w:p w14:paraId="1245A21B" w14:textId="77777777" w:rsidR="00000000" w:rsidRDefault="00E82A5C">
      <w:pPr>
        <w:pStyle w:val="a8"/>
        <w:bidi/>
        <w:rPr>
          <w:rFonts w:hint="cs"/>
          <w:rtl/>
        </w:rPr>
      </w:pPr>
      <w:r>
        <w:rPr>
          <w:rFonts w:hint="cs"/>
          <w:rtl/>
        </w:rPr>
        <w:t xml:space="preserve">נמנעים </w:t>
      </w:r>
      <w:r>
        <w:rPr>
          <w:rtl/>
        </w:rPr>
        <w:t>–</w:t>
      </w:r>
      <w:r>
        <w:rPr>
          <w:rFonts w:hint="cs"/>
          <w:rtl/>
        </w:rPr>
        <w:t xml:space="preserve"> אין</w:t>
      </w:r>
    </w:p>
    <w:p w14:paraId="14689218" w14:textId="77777777" w:rsidR="00000000" w:rsidRDefault="00E82A5C">
      <w:pPr>
        <w:pStyle w:val="a9"/>
        <w:bidi/>
        <w:rPr>
          <w:rFonts w:hint="cs"/>
          <w:rtl/>
        </w:rPr>
      </w:pPr>
      <w:r>
        <w:rPr>
          <w:rFonts w:hint="cs"/>
          <w:rtl/>
        </w:rPr>
        <w:t>ההצ</w:t>
      </w:r>
      <w:r>
        <w:rPr>
          <w:rFonts w:hint="cs"/>
          <w:rtl/>
        </w:rPr>
        <w:t xml:space="preserve">עה להסיר מסדר-היום את הצעת חוק הכנסת (תיקון </w:t>
      </w:r>
      <w:r>
        <w:rPr>
          <w:rtl/>
        </w:rPr>
        <w:t>–</w:t>
      </w:r>
      <w:r>
        <w:rPr>
          <w:rFonts w:hint="cs"/>
          <w:rtl/>
        </w:rPr>
        <w:t xml:space="preserve"> קיצור תקופת הפגרה), </w:t>
      </w:r>
    </w:p>
    <w:p w14:paraId="0AB9639C" w14:textId="77777777" w:rsidR="00000000" w:rsidRDefault="00E82A5C">
      <w:pPr>
        <w:pStyle w:val="a9"/>
        <w:bidi/>
        <w:rPr>
          <w:rFonts w:hint="cs"/>
          <w:rtl/>
        </w:rPr>
      </w:pPr>
      <w:r>
        <w:rPr>
          <w:rFonts w:hint="cs"/>
          <w:rtl/>
        </w:rPr>
        <w:t>התשס"ג- 2003, נתקבלה.</w:t>
      </w:r>
    </w:p>
    <w:p w14:paraId="052F16B1" w14:textId="77777777" w:rsidR="00000000" w:rsidRDefault="00E82A5C">
      <w:pPr>
        <w:pStyle w:val="a"/>
        <w:jc w:val="center"/>
        <w:rPr>
          <w:rFonts w:hint="cs"/>
          <w:rtl/>
        </w:rPr>
      </w:pPr>
    </w:p>
    <w:p w14:paraId="7A862E8F" w14:textId="77777777" w:rsidR="00000000" w:rsidRDefault="00E82A5C">
      <w:pPr>
        <w:pStyle w:val="ad"/>
        <w:rPr>
          <w:rtl/>
        </w:rPr>
      </w:pPr>
      <w:r>
        <w:rPr>
          <w:rtl/>
        </w:rPr>
        <w:t>היו"ר יולי-יואל אדלשטיין:</w:t>
      </w:r>
    </w:p>
    <w:p w14:paraId="08B50EE0" w14:textId="77777777" w:rsidR="00000000" w:rsidRDefault="00E82A5C">
      <w:pPr>
        <w:pStyle w:val="a"/>
        <w:rPr>
          <w:rtl/>
        </w:rPr>
      </w:pPr>
    </w:p>
    <w:p w14:paraId="250862A5" w14:textId="77777777" w:rsidR="00000000" w:rsidRDefault="00E82A5C">
      <w:pPr>
        <w:pStyle w:val="a"/>
        <w:rPr>
          <w:rFonts w:hint="cs"/>
          <w:rtl/>
        </w:rPr>
      </w:pPr>
      <w:r>
        <w:rPr>
          <w:rFonts w:hint="cs"/>
          <w:rtl/>
        </w:rPr>
        <w:t xml:space="preserve">בעד - 14, נגד - 23, אין נמנעים. לכן הצעת חוק הכנסת (תיקון </w:t>
      </w:r>
      <w:r>
        <w:rPr>
          <w:rtl/>
        </w:rPr>
        <w:t>–</w:t>
      </w:r>
      <w:r>
        <w:rPr>
          <w:rFonts w:hint="cs"/>
          <w:rtl/>
        </w:rPr>
        <w:t xml:space="preserve"> קיצור תקופת הפגרה) לא עברה. </w:t>
      </w:r>
    </w:p>
    <w:p w14:paraId="4DBD216B" w14:textId="77777777" w:rsidR="00000000" w:rsidRDefault="00E82A5C">
      <w:pPr>
        <w:pStyle w:val="a"/>
        <w:rPr>
          <w:rFonts w:hint="cs"/>
          <w:rtl/>
        </w:rPr>
      </w:pPr>
    </w:p>
    <w:p w14:paraId="6BB7D8AA" w14:textId="77777777" w:rsidR="00000000" w:rsidRDefault="00E82A5C">
      <w:pPr>
        <w:pStyle w:val="a"/>
        <w:rPr>
          <w:rFonts w:hint="cs"/>
          <w:rtl/>
        </w:rPr>
      </w:pPr>
      <w:r>
        <w:rPr>
          <w:rFonts w:hint="cs"/>
          <w:rtl/>
        </w:rPr>
        <w:t xml:space="preserve">שר המשפטים מצטרף למצביעי הבעד ונספור את קולו. </w:t>
      </w:r>
    </w:p>
    <w:p w14:paraId="06FFE6F3" w14:textId="77777777" w:rsidR="00000000" w:rsidRDefault="00E82A5C">
      <w:pPr>
        <w:pStyle w:val="Subject"/>
        <w:rPr>
          <w:rFonts w:hint="cs"/>
          <w:rtl/>
        </w:rPr>
      </w:pPr>
    </w:p>
    <w:p w14:paraId="224BAF0D" w14:textId="77777777" w:rsidR="00000000" w:rsidRDefault="00E82A5C">
      <w:pPr>
        <w:pStyle w:val="ac"/>
        <w:rPr>
          <w:rtl/>
        </w:rPr>
      </w:pPr>
      <w:r>
        <w:rPr>
          <w:rFonts w:hint="eastAsia"/>
          <w:rtl/>
        </w:rPr>
        <w:t>א</w:t>
      </w:r>
      <w:r>
        <w:rPr>
          <w:rFonts w:hint="eastAsia"/>
          <w:rtl/>
        </w:rPr>
        <w:t>ברהם</w:t>
      </w:r>
      <w:r>
        <w:rPr>
          <w:rtl/>
        </w:rPr>
        <w:t xml:space="preserve"> בורג (העבודה-מימד):</w:t>
      </w:r>
    </w:p>
    <w:p w14:paraId="4C875718" w14:textId="77777777" w:rsidR="00000000" w:rsidRDefault="00E82A5C">
      <w:pPr>
        <w:pStyle w:val="a"/>
        <w:rPr>
          <w:rFonts w:hint="cs"/>
          <w:rtl/>
        </w:rPr>
      </w:pPr>
    </w:p>
    <w:p w14:paraId="7F251798" w14:textId="77777777" w:rsidR="00000000" w:rsidRDefault="00E82A5C">
      <w:pPr>
        <w:pStyle w:val="a"/>
        <w:rPr>
          <w:rFonts w:hint="cs"/>
          <w:rtl/>
        </w:rPr>
      </w:pPr>
      <w:r>
        <w:rPr>
          <w:rFonts w:hint="cs"/>
          <w:rtl/>
        </w:rPr>
        <w:t xml:space="preserve">הוא ניסה וההצבעה לא נקלטה. </w:t>
      </w:r>
    </w:p>
    <w:p w14:paraId="4D07274A" w14:textId="77777777" w:rsidR="00000000" w:rsidRDefault="00E82A5C">
      <w:pPr>
        <w:pStyle w:val="a"/>
        <w:rPr>
          <w:rFonts w:hint="cs"/>
          <w:rtl/>
        </w:rPr>
      </w:pPr>
    </w:p>
    <w:p w14:paraId="267B3280" w14:textId="77777777" w:rsidR="00000000" w:rsidRDefault="00E82A5C">
      <w:pPr>
        <w:pStyle w:val="ad"/>
        <w:rPr>
          <w:rtl/>
        </w:rPr>
      </w:pPr>
      <w:r>
        <w:rPr>
          <w:rtl/>
        </w:rPr>
        <w:t>היו"ר יולי-יואל אדלשטיין:</w:t>
      </w:r>
    </w:p>
    <w:p w14:paraId="5F4D3290" w14:textId="77777777" w:rsidR="00000000" w:rsidRDefault="00E82A5C">
      <w:pPr>
        <w:pStyle w:val="a"/>
        <w:rPr>
          <w:rtl/>
        </w:rPr>
      </w:pPr>
    </w:p>
    <w:p w14:paraId="2F99A4E4" w14:textId="77777777" w:rsidR="00000000" w:rsidRDefault="00E82A5C">
      <w:pPr>
        <w:pStyle w:val="a"/>
        <w:rPr>
          <w:rFonts w:hint="cs"/>
          <w:rtl/>
        </w:rPr>
      </w:pPr>
      <w:r>
        <w:rPr>
          <w:rFonts w:hint="cs"/>
          <w:rtl/>
        </w:rPr>
        <w:t xml:space="preserve">יושב-ראש הישיבה החליט בהחלטה דרמטית כן לספור את קולו של שר המשפטים. ועדת הפירושים עומדת לרשותך לערער. </w:t>
      </w:r>
    </w:p>
    <w:p w14:paraId="34578BDB" w14:textId="77777777" w:rsidR="00000000" w:rsidRDefault="00E82A5C">
      <w:pPr>
        <w:pStyle w:val="Subject"/>
        <w:rPr>
          <w:rtl/>
        </w:rPr>
      </w:pPr>
    </w:p>
    <w:p w14:paraId="1D9D1FE9" w14:textId="77777777" w:rsidR="00000000" w:rsidRDefault="00E82A5C">
      <w:pPr>
        <w:pStyle w:val="Subject"/>
        <w:rPr>
          <w:rFonts w:hint="cs"/>
          <w:rtl/>
        </w:rPr>
      </w:pPr>
    </w:p>
    <w:p w14:paraId="2FDDEED5" w14:textId="77777777" w:rsidR="00000000" w:rsidRDefault="00E82A5C">
      <w:pPr>
        <w:pStyle w:val="Subject"/>
        <w:rPr>
          <w:rFonts w:hint="cs"/>
          <w:rtl/>
        </w:rPr>
      </w:pPr>
      <w:r>
        <w:rPr>
          <w:rFonts w:hint="cs"/>
          <w:rtl/>
        </w:rPr>
        <w:t xml:space="preserve">הצעת חוק לימוד חובה (תיקון </w:t>
      </w:r>
      <w:r>
        <w:rPr>
          <w:rtl/>
        </w:rPr>
        <w:t>–</w:t>
      </w:r>
      <w:r>
        <w:rPr>
          <w:rFonts w:hint="cs"/>
          <w:rtl/>
        </w:rPr>
        <w:t xml:space="preserve"> ייעוד תשלומי הורים), התשס"ג-‏2003</w:t>
      </w:r>
    </w:p>
    <w:p w14:paraId="70203C44" w14:textId="77777777" w:rsidR="00000000" w:rsidRDefault="00E82A5C">
      <w:pPr>
        <w:pStyle w:val="a"/>
        <w:ind w:firstLine="0"/>
        <w:rPr>
          <w:rFonts w:hint="cs"/>
          <w:rtl/>
        </w:rPr>
      </w:pPr>
      <w:r>
        <w:rPr>
          <w:rFonts w:hint="cs"/>
          <w:rtl/>
        </w:rPr>
        <w:t>[ נספח</w:t>
      </w:r>
      <w:r>
        <w:rPr>
          <w:rFonts w:hint="cs"/>
          <w:rtl/>
        </w:rPr>
        <w:t>ות. ]</w:t>
      </w:r>
    </w:p>
    <w:p w14:paraId="1FB4E335" w14:textId="77777777" w:rsidR="00000000" w:rsidRDefault="00E82A5C">
      <w:pPr>
        <w:pStyle w:val="SubjectSub"/>
        <w:rPr>
          <w:rFonts w:hint="cs"/>
          <w:rtl/>
        </w:rPr>
      </w:pPr>
      <w:r>
        <w:rPr>
          <w:rFonts w:hint="cs"/>
          <w:rtl/>
        </w:rPr>
        <w:t>(הצעת חבר הכנסת רשף חן)</w:t>
      </w:r>
    </w:p>
    <w:p w14:paraId="797D2E4F" w14:textId="77777777" w:rsidR="00000000" w:rsidRDefault="00E82A5C">
      <w:pPr>
        <w:pStyle w:val="a"/>
        <w:jc w:val="center"/>
        <w:rPr>
          <w:rFonts w:hint="cs"/>
          <w:b/>
          <w:bCs/>
          <w:rtl/>
        </w:rPr>
      </w:pPr>
    </w:p>
    <w:p w14:paraId="52668688" w14:textId="77777777" w:rsidR="00000000" w:rsidRDefault="00E82A5C">
      <w:pPr>
        <w:pStyle w:val="ad"/>
        <w:rPr>
          <w:rtl/>
        </w:rPr>
      </w:pPr>
      <w:r>
        <w:rPr>
          <w:rtl/>
        </w:rPr>
        <w:t>היו"ר יולי-יואל אדלשטיין:</w:t>
      </w:r>
    </w:p>
    <w:p w14:paraId="4243F6BC" w14:textId="77777777" w:rsidR="00000000" w:rsidRDefault="00E82A5C">
      <w:pPr>
        <w:pStyle w:val="a"/>
        <w:rPr>
          <w:rtl/>
        </w:rPr>
      </w:pPr>
    </w:p>
    <w:p w14:paraId="445D5048" w14:textId="77777777" w:rsidR="00000000" w:rsidRDefault="00E82A5C">
      <w:pPr>
        <w:pStyle w:val="a"/>
        <w:rPr>
          <w:rFonts w:hint="cs"/>
          <w:rtl/>
        </w:rPr>
      </w:pPr>
      <w:r>
        <w:rPr>
          <w:rFonts w:hint="cs"/>
          <w:rtl/>
        </w:rPr>
        <w:t xml:space="preserve">אנחנו נעבור להצעת החוק הבאה, הצעת חוק פ/134 - הצעת חוק לימוד חובה (תיקון </w:t>
      </w:r>
      <w:r>
        <w:rPr>
          <w:rtl/>
        </w:rPr>
        <w:t>–</w:t>
      </w:r>
      <w:r>
        <w:rPr>
          <w:rFonts w:hint="cs"/>
          <w:rtl/>
        </w:rPr>
        <w:t xml:space="preserve"> ייעוד תשלומי הורים), התשס"ג-2003. חבר הכנסת רשף חן, בבקשה. יש לך דקה. </w:t>
      </w:r>
    </w:p>
    <w:p w14:paraId="4ADDA6A8" w14:textId="77777777" w:rsidR="00000000" w:rsidRDefault="00E82A5C">
      <w:pPr>
        <w:pStyle w:val="a"/>
        <w:rPr>
          <w:rFonts w:hint="cs"/>
          <w:rtl/>
        </w:rPr>
      </w:pPr>
    </w:p>
    <w:p w14:paraId="344F6654" w14:textId="77777777" w:rsidR="00000000" w:rsidRDefault="00E82A5C">
      <w:pPr>
        <w:pStyle w:val="Speaker"/>
        <w:rPr>
          <w:rtl/>
        </w:rPr>
      </w:pPr>
      <w:bookmarkStart w:id="143" w:name="FS000001048T14_05_2003_14_10_21"/>
      <w:bookmarkEnd w:id="143"/>
      <w:r>
        <w:rPr>
          <w:rFonts w:hint="eastAsia"/>
          <w:rtl/>
        </w:rPr>
        <w:t>רשף</w:t>
      </w:r>
      <w:r>
        <w:rPr>
          <w:rtl/>
        </w:rPr>
        <w:t xml:space="preserve"> חן (שינוי):</w:t>
      </w:r>
    </w:p>
    <w:p w14:paraId="6515828C" w14:textId="77777777" w:rsidR="00000000" w:rsidRDefault="00E82A5C">
      <w:pPr>
        <w:pStyle w:val="a"/>
        <w:rPr>
          <w:rFonts w:hint="cs"/>
          <w:rtl/>
        </w:rPr>
      </w:pPr>
    </w:p>
    <w:p w14:paraId="053E337E" w14:textId="77777777" w:rsidR="00000000" w:rsidRDefault="00E82A5C">
      <w:pPr>
        <w:pStyle w:val="a"/>
        <w:rPr>
          <w:rFonts w:hint="cs"/>
          <w:rtl/>
        </w:rPr>
      </w:pPr>
      <w:r>
        <w:rPr>
          <w:rFonts w:hint="cs"/>
          <w:rtl/>
        </w:rPr>
        <w:t>אדוני היושב-ראש, חברי הכנסת, מדובר</w:t>
      </w:r>
      <w:r>
        <w:rPr>
          <w:rFonts w:hint="cs"/>
          <w:rtl/>
        </w:rPr>
        <w:t xml:space="preserve"> בהצעת חוק שבאה  להבטיח מינהל תקין בכספים שהורים משלמים לבתי-הספר למטרות שונות. בפועל, וגם על-פי ההנחיות של משרד החינוך, למרות חוק חינוך חובה חינם נגבים מהורים כספים למטרות שונות, חוץ-לימודיות, בבית-הספר. הנקודה היא שאין הנחיות, אין חקיקה ואין הסדר אחר, אי</w:t>
      </w:r>
      <w:r>
        <w:rPr>
          <w:rFonts w:hint="cs"/>
          <w:rtl/>
        </w:rPr>
        <w:t xml:space="preserve">ך בדיוק מנוהלים הכספים האלה. </w:t>
      </w:r>
    </w:p>
    <w:p w14:paraId="3E4A1B33" w14:textId="77777777" w:rsidR="00000000" w:rsidRDefault="00E82A5C">
      <w:pPr>
        <w:pStyle w:val="a"/>
        <w:rPr>
          <w:rFonts w:hint="cs"/>
          <w:rtl/>
        </w:rPr>
      </w:pPr>
    </w:p>
    <w:p w14:paraId="3C0256BC" w14:textId="77777777" w:rsidR="00000000" w:rsidRDefault="00E82A5C">
      <w:pPr>
        <w:pStyle w:val="a"/>
        <w:rPr>
          <w:rFonts w:hint="cs"/>
          <w:rtl/>
        </w:rPr>
      </w:pPr>
      <w:r>
        <w:rPr>
          <w:rFonts w:hint="cs"/>
          <w:rtl/>
        </w:rPr>
        <w:t xml:space="preserve">ההצעה באה להבטיח שיהיה ברור שהכספים האלה נשמרים בקופה אחת, לא מתערבבים בכספים אחרים של בית-הספר ולא משמשים לשום מטרה אחרת, אלא למטרות שלשמן הם נגבו מההורים. </w:t>
      </w:r>
    </w:p>
    <w:p w14:paraId="40C630A8" w14:textId="77777777" w:rsidR="00000000" w:rsidRDefault="00E82A5C">
      <w:pPr>
        <w:pStyle w:val="a"/>
        <w:rPr>
          <w:rFonts w:hint="cs"/>
          <w:rtl/>
        </w:rPr>
      </w:pPr>
    </w:p>
    <w:p w14:paraId="0E456604" w14:textId="77777777" w:rsidR="00000000" w:rsidRDefault="00E82A5C">
      <w:pPr>
        <w:pStyle w:val="a"/>
        <w:rPr>
          <w:rFonts w:hint="cs"/>
          <w:rtl/>
        </w:rPr>
      </w:pPr>
      <w:r>
        <w:rPr>
          <w:rFonts w:hint="cs"/>
          <w:rtl/>
        </w:rPr>
        <w:t xml:space="preserve">יש שאלה, מה קורה עם יתרות הכסף כאשר נגמרת השנה </w:t>
      </w:r>
      <w:r>
        <w:rPr>
          <w:rtl/>
        </w:rPr>
        <w:t>–</w:t>
      </w:r>
      <w:r>
        <w:rPr>
          <w:rFonts w:hint="cs"/>
          <w:rtl/>
        </w:rPr>
        <w:t xml:space="preserve"> על-פי ההצעה, הרעי</w:t>
      </w:r>
      <w:r>
        <w:rPr>
          <w:rFonts w:hint="cs"/>
          <w:rtl/>
        </w:rPr>
        <w:t xml:space="preserve">ון הוא שהכסף יעבור לשנה הבאה. אני יודע שיש דעה אחרת שאומרת כי יש להחזיר את הכסף להורים. אני חושב ששתי הדעות מתקבלות על הדעת. </w:t>
      </w:r>
    </w:p>
    <w:p w14:paraId="176757C9" w14:textId="77777777" w:rsidR="00000000" w:rsidRDefault="00E82A5C">
      <w:pPr>
        <w:pStyle w:val="a"/>
        <w:rPr>
          <w:rFonts w:hint="cs"/>
          <w:rtl/>
        </w:rPr>
      </w:pPr>
    </w:p>
    <w:p w14:paraId="729F7390" w14:textId="77777777" w:rsidR="00000000" w:rsidRDefault="00E82A5C">
      <w:pPr>
        <w:pStyle w:val="a"/>
        <w:rPr>
          <w:rFonts w:hint="cs"/>
          <w:rtl/>
        </w:rPr>
      </w:pPr>
      <w:r>
        <w:rPr>
          <w:rFonts w:hint="cs"/>
          <w:rtl/>
        </w:rPr>
        <w:t xml:space="preserve">עמדת הממשלה היא שאני אסכים שהחקיקה תיעשה בכפוף לתיאום עם המשרדים הרלוונטיים, ואני מסכים לכך כמובן. </w:t>
      </w:r>
    </w:p>
    <w:p w14:paraId="6A214855" w14:textId="77777777" w:rsidR="00000000" w:rsidRDefault="00E82A5C">
      <w:pPr>
        <w:pStyle w:val="a"/>
        <w:rPr>
          <w:rFonts w:hint="cs"/>
          <w:rtl/>
        </w:rPr>
      </w:pPr>
    </w:p>
    <w:p w14:paraId="19E0C9CF" w14:textId="77777777" w:rsidR="00000000" w:rsidRDefault="00E82A5C">
      <w:pPr>
        <w:pStyle w:val="ad"/>
        <w:rPr>
          <w:rtl/>
        </w:rPr>
      </w:pPr>
      <w:r>
        <w:rPr>
          <w:rtl/>
        </w:rPr>
        <w:t>היו"ר יולי-יואל אדלשטיין:</w:t>
      </w:r>
    </w:p>
    <w:p w14:paraId="5FAAD760" w14:textId="77777777" w:rsidR="00000000" w:rsidRDefault="00E82A5C">
      <w:pPr>
        <w:pStyle w:val="a"/>
        <w:rPr>
          <w:rtl/>
        </w:rPr>
      </w:pPr>
    </w:p>
    <w:p w14:paraId="38155B29" w14:textId="77777777" w:rsidR="00000000" w:rsidRDefault="00E82A5C">
      <w:pPr>
        <w:pStyle w:val="a"/>
        <w:rPr>
          <w:rFonts w:hint="cs"/>
          <w:rtl/>
        </w:rPr>
      </w:pPr>
      <w:r>
        <w:rPr>
          <w:rFonts w:hint="cs"/>
          <w:rtl/>
        </w:rPr>
        <w:t>ת</w:t>
      </w:r>
      <w:r>
        <w:rPr>
          <w:rFonts w:hint="cs"/>
          <w:rtl/>
        </w:rPr>
        <w:t>ודה לחבר הכנסת רשף חן. שרת החינוך, חברת הכנסת לימור לבנת, בבקשה.</w:t>
      </w:r>
    </w:p>
    <w:p w14:paraId="26571335" w14:textId="77777777" w:rsidR="00000000" w:rsidRDefault="00E82A5C">
      <w:pPr>
        <w:pStyle w:val="a"/>
        <w:rPr>
          <w:rFonts w:hint="cs"/>
          <w:rtl/>
        </w:rPr>
      </w:pPr>
    </w:p>
    <w:p w14:paraId="75888D86" w14:textId="77777777" w:rsidR="00000000" w:rsidRDefault="00E82A5C">
      <w:pPr>
        <w:pStyle w:val="Speaker"/>
        <w:rPr>
          <w:rtl/>
        </w:rPr>
      </w:pPr>
      <w:bookmarkStart w:id="144" w:name="FS000000470T14_05_2003_14_17_56"/>
      <w:bookmarkEnd w:id="144"/>
      <w:r>
        <w:rPr>
          <w:rFonts w:hint="eastAsia"/>
          <w:rtl/>
        </w:rPr>
        <w:t>שרת</w:t>
      </w:r>
      <w:r>
        <w:rPr>
          <w:rtl/>
        </w:rPr>
        <w:t xml:space="preserve"> החינוך, התרבות והספורט לימור לבנת:</w:t>
      </w:r>
    </w:p>
    <w:p w14:paraId="12AA5381" w14:textId="77777777" w:rsidR="00000000" w:rsidRDefault="00E82A5C">
      <w:pPr>
        <w:pStyle w:val="a"/>
        <w:rPr>
          <w:rFonts w:hint="cs"/>
          <w:rtl/>
        </w:rPr>
      </w:pPr>
    </w:p>
    <w:p w14:paraId="2B523F3A" w14:textId="77777777" w:rsidR="00000000" w:rsidRDefault="00E82A5C">
      <w:pPr>
        <w:pStyle w:val="a"/>
        <w:rPr>
          <w:rFonts w:hint="cs"/>
          <w:rtl/>
        </w:rPr>
      </w:pPr>
      <w:r>
        <w:rPr>
          <w:rFonts w:hint="cs"/>
          <w:rtl/>
        </w:rPr>
        <w:t xml:space="preserve">שרת החינוך, התרבות והספורט, אני מבקשת. </w:t>
      </w:r>
    </w:p>
    <w:p w14:paraId="0D5052DD" w14:textId="77777777" w:rsidR="00000000" w:rsidRDefault="00E82A5C">
      <w:pPr>
        <w:pStyle w:val="a"/>
        <w:rPr>
          <w:rFonts w:hint="cs"/>
          <w:rtl/>
        </w:rPr>
      </w:pPr>
    </w:p>
    <w:p w14:paraId="5D87A400" w14:textId="77777777" w:rsidR="00000000" w:rsidRDefault="00E82A5C">
      <w:pPr>
        <w:pStyle w:val="ad"/>
        <w:rPr>
          <w:rtl/>
        </w:rPr>
      </w:pPr>
      <w:r>
        <w:rPr>
          <w:rtl/>
        </w:rPr>
        <w:t>היו"ר יולי-יואל אדלשטיין:</w:t>
      </w:r>
    </w:p>
    <w:p w14:paraId="37AB8B49" w14:textId="77777777" w:rsidR="00000000" w:rsidRDefault="00E82A5C">
      <w:pPr>
        <w:pStyle w:val="a"/>
        <w:rPr>
          <w:rFonts w:hint="cs"/>
          <w:rtl/>
        </w:rPr>
      </w:pPr>
    </w:p>
    <w:p w14:paraId="4B0B4FF4" w14:textId="77777777" w:rsidR="00000000" w:rsidRDefault="00E82A5C">
      <w:pPr>
        <w:pStyle w:val="a"/>
        <w:rPr>
          <w:rFonts w:hint="cs"/>
          <w:rtl/>
        </w:rPr>
      </w:pPr>
      <w:r>
        <w:rPr>
          <w:rFonts w:hint="cs"/>
          <w:rtl/>
        </w:rPr>
        <w:t xml:space="preserve">שרת החינוך, התרבות והספורט, חברת הכנסת לבנת. </w:t>
      </w:r>
    </w:p>
    <w:p w14:paraId="0C0714B7" w14:textId="77777777" w:rsidR="00000000" w:rsidRDefault="00E82A5C">
      <w:pPr>
        <w:pStyle w:val="a"/>
        <w:rPr>
          <w:rFonts w:hint="cs"/>
          <w:rtl/>
        </w:rPr>
      </w:pPr>
    </w:p>
    <w:p w14:paraId="06B2787E" w14:textId="77777777" w:rsidR="00000000" w:rsidRDefault="00E82A5C">
      <w:pPr>
        <w:pStyle w:val="SpeakerCon"/>
        <w:rPr>
          <w:rtl/>
        </w:rPr>
      </w:pPr>
      <w:bookmarkStart w:id="145" w:name="FS000000470T14_05_2003_14_18_52C"/>
      <w:bookmarkEnd w:id="145"/>
      <w:r>
        <w:rPr>
          <w:rtl/>
        </w:rPr>
        <w:t>שרת החינוך, התרבות והספורט לימור לב</w:t>
      </w:r>
      <w:r>
        <w:rPr>
          <w:rtl/>
        </w:rPr>
        <w:t>נת:</w:t>
      </w:r>
    </w:p>
    <w:p w14:paraId="07C51C3F" w14:textId="77777777" w:rsidR="00000000" w:rsidRDefault="00E82A5C">
      <w:pPr>
        <w:pStyle w:val="a"/>
        <w:rPr>
          <w:rtl/>
        </w:rPr>
      </w:pPr>
    </w:p>
    <w:p w14:paraId="2FD93F48" w14:textId="77777777" w:rsidR="00000000" w:rsidRDefault="00E82A5C">
      <w:pPr>
        <w:pStyle w:val="a"/>
        <w:rPr>
          <w:rFonts w:hint="cs"/>
          <w:rtl/>
        </w:rPr>
      </w:pPr>
      <w:r>
        <w:rPr>
          <w:rFonts w:hint="cs"/>
          <w:rtl/>
        </w:rPr>
        <w:t xml:space="preserve">אדוני היושב-ראש, אני רוצה להתייחס להצעת החוק של חבר הכנסת רשף חן - התיקון שדן בסוגיה של תשלומי הורים. אנחנו תומכים בסעיף הראשון שקובע כי התשלומים שנגבו מהורי התלמידים ישמשו רק למטרות שלשמן נגבו הכספים. זה מקובל עלינו. </w:t>
      </w:r>
    </w:p>
    <w:p w14:paraId="3C5D6EF2" w14:textId="77777777" w:rsidR="00000000" w:rsidRDefault="00E82A5C">
      <w:pPr>
        <w:pStyle w:val="a"/>
        <w:rPr>
          <w:rFonts w:hint="cs"/>
          <w:rtl/>
        </w:rPr>
      </w:pPr>
    </w:p>
    <w:p w14:paraId="6775FFD2" w14:textId="77777777" w:rsidR="00000000" w:rsidRDefault="00E82A5C">
      <w:pPr>
        <w:pStyle w:val="a"/>
        <w:rPr>
          <w:rFonts w:hint="cs"/>
          <w:rtl/>
        </w:rPr>
      </w:pPr>
      <w:r>
        <w:rPr>
          <w:rFonts w:hint="cs"/>
          <w:rtl/>
        </w:rPr>
        <w:t>עם זאת יש שתי הערות שנוגעות לסע</w:t>
      </w:r>
      <w:r>
        <w:rPr>
          <w:rFonts w:hint="cs"/>
          <w:rtl/>
        </w:rPr>
        <w:t xml:space="preserve">יפים (2) ו=(3), ולכן ביקשנו שהחקיקה תקודם והכנסת תצביע בעד, עם התניה </w:t>
      </w:r>
      <w:r>
        <w:rPr>
          <w:rtl/>
        </w:rPr>
        <w:t>–</w:t>
      </w:r>
      <w:r>
        <w:rPr>
          <w:rFonts w:hint="cs"/>
          <w:rtl/>
        </w:rPr>
        <w:t xml:space="preserve"> ואני מקווה שהמציע יקבל אותה </w:t>
      </w:r>
      <w:r>
        <w:rPr>
          <w:rtl/>
        </w:rPr>
        <w:t>–</w:t>
      </w:r>
      <w:r>
        <w:rPr>
          <w:rFonts w:hint="cs"/>
          <w:rtl/>
        </w:rPr>
        <w:t xml:space="preserve"> שרק בתיאום אתנו. זאת משום שחוק הרשויות המקומיות (ייעוד כספי הקצבות למטרות חינוך), התש"ס-2000, מייתר פתיחת חשבון נפרד לניהול ההקצבות. כל רשות מקומית מנהלת מ</w:t>
      </w:r>
      <w:r>
        <w:rPr>
          <w:rFonts w:hint="cs"/>
          <w:rtl/>
        </w:rPr>
        <w:t>מילא חשבון מסוג זה, ופתיחת חשבון נוסף עבור תשלומי החובה בלבד עלולה לסרבל ולהכביד על הרשויות המקומיות ולהטיל עליהן עול ניהולי מיותר לחלוטין. כל רשות מקומית מנהלת ממילא חשבון נפרד לכספים שמועברים למטרות חינוך, ובתוך זה יהיו גם הכספים שנגבים מההורים לצורכי חי</w:t>
      </w:r>
      <w:r>
        <w:rPr>
          <w:rFonts w:hint="cs"/>
          <w:rtl/>
        </w:rPr>
        <w:t xml:space="preserve">נוך. זה חשבון נפרד לחלוטין, היא לא יכולה לעשות בו שום שימוש לצרכים אחרים, אלא רק לצורכי חינוך. לכן הסעיף הזה מיותר ואפשר להשמיט אותו מנוסח החוק. </w:t>
      </w:r>
    </w:p>
    <w:p w14:paraId="34E40730" w14:textId="77777777" w:rsidR="00000000" w:rsidRDefault="00E82A5C">
      <w:pPr>
        <w:pStyle w:val="a"/>
        <w:rPr>
          <w:rFonts w:hint="cs"/>
          <w:rtl/>
        </w:rPr>
      </w:pPr>
    </w:p>
    <w:p w14:paraId="2AF4857F" w14:textId="77777777" w:rsidR="00000000" w:rsidRDefault="00E82A5C">
      <w:pPr>
        <w:pStyle w:val="a"/>
        <w:rPr>
          <w:rFonts w:hint="cs"/>
          <w:rtl/>
        </w:rPr>
      </w:pPr>
      <w:r>
        <w:rPr>
          <w:rFonts w:hint="cs"/>
          <w:rtl/>
        </w:rPr>
        <w:t>אשר לסעיף (3) - יש לי אתכם ויכוח. אני חושבת שאת הכספים שנשארים בחשבון הבנק הנפרד בסוף שנת הלימודים צריכים להח</w:t>
      </w:r>
      <w:r>
        <w:rPr>
          <w:rFonts w:hint="cs"/>
          <w:rtl/>
        </w:rPr>
        <w:t xml:space="preserve">זיר להורים. יש ילדים שעוברים מבית-ספר לבית-ספר, ולכן לא צריך להשאיר את הכספים בקופת בית-הספר לשנה הבאה, אלא יש להחזירם להורים. </w:t>
      </w:r>
    </w:p>
    <w:p w14:paraId="01B21070" w14:textId="77777777" w:rsidR="00000000" w:rsidRDefault="00E82A5C">
      <w:pPr>
        <w:pStyle w:val="a"/>
        <w:rPr>
          <w:rFonts w:hint="cs"/>
          <w:rtl/>
        </w:rPr>
      </w:pPr>
    </w:p>
    <w:p w14:paraId="272D4E1D" w14:textId="77777777" w:rsidR="00000000" w:rsidRDefault="00E82A5C">
      <w:pPr>
        <w:pStyle w:val="a"/>
        <w:rPr>
          <w:rFonts w:hint="cs"/>
          <w:rtl/>
        </w:rPr>
      </w:pPr>
      <w:r>
        <w:rPr>
          <w:rFonts w:hint="cs"/>
          <w:rtl/>
        </w:rPr>
        <w:t xml:space="preserve">אם בגדול ההערות האלה מקובלות על חבר הכנסת חן רשף המציע </w:t>
      </w:r>
      <w:r>
        <w:rPr>
          <w:rtl/>
        </w:rPr>
        <w:t>–</w:t>
      </w:r>
      <w:r>
        <w:rPr>
          <w:rFonts w:hint="cs"/>
          <w:rtl/>
        </w:rPr>
        <w:t xml:space="preserve"> אף פעם אני לא יודעת מה השם הפרטי ומה שם המשפחה. </w:t>
      </w:r>
    </w:p>
    <w:p w14:paraId="101A7593" w14:textId="77777777" w:rsidR="00000000" w:rsidRDefault="00E82A5C">
      <w:pPr>
        <w:pStyle w:val="a"/>
        <w:rPr>
          <w:rFonts w:hint="cs"/>
          <w:rtl/>
        </w:rPr>
      </w:pPr>
    </w:p>
    <w:p w14:paraId="621D3402" w14:textId="77777777" w:rsidR="00000000" w:rsidRDefault="00E82A5C">
      <w:pPr>
        <w:pStyle w:val="ad"/>
        <w:rPr>
          <w:rtl/>
        </w:rPr>
      </w:pPr>
      <w:r>
        <w:rPr>
          <w:rtl/>
        </w:rPr>
        <w:t>היו"ר יולי-יואל אדלש</w:t>
      </w:r>
      <w:r>
        <w:rPr>
          <w:rtl/>
        </w:rPr>
        <w:t>טיין:</w:t>
      </w:r>
    </w:p>
    <w:p w14:paraId="156125FE" w14:textId="77777777" w:rsidR="00000000" w:rsidRDefault="00E82A5C">
      <w:pPr>
        <w:pStyle w:val="a"/>
        <w:rPr>
          <w:rtl/>
        </w:rPr>
      </w:pPr>
    </w:p>
    <w:p w14:paraId="4AFB3F04" w14:textId="77777777" w:rsidR="00000000" w:rsidRDefault="00E82A5C">
      <w:pPr>
        <w:pStyle w:val="a"/>
        <w:rPr>
          <w:rFonts w:hint="cs"/>
          <w:rtl/>
        </w:rPr>
      </w:pPr>
      <w:r>
        <w:rPr>
          <w:rFonts w:hint="cs"/>
          <w:rtl/>
        </w:rPr>
        <w:t xml:space="preserve">רשף חן. </w:t>
      </w:r>
    </w:p>
    <w:p w14:paraId="23AD49B5" w14:textId="77777777" w:rsidR="00000000" w:rsidRDefault="00E82A5C">
      <w:pPr>
        <w:pStyle w:val="a"/>
        <w:rPr>
          <w:rFonts w:hint="cs"/>
          <w:rtl/>
        </w:rPr>
      </w:pPr>
    </w:p>
    <w:p w14:paraId="49F162A5" w14:textId="77777777" w:rsidR="00000000" w:rsidRDefault="00E82A5C">
      <w:pPr>
        <w:pStyle w:val="SpeakerCon"/>
        <w:rPr>
          <w:rtl/>
        </w:rPr>
      </w:pPr>
      <w:bookmarkStart w:id="146" w:name="FS000000470T14_05_2003_14_31_05C"/>
      <w:bookmarkEnd w:id="146"/>
      <w:r>
        <w:rPr>
          <w:rtl/>
        </w:rPr>
        <w:t>שרת החינוך, התרבות והספורט לימור לבנת:</w:t>
      </w:r>
    </w:p>
    <w:p w14:paraId="4C622F21" w14:textId="77777777" w:rsidR="00000000" w:rsidRDefault="00E82A5C">
      <w:pPr>
        <w:pStyle w:val="a"/>
        <w:rPr>
          <w:rtl/>
        </w:rPr>
      </w:pPr>
    </w:p>
    <w:p w14:paraId="6DB6E0FF" w14:textId="77777777" w:rsidR="00000000" w:rsidRDefault="00E82A5C">
      <w:pPr>
        <w:pStyle w:val="a"/>
        <w:rPr>
          <w:rFonts w:hint="cs"/>
          <w:rtl/>
        </w:rPr>
      </w:pPr>
      <w:r>
        <w:rPr>
          <w:rFonts w:hint="cs"/>
          <w:rtl/>
        </w:rPr>
        <w:t xml:space="preserve">אז זה בסדר, חשבתי שטעיתי. </w:t>
      </w:r>
    </w:p>
    <w:p w14:paraId="1BE298F1" w14:textId="77777777" w:rsidR="00000000" w:rsidRDefault="00E82A5C">
      <w:pPr>
        <w:pStyle w:val="a"/>
        <w:rPr>
          <w:rFonts w:hint="cs"/>
          <w:rtl/>
        </w:rPr>
      </w:pPr>
    </w:p>
    <w:p w14:paraId="5F12043B" w14:textId="77777777" w:rsidR="00000000" w:rsidRDefault="00E82A5C">
      <w:pPr>
        <w:pStyle w:val="a"/>
        <w:rPr>
          <w:rFonts w:hint="cs"/>
          <w:rtl/>
        </w:rPr>
      </w:pPr>
      <w:r>
        <w:rPr>
          <w:rFonts w:hint="cs"/>
          <w:rtl/>
        </w:rPr>
        <w:t xml:space="preserve">אם זה מקובל על חבר הכנסת חן, אני בהחלט תומכת בהצעת החוק הזאת ונבקש להעביר אותה.  לאחר הקריאה הטרומית, במהלך הדיונים לפני הקריאה הראשונה, נגיע להסכמות על הנוסח. </w:t>
      </w:r>
    </w:p>
    <w:p w14:paraId="51392B7E" w14:textId="77777777" w:rsidR="00000000" w:rsidRDefault="00E82A5C">
      <w:pPr>
        <w:pStyle w:val="a"/>
        <w:rPr>
          <w:rFonts w:hint="cs"/>
          <w:rtl/>
        </w:rPr>
      </w:pPr>
    </w:p>
    <w:p w14:paraId="1946555F" w14:textId="77777777" w:rsidR="00000000" w:rsidRDefault="00E82A5C">
      <w:pPr>
        <w:pStyle w:val="ad"/>
        <w:rPr>
          <w:rtl/>
        </w:rPr>
      </w:pPr>
      <w:r>
        <w:rPr>
          <w:rtl/>
        </w:rPr>
        <w:t>היו"ר יול</w:t>
      </w:r>
      <w:r>
        <w:rPr>
          <w:rtl/>
        </w:rPr>
        <w:t>י-יואל אדלשטיין:</w:t>
      </w:r>
    </w:p>
    <w:p w14:paraId="3A45D3C3" w14:textId="77777777" w:rsidR="00000000" w:rsidRDefault="00E82A5C">
      <w:pPr>
        <w:pStyle w:val="a"/>
        <w:rPr>
          <w:rtl/>
        </w:rPr>
      </w:pPr>
    </w:p>
    <w:p w14:paraId="23D9A6CD" w14:textId="77777777" w:rsidR="00000000" w:rsidRDefault="00E82A5C">
      <w:pPr>
        <w:pStyle w:val="a"/>
        <w:rPr>
          <w:rFonts w:hint="cs"/>
          <w:rtl/>
        </w:rPr>
      </w:pPr>
      <w:r>
        <w:rPr>
          <w:rFonts w:hint="cs"/>
          <w:rtl/>
        </w:rPr>
        <w:t xml:space="preserve">תודה לשרת החינוך, התרבות והספורט חברת הכנסת לבנת. </w:t>
      </w:r>
    </w:p>
    <w:p w14:paraId="6FE0BA78" w14:textId="77777777" w:rsidR="00000000" w:rsidRDefault="00E82A5C">
      <w:pPr>
        <w:pStyle w:val="a"/>
        <w:rPr>
          <w:rFonts w:hint="cs"/>
          <w:rtl/>
        </w:rPr>
      </w:pPr>
    </w:p>
    <w:p w14:paraId="1B5E900C" w14:textId="77777777" w:rsidR="00000000" w:rsidRDefault="00E82A5C">
      <w:pPr>
        <w:pStyle w:val="ac"/>
        <w:rPr>
          <w:rtl/>
        </w:rPr>
      </w:pPr>
      <w:r>
        <w:rPr>
          <w:rFonts w:hint="eastAsia"/>
          <w:rtl/>
        </w:rPr>
        <w:t>משה</w:t>
      </w:r>
      <w:r>
        <w:rPr>
          <w:rtl/>
        </w:rPr>
        <w:t xml:space="preserve"> גפני (יהדות התורה):</w:t>
      </w:r>
    </w:p>
    <w:p w14:paraId="15C8D8FB" w14:textId="77777777" w:rsidR="00000000" w:rsidRDefault="00E82A5C">
      <w:pPr>
        <w:pStyle w:val="a"/>
        <w:rPr>
          <w:rFonts w:hint="cs"/>
          <w:rtl/>
        </w:rPr>
      </w:pPr>
    </w:p>
    <w:p w14:paraId="5538C6A3" w14:textId="77777777" w:rsidR="00000000" w:rsidRDefault="00E82A5C">
      <w:pPr>
        <w:pStyle w:val="a"/>
        <w:rPr>
          <w:rFonts w:hint="cs"/>
          <w:rtl/>
        </w:rPr>
      </w:pPr>
      <w:r>
        <w:rPr>
          <w:rFonts w:hint="cs"/>
          <w:rtl/>
        </w:rPr>
        <w:t xml:space="preserve">לאיזו ועדה? </w:t>
      </w:r>
    </w:p>
    <w:p w14:paraId="7E29308E" w14:textId="77777777" w:rsidR="00000000" w:rsidRDefault="00E82A5C">
      <w:pPr>
        <w:pStyle w:val="a"/>
        <w:rPr>
          <w:rFonts w:hint="cs"/>
          <w:rtl/>
        </w:rPr>
      </w:pPr>
    </w:p>
    <w:p w14:paraId="0D38B385" w14:textId="77777777" w:rsidR="00000000" w:rsidRDefault="00E82A5C">
      <w:pPr>
        <w:pStyle w:val="SpeakerCon"/>
        <w:rPr>
          <w:rtl/>
        </w:rPr>
      </w:pPr>
      <w:bookmarkStart w:id="147" w:name="FS000000470T14_05_2003_14_33_14C"/>
      <w:bookmarkEnd w:id="147"/>
      <w:r>
        <w:rPr>
          <w:rtl/>
        </w:rPr>
        <w:t>שרת החינוך, התרבות והספורט לימור לבנת:</w:t>
      </w:r>
    </w:p>
    <w:p w14:paraId="534BB993" w14:textId="77777777" w:rsidR="00000000" w:rsidRDefault="00E82A5C">
      <w:pPr>
        <w:pStyle w:val="a"/>
        <w:rPr>
          <w:rtl/>
        </w:rPr>
      </w:pPr>
    </w:p>
    <w:p w14:paraId="1B1B2874" w14:textId="77777777" w:rsidR="00000000" w:rsidRDefault="00E82A5C">
      <w:pPr>
        <w:pStyle w:val="a"/>
        <w:rPr>
          <w:rFonts w:hint="cs"/>
          <w:rtl/>
        </w:rPr>
      </w:pPr>
      <w:r>
        <w:rPr>
          <w:rFonts w:hint="cs"/>
          <w:rtl/>
        </w:rPr>
        <w:t xml:space="preserve">לוועדת החינוך והתרבות של הכנסת, כמובן. </w:t>
      </w:r>
    </w:p>
    <w:p w14:paraId="7BEB9AC4" w14:textId="77777777" w:rsidR="00000000" w:rsidRDefault="00E82A5C">
      <w:pPr>
        <w:pStyle w:val="a"/>
        <w:rPr>
          <w:rFonts w:hint="cs"/>
          <w:rtl/>
        </w:rPr>
      </w:pPr>
    </w:p>
    <w:p w14:paraId="189D4CFD" w14:textId="77777777" w:rsidR="00000000" w:rsidRDefault="00E82A5C">
      <w:pPr>
        <w:pStyle w:val="ad"/>
        <w:rPr>
          <w:rtl/>
        </w:rPr>
      </w:pPr>
      <w:r>
        <w:rPr>
          <w:rtl/>
        </w:rPr>
        <w:t>היו"ר יולי-יואל אדלשטיין:</w:t>
      </w:r>
    </w:p>
    <w:p w14:paraId="659F3C15" w14:textId="77777777" w:rsidR="00000000" w:rsidRDefault="00E82A5C">
      <w:pPr>
        <w:pStyle w:val="a"/>
        <w:rPr>
          <w:rtl/>
        </w:rPr>
      </w:pPr>
    </w:p>
    <w:p w14:paraId="28D0D7FC" w14:textId="77777777" w:rsidR="00000000" w:rsidRDefault="00E82A5C">
      <w:pPr>
        <w:pStyle w:val="a"/>
        <w:rPr>
          <w:rFonts w:hint="cs"/>
          <w:rtl/>
        </w:rPr>
      </w:pPr>
      <w:r>
        <w:rPr>
          <w:rFonts w:hint="cs"/>
          <w:rtl/>
        </w:rPr>
        <w:t xml:space="preserve">קודם נראה אם הצעת החוק תעבור. </w:t>
      </w:r>
    </w:p>
    <w:p w14:paraId="6EFA96AA" w14:textId="77777777" w:rsidR="00000000" w:rsidRDefault="00E82A5C">
      <w:pPr>
        <w:pStyle w:val="a"/>
        <w:rPr>
          <w:rFonts w:hint="cs"/>
          <w:rtl/>
        </w:rPr>
      </w:pPr>
    </w:p>
    <w:p w14:paraId="1E72F9D6" w14:textId="77777777" w:rsidR="00000000" w:rsidRDefault="00E82A5C">
      <w:pPr>
        <w:pStyle w:val="a"/>
        <w:rPr>
          <w:rFonts w:hint="cs"/>
          <w:rtl/>
        </w:rPr>
      </w:pPr>
      <w:r>
        <w:rPr>
          <w:rFonts w:hint="cs"/>
          <w:rtl/>
        </w:rPr>
        <w:t>חבר הכנ</w:t>
      </w:r>
      <w:r>
        <w:rPr>
          <w:rFonts w:hint="cs"/>
          <w:rtl/>
        </w:rPr>
        <w:t xml:space="preserve">סת נסים זאב מבקש להתנגד. יש לרשותו שלוש דקות. חבר הכנסת גפני אמר לנו שחבר הכנסת זאב תמיד כאן, אז חבר הכנסת זאב הסיק מזה שהוא צריך להתנגד לכל הצעת החוק. בבקשה. </w:t>
      </w:r>
    </w:p>
    <w:p w14:paraId="3BE746CE" w14:textId="77777777" w:rsidR="00000000" w:rsidRDefault="00E82A5C">
      <w:pPr>
        <w:pStyle w:val="a"/>
        <w:rPr>
          <w:rFonts w:hint="cs"/>
          <w:rtl/>
        </w:rPr>
      </w:pPr>
    </w:p>
    <w:p w14:paraId="3294324A" w14:textId="77777777" w:rsidR="00000000" w:rsidRDefault="00E82A5C">
      <w:pPr>
        <w:pStyle w:val="Speaker"/>
        <w:rPr>
          <w:rtl/>
        </w:rPr>
      </w:pPr>
      <w:bookmarkStart w:id="148" w:name="FS000000490T14_05_2003_13_48_14"/>
      <w:bookmarkEnd w:id="148"/>
      <w:r>
        <w:rPr>
          <w:rtl/>
        </w:rPr>
        <w:t>נסים זאב (ש"ס):</w:t>
      </w:r>
    </w:p>
    <w:p w14:paraId="7A5A1879" w14:textId="77777777" w:rsidR="00000000" w:rsidRDefault="00E82A5C">
      <w:pPr>
        <w:pStyle w:val="a"/>
        <w:rPr>
          <w:rtl/>
        </w:rPr>
      </w:pPr>
    </w:p>
    <w:p w14:paraId="6D69C0C2" w14:textId="77777777" w:rsidR="00000000" w:rsidRDefault="00E82A5C">
      <w:pPr>
        <w:pStyle w:val="a"/>
        <w:rPr>
          <w:rFonts w:hint="cs"/>
          <w:rtl/>
        </w:rPr>
      </w:pPr>
      <w:r>
        <w:rPr>
          <w:rFonts w:hint="cs"/>
          <w:rtl/>
        </w:rPr>
        <w:t>אדוני היושב-ראש, שרת החינוך, ברור שבמגזר החינוך יש בתי-הספר הממלכתיים, המוכרים</w:t>
      </w:r>
      <w:r>
        <w:rPr>
          <w:rFonts w:hint="cs"/>
          <w:rtl/>
        </w:rPr>
        <w:t xml:space="preserve"> והבלתי-מוכרים, ויש תלמודי-תורה. הייתי רוצה לדעת אם כוונת המציע שהנושא של ניהול כספים שנגבים מהורים יחול על כלל המוסדות, לרבות תלמודי-תורה, לרבות מוסדות מוכרים שאינם רשמיים.</w:t>
      </w:r>
    </w:p>
    <w:p w14:paraId="0D14B469" w14:textId="77777777" w:rsidR="00000000" w:rsidRDefault="00E82A5C">
      <w:pPr>
        <w:pStyle w:val="a"/>
        <w:rPr>
          <w:rFonts w:hint="cs"/>
          <w:rtl/>
        </w:rPr>
      </w:pPr>
    </w:p>
    <w:p w14:paraId="6E59E334" w14:textId="77777777" w:rsidR="00000000" w:rsidRDefault="00E82A5C">
      <w:pPr>
        <w:pStyle w:val="ac"/>
        <w:rPr>
          <w:rtl/>
        </w:rPr>
      </w:pPr>
      <w:r>
        <w:rPr>
          <w:rFonts w:hint="eastAsia"/>
          <w:rtl/>
        </w:rPr>
        <w:t>אברהם</w:t>
      </w:r>
      <w:r>
        <w:rPr>
          <w:rtl/>
        </w:rPr>
        <w:t xml:space="preserve"> בורג (העבודה-מימד):</w:t>
      </w:r>
    </w:p>
    <w:p w14:paraId="096E318A" w14:textId="77777777" w:rsidR="00000000" w:rsidRDefault="00E82A5C">
      <w:pPr>
        <w:pStyle w:val="a"/>
        <w:rPr>
          <w:rFonts w:hint="cs"/>
          <w:rtl/>
        </w:rPr>
      </w:pPr>
    </w:p>
    <w:p w14:paraId="636F211F" w14:textId="77777777" w:rsidR="00000000" w:rsidRDefault="00E82A5C">
      <w:pPr>
        <w:pStyle w:val="a"/>
        <w:rPr>
          <w:rFonts w:hint="cs"/>
          <w:rtl/>
        </w:rPr>
      </w:pPr>
      <w:r>
        <w:rPr>
          <w:rFonts w:hint="cs"/>
          <w:rtl/>
        </w:rPr>
        <w:t>אם אתה גובה כסף.</w:t>
      </w:r>
    </w:p>
    <w:p w14:paraId="39567FA0" w14:textId="77777777" w:rsidR="00000000" w:rsidRDefault="00E82A5C">
      <w:pPr>
        <w:pStyle w:val="a"/>
        <w:rPr>
          <w:rFonts w:hint="cs"/>
          <w:rtl/>
        </w:rPr>
      </w:pPr>
    </w:p>
    <w:p w14:paraId="466ADD0A" w14:textId="77777777" w:rsidR="00000000" w:rsidRDefault="00E82A5C">
      <w:pPr>
        <w:pStyle w:val="SpeakerCon"/>
        <w:rPr>
          <w:rtl/>
        </w:rPr>
      </w:pPr>
      <w:bookmarkStart w:id="149" w:name="FS000000490T14_05_2003_13_49_28C"/>
      <w:bookmarkEnd w:id="149"/>
      <w:r>
        <w:rPr>
          <w:rtl/>
        </w:rPr>
        <w:t>נסים זאב (ש"ס):</w:t>
      </w:r>
    </w:p>
    <w:p w14:paraId="0CAEA027" w14:textId="77777777" w:rsidR="00000000" w:rsidRDefault="00E82A5C">
      <w:pPr>
        <w:pStyle w:val="a"/>
        <w:rPr>
          <w:rtl/>
        </w:rPr>
      </w:pPr>
    </w:p>
    <w:p w14:paraId="2242B1A4" w14:textId="77777777" w:rsidR="00000000" w:rsidRDefault="00E82A5C">
      <w:pPr>
        <w:pStyle w:val="a"/>
        <w:rPr>
          <w:rFonts w:hint="cs"/>
          <w:rtl/>
        </w:rPr>
      </w:pPr>
      <w:r>
        <w:rPr>
          <w:rFonts w:hint="cs"/>
          <w:rtl/>
        </w:rPr>
        <w:t>אני רוצה לשמוע את ה</w:t>
      </w:r>
      <w:r>
        <w:rPr>
          <w:rFonts w:hint="cs"/>
          <w:rtl/>
        </w:rPr>
        <w:t>תשובה באופן ברור.</w:t>
      </w:r>
    </w:p>
    <w:p w14:paraId="73A5A044" w14:textId="77777777" w:rsidR="00000000" w:rsidRDefault="00E82A5C">
      <w:pPr>
        <w:pStyle w:val="a"/>
        <w:rPr>
          <w:rFonts w:hint="cs"/>
          <w:rtl/>
        </w:rPr>
      </w:pPr>
    </w:p>
    <w:p w14:paraId="340239AE" w14:textId="77777777" w:rsidR="00000000" w:rsidRDefault="00E82A5C">
      <w:pPr>
        <w:pStyle w:val="ac"/>
        <w:rPr>
          <w:rtl/>
        </w:rPr>
      </w:pPr>
      <w:r>
        <w:rPr>
          <w:rFonts w:hint="eastAsia"/>
          <w:rtl/>
        </w:rPr>
        <w:t>השרה</w:t>
      </w:r>
      <w:r>
        <w:rPr>
          <w:rtl/>
        </w:rPr>
        <w:t xml:space="preserve"> לאיכות הסביבה יהודית נאות:</w:t>
      </w:r>
    </w:p>
    <w:p w14:paraId="546B8E1E" w14:textId="77777777" w:rsidR="00000000" w:rsidRDefault="00E82A5C">
      <w:pPr>
        <w:pStyle w:val="a"/>
        <w:rPr>
          <w:rFonts w:hint="cs"/>
          <w:rtl/>
        </w:rPr>
      </w:pPr>
    </w:p>
    <w:p w14:paraId="3D3800CC" w14:textId="77777777" w:rsidR="00000000" w:rsidRDefault="00E82A5C">
      <w:pPr>
        <w:pStyle w:val="a"/>
        <w:rPr>
          <w:rFonts w:hint="cs"/>
          <w:rtl/>
        </w:rPr>
      </w:pPr>
      <w:r>
        <w:rPr>
          <w:rFonts w:hint="cs"/>
          <w:rtl/>
        </w:rPr>
        <w:t>ניהול תקין צריך להיות גם שם.</w:t>
      </w:r>
    </w:p>
    <w:p w14:paraId="28835B2B" w14:textId="77777777" w:rsidR="00000000" w:rsidRDefault="00E82A5C">
      <w:pPr>
        <w:pStyle w:val="a"/>
        <w:rPr>
          <w:rFonts w:hint="cs"/>
          <w:rtl/>
        </w:rPr>
      </w:pPr>
    </w:p>
    <w:p w14:paraId="524D37EB" w14:textId="77777777" w:rsidR="00000000" w:rsidRDefault="00E82A5C">
      <w:pPr>
        <w:pStyle w:val="SpeakerCon"/>
        <w:rPr>
          <w:rtl/>
        </w:rPr>
      </w:pPr>
      <w:bookmarkStart w:id="150" w:name="FS000000490T14_05_2003_13_49_57C"/>
      <w:bookmarkEnd w:id="150"/>
      <w:r>
        <w:rPr>
          <w:rtl/>
        </w:rPr>
        <w:t>נסים זאב (ש"ס):</w:t>
      </w:r>
    </w:p>
    <w:p w14:paraId="77670E28" w14:textId="77777777" w:rsidR="00000000" w:rsidRDefault="00E82A5C">
      <w:pPr>
        <w:pStyle w:val="a"/>
        <w:rPr>
          <w:rtl/>
        </w:rPr>
      </w:pPr>
    </w:p>
    <w:p w14:paraId="479701ED" w14:textId="77777777" w:rsidR="00000000" w:rsidRDefault="00E82A5C">
      <w:pPr>
        <w:pStyle w:val="a"/>
        <w:rPr>
          <w:rFonts w:hint="cs"/>
          <w:rtl/>
        </w:rPr>
      </w:pPr>
      <w:r>
        <w:rPr>
          <w:rFonts w:hint="cs"/>
          <w:rtl/>
        </w:rPr>
        <w:t>מי שיש לו ניהול לא תקין, שיקום וילך. אנחנו לא זקוקים למוסר הזה - צריך ניהול תקין.</w:t>
      </w:r>
    </w:p>
    <w:p w14:paraId="0731C26F" w14:textId="77777777" w:rsidR="00000000" w:rsidRDefault="00E82A5C">
      <w:pPr>
        <w:pStyle w:val="a"/>
        <w:rPr>
          <w:rFonts w:hint="cs"/>
          <w:rtl/>
        </w:rPr>
      </w:pPr>
    </w:p>
    <w:p w14:paraId="1AFCCDEE" w14:textId="77777777" w:rsidR="00000000" w:rsidRDefault="00E82A5C">
      <w:pPr>
        <w:pStyle w:val="a"/>
        <w:rPr>
          <w:rFonts w:hint="cs"/>
          <w:rtl/>
        </w:rPr>
      </w:pPr>
      <w:r>
        <w:rPr>
          <w:rFonts w:hint="cs"/>
          <w:rtl/>
        </w:rPr>
        <w:t xml:space="preserve">האם אותם כספים הולכים עבור אותן מטרות? בהחלט כן. אני רוצה להזכיר שבמוכרים </w:t>
      </w:r>
      <w:r>
        <w:rPr>
          <w:rFonts w:hint="cs"/>
          <w:rtl/>
        </w:rPr>
        <w:t>שאינם רשמיים נגבים כספים, ומוסדות נאלצים לגבות כספים עבור השלמת ההוצאות. לדוגמה, תלמודי-תורה מלמדים עד השעה 17:00, והשרה יודעת זאת, ונגבים מהורים כספים. האם הכוונה שאתם רוצים לחייב היום, אולי עמותה נפרדת ואולי חשבון נפרד - ולצורך העניין זה עבור תשלום למשכו</w:t>
      </w:r>
      <w:r>
        <w:rPr>
          <w:rFonts w:hint="cs"/>
          <w:rtl/>
        </w:rPr>
        <w:t>רות - משום שמשרד החינוך עד היום לא משתתף במאת האחוזים? הרי לא מדובר בתשלומים לאותם מורים באותם מוסדות שמשרד החינוך משלם ישירות, ואם כן, כל תשלום ההורים אכן בא עבור החוגים ועבור ההשלמות, וכך אנחנו יכולים בהחלט לבוא ולומר: אני מחייב חשבון נפרד. אבל כשמדובר ב</w:t>
      </w:r>
      <w:r>
        <w:rPr>
          <w:rFonts w:hint="cs"/>
          <w:rtl/>
        </w:rPr>
        <w:t>השלמה לצורך שכר, והורים משתתפים כדי לשלם שכר לאותם מורים, משום שמשרד החינוך משתתף במוכרים שאינם רשמיים עד לעצם היום הזה ב=70%, ובתלמודי-תורה ב=55%, אותם מוסדות, אותן עמותות, אינם יכולים להרשות לעצמם לפתוח עמותה נפרדת, חשבון נפרד נוסף. יש סעיף מפורט לגבי כל</w:t>
      </w:r>
      <w:r>
        <w:rPr>
          <w:rFonts w:hint="cs"/>
          <w:rtl/>
        </w:rPr>
        <w:t xml:space="preserve"> מי שמנהל חשבונות, ואכן יש תשלום של הורים, ואפשר גם שם לפרט. לכן העניין הזה לא רלוונטי למוסדות המוכרים שאינם רשמיים ולתלמודי-תורה. אם יש הסכמה בעניין הזה, גם אני אתמוך בחוק.</w:t>
      </w:r>
    </w:p>
    <w:p w14:paraId="6F74E060" w14:textId="77777777" w:rsidR="00000000" w:rsidRDefault="00E82A5C">
      <w:pPr>
        <w:pStyle w:val="ad"/>
        <w:rPr>
          <w:rtl/>
        </w:rPr>
      </w:pPr>
    </w:p>
    <w:p w14:paraId="71D0B690" w14:textId="77777777" w:rsidR="00000000" w:rsidRDefault="00E82A5C">
      <w:pPr>
        <w:pStyle w:val="ad"/>
        <w:rPr>
          <w:rtl/>
        </w:rPr>
      </w:pPr>
      <w:r>
        <w:rPr>
          <w:rtl/>
        </w:rPr>
        <w:t>היו"ר יולי-יואל אדלשטיין:</w:t>
      </w:r>
    </w:p>
    <w:p w14:paraId="6EF89D88" w14:textId="77777777" w:rsidR="00000000" w:rsidRDefault="00E82A5C">
      <w:pPr>
        <w:pStyle w:val="a"/>
        <w:rPr>
          <w:rtl/>
        </w:rPr>
      </w:pPr>
    </w:p>
    <w:p w14:paraId="52C067E9" w14:textId="77777777" w:rsidR="00000000" w:rsidRDefault="00E82A5C">
      <w:pPr>
        <w:pStyle w:val="a"/>
        <w:rPr>
          <w:rFonts w:hint="cs"/>
          <w:rtl/>
        </w:rPr>
      </w:pPr>
      <w:r>
        <w:rPr>
          <w:rFonts w:hint="cs"/>
          <w:rtl/>
        </w:rPr>
        <w:t xml:space="preserve">תודה לחבר הכנסת נסים זאב. קשה לי להבין איך תתמוך בחוק </w:t>
      </w:r>
      <w:r>
        <w:rPr>
          <w:rFonts w:hint="cs"/>
          <w:rtl/>
        </w:rPr>
        <w:t xml:space="preserve">אם התנגדת לו. </w:t>
      </w:r>
    </w:p>
    <w:p w14:paraId="3A5F3913" w14:textId="77777777" w:rsidR="00000000" w:rsidRDefault="00E82A5C">
      <w:pPr>
        <w:pStyle w:val="a"/>
        <w:rPr>
          <w:rFonts w:hint="cs"/>
          <w:rtl/>
        </w:rPr>
      </w:pPr>
    </w:p>
    <w:p w14:paraId="721D692A" w14:textId="77777777" w:rsidR="00000000" w:rsidRDefault="00E82A5C">
      <w:pPr>
        <w:pStyle w:val="a"/>
        <w:rPr>
          <w:rFonts w:hint="cs"/>
          <w:rtl/>
        </w:rPr>
      </w:pPr>
      <w:r>
        <w:rPr>
          <w:rFonts w:hint="cs"/>
          <w:rtl/>
        </w:rPr>
        <w:t>חבר הכנסת רשף חן, לרשותך שלוש דקות להסביר למתנגד את יתרונות החוק. אתה לא רוצה לנצל את זה. אני מבין ללבך.</w:t>
      </w:r>
    </w:p>
    <w:p w14:paraId="6D58533C" w14:textId="77777777" w:rsidR="00000000" w:rsidRDefault="00E82A5C">
      <w:pPr>
        <w:pStyle w:val="a"/>
        <w:rPr>
          <w:rFonts w:hint="cs"/>
          <w:rtl/>
        </w:rPr>
      </w:pPr>
    </w:p>
    <w:p w14:paraId="707E230C" w14:textId="77777777" w:rsidR="00000000" w:rsidRDefault="00E82A5C">
      <w:pPr>
        <w:pStyle w:val="a"/>
        <w:rPr>
          <w:rFonts w:hint="cs"/>
          <w:rtl/>
        </w:rPr>
      </w:pPr>
      <w:r>
        <w:rPr>
          <w:rFonts w:hint="cs"/>
          <w:rtl/>
        </w:rPr>
        <w:t xml:space="preserve">אם כן, אנחנו נעבור להצבעה. חברי הכנסת, הצעת חוק לימוד חובה (תיקון - ייעוד תשלומי הורים), התשס"ג-2003. ההצבעה החלה. מי בעד? מי נגד? נא </w:t>
      </w:r>
      <w:r>
        <w:rPr>
          <w:rFonts w:hint="cs"/>
          <w:rtl/>
        </w:rPr>
        <w:t>להצביע.</w:t>
      </w:r>
    </w:p>
    <w:p w14:paraId="3213861C" w14:textId="77777777" w:rsidR="00000000" w:rsidRDefault="00E82A5C">
      <w:pPr>
        <w:pStyle w:val="a"/>
        <w:rPr>
          <w:rFonts w:hint="cs"/>
          <w:rtl/>
        </w:rPr>
      </w:pPr>
    </w:p>
    <w:p w14:paraId="320CB8AA" w14:textId="77777777" w:rsidR="00000000" w:rsidRDefault="00E82A5C">
      <w:pPr>
        <w:pStyle w:val="a7"/>
        <w:bidi/>
        <w:rPr>
          <w:rFonts w:hint="cs"/>
          <w:rtl/>
        </w:rPr>
      </w:pPr>
      <w:r>
        <w:rPr>
          <w:rFonts w:hint="cs"/>
          <w:rtl/>
        </w:rPr>
        <w:t>הצבעה מס' 16</w:t>
      </w:r>
    </w:p>
    <w:p w14:paraId="2D151917" w14:textId="77777777" w:rsidR="00000000" w:rsidRDefault="00E82A5C">
      <w:pPr>
        <w:pStyle w:val="a"/>
        <w:rPr>
          <w:rFonts w:hint="cs"/>
          <w:rtl/>
        </w:rPr>
      </w:pPr>
    </w:p>
    <w:p w14:paraId="1D705E33" w14:textId="77777777" w:rsidR="00000000" w:rsidRDefault="00E82A5C">
      <w:pPr>
        <w:pStyle w:val="a8"/>
        <w:bidi/>
        <w:rPr>
          <w:rFonts w:hint="cs"/>
          <w:rtl/>
        </w:rPr>
      </w:pPr>
      <w:r>
        <w:rPr>
          <w:rFonts w:hint="cs"/>
          <w:rtl/>
        </w:rPr>
        <w:t>בעד ההצעה להעביר את הצעת החוק לדיון מוקדם בוועדה - 27</w:t>
      </w:r>
    </w:p>
    <w:p w14:paraId="7ADA9201" w14:textId="77777777" w:rsidR="00000000" w:rsidRDefault="00E82A5C">
      <w:pPr>
        <w:pStyle w:val="a8"/>
        <w:bidi/>
        <w:rPr>
          <w:rFonts w:hint="cs"/>
          <w:rtl/>
        </w:rPr>
      </w:pPr>
      <w:r>
        <w:rPr>
          <w:rFonts w:hint="cs"/>
          <w:rtl/>
        </w:rPr>
        <w:t>בעד ההצעה להסיר מסדר-היום את הצעת החוק  - 1</w:t>
      </w:r>
    </w:p>
    <w:p w14:paraId="2E203B82" w14:textId="77777777" w:rsidR="00000000" w:rsidRDefault="00E82A5C">
      <w:pPr>
        <w:pStyle w:val="a8"/>
        <w:bidi/>
        <w:rPr>
          <w:rFonts w:hint="cs"/>
          <w:rtl/>
        </w:rPr>
      </w:pPr>
      <w:r>
        <w:rPr>
          <w:rFonts w:hint="cs"/>
          <w:rtl/>
        </w:rPr>
        <w:t>נמנעים - אין</w:t>
      </w:r>
    </w:p>
    <w:p w14:paraId="2597A98B" w14:textId="77777777" w:rsidR="00000000" w:rsidRDefault="00E82A5C">
      <w:pPr>
        <w:pStyle w:val="a9"/>
        <w:bidi/>
        <w:rPr>
          <w:rFonts w:hint="cs"/>
          <w:rtl/>
        </w:rPr>
      </w:pPr>
      <w:r>
        <w:rPr>
          <w:rFonts w:hint="cs"/>
          <w:rtl/>
        </w:rPr>
        <w:t>ההצעה להעביר את הצעת חוק לימוד חובה (תיקון - ייעוד תשלומי הורים), התשס"ג-2003, לדיון מוקדם בוועדת החינוך והתרבות נתקבלה.</w:t>
      </w:r>
    </w:p>
    <w:p w14:paraId="464FFFA1" w14:textId="77777777" w:rsidR="00000000" w:rsidRDefault="00E82A5C">
      <w:pPr>
        <w:pStyle w:val="a"/>
        <w:jc w:val="center"/>
        <w:rPr>
          <w:rFonts w:hint="cs"/>
          <w:rtl/>
        </w:rPr>
      </w:pPr>
    </w:p>
    <w:p w14:paraId="060E9DEE" w14:textId="77777777" w:rsidR="00000000" w:rsidRDefault="00E82A5C">
      <w:pPr>
        <w:pStyle w:val="ad"/>
        <w:rPr>
          <w:rtl/>
        </w:rPr>
      </w:pPr>
      <w:r>
        <w:rPr>
          <w:rtl/>
        </w:rPr>
        <w:t>היו"ר יולי-יואל אדלשטיין:</w:t>
      </w:r>
    </w:p>
    <w:p w14:paraId="79CD7026" w14:textId="77777777" w:rsidR="00000000" w:rsidRDefault="00E82A5C">
      <w:pPr>
        <w:pStyle w:val="a"/>
        <w:rPr>
          <w:rtl/>
        </w:rPr>
      </w:pPr>
    </w:p>
    <w:p w14:paraId="595466F3" w14:textId="77777777" w:rsidR="00000000" w:rsidRDefault="00E82A5C">
      <w:pPr>
        <w:pStyle w:val="a"/>
        <w:rPr>
          <w:rFonts w:hint="cs"/>
          <w:rtl/>
        </w:rPr>
      </w:pPr>
      <w:r>
        <w:rPr>
          <w:rFonts w:hint="cs"/>
          <w:rtl/>
        </w:rPr>
        <w:t>חברי הבית, בעד - 27, מתנגד אחד, אין נמנעים. הצעת החוק תעבור לטיפולה של ועדת החינוך והתרבות של הכנסת.</w:t>
      </w:r>
    </w:p>
    <w:p w14:paraId="15FE6FF1" w14:textId="77777777" w:rsidR="00000000" w:rsidRDefault="00E82A5C">
      <w:pPr>
        <w:pStyle w:val="a"/>
        <w:rPr>
          <w:rFonts w:hint="cs"/>
          <w:rtl/>
        </w:rPr>
      </w:pPr>
    </w:p>
    <w:p w14:paraId="5D192719" w14:textId="77777777" w:rsidR="00000000" w:rsidRDefault="00E82A5C">
      <w:pPr>
        <w:pStyle w:val="Subject"/>
        <w:rPr>
          <w:rtl/>
        </w:rPr>
      </w:pPr>
    </w:p>
    <w:p w14:paraId="28FDCCEA" w14:textId="77777777" w:rsidR="00000000" w:rsidRDefault="00E82A5C">
      <w:pPr>
        <w:pStyle w:val="Subject"/>
        <w:rPr>
          <w:rFonts w:hint="cs"/>
          <w:u w:val="none"/>
          <w:rtl/>
        </w:rPr>
      </w:pPr>
      <w:bookmarkStart w:id="151" w:name="CS11165FI0011165T14_05_2003_14_00_07"/>
      <w:bookmarkEnd w:id="151"/>
      <w:r>
        <w:rPr>
          <w:rFonts w:hint="cs"/>
          <w:u w:val="none"/>
          <w:rtl/>
        </w:rPr>
        <w:t>הצעה לסדר-היום</w:t>
      </w:r>
    </w:p>
    <w:p w14:paraId="2BAAF6E4" w14:textId="77777777" w:rsidR="00000000" w:rsidRDefault="00E82A5C">
      <w:pPr>
        <w:pStyle w:val="Subject"/>
        <w:rPr>
          <w:rFonts w:hint="cs"/>
          <w:rtl/>
        </w:rPr>
      </w:pPr>
      <w:r>
        <w:rPr>
          <w:rtl/>
        </w:rPr>
        <w:t>גידול ניכר במספר ה</w:t>
      </w:r>
      <w:r>
        <w:rPr>
          <w:rFonts w:hint="cs"/>
          <w:rtl/>
        </w:rPr>
        <w:t>שיק</w:t>
      </w:r>
      <w:r>
        <w:rPr>
          <w:rtl/>
        </w:rPr>
        <w:t xml:space="preserve">ים </w:t>
      </w:r>
      <w:r>
        <w:rPr>
          <w:rFonts w:hint="cs"/>
          <w:rtl/>
        </w:rPr>
        <w:t xml:space="preserve">החוזרים </w:t>
      </w:r>
      <w:r>
        <w:rPr>
          <w:rtl/>
        </w:rPr>
        <w:t xml:space="preserve">ללא כיסוי </w:t>
      </w:r>
      <w:r>
        <w:rPr>
          <w:rFonts w:hint="cs"/>
          <w:rtl/>
        </w:rPr>
        <w:br/>
      </w:r>
      <w:r>
        <w:rPr>
          <w:rtl/>
        </w:rPr>
        <w:t>ומערכת אכיפת החוק בעניין זה</w:t>
      </w:r>
    </w:p>
    <w:p w14:paraId="58CE400D" w14:textId="77777777" w:rsidR="00000000" w:rsidRDefault="00E82A5C">
      <w:pPr>
        <w:pStyle w:val="ad"/>
        <w:rPr>
          <w:rFonts w:hint="cs"/>
          <w:rtl/>
        </w:rPr>
      </w:pPr>
    </w:p>
    <w:p w14:paraId="7B7C078A" w14:textId="77777777" w:rsidR="00000000" w:rsidRDefault="00E82A5C">
      <w:pPr>
        <w:pStyle w:val="ad"/>
        <w:rPr>
          <w:rFonts w:hint="cs"/>
          <w:rtl/>
        </w:rPr>
      </w:pPr>
    </w:p>
    <w:p w14:paraId="603A2AA6" w14:textId="77777777" w:rsidR="00000000" w:rsidRDefault="00E82A5C">
      <w:pPr>
        <w:pStyle w:val="ad"/>
        <w:rPr>
          <w:rtl/>
        </w:rPr>
      </w:pPr>
      <w:r>
        <w:rPr>
          <w:rtl/>
        </w:rPr>
        <w:t>היו"ר יולי-יואל אדלשטיין:</w:t>
      </w:r>
    </w:p>
    <w:p w14:paraId="32830357" w14:textId="77777777" w:rsidR="00000000" w:rsidRDefault="00E82A5C">
      <w:pPr>
        <w:pStyle w:val="a"/>
        <w:rPr>
          <w:rtl/>
        </w:rPr>
      </w:pPr>
    </w:p>
    <w:p w14:paraId="6723DCB2" w14:textId="77777777" w:rsidR="00000000" w:rsidRDefault="00E82A5C">
      <w:pPr>
        <w:pStyle w:val="a"/>
        <w:rPr>
          <w:rFonts w:hint="cs"/>
          <w:rtl/>
        </w:rPr>
      </w:pPr>
      <w:r>
        <w:rPr>
          <w:rFonts w:hint="cs"/>
          <w:rtl/>
        </w:rPr>
        <w:t>חברי הכנסת,</w:t>
      </w:r>
      <w:r>
        <w:rPr>
          <w:rFonts w:hint="cs"/>
          <w:rtl/>
        </w:rPr>
        <w:t xml:space="preserve"> אנחנו ניגשים להצעה לסדר-היום מס' 368, בנושא: גידול ניכר במספר השיקים החוזרים ללא כיסוי ומערכת אכיפת החוק בעניין זה - של חבר הכנסת רוני בר-און. בבקשה, אדוני.</w:t>
      </w:r>
    </w:p>
    <w:p w14:paraId="65D68C6D" w14:textId="77777777" w:rsidR="00000000" w:rsidRDefault="00E82A5C">
      <w:pPr>
        <w:pStyle w:val="a"/>
        <w:rPr>
          <w:rFonts w:hint="cs"/>
          <w:rtl/>
        </w:rPr>
      </w:pPr>
    </w:p>
    <w:p w14:paraId="72D623C9" w14:textId="77777777" w:rsidR="00000000" w:rsidRDefault="00E82A5C">
      <w:pPr>
        <w:pStyle w:val="Speaker"/>
        <w:rPr>
          <w:rtl/>
        </w:rPr>
      </w:pPr>
      <w:bookmarkStart w:id="152" w:name="FS000001038T14_05_2003_14_02_42"/>
      <w:bookmarkEnd w:id="152"/>
      <w:r>
        <w:rPr>
          <w:rFonts w:hint="eastAsia"/>
          <w:rtl/>
        </w:rPr>
        <w:t>רוני</w:t>
      </w:r>
      <w:r>
        <w:rPr>
          <w:rtl/>
        </w:rPr>
        <w:t xml:space="preserve"> בר-און (הליכוד):</w:t>
      </w:r>
    </w:p>
    <w:p w14:paraId="1C27CF55" w14:textId="77777777" w:rsidR="00000000" w:rsidRDefault="00E82A5C">
      <w:pPr>
        <w:pStyle w:val="a"/>
        <w:rPr>
          <w:rFonts w:hint="cs"/>
          <w:rtl/>
        </w:rPr>
      </w:pPr>
    </w:p>
    <w:p w14:paraId="3E49A65A" w14:textId="77777777" w:rsidR="00000000" w:rsidRDefault="00E82A5C">
      <w:pPr>
        <w:pStyle w:val="a"/>
        <w:rPr>
          <w:rFonts w:hint="cs"/>
          <w:rtl/>
        </w:rPr>
      </w:pPr>
      <w:r>
        <w:rPr>
          <w:rFonts w:hint="cs"/>
          <w:rtl/>
        </w:rPr>
        <w:t>אדוני היושב-ראש, חברי חברי הכנסת, משיכת שיק ללא כיסוי, בהתאם לספר החוקים ש</w:t>
      </w:r>
      <w:r>
        <w:rPr>
          <w:rFonts w:hint="cs"/>
          <w:rtl/>
        </w:rPr>
        <w:t>ל מדינת ישראל, היא עבירה על חוק העונשין. העונש העומד בצדה הוא שלוש שנות מאסר. למרבית הצער, מכיוון שהמשטרה אינה אוכפת את החוק הזה באופן אוטומטי, גם הפרקליטות אינה אוכפת את החוק הזה. המשטרה אינה אוכפת את החוק הזה מטעמים של חוסר בתקציב, חוסר באמצעי חקירה ובעי</w:t>
      </w:r>
      <w:r>
        <w:rPr>
          <w:rFonts w:hint="cs"/>
          <w:rtl/>
        </w:rPr>
        <w:t>ה של סדרי עדיפויות.</w:t>
      </w:r>
    </w:p>
    <w:p w14:paraId="2A7FA68F" w14:textId="77777777" w:rsidR="00000000" w:rsidRDefault="00E82A5C">
      <w:pPr>
        <w:pStyle w:val="a"/>
        <w:rPr>
          <w:rFonts w:hint="cs"/>
          <w:rtl/>
        </w:rPr>
      </w:pPr>
    </w:p>
    <w:p w14:paraId="7E2589F2" w14:textId="77777777" w:rsidR="00000000" w:rsidRDefault="00E82A5C">
      <w:pPr>
        <w:pStyle w:val="a"/>
        <w:rPr>
          <w:rFonts w:hint="cs"/>
          <w:rtl/>
        </w:rPr>
      </w:pPr>
      <w:r>
        <w:rPr>
          <w:rFonts w:hint="cs"/>
          <w:rtl/>
        </w:rPr>
        <w:t xml:space="preserve">לפי ניסיון העבר, כשהמשטרה כן טיפלה בדברים האלה, כן טיפלה במשיכות שיקים ללא כיסוי, התופעה נבלמה בחלקה הגדול. אדם ששיק שלו חזר היה מוזמן למשטרה, היה מקבל אזהרה, ובתוך 48 שעות הוא היה משלם את השיק בחלק ניכר, גדול של המקרים. אם נצליח לחדש </w:t>
      </w:r>
      <w:r>
        <w:rPr>
          <w:rFonts w:hint="cs"/>
          <w:rtl/>
        </w:rPr>
        <w:t>את האכיפה, נצמצם את התופעה שהיא רעה חולה בכלכלת ישראל.</w:t>
      </w:r>
    </w:p>
    <w:p w14:paraId="012A0C7E" w14:textId="77777777" w:rsidR="00000000" w:rsidRDefault="00E82A5C">
      <w:pPr>
        <w:pStyle w:val="a"/>
        <w:rPr>
          <w:rFonts w:hint="cs"/>
          <w:rtl/>
        </w:rPr>
      </w:pPr>
    </w:p>
    <w:p w14:paraId="452DEFC0" w14:textId="77777777" w:rsidR="00000000" w:rsidRDefault="00E82A5C">
      <w:pPr>
        <w:pStyle w:val="a"/>
        <w:rPr>
          <w:rFonts w:hint="cs"/>
          <w:rtl/>
        </w:rPr>
      </w:pPr>
      <w:r>
        <w:rPr>
          <w:rFonts w:hint="cs"/>
          <w:rtl/>
        </w:rPr>
        <w:t xml:space="preserve">אני רוצה להציע לכם את הניסיון - איך אפשר לצמצם את התופעה הזאת. רק לאחרונה פורסם בתקשורת שממדי התופעה גדלו ב=40%. </w:t>
      </w:r>
    </w:p>
    <w:p w14:paraId="0E537883" w14:textId="77777777" w:rsidR="00000000" w:rsidRDefault="00E82A5C">
      <w:pPr>
        <w:pStyle w:val="a"/>
        <w:rPr>
          <w:rFonts w:hint="cs"/>
          <w:rtl/>
        </w:rPr>
      </w:pPr>
    </w:p>
    <w:p w14:paraId="3342FDC7" w14:textId="77777777" w:rsidR="00000000" w:rsidRDefault="00E82A5C">
      <w:pPr>
        <w:pStyle w:val="a"/>
        <w:rPr>
          <w:rFonts w:hint="cs"/>
          <w:rtl/>
        </w:rPr>
      </w:pPr>
      <w:r>
        <w:rPr>
          <w:rFonts w:hint="cs"/>
          <w:rtl/>
        </w:rPr>
        <w:t>לפי דוח המפקח על הבנקים חזרו בשנה שעברה במדינת ישראל למעלה מ=4 מיליוני שיקים; אדוני ש</w:t>
      </w:r>
      <w:r>
        <w:rPr>
          <w:rFonts w:hint="cs"/>
          <w:rtl/>
        </w:rPr>
        <w:t>ר המשפטים. 4 מיליוני שיקים. הבנקים, שהם כולם ידידים שלנו ועוזרים לנו לגדול ומזמינים אותנו לשירות אישי, גובים בגין כל שיק שחוזר עמלה ממוצעת של 50 שקלים. זאת אומרת, מהמושך גובים בערך 35 שקלים, ומהנמשך - 15 שקלים. 50 שקלים כפול 4 מיליונים - הבנקים מכניסים לכי</w:t>
      </w:r>
      <w:r>
        <w:rPr>
          <w:rFonts w:hint="cs"/>
          <w:rtl/>
        </w:rPr>
        <w:t>סם בשנה 200 מיליון שקל, חברי. אתם יודעים כמה זה עולה להם? עולה להם החשמל של המחשב, כי את כל הסליקה עושה מערכת מחשוב. הם אפילו לא צריכים בשביל זה פקיד.</w:t>
      </w:r>
    </w:p>
    <w:p w14:paraId="2C0E7A02" w14:textId="77777777" w:rsidR="00000000" w:rsidRDefault="00E82A5C">
      <w:pPr>
        <w:pStyle w:val="a"/>
        <w:rPr>
          <w:rFonts w:hint="cs"/>
          <w:rtl/>
        </w:rPr>
      </w:pPr>
    </w:p>
    <w:p w14:paraId="426B79D7" w14:textId="77777777" w:rsidR="00000000" w:rsidRDefault="00E82A5C">
      <w:pPr>
        <w:pStyle w:val="a"/>
        <w:rPr>
          <w:rFonts w:hint="cs"/>
          <w:rtl/>
        </w:rPr>
      </w:pPr>
      <w:r>
        <w:rPr>
          <w:rFonts w:hint="cs"/>
          <w:rtl/>
        </w:rPr>
        <w:t>לפני שנתיים או שלוש שנים היתה בארץ הזאת תופעה קשה של גנבות רכב. היו גונבים את כלי הרכב, מעבירים אותם לשט</w:t>
      </w:r>
      <w:r>
        <w:rPr>
          <w:rFonts w:hint="cs"/>
          <w:rtl/>
        </w:rPr>
        <w:t xml:space="preserve">חים, "שוחטים" אותם שם, וחברות הביטוח קרסו והעבירו את הנטל עלינו, בעלי הרכב הפרטי. אנחנו שילמנו את המחיר של הדבר הזה. </w:t>
      </w:r>
    </w:p>
    <w:p w14:paraId="302E0226" w14:textId="77777777" w:rsidR="00000000" w:rsidRDefault="00E82A5C">
      <w:pPr>
        <w:pStyle w:val="a"/>
        <w:rPr>
          <w:rFonts w:hint="cs"/>
          <w:rtl/>
        </w:rPr>
      </w:pPr>
    </w:p>
    <w:p w14:paraId="70154BDC" w14:textId="77777777" w:rsidR="00000000" w:rsidRDefault="00E82A5C">
      <w:pPr>
        <w:pStyle w:val="a"/>
        <w:rPr>
          <w:rFonts w:hint="cs"/>
          <w:rtl/>
        </w:rPr>
      </w:pPr>
      <w:r>
        <w:rPr>
          <w:rFonts w:hint="cs"/>
          <w:rtl/>
        </w:rPr>
        <w:t>המשטרה אמרה: אנחנו צריכים לטפל בפיגועים, אנחנו צריכים לטפל באלימות במשפחה ואנחנו צריכים לטפל באלף ואחד דברים אחרים, אין לנו כסף לעשות זאת</w:t>
      </w:r>
      <w:r>
        <w:rPr>
          <w:rFonts w:hint="cs"/>
          <w:rtl/>
        </w:rPr>
        <w:t>. מה עשה קרטל החברות המבטחות רכב, איגוד חברות הביטוח? במקום לשלם 10 מיליארדי שקל בשנה עלויות הגנבות, הם שאלו כמה עולה להקים יחידת משטרה כדי להילחם בתופעה של גנבות הרכב. אמרו להם שזה בערך 150 מיליון שקלים. באו חברות הביטוח, שמו את הכסף, והתופעה נבלמה בעשרות</w:t>
      </w:r>
      <w:r>
        <w:rPr>
          <w:rFonts w:hint="cs"/>
          <w:rtl/>
        </w:rPr>
        <w:t xml:space="preserve"> אחוזים.</w:t>
      </w:r>
    </w:p>
    <w:p w14:paraId="7C0C31E0" w14:textId="77777777" w:rsidR="00000000" w:rsidRDefault="00E82A5C">
      <w:pPr>
        <w:pStyle w:val="a"/>
        <w:rPr>
          <w:rFonts w:hint="cs"/>
          <w:rtl/>
        </w:rPr>
      </w:pPr>
    </w:p>
    <w:p w14:paraId="7AE2616C" w14:textId="77777777" w:rsidR="00000000" w:rsidRDefault="00E82A5C">
      <w:pPr>
        <w:pStyle w:val="a"/>
        <w:rPr>
          <w:rFonts w:hint="cs"/>
          <w:rtl/>
        </w:rPr>
      </w:pPr>
      <w:r>
        <w:rPr>
          <w:rFonts w:hint="cs"/>
          <w:rtl/>
        </w:rPr>
        <w:t>אני מציע שהבית הזה יקיים דיון, אולי בוועדה,</w:t>
      </w:r>
      <w:r>
        <w:rPr>
          <w:rtl/>
        </w:rPr>
        <w:t xml:space="preserve"> </w:t>
      </w:r>
      <w:r>
        <w:rPr>
          <w:rFonts w:hint="cs"/>
          <w:rtl/>
        </w:rPr>
        <w:t xml:space="preserve">ובמקום ש=200 מיליון שקל בשנה ירדו לקופות הבנקים, כשזה לא עולה להם גרוש, ניקח להם, בדרך של חקיקה, חצי מהכסף, שלושה-רבעים מהכסף, שני-שלישים מהכסף. ובכסף הזה, אדוני שר המשפטים, נקים יחידה שתילחם בתופעה של </w:t>
      </w:r>
      <w:r>
        <w:rPr>
          <w:rFonts w:hint="cs"/>
          <w:rtl/>
        </w:rPr>
        <w:t>שיקים ללא כיסוי.</w:t>
      </w:r>
    </w:p>
    <w:p w14:paraId="59C06099" w14:textId="77777777" w:rsidR="00000000" w:rsidRDefault="00E82A5C">
      <w:pPr>
        <w:pStyle w:val="a"/>
        <w:rPr>
          <w:rFonts w:hint="cs"/>
          <w:rtl/>
        </w:rPr>
      </w:pPr>
    </w:p>
    <w:p w14:paraId="4446AADE" w14:textId="77777777" w:rsidR="00000000" w:rsidRDefault="00E82A5C">
      <w:pPr>
        <w:pStyle w:val="a"/>
        <w:rPr>
          <w:rFonts w:hint="cs"/>
          <w:rtl/>
        </w:rPr>
      </w:pPr>
      <w:r>
        <w:rPr>
          <w:rFonts w:hint="cs"/>
          <w:rtl/>
        </w:rPr>
        <w:t>אני יכול להבטיח לכם נאמנה, שבתוך חודש מהרגע שהתופעה הזאת תחזור להיות תופעה שעובדים עליה במישור הפלילי ומזמינים אנשים לחקירה ודורשים מהם לשלם את הכסף כתנאי לסגירת התיק במשטרה, היא תצטמצם במאות אחוזים. תודה רבה לכם.</w:t>
      </w:r>
    </w:p>
    <w:p w14:paraId="6615E5F5" w14:textId="77777777" w:rsidR="00000000" w:rsidRDefault="00E82A5C">
      <w:pPr>
        <w:pStyle w:val="a"/>
        <w:rPr>
          <w:rFonts w:hint="cs"/>
          <w:rtl/>
        </w:rPr>
      </w:pPr>
    </w:p>
    <w:p w14:paraId="7123C3A3" w14:textId="77777777" w:rsidR="00000000" w:rsidRDefault="00E82A5C">
      <w:pPr>
        <w:pStyle w:val="ad"/>
        <w:rPr>
          <w:rtl/>
        </w:rPr>
      </w:pPr>
      <w:r>
        <w:rPr>
          <w:rtl/>
        </w:rPr>
        <w:t>היו"ר יולי-יואל אדלשטיי</w:t>
      </w:r>
      <w:r>
        <w:rPr>
          <w:rtl/>
        </w:rPr>
        <w:t>ן:</w:t>
      </w:r>
    </w:p>
    <w:p w14:paraId="04154A0A" w14:textId="77777777" w:rsidR="00000000" w:rsidRDefault="00E82A5C">
      <w:pPr>
        <w:pStyle w:val="a"/>
        <w:rPr>
          <w:rtl/>
        </w:rPr>
      </w:pPr>
    </w:p>
    <w:p w14:paraId="3FC624FE" w14:textId="77777777" w:rsidR="00000000" w:rsidRDefault="00E82A5C">
      <w:pPr>
        <w:pStyle w:val="a"/>
        <w:rPr>
          <w:rFonts w:hint="cs"/>
          <w:rtl/>
        </w:rPr>
      </w:pPr>
      <w:r>
        <w:rPr>
          <w:rFonts w:hint="cs"/>
          <w:rtl/>
        </w:rPr>
        <w:t>תודה, אדוני. אני מבקש להודיע לפרוטוקול, שההצבעות שלי במהלך כהונתי כאן, כיושב-ראש הישיבה, נקלטו על שם חבר כנסת אחר, חבר הכנסת נודלמן. אני מבקש לתקן את הדברים בפרוטוקול. תודה.</w:t>
      </w:r>
    </w:p>
    <w:p w14:paraId="2F86096E" w14:textId="77777777" w:rsidR="00000000" w:rsidRDefault="00E82A5C">
      <w:pPr>
        <w:pStyle w:val="a"/>
        <w:rPr>
          <w:rFonts w:hint="cs"/>
          <w:rtl/>
        </w:rPr>
      </w:pPr>
    </w:p>
    <w:p w14:paraId="44247CAE" w14:textId="77777777" w:rsidR="00000000" w:rsidRDefault="00E82A5C">
      <w:pPr>
        <w:pStyle w:val="a"/>
        <w:rPr>
          <w:rFonts w:hint="cs"/>
          <w:rtl/>
        </w:rPr>
      </w:pPr>
      <w:r>
        <w:rPr>
          <w:rFonts w:hint="cs"/>
          <w:rtl/>
        </w:rPr>
        <w:t>ישיב שר המשפטים. בבקשה, שר המשפטים חבר הכנסת יוסף טומי לפיד.</w:t>
      </w:r>
    </w:p>
    <w:p w14:paraId="46CFF022" w14:textId="77777777" w:rsidR="00000000" w:rsidRDefault="00E82A5C">
      <w:pPr>
        <w:pStyle w:val="a"/>
        <w:rPr>
          <w:rFonts w:hint="cs"/>
          <w:rtl/>
        </w:rPr>
      </w:pPr>
    </w:p>
    <w:p w14:paraId="323C28C9" w14:textId="77777777" w:rsidR="00000000" w:rsidRDefault="00E82A5C">
      <w:pPr>
        <w:pStyle w:val="Speaker"/>
        <w:rPr>
          <w:rtl/>
        </w:rPr>
      </w:pPr>
      <w:bookmarkStart w:id="153" w:name="FS000000517T14_05_2003_14_15_45"/>
      <w:bookmarkEnd w:id="153"/>
      <w:r>
        <w:rPr>
          <w:rFonts w:hint="eastAsia"/>
          <w:rtl/>
        </w:rPr>
        <w:t>שר</w:t>
      </w:r>
      <w:r>
        <w:rPr>
          <w:rtl/>
        </w:rPr>
        <w:t xml:space="preserve"> המשפטים יוסף</w:t>
      </w:r>
      <w:r>
        <w:rPr>
          <w:rtl/>
        </w:rPr>
        <w:t xml:space="preserve"> לפיד:</w:t>
      </w:r>
    </w:p>
    <w:p w14:paraId="48F57817" w14:textId="77777777" w:rsidR="00000000" w:rsidRDefault="00E82A5C">
      <w:pPr>
        <w:pStyle w:val="a"/>
        <w:rPr>
          <w:rFonts w:hint="cs"/>
          <w:rtl/>
        </w:rPr>
      </w:pPr>
    </w:p>
    <w:p w14:paraId="0C0CF8BA" w14:textId="77777777" w:rsidR="00000000" w:rsidRDefault="00E82A5C">
      <w:pPr>
        <w:pStyle w:val="a"/>
        <w:rPr>
          <w:rFonts w:hint="cs"/>
          <w:rtl/>
        </w:rPr>
      </w:pPr>
      <w:r>
        <w:rPr>
          <w:rFonts w:hint="cs"/>
          <w:rtl/>
        </w:rPr>
        <w:t>אומנם, את הוויכוחים שלי עם חבר הכנסת בר-און אני מעדיף לנהל בטלוויזיה, אבל אנחנו נאלצים לנהל אותם פה.</w:t>
      </w:r>
    </w:p>
    <w:p w14:paraId="68AEC066" w14:textId="77777777" w:rsidR="00000000" w:rsidRDefault="00E82A5C">
      <w:pPr>
        <w:pStyle w:val="a"/>
        <w:rPr>
          <w:rFonts w:hint="cs"/>
          <w:rtl/>
        </w:rPr>
      </w:pPr>
    </w:p>
    <w:p w14:paraId="1317F82D" w14:textId="77777777" w:rsidR="00000000" w:rsidRDefault="00E82A5C">
      <w:pPr>
        <w:pStyle w:val="a"/>
        <w:rPr>
          <w:rFonts w:hint="cs"/>
          <w:rtl/>
        </w:rPr>
      </w:pPr>
      <w:r>
        <w:rPr>
          <w:rFonts w:hint="cs"/>
          <w:rtl/>
        </w:rPr>
        <w:t>חבר הכנסת בר-און, כמשפטן מובהק, אתה בוודאי מודע לעובדה שאני לא הכתובת הנכונה להצעה שלך, כי ההצעה שלך נוגעת לשני משרדים אחרים: בענייני שיקים ובנקאו</w:t>
      </w:r>
      <w:r>
        <w:rPr>
          <w:rFonts w:hint="cs"/>
          <w:rtl/>
        </w:rPr>
        <w:t>ת - משרד האוצר; ובעניין נקיטת אמצעים של אכיפה - המשטרה. אלה שני משרדים שאני לא חולש עליהם, ולכן  בכלל אין כאן הצעה לסדר-היום שנוגעת למשרד המשפטים. אתה יכול לבוא עם הצעת חוק, ואז הצעת החוק הזאת בוודאי תעבור דרך משרד המשפטים. העניין הטכני שאתה מציע נוגע לשני</w:t>
      </w:r>
      <w:r>
        <w:rPr>
          <w:rFonts w:hint="cs"/>
          <w:rtl/>
        </w:rPr>
        <w:t xml:space="preserve"> שרים ולא לי.</w:t>
      </w:r>
    </w:p>
    <w:p w14:paraId="19989823" w14:textId="77777777" w:rsidR="00000000" w:rsidRDefault="00E82A5C">
      <w:pPr>
        <w:pStyle w:val="a"/>
        <w:ind w:firstLine="0"/>
        <w:rPr>
          <w:rFonts w:hint="cs"/>
          <w:rtl/>
        </w:rPr>
      </w:pPr>
    </w:p>
    <w:p w14:paraId="0E113CA0" w14:textId="77777777" w:rsidR="00000000" w:rsidRDefault="00E82A5C">
      <w:pPr>
        <w:pStyle w:val="ad"/>
        <w:rPr>
          <w:rtl/>
        </w:rPr>
      </w:pPr>
      <w:r>
        <w:rPr>
          <w:rFonts w:hint="cs"/>
          <w:rtl/>
        </w:rPr>
        <w:t>רוני בר-און (הליכוד):</w:t>
      </w:r>
    </w:p>
    <w:p w14:paraId="464F8BA9" w14:textId="77777777" w:rsidR="00000000" w:rsidRDefault="00E82A5C">
      <w:pPr>
        <w:jc w:val="both"/>
        <w:rPr>
          <w:rtl/>
        </w:rPr>
      </w:pPr>
    </w:p>
    <w:p w14:paraId="74AD9B72" w14:textId="77777777" w:rsidR="00000000" w:rsidRDefault="00E82A5C">
      <w:pPr>
        <w:pStyle w:val="a"/>
        <w:ind w:firstLine="0"/>
        <w:rPr>
          <w:rFonts w:hint="cs"/>
          <w:rtl/>
        </w:rPr>
      </w:pPr>
      <w:r>
        <w:rPr>
          <w:rFonts w:hint="cs"/>
          <w:rtl/>
        </w:rPr>
        <w:tab/>
        <w:t>אתה השר הממונה על אכיפת החוק. יש חוק פלילי במדינת ישראל, ומישהו בסדרי העדיפויות שלו - ואני לא מתווכח אתו, יכול להיות שאין לו כסף - לא מפעיל את החוק הפלילי במדינת ישראל. על זה בגדול ממונה משרד המשפטים  - פרקליטת המדינה</w:t>
      </w:r>
      <w:r>
        <w:rPr>
          <w:rFonts w:hint="cs"/>
          <w:rtl/>
        </w:rPr>
        <w:t xml:space="preserve">. יש לפנות לראש אגף החקירות ולהגיד לו: אדוני, אני מבקש ממך לטפל בעניין הזה. </w:t>
      </w:r>
    </w:p>
    <w:p w14:paraId="43316870" w14:textId="77777777" w:rsidR="00000000" w:rsidRDefault="00E82A5C">
      <w:pPr>
        <w:pStyle w:val="a"/>
        <w:ind w:firstLine="0"/>
        <w:rPr>
          <w:rFonts w:hint="cs"/>
          <w:rtl/>
        </w:rPr>
      </w:pPr>
    </w:p>
    <w:p w14:paraId="59806CA0" w14:textId="77777777" w:rsidR="00000000" w:rsidRDefault="00E82A5C">
      <w:pPr>
        <w:pStyle w:val="SpeakerCon"/>
        <w:rPr>
          <w:rtl/>
        </w:rPr>
      </w:pPr>
      <w:bookmarkStart w:id="154" w:name="FS000000517T14_05_2003_14_02_05"/>
      <w:bookmarkStart w:id="155" w:name="FS000000517T14_05_2003_14_02_08C"/>
      <w:bookmarkEnd w:id="154"/>
      <w:bookmarkEnd w:id="155"/>
      <w:r>
        <w:rPr>
          <w:rtl/>
        </w:rPr>
        <w:t>שר המשפטים יוסף לפיד:</w:t>
      </w:r>
    </w:p>
    <w:p w14:paraId="2ED40B18" w14:textId="77777777" w:rsidR="00000000" w:rsidRDefault="00E82A5C">
      <w:pPr>
        <w:pStyle w:val="a"/>
        <w:rPr>
          <w:rtl/>
        </w:rPr>
      </w:pPr>
    </w:p>
    <w:p w14:paraId="17BA70D0" w14:textId="77777777" w:rsidR="00000000" w:rsidRDefault="00E82A5C">
      <w:pPr>
        <w:pStyle w:val="a"/>
        <w:rPr>
          <w:rFonts w:hint="cs"/>
          <w:rtl/>
        </w:rPr>
      </w:pPr>
      <w:r>
        <w:rPr>
          <w:rFonts w:hint="cs"/>
          <w:rtl/>
        </w:rPr>
        <w:t>קודמי, השר שטרית, יזם רפורמה מקיפה מאוד בהוצאה לפועל, שזה כן נוגע לעניין שלך. אני מקווה שגם זה יועיל, כי כרגע אם ההוצאה לפועל לא מיישמת את מה שכן כתוב בחוק</w:t>
      </w:r>
      <w:r>
        <w:rPr>
          <w:rFonts w:hint="cs"/>
          <w:rtl/>
        </w:rPr>
        <w:t xml:space="preserve">, אז כמובן כל היחס לכיבוד החוק הוא שונה. </w:t>
      </w:r>
    </w:p>
    <w:p w14:paraId="66868DEA" w14:textId="77777777" w:rsidR="00000000" w:rsidRDefault="00E82A5C">
      <w:pPr>
        <w:pStyle w:val="a"/>
        <w:rPr>
          <w:rFonts w:hint="cs"/>
          <w:rtl/>
        </w:rPr>
      </w:pPr>
    </w:p>
    <w:p w14:paraId="52FF263E" w14:textId="77777777" w:rsidR="00000000" w:rsidRDefault="00E82A5C">
      <w:pPr>
        <w:pStyle w:val="a"/>
        <w:rPr>
          <w:rFonts w:hint="cs"/>
          <w:rtl/>
        </w:rPr>
      </w:pPr>
      <w:r>
        <w:rPr>
          <w:rFonts w:hint="cs"/>
          <w:rtl/>
        </w:rPr>
        <w:t>הייתי מציע, אם מותר לי, שזה יעבור בדרכים אחרות בכנסת. לכן אני מציע להסיר את ההצעה הזאת מסדר-היום.</w:t>
      </w:r>
    </w:p>
    <w:p w14:paraId="216B095E" w14:textId="77777777" w:rsidR="00000000" w:rsidRDefault="00E82A5C">
      <w:pPr>
        <w:pStyle w:val="a"/>
        <w:rPr>
          <w:rFonts w:hint="cs"/>
          <w:rtl/>
        </w:rPr>
      </w:pPr>
    </w:p>
    <w:p w14:paraId="225323C2" w14:textId="77777777" w:rsidR="00000000" w:rsidRDefault="00E82A5C">
      <w:pPr>
        <w:pStyle w:val="ad"/>
        <w:rPr>
          <w:rtl/>
        </w:rPr>
      </w:pPr>
      <w:r>
        <w:rPr>
          <w:rtl/>
        </w:rPr>
        <w:t>היו"ר יולי-יואל אדלשטיין:</w:t>
      </w:r>
    </w:p>
    <w:p w14:paraId="6A8F7D53" w14:textId="77777777" w:rsidR="00000000" w:rsidRDefault="00E82A5C">
      <w:pPr>
        <w:pStyle w:val="a"/>
        <w:rPr>
          <w:rtl/>
        </w:rPr>
      </w:pPr>
    </w:p>
    <w:p w14:paraId="1DC7CDAB" w14:textId="77777777" w:rsidR="00000000" w:rsidRDefault="00E82A5C">
      <w:pPr>
        <w:pStyle w:val="a"/>
        <w:rPr>
          <w:rFonts w:hint="cs"/>
          <w:rtl/>
        </w:rPr>
      </w:pPr>
      <w:r>
        <w:rPr>
          <w:rFonts w:hint="cs"/>
          <w:rtl/>
        </w:rPr>
        <w:t xml:space="preserve">תודה, אדוני שר המשפטים. </w:t>
      </w:r>
    </w:p>
    <w:p w14:paraId="1529DDE9" w14:textId="77777777" w:rsidR="00000000" w:rsidRDefault="00E82A5C">
      <w:pPr>
        <w:pStyle w:val="a"/>
        <w:ind w:firstLine="0"/>
        <w:rPr>
          <w:rFonts w:hint="cs"/>
          <w:rtl/>
        </w:rPr>
      </w:pPr>
    </w:p>
    <w:p w14:paraId="0232DD62" w14:textId="77777777" w:rsidR="00000000" w:rsidRDefault="00E82A5C">
      <w:pPr>
        <w:pStyle w:val="ac"/>
        <w:rPr>
          <w:rtl/>
        </w:rPr>
      </w:pPr>
      <w:r>
        <w:rPr>
          <w:rFonts w:hint="eastAsia"/>
          <w:rtl/>
        </w:rPr>
        <w:t>רוני</w:t>
      </w:r>
      <w:r>
        <w:rPr>
          <w:rtl/>
        </w:rPr>
        <w:t xml:space="preserve"> בר-און (הליכוד):</w:t>
      </w:r>
    </w:p>
    <w:p w14:paraId="7463B2BE" w14:textId="77777777" w:rsidR="00000000" w:rsidRDefault="00E82A5C">
      <w:pPr>
        <w:pStyle w:val="a"/>
        <w:rPr>
          <w:rFonts w:hint="cs"/>
          <w:rtl/>
        </w:rPr>
      </w:pPr>
    </w:p>
    <w:p w14:paraId="2FCD216E" w14:textId="77777777" w:rsidR="00000000" w:rsidRDefault="00E82A5C">
      <w:pPr>
        <w:pStyle w:val="a"/>
        <w:rPr>
          <w:rFonts w:hint="cs"/>
          <w:rtl/>
        </w:rPr>
      </w:pPr>
      <w:r>
        <w:rPr>
          <w:rFonts w:hint="cs"/>
          <w:rtl/>
        </w:rPr>
        <w:t>אני מבקש להעביר את הנושא לוועדת החוקה.</w:t>
      </w:r>
    </w:p>
    <w:p w14:paraId="6B8853D9" w14:textId="77777777" w:rsidR="00000000" w:rsidRDefault="00E82A5C">
      <w:pPr>
        <w:pStyle w:val="a"/>
        <w:rPr>
          <w:rFonts w:hint="cs"/>
          <w:rtl/>
        </w:rPr>
      </w:pPr>
    </w:p>
    <w:p w14:paraId="68059255" w14:textId="77777777" w:rsidR="00000000" w:rsidRDefault="00E82A5C">
      <w:pPr>
        <w:pStyle w:val="ad"/>
        <w:rPr>
          <w:rtl/>
        </w:rPr>
      </w:pPr>
      <w:r>
        <w:rPr>
          <w:rtl/>
        </w:rPr>
        <w:t>היו"ר יולי-יואל אדלשטיין:</w:t>
      </w:r>
    </w:p>
    <w:p w14:paraId="38CBB34D" w14:textId="77777777" w:rsidR="00000000" w:rsidRDefault="00E82A5C">
      <w:pPr>
        <w:pStyle w:val="a"/>
        <w:rPr>
          <w:rtl/>
        </w:rPr>
      </w:pPr>
    </w:p>
    <w:p w14:paraId="79AA6471" w14:textId="77777777" w:rsidR="00000000" w:rsidRDefault="00E82A5C">
      <w:pPr>
        <w:pStyle w:val="a"/>
        <w:rPr>
          <w:rFonts w:hint="cs"/>
          <w:rtl/>
        </w:rPr>
      </w:pPr>
      <w:r>
        <w:rPr>
          <w:rFonts w:hint="cs"/>
          <w:rtl/>
        </w:rPr>
        <w:t>אם כך, יש לנו כרגע שתי הצעות: להעביר לוועדת החוקה, חוק ומשפט ולהסיר מסדר-היום. אדוני רוצה לשנות את הצעתו?</w:t>
      </w:r>
    </w:p>
    <w:p w14:paraId="18DC2A3B" w14:textId="77777777" w:rsidR="00000000" w:rsidRDefault="00E82A5C">
      <w:pPr>
        <w:pStyle w:val="a"/>
        <w:rPr>
          <w:rFonts w:hint="cs"/>
          <w:rtl/>
        </w:rPr>
      </w:pPr>
    </w:p>
    <w:p w14:paraId="514CD18E" w14:textId="77777777" w:rsidR="00000000" w:rsidRDefault="00E82A5C">
      <w:pPr>
        <w:pStyle w:val="SpeakerCon"/>
        <w:rPr>
          <w:rtl/>
        </w:rPr>
      </w:pPr>
      <w:bookmarkStart w:id="156" w:name="FS000000517T14_05_2003_14_04_59C"/>
      <w:bookmarkEnd w:id="156"/>
      <w:r>
        <w:rPr>
          <w:rtl/>
        </w:rPr>
        <w:t>שר המשפטים יוסף לפיד:</w:t>
      </w:r>
    </w:p>
    <w:p w14:paraId="0B10104D" w14:textId="77777777" w:rsidR="00000000" w:rsidRDefault="00E82A5C">
      <w:pPr>
        <w:pStyle w:val="a"/>
        <w:rPr>
          <w:rtl/>
        </w:rPr>
      </w:pPr>
    </w:p>
    <w:p w14:paraId="024E1A0A" w14:textId="77777777" w:rsidR="00000000" w:rsidRDefault="00E82A5C">
      <w:pPr>
        <w:pStyle w:val="a"/>
        <w:rPr>
          <w:rFonts w:hint="cs"/>
          <w:rtl/>
        </w:rPr>
      </w:pPr>
      <w:r>
        <w:rPr>
          <w:rFonts w:hint="cs"/>
          <w:rtl/>
        </w:rPr>
        <w:t>לבקשת יושב-ראש הקואליציה אני מסכים להעביר את הנושא לוועדת החוקה.</w:t>
      </w:r>
    </w:p>
    <w:p w14:paraId="0949B0BA" w14:textId="77777777" w:rsidR="00000000" w:rsidRDefault="00E82A5C">
      <w:pPr>
        <w:pStyle w:val="a"/>
        <w:rPr>
          <w:rFonts w:hint="cs"/>
          <w:rtl/>
        </w:rPr>
      </w:pPr>
    </w:p>
    <w:p w14:paraId="6B0D80CC" w14:textId="77777777" w:rsidR="00000000" w:rsidRDefault="00E82A5C">
      <w:pPr>
        <w:pStyle w:val="ad"/>
        <w:rPr>
          <w:rtl/>
        </w:rPr>
      </w:pPr>
      <w:r>
        <w:rPr>
          <w:rtl/>
        </w:rPr>
        <w:t>היו"ר יולי-יואל אדלשטיין:</w:t>
      </w:r>
    </w:p>
    <w:p w14:paraId="00130FE9" w14:textId="77777777" w:rsidR="00000000" w:rsidRDefault="00E82A5C">
      <w:pPr>
        <w:pStyle w:val="a"/>
        <w:rPr>
          <w:rtl/>
        </w:rPr>
      </w:pPr>
    </w:p>
    <w:p w14:paraId="765600EF" w14:textId="77777777" w:rsidR="00000000" w:rsidRDefault="00E82A5C">
      <w:pPr>
        <w:pStyle w:val="a"/>
        <w:rPr>
          <w:rFonts w:hint="cs"/>
          <w:rtl/>
        </w:rPr>
      </w:pPr>
      <w:r>
        <w:rPr>
          <w:rFonts w:hint="cs"/>
          <w:rtl/>
        </w:rPr>
        <w:t>אם כ</w:t>
      </w:r>
      <w:r>
        <w:rPr>
          <w:rFonts w:hint="cs"/>
          <w:rtl/>
        </w:rPr>
        <w:t xml:space="preserve">ן, נעבור להצבעה. הצבעה בעד - פירושה להעביר את הנושא לוועדת החוקה. אני מבקש להצביע. </w:t>
      </w:r>
    </w:p>
    <w:p w14:paraId="5C6EBFDE" w14:textId="77777777" w:rsidR="00000000" w:rsidRDefault="00E82A5C">
      <w:pPr>
        <w:pStyle w:val="a"/>
        <w:rPr>
          <w:rFonts w:hint="cs"/>
          <w:rtl/>
        </w:rPr>
      </w:pPr>
    </w:p>
    <w:p w14:paraId="1FC3969F" w14:textId="77777777" w:rsidR="00000000" w:rsidRDefault="00E82A5C">
      <w:pPr>
        <w:pStyle w:val="a7"/>
        <w:bidi/>
        <w:rPr>
          <w:rFonts w:hint="cs"/>
          <w:rtl/>
        </w:rPr>
      </w:pPr>
      <w:r>
        <w:rPr>
          <w:rFonts w:hint="cs"/>
          <w:rtl/>
        </w:rPr>
        <w:t>הצבעה מס' 17</w:t>
      </w:r>
    </w:p>
    <w:p w14:paraId="2D76059D" w14:textId="77777777" w:rsidR="00000000" w:rsidRDefault="00E82A5C">
      <w:pPr>
        <w:pStyle w:val="a"/>
        <w:rPr>
          <w:rFonts w:hint="cs"/>
          <w:rtl/>
        </w:rPr>
      </w:pPr>
    </w:p>
    <w:p w14:paraId="23C22630" w14:textId="77777777" w:rsidR="00000000" w:rsidRDefault="00E82A5C">
      <w:pPr>
        <w:pStyle w:val="a8"/>
        <w:bidi/>
        <w:rPr>
          <w:rFonts w:hint="cs"/>
          <w:rtl/>
        </w:rPr>
      </w:pPr>
      <w:r>
        <w:rPr>
          <w:rFonts w:hint="cs"/>
          <w:rtl/>
        </w:rPr>
        <w:t>בעד ההצעה להעביר את הנושא לוועדה - 9</w:t>
      </w:r>
    </w:p>
    <w:p w14:paraId="6A3FC438" w14:textId="77777777" w:rsidR="00000000" w:rsidRDefault="00E82A5C">
      <w:pPr>
        <w:pStyle w:val="a8"/>
        <w:bidi/>
        <w:rPr>
          <w:rFonts w:hint="cs"/>
          <w:rtl/>
        </w:rPr>
      </w:pPr>
      <w:r>
        <w:rPr>
          <w:rFonts w:hint="cs"/>
          <w:rtl/>
        </w:rPr>
        <w:t>נגד - אין</w:t>
      </w:r>
    </w:p>
    <w:p w14:paraId="2B578ECF" w14:textId="77777777" w:rsidR="00000000" w:rsidRDefault="00E82A5C">
      <w:pPr>
        <w:pStyle w:val="a8"/>
        <w:bidi/>
        <w:rPr>
          <w:rFonts w:hint="cs"/>
          <w:rtl/>
        </w:rPr>
      </w:pPr>
      <w:r>
        <w:rPr>
          <w:rFonts w:hint="cs"/>
          <w:rtl/>
        </w:rPr>
        <w:t>נמנעים - אין</w:t>
      </w:r>
    </w:p>
    <w:p w14:paraId="590E5558" w14:textId="77777777" w:rsidR="00000000" w:rsidRDefault="00E82A5C">
      <w:pPr>
        <w:pStyle w:val="a9"/>
        <w:bidi/>
        <w:rPr>
          <w:rFonts w:hint="cs"/>
          <w:rtl/>
        </w:rPr>
      </w:pPr>
      <w:r>
        <w:rPr>
          <w:rFonts w:hint="cs"/>
          <w:rtl/>
        </w:rPr>
        <w:t>ההצעה להעביר את הנושא לוועדת החוקה, חוק ומשפט נתקבלה.</w:t>
      </w:r>
    </w:p>
    <w:p w14:paraId="15ECE903" w14:textId="77777777" w:rsidR="00000000" w:rsidRDefault="00E82A5C">
      <w:pPr>
        <w:pStyle w:val="a"/>
        <w:ind w:firstLine="0"/>
        <w:rPr>
          <w:rFonts w:hint="cs"/>
          <w:rtl/>
        </w:rPr>
      </w:pPr>
    </w:p>
    <w:p w14:paraId="3CB3DBFA" w14:textId="77777777" w:rsidR="00000000" w:rsidRDefault="00E82A5C">
      <w:pPr>
        <w:pStyle w:val="ad"/>
        <w:rPr>
          <w:rtl/>
        </w:rPr>
      </w:pPr>
      <w:r>
        <w:rPr>
          <w:rtl/>
        </w:rPr>
        <w:t>היו"ר יולי-יואל אדלשטיין:</w:t>
      </w:r>
    </w:p>
    <w:p w14:paraId="5B0ACF06" w14:textId="77777777" w:rsidR="00000000" w:rsidRDefault="00E82A5C">
      <w:pPr>
        <w:pStyle w:val="a"/>
        <w:rPr>
          <w:rtl/>
        </w:rPr>
      </w:pPr>
    </w:p>
    <w:p w14:paraId="48B504C7" w14:textId="77777777" w:rsidR="00000000" w:rsidRDefault="00E82A5C">
      <w:pPr>
        <w:pStyle w:val="a"/>
        <w:rPr>
          <w:rFonts w:hint="cs"/>
          <w:rtl/>
        </w:rPr>
      </w:pPr>
      <w:r>
        <w:rPr>
          <w:rFonts w:hint="cs"/>
          <w:rtl/>
        </w:rPr>
        <w:t xml:space="preserve">חברי הבית, בעד </w:t>
      </w:r>
      <w:r>
        <w:rPr>
          <w:rFonts w:hint="cs"/>
          <w:rtl/>
        </w:rPr>
        <w:t xml:space="preserve">- 9, אין מתנגדים או נמנעים, לכן הצעתו של חבר הכנסת רוני בר-און: גידול ניכר במספר השיקים החוזרים ללא כיסוי ומערכת אכיפת החוק בעניין זה - תעבור להמשך הטיפול בוועדת החוקה, חוק ומשפט של הכנסת. </w:t>
      </w:r>
    </w:p>
    <w:p w14:paraId="638519D6" w14:textId="77777777" w:rsidR="00000000" w:rsidRDefault="00E82A5C">
      <w:pPr>
        <w:pStyle w:val="a"/>
        <w:rPr>
          <w:rFonts w:hint="cs"/>
          <w:rtl/>
        </w:rPr>
      </w:pPr>
    </w:p>
    <w:p w14:paraId="043D14E4" w14:textId="77777777" w:rsidR="00000000" w:rsidRDefault="00E82A5C">
      <w:pPr>
        <w:pStyle w:val="a"/>
        <w:rPr>
          <w:rFonts w:hint="cs"/>
          <w:rtl/>
        </w:rPr>
      </w:pPr>
    </w:p>
    <w:p w14:paraId="365722C1" w14:textId="77777777" w:rsidR="00000000" w:rsidRDefault="00E82A5C">
      <w:pPr>
        <w:pStyle w:val="Subject"/>
        <w:rPr>
          <w:rFonts w:hint="cs"/>
          <w:rtl/>
        </w:rPr>
      </w:pPr>
      <w:r>
        <w:rPr>
          <w:rFonts w:hint="cs"/>
          <w:rtl/>
        </w:rPr>
        <w:t>הצעה לסדר-היום</w:t>
      </w:r>
    </w:p>
    <w:p w14:paraId="47DD1B3B" w14:textId="77777777" w:rsidR="00000000" w:rsidRDefault="00E82A5C">
      <w:pPr>
        <w:pStyle w:val="Subject"/>
        <w:rPr>
          <w:rFonts w:hint="cs"/>
          <w:rtl/>
        </w:rPr>
      </w:pPr>
      <w:r>
        <w:rPr>
          <w:rFonts w:hint="cs"/>
          <w:rtl/>
        </w:rPr>
        <w:t>התבטאויותיו של שר המשפטים בעניין מינוי שופטים חרד</w:t>
      </w:r>
      <w:r>
        <w:rPr>
          <w:rFonts w:hint="cs"/>
          <w:rtl/>
        </w:rPr>
        <w:t>ים</w:t>
      </w:r>
    </w:p>
    <w:p w14:paraId="086A8D77" w14:textId="77777777" w:rsidR="00000000" w:rsidRDefault="00E82A5C">
      <w:pPr>
        <w:pStyle w:val="a"/>
        <w:ind w:firstLine="0"/>
        <w:rPr>
          <w:rFonts w:hint="cs"/>
          <w:rtl/>
        </w:rPr>
      </w:pPr>
    </w:p>
    <w:p w14:paraId="7AC1B856" w14:textId="77777777" w:rsidR="00000000" w:rsidRDefault="00E82A5C">
      <w:pPr>
        <w:pStyle w:val="ad"/>
        <w:rPr>
          <w:rtl/>
        </w:rPr>
      </w:pPr>
      <w:r>
        <w:rPr>
          <w:rtl/>
        </w:rPr>
        <w:t>היו"ר יולי-יואל אדלשטיין:</w:t>
      </w:r>
    </w:p>
    <w:p w14:paraId="74C9BE97" w14:textId="77777777" w:rsidR="00000000" w:rsidRDefault="00E82A5C">
      <w:pPr>
        <w:pStyle w:val="a"/>
        <w:rPr>
          <w:rtl/>
        </w:rPr>
      </w:pPr>
    </w:p>
    <w:p w14:paraId="7AA190BA" w14:textId="77777777" w:rsidR="00000000" w:rsidRDefault="00E82A5C">
      <w:pPr>
        <w:pStyle w:val="a"/>
        <w:rPr>
          <w:rFonts w:hint="cs"/>
          <w:rtl/>
        </w:rPr>
      </w:pPr>
      <w:r>
        <w:rPr>
          <w:rFonts w:hint="cs"/>
          <w:rtl/>
        </w:rPr>
        <w:t xml:space="preserve">חברי הכנסת, אנחנו נעבור להצעה הבאה לסדר-היום, מס' 374: התבטאויותיו של שר המשפטים בעניין מינוי שופטים חרדים. חברת הכנסת גילה גמליאל, בבקשה. זאת הצעה רגילה, עד עשר דקות. </w:t>
      </w:r>
    </w:p>
    <w:p w14:paraId="233A22BD" w14:textId="77777777" w:rsidR="00000000" w:rsidRDefault="00E82A5C">
      <w:pPr>
        <w:pStyle w:val="a"/>
        <w:ind w:firstLine="0"/>
        <w:rPr>
          <w:rFonts w:hint="cs"/>
          <w:rtl/>
        </w:rPr>
      </w:pPr>
    </w:p>
    <w:p w14:paraId="0853672F" w14:textId="77777777" w:rsidR="00000000" w:rsidRDefault="00E82A5C">
      <w:pPr>
        <w:pStyle w:val="Speaker"/>
        <w:rPr>
          <w:rtl/>
        </w:rPr>
      </w:pPr>
      <w:bookmarkStart w:id="157" w:name="FS000001025T14_05_2003_14_11_58"/>
      <w:bookmarkEnd w:id="157"/>
      <w:r>
        <w:rPr>
          <w:rFonts w:hint="eastAsia"/>
          <w:rtl/>
        </w:rPr>
        <w:t>גילה</w:t>
      </w:r>
      <w:r>
        <w:rPr>
          <w:rtl/>
        </w:rPr>
        <w:t xml:space="preserve"> גמליאל (הליכוד):</w:t>
      </w:r>
    </w:p>
    <w:p w14:paraId="02AA243C" w14:textId="77777777" w:rsidR="00000000" w:rsidRDefault="00E82A5C">
      <w:pPr>
        <w:pStyle w:val="a"/>
        <w:rPr>
          <w:rFonts w:hint="cs"/>
          <w:rtl/>
        </w:rPr>
      </w:pPr>
    </w:p>
    <w:p w14:paraId="543CC113" w14:textId="77777777" w:rsidR="00000000" w:rsidRDefault="00E82A5C">
      <w:pPr>
        <w:pStyle w:val="a"/>
        <w:rPr>
          <w:rFonts w:hint="cs"/>
          <w:rtl/>
        </w:rPr>
      </w:pPr>
      <w:r>
        <w:rPr>
          <w:rFonts w:hint="cs"/>
          <w:rtl/>
        </w:rPr>
        <w:t>אדוני סגן היושב-ראש, חברי הכנסת,</w:t>
      </w:r>
      <w:r>
        <w:rPr>
          <w:rFonts w:hint="cs"/>
          <w:rtl/>
        </w:rPr>
        <w:t xml:space="preserve"> חברות הכנסת, בריאיון שפורסם לפני כשבועיים בביטאון לשכת עורכי-הדין טען שר המשפטים טומי לפיד, שאין למנות שופטים חרדים לבית-המשפט העליון. לדבריו - אני אצטט כפי שכתוב שם: "שופט חרדי לא כל כך עומד על הפרק, כי החרדים לא מכירים בבית-משפט העליון". </w:t>
      </w:r>
    </w:p>
    <w:p w14:paraId="39C7E759" w14:textId="77777777" w:rsidR="00000000" w:rsidRDefault="00E82A5C">
      <w:pPr>
        <w:pStyle w:val="a"/>
        <w:rPr>
          <w:rFonts w:hint="cs"/>
          <w:rtl/>
        </w:rPr>
      </w:pPr>
    </w:p>
    <w:p w14:paraId="45030BF6" w14:textId="77777777" w:rsidR="00000000" w:rsidRDefault="00E82A5C">
      <w:pPr>
        <w:pStyle w:val="a"/>
        <w:rPr>
          <w:rFonts w:hint="cs"/>
          <w:rtl/>
        </w:rPr>
      </w:pPr>
      <w:r>
        <w:rPr>
          <w:rFonts w:hint="cs"/>
          <w:rtl/>
        </w:rPr>
        <w:t>מצער לשמוע את</w:t>
      </w:r>
      <w:r>
        <w:rPr>
          <w:rFonts w:hint="cs"/>
          <w:rtl/>
        </w:rPr>
        <w:t xml:space="preserve"> דבריך, השר לפיד. בכל יהודי השומע דברים אלה עולות תחושות קשות ושאלות על עצם אמירת הדברים. כיצד אדם המתיימר להיות נאור כל כך ולייצג את שלטון החוק, המשפט והצדק במדינת ישראל מסוגל להגיד דברים אלה?</w:t>
      </w:r>
    </w:p>
    <w:p w14:paraId="20EEB2E9" w14:textId="77777777" w:rsidR="00000000" w:rsidRDefault="00E82A5C">
      <w:pPr>
        <w:pStyle w:val="a"/>
        <w:rPr>
          <w:rFonts w:hint="cs"/>
          <w:rtl/>
        </w:rPr>
      </w:pPr>
    </w:p>
    <w:p w14:paraId="0052669F" w14:textId="77777777" w:rsidR="00000000" w:rsidRDefault="00E82A5C">
      <w:pPr>
        <w:pStyle w:val="a"/>
        <w:rPr>
          <w:rFonts w:hint="cs"/>
          <w:rtl/>
        </w:rPr>
      </w:pPr>
      <w:r>
        <w:rPr>
          <w:rFonts w:hint="cs"/>
          <w:rtl/>
        </w:rPr>
        <w:t>השר לפיד, דעותיך באשר לקבוצות מסוימות בחברה הישראלית ידועות ל</w:t>
      </w:r>
      <w:r>
        <w:rPr>
          <w:rFonts w:hint="cs"/>
          <w:rtl/>
        </w:rPr>
        <w:t>כולנו - ומצער לראות שגם כשמדברים אליך בסוגיה הזאת, אתה לא טורח להקשיב - אך לכל דבר יש גבול וקווים אדומים. במקרה זה, לעניות דעתי, חצית אותם. דווקא אתה, שכה מטיף למדינה נאורה, מערבית ודמוקרטית, במקום לקרב לבבות וליצור אחווה ושיתוף, מביא לתוצאה הפוכה: ערעור י</w:t>
      </w:r>
      <w:r>
        <w:rPr>
          <w:rFonts w:hint="cs"/>
          <w:rtl/>
        </w:rPr>
        <w:t>סודות השוויון והצדק החברתי. בהתבטאויותיך אתה מוביל ותורם לפילוג ולקיטוב בעם. עצם הישיבה של שינוי והמפד"ל ביחד עם הליכוד בממשלה היתה במטרה אחת ברורה, בדיוק ליצור את קירוב הלבבות המדובר ולא לעשות את ההיפך, כפי שאתה עושה מדי יום. מתפקידך לקרב בין הקבוצות השונ</w:t>
      </w:r>
      <w:r>
        <w:rPr>
          <w:rFonts w:hint="cs"/>
          <w:rtl/>
        </w:rPr>
        <w:t xml:space="preserve">ות בעם, לאחד בין אנשים, לקרב לבבות. כולנו יהודים, אחים, חברים. די להפצת דברי שנאת החינם והגזענות. </w:t>
      </w:r>
    </w:p>
    <w:p w14:paraId="74378A4C" w14:textId="77777777" w:rsidR="00000000" w:rsidRDefault="00E82A5C">
      <w:pPr>
        <w:pStyle w:val="a"/>
        <w:rPr>
          <w:rFonts w:hint="cs"/>
          <w:rtl/>
        </w:rPr>
      </w:pPr>
    </w:p>
    <w:p w14:paraId="11C169B8" w14:textId="77777777" w:rsidR="00000000" w:rsidRDefault="00E82A5C">
      <w:pPr>
        <w:pStyle w:val="a"/>
        <w:rPr>
          <w:rFonts w:hint="cs"/>
          <w:rtl/>
        </w:rPr>
      </w:pPr>
      <w:r>
        <w:rPr>
          <w:rFonts w:hint="cs"/>
          <w:rtl/>
        </w:rPr>
        <w:t>בדבריך אף יש סתירה, שכן עצם הצגת מועמדות על-ידי חרדי לתפקיד שופט בית-המשפט העליון, די בה כדי להביע הכרה במוסד זה. כיום יש נטייה, גם בציבור החרדי, להכיר במוס</w:t>
      </w:r>
      <w:r>
        <w:rPr>
          <w:rFonts w:hint="cs"/>
          <w:rtl/>
        </w:rPr>
        <w:t>דות השלטון במדינה. לאחר 55 שנות קיום המדינה יש התבגרות מסוימת שלא היתה בראשית דרכה של המדינה. מינוי של שופט חרדי לבית-המשפט העליון רק יביא תועלת ותוצאות טובות, שכן דבר זה יביא להגדלת ההכרה של האוכלוסייה החרדית בבית-המשפט העליון -  הלוא כולנו זוכרים את ההפג</w:t>
      </w:r>
      <w:r>
        <w:rPr>
          <w:rFonts w:hint="cs"/>
          <w:rtl/>
        </w:rPr>
        <w:t xml:space="preserve">נה הגדולה של החרדים לפני בית-המשפט העליון -  וכך לתרום לקירוב ולאחדות בעם. </w:t>
      </w:r>
    </w:p>
    <w:p w14:paraId="44016D1E" w14:textId="77777777" w:rsidR="00000000" w:rsidRDefault="00E82A5C">
      <w:pPr>
        <w:pStyle w:val="a"/>
        <w:rPr>
          <w:rFonts w:hint="cs"/>
          <w:rtl/>
        </w:rPr>
      </w:pPr>
    </w:p>
    <w:p w14:paraId="05C3F75C" w14:textId="77777777" w:rsidR="00000000" w:rsidRDefault="00E82A5C">
      <w:pPr>
        <w:pStyle w:val="a"/>
        <w:rPr>
          <w:rFonts w:hint="cs"/>
          <w:rtl/>
        </w:rPr>
      </w:pPr>
      <w:r>
        <w:rPr>
          <w:rFonts w:hint="cs"/>
          <w:rtl/>
        </w:rPr>
        <w:t>כאן ברצוני להזכיר לך, שר המשפטים, את השופט מנחם אלון, שהיה משנה לנשיא בית-המשפט העליון וניסה לשלב את המשפט העברי בפסקי-הדין של בית-המשפט העליון. כמו כן, במהלך השנים כיהנו בבית-המש</w:t>
      </w:r>
      <w:r>
        <w:rPr>
          <w:rFonts w:hint="cs"/>
          <w:rtl/>
        </w:rPr>
        <w:t>פט העליון שופטים דתיים ששמרו מצוות, קלה כחמורה, בהם השופט אסף, השופט קיסטר, השופט זילבר והמשנה לנשיא בית-המשפט העליון השופט מנחם אלון.</w:t>
      </w:r>
    </w:p>
    <w:p w14:paraId="49F547A2" w14:textId="77777777" w:rsidR="00000000" w:rsidRDefault="00E82A5C">
      <w:pPr>
        <w:pStyle w:val="a"/>
        <w:rPr>
          <w:rFonts w:hint="cs"/>
          <w:rtl/>
        </w:rPr>
      </w:pPr>
    </w:p>
    <w:p w14:paraId="61C9E911" w14:textId="77777777" w:rsidR="00000000" w:rsidRDefault="00E82A5C">
      <w:pPr>
        <w:pStyle w:val="a"/>
        <w:rPr>
          <w:rFonts w:hint="cs"/>
          <w:rtl/>
        </w:rPr>
      </w:pPr>
      <w:r>
        <w:rPr>
          <w:rFonts w:hint="cs"/>
          <w:rtl/>
        </w:rPr>
        <w:t>ראוי גם להזכיר את דבריו של נשיא בית-המשפט העליון, השופט אהרן ברק, מהתקופה האחרונה, כי ניתן לשלב בין היהדות לדמוקרטיה באו</w:t>
      </w:r>
      <w:r>
        <w:rPr>
          <w:rFonts w:hint="cs"/>
          <w:rtl/>
        </w:rPr>
        <w:t xml:space="preserve">פן הבא: היהדות כוללת בתוכה מגוון רחב של דעות. כשיש התנגשות בין יהדות ודמוקרטיה ניתן לאמץ במסגרת היהדות אחת הדעות המתיישבת עם הדמוקרטיה. כך נהג השופט ברק בפסק-הדין שנתן בנושא סגירת כביש בר-אילן בשבת. </w:t>
      </w:r>
    </w:p>
    <w:p w14:paraId="19FF1B80" w14:textId="77777777" w:rsidR="00000000" w:rsidRDefault="00E82A5C">
      <w:pPr>
        <w:pStyle w:val="a"/>
        <w:rPr>
          <w:rFonts w:hint="cs"/>
          <w:rtl/>
        </w:rPr>
      </w:pPr>
    </w:p>
    <w:p w14:paraId="6ACECDAC" w14:textId="77777777" w:rsidR="00000000" w:rsidRDefault="00E82A5C">
      <w:pPr>
        <w:pStyle w:val="a"/>
        <w:rPr>
          <w:rFonts w:hint="cs"/>
          <w:rtl/>
        </w:rPr>
      </w:pPr>
      <w:r>
        <w:rPr>
          <w:rFonts w:hint="cs"/>
          <w:rtl/>
        </w:rPr>
        <w:t>בעבר נחשבו לימודי משפטים מוקצים בציבור החרדי. כיום יותר</w:t>
      </w:r>
      <w:r>
        <w:rPr>
          <w:rFonts w:hint="cs"/>
          <w:rtl/>
        </w:rPr>
        <w:t xml:space="preserve"> ויותר סטודנטים חרדים וסטודנטיות חרדיות לומדים משפטים במסגרת מיוחדת בקריה האקדמית בקריית-אונו. כל זה בברכת הרבנים ובעידודם. </w:t>
      </w:r>
    </w:p>
    <w:p w14:paraId="1AB526F7" w14:textId="77777777" w:rsidR="00000000" w:rsidRDefault="00E82A5C">
      <w:pPr>
        <w:pStyle w:val="a"/>
        <w:rPr>
          <w:rFonts w:hint="cs"/>
          <w:rtl/>
        </w:rPr>
      </w:pPr>
    </w:p>
    <w:p w14:paraId="32A47F5D" w14:textId="77777777" w:rsidR="00000000" w:rsidRDefault="00E82A5C">
      <w:pPr>
        <w:pStyle w:val="a"/>
        <w:rPr>
          <w:rFonts w:hint="cs"/>
          <w:rtl/>
        </w:rPr>
      </w:pPr>
      <w:r>
        <w:rPr>
          <w:rFonts w:hint="cs"/>
          <w:rtl/>
        </w:rPr>
        <w:t xml:space="preserve">יש תהליך של התקרבות משני הצדדים, על מנת שיהדות ודמוקרטיה יוכלו לדור בכפיפה אחת. </w:t>
      </w:r>
    </w:p>
    <w:p w14:paraId="6BB6DE03" w14:textId="77777777" w:rsidR="00000000" w:rsidRDefault="00E82A5C">
      <w:pPr>
        <w:pStyle w:val="ac"/>
        <w:rPr>
          <w:rFonts w:hint="cs"/>
          <w:rtl/>
        </w:rPr>
      </w:pPr>
    </w:p>
    <w:p w14:paraId="61700104" w14:textId="77777777" w:rsidR="00000000" w:rsidRDefault="00E82A5C">
      <w:pPr>
        <w:pStyle w:val="ac"/>
        <w:rPr>
          <w:rFonts w:hint="cs"/>
          <w:rtl/>
        </w:rPr>
      </w:pPr>
    </w:p>
    <w:p w14:paraId="20E3CDE6" w14:textId="77777777" w:rsidR="00000000" w:rsidRDefault="00E82A5C">
      <w:pPr>
        <w:pStyle w:val="ac"/>
        <w:rPr>
          <w:rtl/>
        </w:rPr>
      </w:pPr>
      <w:r>
        <w:rPr>
          <w:rFonts w:hint="eastAsia"/>
          <w:rtl/>
        </w:rPr>
        <w:t>אילן</w:t>
      </w:r>
      <w:r>
        <w:rPr>
          <w:rtl/>
        </w:rPr>
        <w:t xml:space="preserve"> שלגי (שינוי):</w:t>
      </w:r>
    </w:p>
    <w:p w14:paraId="5E5EA30E" w14:textId="77777777" w:rsidR="00000000" w:rsidRDefault="00E82A5C">
      <w:pPr>
        <w:pStyle w:val="a"/>
        <w:rPr>
          <w:rFonts w:hint="cs"/>
          <w:rtl/>
        </w:rPr>
      </w:pPr>
    </w:p>
    <w:p w14:paraId="6FA23A42" w14:textId="77777777" w:rsidR="00000000" w:rsidRDefault="00E82A5C">
      <w:pPr>
        <w:pStyle w:val="a"/>
        <w:rPr>
          <w:rFonts w:hint="cs"/>
          <w:rtl/>
        </w:rPr>
      </w:pPr>
      <w:r>
        <w:rPr>
          <w:rFonts w:hint="cs"/>
          <w:rtl/>
        </w:rPr>
        <w:t>את יודעת שאצלם חוק שווה גיה</w:t>
      </w:r>
      <w:r>
        <w:rPr>
          <w:rFonts w:hint="cs"/>
          <w:rtl/>
        </w:rPr>
        <w:t xml:space="preserve">ינום? </w:t>
      </w:r>
    </w:p>
    <w:p w14:paraId="3DA1DE94" w14:textId="77777777" w:rsidR="00000000" w:rsidRDefault="00E82A5C">
      <w:pPr>
        <w:pStyle w:val="a"/>
        <w:rPr>
          <w:rFonts w:hint="cs"/>
          <w:rtl/>
        </w:rPr>
      </w:pPr>
    </w:p>
    <w:p w14:paraId="05E49D20" w14:textId="77777777" w:rsidR="00000000" w:rsidRDefault="00E82A5C">
      <w:pPr>
        <w:pStyle w:val="ad"/>
        <w:rPr>
          <w:rtl/>
        </w:rPr>
      </w:pPr>
      <w:r>
        <w:rPr>
          <w:rtl/>
        </w:rPr>
        <w:t>היו"ר יולי-יואל אדלשטיין:</w:t>
      </w:r>
    </w:p>
    <w:p w14:paraId="2E6C816F" w14:textId="77777777" w:rsidR="00000000" w:rsidRDefault="00E82A5C">
      <w:pPr>
        <w:pStyle w:val="a"/>
        <w:rPr>
          <w:rtl/>
        </w:rPr>
      </w:pPr>
    </w:p>
    <w:p w14:paraId="13AE4AA1" w14:textId="77777777" w:rsidR="00000000" w:rsidRDefault="00E82A5C">
      <w:pPr>
        <w:pStyle w:val="a"/>
        <w:rPr>
          <w:rFonts w:hint="cs"/>
          <w:rtl/>
        </w:rPr>
      </w:pPr>
      <w:r>
        <w:rPr>
          <w:rFonts w:hint="cs"/>
          <w:rtl/>
        </w:rPr>
        <w:t xml:space="preserve">חבר הכנסת שלגי, אני מבקש לא להפריע. </w:t>
      </w:r>
    </w:p>
    <w:p w14:paraId="2071CB05" w14:textId="77777777" w:rsidR="00000000" w:rsidRDefault="00E82A5C">
      <w:pPr>
        <w:pStyle w:val="a"/>
        <w:rPr>
          <w:rFonts w:hint="cs"/>
          <w:rtl/>
        </w:rPr>
      </w:pPr>
    </w:p>
    <w:p w14:paraId="48865210" w14:textId="77777777" w:rsidR="00000000" w:rsidRDefault="00E82A5C">
      <w:pPr>
        <w:pStyle w:val="ac"/>
        <w:rPr>
          <w:rtl/>
        </w:rPr>
      </w:pPr>
      <w:r>
        <w:rPr>
          <w:rFonts w:hint="eastAsia"/>
          <w:rtl/>
        </w:rPr>
        <w:t>אילן</w:t>
      </w:r>
      <w:r>
        <w:rPr>
          <w:rtl/>
        </w:rPr>
        <w:t xml:space="preserve"> שלגי (שינוי):</w:t>
      </w:r>
    </w:p>
    <w:p w14:paraId="64070215" w14:textId="77777777" w:rsidR="00000000" w:rsidRDefault="00E82A5C">
      <w:pPr>
        <w:pStyle w:val="a"/>
        <w:ind w:firstLine="0"/>
        <w:rPr>
          <w:rFonts w:hint="cs"/>
          <w:rtl/>
        </w:rPr>
      </w:pPr>
    </w:p>
    <w:p w14:paraId="7BE7CA66" w14:textId="77777777" w:rsidR="00000000" w:rsidRDefault="00E82A5C">
      <w:pPr>
        <w:pStyle w:val="a"/>
        <w:rPr>
          <w:rFonts w:hint="cs"/>
          <w:rtl/>
        </w:rPr>
      </w:pPr>
      <w:r>
        <w:rPr>
          <w:rFonts w:hint="cs"/>
          <w:rtl/>
        </w:rPr>
        <w:t>זו הגישה שלהם.</w:t>
      </w:r>
    </w:p>
    <w:p w14:paraId="064CA50B" w14:textId="77777777" w:rsidR="00000000" w:rsidRDefault="00E82A5C">
      <w:pPr>
        <w:pStyle w:val="a"/>
        <w:rPr>
          <w:rFonts w:hint="cs"/>
          <w:rtl/>
        </w:rPr>
      </w:pPr>
    </w:p>
    <w:p w14:paraId="45643F62" w14:textId="77777777" w:rsidR="00000000" w:rsidRDefault="00E82A5C">
      <w:pPr>
        <w:pStyle w:val="SpeakerCon"/>
        <w:rPr>
          <w:rtl/>
        </w:rPr>
      </w:pPr>
      <w:bookmarkStart w:id="158" w:name="FS000001025T14_05_2003_14_30_50C"/>
      <w:bookmarkEnd w:id="158"/>
      <w:r>
        <w:rPr>
          <w:rtl/>
        </w:rPr>
        <w:t>גילה גמליאל (הליכוד):</w:t>
      </w:r>
    </w:p>
    <w:p w14:paraId="31E068C5" w14:textId="77777777" w:rsidR="00000000" w:rsidRDefault="00E82A5C">
      <w:pPr>
        <w:pStyle w:val="a"/>
        <w:rPr>
          <w:rtl/>
        </w:rPr>
      </w:pPr>
    </w:p>
    <w:p w14:paraId="09202310" w14:textId="77777777" w:rsidR="00000000" w:rsidRDefault="00E82A5C">
      <w:pPr>
        <w:pStyle w:val="a"/>
        <w:rPr>
          <w:rFonts w:hint="cs"/>
          <w:rtl/>
        </w:rPr>
      </w:pPr>
      <w:r>
        <w:rPr>
          <w:rFonts w:hint="cs"/>
          <w:rtl/>
        </w:rPr>
        <w:t>די לדברי השנאה, די לדברים האלה.</w:t>
      </w:r>
    </w:p>
    <w:p w14:paraId="30EDD9F5" w14:textId="77777777" w:rsidR="00000000" w:rsidRDefault="00E82A5C">
      <w:pPr>
        <w:pStyle w:val="a"/>
        <w:ind w:firstLine="0"/>
        <w:rPr>
          <w:rFonts w:hint="cs"/>
          <w:rtl/>
        </w:rPr>
      </w:pPr>
    </w:p>
    <w:p w14:paraId="2FCF47DF" w14:textId="77777777" w:rsidR="00000000" w:rsidRDefault="00E82A5C">
      <w:pPr>
        <w:pStyle w:val="ac"/>
        <w:rPr>
          <w:rtl/>
        </w:rPr>
      </w:pPr>
      <w:r>
        <w:rPr>
          <w:rFonts w:hint="eastAsia"/>
          <w:rtl/>
        </w:rPr>
        <w:t>אילן</w:t>
      </w:r>
      <w:r>
        <w:rPr>
          <w:rtl/>
        </w:rPr>
        <w:t xml:space="preserve"> שלגי (שינוי):</w:t>
      </w:r>
    </w:p>
    <w:p w14:paraId="3E0514DF" w14:textId="77777777" w:rsidR="00000000" w:rsidRDefault="00E82A5C">
      <w:pPr>
        <w:pStyle w:val="a"/>
        <w:rPr>
          <w:rFonts w:hint="cs"/>
          <w:rtl/>
        </w:rPr>
      </w:pPr>
    </w:p>
    <w:p w14:paraId="63FE8733" w14:textId="77777777" w:rsidR="00000000" w:rsidRDefault="00E82A5C">
      <w:pPr>
        <w:pStyle w:val="a"/>
        <w:rPr>
          <w:rFonts w:hint="cs"/>
          <w:rtl/>
        </w:rPr>
      </w:pPr>
      <w:r>
        <w:rPr>
          <w:rFonts w:hint="cs"/>
          <w:rtl/>
        </w:rPr>
        <w:t xml:space="preserve">- - - </w:t>
      </w:r>
    </w:p>
    <w:p w14:paraId="3695A7B7" w14:textId="77777777" w:rsidR="00000000" w:rsidRDefault="00E82A5C">
      <w:pPr>
        <w:pStyle w:val="a"/>
        <w:rPr>
          <w:rFonts w:hint="cs"/>
          <w:rtl/>
        </w:rPr>
      </w:pPr>
    </w:p>
    <w:p w14:paraId="264FD872" w14:textId="77777777" w:rsidR="00000000" w:rsidRDefault="00E82A5C">
      <w:pPr>
        <w:pStyle w:val="SpeakerCon"/>
        <w:rPr>
          <w:rtl/>
        </w:rPr>
      </w:pPr>
      <w:bookmarkStart w:id="159" w:name="FS000001025T14_05_2003_14_29_56C"/>
      <w:bookmarkEnd w:id="159"/>
      <w:r>
        <w:rPr>
          <w:rtl/>
        </w:rPr>
        <w:t>גילה גמליאל (הליכוד):</w:t>
      </w:r>
    </w:p>
    <w:p w14:paraId="602F5365" w14:textId="77777777" w:rsidR="00000000" w:rsidRDefault="00E82A5C">
      <w:pPr>
        <w:pStyle w:val="a"/>
        <w:rPr>
          <w:rtl/>
        </w:rPr>
      </w:pPr>
    </w:p>
    <w:p w14:paraId="129F3C8F" w14:textId="77777777" w:rsidR="00000000" w:rsidRDefault="00E82A5C">
      <w:pPr>
        <w:pStyle w:val="a"/>
        <w:rPr>
          <w:rFonts w:hint="cs"/>
          <w:rtl/>
        </w:rPr>
      </w:pPr>
      <w:r>
        <w:rPr>
          <w:rFonts w:hint="cs"/>
          <w:rtl/>
        </w:rPr>
        <w:t>כבוד יושב-ראש ועדת החינוך, לחנך לאהבת חי</w:t>
      </w:r>
      <w:r>
        <w:rPr>
          <w:rFonts w:hint="cs"/>
          <w:rtl/>
        </w:rPr>
        <w:t xml:space="preserve">נם זה הרבה יותר פשוט. </w:t>
      </w:r>
    </w:p>
    <w:p w14:paraId="01E2FEE3" w14:textId="77777777" w:rsidR="00000000" w:rsidRDefault="00E82A5C">
      <w:pPr>
        <w:pStyle w:val="a"/>
        <w:rPr>
          <w:rFonts w:hint="cs"/>
          <w:rtl/>
        </w:rPr>
      </w:pPr>
    </w:p>
    <w:p w14:paraId="7C590222" w14:textId="77777777" w:rsidR="00000000" w:rsidRDefault="00E82A5C">
      <w:pPr>
        <w:pStyle w:val="a"/>
        <w:rPr>
          <w:rFonts w:hint="cs"/>
          <w:rtl/>
        </w:rPr>
      </w:pPr>
      <w:r>
        <w:rPr>
          <w:rFonts w:hint="cs"/>
          <w:rtl/>
        </w:rPr>
        <w:t xml:space="preserve">את השינוי בתפיסת החרדים וביחסם לבית-המשפט ניתן לראות בהדלקת המשואה ביום העצמאות על-ידי יהודה משי-זהב,  דבר שלא היה עולה על הדעת בשנים הקודמות. מדבריו של משי-זהב ניתן להבין עד כמה אחדות עם ישראל חשובה לכולנו. אולי באמת כדאי שכמה מכם </w:t>
      </w:r>
      <w:r>
        <w:rPr>
          <w:rFonts w:hint="cs"/>
          <w:rtl/>
        </w:rPr>
        <w:t xml:space="preserve">גם יפנימו זאת. אני אצטט את דבריו: "מה שאני מנסה להגיד הוא שהגיע הזמן לחיות אחד עם השני ולא אחד ליד השני. האויבים שלנו לא מבחינים בין חרדים לחילונים ובין ימנים לשמאלנים". </w:t>
      </w:r>
    </w:p>
    <w:p w14:paraId="7DB3D0FB" w14:textId="77777777" w:rsidR="00000000" w:rsidRDefault="00E82A5C">
      <w:pPr>
        <w:pStyle w:val="a"/>
        <w:rPr>
          <w:rFonts w:hint="cs"/>
          <w:rtl/>
        </w:rPr>
      </w:pPr>
    </w:p>
    <w:p w14:paraId="76651D0C" w14:textId="77777777" w:rsidR="00000000" w:rsidRDefault="00E82A5C">
      <w:pPr>
        <w:pStyle w:val="a"/>
        <w:rPr>
          <w:rFonts w:hint="cs"/>
          <w:rtl/>
        </w:rPr>
      </w:pPr>
      <w:r>
        <w:rPr>
          <w:rFonts w:hint="cs"/>
          <w:rtl/>
        </w:rPr>
        <w:t>אכן, יהודים דתיים וחרדים מחויבים למצוות הדת, אך ידוע שלכל שופט יש השקפת עולם המכוונת</w:t>
      </w:r>
      <w:r>
        <w:rPr>
          <w:rFonts w:hint="cs"/>
          <w:rtl/>
        </w:rPr>
        <w:t xml:space="preserve"> את דרכו והדין הוא פונקציה של הדיין. לפיכך רווחת כיום הדעה כי בית-המשפט העליון צריך לשקף את מגוון הדעות בציבור ולא להיות חדגוני. לפיכך אסור לפסול שופט חרדי המעוניין לכהן כשופט בית-המשפט העליון - ההיפך הוא הנכון  - שופט המכיר בקיומו של מוסד זה במדינת ישראל.</w:t>
      </w:r>
      <w:r>
        <w:rPr>
          <w:rFonts w:hint="cs"/>
          <w:rtl/>
        </w:rPr>
        <w:t xml:space="preserve"> צריך לברך ולעודד רצון של חרדים לכהן בבית-משפט העליון, וכך להפחית את חוסר האמון של הציבור הזה במוסד הרם הזה. </w:t>
      </w:r>
    </w:p>
    <w:p w14:paraId="20185CE8" w14:textId="77777777" w:rsidR="00000000" w:rsidRDefault="00E82A5C">
      <w:pPr>
        <w:pStyle w:val="a"/>
        <w:rPr>
          <w:rFonts w:hint="cs"/>
          <w:rtl/>
        </w:rPr>
      </w:pPr>
    </w:p>
    <w:p w14:paraId="61B0FA62" w14:textId="77777777" w:rsidR="00000000" w:rsidRDefault="00E82A5C">
      <w:pPr>
        <w:pStyle w:val="a"/>
        <w:rPr>
          <w:rFonts w:hint="cs"/>
          <w:rtl/>
        </w:rPr>
      </w:pPr>
      <w:r>
        <w:rPr>
          <w:rFonts w:hint="cs"/>
          <w:rtl/>
        </w:rPr>
        <w:t xml:space="preserve">בעבר נהגו למלא משבצות: הכיסא הערבי, הכיסא הספרדי, הכיסא הדתי - - - </w:t>
      </w:r>
    </w:p>
    <w:p w14:paraId="5D827417" w14:textId="77777777" w:rsidR="00000000" w:rsidRDefault="00E82A5C">
      <w:pPr>
        <w:pStyle w:val="a"/>
        <w:ind w:firstLine="0"/>
        <w:rPr>
          <w:rFonts w:hint="cs"/>
          <w:rtl/>
        </w:rPr>
      </w:pPr>
    </w:p>
    <w:p w14:paraId="70AC852C" w14:textId="77777777" w:rsidR="00000000" w:rsidRDefault="00E82A5C">
      <w:pPr>
        <w:pStyle w:val="ac"/>
        <w:rPr>
          <w:rtl/>
        </w:rPr>
      </w:pPr>
      <w:r>
        <w:rPr>
          <w:rFonts w:hint="eastAsia"/>
          <w:rtl/>
        </w:rPr>
        <w:t>רוני</w:t>
      </w:r>
      <w:r>
        <w:rPr>
          <w:rtl/>
        </w:rPr>
        <w:t xml:space="preserve"> בר-און (הליכוד):</w:t>
      </w:r>
    </w:p>
    <w:p w14:paraId="257DDBA0" w14:textId="77777777" w:rsidR="00000000" w:rsidRDefault="00E82A5C">
      <w:pPr>
        <w:pStyle w:val="a"/>
        <w:ind w:firstLine="0"/>
        <w:rPr>
          <w:rFonts w:hint="cs"/>
          <w:rtl/>
        </w:rPr>
      </w:pPr>
    </w:p>
    <w:p w14:paraId="685F5FAA" w14:textId="77777777" w:rsidR="00000000" w:rsidRDefault="00E82A5C">
      <w:pPr>
        <w:pStyle w:val="a"/>
        <w:ind w:firstLine="720"/>
        <w:rPr>
          <w:rFonts w:hint="cs"/>
          <w:rtl/>
        </w:rPr>
      </w:pPr>
      <w:r>
        <w:rPr>
          <w:rFonts w:hint="cs"/>
          <w:rtl/>
        </w:rPr>
        <w:t>לא היה כיסא ערבי.</w:t>
      </w:r>
    </w:p>
    <w:p w14:paraId="2DE5F518" w14:textId="77777777" w:rsidR="00000000" w:rsidRDefault="00E82A5C">
      <w:pPr>
        <w:pStyle w:val="a"/>
        <w:ind w:firstLine="720"/>
        <w:rPr>
          <w:rFonts w:hint="cs"/>
          <w:rtl/>
        </w:rPr>
      </w:pPr>
    </w:p>
    <w:p w14:paraId="69F8689E" w14:textId="77777777" w:rsidR="00000000" w:rsidRDefault="00E82A5C">
      <w:pPr>
        <w:pStyle w:val="SpeakerCon"/>
        <w:rPr>
          <w:rtl/>
        </w:rPr>
      </w:pPr>
      <w:bookmarkStart w:id="160" w:name="FS000001025T14_05_2003_14_36_40C"/>
      <w:bookmarkEnd w:id="160"/>
      <w:r>
        <w:rPr>
          <w:rtl/>
        </w:rPr>
        <w:t>גילה גמליאל (הליכוד):</w:t>
      </w:r>
    </w:p>
    <w:p w14:paraId="79D25980" w14:textId="77777777" w:rsidR="00000000" w:rsidRDefault="00E82A5C">
      <w:pPr>
        <w:pStyle w:val="a"/>
        <w:rPr>
          <w:rtl/>
        </w:rPr>
      </w:pPr>
    </w:p>
    <w:p w14:paraId="15C0771E" w14:textId="77777777" w:rsidR="00000000" w:rsidRDefault="00E82A5C">
      <w:pPr>
        <w:pStyle w:val="a"/>
        <w:rPr>
          <w:rFonts w:hint="cs"/>
          <w:rtl/>
        </w:rPr>
      </w:pPr>
      <w:r>
        <w:rPr>
          <w:rFonts w:hint="cs"/>
          <w:rtl/>
        </w:rPr>
        <w:t>שופטי בית-ה</w:t>
      </w:r>
      <w:r>
        <w:rPr>
          <w:rFonts w:hint="cs"/>
          <w:rtl/>
        </w:rPr>
        <w:t>משפט העליון צריכים להתמנות בראש ובראשונה על-פי כישוריהם המקצועיים, אך אין לפסול מדיניות של העדפה מתקנת למען אחדות העם ולייצוג הולם ושוויוני. באנגליה ובארצות-הברית נהוגה מדיניות של העדפה מתקנת במינוי שופטים השייכים למגזרים שאינם מיוצגים דיים, כגון נשים, שחו</w:t>
      </w:r>
      <w:r>
        <w:rPr>
          <w:rFonts w:hint="cs"/>
          <w:rtl/>
        </w:rPr>
        <w:t>רים ומיעוטים, והדרישות וההליכים למינוי מוחלים לגביהם בגמישות מסוימת. בתקופתם של הדמוקרטים קרטר וקלינטון נרשמה עלייה דרמטית במספר הנשים, השחורים והמיעוטים שנבחרו למשרות שיפוטיות - כל זה בראיית חשיבות הייצוג של אוכלוסיות מגוונות בבתי-המשפט.</w:t>
      </w:r>
    </w:p>
    <w:p w14:paraId="13A677DE" w14:textId="77777777" w:rsidR="00000000" w:rsidRDefault="00E82A5C">
      <w:pPr>
        <w:pStyle w:val="a"/>
        <w:rPr>
          <w:rFonts w:hint="cs"/>
          <w:rtl/>
        </w:rPr>
      </w:pPr>
    </w:p>
    <w:p w14:paraId="74513B70" w14:textId="77777777" w:rsidR="00000000" w:rsidRDefault="00E82A5C">
      <w:pPr>
        <w:pStyle w:val="a"/>
        <w:rPr>
          <w:rFonts w:hint="cs"/>
          <w:rtl/>
        </w:rPr>
      </w:pPr>
      <w:r>
        <w:rPr>
          <w:rFonts w:hint="cs"/>
          <w:rtl/>
        </w:rPr>
        <w:t>דווקא שר המשפטים</w:t>
      </w:r>
      <w:r>
        <w:rPr>
          <w:rFonts w:hint="cs"/>
          <w:rtl/>
        </w:rPr>
        <w:t xml:space="preserve"> צריך להיות מעוניין במינוי שופטים חרדים לבית-המשפט העליון, כי זה תהליך שנותן לגיטימציה למוסד.</w:t>
      </w:r>
    </w:p>
    <w:p w14:paraId="6B6235F0" w14:textId="77777777" w:rsidR="00000000" w:rsidRDefault="00E82A5C">
      <w:pPr>
        <w:pStyle w:val="a"/>
        <w:rPr>
          <w:rFonts w:hint="cs"/>
          <w:rtl/>
        </w:rPr>
      </w:pPr>
    </w:p>
    <w:p w14:paraId="31BC3AF0" w14:textId="77777777" w:rsidR="00000000" w:rsidRDefault="00E82A5C">
      <w:pPr>
        <w:pStyle w:val="a"/>
        <w:rPr>
          <w:rFonts w:hint="cs"/>
          <w:rtl/>
        </w:rPr>
      </w:pPr>
      <w:r>
        <w:rPr>
          <w:rFonts w:hint="cs"/>
          <w:rtl/>
        </w:rPr>
        <w:t>אני קוראת לך, השר טומי לפיד, להתנצל ולחזור בך מהדברים, אחרת לטעמי יש לפסול אותך מהוועדה למינוי שופטים בשל דבריך החמורים. אם לא תתנצל על ההתבטאויות האלה, אני אף א</w:t>
      </w:r>
      <w:r>
        <w:rPr>
          <w:rFonts w:hint="cs"/>
          <w:rtl/>
        </w:rPr>
        <w:t>פנה לראש הממשלה על מנת שיבחן מחדש את המינוי שלך לתפקיד שר המשפטים - תפקיד הדורש טוהר מידות, יושר וערכים של שוויון וצדק, מתוך ראיית כלל האוכלוסייה במדינת ישראל. תודה רבה.</w:t>
      </w:r>
    </w:p>
    <w:p w14:paraId="1D2DE1AE" w14:textId="77777777" w:rsidR="00000000" w:rsidRDefault="00E82A5C">
      <w:pPr>
        <w:pStyle w:val="a"/>
        <w:rPr>
          <w:rFonts w:hint="cs"/>
          <w:rtl/>
        </w:rPr>
      </w:pPr>
    </w:p>
    <w:p w14:paraId="0437978C" w14:textId="77777777" w:rsidR="00000000" w:rsidRDefault="00E82A5C">
      <w:pPr>
        <w:pStyle w:val="a"/>
        <w:rPr>
          <w:rFonts w:hint="cs"/>
          <w:rtl/>
        </w:rPr>
      </w:pPr>
      <w:r>
        <w:rPr>
          <w:rFonts w:hint="cs"/>
          <w:rtl/>
        </w:rPr>
        <w:t>אני גם אדרוש בסופו של דבר להעלות את ההצעה הזאת - -</w:t>
      </w:r>
    </w:p>
    <w:p w14:paraId="63BD8656" w14:textId="77777777" w:rsidR="00000000" w:rsidRDefault="00E82A5C">
      <w:pPr>
        <w:pStyle w:val="ac"/>
        <w:rPr>
          <w:rtl/>
        </w:rPr>
      </w:pPr>
      <w:r>
        <w:rPr>
          <w:rtl/>
        </w:rPr>
        <w:br/>
        <w:t>אילן שלגי (שינוי):</w:t>
      </w:r>
    </w:p>
    <w:p w14:paraId="78D77F15" w14:textId="77777777" w:rsidR="00000000" w:rsidRDefault="00E82A5C">
      <w:pPr>
        <w:pStyle w:val="a"/>
        <w:rPr>
          <w:rtl/>
        </w:rPr>
      </w:pPr>
    </w:p>
    <w:p w14:paraId="7E3353C4" w14:textId="77777777" w:rsidR="00000000" w:rsidRDefault="00E82A5C">
      <w:pPr>
        <w:pStyle w:val="a"/>
        <w:rPr>
          <w:rFonts w:hint="cs"/>
          <w:rtl/>
        </w:rPr>
      </w:pPr>
      <w:r>
        <w:rPr>
          <w:rFonts w:hint="cs"/>
          <w:rtl/>
        </w:rPr>
        <w:t>- - - טוהר מי</w:t>
      </w:r>
      <w:r>
        <w:rPr>
          <w:rFonts w:hint="cs"/>
          <w:rtl/>
        </w:rPr>
        <w:t>דות - - -</w:t>
      </w:r>
    </w:p>
    <w:p w14:paraId="1221923F" w14:textId="77777777" w:rsidR="00000000" w:rsidRDefault="00E82A5C">
      <w:pPr>
        <w:pStyle w:val="Speaker"/>
        <w:rPr>
          <w:rtl/>
        </w:rPr>
      </w:pPr>
      <w:r>
        <w:rPr>
          <w:rtl/>
        </w:rPr>
        <w:br/>
      </w:r>
      <w:bookmarkStart w:id="161" w:name="FS000001025T14_05_2003_14_20_56"/>
      <w:bookmarkEnd w:id="161"/>
      <w:r>
        <w:rPr>
          <w:rtl/>
        </w:rPr>
        <w:t>גילה גמליאל (הליכוד):</w:t>
      </w:r>
    </w:p>
    <w:p w14:paraId="2CF44119" w14:textId="77777777" w:rsidR="00000000" w:rsidRDefault="00E82A5C">
      <w:pPr>
        <w:pStyle w:val="a"/>
        <w:rPr>
          <w:rtl/>
        </w:rPr>
      </w:pPr>
    </w:p>
    <w:p w14:paraId="31721720" w14:textId="77777777" w:rsidR="00000000" w:rsidRDefault="00E82A5C">
      <w:pPr>
        <w:pStyle w:val="a"/>
        <w:rPr>
          <w:rFonts w:hint="cs"/>
          <w:rtl/>
        </w:rPr>
      </w:pPr>
      <w:r>
        <w:rPr>
          <w:rFonts w:hint="cs"/>
          <w:rtl/>
        </w:rPr>
        <w:t xml:space="preserve">- - בוועדת החוקה. תודה רבה.                                                                                           </w:t>
      </w:r>
    </w:p>
    <w:p w14:paraId="00EE0590" w14:textId="77777777" w:rsidR="00000000" w:rsidRDefault="00E82A5C">
      <w:pPr>
        <w:pStyle w:val="a"/>
        <w:rPr>
          <w:rFonts w:hint="cs"/>
          <w:rtl/>
        </w:rPr>
      </w:pPr>
    </w:p>
    <w:p w14:paraId="46581E1C" w14:textId="77777777" w:rsidR="00000000" w:rsidRDefault="00E82A5C">
      <w:pPr>
        <w:pStyle w:val="a"/>
        <w:rPr>
          <w:rFonts w:hint="cs"/>
          <w:rtl/>
        </w:rPr>
      </w:pPr>
      <w:r>
        <w:rPr>
          <w:rFonts w:hint="cs"/>
          <w:rtl/>
        </w:rPr>
        <w:t>כמו כן, כל הניסיונות שהיו לבוא ולמנוע ממני לומר את הדברים האלה, תחת כותרת של קואליציה - אני רואה בהם מ</w:t>
      </w:r>
      <w:r>
        <w:rPr>
          <w:rFonts w:hint="cs"/>
          <w:rtl/>
        </w:rPr>
        <w:t>מש חרפה, לאור העובדה שאני לא תוקפת כאן את שינוי. אני תוקפת אך ורק את דבריו האישיים של שר המשפטים, כאדם. תודה רבה לכולם.</w:t>
      </w:r>
    </w:p>
    <w:p w14:paraId="3D87E5E0" w14:textId="77777777" w:rsidR="00000000" w:rsidRDefault="00E82A5C">
      <w:pPr>
        <w:pStyle w:val="ad"/>
        <w:rPr>
          <w:rtl/>
        </w:rPr>
      </w:pPr>
      <w:r>
        <w:rPr>
          <w:rtl/>
        </w:rPr>
        <w:br/>
        <w:t>היו"ר יולי-יואל אדלשטיין:</w:t>
      </w:r>
    </w:p>
    <w:p w14:paraId="218A8F2E" w14:textId="77777777" w:rsidR="00000000" w:rsidRDefault="00E82A5C">
      <w:pPr>
        <w:pStyle w:val="a"/>
        <w:rPr>
          <w:rFonts w:hint="cs"/>
          <w:rtl/>
        </w:rPr>
      </w:pPr>
    </w:p>
    <w:p w14:paraId="5BA39227" w14:textId="77777777" w:rsidR="00000000" w:rsidRDefault="00E82A5C">
      <w:pPr>
        <w:pStyle w:val="a"/>
        <w:rPr>
          <w:rFonts w:hint="cs"/>
          <w:rtl/>
        </w:rPr>
      </w:pPr>
      <w:r>
        <w:rPr>
          <w:rFonts w:hint="cs"/>
          <w:rtl/>
        </w:rPr>
        <w:t>תודה לחברת הכנסת גמליאל. ישיב כמובן שר המשפטים. בבקשה, אדוני.</w:t>
      </w:r>
    </w:p>
    <w:p w14:paraId="2D2AD615" w14:textId="77777777" w:rsidR="00000000" w:rsidRDefault="00E82A5C">
      <w:pPr>
        <w:pStyle w:val="Speaker"/>
        <w:rPr>
          <w:rtl/>
        </w:rPr>
      </w:pPr>
      <w:r>
        <w:rPr>
          <w:rtl/>
        </w:rPr>
        <w:br/>
      </w:r>
      <w:bookmarkStart w:id="162" w:name="FS000000517T14_05_2003_14_22_43"/>
      <w:bookmarkEnd w:id="162"/>
      <w:r>
        <w:rPr>
          <w:rtl/>
        </w:rPr>
        <w:t>שר המשפטים יוסף לפיד:</w:t>
      </w:r>
    </w:p>
    <w:p w14:paraId="5F63BD64" w14:textId="77777777" w:rsidR="00000000" w:rsidRDefault="00E82A5C">
      <w:pPr>
        <w:pStyle w:val="a"/>
        <w:rPr>
          <w:rtl/>
        </w:rPr>
      </w:pPr>
    </w:p>
    <w:p w14:paraId="10659666" w14:textId="77777777" w:rsidR="00000000" w:rsidRDefault="00E82A5C">
      <w:pPr>
        <w:pStyle w:val="a"/>
        <w:rPr>
          <w:rFonts w:hint="cs"/>
          <w:rtl/>
        </w:rPr>
      </w:pPr>
      <w:r>
        <w:rPr>
          <w:rFonts w:hint="cs"/>
          <w:rtl/>
        </w:rPr>
        <w:t>אדוני היושב-ראש, היה ע</w:t>
      </w:r>
      <w:r>
        <w:rPr>
          <w:rFonts w:hint="cs"/>
          <w:rtl/>
        </w:rPr>
        <w:t>צוב מאוד לשמוע את הגברת גמליאל, אילולא היה הדבר משעשע כל כך.</w:t>
      </w:r>
    </w:p>
    <w:p w14:paraId="24477E34" w14:textId="77777777" w:rsidR="00000000" w:rsidRDefault="00E82A5C">
      <w:pPr>
        <w:pStyle w:val="a"/>
        <w:rPr>
          <w:rFonts w:hint="cs"/>
          <w:rtl/>
        </w:rPr>
      </w:pPr>
    </w:p>
    <w:p w14:paraId="65C15EBD" w14:textId="77777777" w:rsidR="00000000" w:rsidRDefault="00E82A5C">
      <w:pPr>
        <w:pStyle w:val="a"/>
        <w:rPr>
          <w:rFonts w:hint="cs"/>
          <w:rtl/>
        </w:rPr>
      </w:pPr>
      <w:r>
        <w:rPr>
          <w:rFonts w:hint="cs"/>
          <w:rtl/>
        </w:rPr>
        <w:t>אני לא יודע מי כתב לה את הנאום הזה, אבל הוא היה מבוסס על הטעיה גמורה לגבי העובדות. אילו קראה מה שכתוב בעיתון עורכי-הדין ומה אני אמרתי שם - לא אמרתי שחרדי לא צריך להיות שופט בית-המשפט העליון, ולא</w:t>
      </w:r>
      <w:r>
        <w:rPr>
          <w:rFonts w:hint="cs"/>
          <w:rtl/>
        </w:rPr>
        <w:t xml:space="preserve"> אמרתי שהוא לא יכול להיות שופט בית-המשפט העליון, ולא אמרתי שהוא לא יהיה שופט בית-המשפט העליון. </w:t>
      </w:r>
    </w:p>
    <w:p w14:paraId="465C6E4C" w14:textId="77777777" w:rsidR="00000000" w:rsidRDefault="00E82A5C">
      <w:pPr>
        <w:pStyle w:val="a"/>
        <w:rPr>
          <w:rFonts w:hint="cs"/>
          <w:rtl/>
        </w:rPr>
      </w:pPr>
    </w:p>
    <w:p w14:paraId="63003A31" w14:textId="77777777" w:rsidR="00000000" w:rsidRDefault="00E82A5C">
      <w:pPr>
        <w:pStyle w:val="a"/>
        <w:rPr>
          <w:rFonts w:hint="cs"/>
          <w:rtl/>
        </w:rPr>
      </w:pPr>
      <w:r>
        <w:rPr>
          <w:rFonts w:hint="cs"/>
          <w:rtl/>
        </w:rPr>
        <w:t xml:space="preserve">אז להתחיל נאום חוצב להבות נגד מישהו שיכול להיות לא אבא שלך, אלא כמעט סבא שלך - קצת כבוד, גברת גמליאל, דווקא בקרב העדה שלך מתייחסים בכבוד לאנשים מבוגרים. לעומת </w:t>
      </w:r>
      <w:r>
        <w:rPr>
          <w:rFonts w:hint="cs"/>
          <w:rtl/>
        </w:rPr>
        <w:t>זאת, החרדים שאת מגינה עליהם - למשל, בפני שופט חרדי אולי לא היית מתקבלת לעדות, כי את אשה.</w:t>
      </w:r>
    </w:p>
    <w:p w14:paraId="1AC548D0" w14:textId="77777777" w:rsidR="00000000" w:rsidRDefault="00E82A5C">
      <w:pPr>
        <w:pStyle w:val="ad"/>
        <w:rPr>
          <w:rtl/>
        </w:rPr>
      </w:pPr>
      <w:r>
        <w:rPr>
          <w:rtl/>
        </w:rPr>
        <w:br/>
      </w:r>
      <w:bookmarkStart w:id="163" w:name="FS000000517T14_05_2003_14_26_08C"/>
      <w:bookmarkStart w:id="164" w:name="FS000000517T14_05_2003_14_26_32C"/>
      <w:bookmarkEnd w:id="163"/>
      <w:bookmarkEnd w:id="164"/>
      <w:r>
        <w:rPr>
          <w:rtl/>
        </w:rPr>
        <w:t>היו"ר יולי-יואל אדלשטיין:</w:t>
      </w:r>
    </w:p>
    <w:p w14:paraId="1D871354" w14:textId="77777777" w:rsidR="00000000" w:rsidRDefault="00E82A5C">
      <w:pPr>
        <w:pStyle w:val="a"/>
        <w:rPr>
          <w:rtl/>
        </w:rPr>
      </w:pPr>
    </w:p>
    <w:p w14:paraId="61FD4718" w14:textId="77777777" w:rsidR="00000000" w:rsidRDefault="00E82A5C">
      <w:pPr>
        <w:pStyle w:val="a"/>
        <w:rPr>
          <w:rFonts w:hint="cs"/>
          <w:rtl/>
        </w:rPr>
      </w:pPr>
      <w:r>
        <w:rPr>
          <w:rFonts w:hint="cs"/>
          <w:rtl/>
        </w:rPr>
        <w:t>- - - גברת גמליאל - - -</w:t>
      </w:r>
    </w:p>
    <w:p w14:paraId="4C9D4BCB" w14:textId="77777777" w:rsidR="00000000" w:rsidRDefault="00E82A5C">
      <w:pPr>
        <w:pStyle w:val="ac"/>
        <w:rPr>
          <w:rtl/>
        </w:rPr>
      </w:pPr>
      <w:r>
        <w:rPr>
          <w:rtl/>
        </w:rPr>
        <w:br/>
        <w:t>אילן שלגי (שינוי):</w:t>
      </w:r>
    </w:p>
    <w:p w14:paraId="4971900D" w14:textId="77777777" w:rsidR="00000000" w:rsidRDefault="00E82A5C">
      <w:pPr>
        <w:pStyle w:val="a"/>
        <w:rPr>
          <w:rtl/>
        </w:rPr>
      </w:pPr>
    </w:p>
    <w:p w14:paraId="24B00C61" w14:textId="77777777" w:rsidR="00000000" w:rsidRDefault="00E82A5C">
      <w:pPr>
        <w:pStyle w:val="a"/>
        <w:rPr>
          <w:rFonts w:hint="cs"/>
          <w:rtl/>
        </w:rPr>
      </w:pPr>
      <w:r>
        <w:rPr>
          <w:rFonts w:hint="cs"/>
          <w:rtl/>
        </w:rPr>
        <w:t>- - -</w:t>
      </w:r>
    </w:p>
    <w:p w14:paraId="10D7ADEC" w14:textId="77777777" w:rsidR="00000000" w:rsidRDefault="00E82A5C">
      <w:pPr>
        <w:pStyle w:val="ac"/>
        <w:rPr>
          <w:rtl/>
        </w:rPr>
      </w:pPr>
      <w:r>
        <w:rPr>
          <w:rtl/>
        </w:rPr>
        <w:br/>
        <w:t>השרה לאיכות הסביבה יהודית נאות:</w:t>
      </w:r>
    </w:p>
    <w:p w14:paraId="3D37F18E" w14:textId="77777777" w:rsidR="00000000" w:rsidRDefault="00E82A5C">
      <w:pPr>
        <w:pStyle w:val="a"/>
        <w:rPr>
          <w:rtl/>
        </w:rPr>
      </w:pPr>
    </w:p>
    <w:p w14:paraId="263A9E9E" w14:textId="77777777" w:rsidR="00000000" w:rsidRDefault="00E82A5C">
      <w:pPr>
        <w:pStyle w:val="a"/>
        <w:rPr>
          <w:rFonts w:hint="cs"/>
          <w:rtl/>
        </w:rPr>
      </w:pPr>
      <w:r>
        <w:rPr>
          <w:rFonts w:hint="cs"/>
          <w:rtl/>
        </w:rPr>
        <w:t>- - -</w:t>
      </w:r>
    </w:p>
    <w:p w14:paraId="31E3D88F" w14:textId="77777777" w:rsidR="00000000" w:rsidRDefault="00E82A5C">
      <w:pPr>
        <w:pStyle w:val="ad"/>
        <w:rPr>
          <w:rFonts w:hint="cs"/>
          <w:rtl/>
        </w:rPr>
      </w:pPr>
    </w:p>
    <w:p w14:paraId="0CF7B288" w14:textId="77777777" w:rsidR="00000000" w:rsidRDefault="00E82A5C">
      <w:pPr>
        <w:pStyle w:val="ac"/>
        <w:rPr>
          <w:rtl/>
        </w:rPr>
      </w:pPr>
      <w:r>
        <w:rPr>
          <w:rFonts w:hint="eastAsia"/>
          <w:rtl/>
        </w:rPr>
        <w:t>קריאות</w:t>
      </w:r>
      <w:r>
        <w:rPr>
          <w:rtl/>
        </w:rPr>
        <w:t>:</w:t>
      </w:r>
    </w:p>
    <w:p w14:paraId="1588B0F3" w14:textId="77777777" w:rsidR="00000000" w:rsidRDefault="00E82A5C">
      <w:pPr>
        <w:pStyle w:val="a"/>
        <w:rPr>
          <w:rFonts w:hint="cs"/>
          <w:rtl/>
        </w:rPr>
      </w:pPr>
    </w:p>
    <w:p w14:paraId="37F90DD4" w14:textId="77777777" w:rsidR="00000000" w:rsidRDefault="00E82A5C">
      <w:pPr>
        <w:pStyle w:val="a"/>
        <w:rPr>
          <w:rFonts w:hint="cs"/>
          <w:rtl/>
        </w:rPr>
      </w:pPr>
      <w:r>
        <w:rPr>
          <w:rFonts w:hint="cs"/>
          <w:rtl/>
        </w:rPr>
        <w:t>- - -</w:t>
      </w:r>
    </w:p>
    <w:p w14:paraId="689456A7" w14:textId="77777777" w:rsidR="00000000" w:rsidRDefault="00E82A5C">
      <w:pPr>
        <w:pStyle w:val="ad"/>
        <w:rPr>
          <w:rtl/>
        </w:rPr>
      </w:pPr>
      <w:r>
        <w:rPr>
          <w:rtl/>
        </w:rPr>
        <w:br/>
      </w:r>
      <w:bookmarkStart w:id="165" w:name="FS000000517T14_05_2003_14_27_09C"/>
      <w:bookmarkEnd w:id="165"/>
      <w:r>
        <w:rPr>
          <w:rtl/>
        </w:rPr>
        <w:t>היו"ר יולי-יואל אדלשטיין:</w:t>
      </w:r>
    </w:p>
    <w:p w14:paraId="1DCD404D" w14:textId="77777777" w:rsidR="00000000" w:rsidRDefault="00E82A5C">
      <w:pPr>
        <w:pStyle w:val="a"/>
        <w:rPr>
          <w:rFonts w:hint="cs"/>
          <w:rtl/>
        </w:rPr>
      </w:pPr>
    </w:p>
    <w:p w14:paraId="66289892" w14:textId="77777777" w:rsidR="00000000" w:rsidRDefault="00E82A5C">
      <w:pPr>
        <w:pStyle w:val="a"/>
        <w:rPr>
          <w:rFonts w:hint="cs"/>
          <w:rtl/>
        </w:rPr>
      </w:pPr>
      <w:r>
        <w:rPr>
          <w:rFonts w:hint="cs"/>
          <w:rtl/>
        </w:rPr>
        <w:t xml:space="preserve">אני </w:t>
      </w:r>
      <w:r>
        <w:rPr>
          <w:rFonts w:hint="cs"/>
          <w:rtl/>
        </w:rPr>
        <w:t>מבקש, רבותי השרים - אדוני השר וגברתי השרה, לא להפריע לשר המשפטים להשיב.</w:t>
      </w:r>
    </w:p>
    <w:p w14:paraId="3E7207A2" w14:textId="77777777" w:rsidR="00000000" w:rsidRDefault="00E82A5C">
      <w:pPr>
        <w:pStyle w:val="SpeakerCon"/>
        <w:rPr>
          <w:rtl/>
        </w:rPr>
      </w:pPr>
      <w:r>
        <w:rPr>
          <w:rtl/>
        </w:rPr>
        <w:br/>
      </w:r>
      <w:bookmarkStart w:id="166" w:name="FS000000517T14_05_2003_14_28_32C"/>
      <w:bookmarkEnd w:id="166"/>
      <w:r>
        <w:rPr>
          <w:rtl/>
        </w:rPr>
        <w:t>שר המשפטים יוסף לפיד:</w:t>
      </w:r>
    </w:p>
    <w:p w14:paraId="379BAF96" w14:textId="77777777" w:rsidR="00000000" w:rsidRDefault="00E82A5C">
      <w:pPr>
        <w:pStyle w:val="a"/>
        <w:rPr>
          <w:rtl/>
        </w:rPr>
      </w:pPr>
    </w:p>
    <w:p w14:paraId="6AABF03F" w14:textId="77777777" w:rsidR="00000000" w:rsidRDefault="00E82A5C">
      <w:pPr>
        <w:pStyle w:val="a"/>
        <w:rPr>
          <w:rFonts w:hint="cs"/>
          <w:rtl/>
        </w:rPr>
      </w:pPr>
      <w:r>
        <w:rPr>
          <w:rFonts w:hint="cs"/>
          <w:rtl/>
        </w:rPr>
        <w:t>מי שהיה רב ראשי בישראל, ראשון לציון בישראל, והוא מורה נבוכים להרבה מאוד אנשים חרדים, הגדיר את בית-המשפט בישראל כגיהינום, את החוק כגיהינום. אז לאדם ששומע בקולו ש</w:t>
      </w:r>
      <w:r>
        <w:rPr>
          <w:rFonts w:hint="cs"/>
          <w:rtl/>
        </w:rPr>
        <w:t xml:space="preserve">ל רב כזה יהיה קשה מאוד לשבת בגיהינום. </w:t>
      </w:r>
    </w:p>
    <w:p w14:paraId="612C8A29" w14:textId="77777777" w:rsidR="00000000" w:rsidRDefault="00E82A5C">
      <w:pPr>
        <w:pStyle w:val="a"/>
        <w:rPr>
          <w:rFonts w:hint="cs"/>
          <w:rtl/>
        </w:rPr>
      </w:pPr>
    </w:p>
    <w:p w14:paraId="04BD289B" w14:textId="77777777" w:rsidR="00000000" w:rsidRDefault="00E82A5C">
      <w:pPr>
        <w:pStyle w:val="a"/>
        <w:rPr>
          <w:rFonts w:hint="cs"/>
          <w:rtl/>
        </w:rPr>
      </w:pPr>
      <w:r>
        <w:rPr>
          <w:rFonts w:hint="cs"/>
          <w:rtl/>
        </w:rPr>
        <w:t xml:space="preserve">אבל אני אנצל את ההצעה הבלתי-רצינית שלך כדי לתת פה תשובה רצינית. </w:t>
      </w:r>
    </w:p>
    <w:p w14:paraId="67CB7063" w14:textId="77777777" w:rsidR="00000000" w:rsidRDefault="00E82A5C">
      <w:pPr>
        <w:pStyle w:val="ac"/>
        <w:rPr>
          <w:rtl/>
        </w:rPr>
      </w:pPr>
      <w:r>
        <w:rPr>
          <w:rtl/>
        </w:rPr>
        <w:br/>
        <w:t>משה גפני (יהדות התורה):</w:t>
      </w:r>
    </w:p>
    <w:p w14:paraId="02A37B02" w14:textId="77777777" w:rsidR="00000000" w:rsidRDefault="00E82A5C">
      <w:pPr>
        <w:pStyle w:val="a"/>
        <w:rPr>
          <w:rtl/>
        </w:rPr>
      </w:pPr>
    </w:p>
    <w:p w14:paraId="54B2A490" w14:textId="77777777" w:rsidR="00000000" w:rsidRDefault="00E82A5C">
      <w:pPr>
        <w:pStyle w:val="a"/>
        <w:rPr>
          <w:rFonts w:hint="cs"/>
          <w:rtl/>
        </w:rPr>
      </w:pPr>
      <w:r>
        <w:rPr>
          <w:rFonts w:hint="cs"/>
          <w:rtl/>
        </w:rPr>
        <w:t>למה - - -</w:t>
      </w:r>
    </w:p>
    <w:p w14:paraId="646001ED" w14:textId="77777777" w:rsidR="00000000" w:rsidRDefault="00E82A5C">
      <w:pPr>
        <w:pStyle w:val="ac"/>
        <w:rPr>
          <w:rtl/>
        </w:rPr>
      </w:pPr>
      <w:r>
        <w:rPr>
          <w:rtl/>
        </w:rPr>
        <w:br/>
      </w:r>
      <w:r>
        <w:rPr>
          <w:rFonts w:hint="cs"/>
          <w:rtl/>
        </w:rPr>
        <w:br/>
      </w:r>
      <w:r>
        <w:rPr>
          <w:rtl/>
        </w:rPr>
        <w:t>גילה גמליאל (הליכוד):</w:t>
      </w:r>
    </w:p>
    <w:p w14:paraId="5236DB3B" w14:textId="77777777" w:rsidR="00000000" w:rsidRDefault="00E82A5C">
      <w:pPr>
        <w:pStyle w:val="a"/>
        <w:rPr>
          <w:rFonts w:hint="cs"/>
          <w:rtl/>
        </w:rPr>
      </w:pPr>
    </w:p>
    <w:p w14:paraId="1D85431F" w14:textId="77777777" w:rsidR="00000000" w:rsidRDefault="00E82A5C">
      <w:pPr>
        <w:pStyle w:val="a"/>
        <w:rPr>
          <w:rFonts w:hint="cs"/>
          <w:rtl/>
        </w:rPr>
      </w:pPr>
      <w:r>
        <w:rPr>
          <w:rFonts w:hint="cs"/>
          <w:rtl/>
        </w:rPr>
        <w:t>- - -</w:t>
      </w:r>
    </w:p>
    <w:p w14:paraId="1C6CCA31" w14:textId="77777777" w:rsidR="00000000" w:rsidRDefault="00E82A5C">
      <w:pPr>
        <w:pStyle w:val="ac"/>
        <w:rPr>
          <w:rtl/>
        </w:rPr>
      </w:pPr>
      <w:r>
        <w:rPr>
          <w:rtl/>
        </w:rPr>
        <w:br/>
        <w:t>קריאות:</w:t>
      </w:r>
    </w:p>
    <w:p w14:paraId="149569AF" w14:textId="77777777" w:rsidR="00000000" w:rsidRDefault="00E82A5C">
      <w:pPr>
        <w:pStyle w:val="a"/>
        <w:rPr>
          <w:rtl/>
        </w:rPr>
      </w:pPr>
    </w:p>
    <w:p w14:paraId="430414AC" w14:textId="77777777" w:rsidR="00000000" w:rsidRDefault="00E82A5C">
      <w:pPr>
        <w:pStyle w:val="a"/>
        <w:rPr>
          <w:rFonts w:hint="cs"/>
          <w:rtl/>
        </w:rPr>
      </w:pPr>
      <w:r>
        <w:rPr>
          <w:rFonts w:hint="cs"/>
          <w:rtl/>
        </w:rPr>
        <w:t>- - -</w:t>
      </w:r>
    </w:p>
    <w:p w14:paraId="0E99E9DF" w14:textId="77777777" w:rsidR="00000000" w:rsidRDefault="00E82A5C">
      <w:pPr>
        <w:pStyle w:val="SpeakerCon"/>
        <w:rPr>
          <w:rtl/>
        </w:rPr>
      </w:pPr>
      <w:r>
        <w:rPr>
          <w:rtl/>
        </w:rPr>
        <w:br/>
      </w:r>
      <w:bookmarkStart w:id="167" w:name="FS000000517T14_05_2003_14_30_43C"/>
      <w:bookmarkEnd w:id="167"/>
      <w:r>
        <w:rPr>
          <w:rtl/>
        </w:rPr>
        <w:t>שר המשפטים יוסף לפיד:</w:t>
      </w:r>
    </w:p>
    <w:p w14:paraId="41ADCC41" w14:textId="77777777" w:rsidR="00000000" w:rsidRDefault="00E82A5C">
      <w:pPr>
        <w:pStyle w:val="a"/>
        <w:rPr>
          <w:rtl/>
        </w:rPr>
      </w:pPr>
    </w:p>
    <w:p w14:paraId="4381B4F3" w14:textId="77777777" w:rsidR="00000000" w:rsidRDefault="00E82A5C">
      <w:pPr>
        <w:pStyle w:val="a"/>
        <w:rPr>
          <w:rFonts w:hint="cs"/>
          <w:rtl/>
        </w:rPr>
      </w:pPr>
      <w:r>
        <w:rPr>
          <w:rFonts w:hint="cs"/>
          <w:rtl/>
        </w:rPr>
        <w:t xml:space="preserve">התשובה הרצינית שלי, חבר הכנסת גפני, היא זו. </w:t>
      </w:r>
      <w:r>
        <w:rPr>
          <w:rFonts w:hint="cs"/>
          <w:rtl/>
        </w:rPr>
        <w:t>יהודי - - -</w:t>
      </w:r>
    </w:p>
    <w:p w14:paraId="6207B839" w14:textId="77777777" w:rsidR="00000000" w:rsidRDefault="00E82A5C">
      <w:pPr>
        <w:pStyle w:val="ad"/>
        <w:rPr>
          <w:rtl/>
        </w:rPr>
      </w:pPr>
      <w:r>
        <w:rPr>
          <w:rtl/>
        </w:rPr>
        <w:br/>
        <w:t>היו"ר יולי-יואל אדלשטיין:</w:t>
      </w:r>
    </w:p>
    <w:p w14:paraId="5D335CC4" w14:textId="77777777" w:rsidR="00000000" w:rsidRDefault="00E82A5C">
      <w:pPr>
        <w:pStyle w:val="a"/>
        <w:rPr>
          <w:rtl/>
        </w:rPr>
      </w:pPr>
    </w:p>
    <w:p w14:paraId="167AA0ED" w14:textId="77777777" w:rsidR="00000000" w:rsidRDefault="00E82A5C">
      <w:pPr>
        <w:pStyle w:val="a"/>
        <w:rPr>
          <w:rFonts w:hint="cs"/>
          <w:rtl/>
        </w:rPr>
      </w:pPr>
      <w:r>
        <w:rPr>
          <w:rFonts w:hint="cs"/>
          <w:rtl/>
        </w:rPr>
        <w:t xml:space="preserve">חבר הכנסת גפני, אני בטוח שאתה רוצה לשמוע את שר המשפטים. </w:t>
      </w:r>
    </w:p>
    <w:p w14:paraId="797C4FC7" w14:textId="77777777" w:rsidR="00000000" w:rsidRDefault="00E82A5C">
      <w:pPr>
        <w:pStyle w:val="ac"/>
        <w:rPr>
          <w:rtl/>
        </w:rPr>
      </w:pPr>
      <w:r>
        <w:rPr>
          <w:rtl/>
        </w:rPr>
        <w:br/>
        <w:t>משה גפני (יהדות התורה):</w:t>
      </w:r>
    </w:p>
    <w:p w14:paraId="310D8186" w14:textId="77777777" w:rsidR="00000000" w:rsidRDefault="00E82A5C">
      <w:pPr>
        <w:pStyle w:val="a"/>
        <w:rPr>
          <w:rtl/>
        </w:rPr>
      </w:pPr>
    </w:p>
    <w:p w14:paraId="6E2ED1CF" w14:textId="77777777" w:rsidR="00000000" w:rsidRDefault="00E82A5C">
      <w:pPr>
        <w:pStyle w:val="a"/>
        <w:rPr>
          <w:rFonts w:hint="cs"/>
          <w:rtl/>
        </w:rPr>
      </w:pPr>
      <w:r>
        <w:rPr>
          <w:rFonts w:hint="cs"/>
          <w:rtl/>
        </w:rPr>
        <w:t>- - -</w:t>
      </w:r>
    </w:p>
    <w:p w14:paraId="1533F421" w14:textId="77777777" w:rsidR="00000000" w:rsidRDefault="00E82A5C">
      <w:pPr>
        <w:pStyle w:val="ad"/>
        <w:rPr>
          <w:rtl/>
        </w:rPr>
      </w:pPr>
      <w:r>
        <w:rPr>
          <w:rtl/>
        </w:rPr>
        <w:br/>
        <w:t>היו"ר יולי-יואל אדלשטיין:</w:t>
      </w:r>
    </w:p>
    <w:p w14:paraId="05294845" w14:textId="77777777" w:rsidR="00000000" w:rsidRDefault="00E82A5C">
      <w:pPr>
        <w:pStyle w:val="a"/>
        <w:rPr>
          <w:rtl/>
        </w:rPr>
      </w:pPr>
    </w:p>
    <w:p w14:paraId="1BC62DF9" w14:textId="77777777" w:rsidR="00000000" w:rsidRDefault="00E82A5C">
      <w:pPr>
        <w:pStyle w:val="a"/>
        <w:rPr>
          <w:rFonts w:hint="cs"/>
          <w:rtl/>
        </w:rPr>
      </w:pPr>
      <w:r>
        <w:rPr>
          <w:rFonts w:hint="cs"/>
          <w:rtl/>
        </w:rPr>
        <w:t xml:space="preserve">אני בטוח שאתה רוצה לשמוע את תשובתו של שר המשפטים, לכן אל תפריע. </w:t>
      </w:r>
    </w:p>
    <w:p w14:paraId="1CDE780F" w14:textId="77777777" w:rsidR="00000000" w:rsidRDefault="00E82A5C">
      <w:pPr>
        <w:pStyle w:val="SpeakerCon"/>
        <w:rPr>
          <w:rtl/>
        </w:rPr>
      </w:pPr>
      <w:r>
        <w:rPr>
          <w:rtl/>
        </w:rPr>
        <w:br/>
      </w:r>
      <w:bookmarkStart w:id="168" w:name="FS000000517T14_05_2003_14_31_49C"/>
      <w:bookmarkEnd w:id="168"/>
      <w:r>
        <w:rPr>
          <w:rtl/>
        </w:rPr>
        <w:t>שר המשפטים יוסף לפיד:</w:t>
      </w:r>
    </w:p>
    <w:p w14:paraId="1DB09FAF" w14:textId="77777777" w:rsidR="00000000" w:rsidRDefault="00E82A5C">
      <w:pPr>
        <w:pStyle w:val="a"/>
        <w:rPr>
          <w:rtl/>
        </w:rPr>
      </w:pPr>
    </w:p>
    <w:p w14:paraId="1BEAB3F3" w14:textId="77777777" w:rsidR="00000000" w:rsidRDefault="00E82A5C">
      <w:pPr>
        <w:pStyle w:val="a"/>
        <w:rPr>
          <w:rFonts w:hint="cs"/>
          <w:rtl/>
        </w:rPr>
      </w:pPr>
      <w:r>
        <w:rPr>
          <w:rFonts w:hint="cs"/>
          <w:rtl/>
        </w:rPr>
        <w:t>יהודי חרדי</w:t>
      </w:r>
      <w:r>
        <w:rPr>
          <w:rFonts w:hint="cs"/>
          <w:rtl/>
        </w:rPr>
        <w:t xml:space="preserve"> איננו פסול מלהיות שופט בבית-המשפט העליון, חבר הכנסת גפני. גם הוצע בעבר למשפטן חרדי להיות שופט בבית-המשפט העליון, והוא דחה את ההצעה, כי רבנים אמרו לו לדחות את ההצעה.</w:t>
      </w:r>
    </w:p>
    <w:p w14:paraId="16062DAC" w14:textId="77777777" w:rsidR="00000000" w:rsidRDefault="00E82A5C">
      <w:pPr>
        <w:pStyle w:val="a"/>
        <w:rPr>
          <w:rFonts w:hint="cs"/>
          <w:rtl/>
        </w:rPr>
      </w:pPr>
    </w:p>
    <w:p w14:paraId="0612E266" w14:textId="77777777" w:rsidR="00000000" w:rsidRDefault="00E82A5C">
      <w:pPr>
        <w:pStyle w:val="a"/>
        <w:rPr>
          <w:rFonts w:hint="cs"/>
          <w:rtl/>
        </w:rPr>
      </w:pPr>
      <w:r>
        <w:rPr>
          <w:rFonts w:hint="cs"/>
          <w:rtl/>
        </w:rPr>
        <w:t>אני דיברתי על הקושי של אדם שלא חושב שספר החוקים של מדינת ישראל הוא המלה האחרונה שמנחה אות</w:t>
      </w:r>
      <w:r>
        <w:rPr>
          <w:rFonts w:hint="cs"/>
          <w:rtl/>
        </w:rPr>
        <w:t>ו, אדם שחושב שיש ספר שעל פיו יישק דבר - גם אם זה נוגד את ספר החוקים של מדינת ישראל - וידוע לך, חבר הכנסת גפני, שיש הרבה מאוד חוקים במדינת ישראל שנוגדים את ההלכה - שופט כזה נמצא בדילמה כמעט בלתי אפשרית, ואולי זה לא הוגן להעמיד אדם בדילמה כזאת בין מה שהוא חי</w:t>
      </w:r>
      <w:r>
        <w:rPr>
          <w:rFonts w:hint="cs"/>
          <w:rtl/>
        </w:rPr>
        <w:t>יב לעשות ומה שהוא מאמין שצריך לעשות.</w:t>
      </w:r>
    </w:p>
    <w:p w14:paraId="1D841E66" w14:textId="77777777" w:rsidR="00000000" w:rsidRDefault="00E82A5C">
      <w:pPr>
        <w:pStyle w:val="a"/>
        <w:rPr>
          <w:rFonts w:hint="cs"/>
          <w:rtl/>
        </w:rPr>
      </w:pPr>
    </w:p>
    <w:p w14:paraId="708F037F" w14:textId="77777777" w:rsidR="00000000" w:rsidRDefault="00E82A5C">
      <w:pPr>
        <w:pStyle w:val="a"/>
        <w:rPr>
          <w:rFonts w:hint="cs"/>
          <w:rtl/>
        </w:rPr>
      </w:pPr>
      <w:r>
        <w:rPr>
          <w:rFonts w:hint="cs"/>
          <w:rtl/>
        </w:rPr>
        <w:t>ועל כן אמרתי בעיתון מאוד רציני, בלשון מאוד מתונה, בצורה הכי מלומדת שאפשר, שיש פה קושי, והתגובה על כך היא נאום מוסרני, חסר שחר, חסר אמת, חסר תוכן, ובסך הכול בא להתחנף לחוגים מסוימים שאולי ידעו להעריך את זה. אני לא כל כך</w:t>
      </w:r>
      <w:r>
        <w:rPr>
          <w:rFonts w:hint="cs"/>
          <w:rtl/>
        </w:rPr>
        <w:t xml:space="preserve"> מעריך את זה. </w:t>
      </w:r>
    </w:p>
    <w:p w14:paraId="3986142D" w14:textId="77777777" w:rsidR="00000000" w:rsidRDefault="00E82A5C">
      <w:pPr>
        <w:pStyle w:val="a"/>
        <w:rPr>
          <w:rFonts w:hint="cs"/>
          <w:rtl/>
        </w:rPr>
      </w:pPr>
    </w:p>
    <w:p w14:paraId="67C0D1B2" w14:textId="77777777" w:rsidR="00000000" w:rsidRDefault="00E82A5C">
      <w:pPr>
        <w:pStyle w:val="a"/>
        <w:rPr>
          <w:rFonts w:hint="cs"/>
          <w:rtl/>
        </w:rPr>
      </w:pPr>
      <w:r>
        <w:rPr>
          <w:rFonts w:hint="cs"/>
          <w:rtl/>
        </w:rPr>
        <w:t xml:space="preserve">אני מציע לגברת גמליאל להסתפק בדברים האלה. אם היא מסתפקת בזה - בזה נגמר הדיון. אם לא - אני אציע להסיר את ההצעה מסדר-היום. גברת גמליאל, עלייך להחליט. </w:t>
      </w:r>
    </w:p>
    <w:p w14:paraId="6B398136" w14:textId="77777777" w:rsidR="00000000" w:rsidRDefault="00E82A5C">
      <w:pPr>
        <w:pStyle w:val="ac"/>
        <w:rPr>
          <w:rFonts w:hint="cs"/>
          <w:rtl/>
        </w:rPr>
      </w:pPr>
    </w:p>
    <w:p w14:paraId="181EF5DF" w14:textId="77777777" w:rsidR="00000000" w:rsidRDefault="00E82A5C">
      <w:pPr>
        <w:pStyle w:val="ad"/>
        <w:rPr>
          <w:rtl/>
        </w:rPr>
      </w:pPr>
      <w:r>
        <w:rPr>
          <w:rtl/>
        </w:rPr>
        <w:t>היו"ר יולי-יואל אדלשטיין:</w:t>
      </w:r>
    </w:p>
    <w:p w14:paraId="76CB2C39" w14:textId="77777777" w:rsidR="00000000" w:rsidRDefault="00E82A5C">
      <w:pPr>
        <w:pStyle w:val="a"/>
        <w:rPr>
          <w:rtl/>
        </w:rPr>
      </w:pPr>
    </w:p>
    <w:p w14:paraId="6B6C7A18" w14:textId="77777777" w:rsidR="00000000" w:rsidRDefault="00E82A5C">
      <w:pPr>
        <w:pStyle w:val="a"/>
        <w:rPr>
          <w:rFonts w:hint="cs"/>
          <w:rtl/>
        </w:rPr>
      </w:pPr>
      <w:r>
        <w:rPr>
          <w:rFonts w:hint="cs"/>
          <w:rtl/>
        </w:rPr>
        <w:t>גברתי המציעה.</w:t>
      </w:r>
    </w:p>
    <w:p w14:paraId="3B94E06F" w14:textId="77777777" w:rsidR="00000000" w:rsidRDefault="00E82A5C">
      <w:pPr>
        <w:pStyle w:val="ac"/>
        <w:rPr>
          <w:rtl/>
        </w:rPr>
      </w:pPr>
      <w:r>
        <w:rPr>
          <w:rtl/>
        </w:rPr>
        <w:br/>
        <w:t>גילה גמליאל (הליכוד):</w:t>
      </w:r>
    </w:p>
    <w:p w14:paraId="5972C396" w14:textId="77777777" w:rsidR="00000000" w:rsidRDefault="00E82A5C">
      <w:pPr>
        <w:pStyle w:val="a"/>
        <w:rPr>
          <w:rFonts w:hint="cs"/>
          <w:rtl/>
        </w:rPr>
      </w:pPr>
    </w:p>
    <w:p w14:paraId="22C6335A" w14:textId="77777777" w:rsidR="00000000" w:rsidRDefault="00E82A5C">
      <w:pPr>
        <w:pStyle w:val="a"/>
        <w:rPr>
          <w:rFonts w:hint="cs"/>
          <w:rtl/>
        </w:rPr>
      </w:pPr>
      <w:r>
        <w:rPr>
          <w:rFonts w:hint="cs"/>
          <w:rtl/>
        </w:rPr>
        <w:t>אני ביקשתי שההצעה תעבור ל</w:t>
      </w:r>
      <w:r>
        <w:rPr>
          <w:rFonts w:hint="cs"/>
          <w:rtl/>
        </w:rPr>
        <w:t>וועדת החוקה.</w:t>
      </w:r>
    </w:p>
    <w:p w14:paraId="28ACBFB7" w14:textId="77777777" w:rsidR="00000000" w:rsidRDefault="00E82A5C">
      <w:pPr>
        <w:pStyle w:val="ad"/>
        <w:rPr>
          <w:rtl/>
        </w:rPr>
      </w:pPr>
      <w:r>
        <w:rPr>
          <w:rtl/>
        </w:rPr>
        <w:br/>
        <w:t>היו"ר יולי-יואל אדלשטיין:</w:t>
      </w:r>
    </w:p>
    <w:p w14:paraId="064395EB" w14:textId="77777777" w:rsidR="00000000" w:rsidRDefault="00E82A5C">
      <w:pPr>
        <w:pStyle w:val="a"/>
        <w:rPr>
          <w:rtl/>
        </w:rPr>
      </w:pPr>
    </w:p>
    <w:p w14:paraId="69DB01F4" w14:textId="77777777" w:rsidR="00000000" w:rsidRDefault="00E82A5C">
      <w:pPr>
        <w:pStyle w:val="a"/>
        <w:rPr>
          <w:rFonts w:hint="cs"/>
          <w:rtl/>
        </w:rPr>
      </w:pPr>
      <w:r>
        <w:rPr>
          <w:rFonts w:hint="cs"/>
          <w:rtl/>
        </w:rPr>
        <w:t>בקשתך - להמשיך את הדיון. לכן בקשתו של השר - להסיר את ההצעה מסדר-היום.</w:t>
      </w:r>
    </w:p>
    <w:p w14:paraId="11E6E694" w14:textId="77777777" w:rsidR="00000000" w:rsidRDefault="00E82A5C">
      <w:pPr>
        <w:pStyle w:val="SpeakerCon"/>
        <w:rPr>
          <w:rtl/>
        </w:rPr>
      </w:pPr>
      <w:r>
        <w:rPr>
          <w:rtl/>
        </w:rPr>
        <w:br/>
      </w:r>
      <w:bookmarkStart w:id="169" w:name="FS000000517T14_05_2003_14_39_31C"/>
      <w:bookmarkEnd w:id="169"/>
      <w:r>
        <w:rPr>
          <w:rtl/>
        </w:rPr>
        <w:t>שר המשפטים יוסף לפיד:</w:t>
      </w:r>
    </w:p>
    <w:p w14:paraId="622875AF" w14:textId="77777777" w:rsidR="00000000" w:rsidRDefault="00E82A5C">
      <w:pPr>
        <w:pStyle w:val="a"/>
        <w:rPr>
          <w:rtl/>
        </w:rPr>
      </w:pPr>
    </w:p>
    <w:p w14:paraId="4537A413" w14:textId="77777777" w:rsidR="00000000" w:rsidRDefault="00E82A5C">
      <w:pPr>
        <w:pStyle w:val="a"/>
        <w:rPr>
          <w:rFonts w:hint="cs"/>
          <w:rtl/>
        </w:rPr>
      </w:pPr>
      <w:r>
        <w:rPr>
          <w:rFonts w:hint="cs"/>
          <w:rtl/>
        </w:rPr>
        <w:t>אני מציע להסיר את ההצעה מסדר-היום.</w:t>
      </w:r>
    </w:p>
    <w:p w14:paraId="029E3D28" w14:textId="77777777" w:rsidR="00000000" w:rsidRDefault="00E82A5C">
      <w:pPr>
        <w:pStyle w:val="ac"/>
        <w:rPr>
          <w:rtl/>
        </w:rPr>
      </w:pPr>
      <w:r>
        <w:rPr>
          <w:rtl/>
        </w:rPr>
        <w:br/>
        <w:t>קריאות:</w:t>
      </w:r>
    </w:p>
    <w:p w14:paraId="0B9CC941" w14:textId="77777777" w:rsidR="00000000" w:rsidRDefault="00E82A5C">
      <w:pPr>
        <w:pStyle w:val="a"/>
        <w:rPr>
          <w:rtl/>
        </w:rPr>
      </w:pPr>
    </w:p>
    <w:p w14:paraId="18E16C0E" w14:textId="77777777" w:rsidR="00000000" w:rsidRDefault="00E82A5C">
      <w:pPr>
        <w:pStyle w:val="a"/>
        <w:rPr>
          <w:rFonts w:hint="cs"/>
          <w:rtl/>
        </w:rPr>
      </w:pPr>
      <w:r>
        <w:rPr>
          <w:rFonts w:hint="cs"/>
          <w:rtl/>
        </w:rPr>
        <w:t>- - -</w:t>
      </w:r>
    </w:p>
    <w:p w14:paraId="1AFB0A5A" w14:textId="77777777" w:rsidR="00000000" w:rsidRDefault="00E82A5C">
      <w:pPr>
        <w:pStyle w:val="ac"/>
        <w:rPr>
          <w:rtl/>
        </w:rPr>
      </w:pPr>
      <w:r>
        <w:rPr>
          <w:rtl/>
        </w:rPr>
        <w:br/>
        <w:t>שר הפנים אברהם פורז:</w:t>
      </w:r>
    </w:p>
    <w:p w14:paraId="2BC8EEE8" w14:textId="77777777" w:rsidR="00000000" w:rsidRDefault="00E82A5C">
      <w:pPr>
        <w:pStyle w:val="a"/>
        <w:rPr>
          <w:rtl/>
        </w:rPr>
      </w:pPr>
    </w:p>
    <w:p w14:paraId="5682120F" w14:textId="77777777" w:rsidR="00000000" w:rsidRDefault="00E82A5C">
      <w:pPr>
        <w:pStyle w:val="a"/>
        <w:rPr>
          <w:rFonts w:hint="cs"/>
          <w:rtl/>
        </w:rPr>
      </w:pPr>
      <w:r>
        <w:rPr>
          <w:rFonts w:hint="cs"/>
          <w:rtl/>
        </w:rPr>
        <w:t>אי-אפשר. ברגע - - -</w:t>
      </w:r>
    </w:p>
    <w:p w14:paraId="56FBAE7D" w14:textId="77777777" w:rsidR="00000000" w:rsidRDefault="00E82A5C">
      <w:pPr>
        <w:pStyle w:val="ad"/>
        <w:rPr>
          <w:rtl/>
        </w:rPr>
      </w:pPr>
      <w:r>
        <w:rPr>
          <w:rtl/>
        </w:rPr>
        <w:br/>
        <w:t>היו"ר יולי-יואל אדלשטיין:</w:t>
      </w:r>
    </w:p>
    <w:p w14:paraId="1061DC43" w14:textId="77777777" w:rsidR="00000000" w:rsidRDefault="00E82A5C">
      <w:pPr>
        <w:pStyle w:val="a"/>
        <w:rPr>
          <w:rtl/>
        </w:rPr>
      </w:pPr>
    </w:p>
    <w:p w14:paraId="154BAA91" w14:textId="77777777" w:rsidR="00000000" w:rsidRDefault="00E82A5C">
      <w:pPr>
        <w:pStyle w:val="a"/>
        <w:rPr>
          <w:rFonts w:hint="cs"/>
          <w:rtl/>
        </w:rPr>
      </w:pPr>
      <w:r>
        <w:rPr>
          <w:rFonts w:hint="cs"/>
          <w:rtl/>
        </w:rPr>
        <w:t xml:space="preserve">יש מישהו שדורש דיון במליאה, אדוני. גם זה בהחלט יכול להיות. </w:t>
      </w:r>
    </w:p>
    <w:p w14:paraId="12DB474F" w14:textId="77777777" w:rsidR="00000000" w:rsidRDefault="00E82A5C">
      <w:pPr>
        <w:pStyle w:val="ac"/>
        <w:rPr>
          <w:rtl/>
        </w:rPr>
      </w:pPr>
      <w:r>
        <w:rPr>
          <w:rtl/>
        </w:rPr>
        <w:br/>
        <w:t>משה גפני (יהדות התורה):</w:t>
      </w:r>
    </w:p>
    <w:p w14:paraId="014B51E2" w14:textId="77777777" w:rsidR="00000000" w:rsidRDefault="00E82A5C">
      <w:pPr>
        <w:pStyle w:val="a"/>
        <w:rPr>
          <w:rtl/>
        </w:rPr>
      </w:pPr>
    </w:p>
    <w:p w14:paraId="4190F6B6" w14:textId="77777777" w:rsidR="00000000" w:rsidRDefault="00E82A5C">
      <w:pPr>
        <w:pStyle w:val="a"/>
        <w:rPr>
          <w:rFonts w:hint="cs"/>
          <w:rtl/>
        </w:rPr>
      </w:pPr>
      <w:r>
        <w:rPr>
          <w:rFonts w:hint="cs"/>
          <w:rtl/>
        </w:rPr>
        <w:t>אני ביקשתי - - -</w:t>
      </w:r>
    </w:p>
    <w:p w14:paraId="71557304" w14:textId="77777777" w:rsidR="00000000" w:rsidRDefault="00E82A5C">
      <w:pPr>
        <w:pStyle w:val="ac"/>
        <w:rPr>
          <w:rFonts w:hint="cs"/>
          <w:rtl/>
        </w:rPr>
      </w:pPr>
    </w:p>
    <w:p w14:paraId="762A5005" w14:textId="77777777" w:rsidR="00000000" w:rsidRDefault="00E82A5C">
      <w:pPr>
        <w:pStyle w:val="ac"/>
        <w:rPr>
          <w:rtl/>
        </w:rPr>
      </w:pPr>
      <w:r>
        <w:rPr>
          <w:rFonts w:hint="eastAsia"/>
          <w:rtl/>
        </w:rPr>
        <w:t>קריאות</w:t>
      </w:r>
      <w:r>
        <w:rPr>
          <w:rtl/>
        </w:rPr>
        <w:t>:</w:t>
      </w:r>
    </w:p>
    <w:p w14:paraId="504CBB7D" w14:textId="77777777" w:rsidR="00000000" w:rsidRDefault="00E82A5C">
      <w:pPr>
        <w:pStyle w:val="a"/>
        <w:rPr>
          <w:rFonts w:hint="cs"/>
          <w:rtl/>
        </w:rPr>
      </w:pPr>
    </w:p>
    <w:p w14:paraId="2AC18500" w14:textId="77777777" w:rsidR="00000000" w:rsidRDefault="00E82A5C">
      <w:pPr>
        <w:pStyle w:val="a"/>
        <w:rPr>
          <w:rFonts w:hint="cs"/>
          <w:rtl/>
        </w:rPr>
      </w:pPr>
      <w:r>
        <w:rPr>
          <w:rFonts w:hint="cs"/>
          <w:rtl/>
        </w:rPr>
        <w:t>- - -</w:t>
      </w:r>
    </w:p>
    <w:p w14:paraId="5D181BA1" w14:textId="77777777" w:rsidR="00000000" w:rsidRDefault="00E82A5C">
      <w:pPr>
        <w:pStyle w:val="ac"/>
        <w:rPr>
          <w:rtl/>
        </w:rPr>
      </w:pPr>
      <w:r>
        <w:rPr>
          <w:rtl/>
        </w:rPr>
        <w:br/>
        <w:t>שר הפנים אברהם פורז:</w:t>
      </w:r>
    </w:p>
    <w:p w14:paraId="00E8C609" w14:textId="77777777" w:rsidR="00000000" w:rsidRDefault="00E82A5C">
      <w:pPr>
        <w:pStyle w:val="a"/>
        <w:rPr>
          <w:rtl/>
        </w:rPr>
      </w:pPr>
    </w:p>
    <w:p w14:paraId="7D01F2E0" w14:textId="77777777" w:rsidR="00000000" w:rsidRDefault="00E82A5C">
      <w:pPr>
        <w:pStyle w:val="a"/>
        <w:rPr>
          <w:rFonts w:hint="cs"/>
          <w:rtl/>
        </w:rPr>
      </w:pPr>
      <w:r>
        <w:rPr>
          <w:rFonts w:hint="cs"/>
          <w:rtl/>
        </w:rPr>
        <w:t>היא לא יכולה - - -</w:t>
      </w:r>
    </w:p>
    <w:p w14:paraId="4ECF70A3" w14:textId="77777777" w:rsidR="00000000" w:rsidRDefault="00E82A5C">
      <w:pPr>
        <w:pStyle w:val="ad"/>
        <w:rPr>
          <w:rtl/>
        </w:rPr>
      </w:pPr>
      <w:r>
        <w:rPr>
          <w:rtl/>
        </w:rPr>
        <w:br/>
      </w:r>
      <w:r>
        <w:rPr>
          <w:rFonts w:hint="cs"/>
          <w:rtl/>
        </w:rPr>
        <w:br/>
      </w:r>
      <w:r>
        <w:rPr>
          <w:rtl/>
        </w:rPr>
        <w:t>היו"ר יולי-יואל אדלשטיין:</w:t>
      </w:r>
    </w:p>
    <w:p w14:paraId="07210CF0" w14:textId="77777777" w:rsidR="00000000" w:rsidRDefault="00E82A5C">
      <w:pPr>
        <w:pStyle w:val="a"/>
        <w:rPr>
          <w:rtl/>
        </w:rPr>
      </w:pPr>
    </w:p>
    <w:p w14:paraId="19F9FFFF" w14:textId="77777777" w:rsidR="00000000" w:rsidRDefault="00E82A5C">
      <w:pPr>
        <w:pStyle w:val="a"/>
        <w:rPr>
          <w:rFonts w:hint="cs"/>
          <w:rtl/>
        </w:rPr>
      </w:pPr>
      <w:r>
        <w:rPr>
          <w:rFonts w:hint="cs"/>
          <w:rtl/>
        </w:rPr>
        <w:t>היא דורשת מליאה, וזאת זכותה. מישהו רוצה במקומה לבקש את הדיון בווע</w:t>
      </w:r>
      <w:r>
        <w:rPr>
          <w:rFonts w:hint="cs"/>
          <w:rtl/>
        </w:rPr>
        <w:t xml:space="preserve">דה. חבר הכנסת פורז, מי כמוך מכיר את ההליכים הפרלמנטריים האלה. </w:t>
      </w:r>
    </w:p>
    <w:p w14:paraId="26DEA4F1" w14:textId="77777777" w:rsidR="00000000" w:rsidRDefault="00E82A5C">
      <w:pPr>
        <w:pStyle w:val="ac"/>
        <w:rPr>
          <w:rtl/>
        </w:rPr>
      </w:pPr>
      <w:r>
        <w:rPr>
          <w:rtl/>
        </w:rPr>
        <w:br/>
        <w:t>קריאות:</w:t>
      </w:r>
    </w:p>
    <w:p w14:paraId="466A7A15" w14:textId="77777777" w:rsidR="00000000" w:rsidRDefault="00E82A5C">
      <w:pPr>
        <w:pStyle w:val="a"/>
        <w:rPr>
          <w:rtl/>
        </w:rPr>
      </w:pPr>
    </w:p>
    <w:p w14:paraId="7DDA4ADF" w14:textId="77777777" w:rsidR="00000000" w:rsidRDefault="00E82A5C">
      <w:pPr>
        <w:pStyle w:val="a"/>
        <w:rPr>
          <w:rFonts w:hint="cs"/>
          <w:rtl/>
        </w:rPr>
      </w:pPr>
      <w:r>
        <w:rPr>
          <w:rFonts w:hint="cs"/>
          <w:rtl/>
        </w:rPr>
        <w:t>- - -</w:t>
      </w:r>
    </w:p>
    <w:p w14:paraId="3A7745A6" w14:textId="77777777" w:rsidR="00000000" w:rsidRDefault="00E82A5C">
      <w:pPr>
        <w:pStyle w:val="ad"/>
        <w:rPr>
          <w:rtl/>
        </w:rPr>
      </w:pPr>
      <w:r>
        <w:rPr>
          <w:rtl/>
        </w:rPr>
        <w:br/>
        <w:t>היו"ר יולי-יואל אדלשטיין:</w:t>
      </w:r>
    </w:p>
    <w:p w14:paraId="0CB7B5DE" w14:textId="77777777" w:rsidR="00000000" w:rsidRDefault="00E82A5C">
      <w:pPr>
        <w:pStyle w:val="a"/>
        <w:rPr>
          <w:rtl/>
        </w:rPr>
      </w:pPr>
    </w:p>
    <w:p w14:paraId="7EC8C0D7" w14:textId="77777777" w:rsidR="00000000" w:rsidRDefault="00E82A5C">
      <w:pPr>
        <w:pStyle w:val="a"/>
        <w:rPr>
          <w:rFonts w:hint="cs"/>
          <w:rtl/>
        </w:rPr>
      </w:pPr>
      <w:r>
        <w:rPr>
          <w:rFonts w:hint="cs"/>
          <w:rtl/>
        </w:rPr>
        <w:t xml:space="preserve">חבר הכנסת משה גפני מבקש הצעה אחרת. בבקשה, דקה לרשותך. </w:t>
      </w:r>
    </w:p>
    <w:p w14:paraId="769AE4F9" w14:textId="77777777" w:rsidR="00000000" w:rsidRDefault="00E82A5C">
      <w:pPr>
        <w:pStyle w:val="Speaker"/>
        <w:rPr>
          <w:rtl/>
        </w:rPr>
      </w:pPr>
      <w:r>
        <w:rPr>
          <w:rtl/>
        </w:rPr>
        <w:br/>
      </w:r>
      <w:bookmarkStart w:id="170" w:name="FS000000526T14_05_2003_14_42_23"/>
      <w:bookmarkEnd w:id="170"/>
      <w:r>
        <w:rPr>
          <w:rtl/>
        </w:rPr>
        <w:t>משה גפני (יהדות התורה):</w:t>
      </w:r>
    </w:p>
    <w:p w14:paraId="2F4F21D0" w14:textId="77777777" w:rsidR="00000000" w:rsidRDefault="00E82A5C">
      <w:pPr>
        <w:pStyle w:val="a"/>
        <w:rPr>
          <w:rtl/>
        </w:rPr>
      </w:pPr>
    </w:p>
    <w:p w14:paraId="09D0FE0F" w14:textId="77777777" w:rsidR="00000000" w:rsidRDefault="00E82A5C">
      <w:pPr>
        <w:pStyle w:val="a"/>
        <w:rPr>
          <w:rFonts w:hint="cs"/>
          <w:rtl/>
        </w:rPr>
      </w:pPr>
      <w:r>
        <w:rPr>
          <w:rFonts w:hint="cs"/>
          <w:rtl/>
        </w:rPr>
        <w:t>אדוני היושב-ראש - - -</w:t>
      </w:r>
    </w:p>
    <w:p w14:paraId="31AF4298" w14:textId="77777777" w:rsidR="00000000" w:rsidRDefault="00E82A5C">
      <w:pPr>
        <w:pStyle w:val="ad"/>
        <w:rPr>
          <w:rFonts w:hint="cs"/>
          <w:rtl/>
        </w:rPr>
      </w:pPr>
    </w:p>
    <w:p w14:paraId="2B9A7D17" w14:textId="77777777" w:rsidR="00000000" w:rsidRDefault="00E82A5C">
      <w:pPr>
        <w:pStyle w:val="ac"/>
        <w:rPr>
          <w:rtl/>
        </w:rPr>
      </w:pPr>
      <w:r>
        <w:rPr>
          <w:rFonts w:hint="eastAsia"/>
          <w:rtl/>
        </w:rPr>
        <w:t>קריאות</w:t>
      </w:r>
      <w:r>
        <w:rPr>
          <w:rtl/>
        </w:rPr>
        <w:t>:</w:t>
      </w:r>
    </w:p>
    <w:p w14:paraId="60BD93DA" w14:textId="77777777" w:rsidR="00000000" w:rsidRDefault="00E82A5C">
      <w:pPr>
        <w:pStyle w:val="a"/>
        <w:rPr>
          <w:rFonts w:hint="cs"/>
          <w:rtl/>
        </w:rPr>
      </w:pPr>
    </w:p>
    <w:p w14:paraId="63DDEA62" w14:textId="77777777" w:rsidR="00000000" w:rsidRDefault="00E82A5C">
      <w:pPr>
        <w:pStyle w:val="a"/>
        <w:rPr>
          <w:rFonts w:hint="cs"/>
          <w:rtl/>
        </w:rPr>
      </w:pPr>
      <w:r>
        <w:rPr>
          <w:rFonts w:hint="cs"/>
          <w:rtl/>
        </w:rPr>
        <w:t>- - -</w:t>
      </w:r>
    </w:p>
    <w:p w14:paraId="5375A9C9" w14:textId="77777777" w:rsidR="00000000" w:rsidRDefault="00E82A5C">
      <w:pPr>
        <w:pStyle w:val="ad"/>
        <w:rPr>
          <w:rtl/>
        </w:rPr>
      </w:pPr>
      <w:r>
        <w:rPr>
          <w:rtl/>
        </w:rPr>
        <w:br/>
        <w:t>היו"ר יולי-יואל אדלשטיין:</w:t>
      </w:r>
    </w:p>
    <w:p w14:paraId="63FF6B58" w14:textId="77777777" w:rsidR="00000000" w:rsidRDefault="00E82A5C">
      <w:pPr>
        <w:pStyle w:val="a"/>
        <w:rPr>
          <w:rtl/>
        </w:rPr>
      </w:pPr>
    </w:p>
    <w:p w14:paraId="58C5FB50" w14:textId="77777777" w:rsidR="00000000" w:rsidRDefault="00E82A5C">
      <w:pPr>
        <w:pStyle w:val="a"/>
        <w:rPr>
          <w:rFonts w:hint="cs"/>
          <w:rtl/>
        </w:rPr>
      </w:pPr>
      <w:r>
        <w:rPr>
          <w:rFonts w:hint="cs"/>
          <w:rtl/>
        </w:rPr>
        <w:t>חב</w:t>
      </w:r>
      <w:r>
        <w:rPr>
          <w:rFonts w:hint="cs"/>
          <w:rtl/>
        </w:rPr>
        <w:t>ר הכנסת ליצמן, זה על חשבון דקה של חברך לסיעה. בבקשה.</w:t>
      </w:r>
    </w:p>
    <w:p w14:paraId="3E471EEE" w14:textId="77777777" w:rsidR="00000000" w:rsidRDefault="00E82A5C">
      <w:pPr>
        <w:pStyle w:val="SpeakerCon"/>
        <w:rPr>
          <w:rtl/>
        </w:rPr>
      </w:pPr>
      <w:r>
        <w:rPr>
          <w:rtl/>
        </w:rPr>
        <w:br/>
      </w:r>
      <w:bookmarkStart w:id="171" w:name="FS000000526T14_05_2003_14_43_06C"/>
      <w:bookmarkEnd w:id="171"/>
      <w:r>
        <w:rPr>
          <w:rtl/>
        </w:rPr>
        <w:t>משה גפני (יהדות התורה):</w:t>
      </w:r>
    </w:p>
    <w:p w14:paraId="497A5565" w14:textId="77777777" w:rsidR="00000000" w:rsidRDefault="00E82A5C">
      <w:pPr>
        <w:pStyle w:val="a"/>
        <w:rPr>
          <w:rtl/>
        </w:rPr>
      </w:pPr>
    </w:p>
    <w:p w14:paraId="752AE1B9" w14:textId="77777777" w:rsidR="00000000" w:rsidRDefault="00E82A5C">
      <w:pPr>
        <w:pStyle w:val="a"/>
        <w:rPr>
          <w:rFonts w:hint="cs"/>
          <w:rtl/>
        </w:rPr>
      </w:pPr>
      <w:r>
        <w:rPr>
          <w:rFonts w:hint="cs"/>
          <w:rtl/>
        </w:rPr>
        <w:t>אדוני היושב-ראש, חברת הכנסת גילה גמליאל העלתה נושא שהופיע והתפרסם בשמו של שר המשפטים - דבר חמור לכל הדעות. הוא לא היה מעז להגיד את הדברים האלה על שום ציבור אחר במדינת ישראל, ואנ</w:t>
      </w:r>
      <w:r>
        <w:rPr>
          <w:rFonts w:hint="cs"/>
          <w:rtl/>
        </w:rPr>
        <w:t xml:space="preserve">י אומר, אדוני היושב-ראש - מה שהוא אמר כאן היה עוד יותר חמור ממה שהתפרסם. </w:t>
      </w:r>
    </w:p>
    <w:p w14:paraId="092274D7" w14:textId="77777777" w:rsidR="00000000" w:rsidRDefault="00E82A5C">
      <w:pPr>
        <w:pStyle w:val="a"/>
        <w:rPr>
          <w:rFonts w:hint="cs"/>
          <w:rtl/>
        </w:rPr>
      </w:pPr>
    </w:p>
    <w:p w14:paraId="09E90EB0" w14:textId="77777777" w:rsidR="00000000" w:rsidRDefault="00E82A5C">
      <w:pPr>
        <w:pStyle w:val="a"/>
        <w:rPr>
          <w:rFonts w:hint="cs"/>
          <w:rtl/>
        </w:rPr>
      </w:pPr>
      <w:r>
        <w:rPr>
          <w:rFonts w:hint="cs"/>
          <w:rtl/>
        </w:rPr>
        <w:t>הוא אמר לחברת הכנסת גילה גמליאל, שאם יבוא שופט חרדי לבית-המשפט העליון - הוא לא יקבל את העדות שלה בגלל היותה אשה. עולה על הדעת של מישהו ששופט חרדי יהיה בבית-המשפט העליון והוא לא יקבל</w:t>
      </w:r>
      <w:r>
        <w:rPr>
          <w:rFonts w:hint="cs"/>
          <w:rtl/>
        </w:rPr>
        <w:t xml:space="preserve"> את העדות שלה?</w:t>
      </w:r>
    </w:p>
    <w:p w14:paraId="4CE51A5A" w14:textId="77777777" w:rsidR="00000000" w:rsidRDefault="00E82A5C">
      <w:pPr>
        <w:pStyle w:val="a"/>
        <w:rPr>
          <w:rFonts w:hint="cs"/>
          <w:rtl/>
        </w:rPr>
      </w:pPr>
    </w:p>
    <w:p w14:paraId="0C30D32D" w14:textId="77777777" w:rsidR="00000000" w:rsidRDefault="00E82A5C">
      <w:pPr>
        <w:pStyle w:val="a"/>
        <w:rPr>
          <w:rFonts w:hint="cs"/>
          <w:rtl/>
        </w:rPr>
      </w:pPr>
      <w:r>
        <w:rPr>
          <w:rFonts w:hint="cs"/>
          <w:rtl/>
        </w:rPr>
        <w:t>מה שעושה שר המשפטים - הוא גורם, יותר מכל חוג אחר במדינת ישראל, לזילות של בית-המשפט העליון, לסקטוריאליות. שר המשפטים אומר, שאם למישהו יש אמונה פנאטית הנוגעת לדת היהודית - הוא יצפצף על החוק, הוא יעשה מה שנוח לו. עכשיו זה מעלה אצלי תהיות: יכול</w:t>
      </w:r>
      <w:r>
        <w:rPr>
          <w:rFonts w:hint="cs"/>
          <w:rtl/>
        </w:rPr>
        <w:t xml:space="preserve"> להיות שאם יהיה שופט בבית-המשפט העליון עם השקפת עולמו של השר טומי לפיד, שר המשפטים, ויהיה דבר שהוא יצטרך לפסוק כן על-פי ההלכה - הוא לא יפסוק, כמו שנוהג החבר שלו, שר הפנים, שמצפצף על חוקי המדינה - -</w:t>
      </w:r>
    </w:p>
    <w:p w14:paraId="48222F14" w14:textId="77777777" w:rsidR="00000000" w:rsidRDefault="00E82A5C">
      <w:pPr>
        <w:pStyle w:val="ad"/>
        <w:rPr>
          <w:rtl/>
        </w:rPr>
      </w:pPr>
      <w:r>
        <w:rPr>
          <w:rtl/>
        </w:rPr>
        <w:br/>
        <w:t>היו"ר יולי-יואל אדלשטיין:</w:t>
      </w:r>
    </w:p>
    <w:p w14:paraId="6274E1EA" w14:textId="77777777" w:rsidR="00000000" w:rsidRDefault="00E82A5C">
      <w:pPr>
        <w:pStyle w:val="a"/>
        <w:rPr>
          <w:rtl/>
        </w:rPr>
      </w:pPr>
    </w:p>
    <w:p w14:paraId="390BAB12" w14:textId="77777777" w:rsidR="00000000" w:rsidRDefault="00E82A5C">
      <w:pPr>
        <w:pStyle w:val="a"/>
        <w:rPr>
          <w:rFonts w:hint="cs"/>
          <w:rtl/>
        </w:rPr>
      </w:pPr>
      <w:r>
        <w:rPr>
          <w:rFonts w:hint="cs"/>
          <w:rtl/>
        </w:rPr>
        <w:t>תודה לחבר הכנסת גפני, זמנך תם.</w:t>
      </w:r>
      <w:r>
        <w:rPr>
          <w:rFonts w:hint="cs"/>
          <w:rtl/>
        </w:rPr>
        <w:t xml:space="preserve"> </w:t>
      </w:r>
    </w:p>
    <w:p w14:paraId="0FAE9BF2" w14:textId="77777777" w:rsidR="00000000" w:rsidRDefault="00E82A5C">
      <w:pPr>
        <w:pStyle w:val="SpeakerCon"/>
        <w:rPr>
          <w:rtl/>
        </w:rPr>
      </w:pPr>
      <w:r>
        <w:rPr>
          <w:rtl/>
        </w:rPr>
        <w:br/>
      </w:r>
      <w:bookmarkStart w:id="172" w:name="FS000000526T14_05_2003_14_49_13C"/>
      <w:bookmarkEnd w:id="172"/>
      <w:r>
        <w:rPr>
          <w:rtl/>
        </w:rPr>
        <w:t>משה גפני (יהדות התורה):</w:t>
      </w:r>
    </w:p>
    <w:p w14:paraId="38A1548D" w14:textId="77777777" w:rsidR="00000000" w:rsidRDefault="00E82A5C">
      <w:pPr>
        <w:pStyle w:val="a"/>
        <w:rPr>
          <w:rtl/>
        </w:rPr>
      </w:pPr>
    </w:p>
    <w:p w14:paraId="2035838F" w14:textId="77777777" w:rsidR="00000000" w:rsidRDefault="00E82A5C">
      <w:pPr>
        <w:pStyle w:val="a"/>
        <w:rPr>
          <w:rFonts w:hint="cs"/>
          <w:rtl/>
        </w:rPr>
      </w:pPr>
      <w:r>
        <w:rPr>
          <w:rFonts w:hint="cs"/>
          <w:rtl/>
        </w:rPr>
        <w:t>- - כמו שנוהג ממלא-מקום ראש הממשלה, אהוד אולמרט, שמצפצף על חוקי המדינה.</w:t>
      </w:r>
    </w:p>
    <w:p w14:paraId="4004D2BA" w14:textId="77777777" w:rsidR="00000000" w:rsidRDefault="00E82A5C">
      <w:pPr>
        <w:pStyle w:val="a"/>
        <w:rPr>
          <w:rFonts w:hint="cs"/>
          <w:rtl/>
        </w:rPr>
      </w:pPr>
    </w:p>
    <w:p w14:paraId="1414F1E1" w14:textId="77777777" w:rsidR="00000000" w:rsidRDefault="00E82A5C">
      <w:pPr>
        <w:pStyle w:val="a"/>
        <w:rPr>
          <w:rFonts w:hint="cs"/>
          <w:rtl/>
        </w:rPr>
      </w:pPr>
      <w:r>
        <w:rPr>
          <w:rFonts w:hint="cs"/>
          <w:rtl/>
        </w:rPr>
        <w:t xml:space="preserve">אנחנו שומרים יותר ממנו על חוקי המדינה, וראויים הדברים של חברת הכנסת גמליאל, ואני מברך אותה על כך. </w:t>
      </w:r>
    </w:p>
    <w:p w14:paraId="02900315" w14:textId="77777777" w:rsidR="00000000" w:rsidRDefault="00E82A5C">
      <w:pPr>
        <w:pStyle w:val="ad"/>
        <w:rPr>
          <w:rtl/>
        </w:rPr>
      </w:pPr>
      <w:r>
        <w:rPr>
          <w:rtl/>
        </w:rPr>
        <w:br/>
        <w:t>היו"ר יולי-יואל אדלשטיין:</w:t>
      </w:r>
    </w:p>
    <w:p w14:paraId="69D2F4E6" w14:textId="77777777" w:rsidR="00000000" w:rsidRDefault="00E82A5C">
      <w:pPr>
        <w:pStyle w:val="a"/>
        <w:rPr>
          <w:rtl/>
        </w:rPr>
      </w:pPr>
    </w:p>
    <w:p w14:paraId="5D0A0534" w14:textId="77777777" w:rsidR="00000000" w:rsidRDefault="00E82A5C">
      <w:pPr>
        <w:pStyle w:val="a"/>
        <w:rPr>
          <w:rFonts w:hint="cs"/>
          <w:rtl/>
        </w:rPr>
      </w:pPr>
      <w:r>
        <w:rPr>
          <w:rFonts w:hint="cs"/>
          <w:rtl/>
        </w:rPr>
        <w:t xml:space="preserve">תודה. הדקה נסתיימה. </w:t>
      </w:r>
    </w:p>
    <w:p w14:paraId="64769114" w14:textId="77777777" w:rsidR="00000000" w:rsidRDefault="00E82A5C">
      <w:pPr>
        <w:pStyle w:val="a"/>
        <w:rPr>
          <w:rFonts w:hint="cs"/>
          <w:rtl/>
        </w:rPr>
      </w:pPr>
    </w:p>
    <w:p w14:paraId="33A88967" w14:textId="77777777" w:rsidR="00000000" w:rsidRDefault="00E82A5C">
      <w:pPr>
        <w:pStyle w:val="a"/>
        <w:rPr>
          <w:rFonts w:hint="cs"/>
          <w:rtl/>
        </w:rPr>
      </w:pPr>
      <w:r>
        <w:rPr>
          <w:rFonts w:hint="cs"/>
          <w:rtl/>
        </w:rPr>
        <w:t>אם כן,</w:t>
      </w:r>
      <w:r>
        <w:rPr>
          <w:rFonts w:hint="cs"/>
          <w:rtl/>
        </w:rPr>
        <w:t xml:space="preserve"> חברי חברי הכנסת, אנחנו נערוך הצבעה - קודם כול, הצעתה של חברת הכנסת גילה גמליאל לקיים את הדיון במליאה מול הצעתו של שר המשפטים להסיר, ונראה אם נידרש - - -</w:t>
      </w:r>
    </w:p>
    <w:p w14:paraId="63AC05CA" w14:textId="77777777" w:rsidR="00000000" w:rsidRDefault="00E82A5C">
      <w:pPr>
        <w:pStyle w:val="ac"/>
        <w:rPr>
          <w:rtl/>
        </w:rPr>
      </w:pPr>
      <w:r>
        <w:rPr>
          <w:rtl/>
        </w:rPr>
        <w:br/>
        <w:t>משה גפני (יהדות התורה):</w:t>
      </w:r>
    </w:p>
    <w:p w14:paraId="5966FA43" w14:textId="77777777" w:rsidR="00000000" w:rsidRDefault="00E82A5C">
      <w:pPr>
        <w:pStyle w:val="a"/>
        <w:rPr>
          <w:rtl/>
        </w:rPr>
      </w:pPr>
    </w:p>
    <w:p w14:paraId="5E9BBB0C" w14:textId="77777777" w:rsidR="00000000" w:rsidRDefault="00E82A5C">
      <w:pPr>
        <w:pStyle w:val="a"/>
        <w:rPr>
          <w:rFonts w:hint="cs"/>
          <w:rtl/>
        </w:rPr>
      </w:pPr>
      <w:r>
        <w:rPr>
          <w:rFonts w:hint="cs"/>
          <w:rtl/>
        </w:rPr>
        <w:t>אני מבקש להעביר לוועדת החוקה.</w:t>
      </w:r>
    </w:p>
    <w:p w14:paraId="1763ABFB" w14:textId="77777777" w:rsidR="00000000" w:rsidRDefault="00E82A5C">
      <w:pPr>
        <w:pStyle w:val="ad"/>
        <w:rPr>
          <w:rtl/>
        </w:rPr>
      </w:pPr>
      <w:r>
        <w:rPr>
          <w:rtl/>
        </w:rPr>
        <w:br/>
        <w:t>היו"ר יולי-יואל אדלשטיין:</w:t>
      </w:r>
    </w:p>
    <w:p w14:paraId="65C96FE2" w14:textId="77777777" w:rsidR="00000000" w:rsidRDefault="00E82A5C">
      <w:pPr>
        <w:pStyle w:val="a"/>
        <w:rPr>
          <w:rtl/>
        </w:rPr>
      </w:pPr>
    </w:p>
    <w:p w14:paraId="7BD617AD" w14:textId="77777777" w:rsidR="00000000" w:rsidRDefault="00E82A5C">
      <w:pPr>
        <w:pStyle w:val="a"/>
        <w:rPr>
          <w:rFonts w:hint="cs"/>
          <w:rtl/>
        </w:rPr>
      </w:pPr>
      <w:r>
        <w:rPr>
          <w:rFonts w:hint="cs"/>
          <w:rtl/>
        </w:rPr>
        <w:t>אני שמעתי את בקשתך</w:t>
      </w:r>
      <w:r>
        <w:rPr>
          <w:rFonts w:hint="cs"/>
          <w:rtl/>
        </w:rPr>
        <w:t>. נראה אם נידרש להצעה נוספת, כי אם לשר המשפטים יהיה רוב, אז מטבע הדברים אנחנו לא נוכל לקיים את ההצבעה הנוספת.</w:t>
      </w:r>
    </w:p>
    <w:p w14:paraId="5F573B3C" w14:textId="77777777" w:rsidR="00000000" w:rsidRDefault="00E82A5C">
      <w:pPr>
        <w:pStyle w:val="a"/>
        <w:rPr>
          <w:rFonts w:hint="cs"/>
          <w:rtl/>
        </w:rPr>
      </w:pPr>
    </w:p>
    <w:p w14:paraId="30886283" w14:textId="77777777" w:rsidR="00000000" w:rsidRDefault="00E82A5C">
      <w:pPr>
        <w:pStyle w:val="a"/>
        <w:rPr>
          <w:rFonts w:hint="cs"/>
          <w:rtl/>
        </w:rPr>
      </w:pPr>
      <w:r>
        <w:rPr>
          <w:rFonts w:hint="cs"/>
          <w:rtl/>
        </w:rPr>
        <w:t>חברי הכנסת, ההצבעה החלה. בעד - דיון במליאה; נגד - להסיר.</w:t>
      </w:r>
    </w:p>
    <w:p w14:paraId="7B37FCC6" w14:textId="77777777" w:rsidR="00000000" w:rsidRDefault="00E82A5C">
      <w:pPr>
        <w:pStyle w:val="a7"/>
        <w:bidi/>
        <w:rPr>
          <w:rFonts w:hint="cs"/>
          <w:rtl/>
        </w:rPr>
      </w:pPr>
      <w:r>
        <w:rPr>
          <w:rtl/>
        </w:rPr>
        <w:br/>
      </w:r>
      <w:r>
        <w:rPr>
          <w:rFonts w:hint="cs"/>
          <w:rtl/>
        </w:rPr>
        <w:t>הצבעה מס' 18</w:t>
      </w:r>
    </w:p>
    <w:p w14:paraId="2DE9392F" w14:textId="77777777" w:rsidR="00000000" w:rsidRDefault="00E82A5C">
      <w:pPr>
        <w:pStyle w:val="a"/>
        <w:jc w:val="center"/>
        <w:rPr>
          <w:rFonts w:hint="cs"/>
          <w:b/>
          <w:bCs/>
          <w:rtl/>
        </w:rPr>
      </w:pPr>
    </w:p>
    <w:p w14:paraId="67438049" w14:textId="77777777" w:rsidR="00000000" w:rsidRDefault="00E82A5C">
      <w:pPr>
        <w:pStyle w:val="a8"/>
        <w:bidi/>
        <w:rPr>
          <w:rFonts w:hint="cs"/>
          <w:rtl/>
        </w:rPr>
      </w:pPr>
      <w:r>
        <w:rPr>
          <w:rFonts w:hint="cs"/>
          <w:rtl/>
        </w:rPr>
        <w:t>בעד ההצעה לכלול את הנושא בסדר-היום -  11</w:t>
      </w:r>
    </w:p>
    <w:p w14:paraId="239D63E9" w14:textId="77777777" w:rsidR="00000000" w:rsidRDefault="00E82A5C">
      <w:pPr>
        <w:pStyle w:val="a8"/>
        <w:bidi/>
        <w:rPr>
          <w:rFonts w:hint="cs"/>
          <w:rtl/>
        </w:rPr>
      </w:pPr>
      <w:r>
        <w:rPr>
          <w:rFonts w:hint="cs"/>
          <w:rtl/>
        </w:rPr>
        <w:t>בעד ההצעה שלא לכלול את הנושא בסד</w:t>
      </w:r>
      <w:r>
        <w:rPr>
          <w:rFonts w:hint="cs"/>
          <w:rtl/>
        </w:rPr>
        <w:t>ר-היום - 12</w:t>
      </w:r>
    </w:p>
    <w:p w14:paraId="680EB0FE" w14:textId="77777777" w:rsidR="00000000" w:rsidRDefault="00E82A5C">
      <w:pPr>
        <w:pStyle w:val="a8"/>
        <w:bidi/>
        <w:rPr>
          <w:rFonts w:hint="cs"/>
          <w:rtl/>
        </w:rPr>
      </w:pPr>
      <w:r>
        <w:rPr>
          <w:rFonts w:hint="cs"/>
          <w:rtl/>
        </w:rPr>
        <w:t>נמנעים - אין</w:t>
      </w:r>
    </w:p>
    <w:p w14:paraId="16A8E7D4" w14:textId="77777777" w:rsidR="00000000" w:rsidRDefault="00E82A5C">
      <w:pPr>
        <w:pStyle w:val="a9"/>
        <w:bidi/>
        <w:rPr>
          <w:rFonts w:hint="cs"/>
          <w:rtl/>
        </w:rPr>
      </w:pPr>
      <w:r>
        <w:rPr>
          <w:rFonts w:hint="cs"/>
          <w:rtl/>
        </w:rPr>
        <w:t>ההצעה שלא לכלול את הנושא בסדר-היום של הכנסת נתקבלה.</w:t>
      </w:r>
    </w:p>
    <w:p w14:paraId="68D2648A" w14:textId="77777777" w:rsidR="00000000" w:rsidRDefault="00E82A5C">
      <w:pPr>
        <w:pStyle w:val="ac"/>
        <w:rPr>
          <w:rtl/>
        </w:rPr>
      </w:pPr>
      <w:r>
        <w:rPr>
          <w:rFonts w:hint="cs"/>
          <w:rtl/>
        </w:rPr>
        <w:br/>
      </w:r>
      <w:r>
        <w:rPr>
          <w:rtl/>
        </w:rPr>
        <w:br/>
      </w:r>
      <w:r>
        <w:rPr>
          <w:rtl/>
        </w:rPr>
        <w:br/>
      </w:r>
      <w:r>
        <w:rPr>
          <w:rFonts w:hint="cs"/>
          <w:rtl/>
        </w:rPr>
        <w:t>ה</w:t>
      </w:r>
      <w:r>
        <w:rPr>
          <w:rFonts w:hint="eastAsia"/>
          <w:rtl/>
        </w:rPr>
        <w:t>יו</w:t>
      </w:r>
      <w:r>
        <w:rPr>
          <w:rtl/>
        </w:rPr>
        <w:t>"ר ראובן ריבלין:</w:t>
      </w:r>
    </w:p>
    <w:p w14:paraId="6A67E8A2" w14:textId="77777777" w:rsidR="00000000" w:rsidRDefault="00E82A5C">
      <w:pPr>
        <w:pStyle w:val="a"/>
        <w:rPr>
          <w:rtl/>
        </w:rPr>
      </w:pPr>
    </w:p>
    <w:p w14:paraId="2F547B46" w14:textId="77777777" w:rsidR="00000000" w:rsidRDefault="00E82A5C">
      <w:pPr>
        <w:pStyle w:val="a"/>
        <w:rPr>
          <w:rFonts w:hint="cs"/>
          <w:rtl/>
        </w:rPr>
      </w:pPr>
      <w:r>
        <w:rPr>
          <w:rFonts w:hint="cs"/>
          <w:rtl/>
        </w:rPr>
        <w:t>אני מבקש להוסיף את קולי.</w:t>
      </w:r>
    </w:p>
    <w:p w14:paraId="5709FFE6" w14:textId="77777777" w:rsidR="00000000" w:rsidRDefault="00E82A5C">
      <w:pPr>
        <w:pStyle w:val="ad"/>
        <w:rPr>
          <w:rtl/>
        </w:rPr>
      </w:pPr>
      <w:r>
        <w:rPr>
          <w:rtl/>
        </w:rPr>
        <w:br/>
        <w:t>היו"ר יולי-יואל אדלשטיין:</w:t>
      </w:r>
    </w:p>
    <w:p w14:paraId="35AB01BB" w14:textId="77777777" w:rsidR="00000000" w:rsidRDefault="00E82A5C">
      <w:pPr>
        <w:pStyle w:val="a"/>
        <w:rPr>
          <w:rtl/>
        </w:rPr>
      </w:pPr>
    </w:p>
    <w:p w14:paraId="7C6E4157" w14:textId="77777777" w:rsidR="00000000" w:rsidRDefault="00E82A5C">
      <w:pPr>
        <w:pStyle w:val="a"/>
        <w:rPr>
          <w:rFonts w:hint="cs"/>
          <w:rtl/>
        </w:rPr>
      </w:pPr>
      <w:r>
        <w:rPr>
          <w:rFonts w:hint="cs"/>
          <w:rtl/>
        </w:rPr>
        <w:t xml:space="preserve">בעד - 11, נגד </w:t>
      </w:r>
      <w:r>
        <w:rPr>
          <w:rtl/>
        </w:rPr>
        <w:t>–</w:t>
      </w:r>
      <w:r>
        <w:rPr>
          <w:rFonts w:hint="cs"/>
          <w:rtl/>
        </w:rPr>
        <w:t xml:space="preserve"> 13,  אני מצרף את קולו של יושב-ראש הכנסת.</w:t>
      </w:r>
    </w:p>
    <w:p w14:paraId="2CCDA1B7" w14:textId="77777777" w:rsidR="00000000" w:rsidRDefault="00E82A5C">
      <w:pPr>
        <w:pStyle w:val="ac"/>
        <w:rPr>
          <w:rtl/>
        </w:rPr>
      </w:pPr>
      <w:r>
        <w:rPr>
          <w:rtl/>
        </w:rPr>
        <w:br/>
        <w:t>קריאות:</w:t>
      </w:r>
    </w:p>
    <w:p w14:paraId="67C1ADBD" w14:textId="77777777" w:rsidR="00000000" w:rsidRDefault="00E82A5C">
      <w:pPr>
        <w:pStyle w:val="a"/>
        <w:rPr>
          <w:rtl/>
        </w:rPr>
      </w:pPr>
    </w:p>
    <w:p w14:paraId="0C3317B6" w14:textId="77777777" w:rsidR="00000000" w:rsidRDefault="00E82A5C">
      <w:pPr>
        <w:pStyle w:val="a"/>
        <w:rPr>
          <w:rFonts w:hint="cs"/>
          <w:rtl/>
        </w:rPr>
      </w:pPr>
      <w:r>
        <w:rPr>
          <w:rFonts w:hint="cs"/>
          <w:rtl/>
        </w:rPr>
        <w:t>- - -</w:t>
      </w:r>
    </w:p>
    <w:p w14:paraId="1F2151BF" w14:textId="77777777" w:rsidR="00000000" w:rsidRDefault="00E82A5C">
      <w:pPr>
        <w:pStyle w:val="ad"/>
        <w:rPr>
          <w:rtl/>
        </w:rPr>
      </w:pPr>
      <w:r>
        <w:rPr>
          <w:rtl/>
        </w:rPr>
        <w:br/>
        <w:t>היו"ר יולי-יואל אדלשטיין:</w:t>
      </w:r>
    </w:p>
    <w:p w14:paraId="5C49E1CE" w14:textId="77777777" w:rsidR="00000000" w:rsidRDefault="00E82A5C">
      <w:pPr>
        <w:pStyle w:val="a"/>
        <w:rPr>
          <w:rtl/>
        </w:rPr>
      </w:pPr>
    </w:p>
    <w:p w14:paraId="19687860" w14:textId="77777777" w:rsidR="00000000" w:rsidRDefault="00E82A5C">
      <w:pPr>
        <w:pStyle w:val="a"/>
        <w:rPr>
          <w:rFonts w:hint="cs"/>
          <w:rtl/>
        </w:rPr>
      </w:pPr>
      <w:r>
        <w:rPr>
          <w:rFonts w:hint="cs"/>
          <w:rtl/>
        </w:rPr>
        <w:t>ה</w:t>
      </w:r>
      <w:r>
        <w:rPr>
          <w:rFonts w:hint="cs"/>
          <w:rtl/>
        </w:rPr>
        <w:t>צבעתו של שר המשפטים לא נקלטה - לכן נגד זה 13.</w:t>
      </w:r>
    </w:p>
    <w:p w14:paraId="57DEBADD" w14:textId="77777777" w:rsidR="00000000" w:rsidRDefault="00E82A5C">
      <w:pPr>
        <w:pStyle w:val="ac"/>
        <w:rPr>
          <w:rtl/>
        </w:rPr>
      </w:pPr>
      <w:r>
        <w:rPr>
          <w:rtl/>
        </w:rPr>
        <w:br/>
        <w:t>קריאות:</w:t>
      </w:r>
    </w:p>
    <w:p w14:paraId="16B38EC6" w14:textId="77777777" w:rsidR="00000000" w:rsidRDefault="00E82A5C">
      <w:pPr>
        <w:pStyle w:val="a"/>
        <w:rPr>
          <w:rtl/>
        </w:rPr>
      </w:pPr>
    </w:p>
    <w:p w14:paraId="0178F748" w14:textId="77777777" w:rsidR="00000000" w:rsidRDefault="00E82A5C">
      <w:pPr>
        <w:pStyle w:val="a"/>
        <w:rPr>
          <w:rFonts w:hint="cs"/>
          <w:rtl/>
        </w:rPr>
      </w:pPr>
      <w:r>
        <w:rPr>
          <w:rFonts w:hint="cs"/>
          <w:rtl/>
        </w:rPr>
        <w:t>- - -</w:t>
      </w:r>
    </w:p>
    <w:p w14:paraId="18B34539" w14:textId="77777777" w:rsidR="00000000" w:rsidRDefault="00E82A5C">
      <w:pPr>
        <w:pStyle w:val="ad"/>
        <w:rPr>
          <w:rtl/>
        </w:rPr>
      </w:pPr>
      <w:r>
        <w:rPr>
          <w:rtl/>
        </w:rPr>
        <w:br/>
        <w:t>היו"ר יולי-יואל אדלשטיין:</w:t>
      </w:r>
    </w:p>
    <w:p w14:paraId="30735ACD" w14:textId="77777777" w:rsidR="00000000" w:rsidRDefault="00E82A5C">
      <w:pPr>
        <w:pStyle w:val="a"/>
        <w:rPr>
          <w:rtl/>
        </w:rPr>
      </w:pPr>
    </w:p>
    <w:p w14:paraId="546F2733" w14:textId="77777777" w:rsidR="00000000" w:rsidRDefault="00E82A5C">
      <w:pPr>
        <w:pStyle w:val="a"/>
        <w:rPr>
          <w:rFonts w:hint="cs"/>
          <w:rtl/>
        </w:rPr>
      </w:pPr>
      <w:r>
        <w:rPr>
          <w:rFonts w:hint="cs"/>
          <w:rtl/>
        </w:rPr>
        <w:t>חברי הכנסת, כולם יושבים. יש כנראה איזו תקלה בשעונים. אני עושה איפוס. לשבת כולם במקומות. חברת הכנסת ענבל גבריאלי, את מפריעה באמצע הצבעה. אנחנו עשינו איפוס. סגנית המזכי</w:t>
      </w:r>
      <w:r>
        <w:rPr>
          <w:rFonts w:hint="cs"/>
          <w:rtl/>
        </w:rPr>
        <w:t xml:space="preserve">ר, תבדקי מה קורה עם הצבעת השרים. </w:t>
      </w:r>
    </w:p>
    <w:p w14:paraId="473FC4FA" w14:textId="77777777" w:rsidR="00000000" w:rsidRDefault="00E82A5C">
      <w:pPr>
        <w:pStyle w:val="a"/>
        <w:rPr>
          <w:rFonts w:hint="cs"/>
          <w:rtl/>
        </w:rPr>
      </w:pPr>
    </w:p>
    <w:p w14:paraId="74748D20" w14:textId="77777777" w:rsidR="00000000" w:rsidRDefault="00E82A5C">
      <w:pPr>
        <w:pStyle w:val="a"/>
        <w:rPr>
          <w:rFonts w:hint="cs"/>
          <w:rtl/>
        </w:rPr>
      </w:pPr>
      <w:r>
        <w:rPr>
          <w:rFonts w:hint="cs"/>
          <w:rtl/>
        </w:rPr>
        <w:t xml:space="preserve">אנחנו מצביעים פעם נוספת. בעד - מליאה; נגד - להסיר. </w:t>
      </w:r>
    </w:p>
    <w:p w14:paraId="3656EA74" w14:textId="77777777" w:rsidR="00000000" w:rsidRDefault="00E82A5C">
      <w:pPr>
        <w:pStyle w:val="a7"/>
        <w:bidi/>
        <w:rPr>
          <w:rFonts w:hint="cs"/>
          <w:rtl/>
        </w:rPr>
      </w:pPr>
      <w:r>
        <w:rPr>
          <w:rtl/>
        </w:rPr>
        <w:br/>
      </w:r>
      <w:r>
        <w:rPr>
          <w:rFonts w:hint="cs"/>
          <w:rtl/>
        </w:rPr>
        <w:t>הצבעה מס' 19</w:t>
      </w:r>
    </w:p>
    <w:p w14:paraId="3F6D3849" w14:textId="77777777" w:rsidR="00000000" w:rsidRDefault="00E82A5C">
      <w:pPr>
        <w:pStyle w:val="a"/>
        <w:jc w:val="center"/>
        <w:rPr>
          <w:rFonts w:hint="cs"/>
          <w:b/>
          <w:bCs/>
          <w:rtl/>
        </w:rPr>
      </w:pPr>
    </w:p>
    <w:p w14:paraId="5C1521AF" w14:textId="77777777" w:rsidR="00000000" w:rsidRDefault="00E82A5C">
      <w:pPr>
        <w:pStyle w:val="a8"/>
        <w:bidi/>
        <w:rPr>
          <w:rFonts w:hint="cs"/>
          <w:rtl/>
        </w:rPr>
      </w:pPr>
      <w:r>
        <w:rPr>
          <w:rFonts w:hint="cs"/>
          <w:rtl/>
        </w:rPr>
        <w:t>בעד ההצעה לכלול את הנושא בסדר-היום - 12</w:t>
      </w:r>
    </w:p>
    <w:p w14:paraId="31BA1642" w14:textId="77777777" w:rsidR="00000000" w:rsidRDefault="00E82A5C">
      <w:pPr>
        <w:pStyle w:val="a8"/>
        <w:bidi/>
        <w:rPr>
          <w:rFonts w:hint="cs"/>
          <w:rtl/>
        </w:rPr>
      </w:pPr>
      <w:r>
        <w:rPr>
          <w:rFonts w:hint="cs"/>
          <w:rtl/>
        </w:rPr>
        <w:t>בעד ההצעה שלא לכלול את הנושא בסדר-היום - 14</w:t>
      </w:r>
    </w:p>
    <w:p w14:paraId="4AF4BA18" w14:textId="77777777" w:rsidR="00000000" w:rsidRDefault="00E82A5C">
      <w:pPr>
        <w:pStyle w:val="a8"/>
        <w:bidi/>
        <w:rPr>
          <w:rFonts w:hint="cs"/>
          <w:rtl/>
        </w:rPr>
      </w:pPr>
      <w:r>
        <w:rPr>
          <w:rFonts w:hint="cs"/>
          <w:rtl/>
        </w:rPr>
        <w:t>נמנעים - אין</w:t>
      </w:r>
    </w:p>
    <w:p w14:paraId="2993F593" w14:textId="77777777" w:rsidR="00000000" w:rsidRDefault="00E82A5C">
      <w:pPr>
        <w:pStyle w:val="a9"/>
        <w:bidi/>
        <w:rPr>
          <w:rFonts w:hint="cs"/>
          <w:rtl/>
        </w:rPr>
      </w:pPr>
      <w:r>
        <w:rPr>
          <w:rFonts w:hint="cs"/>
          <w:rtl/>
        </w:rPr>
        <w:t>ההצעה שלא לכלול את הנושא בסדר-היום של הכנסת נתקבלה.</w:t>
      </w:r>
    </w:p>
    <w:p w14:paraId="2C40CD7D" w14:textId="77777777" w:rsidR="00000000" w:rsidRDefault="00E82A5C">
      <w:pPr>
        <w:pStyle w:val="ad"/>
        <w:rPr>
          <w:rtl/>
        </w:rPr>
      </w:pPr>
      <w:r>
        <w:rPr>
          <w:rtl/>
        </w:rPr>
        <w:br/>
        <w:t>היו"</w:t>
      </w:r>
      <w:r>
        <w:rPr>
          <w:rtl/>
        </w:rPr>
        <w:t>ר יולי-יואל אדלשטיין:</w:t>
      </w:r>
    </w:p>
    <w:p w14:paraId="4D17FA05" w14:textId="77777777" w:rsidR="00000000" w:rsidRDefault="00E82A5C">
      <w:pPr>
        <w:pStyle w:val="a"/>
        <w:rPr>
          <w:rtl/>
        </w:rPr>
      </w:pPr>
    </w:p>
    <w:p w14:paraId="2BDF61D7" w14:textId="77777777" w:rsidR="00000000" w:rsidRDefault="00E82A5C">
      <w:pPr>
        <w:pStyle w:val="a"/>
        <w:rPr>
          <w:rFonts w:hint="cs"/>
          <w:rtl/>
        </w:rPr>
      </w:pPr>
      <w:r>
        <w:rPr>
          <w:rFonts w:hint="cs"/>
          <w:rtl/>
        </w:rPr>
        <w:t xml:space="preserve">בעד - 12, נגד - 15, בצירוף קולו של יושב-ראש הכנסת. לכן אני קובע שההצעה הוסרה מסדר-היום. תודה.                                         </w:t>
      </w:r>
    </w:p>
    <w:p w14:paraId="33B94EA5" w14:textId="77777777" w:rsidR="00000000" w:rsidRDefault="00E82A5C">
      <w:pPr>
        <w:pStyle w:val="a"/>
        <w:rPr>
          <w:rFonts w:hint="cs"/>
        </w:rPr>
      </w:pPr>
      <w:r>
        <w:rPr>
          <w:rFonts w:hint="cs"/>
          <w:rtl/>
        </w:rPr>
        <w:t xml:space="preserve">                                                     </w:t>
      </w:r>
    </w:p>
    <w:p w14:paraId="670AEC1A" w14:textId="77777777" w:rsidR="00000000" w:rsidRDefault="00E82A5C">
      <w:pPr>
        <w:pStyle w:val="a"/>
        <w:rPr>
          <w:rFonts w:hint="cs"/>
          <w:color w:val="0000FF"/>
          <w:szCs w:val="28"/>
          <w:rtl/>
        </w:rPr>
      </w:pPr>
    </w:p>
    <w:p w14:paraId="29108B52" w14:textId="77777777" w:rsidR="00000000" w:rsidRDefault="00E82A5C">
      <w:pPr>
        <w:pStyle w:val="a"/>
        <w:rPr>
          <w:rFonts w:hint="cs"/>
          <w:color w:val="0000FF"/>
          <w:szCs w:val="28"/>
          <w:rtl/>
        </w:rPr>
      </w:pPr>
    </w:p>
    <w:p w14:paraId="7ABD9583" w14:textId="77777777" w:rsidR="00000000" w:rsidRDefault="00E82A5C">
      <w:pPr>
        <w:pStyle w:val="Subject"/>
        <w:rPr>
          <w:rFonts w:hint="cs"/>
          <w:rtl/>
        </w:rPr>
      </w:pPr>
      <w:r>
        <w:rPr>
          <w:rFonts w:hint="cs"/>
          <w:rtl/>
        </w:rPr>
        <w:t>שאילתות ותשובות</w:t>
      </w:r>
    </w:p>
    <w:p w14:paraId="561DC2CB" w14:textId="77777777" w:rsidR="00000000" w:rsidRDefault="00E82A5C">
      <w:pPr>
        <w:pStyle w:val="a"/>
        <w:rPr>
          <w:rFonts w:hint="cs"/>
          <w:rtl/>
        </w:rPr>
      </w:pPr>
    </w:p>
    <w:p w14:paraId="4EC6B77E" w14:textId="77777777" w:rsidR="00000000" w:rsidRDefault="00E82A5C">
      <w:pPr>
        <w:pStyle w:val="ad"/>
        <w:rPr>
          <w:rFonts w:hint="cs"/>
          <w:rtl/>
        </w:rPr>
      </w:pPr>
      <w:r>
        <w:rPr>
          <w:rtl/>
        </w:rPr>
        <w:t>היו"ר</w:t>
      </w:r>
      <w:r>
        <w:rPr>
          <w:rFonts w:hint="cs"/>
          <w:rtl/>
        </w:rPr>
        <w:t xml:space="preserve"> מוחמד ברכה</w:t>
      </w:r>
      <w:r>
        <w:rPr>
          <w:rtl/>
        </w:rPr>
        <w:t>:</w:t>
      </w:r>
    </w:p>
    <w:p w14:paraId="387A3D22" w14:textId="77777777" w:rsidR="00000000" w:rsidRDefault="00E82A5C">
      <w:pPr>
        <w:pStyle w:val="a"/>
        <w:rPr>
          <w:rFonts w:hint="cs"/>
          <w:rtl/>
        </w:rPr>
      </w:pPr>
    </w:p>
    <w:p w14:paraId="44880B75" w14:textId="77777777" w:rsidR="00000000" w:rsidRDefault="00E82A5C">
      <w:pPr>
        <w:pStyle w:val="a"/>
        <w:rPr>
          <w:rFonts w:hint="cs"/>
          <w:rtl/>
        </w:rPr>
      </w:pPr>
      <w:r>
        <w:rPr>
          <w:rFonts w:hint="cs"/>
          <w:rtl/>
        </w:rPr>
        <w:t xml:space="preserve">נעבור </w:t>
      </w:r>
      <w:r>
        <w:rPr>
          <w:rFonts w:hint="cs"/>
          <w:rtl/>
        </w:rPr>
        <w:t>עתה לשאילתות ותשובות. ישיב שר המשפטים.</w:t>
      </w:r>
    </w:p>
    <w:p w14:paraId="322C53A2" w14:textId="77777777" w:rsidR="00000000" w:rsidRDefault="00E82A5C">
      <w:pPr>
        <w:pStyle w:val="a"/>
        <w:ind w:firstLine="0"/>
        <w:rPr>
          <w:rFonts w:hint="cs"/>
          <w:rtl/>
        </w:rPr>
      </w:pPr>
    </w:p>
    <w:p w14:paraId="6991364E" w14:textId="77777777" w:rsidR="00000000" w:rsidRDefault="00E82A5C">
      <w:pPr>
        <w:pStyle w:val="Query"/>
        <w:jc w:val="center"/>
        <w:rPr>
          <w:rtl/>
        </w:rPr>
      </w:pPr>
      <w:bookmarkStart w:id="173" w:name="CQ10024FI0010024T14_05_2003_14_25_56"/>
      <w:bookmarkEnd w:id="173"/>
      <w:r>
        <w:rPr>
          <w:rtl/>
        </w:rPr>
        <w:t>20. היועצים המשפטיים במשרדי הממשלה</w:t>
      </w:r>
    </w:p>
    <w:p w14:paraId="02DD40FB" w14:textId="77777777" w:rsidR="00000000" w:rsidRDefault="00E82A5C">
      <w:pPr>
        <w:pStyle w:val="a"/>
        <w:rPr>
          <w:rFonts w:hint="cs"/>
          <w:rtl/>
        </w:rPr>
      </w:pPr>
    </w:p>
    <w:p w14:paraId="7D128D36" w14:textId="77777777" w:rsidR="00000000" w:rsidRDefault="00E82A5C">
      <w:pPr>
        <w:pStyle w:val="Heading1"/>
        <w:jc w:val="both"/>
        <w:rPr>
          <w:rFonts w:cs="Arial"/>
          <w:szCs w:val="22"/>
        </w:rPr>
      </w:pPr>
      <w:bookmarkStart w:id="174" w:name="ESQ10024"/>
      <w:bookmarkStart w:id="175" w:name="TextBody8"/>
      <w:bookmarkEnd w:id="174"/>
      <w:r>
        <w:rPr>
          <w:rFonts w:cs="Arial"/>
          <w:bCs/>
          <w:szCs w:val="22"/>
          <w:u w:val="none"/>
          <w:rtl/>
        </w:rPr>
        <w:t>חבר</w:t>
      </w:r>
      <w:bookmarkEnd w:id="175"/>
      <w:r>
        <w:rPr>
          <w:rFonts w:cs="Arial" w:hint="cs"/>
          <w:bCs/>
          <w:szCs w:val="22"/>
          <w:u w:val="none"/>
          <w:rtl/>
        </w:rPr>
        <w:t xml:space="preserve"> הכנסת </w:t>
      </w:r>
      <w:bookmarkStart w:id="176" w:name="TextBody2"/>
      <w:r>
        <w:rPr>
          <w:rFonts w:cs="Arial"/>
          <w:bCs/>
          <w:szCs w:val="22"/>
          <w:u w:val="none"/>
          <w:rtl/>
        </w:rPr>
        <w:t>יולי-יואל אדלשטיין</w:t>
      </w:r>
      <w:bookmarkEnd w:id="176"/>
      <w:r>
        <w:rPr>
          <w:rFonts w:cs="Arial" w:hint="cs"/>
          <w:bCs/>
          <w:szCs w:val="22"/>
          <w:u w:val="none"/>
          <w:rtl/>
        </w:rPr>
        <w:t xml:space="preserve"> </w:t>
      </w:r>
      <w:bookmarkStart w:id="177" w:name="TextBody9"/>
      <w:r>
        <w:rPr>
          <w:rFonts w:cs="Arial"/>
          <w:bCs/>
          <w:szCs w:val="22"/>
          <w:u w:val="none"/>
          <w:rtl/>
        </w:rPr>
        <w:t>שאל</w:t>
      </w:r>
      <w:bookmarkEnd w:id="177"/>
      <w:r>
        <w:rPr>
          <w:rFonts w:cs="Arial" w:hint="cs"/>
          <w:bCs/>
          <w:szCs w:val="22"/>
          <w:u w:val="none"/>
          <w:rtl/>
        </w:rPr>
        <w:t xml:space="preserve"> את</w:t>
      </w:r>
      <w:bookmarkStart w:id="178" w:name="TextBody12"/>
      <w:r>
        <w:rPr>
          <w:rFonts w:cs="Arial"/>
          <w:bCs/>
          <w:szCs w:val="22"/>
          <w:u w:val="none"/>
          <w:rtl/>
        </w:rPr>
        <w:t xml:space="preserve"> שר</w:t>
      </w:r>
      <w:bookmarkEnd w:id="178"/>
      <w:r>
        <w:rPr>
          <w:rFonts w:cs="Arial" w:hint="cs"/>
          <w:bCs/>
          <w:szCs w:val="22"/>
          <w:u w:val="none"/>
          <w:rtl/>
        </w:rPr>
        <w:t xml:space="preserve"> </w:t>
      </w:r>
      <w:bookmarkStart w:id="179" w:name="GMGOVMINISTRYNAME"/>
      <w:r>
        <w:rPr>
          <w:rFonts w:cs="Arial"/>
          <w:bCs/>
          <w:szCs w:val="22"/>
          <w:u w:val="none"/>
          <w:rtl/>
        </w:rPr>
        <w:t>המשפטים</w:t>
      </w:r>
      <w:bookmarkEnd w:id="179"/>
    </w:p>
    <w:p w14:paraId="4BC03B04" w14:textId="77777777" w:rsidR="00000000" w:rsidRDefault="00E82A5C">
      <w:pPr>
        <w:bidi/>
        <w:spacing w:line="360" w:lineRule="auto"/>
        <w:ind w:firstLine="720"/>
        <w:jc w:val="both"/>
        <w:rPr>
          <w:rFonts w:cs="Arial"/>
          <w:sz w:val="28"/>
          <w:szCs w:val="22"/>
        </w:rPr>
      </w:pPr>
      <w:bookmarkStart w:id="180" w:name="TextBody4"/>
      <w:bookmarkEnd w:id="180"/>
      <w:r>
        <w:rPr>
          <w:rFonts w:cs="Arial" w:hint="eastAsia"/>
          <w:sz w:val="28"/>
          <w:szCs w:val="22"/>
          <w:rtl/>
        </w:rPr>
        <w:t>ביום</w:t>
      </w:r>
      <w:r>
        <w:rPr>
          <w:rFonts w:cs="Arial"/>
          <w:sz w:val="28"/>
          <w:szCs w:val="22"/>
          <w:rtl/>
        </w:rPr>
        <w:t xml:space="preserve"> ח' באדר ב' התשס"</w:t>
      </w:r>
      <w:r>
        <w:rPr>
          <w:rFonts w:cs="Arial" w:hint="eastAsia"/>
          <w:sz w:val="28"/>
          <w:szCs w:val="22"/>
          <w:rtl/>
        </w:rPr>
        <w:t>ג</w:t>
      </w:r>
      <w:r>
        <w:rPr>
          <w:rFonts w:cs="Arial"/>
          <w:sz w:val="28"/>
          <w:szCs w:val="22"/>
          <w:rtl/>
        </w:rPr>
        <w:t xml:space="preserve"> (12 במרס 2003):</w:t>
      </w:r>
    </w:p>
    <w:p w14:paraId="28A4F6AD" w14:textId="77777777" w:rsidR="00000000" w:rsidRDefault="00E82A5C">
      <w:pPr>
        <w:bidi/>
        <w:spacing w:line="360" w:lineRule="auto"/>
        <w:ind w:firstLine="523"/>
        <w:jc w:val="both"/>
        <w:rPr>
          <w:rFonts w:cs="Arial" w:hint="cs"/>
          <w:sz w:val="28"/>
          <w:szCs w:val="22"/>
          <w:rtl/>
        </w:rPr>
      </w:pPr>
    </w:p>
    <w:p w14:paraId="5B9805BD" w14:textId="77777777" w:rsidR="00000000" w:rsidRDefault="00E82A5C">
      <w:pPr>
        <w:bidi/>
        <w:spacing w:line="360" w:lineRule="auto"/>
        <w:ind w:firstLine="523"/>
        <w:jc w:val="both"/>
        <w:rPr>
          <w:rFonts w:cs="Arial" w:hint="cs"/>
          <w:sz w:val="28"/>
          <w:szCs w:val="22"/>
          <w:rtl/>
        </w:rPr>
      </w:pPr>
    </w:p>
    <w:p w14:paraId="72211B05" w14:textId="77777777" w:rsidR="00000000" w:rsidRDefault="00E82A5C">
      <w:pPr>
        <w:bidi/>
        <w:spacing w:line="360" w:lineRule="auto"/>
        <w:ind w:firstLine="523"/>
        <w:jc w:val="both"/>
        <w:rPr>
          <w:rFonts w:cs="Arial" w:hint="cs"/>
          <w:sz w:val="28"/>
          <w:szCs w:val="22"/>
          <w:rtl/>
        </w:rPr>
      </w:pPr>
      <w:bookmarkStart w:id="181" w:name="TextBody5"/>
      <w:r>
        <w:rPr>
          <w:rFonts w:cs="Arial"/>
          <w:sz w:val="28"/>
          <w:szCs w:val="22"/>
          <w:rtl/>
        </w:rPr>
        <w:t xml:space="preserve">החשבים במשרדי </w:t>
      </w:r>
      <w:r>
        <w:rPr>
          <w:rFonts w:cs="Arial" w:hint="eastAsia"/>
          <w:sz w:val="28"/>
          <w:szCs w:val="22"/>
          <w:rtl/>
        </w:rPr>
        <w:t>הממשלה</w:t>
      </w:r>
      <w:r>
        <w:rPr>
          <w:rFonts w:cs="Arial"/>
          <w:sz w:val="28"/>
          <w:szCs w:val="22"/>
          <w:rtl/>
        </w:rPr>
        <w:t xml:space="preserve"> מתמנים על</w:t>
      </w:r>
      <w:r>
        <w:rPr>
          <w:rFonts w:cs="Arial" w:hint="cs"/>
          <w:sz w:val="28"/>
          <w:szCs w:val="22"/>
          <w:rtl/>
        </w:rPr>
        <w:t>-</w:t>
      </w:r>
      <w:r>
        <w:rPr>
          <w:rFonts w:cs="Arial"/>
          <w:sz w:val="28"/>
          <w:szCs w:val="22"/>
          <w:rtl/>
        </w:rPr>
        <w:t xml:space="preserve">ידי החשב הכללי במשרד האוצר וכפופים לו ישירות. </w:t>
      </w:r>
      <w:r>
        <w:rPr>
          <w:rFonts w:cs="Arial" w:hint="eastAsia"/>
          <w:sz w:val="28"/>
          <w:szCs w:val="22"/>
          <w:rtl/>
        </w:rPr>
        <w:t>כמו</w:t>
      </w:r>
      <w:r>
        <w:rPr>
          <w:rFonts w:cs="Arial"/>
          <w:sz w:val="28"/>
          <w:szCs w:val="22"/>
          <w:rtl/>
        </w:rPr>
        <w:t xml:space="preserve"> כן, כהונתם </w:t>
      </w:r>
      <w:r>
        <w:rPr>
          <w:rFonts w:cs="Arial"/>
          <w:sz w:val="28"/>
          <w:szCs w:val="22"/>
          <w:rtl/>
        </w:rPr>
        <w:t xml:space="preserve">קצובה לשנים </w:t>
      </w:r>
      <w:r>
        <w:rPr>
          <w:rFonts w:cs="Arial" w:hint="cs"/>
          <w:sz w:val="28"/>
          <w:szCs w:val="22"/>
          <w:rtl/>
        </w:rPr>
        <w:t xml:space="preserve">מספר </w:t>
      </w:r>
      <w:r>
        <w:rPr>
          <w:rFonts w:cs="Arial"/>
          <w:sz w:val="28"/>
          <w:szCs w:val="22"/>
          <w:rtl/>
        </w:rPr>
        <w:t>בלבד.</w:t>
      </w:r>
      <w:r>
        <w:rPr>
          <w:rFonts w:cs="Arial" w:hint="cs"/>
          <w:sz w:val="28"/>
          <w:szCs w:val="22"/>
          <w:rtl/>
        </w:rPr>
        <w:t xml:space="preserve"> </w:t>
      </w:r>
    </w:p>
    <w:p w14:paraId="7B167637" w14:textId="77777777" w:rsidR="00000000" w:rsidRDefault="00E82A5C">
      <w:pPr>
        <w:bidi/>
        <w:spacing w:line="360" w:lineRule="auto"/>
        <w:ind w:firstLine="523"/>
        <w:jc w:val="both"/>
        <w:rPr>
          <w:rFonts w:cs="Arial" w:hint="cs"/>
          <w:sz w:val="28"/>
          <w:szCs w:val="22"/>
          <w:rtl/>
        </w:rPr>
      </w:pPr>
    </w:p>
    <w:p w14:paraId="27C20F4C" w14:textId="77777777" w:rsidR="00000000" w:rsidRDefault="00E82A5C">
      <w:pPr>
        <w:bidi/>
        <w:spacing w:line="360" w:lineRule="auto"/>
        <w:ind w:firstLine="523"/>
        <w:jc w:val="both"/>
        <w:rPr>
          <w:rFonts w:cs="Arial"/>
          <w:sz w:val="28"/>
          <w:szCs w:val="22"/>
          <w:rtl/>
        </w:rPr>
      </w:pPr>
      <w:r>
        <w:rPr>
          <w:rFonts w:cs="Arial" w:hint="cs"/>
          <w:sz w:val="28"/>
          <w:szCs w:val="22"/>
          <w:rtl/>
        </w:rPr>
        <w:t xml:space="preserve">כדי לייעל את </w:t>
      </w:r>
      <w:r>
        <w:rPr>
          <w:rFonts w:cs="Arial"/>
          <w:sz w:val="28"/>
          <w:szCs w:val="22"/>
          <w:rtl/>
        </w:rPr>
        <w:t xml:space="preserve">המערכת </w:t>
      </w:r>
      <w:r>
        <w:rPr>
          <w:rFonts w:cs="Arial" w:hint="eastAsia"/>
          <w:sz w:val="28"/>
          <w:szCs w:val="22"/>
          <w:rtl/>
        </w:rPr>
        <w:t>הציבורית</w:t>
      </w:r>
      <w:r>
        <w:rPr>
          <w:rFonts w:cs="Arial"/>
          <w:sz w:val="28"/>
          <w:szCs w:val="22"/>
          <w:rtl/>
        </w:rPr>
        <w:t xml:space="preserve"> ו</w:t>
      </w:r>
      <w:r>
        <w:rPr>
          <w:rFonts w:cs="Arial" w:hint="cs"/>
          <w:sz w:val="28"/>
          <w:szCs w:val="22"/>
          <w:rtl/>
        </w:rPr>
        <w:t>למנוע</w:t>
      </w:r>
      <w:r>
        <w:rPr>
          <w:rFonts w:cs="Arial"/>
          <w:sz w:val="28"/>
          <w:szCs w:val="22"/>
          <w:rtl/>
        </w:rPr>
        <w:t xml:space="preserve"> שחיקה וה</w:t>
      </w:r>
      <w:r>
        <w:rPr>
          <w:rFonts w:cs="Arial" w:hint="cs"/>
          <w:sz w:val="28"/>
          <w:szCs w:val="22"/>
          <w:rtl/>
        </w:rPr>
        <w:t>י</w:t>
      </w:r>
      <w:r>
        <w:rPr>
          <w:rFonts w:cs="Arial"/>
          <w:sz w:val="28"/>
          <w:szCs w:val="22"/>
          <w:rtl/>
        </w:rPr>
        <w:t>דרדרות מקצועית</w:t>
      </w:r>
      <w:r>
        <w:rPr>
          <w:rFonts w:cs="Arial" w:hint="cs"/>
          <w:sz w:val="28"/>
          <w:szCs w:val="22"/>
          <w:rtl/>
        </w:rPr>
        <w:t xml:space="preserve"> </w:t>
      </w:r>
      <w:r>
        <w:rPr>
          <w:rFonts w:cs="Arial" w:hint="eastAsia"/>
          <w:sz w:val="28"/>
          <w:szCs w:val="22"/>
          <w:rtl/>
        </w:rPr>
        <w:t>–</w:t>
      </w:r>
      <w:r>
        <w:rPr>
          <w:rFonts w:cs="Arial" w:hint="cs"/>
          <w:sz w:val="28"/>
          <w:szCs w:val="22"/>
          <w:rtl/>
        </w:rPr>
        <w:t xml:space="preserve"> </w:t>
      </w:r>
      <w:r>
        <w:rPr>
          <w:rFonts w:cs="Arial" w:hint="eastAsia"/>
          <w:sz w:val="28"/>
          <w:szCs w:val="22"/>
          <w:rtl/>
        </w:rPr>
        <w:t>רצוני</w:t>
      </w:r>
      <w:r>
        <w:rPr>
          <w:rFonts w:cs="Arial"/>
          <w:sz w:val="28"/>
          <w:szCs w:val="22"/>
          <w:rtl/>
        </w:rPr>
        <w:t xml:space="preserve"> לשאול:</w:t>
      </w:r>
    </w:p>
    <w:p w14:paraId="5AD19F10" w14:textId="77777777" w:rsidR="00000000" w:rsidRDefault="00E82A5C">
      <w:pPr>
        <w:bidi/>
        <w:spacing w:line="360" w:lineRule="auto"/>
        <w:ind w:firstLine="523"/>
        <w:jc w:val="both"/>
        <w:rPr>
          <w:rFonts w:cs="Arial" w:hint="cs"/>
          <w:sz w:val="28"/>
          <w:szCs w:val="22"/>
          <w:rtl/>
        </w:rPr>
      </w:pPr>
    </w:p>
    <w:p w14:paraId="36D01B74" w14:textId="77777777" w:rsidR="00000000" w:rsidRDefault="00E82A5C">
      <w:pPr>
        <w:bidi/>
        <w:spacing w:line="360" w:lineRule="auto"/>
        <w:ind w:firstLine="523"/>
        <w:jc w:val="both"/>
        <w:rPr>
          <w:rFonts w:cs="Arial" w:hint="cs"/>
          <w:sz w:val="28"/>
          <w:szCs w:val="22"/>
          <w:rtl/>
        </w:rPr>
      </w:pPr>
      <w:r>
        <w:rPr>
          <w:rFonts w:cs="Arial" w:hint="cs"/>
          <w:sz w:val="28"/>
          <w:szCs w:val="22"/>
          <w:rtl/>
        </w:rPr>
        <w:t xml:space="preserve">1. האם נשקל להחיל </w:t>
      </w:r>
      <w:r>
        <w:rPr>
          <w:rFonts w:cs="Arial"/>
          <w:sz w:val="28"/>
          <w:szCs w:val="22"/>
          <w:rtl/>
        </w:rPr>
        <w:t xml:space="preserve">נוהל זה גם על </w:t>
      </w:r>
      <w:r>
        <w:rPr>
          <w:rFonts w:cs="Arial" w:hint="cs"/>
          <w:sz w:val="28"/>
          <w:szCs w:val="22"/>
          <w:rtl/>
        </w:rPr>
        <w:t>היועצים המשפטיים</w:t>
      </w:r>
      <w:r>
        <w:rPr>
          <w:rFonts w:cs="Arial"/>
          <w:sz w:val="28"/>
          <w:szCs w:val="22"/>
          <w:rtl/>
        </w:rPr>
        <w:t xml:space="preserve"> </w:t>
      </w:r>
      <w:r>
        <w:rPr>
          <w:rFonts w:cs="Arial" w:hint="eastAsia"/>
          <w:sz w:val="28"/>
          <w:szCs w:val="22"/>
          <w:rtl/>
        </w:rPr>
        <w:t>במשרדי</w:t>
      </w:r>
      <w:r>
        <w:rPr>
          <w:rFonts w:cs="Arial"/>
          <w:sz w:val="28"/>
          <w:szCs w:val="22"/>
          <w:rtl/>
        </w:rPr>
        <w:t xml:space="preserve"> הממשלה השונים</w:t>
      </w:r>
      <w:r>
        <w:rPr>
          <w:rFonts w:cs="Arial" w:hint="cs"/>
          <w:sz w:val="28"/>
          <w:szCs w:val="22"/>
          <w:rtl/>
        </w:rPr>
        <w:t>?</w:t>
      </w:r>
      <w:r>
        <w:rPr>
          <w:rFonts w:cs="Arial"/>
          <w:sz w:val="28"/>
          <w:szCs w:val="22"/>
          <w:rtl/>
        </w:rPr>
        <w:t xml:space="preserve"> </w:t>
      </w:r>
    </w:p>
    <w:p w14:paraId="68BA0788" w14:textId="77777777" w:rsidR="00000000" w:rsidRDefault="00E82A5C">
      <w:pPr>
        <w:tabs>
          <w:tab w:val="num" w:pos="926"/>
        </w:tabs>
        <w:bidi/>
        <w:spacing w:line="360" w:lineRule="auto"/>
        <w:jc w:val="both"/>
        <w:rPr>
          <w:rFonts w:cs="Arial" w:hint="cs"/>
          <w:sz w:val="28"/>
          <w:szCs w:val="22"/>
        </w:rPr>
      </w:pPr>
    </w:p>
    <w:p w14:paraId="43BFD6CE" w14:textId="77777777" w:rsidR="00000000" w:rsidRDefault="00E82A5C">
      <w:pPr>
        <w:bidi/>
        <w:spacing w:line="360" w:lineRule="auto"/>
        <w:ind w:firstLine="523"/>
        <w:jc w:val="both"/>
        <w:rPr>
          <w:rFonts w:cs="Arial" w:hint="cs"/>
          <w:sz w:val="28"/>
          <w:szCs w:val="22"/>
        </w:rPr>
      </w:pPr>
      <w:r>
        <w:rPr>
          <w:rFonts w:cs="Arial" w:hint="cs"/>
          <w:sz w:val="28"/>
          <w:szCs w:val="22"/>
          <w:rtl/>
        </w:rPr>
        <w:t xml:space="preserve">2. האם ידרוש משרדך </w:t>
      </w:r>
      <w:r>
        <w:rPr>
          <w:rFonts w:cs="Arial"/>
          <w:sz w:val="28"/>
          <w:szCs w:val="22"/>
          <w:rtl/>
        </w:rPr>
        <w:t xml:space="preserve">את הסמכות למנות </w:t>
      </w:r>
      <w:r>
        <w:rPr>
          <w:rFonts w:cs="Arial" w:hint="cs"/>
          <w:sz w:val="28"/>
          <w:szCs w:val="22"/>
          <w:rtl/>
        </w:rPr>
        <w:t xml:space="preserve">יועצים משפטיים </w:t>
      </w:r>
      <w:r>
        <w:rPr>
          <w:rFonts w:cs="Arial" w:hint="eastAsia"/>
          <w:sz w:val="28"/>
          <w:szCs w:val="22"/>
          <w:rtl/>
        </w:rPr>
        <w:t>במשרדי</w:t>
      </w:r>
      <w:r>
        <w:rPr>
          <w:rFonts w:cs="Arial"/>
          <w:sz w:val="28"/>
          <w:szCs w:val="22"/>
          <w:rtl/>
        </w:rPr>
        <w:t xml:space="preserve"> הממשלה ולקצ</w:t>
      </w:r>
      <w:r>
        <w:rPr>
          <w:rFonts w:cs="Arial" w:hint="cs"/>
          <w:sz w:val="28"/>
          <w:szCs w:val="22"/>
          <w:rtl/>
        </w:rPr>
        <w:t>ו</w:t>
      </w:r>
      <w:r>
        <w:rPr>
          <w:rFonts w:cs="Arial"/>
          <w:sz w:val="28"/>
          <w:szCs w:val="22"/>
          <w:rtl/>
        </w:rPr>
        <w:t>ב את כהונתם ל</w:t>
      </w:r>
      <w:r>
        <w:rPr>
          <w:rFonts w:cs="Arial"/>
          <w:sz w:val="28"/>
          <w:szCs w:val="22"/>
          <w:rtl/>
        </w:rPr>
        <w:t>מספר שנים מוגדר</w:t>
      </w:r>
      <w:r>
        <w:rPr>
          <w:rFonts w:cs="Arial" w:hint="cs"/>
          <w:sz w:val="28"/>
          <w:szCs w:val="22"/>
          <w:rtl/>
        </w:rPr>
        <w:t>?</w:t>
      </w:r>
    </w:p>
    <w:bookmarkEnd w:id="181"/>
    <w:p w14:paraId="31A073FB" w14:textId="77777777" w:rsidR="00000000" w:rsidRDefault="00E82A5C">
      <w:pPr>
        <w:bidi/>
        <w:spacing w:line="360" w:lineRule="auto"/>
        <w:ind w:left="1046"/>
        <w:jc w:val="both"/>
        <w:rPr>
          <w:rFonts w:hint="cs"/>
          <w:rtl/>
        </w:rPr>
      </w:pPr>
    </w:p>
    <w:p w14:paraId="738E212C" w14:textId="77777777" w:rsidR="00000000" w:rsidRDefault="00E82A5C">
      <w:pPr>
        <w:pStyle w:val="SpeakerCon"/>
        <w:rPr>
          <w:rFonts w:hint="cs"/>
          <w:rtl/>
        </w:rPr>
      </w:pPr>
      <w:r>
        <w:rPr>
          <w:rFonts w:hint="cs"/>
          <w:rtl/>
        </w:rPr>
        <w:t>שר המשפטים יוסף לפיד:</w:t>
      </w:r>
    </w:p>
    <w:p w14:paraId="2E9B8FA5" w14:textId="77777777" w:rsidR="00000000" w:rsidRDefault="00E82A5C">
      <w:pPr>
        <w:pStyle w:val="a"/>
        <w:ind w:firstLine="0"/>
        <w:rPr>
          <w:rFonts w:hint="cs"/>
          <w:rtl/>
        </w:rPr>
      </w:pPr>
    </w:p>
    <w:p w14:paraId="20E26DC2" w14:textId="77777777" w:rsidR="00000000" w:rsidRDefault="00E82A5C">
      <w:pPr>
        <w:pStyle w:val="a"/>
        <w:ind w:firstLine="720"/>
        <w:rPr>
          <w:rFonts w:hint="cs"/>
          <w:rtl/>
        </w:rPr>
      </w:pPr>
      <w:r>
        <w:rPr>
          <w:rFonts w:hint="cs"/>
          <w:rtl/>
        </w:rPr>
        <w:t xml:space="preserve">1. ההצעה כי כל היועצים המשפטיים במשרדי הממשלה יהיו עובדי משרד המשפטים, אשר יתמנו על-ידי היועץ המשפטי לממשלה, עלתה כבר פעמים מספר בעבר. בין היתר נדונה ההצעה </w:t>
      </w:r>
      <w:r>
        <w:rPr>
          <w:rtl/>
        </w:rPr>
        <w:t>–</w:t>
      </w:r>
      <w:r>
        <w:rPr>
          <w:rFonts w:hint="cs"/>
          <w:rtl/>
        </w:rPr>
        <w:t xml:space="preserve"> ולא נתקבלה </w:t>
      </w:r>
      <w:r>
        <w:rPr>
          <w:rtl/>
        </w:rPr>
        <w:t>–</w:t>
      </w:r>
      <w:r>
        <w:rPr>
          <w:rFonts w:hint="cs"/>
          <w:rtl/>
        </w:rPr>
        <w:t xml:space="preserve"> בדוח ועדת משנה מהתש"ן-1990, בראשות הגברת טנה</w:t>
      </w:r>
      <w:r>
        <w:rPr>
          <w:rFonts w:hint="cs"/>
          <w:rtl/>
        </w:rPr>
        <w:t xml:space="preserve"> שפניץ ממשרד המשפטים. גם בשנים האחרונות קוימו דיונים בנושא בראשות היועץ המשפטי לממשלה.</w:t>
      </w:r>
    </w:p>
    <w:p w14:paraId="29996386" w14:textId="77777777" w:rsidR="00000000" w:rsidRDefault="00E82A5C">
      <w:pPr>
        <w:pStyle w:val="a"/>
        <w:ind w:firstLine="0"/>
        <w:rPr>
          <w:rFonts w:hint="cs"/>
          <w:rtl/>
        </w:rPr>
      </w:pPr>
    </w:p>
    <w:p w14:paraId="7C8BE06C" w14:textId="77777777" w:rsidR="00000000" w:rsidRDefault="00E82A5C">
      <w:pPr>
        <w:pStyle w:val="a"/>
        <w:ind w:firstLine="720"/>
        <w:rPr>
          <w:rFonts w:hint="cs"/>
          <w:rtl/>
        </w:rPr>
      </w:pPr>
      <w:r>
        <w:rPr>
          <w:rFonts w:hint="cs"/>
          <w:rtl/>
        </w:rPr>
        <w:t>2. לפי שעה לא נמצא, בשקלול, כי יש לשנות מן המצב הקיים. יועץ משפטי למשרד הוא פונקציה אורגנית של המשרד, כעובד המשרד שבו הוא מכהן. עם זאת, כל היועצים המשפטיים בשירות המשפט</w:t>
      </w:r>
      <w:r>
        <w:rPr>
          <w:rFonts w:hint="cs"/>
          <w:rtl/>
        </w:rPr>
        <w:t>י הממשלתי כפופים מקצועית ליועץ המשפטי לממשלה ומונחים על-ידיו, והדבר מוצא ביטוי בעבודה השוטפת ובהבטחת האי-תלות. היועץ המשפטי לממשלה גם הגן לא אחת על יועצים משפטיים מפני ניסיון לפגיעה בהם.</w:t>
      </w:r>
    </w:p>
    <w:p w14:paraId="1D2D79C9" w14:textId="77777777" w:rsidR="00000000" w:rsidRDefault="00E82A5C">
      <w:pPr>
        <w:pStyle w:val="a"/>
        <w:ind w:firstLine="0"/>
        <w:rPr>
          <w:rFonts w:hint="cs"/>
          <w:rtl/>
        </w:rPr>
      </w:pPr>
    </w:p>
    <w:p w14:paraId="74A5D2E2" w14:textId="77777777" w:rsidR="00000000" w:rsidRDefault="00E82A5C">
      <w:pPr>
        <w:pStyle w:val="a"/>
        <w:ind w:firstLine="720"/>
        <w:rPr>
          <w:rFonts w:hint="cs"/>
          <w:rtl/>
        </w:rPr>
      </w:pPr>
      <w:r>
        <w:rPr>
          <w:rFonts w:hint="cs"/>
          <w:rtl/>
        </w:rPr>
        <w:t>עוד יצוין, כי לאחרונה נקבע על-ידי ועדת שירות המדינה הפועלת לפי חוק ש</w:t>
      </w:r>
      <w:r>
        <w:rPr>
          <w:rFonts w:hint="cs"/>
          <w:rtl/>
        </w:rPr>
        <w:t>ירות המדינה (מינויים), שמכרזים פנימיים למשרות המשפטיות בייעוץ המשפטי במשרדי הממשלה יהיו מכרזים בין-משרדיים. הדבר נקבע כדי לפתוח את השירות ולאפשר דינמיות ככל הניתן.</w:t>
      </w:r>
    </w:p>
    <w:p w14:paraId="18981127" w14:textId="77777777" w:rsidR="00000000" w:rsidRDefault="00E82A5C">
      <w:pPr>
        <w:pStyle w:val="a"/>
        <w:ind w:firstLine="0"/>
        <w:rPr>
          <w:rFonts w:hint="cs"/>
          <w:rtl/>
        </w:rPr>
      </w:pPr>
    </w:p>
    <w:p w14:paraId="1CD6D21F" w14:textId="77777777" w:rsidR="00000000" w:rsidRDefault="00E82A5C">
      <w:pPr>
        <w:pStyle w:val="a"/>
        <w:ind w:firstLine="720"/>
        <w:rPr>
          <w:rFonts w:hint="cs"/>
          <w:rtl/>
        </w:rPr>
      </w:pPr>
      <w:r>
        <w:rPr>
          <w:rFonts w:hint="cs"/>
          <w:rtl/>
        </w:rPr>
        <w:t>יצוין גם, כי בנוגע לפרקליטי מחוז ולמנהלי מחלקות בפרקליטות המדינה נקבע לאחרונה הסדר בדבר קצי</w:t>
      </w:r>
      <w:r>
        <w:rPr>
          <w:rFonts w:hint="cs"/>
          <w:rtl/>
        </w:rPr>
        <w:t>בת כהונה. לא נקבע הסדר כזה לגבי יועצים משפטיים, אף כי לדעת היועץ המשפטי לממשלה הוא ראוי לבחינה עם נציבות שירות המדינה.</w:t>
      </w:r>
    </w:p>
    <w:p w14:paraId="7847B7A4" w14:textId="77777777" w:rsidR="00000000" w:rsidRDefault="00E82A5C">
      <w:pPr>
        <w:pStyle w:val="a"/>
        <w:ind w:firstLine="0"/>
        <w:rPr>
          <w:rFonts w:hint="cs"/>
          <w:rtl/>
        </w:rPr>
      </w:pPr>
    </w:p>
    <w:p w14:paraId="725CFA3F" w14:textId="77777777" w:rsidR="00000000" w:rsidRDefault="00E82A5C">
      <w:pPr>
        <w:pStyle w:val="a"/>
        <w:ind w:firstLine="720"/>
        <w:rPr>
          <w:rFonts w:hint="cs"/>
          <w:rtl/>
        </w:rPr>
      </w:pPr>
      <w:r>
        <w:rPr>
          <w:rFonts w:hint="cs"/>
          <w:rtl/>
        </w:rPr>
        <w:t>ככלל, היועצים המשפטיים מכהנים בחוזה בכירים קצוב שנים, אך הפסקת כהונתם כפופה להסכמת היועץ המשפטי לממשלה, כדי למנוע תלות פוליטית.</w:t>
      </w:r>
    </w:p>
    <w:p w14:paraId="73F943D6" w14:textId="77777777" w:rsidR="00000000" w:rsidRDefault="00E82A5C">
      <w:pPr>
        <w:pStyle w:val="a"/>
        <w:ind w:firstLine="0"/>
        <w:rPr>
          <w:rFonts w:hint="cs"/>
          <w:rtl/>
        </w:rPr>
      </w:pPr>
    </w:p>
    <w:p w14:paraId="3CAC59CF" w14:textId="77777777" w:rsidR="00000000" w:rsidRDefault="00E82A5C">
      <w:pPr>
        <w:pStyle w:val="ad"/>
        <w:rPr>
          <w:rFonts w:hint="cs"/>
          <w:rtl/>
        </w:rPr>
      </w:pPr>
      <w:r>
        <w:rPr>
          <w:rtl/>
        </w:rPr>
        <w:t>היו"ר</w:t>
      </w:r>
      <w:r>
        <w:rPr>
          <w:rFonts w:hint="cs"/>
          <w:rtl/>
        </w:rPr>
        <w:t xml:space="preserve"> מ</w:t>
      </w:r>
      <w:r>
        <w:rPr>
          <w:rFonts w:hint="cs"/>
          <w:rtl/>
        </w:rPr>
        <w:t>וחמד ברכה</w:t>
      </w:r>
      <w:r>
        <w:rPr>
          <w:rtl/>
        </w:rPr>
        <w:t>:</w:t>
      </w:r>
    </w:p>
    <w:p w14:paraId="3AFE37C9" w14:textId="77777777" w:rsidR="00000000" w:rsidRDefault="00E82A5C">
      <w:pPr>
        <w:pStyle w:val="a"/>
        <w:rPr>
          <w:rFonts w:hint="cs"/>
          <w:rtl/>
        </w:rPr>
      </w:pPr>
    </w:p>
    <w:p w14:paraId="45AEEED7" w14:textId="77777777" w:rsidR="00000000" w:rsidRDefault="00E82A5C">
      <w:pPr>
        <w:pStyle w:val="a"/>
        <w:rPr>
          <w:rFonts w:hint="cs"/>
          <w:rtl/>
        </w:rPr>
      </w:pPr>
      <w:r>
        <w:rPr>
          <w:rFonts w:hint="cs"/>
          <w:rtl/>
        </w:rPr>
        <w:t>תודה רבה, אדוני. שאלה נוספת לחבר הכנסת אדלשטיין.</w:t>
      </w:r>
    </w:p>
    <w:p w14:paraId="630D7942" w14:textId="77777777" w:rsidR="00000000" w:rsidRDefault="00E82A5C">
      <w:pPr>
        <w:pStyle w:val="a"/>
        <w:ind w:firstLine="0"/>
        <w:rPr>
          <w:rFonts w:hint="cs"/>
          <w:rtl/>
        </w:rPr>
      </w:pPr>
    </w:p>
    <w:p w14:paraId="16F1B9F0" w14:textId="77777777" w:rsidR="00000000" w:rsidRDefault="00E82A5C">
      <w:pPr>
        <w:pStyle w:val="ac"/>
        <w:rPr>
          <w:rtl/>
        </w:rPr>
      </w:pPr>
      <w:r>
        <w:rPr>
          <w:rFonts w:hint="eastAsia"/>
          <w:rtl/>
        </w:rPr>
        <w:t>יולי</w:t>
      </w:r>
      <w:r>
        <w:rPr>
          <w:rtl/>
        </w:rPr>
        <w:t>-יואל אדלשטיין (הליכוד):</w:t>
      </w:r>
    </w:p>
    <w:p w14:paraId="5276E150" w14:textId="77777777" w:rsidR="00000000" w:rsidRDefault="00E82A5C">
      <w:pPr>
        <w:pStyle w:val="a"/>
        <w:rPr>
          <w:rFonts w:hint="cs"/>
          <w:rtl/>
        </w:rPr>
      </w:pPr>
    </w:p>
    <w:p w14:paraId="35AE8B96" w14:textId="77777777" w:rsidR="00000000" w:rsidRDefault="00E82A5C">
      <w:pPr>
        <w:pStyle w:val="a"/>
        <w:rPr>
          <w:rFonts w:hint="cs"/>
          <w:rtl/>
        </w:rPr>
      </w:pPr>
      <w:r>
        <w:rPr>
          <w:rFonts w:hint="cs"/>
          <w:rtl/>
        </w:rPr>
        <w:t>אדוני שר המשפטים, קודם כול, שמחתי לשמוע מפיך שהמכרזים למשרת היועץ המשפטי במשרד ממשלתי זה או אחר יהיו מכרזים בין-משרדיים. זה בהחלט יאפשר איזה ניוד של כוח-אדם. אבל מא</w:t>
      </w:r>
      <w:r>
        <w:rPr>
          <w:rFonts w:hint="cs"/>
          <w:rtl/>
        </w:rPr>
        <w:t>ידך גיסא ברצוני לשאול: האם כבודו לא חושב שעבודתם של יועץ או יועצת משפטית במשרד ממשלתי במשך עשר, 20 ולפעמים 30 שנה, מוסיפה מבחינה מקצועית מצד אחד, ומצד שני היא אולי גורמת לשחיקה? הראיה שהבאתי היא פעילות של החשבים מטעם החשב הכללי במשרדים שונים, שמתחלפים כל ש</w:t>
      </w:r>
      <w:r>
        <w:rPr>
          <w:rFonts w:hint="cs"/>
          <w:rtl/>
        </w:rPr>
        <w:t>נתיים, שלוש שנים, ולא שמעתי תלונות שהחשב הוא לא מקצועי, כי הוא מכהן במשרד זה או אחר תקופה קצובה. תודה.</w:t>
      </w:r>
    </w:p>
    <w:p w14:paraId="042DC4F3" w14:textId="77777777" w:rsidR="00000000" w:rsidRDefault="00E82A5C">
      <w:pPr>
        <w:pStyle w:val="a"/>
        <w:ind w:firstLine="0"/>
        <w:rPr>
          <w:rFonts w:hint="cs"/>
          <w:rtl/>
        </w:rPr>
      </w:pPr>
    </w:p>
    <w:p w14:paraId="6AE94E61" w14:textId="77777777" w:rsidR="00000000" w:rsidRDefault="00E82A5C">
      <w:pPr>
        <w:pStyle w:val="SpeakerCon"/>
        <w:rPr>
          <w:rtl/>
        </w:rPr>
      </w:pPr>
      <w:bookmarkStart w:id="182" w:name="FS000000490T14_05_2003_14_42_55C"/>
      <w:bookmarkStart w:id="183" w:name="FS000000490T14_05_2003_14_43_02C"/>
      <w:bookmarkStart w:id="184" w:name="FS000000517T14_05_2003_14_43_18"/>
      <w:bookmarkEnd w:id="182"/>
      <w:bookmarkEnd w:id="183"/>
      <w:bookmarkEnd w:id="184"/>
      <w:r>
        <w:rPr>
          <w:rtl/>
        </w:rPr>
        <w:t>שר המשפטים יוסף לפיד:</w:t>
      </w:r>
    </w:p>
    <w:p w14:paraId="1370D09C" w14:textId="77777777" w:rsidR="00000000" w:rsidRDefault="00E82A5C">
      <w:pPr>
        <w:pStyle w:val="a"/>
        <w:rPr>
          <w:rtl/>
        </w:rPr>
      </w:pPr>
    </w:p>
    <w:p w14:paraId="69FF9D67" w14:textId="77777777" w:rsidR="00000000" w:rsidRDefault="00E82A5C">
      <w:pPr>
        <w:pStyle w:val="a"/>
        <w:rPr>
          <w:rFonts w:hint="cs"/>
          <w:rtl/>
        </w:rPr>
      </w:pPr>
      <w:r>
        <w:rPr>
          <w:rFonts w:hint="cs"/>
          <w:rtl/>
        </w:rPr>
        <w:t>ידוע לך שהחשב היום הוא שליח של משרד האוצר, בעוד היועץ המשפטי הוא לא שליח של היועץ המשפטי לממשלה. הוא כפוף לו רק בעניינים המשפטיים</w:t>
      </w:r>
      <w:r>
        <w:rPr>
          <w:rFonts w:hint="cs"/>
          <w:rtl/>
        </w:rPr>
        <w:t xml:space="preserve"> העקרוניים והוא פועל במסגרת המשרד שבו הוא נמצא. לכן המעמד שלו שונה מזה של החשב.</w:t>
      </w:r>
    </w:p>
    <w:p w14:paraId="0E46631F" w14:textId="77777777" w:rsidR="00000000" w:rsidRDefault="00E82A5C">
      <w:pPr>
        <w:pStyle w:val="a"/>
        <w:ind w:firstLine="0"/>
        <w:rPr>
          <w:rFonts w:hint="cs"/>
          <w:rtl/>
        </w:rPr>
      </w:pPr>
    </w:p>
    <w:p w14:paraId="3D55428D" w14:textId="77777777" w:rsidR="00000000" w:rsidRDefault="00E82A5C">
      <w:pPr>
        <w:pStyle w:val="ad"/>
        <w:rPr>
          <w:rtl/>
        </w:rPr>
      </w:pPr>
      <w:r>
        <w:rPr>
          <w:rtl/>
        </w:rPr>
        <w:t>היו"ר</w:t>
      </w:r>
      <w:r>
        <w:rPr>
          <w:rFonts w:hint="cs"/>
          <w:rtl/>
        </w:rPr>
        <w:t xml:space="preserve"> מוחמד ברכה</w:t>
      </w:r>
      <w:r>
        <w:rPr>
          <w:rtl/>
        </w:rPr>
        <w:t>:</w:t>
      </w:r>
    </w:p>
    <w:p w14:paraId="0AE6EE19" w14:textId="77777777" w:rsidR="00000000" w:rsidRDefault="00E82A5C">
      <w:pPr>
        <w:pStyle w:val="a"/>
        <w:rPr>
          <w:rtl/>
        </w:rPr>
      </w:pPr>
    </w:p>
    <w:p w14:paraId="5848E483" w14:textId="77777777" w:rsidR="00000000" w:rsidRDefault="00E82A5C">
      <w:pPr>
        <w:pStyle w:val="a"/>
        <w:rPr>
          <w:rFonts w:hint="cs"/>
          <w:rtl/>
        </w:rPr>
      </w:pPr>
      <w:r>
        <w:rPr>
          <w:rFonts w:hint="cs"/>
          <w:rtl/>
        </w:rPr>
        <w:t xml:space="preserve">תודה, אדוני. שר המשפטים ישיב על שאילתא מס' 105, של חבר הכנסת וילנאי. חבר הכנסת וילנאי אינו כאן, התשובה תועבר לפרוטוקול. </w:t>
      </w:r>
    </w:p>
    <w:p w14:paraId="7F734E9A" w14:textId="77777777" w:rsidR="00000000" w:rsidRDefault="00E82A5C">
      <w:pPr>
        <w:pStyle w:val="a"/>
        <w:ind w:firstLine="0"/>
        <w:rPr>
          <w:rtl/>
        </w:rPr>
      </w:pPr>
    </w:p>
    <w:p w14:paraId="059B620F" w14:textId="77777777" w:rsidR="00000000" w:rsidRDefault="00E82A5C">
      <w:pPr>
        <w:pStyle w:val="a"/>
        <w:ind w:firstLine="0"/>
        <w:rPr>
          <w:rFonts w:hint="cs"/>
          <w:rtl/>
        </w:rPr>
      </w:pPr>
    </w:p>
    <w:p w14:paraId="350D9385" w14:textId="77777777" w:rsidR="00000000" w:rsidRDefault="00E82A5C">
      <w:pPr>
        <w:pStyle w:val="Query"/>
        <w:jc w:val="center"/>
        <w:rPr>
          <w:rFonts w:hint="cs"/>
          <w:rtl/>
        </w:rPr>
      </w:pPr>
      <w:bookmarkStart w:id="185" w:name="CQ10747FI0010747T14_05_2003_14_44_39"/>
      <w:bookmarkEnd w:id="185"/>
      <w:r>
        <w:rPr>
          <w:rtl/>
        </w:rPr>
        <w:t xml:space="preserve">105. </w:t>
      </w:r>
      <w:r>
        <w:rPr>
          <w:rFonts w:hint="cs"/>
          <w:rtl/>
        </w:rPr>
        <w:t xml:space="preserve">חקירת חשדות כלפי </w:t>
      </w:r>
      <w:r>
        <w:rPr>
          <w:rtl/>
        </w:rPr>
        <w:t xml:space="preserve">שופטי </w:t>
      </w:r>
      <w:r>
        <w:rPr>
          <w:rFonts w:hint="cs"/>
          <w:rtl/>
        </w:rPr>
        <w:t>כדורג</w:t>
      </w:r>
      <w:r>
        <w:rPr>
          <w:rFonts w:hint="cs"/>
          <w:rtl/>
        </w:rPr>
        <w:t>ל</w:t>
      </w:r>
    </w:p>
    <w:p w14:paraId="64E12663" w14:textId="77777777" w:rsidR="00000000" w:rsidRDefault="00E82A5C">
      <w:pPr>
        <w:pStyle w:val="a"/>
        <w:rPr>
          <w:rtl/>
        </w:rPr>
      </w:pPr>
    </w:p>
    <w:p w14:paraId="2C8A9256" w14:textId="77777777" w:rsidR="00000000" w:rsidRDefault="00E82A5C">
      <w:pPr>
        <w:pStyle w:val="Heading1"/>
        <w:jc w:val="both"/>
        <w:rPr>
          <w:rFonts w:cs="Arial"/>
          <w:szCs w:val="22"/>
        </w:rPr>
      </w:pPr>
      <w:bookmarkStart w:id="186" w:name="ESQ10747"/>
      <w:bookmarkEnd w:id="186"/>
      <w:r>
        <w:rPr>
          <w:rFonts w:cs="Arial"/>
          <w:bCs/>
          <w:szCs w:val="22"/>
          <w:u w:val="none"/>
          <w:rtl/>
        </w:rPr>
        <w:t>חבר</w:t>
      </w:r>
      <w:r>
        <w:rPr>
          <w:rFonts w:cs="Arial" w:hint="cs"/>
          <w:bCs/>
          <w:szCs w:val="22"/>
          <w:u w:val="none"/>
          <w:rtl/>
        </w:rPr>
        <w:t xml:space="preserve"> הכנסת </w:t>
      </w:r>
      <w:r>
        <w:rPr>
          <w:rFonts w:cs="Arial"/>
          <w:bCs/>
          <w:szCs w:val="22"/>
          <w:u w:val="none"/>
          <w:rtl/>
        </w:rPr>
        <w:t>מתן וילנאי</w:t>
      </w:r>
      <w:r>
        <w:rPr>
          <w:rFonts w:cs="Arial" w:hint="cs"/>
          <w:bCs/>
          <w:szCs w:val="22"/>
          <w:u w:val="none"/>
          <w:rtl/>
        </w:rPr>
        <w:t xml:space="preserve"> </w:t>
      </w:r>
      <w:r>
        <w:rPr>
          <w:rFonts w:cs="Arial"/>
          <w:bCs/>
          <w:szCs w:val="22"/>
          <w:u w:val="none"/>
          <w:rtl/>
        </w:rPr>
        <w:t>שאל</w:t>
      </w:r>
      <w:r>
        <w:rPr>
          <w:rFonts w:cs="Arial" w:hint="cs"/>
          <w:bCs/>
          <w:szCs w:val="22"/>
          <w:u w:val="none"/>
          <w:rtl/>
        </w:rPr>
        <w:t xml:space="preserve"> את</w:t>
      </w:r>
      <w:r>
        <w:rPr>
          <w:rFonts w:cs="Arial"/>
          <w:bCs/>
          <w:szCs w:val="22"/>
          <w:u w:val="none"/>
          <w:rtl/>
        </w:rPr>
        <w:t xml:space="preserve"> שר</w:t>
      </w:r>
      <w:r>
        <w:rPr>
          <w:rFonts w:cs="Arial" w:hint="cs"/>
          <w:bCs/>
          <w:szCs w:val="22"/>
          <w:u w:val="none"/>
          <w:rtl/>
        </w:rPr>
        <w:t xml:space="preserve"> </w:t>
      </w:r>
      <w:r>
        <w:rPr>
          <w:rFonts w:cs="Arial"/>
          <w:bCs/>
          <w:szCs w:val="22"/>
          <w:u w:val="none"/>
          <w:rtl/>
        </w:rPr>
        <w:t>המשפטים</w:t>
      </w:r>
    </w:p>
    <w:p w14:paraId="5B1CB612" w14:textId="77777777" w:rsidR="00000000" w:rsidRDefault="00E82A5C">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ט</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 באפריל 2003):</w:t>
      </w:r>
    </w:p>
    <w:p w14:paraId="7781BFA8" w14:textId="77777777" w:rsidR="00000000" w:rsidRDefault="00E82A5C">
      <w:pPr>
        <w:bidi/>
        <w:spacing w:line="360" w:lineRule="auto"/>
        <w:ind w:firstLine="523"/>
        <w:jc w:val="both"/>
        <w:rPr>
          <w:rFonts w:cs="Arial" w:hint="cs"/>
          <w:sz w:val="28"/>
          <w:szCs w:val="22"/>
          <w:rtl/>
        </w:rPr>
      </w:pPr>
    </w:p>
    <w:p w14:paraId="47A2782E" w14:textId="77777777" w:rsidR="00000000" w:rsidRDefault="00E82A5C">
      <w:pPr>
        <w:bidi/>
        <w:spacing w:line="360" w:lineRule="auto"/>
        <w:ind w:firstLine="523"/>
        <w:jc w:val="both"/>
        <w:rPr>
          <w:rFonts w:cs="Arial" w:hint="cs"/>
          <w:sz w:val="28"/>
          <w:szCs w:val="22"/>
        </w:rPr>
      </w:pPr>
    </w:p>
    <w:p w14:paraId="3EE96922" w14:textId="77777777" w:rsidR="00000000" w:rsidRDefault="00E82A5C">
      <w:pPr>
        <w:bidi/>
        <w:spacing w:line="360" w:lineRule="auto"/>
        <w:ind w:firstLine="720"/>
        <w:jc w:val="both"/>
        <w:rPr>
          <w:rFonts w:cs="Arial"/>
          <w:sz w:val="28"/>
          <w:szCs w:val="22"/>
          <w:rtl/>
        </w:rPr>
      </w:pPr>
      <w:bookmarkStart w:id="187" w:name="TextBody3"/>
      <w:r>
        <w:rPr>
          <w:rFonts w:cs="Arial"/>
          <w:sz w:val="28"/>
          <w:szCs w:val="22"/>
          <w:rtl/>
        </w:rPr>
        <w:t xml:space="preserve">פרשת </w:t>
      </w:r>
      <w:r>
        <w:rPr>
          <w:rFonts w:cs="Arial" w:hint="cs"/>
          <w:sz w:val="28"/>
          <w:szCs w:val="22"/>
          <w:rtl/>
        </w:rPr>
        <w:t>"</w:t>
      </w:r>
      <w:r>
        <w:rPr>
          <w:rFonts w:cs="Arial"/>
          <w:sz w:val="28"/>
          <w:szCs w:val="22"/>
          <w:rtl/>
        </w:rPr>
        <w:t>שופטים באדום</w:t>
      </w:r>
      <w:r>
        <w:rPr>
          <w:rFonts w:cs="Arial" w:hint="cs"/>
          <w:sz w:val="28"/>
          <w:szCs w:val="22"/>
          <w:rtl/>
        </w:rPr>
        <w:t>"</w:t>
      </w:r>
      <w:r>
        <w:rPr>
          <w:rFonts w:cs="Arial"/>
          <w:sz w:val="28"/>
          <w:szCs w:val="22"/>
          <w:rtl/>
        </w:rPr>
        <w:t xml:space="preserve"> שנחשפה בדצמבר</w:t>
      </w:r>
      <w:r>
        <w:rPr>
          <w:rFonts w:cs="Arial" w:hint="cs"/>
          <w:sz w:val="28"/>
          <w:szCs w:val="22"/>
          <w:rtl/>
        </w:rPr>
        <w:t xml:space="preserve"> </w:t>
      </w:r>
      <w:r>
        <w:rPr>
          <w:rFonts w:cs="Arial"/>
          <w:sz w:val="28"/>
          <w:szCs w:val="22"/>
          <w:rtl/>
        </w:rPr>
        <w:t xml:space="preserve">2001 העלתה חשדות חמורים לגבי מעורבות </w:t>
      </w:r>
      <w:r>
        <w:rPr>
          <w:rFonts w:cs="Arial" w:hint="cs"/>
          <w:sz w:val="28"/>
          <w:szCs w:val="22"/>
          <w:rtl/>
        </w:rPr>
        <w:t>שופטי כדורגל ב</w:t>
      </w:r>
      <w:r>
        <w:rPr>
          <w:rFonts w:cs="Arial"/>
          <w:sz w:val="28"/>
          <w:szCs w:val="22"/>
          <w:rtl/>
        </w:rPr>
        <w:t>שחיתות ו</w:t>
      </w:r>
      <w:r>
        <w:rPr>
          <w:rFonts w:cs="Arial" w:hint="cs"/>
          <w:sz w:val="28"/>
          <w:szCs w:val="22"/>
          <w:rtl/>
        </w:rPr>
        <w:t>ב</w:t>
      </w:r>
      <w:r>
        <w:rPr>
          <w:rFonts w:cs="Arial"/>
          <w:sz w:val="28"/>
          <w:szCs w:val="22"/>
          <w:rtl/>
        </w:rPr>
        <w:t>הימורים בלתי</w:t>
      </w:r>
      <w:r>
        <w:rPr>
          <w:rFonts w:cs="Arial" w:hint="cs"/>
          <w:sz w:val="28"/>
          <w:szCs w:val="22"/>
          <w:rtl/>
        </w:rPr>
        <w:t xml:space="preserve"> </w:t>
      </w:r>
      <w:r>
        <w:rPr>
          <w:rFonts w:cs="Arial"/>
          <w:sz w:val="28"/>
          <w:szCs w:val="22"/>
          <w:rtl/>
        </w:rPr>
        <w:t xml:space="preserve">חוקיים בכדורגל הישראלי. ממצאי החקירה הועברו לפרקליטות לפני כחצי </w:t>
      </w:r>
      <w:r>
        <w:rPr>
          <w:rFonts w:cs="Arial"/>
          <w:sz w:val="28"/>
          <w:szCs w:val="22"/>
          <w:rtl/>
        </w:rPr>
        <w:t>שנה.</w:t>
      </w:r>
    </w:p>
    <w:p w14:paraId="1B7310D3" w14:textId="77777777" w:rsidR="00000000" w:rsidRDefault="00E82A5C">
      <w:pPr>
        <w:bidi/>
        <w:spacing w:line="360" w:lineRule="auto"/>
        <w:ind w:firstLine="720"/>
        <w:jc w:val="both"/>
        <w:rPr>
          <w:rFonts w:cs="Arial"/>
          <w:sz w:val="28"/>
          <w:szCs w:val="22"/>
          <w:rtl/>
        </w:rPr>
      </w:pPr>
    </w:p>
    <w:bookmarkEnd w:id="187"/>
    <w:p w14:paraId="28592F78" w14:textId="77777777" w:rsidR="00000000" w:rsidRDefault="00E82A5C">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007EC6A5" w14:textId="77777777" w:rsidR="00000000" w:rsidRDefault="00E82A5C">
      <w:pPr>
        <w:bidi/>
        <w:spacing w:line="360" w:lineRule="auto"/>
        <w:ind w:firstLine="720"/>
        <w:jc w:val="both"/>
        <w:rPr>
          <w:rFonts w:cs="Arial"/>
          <w:sz w:val="28"/>
          <w:szCs w:val="22"/>
        </w:rPr>
      </w:pPr>
    </w:p>
    <w:p w14:paraId="1A975653" w14:textId="77777777" w:rsidR="00000000" w:rsidRDefault="00E82A5C">
      <w:pPr>
        <w:bidi/>
        <w:spacing w:line="360" w:lineRule="auto"/>
        <w:ind w:firstLine="720"/>
        <w:jc w:val="both"/>
        <w:rPr>
          <w:rFonts w:cs="Arial" w:hint="cs"/>
          <w:sz w:val="28"/>
          <w:szCs w:val="22"/>
          <w:rtl/>
        </w:rPr>
      </w:pPr>
      <w:r>
        <w:rPr>
          <w:rFonts w:cs="Arial" w:hint="cs"/>
          <w:sz w:val="28"/>
          <w:szCs w:val="22"/>
          <w:rtl/>
        </w:rPr>
        <w:t xml:space="preserve">1. </w:t>
      </w:r>
      <w:r>
        <w:rPr>
          <w:rFonts w:cs="Arial"/>
          <w:sz w:val="28"/>
          <w:szCs w:val="22"/>
          <w:rtl/>
        </w:rPr>
        <w:t>היכן עומדת החקירה</w:t>
      </w:r>
      <w:r>
        <w:rPr>
          <w:rFonts w:cs="Arial" w:hint="cs"/>
          <w:sz w:val="28"/>
          <w:szCs w:val="22"/>
          <w:rtl/>
        </w:rPr>
        <w:t>?</w:t>
      </w:r>
    </w:p>
    <w:p w14:paraId="3AD77257" w14:textId="77777777" w:rsidR="00000000" w:rsidRDefault="00E82A5C">
      <w:pPr>
        <w:bidi/>
        <w:spacing w:line="360" w:lineRule="auto"/>
        <w:ind w:firstLine="720"/>
        <w:jc w:val="both"/>
        <w:rPr>
          <w:rFonts w:cs="Arial" w:hint="cs"/>
          <w:sz w:val="28"/>
          <w:szCs w:val="22"/>
        </w:rPr>
      </w:pPr>
    </w:p>
    <w:p w14:paraId="764A3DD2" w14:textId="77777777" w:rsidR="00000000" w:rsidRDefault="00E82A5C">
      <w:pPr>
        <w:bidi/>
        <w:spacing w:line="360" w:lineRule="auto"/>
        <w:ind w:firstLine="720"/>
        <w:jc w:val="both"/>
        <w:rPr>
          <w:rFonts w:cs="Arial"/>
          <w:sz w:val="28"/>
          <w:szCs w:val="22"/>
          <w:rtl/>
        </w:rPr>
      </w:pPr>
      <w:r>
        <w:rPr>
          <w:rFonts w:cs="Arial" w:hint="cs"/>
          <w:sz w:val="28"/>
          <w:szCs w:val="22"/>
          <w:rtl/>
        </w:rPr>
        <w:t>2. האם</w:t>
      </w:r>
      <w:r>
        <w:rPr>
          <w:rFonts w:cs="Arial"/>
          <w:sz w:val="28"/>
          <w:szCs w:val="22"/>
          <w:rtl/>
        </w:rPr>
        <w:t xml:space="preserve"> צפויים כתבי אישום</w:t>
      </w:r>
      <w:r>
        <w:rPr>
          <w:rFonts w:cs="Arial" w:hint="cs"/>
          <w:sz w:val="28"/>
          <w:szCs w:val="22"/>
          <w:rtl/>
        </w:rPr>
        <w:t>,</w:t>
      </w:r>
      <w:r>
        <w:rPr>
          <w:rFonts w:cs="Arial"/>
          <w:sz w:val="28"/>
          <w:szCs w:val="22"/>
          <w:rtl/>
        </w:rPr>
        <w:t xml:space="preserve"> </w:t>
      </w:r>
      <w:r>
        <w:rPr>
          <w:rFonts w:cs="Arial" w:hint="cs"/>
          <w:sz w:val="28"/>
          <w:szCs w:val="22"/>
          <w:rtl/>
        </w:rPr>
        <w:t xml:space="preserve">ואם כן </w:t>
      </w:r>
      <w:r>
        <w:rPr>
          <w:rFonts w:cs="Arial" w:hint="eastAsia"/>
          <w:sz w:val="28"/>
          <w:szCs w:val="22"/>
          <w:rtl/>
        </w:rPr>
        <w:t>–</w:t>
      </w:r>
      <w:r>
        <w:rPr>
          <w:rFonts w:cs="Arial" w:hint="cs"/>
          <w:sz w:val="28"/>
          <w:szCs w:val="22"/>
          <w:rtl/>
        </w:rPr>
        <w:t xml:space="preserve"> מתי</w:t>
      </w:r>
      <w:r>
        <w:rPr>
          <w:rFonts w:cs="Arial"/>
          <w:sz w:val="28"/>
          <w:szCs w:val="22"/>
          <w:rtl/>
        </w:rPr>
        <w:t>?</w:t>
      </w:r>
    </w:p>
    <w:p w14:paraId="19328B17" w14:textId="77777777" w:rsidR="00000000" w:rsidRDefault="00E82A5C">
      <w:pPr>
        <w:bidi/>
        <w:spacing w:line="360" w:lineRule="auto"/>
        <w:ind w:firstLine="720"/>
        <w:jc w:val="both"/>
        <w:rPr>
          <w:rFonts w:cs="Arial"/>
          <w:sz w:val="28"/>
          <w:szCs w:val="22"/>
          <w:rtl/>
        </w:rPr>
      </w:pPr>
    </w:p>
    <w:p w14:paraId="430EB71D" w14:textId="77777777" w:rsidR="00000000" w:rsidRDefault="00E82A5C">
      <w:pPr>
        <w:pStyle w:val="SpeakerCon"/>
        <w:rPr>
          <w:rFonts w:hint="cs"/>
          <w:rtl/>
        </w:rPr>
      </w:pPr>
      <w:r>
        <w:rPr>
          <w:rFonts w:hint="cs"/>
          <w:rtl/>
        </w:rPr>
        <w:t>תשובת שר המשפטים יוסף לפיד:</w:t>
      </w:r>
    </w:p>
    <w:p w14:paraId="2693B17F" w14:textId="77777777" w:rsidR="00000000" w:rsidRDefault="00E82A5C">
      <w:pPr>
        <w:pStyle w:val="a"/>
        <w:ind w:firstLine="0"/>
        <w:rPr>
          <w:rFonts w:hint="cs"/>
          <w:rtl/>
        </w:rPr>
      </w:pPr>
      <w:r>
        <w:rPr>
          <w:rFonts w:hint="cs"/>
          <w:rtl/>
        </w:rPr>
        <w:t>(לא נקראה, נמסרה לפרוטוקול)</w:t>
      </w:r>
    </w:p>
    <w:p w14:paraId="0B0D2670" w14:textId="77777777" w:rsidR="00000000" w:rsidRDefault="00E82A5C">
      <w:pPr>
        <w:pStyle w:val="a"/>
        <w:ind w:firstLine="0"/>
        <w:rPr>
          <w:rFonts w:hint="cs"/>
          <w:bCs/>
          <w:u w:val="single"/>
          <w:rtl/>
        </w:rPr>
      </w:pPr>
    </w:p>
    <w:p w14:paraId="12884D3D" w14:textId="77777777" w:rsidR="00000000" w:rsidRDefault="00E82A5C">
      <w:pPr>
        <w:pStyle w:val="a"/>
        <w:ind w:firstLine="0"/>
        <w:rPr>
          <w:rFonts w:hint="cs"/>
          <w:rtl/>
        </w:rPr>
      </w:pPr>
      <w:r>
        <w:rPr>
          <w:rFonts w:hint="cs"/>
          <w:rtl/>
        </w:rPr>
        <w:tab/>
        <w:t>אדוני היושב-ראש, כנסת נכבדה, 1. בירור שערכנו עם פרקליטות מחוז מרכז העלה, כי תיק "השופטים באדום", העוסק בפרשת החשדו</w:t>
      </w:r>
      <w:r>
        <w:rPr>
          <w:rFonts w:hint="cs"/>
          <w:rtl/>
        </w:rPr>
        <w:t>ת בגין שחיתות והימורים בלתי חוקיים בכדורגל הישראלי, נבחן ונבדק על-ידי פרקליטים מלשכתם והוחזר למשטרה להשלמת חקירה מקיפה. לאחרונה, עם סיום השלמות החקירה, הוחזר התיק לפרקליטות מחוז המרכז והוא עתיד להיבחן שוב על-ידי הפרקליטים בזמן הקרוב.</w:t>
      </w:r>
    </w:p>
    <w:p w14:paraId="1207D9A1" w14:textId="77777777" w:rsidR="00000000" w:rsidRDefault="00E82A5C">
      <w:pPr>
        <w:pStyle w:val="a"/>
        <w:ind w:firstLine="0"/>
        <w:rPr>
          <w:rFonts w:hint="cs"/>
          <w:rtl/>
        </w:rPr>
      </w:pPr>
    </w:p>
    <w:p w14:paraId="5234BF5E" w14:textId="77777777" w:rsidR="00000000" w:rsidRDefault="00E82A5C">
      <w:pPr>
        <w:pStyle w:val="a"/>
        <w:ind w:firstLine="0"/>
        <w:rPr>
          <w:rFonts w:hint="cs"/>
          <w:rtl/>
        </w:rPr>
      </w:pPr>
      <w:r>
        <w:rPr>
          <w:rFonts w:hint="cs"/>
          <w:rtl/>
        </w:rPr>
        <w:tab/>
        <w:t>2. עם סיום הטיפול בת</w:t>
      </w:r>
      <w:r>
        <w:rPr>
          <w:rFonts w:hint="cs"/>
          <w:rtl/>
        </w:rPr>
        <w:t>יק תתקבל החלטה באשר לשאלת הגשת כתבי אישום נגד החשודים.</w:t>
      </w:r>
    </w:p>
    <w:p w14:paraId="4C9E56BC" w14:textId="77777777" w:rsidR="00000000" w:rsidRDefault="00E82A5C">
      <w:pPr>
        <w:pStyle w:val="a"/>
        <w:ind w:firstLine="0"/>
        <w:rPr>
          <w:rFonts w:hint="cs"/>
          <w:rtl/>
        </w:rPr>
      </w:pPr>
    </w:p>
    <w:p w14:paraId="71723F1D" w14:textId="77777777" w:rsidR="00000000" w:rsidRDefault="00E82A5C">
      <w:pPr>
        <w:pStyle w:val="ad"/>
        <w:rPr>
          <w:rFonts w:hint="cs"/>
          <w:rtl/>
        </w:rPr>
      </w:pPr>
      <w:r>
        <w:rPr>
          <w:rtl/>
        </w:rPr>
        <w:t>היו"ר</w:t>
      </w:r>
      <w:r>
        <w:rPr>
          <w:rFonts w:hint="cs"/>
          <w:rtl/>
        </w:rPr>
        <w:t xml:space="preserve"> מוחמד ברכה</w:t>
      </w:r>
      <w:r>
        <w:rPr>
          <w:rtl/>
        </w:rPr>
        <w:t>:</w:t>
      </w:r>
    </w:p>
    <w:p w14:paraId="46EC2D0D" w14:textId="77777777" w:rsidR="00000000" w:rsidRDefault="00E82A5C">
      <w:pPr>
        <w:pStyle w:val="a"/>
        <w:rPr>
          <w:rFonts w:hint="cs"/>
          <w:rtl/>
        </w:rPr>
      </w:pPr>
    </w:p>
    <w:p w14:paraId="6D892CC1" w14:textId="77777777" w:rsidR="00000000" w:rsidRDefault="00E82A5C">
      <w:pPr>
        <w:pStyle w:val="a"/>
        <w:rPr>
          <w:rFonts w:hint="cs"/>
          <w:rtl/>
        </w:rPr>
      </w:pPr>
      <w:r>
        <w:rPr>
          <w:rFonts w:hint="cs"/>
          <w:rtl/>
        </w:rPr>
        <w:t>תודה רבה.</w:t>
      </w:r>
    </w:p>
    <w:p w14:paraId="4286CA92" w14:textId="77777777" w:rsidR="00000000" w:rsidRDefault="00E82A5C">
      <w:pPr>
        <w:pStyle w:val="a"/>
        <w:ind w:firstLine="0"/>
        <w:rPr>
          <w:rFonts w:hint="cs"/>
          <w:rtl/>
        </w:rPr>
      </w:pPr>
    </w:p>
    <w:p w14:paraId="48161097" w14:textId="77777777" w:rsidR="00000000" w:rsidRDefault="00E82A5C">
      <w:pPr>
        <w:pStyle w:val="SpeakerCon"/>
        <w:rPr>
          <w:rtl/>
        </w:rPr>
      </w:pPr>
      <w:bookmarkStart w:id="188" w:name="FS000000517T14_05_2003_14_46_44C"/>
      <w:bookmarkEnd w:id="188"/>
      <w:r>
        <w:rPr>
          <w:rtl/>
        </w:rPr>
        <w:t>שר המשפטים יוסף לפיד:</w:t>
      </w:r>
    </w:p>
    <w:p w14:paraId="11874A9F" w14:textId="77777777" w:rsidR="00000000" w:rsidRDefault="00E82A5C">
      <w:pPr>
        <w:pStyle w:val="a"/>
        <w:rPr>
          <w:rtl/>
        </w:rPr>
      </w:pPr>
    </w:p>
    <w:p w14:paraId="0E468078" w14:textId="77777777" w:rsidR="00000000" w:rsidRDefault="00E82A5C">
      <w:pPr>
        <w:pStyle w:val="a"/>
        <w:rPr>
          <w:rFonts w:hint="cs"/>
          <w:rtl/>
        </w:rPr>
      </w:pPr>
      <w:r>
        <w:rPr>
          <w:rFonts w:hint="cs"/>
          <w:rtl/>
        </w:rPr>
        <w:t>תודה.</w:t>
      </w:r>
    </w:p>
    <w:p w14:paraId="41BB32BE" w14:textId="77777777" w:rsidR="00000000" w:rsidRDefault="00E82A5C">
      <w:pPr>
        <w:pStyle w:val="a"/>
        <w:ind w:firstLine="0"/>
        <w:rPr>
          <w:rFonts w:hint="cs"/>
          <w:rtl/>
        </w:rPr>
      </w:pPr>
    </w:p>
    <w:p w14:paraId="459670E0" w14:textId="77777777" w:rsidR="00000000" w:rsidRDefault="00E82A5C">
      <w:pPr>
        <w:pStyle w:val="ad"/>
        <w:rPr>
          <w:rtl/>
        </w:rPr>
      </w:pPr>
    </w:p>
    <w:p w14:paraId="377510A6" w14:textId="77777777" w:rsidR="00000000" w:rsidRDefault="00E82A5C">
      <w:pPr>
        <w:pStyle w:val="ad"/>
        <w:rPr>
          <w:rFonts w:hint="cs"/>
          <w:rtl/>
        </w:rPr>
      </w:pPr>
      <w:r>
        <w:rPr>
          <w:rtl/>
        </w:rPr>
        <w:t>היו"ר</w:t>
      </w:r>
      <w:r>
        <w:rPr>
          <w:rFonts w:hint="cs"/>
          <w:rtl/>
        </w:rPr>
        <w:t xml:space="preserve"> מוחמד ברכה</w:t>
      </w:r>
      <w:r>
        <w:rPr>
          <w:rtl/>
        </w:rPr>
        <w:t>:</w:t>
      </w:r>
    </w:p>
    <w:p w14:paraId="210C90E4" w14:textId="77777777" w:rsidR="00000000" w:rsidRDefault="00E82A5C">
      <w:pPr>
        <w:pStyle w:val="a"/>
        <w:rPr>
          <w:rFonts w:hint="cs"/>
          <w:rtl/>
        </w:rPr>
      </w:pPr>
    </w:p>
    <w:p w14:paraId="7A1F3378" w14:textId="77777777" w:rsidR="00000000" w:rsidRDefault="00E82A5C">
      <w:pPr>
        <w:pStyle w:val="a"/>
        <w:rPr>
          <w:rFonts w:hint="cs"/>
          <w:rtl/>
        </w:rPr>
      </w:pPr>
      <w:r>
        <w:rPr>
          <w:rFonts w:hint="cs"/>
          <w:rtl/>
        </w:rPr>
        <w:t>רבותי, אנחנו עוברים להצעה לסדר-היום בנושא: גזירות משרד החינוך והשלכותיהן על ארגוני התרבות ומוסדות החינוך, של חבר הכנסת מ</w:t>
      </w:r>
      <w:r>
        <w:rPr>
          <w:rFonts w:hint="cs"/>
          <w:rtl/>
        </w:rPr>
        <w:t xml:space="preserve">שולם נהרי. אני לא רואה כאן את חבר הכנסת משולם נהרי. </w:t>
      </w:r>
    </w:p>
    <w:p w14:paraId="1A068F16" w14:textId="77777777" w:rsidR="00000000" w:rsidRDefault="00E82A5C">
      <w:pPr>
        <w:pStyle w:val="a"/>
        <w:ind w:firstLine="0"/>
        <w:rPr>
          <w:rFonts w:hint="cs"/>
          <w:rtl/>
        </w:rPr>
      </w:pPr>
    </w:p>
    <w:p w14:paraId="08AC08A7" w14:textId="77777777" w:rsidR="00000000" w:rsidRDefault="00E82A5C">
      <w:pPr>
        <w:pStyle w:val="a"/>
        <w:ind w:firstLine="0"/>
        <w:rPr>
          <w:rFonts w:hint="cs"/>
          <w:rtl/>
        </w:rPr>
      </w:pPr>
    </w:p>
    <w:p w14:paraId="4AD490FC" w14:textId="77777777" w:rsidR="00000000" w:rsidRDefault="00E82A5C">
      <w:pPr>
        <w:pStyle w:val="Subject"/>
        <w:rPr>
          <w:rFonts w:hint="cs"/>
          <w:rtl/>
        </w:rPr>
      </w:pPr>
      <w:r>
        <w:rPr>
          <w:rFonts w:hint="cs"/>
          <w:rtl/>
        </w:rPr>
        <w:t>הצעות לסדר-היום</w:t>
      </w:r>
    </w:p>
    <w:p w14:paraId="57CAF4BA" w14:textId="77777777" w:rsidR="00000000" w:rsidRDefault="00E82A5C">
      <w:pPr>
        <w:pStyle w:val="Subject"/>
        <w:rPr>
          <w:rFonts w:hint="cs"/>
          <w:rtl/>
        </w:rPr>
      </w:pPr>
      <w:r>
        <w:rPr>
          <w:rFonts w:hint="cs"/>
          <w:rtl/>
        </w:rPr>
        <w:t>השביתה במשק</w:t>
      </w:r>
    </w:p>
    <w:p w14:paraId="201B73F7" w14:textId="77777777" w:rsidR="00000000" w:rsidRDefault="00E82A5C">
      <w:pPr>
        <w:pStyle w:val="a"/>
        <w:rPr>
          <w:rFonts w:hint="cs"/>
          <w:rtl/>
        </w:rPr>
      </w:pPr>
    </w:p>
    <w:p w14:paraId="583C8FE3" w14:textId="77777777" w:rsidR="00000000" w:rsidRDefault="00E82A5C">
      <w:pPr>
        <w:pStyle w:val="ad"/>
        <w:rPr>
          <w:rtl/>
        </w:rPr>
      </w:pPr>
      <w:r>
        <w:rPr>
          <w:rtl/>
        </w:rPr>
        <w:t>היו"ר</w:t>
      </w:r>
      <w:r>
        <w:rPr>
          <w:rFonts w:hint="cs"/>
          <w:rtl/>
        </w:rPr>
        <w:t xml:space="preserve"> מוחמד ברכה</w:t>
      </w:r>
      <w:r>
        <w:rPr>
          <w:rtl/>
        </w:rPr>
        <w:t>:</w:t>
      </w:r>
    </w:p>
    <w:p w14:paraId="2668EA68" w14:textId="77777777" w:rsidR="00000000" w:rsidRDefault="00E82A5C">
      <w:pPr>
        <w:pStyle w:val="a"/>
        <w:rPr>
          <w:rtl/>
        </w:rPr>
      </w:pPr>
    </w:p>
    <w:p w14:paraId="21F563B0" w14:textId="77777777" w:rsidR="00000000" w:rsidRDefault="00E82A5C">
      <w:pPr>
        <w:pStyle w:val="a"/>
        <w:rPr>
          <w:rFonts w:hint="cs"/>
          <w:rtl/>
        </w:rPr>
      </w:pPr>
      <w:r>
        <w:rPr>
          <w:rFonts w:hint="cs"/>
          <w:rtl/>
        </w:rPr>
        <w:t xml:space="preserve">אנחנו עובדים לסדרת הצעות לסדר-היום, מס' 346, 351, 361, 363 ו=396, בנושא: השביתה במשק. ראשון הדוברים </w:t>
      </w:r>
      <w:r>
        <w:rPr>
          <w:rtl/>
        </w:rPr>
        <w:t>–</w:t>
      </w:r>
      <w:r>
        <w:rPr>
          <w:rFonts w:hint="cs"/>
          <w:rtl/>
        </w:rPr>
        <w:t xml:space="preserve"> חבר הכנסת עבד-אלמאלכ דהאמשה. אני רואה שגם הוא אינו </w:t>
      </w:r>
      <w:r>
        <w:rPr>
          <w:rFonts w:hint="cs"/>
          <w:rtl/>
        </w:rPr>
        <w:t>כאן. יבוא אחריו חבר הכנסת אמנון כהן. בבקשה, אדוני.</w:t>
      </w:r>
    </w:p>
    <w:p w14:paraId="5DFE0A7D" w14:textId="77777777" w:rsidR="00000000" w:rsidRDefault="00E82A5C">
      <w:pPr>
        <w:pStyle w:val="a"/>
        <w:ind w:firstLine="0"/>
        <w:rPr>
          <w:rFonts w:hint="cs"/>
          <w:rtl/>
        </w:rPr>
      </w:pPr>
    </w:p>
    <w:p w14:paraId="75E5360C" w14:textId="77777777" w:rsidR="00000000" w:rsidRDefault="00E82A5C">
      <w:pPr>
        <w:pStyle w:val="Speaker"/>
        <w:rPr>
          <w:rtl/>
        </w:rPr>
      </w:pPr>
      <w:bookmarkStart w:id="189" w:name="FS000000495T14_05_2003_14_49_43"/>
      <w:bookmarkEnd w:id="189"/>
      <w:r>
        <w:rPr>
          <w:rFonts w:hint="eastAsia"/>
          <w:rtl/>
        </w:rPr>
        <w:t>אמנון</w:t>
      </w:r>
      <w:r>
        <w:rPr>
          <w:rtl/>
        </w:rPr>
        <w:t xml:space="preserve"> כהן (ש"ס):</w:t>
      </w:r>
    </w:p>
    <w:p w14:paraId="755765FD" w14:textId="77777777" w:rsidR="00000000" w:rsidRDefault="00E82A5C">
      <w:pPr>
        <w:pStyle w:val="a"/>
        <w:rPr>
          <w:rFonts w:hint="cs"/>
          <w:rtl/>
        </w:rPr>
      </w:pPr>
    </w:p>
    <w:p w14:paraId="34F09006" w14:textId="77777777" w:rsidR="00000000" w:rsidRDefault="00E82A5C">
      <w:pPr>
        <w:pStyle w:val="a"/>
        <w:rPr>
          <w:rFonts w:hint="cs"/>
          <w:rtl/>
        </w:rPr>
      </w:pPr>
      <w:r>
        <w:rPr>
          <w:rFonts w:hint="cs"/>
          <w:rtl/>
        </w:rPr>
        <w:t>האם אין פה שר שישמע אותנו?</w:t>
      </w:r>
    </w:p>
    <w:p w14:paraId="0BD20C6D" w14:textId="77777777" w:rsidR="00000000" w:rsidRDefault="00E82A5C">
      <w:pPr>
        <w:pStyle w:val="a"/>
        <w:ind w:firstLine="0"/>
        <w:rPr>
          <w:rFonts w:hint="cs"/>
          <w:rtl/>
        </w:rPr>
      </w:pPr>
    </w:p>
    <w:p w14:paraId="143367B3" w14:textId="77777777" w:rsidR="00000000" w:rsidRDefault="00E82A5C">
      <w:pPr>
        <w:pStyle w:val="ad"/>
        <w:rPr>
          <w:rtl/>
        </w:rPr>
      </w:pPr>
      <w:r>
        <w:rPr>
          <w:rtl/>
        </w:rPr>
        <w:t>היו"ר</w:t>
      </w:r>
      <w:r>
        <w:rPr>
          <w:rFonts w:hint="cs"/>
          <w:rtl/>
        </w:rPr>
        <w:t xml:space="preserve"> מוחמד ברכה</w:t>
      </w:r>
      <w:r>
        <w:rPr>
          <w:rtl/>
        </w:rPr>
        <w:t>:</w:t>
      </w:r>
    </w:p>
    <w:p w14:paraId="131DF70D" w14:textId="77777777" w:rsidR="00000000" w:rsidRDefault="00E82A5C">
      <w:pPr>
        <w:pStyle w:val="a"/>
        <w:rPr>
          <w:rtl/>
        </w:rPr>
      </w:pPr>
    </w:p>
    <w:p w14:paraId="7F9B69F6" w14:textId="77777777" w:rsidR="00000000" w:rsidRDefault="00E82A5C">
      <w:pPr>
        <w:pStyle w:val="a"/>
        <w:rPr>
          <w:rFonts w:hint="cs"/>
          <w:rtl/>
        </w:rPr>
      </w:pPr>
      <w:r>
        <w:rPr>
          <w:rFonts w:hint="cs"/>
          <w:rtl/>
        </w:rPr>
        <w:t>יש, שר המשפטים.</w:t>
      </w:r>
    </w:p>
    <w:p w14:paraId="083D0412" w14:textId="77777777" w:rsidR="00000000" w:rsidRDefault="00E82A5C">
      <w:pPr>
        <w:pStyle w:val="a"/>
        <w:ind w:firstLine="0"/>
        <w:rPr>
          <w:rFonts w:hint="cs"/>
          <w:rtl/>
        </w:rPr>
      </w:pPr>
    </w:p>
    <w:p w14:paraId="27D1EA33" w14:textId="77777777" w:rsidR="00000000" w:rsidRDefault="00E82A5C">
      <w:pPr>
        <w:pStyle w:val="SpeakerCon"/>
        <w:rPr>
          <w:rtl/>
        </w:rPr>
      </w:pPr>
      <w:bookmarkStart w:id="190" w:name="FS000000495T14_05_2003_14_50_02C"/>
      <w:bookmarkEnd w:id="190"/>
      <w:r>
        <w:rPr>
          <w:rtl/>
        </w:rPr>
        <w:t>אמנון כהן (ש"ס):</w:t>
      </w:r>
    </w:p>
    <w:p w14:paraId="3B128131" w14:textId="77777777" w:rsidR="00000000" w:rsidRDefault="00E82A5C">
      <w:pPr>
        <w:pStyle w:val="a"/>
        <w:rPr>
          <w:rtl/>
        </w:rPr>
      </w:pPr>
    </w:p>
    <w:p w14:paraId="4FF30666" w14:textId="77777777" w:rsidR="00000000" w:rsidRDefault="00E82A5C">
      <w:pPr>
        <w:pStyle w:val="a"/>
        <w:rPr>
          <w:rFonts w:hint="cs"/>
          <w:rtl/>
        </w:rPr>
      </w:pPr>
      <w:r>
        <w:rPr>
          <w:rFonts w:hint="cs"/>
          <w:rtl/>
        </w:rPr>
        <w:t>כן, שר המשפטים.  שכחתי.</w:t>
      </w:r>
    </w:p>
    <w:p w14:paraId="3949497A" w14:textId="77777777" w:rsidR="00000000" w:rsidRDefault="00E82A5C">
      <w:pPr>
        <w:pStyle w:val="a"/>
        <w:ind w:firstLine="0"/>
        <w:rPr>
          <w:rFonts w:hint="cs"/>
          <w:rtl/>
        </w:rPr>
      </w:pPr>
    </w:p>
    <w:p w14:paraId="4B949FAB" w14:textId="77777777" w:rsidR="00000000" w:rsidRDefault="00E82A5C">
      <w:pPr>
        <w:pStyle w:val="ac"/>
        <w:rPr>
          <w:rtl/>
        </w:rPr>
      </w:pPr>
      <w:r>
        <w:rPr>
          <w:rFonts w:hint="eastAsia"/>
          <w:rtl/>
        </w:rPr>
        <w:t>יעקב</w:t>
      </w:r>
      <w:r>
        <w:rPr>
          <w:rtl/>
        </w:rPr>
        <w:t xml:space="preserve"> ליצמן (יהדות התורה):</w:t>
      </w:r>
    </w:p>
    <w:p w14:paraId="1FBE2E80" w14:textId="77777777" w:rsidR="00000000" w:rsidRDefault="00E82A5C">
      <w:pPr>
        <w:pStyle w:val="a"/>
        <w:rPr>
          <w:rFonts w:hint="cs"/>
          <w:rtl/>
        </w:rPr>
      </w:pPr>
    </w:p>
    <w:p w14:paraId="5E0AB3FF" w14:textId="77777777" w:rsidR="00000000" w:rsidRDefault="00E82A5C">
      <w:pPr>
        <w:pStyle w:val="a"/>
        <w:rPr>
          <w:rFonts w:hint="cs"/>
          <w:rtl/>
        </w:rPr>
      </w:pPr>
      <w:r>
        <w:rPr>
          <w:rFonts w:hint="cs"/>
          <w:rtl/>
        </w:rPr>
        <w:t>איפה ראש הממשלה?</w:t>
      </w:r>
    </w:p>
    <w:p w14:paraId="5BA8331F" w14:textId="77777777" w:rsidR="00000000" w:rsidRDefault="00E82A5C">
      <w:pPr>
        <w:pStyle w:val="a"/>
        <w:ind w:firstLine="0"/>
        <w:rPr>
          <w:rFonts w:hint="cs"/>
          <w:rtl/>
        </w:rPr>
      </w:pPr>
    </w:p>
    <w:p w14:paraId="5EBE2545" w14:textId="77777777" w:rsidR="00000000" w:rsidRDefault="00E82A5C">
      <w:pPr>
        <w:pStyle w:val="SpeakerCon"/>
        <w:rPr>
          <w:rtl/>
        </w:rPr>
      </w:pPr>
      <w:bookmarkStart w:id="191" w:name="FS000000495T14_05_2003_14_51_19C"/>
      <w:bookmarkEnd w:id="191"/>
      <w:r>
        <w:rPr>
          <w:rtl/>
        </w:rPr>
        <w:t>אמנון כהן (ש"ס):</w:t>
      </w:r>
    </w:p>
    <w:p w14:paraId="3FA8AF51" w14:textId="77777777" w:rsidR="00000000" w:rsidRDefault="00E82A5C">
      <w:pPr>
        <w:pStyle w:val="a"/>
        <w:rPr>
          <w:rtl/>
        </w:rPr>
      </w:pPr>
    </w:p>
    <w:p w14:paraId="455A9BCE" w14:textId="77777777" w:rsidR="00000000" w:rsidRDefault="00E82A5C">
      <w:pPr>
        <w:pStyle w:val="a"/>
        <w:rPr>
          <w:rFonts w:hint="cs"/>
          <w:rtl/>
        </w:rPr>
      </w:pPr>
      <w:r>
        <w:rPr>
          <w:rFonts w:hint="cs"/>
          <w:rtl/>
        </w:rPr>
        <w:t xml:space="preserve">ראש הממשלה יהיה </w:t>
      </w:r>
      <w:r>
        <w:rPr>
          <w:rFonts w:hint="cs"/>
          <w:rtl/>
        </w:rPr>
        <w:t>בוועדה לביקורת המדינה. לא פה.</w:t>
      </w:r>
    </w:p>
    <w:p w14:paraId="4017FE76" w14:textId="77777777" w:rsidR="00000000" w:rsidRDefault="00E82A5C">
      <w:pPr>
        <w:pStyle w:val="a"/>
        <w:ind w:firstLine="0"/>
        <w:rPr>
          <w:rFonts w:hint="cs"/>
          <w:rtl/>
        </w:rPr>
      </w:pPr>
    </w:p>
    <w:p w14:paraId="7389B96C" w14:textId="77777777" w:rsidR="00000000" w:rsidRDefault="00E82A5C">
      <w:pPr>
        <w:pStyle w:val="ac"/>
        <w:rPr>
          <w:rtl/>
        </w:rPr>
      </w:pPr>
      <w:r>
        <w:rPr>
          <w:rFonts w:hint="eastAsia"/>
          <w:rtl/>
        </w:rPr>
        <w:t>אופיר</w:t>
      </w:r>
      <w:r>
        <w:rPr>
          <w:rtl/>
        </w:rPr>
        <w:t xml:space="preserve"> פינס-פז (העבודה-מימד):</w:t>
      </w:r>
    </w:p>
    <w:p w14:paraId="059B6C28" w14:textId="77777777" w:rsidR="00000000" w:rsidRDefault="00E82A5C">
      <w:pPr>
        <w:pStyle w:val="a"/>
        <w:rPr>
          <w:rFonts w:hint="cs"/>
          <w:rtl/>
        </w:rPr>
      </w:pPr>
    </w:p>
    <w:p w14:paraId="36910131" w14:textId="77777777" w:rsidR="00000000" w:rsidRDefault="00E82A5C">
      <w:pPr>
        <w:pStyle w:val="a"/>
        <w:rPr>
          <w:rFonts w:hint="cs"/>
          <w:rtl/>
        </w:rPr>
      </w:pPr>
      <w:r>
        <w:rPr>
          <w:rFonts w:hint="cs"/>
          <w:rtl/>
        </w:rPr>
        <w:t>בעזרת השם.</w:t>
      </w:r>
    </w:p>
    <w:p w14:paraId="73E7734A" w14:textId="77777777" w:rsidR="00000000" w:rsidRDefault="00E82A5C">
      <w:pPr>
        <w:pStyle w:val="a"/>
        <w:ind w:firstLine="0"/>
        <w:rPr>
          <w:rFonts w:hint="cs"/>
          <w:rtl/>
        </w:rPr>
      </w:pPr>
    </w:p>
    <w:p w14:paraId="113ECA75" w14:textId="77777777" w:rsidR="00000000" w:rsidRDefault="00E82A5C">
      <w:pPr>
        <w:pStyle w:val="SpeakerCon"/>
        <w:rPr>
          <w:rtl/>
        </w:rPr>
      </w:pPr>
      <w:bookmarkStart w:id="192" w:name="FS000000495T14_05_2003_14_51_42C"/>
      <w:bookmarkEnd w:id="192"/>
      <w:r>
        <w:rPr>
          <w:rtl/>
        </w:rPr>
        <w:t>אמנון כהן (ש"ס):</w:t>
      </w:r>
    </w:p>
    <w:p w14:paraId="30E9A5A0" w14:textId="77777777" w:rsidR="00000000" w:rsidRDefault="00E82A5C">
      <w:pPr>
        <w:pStyle w:val="a"/>
        <w:rPr>
          <w:rtl/>
        </w:rPr>
      </w:pPr>
    </w:p>
    <w:p w14:paraId="0E83AAAB" w14:textId="77777777" w:rsidR="00000000" w:rsidRDefault="00E82A5C">
      <w:pPr>
        <w:pStyle w:val="a"/>
        <w:rPr>
          <w:rFonts w:hint="cs"/>
          <w:rtl/>
        </w:rPr>
      </w:pPr>
      <w:r>
        <w:rPr>
          <w:rFonts w:hint="cs"/>
          <w:rtl/>
        </w:rPr>
        <w:t>בעזרת השם.</w:t>
      </w:r>
    </w:p>
    <w:p w14:paraId="6C3716CB" w14:textId="77777777" w:rsidR="00000000" w:rsidRDefault="00E82A5C">
      <w:pPr>
        <w:pStyle w:val="a"/>
        <w:ind w:firstLine="0"/>
        <w:rPr>
          <w:rFonts w:hint="cs"/>
          <w:rtl/>
        </w:rPr>
      </w:pPr>
    </w:p>
    <w:p w14:paraId="18725E30" w14:textId="77777777" w:rsidR="00000000" w:rsidRDefault="00E82A5C">
      <w:pPr>
        <w:pStyle w:val="a"/>
        <w:rPr>
          <w:rFonts w:hint="cs"/>
          <w:rtl/>
        </w:rPr>
      </w:pPr>
      <w:r>
        <w:rPr>
          <w:rFonts w:hint="cs"/>
          <w:rtl/>
        </w:rPr>
        <w:t>אדוני היושב-ראש, כנסת נכבדה, בימים אלה אנו עדים לשביתה גדולה במשק הישראלי, אשר נובעת מכוונת הממשלה לכפות הר של גזירות קשות על עם ישראל.</w:t>
      </w:r>
    </w:p>
    <w:p w14:paraId="76941566" w14:textId="77777777" w:rsidR="00000000" w:rsidRDefault="00E82A5C">
      <w:pPr>
        <w:pStyle w:val="a"/>
        <w:rPr>
          <w:rFonts w:hint="cs"/>
          <w:rtl/>
        </w:rPr>
      </w:pPr>
    </w:p>
    <w:p w14:paraId="2A05F293" w14:textId="77777777" w:rsidR="00000000" w:rsidRDefault="00E82A5C">
      <w:pPr>
        <w:pStyle w:val="a"/>
        <w:rPr>
          <w:rFonts w:hint="cs"/>
          <w:rtl/>
        </w:rPr>
      </w:pPr>
      <w:r>
        <w:rPr>
          <w:rFonts w:hint="cs"/>
          <w:rtl/>
        </w:rPr>
        <w:t>אין חולק על כך ש</w:t>
      </w:r>
      <w:r>
        <w:rPr>
          <w:rFonts w:hint="cs"/>
          <w:rtl/>
        </w:rPr>
        <w:t>המצב הכלכלי במשק גרוע ומידרדר מיום ליום. דווקא משום כך, שביתה כה חריפה רק מאיצה את ההידרדרות. כל יום של שביתה גורם לנזקים הנאמדים במאות מיליוני שקלים. עצוב שמיליארדי שקלים שהיו יכולים להקל את מצוקתם של קשישים, אמהות חד-הוריות ונזקקים נוספים יורדים לטמיון.</w:t>
      </w:r>
    </w:p>
    <w:p w14:paraId="4137C971" w14:textId="77777777" w:rsidR="00000000" w:rsidRDefault="00E82A5C">
      <w:pPr>
        <w:pStyle w:val="a"/>
        <w:rPr>
          <w:rFonts w:hint="cs"/>
          <w:rtl/>
        </w:rPr>
      </w:pPr>
    </w:p>
    <w:p w14:paraId="1437DE4D" w14:textId="77777777" w:rsidR="00000000" w:rsidRDefault="00E82A5C">
      <w:pPr>
        <w:pStyle w:val="a"/>
        <w:rPr>
          <w:rFonts w:hint="cs"/>
          <w:rtl/>
        </w:rPr>
      </w:pPr>
      <w:r>
        <w:rPr>
          <w:rFonts w:hint="cs"/>
          <w:rtl/>
        </w:rPr>
        <w:t>בתוכנית האוצר יש פיטורי אלפי עובדים המועסקים על-ידי המדינה בלי ליצור תמריץ אמיתי לקליטתם במגזר הפרטי. התוכנית הכלכלית רק תעביר אותם מתלוש השכר לדמי האבטלה.</w:t>
      </w:r>
    </w:p>
    <w:p w14:paraId="3E57F92E" w14:textId="77777777" w:rsidR="00000000" w:rsidRDefault="00E82A5C">
      <w:pPr>
        <w:pStyle w:val="a"/>
        <w:rPr>
          <w:rFonts w:hint="cs"/>
          <w:rtl/>
        </w:rPr>
      </w:pPr>
    </w:p>
    <w:p w14:paraId="4FFF1EF2" w14:textId="77777777" w:rsidR="00000000" w:rsidRDefault="00E82A5C">
      <w:pPr>
        <w:pStyle w:val="a"/>
        <w:rPr>
          <w:rFonts w:hint="cs"/>
          <w:rtl/>
        </w:rPr>
      </w:pPr>
      <w:r>
        <w:rPr>
          <w:rFonts w:hint="cs"/>
          <w:rtl/>
        </w:rPr>
        <w:t>בתוכנית האוצר בולטת בהיעדרה גם התייחסות כלשהי לצמיחה ויצירה. התוכנית ברובה עוסקת בקיצוצים ובריסוק.</w:t>
      </w:r>
      <w:r>
        <w:rPr>
          <w:rFonts w:hint="cs"/>
          <w:rtl/>
        </w:rPr>
        <w:t xml:space="preserve"> אין זו תוכנית המבטאת שינוי בסדר העדיפויות ולא מצויות בה הטבות משמעותיות לעידוד המגזר העסקי והיצרני.</w:t>
      </w:r>
    </w:p>
    <w:p w14:paraId="0952FD76" w14:textId="77777777" w:rsidR="00000000" w:rsidRDefault="00E82A5C">
      <w:pPr>
        <w:pStyle w:val="a"/>
        <w:rPr>
          <w:rFonts w:hint="cs"/>
          <w:rtl/>
        </w:rPr>
      </w:pPr>
    </w:p>
    <w:p w14:paraId="4FD25FA6" w14:textId="77777777" w:rsidR="00000000" w:rsidRDefault="00E82A5C">
      <w:pPr>
        <w:pStyle w:val="a"/>
        <w:rPr>
          <w:rFonts w:hint="cs"/>
          <w:rtl/>
        </w:rPr>
      </w:pPr>
      <w:r>
        <w:rPr>
          <w:rFonts w:hint="cs"/>
          <w:rtl/>
        </w:rPr>
        <w:t>ניתן לומר בבירור, שתוכנית זו זהה כמעט לקודמותיה, חסרת מעוף, ממנה לא תצמח הישועה, ובוודאי לא תיתן מענה על הצרכים האמיתיים של החברה הישראלית. אין בתוכנית בש</w:t>
      </w:r>
      <w:r>
        <w:rPr>
          <w:rFonts w:hint="cs"/>
          <w:rtl/>
        </w:rPr>
        <w:t>ורה כלשהי לשכבות החלשות, לעולים החדשים, לקשישים המוגבלים, לתושבי עיירות הפיתוח ולשכבות המצוקה בכלל, אלא להיפך, יש בה פגיעה ישירה בעיקר בחלשים.</w:t>
      </w:r>
    </w:p>
    <w:p w14:paraId="54AC3D98" w14:textId="77777777" w:rsidR="00000000" w:rsidRDefault="00E82A5C">
      <w:pPr>
        <w:pStyle w:val="a"/>
        <w:rPr>
          <w:rFonts w:hint="cs"/>
          <w:rtl/>
        </w:rPr>
      </w:pPr>
    </w:p>
    <w:p w14:paraId="6EC3C556" w14:textId="77777777" w:rsidR="00000000" w:rsidRDefault="00E82A5C">
      <w:pPr>
        <w:pStyle w:val="a"/>
        <w:rPr>
          <w:rFonts w:hint="cs"/>
          <w:rtl/>
        </w:rPr>
      </w:pPr>
      <w:r>
        <w:rPr>
          <w:rFonts w:hint="cs"/>
          <w:rtl/>
        </w:rPr>
        <w:t>רק אתמול שמענו על רצח והתאבדות נוספים שנבעו ממצוקה כלכלית. האם זאת הבשורה שאנו רוצים להביא לעם, שההתאבדות היא המ</w:t>
      </w:r>
      <w:r>
        <w:rPr>
          <w:rFonts w:hint="cs"/>
          <w:rtl/>
        </w:rPr>
        <w:t>פלט היחיד מהמצוקה הקשה?</w:t>
      </w:r>
    </w:p>
    <w:p w14:paraId="67765B44" w14:textId="77777777" w:rsidR="00000000" w:rsidRDefault="00E82A5C">
      <w:pPr>
        <w:pStyle w:val="a"/>
        <w:rPr>
          <w:rFonts w:hint="cs"/>
          <w:rtl/>
        </w:rPr>
      </w:pPr>
    </w:p>
    <w:p w14:paraId="4298369D" w14:textId="77777777" w:rsidR="00000000" w:rsidRDefault="00E82A5C">
      <w:pPr>
        <w:pStyle w:val="a"/>
        <w:rPr>
          <w:rFonts w:hint="cs"/>
          <w:rtl/>
        </w:rPr>
      </w:pPr>
      <w:r>
        <w:rPr>
          <w:rFonts w:hint="cs"/>
          <w:rtl/>
        </w:rPr>
        <w:t>גם לרשויות המקומיות התוכנית היא מכת מוות. לדוגמה, רמלה עירי, שאין ספק שמצבה בכי רע מכל הבחינות, תסבול מקיצוץ של 8 מיליוני שקלים ממענק האיזון. קיצוץ בהיקף כזה של שליש מהמענק משמעותו קריסת השירותים החברתיים בעיר. אדוני שר האוצר, היכן</w:t>
      </w:r>
      <w:r>
        <w:rPr>
          <w:rFonts w:hint="cs"/>
          <w:rtl/>
        </w:rPr>
        <w:t xml:space="preserve"> הבשורה לרמלה ושכמותה בתוכנית שלך?</w:t>
      </w:r>
    </w:p>
    <w:p w14:paraId="647408FD" w14:textId="77777777" w:rsidR="00000000" w:rsidRDefault="00E82A5C">
      <w:pPr>
        <w:pStyle w:val="a"/>
        <w:rPr>
          <w:rFonts w:hint="cs"/>
          <w:rtl/>
        </w:rPr>
      </w:pPr>
    </w:p>
    <w:p w14:paraId="5289B796" w14:textId="77777777" w:rsidR="00000000" w:rsidRDefault="00E82A5C">
      <w:pPr>
        <w:pStyle w:val="a"/>
        <w:rPr>
          <w:rFonts w:hint="cs"/>
          <w:rtl/>
        </w:rPr>
      </w:pPr>
      <w:r>
        <w:rPr>
          <w:rFonts w:hint="cs"/>
          <w:rtl/>
        </w:rPr>
        <w:t>אדוני היושב-ראש, כנסת נכבדה, הסיבה האמיתית לשביתה אינה רק התוכנית הכלכלית, אלא מאבק כוחות בין שני פוליטיקאים, שכל אחד מהם מנסה לשבור את השני, ומאבק זה, איך לא, מתנהל כולו על חשבון הציבור. מצב בלתי נסבל זה אינו יכול להימש</w:t>
      </w:r>
      <w:r>
        <w:rPr>
          <w:rFonts w:hint="cs"/>
          <w:rtl/>
        </w:rPr>
        <w:t>ך. הוא פוגע במדינת ישראל על כל תושביה, בעיתוי שבו הם אינם יכולים לשאת פגיעה נוספת. לכן אני קורא לצדדים לשים את התותחים והאגו בצד ולהתחיל במשא-ומתן כן, מתוך הבנה שטובת המשק מחייבת פשרות. תודה.</w:t>
      </w:r>
    </w:p>
    <w:p w14:paraId="0854E1FE" w14:textId="77777777" w:rsidR="00000000" w:rsidRDefault="00E82A5C">
      <w:pPr>
        <w:pStyle w:val="a"/>
        <w:rPr>
          <w:rFonts w:hint="cs"/>
          <w:rtl/>
        </w:rPr>
      </w:pPr>
    </w:p>
    <w:p w14:paraId="3B6E8159" w14:textId="77777777" w:rsidR="00000000" w:rsidRDefault="00E82A5C">
      <w:pPr>
        <w:pStyle w:val="ad"/>
        <w:rPr>
          <w:rFonts w:hint="cs"/>
          <w:rtl/>
        </w:rPr>
      </w:pPr>
      <w:r>
        <w:rPr>
          <w:rtl/>
        </w:rPr>
        <w:t>היו"ר</w:t>
      </w:r>
      <w:r>
        <w:rPr>
          <w:rFonts w:hint="cs"/>
          <w:rtl/>
        </w:rPr>
        <w:t xml:space="preserve"> מוחמד ברכה</w:t>
      </w:r>
      <w:r>
        <w:rPr>
          <w:rtl/>
        </w:rPr>
        <w:t>:</w:t>
      </w:r>
    </w:p>
    <w:p w14:paraId="19651664" w14:textId="77777777" w:rsidR="00000000" w:rsidRDefault="00E82A5C">
      <w:pPr>
        <w:pStyle w:val="a"/>
        <w:rPr>
          <w:rFonts w:hint="cs"/>
          <w:rtl/>
        </w:rPr>
      </w:pPr>
    </w:p>
    <w:p w14:paraId="5618B2C0" w14:textId="77777777" w:rsidR="00000000" w:rsidRDefault="00E82A5C">
      <w:pPr>
        <w:pStyle w:val="a"/>
        <w:rPr>
          <w:rFonts w:hint="cs"/>
          <w:rtl/>
        </w:rPr>
      </w:pPr>
      <w:r>
        <w:rPr>
          <w:rFonts w:hint="cs"/>
          <w:rtl/>
        </w:rPr>
        <w:t>תודה, אדוני, חבר הכנסת אמנון כהן. יעלה ויבוא</w:t>
      </w:r>
      <w:r>
        <w:rPr>
          <w:rFonts w:hint="cs"/>
          <w:rtl/>
        </w:rPr>
        <w:t xml:space="preserve"> חבר הכנסת אופיר פינס. בבקשה, שלוש דקות. אחריו - חברת הכנסת אתי לבני. </w:t>
      </w:r>
    </w:p>
    <w:p w14:paraId="0C8E40FA" w14:textId="77777777" w:rsidR="00000000" w:rsidRDefault="00E82A5C">
      <w:pPr>
        <w:pStyle w:val="a"/>
        <w:rPr>
          <w:rFonts w:hint="cs"/>
          <w:rtl/>
        </w:rPr>
      </w:pPr>
    </w:p>
    <w:p w14:paraId="485F6666" w14:textId="77777777" w:rsidR="00000000" w:rsidRDefault="00E82A5C">
      <w:pPr>
        <w:pStyle w:val="Speaker"/>
        <w:rPr>
          <w:rtl/>
        </w:rPr>
      </w:pPr>
      <w:bookmarkStart w:id="193" w:name="FS000000455T14_05_2003_14_39_30"/>
      <w:bookmarkEnd w:id="193"/>
      <w:r>
        <w:rPr>
          <w:rFonts w:hint="eastAsia"/>
          <w:rtl/>
        </w:rPr>
        <w:t>אופיר</w:t>
      </w:r>
      <w:r>
        <w:rPr>
          <w:rtl/>
        </w:rPr>
        <w:t xml:space="preserve"> פינס-פז (העבודה-מימד):</w:t>
      </w:r>
    </w:p>
    <w:p w14:paraId="0EE83E02" w14:textId="77777777" w:rsidR="00000000" w:rsidRDefault="00E82A5C">
      <w:pPr>
        <w:pStyle w:val="a"/>
        <w:rPr>
          <w:rFonts w:hint="cs"/>
          <w:rtl/>
        </w:rPr>
      </w:pPr>
    </w:p>
    <w:p w14:paraId="7E9F9C3A" w14:textId="77777777" w:rsidR="00000000" w:rsidRDefault="00E82A5C">
      <w:pPr>
        <w:pStyle w:val="a"/>
        <w:rPr>
          <w:rFonts w:hint="cs"/>
          <w:rtl/>
        </w:rPr>
      </w:pPr>
      <w:r>
        <w:rPr>
          <w:rFonts w:hint="cs"/>
          <w:rtl/>
        </w:rPr>
        <w:t>אדוני היושב-ראש, חברי חברי הכנסת, אני הייתי מצפה ששר האוצר בנימין נתניהו היה מטריח את עצמו לאולם המליאה היום ושומע את מה שיש לחברי הכנסת לומר על התוכנית ה</w:t>
      </w:r>
      <w:r>
        <w:rPr>
          <w:rFonts w:hint="cs"/>
          <w:rtl/>
        </w:rPr>
        <w:t xml:space="preserve">כלכלית, על הגזירות, על המצב החברתי ועל השביתה.  </w:t>
      </w:r>
    </w:p>
    <w:p w14:paraId="4C39648A" w14:textId="77777777" w:rsidR="00000000" w:rsidRDefault="00E82A5C">
      <w:pPr>
        <w:pStyle w:val="a"/>
        <w:rPr>
          <w:rFonts w:hint="cs"/>
          <w:rtl/>
        </w:rPr>
      </w:pPr>
    </w:p>
    <w:p w14:paraId="50D2EB8E" w14:textId="77777777" w:rsidR="00000000" w:rsidRDefault="00E82A5C">
      <w:pPr>
        <w:pStyle w:val="ac"/>
        <w:rPr>
          <w:rtl/>
        </w:rPr>
      </w:pPr>
      <w:r>
        <w:rPr>
          <w:rFonts w:hint="eastAsia"/>
          <w:rtl/>
        </w:rPr>
        <w:t>קריאה</w:t>
      </w:r>
      <w:r>
        <w:rPr>
          <w:rtl/>
        </w:rPr>
        <w:t>:</w:t>
      </w:r>
    </w:p>
    <w:p w14:paraId="46A3963B" w14:textId="77777777" w:rsidR="00000000" w:rsidRDefault="00E82A5C">
      <w:pPr>
        <w:pStyle w:val="a"/>
        <w:rPr>
          <w:rFonts w:hint="cs"/>
          <w:rtl/>
        </w:rPr>
      </w:pPr>
    </w:p>
    <w:p w14:paraId="0CC721A4" w14:textId="77777777" w:rsidR="00000000" w:rsidRDefault="00E82A5C">
      <w:pPr>
        <w:pStyle w:val="a"/>
        <w:rPr>
          <w:rFonts w:hint="cs"/>
          <w:rtl/>
        </w:rPr>
      </w:pPr>
      <w:r>
        <w:rPr>
          <w:rFonts w:hint="cs"/>
          <w:rtl/>
        </w:rPr>
        <w:t xml:space="preserve">הנה, השר שטרית פה. </w:t>
      </w:r>
    </w:p>
    <w:p w14:paraId="4E6239A3" w14:textId="77777777" w:rsidR="00000000" w:rsidRDefault="00E82A5C">
      <w:pPr>
        <w:pStyle w:val="a"/>
        <w:rPr>
          <w:rFonts w:hint="cs"/>
          <w:rtl/>
        </w:rPr>
      </w:pPr>
    </w:p>
    <w:p w14:paraId="294A10BC" w14:textId="77777777" w:rsidR="00000000" w:rsidRDefault="00E82A5C">
      <w:pPr>
        <w:pStyle w:val="SpeakerCon"/>
        <w:rPr>
          <w:rtl/>
        </w:rPr>
      </w:pPr>
      <w:bookmarkStart w:id="194" w:name="FS000000455T14_05_2003_14_41_26C"/>
      <w:bookmarkEnd w:id="194"/>
      <w:r>
        <w:rPr>
          <w:rtl/>
        </w:rPr>
        <w:t>אופיר פינס-פז (העבודה-מימד):</w:t>
      </w:r>
    </w:p>
    <w:p w14:paraId="1970D311" w14:textId="77777777" w:rsidR="00000000" w:rsidRDefault="00E82A5C">
      <w:pPr>
        <w:pStyle w:val="a"/>
        <w:rPr>
          <w:rtl/>
        </w:rPr>
      </w:pPr>
    </w:p>
    <w:p w14:paraId="185DF3B1" w14:textId="77777777" w:rsidR="00000000" w:rsidRDefault="00E82A5C">
      <w:pPr>
        <w:pStyle w:val="a"/>
        <w:rPr>
          <w:rFonts w:hint="cs"/>
          <w:rtl/>
        </w:rPr>
      </w:pPr>
      <w:r>
        <w:rPr>
          <w:rFonts w:hint="cs"/>
          <w:rtl/>
        </w:rPr>
        <w:t xml:space="preserve">או. אני יודע לכוון, חבל על הזמן. שלום כבוד השר שטרית. </w:t>
      </w:r>
    </w:p>
    <w:p w14:paraId="675A8FD6" w14:textId="77777777" w:rsidR="00000000" w:rsidRDefault="00E82A5C">
      <w:pPr>
        <w:pStyle w:val="a"/>
        <w:rPr>
          <w:rFonts w:hint="cs"/>
          <w:rtl/>
        </w:rPr>
      </w:pPr>
    </w:p>
    <w:p w14:paraId="184CE9F9" w14:textId="77777777" w:rsidR="00000000" w:rsidRDefault="00E82A5C">
      <w:pPr>
        <w:pStyle w:val="ac"/>
        <w:rPr>
          <w:rtl/>
        </w:rPr>
      </w:pPr>
      <w:r>
        <w:rPr>
          <w:rFonts w:hint="eastAsia"/>
          <w:rtl/>
        </w:rPr>
        <w:t>קריאה</w:t>
      </w:r>
      <w:r>
        <w:rPr>
          <w:rtl/>
        </w:rPr>
        <w:t>:</w:t>
      </w:r>
    </w:p>
    <w:p w14:paraId="59B8B824" w14:textId="77777777" w:rsidR="00000000" w:rsidRDefault="00E82A5C">
      <w:pPr>
        <w:pStyle w:val="a"/>
        <w:rPr>
          <w:rFonts w:hint="cs"/>
          <w:rtl/>
        </w:rPr>
      </w:pPr>
    </w:p>
    <w:p w14:paraId="1E7D303F" w14:textId="77777777" w:rsidR="00000000" w:rsidRDefault="00E82A5C">
      <w:pPr>
        <w:pStyle w:val="a"/>
        <w:rPr>
          <w:rFonts w:hint="cs"/>
          <w:rtl/>
        </w:rPr>
      </w:pPr>
      <w:r>
        <w:rPr>
          <w:rFonts w:hint="cs"/>
          <w:rtl/>
        </w:rPr>
        <w:t>- - -</w:t>
      </w:r>
    </w:p>
    <w:p w14:paraId="43B09B55" w14:textId="77777777" w:rsidR="00000000" w:rsidRDefault="00E82A5C">
      <w:pPr>
        <w:pStyle w:val="a"/>
        <w:rPr>
          <w:rFonts w:hint="cs"/>
          <w:rtl/>
        </w:rPr>
      </w:pPr>
    </w:p>
    <w:p w14:paraId="6943D96D" w14:textId="77777777" w:rsidR="00000000" w:rsidRDefault="00E82A5C">
      <w:pPr>
        <w:pStyle w:val="SpeakerCon"/>
        <w:rPr>
          <w:rtl/>
        </w:rPr>
      </w:pPr>
      <w:bookmarkStart w:id="195" w:name="FS000000455T14_05_2003_14_42_05C"/>
      <w:bookmarkEnd w:id="195"/>
      <w:r>
        <w:rPr>
          <w:rtl/>
        </w:rPr>
        <w:t>אופיר פינס-פז (העבודה-מימד):</w:t>
      </w:r>
    </w:p>
    <w:p w14:paraId="6AF92AB9" w14:textId="77777777" w:rsidR="00000000" w:rsidRDefault="00E82A5C">
      <w:pPr>
        <w:pStyle w:val="a"/>
        <w:rPr>
          <w:rtl/>
        </w:rPr>
      </w:pPr>
    </w:p>
    <w:p w14:paraId="73E8EC45" w14:textId="77777777" w:rsidR="00000000" w:rsidRDefault="00E82A5C">
      <w:pPr>
        <w:pStyle w:val="a"/>
        <w:rPr>
          <w:rFonts w:hint="cs"/>
          <w:rtl/>
        </w:rPr>
      </w:pPr>
      <w:r>
        <w:rPr>
          <w:rFonts w:hint="cs"/>
          <w:rtl/>
        </w:rPr>
        <w:t xml:space="preserve">בחיי שלא. </w:t>
      </w:r>
    </w:p>
    <w:p w14:paraId="49BD1704" w14:textId="77777777" w:rsidR="00000000" w:rsidRDefault="00E82A5C">
      <w:pPr>
        <w:pStyle w:val="a"/>
        <w:rPr>
          <w:rFonts w:hint="cs"/>
          <w:rtl/>
        </w:rPr>
      </w:pPr>
    </w:p>
    <w:p w14:paraId="7628C958" w14:textId="77777777" w:rsidR="00000000" w:rsidRDefault="00E82A5C">
      <w:pPr>
        <w:pStyle w:val="a"/>
        <w:rPr>
          <w:rFonts w:hint="cs"/>
          <w:rtl/>
        </w:rPr>
      </w:pPr>
      <w:r>
        <w:rPr>
          <w:rFonts w:hint="cs"/>
          <w:rtl/>
        </w:rPr>
        <w:t>אדוני היושב-ראש, אדוני השר, הדבר ה</w:t>
      </w:r>
      <w:r>
        <w:rPr>
          <w:rFonts w:hint="cs"/>
          <w:rtl/>
        </w:rPr>
        <w:t>כי מקומם בתוכנית הזאת, שאין לה שום סיכוי לייצר מקום עבודה אחד במדינה הזאת. אין בה שום צמיחה, אין בה יכולת לייצר עתיד שונה מבחינה כלכלית - עזבו רגע את הצד החברתי. כל מה שהתוכנית הזאת עושה הוא שורה של גזירות, קיצוצים, כמעט לכולם. לא לכולם,  כמעט לכולם: ליהוד</w:t>
      </w:r>
      <w:r>
        <w:rPr>
          <w:rFonts w:hint="cs"/>
          <w:rtl/>
        </w:rPr>
        <w:t>ים, לערבים, לעולים ולאזרחים ותיקים, לדתיים ולחילונים, לצעירים ולגמלאים, לפריפריה ולמרכז - כולם אוכלים אותה בגדול, חוץ מעשירי הארץ הזאת. אני אומר לכם את זה, אלה עובדות. כשאתה מחליט להחזיר את התקרה בתשלומי מס הכנסה וביטוח לאומי - נתת כסף לאנשים. אפשרת להם לש</w:t>
      </w:r>
      <w:r>
        <w:rPr>
          <w:rFonts w:hint="cs"/>
          <w:rtl/>
        </w:rPr>
        <w:t xml:space="preserve">לם פחות מס הכנסה, נקודה. אפשר לגלגל עיניים מאתיים פעם. זו המציאות. בהתנחלויות לא נגעו, כי זו האידיאולוגיה של הממשלה הזאת. אני מתפלא על חברי בשינוי שנותנים את ידם לעניין הזה. </w:t>
      </w:r>
    </w:p>
    <w:p w14:paraId="15C12D75" w14:textId="77777777" w:rsidR="00000000" w:rsidRDefault="00E82A5C">
      <w:pPr>
        <w:pStyle w:val="a"/>
        <w:rPr>
          <w:rtl/>
        </w:rPr>
      </w:pPr>
    </w:p>
    <w:p w14:paraId="2EF997FA" w14:textId="77777777" w:rsidR="00000000" w:rsidRDefault="00E82A5C">
      <w:pPr>
        <w:pStyle w:val="a"/>
        <w:rPr>
          <w:rFonts w:hint="cs"/>
          <w:rtl/>
        </w:rPr>
      </w:pPr>
      <w:r>
        <w:rPr>
          <w:rFonts w:hint="cs"/>
          <w:rtl/>
        </w:rPr>
        <w:t>אף אחד לא עושה חשבון מי אשם במצב, למה הוא קורה, למה תמיד כשמפלגת העבודה בשלטון ה</w:t>
      </w:r>
      <w:r>
        <w:rPr>
          <w:rFonts w:hint="cs"/>
          <w:rtl/>
        </w:rPr>
        <w:t>מצב הכלכלי משופר, למה תמיד כשהליכוד בשלטון כולם על הפנים. אף אחד לא עושה חשבון. לא, זה מהשמים. זה לא מהשמים. זה בגלל מדיניות שגויה של הליכוד שמקדש את ההתנחלויות, את סדרי העדיפויות המעוותים, ולא מגיע להידברות מדינית, ולא יוצר קרקע פורייה להשקעות מבחוץ, וקרק</w:t>
      </w:r>
      <w:r>
        <w:rPr>
          <w:rFonts w:hint="cs"/>
          <w:rtl/>
        </w:rPr>
        <w:t xml:space="preserve">ע פורייה לתיירות, ולאלף ואחד דברים שעושים כלכלה בריאה. ואז, אין לו ברירה, והוא נאלץ לקצץ. ממי? מאנשים שמצביעים בעד הליכוד או בעד הימין. </w:t>
      </w:r>
    </w:p>
    <w:p w14:paraId="38482DAF" w14:textId="77777777" w:rsidR="00000000" w:rsidRDefault="00E82A5C">
      <w:pPr>
        <w:pStyle w:val="a"/>
        <w:rPr>
          <w:rFonts w:hint="cs"/>
          <w:rtl/>
        </w:rPr>
      </w:pPr>
    </w:p>
    <w:p w14:paraId="440D6093" w14:textId="77777777" w:rsidR="00000000" w:rsidRDefault="00E82A5C">
      <w:pPr>
        <w:pStyle w:val="a"/>
        <w:rPr>
          <w:rFonts w:hint="cs"/>
          <w:rtl/>
        </w:rPr>
      </w:pPr>
      <w:r>
        <w:rPr>
          <w:rFonts w:hint="cs"/>
          <w:rtl/>
        </w:rPr>
        <w:t>זה הפרדוקס הכי גדול של החברה הישראלית. באה שינוי, וזה בכלל סוף הדרך - ואומרת לציבור הבוחרים שלה כל מערכת הבחירות: אנחנ</w:t>
      </w:r>
      <w:r>
        <w:rPr>
          <w:rFonts w:hint="cs"/>
          <w:rtl/>
        </w:rPr>
        <w:t>ו מפלגת המעמד הבינוני. אנחנו נגן על מעמד הביניים. נגמרות הבחירות, קיבלו את הקולות - האמינו להם, מפלגה אמינה. אלוהים יעזור. אנשים תופסים את הראש. אנשים תופסים אותי יום-יום ואומרים לי: יא אללה, מה שאנחנו עשינו, איזו טעות אסטרטגית. מעמד הביניים משלם היום בגדו</w:t>
      </w:r>
      <w:r>
        <w:rPr>
          <w:rFonts w:hint="cs"/>
          <w:rtl/>
        </w:rPr>
        <w:t>ל. מידרדר באופן דרמטי. קודם כול, הרבה מאוד מהפיטורים הם במעמד הביניים. מי הן המורות שמפוטרות? מי אלה עובדי המדינה שמקצצים היום 10,000-15,000 איש מהם? מי הם, לא מעמד הביניים? מה זה מעמד הביניים - מיליונרים? לא, אלה אנשים שמתפרנסים, שכירים או עצמאים קטנים שמ</w:t>
      </w:r>
      <w:r>
        <w:rPr>
          <w:rFonts w:hint="cs"/>
          <w:rtl/>
        </w:rPr>
        <w:t xml:space="preserve">רוויחים 5,000, 7,000 או 8,000 שקל. זהו. זה מעמד הביניים. עכשיו הם מתחילים להידרדר. או שהם מובטלים, או שמקצצים להם, או שההוצאות האחרות עולות. </w:t>
      </w:r>
    </w:p>
    <w:p w14:paraId="503EC49D" w14:textId="77777777" w:rsidR="00000000" w:rsidRDefault="00E82A5C">
      <w:pPr>
        <w:pStyle w:val="a"/>
        <w:rPr>
          <w:rFonts w:hint="cs"/>
          <w:rtl/>
        </w:rPr>
      </w:pPr>
    </w:p>
    <w:p w14:paraId="13099361" w14:textId="77777777" w:rsidR="00000000" w:rsidRDefault="00E82A5C">
      <w:pPr>
        <w:pStyle w:val="a"/>
        <w:rPr>
          <w:rFonts w:hint="cs"/>
          <w:rtl/>
        </w:rPr>
      </w:pPr>
      <w:r>
        <w:rPr>
          <w:rFonts w:hint="cs"/>
          <w:rtl/>
        </w:rPr>
        <w:t>מלה אחת, אדוני היושב-ראש. אני יודע שזה חשוב לך, וכדאי שהדברים האלה ייאמרו. בחצי דקה: מה זה ה"עליהום" על זכות השבי</w:t>
      </w:r>
      <w:r>
        <w:rPr>
          <w:rFonts w:hint="cs"/>
          <w:rtl/>
        </w:rPr>
        <w:t>תה? זה בכלל דבר שלא ייאמן, אני אומר לך, אדוני השר. מה, אסור בדמוקרטיה לשבות? זו זכות יסוד חברתית בדמוקרטיה, ואתם לא צריכים לייצר דה-לגיטימציה של מי ששובת. זכותם של אנשים שנפגעים להגן על עצמם באמצעות שביתה. צריך לקבל את זה בהבנה, זה חלק מכללי המשחק ביחסי הע</w:t>
      </w:r>
      <w:r>
        <w:rPr>
          <w:rFonts w:hint="cs"/>
          <w:rtl/>
        </w:rPr>
        <w:t xml:space="preserve">בודה במשק, וכששוברים אותם, זכותם של עובדים לשבות. אסור לתקוף את זה בשום פנים ואופן. </w:t>
      </w:r>
    </w:p>
    <w:p w14:paraId="7167A9A1" w14:textId="77777777" w:rsidR="00000000" w:rsidRDefault="00E82A5C">
      <w:pPr>
        <w:pStyle w:val="a"/>
        <w:rPr>
          <w:rFonts w:hint="cs"/>
          <w:rtl/>
        </w:rPr>
      </w:pPr>
    </w:p>
    <w:p w14:paraId="30E38AF0" w14:textId="77777777" w:rsidR="00000000" w:rsidRDefault="00E82A5C">
      <w:pPr>
        <w:pStyle w:val="a"/>
        <w:rPr>
          <w:rFonts w:hint="cs"/>
          <w:rtl/>
        </w:rPr>
      </w:pPr>
      <w:r>
        <w:rPr>
          <w:rFonts w:hint="cs"/>
          <w:rtl/>
        </w:rPr>
        <w:t xml:space="preserve">אדוני היושב-ראש, אני מקווה שהממשלה תשכיל בעת הזאת לחזור בה מחלק מהגזירות, לשמוע ולפתוח את האוזניים לכמה דברים שחייבים לתקן אותם, כדי שהתוכנית לא תגרום עוול גדול מדי, ואם </w:t>
      </w:r>
      <w:r>
        <w:rPr>
          <w:rFonts w:hint="cs"/>
          <w:rtl/>
        </w:rPr>
        <w:t xml:space="preserve">זה יקרה, גם השביתה, כך אני מאמין, תסתיים. בכל מקרה, אנחנו, אדוני השר, נחדש את מטה המאבק נגד התוכנית, ואני מקווה שנצליח לשנות בה סעיפים לא מעטים. תודה רבה. </w:t>
      </w:r>
    </w:p>
    <w:p w14:paraId="2455DFFF" w14:textId="77777777" w:rsidR="00000000" w:rsidRDefault="00E82A5C">
      <w:pPr>
        <w:pStyle w:val="a"/>
        <w:rPr>
          <w:rFonts w:hint="cs"/>
          <w:rtl/>
        </w:rPr>
      </w:pPr>
    </w:p>
    <w:p w14:paraId="0D7F0611" w14:textId="77777777" w:rsidR="00000000" w:rsidRDefault="00E82A5C">
      <w:pPr>
        <w:pStyle w:val="ad"/>
        <w:rPr>
          <w:rtl/>
        </w:rPr>
      </w:pPr>
      <w:r>
        <w:rPr>
          <w:rtl/>
        </w:rPr>
        <w:t>היו"ר</w:t>
      </w:r>
      <w:r>
        <w:rPr>
          <w:rFonts w:hint="cs"/>
          <w:rtl/>
        </w:rPr>
        <w:t xml:space="preserve"> מוחמד ברכה</w:t>
      </w:r>
      <w:r>
        <w:rPr>
          <w:rtl/>
        </w:rPr>
        <w:t>:</w:t>
      </w:r>
    </w:p>
    <w:p w14:paraId="5D187824" w14:textId="77777777" w:rsidR="00000000" w:rsidRDefault="00E82A5C">
      <w:pPr>
        <w:pStyle w:val="a"/>
        <w:rPr>
          <w:rFonts w:hint="cs"/>
          <w:rtl/>
        </w:rPr>
      </w:pPr>
    </w:p>
    <w:p w14:paraId="0EC5DF3D" w14:textId="77777777" w:rsidR="00000000" w:rsidRDefault="00E82A5C">
      <w:pPr>
        <w:pStyle w:val="a"/>
        <w:rPr>
          <w:rFonts w:hint="cs"/>
          <w:rtl/>
        </w:rPr>
      </w:pPr>
      <w:r>
        <w:rPr>
          <w:rFonts w:hint="cs"/>
          <w:rtl/>
        </w:rPr>
        <w:t xml:space="preserve">תודה רבה. חברת הכנסת אתי לבני. אחריה - חבר הכנסת משה כחלון. </w:t>
      </w:r>
    </w:p>
    <w:p w14:paraId="5811D8B0" w14:textId="77777777" w:rsidR="00000000" w:rsidRDefault="00E82A5C">
      <w:pPr>
        <w:pStyle w:val="a"/>
        <w:rPr>
          <w:rFonts w:hint="cs"/>
          <w:rtl/>
        </w:rPr>
      </w:pPr>
    </w:p>
    <w:p w14:paraId="3FB2B440" w14:textId="77777777" w:rsidR="00000000" w:rsidRDefault="00E82A5C">
      <w:pPr>
        <w:pStyle w:val="Speaker"/>
        <w:rPr>
          <w:rtl/>
        </w:rPr>
      </w:pPr>
      <w:bookmarkStart w:id="196" w:name="FS000001051T14_05_2003_15_03_14"/>
      <w:bookmarkEnd w:id="196"/>
      <w:r>
        <w:rPr>
          <w:rFonts w:hint="eastAsia"/>
          <w:rtl/>
        </w:rPr>
        <w:t>אתי</w:t>
      </w:r>
      <w:r>
        <w:rPr>
          <w:rtl/>
        </w:rPr>
        <w:t xml:space="preserve"> לבני (שינוי):</w:t>
      </w:r>
    </w:p>
    <w:p w14:paraId="45B9CCB2" w14:textId="77777777" w:rsidR="00000000" w:rsidRDefault="00E82A5C">
      <w:pPr>
        <w:pStyle w:val="a"/>
        <w:rPr>
          <w:rFonts w:hint="cs"/>
          <w:rtl/>
        </w:rPr>
      </w:pPr>
    </w:p>
    <w:p w14:paraId="03EEB384" w14:textId="77777777" w:rsidR="00000000" w:rsidRDefault="00E82A5C">
      <w:pPr>
        <w:pStyle w:val="a"/>
        <w:rPr>
          <w:rFonts w:hint="cs"/>
          <w:rtl/>
        </w:rPr>
      </w:pPr>
      <w:r>
        <w:rPr>
          <w:rFonts w:hint="cs"/>
          <w:rtl/>
        </w:rPr>
        <w:t>כבוד היושב-ראש, כנסת נכבדה, כבוד השר, כבוד חברי, ניהול ויישוב סכסוכים בין בני-אדם צריך שיהיה בדרכי ניהול משא-ומתן ובכל אמצעי אחר, וכמו בתביעה משפטית כך שביתה או חקיקה הפוגעת בשכר צריכים להיות אמצעים אחרונים אחרי מיצוי כל ההליכים האחרים כדי להימנע מכך. הפע</w:t>
      </w:r>
      <w:r>
        <w:rPr>
          <w:rFonts w:hint="cs"/>
          <w:rtl/>
        </w:rPr>
        <w:t xml:space="preserve">לת השביתה צריכה להיות אמצעי אחרון, אבל היא אמצעי לגיטימי. </w:t>
      </w:r>
    </w:p>
    <w:p w14:paraId="7769832D" w14:textId="77777777" w:rsidR="00000000" w:rsidRDefault="00E82A5C">
      <w:pPr>
        <w:pStyle w:val="a"/>
        <w:rPr>
          <w:rFonts w:hint="cs"/>
          <w:rtl/>
        </w:rPr>
      </w:pPr>
    </w:p>
    <w:p w14:paraId="25DA4657" w14:textId="77777777" w:rsidR="00000000" w:rsidRDefault="00E82A5C">
      <w:pPr>
        <w:pStyle w:val="a"/>
        <w:rPr>
          <w:rFonts w:hint="cs"/>
          <w:rtl/>
        </w:rPr>
      </w:pPr>
      <w:r>
        <w:rPr>
          <w:rFonts w:hint="cs"/>
          <w:rtl/>
        </w:rPr>
        <w:t xml:space="preserve">הדברים של השופט חשין, שפורסמו בימים האחרונים בעיתונות, התבטאויות כנגד השובתים, בבחינת "שימת אקדח לרקה של הכנסת  ושל הציבור", נראים לי דברים שחורגים מהמידה ומהווים דה-לגיטימציה של ציבור העובדים. </w:t>
      </w:r>
    </w:p>
    <w:p w14:paraId="41C94E26" w14:textId="77777777" w:rsidR="00000000" w:rsidRDefault="00E82A5C">
      <w:pPr>
        <w:pStyle w:val="a"/>
        <w:rPr>
          <w:rFonts w:hint="cs"/>
          <w:rtl/>
        </w:rPr>
      </w:pPr>
    </w:p>
    <w:p w14:paraId="62C7D9C6" w14:textId="77777777" w:rsidR="00000000" w:rsidRDefault="00E82A5C">
      <w:pPr>
        <w:pStyle w:val="a"/>
        <w:rPr>
          <w:rFonts w:hint="cs"/>
          <w:rtl/>
        </w:rPr>
      </w:pPr>
      <w:r>
        <w:rPr>
          <w:rFonts w:hint="cs"/>
          <w:rtl/>
        </w:rPr>
        <w:t>גם חקיקה הפוגעת בקניין, בהסכמי שכר, בזכויות פנסיה, היא אמצעי שצריך להינקט כדרך אחרונה, אחרי מיצוי כל ההליכים וכל דרכי ההידברות בין הצדדים. לכן, גם שביתת מגן שנקטה הממשלה נראית לי דרך נכונה כדי להתגונן ולהגן על הציבור מפני השביתה הזוחלת והעינוי שנגרמים לאזר</w:t>
      </w:r>
      <w:r>
        <w:rPr>
          <w:rFonts w:hint="cs"/>
          <w:rtl/>
        </w:rPr>
        <w:t xml:space="preserve">חים. </w:t>
      </w:r>
    </w:p>
    <w:p w14:paraId="27FA7632" w14:textId="77777777" w:rsidR="00000000" w:rsidRDefault="00E82A5C">
      <w:pPr>
        <w:pStyle w:val="a"/>
        <w:ind w:firstLine="0"/>
        <w:rPr>
          <w:rFonts w:hint="cs"/>
          <w:rtl/>
        </w:rPr>
      </w:pPr>
    </w:p>
    <w:p w14:paraId="4E9519E8" w14:textId="77777777" w:rsidR="00000000" w:rsidRDefault="00E82A5C">
      <w:pPr>
        <w:pStyle w:val="a"/>
        <w:ind w:firstLine="0"/>
        <w:rPr>
          <w:rFonts w:hint="cs"/>
          <w:rtl/>
        </w:rPr>
      </w:pPr>
      <w:r>
        <w:rPr>
          <w:rFonts w:hint="cs"/>
          <w:rtl/>
        </w:rPr>
        <w:tab/>
        <w:t>מכל הדברים האלה אני רוצה לבקש לחזור לחוק יישוב סכסוכי עבודה, לבדוק מחדש את נושא הבוררות המוסכמת, לחפש אמצעים אחרים כדי ליישב סכסוכים, ואני מציעה פה לפנות לדרך המקובלת של גישור. היום הגישור נכנס לכל רובדי החברה הישראלית, לרבות בתי-המשפט, וצריך להיות</w:t>
      </w:r>
      <w:r>
        <w:rPr>
          <w:rFonts w:hint="cs"/>
          <w:rtl/>
        </w:rPr>
        <w:t xml:space="preserve"> גישור חובה במקרה של סכסוכי עבודה הרבה לפני נקיטת שביתה ולפני חקיקה. האגואים - האגו של יושב-ראש ההסתדרות והאגו של שר האוצר - שיחקו תפקיד נכבד בהסלמה וביציאה לשביתה. לכן היה צריך לנסות לעקוף את העניין הזה. שינוי החוק בדבר כפל התפקידים שנושא עמיר פרץ בהיותו </w:t>
      </w:r>
      <w:r>
        <w:rPr>
          <w:rFonts w:hint="cs"/>
          <w:rtl/>
        </w:rPr>
        <w:t xml:space="preserve">יושב-ראש ההסתדרות וחבר הכנסת, נראה לי שיתרום למניעת האמצעים החריפים הננקטים כדי ליצור הישגים פוליטיים, ויסייע להתרכז רק בהישגים המקצועיים ובהישגים של פתרון הסכסוך. גישור חינם היה מקדם את הנושאים שוודאי ייפתרו עכשיו במסגרת המשא-ומתן. </w:t>
      </w:r>
    </w:p>
    <w:p w14:paraId="490FA688" w14:textId="77777777" w:rsidR="00000000" w:rsidRDefault="00E82A5C">
      <w:pPr>
        <w:pStyle w:val="a"/>
        <w:ind w:firstLine="0"/>
        <w:rPr>
          <w:rFonts w:hint="cs"/>
          <w:rtl/>
        </w:rPr>
      </w:pPr>
    </w:p>
    <w:p w14:paraId="787493A8" w14:textId="77777777" w:rsidR="00000000" w:rsidRDefault="00E82A5C">
      <w:pPr>
        <w:pStyle w:val="ad"/>
        <w:rPr>
          <w:rtl/>
        </w:rPr>
      </w:pPr>
      <w:r>
        <w:rPr>
          <w:rtl/>
        </w:rPr>
        <w:t>היו"ר</w:t>
      </w:r>
      <w:r>
        <w:rPr>
          <w:rFonts w:hint="cs"/>
          <w:rtl/>
        </w:rPr>
        <w:t xml:space="preserve"> מוחמד ברכה</w:t>
      </w:r>
      <w:r>
        <w:rPr>
          <w:rtl/>
        </w:rPr>
        <w:t>:</w:t>
      </w:r>
    </w:p>
    <w:p w14:paraId="2B519595" w14:textId="77777777" w:rsidR="00000000" w:rsidRDefault="00E82A5C">
      <w:pPr>
        <w:pStyle w:val="a"/>
        <w:rPr>
          <w:rtl/>
        </w:rPr>
      </w:pPr>
    </w:p>
    <w:p w14:paraId="73E45137" w14:textId="77777777" w:rsidR="00000000" w:rsidRDefault="00E82A5C">
      <w:pPr>
        <w:pStyle w:val="a"/>
        <w:rPr>
          <w:rFonts w:hint="cs"/>
          <w:rtl/>
        </w:rPr>
      </w:pPr>
      <w:r>
        <w:rPr>
          <w:rFonts w:hint="cs"/>
          <w:rtl/>
        </w:rPr>
        <w:t>תו</w:t>
      </w:r>
      <w:r>
        <w:rPr>
          <w:rFonts w:hint="cs"/>
          <w:rtl/>
        </w:rPr>
        <w:t xml:space="preserve">דה רבה, חברת הכנסת לבני. חבר הכנסת משה כחלון, ואחריו - אחרון הדוברים, חבר הכנסת עבד-אלמאלכ דהאמשה. </w:t>
      </w:r>
    </w:p>
    <w:p w14:paraId="190C8DE3" w14:textId="77777777" w:rsidR="00000000" w:rsidRDefault="00E82A5C">
      <w:pPr>
        <w:pStyle w:val="a"/>
        <w:ind w:firstLine="0"/>
        <w:rPr>
          <w:rFonts w:hint="cs"/>
          <w:rtl/>
        </w:rPr>
      </w:pPr>
    </w:p>
    <w:p w14:paraId="11AC0E51" w14:textId="77777777" w:rsidR="00000000" w:rsidRDefault="00E82A5C">
      <w:pPr>
        <w:pStyle w:val="Speaker"/>
        <w:rPr>
          <w:rtl/>
        </w:rPr>
      </w:pPr>
      <w:bookmarkStart w:id="197" w:name="FS000001034T14_05_2003_15_12_33"/>
      <w:bookmarkEnd w:id="197"/>
      <w:r>
        <w:rPr>
          <w:rFonts w:hint="eastAsia"/>
          <w:rtl/>
        </w:rPr>
        <w:t>משה</w:t>
      </w:r>
      <w:r>
        <w:rPr>
          <w:rtl/>
        </w:rPr>
        <w:t xml:space="preserve"> כחלון (הליכוד):</w:t>
      </w:r>
    </w:p>
    <w:p w14:paraId="10ADEC88" w14:textId="77777777" w:rsidR="00000000" w:rsidRDefault="00E82A5C">
      <w:pPr>
        <w:pStyle w:val="a"/>
        <w:rPr>
          <w:rFonts w:hint="cs"/>
          <w:rtl/>
        </w:rPr>
      </w:pPr>
    </w:p>
    <w:p w14:paraId="7B57CC3C" w14:textId="77777777" w:rsidR="00000000" w:rsidRDefault="00E82A5C">
      <w:pPr>
        <w:pStyle w:val="a"/>
        <w:rPr>
          <w:rFonts w:hint="cs"/>
          <w:rtl/>
        </w:rPr>
      </w:pPr>
      <w:r>
        <w:rPr>
          <w:rFonts w:hint="cs"/>
          <w:rtl/>
        </w:rPr>
        <w:t>אדוני היושב-ראש, חברי חברי הכנסת, חבר הכנסת אופיר פינס דיבר לפני שתי דקות על זכות השביתה, כך גם הפנה את תשומת לבך. אני לא ראיתי בשום מ</w:t>
      </w:r>
      <w:r>
        <w:rPr>
          <w:rFonts w:hint="cs"/>
          <w:rtl/>
        </w:rPr>
        <w:t>קום דיבור על שלילת זכות השביתה. חשוב לי להזכיר לחבר הכנסת פינס, שבמאה ה=19, כאשר התחילו לשבות, השביתות הגדולות שהיו בארצות-הברית - העובדים היו משוללי כל זכות בסיסית. אי-אפשר לבוא היום ולומר שמצב העובדים במדינת ישראל דומה למצב העובדים בארצות-הברית במאה ה=19</w:t>
      </w:r>
      <w:r>
        <w:rPr>
          <w:rFonts w:hint="cs"/>
          <w:rtl/>
        </w:rPr>
        <w:t xml:space="preserve"> או בנסיבות שבהן החלה השביתה, וחלילה שלא יתפרש שאני נגד שביתות. אני בעד הגנה לכל אזרח.</w:t>
      </w:r>
    </w:p>
    <w:p w14:paraId="724307CA" w14:textId="77777777" w:rsidR="00000000" w:rsidRDefault="00E82A5C">
      <w:pPr>
        <w:pStyle w:val="a"/>
        <w:ind w:firstLine="0"/>
        <w:rPr>
          <w:rFonts w:hint="cs"/>
          <w:rtl/>
        </w:rPr>
      </w:pPr>
    </w:p>
    <w:p w14:paraId="108EC31A" w14:textId="77777777" w:rsidR="00000000" w:rsidRDefault="00E82A5C">
      <w:pPr>
        <w:pStyle w:val="ac"/>
        <w:rPr>
          <w:rtl/>
        </w:rPr>
      </w:pPr>
      <w:r>
        <w:rPr>
          <w:rFonts w:hint="eastAsia"/>
          <w:rtl/>
        </w:rPr>
        <w:t>עזמי</w:t>
      </w:r>
      <w:r>
        <w:rPr>
          <w:rtl/>
        </w:rPr>
        <w:t xml:space="preserve"> בשארה (בל"ד):</w:t>
      </w:r>
    </w:p>
    <w:p w14:paraId="4FDF7384" w14:textId="77777777" w:rsidR="00000000" w:rsidRDefault="00E82A5C">
      <w:pPr>
        <w:pStyle w:val="a"/>
        <w:rPr>
          <w:rFonts w:hint="cs"/>
          <w:rtl/>
        </w:rPr>
      </w:pPr>
    </w:p>
    <w:p w14:paraId="4A5F7C33" w14:textId="77777777" w:rsidR="00000000" w:rsidRDefault="00E82A5C">
      <w:pPr>
        <w:pStyle w:val="a"/>
        <w:rPr>
          <w:rFonts w:hint="cs"/>
          <w:rtl/>
        </w:rPr>
      </w:pPr>
      <w:r>
        <w:rPr>
          <w:rFonts w:hint="cs"/>
          <w:rtl/>
        </w:rPr>
        <w:t>- - -</w:t>
      </w:r>
    </w:p>
    <w:p w14:paraId="4C2C83EC" w14:textId="77777777" w:rsidR="00000000" w:rsidRDefault="00E82A5C">
      <w:pPr>
        <w:pStyle w:val="a"/>
        <w:rPr>
          <w:rFonts w:hint="cs"/>
          <w:rtl/>
        </w:rPr>
      </w:pPr>
    </w:p>
    <w:p w14:paraId="62CDD4F1" w14:textId="77777777" w:rsidR="00000000" w:rsidRDefault="00E82A5C">
      <w:pPr>
        <w:pStyle w:val="SpeakerCon"/>
        <w:rPr>
          <w:rtl/>
        </w:rPr>
      </w:pPr>
      <w:bookmarkStart w:id="198" w:name="FS000001034T14_05_2003_15_10_27C"/>
      <w:bookmarkEnd w:id="198"/>
      <w:r>
        <w:rPr>
          <w:rtl/>
        </w:rPr>
        <w:t>משה כחלון (הליכוד):</w:t>
      </w:r>
    </w:p>
    <w:p w14:paraId="0D6F0416" w14:textId="77777777" w:rsidR="00000000" w:rsidRDefault="00E82A5C">
      <w:pPr>
        <w:pStyle w:val="a"/>
        <w:rPr>
          <w:rtl/>
        </w:rPr>
      </w:pPr>
    </w:p>
    <w:p w14:paraId="76FC6DFF" w14:textId="77777777" w:rsidR="00000000" w:rsidRDefault="00E82A5C">
      <w:pPr>
        <w:pStyle w:val="a"/>
        <w:rPr>
          <w:rFonts w:hint="cs"/>
          <w:rtl/>
        </w:rPr>
      </w:pPr>
      <w:r>
        <w:rPr>
          <w:rFonts w:hint="cs"/>
          <w:rtl/>
        </w:rPr>
        <w:t>מיותר לציין, ואני מוכן לומר זאת מעל במה זו, שיש יותר דברים שאני לא מסכים בהם עם שר המשפטים מאשר אלה שאני כן מסכים אתו. מ</w:t>
      </w:r>
      <w:r>
        <w:rPr>
          <w:rFonts w:hint="cs"/>
          <w:rtl/>
        </w:rPr>
        <w:t>ה לעשות? זאת האמת. אם לא היו מגרשים אותי היום מההצבעה, גם הייתי מצביע בעד הפיטורים שלו. זאת האמת. על כל פנים, לא זה הנושא.</w:t>
      </w:r>
    </w:p>
    <w:p w14:paraId="4D14BDB5" w14:textId="77777777" w:rsidR="00000000" w:rsidRDefault="00E82A5C">
      <w:pPr>
        <w:pStyle w:val="a"/>
        <w:rPr>
          <w:rFonts w:hint="cs"/>
          <w:rtl/>
        </w:rPr>
      </w:pPr>
    </w:p>
    <w:p w14:paraId="2FBE9C27" w14:textId="77777777" w:rsidR="00000000" w:rsidRDefault="00E82A5C">
      <w:pPr>
        <w:pStyle w:val="ac"/>
        <w:rPr>
          <w:rtl/>
        </w:rPr>
      </w:pPr>
      <w:r>
        <w:rPr>
          <w:rFonts w:hint="eastAsia"/>
          <w:rtl/>
        </w:rPr>
        <w:t>יעקב</w:t>
      </w:r>
      <w:r>
        <w:rPr>
          <w:rtl/>
        </w:rPr>
        <w:t xml:space="preserve"> ליצמן (יהדות התורה):</w:t>
      </w:r>
    </w:p>
    <w:p w14:paraId="3E793E03" w14:textId="77777777" w:rsidR="00000000" w:rsidRDefault="00E82A5C">
      <w:pPr>
        <w:pStyle w:val="a"/>
        <w:rPr>
          <w:rFonts w:hint="cs"/>
          <w:rtl/>
        </w:rPr>
      </w:pPr>
    </w:p>
    <w:p w14:paraId="4C4CDB9F" w14:textId="77777777" w:rsidR="00000000" w:rsidRDefault="00E82A5C">
      <w:pPr>
        <w:pStyle w:val="a"/>
        <w:rPr>
          <w:rFonts w:hint="cs"/>
          <w:rtl/>
        </w:rPr>
      </w:pPr>
      <w:r>
        <w:rPr>
          <w:rFonts w:hint="cs"/>
          <w:rtl/>
        </w:rPr>
        <w:t>אדוני, אין דמוקרטיה.</w:t>
      </w:r>
    </w:p>
    <w:p w14:paraId="3B923722" w14:textId="77777777" w:rsidR="00000000" w:rsidRDefault="00E82A5C">
      <w:pPr>
        <w:pStyle w:val="a"/>
        <w:rPr>
          <w:rFonts w:hint="cs"/>
          <w:rtl/>
        </w:rPr>
      </w:pPr>
    </w:p>
    <w:p w14:paraId="7359DB0E" w14:textId="77777777" w:rsidR="00000000" w:rsidRDefault="00E82A5C">
      <w:pPr>
        <w:pStyle w:val="SpeakerCon"/>
        <w:rPr>
          <w:rtl/>
        </w:rPr>
      </w:pPr>
      <w:bookmarkStart w:id="199" w:name="FS000001034T14_05_2003_15_11_14C"/>
      <w:bookmarkEnd w:id="199"/>
      <w:r>
        <w:rPr>
          <w:rtl/>
        </w:rPr>
        <w:t>משה כחלון (הליכוד):</w:t>
      </w:r>
    </w:p>
    <w:p w14:paraId="5935A1C5" w14:textId="77777777" w:rsidR="00000000" w:rsidRDefault="00E82A5C">
      <w:pPr>
        <w:pStyle w:val="a"/>
        <w:rPr>
          <w:rtl/>
        </w:rPr>
      </w:pPr>
    </w:p>
    <w:p w14:paraId="798BDBCE" w14:textId="77777777" w:rsidR="00000000" w:rsidRDefault="00E82A5C">
      <w:pPr>
        <w:pStyle w:val="a"/>
        <w:rPr>
          <w:rFonts w:hint="cs"/>
          <w:rtl/>
        </w:rPr>
      </w:pPr>
      <w:r>
        <w:rPr>
          <w:rFonts w:hint="cs"/>
          <w:rtl/>
        </w:rPr>
        <w:t>יש דמוקרטיה. גירשו אותי. מה לעשות?</w:t>
      </w:r>
    </w:p>
    <w:p w14:paraId="057C547E" w14:textId="77777777" w:rsidR="00000000" w:rsidRDefault="00E82A5C">
      <w:pPr>
        <w:pStyle w:val="a"/>
        <w:rPr>
          <w:rFonts w:hint="cs"/>
          <w:rtl/>
        </w:rPr>
      </w:pPr>
    </w:p>
    <w:p w14:paraId="0DC2138F" w14:textId="77777777" w:rsidR="00000000" w:rsidRDefault="00E82A5C">
      <w:pPr>
        <w:pStyle w:val="ac"/>
        <w:rPr>
          <w:rtl/>
        </w:rPr>
      </w:pPr>
      <w:r>
        <w:rPr>
          <w:rFonts w:hint="eastAsia"/>
          <w:rtl/>
        </w:rPr>
        <w:t>עזמי</w:t>
      </w:r>
      <w:r>
        <w:rPr>
          <w:rtl/>
        </w:rPr>
        <w:t xml:space="preserve"> בשארה (בל"ד):</w:t>
      </w:r>
    </w:p>
    <w:p w14:paraId="697507C0" w14:textId="77777777" w:rsidR="00000000" w:rsidRDefault="00E82A5C">
      <w:pPr>
        <w:pStyle w:val="a"/>
        <w:rPr>
          <w:rFonts w:hint="cs"/>
          <w:rtl/>
        </w:rPr>
      </w:pPr>
    </w:p>
    <w:p w14:paraId="49B7306F" w14:textId="77777777" w:rsidR="00000000" w:rsidRDefault="00E82A5C">
      <w:pPr>
        <w:pStyle w:val="a"/>
        <w:rPr>
          <w:rFonts w:hint="cs"/>
          <w:rtl/>
        </w:rPr>
      </w:pPr>
      <w:r>
        <w:rPr>
          <w:rFonts w:hint="cs"/>
          <w:rtl/>
        </w:rPr>
        <w:t>הוא מב</w:t>
      </w:r>
      <w:r>
        <w:rPr>
          <w:rFonts w:hint="cs"/>
          <w:rtl/>
        </w:rPr>
        <w:t>סוט ממך.</w:t>
      </w:r>
    </w:p>
    <w:p w14:paraId="13C9EA71" w14:textId="77777777" w:rsidR="00000000" w:rsidRDefault="00E82A5C">
      <w:pPr>
        <w:pStyle w:val="a"/>
        <w:rPr>
          <w:rFonts w:hint="cs"/>
          <w:rtl/>
        </w:rPr>
      </w:pPr>
    </w:p>
    <w:p w14:paraId="4433BBE7" w14:textId="77777777" w:rsidR="00000000" w:rsidRDefault="00E82A5C">
      <w:pPr>
        <w:pStyle w:val="SpeakerCon"/>
        <w:rPr>
          <w:rtl/>
        </w:rPr>
      </w:pPr>
      <w:bookmarkStart w:id="200" w:name="FS000001034T14_05_2003_15_11_15C"/>
      <w:bookmarkEnd w:id="200"/>
      <w:r>
        <w:rPr>
          <w:rtl/>
        </w:rPr>
        <w:t>משה כחלון (הליכוד):</w:t>
      </w:r>
    </w:p>
    <w:p w14:paraId="0FBC785E" w14:textId="77777777" w:rsidR="00000000" w:rsidRDefault="00E82A5C">
      <w:pPr>
        <w:pStyle w:val="a"/>
        <w:rPr>
          <w:rtl/>
        </w:rPr>
      </w:pPr>
    </w:p>
    <w:p w14:paraId="4C6273C2" w14:textId="77777777" w:rsidR="00000000" w:rsidRDefault="00E82A5C">
      <w:pPr>
        <w:pStyle w:val="a"/>
        <w:rPr>
          <w:rFonts w:hint="cs"/>
          <w:rtl/>
        </w:rPr>
      </w:pPr>
      <w:r>
        <w:rPr>
          <w:rFonts w:hint="cs"/>
          <w:rtl/>
        </w:rPr>
        <w:t>בוא ונאמר: אצלך כשמדברים על דמוקרטיה, תשאיר את זה קצת בצד. אכבר דמוקרטיה.</w:t>
      </w:r>
    </w:p>
    <w:p w14:paraId="77FFA97F" w14:textId="77777777" w:rsidR="00000000" w:rsidRDefault="00E82A5C">
      <w:pPr>
        <w:pStyle w:val="a"/>
        <w:rPr>
          <w:rFonts w:hint="cs"/>
          <w:rtl/>
        </w:rPr>
      </w:pPr>
    </w:p>
    <w:p w14:paraId="26166D0B" w14:textId="77777777" w:rsidR="00000000" w:rsidRDefault="00E82A5C">
      <w:pPr>
        <w:pStyle w:val="ac"/>
        <w:rPr>
          <w:rtl/>
        </w:rPr>
      </w:pPr>
      <w:r>
        <w:rPr>
          <w:rFonts w:hint="eastAsia"/>
          <w:rtl/>
        </w:rPr>
        <w:t>יעקב</w:t>
      </w:r>
      <w:r>
        <w:rPr>
          <w:rtl/>
        </w:rPr>
        <w:t xml:space="preserve"> ליצמן (יהדות התורה):</w:t>
      </w:r>
    </w:p>
    <w:p w14:paraId="4561F4DF" w14:textId="77777777" w:rsidR="00000000" w:rsidRDefault="00E82A5C">
      <w:pPr>
        <w:pStyle w:val="a"/>
        <w:rPr>
          <w:rFonts w:hint="cs"/>
          <w:rtl/>
        </w:rPr>
      </w:pPr>
    </w:p>
    <w:p w14:paraId="59FBD97D" w14:textId="77777777" w:rsidR="00000000" w:rsidRDefault="00E82A5C">
      <w:pPr>
        <w:pStyle w:val="a"/>
        <w:rPr>
          <w:rFonts w:hint="cs"/>
          <w:rtl/>
        </w:rPr>
      </w:pPr>
      <w:r>
        <w:rPr>
          <w:rFonts w:hint="cs"/>
          <w:rtl/>
        </w:rPr>
        <w:t>למה? יש רוב דמוקרטי. בוא ותראה.</w:t>
      </w:r>
    </w:p>
    <w:p w14:paraId="2DD37F61" w14:textId="77777777" w:rsidR="00000000" w:rsidRDefault="00E82A5C">
      <w:pPr>
        <w:pStyle w:val="a"/>
        <w:rPr>
          <w:rFonts w:hint="cs"/>
          <w:rtl/>
        </w:rPr>
      </w:pPr>
    </w:p>
    <w:p w14:paraId="25CA8674" w14:textId="77777777" w:rsidR="00000000" w:rsidRDefault="00E82A5C">
      <w:pPr>
        <w:pStyle w:val="SpeakerCon"/>
        <w:rPr>
          <w:rtl/>
        </w:rPr>
      </w:pPr>
      <w:bookmarkStart w:id="201" w:name="FS000001034T14_05_2003_15_12_31C"/>
      <w:bookmarkEnd w:id="201"/>
      <w:r>
        <w:rPr>
          <w:rtl/>
        </w:rPr>
        <w:t>משה כחלון (הליכוד):</w:t>
      </w:r>
    </w:p>
    <w:p w14:paraId="6594DE4A" w14:textId="77777777" w:rsidR="00000000" w:rsidRDefault="00E82A5C">
      <w:pPr>
        <w:pStyle w:val="a"/>
        <w:rPr>
          <w:rtl/>
        </w:rPr>
      </w:pPr>
    </w:p>
    <w:p w14:paraId="1B20A808" w14:textId="77777777" w:rsidR="00000000" w:rsidRDefault="00E82A5C">
      <w:pPr>
        <w:pStyle w:val="a"/>
        <w:rPr>
          <w:rFonts w:hint="cs"/>
          <w:rtl/>
        </w:rPr>
      </w:pPr>
      <w:r>
        <w:rPr>
          <w:rFonts w:hint="cs"/>
          <w:rtl/>
        </w:rPr>
        <w:t>אדוני היושב-ראש, המציאות במדינת ישראל היום רחוקה כרחוק מזרח ממערב מהמ</w:t>
      </w:r>
      <w:r>
        <w:rPr>
          <w:rFonts w:hint="cs"/>
          <w:rtl/>
        </w:rPr>
        <w:t>ציאות שהיתה במאה הקודמת. יושב-ראש ההסתדרות, חבר הכנסת פרץ, פה. אני אומר לך באחריות מלאה, שמצב השכירים הרבה יותר טוב מזה של הרבה עצמאים. הרבה עצמאים היום היו מוכנים להתחלף עם רובד לא קטן של שכירים. לכן, אי-אפשר לבוא ולהגיד: תשמע, השכירים מתרסקים, ועובדי המד</w:t>
      </w:r>
      <w:r>
        <w:rPr>
          <w:rFonts w:hint="cs"/>
          <w:rtl/>
        </w:rPr>
        <w:t>ינה נפגעים. לא כצעקתה.</w:t>
      </w:r>
    </w:p>
    <w:p w14:paraId="4EDB0B01" w14:textId="77777777" w:rsidR="00000000" w:rsidRDefault="00E82A5C">
      <w:pPr>
        <w:pStyle w:val="a"/>
        <w:rPr>
          <w:rFonts w:hint="cs"/>
          <w:rtl/>
        </w:rPr>
      </w:pPr>
    </w:p>
    <w:p w14:paraId="444205DF" w14:textId="77777777" w:rsidR="00000000" w:rsidRDefault="00E82A5C">
      <w:pPr>
        <w:pStyle w:val="ac"/>
        <w:rPr>
          <w:rtl/>
        </w:rPr>
      </w:pPr>
      <w:r>
        <w:rPr>
          <w:rFonts w:hint="eastAsia"/>
          <w:rtl/>
        </w:rPr>
        <w:t>עמיר</w:t>
      </w:r>
      <w:r>
        <w:rPr>
          <w:rtl/>
        </w:rPr>
        <w:t xml:space="preserve"> פרץ (עם אחד):</w:t>
      </w:r>
    </w:p>
    <w:p w14:paraId="33E8140E" w14:textId="77777777" w:rsidR="00000000" w:rsidRDefault="00E82A5C">
      <w:pPr>
        <w:pStyle w:val="a"/>
        <w:rPr>
          <w:rFonts w:hint="cs"/>
          <w:rtl/>
        </w:rPr>
      </w:pPr>
    </w:p>
    <w:p w14:paraId="695620F8" w14:textId="77777777" w:rsidR="00000000" w:rsidRDefault="00E82A5C">
      <w:pPr>
        <w:pStyle w:val="a"/>
        <w:rPr>
          <w:rFonts w:hint="cs"/>
          <w:rtl/>
        </w:rPr>
      </w:pPr>
      <w:r>
        <w:rPr>
          <w:rFonts w:hint="cs"/>
          <w:rtl/>
        </w:rPr>
        <w:t xml:space="preserve">ככל שמצב השכירים יהיה יותר טוב, העצמאים ייהנו מזה. </w:t>
      </w:r>
    </w:p>
    <w:p w14:paraId="283BB9AA" w14:textId="77777777" w:rsidR="00000000" w:rsidRDefault="00E82A5C">
      <w:pPr>
        <w:pStyle w:val="a"/>
        <w:rPr>
          <w:rFonts w:hint="cs"/>
          <w:rtl/>
        </w:rPr>
      </w:pPr>
    </w:p>
    <w:p w14:paraId="164E73FF" w14:textId="77777777" w:rsidR="00000000" w:rsidRDefault="00E82A5C">
      <w:pPr>
        <w:pStyle w:val="SpeakerCon"/>
        <w:rPr>
          <w:rtl/>
        </w:rPr>
      </w:pPr>
      <w:bookmarkStart w:id="202" w:name="FS000001034T14_05_2003_15_11_16C"/>
      <w:bookmarkEnd w:id="202"/>
      <w:r>
        <w:rPr>
          <w:rtl/>
        </w:rPr>
        <w:t>משה כחלון (הליכוד):</w:t>
      </w:r>
    </w:p>
    <w:p w14:paraId="5AC4AAD1" w14:textId="77777777" w:rsidR="00000000" w:rsidRDefault="00E82A5C">
      <w:pPr>
        <w:pStyle w:val="a"/>
        <w:rPr>
          <w:rtl/>
        </w:rPr>
      </w:pPr>
    </w:p>
    <w:p w14:paraId="45DA0212" w14:textId="77777777" w:rsidR="00000000" w:rsidRDefault="00E82A5C">
      <w:pPr>
        <w:pStyle w:val="a"/>
        <w:rPr>
          <w:rFonts w:hint="cs"/>
          <w:rtl/>
        </w:rPr>
      </w:pPr>
      <w:r>
        <w:rPr>
          <w:rFonts w:hint="cs"/>
          <w:rtl/>
        </w:rPr>
        <w:t>אין לי ספק. לי רק מפריעה העובדה - - -</w:t>
      </w:r>
    </w:p>
    <w:p w14:paraId="578E46D4" w14:textId="77777777" w:rsidR="00000000" w:rsidRDefault="00E82A5C">
      <w:pPr>
        <w:pStyle w:val="a"/>
        <w:rPr>
          <w:rFonts w:hint="cs"/>
          <w:rtl/>
        </w:rPr>
      </w:pPr>
    </w:p>
    <w:p w14:paraId="08400823" w14:textId="77777777" w:rsidR="00000000" w:rsidRDefault="00E82A5C">
      <w:pPr>
        <w:pStyle w:val="ac"/>
        <w:rPr>
          <w:rtl/>
        </w:rPr>
      </w:pPr>
      <w:r>
        <w:rPr>
          <w:rFonts w:hint="eastAsia"/>
          <w:rtl/>
        </w:rPr>
        <w:t>עמיר</w:t>
      </w:r>
      <w:r>
        <w:rPr>
          <w:rtl/>
        </w:rPr>
        <w:t xml:space="preserve"> פרץ (עם אחד):</w:t>
      </w:r>
    </w:p>
    <w:p w14:paraId="1B84E761" w14:textId="77777777" w:rsidR="00000000" w:rsidRDefault="00E82A5C">
      <w:pPr>
        <w:pStyle w:val="a"/>
        <w:rPr>
          <w:rFonts w:hint="cs"/>
          <w:rtl/>
        </w:rPr>
      </w:pPr>
    </w:p>
    <w:p w14:paraId="54AD44B6" w14:textId="77777777" w:rsidR="00000000" w:rsidRDefault="00E82A5C">
      <w:pPr>
        <w:pStyle w:val="a"/>
        <w:rPr>
          <w:rFonts w:hint="cs"/>
          <w:rtl/>
        </w:rPr>
      </w:pPr>
      <w:r>
        <w:rPr>
          <w:rFonts w:hint="cs"/>
          <w:rtl/>
        </w:rPr>
        <w:t>אחרת, לא יהיה מי שיקנה ממך.</w:t>
      </w:r>
    </w:p>
    <w:p w14:paraId="1631D71B" w14:textId="77777777" w:rsidR="00000000" w:rsidRDefault="00E82A5C">
      <w:pPr>
        <w:pStyle w:val="a"/>
        <w:rPr>
          <w:rFonts w:hint="cs"/>
          <w:rtl/>
        </w:rPr>
      </w:pPr>
    </w:p>
    <w:p w14:paraId="1115EA3F" w14:textId="77777777" w:rsidR="00000000" w:rsidRDefault="00E82A5C">
      <w:pPr>
        <w:pStyle w:val="SpeakerCon"/>
        <w:rPr>
          <w:rtl/>
        </w:rPr>
      </w:pPr>
      <w:bookmarkStart w:id="203" w:name="FS000001034T14_05_2003_15_14_13C"/>
      <w:bookmarkEnd w:id="203"/>
      <w:r>
        <w:rPr>
          <w:rtl/>
        </w:rPr>
        <w:t>משה כחלון (הליכוד):</w:t>
      </w:r>
    </w:p>
    <w:p w14:paraId="10C838A6" w14:textId="77777777" w:rsidR="00000000" w:rsidRDefault="00E82A5C">
      <w:pPr>
        <w:pStyle w:val="a"/>
        <w:rPr>
          <w:rtl/>
        </w:rPr>
      </w:pPr>
    </w:p>
    <w:p w14:paraId="6C31EFE6" w14:textId="77777777" w:rsidR="00000000" w:rsidRDefault="00E82A5C">
      <w:pPr>
        <w:pStyle w:val="a"/>
        <w:rPr>
          <w:rFonts w:hint="cs"/>
          <w:rtl/>
        </w:rPr>
      </w:pPr>
      <w:r>
        <w:rPr>
          <w:rFonts w:hint="cs"/>
          <w:rtl/>
        </w:rPr>
        <w:t>אל תדאג. יקנו. אם אתם לא תשבי</w:t>
      </w:r>
      <w:r>
        <w:rPr>
          <w:rFonts w:hint="cs"/>
          <w:rtl/>
        </w:rPr>
        <w:t>תו ותאפשרו לנו ולמשק לזרום, לסוחרים - לעבוד, ליצואנים - ליצא את הסחורה שלהם, ולתעשיינים - לקבל את חומרי הגלם שלהם, ותאפשרו למדינה הזאת בכלל לתפקד ולנוע ולא תאיימו כל יום בשביתות, תאמין לי שיקנו מאתנו ואנחנו נמכור להם. הכול יתנהל כמו שצריך. חבר הכנסת עמיר פ</w:t>
      </w:r>
      <w:r>
        <w:rPr>
          <w:rFonts w:hint="cs"/>
          <w:rtl/>
        </w:rPr>
        <w:t>רץ, היחיד שבינתיים תוקע את העניין, זה אתה. טול קורה מבין עיניך.</w:t>
      </w:r>
    </w:p>
    <w:p w14:paraId="52CD4237" w14:textId="77777777" w:rsidR="00000000" w:rsidRDefault="00E82A5C">
      <w:pPr>
        <w:pStyle w:val="a"/>
        <w:rPr>
          <w:rFonts w:hint="cs"/>
          <w:rtl/>
        </w:rPr>
      </w:pPr>
    </w:p>
    <w:p w14:paraId="277214F8" w14:textId="77777777" w:rsidR="00000000" w:rsidRDefault="00E82A5C">
      <w:pPr>
        <w:pStyle w:val="a"/>
        <w:rPr>
          <w:rFonts w:hint="cs"/>
          <w:rtl/>
        </w:rPr>
      </w:pPr>
      <w:r>
        <w:rPr>
          <w:rFonts w:hint="cs"/>
          <w:rtl/>
        </w:rPr>
        <w:t>רבותי, במציאות של מדינת ישראל היום השביתה היא כלי לגיטימי ומוצדק? לדעתי, במציאות הנוכחית, התשובה היא לא. השביתה שמנהל עמיר פרץ במדינת ישראל איננה פוגעת בעובדים? התשובה: פוגעת. בזכויות העובדים</w:t>
      </w:r>
      <w:r>
        <w:rPr>
          <w:rFonts w:hint="cs"/>
          <w:rtl/>
        </w:rPr>
        <w:t>?  פוגעת. באינטרסים של העובדים?  פוגעת. אבל למי מיועדת השביתה?</w:t>
      </w:r>
    </w:p>
    <w:p w14:paraId="5E9B3187" w14:textId="77777777" w:rsidR="00000000" w:rsidRDefault="00E82A5C">
      <w:pPr>
        <w:pStyle w:val="a"/>
        <w:rPr>
          <w:rtl/>
        </w:rPr>
      </w:pPr>
    </w:p>
    <w:p w14:paraId="02C7F42B" w14:textId="77777777" w:rsidR="00000000" w:rsidRDefault="00E82A5C">
      <w:pPr>
        <w:pStyle w:val="a"/>
        <w:rPr>
          <w:rFonts w:hint="cs"/>
          <w:rtl/>
        </w:rPr>
      </w:pPr>
      <w:r>
        <w:rPr>
          <w:rFonts w:hint="cs"/>
          <w:rtl/>
        </w:rPr>
        <w:t>חבר הכנסת עמיר פרץ והשר שטרית, תמשיכו לדבר. זה חשוב. יצא לי מפעל הפיס כשהגעת לפה, שהרי לא ידעת שאני מדבר. יצאת לי בינגו. תדבר. שני-שלישים מהסיעה פה, ובשבילי זה הישג.</w:t>
      </w:r>
    </w:p>
    <w:p w14:paraId="4BEECD38" w14:textId="77777777" w:rsidR="00000000" w:rsidRDefault="00E82A5C">
      <w:pPr>
        <w:pStyle w:val="a"/>
        <w:rPr>
          <w:rFonts w:hint="cs"/>
          <w:rtl/>
        </w:rPr>
      </w:pPr>
    </w:p>
    <w:p w14:paraId="2343AEA5" w14:textId="77777777" w:rsidR="00000000" w:rsidRDefault="00E82A5C">
      <w:pPr>
        <w:pStyle w:val="ac"/>
        <w:rPr>
          <w:rtl/>
        </w:rPr>
      </w:pPr>
      <w:r>
        <w:rPr>
          <w:rFonts w:hint="eastAsia"/>
          <w:rtl/>
        </w:rPr>
        <w:t>חיים</w:t>
      </w:r>
      <w:r>
        <w:rPr>
          <w:rtl/>
        </w:rPr>
        <w:t xml:space="preserve"> כץ (הליכוד):</w:t>
      </w:r>
    </w:p>
    <w:p w14:paraId="768FBD7D" w14:textId="77777777" w:rsidR="00000000" w:rsidRDefault="00E82A5C">
      <w:pPr>
        <w:pStyle w:val="a"/>
        <w:rPr>
          <w:rFonts w:hint="cs"/>
          <w:rtl/>
        </w:rPr>
      </w:pPr>
    </w:p>
    <w:p w14:paraId="0365648B" w14:textId="77777777" w:rsidR="00000000" w:rsidRDefault="00E82A5C">
      <w:pPr>
        <w:pStyle w:val="a"/>
        <w:rPr>
          <w:rFonts w:hint="cs"/>
          <w:rtl/>
        </w:rPr>
      </w:pPr>
      <w:r>
        <w:rPr>
          <w:rFonts w:hint="cs"/>
          <w:rtl/>
        </w:rPr>
        <w:t>מתי קנ</w:t>
      </w:r>
      <w:r>
        <w:rPr>
          <w:rFonts w:hint="cs"/>
          <w:rtl/>
        </w:rPr>
        <w:t>ית את הכרטיס?</w:t>
      </w:r>
    </w:p>
    <w:p w14:paraId="63CECCFC" w14:textId="77777777" w:rsidR="00000000" w:rsidRDefault="00E82A5C">
      <w:pPr>
        <w:pStyle w:val="a"/>
        <w:rPr>
          <w:rtl/>
        </w:rPr>
      </w:pPr>
    </w:p>
    <w:p w14:paraId="0F9ACAFF" w14:textId="77777777" w:rsidR="00000000" w:rsidRDefault="00E82A5C">
      <w:pPr>
        <w:pStyle w:val="a"/>
        <w:rPr>
          <w:rFonts w:hint="cs"/>
          <w:rtl/>
        </w:rPr>
      </w:pPr>
    </w:p>
    <w:p w14:paraId="406A5E3F" w14:textId="77777777" w:rsidR="00000000" w:rsidRDefault="00E82A5C">
      <w:pPr>
        <w:pStyle w:val="ad"/>
        <w:rPr>
          <w:rtl/>
        </w:rPr>
      </w:pPr>
      <w:r>
        <w:rPr>
          <w:rtl/>
        </w:rPr>
        <w:t>היו"ר מוחמד ברכה:</w:t>
      </w:r>
    </w:p>
    <w:p w14:paraId="4BAE66E9" w14:textId="77777777" w:rsidR="00000000" w:rsidRDefault="00E82A5C">
      <w:pPr>
        <w:pStyle w:val="a"/>
        <w:rPr>
          <w:rtl/>
        </w:rPr>
      </w:pPr>
    </w:p>
    <w:p w14:paraId="7CAED22E" w14:textId="77777777" w:rsidR="00000000" w:rsidRDefault="00E82A5C">
      <w:pPr>
        <w:pStyle w:val="a"/>
        <w:rPr>
          <w:rFonts w:hint="cs"/>
          <w:rtl/>
        </w:rPr>
      </w:pPr>
      <w:r>
        <w:rPr>
          <w:rFonts w:hint="cs"/>
          <w:rtl/>
        </w:rPr>
        <w:t>סיימת את הזמן.</w:t>
      </w:r>
    </w:p>
    <w:p w14:paraId="59C2313C" w14:textId="77777777" w:rsidR="00000000" w:rsidRDefault="00E82A5C">
      <w:pPr>
        <w:pStyle w:val="a"/>
        <w:rPr>
          <w:rFonts w:hint="cs"/>
          <w:rtl/>
        </w:rPr>
      </w:pPr>
    </w:p>
    <w:p w14:paraId="09E7B4D3" w14:textId="77777777" w:rsidR="00000000" w:rsidRDefault="00E82A5C">
      <w:pPr>
        <w:pStyle w:val="SpeakerCon"/>
        <w:rPr>
          <w:rtl/>
        </w:rPr>
      </w:pPr>
      <w:bookmarkStart w:id="204" w:name="FS000001034T14_05_2003_15_18_21C"/>
      <w:bookmarkEnd w:id="204"/>
      <w:r>
        <w:rPr>
          <w:rtl/>
        </w:rPr>
        <w:t>משה כחלון (הליכוד):</w:t>
      </w:r>
    </w:p>
    <w:p w14:paraId="1910B6F4" w14:textId="77777777" w:rsidR="00000000" w:rsidRDefault="00E82A5C">
      <w:pPr>
        <w:pStyle w:val="a"/>
        <w:rPr>
          <w:rtl/>
        </w:rPr>
      </w:pPr>
    </w:p>
    <w:p w14:paraId="3147803D" w14:textId="77777777" w:rsidR="00000000" w:rsidRDefault="00E82A5C">
      <w:pPr>
        <w:pStyle w:val="a"/>
        <w:rPr>
          <w:rFonts w:hint="cs"/>
          <w:rtl/>
        </w:rPr>
      </w:pPr>
      <w:r>
        <w:rPr>
          <w:rFonts w:hint="cs"/>
          <w:rtl/>
        </w:rPr>
        <w:t>סיימתי את הזמן. הייתי מבקש איזו פרוטקציה קטנה.</w:t>
      </w:r>
    </w:p>
    <w:p w14:paraId="1F0F7695" w14:textId="77777777" w:rsidR="00000000" w:rsidRDefault="00E82A5C">
      <w:pPr>
        <w:pStyle w:val="a"/>
        <w:rPr>
          <w:rFonts w:hint="cs"/>
          <w:rtl/>
        </w:rPr>
      </w:pPr>
    </w:p>
    <w:p w14:paraId="2F45047A" w14:textId="77777777" w:rsidR="00000000" w:rsidRDefault="00E82A5C">
      <w:pPr>
        <w:pStyle w:val="ad"/>
        <w:rPr>
          <w:rtl/>
        </w:rPr>
      </w:pPr>
      <w:r>
        <w:rPr>
          <w:rtl/>
        </w:rPr>
        <w:t>היו"ר מוחמד ברכה:</w:t>
      </w:r>
    </w:p>
    <w:p w14:paraId="05C987B4" w14:textId="77777777" w:rsidR="00000000" w:rsidRDefault="00E82A5C">
      <w:pPr>
        <w:pStyle w:val="a"/>
        <w:rPr>
          <w:rtl/>
        </w:rPr>
      </w:pPr>
    </w:p>
    <w:p w14:paraId="1F67AD87" w14:textId="77777777" w:rsidR="00000000" w:rsidRDefault="00E82A5C">
      <w:pPr>
        <w:pStyle w:val="a"/>
        <w:rPr>
          <w:rFonts w:hint="cs"/>
          <w:rtl/>
        </w:rPr>
      </w:pPr>
      <w:r>
        <w:rPr>
          <w:rFonts w:hint="cs"/>
          <w:rtl/>
        </w:rPr>
        <w:t>אני נותן, אבל תנצל אותה.</w:t>
      </w:r>
    </w:p>
    <w:p w14:paraId="6778E32A" w14:textId="77777777" w:rsidR="00000000" w:rsidRDefault="00E82A5C">
      <w:pPr>
        <w:pStyle w:val="a"/>
        <w:rPr>
          <w:rFonts w:hint="cs"/>
          <w:rtl/>
        </w:rPr>
      </w:pPr>
    </w:p>
    <w:p w14:paraId="23AFBB45" w14:textId="77777777" w:rsidR="00000000" w:rsidRDefault="00E82A5C">
      <w:pPr>
        <w:pStyle w:val="ac"/>
        <w:rPr>
          <w:rtl/>
        </w:rPr>
      </w:pPr>
      <w:r>
        <w:rPr>
          <w:rFonts w:hint="eastAsia"/>
          <w:rtl/>
        </w:rPr>
        <w:t>אלי</w:t>
      </w:r>
      <w:r>
        <w:rPr>
          <w:rtl/>
        </w:rPr>
        <w:t xml:space="preserve"> בן-מנחם (העבודה-מימד):</w:t>
      </w:r>
    </w:p>
    <w:p w14:paraId="27B006F5" w14:textId="77777777" w:rsidR="00000000" w:rsidRDefault="00E82A5C">
      <w:pPr>
        <w:pStyle w:val="a"/>
        <w:rPr>
          <w:rFonts w:hint="cs"/>
          <w:rtl/>
        </w:rPr>
      </w:pPr>
    </w:p>
    <w:p w14:paraId="2707A405" w14:textId="77777777" w:rsidR="00000000" w:rsidRDefault="00E82A5C">
      <w:pPr>
        <w:pStyle w:val="a"/>
        <w:rPr>
          <w:rFonts w:hint="cs"/>
          <w:rtl/>
        </w:rPr>
      </w:pPr>
      <w:r>
        <w:rPr>
          <w:rFonts w:hint="cs"/>
          <w:rtl/>
        </w:rPr>
        <w:t>תאפשר לו. הפריעו לו.</w:t>
      </w:r>
    </w:p>
    <w:p w14:paraId="6B2C2470" w14:textId="77777777" w:rsidR="00000000" w:rsidRDefault="00E82A5C">
      <w:pPr>
        <w:pStyle w:val="a"/>
        <w:rPr>
          <w:rFonts w:hint="cs"/>
          <w:rtl/>
        </w:rPr>
      </w:pPr>
    </w:p>
    <w:p w14:paraId="177EC79D" w14:textId="77777777" w:rsidR="00000000" w:rsidRDefault="00E82A5C">
      <w:pPr>
        <w:pStyle w:val="SpeakerCon"/>
        <w:rPr>
          <w:rtl/>
        </w:rPr>
      </w:pPr>
      <w:bookmarkStart w:id="205" w:name="FS000001034T14_05_2003_15_18_50C"/>
      <w:bookmarkEnd w:id="205"/>
      <w:r>
        <w:rPr>
          <w:rtl/>
        </w:rPr>
        <w:t>משה כחלון (הליכוד):</w:t>
      </w:r>
    </w:p>
    <w:p w14:paraId="75BC8D4D" w14:textId="77777777" w:rsidR="00000000" w:rsidRDefault="00E82A5C">
      <w:pPr>
        <w:pStyle w:val="a"/>
        <w:rPr>
          <w:rtl/>
        </w:rPr>
      </w:pPr>
    </w:p>
    <w:p w14:paraId="5D85B6CF" w14:textId="77777777" w:rsidR="00000000" w:rsidRDefault="00E82A5C">
      <w:pPr>
        <w:pStyle w:val="a"/>
        <w:rPr>
          <w:rFonts w:hint="cs"/>
          <w:rtl/>
        </w:rPr>
      </w:pPr>
      <w:r>
        <w:rPr>
          <w:rFonts w:hint="cs"/>
          <w:rtl/>
        </w:rPr>
        <w:t>מר עמיר פרץ, מה שחשו</w:t>
      </w:r>
      <w:r>
        <w:rPr>
          <w:rFonts w:hint="cs"/>
          <w:rtl/>
        </w:rPr>
        <w:t xml:space="preserve">ב לי זה לציין איך אתה הפרטת את חברות ההסתדרות, אף שידעת שהמחיר הוא פיטורי אלפי עובדים; וכיצד טיפלת בקרנות הפנסיה של ההסתדרות. והיום הממשלה צריכה לשלם את הגירעונות הענקיים שלהן. </w:t>
      </w:r>
    </w:p>
    <w:p w14:paraId="6DC31C81" w14:textId="77777777" w:rsidR="00000000" w:rsidRDefault="00E82A5C">
      <w:pPr>
        <w:pStyle w:val="a"/>
        <w:rPr>
          <w:rFonts w:hint="cs"/>
          <w:rtl/>
        </w:rPr>
      </w:pPr>
    </w:p>
    <w:p w14:paraId="712983FC" w14:textId="77777777" w:rsidR="00000000" w:rsidRDefault="00E82A5C">
      <w:pPr>
        <w:pStyle w:val="a"/>
        <w:rPr>
          <w:rFonts w:hint="cs"/>
          <w:rtl/>
        </w:rPr>
      </w:pPr>
      <w:r>
        <w:rPr>
          <w:rFonts w:hint="cs"/>
          <w:rtl/>
        </w:rPr>
        <w:t>מר עמיר פרץ, גם אם אני מסכים לחלק מתביעותיך, אני קורא לך: זאת לא הדרך. נגרם מ</w:t>
      </w:r>
      <w:r>
        <w:rPr>
          <w:rFonts w:hint="cs"/>
          <w:rtl/>
        </w:rPr>
        <w:t>ספיק נזק. כולנו יודעים כמה עולה למדינה כל יום של השבתה. אני קורא לך להיכנס למשא-ומתן בכוונה טהורה ובידיים נקיות ולסיים את השביתה. תודה.</w:t>
      </w:r>
    </w:p>
    <w:p w14:paraId="60B955F4" w14:textId="77777777" w:rsidR="00000000" w:rsidRDefault="00E82A5C">
      <w:pPr>
        <w:pStyle w:val="a"/>
        <w:rPr>
          <w:rFonts w:hint="cs"/>
          <w:rtl/>
        </w:rPr>
      </w:pPr>
    </w:p>
    <w:p w14:paraId="412351C6" w14:textId="77777777" w:rsidR="00000000" w:rsidRDefault="00E82A5C">
      <w:pPr>
        <w:pStyle w:val="ad"/>
        <w:rPr>
          <w:rtl/>
        </w:rPr>
      </w:pPr>
      <w:r>
        <w:rPr>
          <w:rtl/>
        </w:rPr>
        <w:t>היו"ר מוחמד ברכה:</w:t>
      </w:r>
    </w:p>
    <w:p w14:paraId="0304F47F" w14:textId="77777777" w:rsidR="00000000" w:rsidRDefault="00E82A5C">
      <w:pPr>
        <w:pStyle w:val="a"/>
        <w:rPr>
          <w:rtl/>
        </w:rPr>
      </w:pPr>
    </w:p>
    <w:p w14:paraId="70245E43" w14:textId="77777777" w:rsidR="00000000" w:rsidRDefault="00E82A5C">
      <w:pPr>
        <w:pStyle w:val="a"/>
        <w:rPr>
          <w:rFonts w:hint="cs"/>
          <w:rtl/>
        </w:rPr>
      </w:pPr>
      <w:r>
        <w:rPr>
          <w:rFonts w:hint="cs"/>
          <w:rtl/>
        </w:rPr>
        <w:t>אתה רואה שהוא נשמע לך, והוא עושה פה משא-ומתן. חבר הכנסת עבד-אלמלכ דהאמשה, בבקשה.</w:t>
      </w:r>
    </w:p>
    <w:p w14:paraId="3E411E0A" w14:textId="77777777" w:rsidR="00000000" w:rsidRDefault="00E82A5C">
      <w:pPr>
        <w:pStyle w:val="a"/>
        <w:rPr>
          <w:rFonts w:hint="cs"/>
          <w:rtl/>
        </w:rPr>
      </w:pPr>
    </w:p>
    <w:p w14:paraId="632A2D30" w14:textId="77777777" w:rsidR="00000000" w:rsidRDefault="00E82A5C">
      <w:pPr>
        <w:pStyle w:val="Speaker"/>
        <w:rPr>
          <w:rtl/>
        </w:rPr>
      </w:pPr>
      <w:bookmarkStart w:id="206" w:name="FS000000550T14_05_2003_15_20_47"/>
      <w:bookmarkEnd w:id="206"/>
      <w:r>
        <w:rPr>
          <w:rFonts w:hint="eastAsia"/>
          <w:rtl/>
        </w:rPr>
        <w:t>עבד</w:t>
      </w:r>
      <w:r>
        <w:rPr>
          <w:rtl/>
        </w:rPr>
        <w:t xml:space="preserve">-אלמאלכ דהאמשה </w:t>
      </w:r>
      <w:r>
        <w:rPr>
          <w:rtl/>
        </w:rPr>
        <w:t>(רע"ם):</w:t>
      </w:r>
    </w:p>
    <w:p w14:paraId="6414762F" w14:textId="77777777" w:rsidR="00000000" w:rsidRDefault="00E82A5C">
      <w:pPr>
        <w:pStyle w:val="a"/>
        <w:rPr>
          <w:rFonts w:hint="cs"/>
          <w:rtl/>
        </w:rPr>
      </w:pPr>
    </w:p>
    <w:p w14:paraId="0006CA8F" w14:textId="77777777" w:rsidR="00000000" w:rsidRDefault="00E82A5C">
      <w:pPr>
        <w:pStyle w:val="a"/>
        <w:rPr>
          <w:rFonts w:hint="cs"/>
          <w:rtl/>
        </w:rPr>
      </w:pPr>
      <w:r>
        <w:rPr>
          <w:rFonts w:hint="cs"/>
          <w:rtl/>
        </w:rPr>
        <w:t xml:space="preserve">כבוד היושב-ראש, מכובדי השר במשרד האוצר ומכובדי חבר הכנסת עמיר פרץ, שכנראה מרוב לחץ לא מוצאים להם זמן אלא עכשיו, בדקות המעטות האלה שהם נמצאים במליאה, אולי לסיים או להגיע בצורה כלשהי להסכמה ולסיום השביתה. הם עד כדי כך שקועים, עד שהם אפילו לא שומעים </w:t>
      </w:r>
      <w:r>
        <w:rPr>
          <w:rFonts w:hint="cs"/>
          <w:rtl/>
        </w:rPr>
        <w:t>אותי כשאני פונה אליהם.</w:t>
      </w:r>
    </w:p>
    <w:p w14:paraId="1F958F7E" w14:textId="77777777" w:rsidR="00000000" w:rsidRDefault="00E82A5C">
      <w:pPr>
        <w:pStyle w:val="a"/>
        <w:rPr>
          <w:rFonts w:hint="cs"/>
          <w:rtl/>
        </w:rPr>
      </w:pPr>
    </w:p>
    <w:p w14:paraId="47AE8973" w14:textId="77777777" w:rsidR="00000000" w:rsidRDefault="00E82A5C">
      <w:pPr>
        <w:pStyle w:val="a"/>
        <w:rPr>
          <w:rFonts w:hint="cs"/>
          <w:rtl/>
        </w:rPr>
      </w:pPr>
      <w:r>
        <w:rPr>
          <w:rFonts w:hint="cs"/>
          <w:rtl/>
        </w:rPr>
        <w:t>בכל אופן, אנחנו נדבר אל חברי הכנסת השומעים ואל הציבור כולו. המצב בחיים הציבוריים שלנו כל כך קריטי וכל כך דרסטי עד שאנשים הגיעו לידי כך שהם מאבדים את עצמם לדעת. המצב הכלכלי הגרוע הזה מביא אנשים למסקנה שיותר טוב למות מאשר לחיות. רק את</w:t>
      </w:r>
      <w:r>
        <w:rPr>
          <w:rFonts w:hint="cs"/>
          <w:rtl/>
        </w:rPr>
        <w:t>מול היה מקרה נוסף בשרשרת מקרי הרצח וההתאבדות, שכולם קרו בתקופה האחרונה על רקע כלכלי. זה לא גורם לשר האוצר, לראש הממשלה או לממשלה בכלל אפילו לחשוב מחשבה שנייה על התוכנית הדרסטית הזאת שהם מביאים עלינו. ממילא אם לא חשבו, כי הם לא חושבים שלבני-אדם יש אפילו זכו</w:t>
      </w:r>
      <w:r>
        <w:rPr>
          <w:rFonts w:hint="cs"/>
          <w:rtl/>
        </w:rPr>
        <w:t>ת להתנגד לתוכנית שלהם או שלבני-אדם יש זכות לאכול, התוכנית הזאת מביאה אנשים לכך שהם לא יוכלו להשיג את פת לחמם בצורה מכובדת. כל ההתנגדות של הממשלה לשביתה קמה גם על הכחשת עצם זכותם של הפועלים, העובדים והציבור בכלל להתנגד לתוכנית הכלכלית או לעמוד מול תוכנית המ</w:t>
      </w:r>
      <w:r>
        <w:rPr>
          <w:rFonts w:hint="cs"/>
          <w:rtl/>
        </w:rPr>
        <w:t>משלה.</w:t>
      </w:r>
    </w:p>
    <w:p w14:paraId="0DDBDC7E" w14:textId="77777777" w:rsidR="00000000" w:rsidRDefault="00E82A5C">
      <w:pPr>
        <w:pStyle w:val="a"/>
        <w:rPr>
          <w:rFonts w:hint="cs"/>
          <w:rtl/>
        </w:rPr>
      </w:pPr>
    </w:p>
    <w:p w14:paraId="46A68DD6" w14:textId="77777777" w:rsidR="00000000" w:rsidRDefault="00E82A5C">
      <w:pPr>
        <w:pStyle w:val="a"/>
        <w:rPr>
          <w:rFonts w:hint="cs"/>
          <w:rtl/>
        </w:rPr>
      </w:pPr>
      <w:r>
        <w:rPr>
          <w:rFonts w:hint="cs"/>
          <w:rtl/>
        </w:rPr>
        <w:t xml:space="preserve">זה שהתוכנית גרועה ביותר - זה דבר שאיננו טעון הוכחה. זה שהתוכנית איננה עונה על  צורכי הציבור הרחב אלא מעמיקה את העוני </w:t>
      </w:r>
      <w:r>
        <w:rPr>
          <w:rtl/>
        </w:rPr>
        <w:t>–</w:t>
      </w:r>
      <w:r>
        <w:rPr>
          <w:rFonts w:hint="cs"/>
          <w:rtl/>
        </w:rPr>
        <w:t xml:space="preserve"> גם זה דבר שאיננו טעון הוכחה. בא שר האוצר ואומר לנו: רבותי, אנחנו במצב קריטי, ואם לא נעשה כמצווה בתוכנית הכלכלית - המשק תלוי על בלי</w:t>
      </w:r>
      <w:r>
        <w:rPr>
          <w:rFonts w:hint="cs"/>
          <w:rtl/>
        </w:rPr>
        <w:t>מה. אני רוצה להסכים אתו שהמצב הכלכלי גם גרוע, הוא גרוע ביותר, וגם תלוי על בלימה. אבל, אדוני שר האוצר, לא זה הפתרון. אדוני ראש הממשלה, זה ודאי לא הפתרון. אתם עצמכם יודעים טוב מאוד, ואתם מודים בזה לפעמים, והודיתם בזה, שמה שגורם למצב הכלכלי הנוראי זה המצב המד</w:t>
      </w:r>
      <w:r>
        <w:rPr>
          <w:rFonts w:hint="cs"/>
          <w:rtl/>
        </w:rPr>
        <w:t>יני וזה המצב בכלל שהביא את הציבור במדינה הזאת לידי כך שהוא בוחל בחיים והחיים כבר לא חשובים לו. במקום ללכת על פתרון השורש, שעוקר את הבעיה משורשיה ומיסודה, אתם מטפלים בנו באקמול ובאספירין, שרק מעמיקים את המשבר ומוסיפים שמן למדורה.</w:t>
      </w:r>
    </w:p>
    <w:p w14:paraId="7E9C3031" w14:textId="77777777" w:rsidR="00000000" w:rsidRDefault="00E82A5C">
      <w:pPr>
        <w:pStyle w:val="a"/>
        <w:rPr>
          <w:rFonts w:hint="cs"/>
          <w:rtl/>
        </w:rPr>
      </w:pPr>
    </w:p>
    <w:p w14:paraId="48F1C5C1" w14:textId="77777777" w:rsidR="00000000" w:rsidRDefault="00E82A5C">
      <w:pPr>
        <w:pStyle w:val="a"/>
        <w:rPr>
          <w:rFonts w:hint="cs"/>
          <w:rtl/>
        </w:rPr>
      </w:pPr>
      <w:r>
        <w:rPr>
          <w:rFonts w:hint="cs"/>
          <w:rtl/>
        </w:rPr>
        <w:t>אני מזמין את הממשלה כאן וע</w:t>
      </w:r>
      <w:r>
        <w:rPr>
          <w:rFonts w:hint="cs"/>
          <w:rtl/>
        </w:rPr>
        <w:t xml:space="preserve">כשיו לחזור בה מהתוכנית הרצחנית הזאת, לחזור לשפיות ולבוא אלינו עם תוכנית לא רק כלכלית, אלא קודם כול עם תוכנית מדינית אשר תוציא את המדינה ואת העם לא רק מהמשבר הכלכלי אלא מהמשבר המדיני ומהמשבר הקיומי בכלל. אני יודע שהם לא ישמעו לי, כי מר שרון מעדיף התנחלויות </w:t>
      </w:r>
      <w:r>
        <w:rPr>
          <w:rFonts w:hint="cs"/>
          <w:rtl/>
        </w:rPr>
        <w:t>ובממשלתו יושבים אנשים שמעדיפים עפר על בני-אדם. כל עוד זו הממשלה וזו המדיניות, לאן נגיע, אלוהים ישורנו. תודה רבה.</w:t>
      </w:r>
    </w:p>
    <w:p w14:paraId="7E3C63FD" w14:textId="77777777" w:rsidR="00000000" w:rsidRDefault="00E82A5C">
      <w:pPr>
        <w:pStyle w:val="a"/>
        <w:rPr>
          <w:rFonts w:hint="cs"/>
          <w:rtl/>
        </w:rPr>
      </w:pPr>
    </w:p>
    <w:p w14:paraId="6DD4C9CF" w14:textId="77777777" w:rsidR="00000000" w:rsidRDefault="00E82A5C">
      <w:pPr>
        <w:pStyle w:val="ad"/>
        <w:rPr>
          <w:rtl/>
        </w:rPr>
      </w:pPr>
      <w:r>
        <w:rPr>
          <w:rtl/>
        </w:rPr>
        <w:t>היו"ר מוחמד ברכה:</w:t>
      </w:r>
    </w:p>
    <w:p w14:paraId="174EEF6E" w14:textId="77777777" w:rsidR="00000000" w:rsidRDefault="00E82A5C">
      <w:pPr>
        <w:pStyle w:val="a"/>
        <w:rPr>
          <w:rtl/>
        </w:rPr>
      </w:pPr>
    </w:p>
    <w:p w14:paraId="4A4411B9" w14:textId="77777777" w:rsidR="00000000" w:rsidRDefault="00E82A5C">
      <w:pPr>
        <w:pStyle w:val="a"/>
        <w:rPr>
          <w:rFonts w:hint="cs"/>
          <w:rtl/>
        </w:rPr>
      </w:pPr>
      <w:r>
        <w:rPr>
          <w:rFonts w:hint="cs"/>
          <w:rtl/>
        </w:rPr>
        <w:t>חבר הכנסת דהאמשה, תודה רבה. אני מזמין את השר שטרית לענות על ההצעות לסדר-היום.</w:t>
      </w:r>
    </w:p>
    <w:p w14:paraId="3068B9FA" w14:textId="77777777" w:rsidR="00000000" w:rsidRDefault="00E82A5C">
      <w:pPr>
        <w:pStyle w:val="a"/>
        <w:rPr>
          <w:rFonts w:hint="cs"/>
          <w:rtl/>
        </w:rPr>
      </w:pPr>
    </w:p>
    <w:p w14:paraId="3CB38882" w14:textId="77777777" w:rsidR="00000000" w:rsidRDefault="00E82A5C">
      <w:pPr>
        <w:pStyle w:val="a"/>
        <w:rPr>
          <w:rFonts w:hint="cs"/>
          <w:rtl/>
        </w:rPr>
      </w:pPr>
      <w:r>
        <w:rPr>
          <w:rFonts w:hint="cs"/>
          <w:rtl/>
        </w:rPr>
        <w:t>חבר הכנסת אפללו, אתה מפריע לשר.</w:t>
      </w:r>
    </w:p>
    <w:p w14:paraId="4E88B127" w14:textId="77777777" w:rsidR="00000000" w:rsidRDefault="00E82A5C">
      <w:pPr>
        <w:pStyle w:val="a"/>
        <w:rPr>
          <w:rtl/>
        </w:rPr>
      </w:pPr>
    </w:p>
    <w:p w14:paraId="6D00FB68" w14:textId="77777777" w:rsidR="00000000" w:rsidRDefault="00E82A5C">
      <w:pPr>
        <w:pStyle w:val="a"/>
        <w:rPr>
          <w:rFonts w:hint="cs"/>
          <w:rtl/>
        </w:rPr>
      </w:pPr>
    </w:p>
    <w:p w14:paraId="59B9C79B" w14:textId="77777777" w:rsidR="00000000" w:rsidRDefault="00E82A5C">
      <w:pPr>
        <w:pStyle w:val="Speaker"/>
        <w:rPr>
          <w:rtl/>
        </w:rPr>
      </w:pPr>
      <w:bookmarkStart w:id="207" w:name="FS000000478T14_05_2003_15_29_06"/>
      <w:bookmarkEnd w:id="207"/>
      <w:r>
        <w:rPr>
          <w:rFonts w:hint="eastAsia"/>
          <w:rtl/>
        </w:rPr>
        <w:t>השר</w:t>
      </w:r>
      <w:r>
        <w:rPr>
          <w:rtl/>
        </w:rPr>
        <w:t xml:space="preserve"> מאיר ש</w:t>
      </w:r>
      <w:r>
        <w:rPr>
          <w:rtl/>
        </w:rPr>
        <w:t>טרית:</w:t>
      </w:r>
    </w:p>
    <w:p w14:paraId="472B64D8" w14:textId="77777777" w:rsidR="00000000" w:rsidRDefault="00E82A5C">
      <w:pPr>
        <w:pStyle w:val="a"/>
        <w:rPr>
          <w:rFonts w:hint="cs"/>
          <w:rtl/>
        </w:rPr>
      </w:pPr>
    </w:p>
    <w:p w14:paraId="66C87CA5" w14:textId="77777777" w:rsidR="00000000" w:rsidRDefault="00E82A5C">
      <w:pPr>
        <w:pStyle w:val="a"/>
        <w:rPr>
          <w:rFonts w:hint="cs"/>
          <w:rtl/>
        </w:rPr>
      </w:pPr>
      <w:r>
        <w:rPr>
          <w:rFonts w:hint="cs"/>
          <w:rtl/>
        </w:rPr>
        <w:t>אדוני היושב-ראש, רבותי חברי הכנסת, ראשית, אני מתנצל. אתם רואים שאנחנו מנהלים משא-ומתן גם פה; מנהלים משא-ומתן כל היום וכל הלילה, ובסוף אנחנו יושבים פה כדי להמשיך את המשא-ומתן.</w:t>
      </w:r>
    </w:p>
    <w:p w14:paraId="3462BF67" w14:textId="77777777" w:rsidR="00000000" w:rsidRDefault="00E82A5C">
      <w:pPr>
        <w:pStyle w:val="a"/>
        <w:rPr>
          <w:rFonts w:hint="cs"/>
          <w:rtl/>
        </w:rPr>
      </w:pPr>
    </w:p>
    <w:p w14:paraId="4B5596C1" w14:textId="77777777" w:rsidR="00000000" w:rsidRDefault="00E82A5C">
      <w:pPr>
        <w:pStyle w:val="a"/>
        <w:rPr>
          <w:rFonts w:hint="cs"/>
          <w:rtl/>
        </w:rPr>
      </w:pPr>
      <w:r>
        <w:rPr>
          <w:rFonts w:hint="cs"/>
          <w:rtl/>
        </w:rPr>
        <w:t>אדוני היושב-ראש, הרשה לנצל את ההזדמנות ולקדם בברכה את מר לותר קנאוף, נשיא</w:t>
      </w:r>
      <w:r>
        <w:rPr>
          <w:rFonts w:hint="cs"/>
          <w:rtl/>
        </w:rPr>
        <w:t xml:space="preserve"> מפעלי קנאוף ויושב-ראש מועצת המנהלים של מפעלי "אורבונד" המוקם באזור התעשייה אלון-תבור ליד עפולה. הם אורחים של חבר הכנסת אפללו שנמצא פה. הוא היה  יושב-ראש המועצה התעשייתית בתפן לפני שהוא הגיע לכאן. </w:t>
      </w:r>
    </w:p>
    <w:p w14:paraId="2D8536C4" w14:textId="77777777" w:rsidR="00000000" w:rsidRDefault="00E82A5C">
      <w:pPr>
        <w:pStyle w:val="a"/>
        <w:rPr>
          <w:rFonts w:hint="cs"/>
          <w:rtl/>
        </w:rPr>
      </w:pPr>
    </w:p>
    <w:p w14:paraId="6A92D012" w14:textId="77777777" w:rsidR="00000000" w:rsidRDefault="00E82A5C">
      <w:pPr>
        <w:pStyle w:val="a"/>
        <w:rPr>
          <w:rFonts w:hint="cs"/>
          <w:rtl/>
        </w:rPr>
      </w:pPr>
      <w:r>
        <w:rPr>
          <w:rFonts w:hint="cs"/>
          <w:rtl/>
        </w:rPr>
        <w:t>ברצוננו להעלות על נס את תרומתו של קונצרן קנאוף לכלכלת ישר</w:t>
      </w:r>
      <w:r>
        <w:rPr>
          <w:rFonts w:hint="cs"/>
          <w:rtl/>
        </w:rPr>
        <w:t>אל, ואנחנו מקווים שבעקבות הביקור ישקיע הקונצרן השקעות נוספות בישראל. לא רק זאת - אני מקווה שהוא יהווה סנונית שמבשרת את האביב, כלומר, אולי בעקבותיו יבואו משקיעים נוספים ובעקבות התוכנית הכלכלית יבואו לישראל משקיעים נוספים שייצרו באמת מקומות עבודה וישפרו את כ</w:t>
      </w:r>
      <w:r>
        <w:rPr>
          <w:rFonts w:hint="cs"/>
          <w:rtl/>
        </w:rPr>
        <w:t>לכלת ישראל.</w:t>
      </w:r>
    </w:p>
    <w:p w14:paraId="1D453EB3" w14:textId="77777777" w:rsidR="00000000" w:rsidRDefault="00E82A5C">
      <w:pPr>
        <w:pStyle w:val="a"/>
        <w:rPr>
          <w:rFonts w:hint="cs"/>
          <w:rtl/>
        </w:rPr>
      </w:pPr>
    </w:p>
    <w:p w14:paraId="04830BAF" w14:textId="77777777" w:rsidR="00000000" w:rsidRDefault="00E82A5C">
      <w:pPr>
        <w:pStyle w:val="a"/>
        <w:rPr>
          <w:rFonts w:hint="cs"/>
          <w:rtl/>
        </w:rPr>
      </w:pPr>
      <w:r>
        <w:rPr>
          <w:rFonts w:hint="cs"/>
          <w:rtl/>
        </w:rPr>
        <w:t>אדוני היושב-ראש, ההצעות שעסקו בשביתה במשק, אני מניח שהן מטרידות את חברי הכנסת, אבל ככל שזה מטריד את חברי הכנסת, אנחנו מוטרדים הרבה יותר בעניין הזה, כפי שאתם מבינים, בממשלה, והציבור מוטרד הרבה יותר. אמרתי כל הזמן, ואני חוזר ואומר, שבעיני אין שו</w:t>
      </w:r>
      <w:r>
        <w:rPr>
          <w:rFonts w:hint="cs"/>
          <w:rtl/>
        </w:rPr>
        <w:t>ם הצדקה לשום שביתה במשק. מדוע? לא כיוון שאין, חלילה, זכות לארגוני העובדים לשבות. יש להם הזכות המלאה, ואני לפחות לא חושב - - -</w:t>
      </w:r>
    </w:p>
    <w:p w14:paraId="3263E3F5" w14:textId="77777777" w:rsidR="00000000" w:rsidRDefault="00E82A5C">
      <w:pPr>
        <w:pStyle w:val="a"/>
        <w:rPr>
          <w:rFonts w:hint="cs"/>
          <w:rtl/>
        </w:rPr>
      </w:pPr>
    </w:p>
    <w:p w14:paraId="3D2D0E5D" w14:textId="77777777" w:rsidR="00000000" w:rsidRDefault="00E82A5C">
      <w:pPr>
        <w:pStyle w:val="ac"/>
        <w:rPr>
          <w:rtl/>
        </w:rPr>
      </w:pPr>
      <w:r>
        <w:rPr>
          <w:rFonts w:hint="eastAsia"/>
          <w:rtl/>
        </w:rPr>
        <w:t>אילנה</w:t>
      </w:r>
      <w:r>
        <w:rPr>
          <w:rtl/>
        </w:rPr>
        <w:t xml:space="preserve"> כהן (עם אחד):</w:t>
      </w:r>
    </w:p>
    <w:p w14:paraId="048CCFE5" w14:textId="77777777" w:rsidR="00000000" w:rsidRDefault="00E82A5C">
      <w:pPr>
        <w:pStyle w:val="a"/>
        <w:rPr>
          <w:rFonts w:hint="cs"/>
          <w:rtl/>
        </w:rPr>
      </w:pPr>
    </w:p>
    <w:p w14:paraId="291029F5" w14:textId="77777777" w:rsidR="00000000" w:rsidRDefault="00E82A5C">
      <w:pPr>
        <w:pStyle w:val="a"/>
        <w:rPr>
          <w:rFonts w:hint="cs"/>
          <w:rtl/>
        </w:rPr>
      </w:pPr>
      <w:r>
        <w:rPr>
          <w:rFonts w:hint="cs"/>
          <w:rtl/>
        </w:rPr>
        <w:t>אין שום הצדקה לשום חקיקה ביחסי עבודה.</w:t>
      </w:r>
    </w:p>
    <w:p w14:paraId="6C266475" w14:textId="77777777" w:rsidR="00000000" w:rsidRDefault="00E82A5C">
      <w:pPr>
        <w:pStyle w:val="a"/>
        <w:rPr>
          <w:rFonts w:hint="cs"/>
          <w:rtl/>
        </w:rPr>
      </w:pPr>
    </w:p>
    <w:p w14:paraId="17E8CF26" w14:textId="77777777" w:rsidR="00000000" w:rsidRDefault="00E82A5C">
      <w:pPr>
        <w:pStyle w:val="SpeakerCon"/>
        <w:rPr>
          <w:rtl/>
        </w:rPr>
      </w:pPr>
      <w:bookmarkStart w:id="208" w:name="FS000000478T14_05_2003_15_29_28C"/>
      <w:bookmarkEnd w:id="208"/>
      <w:r>
        <w:rPr>
          <w:rtl/>
        </w:rPr>
        <w:t>השר מאיר שטרית:</w:t>
      </w:r>
    </w:p>
    <w:p w14:paraId="595F94FB" w14:textId="77777777" w:rsidR="00000000" w:rsidRDefault="00E82A5C">
      <w:pPr>
        <w:pStyle w:val="a"/>
        <w:rPr>
          <w:rtl/>
        </w:rPr>
      </w:pPr>
    </w:p>
    <w:p w14:paraId="42E35985" w14:textId="77777777" w:rsidR="00000000" w:rsidRDefault="00E82A5C">
      <w:pPr>
        <w:pStyle w:val="a"/>
        <w:rPr>
          <w:rFonts w:hint="cs"/>
          <w:rtl/>
        </w:rPr>
      </w:pPr>
      <w:r>
        <w:rPr>
          <w:rFonts w:hint="cs"/>
          <w:rtl/>
        </w:rPr>
        <w:t>תיכף אגמור את דברי.</w:t>
      </w:r>
    </w:p>
    <w:p w14:paraId="26EE1238" w14:textId="77777777" w:rsidR="00000000" w:rsidRDefault="00E82A5C">
      <w:pPr>
        <w:pStyle w:val="a"/>
        <w:rPr>
          <w:rFonts w:hint="cs"/>
          <w:rtl/>
        </w:rPr>
      </w:pPr>
    </w:p>
    <w:p w14:paraId="163DAC16" w14:textId="77777777" w:rsidR="00000000" w:rsidRDefault="00E82A5C">
      <w:pPr>
        <w:pStyle w:val="a"/>
        <w:rPr>
          <w:rFonts w:hint="cs"/>
          <w:rtl/>
        </w:rPr>
      </w:pPr>
      <w:r>
        <w:rPr>
          <w:rFonts w:hint="cs"/>
          <w:rtl/>
        </w:rPr>
        <w:t xml:space="preserve">אני חושב שאין שום כוונה שמישהו </w:t>
      </w:r>
      <w:r>
        <w:rPr>
          <w:rFonts w:hint="cs"/>
          <w:rtl/>
        </w:rPr>
        <w:t>ישלול את זכות השביתה מההסתדרות, כמו שאני מקווה שאין כוונה לשלול מהכנסת או מהממשלה את זכות החקיקה. יש זכות לשבות ויש זכות לחוקק. הרעיון הוא שנפגשים בדרך. מאחר שיש מחלוקת בין ארגוני העובדים לבין הממשלה, אנחנו אומרים - - -</w:t>
      </w:r>
    </w:p>
    <w:p w14:paraId="56FF953E" w14:textId="77777777" w:rsidR="00000000" w:rsidRDefault="00E82A5C">
      <w:pPr>
        <w:pStyle w:val="a"/>
        <w:rPr>
          <w:rFonts w:hint="cs"/>
          <w:rtl/>
        </w:rPr>
      </w:pPr>
    </w:p>
    <w:p w14:paraId="260D4FC8" w14:textId="77777777" w:rsidR="00000000" w:rsidRDefault="00E82A5C">
      <w:pPr>
        <w:pStyle w:val="ac"/>
        <w:rPr>
          <w:rtl/>
        </w:rPr>
      </w:pPr>
      <w:r>
        <w:rPr>
          <w:rFonts w:hint="eastAsia"/>
          <w:rtl/>
        </w:rPr>
        <w:t>עזמי</w:t>
      </w:r>
      <w:r>
        <w:rPr>
          <w:rtl/>
        </w:rPr>
        <w:t xml:space="preserve"> בשארה (בל"ד):</w:t>
      </w:r>
    </w:p>
    <w:p w14:paraId="67BA607B" w14:textId="77777777" w:rsidR="00000000" w:rsidRDefault="00E82A5C">
      <w:pPr>
        <w:pStyle w:val="a"/>
        <w:rPr>
          <w:rFonts w:hint="cs"/>
          <w:rtl/>
        </w:rPr>
      </w:pPr>
    </w:p>
    <w:p w14:paraId="74142AB1" w14:textId="77777777" w:rsidR="00000000" w:rsidRDefault="00E82A5C">
      <w:pPr>
        <w:pStyle w:val="a"/>
        <w:rPr>
          <w:rFonts w:hint="cs"/>
          <w:rtl/>
        </w:rPr>
      </w:pPr>
      <w:r>
        <w:rPr>
          <w:rFonts w:hint="cs"/>
          <w:rtl/>
        </w:rPr>
        <w:t>אתם תעשו מה שאת</w:t>
      </w:r>
      <w:r>
        <w:rPr>
          <w:rFonts w:hint="cs"/>
          <w:rtl/>
        </w:rPr>
        <w:t>ם רוצים ואנחנו נעשה מה שאנחנו רוצים. זו דמוקרטיה.</w:t>
      </w:r>
    </w:p>
    <w:p w14:paraId="44B6CA9A" w14:textId="77777777" w:rsidR="00000000" w:rsidRDefault="00E82A5C">
      <w:pPr>
        <w:pStyle w:val="a"/>
        <w:rPr>
          <w:rFonts w:hint="cs"/>
          <w:rtl/>
        </w:rPr>
      </w:pPr>
    </w:p>
    <w:p w14:paraId="33874AFD" w14:textId="77777777" w:rsidR="00000000" w:rsidRDefault="00E82A5C">
      <w:pPr>
        <w:pStyle w:val="SpeakerCon"/>
        <w:rPr>
          <w:rtl/>
        </w:rPr>
      </w:pPr>
      <w:bookmarkStart w:id="209" w:name="FS000000478T14_05_2003_15_34_23C"/>
      <w:bookmarkEnd w:id="209"/>
      <w:r>
        <w:rPr>
          <w:rtl/>
        </w:rPr>
        <w:t>השר מאיר שטרית:</w:t>
      </w:r>
    </w:p>
    <w:p w14:paraId="6854ABF7" w14:textId="77777777" w:rsidR="00000000" w:rsidRDefault="00E82A5C">
      <w:pPr>
        <w:pStyle w:val="a"/>
        <w:rPr>
          <w:rtl/>
        </w:rPr>
      </w:pPr>
    </w:p>
    <w:p w14:paraId="13561DB1" w14:textId="77777777" w:rsidR="00000000" w:rsidRDefault="00E82A5C">
      <w:pPr>
        <w:pStyle w:val="a"/>
        <w:rPr>
          <w:rFonts w:hint="cs"/>
          <w:rtl/>
        </w:rPr>
      </w:pPr>
      <w:r>
        <w:rPr>
          <w:rFonts w:hint="cs"/>
          <w:rtl/>
        </w:rPr>
        <w:t>לא, לא כל אחד עושה מה שהוא רוצה. לשם כך יש ממשלה בישראל.</w:t>
      </w:r>
    </w:p>
    <w:p w14:paraId="69BDC58C" w14:textId="77777777" w:rsidR="00000000" w:rsidRDefault="00E82A5C">
      <w:pPr>
        <w:pStyle w:val="a"/>
        <w:rPr>
          <w:rFonts w:hint="cs"/>
          <w:rtl/>
        </w:rPr>
      </w:pPr>
    </w:p>
    <w:p w14:paraId="3050792E" w14:textId="77777777" w:rsidR="00000000" w:rsidRDefault="00E82A5C">
      <w:pPr>
        <w:pStyle w:val="a"/>
        <w:rPr>
          <w:rFonts w:hint="cs"/>
          <w:rtl/>
        </w:rPr>
      </w:pPr>
      <w:r>
        <w:rPr>
          <w:rFonts w:hint="cs"/>
          <w:rtl/>
        </w:rPr>
        <w:t>מאחר שיש מחלוקת בין הצדדים, אנחנו אומרים: מה יותר "פייר"? איך פותרים מחלוקת? בואו וננהל משא-ומתן וננסה להגיע להסכמה. באמת התנהל מש</w:t>
      </w:r>
      <w:r>
        <w:rPr>
          <w:rFonts w:hint="cs"/>
          <w:rtl/>
        </w:rPr>
        <w:t>א-ומתן בשלבים שונים, בדרגים שונים, בכל החודשיים האחר</w:t>
      </w:r>
      <w:bookmarkStart w:id="210" w:name="FS000000478T14_05_2003_15_29_29C"/>
      <w:bookmarkStart w:id="211" w:name="FS000000478T14_05_2003_15_29_30C"/>
      <w:bookmarkEnd w:id="210"/>
      <w:bookmarkEnd w:id="211"/>
      <w:r>
        <w:rPr>
          <w:rFonts w:hint="cs"/>
          <w:rtl/>
        </w:rPr>
        <w:t xml:space="preserve">ונים </w:t>
      </w:r>
      <w:r>
        <w:rPr>
          <w:rFonts w:hint="cs"/>
        </w:rPr>
        <w:t>on and off</w:t>
      </w:r>
      <w:r>
        <w:rPr>
          <w:rFonts w:hint="cs"/>
          <w:rtl/>
        </w:rPr>
        <w:t>. כל הזמן הצעתי לשמור על קו המשא-ומתן ולא לנתקו אפילו ליום אחד גם במהלך החקיקה, כי אמרתי: מה תועיל השביתה? הרי מה שאפשר לקבל בהסכמה אף פעם אי-אפשר לקבל בשביתה. שביתה לא מועילה. היא רק מחממת</w:t>
      </w:r>
      <w:r>
        <w:rPr>
          <w:rFonts w:hint="cs"/>
          <w:rtl/>
        </w:rPr>
        <w:t xml:space="preserve"> את הגזרה ומעלה את כולם על עצים גבוהים שאף אחד לא יכול לרדת מהם. אנחנו מנהלים משא-ומתן. אתמול ושלשום ישבתי עם חברת הכנסת אילנה כהן כל הלילה, עד השעה 06:00.</w:t>
      </w:r>
    </w:p>
    <w:p w14:paraId="1A45B414" w14:textId="77777777" w:rsidR="00000000" w:rsidRDefault="00E82A5C">
      <w:pPr>
        <w:pStyle w:val="a"/>
        <w:rPr>
          <w:rFonts w:hint="cs"/>
          <w:rtl/>
        </w:rPr>
      </w:pPr>
    </w:p>
    <w:p w14:paraId="7F1A18FC" w14:textId="77777777" w:rsidR="00000000" w:rsidRDefault="00E82A5C">
      <w:pPr>
        <w:pStyle w:val="ac"/>
        <w:rPr>
          <w:rtl/>
        </w:rPr>
      </w:pPr>
      <w:r>
        <w:rPr>
          <w:rFonts w:hint="eastAsia"/>
          <w:rtl/>
        </w:rPr>
        <w:t>חיים</w:t>
      </w:r>
      <w:r>
        <w:rPr>
          <w:rtl/>
        </w:rPr>
        <w:t xml:space="preserve"> כץ (הליכוד):</w:t>
      </w:r>
    </w:p>
    <w:p w14:paraId="273D84D1" w14:textId="77777777" w:rsidR="00000000" w:rsidRDefault="00E82A5C">
      <w:pPr>
        <w:pStyle w:val="a"/>
        <w:rPr>
          <w:rFonts w:hint="cs"/>
          <w:rtl/>
        </w:rPr>
      </w:pPr>
    </w:p>
    <w:p w14:paraId="7E1D16C5" w14:textId="77777777" w:rsidR="00000000" w:rsidRDefault="00E82A5C">
      <w:pPr>
        <w:pStyle w:val="a"/>
        <w:rPr>
          <w:rFonts w:hint="cs"/>
          <w:rtl/>
        </w:rPr>
      </w:pPr>
      <w:r>
        <w:rPr>
          <w:rFonts w:hint="cs"/>
          <w:rtl/>
        </w:rPr>
        <w:t>גם אני הייתי  מוכן לשבת אתה, אם היא היתה מסכימה.</w:t>
      </w:r>
    </w:p>
    <w:p w14:paraId="3CFF8365" w14:textId="77777777" w:rsidR="00000000" w:rsidRDefault="00E82A5C">
      <w:pPr>
        <w:pStyle w:val="a"/>
        <w:rPr>
          <w:rFonts w:hint="cs"/>
          <w:rtl/>
        </w:rPr>
      </w:pPr>
    </w:p>
    <w:p w14:paraId="31608F09" w14:textId="77777777" w:rsidR="00000000" w:rsidRDefault="00E82A5C">
      <w:pPr>
        <w:pStyle w:val="ac"/>
        <w:rPr>
          <w:rtl/>
        </w:rPr>
      </w:pPr>
      <w:r>
        <w:rPr>
          <w:rFonts w:hint="cs"/>
          <w:rtl/>
        </w:rPr>
        <w:t>ע</w:t>
      </w:r>
      <w:r>
        <w:rPr>
          <w:rFonts w:hint="eastAsia"/>
          <w:rtl/>
        </w:rPr>
        <w:t>זמי</w:t>
      </w:r>
      <w:r>
        <w:rPr>
          <w:rtl/>
        </w:rPr>
        <w:t xml:space="preserve"> בשארה (בל"ד):</w:t>
      </w:r>
    </w:p>
    <w:p w14:paraId="605C21D6" w14:textId="77777777" w:rsidR="00000000" w:rsidRDefault="00E82A5C">
      <w:pPr>
        <w:pStyle w:val="a"/>
        <w:rPr>
          <w:rFonts w:hint="cs"/>
          <w:rtl/>
        </w:rPr>
      </w:pPr>
    </w:p>
    <w:p w14:paraId="498AF937" w14:textId="77777777" w:rsidR="00000000" w:rsidRDefault="00E82A5C">
      <w:pPr>
        <w:pStyle w:val="a"/>
        <w:rPr>
          <w:rFonts w:hint="cs"/>
          <w:rtl/>
        </w:rPr>
      </w:pPr>
      <w:r>
        <w:rPr>
          <w:rFonts w:hint="cs"/>
          <w:rtl/>
        </w:rPr>
        <w:t>בלילה היית</w:t>
      </w:r>
      <w:r>
        <w:rPr>
          <w:rFonts w:hint="cs"/>
          <w:rtl/>
        </w:rPr>
        <w:t xml:space="preserve"> יושב אתה, בלי שביתה?</w:t>
      </w:r>
    </w:p>
    <w:p w14:paraId="73879116" w14:textId="77777777" w:rsidR="00000000" w:rsidRDefault="00E82A5C">
      <w:pPr>
        <w:pStyle w:val="a"/>
        <w:rPr>
          <w:rFonts w:hint="cs"/>
          <w:rtl/>
        </w:rPr>
      </w:pPr>
    </w:p>
    <w:p w14:paraId="32D5FE97" w14:textId="77777777" w:rsidR="00000000" w:rsidRDefault="00E82A5C">
      <w:pPr>
        <w:pStyle w:val="SpeakerCon"/>
        <w:rPr>
          <w:rtl/>
        </w:rPr>
      </w:pPr>
      <w:bookmarkStart w:id="212" w:name="FS000000478T14_05_2003_15_37_28C"/>
      <w:bookmarkEnd w:id="212"/>
      <w:r>
        <w:rPr>
          <w:rtl/>
        </w:rPr>
        <w:t>השר מאיר שטרית:</w:t>
      </w:r>
    </w:p>
    <w:p w14:paraId="5694BB99" w14:textId="77777777" w:rsidR="00000000" w:rsidRDefault="00E82A5C">
      <w:pPr>
        <w:pStyle w:val="a"/>
        <w:rPr>
          <w:rtl/>
        </w:rPr>
      </w:pPr>
    </w:p>
    <w:p w14:paraId="22EDC722" w14:textId="77777777" w:rsidR="00000000" w:rsidRDefault="00E82A5C">
      <w:pPr>
        <w:pStyle w:val="a"/>
        <w:rPr>
          <w:rFonts w:hint="cs"/>
          <w:rtl/>
        </w:rPr>
      </w:pPr>
      <w:r>
        <w:rPr>
          <w:rFonts w:hint="cs"/>
          <w:rtl/>
        </w:rPr>
        <w:t>כן. אתה אני מוכן לשבת. דרך אגב, לא ישבתי רק אתה. אני מבקש שלא תהיינה פה כל מיני מחשבות. לא ישבנו לבד. ישבנו עם הרבה מאוד אנשים ועם מזכ"ל ההסתדרות כל הלילה.</w:t>
      </w:r>
    </w:p>
    <w:p w14:paraId="16FD2212" w14:textId="77777777" w:rsidR="00000000" w:rsidRDefault="00E82A5C">
      <w:pPr>
        <w:pStyle w:val="a"/>
        <w:rPr>
          <w:rFonts w:hint="cs"/>
          <w:rtl/>
        </w:rPr>
      </w:pPr>
    </w:p>
    <w:p w14:paraId="0810C14B" w14:textId="77777777" w:rsidR="00000000" w:rsidRDefault="00E82A5C">
      <w:pPr>
        <w:pStyle w:val="a"/>
        <w:rPr>
          <w:rFonts w:hint="cs"/>
          <w:rtl/>
        </w:rPr>
      </w:pPr>
      <w:r>
        <w:rPr>
          <w:rFonts w:hint="cs"/>
          <w:rtl/>
        </w:rPr>
        <w:t>חבר הכנסת עזמי בשארה, השביתה ממש לא נחוצה לי לצורך ישיבה. ה</w:t>
      </w:r>
      <w:r>
        <w:rPr>
          <w:rFonts w:hint="cs"/>
          <w:rtl/>
        </w:rPr>
        <w:t xml:space="preserve">תחלנו לשבת עם ההסתדרות עוד לפני שהוגשה התוכנית לממשלה, מתוך רצון לנסות להתגבר על המחלוקת עוד </w:t>
      </w:r>
      <w:r>
        <w:rPr>
          <w:rtl/>
        </w:rPr>
        <w:br/>
      </w:r>
      <w:r>
        <w:rPr>
          <w:rFonts w:hint="cs"/>
          <w:rtl/>
        </w:rPr>
        <w:t>לפני - - -</w:t>
      </w:r>
    </w:p>
    <w:p w14:paraId="05D408EE" w14:textId="77777777" w:rsidR="00000000" w:rsidRDefault="00E82A5C">
      <w:pPr>
        <w:pStyle w:val="a"/>
        <w:rPr>
          <w:rFonts w:hint="cs"/>
          <w:rtl/>
        </w:rPr>
      </w:pPr>
    </w:p>
    <w:p w14:paraId="32674C28" w14:textId="77777777" w:rsidR="00000000" w:rsidRDefault="00E82A5C">
      <w:pPr>
        <w:pStyle w:val="ac"/>
        <w:rPr>
          <w:rtl/>
        </w:rPr>
      </w:pPr>
      <w:r>
        <w:rPr>
          <w:rFonts w:hint="eastAsia"/>
          <w:rtl/>
        </w:rPr>
        <w:t>עזמי</w:t>
      </w:r>
      <w:r>
        <w:rPr>
          <w:rtl/>
        </w:rPr>
        <w:t xml:space="preserve"> בשארה (בל"ד):</w:t>
      </w:r>
    </w:p>
    <w:p w14:paraId="3FE16F20" w14:textId="77777777" w:rsidR="00000000" w:rsidRDefault="00E82A5C">
      <w:pPr>
        <w:pStyle w:val="a"/>
        <w:rPr>
          <w:rFonts w:hint="cs"/>
          <w:rtl/>
        </w:rPr>
      </w:pPr>
    </w:p>
    <w:p w14:paraId="4670FB3C" w14:textId="77777777" w:rsidR="00000000" w:rsidRDefault="00E82A5C">
      <w:pPr>
        <w:pStyle w:val="a"/>
        <w:rPr>
          <w:rFonts w:hint="cs"/>
          <w:rtl/>
        </w:rPr>
      </w:pPr>
      <w:r>
        <w:rPr>
          <w:rFonts w:hint="cs"/>
          <w:rtl/>
        </w:rPr>
        <w:t>עם איום השביתה זה יותר - - -</w:t>
      </w:r>
    </w:p>
    <w:p w14:paraId="77631A1D" w14:textId="77777777" w:rsidR="00000000" w:rsidRDefault="00E82A5C">
      <w:pPr>
        <w:pStyle w:val="a"/>
        <w:rPr>
          <w:rFonts w:hint="cs"/>
          <w:rtl/>
        </w:rPr>
      </w:pPr>
    </w:p>
    <w:p w14:paraId="2FEDCB43" w14:textId="77777777" w:rsidR="00000000" w:rsidRDefault="00E82A5C">
      <w:pPr>
        <w:pStyle w:val="SpeakerCon"/>
        <w:rPr>
          <w:rtl/>
        </w:rPr>
      </w:pPr>
      <w:bookmarkStart w:id="213" w:name="FS000000478T14_05_2003_15_37_29C"/>
      <w:bookmarkEnd w:id="213"/>
      <w:r>
        <w:rPr>
          <w:rtl/>
        </w:rPr>
        <w:t>השר מאיר שטרית:</w:t>
      </w:r>
    </w:p>
    <w:p w14:paraId="509BA593" w14:textId="77777777" w:rsidR="00000000" w:rsidRDefault="00E82A5C">
      <w:pPr>
        <w:pStyle w:val="a"/>
        <w:rPr>
          <w:rFonts w:hint="cs"/>
          <w:rtl/>
        </w:rPr>
      </w:pPr>
    </w:p>
    <w:p w14:paraId="7E2BE93E" w14:textId="77777777" w:rsidR="00000000" w:rsidRDefault="00E82A5C">
      <w:pPr>
        <w:pStyle w:val="a"/>
        <w:rPr>
          <w:rFonts w:hint="cs"/>
          <w:rtl/>
        </w:rPr>
      </w:pPr>
      <w:r>
        <w:rPr>
          <w:rFonts w:hint="cs"/>
          <w:rtl/>
        </w:rPr>
        <w:t>יכול להיות. אני לא בטוח שזה תמיד כך.</w:t>
      </w:r>
    </w:p>
    <w:p w14:paraId="759FDE7D" w14:textId="77777777" w:rsidR="00000000" w:rsidRDefault="00E82A5C">
      <w:pPr>
        <w:pStyle w:val="a"/>
        <w:rPr>
          <w:rFonts w:hint="cs"/>
          <w:rtl/>
        </w:rPr>
      </w:pPr>
    </w:p>
    <w:p w14:paraId="11276211" w14:textId="77777777" w:rsidR="00000000" w:rsidRDefault="00E82A5C">
      <w:pPr>
        <w:pStyle w:val="a"/>
        <w:rPr>
          <w:rFonts w:hint="cs"/>
          <w:rtl/>
        </w:rPr>
      </w:pPr>
      <w:r>
        <w:rPr>
          <w:rFonts w:hint="cs"/>
          <w:rtl/>
        </w:rPr>
        <w:t>היתה שביתה ויש שביתה. למי מועילה השביתה? הצעת</w:t>
      </w:r>
      <w:r>
        <w:rPr>
          <w:rFonts w:hint="cs"/>
          <w:rtl/>
        </w:rPr>
        <w:t>י: מאחר שאנחנו מנהלים משא-ומתן, למה לשבות? אם נגיע בסוף למסקנה שהמשא-ומתן לא התכנס ולא הגענו להסכמה - מאה אחוז. אז הם יכולים לשבות, ואנחנו יכולים לנסות לחוקק אם יהיה לנו רוב בכנסת. ואז המחלוקת תיגמר לכאן או לכאן. הרי כל צד יכול לפעול ברגע שאין הסכמה. אבל כ</w:t>
      </w:r>
      <w:r>
        <w:rPr>
          <w:rFonts w:hint="cs"/>
          <w:rtl/>
        </w:rPr>
        <w:t>ל עוד יש סיכוי להסכמה, למה לגרום סבל לציבור? חבר הכנסת בשארה, במה זה עוזר שמשתקים עכשיו את היצוא של מדינת ישראל? זה עוזר לכלכלה? לעובדים? למפעלים? זה הורס אותם. מפעל שצריך לספק סחורה בחוץ-לארץ וסחורתו תקועה בנמל ולא יכולה לצאת, מאבד את הקליינטים שלו בחוץ-ל</w:t>
      </w:r>
      <w:r>
        <w:rPr>
          <w:rFonts w:hint="cs"/>
          <w:rtl/>
        </w:rPr>
        <w:t>ארץ. למי זה מועיל? זה מועיל במשהו להסתדרות? השביתו את כל משרדי הממשלה - ניחא. אבל, למה להשבית את היצוא? למה לפגוע באזרחים שנוסעים לחוץ-לארץ בשדה-התעופה ולעשות שיבושים?</w:t>
      </w:r>
    </w:p>
    <w:p w14:paraId="2EE9D502" w14:textId="77777777" w:rsidR="00000000" w:rsidRDefault="00E82A5C">
      <w:pPr>
        <w:pStyle w:val="a"/>
        <w:rPr>
          <w:rFonts w:hint="cs"/>
          <w:rtl/>
        </w:rPr>
      </w:pPr>
    </w:p>
    <w:p w14:paraId="5B9D755B" w14:textId="77777777" w:rsidR="00000000" w:rsidRDefault="00E82A5C">
      <w:pPr>
        <w:pStyle w:val="ac"/>
        <w:rPr>
          <w:rtl/>
        </w:rPr>
      </w:pPr>
      <w:r>
        <w:rPr>
          <w:rFonts w:hint="eastAsia"/>
          <w:rtl/>
        </w:rPr>
        <w:t>אילנה</w:t>
      </w:r>
      <w:r>
        <w:rPr>
          <w:rtl/>
        </w:rPr>
        <w:t xml:space="preserve"> כהן (עם אחד):</w:t>
      </w:r>
    </w:p>
    <w:p w14:paraId="42AC16C6" w14:textId="77777777" w:rsidR="00000000" w:rsidRDefault="00E82A5C">
      <w:pPr>
        <w:pStyle w:val="a"/>
        <w:rPr>
          <w:rFonts w:hint="cs"/>
          <w:rtl/>
        </w:rPr>
      </w:pPr>
    </w:p>
    <w:p w14:paraId="5EF2874A" w14:textId="77777777" w:rsidR="00000000" w:rsidRDefault="00E82A5C">
      <w:pPr>
        <w:pStyle w:val="a"/>
        <w:rPr>
          <w:rFonts w:hint="cs"/>
          <w:rtl/>
        </w:rPr>
      </w:pPr>
      <w:r>
        <w:rPr>
          <w:rFonts w:hint="cs"/>
          <w:rtl/>
        </w:rPr>
        <w:t>יכולתם לגמור את זה בתוך שעתיים. אתם לא רוצים.</w:t>
      </w:r>
    </w:p>
    <w:p w14:paraId="193D082A" w14:textId="77777777" w:rsidR="00000000" w:rsidRDefault="00E82A5C">
      <w:pPr>
        <w:pStyle w:val="a"/>
        <w:rPr>
          <w:rFonts w:hint="cs"/>
          <w:rtl/>
        </w:rPr>
      </w:pPr>
    </w:p>
    <w:p w14:paraId="556EE469" w14:textId="77777777" w:rsidR="00000000" w:rsidRDefault="00E82A5C">
      <w:pPr>
        <w:pStyle w:val="SpeakerCon"/>
        <w:rPr>
          <w:rtl/>
        </w:rPr>
      </w:pPr>
      <w:bookmarkStart w:id="214" w:name="FS000000478T14_05_2003_15_41_32C"/>
      <w:bookmarkEnd w:id="214"/>
      <w:r>
        <w:rPr>
          <w:rtl/>
        </w:rPr>
        <w:t>השר מאיר שטרית:</w:t>
      </w:r>
    </w:p>
    <w:p w14:paraId="1A3D6FFB" w14:textId="77777777" w:rsidR="00000000" w:rsidRDefault="00E82A5C">
      <w:pPr>
        <w:pStyle w:val="a"/>
        <w:rPr>
          <w:rtl/>
        </w:rPr>
      </w:pPr>
    </w:p>
    <w:p w14:paraId="41FDAFDF" w14:textId="77777777" w:rsidR="00000000" w:rsidRDefault="00E82A5C">
      <w:pPr>
        <w:pStyle w:val="a"/>
        <w:rPr>
          <w:rFonts w:hint="cs"/>
          <w:rtl/>
        </w:rPr>
      </w:pPr>
      <w:r>
        <w:rPr>
          <w:rFonts w:hint="cs"/>
          <w:rtl/>
        </w:rPr>
        <w:t>את</w:t>
      </w:r>
      <w:r>
        <w:rPr>
          <w:rFonts w:hint="cs"/>
          <w:rtl/>
        </w:rPr>
        <w:t xml:space="preserve"> אומרת - להסכים למה שאת רוצה.</w:t>
      </w:r>
    </w:p>
    <w:p w14:paraId="3C50E6FD" w14:textId="77777777" w:rsidR="00000000" w:rsidRDefault="00E82A5C">
      <w:pPr>
        <w:pStyle w:val="a"/>
        <w:rPr>
          <w:rFonts w:hint="cs"/>
          <w:rtl/>
        </w:rPr>
      </w:pPr>
    </w:p>
    <w:p w14:paraId="06BA3DBF" w14:textId="77777777" w:rsidR="00000000" w:rsidRDefault="00E82A5C">
      <w:pPr>
        <w:pStyle w:val="ac"/>
        <w:rPr>
          <w:rtl/>
        </w:rPr>
      </w:pPr>
      <w:r>
        <w:rPr>
          <w:rFonts w:hint="eastAsia"/>
          <w:rtl/>
        </w:rPr>
        <w:t>אילנה</w:t>
      </w:r>
      <w:r>
        <w:rPr>
          <w:rtl/>
        </w:rPr>
        <w:t xml:space="preserve"> כהן (עם אחד):</w:t>
      </w:r>
    </w:p>
    <w:p w14:paraId="31DF86F4" w14:textId="77777777" w:rsidR="00000000" w:rsidRDefault="00E82A5C">
      <w:pPr>
        <w:pStyle w:val="a"/>
        <w:rPr>
          <w:rFonts w:hint="cs"/>
          <w:rtl/>
        </w:rPr>
      </w:pPr>
    </w:p>
    <w:p w14:paraId="67490BD1" w14:textId="77777777" w:rsidR="00000000" w:rsidRDefault="00E82A5C">
      <w:pPr>
        <w:pStyle w:val="a"/>
        <w:rPr>
          <w:rFonts w:hint="cs"/>
          <w:rtl/>
        </w:rPr>
      </w:pPr>
      <w:r>
        <w:rPr>
          <w:rFonts w:hint="cs"/>
          <w:rtl/>
        </w:rPr>
        <w:t>בשעתיים אפשר לגמור את זה.</w:t>
      </w:r>
    </w:p>
    <w:p w14:paraId="78572E35" w14:textId="77777777" w:rsidR="00000000" w:rsidRDefault="00E82A5C">
      <w:pPr>
        <w:pStyle w:val="a"/>
        <w:rPr>
          <w:rFonts w:hint="cs"/>
          <w:rtl/>
        </w:rPr>
      </w:pPr>
    </w:p>
    <w:p w14:paraId="4394ACED" w14:textId="77777777" w:rsidR="00000000" w:rsidRDefault="00E82A5C">
      <w:pPr>
        <w:pStyle w:val="SpeakerCon"/>
        <w:rPr>
          <w:rtl/>
        </w:rPr>
      </w:pPr>
      <w:bookmarkStart w:id="215" w:name="FS000000478T14_05_2003_15_41_33C"/>
      <w:bookmarkEnd w:id="215"/>
      <w:r>
        <w:rPr>
          <w:rtl/>
        </w:rPr>
        <w:t>השר מאיר שטרית:</w:t>
      </w:r>
    </w:p>
    <w:p w14:paraId="39BADBBC" w14:textId="77777777" w:rsidR="00000000" w:rsidRDefault="00E82A5C">
      <w:pPr>
        <w:pStyle w:val="a"/>
        <w:rPr>
          <w:rFonts w:hint="cs"/>
          <w:rtl/>
        </w:rPr>
      </w:pPr>
    </w:p>
    <w:p w14:paraId="508C9AC1" w14:textId="77777777" w:rsidR="00000000" w:rsidRDefault="00E82A5C">
      <w:pPr>
        <w:pStyle w:val="a"/>
        <w:rPr>
          <w:rFonts w:hint="cs"/>
          <w:rtl/>
        </w:rPr>
      </w:pPr>
      <w:r>
        <w:rPr>
          <w:rFonts w:hint="cs"/>
          <w:rtl/>
        </w:rPr>
        <w:t>מאה אחוז. וזאת, בתנאי שנסכים למה שאת רוצה. למה לא לגמור זאת בתוך שעה בתנאי שתסכימי למה שאני רוצה?</w:t>
      </w:r>
    </w:p>
    <w:p w14:paraId="3D19C7B0" w14:textId="77777777" w:rsidR="00000000" w:rsidRDefault="00E82A5C">
      <w:pPr>
        <w:pStyle w:val="a"/>
        <w:rPr>
          <w:rFonts w:hint="cs"/>
          <w:rtl/>
        </w:rPr>
      </w:pPr>
    </w:p>
    <w:p w14:paraId="210E8228" w14:textId="77777777" w:rsidR="00000000" w:rsidRDefault="00E82A5C">
      <w:pPr>
        <w:pStyle w:val="ac"/>
        <w:rPr>
          <w:rtl/>
        </w:rPr>
      </w:pPr>
      <w:r>
        <w:rPr>
          <w:rFonts w:hint="eastAsia"/>
          <w:rtl/>
        </w:rPr>
        <w:t>אילנה</w:t>
      </w:r>
      <w:r>
        <w:rPr>
          <w:rtl/>
        </w:rPr>
        <w:t xml:space="preserve"> כהן (עם אחד):</w:t>
      </w:r>
    </w:p>
    <w:p w14:paraId="44A3FC7E" w14:textId="77777777" w:rsidR="00000000" w:rsidRDefault="00E82A5C">
      <w:pPr>
        <w:pStyle w:val="a"/>
        <w:rPr>
          <w:rFonts w:hint="cs"/>
          <w:rtl/>
        </w:rPr>
      </w:pPr>
    </w:p>
    <w:p w14:paraId="621A3DF2" w14:textId="77777777" w:rsidR="00000000" w:rsidRDefault="00E82A5C">
      <w:pPr>
        <w:pStyle w:val="a"/>
        <w:rPr>
          <w:rFonts w:hint="cs"/>
          <w:rtl/>
        </w:rPr>
      </w:pPr>
      <w:r>
        <w:rPr>
          <w:rFonts w:hint="cs"/>
          <w:rtl/>
        </w:rPr>
        <w:t>הדבר היחיד שפוגעים בו זה העובדים.</w:t>
      </w:r>
    </w:p>
    <w:p w14:paraId="23C75464" w14:textId="77777777" w:rsidR="00000000" w:rsidRDefault="00E82A5C">
      <w:pPr>
        <w:pStyle w:val="a"/>
        <w:rPr>
          <w:rFonts w:hint="cs"/>
          <w:rtl/>
        </w:rPr>
      </w:pPr>
    </w:p>
    <w:p w14:paraId="30FD5440" w14:textId="77777777" w:rsidR="00000000" w:rsidRDefault="00E82A5C">
      <w:pPr>
        <w:pStyle w:val="ac"/>
        <w:rPr>
          <w:rtl/>
        </w:rPr>
      </w:pPr>
      <w:r>
        <w:rPr>
          <w:rFonts w:hint="eastAsia"/>
          <w:rtl/>
        </w:rPr>
        <w:t>אלי</w:t>
      </w:r>
      <w:r>
        <w:rPr>
          <w:rtl/>
        </w:rPr>
        <w:t xml:space="preserve"> א</w:t>
      </w:r>
      <w:r>
        <w:rPr>
          <w:rtl/>
        </w:rPr>
        <w:t>פללו (הליכוד):</w:t>
      </w:r>
    </w:p>
    <w:p w14:paraId="0195DF84" w14:textId="77777777" w:rsidR="00000000" w:rsidRDefault="00E82A5C">
      <w:pPr>
        <w:pStyle w:val="a"/>
        <w:rPr>
          <w:rFonts w:hint="cs"/>
          <w:rtl/>
        </w:rPr>
      </w:pPr>
    </w:p>
    <w:p w14:paraId="6DAC6A45" w14:textId="77777777" w:rsidR="00000000" w:rsidRDefault="00E82A5C">
      <w:pPr>
        <w:pStyle w:val="a"/>
        <w:rPr>
          <w:rFonts w:hint="cs"/>
          <w:rtl/>
        </w:rPr>
      </w:pPr>
      <w:r>
        <w:rPr>
          <w:rFonts w:hint="cs"/>
          <w:rtl/>
        </w:rPr>
        <w:t>- - -</w:t>
      </w:r>
    </w:p>
    <w:p w14:paraId="0A75D66D" w14:textId="77777777" w:rsidR="00000000" w:rsidRDefault="00E82A5C">
      <w:pPr>
        <w:pStyle w:val="a"/>
        <w:rPr>
          <w:rFonts w:hint="cs"/>
          <w:rtl/>
        </w:rPr>
      </w:pPr>
    </w:p>
    <w:p w14:paraId="65AFCE44" w14:textId="77777777" w:rsidR="00000000" w:rsidRDefault="00E82A5C">
      <w:pPr>
        <w:pStyle w:val="ac"/>
        <w:rPr>
          <w:rtl/>
        </w:rPr>
      </w:pPr>
      <w:r>
        <w:rPr>
          <w:rFonts w:hint="eastAsia"/>
          <w:rtl/>
        </w:rPr>
        <w:t>אילנה</w:t>
      </w:r>
      <w:r>
        <w:rPr>
          <w:rtl/>
        </w:rPr>
        <w:t xml:space="preserve"> כהן (עם אחד):</w:t>
      </w:r>
    </w:p>
    <w:p w14:paraId="2488E929" w14:textId="77777777" w:rsidR="00000000" w:rsidRDefault="00E82A5C">
      <w:pPr>
        <w:pStyle w:val="a"/>
        <w:rPr>
          <w:rFonts w:hint="cs"/>
          <w:rtl/>
        </w:rPr>
      </w:pPr>
    </w:p>
    <w:p w14:paraId="3365974C" w14:textId="77777777" w:rsidR="00000000" w:rsidRDefault="00E82A5C">
      <w:pPr>
        <w:pStyle w:val="a"/>
        <w:rPr>
          <w:rFonts w:hint="cs"/>
          <w:rtl/>
        </w:rPr>
      </w:pPr>
      <w:r>
        <w:rPr>
          <w:rFonts w:hint="cs"/>
          <w:rtl/>
        </w:rPr>
        <w:t>- - -</w:t>
      </w:r>
    </w:p>
    <w:p w14:paraId="5B6A0A6F" w14:textId="77777777" w:rsidR="00000000" w:rsidRDefault="00E82A5C">
      <w:pPr>
        <w:pStyle w:val="a"/>
        <w:rPr>
          <w:rtl/>
        </w:rPr>
      </w:pPr>
    </w:p>
    <w:p w14:paraId="0E1F3DA3" w14:textId="77777777" w:rsidR="00000000" w:rsidRDefault="00E82A5C">
      <w:pPr>
        <w:pStyle w:val="a"/>
        <w:rPr>
          <w:rFonts w:hint="cs"/>
          <w:rtl/>
        </w:rPr>
      </w:pPr>
    </w:p>
    <w:p w14:paraId="5F8C4C9C" w14:textId="77777777" w:rsidR="00000000" w:rsidRDefault="00E82A5C">
      <w:pPr>
        <w:pStyle w:val="SpeakerCon"/>
        <w:rPr>
          <w:rtl/>
        </w:rPr>
      </w:pPr>
      <w:bookmarkStart w:id="216" w:name="FS000000478T14_05_2003_15_43_02C"/>
      <w:bookmarkEnd w:id="216"/>
      <w:r>
        <w:rPr>
          <w:rtl/>
        </w:rPr>
        <w:t>השר מאיר שטרית:</w:t>
      </w:r>
    </w:p>
    <w:p w14:paraId="2463F7EE" w14:textId="77777777" w:rsidR="00000000" w:rsidRDefault="00E82A5C">
      <w:pPr>
        <w:pStyle w:val="a"/>
        <w:rPr>
          <w:rtl/>
        </w:rPr>
      </w:pPr>
    </w:p>
    <w:p w14:paraId="2A2B3796" w14:textId="77777777" w:rsidR="00000000" w:rsidRDefault="00E82A5C">
      <w:pPr>
        <w:pStyle w:val="a"/>
        <w:rPr>
          <w:rFonts w:hint="cs"/>
          <w:rtl/>
        </w:rPr>
      </w:pPr>
      <w:r>
        <w:rPr>
          <w:rFonts w:hint="cs"/>
          <w:rtl/>
        </w:rPr>
        <w:t>חברי חברי הכנסת, אני רוצה שלא תהיינה אי-הבנות. זו לא פראזה כשאנחנו אומרים שהמצב הכלכלי קשה. לצערי הרב, אני מוכרח לומר במלוא האחריות, שאי-אפשר להמשיך במתכונת הקיימת בכלכלה הישראלית. העסק י</w:t>
      </w:r>
      <w:r>
        <w:rPr>
          <w:rFonts w:hint="cs"/>
          <w:rtl/>
        </w:rPr>
        <w:t>קרוס.</w:t>
      </w:r>
    </w:p>
    <w:p w14:paraId="57002BF7" w14:textId="77777777" w:rsidR="00000000" w:rsidRDefault="00E82A5C">
      <w:pPr>
        <w:pStyle w:val="a"/>
        <w:rPr>
          <w:rFonts w:hint="cs"/>
          <w:rtl/>
        </w:rPr>
      </w:pPr>
    </w:p>
    <w:p w14:paraId="3CA37E98" w14:textId="77777777" w:rsidR="00000000" w:rsidRDefault="00E82A5C">
      <w:pPr>
        <w:pStyle w:val="ac"/>
        <w:rPr>
          <w:rtl/>
        </w:rPr>
      </w:pPr>
      <w:r>
        <w:rPr>
          <w:rFonts w:hint="eastAsia"/>
          <w:rtl/>
        </w:rPr>
        <w:t>עזמי</w:t>
      </w:r>
      <w:r>
        <w:rPr>
          <w:rtl/>
        </w:rPr>
        <w:t xml:space="preserve"> בשארה (בל"ד):</w:t>
      </w:r>
    </w:p>
    <w:p w14:paraId="673C5B38" w14:textId="77777777" w:rsidR="00000000" w:rsidRDefault="00E82A5C">
      <w:pPr>
        <w:pStyle w:val="a"/>
        <w:rPr>
          <w:rFonts w:hint="cs"/>
          <w:rtl/>
        </w:rPr>
      </w:pPr>
    </w:p>
    <w:p w14:paraId="1184508F" w14:textId="77777777" w:rsidR="00000000" w:rsidRDefault="00E82A5C">
      <w:pPr>
        <w:pStyle w:val="a"/>
        <w:rPr>
          <w:rFonts w:hint="cs"/>
          <w:rtl/>
        </w:rPr>
      </w:pPr>
      <w:r>
        <w:rPr>
          <w:rFonts w:hint="cs"/>
          <w:rtl/>
        </w:rPr>
        <w:t>- - - שלום.</w:t>
      </w:r>
    </w:p>
    <w:p w14:paraId="1C132FEE" w14:textId="77777777" w:rsidR="00000000" w:rsidRDefault="00E82A5C">
      <w:pPr>
        <w:pStyle w:val="a"/>
        <w:rPr>
          <w:rFonts w:hint="cs"/>
          <w:rtl/>
        </w:rPr>
      </w:pPr>
    </w:p>
    <w:p w14:paraId="272276DC" w14:textId="77777777" w:rsidR="00000000" w:rsidRDefault="00E82A5C">
      <w:pPr>
        <w:pStyle w:val="SpeakerCon"/>
        <w:rPr>
          <w:rtl/>
        </w:rPr>
      </w:pPr>
      <w:bookmarkStart w:id="217" w:name="FS000000478T14_05_2003_15_44_04C"/>
      <w:bookmarkEnd w:id="217"/>
      <w:r>
        <w:rPr>
          <w:rtl/>
        </w:rPr>
        <w:t>השר מאיר שטרית:</w:t>
      </w:r>
    </w:p>
    <w:p w14:paraId="70368EA4" w14:textId="77777777" w:rsidR="00000000" w:rsidRDefault="00E82A5C">
      <w:pPr>
        <w:pStyle w:val="a"/>
        <w:rPr>
          <w:rtl/>
        </w:rPr>
      </w:pPr>
    </w:p>
    <w:p w14:paraId="780B16AC" w14:textId="77777777" w:rsidR="00000000" w:rsidRDefault="00E82A5C">
      <w:pPr>
        <w:pStyle w:val="a"/>
        <w:rPr>
          <w:rFonts w:hint="cs"/>
          <w:rtl/>
        </w:rPr>
      </w:pPr>
      <w:r>
        <w:rPr>
          <w:rFonts w:hint="cs"/>
          <w:rtl/>
        </w:rPr>
        <w:t>הלוואי. זה רק יכול לעזור. חבר הכנסת בשארה, דע לך שבדרך כלל נוהגים להאשים את הביטחון במצב הכלכלי. לא היא. זו ההוכחה, ותבדוק אותי בנתונים ותראה: עד 1973 מדינת ישראל היתה במצב מלחמה עם כל מדינות ערב. הי</w:t>
      </w:r>
      <w:r>
        <w:rPr>
          <w:rFonts w:hint="cs"/>
          <w:rtl/>
        </w:rPr>
        <w:t>ו ארבע מלחמות כוללות. למרות זאת, הצמיחה במדינת ישראל היתה 5% לשנה. מ=1973 עד היום יש הידרדרות דרסטית של הצמיחה במשק. בדקתי למה זה קורה. בדקתי, ואנשים אומרים שהביטחון אשם. אני אומר לך שהביטחון לא אשם.</w:t>
      </w:r>
    </w:p>
    <w:p w14:paraId="5C71B04E" w14:textId="77777777" w:rsidR="00000000" w:rsidRDefault="00E82A5C">
      <w:pPr>
        <w:pStyle w:val="a"/>
        <w:rPr>
          <w:rFonts w:hint="cs"/>
          <w:rtl/>
        </w:rPr>
      </w:pPr>
    </w:p>
    <w:p w14:paraId="108588DD" w14:textId="77777777" w:rsidR="00000000" w:rsidRDefault="00E82A5C">
      <w:pPr>
        <w:pStyle w:val="ad"/>
        <w:rPr>
          <w:rtl/>
        </w:rPr>
      </w:pPr>
      <w:r>
        <w:rPr>
          <w:rtl/>
        </w:rPr>
        <w:t>היו"ר מוחמד ברכה:</w:t>
      </w:r>
    </w:p>
    <w:p w14:paraId="6DE048AB" w14:textId="77777777" w:rsidR="00000000" w:rsidRDefault="00E82A5C">
      <w:pPr>
        <w:pStyle w:val="a"/>
        <w:rPr>
          <w:rtl/>
        </w:rPr>
      </w:pPr>
    </w:p>
    <w:p w14:paraId="5050C5C6" w14:textId="77777777" w:rsidR="00000000" w:rsidRDefault="00E82A5C">
      <w:pPr>
        <w:pStyle w:val="a"/>
        <w:rPr>
          <w:rFonts w:hint="cs"/>
          <w:rtl/>
        </w:rPr>
      </w:pPr>
      <w:r>
        <w:rPr>
          <w:rFonts w:hint="cs"/>
          <w:rtl/>
        </w:rPr>
        <w:t>אדוני השר, כשמדברים על צמיחה מאפס או</w:t>
      </w:r>
      <w:r>
        <w:rPr>
          <w:rFonts w:hint="cs"/>
          <w:rtl/>
        </w:rPr>
        <w:t xml:space="preserve"> בשלבי בנייה ראשוניים, מטבע הדברים הצמיחה היא בתאוצה יותר גדולה. כשיש מצב של רוויה, מטבע הדברים הצמיחה תהיה באחוזים יותר נמוכים.</w:t>
      </w:r>
    </w:p>
    <w:p w14:paraId="45C02E4C" w14:textId="77777777" w:rsidR="00000000" w:rsidRDefault="00E82A5C">
      <w:pPr>
        <w:pStyle w:val="a"/>
        <w:rPr>
          <w:rFonts w:hint="cs"/>
          <w:rtl/>
        </w:rPr>
      </w:pPr>
    </w:p>
    <w:p w14:paraId="78BCECA0" w14:textId="77777777" w:rsidR="00000000" w:rsidRDefault="00E82A5C">
      <w:pPr>
        <w:pStyle w:val="SpeakerCon"/>
        <w:rPr>
          <w:rtl/>
        </w:rPr>
      </w:pPr>
      <w:bookmarkStart w:id="218" w:name="FS000000478T14_05_2003_15_45_57C"/>
      <w:bookmarkEnd w:id="218"/>
      <w:r>
        <w:rPr>
          <w:rtl/>
        </w:rPr>
        <w:t>השר מאיר שטרית:</w:t>
      </w:r>
    </w:p>
    <w:p w14:paraId="02CEC039" w14:textId="77777777" w:rsidR="00000000" w:rsidRDefault="00E82A5C">
      <w:pPr>
        <w:pStyle w:val="a"/>
        <w:rPr>
          <w:rtl/>
        </w:rPr>
      </w:pPr>
    </w:p>
    <w:p w14:paraId="50B0F531" w14:textId="77777777" w:rsidR="00000000" w:rsidRDefault="00E82A5C">
      <w:pPr>
        <w:pStyle w:val="a"/>
        <w:rPr>
          <w:rFonts w:hint="cs"/>
          <w:rtl/>
        </w:rPr>
      </w:pPr>
      <w:r>
        <w:rPr>
          <w:rFonts w:hint="cs"/>
          <w:rtl/>
        </w:rPr>
        <w:t xml:space="preserve">לפי דבריך, הצמיחה במדינות אירופה, </w:t>
      </w:r>
      <w:r>
        <w:rPr>
          <w:rFonts w:hint="cs"/>
        </w:rPr>
        <w:t>OECD</w:t>
      </w:r>
      <w:r>
        <w:rPr>
          <w:rFonts w:hint="cs"/>
          <w:rtl/>
        </w:rPr>
        <w:t xml:space="preserve"> וארצות-הברית צריכה להיות יותר נמוכה, ולא היא. יש שם כל הזמן צמיחה - גם</w:t>
      </w:r>
      <w:r>
        <w:rPr>
          <w:rFonts w:hint="cs"/>
          <w:rtl/>
        </w:rPr>
        <w:t xml:space="preserve"> ב=30 השנה האחרונות.</w:t>
      </w:r>
    </w:p>
    <w:p w14:paraId="2FBB3245" w14:textId="77777777" w:rsidR="00000000" w:rsidRDefault="00E82A5C">
      <w:pPr>
        <w:pStyle w:val="a"/>
        <w:rPr>
          <w:rFonts w:hint="cs"/>
          <w:rtl/>
        </w:rPr>
      </w:pPr>
    </w:p>
    <w:p w14:paraId="3B8446E6" w14:textId="77777777" w:rsidR="00000000" w:rsidRDefault="00E82A5C">
      <w:pPr>
        <w:pStyle w:val="ad"/>
        <w:rPr>
          <w:rtl/>
        </w:rPr>
      </w:pPr>
      <w:r>
        <w:rPr>
          <w:rtl/>
        </w:rPr>
        <w:t>היו"ר מוחמד ברכה:</w:t>
      </w:r>
    </w:p>
    <w:p w14:paraId="5CA0CA7B" w14:textId="77777777" w:rsidR="00000000" w:rsidRDefault="00E82A5C">
      <w:pPr>
        <w:pStyle w:val="a"/>
        <w:rPr>
          <w:rtl/>
        </w:rPr>
      </w:pPr>
    </w:p>
    <w:p w14:paraId="1F84C43A" w14:textId="77777777" w:rsidR="00000000" w:rsidRDefault="00E82A5C">
      <w:pPr>
        <w:pStyle w:val="a"/>
        <w:rPr>
          <w:rFonts w:hint="cs"/>
          <w:rtl/>
        </w:rPr>
      </w:pPr>
      <w:r>
        <w:rPr>
          <w:rFonts w:hint="cs"/>
          <w:rtl/>
        </w:rPr>
        <w:t>לא במושגים של 4% ו=5%, אלא ב=1.5%, 2%-2.5% או 3% מקסימום.</w:t>
      </w:r>
    </w:p>
    <w:p w14:paraId="43689BFE" w14:textId="77777777" w:rsidR="00000000" w:rsidRDefault="00E82A5C">
      <w:pPr>
        <w:pStyle w:val="a"/>
        <w:rPr>
          <w:rFonts w:hint="cs"/>
          <w:rtl/>
        </w:rPr>
      </w:pPr>
    </w:p>
    <w:p w14:paraId="1F353E96" w14:textId="77777777" w:rsidR="00000000" w:rsidRDefault="00E82A5C">
      <w:pPr>
        <w:pStyle w:val="SpeakerCon"/>
        <w:rPr>
          <w:rtl/>
        </w:rPr>
      </w:pPr>
      <w:bookmarkStart w:id="219" w:name="FS000000478T14_05_2003_15_46_55C"/>
      <w:bookmarkEnd w:id="219"/>
      <w:r>
        <w:rPr>
          <w:rtl/>
        </w:rPr>
        <w:t>השר מאיר שטרית:</w:t>
      </w:r>
    </w:p>
    <w:p w14:paraId="58AEB5C4" w14:textId="77777777" w:rsidR="00000000" w:rsidRDefault="00E82A5C">
      <w:pPr>
        <w:pStyle w:val="a"/>
        <w:rPr>
          <w:rtl/>
        </w:rPr>
      </w:pPr>
    </w:p>
    <w:p w14:paraId="417FFFA9" w14:textId="77777777" w:rsidR="00000000" w:rsidRDefault="00E82A5C">
      <w:pPr>
        <w:pStyle w:val="a"/>
        <w:rPr>
          <w:rFonts w:hint="cs"/>
          <w:rtl/>
        </w:rPr>
      </w:pPr>
      <w:r>
        <w:rPr>
          <w:rFonts w:hint="cs"/>
          <w:rtl/>
        </w:rPr>
        <w:t>אראה לך את הצמיחה של מדינות אירופה היום ותראה. מדינת ישראל נמצאת במקום האחרון בצמיחה.</w:t>
      </w:r>
    </w:p>
    <w:p w14:paraId="667FDFF7" w14:textId="77777777" w:rsidR="00000000" w:rsidRDefault="00E82A5C">
      <w:pPr>
        <w:pStyle w:val="a"/>
        <w:rPr>
          <w:rFonts w:hint="cs"/>
          <w:rtl/>
        </w:rPr>
      </w:pPr>
    </w:p>
    <w:p w14:paraId="52C0044F" w14:textId="77777777" w:rsidR="00000000" w:rsidRDefault="00E82A5C">
      <w:pPr>
        <w:pStyle w:val="ad"/>
        <w:rPr>
          <w:rtl/>
        </w:rPr>
      </w:pPr>
      <w:r>
        <w:rPr>
          <w:rtl/>
        </w:rPr>
        <w:t>היו"ר מוחמד ברכה:</w:t>
      </w:r>
    </w:p>
    <w:p w14:paraId="2B723506" w14:textId="77777777" w:rsidR="00000000" w:rsidRDefault="00E82A5C">
      <w:pPr>
        <w:pStyle w:val="a"/>
        <w:rPr>
          <w:rtl/>
        </w:rPr>
      </w:pPr>
    </w:p>
    <w:p w14:paraId="5768F75A" w14:textId="77777777" w:rsidR="00000000" w:rsidRDefault="00E82A5C">
      <w:pPr>
        <w:pStyle w:val="a"/>
        <w:rPr>
          <w:rFonts w:hint="cs"/>
          <w:rtl/>
        </w:rPr>
      </w:pPr>
      <w:r>
        <w:rPr>
          <w:rFonts w:hint="cs"/>
          <w:rtl/>
        </w:rPr>
        <w:t>נכון.</w:t>
      </w:r>
    </w:p>
    <w:p w14:paraId="70E61F2B" w14:textId="77777777" w:rsidR="00000000" w:rsidRDefault="00E82A5C">
      <w:pPr>
        <w:pStyle w:val="a"/>
        <w:rPr>
          <w:rFonts w:hint="cs"/>
          <w:rtl/>
        </w:rPr>
      </w:pPr>
    </w:p>
    <w:p w14:paraId="4746AEE7" w14:textId="77777777" w:rsidR="00000000" w:rsidRDefault="00E82A5C">
      <w:pPr>
        <w:pStyle w:val="SpeakerCon"/>
        <w:rPr>
          <w:rtl/>
        </w:rPr>
      </w:pPr>
      <w:bookmarkStart w:id="220" w:name="FS000000478T14_05_2003_15_47_17C"/>
      <w:bookmarkEnd w:id="220"/>
      <w:r>
        <w:rPr>
          <w:rtl/>
        </w:rPr>
        <w:t>השר מאיר שטרית:</w:t>
      </w:r>
    </w:p>
    <w:p w14:paraId="7DB0BE8A" w14:textId="77777777" w:rsidR="00000000" w:rsidRDefault="00E82A5C">
      <w:pPr>
        <w:pStyle w:val="a"/>
        <w:rPr>
          <w:rtl/>
        </w:rPr>
      </w:pPr>
    </w:p>
    <w:p w14:paraId="008AA02F" w14:textId="77777777" w:rsidR="00000000" w:rsidRDefault="00E82A5C">
      <w:pPr>
        <w:pStyle w:val="a"/>
        <w:rPr>
          <w:rFonts w:hint="cs"/>
          <w:rtl/>
        </w:rPr>
      </w:pPr>
      <w:r>
        <w:rPr>
          <w:rFonts w:hint="cs"/>
          <w:rtl/>
        </w:rPr>
        <w:t>זו לא שנה</w:t>
      </w:r>
      <w:r>
        <w:rPr>
          <w:rFonts w:hint="cs"/>
          <w:rtl/>
        </w:rPr>
        <w:t xml:space="preserve"> אחת או שנתיים. אם זה היה שנה או שנתיים, לא הייתי מודאג, והייתי אומר, כמו שאתה אומר, יש ירידות ותהיינה עליות.</w:t>
      </w:r>
    </w:p>
    <w:p w14:paraId="612FDBDA" w14:textId="77777777" w:rsidR="00000000" w:rsidRDefault="00E82A5C">
      <w:pPr>
        <w:pStyle w:val="a"/>
        <w:rPr>
          <w:rFonts w:hint="cs"/>
          <w:rtl/>
        </w:rPr>
      </w:pPr>
    </w:p>
    <w:p w14:paraId="04121D8E" w14:textId="77777777" w:rsidR="00000000" w:rsidRDefault="00E82A5C">
      <w:pPr>
        <w:pStyle w:val="ac"/>
        <w:rPr>
          <w:rtl/>
        </w:rPr>
      </w:pPr>
      <w:r>
        <w:rPr>
          <w:rFonts w:hint="eastAsia"/>
          <w:rtl/>
        </w:rPr>
        <w:t>אופיר</w:t>
      </w:r>
      <w:r>
        <w:rPr>
          <w:rtl/>
        </w:rPr>
        <w:t xml:space="preserve"> פינס-פז (העבודה-מימד):</w:t>
      </w:r>
    </w:p>
    <w:p w14:paraId="460489FB" w14:textId="77777777" w:rsidR="00000000" w:rsidRDefault="00E82A5C">
      <w:pPr>
        <w:pStyle w:val="a"/>
        <w:rPr>
          <w:rFonts w:hint="cs"/>
          <w:rtl/>
        </w:rPr>
      </w:pPr>
    </w:p>
    <w:p w14:paraId="372E4145" w14:textId="77777777" w:rsidR="00000000" w:rsidRDefault="00E82A5C">
      <w:pPr>
        <w:pStyle w:val="a"/>
        <w:rPr>
          <w:rFonts w:hint="cs"/>
          <w:rtl/>
        </w:rPr>
      </w:pPr>
      <w:r>
        <w:rPr>
          <w:rFonts w:hint="cs"/>
          <w:rtl/>
        </w:rPr>
        <w:t xml:space="preserve">השר שטרית, למה? לפני שנתיים וחצי - - - </w:t>
      </w:r>
    </w:p>
    <w:p w14:paraId="048ABACD" w14:textId="77777777" w:rsidR="00000000" w:rsidRDefault="00E82A5C">
      <w:pPr>
        <w:pStyle w:val="a"/>
        <w:rPr>
          <w:rFonts w:hint="cs"/>
          <w:rtl/>
        </w:rPr>
      </w:pPr>
    </w:p>
    <w:p w14:paraId="592D0FEE" w14:textId="77777777" w:rsidR="00000000" w:rsidRDefault="00E82A5C">
      <w:pPr>
        <w:pStyle w:val="SpeakerCon"/>
        <w:rPr>
          <w:rtl/>
        </w:rPr>
      </w:pPr>
      <w:bookmarkStart w:id="221" w:name="FS000000478T14_05_2003_15_45_58C"/>
      <w:bookmarkEnd w:id="221"/>
      <w:r>
        <w:rPr>
          <w:rtl/>
        </w:rPr>
        <w:t>השר מאיר שטרית:</w:t>
      </w:r>
    </w:p>
    <w:p w14:paraId="30C905EA" w14:textId="77777777" w:rsidR="00000000" w:rsidRDefault="00E82A5C">
      <w:pPr>
        <w:pStyle w:val="a"/>
        <w:rPr>
          <w:rFonts w:hint="cs"/>
          <w:rtl/>
        </w:rPr>
      </w:pPr>
    </w:p>
    <w:p w14:paraId="2AF49D6D" w14:textId="77777777" w:rsidR="00000000" w:rsidRDefault="00E82A5C">
      <w:pPr>
        <w:pStyle w:val="a"/>
        <w:rPr>
          <w:rFonts w:hint="cs"/>
          <w:rtl/>
        </w:rPr>
      </w:pPr>
      <w:r>
        <w:rPr>
          <w:rFonts w:hint="cs"/>
          <w:rtl/>
        </w:rPr>
        <w:t>לצערי, אתה טועה. זה מה שאני מנסה להסביר.</w:t>
      </w:r>
    </w:p>
    <w:p w14:paraId="05483A04" w14:textId="77777777" w:rsidR="00000000" w:rsidRDefault="00E82A5C">
      <w:pPr>
        <w:pStyle w:val="a"/>
        <w:rPr>
          <w:rFonts w:hint="cs"/>
          <w:rtl/>
        </w:rPr>
      </w:pPr>
    </w:p>
    <w:p w14:paraId="3EE64FA5" w14:textId="77777777" w:rsidR="00000000" w:rsidRDefault="00E82A5C">
      <w:pPr>
        <w:pStyle w:val="ac"/>
        <w:rPr>
          <w:rtl/>
        </w:rPr>
      </w:pPr>
      <w:r>
        <w:rPr>
          <w:rFonts w:hint="eastAsia"/>
          <w:rtl/>
        </w:rPr>
        <w:t>אופיר</w:t>
      </w:r>
      <w:r>
        <w:rPr>
          <w:rtl/>
        </w:rPr>
        <w:t xml:space="preserve"> פינס-פז (</w:t>
      </w:r>
      <w:r>
        <w:rPr>
          <w:rtl/>
        </w:rPr>
        <w:t>העבודה-מימד):</w:t>
      </w:r>
    </w:p>
    <w:p w14:paraId="248A3C84" w14:textId="77777777" w:rsidR="00000000" w:rsidRDefault="00E82A5C">
      <w:pPr>
        <w:pStyle w:val="a"/>
        <w:rPr>
          <w:rFonts w:hint="cs"/>
          <w:rtl/>
        </w:rPr>
      </w:pPr>
    </w:p>
    <w:p w14:paraId="66406A0B" w14:textId="77777777" w:rsidR="00000000" w:rsidRDefault="00E82A5C">
      <w:pPr>
        <w:pStyle w:val="a"/>
        <w:rPr>
          <w:rFonts w:hint="cs"/>
          <w:rtl/>
        </w:rPr>
      </w:pPr>
      <w:r>
        <w:rPr>
          <w:rFonts w:hint="cs"/>
          <w:rtl/>
        </w:rPr>
        <w:t>זה באוקטובר 2000. שנת 2000 היתה השנה הכי טובה בכלכלה. למה אני טועה?</w:t>
      </w:r>
    </w:p>
    <w:p w14:paraId="50311CE2" w14:textId="77777777" w:rsidR="00000000" w:rsidRDefault="00E82A5C">
      <w:pPr>
        <w:pStyle w:val="a"/>
        <w:rPr>
          <w:rFonts w:hint="cs"/>
          <w:rtl/>
        </w:rPr>
      </w:pPr>
    </w:p>
    <w:p w14:paraId="072DF1BB" w14:textId="77777777" w:rsidR="00000000" w:rsidRDefault="00E82A5C">
      <w:pPr>
        <w:pStyle w:val="SpeakerCon"/>
        <w:rPr>
          <w:rtl/>
        </w:rPr>
      </w:pPr>
      <w:bookmarkStart w:id="222" w:name="FS000000478T14_05_2003_15_48_00C"/>
      <w:bookmarkEnd w:id="222"/>
      <w:r>
        <w:rPr>
          <w:rtl/>
        </w:rPr>
        <w:t>השר מאיר שטרית:</w:t>
      </w:r>
    </w:p>
    <w:p w14:paraId="089F4E6E" w14:textId="77777777" w:rsidR="00000000" w:rsidRDefault="00E82A5C">
      <w:pPr>
        <w:pStyle w:val="a"/>
        <w:rPr>
          <w:rFonts w:hint="cs"/>
          <w:rtl/>
        </w:rPr>
      </w:pPr>
    </w:p>
    <w:p w14:paraId="62908DFA" w14:textId="77777777" w:rsidR="00000000" w:rsidRDefault="00E82A5C">
      <w:pPr>
        <w:pStyle w:val="a"/>
        <w:rPr>
          <w:rFonts w:hint="cs"/>
          <w:rtl/>
        </w:rPr>
      </w:pPr>
      <w:r>
        <w:rPr>
          <w:rFonts w:hint="cs"/>
          <w:rtl/>
        </w:rPr>
        <w:t>כזכור לך, באוקטובר 2000 היתה צמיחה אחרי שלוש שנים - 1996, 1997, 1998 וחצי מ=1999 - כשהיתה תוכנית הבראה רצחנית במדינה. בתקופת ביבי שלוש שנים היו קיצוצים דרס</w:t>
      </w:r>
      <w:r>
        <w:rPr>
          <w:rFonts w:hint="cs"/>
          <w:rtl/>
        </w:rPr>
        <w:t>טיים. אם אתה זוכר, הייתי שר האוצר במחצית הראשונה של 1999. תבדוק אותי. פה, על במת הכנסת, אמרתי שבמחצית השנייה של 1999 תתחיל צמיחה. למה? כי אז כל הפרמטרים הכלכליים יסתדרו. לצערי, ב=2000, כשהתחילה צמיחה, באה האינתיפאדה, ירדה התיירות והיה המיתון העולמי, וזה בא</w:t>
      </w:r>
      <w:r>
        <w:rPr>
          <w:rFonts w:hint="cs"/>
          <w:rtl/>
        </w:rPr>
        <w:t>מת דפק את העניין.</w:t>
      </w:r>
    </w:p>
    <w:p w14:paraId="5EA39C9D" w14:textId="77777777" w:rsidR="00000000" w:rsidRDefault="00E82A5C">
      <w:pPr>
        <w:pStyle w:val="a"/>
        <w:rPr>
          <w:rFonts w:hint="cs"/>
          <w:rtl/>
        </w:rPr>
      </w:pPr>
    </w:p>
    <w:p w14:paraId="45BC2959" w14:textId="77777777" w:rsidR="00000000" w:rsidRDefault="00E82A5C">
      <w:pPr>
        <w:pStyle w:val="a"/>
        <w:rPr>
          <w:rFonts w:hint="cs"/>
          <w:rtl/>
        </w:rPr>
      </w:pPr>
      <w:r>
        <w:rPr>
          <w:rFonts w:hint="cs"/>
          <w:rtl/>
        </w:rPr>
        <w:t>אמרתי שלא הייתי מוטרד אם הירידה בצמיחה היתה רק בשנתיים האחרונות. זה היה פחות מטריד אותי. לצערי, מ=1973 עד היום יש ירידה קונסיסטנטית בנתונים הכלכליים של מדינת ישראל. זה לא סתם - בדקתי. מה ההבדל בין 25 השנה הראשונות של המדינה ל=30 השנה שמ=</w:t>
      </w:r>
      <w:r>
        <w:rPr>
          <w:rFonts w:hint="cs"/>
          <w:rtl/>
        </w:rPr>
        <w:t>1973 ועד היום? בעיני, שנת המשבר היא 1973. יש אנשים שאומרים שהביטחון אשם, ואני אומר: לא נכון, ובדקתי גם את זה. ב=1973 תקציב הביטחון היה כמעט 25% מהתל"ג. השנה תקציב הביטחון - - -</w:t>
      </w:r>
    </w:p>
    <w:p w14:paraId="5E8B0DE7" w14:textId="77777777" w:rsidR="00000000" w:rsidRDefault="00E82A5C">
      <w:pPr>
        <w:pStyle w:val="a"/>
        <w:rPr>
          <w:rFonts w:hint="cs"/>
          <w:rtl/>
        </w:rPr>
      </w:pPr>
    </w:p>
    <w:p w14:paraId="17A13734" w14:textId="77777777" w:rsidR="00000000" w:rsidRDefault="00E82A5C">
      <w:pPr>
        <w:pStyle w:val="ac"/>
        <w:rPr>
          <w:rtl/>
        </w:rPr>
      </w:pPr>
      <w:r>
        <w:rPr>
          <w:rFonts w:hint="eastAsia"/>
          <w:rtl/>
        </w:rPr>
        <w:t>ואסל</w:t>
      </w:r>
      <w:r>
        <w:rPr>
          <w:rtl/>
        </w:rPr>
        <w:t xml:space="preserve"> טאהא (בל"ד):</w:t>
      </w:r>
    </w:p>
    <w:p w14:paraId="1ECF8907" w14:textId="77777777" w:rsidR="00000000" w:rsidRDefault="00E82A5C">
      <w:pPr>
        <w:pStyle w:val="a"/>
        <w:rPr>
          <w:rFonts w:hint="cs"/>
          <w:rtl/>
        </w:rPr>
      </w:pPr>
    </w:p>
    <w:p w14:paraId="1AC8A1CB" w14:textId="77777777" w:rsidR="00000000" w:rsidRDefault="00E82A5C">
      <w:pPr>
        <w:pStyle w:val="a"/>
        <w:rPr>
          <w:rFonts w:hint="cs"/>
          <w:rtl/>
        </w:rPr>
      </w:pPr>
      <w:r>
        <w:rPr>
          <w:rFonts w:hint="cs"/>
          <w:rtl/>
        </w:rPr>
        <w:t>זה כולל החזר חוב ביטחוני?</w:t>
      </w:r>
    </w:p>
    <w:p w14:paraId="1DF3B0D4" w14:textId="77777777" w:rsidR="00000000" w:rsidRDefault="00E82A5C">
      <w:pPr>
        <w:pStyle w:val="SpeakerCon"/>
        <w:rPr>
          <w:rtl/>
        </w:rPr>
      </w:pPr>
      <w:bookmarkStart w:id="223" w:name="FS000000478T14_05_2003_15_52_13C"/>
      <w:bookmarkEnd w:id="223"/>
      <w:r>
        <w:rPr>
          <w:rtl/>
        </w:rPr>
        <w:t>השר מאיר שטרית:</w:t>
      </w:r>
    </w:p>
    <w:p w14:paraId="28D384D1" w14:textId="77777777" w:rsidR="00000000" w:rsidRDefault="00E82A5C">
      <w:pPr>
        <w:pStyle w:val="a"/>
        <w:rPr>
          <w:rtl/>
        </w:rPr>
      </w:pPr>
    </w:p>
    <w:p w14:paraId="559B0A8F" w14:textId="77777777" w:rsidR="00000000" w:rsidRDefault="00E82A5C">
      <w:pPr>
        <w:pStyle w:val="a"/>
        <w:rPr>
          <w:rFonts w:hint="cs"/>
          <w:rtl/>
        </w:rPr>
      </w:pPr>
      <w:r>
        <w:rPr>
          <w:rFonts w:hint="cs"/>
          <w:rtl/>
        </w:rPr>
        <w:t>כן, תקציב הביטחו</w:t>
      </w:r>
      <w:r>
        <w:rPr>
          <w:rFonts w:hint="cs"/>
          <w:rtl/>
        </w:rPr>
        <w:t>ן כולל הכול.</w:t>
      </w:r>
    </w:p>
    <w:p w14:paraId="37F0F87A" w14:textId="77777777" w:rsidR="00000000" w:rsidRDefault="00E82A5C">
      <w:pPr>
        <w:pStyle w:val="a"/>
        <w:rPr>
          <w:rFonts w:hint="cs"/>
          <w:rtl/>
        </w:rPr>
      </w:pPr>
    </w:p>
    <w:p w14:paraId="327922B5" w14:textId="77777777" w:rsidR="00000000" w:rsidRDefault="00E82A5C">
      <w:pPr>
        <w:pStyle w:val="ac"/>
        <w:rPr>
          <w:rtl/>
        </w:rPr>
      </w:pPr>
      <w:r>
        <w:rPr>
          <w:rFonts w:hint="eastAsia"/>
          <w:rtl/>
        </w:rPr>
        <w:t>ואסל</w:t>
      </w:r>
      <w:r>
        <w:rPr>
          <w:rtl/>
        </w:rPr>
        <w:t xml:space="preserve"> טאהא (בל"ד):</w:t>
      </w:r>
    </w:p>
    <w:p w14:paraId="6C35510B" w14:textId="77777777" w:rsidR="00000000" w:rsidRDefault="00E82A5C">
      <w:pPr>
        <w:pStyle w:val="a"/>
        <w:rPr>
          <w:rFonts w:hint="cs"/>
          <w:rtl/>
        </w:rPr>
      </w:pPr>
    </w:p>
    <w:p w14:paraId="54730449" w14:textId="77777777" w:rsidR="00000000" w:rsidRDefault="00E82A5C">
      <w:pPr>
        <w:pStyle w:val="a"/>
        <w:rPr>
          <w:rFonts w:hint="cs"/>
          <w:rtl/>
        </w:rPr>
      </w:pPr>
      <w:r>
        <w:rPr>
          <w:rFonts w:hint="cs"/>
          <w:rtl/>
        </w:rPr>
        <w:t>תקציב הביטחון השוטף.</w:t>
      </w:r>
    </w:p>
    <w:p w14:paraId="5B7856EF" w14:textId="77777777" w:rsidR="00000000" w:rsidRDefault="00E82A5C">
      <w:pPr>
        <w:pStyle w:val="a"/>
        <w:rPr>
          <w:rFonts w:hint="cs"/>
          <w:rtl/>
        </w:rPr>
      </w:pPr>
    </w:p>
    <w:p w14:paraId="32ABF6AD" w14:textId="77777777" w:rsidR="00000000" w:rsidRDefault="00E82A5C">
      <w:pPr>
        <w:pStyle w:val="SpeakerCon"/>
        <w:rPr>
          <w:rtl/>
        </w:rPr>
      </w:pPr>
      <w:bookmarkStart w:id="224" w:name="FS000000478T14_05_2003_15_52_46C"/>
      <w:bookmarkEnd w:id="224"/>
      <w:r>
        <w:rPr>
          <w:rtl/>
        </w:rPr>
        <w:t>השר מאיר שטרית:</w:t>
      </w:r>
    </w:p>
    <w:p w14:paraId="0A231B40" w14:textId="77777777" w:rsidR="00000000" w:rsidRDefault="00E82A5C">
      <w:pPr>
        <w:pStyle w:val="a"/>
        <w:rPr>
          <w:rtl/>
        </w:rPr>
      </w:pPr>
    </w:p>
    <w:p w14:paraId="7FD915E7" w14:textId="77777777" w:rsidR="00000000" w:rsidRDefault="00E82A5C">
      <w:pPr>
        <w:pStyle w:val="a"/>
        <w:rPr>
          <w:rFonts w:hint="cs"/>
          <w:rtl/>
        </w:rPr>
      </w:pPr>
      <w:r>
        <w:rPr>
          <w:rFonts w:hint="cs"/>
          <w:rtl/>
        </w:rPr>
        <w:t>על אותו בסיס. אני עושה אותה השוואה על אותו בסיס במחירים קבועים. תקציב הביטחון בשנת 1973 היה כמעט 25% מהתל"ג. בשנת 2003 תקציב הביטחון עומד על 10% מהתל"ג. בשנה שעברה הוא עמד על 10.5%-11%</w:t>
      </w:r>
      <w:r>
        <w:rPr>
          <w:rFonts w:hint="cs"/>
          <w:rtl/>
        </w:rPr>
        <w:t xml:space="preserve"> מהתל"ג. כלומר, הבעיה היא לא הביטחון.</w:t>
      </w:r>
    </w:p>
    <w:p w14:paraId="462A2CD6" w14:textId="77777777" w:rsidR="00000000" w:rsidRDefault="00E82A5C">
      <w:pPr>
        <w:pStyle w:val="a"/>
        <w:rPr>
          <w:rFonts w:hint="cs"/>
          <w:rtl/>
        </w:rPr>
      </w:pPr>
    </w:p>
    <w:p w14:paraId="5B06F990" w14:textId="77777777" w:rsidR="00000000" w:rsidRDefault="00E82A5C">
      <w:pPr>
        <w:pStyle w:val="ac"/>
        <w:rPr>
          <w:rtl/>
        </w:rPr>
      </w:pPr>
      <w:r>
        <w:rPr>
          <w:rFonts w:hint="eastAsia"/>
          <w:rtl/>
        </w:rPr>
        <w:t>עזמי</w:t>
      </w:r>
      <w:r>
        <w:rPr>
          <w:rtl/>
        </w:rPr>
        <w:t xml:space="preserve"> בשארה (בל"ד):</w:t>
      </w:r>
    </w:p>
    <w:p w14:paraId="35A0F1C3" w14:textId="77777777" w:rsidR="00000000" w:rsidRDefault="00E82A5C">
      <w:pPr>
        <w:pStyle w:val="a"/>
        <w:rPr>
          <w:rFonts w:hint="cs"/>
          <w:rtl/>
        </w:rPr>
      </w:pPr>
    </w:p>
    <w:p w14:paraId="7A67A79E" w14:textId="77777777" w:rsidR="00000000" w:rsidRDefault="00E82A5C">
      <w:pPr>
        <w:pStyle w:val="a"/>
        <w:rPr>
          <w:rFonts w:hint="cs"/>
          <w:rtl/>
        </w:rPr>
      </w:pPr>
      <w:r>
        <w:rPr>
          <w:rFonts w:hint="cs"/>
          <w:rtl/>
        </w:rPr>
        <w:t>המצב הביטחוני.</w:t>
      </w:r>
    </w:p>
    <w:p w14:paraId="75965A2C" w14:textId="77777777" w:rsidR="00000000" w:rsidRDefault="00E82A5C">
      <w:pPr>
        <w:pStyle w:val="a"/>
        <w:rPr>
          <w:rFonts w:hint="cs"/>
          <w:rtl/>
        </w:rPr>
      </w:pPr>
    </w:p>
    <w:p w14:paraId="240E3AE7" w14:textId="77777777" w:rsidR="00000000" w:rsidRDefault="00E82A5C">
      <w:pPr>
        <w:pStyle w:val="SpeakerCon"/>
        <w:rPr>
          <w:rtl/>
        </w:rPr>
      </w:pPr>
      <w:bookmarkStart w:id="225" w:name="FS000000478T14_05_2003_15_53_52C"/>
      <w:bookmarkEnd w:id="225"/>
      <w:r>
        <w:rPr>
          <w:rtl/>
        </w:rPr>
        <w:t>השר מאיר שטרית:</w:t>
      </w:r>
    </w:p>
    <w:p w14:paraId="50F67F91" w14:textId="77777777" w:rsidR="00000000" w:rsidRDefault="00E82A5C">
      <w:pPr>
        <w:pStyle w:val="a"/>
        <w:rPr>
          <w:rtl/>
        </w:rPr>
      </w:pPr>
    </w:p>
    <w:p w14:paraId="1B88BABD" w14:textId="77777777" w:rsidR="00000000" w:rsidRDefault="00E82A5C">
      <w:pPr>
        <w:pStyle w:val="a"/>
        <w:rPr>
          <w:rFonts w:hint="cs"/>
          <w:rtl/>
        </w:rPr>
      </w:pPr>
      <w:r>
        <w:rPr>
          <w:rFonts w:hint="cs"/>
          <w:rtl/>
        </w:rPr>
        <w:t>זה דבר אחר. אין ספק. הירידה בתיירות היא דרסטית.</w:t>
      </w:r>
    </w:p>
    <w:p w14:paraId="6770AF10" w14:textId="77777777" w:rsidR="00000000" w:rsidRDefault="00E82A5C">
      <w:pPr>
        <w:pStyle w:val="a"/>
        <w:rPr>
          <w:rFonts w:hint="cs"/>
          <w:rtl/>
        </w:rPr>
      </w:pPr>
    </w:p>
    <w:p w14:paraId="68F8E0D0" w14:textId="77777777" w:rsidR="00000000" w:rsidRDefault="00E82A5C">
      <w:pPr>
        <w:pStyle w:val="ac"/>
        <w:rPr>
          <w:rtl/>
        </w:rPr>
      </w:pPr>
      <w:r>
        <w:rPr>
          <w:rFonts w:hint="eastAsia"/>
          <w:rtl/>
        </w:rPr>
        <w:t>עזמי</w:t>
      </w:r>
      <w:r>
        <w:rPr>
          <w:rtl/>
        </w:rPr>
        <w:t xml:space="preserve"> בשארה (בל"ד):</w:t>
      </w:r>
    </w:p>
    <w:p w14:paraId="2ED569E6" w14:textId="77777777" w:rsidR="00000000" w:rsidRDefault="00E82A5C">
      <w:pPr>
        <w:pStyle w:val="a"/>
        <w:rPr>
          <w:rFonts w:hint="cs"/>
          <w:rtl/>
        </w:rPr>
      </w:pPr>
    </w:p>
    <w:p w14:paraId="4C4C6A54" w14:textId="77777777" w:rsidR="00000000" w:rsidRDefault="00E82A5C">
      <w:pPr>
        <w:pStyle w:val="a"/>
        <w:rPr>
          <w:rFonts w:hint="cs"/>
          <w:rtl/>
        </w:rPr>
      </w:pPr>
      <w:r>
        <w:rPr>
          <w:rFonts w:hint="cs"/>
          <w:rtl/>
        </w:rPr>
        <w:t>אין השקעות.</w:t>
      </w:r>
    </w:p>
    <w:p w14:paraId="2A980730" w14:textId="77777777" w:rsidR="00000000" w:rsidRDefault="00E82A5C">
      <w:pPr>
        <w:pStyle w:val="a"/>
        <w:rPr>
          <w:rFonts w:hint="cs"/>
          <w:rtl/>
        </w:rPr>
      </w:pPr>
    </w:p>
    <w:p w14:paraId="25587AC8" w14:textId="77777777" w:rsidR="00000000" w:rsidRDefault="00E82A5C">
      <w:pPr>
        <w:pStyle w:val="SpeakerCon"/>
        <w:rPr>
          <w:rtl/>
        </w:rPr>
      </w:pPr>
      <w:bookmarkStart w:id="226" w:name="FS000000478T14_05_2003_15_53_53C"/>
      <w:bookmarkEnd w:id="226"/>
      <w:r>
        <w:rPr>
          <w:rtl/>
        </w:rPr>
        <w:t>השר מאיר שטרית:</w:t>
      </w:r>
    </w:p>
    <w:p w14:paraId="4E6B02ED" w14:textId="77777777" w:rsidR="00000000" w:rsidRDefault="00E82A5C">
      <w:pPr>
        <w:pStyle w:val="a"/>
        <w:rPr>
          <w:rFonts w:hint="cs"/>
          <w:rtl/>
        </w:rPr>
      </w:pPr>
    </w:p>
    <w:p w14:paraId="7A5C27BE" w14:textId="77777777" w:rsidR="00000000" w:rsidRDefault="00E82A5C">
      <w:pPr>
        <w:pStyle w:val="a"/>
        <w:rPr>
          <w:rFonts w:hint="cs"/>
          <w:rtl/>
        </w:rPr>
      </w:pPr>
      <w:r>
        <w:rPr>
          <w:rFonts w:hint="cs"/>
          <w:rtl/>
        </w:rPr>
        <w:t>הירידה בתיירות היא פנטסטית. הירידה בהשקעות גדולה מאוד, ואין ספק ב</w:t>
      </w:r>
      <w:r>
        <w:rPr>
          <w:rFonts w:hint="cs"/>
          <w:rtl/>
        </w:rPr>
        <w:t>כך. אבל זה לא הגורם היחיד.</w:t>
      </w:r>
    </w:p>
    <w:p w14:paraId="3C6DA892" w14:textId="77777777" w:rsidR="00000000" w:rsidRDefault="00E82A5C">
      <w:pPr>
        <w:pStyle w:val="a"/>
        <w:rPr>
          <w:rFonts w:hint="cs"/>
          <w:rtl/>
        </w:rPr>
      </w:pPr>
    </w:p>
    <w:p w14:paraId="55E8CF51" w14:textId="77777777" w:rsidR="00000000" w:rsidRDefault="00E82A5C">
      <w:pPr>
        <w:pStyle w:val="a"/>
        <w:rPr>
          <w:rFonts w:hint="cs"/>
          <w:rtl/>
        </w:rPr>
      </w:pPr>
      <w:r>
        <w:rPr>
          <w:rFonts w:hint="cs"/>
          <w:rtl/>
        </w:rPr>
        <w:t>בדקתי בנתונים הכלכליים, וההבדל הגדול בין 25 השנים הראשונות של המדינה לבין 30 השנה מאז 1973 בולט מאוד והוא אחד: בשנים הראשונות של המדינה, ב=25 השנים הראשונות, רוב - - -</w:t>
      </w:r>
    </w:p>
    <w:p w14:paraId="5F662DF1" w14:textId="77777777" w:rsidR="00000000" w:rsidRDefault="00E82A5C">
      <w:pPr>
        <w:pStyle w:val="a"/>
        <w:rPr>
          <w:rFonts w:hint="cs"/>
          <w:rtl/>
        </w:rPr>
      </w:pPr>
    </w:p>
    <w:p w14:paraId="6DFD5662" w14:textId="77777777" w:rsidR="00000000" w:rsidRDefault="00E82A5C">
      <w:pPr>
        <w:pStyle w:val="ac"/>
        <w:rPr>
          <w:rtl/>
        </w:rPr>
      </w:pPr>
      <w:r>
        <w:rPr>
          <w:rFonts w:hint="eastAsia"/>
          <w:rtl/>
        </w:rPr>
        <w:t>עזמי</w:t>
      </w:r>
      <w:r>
        <w:rPr>
          <w:rtl/>
        </w:rPr>
        <w:t xml:space="preserve"> בשארה (בל"ד):</w:t>
      </w:r>
    </w:p>
    <w:p w14:paraId="2AE7D3A8" w14:textId="77777777" w:rsidR="00000000" w:rsidRDefault="00E82A5C">
      <w:pPr>
        <w:pStyle w:val="a"/>
        <w:rPr>
          <w:rFonts w:hint="cs"/>
          <w:rtl/>
        </w:rPr>
      </w:pPr>
    </w:p>
    <w:p w14:paraId="1AAF96CC" w14:textId="77777777" w:rsidR="00000000" w:rsidRDefault="00E82A5C">
      <w:pPr>
        <w:pStyle w:val="a"/>
        <w:rPr>
          <w:rFonts w:hint="cs"/>
          <w:rtl/>
        </w:rPr>
      </w:pPr>
      <w:r>
        <w:rPr>
          <w:rFonts w:hint="cs"/>
          <w:rtl/>
        </w:rPr>
        <w:t>כשהיתה התנועה הסוציאליסטית, לא היו בעיו</w:t>
      </w:r>
      <w:r>
        <w:rPr>
          <w:rFonts w:hint="cs"/>
          <w:rtl/>
        </w:rPr>
        <w:t>ת. מאז באתם והתחילה ההפרעה - - -</w:t>
      </w:r>
    </w:p>
    <w:p w14:paraId="5D38BD84" w14:textId="77777777" w:rsidR="00000000" w:rsidRDefault="00E82A5C">
      <w:pPr>
        <w:pStyle w:val="a"/>
        <w:rPr>
          <w:rFonts w:hint="cs"/>
          <w:rtl/>
        </w:rPr>
      </w:pPr>
    </w:p>
    <w:p w14:paraId="64CB4DA3" w14:textId="77777777" w:rsidR="00000000" w:rsidRDefault="00E82A5C">
      <w:pPr>
        <w:pStyle w:val="SpeakerCon"/>
        <w:rPr>
          <w:rtl/>
        </w:rPr>
      </w:pPr>
      <w:bookmarkStart w:id="227" w:name="FS000000478T14_05_2003_15_55_09C"/>
      <w:bookmarkEnd w:id="227"/>
      <w:r>
        <w:rPr>
          <w:rtl/>
        </w:rPr>
        <w:t>השר מאיר שטרית:</w:t>
      </w:r>
    </w:p>
    <w:p w14:paraId="666E5A80" w14:textId="77777777" w:rsidR="00000000" w:rsidRDefault="00E82A5C">
      <w:pPr>
        <w:pStyle w:val="a"/>
        <w:rPr>
          <w:rtl/>
        </w:rPr>
      </w:pPr>
    </w:p>
    <w:p w14:paraId="3292DD1B" w14:textId="77777777" w:rsidR="00000000" w:rsidRDefault="00E82A5C">
      <w:pPr>
        <w:pStyle w:val="a"/>
        <w:rPr>
          <w:rFonts w:hint="cs"/>
          <w:rtl/>
        </w:rPr>
      </w:pPr>
      <w:r>
        <w:rPr>
          <w:rFonts w:hint="cs"/>
          <w:rtl/>
        </w:rPr>
        <w:t>דרך אגב, אתה תופתע. תסכים אתי שאם הממשלה היתה סוציאליסטית - - -</w:t>
      </w:r>
    </w:p>
    <w:p w14:paraId="47393145" w14:textId="77777777" w:rsidR="00000000" w:rsidRDefault="00E82A5C">
      <w:pPr>
        <w:pStyle w:val="a"/>
        <w:rPr>
          <w:rFonts w:hint="cs"/>
          <w:rtl/>
        </w:rPr>
      </w:pPr>
    </w:p>
    <w:p w14:paraId="78240372" w14:textId="77777777" w:rsidR="00000000" w:rsidRDefault="00E82A5C">
      <w:pPr>
        <w:pStyle w:val="ac"/>
        <w:rPr>
          <w:rtl/>
        </w:rPr>
      </w:pPr>
      <w:r>
        <w:rPr>
          <w:rFonts w:hint="eastAsia"/>
          <w:rtl/>
        </w:rPr>
        <w:t>עזמי</w:t>
      </w:r>
      <w:r>
        <w:rPr>
          <w:rtl/>
        </w:rPr>
        <w:t xml:space="preserve"> בשארה (בל"ד):</w:t>
      </w:r>
    </w:p>
    <w:p w14:paraId="18A53563" w14:textId="77777777" w:rsidR="00000000" w:rsidRDefault="00E82A5C">
      <w:pPr>
        <w:pStyle w:val="a"/>
        <w:rPr>
          <w:rFonts w:hint="cs"/>
          <w:rtl/>
        </w:rPr>
      </w:pPr>
    </w:p>
    <w:p w14:paraId="14FDCBF1" w14:textId="77777777" w:rsidR="00000000" w:rsidRDefault="00E82A5C">
      <w:pPr>
        <w:pStyle w:val="a"/>
        <w:rPr>
          <w:rFonts w:hint="cs"/>
          <w:rtl/>
        </w:rPr>
      </w:pPr>
      <w:r>
        <w:rPr>
          <w:rFonts w:hint="cs"/>
          <w:rtl/>
        </w:rPr>
        <w:t>אתה אמרת: עד שביבי - - -</w:t>
      </w:r>
    </w:p>
    <w:p w14:paraId="6785A022" w14:textId="77777777" w:rsidR="00000000" w:rsidRDefault="00E82A5C">
      <w:pPr>
        <w:pStyle w:val="a"/>
        <w:rPr>
          <w:rFonts w:hint="cs"/>
          <w:rtl/>
        </w:rPr>
      </w:pPr>
    </w:p>
    <w:p w14:paraId="0C5D326A" w14:textId="77777777" w:rsidR="00000000" w:rsidRDefault="00E82A5C">
      <w:pPr>
        <w:pStyle w:val="SpeakerCon"/>
        <w:rPr>
          <w:rtl/>
        </w:rPr>
      </w:pPr>
      <w:bookmarkStart w:id="228" w:name="FS000000478T14_05_2003_15_55_13C"/>
      <w:bookmarkEnd w:id="228"/>
      <w:r>
        <w:rPr>
          <w:rtl/>
        </w:rPr>
        <w:t>השר מאיר שטרית:</w:t>
      </w:r>
    </w:p>
    <w:p w14:paraId="6E63BBDC" w14:textId="77777777" w:rsidR="00000000" w:rsidRDefault="00E82A5C">
      <w:pPr>
        <w:pStyle w:val="a"/>
        <w:rPr>
          <w:rtl/>
        </w:rPr>
      </w:pPr>
    </w:p>
    <w:p w14:paraId="032ADF56" w14:textId="77777777" w:rsidR="00000000" w:rsidRDefault="00E82A5C">
      <w:pPr>
        <w:pStyle w:val="a"/>
        <w:rPr>
          <w:rFonts w:hint="cs"/>
          <w:rtl/>
        </w:rPr>
      </w:pPr>
      <w:r>
        <w:rPr>
          <w:rFonts w:hint="cs"/>
          <w:rtl/>
        </w:rPr>
        <w:t>מאה אחוז. תן לו לומר, אדרבה. חבר הכנסת בשארה, זה נכון שהיתה ממשלה סוציאליסטית</w:t>
      </w:r>
      <w:r>
        <w:rPr>
          <w:rFonts w:hint="cs"/>
          <w:rtl/>
        </w:rPr>
        <w:t xml:space="preserve"> עד אז, אבל אתה תופתע להיווכח מה הסיבה.</w:t>
      </w:r>
    </w:p>
    <w:p w14:paraId="1EC695D3" w14:textId="77777777" w:rsidR="00000000" w:rsidRDefault="00E82A5C">
      <w:pPr>
        <w:pStyle w:val="a"/>
        <w:rPr>
          <w:rFonts w:hint="cs"/>
          <w:rtl/>
        </w:rPr>
      </w:pPr>
    </w:p>
    <w:p w14:paraId="436E803E" w14:textId="77777777" w:rsidR="00000000" w:rsidRDefault="00E82A5C">
      <w:pPr>
        <w:pStyle w:val="ac"/>
        <w:rPr>
          <w:rtl/>
        </w:rPr>
      </w:pPr>
      <w:r>
        <w:rPr>
          <w:rFonts w:hint="eastAsia"/>
          <w:rtl/>
        </w:rPr>
        <w:t>עזמי</w:t>
      </w:r>
      <w:r>
        <w:rPr>
          <w:rtl/>
        </w:rPr>
        <w:t xml:space="preserve"> בשארה (בל"ד):</w:t>
      </w:r>
    </w:p>
    <w:p w14:paraId="013AAB09" w14:textId="77777777" w:rsidR="00000000" w:rsidRDefault="00E82A5C">
      <w:pPr>
        <w:pStyle w:val="a"/>
        <w:rPr>
          <w:rFonts w:hint="cs"/>
          <w:rtl/>
        </w:rPr>
      </w:pPr>
    </w:p>
    <w:p w14:paraId="42C029F2" w14:textId="77777777" w:rsidR="00000000" w:rsidRDefault="00E82A5C">
      <w:pPr>
        <w:pStyle w:val="a"/>
        <w:rPr>
          <w:rFonts w:hint="cs"/>
          <w:rtl/>
        </w:rPr>
      </w:pPr>
      <w:r>
        <w:rPr>
          <w:rFonts w:hint="cs"/>
          <w:rtl/>
        </w:rPr>
        <w:t>היא הגדירה את עצמה. לפי הגדרתכם, היא היתה סוציאליסטית.</w:t>
      </w:r>
    </w:p>
    <w:p w14:paraId="61161329" w14:textId="77777777" w:rsidR="00000000" w:rsidRDefault="00E82A5C">
      <w:pPr>
        <w:pStyle w:val="a"/>
        <w:rPr>
          <w:rFonts w:hint="cs"/>
          <w:rtl/>
        </w:rPr>
      </w:pPr>
    </w:p>
    <w:p w14:paraId="26EA06EE" w14:textId="77777777" w:rsidR="00000000" w:rsidRDefault="00E82A5C">
      <w:pPr>
        <w:pStyle w:val="SpeakerCon"/>
        <w:rPr>
          <w:rtl/>
        </w:rPr>
      </w:pPr>
      <w:bookmarkStart w:id="229" w:name="FS000000478T14_05_2003_15_56_19C"/>
      <w:bookmarkEnd w:id="229"/>
      <w:r>
        <w:rPr>
          <w:rtl/>
        </w:rPr>
        <w:t>השר מאיר שטרית:</w:t>
      </w:r>
    </w:p>
    <w:p w14:paraId="7B1895AD" w14:textId="77777777" w:rsidR="00000000" w:rsidRDefault="00E82A5C">
      <w:pPr>
        <w:pStyle w:val="a"/>
        <w:rPr>
          <w:rtl/>
        </w:rPr>
      </w:pPr>
    </w:p>
    <w:p w14:paraId="7932F70B" w14:textId="77777777" w:rsidR="00000000" w:rsidRDefault="00E82A5C">
      <w:pPr>
        <w:pStyle w:val="a"/>
        <w:rPr>
          <w:rFonts w:hint="cs"/>
          <w:rtl/>
        </w:rPr>
      </w:pPr>
      <w:r>
        <w:rPr>
          <w:rFonts w:hint="cs"/>
          <w:rtl/>
        </w:rPr>
        <w:t>עד 1973 כמעט כל הנשים עבדו. מעט מאוד אנשים חיו מקצבאות. מ=1973 הירידה במספר הנשים במדינת ישראל שמשתתפות בכוח העבודה היא פנ</w:t>
      </w:r>
      <w:r>
        <w:rPr>
          <w:rFonts w:hint="cs"/>
          <w:rtl/>
        </w:rPr>
        <w:t>טסטית.</w:t>
      </w:r>
    </w:p>
    <w:p w14:paraId="333C6219" w14:textId="77777777" w:rsidR="00000000" w:rsidRDefault="00E82A5C">
      <w:pPr>
        <w:pStyle w:val="a"/>
        <w:rPr>
          <w:rFonts w:hint="cs"/>
          <w:rtl/>
        </w:rPr>
      </w:pPr>
    </w:p>
    <w:p w14:paraId="2E8C31B9" w14:textId="77777777" w:rsidR="00000000" w:rsidRDefault="00E82A5C">
      <w:pPr>
        <w:pStyle w:val="ac"/>
        <w:rPr>
          <w:rtl/>
        </w:rPr>
      </w:pPr>
      <w:r>
        <w:rPr>
          <w:rFonts w:hint="eastAsia"/>
          <w:rtl/>
        </w:rPr>
        <w:t>אילנה</w:t>
      </w:r>
      <w:r>
        <w:rPr>
          <w:rtl/>
        </w:rPr>
        <w:t xml:space="preserve"> כהן (עם אחד):</w:t>
      </w:r>
    </w:p>
    <w:p w14:paraId="535C5B79" w14:textId="77777777" w:rsidR="00000000" w:rsidRDefault="00E82A5C">
      <w:pPr>
        <w:pStyle w:val="a"/>
        <w:rPr>
          <w:rFonts w:hint="cs"/>
          <w:rtl/>
        </w:rPr>
      </w:pPr>
    </w:p>
    <w:p w14:paraId="192E25EC" w14:textId="77777777" w:rsidR="00000000" w:rsidRDefault="00E82A5C">
      <w:pPr>
        <w:pStyle w:val="a"/>
        <w:rPr>
          <w:rFonts w:hint="cs"/>
          <w:rtl/>
        </w:rPr>
      </w:pPr>
      <w:r>
        <w:rPr>
          <w:rFonts w:hint="cs"/>
          <w:rtl/>
        </w:rPr>
        <w:t>כי הן הראשונות שזורקים אותן.</w:t>
      </w:r>
    </w:p>
    <w:p w14:paraId="1A7196F8" w14:textId="77777777" w:rsidR="00000000" w:rsidRDefault="00E82A5C">
      <w:pPr>
        <w:pStyle w:val="a"/>
        <w:rPr>
          <w:rFonts w:hint="cs"/>
          <w:rtl/>
        </w:rPr>
      </w:pPr>
    </w:p>
    <w:p w14:paraId="12B95F78" w14:textId="77777777" w:rsidR="00000000" w:rsidRDefault="00E82A5C">
      <w:pPr>
        <w:pStyle w:val="SpeakerCon"/>
        <w:rPr>
          <w:rtl/>
        </w:rPr>
      </w:pPr>
      <w:bookmarkStart w:id="230" w:name="FS000000478T14_05_2003_15_58_09C"/>
      <w:bookmarkEnd w:id="230"/>
      <w:r>
        <w:rPr>
          <w:rtl/>
        </w:rPr>
        <w:t>השר מאיר שטרית:</w:t>
      </w:r>
    </w:p>
    <w:p w14:paraId="6C903AFC" w14:textId="77777777" w:rsidR="00000000" w:rsidRDefault="00E82A5C">
      <w:pPr>
        <w:pStyle w:val="a"/>
        <w:rPr>
          <w:rtl/>
        </w:rPr>
      </w:pPr>
    </w:p>
    <w:p w14:paraId="7433BED1" w14:textId="77777777" w:rsidR="00000000" w:rsidRDefault="00E82A5C">
      <w:pPr>
        <w:pStyle w:val="a"/>
        <w:rPr>
          <w:rFonts w:hint="cs"/>
          <w:rtl/>
        </w:rPr>
      </w:pPr>
      <w:r>
        <w:rPr>
          <w:rFonts w:hint="cs"/>
          <w:rtl/>
        </w:rPr>
        <w:t xml:space="preserve">כוח הגברים בעבודה אצלנו נמוך ב=10% מזה של מדינות </w:t>
      </w:r>
      <w:r>
        <w:rPr>
          <w:rFonts w:hint="cs"/>
        </w:rPr>
        <w:t>OECD</w:t>
      </w:r>
      <w:r>
        <w:rPr>
          <w:rFonts w:hint="cs"/>
          <w:rtl/>
        </w:rPr>
        <w:t xml:space="preserve"> ואירופה. אם היו עובדים רק 10% אלה שירדו מאז 1973 ועד היום היה התוצר הלאומי שלנו עולה כמו באירופה. אם היתה לנו השתתפות בכוח העב</w:t>
      </w:r>
      <w:r>
        <w:rPr>
          <w:rFonts w:hint="cs"/>
          <w:rtl/>
        </w:rPr>
        <w:t>ודה כמו באירופה,</w:t>
      </w:r>
      <w:r>
        <w:rPr>
          <w:rtl/>
        </w:rPr>
        <w:t xml:space="preserve"> </w:t>
      </w:r>
      <w:r>
        <w:rPr>
          <w:rFonts w:hint="cs"/>
          <w:rtl/>
        </w:rPr>
        <w:t xml:space="preserve">התוצר הלאומי שלנו היה עולה ב=22 מיליארד שקל לשנה. אם כוח העבודה שלנו היה כמו בארצות-הברית,  התוצר שלנו היה עולה  ב=47 מיליארד שקל בשנה, וזה כל הקיצוץ כמה וכמה פעמים. </w:t>
      </w:r>
    </w:p>
    <w:p w14:paraId="002C6013" w14:textId="77777777" w:rsidR="00000000" w:rsidRDefault="00E82A5C">
      <w:pPr>
        <w:pStyle w:val="a"/>
        <w:rPr>
          <w:rFonts w:hint="cs"/>
          <w:rtl/>
        </w:rPr>
      </w:pPr>
    </w:p>
    <w:p w14:paraId="416E6E07" w14:textId="77777777" w:rsidR="00000000" w:rsidRDefault="00E82A5C">
      <w:pPr>
        <w:pStyle w:val="a"/>
        <w:rPr>
          <w:rFonts w:hint="cs"/>
          <w:rtl/>
        </w:rPr>
      </w:pPr>
      <w:r>
        <w:rPr>
          <w:rFonts w:hint="cs"/>
          <w:rtl/>
        </w:rPr>
        <w:t>לצערי הרב, נוצר גוף ענק של אנשים שחיים ממערכת של הקצבות. חבר הכנסת בשאר</w:t>
      </w:r>
      <w:r>
        <w:rPr>
          <w:rFonts w:hint="cs"/>
          <w:rtl/>
        </w:rPr>
        <w:t xml:space="preserve">ה, אנחנו משלמים השנה 43 מיליארד שקל רק להקצבות - ולא תשלומי העברה, שזה 70 מיליארד שקל - ועוד 93 מיליארד שקל החזר חובות - ריבית וקרן. בארבע השנים האחרונות, מ=1998, החוב הלאומי הכללי של מדינת ישראל עמד על 92 מיליארד דולר. הוא עלה בסוף 2002 ל=107% תוצר - 107 </w:t>
      </w:r>
      <w:r>
        <w:rPr>
          <w:rFonts w:hint="cs"/>
          <w:rtl/>
        </w:rPr>
        <w:t xml:space="preserve">מיליארד דולר בערך. כלומר, בארבע השנים האלה היתה עלייה של 15 מיליארד דולר, שזה 70 מיליארד שקל. רק הריבית על הכסף היא 7 מיליארדי שקל לשנה. </w:t>
      </w:r>
    </w:p>
    <w:p w14:paraId="447FD411" w14:textId="77777777" w:rsidR="00000000" w:rsidRDefault="00E82A5C">
      <w:pPr>
        <w:pStyle w:val="a"/>
        <w:rPr>
          <w:rFonts w:hint="cs"/>
          <w:rtl/>
        </w:rPr>
      </w:pPr>
    </w:p>
    <w:p w14:paraId="76F76A03" w14:textId="77777777" w:rsidR="00000000" w:rsidRDefault="00E82A5C">
      <w:pPr>
        <w:pStyle w:val="a"/>
        <w:rPr>
          <w:rFonts w:hint="cs"/>
          <w:rtl/>
        </w:rPr>
      </w:pPr>
      <w:r>
        <w:rPr>
          <w:rFonts w:hint="cs"/>
          <w:rtl/>
        </w:rPr>
        <w:t xml:space="preserve">למה היה צריך לקחת חוב גדול כזה? מסיבה פשוטה: למדינה לא היו מספיק מקורות הכנסה כדי לשלם את מה שהיא מוציאה, ולכן במקום </w:t>
      </w:r>
      <w:r>
        <w:rPr>
          <w:rFonts w:hint="cs"/>
          <w:rtl/>
        </w:rPr>
        <w:t>לקצץ היא לוותה עוד ועוד, וזה מגיע להתמוטטות. היום אנשים כבר לא כל כך מוכנים להלוות לנו, ואם הם מוכנים להלוות - מלווים במחיר כזה שהוא מטורף לגמרי.</w:t>
      </w:r>
    </w:p>
    <w:p w14:paraId="0CAAED21" w14:textId="77777777" w:rsidR="00000000" w:rsidRDefault="00E82A5C">
      <w:pPr>
        <w:pStyle w:val="a"/>
        <w:rPr>
          <w:color w:val="0000FF"/>
          <w:szCs w:val="28"/>
          <w:rtl/>
        </w:rPr>
      </w:pPr>
    </w:p>
    <w:p w14:paraId="1457BE2B" w14:textId="77777777" w:rsidR="00000000" w:rsidRDefault="00E82A5C">
      <w:pPr>
        <w:pStyle w:val="a"/>
        <w:rPr>
          <w:rFonts w:hint="cs"/>
          <w:rtl/>
        </w:rPr>
      </w:pPr>
      <w:r>
        <w:rPr>
          <w:rFonts w:hint="cs"/>
          <w:rtl/>
        </w:rPr>
        <w:t>לכן, אין מנוס. חייבים לתקן את המצב. נכון, זה לא נוח, לא נעים. לכן ניסינו לעשות את הקיצוצים זמנית. הקיצוץ בשכר</w:t>
      </w:r>
      <w:r>
        <w:rPr>
          <w:rFonts w:hint="cs"/>
          <w:rtl/>
        </w:rPr>
        <w:t xml:space="preserve"> הוא רק לשנתיים, גם בחקיקה; הקפאת הקצבאות היא רק לשנתיים בחקיקה, והקפאה בלבד, זה לא קיצוץ בקצבאות, להוציא קצבת ילדים, שאני מודה שלפי ההסכם הקואליציוני הפגיעה בקצבאות הילדים היתה חמורה מאוד, בעיקר בסקטורים החרדי והערבי. לו  פגענו כמו שמוחלט בהסכם הקואליציונ</w:t>
      </w:r>
      <w:r>
        <w:rPr>
          <w:rFonts w:hint="cs"/>
          <w:rtl/>
        </w:rPr>
        <w:t xml:space="preserve">י, עושים השוואה מיידית של קצבאות הילדים, היתה משפחה של שישה ילדים מאבדת בשנה 2,000 שקל בבת-אחת מתוך קצבה של כ=3,000 שקל. באוצר החלטנו לפרוס את זה על ארבע שנים. כך שהשנה, משפחה כזאת עם שישה ילדים תאבד 500 שקל, לא 2,000 שקל, כדי לתת להם צ'אנס להתארגן, למצוא </w:t>
      </w:r>
      <w:r>
        <w:rPr>
          <w:rFonts w:hint="cs"/>
          <w:rtl/>
        </w:rPr>
        <w:t>עבודה, להיערך לדבר אחר. פרט לקצבת הילדים, בכל הקצבאות האחרות יש רק הקפאה. אין מנוס. אם נביא לכך שקצת יותר אנשים לא יחיו מקצבאות ויחזרו לעבודה, רוב בעיותינו הכלכליות ייפתרו.</w:t>
      </w:r>
    </w:p>
    <w:p w14:paraId="05272D6C" w14:textId="77777777" w:rsidR="00000000" w:rsidRDefault="00E82A5C">
      <w:pPr>
        <w:pStyle w:val="a"/>
        <w:rPr>
          <w:rFonts w:hint="cs"/>
          <w:rtl/>
        </w:rPr>
      </w:pPr>
    </w:p>
    <w:p w14:paraId="4B064BBF" w14:textId="77777777" w:rsidR="00000000" w:rsidRDefault="00E82A5C">
      <w:pPr>
        <w:pStyle w:val="a"/>
        <w:rPr>
          <w:rFonts w:hint="cs"/>
          <w:rtl/>
        </w:rPr>
      </w:pPr>
      <w:r>
        <w:rPr>
          <w:rFonts w:hint="cs"/>
          <w:rtl/>
        </w:rPr>
        <w:t>אנחנו הרי מנהלים משא-ומתן כדי לעשות הכול בהסכמה עם ההסתדרות. הלוואי שנוכל להגיע לה</w:t>
      </w:r>
      <w:r>
        <w:rPr>
          <w:rFonts w:hint="cs"/>
          <w:rtl/>
        </w:rPr>
        <w:t xml:space="preserve">סכמה, גם על ענייני הפנסיה, גם על ענייני השכר, גם על ענייני הקיצוצים. כל מה שנגיע אליו בהסכמה ולא נצטרך חקיקה, אנחנו הראשונים שנשמח למשוך את החוקים הללו. אז למה לשבות? אם נגיע להסכמה, גם בדקה ה-90 נוכל למשוך את החוקים. אני אומר כל הזמן להסתדרות: חברים, אתם </w:t>
      </w:r>
      <w:r>
        <w:rPr>
          <w:rFonts w:hint="cs"/>
          <w:rtl/>
        </w:rPr>
        <w:t>סתם גורמים סבל לציבור, תפסיקו את העיצומים והשביתות, גם לעובדים נגרם סבל, כי אותם עובדים ששובתים לא יקבלו שכר, שיהיה ברור. תפסיקו לשבות. אנחנו מנהלים משא-ומתן, אני מאמין שיש סיכוי להגיע להסכמה. למה בינתיים לגרום סבל?</w:t>
      </w:r>
    </w:p>
    <w:p w14:paraId="4B94AB1D" w14:textId="77777777" w:rsidR="00000000" w:rsidRDefault="00E82A5C">
      <w:pPr>
        <w:pStyle w:val="a"/>
        <w:rPr>
          <w:rFonts w:hint="cs"/>
          <w:rtl/>
        </w:rPr>
      </w:pPr>
    </w:p>
    <w:p w14:paraId="21755160" w14:textId="77777777" w:rsidR="00000000" w:rsidRDefault="00E82A5C">
      <w:pPr>
        <w:pStyle w:val="a"/>
        <w:rPr>
          <w:rFonts w:hint="cs"/>
          <w:rtl/>
        </w:rPr>
      </w:pPr>
      <w:r>
        <w:rPr>
          <w:rFonts w:hint="cs"/>
          <w:rtl/>
        </w:rPr>
        <w:t>לכן, אדוני היושב-ראש, נדמה לי שהשביתה ל</w:t>
      </w:r>
      <w:r>
        <w:rPr>
          <w:rFonts w:hint="cs"/>
          <w:rtl/>
        </w:rPr>
        <w:t>א במקומה, ואילו הייתי יכול לקרוא ככנסת, הייתי קורא מהכנסת להסתדרות להפסיק את השביתות ואת העיצומים, כי הם לא מועילים. תעשו שביתות רק אם באמת נגיע לאי-הסכמה ולפיצוץ.</w:t>
      </w:r>
    </w:p>
    <w:p w14:paraId="2CBFA18C" w14:textId="77777777" w:rsidR="00000000" w:rsidRDefault="00E82A5C">
      <w:pPr>
        <w:pStyle w:val="a"/>
        <w:rPr>
          <w:rFonts w:hint="cs"/>
          <w:rtl/>
        </w:rPr>
      </w:pPr>
    </w:p>
    <w:p w14:paraId="4EA55140" w14:textId="77777777" w:rsidR="00000000" w:rsidRDefault="00E82A5C">
      <w:pPr>
        <w:pStyle w:val="ac"/>
        <w:rPr>
          <w:rtl/>
        </w:rPr>
      </w:pPr>
      <w:r>
        <w:rPr>
          <w:rFonts w:hint="eastAsia"/>
          <w:rtl/>
        </w:rPr>
        <w:t>אופיר</w:t>
      </w:r>
      <w:r>
        <w:rPr>
          <w:rtl/>
        </w:rPr>
        <w:t xml:space="preserve"> פינס-פז (העבודה-מימד):</w:t>
      </w:r>
    </w:p>
    <w:p w14:paraId="372AD27A" w14:textId="77777777" w:rsidR="00000000" w:rsidRDefault="00E82A5C">
      <w:pPr>
        <w:pStyle w:val="a"/>
        <w:rPr>
          <w:rFonts w:hint="cs"/>
          <w:rtl/>
        </w:rPr>
      </w:pPr>
    </w:p>
    <w:p w14:paraId="00D95E14" w14:textId="77777777" w:rsidR="00000000" w:rsidRDefault="00E82A5C">
      <w:pPr>
        <w:pStyle w:val="a"/>
        <w:rPr>
          <w:rFonts w:hint="cs"/>
          <w:rtl/>
        </w:rPr>
      </w:pPr>
      <w:r>
        <w:rPr>
          <w:rFonts w:hint="cs"/>
          <w:rtl/>
        </w:rPr>
        <w:t>אז למה אתם לא מגיעים להסכם?</w:t>
      </w:r>
    </w:p>
    <w:p w14:paraId="2DFACAE2" w14:textId="77777777" w:rsidR="00000000" w:rsidRDefault="00E82A5C">
      <w:pPr>
        <w:pStyle w:val="a"/>
        <w:rPr>
          <w:rFonts w:hint="cs"/>
          <w:rtl/>
        </w:rPr>
      </w:pPr>
    </w:p>
    <w:p w14:paraId="0945FAA0" w14:textId="77777777" w:rsidR="00000000" w:rsidRDefault="00E82A5C">
      <w:pPr>
        <w:pStyle w:val="Speaker"/>
        <w:rPr>
          <w:rtl/>
        </w:rPr>
      </w:pPr>
      <w:bookmarkStart w:id="231" w:name="FS000000517T14_05_2003_15_26_44C"/>
      <w:bookmarkStart w:id="232" w:name="FS000000478T14_05_2003_15_26_53"/>
      <w:bookmarkEnd w:id="231"/>
      <w:bookmarkEnd w:id="232"/>
      <w:r>
        <w:rPr>
          <w:rtl/>
        </w:rPr>
        <w:t>השר מאיר שטרית:</w:t>
      </w:r>
    </w:p>
    <w:p w14:paraId="5CAC85C8" w14:textId="77777777" w:rsidR="00000000" w:rsidRDefault="00E82A5C">
      <w:pPr>
        <w:pStyle w:val="a"/>
        <w:rPr>
          <w:rtl/>
        </w:rPr>
      </w:pPr>
    </w:p>
    <w:p w14:paraId="61952DF2" w14:textId="77777777" w:rsidR="00000000" w:rsidRDefault="00E82A5C">
      <w:pPr>
        <w:pStyle w:val="a"/>
        <w:rPr>
          <w:rFonts w:hint="cs"/>
          <w:rtl/>
        </w:rPr>
      </w:pPr>
      <w:r>
        <w:rPr>
          <w:rFonts w:hint="cs"/>
          <w:rtl/>
        </w:rPr>
        <w:t>אם נגיע להסכם ש</w:t>
      </w:r>
      <w:r>
        <w:rPr>
          <w:rFonts w:hint="cs"/>
          <w:rtl/>
        </w:rPr>
        <w:t>אני רוצה, אפשר להגיע בתוך דקה. הם רוצים מה שהם רוצים. זה לא ילך. למה שהציבור יסבול?</w:t>
      </w:r>
    </w:p>
    <w:p w14:paraId="33108ECE" w14:textId="77777777" w:rsidR="00000000" w:rsidRDefault="00E82A5C">
      <w:pPr>
        <w:pStyle w:val="a"/>
        <w:rPr>
          <w:rFonts w:hint="cs"/>
          <w:rtl/>
        </w:rPr>
      </w:pPr>
    </w:p>
    <w:p w14:paraId="1D435246" w14:textId="77777777" w:rsidR="00000000" w:rsidRDefault="00E82A5C">
      <w:pPr>
        <w:pStyle w:val="a"/>
        <w:rPr>
          <w:rFonts w:hint="cs"/>
          <w:rtl/>
        </w:rPr>
      </w:pPr>
      <w:r>
        <w:rPr>
          <w:rFonts w:hint="cs"/>
          <w:rtl/>
        </w:rPr>
        <w:t>ידידי, רוצים לדון בזה בוועדה - אני מציע להעביר את ההצעה לוועדת הכספים, שממילא מטפלת בכל חוק ההסדרים. אין לי שום בעיה להעביר את הנושא לוועדת הכספים.</w:t>
      </w:r>
    </w:p>
    <w:p w14:paraId="3AB80E50" w14:textId="77777777" w:rsidR="00000000" w:rsidRDefault="00E82A5C">
      <w:pPr>
        <w:pStyle w:val="ad"/>
        <w:rPr>
          <w:rtl/>
        </w:rPr>
      </w:pPr>
    </w:p>
    <w:p w14:paraId="4209E675" w14:textId="77777777" w:rsidR="00000000" w:rsidRDefault="00E82A5C">
      <w:pPr>
        <w:pStyle w:val="ad"/>
        <w:rPr>
          <w:rtl/>
        </w:rPr>
      </w:pPr>
      <w:r>
        <w:rPr>
          <w:rtl/>
        </w:rPr>
        <w:t>היו"ר מוחמד ברכה:</w:t>
      </w:r>
    </w:p>
    <w:p w14:paraId="10DAF6B7" w14:textId="77777777" w:rsidR="00000000" w:rsidRDefault="00E82A5C">
      <w:pPr>
        <w:pStyle w:val="a"/>
        <w:rPr>
          <w:rtl/>
        </w:rPr>
      </w:pPr>
    </w:p>
    <w:p w14:paraId="3B3786A6" w14:textId="77777777" w:rsidR="00000000" w:rsidRDefault="00E82A5C">
      <w:pPr>
        <w:pStyle w:val="a"/>
        <w:rPr>
          <w:rFonts w:hint="cs"/>
          <w:rtl/>
        </w:rPr>
      </w:pPr>
      <w:r>
        <w:rPr>
          <w:rFonts w:hint="cs"/>
          <w:rtl/>
        </w:rPr>
        <w:t>תוד</w:t>
      </w:r>
      <w:r>
        <w:rPr>
          <w:rFonts w:hint="cs"/>
          <w:rtl/>
        </w:rPr>
        <w:t>ה רבה, אדוני השר שטרית. הצעות אחרות להצעות החברים המציעים. הצעה אחרת להצעתו של חבר הכנסת אמנון כהן - חבר הכנסת חיים כץ, בבקשה.</w:t>
      </w:r>
    </w:p>
    <w:p w14:paraId="5C3562AC" w14:textId="77777777" w:rsidR="00000000" w:rsidRDefault="00E82A5C">
      <w:pPr>
        <w:pStyle w:val="a"/>
        <w:rPr>
          <w:rFonts w:hint="cs"/>
          <w:rtl/>
        </w:rPr>
      </w:pPr>
    </w:p>
    <w:p w14:paraId="07174E8F" w14:textId="77777777" w:rsidR="00000000" w:rsidRDefault="00E82A5C">
      <w:pPr>
        <w:pStyle w:val="Speaker"/>
        <w:rPr>
          <w:rtl/>
        </w:rPr>
      </w:pPr>
      <w:bookmarkStart w:id="233" w:name="FS000000556T14_05_2003_15_29_14"/>
      <w:bookmarkEnd w:id="233"/>
      <w:r>
        <w:rPr>
          <w:rFonts w:hint="eastAsia"/>
          <w:rtl/>
        </w:rPr>
        <w:t>חיים</w:t>
      </w:r>
      <w:r>
        <w:rPr>
          <w:rtl/>
        </w:rPr>
        <w:t xml:space="preserve"> כץ (הליכוד):</w:t>
      </w:r>
    </w:p>
    <w:p w14:paraId="242D70E9" w14:textId="77777777" w:rsidR="00000000" w:rsidRDefault="00E82A5C">
      <w:pPr>
        <w:pStyle w:val="a"/>
        <w:rPr>
          <w:rFonts w:hint="cs"/>
          <w:rtl/>
        </w:rPr>
      </w:pPr>
    </w:p>
    <w:p w14:paraId="7E514D84" w14:textId="77777777" w:rsidR="00000000" w:rsidRDefault="00E82A5C">
      <w:pPr>
        <w:pStyle w:val="a"/>
        <w:rPr>
          <w:rFonts w:hint="cs"/>
          <w:rtl/>
        </w:rPr>
      </w:pPr>
      <w:r>
        <w:rPr>
          <w:rFonts w:hint="cs"/>
          <w:rtl/>
        </w:rPr>
        <w:t>אדוני היושב-ראש, חברי הכנסת, אני בא ממפלגת הליכוד ואני בא מארגון עובדים, ותאמינו לי שהעובדים, כשהם קמים בבוקר</w:t>
      </w:r>
      <w:r>
        <w:rPr>
          <w:rFonts w:hint="cs"/>
          <w:rtl/>
        </w:rPr>
        <w:t>, הם לא חושבים מה הם הולכים להשבית היום, ואף אחד לא בא לעבודה בשביל להשבית. העובדים באים בשביל לעבוד, לעבוד קשה ולהתפרנס בכבוד. אבל נוצרה פה סיטואציה שהולכים לחוקק בעניינים שלא היתה בהם חקיקה מעולם - חקיקה בנושא הפנסיה, חקיקה בנושא הסכמים מוגנים בעבודה. וכ</w:t>
      </w:r>
      <w:r>
        <w:rPr>
          <w:rFonts w:hint="cs"/>
          <w:rtl/>
        </w:rPr>
        <w:t>ל אלה שנדמה להם שהפעם זה לא נוגע להם - מחר יחוקקו חוק שכל מי שיש לו ארבעה חדרים בדירה, מורידים לו חדר. אולי לא הממשלה הזאת, אבל ממשלה אחרת. אם אנחנו מגיעים להסכמה שאין גבולות ומותר לחוקק בכול, שנהיה מוכנים לכול. תודה רבה.</w:t>
      </w:r>
    </w:p>
    <w:p w14:paraId="1017CDF9" w14:textId="77777777" w:rsidR="00000000" w:rsidRDefault="00E82A5C">
      <w:pPr>
        <w:pStyle w:val="a"/>
        <w:rPr>
          <w:rFonts w:hint="cs"/>
          <w:rtl/>
        </w:rPr>
      </w:pPr>
    </w:p>
    <w:p w14:paraId="7C45773C" w14:textId="77777777" w:rsidR="00000000" w:rsidRDefault="00E82A5C">
      <w:pPr>
        <w:pStyle w:val="ad"/>
        <w:rPr>
          <w:rtl/>
        </w:rPr>
      </w:pPr>
      <w:r>
        <w:rPr>
          <w:rtl/>
        </w:rPr>
        <w:t>היו"ר מוחמד ברכה:</w:t>
      </w:r>
    </w:p>
    <w:p w14:paraId="0FFC3854" w14:textId="77777777" w:rsidR="00000000" w:rsidRDefault="00E82A5C">
      <w:pPr>
        <w:pStyle w:val="a"/>
        <w:rPr>
          <w:rtl/>
        </w:rPr>
      </w:pPr>
    </w:p>
    <w:p w14:paraId="5A09A7FC" w14:textId="77777777" w:rsidR="00000000" w:rsidRDefault="00E82A5C">
      <w:pPr>
        <w:pStyle w:val="a"/>
        <w:rPr>
          <w:rFonts w:hint="cs"/>
          <w:rtl/>
        </w:rPr>
      </w:pPr>
      <w:r>
        <w:rPr>
          <w:rFonts w:hint="cs"/>
          <w:rtl/>
        </w:rPr>
        <w:t>תודה לחבר הכנס</w:t>
      </w:r>
      <w:r>
        <w:rPr>
          <w:rFonts w:hint="cs"/>
          <w:rtl/>
        </w:rPr>
        <w:t>ת חיים כץ. חבר הכנסת עזמי בשארה - הצעה אחרת להצעתו של חבר הכנסת אופיר פינס. בבקשה.</w:t>
      </w:r>
    </w:p>
    <w:p w14:paraId="3F7E5499" w14:textId="77777777" w:rsidR="00000000" w:rsidRDefault="00E82A5C">
      <w:pPr>
        <w:pStyle w:val="a"/>
        <w:rPr>
          <w:rFonts w:hint="cs"/>
          <w:rtl/>
        </w:rPr>
      </w:pPr>
    </w:p>
    <w:p w14:paraId="6C805A8E" w14:textId="77777777" w:rsidR="00000000" w:rsidRDefault="00E82A5C">
      <w:pPr>
        <w:pStyle w:val="Speaker"/>
        <w:rPr>
          <w:rtl/>
        </w:rPr>
      </w:pPr>
      <w:r>
        <w:rPr>
          <w:rFonts w:hint="eastAsia"/>
          <w:rtl/>
        </w:rPr>
        <w:t>עזמי</w:t>
      </w:r>
      <w:r>
        <w:rPr>
          <w:rtl/>
        </w:rPr>
        <w:t xml:space="preserve"> בשארה (בל"ד):</w:t>
      </w:r>
    </w:p>
    <w:p w14:paraId="131EE5C9" w14:textId="77777777" w:rsidR="00000000" w:rsidRDefault="00E82A5C">
      <w:pPr>
        <w:pStyle w:val="a"/>
        <w:rPr>
          <w:rFonts w:hint="cs"/>
          <w:rtl/>
        </w:rPr>
      </w:pPr>
    </w:p>
    <w:p w14:paraId="23620E96" w14:textId="77777777" w:rsidR="00000000" w:rsidRDefault="00E82A5C">
      <w:pPr>
        <w:pStyle w:val="a"/>
        <w:rPr>
          <w:rFonts w:hint="cs"/>
          <w:rtl/>
        </w:rPr>
      </w:pPr>
      <w:r>
        <w:rPr>
          <w:rFonts w:hint="cs"/>
          <w:rtl/>
        </w:rPr>
        <w:t>אדוני היושב-ראש, אדוני שר האוצר, דיברת על כך שאין מקום לשביתה, אבל אני לא מכיר מעמד פועלים או פקידים או שכירים, בכלל בעולם, שלא השתמש בכלי הזה שנקרא זכו</w:t>
      </w:r>
      <w:r>
        <w:rPr>
          <w:rFonts w:hint="cs"/>
          <w:rtl/>
        </w:rPr>
        <w:t xml:space="preserve">ת השביתה להגן על הישגים שיש לו. </w:t>
      </w:r>
    </w:p>
    <w:p w14:paraId="03D65DAC" w14:textId="77777777" w:rsidR="00000000" w:rsidRDefault="00E82A5C">
      <w:pPr>
        <w:pStyle w:val="a"/>
        <w:rPr>
          <w:rFonts w:hint="cs"/>
          <w:rtl/>
        </w:rPr>
      </w:pPr>
    </w:p>
    <w:p w14:paraId="51D44668" w14:textId="77777777" w:rsidR="00000000" w:rsidRDefault="00E82A5C">
      <w:pPr>
        <w:pStyle w:val="a"/>
        <w:rPr>
          <w:rFonts w:hint="cs"/>
          <w:rtl/>
        </w:rPr>
      </w:pPr>
      <w:r>
        <w:rPr>
          <w:rFonts w:hint="cs"/>
          <w:rtl/>
        </w:rPr>
        <w:t>יש לך קונספציה כלכלית שמתנגשת עם הישגים שהצטברו על-ידי מאבקים של פועלים. אתה מתפלא שהפועלים משתמשים בזכות השביתה כדי למנוע ממך להתערב בחקיקה בהסכמי עבודה או בפנסיה או בהישגים שהם צברו? זה דבר ראשון. דבר שני, אתה לא מוציא א</w:t>
      </w:r>
      <w:r>
        <w:rPr>
          <w:rFonts w:hint="cs"/>
          <w:rtl/>
        </w:rPr>
        <w:t xml:space="preserve">נשים ממעגל התמיכה, או מהחיים על סובסידיות ועל קצבאות על-ידי כך שאתה מוציא אותם לאבטלה או לעוני, אלא על-ידי יצירת כלכלה צומחת והשקעות, ואי-אפשר לעשות זאת עם המדיניות הקיימת של הממשלה. את זה לא תעשה. </w:t>
      </w:r>
    </w:p>
    <w:p w14:paraId="579DE317" w14:textId="77777777" w:rsidR="00000000" w:rsidRDefault="00E82A5C">
      <w:pPr>
        <w:pStyle w:val="a"/>
        <w:rPr>
          <w:rFonts w:hint="cs"/>
          <w:rtl/>
        </w:rPr>
      </w:pPr>
    </w:p>
    <w:p w14:paraId="5F1DC4FE" w14:textId="77777777" w:rsidR="00000000" w:rsidRDefault="00E82A5C">
      <w:pPr>
        <w:pStyle w:val="a"/>
        <w:rPr>
          <w:rFonts w:hint="cs"/>
          <w:rtl/>
        </w:rPr>
      </w:pPr>
      <w:r>
        <w:rPr>
          <w:rFonts w:hint="cs"/>
          <w:rtl/>
        </w:rPr>
        <w:t>אם אין צמיחה, ואתה מוציא את האנשים מהקצבאות, אתה לא מוצי</w:t>
      </w:r>
      <w:r>
        <w:rPr>
          <w:rFonts w:hint="cs"/>
          <w:rtl/>
        </w:rPr>
        <w:t>א אותם לעבודה בתיירות, אתה מוציא אותם לעוני. זה מה שיקרה. עם מצב כזה של צמיחה, כשאין עבודה ואין צמצום של הוצאות הסקטור הציבורי, בלי צמיחה של הסקטור הפרטי, מה שיהיה הוא שהאנשים האלה יצאו למעגל של עוני, אחרי עשרות שנים שהם צברו זכויות.</w:t>
      </w:r>
    </w:p>
    <w:p w14:paraId="141B23BC" w14:textId="77777777" w:rsidR="00000000" w:rsidRDefault="00E82A5C">
      <w:pPr>
        <w:pStyle w:val="a"/>
        <w:rPr>
          <w:rFonts w:hint="cs"/>
          <w:rtl/>
        </w:rPr>
      </w:pPr>
    </w:p>
    <w:p w14:paraId="7036A681" w14:textId="77777777" w:rsidR="00000000" w:rsidRDefault="00E82A5C">
      <w:pPr>
        <w:pStyle w:val="a"/>
        <w:rPr>
          <w:rFonts w:hint="cs"/>
          <w:rtl/>
        </w:rPr>
      </w:pPr>
      <w:r>
        <w:rPr>
          <w:rFonts w:hint="cs"/>
          <w:rtl/>
        </w:rPr>
        <w:t>לכן, אדוני היושב-ראש,</w:t>
      </w:r>
      <w:r>
        <w:rPr>
          <w:rFonts w:hint="cs"/>
          <w:rtl/>
        </w:rPr>
        <w:t xml:space="preserve"> אדוני שר האוצר, הכלי הוא לא מימוש אפשרות של קואליציה לחוקק חוקים מיידיים בצורה הגורפת הזאת, אלא צמיחה במשק, זה מה שצריך. ובשביל זה צריך שינוי במדיניות, גם הכלכלית וגם הפוליטית. תודה רבה.</w:t>
      </w:r>
    </w:p>
    <w:p w14:paraId="7B9EA071" w14:textId="77777777" w:rsidR="00000000" w:rsidRDefault="00E82A5C">
      <w:pPr>
        <w:pStyle w:val="a"/>
        <w:rPr>
          <w:rFonts w:hint="cs"/>
          <w:rtl/>
        </w:rPr>
      </w:pPr>
    </w:p>
    <w:p w14:paraId="0F7DF961" w14:textId="77777777" w:rsidR="00000000" w:rsidRDefault="00E82A5C">
      <w:pPr>
        <w:pStyle w:val="ad"/>
        <w:rPr>
          <w:rtl/>
        </w:rPr>
      </w:pPr>
      <w:r>
        <w:rPr>
          <w:rtl/>
        </w:rPr>
        <w:t>היו"ר מוחמד ברכה:</w:t>
      </w:r>
    </w:p>
    <w:p w14:paraId="6ED4A81F" w14:textId="77777777" w:rsidR="00000000" w:rsidRDefault="00E82A5C">
      <w:pPr>
        <w:pStyle w:val="a"/>
        <w:rPr>
          <w:rtl/>
        </w:rPr>
      </w:pPr>
    </w:p>
    <w:p w14:paraId="6F429BB4" w14:textId="77777777" w:rsidR="00000000" w:rsidRDefault="00E82A5C">
      <w:pPr>
        <w:pStyle w:val="a"/>
        <w:rPr>
          <w:rFonts w:hint="cs"/>
          <w:rtl/>
        </w:rPr>
      </w:pPr>
      <w:r>
        <w:rPr>
          <w:rFonts w:hint="cs"/>
          <w:rtl/>
        </w:rPr>
        <w:t>הצעה אחרת להצעתו של חבר הכנסת משה כחלון - חבר הכ</w:t>
      </w:r>
      <w:r>
        <w:rPr>
          <w:rFonts w:hint="cs"/>
          <w:rtl/>
        </w:rPr>
        <w:t>נסת נסים זאב, בבקשה.</w:t>
      </w:r>
    </w:p>
    <w:p w14:paraId="695C3EB3" w14:textId="77777777" w:rsidR="00000000" w:rsidRDefault="00E82A5C">
      <w:pPr>
        <w:pStyle w:val="a"/>
        <w:rPr>
          <w:rFonts w:hint="cs"/>
          <w:rtl/>
        </w:rPr>
      </w:pPr>
    </w:p>
    <w:p w14:paraId="12DE520A" w14:textId="77777777" w:rsidR="00000000" w:rsidRDefault="00E82A5C">
      <w:pPr>
        <w:pStyle w:val="Speaker"/>
        <w:rPr>
          <w:rtl/>
        </w:rPr>
      </w:pPr>
      <w:r>
        <w:rPr>
          <w:rFonts w:hint="eastAsia"/>
          <w:rtl/>
        </w:rPr>
        <w:t>נסים</w:t>
      </w:r>
      <w:r>
        <w:rPr>
          <w:rtl/>
        </w:rPr>
        <w:t xml:space="preserve"> זאב (ש"ס):</w:t>
      </w:r>
    </w:p>
    <w:p w14:paraId="75FE0A85" w14:textId="77777777" w:rsidR="00000000" w:rsidRDefault="00E82A5C">
      <w:pPr>
        <w:pStyle w:val="a"/>
        <w:rPr>
          <w:rFonts w:hint="cs"/>
          <w:rtl/>
        </w:rPr>
      </w:pPr>
    </w:p>
    <w:p w14:paraId="2DE675B2" w14:textId="77777777" w:rsidR="00000000" w:rsidRDefault="00E82A5C">
      <w:pPr>
        <w:pStyle w:val="a"/>
        <w:rPr>
          <w:rFonts w:hint="cs"/>
          <w:rtl/>
        </w:rPr>
      </w:pPr>
      <w:r>
        <w:rPr>
          <w:rFonts w:hint="cs"/>
          <w:rtl/>
        </w:rPr>
        <w:t>אדוני היושב-ראש, כבוד השר, קודם כול, אני מברך את הממשלה הזאת, שהאריכה חיים לפנסיונרים ולקשישים, והעלתה את גיל הפנסיה מ=65 ל=67, וכך כל אדם בישראל צריך להרגיש היום שהוסיפו לו עוד שנתיים לחיים. תודה רבה לממשלה הנכבדה הז</w:t>
      </w:r>
      <w:r>
        <w:rPr>
          <w:rFonts w:hint="cs"/>
          <w:rtl/>
        </w:rPr>
        <w:t>את.</w:t>
      </w:r>
    </w:p>
    <w:p w14:paraId="7D3DFE5C" w14:textId="77777777" w:rsidR="00000000" w:rsidRDefault="00E82A5C">
      <w:pPr>
        <w:pStyle w:val="a"/>
        <w:rPr>
          <w:rFonts w:hint="cs"/>
          <w:rtl/>
        </w:rPr>
      </w:pPr>
    </w:p>
    <w:p w14:paraId="4E540150" w14:textId="77777777" w:rsidR="00000000" w:rsidRDefault="00E82A5C">
      <w:pPr>
        <w:pStyle w:val="a"/>
        <w:rPr>
          <w:rFonts w:hint="cs"/>
          <w:rtl/>
        </w:rPr>
      </w:pPr>
      <w:r>
        <w:rPr>
          <w:rFonts w:hint="cs"/>
          <w:rtl/>
        </w:rPr>
        <w:t xml:space="preserve">לגופו של עניין, כל ממשלות ישראל דיברו על המאבק בעוני, והיום אנחנו רואים שהמאבק הוא בעניים עצמם, ולא מאבק לרווחה של העניים האלה, כאשר מדובר במשפחות ברוכות ילדים, שרוצים לקצץ להן באופן מאוד משמעותי, באופן הדרגתי, כמעט בשני-שלישים. </w:t>
      </w:r>
    </w:p>
    <w:p w14:paraId="07C33780" w14:textId="77777777" w:rsidR="00000000" w:rsidRDefault="00E82A5C">
      <w:pPr>
        <w:pStyle w:val="a"/>
        <w:rPr>
          <w:rFonts w:hint="cs"/>
          <w:rtl/>
        </w:rPr>
      </w:pPr>
    </w:p>
    <w:p w14:paraId="6734F061" w14:textId="77777777" w:rsidR="00000000" w:rsidRDefault="00E82A5C">
      <w:pPr>
        <w:pStyle w:val="a"/>
        <w:rPr>
          <w:rFonts w:hint="cs"/>
          <w:rtl/>
        </w:rPr>
      </w:pPr>
      <w:r>
        <w:rPr>
          <w:rFonts w:hint="cs"/>
          <w:rtl/>
        </w:rPr>
        <w:t xml:space="preserve">אי-אפשר לומר, אנחנו </w:t>
      </w:r>
      <w:r>
        <w:rPr>
          <w:rFonts w:hint="cs"/>
          <w:rtl/>
        </w:rPr>
        <w:t>ממשלה שדואגת לצמיחה, ולקחת  אותו חמצן שנותר מחולה שזקוק כל כך לאותה נשימה, ולומר, את החמצן הזה כרגע אנחנו נותנים לפיתוח הרפואי. בינתיים החולה ימות.</w:t>
      </w:r>
    </w:p>
    <w:p w14:paraId="74F6B2FE" w14:textId="77777777" w:rsidR="00000000" w:rsidRDefault="00E82A5C">
      <w:pPr>
        <w:pStyle w:val="a"/>
        <w:rPr>
          <w:rFonts w:hint="cs"/>
          <w:rtl/>
        </w:rPr>
      </w:pPr>
    </w:p>
    <w:p w14:paraId="373DC0D8" w14:textId="77777777" w:rsidR="00000000" w:rsidRDefault="00E82A5C">
      <w:pPr>
        <w:pStyle w:val="ad"/>
        <w:rPr>
          <w:rtl/>
        </w:rPr>
      </w:pPr>
      <w:r>
        <w:rPr>
          <w:rtl/>
        </w:rPr>
        <w:t>היו"ר מוחמד ברכה:</w:t>
      </w:r>
    </w:p>
    <w:p w14:paraId="571C0100" w14:textId="77777777" w:rsidR="00000000" w:rsidRDefault="00E82A5C">
      <w:pPr>
        <w:pStyle w:val="a"/>
        <w:rPr>
          <w:rtl/>
        </w:rPr>
      </w:pPr>
    </w:p>
    <w:p w14:paraId="685F315E" w14:textId="77777777" w:rsidR="00000000" w:rsidRDefault="00E82A5C">
      <w:pPr>
        <w:pStyle w:val="a"/>
        <w:jc w:val="left"/>
        <w:rPr>
          <w:rFonts w:hint="cs"/>
          <w:rtl/>
        </w:rPr>
      </w:pPr>
      <w:r>
        <w:rPr>
          <w:rFonts w:hint="cs"/>
          <w:rtl/>
        </w:rPr>
        <w:t>תודה, חבר הכנסת זאב. הצעה אחרת להצעתה של חברת הכנסת אתי לבני - חבר הכנסת אלי בן-מנחם, בב</w:t>
      </w:r>
      <w:r>
        <w:rPr>
          <w:rFonts w:hint="cs"/>
          <w:rtl/>
        </w:rPr>
        <w:t>קשה אדוני.</w:t>
      </w:r>
    </w:p>
    <w:p w14:paraId="26F5D138" w14:textId="77777777" w:rsidR="00000000" w:rsidRDefault="00E82A5C">
      <w:pPr>
        <w:pStyle w:val="a"/>
        <w:jc w:val="left"/>
        <w:rPr>
          <w:rFonts w:hint="cs"/>
          <w:rtl/>
        </w:rPr>
      </w:pPr>
    </w:p>
    <w:p w14:paraId="3F6824AA" w14:textId="77777777" w:rsidR="00000000" w:rsidRDefault="00E82A5C">
      <w:pPr>
        <w:pStyle w:val="Speaker"/>
        <w:rPr>
          <w:rtl/>
        </w:rPr>
      </w:pPr>
      <w:bookmarkStart w:id="234" w:name="FS000000437T14_05_2003_15_41_33"/>
      <w:bookmarkEnd w:id="234"/>
      <w:r>
        <w:rPr>
          <w:rFonts w:hint="eastAsia"/>
          <w:rtl/>
        </w:rPr>
        <w:t>אלי</w:t>
      </w:r>
      <w:r>
        <w:rPr>
          <w:rtl/>
        </w:rPr>
        <w:t xml:space="preserve"> בן-מנחם (העבודה-מימד):</w:t>
      </w:r>
    </w:p>
    <w:p w14:paraId="19536700" w14:textId="77777777" w:rsidR="00000000" w:rsidRDefault="00E82A5C">
      <w:pPr>
        <w:pStyle w:val="a"/>
        <w:rPr>
          <w:rFonts w:hint="cs"/>
          <w:rtl/>
        </w:rPr>
      </w:pPr>
    </w:p>
    <w:p w14:paraId="2FA32B4A" w14:textId="77777777" w:rsidR="00000000" w:rsidRDefault="00E82A5C">
      <w:pPr>
        <w:pStyle w:val="a"/>
        <w:rPr>
          <w:rFonts w:hint="cs"/>
          <w:rtl/>
        </w:rPr>
      </w:pPr>
      <w:r>
        <w:rPr>
          <w:rFonts w:hint="cs"/>
          <w:rtl/>
        </w:rPr>
        <w:t>אדוני היושב-ראש, חברי הכנסת, אדוני השר שטרית, כיושב-ראש ועד עובדי "אל על" לשעבר וכאדם שהקים את 13 הוועדים הגדולים במשק במאבק הכי גדול שהיה לפני המאבק הנוכחי במדינת ישראל, גם אני פונה אליך ואל ביבי נתניהו ואומר לכם: ר</w:t>
      </w:r>
      <w:r>
        <w:rPr>
          <w:rFonts w:hint="cs"/>
          <w:rtl/>
        </w:rPr>
        <w:t>בותי, אם אתם תפירו הסכמים חתומים בין עובדים והממשלה, תגרמו לאנרכיה במדינת ישראל ותביאו למצב של התפוררות כללית במדינת ישראל, כי מה שיש לעובדים זה ההסכמים החתומים שלהם עם הממשלה. תיזהרו מזה. אני אומר לכם את זה כאדם שעבד הרבה מאוד שנים, והגיע לכנסת ממקום עבוד</w:t>
      </w:r>
      <w:r>
        <w:rPr>
          <w:rFonts w:hint="cs"/>
          <w:rtl/>
        </w:rPr>
        <w:t>ה.</w:t>
      </w:r>
    </w:p>
    <w:p w14:paraId="21C089E1" w14:textId="77777777" w:rsidR="00000000" w:rsidRDefault="00E82A5C">
      <w:pPr>
        <w:pStyle w:val="a"/>
        <w:rPr>
          <w:rFonts w:hint="cs"/>
          <w:rtl/>
        </w:rPr>
      </w:pPr>
    </w:p>
    <w:p w14:paraId="727647F7" w14:textId="77777777" w:rsidR="00000000" w:rsidRDefault="00E82A5C">
      <w:pPr>
        <w:pStyle w:val="a"/>
        <w:rPr>
          <w:rFonts w:hint="cs"/>
          <w:rtl/>
        </w:rPr>
      </w:pPr>
      <w:r>
        <w:rPr>
          <w:rFonts w:hint="cs"/>
          <w:rtl/>
        </w:rPr>
        <w:t>נקודה נוספת. כיושב-ראש ועד עובדי "אל על" לשעבר, אדוני השר - תחשבו טוב כשאתם הולכים להפריט חברה, את חברת "אל על", שהיא החברה הלאומית שלנו, שהיא החברה היחידה שפועלת בעתות מלחמה. כולנו יודעים כאן ששום חברה לא מגיעה למדינת ישראל. החברה היחידה שטסה לאירן לה</w:t>
      </w:r>
      <w:r>
        <w:rPr>
          <w:rFonts w:hint="cs"/>
          <w:rtl/>
        </w:rPr>
        <w:t>ביא יהודים בתקופת חומייני, במסלולים חשוכים; החברה היחידה שמשלמת עמלות, אגרות ביטחון, פי-עשרה מכל חברה אחרת בעולם; ההוצאות שלה הן הוצאות עתק; הטייסים שלה שירתו לפחות 20 שנה בחיל האוויר, כל אחד, ותרמו לביטחון מדינת ישראל.</w:t>
      </w:r>
    </w:p>
    <w:p w14:paraId="3EB3B6A8" w14:textId="77777777" w:rsidR="00000000" w:rsidRDefault="00E82A5C">
      <w:pPr>
        <w:pStyle w:val="a"/>
        <w:rPr>
          <w:rFonts w:hint="cs"/>
          <w:rtl/>
        </w:rPr>
      </w:pPr>
    </w:p>
    <w:p w14:paraId="0F73227A" w14:textId="77777777" w:rsidR="00000000" w:rsidRDefault="00E82A5C">
      <w:pPr>
        <w:pStyle w:val="a"/>
        <w:rPr>
          <w:rFonts w:hint="cs"/>
          <w:rtl/>
        </w:rPr>
      </w:pPr>
      <w:r>
        <w:rPr>
          <w:rFonts w:hint="cs"/>
          <w:rtl/>
        </w:rPr>
        <w:t>אני פונה אליך ואל ביבי נתניהו, תבדק</w:t>
      </w:r>
      <w:r>
        <w:rPr>
          <w:rFonts w:hint="cs"/>
          <w:rtl/>
        </w:rPr>
        <w:t>ו טוב-טוב. תשבו עם העובדים הנפלאים האלה. אל תעשו צעד שיביא למצב שלא תהיה לנו, למדינת ישראל, חברה שתוכל להבטיח לנו קשר עם העולם, קשר עם האזרחים היהודים בעתות חירום, ואל תביאו למצב שנאבד כל חלקה טובה. "אל על" זה לא "בזק", זה לא בנק הפועלים, זו חברה שמדינת יש</w:t>
      </w:r>
      <w:r>
        <w:rPr>
          <w:rFonts w:hint="cs"/>
          <w:rtl/>
        </w:rPr>
        <w:t>ראל צריכה אותה בגלל המצב הביטחוני שלה. שוב אני מבקש מאוד שתשבו עם העובדים, עם ועדי העובדים, ותסכמו את הנקודה. תודה.</w:t>
      </w:r>
    </w:p>
    <w:p w14:paraId="4EFE54D2" w14:textId="77777777" w:rsidR="00000000" w:rsidRDefault="00E82A5C">
      <w:pPr>
        <w:pStyle w:val="a"/>
        <w:rPr>
          <w:rFonts w:hint="cs"/>
          <w:rtl/>
        </w:rPr>
      </w:pPr>
    </w:p>
    <w:p w14:paraId="0E08E677" w14:textId="77777777" w:rsidR="00000000" w:rsidRDefault="00E82A5C">
      <w:pPr>
        <w:pStyle w:val="ad"/>
        <w:rPr>
          <w:rtl/>
        </w:rPr>
      </w:pPr>
      <w:r>
        <w:rPr>
          <w:rtl/>
        </w:rPr>
        <w:t>היו"ר מוחמד ברכה:</w:t>
      </w:r>
    </w:p>
    <w:p w14:paraId="067E2579" w14:textId="77777777" w:rsidR="00000000" w:rsidRDefault="00E82A5C">
      <w:pPr>
        <w:pStyle w:val="a"/>
        <w:rPr>
          <w:rtl/>
        </w:rPr>
      </w:pPr>
    </w:p>
    <w:p w14:paraId="307035F3" w14:textId="77777777" w:rsidR="00000000" w:rsidRDefault="00E82A5C">
      <w:pPr>
        <w:pStyle w:val="a"/>
        <w:rPr>
          <w:rFonts w:hint="cs"/>
          <w:rtl/>
        </w:rPr>
      </w:pPr>
      <w:r>
        <w:rPr>
          <w:rFonts w:hint="cs"/>
          <w:rtl/>
        </w:rPr>
        <w:t>תודה רבה לחבר הכנסת בן-מנחם.</w:t>
      </w:r>
    </w:p>
    <w:p w14:paraId="5BD27E72" w14:textId="77777777" w:rsidR="00000000" w:rsidRDefault="00E82A5C">
      <w:pPr>
        <w:pStyle w:val="a"/>
        <w:rPr>
          <w:rFonts w:hint="cs"/>
          <w:rtl/>
        </w:rPr>
      </w:pPr>
    </w:p>
    <w:p w14:paraId="3549CD15" w14:textId="77777777" w:rsidR="00000000" w:rsidRDefault="00E82A5C">
      <w:pPr>
        <w:pStyle w:val="a"/>
        <w:rPr>
          <w:rFonts w:hint="cs"/>
          <w:rtl/>
        </w:rPr>
      </w:pPr>
      <w:r>
        <w:rPr>
          <w:rFonts w:hint="cs"/>
          <w:rtl/>
        </w:rPr>
        <w:t xml:space="preserve">רבותי, אנחנו עוברים להצבעה. אני שואל את חברי הכנסת המציעים לאן להעביר. השר הציע להעביר את </w:t>
      </w:r>
      <w:r>
        <w:rPr>
          <w:rFonts w:hint="cs"/>
          <w:rtl/>
        </w:rPr>
        <w:t>הנושא הזה לוועדה. חבר הכנסת דהאמשה, האם אתה מסכים?</w:t>
      </w:r>
    </w:p>
    <w:p w14:paraId="6B4D6728" w14:textId="77777777" w:rsidR="00000000" w:rsidRDefault="00E82A5C">
      <w:pPr>
        <w:pStyle w:val="a"/>
        <w:rPr>
          <w:rFonts w:hint="cs"/>
          <w:rtl/>
        </w:rPr>
      </w:pPr>
    </w:p>
    <w:p w14:paraId="137B6325" w14:textId="77777777" w:rsidR="00000000" w:rsidRDefault="00E82A5C">
      <w:pPr>
        <w:pStyle w:val="ac"/>
        <w:rPr>
          <w:rtl/>
        </w:rPr>
      </w:pPr>
      <w:r>
        <w:rPr>
          <w:rFonts w:hint="eastAsia"/>
          <w:rtl/>
        </w:rPr>
        <w:t>עבד</w:t>
      </w:r>
      <w:r>
        <w:rPr>
          <w:rtl/>
        </w:rPr>
        <w:t>-אלמאלכ דהאמשה (רע"ם):</w:t>
      </w:r>
    </w:p>
    <w:p w14:paraId="7F972E6C" w14:textId="77777777" w:rsidR="00000000" w:rsidRDefault="00E82A5C">
      <w:pPr>
        <w:pStyle w:val="a"/>
        <w:rPr>
          <w:rFonts w:hint="cs"/>
          <w:rtl/>
        </w:rPr>
      </w:pPr>
    </w:p>
    <w:p w14:paraId="65DCD6F9" w14:textId="77777777" w:rsidR="00000000" w:rsidRDefault="00E82A5C">
      <w:pPr>
        <w:pStyle w:val="a"/>
        <w:rPr>
          <w:rFonts w:hint="cs"/>
          <w:rtl/>
        </w:rPr>
      </w:pPr>
      <w:r>
        <w:rPr>
          <w:rFonts w:hint="cs"/>
          <w:rtl/>
        </w:rPr>
        <w:t>מליאה.</w:t>
      </w:r>
    </w:p>
    <w:p w14:paraId="64300478" w14:textId="77777777" w:rsidR="00000000" w:rsidRDefault="00E82A5C">
      <w:pPr>
        <w:pStyle w:val="a"/>
        <w:rPr>
          <w:rFonts w:hint="cs"/>
          <w:rtl/>
        </w:rPr>
      </w:pPr>
    </w:p>
    <w:p w14:paraId="21284CA8" w14:textId="77777777" w:rsidR="00000000" w:rsidRDefault="00E82A5C">
      <w:pPr>
        <w:pStyle w:val="ad"/>
        <w:rPr>
          <w:rtl/>
        </w:rPr>
      </w:pPr>
      <w:r>
        <w:rPr>
          <w:rtl/>
        </w:rPr>
        <w:t>היו"ר מוחמד ברכה:</w:t>
      </w:r>
    </w:p>
    <w:p w14:paraId="22119370" w14:textId="77777777" w:rsidR="00000000" w:rsidRDefault="00E82A5C">
      <w:pPr>
        <w:pStyle w:val="a"/>
        <w:rPr>
          <w:rtl/>
        </w:rPr>
      </w:pPr>
    </w:p>
    <w:p w14:paraId="1751F154" w14:textId="77777777" w:rsidR="00000000" w:rsidRDefault="00E82A5C">
      <w:pPr>
        <w:pStyle w:val="a"/>
        <w:rPr>
          <w:rFonts w:hint="cs"/>
          <w:rtl/>
        </w:rPr>
      </w:pPr>
      <w:r>
        <w:rPr>
          <w:rFonts w:hint="cs"/>
          <w:rtl/>
        </w:rPr>
        <w:t>חבר הכנסת אמנון כהן.</w:t>
      </w:r>
    </w:p>
    <w:p w14:paraId="3DA3DB7D" w14:textId="77777777" w:rsidR="00000000" w:rsidRDefault="00E82A5C">
      <w:pPr>
        <w:pStyle w:val="a"/>
        <w:rPr>
          <w:rFonts w:hint="cs"/>
          <w:rtl/>
        </w:rPr>
      </w:pPr>
    </w:p>
    <w:p w14:paraId="5228182F" w14:textId="77777777" w:rsidR="00000000" w:rsidRDefault="00E82A5C">
      <w:pPr>
        <w:pStyle w:val="ac"/>
        <w:rPr>
          <w:rtl/>
        </w:rPr>
      </w:pPr>
      <w:r>
        <w:rPr>
          <w:rFonts w:hint="eastAsia"/>
          <w:rtl/>
        </w:rPr>
        <w:t>אמנון</w:t>
      </w:r>
      <w:r>
        <w:rPr>
          <w:rtl/>
        </w:rPr>
        <w:t xml:space="preserve"> כהן (ש"ס):</w:t>
      </w:r>
    </w:p>
    <w:p w14:paraId="6734B1BE" w14:textId="77777777" w:rsidR="00000000" w:rsidRDefault="00E82A5C">
      <w:pPr>
        <w:pStyle w:val="a"/>
        <w:rPr>
          <w:rFonts w:hint="cs"/>
          <w:rtl/>
        </w:rPr>
      </w:pPr>
    </w:p>
    <w:p w14:paraId="6B93AABA" w14:textId="77777777" w:rsidR="00000000" w:rsidRDefault="00E82A5C">
      <w:pPr>
        <w:pStyle w:val="a"/>
        <w:rPr>
          <w:rFonts w:hint="cs"/>
          <w:rtl/>
        </w:rPr>
      </w:pPr>
      <w:r>
        <w:rPr>
          <w:rFonts w:hint="cs"/>
          <w:rtl/>
        </w:rPr>
        <w:t>אנחנו רוצים להעביר למליאה.</w:t>
      </w:r>
    </w:p>
    <w:p w14:paraId="1B098035" w14:textId="77777777" w:rsidR="00000000" w:rsidRDefault="00E82A5C">
      <w:pPr>
        <w:pStyle w:val="a"/>
        <w:rPr>
          <w:rFonts w:hint="cs"/>
          <w:rtl/>
        </w:rPr>
      </w:pPr>
    </w:p>
    <w:p w14:paraId="5688349D" w14:textId="77777777" w:rsidR="00000000" w:rsidRDefault="00E82A5C">
      <w:pPr>
        <w:pStyle w:val="ad"/>
        <w:rPr>
          <w:rtl/>
        </w:rPr>
      </w:pPr>
      <w:r>
        <w:rPr>
          <w:rtl/>
        </w:rPr>
        <w:t>היו"ר מוחמד ברכה:</w:t>
      </w:r>
    </w:p>
    <w:p w14:paraId="42575030" w14:textId="77777777" w:rsidR="00000000" w:rsidRDefault="00E82A5C">
      <w:pPr>
        <w:pStyle w:val="a"/>
        <w:rPr>
          <w:rtl/>
        </w:rPr>
      </w:pPr>
    </w:p>
    <w:p w14:paraId="2AAC2385" w14:textId="77777777" w:rsidR="00000000" w:rsidRDefault="00E82A5C">
      <w:pPr>
        <w:pStyle w:val="a"/>
        <w:rPr>
          <w:rFonts w:hint="cs"/>
          <w:rtl/>
        </w:rPr>
      </w:pPr>
      <w:r>
        <w:rPr>
          <w:rFonts w:hint="cs"/>
          <w:rtl/>
        </w:rPr>
        <w:t>חבר הכנסת אופיר פינס.</w:t>
      </w:r>
    </w:p>
    <w:p w14:paraId="28DB763E" w14:textId="77777777" w:rsidR="00000000" w:rsidRDefault="00E82A5C">
      <w:pPr>
        <w:pStyle w:val="a"/>
        <w:rPr>
          <w:rFonts w:hint="cs"/>
          <w:rtl/>
        </w:rPr>
      </w:pPr>
    </w:p>
    <w:p w14:paraId="0653E299" w14:textId="77777777" w:rsidR="00000000" w:rsidRDefault="00E82A5C">
      <w:pPr>
        <w:pStyle w:val="ac"/>
        <w:rPr>
          <w:rFonts w:hint="cs"/>
          <w:rtl/>
        </w:rPr>
      </w:pPr>
      <w:r>
        <w:rPr>
          <w:rFonts w:hint="cs"/>
          <w:rtl/>
        </w:rPr>
        <w:t>א</w:t>
      </w:r>
      <w:r>
        <w:rPr>
          <w:rFonts w:hint="eastAsia"/>
          <w:rtl/>
        </w:rPr>
        <w:t>ופיר</w:t>
      </w:r>
      <w:r>
        <w:rPr>
          <w:rtl/>
        </w:rPr>
        <w:t xml:space="preserve"> פינס-פז (העבודה-מימד):</w:t>
      </w:r>
    </w:p>
    <w:p w14:paraId="5B28B24A" w14:textId="77777777" w:rsidR="00000000" w:rsidRDefault="00E82A5C">
      <w:pPr>
        <w:pStyle w:val="ac"/>
        <w:rPr>
          <w:rFonts w:hint="cs"/>
          <w:rtl/>
        </w:rPr>
      </w:pPr>
    </w:p>
    <w:p w14:paraId="434CAF41" w14:textId="77777777" w:rsidR="00000000" w:rsidRDefault="00E82A5C">
      <w:pPr>
        <w:pStyle w:val="a"/>
        <w:rPr>
          <w:rFonts w:hint="cs"/>
          <w:rtl/>
        </w:rPr>
      </w:pPr>
      <w:r>
        <w:rPr>
          <w:rFonts w:hint="cs"/>
          <w:rtl/>
        </w:rPr>
        <w:t>מליאה.</w:t>
      </w:r>
    </w:p>
    <w:p w14:paraId="6FEC1971" w14:textId="77777777" w:rsidR="00000000" w:rsidRDefault="00E82A5C">
      <w:pPr>
        <w:pStyle w:val="a"/>
        <w:rPr>
          <w:rFonts w:hint="cs"/>
          <w:rtl/>
        </w:rPr>
      </w:pPr>
    </w:p>
    <w:p w14:paraId="4F98F32B" w14:textId="77777777" w:rsidR="00000000" w:rsidRDefault="00E82A5C">
      <w:pPr>
        <w:pStyle w:val="ad"/>
        <w:rPr>
          <w:rtl/>
        </w:rPr>
      </w:pPr>
      <w:r>
        <w:rPr>
          <w:rtl/>
        </w:rPr>
        <w:t>הי</w:t>
      </w:r>
      <w:r>
        <w:rPr>
          <w:rtl/>
        </w:rPr>
        <w:t>ו"ר מוחמד ברכה:</w:t>
      </w:r>
    </w:p>
    <w:p w14:paraId="39B5A0D9" w14:textId="77777777" w:rsidR="00000000" w:rsidRDefault="00E82A5C">
      <w:pPr>
        <w:pStyle w:val="a"/>
        <w:rPr>
          <w:rtl/>
        </w:rPr>
      </w:pPr>
    </w:p>
    <w:p w14:paraId="07E871B6" w14:textId="77777777" w:rsidR="00000000" w:rsidRDefault="00E82A5C">
      <w:pPr>
        <w:pStyle w:val="a"/>
        <w:rPr>
          <w:rFonts w:hint="cs"/>
          <w:rtl/>
        </w:rPr>
      </w:pPr>
      <w:r>
        <w:rPr>
          <w:rFonts w:hint="cs"/>
          <w:rtl/>
        </w:rPr>
        <w:t>חברת הכנסת לבני.</w:t>
      </w:r>
    </w:p>
    <w:p w14:paraId="7B5F1487" w14:textId="77777777" w:rsidR="00000000" w:rsidRDefault="00E82A5C">
      <w:pPr>
        <w:pStyle w:val="a"/>
        <w:rPr>
          <w:rFonts w:hint="cs"/>
          <w:rtl/>
        </w:rPr>
      </w:pPr>
      <w:r>
        <w:rPr>
          <w:rFonts w:hint="cs"/>
          <w:rtl/>
        </w:rPr>
        <w:t xml:space="preserve"> </w:t>
      </w:r>
    </w:p>
    <w:p w14:paraId="09A36ED7" w14:textId="77777777" w:rsidR="00000000" w:rsidRDefault="00E82A5C">
      <w:pPr>
        <w:pStyle w:val="ac"/>
        <w:rPr>
          <w:rFonts w:hint="cs"/>
          <w:rtl/>
        </w:rPr>
      </w:pPr>
      <w:r>
        <w:rPr>
          <w:rFonts w:hint="cs"/>
          <w:rtl/>
        </w:rPr>
        <w:t>אתי לבני (שינוי):</w:t>
      </w:r>
    </w:p>
    <w:p w14:paraId="5DDFE1E1" w14:textId="77777777" w:rsidR="00000000" w:rsidRDefault="00E82A5C">
      <w:pPr>
        <w:pStyle w:val="a"/>
        <w:rPr>
          <w:rFonts w:hint="cs"/>
          <w:rtl/>
        </w:rPr>
      </w:pPr>
    </w:p>
    <w:p w14:paraId="70E96248" w14:textId="77777777" w:rsidR="00000000" w:rsidRDefault="00E82A5C">
      <w:pPr>
        <w:pStyle w:val="a"/>
        <w:rPr>
          <w:rFonts w:hint="cs"/>
          <w:rtl/>
        </w:rPr>
      </w:pPr>
      <w:r>
        <w:rPr>
          <w:rFonts w:hint="cs"/>
          <w:rtl/>
        </w:rPr>
        <w:t>ועדת החוקה.</w:t>
      </w:r>
    </w:p>
    <w:p w14:paraId="446C536D" w14:textId="77777777" w:rsidR="00000000" w:rsidRDefault="00E82A5C">
      <w:pPr>
        <w:pStyle w:val="a"/>
        <w:rPr>
          <w:rFonts w:hint="cs"/>
          <w:rtl/>
        </w:rPr>
      </w:pPr>
    </w:p>
    <w:p w14:paraId="0AC94C66" w14:textId="77777777" w:rsidR="00000000" w:rsidRDefault="00E82A5C">
      <w:pPr>
        <w:pStyle w:val="ad"/>
        <w:rPr>
          <w:rtl/>
        </w:rPr>
      </w:pPr>
      <w:r>
        <w:rPr>
          <w:rtl/>
        </w:rPr>
        <w:t>היו"ר מוחמד ברכה:</w:t>
      </w:r>
    </w:p>
    <w:p w14:paraId="6784A9B0" w14:textId="77777777" w:rsidR="00000000" w:rsidRDefault="00E82A5C">
      <w:pPr>
        <w:pStyle w:val="a"/>
        <w:rPr>
          <w:rtl/>
        </w:rPr>
      </w:pPr>
    </w:p>
    <w:p w14:paraId="676EAD76" w14:textId="77777777" w:rsidR="00000000" w:rsidRDefault="00E82A5C">
      <w:pPr>
        <w:pStyle w:val="a"/>
        <w:rPr>
          <w:rFonts w:hint="cs"/>
          <w:rtl/>
        </w:rPr>
      </w:pPr>
      <w:r>
        <w:rPr>
          <w:rFonts w:hint="cs"/>
          <w:rtl/>
        </w:rPr>
        <w:t>אחר כך ייקבע איזו ועדה.</w:t>
      </w:r>
    </w:p>
    <w:p w14:paraId="1C01709F" w14:textId="77777777" w:rsidR="00000000" w:rsidRDefault="00E82A5C">
      <w:pPr>
        <w:pStyle w:val="a"/>
        <w:rPr>
          <w:rFonts w:hint="cs"/>
          <w:rtl/>
        </w:rPr>
      </w:pPr>
    </w:p>
    <w:p w14:paraId="7E4A34B0" w14:textId="77777777" w:rsidR="00000000" w:rsidRDefault="00E82A5C">
      <w:pPr>
        <w:pStyle w:val="a"/>
        <w:rPr>
          <w:rFonts w:hint="cs"/>
          <w:rtl/>
        </w:rPr>
      </w:pPr>
      <w:r>
        <w:rPr>
          <w:rFonts w:hint="cs"/>
          <w:rtl/>
        </w:rPr>
        <w:t>חבר הכנסת כחלון לא כאן. הנוהל הוא שחבר הכנסת שאינו נוכח, לא מצביעים על הצעתו. הצעתו יורדת אוטומטית.</w:t>
      </w:r>
    </w:p>
    <w:p w14:paraId="7FD4353A" w14:textId="77777777" w:rsidR="00000000" w:rsidRDefault="00E82A5C">
      <w:pPr>
        <w:pStyle w:val="a"/>
        <w:rPr>
          <w:rFonts w:hint="cs"/>
          <w:rtl/>
        </w:rPr>
      </w:pPr>
    </w:p>
    <w:p w14:paraId="0B0AE47D" w14:textId="77777777" w:rsidR="00000000" w:rsidRDefault="00E82A5C">
      <w:pPr>
        <w:pStyle w:val="a"/>
        <w:rPr>
          <w:rFonts w:hint="cs"/>
          <w:rtl/>
        </w:rPr>
      </w:pPr>
      <w:r>
        <w:rPr>
          <w:rFonts w:hint="cs"/>
          <w:rtl/>
        </w:rPr>
        <w:t>אנחנו מקיימים שתי הצבעות, רבותי. הצבעה על ה</w:t>
      </w:r>
      <w:r>
        <w:rPr>
          <w:rFonts w:hint="cs"/>
          <w:rtl/>
        </w:rPr>
        <w:t xml:space="preserve">צעותיהם של חברי הכנסת דהאמשה, אמנון כהן ואופיר פינס למליאה. כן זה בעד מליאה; לא, זה הסרה. על הצעתה של חברת הכנסת לבני בנפרד: כן </w:t>
      </w:r>
      <w:r>
        <w:rPr>
          <w:rtl/>
        </w:rPr>
        <w:t>–</w:t>
      </w:r>
      <w:r>
        <w:rPr>
          <w:rFonts w:hint="cs"/>
          <w:rtl/>
        </w:rPr>
        <w:t xml:space="preserve"> לוועדה; לא - הסרה.</w:t>
      </w:r>
    </w:p>
    <w:p w14:paraId="3BEC50F9" w14:textId="77777777" w:rsidR="00000000" w:rsidRDefault="00E82A5C">
      <w:pPr>
        <w:pStyle w:val="a"/>
        <w:rPr>
          <w:rFonts w:hint="cs"/>
          <w:rtl/>
        </w:rPr>
      </w:pPr>
    </w:p>
    <w:p w14:paraId="73EB37D2" w14:textId="77777777" w:rsidR="00000000" w:rsidRDefault="00E82A5C">
      <w:pPr>
        <w:pStyle w:val="a"/>
        <w:rPr>
          <w:rFonts w:hint="cs"/>
          <w:rtl/>
        </w:rPr>
      </w:pPr>
      <w:r>
        <w:rPr>
          <w:rFonts w:hint="cs"/>
          <w:rtl/>
        </w:rPr>
        <w:t>אנחנו מצביעים על הצעתם של שלושת חברי הכנסת שהזכרתי.</w:t>
      </w:r>
    </w:p>
    <w:p w14:paraId="21C96B8D" w14:textId="77777777" w:rsidR="00000000" w:rsidRDefault="00E82A5C">
      <w:pPr>
        <w:pStyle w:val="a9"/>
        <w:bidi/>
        <w:rPr>
          <w:rFonts w:hint="cs"/>
          <w:rtl/>
        </w:rPr>
      </w:pPr>
    </w:p>
    <w:p w14:paraId="472FC83B" w14:textId="77777777" w:rsidR="00000000" w:rsidRDefault="00E82A5C">
      <w:pPr>
        <w:pStyle w:val="a7"/>
        <w:bidi/>
        <w:rPr>
          <w:rFonts w:hint="cs"/>
          <w:rtl/>
        </w:rPr>
      </w:pPr>
      <w:r>
        <w:rPr>
          <w:rFonts w:hint="cs"/>
          <w:rtl/>
        </w:rPr>
        <w:t>הצבעה מס' 20</w:t>
      </w:r>
    </w:p>
    <w:p w14:paraId="0F214844" w14:textId="77777777" w:rsidR="00000000" w:rsidRDefault="00E82A5C">
      <w:pPr>
        <w:pStyle w:val="a"/>
        <w:rPr>
          <w:rFonts w:hint="cs"/>
          <w:rtl/>
        </w:rPr>
      </w:pPr>
    </w:p>
    <w:p w14:paraId="0ADE2176" w14:textId="77777777" w:rsidR="00000000" w:rsidRDefault="00E82A5C">
      <w:pPr>
        <w:pStyle w:val="a8"/>
        <w:bidi/>
        <w:rPr>
          <w:rFonts w:hint="cs"/>
          <w:rtl/>
        </w:rPr>
      </w:pPr>
      <w:r>
        <w:rPr>
          <w:rFonts w:hint="cs"/>
          <w:rtl/>
        </w:rPr>
        <w:t>בעד ההצעה לכלול את הנושא בסדר-היום - 16</w:t>
      </w:r>
    </w:p>
    <w:p w14:paraId="06B66DA8" w14:textId="77777777" w:rsidR="00000000" w:rsidRDefault="00E82A5C">
      <w:pPr>
        <w:pStyle w:val="a8"/>
        <w:bidi/>
        <w:rPr>
          <w:rFonts w:hint="cs"/>
          <w:rtl/>
        </w:rPr>
      </w:pPr>
      <w:r>
        <w:rPr>
          <w:rFonts w:hint="cs"/>
          <w:rtl/>
        </w:rPr>
        <w:t>בעד ההצעה שלא לכלול את הנושא בסדר-היום  - אין</w:t>
      </w:r>
    </w:p>
    <w:p w14:paraId="1F998BF1" w14:textId="77777777" w:rsidR="00000000" w:rsidRDefault="00E82A5C">
      <w:pPr>
        <w:pStyle w:val="a8"/>
        <w:bidi/>
        <w:rPr>
          <w:rFonts w:hint="cs"/>
          <w:rtl/>
        </w:rPr>
      </w:pPr>
      <w:r>
        <w:rPr>
          <w:rFonts w:hint="cs"/>
          <w:rtl/>
        </w:rPr>
        <w:t>נמנעים - אין</w:t>
      </w:r>
    </w:p>
    <w:p w14:paraId="609A6215" w14:textId="77777777" w:rsidR="00000000" w:rsidRDefault="00E82A5C">
      <w:pPr>
        <w:pStyle w:val="a9"/>
        <w:bidi/>
        <w:rPr>
          <w:rFonts w:hint="cs"/>
          <w:rtl/>
        </w:rPr>
      </w:pPr>
      <w:r>
        <w:rPr>
          <w:rFonts w:hint="cs"/>
          <w:rtl/>
        </w:rPr>
        <w:t>ההצעה לכלול את הנושא שהעלו חברי הכנסת עבד-אלמאלכ דהאמשה, אמנון כהן ואופיר פינס-פז בסדר-היום של הכנסת נתקבלה.</w:t>
      </w:r>
    </w:p>
    <w:p w14:paraId="1DB1AF0D" w14:textId="77777777" w:rsidR="00000000" w:rsidRDefault="00E82A5C">
      <w:pPr>
        <w:pStyle w:val="a"/>
        <w:jc w:val="center"/>
        <w:rPr>
          <w:rFonts w:hint="cs"/>
          <w:rtl/>
        </w:rPr>
      </w:pPr>
    </w:p>
    <w:p w14:paraId="44953D05" w14:textId="77777777" w:rsidR="00000000" w:rsidRDefault="00E82A5C">
      <w:pPr>
        <w:pStyle w:val="ad"/>
        <w:rPr>
          <w:rtl/>
        </w:rPr>
      </w:pPr>
      <w:r>
        <w:rPr>
          <w:rtl/>
        </w:rPr>
        <w:t>היו"ר מוחמד ברכה:</w:t>
      </w:r>
    </w:p>
    <w:p w14:paraId="2C52C49B" w14:textId="77777777" w:rsidR="00000000" w:rsidRDefault="00E82A5C">
      <w:pPr>
        <w:pStyle w:val="a"/>
        <w:rPr>
          <w:rtl/>
        </w:rPr>
      </w:pPr>
    </w:p>
    <w:p w14:paraId="7E4D3556" w14:textId="77777777" w:rsidR="00000000" w:rsidRDefault="00E82A5C">
      <w:pPr>
        <w:pStyle w:val="a"/>
        <w:rPr>
          <w:rFonts w:hint="cs"/>
          <w:rtl/>
        </w:rPr>
      </w:pPr>
      <w:r>
        <w:rPr>
          <w:rFonts w:hint="cs"/>
          <w:rtl/>
        </w:rPr>
        <w:t>אדוני השר, אתה לא יכול להצביע במקום שאתה יושב בו. חברת הכנסת גילה ג</w:t>
      </w:r>
      <w:r>
        <w:rPr>
          <w:rFonts w:hint="cs"/>
          <w:rtl/>
        </w:rPr>
        <w:t>מליאל לא הצביעה, לצורך הפרוטוקול. השר שטרית הצביע בעד. התוצאה נשארת 16 בעד העברת הנושא לדיון במליאה, אין מתנגדים ואין נמנעים. ההצעה התקבלה.</w:t>
      </w:r>
    </w:p>
    <w:p w14:paraId="73042BEF" w14:textId="77777777" w:rsidR="00000000" w:rsidRDefault="00E82A5C">
      <w:pPr>
        <w:pStyle w:val="a"/>
        <w:rPr>
          <w:rFonts w:hint="cs"/>
          <w:rtl/>
        </w:rPr>
      </w:pPr>
    </w:p>
    <w:p w14:paraId="02166E3B" w14:textId="77777777" w:rsidR="00000000" w:rsidRDefault="00E82A5C">
      <w:pPr>
        <w:pStyle w:val="a"/>
        <w:rPr>
          <w:rFonts w:hint="cs"/>
          <w:rtl/>
        </w:rPr>
      </w:pPr>
      <w:r>
        <w:rPr>
          <w:rFonts w:hint="cs"/>
          <w:rtl/>
        </w:rPr>
        <w:t>אנחנו מצביעים על הצעתה של חברת הכנסת אתי לבני להעביר את הנושא לוועדה. בבקשה.</w:t>
      </w:r>
    </w:p>
    <w:p w14:paraId="318F9165" w14:textId="77777777" w:rsidR="00000000" w:rsidRDefault="00E82A5C">
      <w:pPr>
        <w:pStyle w:val="a7"/>
        <w:bidi/>
        <w:rPr>
          <w:b w:val="0"/>
          <w:bCs w:val="0"/>
          <w:rtl/>
          <w:lang w:eastAsia="he-IL"/>
        </w:rPr>
      </w:pPr>
    </w:p>
    <w:p w14:paraId="6BC99FDD" w14:textId="77777777" w:rsidR="00000000" w:rsidRDefault="00E82A5C">
      <w:pPr>
        <w:pStyle w:val="a7"/>
        <w:bidi/>
        <w:rPr>
          <w:rFonts w:hint="cs"/>
          <w:rtl/>
        </w:rPr>
      </w:pPr>
      <w:r>
        <w:rPr>
          <w:rFonts w:hint="cs"/>
          <w:rtl/>
        </w:rPr>
        <w:t>הצבעה מס' 21</w:t>
      </w:r>
    </w:p>
    <w:p w14:paraId="3106DFC4" w14:textId="77777777" w:rsidR="00000000" w:rsidRDefault="00E82A5C">
      <w:pPr>
        <w:pStyle w:val="a"/>
        <w:rPr>
          <w:rFonts w:hint="cs"/>
          <w:rtl/>
        </w:rPr>
      </w:pPr>
    </w:p>
    <w:p w14:paraId="6FC32D0E" w14:textId="77777777" w:rsidR="00000000" w:rsidRDefault="00E82A5C">
      <w:pPr>
        <w:pStyle w:val="a8"/>
        <w:bidi/>
        <w:rPr>
          <w:rFonts w:hint="cs"/>
          <w:rtl/>
        </w:rPr>
      </w:pPr>
      <w:r>
        <w:rPr>
          <w:rFonts w:hint="cs"/>
          <w:rtl/>
        </w:rPr>
        <w:t>בעד ההצעה להעביר את הנו</w:t>
      </w:r>
      <w:r>
        <w:rPr>
          <w:rFonts w:hint="cs"/>
          <w:rtl/>
        </w:rPr>
        <w:t>שא לוועדה - 11</w:t>
      </w:r>
    </w:p>
    <w:p w14:paraId="2DA45D89" w14:textId="77777777" w:rsidR="00000000" w:rsidRDefault="00E82A5C">
      <w:pPr>
        <w:pStyle w:val="a8"/>
        <w:bidi/>
        <w:rPr>
          <w:rFonts w:hint="cs"/>
          <w:rtl/>
        </w:rPr>
      </w:pPr>
      <w:r>
        <w:rPr>
          <w:rFonts w:hint="cs"/>
          <w:rtl/>
        </w:rPr>
        <w:t>בעד ההצעה שלא לכלול את הנושא בסדר-היום - 5</w:t>
      </w:r>
    </w:p>
    <w:p w14:paraId="15A51688" w14:textId="77777777" w:rsidR="00000000" w:rsidRDefault="00E82A5C">
      <w:pPr>
        <w:pStyle w:val="a8"/>
        <w:bidi/>
        <w:rPr>
          <w:rFonts w:hint="cs"/>
          <w:rtl/>
        </w:rPr>
      </w:pPr>
      <w:r>
        <w:rPr>
          <w:rFonts w:hint="cs"/>
          <w:rtl/>
        </w:rPr>
        <w:t>נמנעים - אין</w:t>
      </w:r>
    </w:p>
    <w:p w14:paraId="795E1700" w14:textId="77777777" w:rsidR="00000000" w:rsidRDefault="00E82A5C">
      <w:pPr>
        <w:pStyle w:val="a9"/>
        <w:bidi/>
        <w:rPr>
          <w:rFonts w:hint="cs"/>
          <w:rtl/>
        </w:rPr>
      </w:pPr>
      <w:r>
        <w:rPr>
          <w:rFonts w:hint="cs"/>
          <w:rtl/>
        </w:rPr>
        <w:t xml:space="preserve">ההצעה להעביר את הנושא שהעלתה חברת הכנסת אתי לבני לוועדה </w:t>
      </w:r>
      <w:r>
        <w:rPr>
          <w:rtl/>
        </w:rPr>
        <w:br/>
      </w:r>
      <w:r>
        <w:rPr>
          <w:rFonts w:hint="cs"/>
          <w:rtl/>
        </w:rPr>
        <w:t>שתקבע ועדת הכנסת נתקבלה.</w:t>
      </w:r>
    </w:p>
    <w:p w14:paraId="29A552AA" w14:textId="77777777" w:rsidR="00000000" w:rsidRDefault="00E82A5C">
      <w:pPr>
        <w:pStyle w:val="ad"/>
        <w:rPr>
          <w:rFonts w:hint="cs"/>
          <w:rtl/>
        </w:rPr>
      </w:pPr>
    </w:p>
    <w:p w14:paraId="4660FA61" w14:textId="77777777" w:rsidR="00000000" w:rsidRDefault="00E82A5C">
      <w:pPr>
        <w:pStyle w:val="ad"/>
        <w:rPr>
          <w:rtl/>
        </w:rPr>
      </w:pPr>
      <w:r>
        <w:rPr>
          <w:rtl/>
        </w:rPr>
        <w:t>היו"ר מוחמד ברכה:</w:t>
      </w:r>
    </w:p>
    <w:p w14:paraId="1172450A" w14:textId="77777777" w:rsidR="00000000" w:rsidRDefault="00E82A5C">
      <w:pPr>
        <w:pStyle w:val="a"/>
        <w:rPr>
          <w:rtl/>
        </w:rPr>
      </w:pPr>
    </w:p>
    <w:p w14:paraId="67CF5664" w14:textId="77777777" w:rsidR="00000000" w:rsidRDefault="00E82A5C">
      <w:pPr>
        <w:pStyle w:val="a"/>
        <w:rPr>
          <w:rFonts w:hint="cs"/>
          <w:rtl/>
        </w:rPr>
      </w:pPr>
      <w:r>
        <w:rPr>
          <w:rFonts w:hint="cs"/>
          <w:rtl/>
        </w:rPr>
        <w:t xml:space="preserve">הצעתה של חברת הכנסת לבני התקבלה. היא תועבר לדיון בוועדה. בעד - 11, נגד </w:t>
      </w:r>
      <w:r>
        <w:rPr>
          <w:rtl/>
        </w:rPr>
        <w:t>–</w:t>
      </w:r>
      <w:r>
        <w:rPr>
          <w:rFonts w:hint="cs"/>
          <w:rtl/>
        </w:rPr>
        <w:t xml:space="preserve"> 5, ואין נמ</w:t>
      </w:r>
      <w:r>
        <w:rPr>
          <w:rFonts w:hint="cs"/>
          <w:rtl/>
        </w:rPr>
        <w:t>נעים.</w:t>
      </w:r>
    </w:p>
    <w:p w14:paraId="1832184A" w14:textId="77777777" w:rsidR="00000000" w:rsidRDefault="00E82A5C">
      <w:pPr>
        <w:pStyle w:val="a"/>
        <w:rPr>
          <w:rFonts w:hint="cs"/>
          <w:rtl/>
        </w:rPr>
      </w:pPr>
    </w:p>
    <w:p w14:paraId="54DAA02E" w14:textId="77777777" w:rsidR="00000000" w:rsidRDefault="00E82A5C">
      <w:pPr>
        <w:pStyle w:val="ac"/>
        <w:rPr>
          <w:rtl/>
        </w:rPr>
      </w:pPr>
      <w:r>
        <w:rPr>
          <w:rFonts w:hint="eastAsia"/>
          <w:rtl/>
        </w:rPr>
        <w:t>יעקב</w:t>
      </w:r>
      <w:r>
        <w:rPr>
          <w:rtl/>
        </w:rPr>
        <w:t xml:space="preserve"> ליצמן (יהדות התורה):</w:t>
      </w:r>
    </w:p>
    <w:p w14:paraId="623FE19F" w14:textId="77777777" w:rsidR="00000000" w:rsidRDefault="00E82A5C">
      <w:pPr>
        <w:pStyle w:val="a"/>
        <w:rPr>
          <w:rFonts w:hint="cs"/>
          <w:rtl/>
        </w:rPr>
      </w:pPr>
    </w:p>
    <w:p w14:paraId="47BF7398" w14:textId="77777777" w:rsidR="00000000" w:rsidRDefault="00E82A5C">
      <w:pPr>
        <w:pStyle w:val="a"/>
        <w:rPr>
          <w:rFonts w:hint="cs"/>
          <w:rtl/>
        </w:rPr>
      </w:pPr>
      <w:r>
        <w:rPr>
          <w:rFonts w:hint="cs"/>
          <w:rtl/>
        </w:rPr>
        <w:t>תעביר את הנושא לוועדה לעובדים זרים.</w:t>
      </w:r>
    </w:p>
    <w:p w14:paraId="16C2581A" w14:textId="77777777" w:rsidR="00000000" w:rsidRDefault="00E82A5C">
      <w:pPr>
        <w:pStyle w:val="a"/>
        <w:rPr>
          <w:rFonts w:hint="cs"/>
          <w:rtl/>
        </w:rPr>
      </w:pPr>
    </w:p>
    <w:p w14:paraId="38BA94AB" w14:textId="77777777" w:rsidR="00000000" w:rsidRDefault="00E82A5C">
      <w:pPr>
        <w:pStyle w:val="ad"/>
        <w:rPr>
          <w:rtl/>
        </w:rPr>
      </w:pPr>
      <w:r>
        <w:rPr>
          <w:rtl/>
        </w:rPr>
        <w:t>היו"ר מוחמד ברכה:</w:t>
      </w:r>
    </w:p>
    <w:p w14:paraId="68E638F0" w14:textId="77777777" w:rsidR="00000000" w:rsidRDefault="00E82A5C">
      <w:pPr>
        <w:pStyle w:val="a"/>
        <w:rPr>
          <w:rtl/>
        </w:rPr>
      </w:pPr>
    </w:p>
    <w:p w14:paraId="632340B4" w14:textId="77777777" w:rsidR="00000000" w:rsidRDefault="00E82A5C">
      <w:pPr>
        <w:pStyle w:val="a"/>
        <w:rPr>
          <w:rtl/>
        </w:rPr>
      </w:pPr>
      <w:r>
        <w:rPr>
          <w:rFonts w:hint="cs"/>
          <w:rtl/>
        </w:rPr>
        <w:t>ועדת הכנסת תקבע.</w:t>
      </w:r>
    </w:p>
    <w:p w14:paraId="5A761A59" w14:textId="77777777" w:rsidR="00000000" w:rsidRDefault="00E82A5C">
      <w:pPr>
        <w:pStyle w:val="Subject"/>
        <w:rPr>
          <w:rtl/>
        </w:rPr>
      </w:pPr>
    </w:p>
    <w:p w14:paraId="7FDDA3D1" w14:textId="77777777" w:rsidR="00000000" w:rsidRDefault="00E82A5C">
      <w:pPr>
        <w:pStyle w:val="Subject"/>
        <w:rPr>
          <w:rFonts w:hint="cs"/>
          <w:u w:val="none"/>
          <w:rtl/>
        </w:rPr>
      </w:pPr>
      <w:bookmarkStart w:id="235" w:name="CS11314FI0011314T14_05_2003_15_55_48"/>
      <w:bookmarkEnd w:id="235"/>
    </w:p>
    <w:p w14:paraId="74E280CF" w14:textId="77777777" w:rsidR="00000000" w:rsidRDefault="00E82A5C">
      <w:pPr>
        <w:pStyle w:val="Subject"/>
        <w:rPr>
          <w:rFonts w:hint="cs"/>
          <w:u w:val="none"/>
          <w:rtl/>
        </w:rPr>
      </w:pPr>
    </w:p>
    <w:p w14:paraId="30747704" w14:textId="77777777" w:rsidR="00000000" w:rsidRDefault="00E82A5C">
      <w:pPr>
        <w:pStyle w:val="Subject"/>
        <w:rPr>
          <w:rFonts w:hint="cs"/>
          <w:u w:val="none"/>
          <w:rtl/>
        </w:rPr>
      </w:pPr>
      <w:r>
        <w:rPr>
          <w:rFonts w:hint="cs"/>
          <w:u w:val="none"/>
          <w:rtl/>
        </w:rPr>
        <w:t>הצעה לסדר-היום</w:t>
      </w:r>
    </w:p>
    <w:p w14:paraId="7F06AAFE" w14:textId="77777777" w:rsidR="00000000" w:rsidRDefault="00E82A5C">
      <w:pPr>
        <w:pStyle w:val="Subject"/>
        <w:rPr>
          <w:rtl/>
        </w:rPr>
      </w:pPr>
      <w:r>
        <w:rPr>
          <w:rtl/>
        </w:rPr>
        <w:t>ת</w:t>
      </w:r>
      <w:r>
        <w:rPr>
          <w:rFonts w:hint="cs"/>
          <w:rtl/>
        </w:rPr>
        <w:t>ו</w:t>
      </w:r>
      <w:r>
        <w:rPr>
          <w:rtl/>
        </w:rPr>
        <w:t>כנית הממשלה ל</w:t>
      </w:r>
      <w:r>
        <w:rPr>
          <w:rFonts w:hint="cs"/>
          <w:rtl/>
        </w:rPr>
        <w:t>צמצם את  היקף</w:t>
      </w:r>
      <w:r>
        <w:rPr>
          <w:rtl/>
        </w:rPr>
        <w:t xml:space="preserve"> קצבאות הילדים בישראל</w:t>
      </w:r>
    </w:p>
    <w:p w14:paraId="3DDACA9C" w14:textId="77777777" w:rsidR="00000000" w:rsidRDefault="00E82A5C">
      <w:pPr>
        <w:pStyle w:val="a"/>
        <w:rPr>
          <w:rFonts w:hint="cs"/>
          <w:rtl/>
        </w:rPr>
      </w:pPr>
    </w:p>
    <w:p w14:paraId="0D9B91BA" w14:textId="77777777" w:rsidR="00000000" w:rsidRDefault="00E82A5C">
      <w:pPr>
        <w:pStyle w:val="a"/>
        <w:rPr>
          <w:rFonts w:hint="cs"/>
          <w:rtl/>
        </w:rPr>
      </w:pPr>
    </w:p>
    <w:p w14:paraId="243231E3" w14:textId="77777777" w:rsidR="00000000" w:rsidRDefault="00E82A5C">
      <w:pPr>
        <w:pStyle w:val="ad"/>
        <w:rPr>
          <w:rtl/>
        </w:rPr>
      </w:pPr>
      <w:r>
        <w:rPr>
          <w:rtl/>
        </w:rPr>
        <w:t>היו"ר מוחמד ברכה:</w:t>
      </w:r>
    </w:p>
    <w:p w14:paraId="34B0967A" w14:textId="77777777" w:rsidR="00000000" w:rsidRDefault="00E82A5C">
      <w:pPr>
        <w:pStyle w:val="a"/>
        <w:rPr>
          <w:rtl/>
        </w:rPr>
      </w:pPr>
    </w:p>
    <w:p w14:paraId="758984F5" w14:textId="77777777" w:rsidR="00000000" w:rsidRDefault="00E82A5C">
      <w:pPr>
        <w:pStyle w:val="a"/>
        <w:rPr>
          <w:rFonts w:hint="cs"/>
          <w:rtl/>
        </w:rPr>
      </w:pPr>
      <w:r>
        <w:rPr>
          <w:rFonts w:hint="cs"/>
          <w:rtl/>
        </w:rPr>
        <w:t>הצעה לסדר-היום מס' 395, של חבר הכנסת יעקב ליצמן, בנושא: תוכנ</w:t>
      </w:r>
      <w:r>
        <w:rPr>
          <w:rFonts w:hint="cs"/>
          <w:rtl/>
        </w:rPr>
        <w:t>ית הממשלה לצמצם את היקף קצבאות הילדים בישראל. בבקשה, אדוני.</w:t>
      </w:r>
    </w:p>
    <w:p w14:paraId="37BEA583" w14:textId="77777777" w:rsidR="00000000" w:rsidRDefault="00E82A5C">
      <w:pPr>
        <w:pStyle w:val="a"/>
        <w:rPr>
          <w:rFonts w:hint="cs"/>
          <w:rtl/>
        </w:rPr>
      </w:pPr>
    </w:p>
    <w:p w14:paraId="27E06BD5" w14:textId="77777777" w:rsidR="00000000" w:rsidRDefault="00E82A5C">
      <w:pPr>
        <w:pStyle w:val="Speaker"/>
        <w:rPr>
          <w:rtl/>
        </w:rPr>
      </w:pPr>
      <w:bookmarkStart w:id="236" w:name="FS000000528T14_05_2003_15_57_04"/>
      <w:bookmarkEnd w:id="236"/>
      <w:r>
        <w:rPr>
          <w:rFonts w:hint="eastAsia"/>
          <w:rtl/>
        </w:rPr>
        <w:t>יעקב</w:t>
      </w:r>
      <w:r>
        <w:rPr>
          <w:rtl/>
        </w:rPr>
        <w:t xml:space="preserve"> ליצמן (יהדות התורה):</w:t>
      </w:r>
    </w:p>
    <w:p w14:paraId="67958AAA" w14:textId="77777777" w:rsidR="00000000" w:rsidRDefault="00E82A5C">
      <w:pPr>
        <w:pStyle w:val="a"/>
        <w:rPr>
          <w:rFonts w:hint="cs"/>
          <w:rtl/>
        </w:rPr>
      </w:pPr>
    </w:p>
    <w:p w14:paraId="6EF5961D" w14:textId="77777777" w:rsidR="00000000" w:rsidRDefault="00E82A5C">
      <w:pPr>
        <w:pStyle w:val="a"/>
        <w:rPr>
          <w:rFonts w:hint="cs"/>
          <w:rtl/>
        </w:rPr>
      </w:pPr>
      <w:r>
        <w:rPr>
          <w:rFonts w:hint="cs"/>
          <w:rtl/>
        </w:rPr>
        <w:t>אדוני היושב-ראש, אדוני השר, כנסת נכבדה, הגשתי הצעה לסדר-היום על תוכנית הממשלה לצמצם את היקף קצבאות הילדים בישראל, אבל, אדוני היושב-ראש, שינו לי את הכתוב. אני כתבתי את ה</w:t>
      </w:r>
      <w:r>
        <w:rPr>
          <w:rFonts w:hint="cs"/>
          <w:rtl/>
        </w:rPr>
        <w:t>מלה קצבאות בסוגריים. ההצעה שלי היתה - לצמצם את היקף הילדים בישראל. משום מה שינו לי את הכותרת של ההצעה לסדר-היום.</w:t>
      </w:r>
    </w:p>
    <w:p w14:paraId="5E8CC820" w14:textId="77777777" w:rsidR="00000000" w:rsidRDefault="00E82A5C">
      <w:pPr>
        <w:pStyle w:val="a"/>
        <w:rPr>
          <w:rFonts w:hint="cs"/>
          <w:rtl/>
        </w:rPr>
      </w:pPr>
    </w:p>
    <w:p w14:paraId="59E65B8D" w14:textId="77777777" w:rsidR="00000000" w:rsidRDefault="00E82A5C">
      <w:pPr>
        <w:pStyle w:val="ad"/>
        <w:rPr>
          <w:rtl/>
        </w:rPr>
      </w:pPr>
      <w:r>
        <w:rPr>
          <w:rtl/>
        </w:rPr>
        <w:t>היו"ר מוחמד ברכה:</w:t>
      </w:r>
    </w:p>
    <w:p w14:paraId="75530796" w14:textId="77777777" w:rsidR="00000000" w:rsidRDefault="00E82A5C">
      <w:pPr>
        <w:pStyle w:val="a"/>
        <w:rPr>
          <w:rtl/>
        </w:rPr>
      </w:pPr>
    </w:p>
    <w:p w14:paraId="0D56FDC1" w14:textId="77777777" w:rsidR="00000000" w:rsidRDefault="00E82A5C">
      <w:pPr>
        <w:pStyle w:val="a"/>
        <w:rPr>
          <w:rFonts w:hint="cs"/>
          <w:rtl/>
        </w:rPr>
      </w:pPr>
      <w:r>
        <w:rPr>
          <w:rFonts w:hint="cs"/>
          <w:rtl/>
        </w:rPr>
        <w:t>יש ניסיון של חברי כנסת אחרים בעניין הזה. אני מציע שתכתוב מכתב לנשיאות. אולי יתקבל נוהג, שהכותרות של הדיון ינוסחו על-פי הצעת</w:t>
      </w:r>
      <w:r>
        <w:rPr>
          <w:rFonts w:hint="cs"/>
          <w:rtl/>
        </w:rPr>
        <w:t xml:space="preserve"> המציע.</w:t>
      </w:r>
    </w:p>
    <w:p w14:paraId="5D519D1E" w14:textId="77777777" w:rsidR="00000000" w:rsidRDefault="00E82A5C">
      <w:pPr>
        <w:pStyle w:val="a"/>
        <w:rPr>
          <w:rFonts w:hint="cs"/>
          <w:rtl/>
        </w:rPr>
      </w:pPr>
    </w:p>
    <w:p w14:paraId="1F057718" w14:textId="77777777" w:rsidR="00000000" w:rsidRDefault="00E82A5C">
      <w:pPr>
        <w:pStyle w:val="SpeakerCon"/>
        <w:rPr>
          <w:rtl/>
        </w:rPr>
      </w:pPr>
      <w:bookmarkStart w:id="237" w:name="FS000000528T14_05_2003_15_58_34C"/>
      <w:bookmarkEnd w:id="237"/>
      <w:r>
        <w:rPr>
          <w:rtl/>
        </w:rPr>
        <w:t>יעקב ליצמן (יהדות התורה):</w:t>
      </w:r>
    </w:p>
    <w:p w14:paraId="2FB69C7A" w14:textId="77777777" w:rsidR="00000000" w:rsidRDefault="00E82A5C">
      <w:pPr>
        <w:pStyle w:val="a"/>
        <w:rPr>
          <w:rtl/>
        </w:rPr>
      </w:pPr>
    </w:p>
    <w:p w14:paraId="0B9DB61C" w14:textId="77777777" w:rsidR="00000000" w:rsidRDefault="00E82A5C">
      <w:pPr>
        <w:pStyle w:val="a"/>
        <w:rPr>
          <w:rFonts w:hint="cs"/>
          <w:rtl/>
        </w:rPr>
      </w:pPr>
      <w:r>
        <w:rPr>
          <w:rFonts w:hint="cs"/>
          <w:rtl/>
        </w:rPr>
        <w:t>אני פונה לגדעון סער. היית בנשיאות. למה הורידו לי את הסוגריים?</w:t>
      </w:r>
    </w:p>
    <w:p w14:paraId="3C601615" w14:textId="77777777" w:rsidR="00000000" w:rsidRDefault="00E82A5C">
      <w:pPr>
        <w:pStyle w:val="a"/>
        <w:rPr>
          <w:rFonts w:hint="cs"/>
          <w:rtl/>
        </w:rPr>
      </w:pPr>
    </w:p>
    <w:p w14:paraId="4D3BE929" w14:textId="77777777" w:rsidR="00000000" w:rsidRDefault="00E82A5C">
      <w:pPr>
        <w:pStyle w:val="ac"/>
        <w:rPr>
          <w:rtl/>
        </w:rPr>
      </w:pPr>
      <w:r>
        <w:rPr>
          <w:rFonts w:hint="eastAsia"/>
          <w:rtl/>
        </w:rPr>
        <w:t>גדעון</w:t>
      </w:r>
      <w:r>
        <w:rPr>
          <w:rtl/>
        </w:rPr>
        <w:t xml:space="preserve"> סער (הליכוד):</w:t>
      </w:r>
    </w:p>
    <w:p w14:paraId="0E6CB951" w14:textId="77777777" w:rsidR="00000000" w:rsidRDefault="00E82A5C">
      <w:pPr>
        <w:pStyle w:val="a"/>
        <w:rPr>
          <w:rFonts w:hint="cs"/>
          <w:rtl/>
        </w:rPr>
      </w:pPr>
    </w:p>
    <w:p w14:paraId="7C0E0FB8" w14:textId="77777777" w:rsidR="00000000" w:rsidRDefault="00E82A5C">
      <w:pPr>
        <w:pStyle w:val="a"/>
        <w:rPr>
          <w:rFonts w:hint="cs"/>
          <w:rtl/>
        </w:rPr>
      </w:pPr>
      <w:r>
        <w:rPr>
          <w:rFonts w:hint="cs"/>
          <w:rtl/>
        </w:rPr>
        <w:t>אין לנו התנגדות לכל כותרת שתציע.</w:t>
      </w:r>
    </w:p>
    <w:p w14:paraId="427E07FF" w14:textId="77777777" w:rsidR="00000000" w:rsidRDefault="00E82A5C">
      <w:pPr>
        <w:pStyle w:val="a"/>
        <w:rPr>
          <w:rFonts w:hint="cs"/>
          <w:rtl/>
        </w:rPr>
      </w:pPr>
    </w:p>
    <w:p w14:paraId="780588BE" w14:textId="77777777" w:rsidR="00000000" w:rsidRDefault="00E82A5C">
      <w:pPr>
        <w:pStyle w:val="SpeakerCon"/>
        <w:rPr>
          <w:rtl/>
        </w:rPr>
      </w:pPr>
      <w:bookmarkStart w:id="238" w:name="FS000000528T14_05_2003_15_59_03C"/>
      <w:bookmarkEnd w:id="238"/>
      <w:r>
        <w:rPr>
          <w:rtl/>
        </w:rPr>
        <w:t>יעקב ליצמן (יהדות התורה):</w:t>
      </w:r>
    </w:p>
    <w:p w14:paraId="075BC954" w14:textId="77777777" w:rsidR="00000000" w:rsidRDefault="00E82A5C">
      <w:pPr>
        <w:pStyle w:val="a"/>
        <w:rPr>
          <w:rtl/>
        </w:rPr>
      </w:pPr>
    </w:p>
    <w:p w14:paraId="674748FF" w14:textId="77777777" w:rsidR="00000000" w:rsidRDefault="00E82A5C">
      <w:pPr>
        <w:pStyle w:val="a"/>
        <w:rPr>
          <w:rFonts w:hint="cs"/>
          <w:rtl/>
        </w:rPr>
      </w:pPr>
      <w:r>
        <w:rPr>
          <w:rFonts w:hint="cs"/>
          <w:rtl/>
        </w:rPr>
        <w:t>למה הורידו לי את הסוגריים?</w:t>
      </w:r>
    </w:p>
    <w:p w14:paraId="34C8424B" w14:textId="77777777" w:rsidR="00000000" w:rsidRDefault="00E82A5C">
      <w:pPr>
        <w:pStyle w:val="a"/>
        <w:rPr>
          <w:rFonts w:hint="cs"/>
          <w:rtl/>
        </w:rPr>
      </w:pPr>
    </w:p>
    <w:p w14:paraId="01A4010E" w14:textId="77777777" w:rsidR="00000000" w:rsidRDefault="00E82A5C">
      <w:pPr>
        <w:pStyle w:val="a"/>
        <w:rPr>
          <w:rFonts w:hint="cs"/>
          <w:rtl/>
        </w:rPr>
      </w:pPr>
      <w:r>
        <w:rPr>
          <w:rFonts w:hint="cs"/>
          <w:rtl/>
        </w:rPr>
        <w:t>למה אני מדבר על הכותרת? בגלל כל מה שעשו כאן בנו</w:t>
      </w:r>
      <w:r>
        <w:rPr>
          <w:rFonts w:hint="cs"/>
          <w:rtl/>
        </w:rPr>
        <w:t xml:space="preserve">שא קצבאות הילדים. אדוני השר, זו הפעם הראשונה כמעט שהליכוד מקיים הסכם קואליציוני. פה ושם אולי קיימו. כמה התחננו שיקיימו את ההסכם הקואליציוני אתנו, וכאן, בשמחה וברצון. אדוני השר, אני מאוד מבקש את הקשבתך, כי זה מאוד נוגע לך. </w:t>
      </w:r>
    </w:p>
    <w:p w14:paraId="0BC92658" w14:textId="77777777" w:rsidR="00000000" w:rsidRDefault="00E82A5C">
      <w:pPr>
        <w:pStyle w:val="a"/>
        <w:rPr>
          <w:rFonts w:hint="cs"/>
          <w:rtl/>
        </w:rPr>
      </w:pPr>
    </w:p>
    <w:p w14:paraId="3ED0B08C" w14:textId="77777777" w:rsidR="00000000" w:rsidRDefault="00E82A5C">
      <w:pPr>
        <w:pStyle w:val="a"/>
        <w:rPr>
          <w:rFonts w:hint="cs"/>
          <w:rtl/>
        </w:rPr>
      </w:pPr>
      <w:r>
        <w:rPr>
          <w:rFonts w:hint="cs"/>
          <w:rtl/>
        </w:rPr>
        <w:t>במה דברים אמורים? כל הנושא של קי</w:t>
      </w:r>
      <w:r>
        <w:rPr>
          <w:rFonts w:hint="cs"/>
          <w:rtl/>
        </w:rPr>
        <w:t>צוץ בקצבאות הילדים מקורו בהסכם קואליציוני בין שינוי לליכוד. מי שהוביל את המשא-והמתן הקואליציוני, חבר הכנסת גדעון סער, שהתנהל בראשותך - - -</w:t>
      </w:r>
    </w:p>
    <w:p w14:paraId="6711C123" w14:textId="77777777" w:rsidR="00000000" w:rsidRDefault="00E82A5C">
      <w:pPr>
        <w:pStyle w:val="a"/>
        <w:rPr>
          <w:rFonts w:hint="cs"/>
          <w:rtl/>
        </w:rPr>
      </w:pPr>
    </w:p>
    <w:p w14:paraId="2F2B4ECE" w14:textId="77777777" w:rsidR="00000000" w:rsidRDefault="00E82A5C">
      <w:pPr>
        <w:pStyle w:val="ac"/>
        <w:rPr>
          <w:rtl/>
        </w:rPr>
      </w:pPr>
      <w:r>
        <w:rPr>
          <w:rFonts w:hint="eastAsia"/>
          <w:rtl/>
        </w:rPr>
        <w:t>גדעון</w:t>
      </w:r>
      <w:r>
        <w:rPr>
          <w:rtl/>
        </w:rPr>
        <w:t xml:space="preserve"> סער (הליכוד):</w:t>
      </w:r>
    </w:p>
    <w:p w14:paraId="2B7B0EAD" w14:textId="77777777" w:rsidR="00000000" w:rsidRDefault="00E82A5C">
      <w:pPr>
        <w:pStyle w:val="a"/>
        <w:rPr>
          <w:rFonts w:hint="cs"/>
          <w:rtl/>
        </w:rPr>
      </w:pPr>
    </w:p>
    <w:p w14:paraId="2AEED485" w14:textId="77777777" w:rsidR="00000000" w:rsidRDefault="00E82A5C">
      <w:pPr>
        <w:pStyle w:val="a"/>
        <w:rPr>
          <w:rFonts w:hint="cs"/>
          <w:rtl/>
        </w:rPr>
      </w:pPr>
      <w:r>
        <w:rPr>
          <w:rFonts w:hint="cs"/>
          <w:rtl/>
        </w:rPr>
        <w:t>בראשותי?</w:t>
      </w:r>
    </w:p>
    <w:p w14:paraId="275BCBB5" w14:textId="77777777" w:rsidR="00000000" w:rsidRDefault="00E82A5C">
      <w:pPr>
        <w:pStyle w:val="a"/>
        <w:rPr>
          <w:rFonts w:hint="cs"/>
          <w:rtl/>
        </w:rPr>
      </w:pPr>
    </w:p>
    <w:p w14:paraId="07A2ACFC" w14:textId="77777777" w:rsidR="00000000" w:rsidRDefault="00E82A5C">
      <w:pPr>
        <w:pStyle w:val="SpeakerCon"/>
        <w:rPr>
          <w:rtl/>
        </w:rPr>
      </w:pPr>
      <w:bookmarkStart w:id="239" w:name="FS000000528T14_05_2003_16_01_40C"/>
      <w:bookmarkEnd w:id="239"/>
      <w:r>
        <w:rPr>
          <w:rtl/>
        </w:rPr>
        <w:t>יעקב ליצמן (יהדות התורה):</w:t>
      </w:r>
    </w:p>
    <w:p w14:paraId="06D2E4F1" w14:textId="77777777" w:rsidR="00000000" w:rsidRDefault="00E82A5C">
      <w:pPr>
        <w:pStyle w:val="a"/>
        <w:rPr>
          <w:rtl/>
        </w:rPr>
      </w:pPr>
    </w:p>
    <w:p w14:paraId="63A5972A" w14:textId="77777777" w:rsidR="00000000" w:rsidRDefault="00E82A5C">
      <w:pPr>
        <w:pStyle w:val="a"/>
        <w:rPr>
          <w:rFonts w:hint="cs"/>
          <w:rtl/>
        </w:rPr>
      </w:pPr>
      <w:r>
        <w:rPr>
          <w:rFonts w:hint="cs"/>
          <w:rtl/>
        </w:rPr>
        <w:t>כן, אני ישבתי מולך. אני מניח שגם עם שינוי אתה ישבת.</w:t>
      </w:r>
    </w:p>
    <w:p w14:paraId="62A50723" w14:textId="77777777" w:rsidR="00000000" w:rsidRDefault="00E82A5C">
      <w:pPr>
        <w:pStyle w:val="a"/>
        <w:rPr>
          <w:rFonts w:hint="cs"/>
          <w:rtl/>
        </w:rPr>
      </w:pPr>
    </w:p>
    <w:p w14:paraId="700FC498" w14:textId="77777777" w:rsidR="00000000" w:rsidRDefault="00E82A5C">
      <w:pPr>
        <w:pStyle w:val="ac"/>
        <w:rPr>
          <w:rtl/>
        </w:rPr>
      </w:pPr>
      <w:r>
        <w:rPr>
          <w:rFonts w:hint="eastAsia"/>
          <w:rtl/>
        </w:rPr>
        <w:t>גדעון</w:t>
      </w:r>
      <w:r>
        <w:rPr>
          <w:rtl/>
        </w:rPr>
        <w:t xml:space="preserve"> סער (הליכוד):</w:t>
      </w:r>
    </w:p>
    <w:p w14:paraId="27F5F73A" w14:textId="77777777" w:rsidR="00000000" w:rsidRDefault="00E82A5C">
      <w:pPr>
        <w:pStyle w:val="a"/>
        <w:rPr>
          <w:rFonts w:hint="cs"/>
          <w:rtl/>
        </w:rPr>
      </w:pPr>
    </w:p>
    <w:p w14:paraId="221A373A" w14:textId="77777777" w:rsidR="00000000" w:rsidRDefault="00E82A5C">
      <w:pPr>
        <w:pStyle w:val="a"/>
        <w:rPr>
          <w:rFonts w:hint="cs"/>
          <w:rtl/>
        </w:rPr>
      </w:pPr>
      <w:r>
        <w:rPr>
          <w:rFonts w:hint="cs"/>
          <w:rtl/>
        </w:rPr>
        <w:t xml:space="preserve">אני לא יכול להחליף את אורי שני. את זה אתה יודע. </w:t>
      </w:r>
    </w:p>
    <w:p w14:paraId="62C566AA" w14:textId="77777777" w:rsidR="00000000" w:rsidRDefault="00E82A5C">
      <w:pPr>
        <w:pStyle w:val="a"/>
        <w:rPr>
          <w:rFonts w:hint="cs"/>
          <w:rtl/>
        </w:rPr>
      </w:pPr>
    </w:p>
    <w:p w14:paraId="4A00633F" w14:textId="77777777" w:rsidR="00000000" w:rsidRDefault="00E82A5C">
      <w:pPr>
        <w:pStyle w:val="SpeakerCon"/>
        <w:rPr>
          <w:rtl/>
        </w:rPr>
      </w:pPr>
      <w:bookmarkStart w:id="240" w:name="FS000000528T14_05_2003_16_02_11C"/>
      <w:bookmarkEnd w:id="240"/>
      <w:r>
        <w:rPr>
          <w:rtl/>
        </w:rPr>
        <w:t>יעקב ליצמן (יהדות התורה):</w:t>
      </w:r>
    </w:p>
    <w:p w14:paraId="0BEC396A" w14:textId="77777777" w:rsidR="00000000" w:rsidRDefault="00E82A5C">
      <w:pPr>
        <w:pStyle w:val="a"/>
        <w:rPr>
          <w:rtl/>
        </w:rPr>
      </w:pPr>
    </w:p>
    <w:p w14:paraId="00633C9A" w14:textId="77777777" w:rsidR="00000000" w:rsidRDefault="00E82A5C">
      <w:pPr>
        <w:pStyle w:val="a"/>
        <w:rPr>
          <w:rFonts w:hint="cs"/>
          <w:rtl/>
        </w:rPr>
      </w:pPr>
      <w:r>
        <w:rPr>
          <w:rFonts w:hint="cs"/>
          <w:rtl/>
        </w:rPr>
        <w:t>אתה יודע מה, אתה ואורי שני ביחד.</w:t>
      </w:r>
    </w:p>
    <w:p w14:paraId="7A18900C" w14:textId="77777777" w:rsidR="00000000" w:rsidRDefault="00E82A5C">
      <w:pPr>
        <w:pStyle w:val="a"/>
        <w:rPr>
          <w:rFonts w:hint="cs"/>
          <w:rtl/>
        </w:rPr>
      </w:pPr>
    </w:p>
    <w:p w14:paraId="1B5B0DBB" w14:textId="77777777" w:rsidR="00000000" w:rsidRDefault="00E82A5C">
      <w:pPr>
        <w:pStyle w:val="ac"/>
        <w:rPr>
          <w:rtl/>
        </w:rPr>
      </w:pPr>
      <w:r>
        <w:rPr>
          <w:rFonts w:hint="eastAsia"/>
          <w:rtl/>
        </w:rPr>
        <w:t>גדעון</w:t>
      </w:r>
      <w:r>
        <w:rPr>
          <w:rtl/>
        </w:rPr>
        <w:t xml:space="preserve"> סער (הליכוד):</w:t>
      </w:r>
    </w:p>
    <w:p w14:paraId="0F2A7A0E" w14:textId="77777777" w:rsidR="00000000" w:rsidRDefault="00E82A5C">
      <w:pPr>
        <w:pStyle w:val="a"/>
        <w:rPr>
          <w:rFonts w:hint="cs"/>
          <w:rtl/>
        </w:rPr>
      </w:pPr>
    </w:p>
    <w:p w14:paraId="6B992A9F" w14:textId="77777777" w:rsidR="00000000" w:rsidRDefault="00E82A5C">
      <w:pPr>
        <w:pStyle w:val="a"/>
        <w:rPr>
          <w:rFonts w:hint="cs"/>
          <w:rtl/>
        </w:rPr>
      </w:pPr>
      <w:r>
        <w:rPr>
          <w:rFonts w:hint="cs"/>
          <w:rtl/>
        </w:rPr>
        <w:t>מקובל עלי. אני לא חולק עליך.</w:t>
      </w:r>
    </w:p>
    <w:p w14:paraId="6E051729" w14:textId="77777777" w:rsidR="00000000" w:rsidRDefault="00E82A5C">
      <w:pPr>
        <w:pStyle w:val="a"/>
        <w:rPr>
          <w:rFonts w:hint="cs"/>
          <w:rtl/>
        </w:rPr>
      </w:pPr>
    </w:p>
    <w:p w14:paraId="54567468" w14:textId="77777777" w:rsidR="00000000" w:rsidRDefault="00E82A5C">
      <w:pPr>
        <w:pStyle w:val="SpeakerCon"/>
        <w:rPr>
          <w:rtl/>
        </w:rPr>
      </w:pPr>
      <w:bookmarkStart w:id="241" w:name="FS000000528T14_05_2003_16_02_35C"/>
      <w:bookmarkEnd w:id="241"/>
      <w:r>
        <w:rPr>
          <w:rtl/>
        </w:rPr>
        <w:t>יעקב ליצמן (יהדות התורה):</w:t>
      </w:r>
    </w:p>
    <w:p w14:paraId="13BCA502" w14:textId="77777777" w:rsidR="00000000" w:rsidRDefault="00E82A5C">
      <w:pPr>
        <w:pStyle w:val="a"/>
        <w:rPr>
          <w:rtl/>
        </w:rPr>
      </w:pPr>
    </w:p>
    <w:p w14:paraId="4712EE6E" w14:textId="77777777" w:rsidR="00000000" w:rsidRDefault="00E82A5C">
      <w:pPr>
        <w:pStyle w:val="a"/>
        <w:rPr>
          <w:rFonts w:hint="cs"/>
          <w:rtl/>
        </w:rPr>
      </w:pPr>
      <w:r>
        <w:rPr>
          <w:rFonts w:hint="cs"/>
          <w:rtl/>
        </w:rPr>
        <w:t xml:space="preserve">השבוע, בוועדת הכספים, כששר הרווחה בא והופיע, שאלנו </w:t>
      </w:r>
      <w:r>
        <w:rPr>
          <w:rFonts w:hint="cs"/>
          <w:rtl/>
        </w:rPr>
        <w:t xml:space="preserve">אותו אם הנושא של קצבאות ילדים זה נושא של הסכם קואליציוני, והוא אמר, לא. אז ביקשתי להוציא, אדוני השר, את הפרוטוקול של ועדת הכספים, כששר האוצר הופיע בפניה, ב=1 באפריל. רק אם תגיד לי ש=1 באפריל זה </w:t>
      </w:r>
      <w:r>
        <w:t>April fools' day</w:t>
      </w:r>
      <w:r>
        <w:rPr>
          <w:rFonts w:hint="cs"/>
          <w:rtl/>
        </w:rPr>
        <w:t>, אז זה משהו אחר. אם תיקח את הדברים ברצינות, א</w:t>
      </w:r>
      <w:r>
        <w:rPr>
          <w:rFonts w:hint="cs"/>
          <w:rtl/>
        </w:rPr>
        <w:t xml:space="preserve">ני רוצה לצטט. </w:t>
      </w:r>
    </w:p>
    <w:p w14:paraId="3C51CE59" w14:textId="77777777" w:rsidR="00000000" w:rsidRDefault="00E82A5C">
      <w:pPr>
        <w:pStyle w:val="a"/>
        <w:rPr>
          <w:rFonts w:hint="cs"/>
          <w:rtl/>
        </w:rPr>
      </w:pPr>
    </w:p>
    <w:p w14:paraId="296604C0" w14:textId="77777777" w:rsidR="00000000" w:rsidRDefault="00E82A5C">
      <w:pPr>
        <w:pStyle w:val="a"/>
        <w:rPr>
          <w:rFonts w:hint="cs"/>
          <w:rtl/>
        </w:rPr>
      </w:pPr>
      <w:r>
        <w:rPr>
          <w:rFonts w:hint="cs"/>
          <w:rtl/>
        </w:rPr>
        <w:t xml:space="preserve">אני מצטט מהפרוטוקול את דברי שר האוצר: חבר הכנסת ליצמן שאל על ההסכם הקואליציוני בנושא קצבאות ילדים, והתשובה נמצאת בתוכנית שלפניכם. אנחנו מציינים מה שבא בגין ההסכם הקואליציוני. אני רוצה להגיד לכם ביושר מה היה עם קצבאות הילדים. שוחחתי באריכות </w:t>
      </w:r>
      <w:r>
        <w:rPr>
          <w:rFonts w:hint="cs"/>
          <w:rtl/>
        </w:rPr>
        <w:t>וכמה פעמים עם השר טומי לפיד על הקצבאות, והבנתי ממנו, הוא לא סתר אותי, שההסכם הקואליציוני מחייב התיישרות לרמה של קצבה אחת. את זה אומר שר האוצר.</w:t>
      </w:r>
    </w:p>
    <w:p w14:paraId="49D0FA1D" w14:textId="77777777" w:rsidR="00000000" w:rsidRDefault="00E82A5C">
      <w:pPr>
        <w:pStyle w:val="a"/>
        <w:rPr>
          <w:rFonts w:hint="cs"/>
          <w:rtl/>
        </w:rPr>
      </w:pPr>
    </w:p>
    <w:p w14:paraId="7118057F" w14:textId="77777777" w:rsidR="00000000" w:rsidRDefault="00E82A5C">
      <w:pPr>
        <w:pStyle w:val="a"/>
        <w:rPr>
          <w:rFonts w:hint="cs"/>
          <w:rtl/>
        </w:rPr>
      </w:pPr>
      <w:r>
        <w:rPr>
          <w:rFonts w:hint="cs"/>
          <w:rtl/>
        </w:rPr>
        <w:t>שר האוצר, אדוני השר, אומר כאן דבר נורא, שמשרד האוצר הלך אפילו דרך הרבה יותר רחוקה מטומי לפיד, מההסכם הקואליציוני</w:t>
      </w:r>
      <w:r>
        <w:rPr>
          <w:rFonts w:hint="cs"/>
          <w:rtl/>
        </w:rPr>
        <w:t>. הוא אומר: סביב שולחן הממשלה אמרו חברי המפד"ל, ויום לפני ישיבת הממשלה אמרו גם חברי שינוי, שהם רק התכוונו ליישר את הסכום, ולא התכוונו להוריד את הקצבה לרמה של 146 שקל, ומשרד האוצר בא וקיצץ את הכסף הזה. זאת אומרת, שר האוצר החליט להיות אפילו יותר אפיפיור מהאפ</w:t>
      </w:r>
      <w:r>
        <w:rPr>
          <w:rFonts w:hint="cs"/>
          <w:rtl/>
        </w:rPr>
        <w:t>יפיור, כלומר, מההסכם הקואליציוני. הוא אומר את זה לפרוטוקול בוועדת הכספים.</w:t>
      </w:r>
    </w:p>
    <w:p w14:paraId="4197C69B" w14:textId="77777777" w:rsidR="00000000" w:rsidRDefault="00E82A5C">
      <w:pPr>
        <w:pStyle w:val="a"/>
        <w:rPr>
          <w:rFonts w:hint="cs"/>
          <w:rtl/>
        </w:rPr>
      </w:pPr>
    </w:p>
    <w:p w14:paraId="76AB10AE" w14:textId="77777777" w:rsidR="00000000" w:rsidRDefault="00E82A5C">
      <w:pPr>
        <w:pStyle w:val="a"/>
        <w:rPr>
          <w:rFonts w:hint="cs"/>
          <w:rtl/>
        </w:rPr>
      </w:pPr>
      <w:r>
        <w:rPr>
          <w:rFonts w:hint="cs"/>
          <w:rtl/>
        </w:rPr>
        <w:t>הוא חשב שמדובר על קיצוץ. התברר לו, גם מהמפד"ל וגם משינוי, שלא מדובר על קיצוץ, רק על השוואה, ואתם באתם וקיצצתם, ולא רק שלא מתקנים את זה, אפילו לא מנהלים משא-ומתן עם אף אחד.</w:t>
      </w:r>
    </w:p>
    <w:p w14:paraId="1BABE464" w14:textId="77777777" w:rsidR="00000000" w:rsidRDefault="00E82A5C">
      <w:pPr>
        <w:pStyle w:val="a"/>
        <w:rPr>
          <w:rFonts w:hint="cs"/>
          <w:rtl/>
        </w:rPr>
      </w:pPr>
    </w:p>
    <w:p w14:paraId="2C658980" w14:textId="77777777" w:rsidR="00000000" w:rsidRDefault="00E82A5C">
      <w:pPr>
        <w:pStyle w:val="a"/>
        <w:rPr>
          <w:rFonts w:hint="cs"/>
          <w:rtl/>
        </w:rPr>
      </w:pPr>
      <w:r>
        <w:rPr>
          <w:rFonts w:hint="cs"/>
          <w:rtl/>
        </w:rPr>
        <w:t>ציפיתי מ</w:t>
      </w:r>
      <w:r>
        <w:rPr>
          <w:rFonts w:hint="cs"/>
          <w:rtl/>
        </w:rPr>
        <w:t>מך, אדוני השר, היות שחברי חבר הכנסת פרוש שובת רעב בנושא של קצבאות הילדים, שמהרקע שאתה בא ממנו, תלך להזדהות אתו.</w:t>
      </w:r>
    </w:p>
    <w:p w14:paraId="4E58BDAE" w14:textId="77777777" w:rsidR="00000000" w:rsidRDefault="00E82A5C">
      <w:pPr>
        <w:pStyle w:val="a"/>
        <w:rPr>
          <w:rFonts w:hint="cs"/>
          <w:rtl/>
        </w:rPr>
      </w:pPr>
    </w:p>
    <w:p w14:paraId="3D718F4F" w14:textId="77777777" w:rsidR="00000000" w:rsidRDefault="00E82A5C">
      <w:pPr>
        <w:pStyle w:val="ac"/>
        <w:rPr>
          <w:rtl/>
        </w:rPr>
      </w:pPr>
      <w:r>
        <w:rPr>
          <w:rFonts w:hint="eastAsia"/>
          <w:rtl/>
        </w:rPr>
        <w:t>השר</w:t>
      </w:r>
      <w:r>
        <w:rPr>
          <w:rtl/>
        </w:rPr>
        <w:t xml:space="preserve"> מאיר שטרית:</w:t>
      </w:r>
    </w:p>
    <w:p w14:paraId="48938E09" w14:textId="77777777" w:rsidR="00000000" w:rsidRDefault="00E82A5C">
      <w:pPr>
        <w:pStyle w:val="a"/>
        <w:rPr>
          <w:rFonts w:hint="cs"/>
          <w:rtl/>
        </w:rPr>
      </w:pPr>
    </w:p>
    <w:p w14:paraId="5FBCBBEB" w14:textId="77777777" w:rsidR="00000000" w:rsidRDefault="00E82A5C">
      <w:pPr>
        <w:pStyle w:val="a"/>
        <w:rPr>
          <w:rFonts w:hint="cs"/>
          <w:rtl/>
        </w:rPr>
      </w:pPr>
      <w:r>
        <w:rPr>
          <w:rFonts w:hint="cs"/>
          <w:rtl/>
        </w:rPr>
        <w:t>אני אלך.</w:t>
      </w:r>
    </w:p>
    <w:p w14:paraId="66821F9A" w14:textId="77777777" w:rsidR="00000000" w:rsidRDefault="00E82A5C">
      <w:pPr>
        <w:pStyle w:val="a"/>
        <w:rPr>
          <w:rFonts w:hint="cs"/>
          <w:rtl/>
        </w:rPr>
      </w:pPr>
    </w:p>
    <w:p w14:paraId="2903531A" w14:textId="77777777" w:rsidR="00000000" w:rsidRDefault="00E82A5C">
      <w:pPr>
        <w:pStyle w:val="SpeakerCon"/>
        <w:rPr>
          <w:rtl/>
        </w:rPr>
      </w:pPr>
      <w:bookmarkStart w:id="242" w:name="FS000000528T14_05_2003_16_12_20C"/>
      <w:bookmarkEnd w:id="242"/>
      <w:r>
        <w:rPr>
          <w:rtl/>
        </w:rPr>
        <w:t>יעקב ליצמן (יהדות התורה):</w:t>
      </w:r>
    </w:p>
    <w:p w14:paraId="7F97E575" w14:textId="77777777" w:rsidR="00000000" w:rsidRDefault="00E82A5C">
      <w:pPr>
        <w:pStyle w:val="a"/>
        <w:rPr>
          <w:rtl/>
        </w:rPr>
      </w:pPr>
    </w:p>
    <w:p w14:paraId="014AB19E" w14:textId="77777777" w:rsidR="00000000" w:rsidRDefault="00E82A5C">
      <w:pPr>
        <w:pStyle w:val="a"/>
        <w:rPr>
          <w:rFonts w:hint="cs"/>
          <w:rtl/>
        </w:rPr>
      </w:pPr>
      <w:r>
        <w:rPr>
          <w:rFonts w:hint="cs"/>
          <w:rtl/>
        </w:rPr>
        <w:t>אני מקווה שאז אולי תבשר לו גם איזו בשורה שתורידו את הקיצוץ. דיברתם על קיצוץ, מה שאתם עושי</w:t>
      </w:r>
      <w:r>
        <w:rPr>
          <w:rFonts w:hint="cs"/>
          <w:rtl/>
        </w:rPr>
        <w:t>ם עם כל הקצבאות, החרשנו. אבל ברגע שאתה מקצץ יותר ממה ששינוי מבקשים, מה אתה רוצה, שנגיד שביבי טוב ליהודים? מה אתה מצפה, שאנחנו נבוא ונגיד שהכול טוב ויפה? אתם מסתתרים מאחורי ההסכם הקואליציוני שבפעם הראשונה אתם מקיימים.</w:t>
      </w:r>
    </w:p>
    <w:p w14:paraId="298CB478" w14:textId="77777777" w:rsidR="00000000" w:rsidRDefault="00E82A5C">
      <w:pPr>
        <w:pStyle w:val="a"/>
        <w:rPr>
          <w:rFonts w:hint="cs"/>
          <w:rtl/>
        </w:rPr>
      </w:pPr>
    </w:p>
    <w:p w14:paraId="15F430AC" w14:textId="77777777" w:rsidR="00000000" w:rsidRDefault="00E82A5C">
      <w:pPr>
        <w:pStyle w:val="a"/>
        <w:rPr>
          <w:rFonts w:hint="cs"/>
          <w:rtl/>
        </w:rPr>
      </w:pPr>
      <w:r>
        <w:rPr>
          <w:rFonts w:hint="cs"/>
          <w:rtl/>
        </w:rPr>
        <w:t>עד לרגע זה, בוועדת כספים כבר הורדתם כמ</w:t>
      </w:r>
      <w:r>
        <w:rPr>
          <w:rFonts w:hint="cs"/>
          <w:rtl/>
        </w:rPr>
        <w:t>ה הצעות שהיו בחוק ההסדרים או בחוק של הבראת המשק, איך שאתם קוראים לזה. איחוד רשויות - אתם מפצלים. הנושא הסיעודי - יורד. הנושא של בית-חולים אשדוד - יורד. ואני שמח. אגב, אני תומך בכל הדברים האלה שיורדים. אבל איך אתם לא מבינים - ושאלתי את שר הפנים אתמול. אם את</w:t>
      </w:r>
      <w:r>
        <w:rPr>
          <w:rFonts w:hint="cs"/>
          <w:rtl/>
        </w:rPr>
        <w:t>ם רוצים לאחד רשויות - נוגע ללבי החיסכון ששר הפנים אמר שהוא מקבל על איחוד רשויות - איך זה שבמשרדי ממשלה אין איחוד. שם פיצלו. חיפשו למדע תקציב נפרד ומשרד נפרד. שם כן מחלקים ג'ובים. זה לא בדיוק נוגע ללב החיסכון בכסף. אני מדבר במקרה על שר הפנים. נכון  שבינתיים</w:t>
      </w:r>
      <w:r>
        <w:rPr>
          <w:rFonts w:hint="cs"/>
          <w:rtl/>
        </w:rPr>
        <w:t xml:space="preserve"> דחו את זה. פיצלו את הנושא.</w:t>
      </w:r>
    </w:p>
    <w:p w14:paraId="53FBE3A1" w14:textId="77777777" w:rsidR="00000000" w:rsidRDefault="00E82A5C">
      <w:pPr>
        <w:pStyle w:val="a"/>
        <w:rPr>
          <w:rFonts w:hint="cs"/>
          <w:rtl/>
        </w:rPr>
      </w:pPr>
    </w:p>
    <w:p w14:paraId="01586EF9" w14:textId="77777777" w:rsidR="00000000" w:rsidRDefault="00E82A5C">
      <w:pPr>
        <w:pStyle w:val="a"/>
        <w:rPr>
          <w:rFonts w:hint="cs"/>
          <w:rtl/>
        </w:rPr>
      </w:pPr>
      <w:r>
        <w:rPr>
          <w:rFonts w:hint="cs"/>
          <w:rtl/>
        </w:rPr>
        <w:t>אדוני השר, אני חושב שנושא קצבאות הילדים כפי שהוא מופיע בהצעת החוק שאתם מגישים, מראה שאתם פשוט רוצים להפסיק את הילודה בארץ. אתם חושבים שבדרך זו תצמצמו את הילודה. אני חייב להגיד לכם שאתם טועים ובגדול. יש פסוקים בעניין זה: כאשר יע</w:t>
      </w:r>
      <w:r>
        <w:rPr>
          <w:rFonts w:hint="cs"/>
          <w:rtl/>
        </w:rPr>
        <w:t xml:space="preserve">נו אותו, כן ירבה וכן יפרוץ. </w:t>
      </w:r>
    </w:p>
    <w:p w14:paraId="38A5E939" w14:textId="77777777" w:rsidR="00000000" w:rsidRDefault="00E82A5C">
      <w:pPr>
        <w:pStyle w:val="a"/>
        <w:rPr>
          <w:rFonts w:hint="cs"/>
          <w:rtl/>
        </w:rPr>
      </w:pPr>
    </w:p>
    <w:p w14:paraId="4FF11456" w14:textId="77777777" w:rsidR="00000000" w:rsidRDefault="00E82A5C">
      <w:pPr>
        <w:pStyle w:val="a"/>
        <w:rPr>
          <w:rFonts w:hint="cs"/>
          <w:rtl/>
        </w:rPr>
      </w:pPr>
      <w:r>
        <w:rPr>
          <w:rFonts w:hint="cs"/>
          <w:rtl/>
        </w:rPr>
        <w:t>אני מצפה ממך בתשובתך, אדוני השר, שלפחות תבוא ותגיד לנו שאתה מחזיר חלק גדול מהסכום המקוצץ.  תודה.</w:t>
      </w:r>
    </w:p>
    <w:p w14:paraId="6EA60A5F" w14:textId="77777777" w:rsidR="00000000" w:rsidRDefault="00E82A5C">
      <w:pPr>
        <w:pStyle w:val="a"/>
        <w:rPr>
          <w:rFonts w:hint="cs"/>
          <w:rtl/>
        </w:rPr>
      </w:pPr>
    </w:p>
    <w:p w14:paraId="72E8C443" w14:textId="77777777" w:rsidR="00000000" w:rsidRDefault="00E82A5C">
      <w:pPr>
        <w:pStyle w:val="ad"/>
        <w:rPr>
          <w:rtl/>
        </w:rPr>
      </w:pPr>
      <w:r>
        <w:rPr>
          <w:rtl/>
        </w:rPr>
        <w:t>היו"ר מוחמד ברכה:</w:t>
      </w:r>
    </w:p>
    <w:p w14:paraId="66BE31F4" w14:textId="77777777" w:rsidR="00000000" w:rsidRDefault="00E82A5C">
      <w:pPr>
        <w:pStyle w:val="a"/>
        <w:rPr>
          <w:rtl/>
        </w:rPr>
      </w:pPr>
    </w:p>
    <w:p w14:paraId="298F41F9" w14:textId="77777777" w:rsidR="00000000" w:rsidRDefault="00E82A5C">
      <w:pPr>
        <w:pStyle w:val="a"/>
        <w:rPr>
          <w:rFonts w:hint="cs"/>
          <w:rtl/>
        </w:rPr>
      </w:pPr>
      <w:r>
        <w:rPr>
          <w:rFonts w:hint="cs"/>
          <w:rtl/>
        </w:rPr>
        <w:t>תודה לחבר הכנסת ליצמן. השר שטרית יענה על ההצעה לסדר-היום. בבקשה, אדוני.</w:t>
      </w:r>
    </w:p>
    <w:p w14:paraId="77E2A93F" w14:textId="77777777" w:rsidR="00000000" w:rsidRDefault="00E82A5C">
      <w:pPr>
        <w:pStyle w:val="a"/>
        <w:ind w:firstLine="0"/>
        <w:rPr>
          <w:rFonts w:hint="cs"/>
          <w:rtl/>
        </w:rPr>
      </w:pPr>
    </w:p>
    <w:p w14:paraId="4D83D424" w14:textId="77777777" w:rsidR="00000000" w:rsidRDefault="00E82A5C">
      <w:pPr>
        <w:pStyle w:val="Speaker"/>
        <w:rPr>
          <w:rtl/>
        </w:rPr>
      </w:pPr>
      <w:bookmarkStart w:id="243" w:name="FS000000478T14_05_2003_15_32_13"/>
      <w:bookmarkEnd w:id="243"/>
      <w:r>
        <w:rPr>
          <w:rFonts w:hint="eastAsia"/>
          <w:rtl/>
        </w:rPr>
        <w:t>השר</w:t>
      </w:r>
      <w:r>
        <w:rPr>
          <w:rtl/>
        </w:rPr>
        <w:t xml:space="preserve"> מאיר שטרית:</w:t>
      </w:r>
    </w:p>
    <w:p w14:paraId="556E4577" w14:textId="77777777" w:rsidR="00000000" w:rsidRDefault="00E82A5C">
      <w:pPr>
        <w:pStyle w:val="a"/>
        <w:rPr>
          <w:rFonts w:hint="cs"/>
          <w:rtl/>
        </w:rPr>
      </w:pPr>
    </w:p>
    <w:p w14:paraId="026BBEA6" w14:textId="77777777" w:rsidR="00000000" w:rsidRDefault="00E82A5C">
      <w:pPr>
        <w:pStyle w:val="a"/>
        <w:rPr>
          <w:rFonts w:hint="cs"/>
          <w:rtl/>
        </w:rPr>
      </w:pPr>
      <w:r>
        <w:rPr>
          <w:rFonts w:hint="cs"/>
          <w:rtl/>
        </w:rPr>
        <w:t>אדוני היושב-ראש, רב</w:t>
      </w:r>
      <w:r>
        <w:rPr>
          <w:rFonts w:hint="cs"/>
          <w:rtl/>
        </w:rPr>
        <w:t xml:space="preserve">ותי חברי הכנסת, ראשית אני חושב, שמה שתיאר כאן חבר הכנסת ליצמן, על-פי דברי שר האוצר, מקורו באיזו אי-הבנה, ואני מבקש להסביר את הדברים. </w:t>
      </w:r>
    </w:p>
    <w:p w14:paraId="7A7DA6AA" w14:textId="77777777" w:rsidR="00000000" w:rsidRDefault="00E82A5C">
      <w:pPr>
        <w:pStyle w:val="a"/>
        <w:rPr>
          <w:rFonts w:hint="cs"/>
          <w:rtl/>
        </w:rPr>
      </w:pPr>
    </w:p>
    <w:p w14:paraId="416FC916" w14:textId="77777777" w:rsidR="00000000" w:rsidRDefault="00E82A5C">
      <w:pPr>
        <w:pStyle w:val="a"/>
        <w:rPr>
          <w:rFonts w:hint="cs"/>
          <w:rtl/>
        </w:rPr>
      </w:pPr>
      <w:r>
        <w:rPr>
          <w:rFonts w:hint="cs"/>
          <w:rtl/>
        </w:rPr>
        <w:t>כאשר הנושא הובא לאישור הממשלה, וכידוע לך הממשלה הצביעה בעד הקיצוץ המוצע בתוכנית, ברוב של 22 נגד שניים, היו הצעות מהצעות ש</w:t>
      </w:r>
      <w:r>
        <w:rPr>
          <w:rFonts w:hint="cs"/>
          <w:rtl/>
        </w:rPr>
        <w:t xml:space="preserve">ונות. </w:t>
      </w:r>
    </w:p>
    <w:p w14:paraId="78822F2D" w14:textId="77777777" w:rsidR="00000000" w:rsidRDefault="00E82A5C">
      <w:pPr>
        <w:pStyle w:val="a"/>
        <w:rPr>
          <w:rFonts w:hint="cs"/>
          <w:rtl/>
        </w:rPr>
      </w:pPr>
    </w:p>
    <w:p w14:paraId="3558B78D" w14:textId="77777777" w:rsidR="00000000" w:rsidRDefault="00E82A5C">
      <w:pPr>
        <w:pStyle w:val="a"/>
        <w:rPr>
          <w:rFonts w:hint="cs"/>
          <w:rtl/>
        </w:rPr>
      </w:pPr>
      <w:r>
        <w:rPr>
          <w:rFonts w:hint="cs"/>
          <w:rtl/>
        </w:rPr>
        <w:t xml:space="preserve">אחת ההצעות שהועלתה בדיון, על-ידי השר זבולון אורלב, היתה למסות את קצבאות הילדים וקצבאות הזיקנה במקום הקיצוץ בקצבאות הילדים, כאשר המיסוי יהיה על-פי רמת ההכנסה. זהו דבר שאי-אפשר לבצע אותו, לפחות לא עכשיו, עד אשר יהיה בסיס מס מלא ודיווח אישי לכל אזרח. </w:t>
      </w:r>
      <w:r>
        <w:rPr>
          <w:rFonts w:hint="cs"/>
          <w:rtl/>
        </w:rPr>
        <w:t>כרגע זה לא ניתן לביצוע, כי אין היום בסיס מס אישי להכנסה לנפש. כדי להקים מסגרת כזאת, יש צורך בשנתיים. בדקתי את האופציה הזאת, כי אני תובע שנים חובת דיווח אישי למס הכנסה של כל אזרח, והקמת בסיס מס רציני, כי אז אפשר לבצע חיתוכים אמיתיים של הכנסה; לא לתת את הסוב</w:t>
      </w:r>
      <w:r>
        <w:rPr>
          <w:rFonts w:hint="cs"/>
          <w:rtl/>
        </w:rPr>
        <w:t>סידיה למי שהיא לא מגיעה לו, אלא לתת אותה רק למי שמגיע. לצערי, היום נוהגים על-פי מדיניות של ייספה הצדיק עם הרשע. כאשר אתה נותן סובסידיה אוניברסלית לכולם, נהנים ממנה גם העשירים וגם העניים, וגם החלשים מקבלים הרבה פחות ממה שיכלו לקבל, אלמלא היו שותפים לכך גם ה</w:t>
      </w:r>
      <w:r>
        <w:rPr>
          <w:rFonts w:hint="cs"/>
          <w:rtl/>
        </w:rPr>
        <w:t>יותר-מבוססים.</w:t>
      </w:r>
    </w:p>
    <w:p w14:paraId="27866CC6" w14:textId="77777777" w:rsidR="00000000" w:rsidRDefault="00E82A5C">
      <w:pPr>
        <w:pStyle w:val="a"/>
        <w:rPr>
          <w:rFonts w:hint="cs"/>
          <w:rtl/>
        </w:rPr>
      </w:pPr>
    </w:p>
    <w:p w14:paraId="6B07A585" w14:textId="77777777" w:rsidR="00000000" w:rsidRDefault="00E82A5C">
      <w:pPr>
        <w:pStyle w:val="a"/>
        <w:rPr>
          <w:rFonts w:hint="cs"/>
          <w:rtl/>
        </w:rPr>
      </w:pPr>
      <w:r>
        <w:rPr>
          <w:rFonts w:hint="cs"/>
          <w:rtl/>
        </w:rPr>
        <w:t>לכאורה, איזו סיבה יש לתת קצבת ילדים למשפחה מבוססת? לא צריכה להיות סיבה. היום כולם מקבלים. איזו סיבה יש לתת קצבת זיקנה למי שמשפחתו מבוססת כמו למי שחי רק מקצבת זיקנה? יש ביניהם הבדל של שמים וארץ. הטענה המרכזית היא, שכיוון  שנותנים כל כך הרבה ל</w:t>
      </w:r>
      <w:r>
        <w:rPr>
          <w:rFonts w:hint="cs"/>
          <w:rtl/>
        </w:rPr>
        <w:t>כולם, ניתן לתת הרבה-הרבה פחות למי שהוא באמת עני, ואז החלשים הם אלה שמשלמים את המחיר הכי כבד, כי אין להם מקור הכנסה אחר.</w:t>
      </w:r>
    </w:p>
    <w:p w14:paraId="1F65C4FF" w14:textId="77777777" w:rsidR="00000000" w:rsidRDefault="00E82A5C">
      <w:pPr>
        <w:pStyle w:val="a"/>
        <w:rPr>
          <w:rFonts w:hint="cs"/>
          <w:rtl/>
        </w:rPr>
      </w:pPr>
    </w:p>
    <w:p w14:paraId="1E4330D9" w14:textId="77777777" w:rsidR="00000000" w:rsidRDefault="00E82A5C">
      <w:pPr>
        <w:pStyle w:val="a"/>
        <w:rPr>
          <w:rFonts w:hint="cs"/>
          <w:rtl/>
        </w:rPr>
      </w:pPr>
      <w:r>
        <w:rPr>
          <w:rFonts w:hint="cs"/>
          <w:rtl/>
        </w:rPr>
        <w:t xml:space="preserve">עלתה גם הצעה של המפד"ל, כפי שאמר חבר הכנסת ליצמן, לקחת אותו סכום כסף שיש ולעשות השוואה בין הילדים במקום לקצץ מהתקציב. אני שואל, ריבונו </w:t>
      </w:r>
      <w:r>
        <w:rPr>
          <w:rFonts w:hint="cs"/>
          <w:rtl/>
        </w:rPr>
        <w:t>של עולם, מה ההיגיון בכך? אני אגב מתנגד לכך. מה ההיגיון בכך? מה שהמפד"ל אומרת הוא, בואו נקצץ למשפחות שיש בהן עשרה ילדים, וניתן את התוספת למשפחות שיש בהן ילד אחד או שניים. בעיניך זה נראה הגיוני? בעיני לא. זו אנטיתזה למה שנאמר פה.</w:t>
      </w:r>
    </w:p>
    <w:p w14:paraId="12B5AFE1" w14:textId="77777777" w:rsidR="00000000" w:rsidRDefault="00E82A5C">
      <w:pPr>
        <w:pStyle w:val="a"/>
        <w:ind w:firstLine="0"/>
        <w:rPr>
          <w:rFonts w:hint="cs"/>
          <w:rtl/>
        </w:rPr>
      </w:pPr>
    </w:p>
    <w:p w14:paraId="5F29034F" w14:textId="77777777" w:rsidR="00000000" w:rsidRDefault="00E82A5C">
      <w:pPr>
        <w:pStyle w:val="ac"/>
        <w:rPr>
          <w:rtl/>
        </w:rPr>
      </w:pPr>
      <w:r>
        <w:rPr>
          <w:rFonts w:hint="eastAsia"/>
          <w:rtl/>
        </w:rPr>
        <w:t>יעקב</w:t>
      </w:r>
      <w:r>
        <w:rPr>
          <w:rtl/>
        </w:rPr>
        <w:t xml:space="preserve"> ליצמן (יהדות התורה):</w:t>
      </w:r>
    </w:p>
    <w:p w14:paraId="4370CCDC" w14:textId="77777777" w:rsidR="00000000" w:rsidRDefault="00E82A5C">
      <w:pPr>
        <w:pStyle w:val="a"/>
        <w:rPr>
          <w:rFonts w:hint="cs"/>
          <w:rtl/>
        </w:rPr>
      </w:pPr>
    </w:p>
    <w:p w14:paraId="596FE19F" w14:textId="77777777" w:rsidR="00000000" w:rsidRDefault="00E82A5C">
      <w:pPr>
        <w:pStyle w:val="a"/>
        <w:rPr>
          <w:rFonts w:hint="cs"/>
          <w:rtl/>
        </w:rPr>
      </w:pPr>
      <w:r>
        <w:rPr>
          <w:rFonts w:hint="cs"/>
          <w:rtl/>
        </w:rPr>
        <w:t>גם במשפחות שיש בהן שישה ילדים יש ילד ראשון.</w:t>
      </w:r>
    </w:p>
    <w:p w14:paraId="342F7877" w14:textId="77777777" w:rsidR="00000000" w:rsidRDefault="00E82A5C">
      <w:pPr>
        <w:pStyle w:val="a"/>
        <w:ind w:firstLine="0"/>
        <w:rPr>
          <w:rFonts w:hint="cs"/>
          <w:rtl/>
        </w:rPr>
      </w:pPr>
    </w:p>
    <w:p w14:paraId="1C2D2FB2" w14:textId="77777777" w:rsidR="00000000" w:rsidRDefault="00E82A5C">
      <w:pPr>
        <w:pStyle w:val="SpeakerCon"/>
        <w:rPr>
          <w:rtl/>
        </w:rPr>
      </w:pPr>
      <w:r>
        <w:rPr>
          <w:rtl/>
        </w:rPr>
        <w:t>השר מאיר שטרית:</w:t>
      </w:r>
    </w:p>
    <w:p w14:paraId="0C8B7790" w14:textId="77777777" w:rsidR="00000000" w:rsidRDefault="00E82A5C">
      <w:pPr>
        <w:pStyle w:val="a"/>
        <w:rPr>
          <w:rtl/>
        </w:rPr>
      </w:pPr>
    </w:p>
    <w:p w14:paraId="5D76961E" w14:textId="77777777" w:rsidR="00000000" w:rsidRDefault="00E82A5C">
      <w:pPr>
        <w:pStyle w:val="a"/>
        <w:rPr>
          <w:rFonts w:hint="cs"/>
          <w:rtl/>
        </w:rPr>
      </w:pPr>
      <w:r>
        <w:rPr>
          <w:rFonts w:hint="cs"/>
          <w:rtl/>
        </w:rPr>
        <w:t>נכון. זו אנטיתזה למה שאני מאמין בו. אני לא חושב שזה נכון לקצץ למשפחות שיש להן עשרה ילדים. אם היינו עושים מה שהוא אומר, כלומר, משווים בין הילד העשירי לילד הראשון, הרי אין זה ממוצע פשוט, אלא ממוצע</w:t>
      </w:r>
      <w:r>
        <w:rPr>
          <w:rFonts w:hint="cs"/>
          <w:rtl/>
        </w:rPr>
        <w:t xml:space="preserve"> משוקלל, הייתי צריך לפגוע בבת-אחת בכל המשפחות שיש בהן ארבעה, חמישה, שישה, שבעה, שמונה, תשעה ילדים ויותר. הייתי צריך לקחת מהן סכום גדול מאוד ולהעביר אותו למשפחות שיש להן עד ארבעה ילדים. </w:t>
      </w:r>
    </w:p>
    <w:p w14:paraId="2969EFB1" w14:textId="77777777" w:rsidR="00000000" w:rsidRDefault="00E82A5C">
      <w:pPr>
        <w:pStyle w:val="a"/>
        <w:ind w:firstLine="0"/>
        <w:rPr>
          <w:rFonts w:hint="cs"/>
          <w:rtl/>
        </w:rPr>
      </w:pPr>
    </w:p>
    <w:p w14:paraId="601D1744" w14:textId="77777777" w:rsidR="00000000" w:rsidRDefault="00E82A5C">
      <w:pPr>
        <w:pStyle w:val="ac"/>
        <w:rPr>
          <w:rtl/>
        </w:rPr>
      </w:pPr>
      <w:r>
        <w:rPr>
          <w:rFonts w:hint="eastAsia"/>
          <w:rtl/>
        </w:rPr>
        <w:t>יעקב</w:t>
      </w:r>
      <w:r>
        <w:rPr>
          <w:rtl/>
        </w:rPr>
        <w:t xml:space="preserve"> ליצמן (יהדות התורה):</w:t>
      </w:r>
    </w:p>
    <w:p w14:paraId="57126DDC" w14:textId="77777777" w:rsidR="00000000" w:rsidRDefault="00E82A5C">
      <w:pPr>
        <w:pStyle w:val="a"/>
        <w:rPr>
          <w:rFonts w:hint="cs"/>
          <w:rtl/>
        </w:rPr>
      </w:pPr>
    </w:p>
    <w:p w14:paraId="790D68CF" w14:textId="77777777" w:rsidR="00000000" w:rsidRDefault="00E82A5C">
      <w:pPr>
        <w:pStyle w:val="a"/>
        <w:rPr>
          <w:rFonts w:hint="cs"/>
          <w:rtl/>
        </w:rPr>
      </w:pPr>
      <w:r>
        <w:rPr>
          <w:rFonts w:hint="cs"/>
          <w:rtl/>
        </w:rPr>
        <w:t>- - -</w:t>
      </w:r>
    </w:p>
    <w:p w14:paraId="127ACFE1" w14:textId="77777777" w:rsidR="00000000" w:rsidRDefault="00E82A5C">
      <w:pPr>
        <w:pStyle w:val="a"/>
        <w:ind w:firstLine="0"/>
        <w:rPr>
          <w:rFonts w:hint="cs"/>
          <w:rtl/>
        </w:rPr>
      </w:pPr>
    </w:p>
    <w:p w14:paraId="0C8595D3" w14:textId="77777777" w:rsidR="00000000" w:rsidRDefault="00E82A5C">
      <w:pPr>
        <w:pStyle w:val="SpeakerCon"/>
        <w:rPr>
          <w:rtl/>
        </w:rPr>
      </w:pPr>
      <w:bookmarkStart w:id="244" w:name="FS000000478T14_05_2003_15_44_38C"/>
      <w:bookmarkEnd w:id="244"/>
      <w:r>
        <w:rPr>
          <w:rtl/>
        </w:rPr>
        <w:t>השר מאיר שטרית:</w:t>
      </w:r>
    </w:p>
    <w:p w14:paraId="7BD18422" w14:textId="77777777" w:rsidR="00000000" w:rsidRDefault="00E82A5C">
      <w:pPr>
        <w:pStyle w:val="a"/>
        <w:rPr>
          <w:rtl/>
        </w:rPr>
      </w:pPr>
    </w:p>
    <w:p w14:paraId="2FC70D4E" w14:textId="77777777" w:rsidR="00000000" w:rsidRDefault="00E82A5C">
      <w:pPr>
        <w:pStyle w:val="a"/>
        <w:rPr>
          <w:rFonts w:hint="cs"/>
          <w:rtl/>
        </w:rPr>
      </w:pPr>
      <w:r>
        <w:rPr>
          <w:rFonts w:hint="cs"/>
          <w:rtl/>
        </w:rPr>
        <w:t>אני לא בטוח שאתה צ</w:t>
      </w:r>
      <w:r>
        <w:rPr>
          <w:rFonts w:hint="cs"/>
          <w:rtl/>
        </w:rPr>
        <w:t>ודק. אני מודה שאפילו לא בדקתי את החשבון. בעיני זה נראה ממש מטופש: לא רק שאתה יוצר קיצוץ, אתה מקצץ לחלשים באמת ונותן ליותר חזקים. זה נראה בעיני אבסורד שאין כדוגמתו. רוב המשפחות בארץ הן בעלות מספר קטן של ילדים. זאת אומרת, הקיצוץ הכבד ביותר היה נופל על המשפחו</w:t>
      </w:r>
      <w:r>
        <w:rPr>
          <w:rFonts w:hint="cs"/>
          <w:rtl/>
        </w:rPr>
        <w:t xml:space="preserve">ת הגדולות, והיו נותנים בונוסים למשפחות הקטנות שפחות זקוקות לכך. האם זה הגיוני בעיניך? אני חושב שזה לא הגיוני לחלוטין, ואי-אפשר ללכת בדרך זו. </w:t>
      </w:r>
    </w:p>
    <w:p w14:paraId="0256340B" w14:textId="77777777" w:rsidR="00000000" w:rsidRDefault="00E82A5C">
      <w:pPr>
        <w:pStyle w:val="a"/>
        <w:rPr>
          <w:rFonts w:hint="cs"/>
          <w:rtl/>
        </w:rPr>
      </w:pPr>
    </w:p>
    <w:p w14:paraId="40174125" w14:textId="77777777" w:rsidR="00000000" w:rsidRDefault="00E82A5C">
      <w:pPr>
        <w:pStyle w:val="a"/>
        <w:rPr>
          <w:rFonts w:hint="cs"/>
          <w:rtl/>
        </w:rPr>
      </w:pPr>
      <w:r>
        <w:rPr>
          <w:rFonts w:hint="cs"/>
          <w:rtl/>
        </w:rPr>
        <w:t>אני מסכים אתך, חבר הכנסת ליצמן, אני חושב שהקיצוץ, הפגיעה במשפחות ברוכות ילדים באמצעות הקיצוץ בקצבאות ילדים היא פג</w:t>
      </w:r>
      <w:r>
        <w:rPr>
          <w:rFonts w:hint="cs"/>
          <w:rtl/>
        </w:rPr>
        <w:t xml:space="preserve">יעה קשה. זו אינה יוזמה שלנו. אנחנו באוצר פרסנו את הקיצוץ משנה אחת לארבע שנים, כדי להקל.  </w:t>
      </w:r>
    </w:p>
    <w:p w14:paraId="572AF64B" w14:textId="77777777" w:rsidR="00000000" w:rsidRDefault="00E82A5C">
      <w:pPr>
        <w:pStyle w:val="a"/>
        <w:rPr>
          <w:rFonts w:hint="cs"/>
          <w:rtl/>
        </w:rPr>
      </w:pPr>
    </w:p>
    <w:p w14:paraId="26378186" w14:textId="77777777" w:rsidR="00000000" w:rsidRDefault="00E82A5C">
      <w:pPr>
        <w:pStyle w:val="a"/>
        <w:rPr>
          <w:rFonts w:hint="cs"/>
          <w:rtl/>
        </w:rPr>
      </w:pPr>
      <w:r>
        <w:rPr>
          <w:rFonts w:hint="cs"/>
          <w:rtl/>
        </w:rPr>
        <w:t xml:space="preserve">הרי אין זו הגזירה היחידה שמפריעה. אני חושב שיכול להיות שיש אנשים שיש להם אידיאולוגיה  מסוימת לפגוע בכם. אני מודיע שאין לי אידיאולוגיה כזאת. עם זאת, חבר הכנסת ליצמן, </w:t>
      </w:r>
      <w:r>
        <w:rPr>
          <w:rFonts w:hint="cs"/>
          <w:rtl/>
        </w:rPr>
        <w:t>אני רוצה להזכיר לך, שאף פעם לא גנבתי את דעתכם: כאשר היתה כאן הצבעה על חוק הלפרט שיצר את כל המהומה, הצבעתי נגדו. גם כאשר הייתי באופוזיציה הצבעתי נגד. לא היינו אז בקואליציה. חשבתי שלא נכון לעשות זאת, וידעתי מה יהיה סוף החוק: כאשר אתה יוצר דבר שמקומם אנשים, ה</w:t>
      </w:r>
      <w:r>
        <w:rPr>
          <w:rFonts w:hint="cs"/>
          <w:rtl/>
        </w:rPr>
        <w:t>גלגל יסתובב כאשר המצב הפוליטי ישתנה.</w:t>
      </w:r>
    </w:p>
    <w:p w14:paraId="3A70C932" w14:textId="77777777" w:rsidR="00000000" w:rsidRDefault="00E82A5C">
      <w:pPr>
        <w:pStyle w:val="a"/>
        <w:rPr>
          <w:rFonts w:hint="cs"/>
          <w:rtl/>
        </w:rPr>
      </w:pPr>
    </w:p>
    <w:p w14:paraId="13E36300" w14:textId="77777777" w:rsidR="00000000" w:rsidRDefault="00E82A5C">
      <w:pPr>
        <w:pStyle w:val="a"/>
        <w:rPr>
          <w:rFonts w:hint="cs"/>
          <w:rtl/>
        </w:rPr>
      </w:pPr>
      <w:r>
        <w:rPr>
          <w:rFonts w:hint="cs"/>
          <w:rtl/>
        </w:rPr>
        <w:t>אני לא שותף להסכם הקואליציוני, אין לי צד בו, לא שאלו אותי, והוא  הוכתב לי. פרט להפחתת הקיצוץ, כך שיתבצע בארבע שנים במקום בשנה אחת,  לא ניתן היה לעשות דבר נוסף. בינתיים, או שהפריץ ימות, או שהסוס ימות, או שהסוס ילמד לדבר</w:t>
      </w:r>
      <w:r>
        <w:rPr>
          <w:rFonts w:hint="cs"/>
          <w:rtl/>
        </w:rPr>
        <w:t>.</w:t>
      </w:r>
    </w:p>
    <w:p w14:paraId="1559B6B1" w14:textId="77777777" w:rsidR="00000000" w:rsidRDefault="00E82A5C">
      <w:pPr>
        <w:pStyle w:val="a"/>
        <w:rPr>
          <w:rFonts w:hint="cs"/>
          <w:rtl/>
        </w:rPr>
      </w:pPr>
    </w:p>
    <w:p w14:paraId="2DC266EA" w14:textId="77777777" w:rsidR="00000000" w:rsidRDefault="00E82A5C">
      <w:pPr>
        <w:pStyle w:val="a"/>
        <w:rPr>
          <w:rFonts w:hint="cs"/>
          <w:rtl/>
        </w:rPr>
      </w:pPr>
      <w:r>
        <w:rPr>
          <w:rFonts w:hint="cs"/>
          <w:rtl/>
        </w:rPr>
        <w:t>לכן אני מציע להעביר את ההצעה למליאה או לוועדה, לפי בחירתו של חבר הכנסת ליצמן.</w:t>
      </w:r>
    </w:p>
    <w:p w14:paraId="15F2E4D8" w14:textId="77777777" w:rsidR="00000000" w:rsidRDefault="00E82A5C">
      <w:pPr>
        <w:pStyle w:val="ad"/>
        <w:rPr>
          <w:rFonts w:hint="cs"/>
          <w:rtl/>
        </w:rPr>
      </w:pPr>
    </w:p>
    <w:p w14:paraId="2241F109" w14:textId="77777777" w:rsidR="00000000" w:rsidRDefault="00E82A5C">
      <w:pPr>
        <w:pStyle w:val="ad"/>
        <w:rPr>
          <w:rtl/>
        </w:rPr>
      </w:pPr>
      <w:r>
        <w:rPr>
          <w:rtl/>
        </w:rPr>
        <w:t>היו"ר מוחמד ברכה:</w:t>
      </w:r>
    </w:p>
    <w:p w14:paraId="56C8B372" w14:textId="77777777" w:rsidR="00000000" w:rsidRDefault="00E82A5C">
      <w:pPr>
        <w:pStyle w:val="a"/>
        <w:rPr>
          <w:rtl/>
        </w:rPr>
      </w:pPr>
    </w:p>
    <w:p w14:paraId="6C98F9B3" w14:textId="77777777" w:rsidR="00000000" w:rsidRDefault="00E82A5C">
      <w:pPr>
        <w:pStyle w:val="a"/>
        <w:rPr>
          <w:rFonts w:hint="cs"/>
          <w:rtl/>
        </w:rPr>
      </w:pPr>
      <w:r>
        <w:rPr>
          <w:rFonts w:hint="cs"/>
          <w:rtl/>
        </w:rPr>
        <w:t>תודה רבה לשר שטרית. הצעה אחרת של חבר הכנסת עזמי בשארה.</w:t>
      </w:r>
    </w:p>
    <w:p w14:paraId="43B02756" w14:textId="77777777" w:rsidR="00000000" w:rsidRDefault="00E82A5C">
      <w:pPr>
        <w:pStyle w:val="a"/>
        <w:ind w:firstLine="0"/>
        <w:rPr>
          <w:rFonts w:hint="cs"/>
          <w:rtl/>
        </w:rPr>
      </w:pPr>
    </w:p>
    <w:p w14:paraId="57E1E9E1" w14:textId="77777777" w:rsidR="00000000" w:rsidRDefault="00E82A5C">
      <w:pPr>
        <w:pStyle w:val="Speaker"/>
        <w:rPr>
          <w:rtl/>
        </w:rPr>
      </w:pPr>
      <w:bookmarkStart w:id="245" w:name="FS000000558T14_05_2003_15_51_10"/>
      <w:bookmarkEnd w:id="245"/>
      <w:r>
        <w:rPr>
          <w:rFonts w:hint="eastAsia"/>
          <w:rtl/>
        </w:rPr>
        <w:t>עזמי</w:t>
      </w:r>
      <w:r>
        <w:rPr>
          <w:rtl/>
        </w:rPr>
        <w:t xml:space="preserve"> בשארה (בל"ד):</w:t>
      </w:r>
    </w:p>
    <w:p w14:paraId="10D63C33" w14:textId="77777777" w:rsidR="00000000" w:rsidRDefault="00E82A5C">
      <w:pPr>
        <w:pStyle w:val="a"/>
        <w:rPr>
          <w:rFonts w:hint="cs"/>
          <w:rtl/>
        </w:rPr>
      </w:pPr>
    </w:p>
    <w:p w14:paraId="05D033BE" w14:textId="77777777" w:rsidR="00000000" w:rsidRDefault="00E82A5C">
      <w:pPr>
        <w:pStyle w:val="a"/>
        <w:rPr>
          <w:rtl/>
        </w:rPr>
      </w:pPr>
      <w:r>
        <w:rPr>
          <w:rFonts w:hint="cs"/>
          <w:rtl/>
        </w:rPr>
        <w:t>אדוני היושב-ראש, החוכמה הפרלמנטרית של השר שטרית מרקיעה היום שחקים. הוא בעד כל ד</w:t>
      </w:r>
      <w:r>
        <w:rPr>
          <w:rFonts w:hint="cs"/>
          <w:rtl/>
        </w:rPr>
        <w:t xml:space="preserve">יבור, כל דיון בכל מקום שיהיה, כי המלה  פרלמנט מקורה במלה </w:t>
      </w:r>
      <w:r>
        <w:t>parler</w:t>
      </w:r>
      <w:r>
        <w:rPr>
          <w:rFonts w:hint="cs"/>
          <w:rtl/>
        </w:rPr>
        <w:t>, ולא אכפת לו שנדבר כמה שאנחנו רוצים, כל עוד הוא מחזיק בברז.</w:t>
      </w:r>
    </w:p>
    <w:p w14:paraId="1F5DB0E1" w14:textId="77777777" w:rsidR="00000000" w:rsidRDefault="00E82A5C">
      <w:pPr>
        <w:pStyle w:val="a"/>
        <w:rPr>
          <w:rFonts w:hint="cs"/>
          <w:rtl/>
        </w:rPr>
      </w:pPr>
    </w:p>
    <w:p w14:paraId="68576BB2" w14:textId="77777777" w:rsidR="00000000" w:rsidRDefault="00E82A5C">
      <w:pPr>
        <w:pStyle w:val="a"/>
        <w:rPr>
          <w:rFonts w:hint="cs"/>
          <w:rtl/>
        </w:rPr>
      </w:pPr>
      <w:r>
        <w:rPr>
          <w:rFonts w:hint="cs"/>
          <w:rtl/>
        </w:rPr>
        <w:t>אדוני היושב-ראש, הדבר הכי טבעי הוא שאנשים שמקבלים קצבאות יתנגדו לצמצומן, כי קצבאות הן הישג. זה נעשה, אגב, לא מטעמים של צדק סוציאלי,</w:t>
      </w:r>
      <w:r>
        <w:rPr>
          <w:rFonts w:hint="cs"/>
          <w:rtl/>
        </w:rPr>
        <w:t xml:space="preserve"> אלא מטעמים אידיאולוגיים שהיו קיימים פעם במדינה הזאת, וכך לגבי קצבאות ילדים שניתנו בתנאים סוציאליים מסוימים. אנשים מגינים על זכויות שיש להם, על הישגים שיש להם, במדינה הזאת כמו בכל מדינה אחרת.</w:t>
      </w:r>
    </w:p>
    <w:p w14:paraId="7CCB8232" w14:textId="77777777" w:rsidR="00000000" w:rsidRDefault="00E82A5C">
      <w:pPr>
        <w:pStyle w:val="a"/>
        <w:rPr>
          <w:rFonts w:hint="cs"/>
          <w:rtl/>
        </w:rPr>
      </w:pPr>
    </w:p>
    <w:p w14:paraId="264EC601" w14:textId="77777777" w:rsidR="00000000" w:rsidRDefault="00E82A5C">
      <w:pPr>
        <w:pStyle w:val="a"/>
        <w:rPr>
          <w:rFonts w:hint="cs"/>
          <w:rtl/>
        </w:rPr>
      </w:pPr>
      <w:r>
        <w:rPr>
          <w:rFonts w:hint="cs"/>
          <w:rtl/>
        </w:rPr>
        <w:t>נכון שהצעה כמו מיסוי, שפירושה שעשירים לא יקבלו קצבאות, משתלבת ב</w:t>
      </w:r>
      <w:r>
        <w:rPr>
          <w:rFonts w:hint="cs"/>
          <w:rtl/>
        </w:rPr>
        <w:t>ראיית העולם שלנו. מסים לא ישירים השווים בין כל האנשים, הם המסים הכי לא צודקים. הצד השני של המטבע הוא, שסובסידיות שוות לכל האוכלוסייה, גם לעשירים וגם לעניים, גם הן דבר לא צודק.</w:t>
      </w:r>
    </w:p>
    <w:p w14:paraId="370EE85C" w14:textId="77777777" w:rsidR="00000000" w:rsidRDefault="00E82A5C">
      <w:pPr>
        <w:pStyle w:val="a"/>
        <w:rPr>
          <w:rFonts w:hint="cs"/>
          <w:rtl/>
        </w:rPr>
      </w:pPr>
    </w:p>
    <w:p w14:paraId="51F4DCA6" w14:textId="77777777" w:rsidR="00000000" w:rsidRDefault="00E82A5C">
      <w:pPr>
        <w:pStyle w:val="a"/>
        <w:rPr>
          <w:rFonts w:hint="cs"/>
          <w:rtl/>
        </w:rPr>
      </w:pPr>
      <w:r>
        <w:rPr>
          <w:rFonts w:hint="cs"/>
          <w:rtl/>
        </w:rPr>
        <w:t>אנחנו בהחלט בעד מיסוי, אבל אז ימצאו שרוב האנשים שמקבלים קצבאות ילדים הם אנשים ע</w:t>
      </w:r>
      <w:r>
        <w:rPr>
          <w:rFonts w:hint="cs"/>
          <w:rtl/>
        </w:rPr>
        <w:t>ניים שלא אכפת להם שימסו את הקצבה שלהם, כי עדיין הם נמצאים מתחת לשכר המינימום.</w:t>
      </w:r>
    </w:p>
    <w:p w14:paraId="39C1B43B" w14:textId="77777777" w:rsidR="00000000" w:rsidRDefault="00E82A5C">
      <w:pPr>
        <w:pStyle w:val="a"/>
        <w:ind w:firstLine="0"/>
        <w:rPr>
          <w:rFonts w:hint="cs"/>
          <w:rtl/>
        </w:rPr>
      </w:pPr>
    </w:p>
    <w:p w14:paraId="572C12CD" w14:textId="77777777" w:rsidR="00000000" w:rsidRDefault="00E82A5C">
      <w:pPr>
        <w:pStyle w:val="ad"/>
        <w:rPr>
          <w:rtl/>
        </w:rPr>
      </w:pPr>
      <w:r>
        <w:rPr>
          <w:rFonts w:hint="eastAsia"/>
          <w:rtl/>
        </w:rPr>
        <w:t>היו</w:t>
      </w:r>
      <w:r>
        <w:rPr>
          <w:rtl/>
        </w:rPr>
        <w:t>"ר מוחמד ברכה:</w:t>
      </w:r>
    </w:p>
    <w:p w14:paraId="50DA145E" w14:textId="77777777" w:rsidR="00000000" w:rsidRDefault="00E82A5C">
      <w:pPr>
        <w:pStyle w:val="a"/>
        <w:rPr>
          <w:rFonts w:hint="cs"/>
          <w:rtl/>
        </w:rPr>
      </w:pPr>
    </w:p>
    <w:p w14:paraId="594C4871" w14:textId="77777777" w:rsidR="00000000" w:rsidRDefault="00E82A5C">
      <w:pPr>
        <w:pStyle w:val="a"/>
        <w:rPr>
          <w:rFonts w:hint="cs"/>
          <w:rtl/>
        </w:rPr>
      </w:pPr>
      <w:r>
        <w:rPr>
          <w:rFonts w:hint="cs"/>
          <w:rtl/>
        </w:rPr>
        <w:t>מתחת לסף המס.</w:t>
      </w:r>
    </w:p>
    <w:p w14:paraId="5E83FF46" w14:textId="77777777" w:rsidR="00000000" w:rsidRDefault="00E82A5C">
      <w:pPr>
        <w:pStyle w:val="a"/>
        <w:ind w:firstLine="0"/>
        <w:rPr>
          <w:rFonts w:hint="cs"/>
          <w:rtl/>
        </w:rPr>
      </w:pPr>
    </w:p>
    <w:p w14:paraId="08E513AC" w14:textId="77777777" w:rsidR="00000000" w:rsidRDefault="00E82A5C">
      <w:pPr>
        <w:pStyle w:val="SpeakerCon"/>
        <w:rPr>
          <w:rtl/>
        </w:rPr>
      </w:pPr>
      <w:bookmarkStart w:id="246" w:name="FS000000558T14_05_2003_15_55_46C"/>
      <w:bookmarkEnd w:id="246"/>
      <w:r>
        <w:rPr>
          <w:rFonts w:hint="eastAsia"/>
          <w:rtl/>
        </w:rPr>
        <w:t>עזמי</w:t>
      </w:r>
      <w:r>
        <w:rPr>
          <w:rtl/>
        </w:rPr>
        <w:t xml:space="preserve"> בשארה (בל"ד):</w:t>
      </w:r>
    </w:p>
    <w:p w14:paraId="57306EE5" w14:textId="77777777" w:rsidR="00000000" w:rsidRDefault="00E82A5C">
      <w:pPr>
        <w:pStyle w:val="a"/>
        <w:rPr>
          <w:rFonts w:hint="cs"/>
          <w:rtl/>
        </w:rPr>
      </w:pPr>
    </w:p>
    <w:p w14:paraId="781B36FB" w14:textId="77777777" w:rsidR="00000000" w:rsidRDefault="00E82A5C">
      <w:pPr>
        <w:pStyle w:val="a"/>
        <w:rPr>
          <w:rFonts w:hint="cs"/>
          <w:rtl/>
        </w:rPr>
      </w:pPr>
      <w:r>
        <w:rPr>
          <w:rFonts w:hint="cs"/>
          <w:rtl/>
        </w:rPr>
        <w:t>הדבר הכי לא צודק הוא לפגוע בקצבאות בצורה גורפת. תודה.</w:t>
      </w:r>
    </w:p>
    <w:p w14:paraId="47193BAF" w14:textId="77777777" w:rsidR="00000000" w:rsidRDefault="00E82A5C">
      <w:pPr>
        <w:pStyle w:val="a"/>
        <w:ind w:firstLine="0"/>
        <w:rPr>
          <w:rFonts w:hint="cs"/>
          <w:rtl/>
        </w:rPr>
      </w:pPr>
    </w:p>
    <w:p w14:paraId="2E139632" w14:textId="77777777" w:rsidR="00000000" w:rsidRDefault="00E82A5C">
      <w:pPr>
        <w:pStyle w:val="ad"/>
        <w:rPr>
          <w:rtl/>
        </w:rPr>
      </w:pPr>
      <w:r>
        <w:rPr>
          <w:rFonts w:hint="eastAsia"/>
          <w:rtl/>
        </w:rPr>
        <w:t>היו</w:t>
      </w:r>
      <w:r>
        <w:rPr>
          <w:rtl/>
        </w:rPr>
        <w:t>"ר מוחמד ברכה:</w:t>
      </w:r>
    </w:p>
    <w:p w14:paraId="4075CC0A" w14:textId="77777777" w:rsidR="00000000" w:rsidRDefault="00E82A5C">
      <w:pPr>
        <w:pStyle w:val="a"/>
        <w:rPr>
          <w:rFonts w:hint="cs"/>
          <w:rtl/>
        </w:rPr>
      </w:pPr>
    </w:p>
    <w:p w14:paraId="0221673D" w14:textId="77777777" w:rsidR="00000000" w:rsidRDefault="00E82A5C">
      <w:pPr>
        <w:pStyle w:val="a"/>
        <w:rPr>
          <w:rFonts w:hint="cs"/>
          <w:rtl/>
        </w:rPr>
      </w:pPr>
      <w:r>
        <w:rPr>
          <w:rFonts w:hint="cs"/>
          <w:rtl/>
        </w:rPr>
        <w:t>רבותי, אנחנו עוברים להצבעה. אדוני חבר הכנסת ליצמן</w:t>
      </w:r>
      <w:r>
        <w:rPr>
          <w:rFonts w:hint="cs"/>
          <w:rtl/>
        </w:rPr>
        <w:t>, השר הציע להצביע על מה שאתה רוצה - להעביר לוועדה או למליאה.</w:t>
      </w:r>
    </w:p>
    <w:p w14:paraId="56824D33" w14:textId="77777777" w:rsidR="00000000" w:rsidRDefault="00E82A5C">
      <w:pPr>
        <w:pStyle w:val="a"/>
        <w:ind w:firstLine="0"/>
        <w:rPr>
          <w:rFonts w:hint="cs"/>
          <w:rtl/>
        </w:rPr>
      </w:pPr>
    </w:p>
    <w:p w14:paraId="5FD886A7" w14:textId="77777777" w:rsidR="00000000" w:rsidRDefault="00E82A5C">
      <w:pPr>
        <w:pStyle w:val="ac"/>
        <w:rPr>
          <w:rtl/>
        </w:rPr>
      </w:pPr>
      <w:bookmarkStart w:id="247" w:name="FS000000528T14_05_2003_15_57_14"/>
      <w:bookmarkEnd w:id="247"/>
      <w:r>
        <w:rPr>
          <w:rFonts w:hint="eastAsia"/>
          <w:rtl/>
        </w:rPr>
        <w:t>יעקב</w:t>
      </w:r>
      <w:r>
        <w:rPr>
          <w:rtl/>
        </w:rPr>
        <w:t xml:space="preserve"> ליצמן (יהדות התורה):</w:t>
      </w:r>
    </w:p>
    <w:p w14:paraId="10B29F72" w14:textId="77777777" w:rsidR="00000000" w:rsidRDefault="00E82A5C">
      <w:pPr>
        <w:pStyle w:val="a"/>
        <w:rPr>
          <w:rFonts w:hint="cs"/>
          <w:rtl/>
        </w:rPr>
      </w:pPr>
    </w:p>
    <w:p w14:paraId="2F9B85AC" w14:textId="77777777" w:rsidR="00000000" w:rsidRDefault="00E82A5C">
      <w:pPr>
        <w:pStyle w:val="a"/>
        <w:rPr>
          <w:rFonts w:hint="cs"/>
          <w:rtl/>
        </w:rPr>
      </w:pPr>
      <w:r>
        <w:rPr>
          <w:rFonts w:hint="cs"/>
          <w:rtl/>
        </w:rPr>
        <w:t>לוועדת הכספים.</w:t>
      </w:r>
    </w:p>
    <w:p w14:paraId="7C63E63B" w14:textId="77777777" w:rsidR="00000000" w:rsidRDefault="00E82A5C">
      <w:pPr>
        <w:pStyle w:val="a"/>
        <w:ind w:firstLine="0"/>
        <w:rPr>
          <w:rFonts w:hint="cs"/>
          <w:rtl/>
        </w:rPr>
      </w:pPr>
    </w:p>
    <w:p w14:paraId="1F8461F7" w14:textId="77777777" w:rsidR="00000000" w:rsidRDefault="00E82A5C">
      <w:pPr>
        <w:pStyle w:val="ac"/>
        <w:rPr>
          <w:rtl/>
        </w:rPr>
      </w:pPr>
      <w:bookmarkStart w:id="248" w:name="FS000000437T14_05_2003_15_57_27"/>
      <w:bookmarkEnd w:id="248"/>
      <w:r>
        <w:rPr>
          <w:rFonts w:hint="eastAsia"/>
          <w:rtl/>
        </w:rPr>
        <w:t>אלי</w:t>
      </w:r>
      <w:r>
        <w:rPr>
          <w:rtl/>
        </w:rPr>
        <w:t xml:space="preserve"> בן-מנחם (העבודה-מימד):</w:t>
      </w:r>
    </w:p>
    <w:p w14:paraId="34AF1660" w14:textId="77777777" w:rsidR="00000000" w:rsidRDefault="00E82A5C">
      <w:pPr>
        <w:pStyle w:val="a"/>
        <w:rPr>
          <w:rFonts w:hint="cs"/>
          <w:rtl/>
        </w:rPr>
      </w:pPr>
    </w:p>
    <w:p w14:paraId="3BFA2BF4" w14:textId="77777777" w:rsidR="00000000" w:rsidRDefault="00E82A5C">
      <w:pPr>
        <w:pStyle w:val="a"/>
        <w:rPr>
          <w:rFonts w:hint="cs"/>
          <w:rtl/>
        </w:rPr>
      </w:pPr>
      <w:r>
        <w:rPr>
          <w:rFonts w:hint="cs"/>
          <w:rtl/>
        </w:rPr>
        <w:t>לוועדת העבודה והרווחה.</w:t>
      </w:r>
    </w:p>
    <w:p w14:paraId="077509A2" w14:textId="77777777" w:rsidR="00000000" w:rsidRDefault="00E82A5C">
      <w:pPr>
        <w:pStyle w:val="a"/>
        <w:ind w:firstLine="0"/>
        <w:rPr>
          <w:rFonts w:hint="cs"/>
          <w:rtl/>
        </w:rPr>
      </w:pPr>
    </w:p>
    <w:p w14:paraId="2FFF4519" w14:textId="77777777" w:rsidR="00000000" w:rsidRDefault="00E82A5C">
      <w:pPr>
        <w:pStyle w:val="ad"/>
        <w:rPr>
          <w:rtl/>
        </w:rPr>
      </w:pPr>
      <w:r>
        <w:rPr>
          <w:rFonts w:hint="eastAsia"/>
          <w:rtl/>
        </w:rPr>
        <w:t>היו</w:t>
      </w:r>
      <w:r>
        <w:rPr>
          <w:rtl/>
        </w:rPr>
        <w:t>"ר מוחמד ברכה:</w:t>
      </w:r>
    </w:p>
    <w:p w14:paraId="6F0AA13A" w14:textId="77777777" w:rsidR="00000000" w:rsidRDefault="00E82A5C">
      <w:pPr>
        <w:pStyle w:val="a"/>
        <w:rPr>
          <w:rFonts w:hint="cs"/>
          <w:rtl/>
        </w:rPr>
      </w:pPr>
    </w:p>
    <w:p w14:paraId="05D82369" w14:textId="77777777" w:rsidR="00000000" w:rsidRDefault="00E82A5C">
      <w:pPr>
        <w:pStyle w:val="a"/>
        <w:rPr>
          <w:rFonts w:hint="cs"/>
          <w:rtl/>
        </w:rPr>
      </w:pPr>
      <w:r>
        <w:rPr>
          <w:rFonts w:hint="cs"/>
          <w:rtl/>
        </w:rPr>
        <w:t>אם כך, הנושא יועבר לוועדת הכנסת, והיא תחליט לאיזו ועדה להעבירו.</w:t>
      </w:r>
    </w:p>
    <w:p w14:paraId="4FD33801" w14:textId="77777777" w:rsidR="00000000" w:rsidRDefault="00E82A5C">
      <w:pPr>
        <w:pStyle w:val="a"/>
        <w:rPr>
          <w:rFonts w:hint="cs"/>
          <w:rtl/>
        </w:rPr>
      </w:pPr>
    </w:p>
    <w:p w14:paraId="7518556D" w14:textId="77777777" w:rsidR="00000000" w:rsidRDefault="00E82A5C">
      <w:pPr>
        <w:pStyle w:val="a7"/>
        <w:bidi/>
        <w:rPr>
          <w:rFonts w:hint="cs"/>
          <w:rtl/>
        </w:rPr>
      </w:pPr>
      <w:r>
        <w:rPr>
          <w:rFonts w:hint="cs"/>
          <w:rtl/>
        </w:rPr>
        <w:t>הצבעה מס' 22</w:t>
      </w:r>
    </w:p>
    <w:p w14:paraId="41923959" w14:textId="77777777" w:rsidR="00000000" w:rsidRDefault="00E82A5C">
      <w:pPr>
        <w:pStyle w:val="a"/>
        <w:ind w:firstLine="0"/>
        <w:rPr>
          <w:rFonts w:hint="cs"/>
          <w:b/>
          <w:bCs/>
          <w:rtl/>
        </w:rPr>
      </w:pPr>
    </w:p>
    <w:p w14:paraId="21AEE3D3" w14:textId="77777777" w:rsidR="00000000" w:rsidRDefault="00E82A5C">
      <w:pPr>
        <w:pStyle w:val="a8"/>
        <w:bidi/>
        <w:rPr>
          <w:rFonts w:hint="cs"/>
          <w:rtl/>
        </w:rPr>
      </w:pPr>
      <w:r>
        <w:rPr>
          <w:rFonts w:hint="cs"/>
          <w:rtl/>
        </w:rPr>
        <w:t>ב</w:t>
      </w:r>
      <w:r>
        <w:rPr>
          <w:rFonts w:hint="cs"/>
          <w:rtl/>
        </w:rPr>
        <w:t>עד ההצעה להעביר את הנושא לוועדה - 20</w:t>
      </w:r>
    </w:p>
    <w:p w14:paraId="4D66DCFC" w14:textId="77777777" w:rsidR="00000000" w:rsidRDefault="00E82A5C">
      <w:pPr>
        <w:pStyle w:val="a8"/>
        <w:bidi/>
        <w:rPr>
          <w:rFonts w:hint="cs"/>
          <w:rtl/>
        </w:rPr>
      </w:pPr>
      <w:r>
        <w:rPr>
          <w:rFonts w:hint="cs"/>
          <w:rtl/>
        </w:rPr>
        <w:t>בעד ההצעה שלא לכלול את הנושא בסדר-היום  -  אין</w:t>
      </w:r>
    </w:p>
    <w:p w14:paraId="7E388663" w14:textId="77777777" w:rsidR="00000000" w:rsidRDefault="00E82A5C">
      <w:pPr>
        <w:pStyle w:val="a8"/>
        <w:bidi/>
        <w:rPr>
          <w:rFonts w:hint="cs"/>
          <w:rtl/>
        </w:rPr>
      </w:pPr>
      <w:r>
        <w:rPr>
          <w:rFonts w:hint="cs"/>
          <w:rtl/>
        </w:rPr>
        <w:t xml:space="preserve">נמנעים - אין </w:t>
      </w:r>
    </w:p>
    <w:p w14:paraId="598871CF" w14:textId="77777777" w:rsidR="00000000" w:rsidRDefault="00E82A5C">
      <w:pPr>
        <w:pStyle w:val="a9"/>
        <w:bidi/>
        <w:rPr>
          <w:rFonts w:hint="cs"/>
          <w:rtl/>
        </w:rPr>
      </w:pPr>
      <w:r>
        <w:rPr>
          <w:rFonts w:hint="cs"/>
          <w:rtl/>
        </w:rPr>
        <w:t>ההצעה להעביר את הנושא לוועדה שתקבע ועדת הכנסת נתקבלה.</w:t>
      </w:r>
    </w:p>
    <w:p w14:paraId="6282F720" w14:textId="77777777" w:rsidR="00000000" w:rsidRDefault="00E82A5C">
      <w:pPr>
        <w:pStyle w:val="a"/>
        <w:ind w:firstLine="0"/>
        <w:rPr>
          <w:rFonts w:hint="cs"/>
          <w:rtl/>
        </w:rPr>
      </w:pPr>
    </w:p>
    <w:p w14:paraId="554F7A2A" w14:textId="77777777" w:rsidR="00000000" w:rsidRDefault="00E82A5C">
      <w:pPr>
        <w:pStyle w:val="ad"/>
        <w:rPr>
          <w:rtl/>
        </w:rPr>
      </w:pPr>
      <w:r>
        <w:rPr>
          <w:rtl/>
        </w:rPr>
        <w:t>היו"ר מוחמד ברכה:</w:t>
      </w:r>
    </w:p>
    <w:p w14:paraId="650E7A8B" w14:textId="77777777" w:rsidR="00000000" w:rsidRDefault="00E82A5C">
      <w:pPr>
        <w:pStyle w:val="a"/>
        <w:rPr>
          <w:rtl/>
        </w:rPr>
      </w:pPr>
    </w:p>
    <w:p w14:paraId="778005CD" w14:textId="77777777" w:rsidR="00000000" w:rsidRDefault="00E82A5C">
      <w:pPr>
        <w:pStyle w:val="a"/>
        <w:rPr>
          <w:rFonts w:hint="cs"/>
          <w:rtl/>
        </w:rPr>
      </w:pPr>
      <w:r>
        <w:rPr>
          <w:rFonts w:hint="cs"/>
          <w:rtl/>
        </w:rPr>
        <w:t xml:space="preserve">ברוב של 20 תומכים, ללא מתנגדים וללא נמנעים, הנושא שהציע חבר הכנסת ליצמן עובר לוועדת </w:t>
      </w:r>
      <w:r>
        <w:rPr>
          <w:rFonts w:hint="cs"/>
          <w:rtl/>
        </w:rPr>
        <w:t>הכנסת שתקבע לאיזו ועדה הוא יועבר.</w:t>
      </w:r>
    </w:p>
    <w:p w14:paraId="056B8B7A" w14:textId="77777777" w:rsidR="00000000" w:rsidRDefault="00E82A5C">
      <w:pPr>
        <w:pStyle w:val="a"/>
        <w:rPr>
          <w:rtl/>
        </w:rPr>
      </w:pPr>
    </w:p>
    <w:p w14:paraId="09D2807F" w14:textId="77777777" w:rsidR="00000000" w:rsidRDefault="00E82A5C">
      <w:pPr>
        <w:pStyle w:val="a"/>
        <w:rPr>
          <w:rFonts w:hint="cs"/>
          <w:rtl/>
        </w:rPr>
      </w:pPr>
    </w:p>
    <w:p w14:paraId="6B982BF3" w14:textId="77777777" w:rsidR="00000000" w:rsidRDefault="00E82A5C">
      <w:pPr>
        <w:pStyle w:val="Subject"/>
        <w:rPr>
          <w:rFonts w:hint="cs"/>
          <w:rtl/>
        </w:rPr>
      </w:pPr>
      <w:r>
        <w:rPr>
          <w:rFonts w:hint="cs"/>
          <w:rtl/>
        </w:rPr>
        <w:t xml:space="preserve">הצעה לסדר-היום </w:t>
      </w:r>
    </w:p>
    <w:p w14:paraId="47DB02BC" w14:textId="77777777" w:rsidR="00000000" w:rsidRDefault="00E82A5C">
      <w:pPr>
        <w:pStyle w:val="Subject"/>
        <w:rPr>
          <w:rFonts w:hint="cs"/>
          <w:rtl/>
        </w:rPr>
      </w:pPr>
      <w:r>
        <w:rPr>
          <w:rFonts w:hint="cs"/>
          <w:rtl/>
        </w:rPr>
        <w:t xml:space="preserve">"גזירות" משרד החינוך והשלכותיהן על </w:t>
      </w:r>
      <w:r>
        <w:rPr>
          <w:rtl/>
        </w:rPr>
        <w:br/>
      </w:r>
      <w:r>
        <w:rPr>
          <w:rFonts w:hint="cs"/>
          <w:rtl/>
        </w:rPr>
        <w:t>ארגוני התרבות ומוסדות החינוך</w:t>
      </w:r>
    </w:p>
    <w:p w14:paraId="3804D112" w14:textId="77777777" w:rsidR="00000000" w:rsidRDefault="00E82A5C">
      <w:pPr>
        <w:pStyle w:val="a"/>
        <w:rPr>
          <w:rFonts w:hint="cs"/>
          <w:rtl/>
        </w:rPr>
      </w:pPr>
    </w:p>
    <w:p w14:paraId="2BD57329" w14:textId="77777777" w:rsidR="00000000" w:rsidRDefault="00E82A5C">
      <w:pPr>
        <w:pStyle w:val="a"/>
        <w:rPr>
          <w:rFonts w:hint="cs"/>
          <w:b/>
          <w:bCs/>
          <w:rtl/>
        </w:rPr>
      </w:pPr>
      <w:r>
        <w:rPr>
          <w:rFonts w:hint="cs"/>
          <w:b/>
          <w:bCs/>
          <w:rtl/>
        </w:rPr>
        <w:tab/>
      </w:r>
      <w:r>
        <w:rPr>
          <w:rFonts w:hint="cs"/>
          <w:b/>
          <w:bCs/>
          <w:rtl/>
        </w:rPr>
        <w:tab/>
      </w:r>
      <w:r>
        <w:rPr>
          <w:rFonts w:hint="cs"/>
          <w:b/>
          <w:bCs/>
          <w:rtl/>
        </w:rPr>
        <w:tab/>
      </w:r>
    </w:p>
    <w:p w14:paraId="36AFBAA5" w14:textId="77777777" w:rsidR="00000000" w:rsidRDefault="00E82A5C">
      <w:pPr>
        <w:pStyle w:val="ad"/>
        <w:rPr>
          <w:rtl/>
        </w:rPr>
      </w:pPr>
      <w:r>
        <w:rPr>
          <w:rtl/>
        </w:rPr>
        <w:t>היו"ר מוחמד ברכה:</w:t>
      </w:r>
    </w:p>
    <w:p w14:paraId="0E98221D" w14:textId="77777777" w:rsidR="00000000" w:rsidRDefault="00E82A5C">
      <w:pPr>
        <w:pStyle w:val="a"/>
        <w:rPr>
          <w:rtl/>
        </w:rPr>
      </w:pPr>
    </w:p>
    <w:p w14:paraId="7D6161A9" w14:textId="77777777" w:rsidR="00000000" w:rsidRDefault="00E82A5C">
      <w:pPr>
        <w:pStyle w:val="a"/>
        <w:rPr>
          <w:rFonts w:hint="cs"/>
          <w:rtl/>
        </w:rPr>
      </w:pPr>
      <w:r>
        <w:rPr>
          <w:rFonts w:hint="cs"/>
          <w:rtl/>
        </w:rPr>
        <w:t>אנחנו עוברים להצעה לסדר-היום מס' 352, של חבר הכנסת</w:t>
      </w:r>
      <w:r>
        <w:rPr>
          <w:rFonts w:hint="cs"/>
          <w:b/>
          <w:bCs/>
          <w:rtl/>
        </w:rPr>
        <w:t xml:space="preserve"> </w:t>
      </w:r>
      <w:r>
        <w:rPr>
          <w:rFonts w:hint="cs"/>
          <w:rtl/>
        </w:rPr>
        <w:t>משולם נהרי: "גזירות" משרד החינוך והשלכותיהן על ארגוני התרבות ומו</w:t>
      </w:r>
      <w:r>
        <w:rPr>
          <w:rFonts w:hint="cs"/>
          <w:rtl/>
        </w:rPr>
        <w:t>סדות החינוך. בבקשה, אדוני, במסגרת הצעה רגילה, עשר דקות. מי שאמורה היתה להשיב היא שרת החינוך, אבל היא לא נמצאת וכנראה גם לא תהיה, לכן ההצעה תועלה בלי תשובה.</w:t>
      </w:r>
    </w:p>
    <w:p w14:paraId="1BEC9A44" w14:textId="77777777" w:rsidR="00000000" w:rsidRDefault="00E82A5C">
      <w:pPr>
        <w:pStyle w:val="a"/>
        <w:ind w:firstLine="0"/>
        <w:rPr>
          <w:rFonts w:hint="cs"/>
          <w:rtl/>
        </w:rPr>
      </w:pPr>
    </w:p>
    <w:p w14:paraId="5EE6DE92" w14:textId="77777777" w:rsidR="00000000" w:rsidRDefault="00E82A5C">
      <w:pPr>
        <w:pStyle w:val="Speaker"/>
        <w:rPr>
          <w:rtl/>
        </w:rPr>
      </w:pPr>
      <w:bookmarkStart w:id="249" w:name="FS000000498T14_05_2003_16_04_51"/>
      <w:bookmarkEnd w:id="249"/>
      <w:r>
        <w:rPr>
          <w:rFonts w:hint="eastAsia"/>
          <w:rtl/>
        </w:rPr>
        <w:t>משולם</w:t>
      </w:r>
      <w:r>
        <w:rPr>
          <w:rtl/>
        </w:rPr>
        <w:t xml:space="preserve"> נהרי (ש"ס):</w:t>
      </w:r>
    </w:p>
    <w:p w14:paraId="59F565E6" w14:textId="77777777" w:rsidR="00000000" w:rsidRDefault="00E82A5C">
      <w:pPr>
        <w:pStyle w:val="a"/>
        <w:rPr>
          <w:rFonts w:hint="cs"/>
          <w:rtl/>
        </w:rPr>
      </w:pPr>
    </w:p>
    <w:p w14:paraId="365300BF" w14:textId="77777777" w:rsidR="00000000" w:rsidRDefault="00E82A5C">
      <w:pPr>
        <w:pStyle w:val="a"/>
        <w:rPr>
          <w:rFonts w:hint="cs"/>
          <w:rtl/>
        </w:rPr>
      </w:pPr>
      <w:r>
        <w:rPr>
          <w:rFonts w:hint="cs"/>
          <w:rtl/>
        </w:rPr>
        <w:t>אדוני היושב-ראש, חברי חברי הכנסת, מאז ומתמיד היתה תרבותו של עם ישראל דוגמה ומודל</w:t>
      </w:r>
      <w:r>
        <w:rPr>
          <w:rFonts w:hint="cs"/>
          <w:rtl/>
        </w:rPr>
        <w:t xml:space="preserve"> לחיקוי בקרב עמי העולם. אותה תרבות שהתפתחה במשך מאות ואלפי שנים, אין לה אח ורע בתולדות העמים. התרבות היהודית היא זו שהביאה לתרבות העולם ערכים ומושגים נעלים, כגון ערכי חברה ומשפחה, שוויון, כבוד האדם באשר הוא אדם ועוד. והנה, דווקא כאן בארץ-ישראל, ערש התרבות </w:t>
      </w:r>
      <w:r>
        <w:rPr>
          <w:rFonts w:hint="cs"/>
          <w:rtl/>
        </w:rPr>
        <w:t xml:space="preserve">היהודית, קמים בני העם היהודי ומניפים חרב חדה על אותה תרבות במטרה לגדוע אותה. </w:t>
      </w:r>
    </w:p>
    <w:p w14:paraId="29507136" w14:textId="77777777" w:rsidR="00000000" w:rsidRDefault="00E82A5C">
      <w:pPr>
        <w:pStyle w:val="a"/>
        <w:rPr>
          <w:rFonts w:hint="cs"/>
          <w:rtl/>
        </w:rPr>
      </w:pPr>
    </w:p>
    <w:p w14:paraId="0E13E595" w14:textId="77777777" w:rsidR="00000000" w:rsidRDefault="00E82A5C">
      <w:pPr>
        <w:pStyle w:val="a"/>
        <w:rPr>
          <w:rFonts w:hint="cs"/>
          <w:rtl/>
        </w:rPr>
      </w:pPr>
      <w:r>
        <w:rPr>
          <w:rFonts w:hint="cs"/>
          <w:rtl/>
        </w:rPr>
        <w:t>מנתונים שאני מחזיק בידי מצטיירת תמונה עגומה, כיצד הממשלה הנוכחית וגם אלו שקדמו לה, גורמות לקריסה מוחלטת של ארגוני התרבות. אין מדובר חלילה בתרבות הכללית - בתיאטרון, בקולנוע, בארג</w:t>
      </w:r>
      <w:r>
        <w:rPr>
          <w:rFonts w:hint="cs"/>
          <w:rtl/>
        </w:rPr>
        <w:t>וני התרבות למיניהם - אלא בשק החבטות הקבוע של זירת הקיצוצים, התרבות החרדית.</w:t>
      </w:r>
    </w:p>
    <w:p w14:paraId="2C5B4B1D" w14:textId="77777777" w:rsidR="00000000" w:rsidRDefault="00E82A5C">
      <w:pPr>
        <w:pStyle w:val="a"/>
        <w:rPr>
          <w:rFonts w:hint="cs"/>
          <w:rtl/>
        </w:rPr>
      </w:pPr>
    </w:p>
    <w:p w14:paraId="455D6409" w14:textId="77777777" w:rsidR="00000000" w:rsidRDefault="00E82A5C">
      <w:pPr>
        <w:pStyle w:val="a"/>
        <w:rPr>
          <w:rFonts w:hint="cs"/>
          <w:rtl/>
        </w:rPr>
      </w:pPr>
      <w:r>
        <w:rPr>
          <w:rFonts w:hint="cs"/>
          <w:rtl/>
        </w:rPr>
        <w:t>לקראת תקציב 1999 ביקש היועץ המשפטי לממשלה לאחד תקנות של משרדים שונים, כדי למנוע כפל תמיכה. אחת ההחלטות היתה בנושא תרבות תורנית וחרדית. עד אז היו שתי תקנות זהות, תקנות דומות במשרד ל</w:t>
      </w:r>
      <w:r>
        <w:rPr>
          <w:rFonts w:hint="cs"/>
          <w:rtl/>
        </w:rPr>
        <w:t>ענייני דתות -  אז הוא נקרא משרד הדתות - ובמשרד החינוך. בא היועץ המשפטי ואמר, זהו כפל תמיכה, צריך לאחד את התקנות, ומעתה תהיה תקנה אחת במשרד החינוך. הכול עבר למשרד החינוך, תחת התקנה של תרבות חרדית, וכך גם חלק מהכסף לתרבות תורנית.</w:t>
      </w:r>
    </w:p>
    <w:p w14:paraId="2AD39892" w14:textId="77777777" w:rsidR="00000000" w:rsidRDefault="00E82A5C">
      <w:pPr>
        <w:pStyle w:val="a"/>
        <w:rPr>
          <w:rFonts w:hint="cs"/>
          <w:rtl/>
        </w:rPr>
      </w:pPr>
    </w:p>
    <w:p w14:paraId="1290D0B7" w14:textId="77777777" w:rsidR="00000000" w:rsidRDefault="00E82A5C">
      <w:pPr>
        <w:pStyle w:val="a"/>
        <w:rPr>
          <w:rFonts w:hint="cs"/>
          <w:rtl/>
        </w:rPr>
      </w:pPr>
      <w:r>
        <w:rPr>
          <w:rFonts w:hint="cs"/>
          <w:rtl/>
        </w:rPr>
        <w:t xml:space="preserve">במכתבו לממשלה כתב אז היועץ </w:t>
      </w:r>
      <w:r>
        <w:rPr>
          <w:rFonts w:hint="cs"/>
          <w:rtl/>
        </w:rPr>
        <w:t>המשפטי לממשלה: יצוין כי אין איחוד התקנות ככלל בא לפגוע  בתקציב התמיכות הכולל או בגופים הנתמכים. זו היתה הבטחה של היועץ המשפטי, במטרה להרגיע את הציבור החרדי, שמא במעבר מהמשרד לענייני דתות למשרד החינוך, מישהו ישים את ידו על התקציב שנועד לתרבות תורנית וחרדית.</w:t>
      </w:r>
      <w:r>
        <w:rPr>
          <w:rFonts w:hint="cs"/>
          <w:rtl/>
        </w:rPr>
        <w:t xml:space="preserve"> נראה שהיה להם ממה לחשוש, נראה שהם למודי ניסיון ויודעים שאחת הדרכים של האוצר לחסוך, לקצץ או להחזיר את הכסף מהמשרדים למדינה, הוא במעבר ממשרד למשרד. הם לוקחים דמי מעבר. בא היועץ המשפטי ואמר, רבותי, תירגעו, האיחוד הזה לא יפגע לא בתקציב הכולל ולא בגופים הנתמכי</w:t>
      </w:r>
      <w:r>
        <w:rPr>
          <w:rFonts w:hint="cs"/>
          <w:rtl/>
        </w:rPr>
        <w:t xml:space="preserve">ם. ואכן בשנת 1999 עמד התקציב בתקנת התרבות החרדית על כ=83.5 מיליון ש"ח. </w:t>
      </w:r>
    </w:p>
    <w:p w14:paraId="58A3AE62" w14:textId="77777777" w:rsidR="00000000" w:rsidRDefault="00E82A5C">
      <w:pPr>
        <w:pStyle w:val="a"/>
        <w:rPr>
          <w:rFonts w:hint="cs"/>
          <w:rtl/>
        </w:rPr>
      </w:pPr>
    </w:p>
    <w:p w14:paraId="1A65BE65" w14:textId="77777777" w:rsidR="00000000" w:rsidRDefault="00E82A5C">
      <w:pPr>
        <w:pStyle w:val="a"/>
        <w:rPr>
          <w:rFonts w:hint="cs"/>
          <w:rtl/>
        </w:rPr>
      </w:pPr>
      <w:r>
        <w:rPr>
          <w:rFonts w:hint="cs"/>
          <w:rtl/>
        </w:rPr>
        <w:t>והנה, חלפה רק שנה, וההצהרה הזאת נעשתה פלסתר בהצעת התקציב לשנת 2000 של משרד החינוך, כאשר בבת-אחת בוצעה הפחתה של כ=37.5 מיליון ש"ח. סכום זה מהווה בעצם ירידה בשיעור 45%. לאחר מכן התקיימו</w:t>
      </w:r>
      <w:r>
        <w:rPr>
          <w:rFonts w:hint="cs"/>
          <w:rtl/>
        </w:rPr>
        <w:t xml:space="preserve"> דיונים עם האוצר, במסגרת הדיונים שהיו על התקציב. חלק מהכסף הוחזר, עדיין לא לאותה רמה שמבטיחה כי התקציב לא ייפגע, כפי שהבטיח היועץ המשפטי. מאז ועד היום התקציב יודע עליות ומורדות.</w:t>
      </w:r>
    </w:p>
    <w:p w14:paraId="4C45E588" w14:textId="77777777" w:rsidR="00000000" w:rsidRDefault="00E82A5C">
      <w:pPr>
        <w:pStyle w:val="a"/>
        <w:rPr>
          <w:rFonts w:hint="cs"/>
          <w:rtl/>
        </w:rPr>
      </w:pPr>
    </w:p>
    <w:p w14:paraId="30837F21" w14:textId="77777777" w:rsidR="00000000" w:rsidRDefault="00E82A5C">
      <w:pPr>
        <w:pStyle w:val="a"/>
        <w:rPr>
          <w:rFonts w:hint="cs"/>
          <w:rtl/>
        </w:rPr>
      </w:pPr>
      <w:r>
        <w:rPr>
          <w:rFonts w:hint="cs"/>
          <w:rtl/>
        </w:rPr>
        <w:t>חברי הכנסת, כדי לסבר את אוזנכם, אני רוצה להביא בפניכם כמה נתונים תקציביים הנו</w:t>
      </w:r>
      <w:r>
        <w:rPr>
          <w:rFonts w:hint="cs"/>
          <w:rtl/>
        </w:rPr>
        <w:t>געים לתרבות הכללית ולתרבות החרדית: בשנת 1999 עמד התקציב לתרבות הכללית על כ=336 מיליון ש"ח. לתרבות חרדית הוקצבו ב=1999 כ=83.5 מיליון ש"ח. נכון להיום, ב=2003, התקציב לתרבות כללית הוא  כ=410 מיליון, ולתרבות החרדית, שכבר לא נקראת חרדית אלא יהודית, מכיוון שצירפ</w:t>
      </w:r>
      <w:r>
        <w:rPr>
          <w:rFonts w:hint="cs"/>
          <w:rtl/>
        </w:rPr>
        <w:t xml:space="preserve">ו אליה גם את התרבות התורנית, גם את התרבות התורנית הפלורליסטית וגם את היהדות החילונית - הווי אומר, לקחו תקציבים מעבר ל=83.5 מיליון שהיו קודם, והכניסו גם תקציבים אחרים לתוך אותו סל של התרבות היהודית -  התקציב עומד היום על כ=53 מיליון. שומו שמים, בעוד התקציב </w:t>
      </w:r>
      <w:r>
        <w:rPr>
          <w:rFonts w:hint="cs"/>
          <w:rtl/>
        </w:rPr>
        <w:t>לתרבות הכללית הולך וגדל, התקציב לתרבות החרדית, המלכד בתוכו גם את התרבות התורנית, החילונית והפלורליסטית, הולך ופוחת, הולך ופוחת, הכול על חשבון אותם גופים שנתמכו על-ידי המדינה עוד מהשנים 1990-1991, ואותם גופים שנוספו ב=1992, עם ביטול הכספים הייחודיים.</w:t>
      </w:r>
    </w:p>
    <w:p w14:paraId="3FB0DDF8" w14:textId="77777777" w:rsidR="00000000" w:rsidRDefault="00E82A5C">
      <w:pPr>
        <w:pStyle w:val="a"/>
        <w:rPr>
          <w:rFonts w:hint="cs"/>
          <w:rtl/>
        </w:rPr>
      </w:pPr>
    </w:p>
    <w:p w14:paraId="7F4049C8" w14:textId="77777777" w:rsidR="00000000" w:rsidRDefault="00E82A5C">
      <w:pPr>
        <w:pStyle w:val="a"/>
        <w:rPr>
          <w:rFonts w:hint="cs"/>
          <w:rtl/>
        </w:rPr>
      </w:pPr>
      <w:r>
        <w:rPr>
          <w:rFonts w:hint="cs"/>
          <w:rtl/>
        </w:rPr>
        <w:t>אין ס</w:t>
      </w:r>
      <w:r>
        <w:rPr>
          <w:rFonts w:hint="cs"/>
          <w:rtl/>
        </w:rPr>
        <w:t>פק שהמצב היום מביא לקריסה טוטלית של הגופים שעוסקים באותה תרבות, באותה מורשת נפלאה שהחזיקה אותנו בגלות מול האויבים. זה מה שחיזק את רוחנו, זה מה שהחזיק אותנו, והיום דווקא בארץ-ישראל, דווקא במדינתו היהודית של העם היהודי, ערש התרבות היהודית - כאן מניף העם היהו</w:t>
      </w:r>
      <w:r>
        <w:rPr>
          <w:rFonts w:hint="cs"/>
          <w:rtl/>
        </w:rPr>
        <w:t xml:space="preserve">די חרב חדה. </w:t>
      </w:r>
    </w:p>
    <w:p w14:paraId="605B83ED" w14:textId="77777777" w:rsidR="00000000" w:rsidRDefault="00E82A5C">
      <w:pPr>
        <w:pStyle w:val="a"/>
        <w:rPr>
          <w:rFonts w:hint="cs"/>
          <w:rtl/>
        </w:rPr>
      </w:pPr>
    </w:p>
    <w:p w14:paraId="31E1081F" w14:textId="77777777" w:rsidR="00000000" w:rsidRDefault="00E82A5C">
      <w:pPr>
        <w:pStyle w:val="a"/>
        <w:rPr>
          <w:rFonts w:hint="cs"/>
          <w:rtl/>
        </w:rPr>
      </w:pPr>
      <w:r>
        <w:rPr>
          <w:rFonts w:hint="cs"/>
          <w:rtl/>
        </w:rPr>
        <w:t xml:space="preserve">אני שואל אתכם, חברי הכנסת: עד מתי יוכל ציבור שלם לספוג קיצוצים הן בצד הגשמי של קצבאות הילדים ועוד גזירות קשות ורעות, וגם בצד הרוחני, כאשר הממשלה משיתה חדשות לבקרים גזירות וקיצוצים על כל מה שריח יהדות נודף ממנו? מדוע הציבור הכללי זכאי לאירועי </w:t>
      </w:r>
      <w:r>
        <w:rPr>
          <w:rFonts w:hint="cs"/>
          <w:rtl/>
        </w:rPr>
        <w:t>תרבות מסובסדים ולפעילויות חברתיות ותרבותיות על חשבון משלם המסים, לרבות הציבור החרדי, ואילו זה המתגורר בבני-ברק, בירושלים, בנתיבות, בקריית-שמונה או בטבריה, מופלה בצורה כה אכזרית? מדוע הזכות היסודית לשוויון כפי שהיא באה לידי ביטוי בחוקי-היסוד של מדינת ישראל,</w:t>
      </w:r>
      <w:r>
        <w:rPr>
          <w:rFonts w:hint="cs"/>
          <w:rtl/>
        </w:rPr>
        <w:t xml:space="preserve"> נעצרת כאשר היא מגיעה לאותו אזרח חרדי?</w:t>
      </w:r>
    </w:p>
    <w:p w14:paraId="21014BC1" w14:textId="77777777" w:rsidR="00000000" w:rsidRDefault="00E82A5C">
      <w:pPr>
        <w:pStyle w:val="a"/>
        <w:rPr>
          <w:rFonts w:hint="cs"/>
          <w:rtl/>
        </w:rPr>
      </w:pPr>
    </w:p>
    <w:p w14:paraId="49C3F152" w14:textId="77777777" w:rsidR="00000000" w:rsidRDefault="00E82A5C">
      <w:pPr>
        <w:pStyle w:val="a"/>
        <w:rPr>
          <w:rFonts w:hint="cs"/>
          <w:rtl/>
        </w:rPr>
      </w:pPr>
      <w:r>
        <w:rPr>
          <w:rFonts w:hint="cs"/>
          <w:rtl/>
        </w:rPr>
        <w:t>רבותי חברי הכנסת, כבר אמרו רבים וגדולים לפני: עם ללא עבר הוא עם ללא עתיד. עם המתכחש לעברו, עם המרים יד על עברו, רגלו מבעטת בו כאילו היה כלי משחק. אין לו עתיד ואין עתיד לתרבות החדשה שהוא מאמץ אל חיקו.</w:t>
      </w:r>
    </w:p>
    <w:p w14:paraId="7D0DB831" w14:textId="77777777" w:rsidR="00000000" w:rsidRDefault="00E82A5C">
      <w:pPr>
        <w:pStyle w:val="a"/>
        <w:rPr>
          <w:rFonts w:hint="cs"/>
          <w:rtl/>
        </w:rPr>
      </w:pPr>
    </w:p>
    <w:p w14:paraId="1260351A" w14:textId="77777777" w:rsidR="00000000" w:rsidRDefault="00E82A5C">
      <w:pPr>
        <w:pStyle w:val="a"/>
        <w:rPr>
          <w:rFonts w:hint="cs"/>
          <w:rtl/>
        </w:rPr>
      </w:pPr>
      <w:r>
        <w:rPr>
          <w:rFonts w:hint="cs"/>
          <w:rtl/>
        </w:rPr>
        <w:t>אני קורא לממשלה</w:t>
      </w:r>
      <w:r>
        <w:rPr>
          <w:rFonts w:hint="cs"/>
          <w:rtl/>
        </w:rPr>
        <w:t>: הרפו ידיכם מכבשת הרש. גם כך ארגוני התרבות החרדיים הצטמקו לבלי הכר, בעוד ציבור המשתמשים בשירותים אלה הולך וגדל. אני בטוח שקריסת ארגוני התרבות החרדיים תהווה פגיעה לא רק  בהם, אלא בתרבותו של העם בישראל, שלא לדבר על מתן אפשרות לאזרח לצרוך את התרבות שבה הוא ח</w:t>
      </w:r>
      <w:r>
        <w:rPr>
          <w:rFonts w:hint="cs"/>
          <w:rtl/>
        </w:rPr>
        <w:t>פץ.</w:t>
      </w:r>
    </w:p>
    <w:p w14:paraId="0FE1DF52" w14:textId="77777777" w:rsidR="00000000" w:rsidRDefault="00E82A5C">
      <w:pPr>
        <w:pStyle w:val="a"/>
        <w:rPr>
          <w:rFonts w:hint="cs"/>
          <w:rtl/>
        </w:rPr>
      </w:pPr>
    </w:p>
    <w:p w14:paraId="6740FB18" w14:textId="77777777" w:rsidR="00000000" w:rsidRDefault="00E82A5C">
      <w:pPr>
        <w:pStyle w:val="a"/>
        <w:rPr>
          <w:rFonts w:hint="cs"/>
          <w:rtl/>
        </w:rPr>
      </w:pPr>
      <w:r>
        <w:rPr>
          <w:rFonts w:hint="cs"/>
          <w:rtl/>
        </w:rPr>
        <w:t>על כן, אדוני היושב-ראש, אני מבקש לקיים במליאה דיון מעמיק בנושא שהוא בנפשנו. תודה.</w:t>
      </w:r>
    </w:p>
    <w:p w14:paraId="42EDAB4C" w14:textId="77777777" w:rsidR="00000000" w:rsidRDefault="00E82A5C">
      <w:pPr>
        <w:pStyle w:val="a"/>
        <w:ind w:firstLine="0"/>
        <w:rPr>
          <w:rFonts w:hint="cs"/>
          <w:rtl/>
        </w:rPr>
      </w:pPr>
    </w:p>
    <w:p w14:paraId="32D16BCF" w14:textId="77777777" w:rsidR="00000000" w:rsidRDefault="00E82A5C">
      <w:pPr>
        <w:pStyle w:val="ad"/>
        <w:rPr>
          <w:rtl/>
        </w:rPr>
      </w:pPr>
      <w:r>
        <w:rPr>
          <w:rtl/>
        </w:rPr>
        <w:t>היו"ר מוחמד ברכה:</w:t>
      </w:r>
    </w:p>
    <w:p w14:paraId="2721BEF0" w14:textId="77777777" w:rsidR="00000000" w:rsidRDefault="00E82A5C">
      <w:pPr>
        <w:pStyle w:val="a"/>
        <w:rPr>
          <w:rtl/>
        </w:rPr>
      </w:pPr>
    </w:p>
    <w:p w14:paraId="54A6D5C0" w14:textId="77777777" w:rsidR="00000000" w:rsidRDefault="00E82A5C">
      <w:pPr>
        <w:pStyle w:val="a"/>
        <w:rPr>
          <w:rFonts w:hint="cs"/>
          <w:rtl/>
        </w:rPr>
      </w:pPr>
      <w:r>
        <w:rPr>
          <w:rFonts w:hint="cs"/>
          <w:rtl/>
        </w:rPr>
        <w:t>תודה, חבר הכנסת נהרי. שרת החינוך אינה נמצאת, ולא תוכל לענות מטבע הדברים. נשמע הצעה אחרת של חבר הכנסת יהלום. בבקשה, אדוני, במשך דקה.</w:t>
      </w:r>
    </w:p>
    <w:p w14:paraId="1F631B6A" w14:textId="77777777" w:rsidR="00000000" w:rsidRDefault="00E82A5C">
      <w:pPr>
        <w:pStyle w:val="Speaker"/>
        <w:rPr>
          <w:rFonts w:hint="cs"/>
          <w:rtl/>
        </w:rPr>
      </w:pPr>
      <w:bookmarkStart w:id="250" w:name="FS000000524T14_05_2003_16_40_45"/>
      <w:bookmarkEnd w:id="250"/>
    </w:p>
    <w:p w14:paraId="381F843B" w14:textId="77777777" w:rsidR="00000000" w:rsidRDefault="00E82A5C">
      <w:pPr>
        <w:pStyle w:val="Speaker"/>
        <w:rPr>
          <w:rtl/>
        </w:rPr>
      </w:pPr>
      <w:r>
        <w:rPr>
          <w:rFonts w:hint="eastAsia"/>
          <w:rtl/>
        </w:rPr>
        <w:t>שאול</w:t>
      </w:r>
      <w:r>
        <w:rPr>
          <w:rtl/>
        </w:rPr>
        <w:t xml:space="preserve"> יהלום (מפד"</w:t>
      </w:r>
      <w:r>
        <w:rPr>
          <w:rtl/>
        </w:rPr>
        <w:t>ל):</w:t>
      </w:r>
    </w:p>
    <w:p w14:paraId="2C20934B" w14:textId="77777777" w:rsidR="00000000" w:rsidRDefault="00E82A5C">
      <w:pPr>
        <w:pStyle w:val="a"/>
        <w:rPr>
          <w:rFonts w:hint="cs"/>
          <w:rtl/>
        </w:rPr>
      </w:pPr>
    </w:p>
    <w:p w14:paraId="78BF5F23" w14:textId="77777777" w:rsidR="00000000" w:rsidRDefault="00E82A5C">
      <w:pPr>
        <w:pStyle w:val="a"/>
        <w:rPr>
          <w:rFonts w:hint="cs"/>
          <w:rtl/>
        </w:rPr>
      </w:pPr>
      <w:r>
        <w:rPr>
          <w:rFonts w:hint="cs"/>
          <w:rtl/>
        </w:rPr>
        <w:t xml:space="preserve">אדוני היושב-ראש, לעצם ההצעה של חבר הכנסת נהרי, שיש בה הרבה מן הכאב ומן האמת, אני מציע שהנושא יידון בוועדת החינוך של הכנסת. </w:t>
      </w:r>
    </w:p>
    <w:p w14:paraId="60B1B913" w14:textId="77777777" w:rsidR="00000000" w:rsidRDefault="00E82A5C">
      <w:pPr>
        <w:pStyle w:val="a"/>
        <w:rPr>
          <w:rFonts w:hint="cs"/>
          <w:rtl/>
        </w:rPr>
      </w:pPr>
    </w:p>
    <w:p w14:paraId="1D15F561" w14:textId="77777777" w:rsidR="00000000" w:rsidRDefault="00E82A5C">
      <w:pPr>
        <w:pStyle w:val="a"/>
        <w:rPr>
          <w:rFonts w:hint="cs"/>
          <w:rtl/>
        </w:rPr>
      </w:pPr>
      <w:r>
        <w:rPr>
          <w:rFonts w:hint="cs"/>
          <w:rtl/>
        </w:rPr>
        <w:t>אני רק רוצה להעיר, חבר הכנסת נהרי, בקדנציה הקודמת שימשת כסגן שרת החינוך, ואתה זוכר שהתווכחנו רבות על הקריטריונים. אמרנו לך שיש</w:t>
      </w:r>
      <w:r>
        <w:rPr>
          <w:rFonts w:hint="cs"/>
          <w:rtl/>
        </w:rPr>
        <w:t xml:space="preserve"> תרבות חרדית, כבודה במקומו מונח וצריך לעזור לה, ולכן אני מציע להעביר את הנושא לוועדה, ויש תרבות ציונית-דתית. באנו אליך ואמרנו, בוא נקבע קריטריונים שוויוניים וצודקים, ואתה החזקת בתפקידך כסגן  ובכוח שהיה לך, ועמדת בכל תוקף ובעיקשות רבה על שלך. ללמדך, כפי שאת</w:t>
      </w:r>
      <w:r>
        <w:rPr>
          <w:rFonts w:hint="cs"/>
          <w:rtl/>
        </w:rPr>
        <w:t>ה יודע, כי על-פי הקריטריונים האלה קורסים גם מוסדות הציונות הדתית, כמו המרכז לחינוך דתי. אין לי זמן לפרט בדקה. גם בשעה שיש שתי מפלגות, אחת חרדית והשנייה דתית-ציונית, צריך לעשות הכול בהבנה, ולא לומר שאם אני מחזיק היום במשרה שבה אני יכול להקטין את כוחה של מפל</w:t>
      </w:r>
      <w:r>
        <w:rPr>
          <w:rFonts w:hint="cs"/>
          <w:rtl/>
        </w:rPr>
        <w:t>גה אחרת, אפגע בארגון התרבות שלה. הנה הגיעו ימים שבהם אתה זועק כלפי התרבות החילונית. תודה.</w:t>
      </w:r>
    </w:p>
    <w:p w14:paraId="6E735E28" w14:textId="77777777" w:rsidR="00000000" w:rsidRDefault="00E82A5C">
      <w:pPr>
        <w:pStyle w:val="a"/>
        <w:ind w:firstLine="0"/>
        <w:rPr>
          <w:rFonts w:hint="cs"/>
          <w:rtl/>
        </w:rPr>
      </w:pPr>
    </w:p>
    <w:p w14:paraId="5AF00F27" w14:textId="77777777" w:rsidR="00000000" w:rsidRDefault="00E82A5C">
      <w:pPr>
        <w:pStyle w:val="ad"/>
        <w:rPr>
          <w:rtl/>
        </w:rPr>
      </w:pPr>
      <w:r>
        <w:rPr>
          <w:rFonts w:hint="eastAsia"/>
          <w:rtl/>
        </w:rPr>
        <w:t>היו</w:t>
      </w:r>
      <w:r>
        <w:rPr>
          <w:rtl/>
        </w:rPr>
        <w:t>"ר מוחמד ברכה:</w:t>
      </w:r>
    </w:p>
    <w:p w14:paraId="4682374A" w14:textId="77777777" w:rsidR="00000000" w:rsidRDefault="00E82A5C">
      <w:pPr>
        <w:pStyle w:val="a"/>
        <w:rPr>
          <w:rFonts w:hint="cs"/>
          <w:rtl/>
        </w:rPr>
      </w:pPr>
    </w:p>
    <w:p w14:paraId="0C8FEFD9" w14:textId="77777777" w:rsidR="00000000" w:rsidRDefault="00E82A5C">
      <w:pPr>
        <w:pStyle w:val="a"/>
        <w:rPr>
          <w:rFonts w:hint="cs"/>
          <w:rtl/>
        </w:rPr>
      </w:pPr>
      <w:r>
        <w:rPr>
          <w:rFonts w:hint="cs"/>
          <w:rtl/>
        </w:rPr>
        <w:t xml:space="preserve">תודה. אדוני, אני חושב שאנחנו נעבור להצבעה ואז אתה תמשיך ללבן את הדברים או במליאה או בוועדה. </w:t>
      </w:r>
    </w:p>
    <w:p w14:paraId="08F102C5" w14:textId="77777777" w:rsidR="00000000" w:rsidRDefault="00E82A5C">
      <w:pPr>
        <w:pStyle w:val="a"/>
        <w:rPr>
          <w:rFonts w:hint="cs"/>
          <w:rtl/>
        </w:rPr>
      </w:pPr>
    </w:p>
    <w:p w14:paraId="2103F61E" w14:textId="77777777" w:rsidR="00000000" w:rsidRDefault="00E82A5C">
      <w:pPr>
        <w:pStyle w:val="a"/>
        <w:rPr>
          <w:rFonts w:hint="cs"/>
          <w:rtl/>
        </w:rPr>
      </w:pPr>
      <w:r>
        <w:rPr>
          <w:rFonts w:hint="cs"/>
          <w:rtl/>
        </w:rPr>
        <w:t>אתה הצעת מליאה, חבר הכנסת יהלום מציע ועדה. אתה מסכים</w:t>
      </w:r>
      <w:r>
        <w:rPr>
          <w:rFonts w:hint="cs"/>
          <w:rtl/>
        </w:rPr>
        <w:t xml:space="preserve"> לוועדה?</w:t>
      </w:r>
    </w:p>
    <w:p w14:paraId="3005995E" w14:textId="77777777" w:rsidR="00000000" w:rsidRDefault="00E82A5C">
      <w:pPr>
        <w:pStyle w:val="ac"/>
        <w:rPr>
          <w:rtl/>
        </w:rPr>
      </w:pPr>
      <w:r>
        <w:rPr>
          <w:rtl/>
        </w:rPr>
        <w:br/>
        <w:t>משולם נהרי (ש"ס):</w:t>
      </w:r>
    </w:p>
    <w:p w14:paraId="61D97507" w14:textId="77777777" w:rsidR="00000000" w:rsidRDefault="00E82A5C">
      <w:pPr>
        <w:pStyle w:val="a"/>
        <w:rPr>
          <w:rtl/>
        </w:rPr>
      </w:pPr>
    </w:p>
    <w:p w14:paraId="6E6B6B20" w14:textId="77777777" w:rsidR="00000000" w:rsidRDefault="00E82A5C">
      <w:pPr>
        <w:pStyle w:val="a"/>
        <w:rPr>
          <w:rFonts w:hint="cs"/>
          <w:rtl/>
        </w:rPr>
      </w:pPr>
      <w:r>
        <w:rPr>
          <w:rFonts w:hint="cs"/>
          <w:rtl/>
        </w:rPr>
        <w:t>מסכים.</w:t>
      </w:r>
    </w:p>
    <w:p w14:paraId="29F9A5CF" w14:textId="77777777" w:rsidR="00000000" w:rsidRDefault="00E82A5C">
      <w:pPr>
        <w:pStyle w:val="ad"/>
        <w:rPr>
          <w:rtl/>
        </w:rPr>
      </w:pPr>
      <w:r>
        <w:rPr>
          <w:rtl/>
        </w:rPr>
        <w:br/>
        <w:t>היו"ר מוחמד ברכה:</w:t>
      </w:r>
    </w:p>
    <w:p w14:paraId="695AC15A" w14:textId="77777777" w:rsidR="00000000" w:rsidRDefault="00E82A5C">
      <w:pPr>
        <w:pStyle w:val="a"/>
        <w:rPr>
          <w:rtl/>
        </w:rPr>
      </w:pPr>
    </w:p>
    <w:p w14:paraId="59B87AA7" w14:textId="77777777" w:rsidR="00000000" w:rsidRDefault="00E82A5C">
      <w:pPr>
        <w:pStyle w:val="a"/>
        <w:rPr>
          <w:rFonts w:hint="cs"/>
          <w:rtl/>
        </w:rPr>
      </w:pPr>
      <w:r>
        <w:rPr>
          <w:rFonts w:hint="cs"/>
          <w:rtl/>
        </w:rPr>
        <w:t>אנחנו מצביעים, רבותי. בעד - ועדה,  נגד - הסרה. בבקשה.</w:t>
      </w:r>
    </w:p>
    <w:p w14:paraId="15463429" w14:textId="77777777" w:rsidR="00000000" w:rsidRDefault="00E82A5C">
      <w:pPr>
        <w:pStyle w:val="a7"/>
        <w:bidi/>
        <w:rPr>
          <w:rFonts w:hint="cs"/>
          <w:rtl/>
        </w:rPr>
      </w:pPr>
      <w:r>
        <w:rPr>
          <w:rtl/>
        </w:rPr>
        <w:br/>
      </w:r>
      <w:r>
        <w:rPr>
          <w:rFonts w:hint="cs"/>
          <w:rtl/>
        </w:rPr>
        <w:t>הצבעה מס' 23</w:t>
      </w:r>
    </w:p>
    <w:p w14:paraId="414BB40E" w14:textId="77777777" w:rsidR="00000000" w:rsidRDefault="00E82A5C">
      <w:pPr>
        <w:pStyle w:val="a"/>
        <w:jc w:val="center"/>
        <w:rPr>
          <w:rFonts w:hint="cs"/>
          <w:b/>
          <w:bCs/>
          <w:rtl/>
        </w:rPr>
      </w:pPr>
    </w:p>
    <w:p w14:paraId="1047488B" w14:textId="77777777" w:rsidR="00000000" w:rsidRDefault="00E82A5C">
      <w:pPr>
        <w:pStyle w:val="a8"/>
        <w:bidi/>
        <w:rPr>
          <w:rFonts w:hint="cs"/>
          <w:rtl/>
        </w:rPr>
      </w:pPr>
      <w:r>
        <w:rPr>
          <w:rFonts w:hint="cs"/>
          <w:rtl/>
        </w:rPr>
        <w:t>בעד ההצעה להעביר את הנושא לוועדה - 10</w:t>
      </w:r>
    </w:p>
    <w:p w14:paraId="19B6AC9A" w14:textId="77777777" w:rsidR="00000000" w:rsidRDefault="00E82A5C">
      <w:pPr>
        <w:pStyle w:val="a8"/>
        <w:bidi/>
        <w:rPr>
          <w:rFonts w:hint="cs"/>
          <w:rtl/>
        </w:rPr>
      </w:pPr>
      <w:r>
        <w:rPr>
          <w:rFonts w:hint="cs"/>
          <w:rtl/>
        </w:rPr>
        <w:t>נגד - אין</w:t>
      </w:r>
    </w:p>
    <w:p w14:paraId="10085AF4" w14:textId="77777777" w:rsidR="00000000" w:rsidRDefault="00E82A5C">
      <w:pPr>
        <w:pStyle w:val="a8"/>
        <w:bidi/>
        <w:rPr>
          <w:rFonts w:hint="cs"/>
          <w:rtl/>
        </w:rPr>
      </w:pPr>
      <w:r>
        <w:rPr>
          <w:rFonts w:hint="cs"/>
          <w:rtl/>
        </w:rPr>
        <w:t>נמנעים - אין</w:t>
      </w:r>
    </w:p>
    <w:p w14:paraId="2B95EF4D" w14:textId="77777777" w:rsidR="00000000" w:rsidRDefault="00E82A5C">
      <w:pPr>
        <w:pStyle w:val="a9"/>
        <w:bidi/>
        <w:rPr>
          <w:rFonts w:hint="cs"/>
          <w:rtl/>
        </w:rPr>
      </w:pPr>
      <w:r>
        <w:rPr>
          <w:rFonts w:hint="cs"/>
          <w:rtl/>
        </w:rPr>
        <w:t>ההצעה להעביר את הנושא לוועדת החינוך והתרבות נתקבלה.</w:t>
      </w:r>
    </w:p>
    <w:p w14:paraId="320A1A57" w14:textId="77777777" w:rsidR="00000000" w:rsidRDefault="00E82A5C">
      <w:pPr>
        <w:pStyle w:val="a"/>
        <w:rPr>
          <w:rFonts w:hint="cs"/>
          <w:rtl/>
        </w:rPr>
      </w:pPr>
    </w:p>
    <w:p w14:paraId="48A14C61" w14:textId="77777777" w:rsidR="00000000" w:rsidRDefault="00E82A5C">
      <w:pPr>
        <w:pStyle w:val="ad"/>
        <w:rPr>
          <w:rFonts w:hint="cs"/>
          <w:rtl/>
        </w:rPr>
      </w:pPr>
      <w:r>
        <w:rPr>
          <w:rtl/>
        </w:rPr>
        <w:t>היו"ר מוחמד ברכה:</w:t>
      </w:r>
    </w:p>
    <w:p w14:paraId="6EFBF7BB" w14:textId="77777777" w:rsidR="00000000" w:rsidRDefault="00E82A5C">
      <w:pPr>
        <w:pStyle w:val="a"/>
        <w:rPr>
          <w:rFonts w:hint="cs"/>
          <w:rtl/>
        </w:rPr>
      </w:pPr>
    </w:p>
    <w:p w14:paraId="535BC09C" w14:textId="77777777" w:rsidR="00000000" w:rsidRDefault="00E82A5C">
      <w:pPr>
        <w:pStyle w:val="a"/>
        <w:rPr>
          <w:rFonts w:hint="cs"/>
          <w:rtl/>
        </w:rPr>
      </w:pPr>
      <w:r>
        <w:rPr>
          <w:rFonts w:hint="cs"/>
          <w:rtl/>
        </w:rPr>
        <w:t>רבותי, ברוב של עשרה תומכים, אפס מתנגדים ואפס נמנעים, הנושא עובר לוועדה. איזו ועדה, אדוני חבר הכנסת המציע?</w:t>
      </w:r>
    </w:p>
    <w:p w14:paraId="01F90E4C" w14:textId="77777777" w:rsidR="00000000" w:rsidRDefault="00E82A5C">
      <w:pPr>
        <w:pStyle w:val="ac"/>
        <w:rPr>
          <w:rtl/>
        </w:rPr>
      </w:pPr>
      <w:r>
        <w:rPr>
          <w:rtl/>
        </w:rPr>
        <w:br/>
        <w:t>משולם נהרי (ש"ס):</w:t>
      </w:r>
    </w:p>
    <w:p w14:paraId="4AA6231F" w14:textId="77777777" w:rsidR="00000000" w:rsidRDefault="00E82A5C">
      <w:pPr>
        <w:pStyle w:val="a"/>
        <w:rPr>
          <w:rtl/>
        </w:rPr>
      </w:pPr>
    </w:p>
    <w:p w14:paraId="629E27DD" w14:textId="77777777" w:rsidR="00000000" w:rsidRDefault="00E82A5C">
      <w:pPr>
        <w:pStyle w:val="a"/>
        <w:rPr>
          <w:rFonts w:hint="cs"/>
          <w:rtl/>
        </w:rPr>
      </w:pPr>
      <w:r>
        <w:rPr>
          <w:rFonts w:hint="cs"/>
          <w:rtl/>
        </w:rPr>
        <w:t>ועדת החינוך והתרבות.</w:t>
      </w:r>
    </w:p>
    <w:p w14:paraId="686C44B1" w14:textId="77777777" w:rsidR="00000000" w:rsidRDefault="00E82A5C">
      <w:pPr>
        <w:pStyle w:val="ad"/>
        <w:rPr>
          <w:rtl/>
        </w:rPr>
      </w:pPr>
      <w:r>
        <w:rPr>
          <w:rtl/>
        </w:rPr>
        <w:br/>
        <w:t>היו"ר מוחמד ברכה:</w:t>
      </w:r>
    </w:p>
    <w:p w14:paraId="1C941A5D" w14:textId="77777777" w:rsidR="00000000" w:rsidRDefault="00E82A5C">
      <w:pPr>
        <w:pStyle w:val="a"/>
        <w:rPr>
          <w:rtl/>
        </w:rPr>
      </w:pPr>
    </w:p>
    <w:p w14:paraId="78C41003" w14:textId="77777777" w:rsidR="00000000" w:rsidRDefault="00E82A5C">
      <w:pPr>
        <w:pStyle w:val="a"/>
        <w:rPr>
          <w:rFonts w:hint="cs"/>
          <w:rtl/>
        </w:rPr>
      </w:pPr>
      <w:r>
        <w:rPr>
          <w:rFonts w:hint="cs"/>
          <w:rtl/>
        </w:rPr>
        <w:t>ועדת החינוך והתרבות. תודה רבה.</w:t>
      </w:r>
    </w:p>
    <w:p w14:paraId="14A74611" w14:textId="77777777" w:rsidR="00000000" w:rsidRDefault="00E82A5C">
      <w:pPr>
        <w:pStyle w:val="a"/>
        <w:rPr>
          <w:rtl/>
        </w:rPr>
      </w:pPr>
      <w:r>
        <w:rPr>
          <w:rtl/>
        </w:rPr>
        <w:br/>
      </w:r>
    </w:p>
    <w:p w14:paraId="7037C121" w14:textId="77777777" w:rsidR="00000000" w:rsidRDefault="00E82A5C">
      <w:pPr>
        <w:pStyle w:val="SubjectSub"/>
        <w:rPr>
          <w:rtl/>
        </w:rPr>
      </w:pPr>
    </w:p>
    <w:p w14:paraId="25F90FB8" w14:textId="77777777" w:rsidR="00000000" w:rsidRDefault="00E82A5C">
      <w:pPr>
        <w:pStyle w:val="SubjectSub"/>
        <w:rPr>
          <w:rFonts w:hint="cs"/>
          <w:rtl/>
        </w:rPr>
      </w:pPr>
      <w:r>
        <w:rPr>
          <w:rFonts w:hint="cs"/>
          <w:rtl/>
        </w:rPr>
        <w:t>הצעות לסדר-היום</w:t>
      </w:r>
    </w:p>
    <w:p w14:paraId="5EDCBBB7" w14:textId="77777777" w:rsidR="00000000" w:rsidRDefault="00E82A5C">
      <w:pPr>
        <w:pStyle w:val="SubjectSub"/>
        <w:rPr>
          <w:rFonts w:hint="cs"/>
          <w:rtl/>
        </w:rPr>
      </w:pPr>
      <w:r>
        <w:rPr>
          <w:rFonts w:hint="cs"/>
          <w:rtl/>
        </w:rPr>
        <w:t>הכוונה לסגור את רדיו רק"ע  - רשת קליט</w:t>
      </w:r>
      <w:r>
        <w:rPr>
          <w:rFonts w:hint="cs"/>
          <w:rtl/>
        </w:rPr>
        <w:t>ת עלייה</w:t>
      </w:r>
    </w:p>
    <w:p w14:paraId="551A4C52" w14:textId="77777777" w:rsidR="00000000" w:rsidRDefault="00E82A5C">
      <w:pPr>
        <w:pStyle w:val="ad"/>
        <w:rPr>
          <w:rtl/>
        </w:rPr>
      </w:pPr>
      <w:r>
        <w:rPr>
          <w:rFonts w:hint="cs"/>
          <w:rtl/>
        </w:rPr>
        <w:br/>
      </w:r>
      <w:r>
        <w:rPr>
          <w:rFonts w:hint="eastAsia"/>
          <w:rtl/>
        </w:rPr>
        <w:t>היו</w:t>
      </w:r>
      <w:r>
        <w:rPr>
          <w:rtl/>
        </w:rPr>
        <w:t>"ר מוחמד ברכה:</w:t>
      </w:r>
    </w:p>
    <w:p w14:paraId="6CEED4C1" w14:textId="77777777" w:rsidR="00000000" w:rsidRDefault="00E82A5C">
      <w:pPr>
        <w:pStyle w:val="a"/>
        <w:rPr>
          <w:rtl/>
        </w:rPr>
      </w:pPr>
    </w:p>
    <w:p w14:paraId="2164F0B1" w14:textId="77777777" w:rsidR="00000000" w:rsidRDefault="00E82A5C">
      <w:pPr>
        <w:pStyle w:val="a"/>
        <w:rPr>
          <w:rFonts w:hint="cs"/>
          <w:rtl/>
        </w:rPr>
      </w:pPr>
      <w:r>
        <w:rPr>
          <w:rFonts w:hint="cs"/>
          <w:rtl/>
        </w:rPr>
        <w:t>אנחנו עוברים לנושא הבא, הצעות לסדר-היום מס' 333, 339, 360 ו=369: הכוונה לסגור את רדיו רק"ע - רשת קליטת עלייה. ראשון המציעים, חבר הכנסת רומן ברונפמן - בבקשה, אדוני. אחריו - חברת הכנסת מרינה סולודקין.</w:t>
      </w:r>
    </w:p>
    <w:p w14:paraId="38728474" w14:textId="77777777" w:rsidR="00000000" w:rsidRDefault="00E82A5C">
      <w:pPr>
        <w:pStyle w:val="Speaker"/>
        <w:rPr>
          <w:rFonts w:hint="cs"/>
          <w:rtl/>
        </w:rPr>
      </w:pPr>
      <w:r>
        <w:rPr>
          <w:rtl/>
        </w:rPr>
        <w:br/>
      </w:r>
      <w:bookmarkStart w:id="251" w:name="FS000000552T14_05_2003_15_56_58"/>
      <w:bookmarkEnd w:id="251"/>
      <w:r>
        <w:rPr>
          <w:rtl/>
        </w:rPr>
        <w:t>רומן ברונפמן (מרצ):</w:t>
      </w:r>
    </w:p>
    <w:p w14:paraId="1C501AED" w14:textId="77777777" w:rsidR="00000000" w:rsidRDefault="00E82A5C">
      <w:pPr>
        <w:pStyle w:val="a"/>
        <w:rPr>
          <w:rFonts w:hint="cs"/>
          <w:rtl/>
        </w:rPr>
      </w:pPr>
    </w:p>
    <w:p w14:paraId="4825C632" w14:textId="77777777" w:rsidR="00000000" w:rsidRDefault="00E82A5C">
      <w:pPr>
        <w:pStyle w:val="a"/>
        <w:rPr>
          <w:rFonts w:hint="cs"/>
          <w:rtl/>
        </w:rPr>
      </w:pPr>
      <w:r>
        <w:rPr>
          <w:rFonts w:hint="cs"/>
          <w:rtl/>
        </w:rPr>
        <w:t>אדוני ה</w:t>
      </w:r>
      <w:r>
        <w:rPr>
          <w:rFonts w:hint="cs"/>
          <w:rtl/>
        </w:rPr>
        <w:t xml:space="preserve">יושב-ראש, חברות וחברי הכנסת, מאז סוף 1989 ועד היום עלו לישראל קצת יותר ממיליון  ו=100,000 עולים, 89% מהם מחבר המדינות, מה שהיה עד 1989 ברית-המועצות; קצת פחות מ=12% מאתיופיה, וכל השאר מהעולם כולו, וכל זה, אדוני היושב-ראש, מתוקף חוק השבות. </w:t>
      </w:r>
    </w:p>
    <w:p w14:paraId="6C314CAB" w14:textId="77777777" w:rsidR="00000000" w:rsidRDefault="00E82A5C">
      <w:pPr>
        <w:pStyle w:val="a"/>
        <w:rPr>
          <w:rFonts w:hint="cs"/>
          <w:rtl/>
        </w:rPr>
      </w:pPr>
    </w:p>
    <w:p w14:paraId="3A573A87" w14:textId="77777777" w:rsidR="00000000" w:rsidRDefault="00E82A5C">
      <w:pPr>
        <w:pStyle w:val="a"/>
        <w:rPr>
          <w:rFonts w:hint="cs"/>
          <w:rtl/>
        </w:rPr>
      </w:pPr>
      <w:r>
        <w:rPr>
          <w:rFonts w:hint="cs"/>
          <w:rtl/>
        </w:rPr>
        <w:t>עם העלייה הגדולה</w:t>
      </w:r>
      <w:r>
        <w:rPr>
          <w:rFonts w:hint="cs"/>
          <w:rtl/>
        </w:rPr>
        <w:t>, הוקמה בתחילת שנות ה=90 תחנה - קודם כרצועת שידור בת שעתיים, אחר כך כרצועת שידור של שלוש וארבע שעות, ואחר כך כתחנה מלאה, שמשדרת כמעט רצוף, עשר שעות  בשפה הרוסית ואחרי זה קצת באמהרית. התחנה נקראת רשת קליטת עלייה, ובקיצור ובתמצית רדיו רק"ע, רדיו שצבר בעשור ה</w:t>
      </w:r>
      <w:r>
        <w:rPr>
          <w:rFonts w:hint="cs"/>
          <w:rtl/>
        </w:rPr>
        <w:t xml:space="preserve">אחרון מוניטין של רדיו מקצועי, רדיו שפותח את הדלת לרבבות עולים לחברה ולהוויה הישראלית, רדיו שבסופו של דבר משמש להם כמעט מקור יחיד לאינפורמציה על המתרחש בעולם ובארצנו הקטנטונת. </w:t>
      </w:r>
    </w:p>
    <w:p w14:paraId="3F6D1101" w14:textId="77777777" w:rsidR="00000000" w:rsidRDefault="00E82A5C">
      <w:pPr>
        <w:pStyle w:val="a"/>
        <w:rPr>
          <w:rFonts w:hint="cs"/>
          <w:rtl/>
        </w:rPr>
      </w:pPr>
    </w:p>
    <w:p w14:paraId="56322389" w14:textId="77777777" w:rsidR="00000000" w:rsidRDefault="00E82A5C">
      <w:pPr>
        <w:pStyle w:val="a"/>
        <w:rPr>
          <w:rFonts w:hint="cs"/>
          <w:rtl/>
        </w:rPr>
      </w:pPr>
      <w:r>
        <w:rPr>
          <w:rFonts w:hint="cs"/>
          <w:rtl/>
        </w:rPr>
        <w:t xml:space="preserve">והנה, אנחנו מעיינים בתוכנית הכלכלית החדשה - וחבל ששום נציג ממשלה לא נמצא באולם </w:t>
      </w:r>
      <w:r>
        <w:rPr>
          <w:rFonts w:hint="cs"/>
          <w:rtl/>
        </w:rPr>
        <w:t xml:space="preserve">- אבל ככה הממשלה - - </w:t>
      </w:r>
    </w:p>
    <w:p w14:paraId="5C8A263E" w14:textId="77777777" w:rsidR="00000000" w:rsidRDefault="00E82A5C">
      <w:pPr>
        <w:pStyle w:val="ad"/>
        <w:rPr>
          <w:rtl/>
        </w:rPr>
      </w:pPr>
      <w:r>
        <w:rPr>
          <w:rtl/>
        </w:rPr>
        <w:br/>
        <w:t>היו"ר מוחמד ברכה:</w:t>
      </w:r>
    </w:p>
    <w:p w14:paraId="3AEA12CF" w14:textId="77777777" w:rsidR="00000000" w:rsidRDefault="00E82A5C">
      <w:pPr>
        <w:pStyle w:val="a"/>
        <w:rPr>
          <w:rtl/>
        </w:rPr>
      </w:pPr>
    </w:p>
    <w:p w14:paraId="40E05376" w14:textId="77777777" w:rsidR="00000000" w:rsidRDefault="00E82A5C">
      <w:pPr>
        <w:pStyle w:val="a"/>
        <w:rPr>
          <w:rFonts w:hint="cs"/>
          <w:rtl/>
        </w:rPr>
      </w:pPr>
      <w:r>
        <w:rPr>
          <w:rFonts w:hint="cs"/>
          <w:rtl/>
        </w:rPr>
        <w:t>סגן השר נמצא שם - מיכאל רצון.</w:t>
      </w:r>
    </w:p>
    <w:p w14:paraId="78EE9B8C" w14:textId="77777777" w:rsidR="00000000" w:rsidRDefault="00E82A5C">
      <w:pPr>
        <w:pStyle w:val="SpeakerCon"/>
        <w:rPr>
          <w:rtl/>
        </w:rPr>
      </w:pPr>
      <w:r>
        <w:rPr>
          <w:rtl/>
        </w:rPr>
        <w:br/>
      </w:r>
      <w:bookmarkStart w:id="252" w:name="FS000000552T14_05_2003_16_01_32C"/>
      <w:bookmarkEnd w:id="252"/>
      <w:r>
        <w:rPr>
          <w:rtl/>
        </w:rPr>
        <w:t>רומן ברונפמן (מרצ):</w:t>
      </w:r>
    </w:p>
    <w:p w14:paraId="74D24736" w14:textId="77777777" w:rsidR="00000000" w:rsidRDefault="00E82A5C">
      <w:pPr>
        <w:pStyle w:val="a"/>
        <w:rPr>
          <w:rtl/>
        </w:rPr>
      </w:pPr>
    </w:p>
    <w:p w14:paraId="4202DE79" w14:textId="77777777" w:rsidR="00000000" w:rsidRDefault="00E82A5C">
      <w:pPr>
        <w:pStyle w:val="a"/>
        <w:rPr>
          <w:rFonts w:hint="cs"/>
          <w:rtl/>
        </w:rPr>
      </w:pPr>
      <w:r>
        <w:rPr>
          <w:rFonts w:hint="cs"/>
          <w:rtl/>
        </w:rPr>
        <w:t xml:space="preserve">סליחה, פספוס שלי. </w:t>
      </w:r>
    </w:p>
    <w:p w14:paraId="031DAB8A" w14:textId="77777777" w:rsidR="00000000" w:rsidRDefault="00E82A5C">
      <w:pPr>
        <w:pStyle w:val="a"/>
        <w:rPr>
          <w:rFonts w:hint="cs"/>
          <w:rtl/>
        </w:rPr>
      </w:pPr>
    </w:p>
    <w:p w14:paraId="244A8FF9" w14:textId="77777777" w:rsidR="00000000" w:rsidRDefault="00E82A5C">
      <w:pPr>
        <w:pStyle w:val="a"/>
        <w:rPr>
          <w:rFonts w:hint="cs"/>
          <w:rtl/>
        </w:rPr>
      </w:pPr>
      <w:r>
        <w:rPr>
          <w:rFonts w:hint="cs"/>
          <w:rtl/>
        </w:rPr>
        <w:t xml:space="preserve">- - שבאה ומציעה קיצוצים באגרה שמשולמת לרשות השידור, וכתגובה על זה ובעקבות זה מציע מנכ"ל רשות השידור, בתוכנית ההבראה והשינוי - בעקבות השינויים </w:t>
      </w:r>
      <w:r>
        <w:rPr>
          <w:rFonts w:hint="cs"/>
          <w:rtl/>
        </w:rPr>
        <w:t xml:space="preserve">בתקציב - לסגור את התחנה הזאת, ובסופו של דבר על-ידי כך לנתק, כפי שאמרתי, עשרות-אלפי בתי-אב במדינת ישראל ממקור מידע הנתון להם כמעט באופו בלעדי. </w:t>
      </w:r>
    </w:p>
    <w:p w14:paraId="5B81F7D5" w14:textId="77777777" w:rsidR="00000000" w:rsidRDefault="00E82A5C">
      <w:pPr>
        <w:pStyle w:val="a"/>
        <w:rPr>
          <w:rFonts w:hint="cs"/>
          <w:rtl/>
        </w:rPr>
      </w:pPr>
    </w:p>
    <w:p w14:paraId="240D95F3" w14:textId="77777777" w:rsidR="00000000" w:rsidRDefault="00E82A5C">
      <w:pPr>
        <w:pStyle w:val="a"/>
        <w:rPr>
          <w:rFonts w:hint="cs"/>
          <w:rtl/>
        </w:rPr>
      </w:pPr>
      <w:r>
        <w:rPr>
          <w:rFonts w:hint="cs"/>
          <w:rtl/>
        </w:rPr>
        <w:t>אנחנו, שהקמנו את התחנה - ואני מתכוון  במלה "אנחנו" לציבור  מקרב העולים שלחץ על הממסד הממשלתי להקים את התחנה באופ</w:t>
      </w:r>
      <w:r>
        <w:rPr>
          <w:rFonts w:hint="cs"/>
          <w:rtl/>
        </w:rPr>
        <w:t xml:space="preserve">ן מלא בשנים 1997, 1998 ו=1999 - בסופו של דבר מוצאים את עצמנו מול תחרות מסחרית לא מבוטלת של כל ערוצי הטלוויזיה שמגיעים מכל רחבי העולם אל ישראל. </w:t>
      </w:r>
    </w:p>
    <w:p w14:paraId="383E5083" w14:textId="77777777" w:rsidR="00000000" w:rsidRDefault="00E82A5C">
      <w:pPr>
        <w:pStyle w:val="a"/>
        <w:rPr>
          <w:rFonts w:hint="cs"/>
          <w:rtl/>
        </w:rPr>
      </w:pPr>
    </w:p>
    <w:p w14:paraId="49A38522" w14:textId="77777777" w:rsidR="00000000" w:rsidRDefault="00E82A5C">
      <w:pPr>
        <w:pStyle w:val="a"/>
        <w:rPr>
          <w:rFonts w:hint="cs"/>
          <w:rtl/>
        </w:rPr>
      </w:pPr>
      <w:r>
        <w:rPr>
          <w:rFonts w:hint="cs"/>
          <w:rtl/>
        </w:rPr>
        <w:t xml:space="preserve">אני חייב להגיד, שהרייטינג של תחנת רדיו רק"ע בהחלט משתווה ואף עולה על הרייטינג של ערוצי הטלוויזיה שמגיעים אלינו </w:t>
      </w:r>
      <w:r>
        <w:rPr>
          <w:rFonts w:hint="cs"/>
          <w:rtl/>
        </w:rPr>
        <w:t>ממוסקבה - ואני לתומי חשבתי שמדינת ישראל בסופו של דבר תהיה מעוניינת לא רק לא לקצץ או לסגור או לבטל את התחנה הזאת, אלא להיפך, לתמוך, להרחיב, להכניס נושאים חדשים, כדי שאותם עולים שעלו לישראל ילמדו ויקלטו וישולבו יותר טוב מכפי שהיה קודם.</w:t>
      </w:r>
    </w:p>
    <w:p w14:paraId="21375780" w14:textId="77777777" w:rsidR="00000000" w:rsidRDefault="00E82A5C">
      <w:pPr>
        <w:pStyle w:val="a"/>
        <w:rPr>
          <w:rFonts w:hint="cs"/>
          <w:rtl/>
        </w:rPr>
      </w:pPr>
    </w:p>
    <w:p w14:paraId="63247D6C" w14:textId="77777777" w:rsidR="00000000" w:rsidRDefault="00E82A5C">
      <w:pPr>
        <w:pStyle w:val="a"/>
        <w:rPr>
          <w:rFonts w:hint="cs"/>
          <w:rtl/>
        </w:rPr>
      </w:pPr>
      <w:r>
        <w:rPr>
          <w:rFonts w:hint="cs"/>
          <w:rtl/>
        </w:rPr>
        <w:t>אבל, כפי שאמרתי, חזון</w:t>
      </w:r>
      <w:r>
        <w:rPr>
          <w:rFonts w:hint="cs"/>
          <w:rtl/>
        </w:rPr>
        <w:t xml:space="preserve"> לחוד ומציאות לחוד, והממשלה בשלה, ואנחנו ערים לכך שעוד מעט - אם התוכנית הכלכלית תיכנס לתוקף - בסופו של דבר אנחנו נמצא את עצמנו בלי מקור מידע, בלי תקשורת בשפה הרוסית. תודה רבה.</w:t>
      </w:r>
    </w:p>
    <w:p w14:paraId="09EC93B8" w14:textId="77777777" w:rsidR="00000000" w:rsidRDefault="00E82A5C">
      <w:pPr>
        <w:pStyle w:val="ad"/>
        <w:rPr>
          <w:rtl/>
        </w:rPr>
      </w:pPr>
      <w:r>
        <w:rPr>
          <w:rtl/>
        </w:rPr>
        <w:br/>
        <w:t>היו"ר מוחמד ברכה:</w:t>
      </w:r>
    </w:p>
    <w:p w14:paraId="53EBBA82" w14:textId="77777777" w:rsidR="00000000" w:rsidRDefault="00E82A5C">
      <w:pPr>
        <w:pStyle w:val="a"/>
        <w:rPr>
          <w:rtl/>
        </w:rPr>
      </w:pPr>
    </w:p>
    <w:p w14:paraId="155EDDB4" w14:textId="77777777" w:rsidR="00000000" w:rsidRDefault="00E82A5C">
      <w:pPr>
        <w:pStyle w:val="a"/>
        <w:rPr>
          <w:rFonts w:hint="cs"/>
          <w:rtl/>
        </w:rPr>
      </w:pPr>
      <w:r>
        <w:rPr>
          <w:rFonts w:hint="cs"/>
          <w:rtl/>
        </w:rPr>
        <w:t>תודה רבה, אדוני חבר הכנסת ברונפמן. חברת הכנסת מרינה סולודקין</w:t>
      </w:r>
      <w:r>
        <w:rPr>
          <w:rFonts w:hint="cs"/>
          <w:rtl/>
        </w:rPr>
        <w:t>, ואחריה - חבר הכנסת מיכאל נודלמן. שלוש דקות.</w:t>
      </w:r>
    </w:p>
    <w:p w14:paraId="736BF903" w14:textId="77777777" w:rsidR="00000000" w:rsidRDefault="00E82A5C">
      <w:pPr>
        <w:pStyle w:val="Speaker"/>
        <w:rPr>
          <w:rFonts w:hint="cs"/>
          <w:rtl/>
        </w:rPr>
      </w:pPr>
      <w:r>
        <w:rPr>
          <w:rtl/>
        </w:rPr>
        <w:br/>
      </w:r>
      <w:bookmarkStart w:id="253" w:name="FS000000533T14_05_2003_16_07_19"/>
      <w:bookmarkEnd w:id="253"/>
      <w:r>
        <w:rPr>
          <w:rtl/>
        </w:rPr>
        <w:t>מרינה סולודקין (הליכוד):</w:t>
      </w:r>
    </w:p>
    <w:p w14:paraId="103CD1E4" w14:textId="77777777" w:rsidR="00000000" w:rsidRDefault="00E82A5C">
      <w:pPr>
        <w:pStyle w:val="a"/>
        <w:rPr>
          <w:rFonts w:hint="cs"/>
          <w:rtl/>
        </w:rPr>
      </w:pPr>
    </w:p>
    <w:p w14:paraId="084CDD97" w14:textId="77777777" w:rsidR="00000000" w:rsidRDefault="00E82A5C">
      <w:pPr>
        <w:pStyle w:val="a"/>
        <w:rPr>
          <w:rFonts w:hint="cs"/>
          <w:rtl/>
        </w:rPr>
      </w:pPr>
      <w:r>
        <w:rPr>
          <w:rFonts w:hint="cs"/>
          <w:rtl/>
        </w:rPr>
        <w:t xml:space="preserve">תודה. </w:t>
      </w:r>
    </w:p>
    <w:p w14:paraId="07DDA175" w14:textId="77777777" w:rsidR="00000000" w:rsidRDefault="00E82A5C">
      <w:pPr>
        <w:pStyle w:val="a"/>
        <w:rPr>
          <w:rFonts w:hint="cs"/>
          <w:rtl/>
        </w:rPr>
      </w:pPr>
    </w:p>
    <w:p w14:paraId="5C87B070" w14:textId="77777777" w:rsidR="00000000" w:rsidRDefault="00E82A5C">
      <w:pPr>
        <w:pStyle w:val="a"/>
        <w:rPr>
          <w:rFonts w:hint="cs"/>
          <w:rtl/>
        </w:rPr>
      </w:pPr>
      <w:r>
        <w:rPr>
          <w:rFonts w:hint="cs"/>
          <w:rtl/>
        </w:rPr>
        <w:t>אדוני היושב-ראש, כנסת נכבדה, אני חושבת שההחלטה לסגור את רדיו רק"ע מאוד מאוד לא נכונה, מכל מיני סיבות. קודם כול, זה מסר לא נכון - לא לעולים בארץ, לא לעולים פוטנציאלים החיים בתפ</w:t>
      </w:r>
      <w:r>
        <w:rPr>
          <w:rFonts w:hint="cs"/>
          <w:rtl/>
        </w:rPr>
        <w:t xml:space="preserve">וצות. דבר שני, אני חושבת שהכוונה לסגור את רדיו רק"ע היא  תולדה של שני תהליכים והחלטות מאוד מסובכים וגם בעייתיים. </w:t>
      </w:r>
    </w:p>
    <w:p w14:paraId="5C889599" w14:textId="77777777" w:rsidR="00000000" w:rsidRDefault="00E82A5C">
      <w:pPr>
        <w:pStyle w:val="a"/>
        <w:rPr>
          <w:rFonts w:hint="cs"/>
          <w:rtl/>
        </w:rPr>
      </w:pPr>
    </w:p>
    <w:p w14:paraId="7EDFF169" w14:textId="77777777" w:rsidR="00000000" w:rsidRDefault="00E82A5C">
      <w:pPr>
        <w:pStyle w:val="a"/>
        <w:rPr>
          <w:rFonts w:hint="cs"/>
          <w:rtl/>
        </w:rPr>
      </w:pPr>
      <w:r>
        <w:rPr>
          <w:rFonts w:hint="cs"/>
          <w:rtl/>
        </w:rPr>
        <w:t>קודם כול, אני צריכה לומר שאנחנו במשבר, ואפשר להבין  את זה - גם טרור מקומי ועולמי, גם משבר מקומי כלכלי ומשבר עולמי, גם טיפול לא נכון שהיה בשני</w:t>
      </w:r>
      <w:r>
        <w:rPr>
          <w:rFonts w:hint="cs"/>
          <w:rtl/>
        </w:rPr>
        <w:t xml:space="preserve">ם 2001-2002 בכלכלת מדינת ישראל בזמן המשבר. לא הקפיאו את שכר הבכירים דאז, לא קיצצו בשכר הבכירים, לא חשבו שבזמן המלחמה קודם כול צריך להטיל  מלווה מלחמה, אחר כך כל מיני דברים. עכשיו, ב=2003, חלקית הגיעו לכמה החלטות נכונות, אבל עדיין  ממשיכים לעשות שגיאות. </w:t>
      </w:r>
    </w:p>
    <w:p w14:paraId="703D3962" w14:textId="77777777" w:rsidR="00000000" w:rsidRDefault="00E82A5C">
      <w:pPr>
        <w:pStyle w:val="a"/>
        <w:rPr>
          <w:rFonts w:hint="cs"/>
          <w:rtl/>
        </w:rPr>
      </w:pPr>
    </w:p>
    <w:p w14:paraId="77CF68B2" w14:textId="77777777" w:rsidR="00000000" w:rsidRDefault="00E82A5C">
      <w:pPr>
        <w:pStyle w:val="a"/>
        <w:rPr>
          <w:rFonts w:hint="cs"/>
          <w:rtl/>
        </w:rPr>
      </w:pPr>
      <w:r>
        <w:rPr>
          <w:rFonts w:hint="cs"/>
          <w:rtl/>
        </w:rPr>
        <w:t>מ</w:t>
      </w:r>
      <w:r>
        <w:rPr>
          <w:rFonts w:hint="cs"/>
          <w:rtl/>
        </w:rPr>
        <w:t>ה זה בזמן משבר לבטל את אגרת הטלוויזיה? זו היתה הזמנה לקצץ ולסגור תחנות רדיו, לרבות רדיו רק"ע - רדיו שמדבר בשפות של העלייה ורדיו שנותן את כל האינפורמציה המאוד חשובה לעולים.</w:t>
      </w:r>
    </w:p>
    <w:p w14:paraId="6AF07DDB" w14:textId="77777777" w:rsidR="00000000" w:rsidRDefault="00E82A5C">
      <w:pPr>
        <w:pStyle w:val="a"/>
        <w:rPr>
          <w:rFonts w:hint="cs"/>
          <w:rtl/>
        </w:rPr>
      </w:pPr>
    </w:p>
    <w:p w14:paraId="27192AE1" w14:textId="77777777" w:rsidR="00000000" w:rsidRDefault="00E82A5C">
      <w:pPr>
        <w:pStyle w:val="a"/>
        <w:rPr>
          <w:rFonts w:hint="cs"/>
          <w:rtl/>
        </w:rPr>
      </w:pPr>
      <w:r>
        <w:rPr>
          <w:rFonts w:hint="cs"/>
          <w:rtl/>
        </w:rPr>
        <w:t>אני אומרת לכם, שאתמול, בישיבת ועדת העלייה והקליטה, התעודדתי מאוד לשמוע את השרה ציפי</w:t>
      </w:r>
      <w:r>
        <w:rPr>
          <w:rFonts w:hint="cs"/>
          <w:rtl/>
        </w:rPr>
        <w:t xml:space="preserve"> לבני אומרת, שבשבילה סגירת רדיו רק"ע זה קו אדום. אני יכולה להדגיש שבשבילי גם כן, סגירת רדיו רק"ע וביטול המענקים של המשכנתאות לעולים הם קווים אדומים. תודה רבה.</w:t>
      </w:r>
    </w:p>
    <w:p w14:paraId="0B8EB802" w14:textId="77777777" w:rsidR="00000000" w:rsidRDefault="00E82A5C">
      <w:pPr>
        <w:pStyle w:val="ad"/>
        <w:rPr>
          <w:rtl/>
        </w:rPr>
      </w:pPr>
      <w:r>
        <w:rPr>
          <w:rtl/>
        </w:rPr>
        <w:br/>
        <w:t>היו"ר מוחמד ברכה:</w:t>
      </w:r>
    </w:p>
    <w:p w14:paraId="7D35D607" w14:textId="77777777" w:rsidR="00000000" w:rsidRDefault="00E82A5C">
      <w:pPr>
        <w:pStyle w:val="a"/>
        <w:rPr>
          <w:rtl/>
        </w:rPr>
      </w:pPr>
    </w:p>
    <w:p w14:paraId="1560B851" w14:textId="77777777" w:rsidR="00000000" w:rsidRDefault="00E82A5C">
      <w:pPr>
        <w:pStyle w:val="a"/>
        <w:rPr>
          <w:rFonts w:hint="cs"/>
          <w:rtl/>
        </w:rPr>
      </w:pPr>
      <w:r>
        <w:rPr>
          <w:rFonts w:hint="cs"/>
          <w:rtl/>
        </w:rPr>
        <w:t>תודה, חברת הכנסת סולודקין. חבר הכנסת מיכאל נודלמן - בבקשה, אדוני. אחריו - חבר</w:t>
      </w:r>
      <w:r>
        <w:rPr>
          <w:rFonts w:hint="cs"/>
          <w:rtl/>
        </w:rPr>
        <w:t xml:space="preserve"> הכנסת שאול יהלום. </w:t>
      </w:r>
    </w:p>
    <w:p w14:paraId="3A8BB2F3" w14:textId="77777777" w:rsidR="00000000" w:rsidRDefault="00E82A5C">
      <w:pPr>
        <w:pStyle w:val="Speaker"/>
        <w:rPr>
          <w:rtl/>
        </w:rPr>
      </w:pPr>
      <w:r>
        <w:rPr>
          <w:rtl/>
        </w:rPr>
        <w:br/>
      </w:r>
      <w:bookmarkStart w:id="254" w:name="FS000000565T14_05_2003_16_16_19"/>
      <w:bookmarkEnd w:id="254"/>
      <w:r>
        <w:rPr>
          <w:rtl/>
        </w:rPr>
        <w:t>מיכאל נודלמן (האיחוד הלאומי - ישראל ביתנו):</w:t>
      </w:r>
    </w:p>
    <w:p w14:paraId="1C5CDE9C" w14:textId="77777777" w:rsidR="00000000" w:rsidRDefault="00E82A5C">
      <w:pPr>
        <w:pStyle w:val="a"/>
        <w:rPr>
          <w:rtl/>
        </w:rPr>
      </w:pPr>
    </w:p>
    <w:p w14:paraId="31D4C158" w14:textId="77777777" w:rsidR="00000000" w:rsidRDefault="00E82A5C">
      <w:pPr>
        <w:pStyle w:val="a"/>
        <w:rPr>
          <w:rFonts w:hint="cs"/>
          <w:rtl/>
        </w:rPr>
      </w:pPr>
      <w:r>
        <w:rPr>
          <w:rFonts w:hint="cs"/>
          <w:rtl/>
        </w:rPr>
        <w:t>אדוני היושב-ראש, כנסת נכבדה, אני גם רוצה לדבר על התופעה הזאת של סגירת רדיו רק"ע - רשת קליטת עלייה - וגם על דברים כלכליים שקשורים לעלייה.</w:t>
      </w:r>
    </w:p>
    <w:p w14:paraId="4A0A0910" w14:textId="77777777" w:rsidR="00000000" w:rsidRDefault="00E82A5C">
      <w:pPr>
        <w:pStyle w:val="a"/>
        <w:rPr>
          <w:rFonts w:hint="cs"/>
          <w:rtl/>
        </w:rPr>
      </w:pPr>
    </w:p>
    <w:p w14:paraId="7E0A7836" w14:textId="77777777" w:rsidR="00000000" w:rsidRDefault="00E82A5C">
      <w:pPr>
        <w:pStyle w:val="a"/>
        <w:rPr>
          <w:rFonts w:hint="cs"/>
          <w:rtl/>
        </w:rPr>
      </w:pPr>
      <w:r>
        <w:rPr>
          <w:rFonts w:hint="cs"/>
          <w:rtl/>
        </w:rPr>
        <w:t>בשבילי,  ביטול מענקים והטבות לעולים, עכשיו סגירת רדי</w:t>
      </w:r>
      <w:r>
        <w:rPr>
          <w:rFonts w:hint="cs"/>
          <w:rtl/>
        </w:rPr>
        <w:t>ו רק"ע,  זה סימן שהמדינה לא צריכה עלייה. לא צריכה עלייה.</w:t>
      </w:r>
    </w:p>
    <w:p w14:paraId="72B2A1CE" w14:textId="77777777" w:rsidR="00000000" w:rsidRDefault="00E82A5C">
      <w:pPr>
        <w:pStyle w:val="a"/>
        <w:rPr>
          <w:rFonts w:hint="cs"/>
          <w:rtl/>
        </w:rPr>
      </w:pPr>
    </w:p>
    <w:p w14:paraId="49F65525" w14:textId="77777777" w:rsidR="00000000" w:rsidRDefault="00E82A5C">
      <w:pPr>
        <w:pStyle w:val="a"/>
        <w:rPr>
          <w:rFonts w:hint="cs"/>
          <w:rtl/>
        </w:rPr>
      </w:pPr>
      <w:r>
        <w:rPr>
          <w:rFonts w:hint="cs"/>
          <w:rtl/>
        </w:rPr>
        <w:t xml:space="preserve">אני חושב שזו טעות גדולה ואני נגד דברים כאלה, אבל פה יש גם תופעה לא כל כך טובה. אני רואה מי מדבר על הנושא הזה - שלושה עולים - וכל הכבוד לשאול יהלום, שהוא גם מבין מה מתברר פה ולאן אנחנו הולכים. </w:t>
      </w:r>
    </w:p>
    <w:p w14:paraId="0A2D4948" w14:textId="77777777" w:rsidR="00000000" w:rsidRDefault="00E82A5C">
      <w:pPr>
        <w:pStyle w:val="a"/>
        <w:rPr>
          <w:rFonts w:hint="cs"/>
          <w:rtl/>
        </w:rPr>
      </w:pPr>
    </w:p>
    <w:p w14:paraId="066104A9" w14:textId="77777777" w:rsidR="00000000" w:rsidRDefault="00E82A5C">
      <w:pPr>
        <w:pStyle w:val="a"/>
        <w:rPr>
          <w:rFonts w:hint="cs"/>
          <w:rtl/>
        </w:rPr>
      </w:pPr>
      <w:r>
        <w:rPr>
          <w:rFonts w:hint="cs"/>
          <w:rtl/>
        </w:rPr>
        <w:t xml:space="preserve">אני </w:t>
      </w:r>
      <w:r>
        <w:rPr>
          <w:rFonts w:hint="cs"/>
          <w:rtl/>
        </w:rPr>
        <w:t>מסכים שזה מסר לקבוצות בחוץ-לארץ שאין מה לעשות פה - אתם לא דרושים פה. אני מבין,  יש משבר כלכלי; הטבות לקניית אוטו, הטבות לקניית רהיטים - זה מקובל, אבל לסגור רדיו,  זה לא רדיו שמדבר רק רוסית, שם מדברים באמהרית, בצרפתית, בכל השפות שעולים המגיעים ארצה דוברים א</w:t>
      </w:r>
      <w:r>
        <w:rPr>
          <w:rFonts w:hint="cs"/>
          <w:rtl/>
        </w:rPr>
        <w:t xml:space="preserve">ותן. </w:t>
      </w:r>
    </w:p>
    <w:p w14:paraId="52FC6F08" w14:textId="77777777" w:rsidR="00000000" w:rsidRDefault="00E82A5C">
      <w:pPr>
        <w:pStyle w:val="a"/>
        <w:ind w:firstLine="720"/>
        <w:rPr>
          <w:rFonts w:hint="cs"/>
          <w:rtl/>
        </w:rPr>
      </w:pPr>
      <w:r>
        <w:rPr>
          <w:rtl/>
        </w:rPr>
        <w:br/>
      </w:r>
      <w:r>
        <w:rPr>
          <w:rFonts w:hint="cs"/>
          <w:rtl/>
        </w:rPr>
        <w:t xml:space="preserve">           איך זה אפשרי? איזה ראש צריך להיות כדי לסגור כלי  תקשורת  יחיד לאדם שבא לארץ ולא יודע את השפה? אני עברתי את זה. אתם צריכים להבין איך אדם מרגיש כשאין לו מקור מידע. הוא לא יודע איפה הוא. הוא קצת יודע, אבל מה קורה  במדינה - איזה התרחשויות  כל</w:t>
      </w:r>
      <w:r>
        <w:rPr>
          <w:rFonts w:hint="cs"/>
          <w:rtl/>
        </w:rPr>
        <w:t>כליות, איזה התרחשויות פוליטיות, הוא לא יודע שום דבר. לא מדובר ביחיד. מדובר ב=300,000 או 400,000  אזרחים במדינה שלא יודעים את השפה, לא מבינים אותה. אני חושב שזה צעד טיפשי. אני מקבל שהנחות וכל הדברים צריכים להיות. גם משכנתה. אדם שמגיע צריך לקנות דירה. הוא צר</w:t>
      </w:r>
      <w:r>
        <w:rPr>
          <w:rFonts w:hint="cs"/>
          <w:rtl/>
        </w:rPr>
        <w:t xml:space="preserve">יך לחיות באיזה מקום. אין דיור סוציאלי והוא צריך לקנות דירה. אבל איך הוא יקנה אם אין מענקים, אין משכנתה לעולם חדשים? רדיו הוא אפילו יותר מדירה, כי אדם צריך לדעת איפה הוא חי, לאיזו מציאות  הוא בא. </w:t>
      </w:r>
    </w:p>
    <w:p w14:paraId="393C631E" w14:textId="77777777" w:rsidR="00000000" w:rsidRDefault="00E82A5C">
      <w:pPr>
        <w:pStyle w:val="a"/>
        <w:rPr>
          <w:rFonts w:hint="cs"/>
          <w:rtl/>
        </w:rPr>
      </w:pPr>
    </w:p>
    <w:p w14:paraId="5CB34E3D" w14:textId="77777777" w:rsidR="00000000" w:rsidRDefault="00E82A5C">
      <w:pPr>
        <w:pStyle w:val="a"/>
        <w:rPr>
          <w:rFonts w:hint="cs"/>
          <w:rtl/>
        </w:rPr>
      </w:pPr>
      <w:r>
        <w:rPr>
          <w:rFonts w:hint="cs"/>
          <w:rtl/>
        </w:rPr>
        <w:t>טועה מי שחושב שזה יכול ללכת ככה. יש מתח גדול בקרב העולים, ו</w:t>
      </w:r>
      <w:r>
        <w:rPr>
          <w:rFonts w:hint="cs"/>
          <w:rtl/>
        </w:rPr>
        <w:t xml:space="preserve">אם הסעיף הזה  בתוכנית יתבצע, אני חושב שתקום תנועה חברתית שתביא לפיצוץ גדול. </w:t>
      </w:r>
    </w:p>
    <w:p w14:paraId="65CD59EB" w14:textId="77777777" w:rsidR="00000000" w:rsidRDefault="00E82A5C">
      <w:pPr>
        <w:pStyle w:val="a"/>
        <w:rPr>
          <w:rFonts w:hint="cs"/>
          <w:rtl/>
        </w:rPr>
      </w:pPr>
    </w:p>
    <w:p w14:paraId="11FF6B75" w14:textId="77777777" w:rsidR="00000000" w:rsidRDefault="00E82A5C">
      <w:pPr>
        <w:pStyle w:val="ad"/>
        <w:rPr>
          <w:rtl/>
        </w:rPr>
      </w:pPr>
      <w:r>
        <w:rPr>
          <w:rtl/>
        </w:rPr>
        <w:t>היו"ר</w:t>
      </w:r>
      <w:r>
        <w:rPr>
          <w:rFonts w:hint="cs"/>
          <w:rtl/>
        </w:rPr>
        <w:t xml:space="preserve"> מוחמד ברכה</w:t>
      </w:r>
      <w:r>
        <w:rPr>
          <w:rtl/>
        </w:rPr>
        <w:t>:</w:t>
      </w:r>
    </w:p>
    <w:p w14:paraId="0ECA2E3D" w14:textId="77777777" w:rsidR="00000000" w:rsidRDefault="00E82A5C">
      <w:pPr>
        <w:pStyle w:val="a"/>
        <w:rPr>
          <w:rtl/>
        </w:rPr>
      </w:pPr>
    </w:p>
    <w:p w14:paraId="7D5C9F9E" w14:textId="77777777" w:rsidR="00000000" w:rsidRDefault="00E82A5C">
      <w:pPr>
        <w:pStyle w:val="a"/>
        <w:rPr>
          <w:rFonts w:hint="cs"/>
          <w:rtl/>
        </w:rPr>
      </w:pPr>
      <w:r>
        <w:rPr>
          <w:rFonts w:hint="cs"/>
          <w:rtl/>
        </w:rPr>
        <w:t xml:space="preserve">תודה, אדוני. חבר הכנסת שאול יהלום, אחרון הדוברים. אחר כך נשמע את תשובת סגן השר מיכאל רצון. </w:t>
      </w:r>
    </w:p>
    <w:p w14:paraId="656458D9" w14:textId="77777777" w:rsidR="00000000" w:rsidRDefault="00E82A5C">
      <w:pPr>
        <w:pStyle w:val="a"/>
        <w:rPr>
          <w:rFonts w:hint="cs"/>
          <w:rtl/>
        </w:rPr>
      </w:pPr>
    </w:p>
    <w:p w14:paraId="55B15EC3" w14:textId="77777777" w:rsidR="00000000" w:rsidRDefault="00E82A5C">
      <w:pPr>
        <w:pStyle w:val="Speaker"/>
        <w:rPr>
          <w:rtl/>
        </w:rPr>
      </w:pPr>
      <w:bookmarkStart w:id="255" w:name="FS000000524T14_05_2003_16_03_06"/>
      <w:bookmarkEnd w:id="255"/>
      <w:r>
        <w:rPr>
          <w:rFonts w:hint="eastAsia"/>
          <w:rtl/>
        </w:rPr>
        <w:t>שאול</w:t>
      </w:r>
      <w:r>
        <w:rPr>
          <w:rtl/>
        </w:rPr>
        <w:t xml:space="preserve"> יהלום (מפד"ל):</w:t>
      </w:r>
    </w:p>
    <w:p w14:paraId="108D4831" w14:textId="77777777" w:rsidR="00000000" w:rsidRDefault="00E82A5C">
      <w:pPr>
        <w:pStyle w:val="a"/>
        <w:rPr>
          <w:rFonts w:hint="cs"/>
          <w:rtl/>
        </w:rPr>
      </w:pPr>
    </w:p>
    <w:p w14:paraId="1717421D" w14:textId="77777777" w:rsidR="00000000" w:rsidRDefault="00E82A5C">
      <w:pPr>
        <w:pStyle w:val="a"/>
        <w:rPr>
          <w:rFonts w:hint="cs"/>
          <w:rtl/>
        </w:rPr>
      </w:pPr>
      <w:r>
        <w:rPr>
          <w:rFonts w:hint="cs"/>
          <w:rtl/>
        </w:rPr>
        <w:t>אדוני היושב-ראש, מיליון ו=200,000 עולים חדשים</w:t>
      </w:r>
      <w:r>
        <w:rPr>
          <w:rFonts w:hint="cs"/>
          <w:rtl/>
        </w:rPr>
        <w:t xml:space="preserve">, רובם עדיין לא יודעים עברית. עברית שפה קשה. לא נולדו כאן, קשה ללמוד. ההוכחה שרובם עדיין לא יודעים עברית היא נתוני הרייטינג של רק"ע. כפי שנמסר לנו - הרייטינג הוא של כ=70%. אין רשת - לא בערוצי הטלוויזיה, לא בכבלים, שמגיעה לזה.  </w:t>
      </w:r>
    </w:p>
    <w:p w14:paraId="725022DB" w14:textId="77777777" w:rsidR="00000000" w:rsidRDefault="00E82A5C">
      <w:pPr>
        <w:pStyle w:val="a"/>
        <w:rPr>
          <w:rFonts w:hint="cs"/>
          <w:rtl/>
        </w:rPr>
      </w:pPr>
    </w:p>
    <w:p w14:paraId="075620FA" w14:textId="77777777" w:rsidR="00000000" w:rsidRDefault="00E82A5C">
      <w:pPr>
        <w:pStyle w:val="Speaker"/>
        <w:rPr>
          <w:rtl/>
        </w:rPr>
      </w:pPr>
      <w:r>
        <w:rPr>
          <w:rFonts w:hint="cs"/>
          <w:rtl/>
        </w:rPr>
        <w:t>סגן שר התעשייה, המסחר והתעס</w:t>
      </w:r>
      <w:r>
        <w:rPr>
          <w:rFonts w:hint="cs"/>
          <w:rtl/>
        </w:rPr>
        <w:t xml:space="preserve">וקה </w:t>
      </w:r>
      <w:r>
        <w:rPr>
          <w:rFonts w:hint="eastAsia"/>
          <w:rtl/>
        </w:rPr>
        <w:t>מיכאל</w:t>
      </w:r>
      <w:r>
        <w:rPr>
          <w:rtl/>
        </w:rPr>
        <w:t xml:space="preserve"> רצון:</w:t>
      </w:r>
    </w:p>
    <w:p w14:paraId="0E3BBC37" w14:textId="77777777" w:rsidR="00000000" w:rsidRDefault="00E82A5C">
      <w:pPr>
        <w:pStyle w:val="a"/>
        <w:rPr>
          <w:rFonts w:hint="cs"/>
          <w:rtl/>
        </w:rPr>
      </w:pPr>
    </w:p>
    <w:p w14:paraId="24B02F99" w14:textId="77777777" w:rsidR="00000000" w:rsidRDefault="00E82A5C">
      <w:pPr>
        <w:pStyle w:val="a"/>
        <w:rPr>
          <w:rFonts w:hint="cs"/>
          <w:rtl/>
        </w:rPr>
      </w:pPr>
    </w:p>
    <w:p w14:paraId="161EBB1B" w14:textId="77777777" w:rsidR="00000000" w:rsidRDefault="00E82A5C">
      <w:pPr>
        <w:pStyle w:val="a"/>
        <w:rPr>
          <w:rFonts w:hint="cs"/>
          <w:rtl/>
        </w:rPr>
      </w:pPr>
      <w:r>
        <w:rPr>
          <w:rFonts w:hint="cs"/>
          <w:rtl/>
        </w:rPr>
        <w:t xml:space="preserve">רק ברוסיה יכולים להיות אחוזים כאלה. </w:t>
      </w:r>
    </w:p>
    <w:p w14:paraId="33FCA8F7" w14:textId="77777777" w:rsidR="00000000" w:rsidRDefault="00E82A5C">
      <w:pPr>
        <w:pStyle w:val="a"/>
        <w:rPr>
          <w:rFonts w:hint="cs"/>
          <w:rtl/>
        </w:rPr>
      </w:pPr>
    </w:p>
    <w:p w14:paraId="7EEAE15F" w14:textId="77777777" w:rsidR="00000000" w:rsidRDefault="00E82A5C">
      <w:pPr>
        <w:pStyle w:val="SpeakerCon"/>
        <w:rPr>
          <w:rtl/>
        </w:rPr>
      </w:pPr>
      <w:bookmarkStart w:id="256" w:name="FS000000524T14_05_2003_16_05_53C"/>
      <w:bookmarkEnd w:id="256"/>
      <w:r>
        <w:rPr>
          <w:rtl/>
        </w:rPr>
        <w:t>שאול יהלום (מפד"ל):</w:t>
      </w:r>
    </w:p>
    <w:p w14:paraId="13D4EAF5" w14:textId="77777777" w:rsidR="00000000" w:rsidRDefault="00E82A5C">
      <w:pPr>
        <w:pStyle w:val="a"/>
        <w:rPr>
          <w:rtl/>
        </w:rPr>
      </w:pPr>
    </w:p>
    <w:p w14:paraId="6A466CC7" w14:textId="77777777" w:rsidR="00000000" w:rsidRDefault="00E82A5C">
      <w:pPr>
        <w:pStyle w:val="a"/>
        <w:rPr>
          <w:rFonts w:hint="cs"/>
          <w:rtl/>
        </w:rPr>
      </w:pPr>
      <w:r>
        <w:rPr>
          <w:rFonts w:hint="cs"/>
          <w:rtl/>
        </w:rPr>
        <w:t>מדובר בכך שכל אדם חמישי שאתה פוגש ברחוב הוא עולה חדש. כל אדם חמישי. ומתוכם  - רובם לא מבינים עברית. נניח, לדוגמה, שהיינו מתבשרים - וכולנו, כל דקה שאנחנו לא נמצאים שם כואבת לנו, אז</w:t>
      </w:r>
      <w:r>
        <w:rPr>
          <w:rFonts w:hint="cs"/>
          <w:rtl/>
        </w:rPr>
        <w:t xml:space="preserve"> אני לא חשוד בכך שאני מציע את זה - שסוגרים את רשת ב'. קשה, כואב, אבל כל עם ישראל היה עובר ל"גלי צה"ל", היה מוצא עצמו ב"רשת ג'", היה צופה בערוץ 1, 2 או 3. לא היה חסר לנו מידע על הנעשה בעולם, עם כל הכבוד. סוגרים את "גלי צה"ל"? </w:t>
      </w:r>
    </w:p>
    <w:p w14:paraId="2AC7FBD7" w14:textId="77777777" w:rsidR="00000000" w:rsidRDefault="00E82A5C">
      <w:pPr>
        <w:pStyle w:val="a"/>
        <w:rPr>
          <w:rFonts w:hint="cs"/>
          <w:rtl/>
        </w:rPr>
      </w:pPr>
    </w:p>
    <w:p w14:paraId="55153002" w14:textId="77777777" w:rsidR="00000000" w:rsidRDefault="00E82A5C">
      <w:pPr>
        <w:pStyle w:val="ac"/>
        <w:rPr>
          <w:rtl/>
        </w:rPr>
      </w:pPr>
      <w:r>
        <w:rPr>
          <w:rFonts w:hint="eastAsia"/>
          <w:rtl/>
        </w:rPr>
        <w:t>רוני</w:t>
      </w:r>
      <w:r>
        <w:rPr>
          <w:rtl/>
        </w:rPr>
        <w:t xml:space="preserve"> בר-און (הליכוד):</w:t>
      </w:r>
    </w:p>
    <w:p w14:paraId="28DFB2D1" w14:textId="77777777" w:rsidR="00000000" w:rsidRDefault="00E82A5C">
      <w:pPr>
        <w:pStyle w:val="a"/>
        <w:rPr>
          <w:rFonts w:hint="cs"/>
          <w:rtl/>
        </w:rPr>
      </w:pPr>
    </w:p>
    <w:p w14:paraId="28DBB998" w14:textId="77777777" w:rsidR="00000000" w:rsidRDefault="00E82A5C">
      <w:pPr>
        <w:pStyle w:val="a"/>
        <w:rPr>
          <w:rFonts w:hint="cs"/>
          <w:rtl/>
        </w:rPr>
      </w:pPr>
      <w:r>
        <w:rPr>
          <w:rFonts w:hint="cs"/>
          <w:rtl/>
        </w:rPr>
        <w:t>לא אמר</w:t>
      </w:r>
      <w:r>
        <w:rPr>
          <w:rFonts w:hint="cs"/>
          <w:rtl/>
        </w:rPr>
        <w:t>ת ערוץ=7.</w:t>
      </w:r>
    </w:p>
    <w:p w14:paraId="106BC281" w14:textId="77777777" w:rsidR="00000000" w:rsidRDefault="00E82A5C">
      <w:pPr>
        <w:pStyle w:val="a"/>
        <w:rPr>
          <w:rFonts w:hint="cs"/>
          <w:rtl/>
        </w:rPr>
      </w:pPr>
    </w:p>
    <w:p w14:paraId="111190E1" w14:textId="77777777" w:rsidR="00000000" w:rsidRDefault="00E82A5C">
      <w:pPr>
        <w:pStyle w:val="SpeakerCon"/>
        <w:rPr>
          <w:rtl/>
        </w:rPr>
      </w:pPr>
      <w:bookmarkStart w:id="257" w:name="FS000000524T14_05_2003_16_08_17C"/>
      <w:bookmarkEnd w:id="257"/>
      <w:r>
        <w:rPr>
          <w:rFonts w:hint="eastAsia"/>
          <w:rtl/>
        </w:rPr>
        <w:t>שאול</w:t>
      </w:r>
      <w:r>
        <w:rPr>
          <w:rtl/>
        </w:rPr>
        <w:t xml:space="preserve"> יהלום (מפד"ל):</w:t>
      </w:r>
    </w:p>
    <w:p w14:paraId="69EFBC30" w14:textId="77777777" w:rsidR="00000000" w:rsidRDefault="00E82A5C">
      <w:pPr>
        <w:pStyle w:val="a"/>
        <w:rPr>
          <w:rFonts w:hint="cs"/>
          <w:rtl/>
        </w:rPr>
      </w:pPr>
    </w:p>
    <w:p w14:paraId="2D135CF9" w14:textId="77777777" w:rsidR="00000000" w:rsidRDefault="00E82A5C">
      <w:pPr>
        <w:pStyle w:val="a"/>
        <w:rPr>
          <w:rFonts w:hint="cs"/>
          <w:rtl/>
        </w:rPr>
      </w:pPr>
      <w:r>
        <w:rPr>
          <w:rFonts w:hint="cs"/>
          <w:rtl/>
        </w:rPr>
        <w:t>סוגרים את "גלי צה"ל"? - היינו עוברים ל"רשת ב'", לערוץ=7 וכן הלאה. כאן סוגרים דבר שאין לו תחליף. למה צריך לעשות את זה? רדיו רק"ע מחזיק את עצמו עם הפרסומות. זאת אומרת, אומרים כך: לרדיו שמחזיק את עצמו בפרסומות מקצצים כיוון  שיש</w:t>
      </w:r>
      <w:r>
        <w:rPr>
          <w:rFonts w:hint="cs"/>
          <w:rtl/>
        </w:rPr>
        <w:t xml:space="preserve"> בעיות בטלוויזיה. הולכים, לפי התוכנית הכלכלית, לקצץ באגרת רשות השידור. היום האגרה לא מוטלת בשל הרדיו. הרדיו, על כל רשתותיו, מחזיק את עצמו. תעזבו אותו. תנו לרדיו לשדר ברשתותיו, לרבות ברק"ע. ימשיך להחזיק את עצמו. יש בעיות בטלוויזיה? - נכסה אותן. נדבר על פרסו</w:t>
      </w:r>
      <w:r>
        <w:rPr>
          <w:rFonts w:hint="cs"/>
          <w:rtl/>
        </w:rPr>
        <w:t xml:space="preserve">מות, אבל לא צריכים לקחת דבר שניתן כאינפורמציה. </w:t>
      </w:r>
    </w:p>
    <w:p w14:paraId="5AE286A2" w14:textId="77777777" w:rsidR="00000000" w:rsidRDefault="00E82A5C">
      <w:pPr>
        <w:pStyle w:val="a"/>
        <w:rPr>
          <w:rFonts w:hint="cs"/>
          <w:rtl/>
        </w:rPr>
      </w:pPr>
    </w:p>
    <w:p w14:paraId="3F53EE50" w14:textId="77777777" w:rsidR="00000000" w:rsidRDefault="00E82A5C">
      <w:pPr>
        <w:pStyle w:val="a"/>
        <w:rPr>
          <w:rFonts w:hint="cs"/>
          <w:rtl/>
        </w:rPr>
      </w:pPr>
      <w:r>
        <w:rPr>
          <w:rFonts w:hint="cs"/>
          <w:rtl/>
        </w:rPr>
        <w:t>מה יעשו העולים? אותם 70% יראו בכבלים שידורים של רשתות מחו"ל ברוסית. זה מה שמדינת ישראל רוצה, שלא יהיה שום דבר על מה שנעשה בארץ, שהחדשות תישמענה ממקורות זרים? זה מה שאנחנו צריכים בשביל אחדות העם, בשביל מה שנק</w:t>
      </w:r>
      <w:r>
        <w:rPr>
          <w:rFonts w:hint="cs"/>
          <w:rtl/>
        </w:rPr>
        <w:t xml:space="preserve">רא "מדורת השבט" בפי אנשי התקשורת, כשכל עם ישראל צריך להתאחד ולדעת דברים מסוימים, כולו יחד, להתלכד סביב ערכים אחדים, דברים מסוימים הנוגעים לו? </w:t>
      </w:r>
    </w:p>
    <w:p w14:paraId="11EA3766" w14:textId="77777777" w:rsidR="00000000" w:rsidRDefault="00E82A5C">
      <w:pPr>
        <w:pStyle w:val="a"/>
        <w:rPr>
          <w:rFonts w:hint="cs"/>
          <w:rtl/>
        </w:rPr>
      </w:pPr>
    </w:p>
    <w:p w14:paraId="615C10B4" w14:textId="77777777" w:rsidR="00000000" w:rsidRDefault="00E82A5C">
      <w:pPr>
        <w:pStyle w:val="a"/>
        <w:rPr>
          <w:rFonts w:hint="cs"/>
          <w:rtl/>
        </w:rPr>
      </w:pPr>
      <w:r>
        <w:rPr>
          <w:rFonts w:hint="cs"/>
          <w:rtl/>
        </w:rPr>
        <w:t xml:space="preserve">לכן אנחנו פונים לשר הממונה על העניין, לממשלת ישראל: אל תיגעו ברדיו. על אחת כמה וכמה אל תיגעו ברשת רק"ע. זה צריך </w:t>
      </w:r>
      <w:r>
        <w:rPr>
          <w:rFonts w:hint="cs"/>
          <w:rtl/>
        </w:rPr>
        <w:t xml:space="preserve">להמשיך. זה מחזיק את עצמו. תעשו לכם ועדות ותפתרו את העניין עם כל ערוץ שלא מחזיק את עצמו, אבל רדיו שיש  לו 70% רייטינג והוא מיועד ל=20% מתושבי מדינת ישראל, אסור לגעת בו. </w:t>
      </w:r>
    </w:p>
    <w:p w14:paraId="23F9C2A0" w14:textId="77777777" w:rsidR="00000000" w:rsidRDefault="00E82A5C">
      <w:pPr>
        <w:pStyle w:val="a"/>
        <w:rPr>
          <w:rFonts w:hint="cs"/>
          <w:rtl/>
        </w:rPr>
      </w:pPr>
    </w:p>
    <w:p w14:paraId="3FAC49EB" w14:textId="77777777" w:rsidR="00000000" w:rsidRDefault="00E82A5C">
      <w:pPr>
        <w:pStyle w:val="ad"/>
        <w:rPr>
          <w:rtl/>
        </w:rPr>
      </w:pPr>
      <w:r>
        <w:rPr>
          <w:rtl/>
        </w:rPr>
        <w:t>היו"ר</w:t>
      </w:r>
      <w:r>
        <w:rPr>
          <w:rFonts w:hint="cs"/>
          <w:rtl/>
        </w:rPr>
        <w:t xml:space="preserve"> מוחמד ברכה</w:t>
      </w:r>
      <w:r>
        <w:rPr>
          <w:rtl/>
        </w:rPr>
        <w:t>:</w:t>
      </w:r>
    </w:p>
    <w:p w14:paraId="4F9C9563" w14:textId="77777777" w:rsidR="00000000" w:rsidRDefault="00E82A5C">
      <w:pPr>
        <w:pStyle w:val="a"/>
        <w:rPr>
          <w:rtl/>
        </w:rPr>
      </w:pPr>
    </w:p>
    <w:p w14:paraId="451BC8B6" w14:textId="77777777" w:rsidR="00000000" w:rsidRDefault="00E82A5C">
      <w:pPr>
        <w:pStyle w:val="a"/>
        <w:rPr>
          <w:rFonts w:hint="cs"/>
          <w:rtl/>
        </w:rPr>
      </w:pPr>
      <w:r>
        <w:rPr>
          <w:rFonts w:hint="cs"/>
          <w:rtl/>
        </w:rPr>
        <w:t>תודה רבה, אדוני. בבקשה, אדוני סגן השר, סגן שר המסחר והתעשייה, שישיב</w:t>
      </w:r>
      <w:r>
        <w:rPr>
          <w:rFonts w:hint="cs"/>
          <w:rtl/>
        </w:rPr>
        <w:t xml:space="preserve"> על ההצעות לסדר-היום. </w:t>
      </w:r>
    </w:p>
    <w:p w14:paraId="55EFCE79" w14:textId="77777777" w:rsidR="00000000" w:rsidRDefault="00E82A5C">
      <w:pPr>
        <w:pStyle w:val="a"/>
        <w:rPr>
          <w:rFonts w:hint="cs"/>
          <w:rtl/>
        </w:rPr>
      </w:pPr>
    </w:p>
    <w:p w14:paraId="6BD0E86C" w14:textId="77777777" w:rsidR="00000000" w:rsidRDefault="00E82A5C">
      <w:pPr>
        <w:pStyle w:val="Speaker"/>
        <w:rPr>
          <w:rtl/>
        </w:rPr>
      </w:pPr>
      <w:bookmarkStart w:id="258" w:name="FS000001029T14_05_2003_16_20_29"/>
      <w:bookmarkEnd w:id="258"/>
      <w:r>
        <w:rPr>
          <w:rFonts w:hint="cs"/>
          <w:rtl/>
        </w:rPr>
        <w:t xml:space="preserve">סגן שר התעשייה, המסחר והתעסוקה </w:t>
      </w:r>
      <w:r>
        <w:rPr>
          <w:rFonts w:hint="eastAsia"/>
          <w:rtl/>
        </w:rPr>
        <w:t>מיכאל</w:t>
      </w:r>
      <w:r>
        <w:rPr>
          <w:rtl/>
        </w:rPr>
        <w:t xml:space="preserve"> רצון:</w:t>
      </w:r>
    </w:p>
    <w:p w14:paraId="487169BA" w14:textId="77777777" w:rsidR="00000000" w:rsidRDefault="00E82A5C">
      <w:pPr>
        <w:pStyle w:val="a"/>
        <w:rPr>
          <w:rFonts w:hint="cs"/>
          <w:rtl/>
        </w:rPr>
      </w:pPr>
    </w:p>
    <w:p w14:paraId="41F1CD07" w14:textId="77777777" w:rsidR="00000000" w:rsidRDefault="00E82A5C">
      <w:pPr>
        <w:pStyle w:val="a"/>
        <w:rPr>
          <w:rFonts w:hint="cs"/>
          <w:rtl/>
        </w:rPr>
      </w:pPr>
      <w:r>
        <w:rPr>
          <w:rFonts w:hint="cs"/>
          <w:rtl/>
        </w:rPr>
        <w:t>אדוני היושב-ראש, חברי הכנסת, אין ספק שהטענות שהעלו חברי חברי הכנסת בעניין רק"ע  מוצדקות, אבל המציאות היא כזאת שצריך להתחשב בה. כחלק מהתוכנית הכלכלית רשות השידור עומדת להיפגע, ובכלל זה גם "</w:t>
      </w:r>
      <w:r>
        <w:rPr>
          <w:rFonts w:hint="cs"/>
          <w:rtl/>
        </w:rPr>
        <w:t xml:space="preserve">קול ישראל", ורדיו רק"ע הוא חלק מ"קול ישראל", כאמור. אנחנו נדאג שהשידורים לעולים לא ייפסקו. </w:t>
      </w:r>
    </w:p>
    <w:p w14:paraId="745351D1" w14:textId="77777777" w:rsidR="00000000" w:rsidRDefault="00E82A5C">
      <w:pPr>
        <w:pStyle w:val="a"/>
        <w:rPr>
          <w:rFonts w:hint="cs"/>
          <w:rtl/>
        </w:rPr>
      </w:pPr>
    </w:p>
    <w:p w14:paraId="3B76BBAF" w14:textId="77777777" w:rsidR="00000000" w:rsidRDefault="00E82A5C">
      <w:pPr>
        <w:pStyle w:val="ac"/>
        <w:rPr>
          <w:rtl/>
        </w:rPr>
      </w:pPr>
      <w:r>
        <w:rPr>
          <w:rFonts w:hint="eastAsia"/>
          <w:rtl/>
        </w:rPr>
        <w:t>רומן</w:t>
      </w:r>
      <w:r>
        <w:rPr>
          <w:rtl/>
        </w:rPr>
        <w:t xml:space="preserve"> ברונפמן (מרצ):</w:t>
      </w:r>
    </w:p>
    <w:p w14:paraId="550AECAF" w14:textId="77777777" w:rsidR="00000000" w:rsidRDefault="00E82A5C">
      <w:pPr>
        <w:pStyle w:val="a"/>
        <w:rPr>
          <w:rFonts w:hint="cs"/>
          <w:rtl/>
        </w:rPr>
      </w:pPr>
    </w:p>
    <w:p w14:paraId="1F26D3B0" w14:textId="77777777" w:rsidR="00000000" w:rsidRDefault="00E82A5C">
      <w:pPr>
        <w:pStyle w:val="a"/>
        <w:rPr>
          <w:rFonts w:hint="cs"/>
          <w:rtl/>
        </w:rPr>
      </w:pPr>
      <w:r>
        <w:rPr>
          <w:rFonts w:hint="cs"/>
          <w:rtl/>
        </w:rPr>
        <w:t xml:space="preserve">מה זה אומר? </w:t>
      </w:r>
    </w:p>
    <w:p w14:paraId="2F93BFCF" w14:textId="77777777" w:rsidR="00000000" w:rsidRDefault="00E82A5C">
      <w:pPr>
        <w:pStyle w:val="a"/>
        <w:rPr>
          <w:rFonts w:hint="cs"/>
          <w:rtl/>
        </w:rPr>
      </w:pPr>
    </w:p>
    <w:p w14:paraId="52323CDE" w14:textId="77777777" w:rsidR="00000000" w:rsidRDefault="00E82A5C">
      <w:pPr>
        <w:pStyle w:val="Speaker"/>
        <w:rPr>
          <w:rtl/>
        </w:rPr>
      </w:pPr>
      <w:r>
        <w:rPr>
          <w:rFonts w:hint="cs"/>
          <w:rtl/>
        </w:rPr>
        <w:t xml:space="preserve">סגן שר התעשייה, המסחר והתעסוקה </w:t>
      </w:r>
      <w:r>
        <w:rPr>
          <w:rFonts w:hint="eastAsia"/>
          <w:rtl/>
        </w:rPr>
        <w:t>מיכאל</w:t>
      </w:r>
      <w:r>
        <w:rPr>
          <w:rtl/>
        </w:rPr>
        <w:t xml:space="preserve"> רצון:</w:t>
      </w:r>
    </w:p>
    <w:p w14:paraId="6C55F43A" w14:textId="77777777" w:rsidR="00000000" w:rsidRDefault="00E82A5C">
      <w:pPr>
        <w:pStyle w:val="a"/>
        <w:rPr>
          <w:rFonts w:hint="cs"/>
          <w:rtl/>
        </w:rPr>
      </w:pPr>
    </w:p>
    <w:p w14:paraId="38873E45" w14:textId="77777777" w:rsidR="00000000" w:rsidRDefault="00E82A5C">
      <w:pPr>
        <w:pStyle w:val="a"/>
        <w:rPr>
          <w:rFonts w:hint="cs"/>
          <w:rtl/>
        </w:rPr>
      </w:pPr>
      <w:bookmarkStart w:id="259" w:name="FS000001029T14_05_2003_16_22_47C"/>
      <w:bookmarkEnd w:id="259"/>
      <w:r>
        <w:rPr>
          <w:rFonts w:hint="cs"/>
          <w:rtl/>
        </w:rPr>
        <w:t>כרגע יושבים על העניין הזה. עוד אין החלטה בכלל לסגור את רק"ע, גם את זה צריך לדעת. אני</w:t>
      </w:r>
      <w:r>
        <w:rPr>
          <w:rFonts w:hint="cs"/>
          <w:rtl/>
        </w:rPr>
        <w:t xml:space="preserve"> יודע שמנהל הרדיו והטלוויזיה, מר בראל, אמר את זה, אבל כרגע  עדיין אין החלטה כזאת - - -</w:t>
      </w:r>
    </w:p>
    <w:p w14:paraId="376CB7CE" w14:textId="77777777" w:rsidR="00000000" w:rsidRDefault="00E82A5C">
      <w:pPr>
        <w:pStyle w:val="a"/>
        <w:rPr>
          <w:rFonts w:hint="cs"/>
          <w:rtl/>
        </w:rPr>
      </w:pPr>
    </w:p>
    <w:p w14:paraId="60D43266" w14:textId="77777777" w:rsidR="00000000" w:rsidRDefault="00E82A5C">
      <w:pPr>
        <w:pStyle w:val="ac"/>
        <w:rPr>
          <w:rtl/>
        </w:rPr>
      </w:pPr>
      <w:r>
        <w:rPr>
          <w:rFonts w:hint="eastAsia"/>
          <w:rtl/>
        </w:rPr>
        <w:t>מיכאל</w:t>
      </w:r>
      <w:r>
        <w:rPr>
          <w:rtl/>
        </w:rPr>
        <w:t xml:space="preserve"> נודלמן (האיחוד הלאומי - ישראל ביתנו):</w:t>
      </w:r>
    </w:p>
    <w:p w14:paraId="479E67B8" w14:textId="77777777" w:rsidR="00000000" w:rsidRDefault="00E82A5C">
      <w:pPr>
        <w:pStyle w:val="a"/>
        <w:rPr>
          <w:rFonts w:hint="cs"/>
          <w:rtl/>
        </w:rPr>
      </w:pPr>
    </w:p>
    <w:p w14:paraId="22FDD091" w14:textId="77777777" w:rsidR="00000000" w:rsidRDefault="00E82A5C">
      <w:pPr>
        <w:pStyle w:val="a"/>
        <w:rPr>
          <w:rFonts w:hint="cs"/>
          <w:rtl/>
        </w:rPr>
      </w:pPr>
      <w:r>
        <w:rPr>
          <w:rFonts w:hint="cs"/>
          <w:rtl/>
        </w:rPr>
        <w:t>אני קיבלתי מכתב - - -</w:t>
      </w:r>
    </w:p>
    <w:p w14:paraId="7E371287" w14:textId="77777777" w:rsidR="00000000" w:rsidRDefault="00E82A5C">
      <w:pPr>
        <w:pStyle w:val="a"/>
        <w:rPr>
          <w:rFonts w:hint="cs"/>
          <w:rtl/>
        </w:rPr>
      </w:pPr>
    </w:p>
    <w:p w14:paraId="21CECCAA" w14:textId="77777777" w:rsidR="00000000" w:rsidRDefault="00E82A5C">
      <w:pPr>
        <w:pStyle w:val="ac"/>
        <w:rPr>
          <w:rtl/>
        </w:rPr>
      </w:pPr>
      <w:r>
        <w:rPr>
          <w:rFonts w:hint="eastAsia"/>
          <w:rtl/>
        </w:rPr>
        <w:t>רומן</w:t>
      </w:r>
      <w:r>
        <w:rPr>
          <w:rtl/>
        </w:rPr>
        <w:t xml:space="preserve"> ברונפמן (מרצ):</w:t>
      </w:r>
    </w:p>
    <w:p w14:paraId="158E66E8" w14:textId="77777777" w:rsidR="00000000" w:rsidRDefault="00E82A5C">
      <w:pPr>
        <w:pStyle w:val="a"/>
        <w:rPr>
          <w:rFonts w:hint="cs"/>
          <w:rtl/>
        </w:rPr>
      </w:pPr>
    </w:p>
    <w:p w14:paraId="130EA142" w14:textId="77777777" w:rsidR="00000000" w:rsidRDefault="00E82A5C">
      <w:pPr>
        <w:pStyle w:val="a"/>
        <w:rPr>
          <w:rFonts w:hint="cs"/>
          <w:rtl/>
        </w:rPr>
      </w:pPr>
      <w:r>
        <w:rPr>
          <w:rFonts w:hint="cs"/>
          <w:rtl/>
        </w:rPr>
        <w:t>- - -</w:t>
      </w:r>
    </w:p>
    <w:p w14:paraId="334D25B0" w14:textId="77777777" w:rsidR="00000000" w:rsidRDefault="00E82A5C">
      <w:pPr>
        <w:pStyle w:val="a"/>
        <w:rPr>
          <w:rFonts w:hint="cs"/>
          <w:rtl/>
        </w:rPr>
      </w:pPr>
    </w:p>
    <w:p w14:paraId="31AB9A12" w14:textId="77777777" w:rsidR="00000000" w:rsidRDefault="00E82A5C">
      <w:pPr>
        <w:pStyle w:val="Speaker"/>
        <w:rPr>
          <w:rtl/>
        </w:rPr>
      </w:pPr>
      <w:r>
        <w:rPr>
          <w:rFonts w:hint="cs"/>
          <w:rtl/>
        </w:rPr>
        <w:t xml:space="preserve">סגן שר התעשייה, המסחר והתעסוקה </w:t>
      </w:r>
      <w:r>
        <w:rPr>
          <w:rFonts w:hint="eastAsia"/>
          <w:rtl/>
        </w:rPr>
        <w:t>מיכאל</w:t>
      </w:r>
      <w:r>
        <w:rPr>
          <w:rtl/>
        </w:rPr>
        <w:t xml:space="preserve"> רצון:</w:t>
      </w:r>
    </w:p>
    <w:p w14:paraId="1F4262CF" w14:textId="77777777" w:rsidR="00000000" w:rsidRDefault="00E82A5C">
      <w:pPr>
        <w:pStyle w:val="a"/>
        <w:rPr>
          <w:rFonts w:hint="cs"/>
          <w:rtl/>
        </w:rPr>
      </w:pPr>
    </w:p>
    <w:p w14:paraId="50D55080" w14:textId="77777777" w:rsidR="00000000" w:rsidRDefault="00E82A5C">
      <w:pPr>
        <w:pStyle w:val="a"/>
        <w:rPr>
          <w:rFonts w:hint="cs"/>
          <w:rtl/>
        </w:rPr>
      </w:pPr>
      <w:bookmarkStart w:id="260" w:name="FS000001029T14_05_2003_16_23_53C"/>
      <w:bookmarkEnd w:id="260"/>
      <w:r>
        <w:rPr>
          <w:rFonts w:hint="cs"/>
          <w:rtl/>
        </w:rPr>
        <w:t>כן, הוא כתב, אני יודע. השידו</w:t>
      </w:r>
      <w:r>
        <w:rPr>
          <w:rFonts w:hint="cs"/>
          <w:rtl/>
        </w:rPr>
        <w:t>רים יועברו כרגע לתוכניות אחרות, זו כרגע התוכנית, לפחות שלו, כמנכ"ל. הקשר עם ציבור העולים החדשים ודאי שלא ייפסק. מגיעות להם בהחלט שעות האזנה משלהם. זה כנראה לא יהיה במתכונת שזה היה, אם כי אני שמעתי אתכם, ואעביר את הדברים כמו שצריך. אנחנו נבחן את העניין. אני</w:t>
      </w:r>
      <w:r>
        <w:rPr>
          <w:rFonts w:hint="cs"/>
          <w:rtl/>
        </w:rPr>
        <w:t xml:space="preserve"> רוצה לומר דבר שאתם בוודאי יודעים - - -</w:t>
      </w:r>
    </w:p>
    <w:p w14:paraId="227E2C46" w14:textId="77777777" w:rsidR="00000000" w:rsidRDefault="00E82A5C">
      <w:pPr>
        <w:pStyle w:val="a"/>
        <w:rPr>
          <w:rFonts w:hint="cs"/>
          <w:rtl/>
        </w:rPr>
      </w:pPr>
    </w:p>
    <w:p w14:paraId="5D7530E0" w14:textId="77777777" w:rsidR="00000000" w:rsidRDefault="00E82A5C">
      <w:pPr>
        <w:pStyle w:val="ac"/>
        <w:rPr>
          <w:rtl/>
        </w:rPr>
      </w:pPr>
      <w:r>
        <w:rPr>
          <w:rFonts w:hint="eastAsia"/>
          <w:rtl/>
        </w:rPr>
        <w:t>רוני</w:t>
      </w:r>
      <w:r>
        <w:rPr>
          <w:rtl/>
        </w:rPr>
        <w:t xml:space="preserve"> בר-און (הליכוד):</w:t>
      </w:r>
    </w:p>
    <w:p w14:paraId="73E0EB19" w14:textId="77777777" w:rsidR="00000000" w:rsidRDefault="00E82A5C">
      <w:pPr>
        <w:pStyle w:val="a"/>
        <w:rPr>
          <w:rFonts w:hint="cs"/>
          <w:rtl/>
        </w:rPr>
      </w:pPr>
    </w:p>
    <w:p w14:paraId="16A8033D" w14:textId="77777777" w:rsidR="00000000" w:rsidRDefault="00E82A5C">
      <w:pPr>
        <w:pStyle w:val="a"/>
        <w:rPr>
          <w:rFonts w:hint="cs"/>
          <w:rtl/>
        </w:rPr>
      </w:pPr>
      <w:r>
        <w:rPr>
          <w:rFonts w:hint="cs"/>
          <w:rtl/>
        </w:rPr>
        <w:t>אדוני סגן השר. אם אומרים לך שכמשק סגור רדיו רק"ע נושא את עצמו, למה אתם מעודדים בהחלטה מהסוג הזה את הפרזיטיות, להוריד דבר שנושא את עצמו כדי לפרנס דבר שלא נושא את עצמו? אם מורידים תוכנית אחת בטל</w:t>
      </w:r>
      <w:r>
        <w:rPr>
          <w:rFonts w:hint="cs"/>
          <w:rtl/>
        </w:rPr>
        <w:t xml:space="preserve">וויזה או תוכנית אחת ברדיו, אתה פותר את הבעיות שאתה רוצה לפתור בזה שאתה מוריד את רק"ע. אתם יורים לעצמכם ברגל. </w:t>
      </w:r>
    </w:p>
    <w:p w14:paraId="4690F707" w14:textId="77777777" w:rsidR="00000000" w:rsidRDefault="00E82A5C">
      <w:pPr>
        <w:pStyle w:val="a"/>
        <w:rPr>
          <w:rFonts w:hint="cs"/>
          <w:rtl/>
        </w:rPr>
      </w:pPr>
    </w:p>
    <w:p w14:paraId="4261A667" w14:textId="77777777" w:rsidR="00000000" w:rsidRDefault="00E82A5C">
      <w:pPr>
        <w:pStyle w:val="Speaker"/>
        <w:rPr>
          <w:rtl/>
        </w:rPr>
      </w:pPr>
      <w:r>
        <w:rPr>
          <w:rFonts w:hint="cs"/>
          <w:rtl/>
        </w:rPr>
        <w:t xml:space="preserve">סגן שר התעשייה, המסחר והתעסוקה </w:t>
      </w:r>
      <w:r>
        <w:rPr>
          <w:rFonts w:hint="eastAsia"/>
          <w:rtl/>
        </w:rPr>
        <w:t>מיכאל</w:t>
      </w:r>
      <w:r>
        <w:rPr>
          <w:rtl/>
        </w:rPr>
        <w:t xml:space="preserve"> רצון:</w:t>
      </w:r>
    </w:p>
    <w:p w14:paraId="3739959C" w14:textId="77777777" w:rsidR="00000000" w:rsidRDefault="00E82A5C">
      <w:pPr>
        <w:pStyle w:val="a"/>
        <w:rPr>
          <w:rFonts w:hint="cs"/>
          <w:rtl/>
        </w:rPr>
      </w:pPr>
    </w:p>
    <w:p w14:paraId="372D537F" w14:textId="77777777" w:rsidR="00000000" w:rsidRDefault="00E82A5C">
      <w:pPr>
        <w:pStyle w:val="a"/>
        <w:rPr>
          <w:rFonts w:hint="cs"/>
          <w:rtl/>
        </w:rPr>
      </w:pPr>
      <w:bookmarkStart w:id="261" w:name="FS000001029T14_05_2003_16_30_13C"/>
      <w:bookmarkEnd w:id="261"/>
      <w:r>
        <w:rPr>
          <w:rFonts w:hint="cs"/>
          <w:rtl/>
        </w:rPr>
        <w:t>ההערה ברורה, חבר הכנסת בר-און. אני אענה לך על העניין הזה. מאחר שאתה מאלץ אותי לרדת יותר לפרטים, אז נד</w:t>
      </w:r>
      <w:r>
        <w:rPr>
          <w:rFonts w:hint="cs"/>
          <w:rtl/>
        </w:rPr>
        <w:t>בר עליהם. התוכנית הכלכלית מתייחסת לצמצום האגרות שמוטלות על כל אזרח, בין היתר על תשלום אגרת הרדיו, כפי שאתה יודע. בסך הכול האגרה, ואנחנו מדברים על תקציב אחד כולל, האגרה היתה כ=650 שקלים, והיא עומדת לרדת לכ=420 שקלים. זה קיצוץ עמוק מאוד, ואין ספק שהדבר הזה י</w:t>
      </w:r>
      <w:r>
        <w:rPr>
          <w:rFonts w:hint="cs"/>
          <w:rtl/>
        </w:rPr>
        <w:t xml:space="preserve">שפיע על כל שידורי הרדיו והטלוויזיה, בכל התחומים, בכל המובנים. במסגרת הורדת האגרות יש גם פטורים כאלה ואחרים, שבאים לידי ביטוי בתוכנית, שיקטינו בסך הכול את תקציב רשות השידור, לרבות  הרדיו, לרבות  רדיו רק"ע, כך שההכנסות האלה ודאי ישפיעו. יהיו דיונים על ביטול </w:t>
      </w:r>
      <w:r>
        <w:rPr>
          <w:rFonts w:hint="cs"/>
          <w:rtl/>
        </w:rPr>
        <w:t xml:space="preserve">רשת א' וביטול "קול המוזיקה" - זה לא רק רשת רק"ע - וביטול של שידור בגלים קצרים לחו"ל ולתפוצות. יהיה צמצום בשידורים בערבית, יהיו צמצומים רבים. אין ספק שתהיה התכווצות. </w:t>
      </w:r>
    </w:p>
    <w:p w14:paraId="60E8F019" w14:textId="77777777" w:rsidR="00000000" w:rsidRDefault="00E82A5C">
      <w:pPr>
        <w:pStyle w:val="a"/>
        <w:rPr>
          <w:rFonts w:hint="cs"/>
          <w:rtl/>
        </w:rPr>
      </w:pPr>
    </w:p>
    <w:p w14:paraId="634FDB6D" w14:textId="77777777" w:rsidR="00000000" w:rsidRDefault="00E82A5C">
      <w:pPr>
        <w:pStyle w:val="a"/>
        <w:rPr>
          <w:rFonts w:hint="cs"/>
          <w:rtl/>
        </w:rPr>
      </w:pPr>
      <w:r>
        <w:rPr>
          <w:rFonts w:hint="cs"/>
          <w:rtl/>
        </w:rPr>
        <w:t>כרגע אנחנו בוחנים באיזה היקף ובאיזה גודל יהיו הדברים. כנראה ניאלץ לספוג את הקיצוץ המוצע ב</w:t>
      </w:r>
      <w:r>
        <w:rPr>
          <w:rFonts w:hint="cs"/>
          <w:rtl/>
        </w:rPr>
        <w:t xml:space="preserve">תוכנית הכלכלית ברשות השידור, ואין ספק שגם שידורי רק"ע ייפגעו. אנחנו  מקווים שהם ייפגעו בהיקף קטן ככל האפשר. תודה רבה. </w:t>
      </w:r>
    </w:p>
    <w:p w14:paraId="09A1D777" w14:textId="77777777" w:rsidR="00000000" w:rsidRDefault="00E82A5C">
      <w:pPr>
        <w:pStyle w:val="a"/>
        <w:rPr>
          <w:rFonts w:hint="cs"/>
          <w:rtl/>
        </w:rPr>
      </w:pPr>
    </w:p>
    <w:p w14:paraId="20D3B52B" w14:textId="77777777" w:rsidR="00000000" w:rsidRDefault="00E82A5C">
      <w:pPr>
        <w:pStyle w:val="ad"/>
        <w:rPr>
          <w:rtl/>
        </w:rPr>
      </w:pPr>
      <w:r>
        <w:rPr>
          <w:rtl/>
        </w:rPr>
        <w:t>היו"ר מוחמד ברכה:</w:t>
      </w:r>
    </w:p>
    <w:p w14:paraId="74D9EA4A" w14:textId="77777777" w:rsidR="00000000" w:rsidRDefault="00E82A5C">
      <w:pPr>
        <w:pStyle w:val="a"/>
        <w:rPr>
          <w:rtl/>
        </w:rPr>
      </w:pPr>
    </w:p>
    <w:p w14:paraId="66FE1782" w14:textId="77777777" w:rsidR="00000000" w:rsidRDefault="00E82A5C">
      <w:pPr>
        <w:pStyle w:val="a"/>
        <w:rPr>
          <w:rFonts w:hint="cs"/>
          <w:rtl/>
        </w:rPr>
      </w:pPr>
      <w:r>
        <w:rPr>
          <w:rFonts w:hint="cs"/>
          <w:rtl/>
        </w:rPr>
        <w:t xml:space="preserve">תודה, אדוני סגן השר. מה אתה מציע? </w:t>
      </w:r>
    </w:p>
    <w:p w14:paraId="3CD8D588" w14:textId="77777777" w:rsidR="00000000" w:rsidRDefault="00E82A5C">
      <w:pPr>
        <w:pStyle w:val="a"/>
        <w:rPr>
          <w:rFonts w:hint="cs"/>
          <w:rtl/>
        </w:rPr>
      </w:pPr>
    </w:p>
    <w:p w14:paraId="65848D2F" w14:textId="77777777" w:rsidR="00000000" w:rsidRDefault="00E82A5C">
      <w:pPr>
        <w:pStyle w:val="SpeakerCon"/>
        <w:rPr>
          <w:rtl/>
        </w:rPr>
      </w:pPr>
      <w:bookmarkStart w:id="262" w:name="FS000001029T14_05_2003_16_00_57"/>
      <w:bookmarkEnd w:id="262"/>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p>
    <w:p w14:paraId="2929288E" w14:textId="77777777" w:rsidR="00000000" w:rsidRDefault="00E82A5C">
      <w:pPr>
        <w:pStyle w:val="a"/>
        <w:rPr>
          <w:rFonts w:hint="cs"/>
          <w:rtl/>
        </w:rPr>
      </w:pPr>
    </w:p>
    <w:p w14:paraId="2B059951" w14:textId="77777777" w:rsidR="00000000" w:rsidRDefault="00E82A5C">
      <w:pPr>
        <w:pStyle w:val="a"/>
        <w:rPr>
          <w:rFonts w:hint="cs"/>
          <w:rtl/>
        </w:rPr>
      </w:pPr>
      <w:r>
        <w:rPr>
          <w:rFonts w:hint="cs"/>
          <w:rtl/>
        </w:rPr>
        <w:t xml:space="preserve">אפשר להעביר לדיון בוועדה. </w:t>
      </w:r>
    </w:p>
    <w:p w14:paraId="10D78814" w14:textId="77777777" w:rsidR="00000000" w:rsidRDefault="00E82A5C">
      <w:pPr>
        <w:pStyle w:val="a"/>
        <w:rPr>
          <w:rFonts w:hint="cs"/>
          <w:rtl/>
        </w:rPr>
      </w:pPr>
    </w:p>
    <w:p w14:paraId="378C1DF7" w14:textId="77777777" w:rsidR="00000000" w:rsidRDefault="00E82A5C">
      <w:pPr>
        <w:pStyle w:val="ad"/>
        <w:rPr>
          <w:rtl/>
        </w:rPr>
      </w:pPr>
      <w:r>
        <w:rPr>
          <w:rtl/>
        </w:rPr>
        <w:t>היו"ר מוח</w:t>
      </w:r>
      <w:r>
        <w:rPr>
          <w:rtl/>
        </w:rPr>
        <w:t>מד ברכה:</w:t>
      </w:r>
    </w:p>
    <w:p w14:paraId="15665723" w14:textId="77777777" w:rsidR="00000000" w:rsidRDefault="00E82A5C">
      <w:pPr>
        <w:pStyle w:val="a"/>
        <w:rPr>
          <w:rtl/>
        </w:rPr>
      </w:pPr>
    </w:p>
    <w:p w14:paraId="12299B5B" w14:textId="77777777" w:rsidR="00000000" w:rsidRDefault="00E82A5C">
      <w:pPr>
        <w:pStyle w:val="a"/>
        <w:rPr>
          <w:rFonts w:hint="cs"/>
          <w:rtl/>
        </w:rPr>
      </w:pPr>
      <w:r>
        <w:rPr>
          <w:rFonts w:hint="cs"/>
          <w:rtl/>
        </w:rPr>
        <w:t xml:space="preserve">רבותי המציעים, מסכימים לדיון בוועדה? </w:t>
      </w:r>
    </w:p>
    <w:p w14:paraId="6139AA07" w14:textId="77777777" w:rsidR="00000000" w:rsidRDefault="00E82A5C">
      <w:pPr>
        <w:pStyle w:val="a"/>
        <w:rPr>
          <w:rFonts w:hint="cs"/>
          <w:rtl/>
        </w:rPr>
      </w:pPr>
    </w:p>
    <w:p w14:paraId="7C3CC2AE" w14:textId="77777777" w:rsidR="00000000" w:rsidRDefault="00E82A5C">
      <w:pPr>
        <w:pStyle w:val="ac"/>
        <w:rPr>
          <w:rtl/>
        </w:rPr>
      </w:pPr>
      <w:r>
        <w:rPr>
          <w:rFonts w:hint="eastAsia"/>
          <w:rtl/>
        </w:rPr>
        <w:t>רומן</w:t>
      </w:r>
      <w:r>
        <w:rPr>
          <w:rtl/>
        </w:rPr>
        <w:t xml:space="preserve"> ברונפמן (מרצ):</w:t>
      </w:r>
    </w:p>
    <w:p w14:paraId="42057BE1" w14:textId="77777777" w:rsidR="00000000" w:rsidRDefault="00E82A5C">
      <w:pPr>
        <w:pStyle w:val="a"/>
        <w:rPr>
          <w:rFonts w:hint="cs"/>
          <w:rtl/>
        </w:rPr>
      </w:pPr>
    </w:p>
    <w:p w14:paraId="676E4B84" w14:textId="77777777" w:rsidR="00000000" w:rsidRDefault="00E82A5C">
      <w:pPr>
        <w:pStyle w:val="a"/>
        <w:rPr>
          <w:rFonts w:hint="cs"/>
          <w:rtl/>
        </w:rPr>
      </w:pPr>
      <w:r>
        <w:rPr>
          <w:rFonts w:hint="cs"/>
          <w:rtl/>
        </w:rPr>
        <w:t xml:space="preserve">מליאה. </w:t>
      </w:r>
    </w:p>
    <w:p w14:paraId="0D53EC8F" w14:textId="77777777" w:rsidR="00000000" w:rsidRDefault="00E82A5C">
      <w:pPr>
        <w:pStyle w:val="a"/>
        <w:rPr>
          <w:rFonts w:hint="cs"/>
          <w:rtl/>
        </w:rPr>
      </w:pPr>
    </w:p>
    <w:p w14:paraId="67A6E91D" w14:textId="77777777" w:rsidR="00000000" w:rsidRDefault="00E82A5C">
      <w:pPr>
        <w:pStyle w:val="ac"/>
        <w:rPr>
          <w:rtl/>
        </w:rPr>
      </w:pPr>
      <w:r>
        <w:rPr>
          <w:rFonts w:hint="eastAsia"/>
          <w:rtl/>
        </w:rPr>
        <w:t>מיכאל</w:t>
      </w:r>
      <w:r>
        <w:rPr>
          <w:rtl/>
        </w:rPr>
        <w:t xml:space="preserve"> נודלמן (האיחוד הלאומי - ישראל ביתנו):</w:t>
      </w:r>
    </w:p>
    <w:p w14:paraId="0949DC19" w14:textId="77777777" w:rsidR="00000000" w:rsidRDefault="00E82A5C">
      <w:pPr>
        <w:pStyle w:val="a"/>
        <w:rPr>
          <w:rFonts w:hint="cs"/>
          <w:rtl/>
        </w:rPr>
      </w:pPr>
    </w:p>
    <w:p w14:paraId="718D6766" w14:textId="77777777" w:rsidR="00000000" w:rsidRDefault="00E82A5C">
      <w:pPr>
        <w:pStyle w:val="a"/>
        <w:rPr>
          <w:rFonts w:hint="cs"/>
          <w:rtl/>
        </w:rPr>
      </w:pPr>
      <w:r>
        <w:rPr>
          <w:rFonts w:hint="cs"/>
          <w:rtl/>
        </w:rPr>
        <w:t xml:space="preserve">ועדה. </w:t>
      </w:r>
    </w:p>
    <w:p w14:paraId="58C4965C" w14:textId="77777777" w:rsidR="00000000" w:rsidRDefault="00E82A5C">
      <w:pPr>
        <w:pStyle w:val="a"/>
        <w:rPr>
          <w:rFonts w:hint="cs"/>
          <w:rtl/>
        </w:rPr>
      </w:pPr>
    </w:p>
    <w:p w14:paraId="08C92D41" w14:textId="77777777" w:rsidR="00000000" w:rsidRDefault="00E82A5C">
      <w:pPr>
        <w:pStyle w:val="ad"/>
        <w:rPr>
          <w:rtl/>
        </w:rPr>
      </w:pPr>
      <w:r>
        <w:rPr>
          <w:rtl/>
        </w:rPr>
        <w:t>היו"ר מוחמד ברכה:</w:t>
      </w:r>
    </w:p>
    <w:p w14:paraId="28D9C452" w14:textId="77777777" w:rsidR="00000000" w:rsidRDefault="00E82A5C">
      <w:pPr>
        <w:pStyle w:val="a"/>
        <w:rPr>
          <w:rtl/>
        </w:rPr>
      </w:pPr>
    </w:p>
    <w:p w14:paraId="454D4FFC" w14:textId="77777777" w:rsidR="00000000" w:rsidRDefault="00E82A5C">
      <w:pPr>
        <w:pStyle w:val="a"/>
        <w:rPr>
          <w:rFonts w:hint="cs"/>
          <w:rtl/>
        </w:rPr>
      </w:pPr>
      <w:r>
        <w:rPr>
          <w:rFonts w:hint="cs"/>
          <w:rtl/>
        </w:rPr>
        <w:t>חבר הכנסת יהלום?</w:t>
      </w:r>
    </w:p>
    <w:p w14:paraId="42025A5A" w14:textId="77777777" w:rsidR="00000000" w:rsidRDefault="00E82A5C">
      <w:pPr>
        <w:pStyle w:val="a"/>
        <w:rPr>
          <w:rFonts w:hint="cs"/>
          <w:rtl/>
        </w:rPr>
      </w:pPr>
    </w:p>
    <w:p w14:paraId="6F51066F" w14:textId="77777777" w:rsidR="00000000" w:rsidRDefault="00E82A5C">
      <w:pPr>
        <w:pStyle w:val="ac"/>
        <w:rPr>
          <w:rtl/>
        </w:rPr>
      </w:pPr>
      <w:r>
        <w:rPr>
          <w:rFonts w:hint="eastAsia"/>
          <w:rtl/>
        </w:rPr>
        <w:t>שאול</w:t>
      </w:r>
      <w:r>
        <w:rPr>
          <w:rtl/>
        </w:rPr>
        <w:t xml:space="preserve"> יהלום (מפד"ל):</w:t>
      </w:r>
    </w:p>
    <w:p w14:paraId="1270C511" w14:textId="77777777" w:rsidR="00000000" w:rsidRDefault="00E82A5C">
      <w:pPr>
        <w:pStyle w:val="a"/>
        <w:rPr>
          <w:rFonts w:hint="cs"/>
          <w:rtl/>
        </w:rPr>
      </w:pPr>
    </w:p>
    <w:p w14:paraId="0B44D0A8" w14:textId="77777777" w:rsidR="00000000" w:rsidRDefault="00E82A5C">
      <w:pPr>
        <w:pStyle w:val="a"/>
        <w:rPr>
          <w:rFonts w:hint="cs"/>
          <w:rtl/>
        </w:rPr>
      </w:pPr>
      <w:r>
        <w:rPr>
          <w:rFonts w:hint="cs"/>
          <w:rtl/>
        </w:rPr>
        <w:t>ועדה.</w:t>
      </w:r>
    </w:p>
    <w:p w14:paraId="6A056856" w14:textId="77777777" w:rsidR="00000000" w:rsidRDefault="00E82A5C">
      <w:pPr>
        <w:pStyle w:val="a"/>
        <w:rPr>
          <w:rFonts w:hint="cs"/>
          <w:rtl/>
        </w:rPr>
      </w:pPr>
    </w:p>
    <w:p w14:paraId="6C80AAFE" w14:textId="77777777" w:rsidR="00000000" w:rsidRDefault="00E82A5C">
      <w:pPr>
        <w:pStyle w:val="ad"/>
        <w:rPr>
          <w:rtl/>
        </w:rPr>
      </w:pPr>
      <w:r>
        <w:rPr>
          <w:rtl/>
        </w:rPr>
        <w:t>היו"ר מוחמד ברכה:</w:t>
      </w:r>
    </w:p>
    <w:p w14:paraId="1F2CC6DD" w14:textId="77777777" w:rsidR="00000000" w:rsidRDefault="00E82A5C">
      <w:pPr>
        <w:pStyle w:val="a"/>
        <w:rPr>
          <w:rtl/>
        </w:rPr>
      </w:pPr>
    </w:p>
    <w:p w14:paraId="13D5D80A" w14:textId="77777777" w:rsidR="00000000" w:rsidRDefault="00E82A5C">
      <w:pPr>
        <w:pStyle w:val="a"/>
        <w:rPr>
          <w:rFonts w:hint="cs"/>
          <w:rtl/>
        </w:rPr>
      </w:pPr>
      <w:r>
        <w:rPr>
          <w:rFonts w:hint="cs"/>
          <w:rtl/>
        </w:rPr>
        <w:t>נעשה שתי הצבעות. הצבעה אחת - על הצעתו של</w:t>
      </w:r>
      <w:r>
        <w:rPr>
          <w:rFonts w:hint="cs"/>
          <w:rtl/>
        </w:rPr>
        <w:t xml:space="preserve"> חבר הכנסת ברונפמן להעביר למליאה או לא. אנחנו מצביעים עכשיו על הצעתו להעביר את הנושא לדיון במליאה. מי בעד? מי נגד? מי נמנע?</w:t>
      </w:r>
    </w:p>
    <w:p w14:paraId="0DCDC39D" w14:textId="77777777" w:rsidR="00000000" w:rsidRDefault="00E82A5C">
      <w:pPr>
        <w:pStyle w:val="a"/>
        <w:ind w:firstLine="0"/>
        <w:rPr>
          <w:rFonts w:hint="cs"/>
          <w:rtl/>
        </w:rPr>
      </w:pPr>
    </w:p>
    <w:p w14:paraId="29D6188E" w14:textId="77777777" w:rsidR="00000000" w:rsidRDefault="00E82A5C">
      <w:pPr>
        <w:pStyle w:val="a"/>
        <w:ind w:firstLine="0"/>
        <w:rPr>
          <w:rFonts w:hint="cs"/>
          <w:rtl/>
        </w:rPr>
      </w:pPr>
    </w:p>
    <w:p w14:paraId="1578D41C" w14:textId="77777777" w:rsidR="00000000" w:rsidRDefault="00E82A5C">
      <w:pPr>
        <w:pStyle w:val="a"/>
        <w:ind w:firstLine="0"/>
        <w:rPr>
          <w:rFonts w:hint="cs"/>
          <w:rtl/>
        </w:rPr>
      </w:pPr>
    </w:p>
    <w:p w14:paraId="576DE573" w14:textId="77777777" w:rsidR="00000000" w:rsidRDefault="00E82A5C">
      <w:pPr>
        <w:pStyle w:val="a7"/>
        <w:bidi/>
        <w:rPr>
          <w:rFonts w:hint="cs"/>
          <w:rtl/>
        </w:rPr>
      </w:pPr>
      <w:r>
        <w:rPr>
          <w:rFonts w:hint="cs"/>
          <w:rtl/>
        </w:rPr>
        <w:t>הצבעה מס' 24</w:t>
      </w:r>
    </w:p>
    <w:p w14:paraId="2E085E38" w14:textId="77777777" w:rsidR="00000000" w:rsidRDefault="00E82A5C">
      <w:pPr>
        <w:pStyle w:val="a"/>
        <w:rPr>
          <w:rFonts w:hint="cs"/>
          <w:rtl/>
        </w:rPr>
      </w:pPr>
    </w:p>
    <w:p w14:paraId="12136456" w14:textId="77777777" w:rsidR="00000000" w:rsidRDefault="00E82A5C">
      <w:pPr>
        <w:pStyle w:val="a8"/>
        <w:bidi/>
        <w:rPr>
          <w:rFonts w:hint="cs"/>
          <w:rtl/>
        </w:rPr>
      </w:pPr>
      <w:r>
        <w:rPr>
          <w:rFonts w:hint="cs"/>
          <w:rtl/>
        </w:rPr>
        <w:t xml:space="preserve">בעד ההצעה לכלול את הנושא בסדר היום </w:t>
      </w:r>
      <w:r>
        <w:rPr>
          <w:rtl/>
        </w:rPr>
        <w:t>–</w:t>
      </w:r>
      <w:r>
        <w:rPr>
          <w:rFonts w:hint="cs"/>
          <w:rtl/>
        </w:rPr>
        <w:t xml:space="preserve"> 3</w:t>
      </w:r>
    </w:p>
    <w:p w14:paraId="0CFCF07E" w14:textId="77777777" w:rsidR="00000000" w:rsidRDefault="00E82A5C">
      <w:pPr>
        <w:pStyle w:val="a8"/>
        <w:bidi/>
        <w:rPr>
          <w:rFonts w:hint="cs"/>
          <w:rtl/>
        </w:rPr>
      </w:pPr>
      <w:r>
        <w:rPr>
          <w:rFonts w:hint="cs"/>
          <w:rtl/>
        </w:rPr>
        <w:t xml:space="preserve">נגד </w:t>
      </w:r>
      <w:r>
        <w:rPr>
          <w:rtl/>
        </w:rPr>
        <w:t>–</w:t>
      </w:r>
      <w:r>
        <w:rPr>
          <w:rFonts w:hint="cs"/>
          <w:rtl/>
        </w:rPr>
        <w:t xml:space="preserve"> 8</w:t>
      </w:r>
    </w:p>
    <w:p w14:paraId="5EA2BC8E" w14:textId="77777777" w:rsidR="00000000" w:rsidRDefault="00E82A5C">
      <w:pPr>
        <w:pStyle w:val="a8"/>
        <w:bidi/>
        <w:rPr>
          <w:rFonts w:hint="cs"/>
          <w:rtl/>
        </w:rPr>
      </w:pPr>
      <w:r>
        <w:rPr>
          <w:rFonts w:hint="cs"/>
          <w:rtl/>
        </w:rPr>
        <w:t xml:space="preserve">נמנעים </w:t>
      </w:r>
      <w:r>
        <w:rPr>
          <w:rtl/>
        </w:rPr>
        <w:t>–</w:t>
      </w:r>
      <w:r>
        <w:rPr>
          <w:rFonts w:hint="cs"/>
          <w:rtl/>
        </w:rPr>
        <w:t xml:space="preserve"> אין</w:t>
      </w:r>
    </w:p>
    <w:p w14:paraId="242888ED" w14:textId="77777777" w:rsidR="00000000" w:rsidRDefault="00E82A5C">
      <w:pPr>
        <w:pStyle w:val="a9"/>
        <w:bidi/>
        <w:rPr>
          <w:rFonts w:hint="cs"/>
          <w:rtl/>
        </w:rPr>
      </w:pPr>
      <w:r>
        <w:rPr>
          <w:rFonts w:hint="cs"/>
          <w:rtl/>
        </w:rPr>
        <w:t>ההצעה לכלול את הנושא שהעלה חבר הכנסת רומן ברונפמן בסדר-</w:t>
      </w:r>
      <w:r>
        <w:rPr>
          <w:rFonts w:hint="cs"/>
          <w:rtl/>
        </w:rPr>
        <w:t>היום של הכנסת לא נתקבלה.</w:t>
      </w:r>
    </w:p>
    <w:p w14:paraId="4219B0CF" w14:textId="77777777" w:rsidR="00000000" w:rsidRDefault="00E82A5C">
      <w:pPr>
        <w:pStyle w:val="a"/>
        <w:rPr>
          <w:rFonts w:hint="cs"/>
          <w:rtl/>
        </w:rPr>
      </w:pPr>
    </w:p>
    <w:p w14:paraId="6EA0BE54" w14:textId="77777777" w:rsidR="00000000" w:rsidRDefault="00E82A5C">
      <w:pPr>
        <w:pStyle w:val="ad"/>
        <w:rPr>
          <w:rtl/>
        </w:rPr>
      </w:pPr>
      <w:r>
        <w:rPr>
          <w:rtl/>
        </w:rPr>
        <w:t>היו"ר מוחמד ברכה:</w:t>
      </w:r>
    </w:p>
    <w:p w14:paraId="27B28125" w14:textId="77777777" w:rsidR="00000000" w:rsidRDefault="00E82A5C">
      <w:pPr>
        <w:pStyle w:val="a"/>
        <w:rPr>
          <w:rtl/>
        </w:rPr>
      </w:pPr>
    </w:p>
    <w:p w14:paraId="06114030" w14:textId="77777777" w:rsidR="00000000" w:rsidRDefault="00E82A5C">
      <w:pPr>
        <w:pStyle w:val="a"/>
        <w:rPr>
          <w:rFonts w:hint="cs"/>
          <w:rtl/>
        </w:rPr>
      </w:pPr>
      <w:r>
        <w:rPr>
          <w:rFonts w:hint="cs"/>
          <w:rtl/>
        </w:rPr>
        <w:t xml:space="preserve">הצעתו של חבר הכנסת ברונפמן להעביר את הדיון למליאה לא התקבלה בהתנגדות של שמונה חברי כנסת, בתמיכת שלושה ובאפס  נמנעים. </w:t>
      </w:r>
    </w:p>
    <w:p w14:paraId="5ED81973" w14:textId="77777777" w:rsidR="00000000" w:rsidRDefault="00E82A5C">
      <w:pPr>
        <w:pStyle w:val="a"/>
        <w:rPr>
          <w:rFonts w:hint="cs"/>
          <w:rtl/>
        </w:rPr>
      </w:pPr>
    </w:p>
    <w:p w14:paraId="23552A78" w14:textId="77777777" w:rsidR="00000000" w:rsidRDefault="00E82A5C">
      <w:pPr>
        <w:pStyle w:val="a"/>
        <w:rPr>
          <w:rFonts w:hint="cs"/>
          <w:rtl/>
        </w:rPr>
      </w:pPr>
      <w:r>
        <w:rPr>
          <w:rFonts w:hint="cs"/>
          <w:rtl/>
        </w:rPr>
        <w:t>אנחנו עושים הצבעה נוספת - על הצעותיהם של חברי הכנסת נודלמן ויהלום. בעד זה להעביר לוועדה, נגד</w:t>
      </w:r>
      <w:r>
        <w:rPr>
          <w:rFonts w:hint="cs"/>
          <w:rtl/>
        </w:rPr>
        <w:t xml:space="preserve"> זה הסרה. בבקשה.</w:t>
      </w:r>
    </w:p>
    <w:p w14:paraId="154B0155" w14:textId="77777777" w:rsidR="00000000" w:rsidRDefault="00E82A5C">
      <w:pPr>
        <w:pStyle w:val="a"/>
        <w:rPr>
          <w:rFonts w:hint="cs"/>
          <w:rtl/>
        </w:rPr>
      </w:pPr>
    </w:p>
    <w:p w14:paraId="797ED525" w14:textId="77777777" w:rsidR="00000000" w:rsidRDefault="00E82A5C">
      <w:pPr>
        <w:pStyle w:val="a7"/>
        <w:bidi/>
        <w:rPr>
          <w:rFonts w:hint="cs"/>
          <w:rtl/>
        </w:rPr>
      </w:pPr>
      <w:r>
        <w:rPr>
          <w:rFonts w:hint="cs"/>
          <w:rtl/>
        </w:rPr>
        <w:t>הצבעה מס' 25</w:t>
      </w:r>
    </w:p>
    <w:p w14:paraId="11C3E049" w14:textId="77777777" w:rsidR="00000000" w:rsidRDefault="00E82A5C">
      <w:pPr>
        <w:pStyle w:val="a"/>
        <w:rPr>
          <w:rFonts w:hint="cs"/>
          <w:rtl/>
        </w:rPr>
      </w:pPr>
    </w:p>
    <w:p w14:paraId="227FFD1B" w14:textId="77777777" w:rsidR="00000000" w:rsidRDefault="00E82A5C">
      <w:pPr>
        <w:pStyle w:val="a8"/>
        <w:bidi/>
        <w:rPr>
          <w:rFonts w:hint="cs"/>
          <w:rtl/>
        </w:rPr>
      </w:pPr>
      <w:r>
        <w:rPr>
          <w:rFonts w:hint="cs"/>
          <w:rtl/>
        </w:rPr>
        <w:t xml:space="preserve">בעד ההצעה להעביר את הנושא לוועדה </w:t>
      </w:r>
      <w:r>
        <w:rPr>
          <w:rtl/>
        </w:rPr>
        <w:t>–</w:t>
      </w:r>
      <w:r>
        <w:rPr>
          <w:rFonts w:hint="cs"/>
          <w:rtl/>
        </w:rPr>
        <w:t xml:space="preserve"> 10</w:t>
      </w:r>
    </w:p>
    <w:p w14:paraId="231DAB35" w14:textId="77777777" w:rsidR="00000000" w:rsidRDefault="00E82A5C">
      <w:pPr>
        <w:pStyle w:val="a8"/>
        <w:bidi/>
        <w:rPr>
          <w:rFonts w:hint="cs"/>
          <w:rtl/>
        </w:rPr>
      </w:pPr>
      <w:r>
        <w:rPr>
          <w:rFonts w:hint="cs"/>
          <w:rtl/>
        </w:rPr>
        <w:t xml:space="preserve">נגד </w:t>
      </w:r>
      <w:r>
        <w:rPr>
          <w:rtl/>
        </w:rPr>
        <w:t>–</w:t>
      </w:r>
      <w:r>
        <w:rPr>
          <w:rFonts w:hint="cs"/>
          <w:rtl/>
        </w:rPr>
        <w:t xml:space="preserve"> אין</w:t>
      </w:r>
    </w:p>
    <w:p w14:paraId="443DE526" w14:textId="77777777" w:rsidR="00000000" w:rsidRDefault="00E82A5C">
      <w:pPr>
        <w:pStyle w:val="a8"/>
        <w:bidi/>
        <w:rPr>
          <w:rFonts w:hint="cs"/>
          <w:rtl/>
        </w:rPr>
      </w:pPr>
      <w:r>
        <w:rPr>
          <w:rFonts w:hint="cs"/>
          <w:rtl/>
        </w:rPr>
        <w:t xml:space="preserve">נמנעים </w:t>
      </w:r>
      <w:r>
        <w:rPr>
          <w:rtl/>
        </w:rPr>
        <w:t>–</w:t>
      </w:r>
      <w:r>
        <w:rPr>
          <w:rFonts w:hint="cs"/>
          <w:rtl/>
        </w:rPr>
        <w:t xml:space="preserve"> אין</w:t>
      </w:r>
    </w:p>
    <w:p w14:paraId="158CB4EE" w14:textId="77777777" w:rsidR="00000000" w:rsidRDefault="00E82A5C">
      <w:pPr>
        <w:pStyle w:val="a9"/>
        <w:bidi/>
        <w:rPr>
          <w:rFonts w:hint="cs"/>
          <w:rtl/>
        </w:rPr>
      </w:pPr>
      <w:r>
        <w:rPr>
          <w:rFonts w:hint="cs"/>
          <w:rtl/>
        </w:rPr>
        <w:t>ההצעה להעביר את הנושא שהעלו חברי הכנסת מיכאל נודלמן ושאול יהלום</w:t>
      </w:r>
    </w:p>
    <w:p w14:paraId="5205C4EF" w14:textId="77777777" w:rsidR="00000000" w:rsidRDefault="00E82A5C">
      <w:pPr>
        <w:pStyle w:val="a9"/>
        <w:bidi/>
        <w:rPr>
          <w:rFonts w:hint="cs"/>
          <w:rtl/>
        </w:rPr>
      </w:pPr>
      <w:r>
        <w:rPr>
          <w:rFonts w:hint="cs"/>
          <w:rtl/>
        </w:rPr>
        <w:t>לוועדת העלייה, הקליטה והתפוצות נתקבלה.</w:t>
      </w:r>
    </w:p>
    <w:p w14:paraId="4260E0B0" w14:textId="77777777" w:rsidR="00000000" w:rsidRDefault="00E82A5C">
      <w:pPr>
        <w:pStyle w:val="a"/>
        <w:rPr>
          <w:rFonts w:hint="cs"/>
          <w:rtl/>
        </w:rPr>
      </w:pPr>
    </w:p>
    <w:p w14:paraId="19988DF1" w14:textId="77777777" w:rsidR="00000000" w:rsidRDefault="00E82A5C">
      <w:pPr>
        <w:pStyle w:val="ad"/>
        <w:rPr>
          <w:rtl/>
        </w:rPr>
      </w:pPr>
      <w:r>
        <w:rPr>
          <w:rtl/>
        </w:rPr>
        <w:t>היו"ר מוחמד ברכה:</w:t>
      </w:r>
    </w:p>
    <w:p w14:paraId="0C8A0D67" w14:textId="77777777" w:rsidR="00000000" w:rsidRDefault="00E82A5C">
      <w:pPr>
        <w:pStyle w:val="a"/>
        <w:rPr>
          <w:rtl/>
        </w:rPr>
      </w:pPr>
    </w:p>
    <w:p w14:paraId="2730DA66" w14:textId="77777777" w:rsidR="00000000" w:rsidRDefault="00E82A5C">
      <w:pPr>
        <w:pStyle w:val="a"/>
        <w:rPr>
          <w:rFonts w:hint="cs"/>
          <w:rtl/>
        </w:rPr>
      </w:pPr>
      <w:r>
        <w:rPr>
          <w:rFonts w:hint="cs"/>
          <w:rtl/>
        </w:rPr>
        <w:t xml:space="preserve">ההצעה תועבר לדיון בוועדת העלייה והקליטה </w:t>
      </w:r>
      <w:r>
        <w:rPr>
          <w:rFonts w:hint="cs"/>
          <w:rtl/>
        </w:rPr>
        <w:t xml:space="preserve">ברוב של עשרה חברי כנסת, אפס מתנגדים ואפס נמנעים. </w:t>
      </w:r>
    </w:p>
    <w:p w14:paraId="18373474" w14:textId="77777777" w:rsidR="00000000" w:rsidRDefault="00E82A5C">
      <w:pPr>
        <w:pStyle w:val="a"/>
        <w:rPr>
          <w:rFonts w:hint="cs"/>
          <w:rtl/>
        </w:rPr>
      </w:pPr>
    </w:p>
    <w:p w14:paraId="18E3FEDD" w14:textId="77777777" w:rsidR="00000000" w:rsidRDefault="00E82A5C">
      <w:pPr>
        <w:pStyle w:val="Subject"/>
        <w:rPr>
          <w:rtl/>
        </w:rPr>
      </w:pPr>
    </w:p>
    <w:p w14:paraId="7DB52B04" w14:textId="77777777" w:rsidR="00000000" w:rsidRDefault="00E82A5C">
      <w:pPr>
        <w:pStyle w:val="Subject"/>
        <w:rPr>
          <w:rFonts w:hint="cs"/>
          <w:rtl/>
        </w:rPr>
      </w:pPr>
      <w:r>
        <w:rPr>
          <w:rFonts w:hint="cs"/>
          <w:rtl/>
        </w:rPr>
        <w:t xml:space="preserve">הצעה לסדר-היום </w:t>
      </w:r>
    </w:p>
    <w:p w14:paraId="2A402447" w14:textId="77777777" w:rsidR="00000000" w:rsidRDefault="00E82A5C">
      <w:pPr>
        <w:pStyle w:val="Subject"/>
        <w:rPr>
          <w:rFonts w:hint="cs"/>
          <w:rtl/>
        </w:rPr>
      </w:pPr>
      <w:r>
        <w:rPr>
          <w:rFonts w:hint="cs"/>
          <w:rtl/>
        </w:rPr>
        <w:t>המשבר בענף המסעדות האתניות</w:t>
      </w:r>
    </w:p>
    <w:p w14:paraId="79BC79F4" w14:textId="77777777" w:rsidR="00000000" w:rsidRDefault="00E82A5C">
      <w:pPr>
        <w:pStyle w:val="a"/>
        <w:rPr>
          <w:rFonts w:hint="cs"/>
          <w:rtl/>
        </w:rPr>
      </w:pPr>
    </w:p>
    <w:p w14:paraId="4E9F6E64" w14:textId="77777777" w:rsidR="00000000" w:rsidRDefault="00E82A5C">
      <w:pPr>
        <w:pStyle w:val="ad"/>
        <w:rPr>
          <w:rtl/>
        </w:rPr>
      </w:pPr>
      <w:r>
        <w:rPr>
          <w:rtl/>
        </w:rPr>
        <w:t>היו"ר מוחמד ברכה:</w:t>
      </w:r>
    </w:p>
    <w:p w14:paraId="555AC9C5" w14:textId="77777777" w:rsidR="00000000" w:rsidRDefault="00E82A5C">
      <w:pPr>
        <w:pStyle w:val="a"/>
        <w:rPr>
          <w:rtl/>
        </w:rPr>
      </w:pPr>
    </w:p>
    <w:p w14:paraId="16FB636F" w14:textId="77777777" w:rsidR="00000000" w:rsidRDefault="00E82A5C">
      <w:pPr>
        <w:pStyle w:val="a"/>
        <w:rPr>
          <w:rFonts w:hint="cs"/>
          <w:rtl/>
        </w:rPr>
      </w:pPr>
      <w:r>
        <w:rPr>
          <w:rFonts w:hint="cs"/>
          <w:rtl/>
        </w:rPr>
        <w:t>אנחנו עוברים לנושא הבא, הצעה לסדר-היום מס' 370, של חברת הכנסת ענבל גבריאלי, בנושא: המשבר בענף המסעדות האתניות. זו הצעה רגילה, ולרשותך עשר דקו</w:t>
      </w:r>
      <w:r>
        <w:rPr>
          <w:rFonts w:hint="cs"/>
          <w:rtl/>
        </w:rPr>
        <w:t xml:space="preserve">ת. בבקשה. </w:t>
      </w:r>
    </w:p>
    <w:p w14:paraId="45225D22" w14:textId="77777777" w:rsidR="00000000" w:rsidRDefault="00E82A5C">
      <w:pPr>
        <w:pStyle w:val="a"/>
        <w:rPr>
          <w:rFonts w:hint="cs"/>
          <w:rtl/>
        </w:rPr>
      </w:pPr>
    </w:p>
    <w:p w14:paraId="525BC9F3" w14:textId="77777777" w:rsidR="00000000" w:rsidRDefault="00E82A5C">
      <w:pPr>
        <w:pStyle w:val="Speaker"/>
        <w:rPr>
          <w:rtl/>
        </w:rPr>
      </w:pPr>
      <w:bookmarkStart w:id="263" w:name="FS000001039T14_05_2003_16_19_37"/>
      <w:bookmarkEnd w:id="263"/>
      <w:r>
        <w:rPr>
          <w:rFonts w:hint="eastAsia"/>
          <w:rtl/>
        </w:rPr>
        <w:t>ענבל</w:t>
      </w:r>
      <w:r>
        <w:rPr>
          <w:rtl/>
        </w:rPr>
        <w:t xml:space="preserve"> גבריאלי (הליכוד):</w:t>
      </w:r>
    </w:p>
    <w:p w14:paraId="265F5EFF" w14:textId="77777777" w:rsidR="00000000" w:rsidRDefault="00E82A5C">
      <w:pPr>
        <w:pStyle w:val="a"/>
        <w:rPr>
          <w:rFonts w:hint="cs"/>
          <w:rtl/>
        </w:rPr>
      </w:pPr>
    </w:p>
    <w:p w14:paraId="33CC2FCF" w14:textId="77777777" w:rsidR="00000000" w:rsidRDefault="00E82A5C">
      <w:pPr>
        <w:pStyle w:val="a"/>
        <w:rPr>
          <w:rFonts w:hint="cs"/>
          <w:rtl/>
        </w:rPr>
      </w:pPr>
      <w:r>
        <w:rPr>
          <w:rFonts w:hint="cs"/>
          <w:rtl/>
        </w:rPr>
        <w:t xml:space="preserve">אדוני היושב-ראש, רבותי סגני השרים, כנסת נכבדה, מאז תחילת כהונתה של כנסת זו, ובמיוחד מיום כינונה של הממשלה החדשה, יש נושא עיקרי שמעסיק את כולנו וממלא את ימינו ולילותינו, ולא אגזים אם אומר שגם מדיר שינה מעינינו. אני מדברת </w:t>
      </w:r>
      <w:r>
        <w:rPr>
          <w:rFonts w:hint="cs"/>
          <w:rtl/>
        </w:rPr>
        <w:t xml:space="preserve">כמובן על המצב הכלכלי הקשה שבו מצוי המשק הישראלי, אלא שבניגוד להלך הרוח המקובל לאחרונה יש בפי  בשורה. </w:t>
      </w:r>
    </w:p>
    <w:p w14:paraId="3B52E381" w14:textId="77777777" w:rsidR="00000000" w:rsidRDefault="00E82A5C">
      <w:pPr>
        <w:pStyle w:val="a"/>
        <w:rPr>
          <w:rFonts w:hint="cs"/>
          <w:rtl/>
        </w:rPr>
      </w:pPr>
    </w:p>
    <w:p w14:paraId="75EE9464" w14:textId="77777777" w:rsidR="00000000" w:rsidRDefault="00E82A5C">
      <w:pPr>
        <w:pStyle w:val="a"/>
        <w:rPr>
          <w:rFonts w:hint="cs"/>
          <w:rtl/>
        </w:rPr>
      </w:pPr>
      <w:r>
        <w:rPr>
          <w:rFonts w:hint="cs"/>
          <w:rtl/>
        </w:rPr>
        <w:t>מצאתי לנכון להעלות בפני חברי הבית את המשבר הקשה הפוקד את ענף המסעדות האתניות בשל החשיבות הטמונה בהצלת מצבם של ענפי המשק השונים, הצלה שבידנו היא, בכוחנו ל</w:t>
      </w:r>
      <w:r>
        <w:rPr>
          <w:rFonts w:hint="cs"/>
          <w:rtl/>
        </w:rPr>
        <w:t>הציל אותו ענף. לפתרון המשבר הזה, היכול להניב רווח וצמיחה למדינת ישראל, לא נדרשת תוכנית כלכלית גאונית וכואבת, משום שמשבר זה יכול לבוא על פתרונו בקלות ובאופן מיידי בחמש דקות של חשיבה נכונה ואחראית של שר התעשייה והמסחר.</w:t>
      </w:r>
    </w:p>
    <w:p w14:paraId="5CBFB9EF" w14:textId="77777777" w:rsidR="00000000" w:rsidRDefault="00E82A5C">
      <w:pPr>
        <w:pStyle w:val="a"/>
        <w:rPr>
          <w:rFonts w:hint="cs"/>
          <w:rtl/>
        </w:rPr>
      </w:pPr>
    </w:p>
    <w:p w14:paraId="424CFE89" w14:textId="77777777" w:rsidR="00000000" w:rsidRDefault="00E82A5C">
      <w:pPr>
        <w:pStyle w:val="a"/>
        <w:rPr>
          <w:rFonts w:hint="cs"/>
          <w:rtl/>
        </w:rPr>
      </w:pPr>
      <w:r>
        <w:rPr>
          <w:rFonts w:hint="cs"/>
          <w:rtl/>
        </w:rPr>
        <w:t>דווקא כאשר המשק הישראלי קורס מול עינינ</w:t>
      </w:r>
      <w:r>
        <w:rPr>
          <w:rFonts w:hint="cs"/>
          <w:rtl/>
        </w:rPr>
        <w:t>ו עד כי להצלתו נדרשת תוכנית חירום, מוטלת עלינו החובה לחזק את הענפים במשק שמצוקתם נובעת ממדיניות ממשלתית ולא מהמשבר הכלכלי והם אלו המאפשרים לראשינו להישאר מעל פני המים.</w:t>
      </w:r>
    </w:p>
    <w:p w14:paraId="1ECD9926" w14:textId="77777777" w:rsidR="00000000" w:rsidRDefault="00E82A5C">
      <w:pPr>
        <w:pStyle w:val="a"/>
        <w:rPr>
          <w:rFonts w:hint="cs"/>
          <w:rtl/>
        </w:rPr>
      </w:pPr>
    </w:p>
    <w:p w14:paraId="5079164E" w14:textId="77777777" w:rsidR="00000000" w:rsidRDefault="00E82A5C">
      <w:pPr>
        <w:pStyle w:val="a"/>
        <w:rPr>
          <w:rFonts w:hint="cs"/>
          <w:rtl/>
        </w:rPr>
      </w:pPr>
      <w:r>
        <w:rPr>
          <w:rFonts w:hint="cs"/>
          <w:rtl/>
        </w:rPr>
        <w:t>המסעדות האתניות מהוות עמוד תווך של ענף התעשייה בישראל. מדובר בענף הפועל בארץ זה 30 שנה,</w:t>
      </w:r>
      <w:r>
        <w:rPr>
          <w:rFonts w:hint="cs"/>
          <w:rtl/>
        </w:rPr>
        <w:t xml:space="preserve"> אשר ידע שגשוג ופריחה, ובשנים האחרונות הוא אף תפס תאוצה רבה. אפשר לומר שהעמוד הזה רחב יותר ותומך יותר. בניגוד לענפי משק אחרים, המשבר הכלל-עולמי והמיתון המתמשך בישראל כאילו פסחו על ענף זה, וגם המצוקה הביטחונית כאילו לא נוגעת לו. הוא שרד את היעלמותה של התייר</w:t>
      </w:r>
      <w:r>
        <w:rPr>
          <w:rFonts w:hint="cs"/>
          <w:rtl/>
        </w:rPr>
        <w:t xml:space="preserve">ות הזרה והמשיך להתקיים כענף מצליח. </w:t>
      </w:r>
    </w:p>
    <w:p w14:paraId="50597D76" w14:textId="77777777" w:rsidR="00000000" w:rsidRDefault="00E82A5C">
      <w:pPr>
        <w:pStyle w:val="a"/>
        <w:rPr>
          <w:rFonts w:hint="cs"/>
          <w:rtl/>
        </w:rPr>
      </w:pPr>
    </w:p>
    <w:p w14:paraId="142EEA84" w14:textId="77777777" w:rsidR="00000000" w:rsidRDefault="00E82A5C">
      <w:pPr>
        <w:pStyle w:val="a"/>
        <w:rPr>
          <w:rFonts w:hint="cs"/>
          <w:rtl/>
        </w:rPr>
      </w:pPr>
      <w:r>
        <w:rPr>
          <w:rFonts w:hint="cs"/>
          <w:rtl/>
        </w:rPr>
        <w:t xml:space="preserve">כולנו יכולנו לראות איך התורים של הלקוחות היו משתרכים בפתחן של המסעדות האתניות, לקוחות המעשירים את קופות המסעדות ובכך את קופת המדינה ומהווים מנוף לצמיחה ולשגשוג של מסעדות חדשות. אלא שכיום הענף הזה מצוי באיום ממשי, שיכול </w:t>
      </w:r>
      <w:r>
        <w:rPr>
          <w:rFonts w:hint="cs"/>
          <w:rtl/>
        </w:rPr>
        <w:t xml:space="preserve">להביא בקלות בלתי נסבלת לחיסולו ולהיעלמותו ממפת העסקים בישראל. </w:t>
      </w:r>
    </w:p>
    <w:p w14:paraId="66E78AD7" w14:textId="77777777" w:rsidR="00000000" w:rsidRDefault="00E82A5C">
      <w:pPr>
        <w:pStyle w:val="a"/>
        <w:rPr>
          <w:rFonts w:hint="cs"/>
          <w:rtl/>
        </w:rPr>
      </w:pPr>
    </w:p>
    <w:p w14:paraId="5BC63F7B" w14:textId="77777777" w:rsidR="00000000" w:rsidRDefault="00E82A5C">
      <w:pPr>
        <w:pStyle w:val="a"/>
        <w:rPr>
          <w:rFonts w:hint="cs"/>
          <w:rtl/>
        </w:rPr>
      </w:pPr>
      <w:r>
        <w:rPr>
          <w:rFonts w:hint="cs"/>
          <w:rtl/>
        </w:rPr>
        <w:t xml:space="preserve">לא הפיגועים והחשש מפני טרור הם הפוגעים בענף, אלא מדיניות ממשלתית חלמאית, שבמסגרתה נלחמים בהבאת מומחים זרים. בכך נאבקת המדינה ומתעמרת בענף המסעדות האתניות. </w:t>
      </w:r>
    </w:p>
    <w:p w14:paraId="5F7E48AB" w14:textId="77777777" w:rsidR="00000000" w:rsidRDefault="00E82A5C">
      <w:pPr>
        <w:pStyle w:val="a"/>
        <w:rPr>
          <w:rFonts w:hint="cs"/>
          <w:rtl/>
        </w:rPr>
      </w:pPr>
      <w:r>
        <w:rPr>
          <w:rFonts w:hint="cs"/>
          <w:rtl/>
        </w:rPr>
        <w:t xml:space="preserve"> </w:t>
      </w:r>
    </w:p>
    <w:p w14:paraId="0AB6B30C" w14:textId="77777777" w:rsidR="00000000" w:rsidRDefault="00E82A5C">
      <w:pPr>
        <w:pStyle w:val="a"/>
        <w:ind w:firstLine="0"/>
        <w:rPr>
          <w:rFonts w:hint="cs"/>
          <w:rtl/>
        </w:rPr>
      </w:pPr>
      <w:r>
        <w:rPr>
          <w:rFonts w:hint="cs"/>
          <w:rtl/>
        </w:rPr>
        <w:t xml:space="preserve">           מדיניות הממשלה בעניין ה</w:t>
      </w:r>
      <w:r>
        <w:rPr>
          <w:rFonts w:hint="cs"/>
          <w:rtl/>
        </w:rPr>
        <w:t xml:space="preserve">עובדים הזרים מגבילה את מספרם בכוח העבודה בישראל ל=64,000 בכל ענפי המשק. אתם יודעים מה? אני מברכת על מדיניות זו. אין עוררין על כך שתופעת העובדים הזרים בישראל היא תופעה המכבידה על מצבו של המשק. מספרם הרב של העובדים הזרים </w:t>
      </w:r>
      <w:r>
        <w:rPr>
          <w:rtl/>
        </w:rPr>
        <w:t>–</w:t>
      </w:r>
      <w:r>
        <w:rPr>
          <w:rFonts w:hint="cs"/>
          <w:rtl/>
        </w:rPr>
        <w:t xml:space="preserve"> החוקיים והבלתי-חוקיים כאחד </w:t>
      </w:r>
      <w:r>
        <w:rPr>
          <w:rtl/>
        </w:rPr>
        <w:t>–</w:t>
      </w:r>
      <w:r>
        <w:rPr>
          <w:rFonts w:hint="cs"/>
          <w:rtl/>
        </w:rPr>
        <w:t xml:space="preserve"> השוהים</w:t>
      </w:r>
      <w:r>
        <w:rPr>
          <w:rFonts w:hint="cs"/>
          <w:rtl/>
        </w:rPr>
        <w:t xml:space="preserve"> כיום בארץ מעצים את ממדי האבטלה גם כך.</w:t>
      </w:r>
    </w:p>
    <w:p w14:paraId="1DFF8E8E" w14:textId="77777777" w:rsidR="00000000" w:rsidRDefault="00E82A5C">
      <w:pPr>
        <w:pStyle w:val="a"/>
        <w:rPr>
          <w:rFonts w:hint="cs"/>
          <w:rtl/>
        </w:rPr>
      </w:pPr>
    </w:p>
    <w:p w14:paraId="700CA417" w14:textId="77777777" w:rsidR="00000000" w:rsidRDefault="00E82A5C">
      <w:pPr>
        <w:pStyle w:val="a"/>
        <w:rPr>
          <w:rFonts w:hint="cs"/>
          <w:rtl/>
        </w:rPr>
      </w:pPr>
      <w:r>
        <w:rPr>
          <w:rFonts w:hint="cs"/>
          <w:rtl/>
        </w:rPr>
        <w:t>עם זאת, יש לבחון את חיוניות העובד בענפים השונים ואת תרומתו למשק. חשוב לציין את ההבחנה בין העובדים הזרים מחד גיסא לבין מומחים זרים מאידך גיסא. הבחנה זו אינה מלאכותית, מדובר בהבחנה מהותית וחשובה. המומחים הזרים אמורים ל</w:t>
      </w:r>
      <w:r>
        <w:rPr>
          <w:rFonts w:hint="cs"/>
          <w:rtl/>
        </w:rPr>
        <w:t>אייש את משרות השפים במסעדות האתניות, והם ורק הם יכולים לאייש משרות אלו. אל לנו לחשוב שאם המשרות האלה לא תאוישנה על-ידי מומחים זרים נוכל לאייש אותן על-ידי עובדים ישראלים. המשרות האלה לא תאוישנה, והדבר יביא לחיסולן של המסעדות ובכך לחיסולו של ענף שלם.</w:t>
      </w:r>
    </w:p>
    <w:p w14:paraId="300003A3" w14:textId="77777777" w:rsidR="00000000" w:rsidRDefault="00E82A5C">
      <w:pPr>
        <w:pStyle w:val="a"/>
        <w:rPr>
          <w:rFonts w:hint="cs"/>
          <w:rtl/>
        </w:rPr>
      </w:pPr>
    </w:p>
    <w:p w14:paraId="0B9852AB" w14:textId="77777777" w:rsidR="00000000" w:rsidRDefault="00E82A5C">
      <w:pPr>
        <w:pStyle w:val="a"/>
        <w:rPr>
          <w:rFonts w:hint="cs"/>
          <w:rtl/>
        </w:rPr>
      </w:pPr>
      <w:r>
        <w:rPr>
          <w:rFonts w:hint="cs"/>
          <w:rtl/>
        </w:rPr>
        <w:t xml:space="preserve">הבסיס </w:t>
      </w:r>
      <w:r>
        <w:rPr>
          <w:rFonts w:hint="cs"/>
          <w:rtl/>
        </w:rPr>
        <w:t>העומד היום בפני מדיניות הממשלה לצמצום מספר העובדים הזרים בארץ לא מביא בחשבון את הייחוד של ענף המסעדות האתניות. את הדברים האלה לא רק אני אומרת, אלא גם שלוש ועדות  בין-משרדיות מקצועיות שבחנו את הנושא: ועדת-ינקוביץ' משנת 1996, ועדת בן-צבי משנת 1998, והוועדה ה</w:t>
      </w:r>
      <w:r>
        <w:rPr>
          <w:rFonts w:hint="cs"/>
          <w:rtl/>
        </w:rPr>
        <w:t xml:space="preserve">אחרונה, בראשותו של עורך-הדין מתי טל, היועץ המשפטי של שירות התעסוקה, אשר הגישה את מסקנותיה רק לפני חצי שנה. כל הוועדות הגיעו למסקנה כי אין תחליף למומחה האתני. </w:t>
      </w:r>
    </w:p>
    <w:p w14:paraId="6DA8246A" w14:textId="77777777" w:rsidR="00000000" w:rsidRDefault="00E82A5C">
      <w:pPr>
        <w:pStyle w:val="a"/>
        <w:rPr>
          <w:rFonts w:hint="cs"/>
          <w:rtl/>
        </w:rPr>
      </w:pPr>
    </w:p>
    <w:p w14:paraId="6689DC7C" w14:textId="77777777" w:rsidR="00000000" w:rsidRDefault="00E82A5C">
      <w:pPr>
        <w:pStyle w:val="a"/>
        <w:rPr>
          <w:rFonts w:hint="cs"/>
          <w:rtl/>
        </w:rPr>
      </w:pPr>
      <w:r>
        <w:rPr>
          <w:rFonts w:hint="cs"/>
          <w:rtl/>
        </w:rPr>
        <w:t>אני רוצה לצטט לכם מדוח ועדת-ינקוביץ': "למטבח האתני נדרש ידע מקצועי ייחודי. ידע כזה אינו קיים ואי</w:t>
      </w:r>
      <w:r>
        <w:rPr>
          <w:rFonts w:hint="cs"/>
          <w:rtl/>
        </w:rPr>
        <w:t>נו נלמד בישראל. הטבח הישראלי אינו נוטה ללמוד מקצוע ייחודי זה בגלל מורכבות המקצוע, טכניקות מיוחדות, דרישות והקפדה בפעילויות במהירות מרבית ובצפיפות פיזית".</w:t>
      </w:r>
    </w:p>
    <w:p w14:paraId="51DC6321" w14:textId="77777777" w:rsidR="00000000" w:rsidRDefault="00E82A5C">
      <w:pPr>
        <w:pStyle w:val="a"/>
        <w:rPr>
          <w:rFonts w:hint="cs"/>
          <w:rtl/>
        </w:rPr>
      </w:pPr>
    </w:p>
    <w:p w14:paraId="0ED3B9EA" w14:textId="77777777" w:rsidR="00000000" w:rsidRDefault="00E82A5C">
      <w:pPr>
        <w:pStyle w:val="a"/>
        <w:rPr>
          <w:rFonts w:hint="cs"/>
          <w:rtl/>
        </w:rPr>
      </w:pPr>
      <w:r>
        <w:rPr>
          <w:rFonts w:hint="cs"/>
          <w:rtl/>
        </w:rPr>
        <w:t>רצוני להדגיש בפניכם, כי מניעת העסקת עובדים זרים בענפי המשק השונים, ולצד זה אישור העסקת מומחים זרים, א</w:t>
      </w:r>
      <w:r>
        <w:rPr>
          <w:rFonts w:hint="cs"/>
          <w:rtl/>
        </w:rPr>
        <w:t xml:space="preserve">ינם מהווים אפליה אסורה אלא הבחנה מותרת, שנובעת מהבנת הצורך הברור והייחודי של ענף המסעדות האתניות. </w:t>
      </w:r>
    </w:p>
    <w:p w14:paraId="6B900013" w14:textId="77777777" w:rsidR="00000000" w:rsidRDefault="00E82A5C">
      <w:pPr>
        <w:pStyle w:val="a"/>
        <w:rPr>
          <w:rFonts w:hint="cs"/>
          <w:rtl/>
        </w:rPr>
      </w:pPr>
    </w:p>
    <w:p w14:paraId="0E5FD057" w14:textId="77777777" w:rsidR="00000000" w:rsidRDefault="00E82A5C">
      <w:pPr>
        <w:pStyle w:val="a"/>
        <w:rPr>
          <w:rFonts w:hint="cs"/>
          <w:rtl/>
        </w:rPr>
      </w:pPr>
      <w:r>
        <w:rPr>
          <w:rFonts w:hint="cs"/>
          <w:rtl/>
        </w:rPr>
        <w:t>כיום יש בישראל כ=150 מסעדות אתניות, ובאופן תמוה למדי יש רק 350 היתרי עבודה לענף. מחשבון פשוט שניתן לעשות נגיע לכך שלכל מסעדה מוקצים שני שפים, ואותם שני שפים</w:t>
      </w:r>
      <w:r>
        <w:rPr>
          <w:rFonts w:hint="cs"/>
          <w:rtl/>
        </w:rPr>
        <w:t xml:space="preserve"> אמורים לתת מענה על הביקוש רב במשך לפחות 16 שעות ביום. הדבר נוגד את ההיגיון הבריא, שלא לדבר על החוק בדבר העסקת עובדים זרים.</w:t>
      </w:r>
    </w:p>
    <w:p w14:paraId="0CC861C4" w14:textId="77777777" w:rsidR="00000000" w:rsidRDefault="00E82A5C">
      <w:pPr>
        <w:pStyle w:val="a"/>
        <w:rPr>
          <w:rFonts w:hint="cs"/>
          <w:rtl/>
        </w:rPr>
      </w:pPr>
    </w:p>
    <w:p w14:paraId="7E5B4C9A" w14:textId="77777777" w:rsidR="00000000" w:rsidRDefault="00E82A5C">
      <w:pPr>
        <w:pStyle w:val="a"/>
        <w:rPr>
          <w:rFonts w:hint="cs"/>
          <w:rtl/>
        </w:rPr>
      </w:pPr>
      <w:r>
        <w:rPr>
          <w:rFonts w:hint="cs"/>
          <w:rtl/>
        </w:rPr>
        <w:t>כולי תקווה כי שר התעשייה והמסחר,  מר אהוד אולמרט, וכן סגן השר מיכאל רצון, ישימו קץ, דווקא בכובע של משרד התעשייה והמסחר, לתופעות האב</w:t>
      </w:r>
      <w:r>
        <w:rPr>
          <w:rFonts w:hint="cs"/>
          <w:rtl/>
        </w:rPr>
        <w:t xml:space="preserve">סורדיות הנגרמות מאי-מתן תשובה הולמת על מצוקת הענף.  </w:t>
      </w:r>
    </w:p>
    <w:p w14:paraId="0F96BD30" w14:textId="77777777" w:rsidR="00000000" w:rsidRDefault="00E82A5C">
      <w:pPr>
        <w:pStyle w:val="a"/>
        <w:rPr>
          <w:rFonts w:hint="cs"/>
          <w:rtl/>
        </w:rPr>
      </w:pPr>
    </w:p>
    <w:p w14:paraId="24E49D0D" w14:textId="77777777" w:rsidR="00000000" w:rsidRDefault="00E82A5C">
      <w:pPr>
        <w:pStyle w:val="a"/>
        <w:rPr>
          <w:rFonts w:hint="cs"/>
          <w:rtl/>
        </w:rPr>
      </w:pPr>
      <w:r>
        <w:rPr>
          <w:rFonts w:hint="cs"/>
          <w:rtl/>
        </w:rPr>
        <w:t>אני מתייחסת גם לתופעות של יזמים המעוניינים להשקיע, חרף המצב הכלכלי, במסעדות אשר יניבו מחזורים שנתיים  של מיליוני שקלים ואשר יעסיקו עשרות עובדים ישראלים. דווקא בעת כזאת חייב משרד התעשייה והמסחר לעודד יזמ</w:t>
      </w:r>
      <w:r>
        <w:rPr>
          <w:rFonts w:hint="cs"/>
          <w:rtl/>
        </w:rPr>
        <w:t xml:space="preserve">ים אלו ולפתוח בפניהם את הדלת. </w:t>
      </w:r>
    </w:p>
    <w:p w14:paraId="7169C18E" w14:textId="77777777" w:rsidR="00000000" w:rsidRDefault="00E82A5C">
      <w:pPr>
        <w:pStyle w:val="a"/>
        <w:rPr>
          <w:rFonts w:hint="cs"/>
          <w:rtl/>
        </w:rPr>
      </w:pPr>
    </w:p>
    <w:p w14:paraId="01334985" w14:textId="77777777" w:rsidR="00000000" w:rsidRDefault="00E82A5C">
      <w:pPr>
        <w:pStyle w:val="a"/>
        <w:rPr>
          <w:rFonts w:hint="cs"/>
          <w:rtl/>
        </w:rPr>
      </w:pPr>
      <w:r>
        <w:rPr>
          <w:rFonts w:hint="cs"/>
          <w:rtl/>
        </w:rPr>
        <w:t>בהערת אגב אני חייבת לציין, כי הופתעתי ואף הייתי נבוכה למדי מרמתם הנמוכה של הפרסומים, שלפיהם הצעתי זו לסדר-היום יש בה מן העניין האישי. ודאי שיש פה עניין אישי, הרי לכולנו יש עניין אישי בהצעה זו. מחוסר הבנתו את חשיבות העניין בח</w:t>
      </w:r>
      <w:r>
        <w:rPr>
          <w:rFonts w:hint="cs"/>
          <w:rtl/>
        </w:rPr>
        <w:t xml:space="preserve">ר כתב עתון "הארץ" בפרסום פופוליסטי, משל היה כותב טור רכילות ולא כתבה רצינית בעיתון מכובד לאנשים חושבים. </w:t>
      </w:r>
    </w:p>
    <w:p w14:paraId="27981A35" w14:textId="77777777" w:rsidR="00000000" w:rsidRDefault="00E82A5C">
      <w:pPr>
        <w:pStyle w:val="a"/>
        <w:rPr>
          <w:rFonts w:hint="cs"/>
          <w:rtl/>
        </w:rPr>
      </w:pPr>
    </w:p>
    <w:p w14:paraId="11322126" w14:textId="77777777" w:rsidR="00000000" w:rsidRDefault="00E82A5C">
      <w:pPr>
        <w:pStyle w:val="a"/>
        <w:ind w:firstLine="0"/>
        <w:rPr>
          <w:rFonts w:hint="cs"/>
          <w:rtl/>
        </w:rPr>
      </w:pPr>
      <w:r>
        <w:rPr>
          <w:rFonts w:hint="cs"/>
          <w:rtl/>
        </w:rPr>
        <w:tab/>
        <w:t>חברים יקרים, בתוך עמי אני יושבת, הייתי שמחה אם לא הייתי צריכה לעמוד פה ולתבוע מן המדינה את הברור מאליו - לא להכשיל עסקים ויזמים, לא להכשיל אותם 13% ש</w:t>
      </w:r>
      <w:r>
        <w:rPr>
          <w:rFonts w:hint="cs"/>
          <w:rtl/>
        </w:rPr>
        <w:t>עליהם מדבר השר מאיר שטרית; שאותם רוצה בעצם התוכנית הכלכלית לעודד.</w:t>
      </w:r>
    </w:p>
    <w:p w14:paraId="4B2E6F21" w14:textId="77777777" w:rsidR="00000000" w:rsidRDefault="00E82A5C">
      <w:pPr>
        <w:pStyle w:val="a"/>
        <w:ind w:firstLine="0"/>
        <w:rPr>
          <w:rFonts w:hint="cs"/>
          <w:rtl/>
        </w:rPr>
      </w:pPr>
    </w:p>
    <w:p w14:paraId="4F6A2FA6" w14:textId="77777777" w:rsidR="00000000" w:rsidRDefault="00E82A5C">
      <w:pPr>
        <w:pStyle w:val="a"/>
        <w:ind w:firstLine="0"/>
        <w:rPr>
          <w:rFonts w:hint="cs"/>
          <w:rtl/>
        </w:rPr>
      </w:pPr>
      <w:r>
        <w:rPr>
          <w:rFonts w:hint="cs"/>
          <w:rtl/>
        </w:rPr>
        <w:tab/>
        <w:t>אני מקבלת פניות רבות מאנשים מיואשים, יזמים על סף קריסה, בעלי מסעדות על סף סגירה. נראה הגיוני שיזם המפעיל מסעדה המעסיקה למעלה מ=50 עובדים ישראלים ומפרנסת עשרות ספקים, יסגור אותה בשל העדר מו</w:t>
      </w:r>
      <w:r>
        <w:rPr>
          <w:rFonts w:hint="cs"/>
          <w:rtl/>
        </w:rPr>
        <w:t>מחים זרים? לי זה לא נראה הגיוני. ואני מדברת על מסעדות, יש לי כאן דוגמאות של פניות מאנשים. מסעדה אחת מעסיקה 25 ישראלים, מייצרת מחזור עסקי המוערך בכ=4 מיליוני שקלים. מסעדה נוספת מעסיקה 16 ישראלים, מייצרת מחזור עסקי המוערך ב=2.5 מיליוני שקלים. רבותי, אלה המסע</w:t>
      </w:r>
      <w:r>
        <w:rPr>
          <w:rFonts w:hint="cs"/>
          <w:rtl/>
        </w:rPr>
        <w:t>דות, אם יורשה לי לומר, הפחות מצליחות, ובמכוון בחרתי להציג אותן.</w:t>
      </w:r>
    </w:p>
    <w:p w14:paraId="37B2CF9E" w14:textId="77777777" w:rsidR="00000000" w:rsidRDefault="00E82A5C">
      <w:pPr>
        <w:pStyle w:val="a"/>
        <w:ind w:firstLine="0"/>
        <w:rPr>
          <w:rFonts w:hint="cs"/>
          <w:rtl/>
        </w:rPr>
      </w:pPr>
    </w:p>
    <w:p w14:paraId="61D3B1D8" w14:textId="77777777" w:rsidR="00000000" w:rsidRDefault="00E82A5C">
      <w:pPr>
        <w:pStyle w:val="a"/>
        <w:ind w:firstLine="0"/>
        <w:rPr>
          <w:rFonts w:hint="cs"/>
          <w:rtl/>
        </w:rPr>
      </w:pPr>
      <w:r>
        <w:rPr>
          <w:rFonts w:hint="cs"/>
          <w:rtl/>
        </w:rPr>
        <w:tab/>
        <w:t>מקרה נוסף שקרה לאחד מחברי חברי הכנסת שהגיע לאחת מאותן מסעדות אתניות, רצה לאכול אותו אוכל אתני ייחודי, אלא שנאמר לו שהוא לא יוכל לעשות זאת אלא החל מהשעה 17:00, ולמה? כי אין שף, כי אותו בעל מס</w:t>
      </w:r>
      <w:r>
        <w:rPr>
          <w:rFonts w:hint="cs"/>
          <w:rtl/>
        </w:rPr>
        <w:t xml:space="preserve">עדה שהשקיע בשנה האחרונה כחצי מיליון שקלים בהקמת מסעדה נוספת נאלץ לנייד את השפים בין סניפי המסעדות שלו. </w:t>
      </w:r>
    </w:p>
    <w:p w14:paraId="115A9652" w14:textId="77777777" w:rsidR="00000000" w:rsidRDefault="00E82A5C">
      <w:pPr>
        <w:pStyle w:val="a"/>
        <w:ind w:firstLine="0"/>
        <w:rPr>
          <w:rFonts w:hint="cs"/>
          <w:rtl/>
        </w:rPr>
      </w:pPr>
    </w:p>
    <w:p w14:paraId="5B457C03" w14:textId="77777777" w:rsidR="00000000" w:rsidRDefault="00E82A5C">
      <w:pPr>
        <w:pStyle w:val="a"/>
        <w:ind w:firstLine="0"/>
        <w:rPr>
          <w:rFonts w:hint="cs"/>
          <w:rtl/>
        </w:rPr>
      </w:pPr>
      <w:r>
        <w:rPr>
          <w:rFonts w:hint="cs"/>
          <w:rtl/>
        </w:rPr>
        <w:tab/>
        <w:t xml:space="preserve">מישהו פה רוצה לעמוד מנגד בשעה שהמדינה לא רוצה לספק מומחים זרים? אני לא יכולה לעמוד מנגד כאשר אני מקבלת אותן פניות מיואשות, אותן פניות שבסך הכול פתרון </w:t>
      </w:r>
      <w:r>
        <w:rPr>
          <w:rFonts w:hint="cs"/>
          <w:rtl/>
        </w:rPr>
        <w:t>קליל יכול לפתור אותן. לא ברור לי מדוע הממשלה לא רוצה לעזור לענף הזה, שבניגוד לענפי משק אחרים כן מצליח לשרוד את המשבר הכלכלי. לא ברור לי למה צריך להרוס עסקים מצליחים ולמה צריך למנוע תעסוקה של אלפי עובדים ישראלים; לא ברור לי למה לא נעשיר את קופת המדינה במאות</w:t>
      </w:r>
      <w:r>
        <w:rPr>
          <w:rFonts w:hint="cs"/>
          <w:rtl/>
        </w:rPr>
        <w:t xml:space="preserve"> מיליוני שקלים. </w:t>
      </w:r>
    </w:p>
    <w:p w14:paraId="13B37016" w14:textId="77777777" w:rsidR="00000000" w:rsidRDefault="00E82A5C">
      <w:pPr>
        <w:pStyle w:val="a"/>
        <w:ind w:firstLine="0"/>
        <w:rPr>
          <w:rFonts w:hint="cs"/>
          <w:rtl/>
        </w:rPr>
      </w:pPr>
    </w:p>
    <w:p w14:paraId="65DFAC2B" w14:textId="77777777" w:rsidR="00000000" w:rsidRDefault="00E82A5C">
      <w:pPr>
        <w:pStyle w:val="a"/>
        <w:ind w:firstLine="0"/>
        <w:rPr>
          <w:rFonts w:hint="cs"/>
          <w:rtl/>
        </w:rPr>
      </w:pPr>
      <w:r>
        <w:rPr>
          <w:rFonts w:hint="cs"/>
          <w:rtl/>
        </w:rPr>
        <w:tab/>
        <w:t xml:space="preserve">אני קוראת לך, סגן השר הנכבד, גם לכם, חברים יקרים, להעביר את הנושא החשוב הזה לוועדת הכלכלה של הכנסת, על מנת שתיבחן המדיניות הנחוצה לחילוץ ענף זה מהמשבר, ויפה שעה אחת קודם. תודה רבה. </w:t>
      </w:r>
    </w:p>
    <w:p w14:paraId="50DCE5F5" w14:textId="77777777" w:rsidR="00000000" w:rsidRDefault="00E82A5C">
      <w:pPr>
        <w:pStyle w:val="a"/>
        <w:rPr>
          <w:rFonts w:hint="cs"/>
          <w:rtl/>
        </w:rPr>
      </w:pPr>
    </w:p>
    <w:p w14:paraId="456EB6E7" w14:textId="77777777" w:rsidR="00000000" w:rsidRDefault="00E82A5C">
      <w:pPr>
        <w:pStyle w:val="ad"/>
        <w:rPr>
          <w:rtl/>
        </w:rPr>
      </w:pPr>
      <w:r>
        <w:rPr>
          <w:rtl/>
        </w:rPr>
        <w:t>היו"ר מוחמד ברכה:</w:t>
      </w:r>
    </w:p>
    <w:p w14:paraId="436BA006" w14:textId="77777777" w:rsidR="00000000" w:rsidRDefault="00E82A5C">
      <w:pPr>
        <w:pStyle w:val="a"/>
        <w:rPr>
          <w:rtl/>
        </w:rPr>
      </w:pPr>
    </w:p>
    <w:p w14:paraId="12E6D36F" w14:textId="77777777" w:rsidR="00000000" w:rsidRDefault="00E82A5C">
      <w:pPr>
        <w:pStyle w:val="a"/>
        <w:rPr>
          <w:rFonts w:hint="cs"/>
          <w:rtl/>
        </w:rPr>
      </w:pPr>
      <w:r>
        <w:rPr>
          <w:rFonts w:hint="cs"/>
          <w:rtl/>
        </w:rPr>
        <w:t>תודה. אני מזמין את סגן השר מיכאל רצ</w:t>
      </w:r>
      <w:r>
        <w:rPr>
          <w:rFonts w:hint="cs"/>
          <w:rtl/>
        </w:rPr>
        <w:t xml:space="preserve">ון, אבל עד שתגיע </w:t>
      </w:r>
      <w:r>
        <w:rPr>
          <w:rtl/>
        </w:rPr>
        <w:t>–</w:t>
      </w:r>
      <w:r>
        <w:rPr>
          <w:rFonts w:hint="cs"/>
          <w:rtl/>
        </w:rPr>
        <w:t xml:space="preserve"> חברת הכנסת גבריאלי, תקשיבי, את לא יכולה להציע להעביר את הצעתך לוועדה. את מציעה להעביר אותו למליאה; אם השר או סגן השר יציע להעביר לוועדה, את תקבלי או לא תקבלי את ההצעה.</w:t>
      </w:r>
    </w:p>
    <w:p w14:paraId="3C4A0737" w14:textId="77777777" w:rsidR="00000000" w:rsidRDefault="00E82A5C">
      <w:pPr>
        <w:pStyle w:val="a"/>
        <w:rPr>
          <w:rtl/>
        </w:rPr>
      </w:pPr>
    </w:p>
    <w:p w14:paraId="7F03A42A" w14:textId="77777777" w:rsidR="00000000" w:rsidRDefault="00E82A5C">
      <w:pPr>
        <w:pStyle w:val="a"/>
        <w:rPr>
          <w:rFonts w:hint="cs"/>
          <w:rtl/>
        </w:rPr>
      </w:pPr>
    </w:p>
    <w:p w14:paraId="49BDE1A2" w14:textId="77777777" w:rsidR="00000000" w:rsidRDefault="00E82A5C">
      <w:pPr>
        <w:pStyle w:val="SpeakerCon"/>
        <w:rPr>
          <w:rtl/>
        </w:rPr>
      </w:pPr>
      <w:bookmarkStart w:id="264" w:name="FS000001039T14_05_2003_16_30_18"/>
      <w:bookmarkEnd w:id="264"/>
      <w:r>
        <w:rPr>
          <w:rFonts w:hint="eastAsia"/>
          <w:rtl/>
        </w:rPr>
        <w:t>ענבל</w:t>
      </w:r>
      <w:r>
        <w:rPr>
          <w:rtl/>
        </w:rPr>
        <w:t xml:space="preserve"> גבריאלי (הליכוד):</w:t>
      </w:r>
    </w:p>
    <w:p w14:paraId="1485DFCB" w14:textId="77777777" w:rsidR="00000000" w:rsidRDefault="00E82A5C">
      <w:pPr>
        <w:pStyle w:val="a"/>
        <w:rPr>
          <w:rFonts w:hint="cs"/>
          <w:rtl/>
        </w:rPr>
      </w:pPr>
    </w:p>
    <w:p w14:paraId="6EE71D59" w14:textId="77777777" w:rsidR="00000000" w:rsidRDefault="00E82A5C">
      <w:pPr>
        <w:pStyle w:val="a"/>
        <w:rPr>
          <w:rFonts w:hint="cs"/>
          <w:rtl/>
        </w:rPr>
      </w:pPr>
      <w:r>
        <w:rPr>
          <w:rFonts w:hint="cs"/>
          <w:rtl/>
        </w:rPr>
        <w:t>אני מקבלת, תודה.</w:t>
      </w:r>
    </w:p>
    <w:p w14:paraId="335DDEC9" w14:textId="77777777" w:rsidR="00000000" w:rsidRDefault="00E82A5C">
      <w:pPr>
        <w:pStyle w:val="a"/>
        <w:rPr>
          <w:rFonts w:hint="cs"/>
          <w:rtl/>
        </w:rPr>
      </w:pPr>
    </w:p>
    <w:p w14:paraId="33389DD0" w14:textId="77777777" w:rsidR="00000000" w:rsidRDefault="00E82A5C">
      <w:pPr>
        <w:pStyle w:val="ad"/>
        <w:rPr>
          <w:rtl/>
        </w:rPr>
      </w:pPr>
      <w:r>
        <w:rPr>
          <w:rtl/>
        </w:rPr>
        <w:t>היו"ר מוחמד ברכה:</w:t>
      </w:r>
    </w:p>
    <w:p w14:paraId="1E0AF168" w14:textId="77777777" w:rsidR="00000000" w:rsidRDefault="00E82A5C">
      <w:pPr>
        <w:pStyle w:val="a"/>
        <w:rPr>
          <w:rtl/>
        </w:rPr>
      </w:pPr>
    </w:p>
    <w:p w14:paraId="24DBE924" w14:textId="77777777" w:rsidR="00000000" w:rsidRDefault="00E82A5C">
      <w:pPr>
        <w:pStyle w:val="a"/>
        <w:rPr>
          <w:rFonts w:hint="cs"/>
          <w:rtl/>
        </w:rPr>
      </w:pPr>
      <w:r>
        <w:rPr>
          <w:rFonts w:hint="cs"/>
          <w:rtl/>
        </w:rPr>
        <w:t xml:space="preserve">בסדר, </w:t>
      </w:r>
      <w:r>
        <w:rPr>
          <w:rFonts w:hint="cs"/>
          <w:rtl/>
        </w:rPr>
        <w:t xml:space="preserve">כדי שתלמדי, לאט-לאט. אדוני סגן השר, בבקשה. </w:t>
      </w:r>
    </w:p>
    <w:p w14:paraId="238BD30F" w14:textId="77777777" w:rsidR="00000000" w:rsidRDefault="00E82A5C">
      <w:pPr>
        <w:pStyle w:val="a"/>
        <w:rPr>
          <w:rFonts w:hint="cs"/>
          <w:rtl/>
        </w:rPr>
      </w:pPr>
    </w:p>
    <w:p w14:paraId="462CBD24" w14:textId="77777777" w:rsidR="00000000" w:rsidRDefault="00E82A5C">
      <w:pPr>
        <w:pStyle w:val="Speaker"/>
        <w:rPr>
          <w:rtl/>
        </w:rPr>
      </w:pPr>
      <w:bookmarkStart w:id="265" w:name="FS000001029T14_05_2003_16_31_01"/>
      <w:bookmarkEnd w:id="265"/>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p>
    <w:p w14:paraId="3D60EDFD" w14:textId="77777777" w:rsidR="00000000" w:rsidRDefault="00E82A5C">
      <w:pPr>
        <w:pStyle w:val="a"/>
        <w:rPr>
          <w:rFonts w:hint="cs"/>
          <w:rtl/>
        </w:rPr>
      </w:pPr>
    </w:p>
    <w:p w14:paraId="4A96C991" w14:textId="77777777" w:rsidR="00000000" w:rsidRDefault="00E82A5C">
      <w:pPr>
        <w:pStyle w:val="a"/>
        <w:rPr>
          <w:rFonts w:hint="cs"/>
          <w:rtl/>
        </w:rPr>
      </w:pPr>
      <w:r>
        <w:rPr>
          <w:rFonts w:hint="cs"/>
          <w:rtl/>
        </w:rPr>
        <w:t>אדוני היושב-ראש, חברי חברי הכנסת, חברת הכנסת ענבל, קודם כול, אני מודה לך על שהעלית את הנושא לסדר-היום. כל הנושא של עסקים קטנים ובינוניים הוא נושא חשוב מאוד, זו אולי שד</w:t>
      </w:r>
      <w:r>
        <w:rPr>
          <w:rFonts w:hint="cs"/>
          <w:rtl/>
        </w:rPr>
        <w:t>ירת הצמיחה הגדולה ביותר שיכולה לסייע למשק הישראלי בתקופה הקשה הזאת. אין ספק שמשרד התעשייה והמסחר יעשה ככל שניתן - - -</w:t>
      </w:r>
    </w:p>
    <w:p w14:paraId="15BFA488" w14:textId="77777777" w:rsidR="00000000" w:rsidRDefault="00E82A5C">
      <w:pPr>
        <w:pStyle w:val="a"/>
        <w:rPr>
          <w:rFonts w:hint="cs"/>
          <w:rtl/>
        </w:rPr>
      </w:pPr>
    </w:p>
    <w:p w14:paraId="7417BB9C" w14:textId="77777777" w:rsidR="00000000" w:rsidRDefault="00E82A5C">
      <w:pPr>
        <w:pStyle w:val="ac"/>
        <w:rPr>
          <w:rtl/>
        </w:rPr>
      </w:pPr>
      <w:r>
        <w:rPr>
          <w:rFonts w:hint="eastAsia"/>
          <w:rtl/>
        </w:rPr>
        <w:t>גלעד</w:t>
      </w:r>
      <w:r>
        <w:rPr>
          <w:rtl/>
        </w:rPr>
        <w:t xml:space="preserve"> ארדן (הליכוד):</w:t>
      </w:r>
    </w:p>
    <w:p w14:paraId="4D855771" w14:textId="77777777" w:rsidR="00000000" w:rsidRDefault="00E82A5C">
      <w:pPr>
        <w:pStyle w:val="a"/>
        <w:rPr>
          <w:rFonts w:hint="cs"/>
          <w:rtl/>
        </w:rPr>
      </w:pPr>
    </w:p>
    <w:p w14:paraId="0F7868FD" w14:textId="77777777" w:rsidR="00000000" w:rsidRDefault="00E82A5C">
      <w:pPr>
        <w:pStyle w:val="a"/>
        <w:rPr>
          <w:rFonts w:hint="cs"/>
          <w:rtl/>
        </w:rPr>
      </w:pPr>
      <w:r>
        <w:rPr>
          <w:rFonts w:hint="cs"/>
          <w:rtl/>
        </w:rPr>
        <w:t>- - -</w:t>
      </w:r>
    </w:p>
    <w:p w14:paraId="19606AB5" w14:textId="77777777" w:rsidR="00000000" w:rsidRDefault="00E82A5C">
      <w:pPr>
        <w:pStyle w:val="a"/>
        <w:rPr>
          <w:rFonts w:hint="cs"/>
          <w:rtl/>
        </w:rPr>
      </w:pPr>
    </w:p>
    <w:p w14:paraId="22EA6F75" w14:textId="77777777" w:rsidR="00000000" w:rsidRDefault="00E82A5C">
      <w:pPr>
        <w:pStyle w:val="SpeakerCon"/>
        <w:rPr>
          <w:rtl/>
        </w:rPr>
      </w:pPr>
      <w:bookmarkStart w:id="266" w:name="FS000001029T14_05_2003_16_34_17C"/>
      <w:bookmarkEnd w:id="266"/>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16C29CD8" w14:textId="77777777" w:rsidR="00000000" w:rsidRDefault="00E82A5C">
      <w:pPr>
        <w:pStyle w:val="a"/>
        <w:rPr>
          <w:rtl/>
        </w:rPr>
      </w:pPr>
    </w:p>
    <w:p w14:paraId="4307CCEE" w14:textId="77777777" w:rsidR="00000000" w:rsidRDefault="00E82A5C">
      <w:pPr>
        <w:pStyle w:val="a"/>
        <w:rPr>
          <w:rFonts w:hint="cs"/>
          <w:rtl/>
        </w:rPr>
      </w:pPr>
      <w:r>
        <w:rPr>
          <w:rFonts w:hint="cs"/>
          <w:rtl/>
        </w:rPr>
        <w:t>תעשייה, מסחר ותעסוקה - תודה רבה על התיקון.</w:t>
      </w:r>
    </w:p>
    <w:p w14:paraId="1D4DA4B9" w14:textId="77777777" w:rsidR="00000000" w:rsidRDefault="00E82A5C">
      <w:pPr>
        <w:pStyle w:val="a"/>
        <w:rPr>
          <w:rFonts w:hint="cs"/>
          <w:rtl/>
        </w:rPr>
      </w:pPr>
    </w:p>
    <w:p w14:paraId="46B51404" w14:textId="77777777" w:rsidR="00000000" w:rsidRDefault="00E82A5C">
      <w:pPr>
        <w:pStyle w:val="ac"/>
        <w:rPr>
          <w:rtl/>
        </w:rPr>
      </w:pPr>
      <w:r>
        <w:rPr>
          <w:rFonts w:hint="eastAsia"/>
          <w:rtl/>
        </w:rPr>
        <w:t>קריאות</w:t>
      </w:r>
      <w:r>
        <w:rPr>
          <w:rtl/>
        </w:rPr>
        <w:t>:</w:t>
      </w:r>
    </w:p>
    <w:p w14:paraId="2BCDA9E2" w14:textId="77777777" w:rsidR="00000000" w:rsidRDefault="00E82A5C">
      <w:pPr>
        <w:pStyle w:val="a"/>
        <w:rPr>
          <w:rFonts w:hint="cs"/>
          <w:rtl/>
        </w:rPr>
      </w:pPr>
    </w:p>
    <w:p w14:paraId="0BFB0112" w14:textId="77777777" w:rsidR="00000000" w:rsidRDefault="00E82A5C">
      <w:pPr>
        <w:pStyle w:val="a"/>
        <w:rPr>
          <w:rFonts w:hint="cs"/>
          <w:rtl/>
        </w:rPr>
      </w:pPr>
      <w:r>
        <w:rPr>
          <w:rFonts w:hint="cs"/>
          <w:rtl/>
        </w:rPr>
        <w:t>- - -</w:t>
      </w:r>
    </w:p>
    <w:p w14:paraId="3764CB55" w14:textId="77777777" w:rsidR="00000000" w:rsidRDefault="00E82A5C">
      <w:pPr>
        <w:pStyle w:val="a"/>
        <w:rPr>
          <w:rFonts w:hint="cs"/>
          <w:rtl/>
        </w:rPr>
      </w:pPr>
    </w:p>
    <w:p w14:paraId="30D953C5" w14:textId="77777777" w:rsidR="00000000" w:rsidRDefault="00E82A5C">
      <w:pPr>
        <w:pStyle w:val="SpeakerCon"/>
        <w:rPr>
          <w:rtl/>
        </w:rPr>
      </w:pPr>
      <w:bookmarkStart w:id="267" w:name="FS000001029T14_05_2003_16_35_06C"/>
      <w:bookmarkEnd w:id="267"/>
      <w:r>
        <w:rPr>
          <w:rtl/>
        </w:rPr>
        <w:t>סגן ש</w:t>
      </w:r>
      <w:r>
        <w:rPr>
          <w:rtl/>
        </w:rPr>
        <w:t>ר התעשייה</w:t>
      </w:r>
      <w:r>
        <w:rPr>
          <w:rFonts w:hint="cs"/>
          <w:rtl/>
        </w:rPr>
        <w:t>,</w:t>
      </w:r>
      <w:r>
        <w:rPr>
          <w:rtl/>
        </w:rPr>
        <w:t xml:space="preserve"> המסחר </w:t>
      </w:r>
      <w:r>
        <w:rPr>
          <w:rFonts w:hint="cs"/>
          <w:rtl/>
        </w:rPr>
        <w:t xml:space="preserve">והתעסוקה </w:t>
      </w:r>
      <w:r>
        <w:rPr>
          <w:rtl/>
        </w:rPr>
        <w:t>מיכאל רצון:</w:t>
      </w:r>
    </w:p>
    <w:p w14:paraId="1C6F88E1" w14:textId="77777777" w:rsidR="00000000" w:rsidRDefault="00E82A5C">
      <w:pPr>
        <w:pStyle w:val="a"/>
        <w:rPr>
          <w:rtl/>
        </w:rPr>
      </w:pPr>
    </w:p>
    <w:p w14:paraId="7DE2F12F" w14:textId="77777777" w:rsidR="00000000" w:rsidRDefault="00E82A5C">
      <w:pPr>
        <w:pStyle w:val="a"/>
        <w:rPr>
          <w:rFonts w:hint="cs"/>
          <w:rtl/>
        </w:rPr>
      </w:pPr>
      <w:r>
        <w:rPr>
          <w:rFonts w:hint="cs"/>
          <w:rtl/>
        </w:rPr>
        <w:t>ומינהל מקרקעי ישראל, ומינהל התכנון, כן, כן - - -</w:t>
      </w:r>
    </w:p>
    <w:p w14:paraId="064B82ED" w14:textId="77777777" w:rsidR="00000000" w:rsidRDefault="00E82A5C">
      <w:pPr>
        <w:pStyle w:val="a"/>
        <w:rPr>
          <w:rFonts w:hint="cs"/>
          <w:rtl/>
        </w:rPr>
      </w:pPr>
    </w:p>
    <w:p w14:paraId="19EA727A" w14:textId="77777777" w:rsidR="00000000" w:rsidRDefault="00E82A5C">
      <w:pPr>
        <w:pStyle w:val="ac"/>
        <w:rPr>
          <w:rFonts w:hint="cs"/>
          <w:rtl/>
        </w:rPr>
      </w:pPr>
      <w:r>
        <w:rPr>
          <w:rFonts w:hint="eastAsia"/>
          <w:rtl/>
        </w:rPr>
        <w:t>קריאה</w:t>
      </w:r>
      <w:r>
        <w:rPr>
          <w:rtl/>
        </w:rPr>
        <w:t>:</w:t>
      </w:r>
    </w:p>
    <w:p w14:paraId="52366486" w14:textId="77777777" w:rsidR="00000000" w:rsidRDefault="00E82A5C">
      <w:pPr>
        <w:pStyle w:val="ac"/>
        <w:rPr>
          <w:rFonts w:hint="cs"/>
          <w:rtl/>
        </w:rPr>
      </w:pPr>
    </w:p>
    <w:p w14:paraId="0BBB36FC" w14:textId="77777777" w:rsidR="00000000" w:rsidRDefault="00E82A5C">
      <w:pPr>
        <w:pStyle w:val="ac"/>
        <w:rPr>
          <w:rFonts w:hint="cs"/>
          <w:b w:val="0"/>
          <w:bCs w:val="0"/>
          <w:u w:val="none"/>
          <w:rtl/>
        </w:rPr>
      </w:pPr>
      <w:r>
        <w:rPr>
          <w:rFonts w:hint="cs"/>
          <w:b w:val="0"/>
          <w:bCs w:val="0"/>
          <w:u w:val="none"/>
          <w:rtl/>
        </w:rPr>
        <w:tab/>
        <w:t>עוד היד נטויה.</w:t>
      </w:r>
    </w:p>
    <w:p w14:paraId="28390DE8" w14:textId="77777777" w:rsidR="00000000" w:rsidRDefault="00E82A5C">
      <w:pPr>
        <w:pStyle w:val="ac"/>
        <w:rPr>
          <w:rFonts w:hint="cs"/>
          <w:b w:val="0"/>
          <w:bCs w:val="0"/>
          <w:u w:val="none"/>
          <w:rtl/>
        </w:rPr>
      </w:pPr>
    </w:p>
    <w:p w14:paraId="2FD74524" w14:textId="77777777" w:rsidR="00000000" w:rsidRDefault="00E82A5C">
      <w:pPr>
        <w:pStyle w:val="SpeakerCon"/>
        <w:rPr>
          <w:b w:val="0"/>
          <w:bCs w:val="0"/>
          <w:rtl/>
        </w:rPr>
      </w:pPr>
    </w:p>
    <w:p w14:paraId="708430F8" w14:textId="77777777" w:rsidR="00000000" w:rsidRDefault="00E82A5C">
      <w:pPr>
        <w:pStyle w:val="SpeakerCon"/>
        <w:rPr>
          <w:rtl/>
        </w:rPr>
      </w:pPr>
      <w:bookmarkStart w:id="268" w:name="FS000001029T14_05_2003_16_36_30C"/>
      <w:bookmarkEnd w:id="268"/>
      <w:r>
        <w:rPr>
          <w:rtl/>
        </w:rPr>
        <w:t>סגן שר התעשייה והמסחר מיכאל רצון:</w:t>
      </w:r>
    </w:p>
    <w:p w14:paraId="1A579175" w14:textId="77777777" w:rsidR="00000000" w:rsidRDefault="00E82A5C">
      <w:pPr>
        <w:pStyle w:val="a"/>
        <w:rPr>
          <w:rtl/>
        </w:rPr>
      </w:pPr>
    </w:p>
    <w:p w14:paraId="2C73F69E" w14:textId="77777777" w:rsidR="00000000" w:rsidRDefault="00E82A5C">
      <w:pPr>
        <w:pStyle w:val="a"/>
        <w:rPr>
          <w:rFonts w:hint="cs"/>
          <w:rtl/>
        </w:rPr>
      </w:pPr>
      <w:r>
        <w:rPr>
          <w:rFonts w:hint="cs"/>
          <w:rtl/>
        </w:rPr>
        <w:t>כן, כן, ורשות התקשורת בקרוב; הכול יהיה בסדר, תסירו דאגה מלבכם, הכתפיים שלנו רחבות, אנחנו נעמוד בזה, ואם תר</w:t>
      </w:r>
      <w:r>
        <w:rPr>
          <w:rFonts w:hint="cs"/>
          <w:rtl/>
        </w:rPr>
        <w:t>צו לסייע אנחנו גם נשמח, אבל בואו נענה לחברת הכנסת ענבל גבריאלי.</w:t>
      </w:r>
    </w:p>
    <w:p w14:paraId="77C8DF51" w14:textId="77777777" w:rsidR="00000000" w:rsidRDefault="00E82A5C">
      <w:pPr>
        <w:pStyle w:val="a"/>
        <w:rPr>
          <w:rFonts w:hint="cs"/>
          <w:rtl/>
        </w:rPr>
      </w:pPr>
    </w:p>
    <w:p w14:paraId="702C110C" w14:textId="77777777" w:rsidR="00000000" w:rsidRDefault="00E82A5C">
      <w:pPr>
        <w:pStyle w:val="ac"/>
        <w:rPr>
          <w:rtl/>
        </w:rPr>
      </w:pPr>
      <w:r>
        <w:rPr>
          <w:rFonts w:hint="eastAsia"/>
          <w:rtl/>
        </w:rPr>
        <w:t>רוני</w:t>
      </w:r>
      <w:r>
        <w:rPr>
          <w:rtl/>
        </w:rPr>
        <w:t xml:space="preserve"> בר-און (הליכוד):</w:t>
      </w:r>
    </w:p>
    <w:p w14:paraId="6596E57B" w14:textId="77777777" w:rsidR="00000000" w:rsidRDefault="00E82A5C">
      <w:pPr>
        <w:pStyle w:val="a"/>
        <w:rPr>
          <w:rFonts w:hint="cs"/>
          <w:rtl/>
        </w:rPr>
      </w:pPr>
    </w:p>
    <w:p w14:paraId="68EE7DB7" w14:textId="77777777" w:rsidR="00000000" w:rsidRDefault="00E82A5C">
      <w:pPr>
        <w:pStyle w:val="a"/>
        <w:rPr>
          <w:rFonts w:hint="cs"/>
          <w:rtl/>
        </w:rPr>
      </w:pPr>
      <w:r>
        <w:rPr>
          <w:rFonts w:hint="cs"/>
          <w:rtl/>
        </w:rPr>
        <w:t>- - - עוד ארבעה סגנים יכולים - - -</w:t>
      </w:r>
    </w:p>
    <w:p w14:paraId="2059D41D" w14:textId="77777777" w:rsidR="00000000" w:rsidRDefault="00E82A5C">
      <w:pPr>
        <w:pStyle w:val="a"/>
        <w:rPr>
          <w:rFonts w:hint="cs"/>
          <w:rtl/>
        </w:rPr>
      </w:pPr>
    </w:p>
    <w:p w14:paraId="312B0EF7" w14:textId="77777777" w:rsidR="00000000" w:rsidRDefault="00E82A5C">
      <w:pPr>
        <w:pStyle w:val="SpeakerCon"/>
        <w:rPr>
          <w:rtl/>
        </w:rPr>
      </w:pPr>
      <w:bookmarkStart w:id="269" w:name="FS000001029T14_05_2003_16_39_45C"/>
      <w:bookmarkEnd w:id="269"/>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5BE9D692" w14:textId="77777777" w:rsidR="00000000" w:rsidRDefault="00E82A5C">
      <w:pPr>
        <w:pStyle w:val="a"/>
        <w:rPr>
          <w:rtl/>
        </w:rPr>
      </w:pPr>
    </w:p>
    <w:p w14:paraId="34D98BC3" w14:textId="77777777" w:rsidR="00000000" w:rsidRDefault="00E82A5C">
      <w:pPr>
        <w:pStyle w:val="a"/>
        <w:rPr>
          <w:rFonts w:hint="cs"/>
          <w:rtl/>
        </w:rPr>
      </w:pPr>
      <w:r>
        <w:rPr>
          <w:rFonts w:hint="cs"/>
          <w:rtl/>
        </w:rPr>
        <w:t>תעמוד בתור, חבר הכנסת בר-און.</w:t>
      </w:r>
    </w:p>
    <w:p w14:paraId="18D380D3" w14:textId="77777777" w:rsidR="00000000" w:rsidRDefault="00E82A5C">
      <w:pPr>
        <w:pStyle w:val="a"/>
        <w:rPr>
          <w:rFonts w:hint="cs"/>
          <w:rtl/>
        </w:rPr>
      </w:pPr>
    </w:p>
    <w:p w14:paraId="0501CEFC" w14:textId="77777777" w:rsidR="00000000" w:rsidRDefault="00E82A5C">
      <w:pPr>
        <w:pStyle w:val="a"/>
        <w:rPr>
          <w:rFonts w:hint="cs"/>
          <w:rtl/>
        </w:rPr>
      </w:pPr>
      <w:r>
        <w:rPr>
          <w:rFonts w:hint="cs"/>
          <w:rtl/>
        </w:rPr>
        <w:t>ענף המסעדות האתניות קיים בישראל, כפי שאמרה חברת הכנסת ענב</w:t>
      </w:r>
      <w:r>
        <w:rPr>
          <w:rFonts w:hint="cs"/>
          <w:rtl/>
        </w:rPr>
        <w:t xml:space="preserve">ל גבריאלי, למעלה </w:t>
      </w:r>
      <w:r>
        <w:rPr>
          <w:rtl/>
        </w:rPr>
        <w:br/>
      </w:r>
      <w:r>
        <w:rPr>
          <w:rFonts w:hint="cs"/>
          <w:rtl/>
        </w:rPr>
        <w:t>מ=30 שנים, ואנחנו מודעים לכך שהענף סובל ממצוקה קשה בנושא העובדים הזרים.</w:t>
      </w:r>
    </w:p>
    <w:p w14:paraId="316E5318" w14:textId="77777777" w:rsidR="00000000" w:rsidRDefault="00E82A5C">
      <w:pPr>
        <w:pStyle w:val="a"/>
        <w:rPr>
          <w:rFonts w:hint="cs"/>
          <w:rtl/>
        </w:rPr>
      </w:pPr>
    </w:p>
    <w:p w14:paraId="70768660" w14:textId="77777777" w:rsidR="00000000" w:rsidRDefault="00E82A5C">
      <w:pPr>
        <w:pStyle w:val="ac"/>
        <w:rPr>
          <w:rtl/>
        </w:rPr>
      </w:pPr>
      <w:r>
        <w:rPr>
          <w:rFonts w:hint="eastAsia"/>
          <w:rtl/>
        </w:rPr>
        <w:t>ענבל</w:t>
      </w:r>
      <w:r>
        <w:rPr>
          <w:rtl/>
        </w:rPr>
        <w:t xml:space="preserve"> גבריאלי (הליכוד):</w:t>
      </w:r>
    </w:p>
    <w:p w14:paraId="0E0DF5BB" w14:textId="77777777" w:rsidR="00000000" w:rsidRDefault="00E82A5C">
      <w:pPr>
        <w:pStyle w:val="a"/>
        <w:rPr>
          <w:rFonts w:hint="cs"/>
          <w:rtl/>
        </w:rPr>
      </w:pPr>
    </w:p>
    <w:p w14:paraId="4898CD4B" w14:textId="77777777" w:rsidR="00000000" w:rsidRDefault="00E82A5C">
      <w:pPr>
        <w:pStyle w:val="a"/>
        <w:rPr>
          <w:rFonts w:hint="cs"/>
          <w:rtl/>
        </w:rPr>
      </w:pPr>
      <w:r>
        <w:rPr>
          <w:rFonts w:hint="cs"/>
          <w:rtl/>
        </w:rPr>
        <w:t>מומחים זרים.</w:t>
      </w:r>
    </w:p>
    <w:p w14:paraId="29087F3A" w14:textId="77777777" w:rsidR="00000000" w:rsidRDefault="00E82A5C">
      <w:pPr>
        <w:pStyle w:val="a"/>
        <w:rPr>
          <w:rFonts w:hint="cs"/>
          <w:rtl/>
        </w:rPr>
      </w:pPr>
    </w:p>
    <w:p w14:paraId="4605AAC3" w14:textId="77777777" w:rsidR="00000000" w:rsidRDefault="00E82A5C">
      <w:pPr>
        <w:pStyle w:val="SpeakerCon"/>
        <w:rPr>
          <w:rtl/>
        </w:rPr>
      </w:pPr>
      <w:bookmarkStart w:id="270" w:name="FS000001029T14_05_2003_16_41_19C"/>
      <w:bookmarkEnd w:id="270"/>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6274DABF" w14:textId="77777777" w:rsidR="00000000" w:rsidRDefault="00E82A5C">
      <w:pPr>
        <w:pStyle w:val="a"/>
        <w:rPr>
          <w:rtl/>
        </w:rPr>
      </w:pPr>
    </w:p>
    <w:p w14:paraId="37F8BE68" w14:textId="77777777" w:rsidR="00000000" w:rsidRDefault="00E82A5C">
      <w:pPr>
        <w:pStyle w:val="a"/>
        <w:rPr>
          <w:rFonts w:hint="cs"/>
          <w:rtl/>
        </w:rPr>
      </w:pPr>
      <w:r>
        <w:rPr>
          <w:rFonts w:hint="cs"/>
          <w:rtl/>
        </w:rPr>
        <w:t xml:space="preserve">מומחים זרים, עובדים זרים; אנחנו יכולים לאשר את העובדים, הם יביאו את המומחים. </w:t>
      </w:r>
    </w:p>
    <w:p w14:paraId="5CAD80A2" w14:textId="77777777" w:rsidR="00000000" w:rsidRDefault="00E82A5C">
      <w:pPr>
        <w:pStyle w:val="a"/>
        <w:rPr>
          <w:rFonts w:hint="cs"/>
          <w:rtl/>
        </w:rPr>
      </w:pPr>
    </w:p>
    <w:p w14:paraId="072CB36D" w14:textId="77777777" w:rsidR="00000000" w:rsidRDefault="00E82A5C">
      <w:pPr>
        <w:pStyle w:val="a"/>
        <w:rPr>
          <w:rFonts w:hint="cs"/>
          <w:rtl/>
        </w:rPr>
      </w:pPr>
      <w:r>
        <w:rPr>
          <w:rFonts w:hint="cs"/>
          <w:rtl/>
        </w:rPr>
        <w:t>מדינ</w:t>
      </w:r>
      <w:r>
        <w:rPr>
          <w:rFonts w:hint="cs"/>
          <w:rtl/>
        </w:rPr>
        <w:t>יות הממשלה בנושא העובדים הזרים ידועה, לא רק במסעדות אתניות אלא בכלל. אנחנו מעוניינים לצמצם ככל האפשר את מספר העובדים הזרים במדינת ישראל. לאחרונה, בדיון שהתקיים במשרד, אישר השר כ=60,000 עובדים זרים לכל הארץ, מספר דומה למה שאושר לשנת 2002. זה אומר שבעצם בשנה</w:t>
      </w:r>
      <w:r>
        <w:rPr>
          <w:rFonts w:hint="cs"/>
          <w:rtl/>
        </w:rPr>
        <w:t xml:space="preserve"> הזאת אין כמעט קיצוץ. ביקשנו לקצץ כ=15% מהאשרות שהיו בשנה שעברה. </w:t>
      </w:r>
    </w:p>
    <w:p w14:paraId="58EC17A4" w14:textId="77777777" w:rsidR="00000000" w:rsidRDefault="00E82A5C">
      <w:pPr>
        <w:pStyle w:val="a"/>
        <w:rPr>
          <w:rFonts w:hint="cs"/>
          <w:rtl/>
        </w:rPr>
      </w:pPr>
    </w:p>
    <w:p w14:paraId="7453CD82" w14:textId="77777777" w:rsidR="00000000" w:rsidRDefault="00E82A5C">
      <w:pPr>
        <w:pStyle w:val="a"/>
        <w:rPr>
          <w:rFonts w:hint="cs"/>
          <w:rtl/>
        </w:rPr>
      </w:pPr>
      <w:r>
        <w:rPr>
          <w:rFonts w:hint="cs"/>
          <w:rtl/>
        </w:rPr>
        <w:t xml:space="preserve">מדיניות הממשלה בנושא העובדים הזרים במסעדות האתניות או בכלל נועדה לקדם השמתם של עובדים ישראלים במקום העובדים הזרים, ובכך להוריד את שיעורי האבטלה ולהעלות את רמת התעסוקה. </w:t>
      </w:r>
    </w:p>
    <w:p w14:paraId="4DFFF9C0" w14:textId="77777777" w:rsidR="00000000" w:rsidRDefault="00E82A5C">
      <w:pPr>
        <w:pStyle w:val="a"/>
        <w:rPr>
          <w:rFonts w:hint="cs"/>
          <w:rtl/>
        </w:rPr>
      </w:pPr>
    </w:p>
    <w:p w14:paraId="701D0899" w14:textId="77777777" w:rsidR="00000000" w:rsidRDefault="00E82A5C">
      <w:pPr>
        <w:pStyle w:val="ac"/>
        <w:rPr>
          <w:rtl/>
        </w:rPr>
      </w:pPr>
      <w:r>
        <w:rPr>
          <w:rFonts w:hint="eastAsia"/>
          <w:rtl/>
        </w:rPr>
        <w:t>ענבל</w:t>
      </w:r>
      <w:r>
        <w:rPr>
          <w:rtl/>
        </w:rPr>
        <w:t xml:space="preserve"> גבריאלי (הליכו</w:t>
      </w:r>
      <w:r>
        <w:rPr>
          <w:rtl/>
        </w:rPr>
        <w:t>ד):</w:t>
      </w:r>
    </w:p>
    <w:p w14:paraId="24DFCB39" w14:textId="77777777" w:rsidR="00000000" w:rsidRDefault="00E82A5C">
      <w:pPr>
        <w:pStyle w:val="a"/>
        <w:rPr>
          <w:rFonts w:hint="cs"/>
          <w:rtl/>
        </w:rPr>
      </w:pPr>
    </w:p>
    <w:p w14:paraId="38840414" w14:textId="77777777" w:rsidR="00000000" w:rsidRDefault="00E82A5C">
      <w:pPr>
        <w:pStyle w:val="a"/>
        <w:rPr>
          <w:rtl/>
        </w:rPr>
      </w:pPr>
      <w:r>
        <w:rPr>
          <w:rFonts w:hint="cs"/>
          <w:rtl/>
        </w:rPr>
        <w:t>אבל מדובר בתפקידים שלא יכולים לאייש אותם בישראלים.</w:t>
      </w:r>
    </w:p>
    <w:p w14:paraId="3B9D39D9" w14:textId="77777777" w:rsidR="00000000" w:rsidRDefault="00E82A5C">
      <w:pPr>
        <w:pStyle w:val="SpeakerCon"/>
        <w:rPr>
          <w:rtl/>
        </w:rPr>
      </w:pPr>
    </w:p>
    <w:p w14:paraId="19C117B8" w14:textId="77777777" w:rsidR="00000000" w:rsidRDefault="00E82A5C">
      <w:pPr>
        <w:pStyle w:val="SpeakerCon"/>
        <w:rPr>
          <w:rtl/>
        </w:rPr>
      </w:pPr>
      <w:bookmarkStart w:id="271" w:name="FS000001029T14_05_2003_16_46_28C"/>
      <w:bookmarkStart w:id="272" w:name="FS000001029T14_05_2003_16_46_40C"/>
      <w:bookmarkEnd w:id="271"/>
      <w:bookmarkEnd w:id="272"/>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1FB7B82D" w14:textId="77777777" w:rsidR="00000000" w:rsidRDefault="00E82A5C">
      <w:pPr>
        <w:pStyle w:val="a"/>
        <w:rPr>
          <w:rtl/>
        </w:rPr>
      </w:pPr>
    </w:p>
    <w:p w14:paraId="66215104" w14:textId="77777777" w:rsidR="00000000" w:rsidRDefault="00E82A5C">
      <w:pPr>
        <w:pStyle w:val="a"/>
        <w:rPr>
          <w:rFonts w:hint="cs"/>
          <w:rtl/>
        </w:rPr>
      </w:pPr>
      <w:r>
        <w:rPr>
          <w:rFonts w:hint="cs"/>
          <w:rtl/>
        </w:rPr>
        <w:t>אגיע לזה, ברשותך, בסדר?</w:t>
      </w:r>
    </w:p>
    <w:p w14:paraId="272DE8E9" w14:textId="77777777" w:rsidR="00000000" w:rsidRDefault="00E82A5C">
      <w:pPr>
        <w:pStyle w:val="a"/>
        <w:rPr>
          <w:rFonts w:hint="cs"/>
          <w:rtl/>
        </w:rPr>
      </w:pPr>
    </w:p>
    <w:p w14:paraId="274D000C" w14:textId="77777777" w:rsidR="00000000" w:rsidRDefault="00E82A5C">
      <w:pPr>
        <w:pStyle w:val="a"/>
        <w:rPr>
          <w:rFonts w:hint="cs"/>
          <w:rtl/>
        </w:rPr>
      </w:pPr>
      <w:r>
        <w:rPr>
          <w:rFonts w:hint="cs"/>
          <w:rtl/>
        </w:rPr>
        <w:t>עם השנים אכן כונסו שלוש ועדות מקצועיות, בין-משרדיות - לא אחזור על כך, חברת הכנסת גבריאלי היטיבה לתאר אותן - והן אכן הציעו שמספר הע</w:t>
      </w:r>
      <w:r>
        <w:rPr>
          <w:rFonts w:hint="cs"/>
          <w:rtl/>
        </w:rPr>
        <w:t>ובדים הזרים או המומחים יהיה כ=1,000, אכן כך, אבל ההתייחסות היתה למסעדות אתניות ומסעדות אתניות מעורבות.</w:t>
      </w:r>
    </w:p>
    <w:p w14:paraId="50079830" w14:textId="77777777" w:rsidR="00000000" w:rsidRDefault="00E82A5C">
      <w:pPr>
        <w:pStyle w:val="a"/>
        <w:rPr>
          <w:rFonts w:hint="cs"/>
          <w:rtl/>
        </w:rPr>
      </w:pPr>
    </w:p>
    <w:p w14:paraId="4E663C62" w14:textId="77777777" w:rsidR="00000000" w:rsidRDefault="00E82A5C">
      <w:pPr>
        <w:pStyle w:val="a"/>
        <w:rPr>
          <w:rFonts w:hint="cs"/>
          <w:rtl/>
        </w:rPr>
      </w:pPr>
      <w:r>
        <w:rPr>
          <w:rFonts w:hint="cs"/>
          <w:rtl/>
        </w:rPr>
        <w:t>החלטת השר בעניין הזה ברוח מדיניות הממשלה, ואנחנו אישרנו מייד כ=350 עובדים זרים או מומחים זרים למסעדות האתניות, וכפי שאני מקווה שידוע לך, נושא המסעדות הא</w:t>
      </w:r>
      <w:r>
        <w:rPr>
          <w:rFonts w:hint="cs"/>
          <w:rtl/>
        </w:rPr>
        <w:t>תניות המעורבות נמצא בדיון בבג"ץ, ונאלצנו להמתין, כי סך כל המכסה היה כ=850 למסעדות האתניות והאתניות המעורבות, ולא יכולנו שלא להתייחס להחלטת בג"ץ שיכולה לכפות על הממשלה מספר של מומחים זרים, לכן הקצינו עוד כ=500 שיאושרו מייד עם החלטת הבג"ץ. דיברנו עם הוועד של</w:t>
      </w:r>
      <w:r>
        <w:rPr>
          <w:rFonts w:hint="cs"/>
          <w:rtl/>
        </w:rPr>
        <w:t xml:space="preserve"> המסעדות האתניות, ואני חושב שבגדול זה מספק אותם. </w:t>
      </w:r>
    </w:p>
    <w:p w14:paraId="4327585D" w14:textId="77777777" w:rsidR="00000000" w:rsidRDefault="00E82A5C">
      <w:pPr>
        <w:pStyle w:val="a"/>
        <w:rPr>
          <w:rFonts w:hint="cs"/>
          <w:rtl/>
        </w:rPr>
      </w:pPr>
    </w:p>
    <w:p w14:paraId="5775BCAE" w14:textId="77777777" w:rsidR="00000000" w:rsidRDefault="00E82A5C">
      <w:pPr>
        <w:pStyle w:val="a"/>
        <w:rPr>
          <w:rFonts w:hint="cs"/>
          <w:rtl/>
        </w:rPr>
      </w:pPr>
      <w:r>
        <w:rPr>
          <w:rFonts w:hint="cs"/>
          <w:rtl/>
        </w:rPr>
        <w:t>עם זאת, בסוף החודש - - -</w:t>
      </w:r>
    </w:p>
    <w:p w14:paraId="5AD43155" w14:textId="77777777" w:rsidR="00000000" w:rsidRDefault="00E82A5C">
      <w:pPr>
        <w:pStyle w:val="a"/>
        <w:rPr>
          <w:rFonts w:hint="cs"/>
          <w:rtl/>
        </w:rPr>
      </w:pPr>
    </w:p>
    <w:p w14:paraId="197566B8" w14:textId="77777777" w:rsidR="00000000" w:rsidRDefault="00E82A5C">
      <w:pPr>
        <w:pStyle w:val="ac"/>
        <w:rPr>
          <w:rtl/>
        </w:rPr>
      </w:pPr>
      <w:r>
        <w:rPr>
          <w:rFonts w:hint="eastAsia"/>
          <w:rtl/>
        </w:rPr>
        <w:t>ענבל</w:t>
      </w:r>
      <w:r>
        <w:rPr>
          <w:rtl/>
        </w:rPr>
        <w:t xml:space="preserve"> גבריאלי (הליכוד):</w:t>
      </w:r>
    </w:p>
    <w:p w14:paraId="47F25658" w14:textId="77777777" w:rsidR="00000000" w:rsidRDefault="00E82A5C">
      <w:pPr>
        <w:pStyle w:val="a"/>
        <w:rPr>
          <w:rFonts w:hint="cs"/>
          <w:rtl/>
        </w:rPr>
      </w:pPr>
    </w:p>
    <w:p w14:paraId="36E73BF8" w14:textId="77777777" w:rsidR="00000000" w:rsidRDefault="00E82A5C">
      <w:pPr>
        <w:pStyle w:val="a"/>
        <w:rPr>
          <w:rFonts w:hint="cs"/>
          <w:rtl/>
        </w:rPr>
      </w:pPr>
      <w:r>
        <w:rPr>
          <w:rFonts w:hint="cs"/>
          <w:rtl/>
        </w:rPr>
        <w:t>אם דיברתם עם הוועד של המסעדות האתניות, הרי ברור לכם שלצורך מענה ל=160 מסעדות אתניות - לא אתניות ואתניות מעורבות, רק אתניות - היום נדרשים כ=1,200 מומחים זרי</w:t>
      </w:r>
      <w:r>
        <w:rPr>
          <w:rFonts w:hint="cs"/>
          <w:rtl/>
        </w:rPr>
        <w:t>ם. גם אם תיקבע מכסה של 1,200, הרי בסך הכול אנחנו מטילים גזירת - - - ואי-יכולת התפתחות של הענף.</w:t>
      </w:r>
    </w:p>
    <w:p w14:paraId="5FF4764E" w14:textId="77777777" w:rsidR="00000000" w:rsidRDefault="00E82A5C">
      <w:pPr>
        <w:pStyle w:val="a"/>
        <w:rPr>
          <w:rFonts w:hint="cs"/>
          <w:rtl/>
        </w:rPr>
      </w:pPr>
    </w:p>
    <w:p w14:paraId="406B66AD" w14:textId="77777777" w:rsidR="00000000" w:rsidRDefault="00E82A5C">
      <w:pPr>
        <w:pStyle w:val="SpeakerCon"/>
        <w:rPr>
          <w:rtl/>
        </w:rPr>
      </w:pPr>
      <w:bookmarkStart w:id="273" w:name="FS000001029T14_05_2003_17_01_28C"/>
      <w:bookmarkEnd w:id="273"/>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734EDA9A" w14:textId="77777777" w:rsidR="00000000" w:rsidRDefault="00E82A5C">
      <w:pPr>
        <w:pStyle w:val="a"/>
        <w:rPr>
          <w:rtl/>
        </w:rPr>
      </w:pPr>
    </w:p>
    <w:p w14:paraId="33254B65" w14:textId="77777777" w:rsidR="00000000" w:rsidRDefault="00E82A5C">
      <w:pPr>
        <w:pStyle w:val="a"/>
        <w:rPr>
          <w:rFonts w:hint="cs"/>
          <w:rtl/>
        </w:rPr>
      </w:pPr>
      <w:r>
        <w:rPr>
          <w:rFonts w:hint="cs"/>
          <w:rtl/>
        </w:rPr>
        <w:t xml:space="preserve">המספרים האלה לא מקובלים עלינו. </w:t>
      </w:r>
    </w:p>
    <w:p w14:paraId="38CA2880" w14:textId="77777777" w:rsidR="00000000" w:rsidRDefault="00E82A5C">
      <w:pPr>
        <w:pStyle w:val="a"/>
        <w:rPr>
          <w:rFonts w:hint="cs"/>
          <w:rtl/>
        </w:rPr>
      </w:pPr>
    </w:p>
    <w:p w14:paraId="3E8082ED" w14:textId="77777777" w:rsidR="00000000" w:rsidRDefault="00E82A5C">
      <w:pPr>
        <w:pStyle w:val="ac"/>
        <w:rPr>
          <w:rtl/>
        </w:rPr>
      </w:pPr>
      <w:r>
        <w:rPr>
          <w:rFonts w:hint="eastAsia"/>
          <w:rtl/>
        </w:rPr>
        <w:t>ענבל</w:t>
      </w:r>
      <w:r>
        <w:rPr>
          <w:rtl/>
        </w:rPr>
        <w:t xml:space="preserve"> גבריאלי (הליכוד):</w:t>
      </w:r>
    </w:p>
    <w:p w14:paraId="632BA26D" w14:textId="77777777" w:rsidR="00000000" w:rsidRDefault="00E82A5C">
      <w:pPr>
        <w:pStyle w:val="a"/>
        <w:rPr>
          <w:rFonts w:hint="cs"/>
          <w:rtl/>
        </w:rPr>
      </w:pPr>
    </w:p>
    <w:p w14:paraId="1C0311C2" w14:textId="77777777" w:rsidR="00000000" w:rsidRDefault="00E82A5C">
      <w:pPr>
        <w:pStyle w:val="a"/>
        <w:rPr>
          <w:rFonts w:hint="cs"/>
          <w:rtl/>
        </w:rPr>
      </w:pPr>
      <w:r>
        <w:rPr>
          <w:rFonts w:hint="cs"/>
          <w:rtl/>
        </w:rPr>
        <w:t xml:space="preserve">- - - </w:t>
      </w:r>
    </w:p>
    <w:p w14:paraId="3CCCF101" w14:textId="77777777" w:rsidR="00000000" w:rsidRDefault="00E82A5C">
      <w:pPr>
        <w:pStyle w:val="a"/>
        <w:rPr>
          <w:rFonts w:hint="cs"/>
          <w:rtl/>
        </w:rPr>
      </w:pPr>
    </w:p>
    <w:p w14:paraId="1D468FAD" w14:textId="77777777" w:rsidR="00000000" w:rsidRDefault="00E82A5C">
      <w:pPr>
        <w:pStyle w:val="SpeakerCon"/>
        <w:rPr>
          <w:rtl/>
        </w:rPr>
      </w:pPr>
      <w:bookmarkStart w:id="274" w:name="FS000001029T14_05_2003_17_02_22C"/>
      <w:bookmarkEnd w:id="274"/>
    </w:p>
    <w:p w14:paraId="3702B14C" w14:textId="77777777" w:rsidR="00000000" w:rsidRDefault="00E82A5C">
      <w:pPr>
        <w:pStyle w:val="SpeakerCon"/>
        <w:rPr>
          <w:rtl/>
        </w:rPr>
      </w:pPr>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7D587517" w14:textId="77777777" w:rsidR="00000000" w:rsidRDefault="00E82A5C">
      <w:pPr>
        <w:pStyle w:val="a"/>
        <w:rPr>
          <w:rFonts w:hint="cs"/>
          <w:rtl/>
        </w:rPr>
      </w:pPr>
    </w:p>
    <w:p w14:paraId="4590F44F" w14:textId="77777777" w:rsidR="00000000" w:rsidRDefault="00E82A5C">
      <w:pPr>
        <w:pStyle w:val="a"/>
        <w:rPr>
          <w:rFonts w:hint="cs"/>
          <w:rtl/>
        </w:rPr>
      </w:pPr>
      <w:r>
        <w:rPr>
          <w:rFonts w:hint="cs"/>
          <w:rtl/>
        </w:rPr>
        <w:t>או.קיי</w:t>
      </w:r>
      <w:r>
        <w:rPr>
          <w:rFonts w:hint="cs"/>
          <w:rtl/>
        </w:rPr>
        <w:t xml:space="preserve">., אז הם אומרים, גם ענף הבנייה אומר שהוא רוצה 60,000 עובדים, וענף החקלאות רוצה 800,000 עובדים, כולם רוצים, ואנחנו צריכים להישאר במסגרת מדיניות הממשלה ולא להרחיב את עניין המומחים הזרים שייהפכו להיות עובדים זרים, בלי סוף. </w:t>
      </w:r>
    </w:p>
    <w:p w14:paraId="64F94567" w14:textId="77777777" w:rsidR="00000000" w:rsidRDefault="00E82A5C">
      <w:pPr>
        <w:pStyle w:val="a"/>
        <w:rPr>
          <w:rFonts w:hint="cs"/>
          <w:rtl/>
        </w:rPr>
      </w:pPr>
    </w:p>
    <w:p w14:paraId="49E85DEE" w14:textId="77777777" w:rsidR="00000000" w:rsidRDefault="00E82A5C">
      <w:pPr>
        <w:pStyle w:val="a"/>
        <w:rPr>
          <w:rFonts w:hint="cs"/>
          <w:rtl/>
        </w:rPr>
      </w:pPr>
      <w:r>
        <w:rPr>
          <w:rFonts w:hint="cs"/>
          <w:rtl/>
        </w:rPr>
        <w:t xml:space="preserve">לידיעתך, חברת הכנסת ענבל גבריאלי, </w:t>
      </w:r>
      <w:r>
        <w:rPr>
          <w:rFonts w:hint="cs"/>
          <w:rtl/>
        </w:rPr>
        <w:t xml:space="preserve">בסוף החודש הזה יקיים שר התמ"ת, אהוד אולמרט, פגישה עם נציגי המסעדות האתניות בניסיון למצוא דרך לשיפור המצב בענף, ואני מקווה שזה יסייע לפתרון. </w:t>
      </w:r>
    </w:p>
    <w:p w14:paraId="7268414F" w14:textId="77777777" w:rsidR="00000000" w:rsidRDefault="00E82A5C">
      <w:pPr>
        <w:pStyle w:val="a"/>
        <w:rPr>
          <w:rFonts w:hint="cs"/>
          <w:rtl/>
        </w:rPr>
      </w:pPr>
    </w:p>
    <w:p w14:paraId="249E6957" w14:textId="77777777" w:rsidR="00000000" w:rsidRDefault="00E82A5C">
      <w:pPr>
        <w:pStyle w:val="a"/>
        <w:rPr>
          <w:rFonts w:hint="cs"/>
          <w:rtl/>
        </w:rPr>
      </w:pPr>
      <w:r>
        <w:rPr>
          <w:rFonts w:hint="cs"/>
          <w:rtl/>
        </w:rPr>
        <w:t>אני מציע להעביר את ההצעה לדיון בוועדת הכלכלה. אני מקווה שזה מקובל עלייך.</w:t>
      </w:r>
    </w:p>
    <w:p w14:paraId="6C3BE8F9" w14:textId="77777777" w:rsidR="00000000" w:rsidRDefault="00E82A5C">
      <w:pPr>
        <w:pStyle w:val="a"/>
        <w:rPr>
          <w:rFonts w:hint="cs"/>
          <w:rtl/>
        </w:rPr>
      </w:pPr>
    </w:p>
    <w:p w14:paraId="51658567" w14:textId="77777777" w:rsidR="00000000" w:rsidRDefault="00E82A5C">
      <w:pPr>
        <w:pStyle w:val="ac"/>
        <w:rPr>
          <w:rtl/>
        </w:rPr>
      </w:pPr>
      <w:r>
        <w:rPr>
          <w:rFonts w:hint="eastAsia"/>
          <w:rtl/>
        </w:rPr>
        <w:t>ענבל</w:t>
      </w:r>
      <w:r>
        <w:rPr>
          <w:rtl/>
        </w:rPr>
        <w:t xml:space="preserve"> גבריאלי (הליכוד):</w:t>
      </w:r>
    </w:p>
    <w:p w14:paraId="3EBB9E74" w14:textId="77777777" w:rsidR="00000000" w:rsidRDefault="00E82A5C">
      <w:pPr>
        <w:pStyle w:val="a"/>
        <w:rPr>
          <w:rFonts w:hint="cs"/>
          <w:rtl/>
        </w:rPr>
      </w:pPr>
    </w:p>
    <w:p w14:paraId="3EBAA068" w14:textId="77777777" w:rsidR="00000000" w:rsidRDefault="00E82A5C">
      <w:pPr>
        <w:pStyle w:val="a"/>
        <w:rPr>
          <w:rFonts w:hint="cs"/>
          <w:rtl/>
        </w:rPr>
      </w:pPr>
      <w:r>
        <w:rPr>
          <w:rFonts w:hint="cs"/>
          <w:rtl/>
        </w:rPr>
        <w:t>מקובל.</w:t>
      </w:r>
    </w:p>
    <w:p w14:paraId="18A88E93" w14:textId="77777777" w:rsidR="00000000" w:rsidRDefault="00E82A5C">
      <w:pPr>
        <w:pStyle w:val="a"/>
        <w:rPr>
          <w:rFonts w:hint="cs"/>
          <w:rtl/>
        </w:rPr>
      </w:pPr>
    </w:p>
    <w:p w14:paraId="15725A3F" w14:textId="77777777" w:rsidR="00000000" w:rsidRDefault="00E82A5C">
      <w:pPr>
        <w:pStyle w:val="SpeakerCon"/>
        <w:rPr>
          <w:rtl/>
        </w:rPr>
      </w:pPr>
      <w:bookmarkStart w:id="275" w:name="FS000001029T14_05_2003_17_05_15C"/>
      <w:bookmarkEnd w:id="275"/>
      <w:r>
        <w:rPr>
          <w:rtl/>
        </w:rPr>
        <w:t>סגן שר ה</w:t>
      </w:r>
      <w:r>
        <w:rPr>
          <w:rtl/>
        </w:rPr>
        <w:t>תעשייה</w:t>
      </w:r>
      <w:r>
        <w:rPr>
          <w:rFonts w:hint="cs"/>
          <w:rtl/>
        </w:rPr>
        <w:t>,</w:t>
      </w:r>
      <w:r>
        <w:rPr>
          <w:rtl/>
        </w:rPr>
        <w:t xml:space="preserve"> המסחר </w:t>
      </w:r>
      <w:r>
        <w:rPr>
          <w:rFonts w:hint="cs"/>
          <w:rtl/>
        </w:rPr>
        <w:t xml:space="preserve">והתעסוקה </w:t>
      </w:r>
      <w:r>
        <w:rPr>
          <w:rtl/>
        </w:rPr>
        <w:t>מיכאל רצון:</w:t>
      </w:r>
    </w:p>
    <w:p w14:paraId="5EFCE93E" w14:textId="77777777" w:rsidR="00000000" w:rsidRDefault="00E82A5C">
      <w:pPr>
        <w:pStyle w:val="a"/>
        <w:rPr>
          <w:rtl/>
        </w:rPr>
      </w:pPr>
    </w:p>
    <w:p w14:paraId="278CDEDE" w14:textId="77777777" w:rsidR="00000000" w:rsidRDefault="00E82A5C">
      <w:pPr>
        <w:pStyle w:val="a"/>
        <w:rPr>
          <w:rFonts w:hint="cs"/>
          <w:rtl/>
        </w:rPr>
      </w:pPr>
      <w:r>
        <w:rPr>
          <w:rFonts w:hint="cs"/>
          <w:rtl/>
        </w:rPr>
        <w:t xml:space="preserve">תודה רבה. </w:t>
      </w:r>
    </w:p>
    <w:p w14:paraId="624EC157" w14:textId="77777777" w:rsidR="00000000" w:rsidRDefault="00E82A5C">
      <w:pPr>
        <w:pStyle w:val="a"/>
        <w:rPr>
          <w:rFonts w:hint="cs"/>
          <w:rtl/>
        </w:rPr>
      </w:pPr>
    </w:p>
    <w:p w14:paraId="025C0685" w14:textId="77777777" w:rsidR="00000000" w:rsidRDefault="00E82A5C">
      <w:pPr>
        <w:pStyle w:val="ad"/>
        <w:rPr>
          <w:rtl/>
        </w:rPr>
      </w:pPr>
      <w:r>
        <w:rPr>
          <w:rtl/>
        </w:rPr>
        <w:t>היו"ר מוחמד ברכה:</w:t>
      </w:r>
    </w:p>
    <w:p w14:paraId="1F72BC9D" w14:textId="77777777" w:rsidR="00000000" w:rsidRDefault="00E82A5C">
      <w:pPr>
        <w:pStyle w:val="a"/>
        <w:rPr>
          <w:rtl/>
        </w:rPr>
      </w:pPr>
    </w:p>
    <w:p w14:paraId="0FBA9188" w14:textId="77777777" w:rsidR="00000000" w:rsidRDefault="00E82A5C">
      <w:pPr>
        <w:pStyle w:val="a"/>
        <w:rPr>
          <w:rFonts w:hint="cs"/>
          <w:rtl/>
        </w:rPr>
      </w:pPr>
      <w:r>
        <w:rPr>
          <w:rFonts w:hint="cs"/>
          <w:rtl/>
        </w:rPr>
        <w:t xml:space="preserve">תודה לסגן השר. הצעה אחרת של חבר הכנסת טיבי, בבקשה. </w:t>
      </w:r>
    </w:p>
    <w:p w14:paraId="036DC542" w14:textId="77777777" w:rsidR="00000000" w:rsidRDefault="00E82A5C">
      <w:pPr>
        <w:pStyle w:val="a"/>
        <w:rPr>
          <w:rFonts w:hint="cs"/>
          <w:rtl/>
        </w:rPr>
      </w:pPr>
    </w:p>
    <w:p w14:paraId="253526F5" w14:textId="77777777" w:rsidR="00000000" w:rsidRDefault="00E82A5C">
      <w:pPr>
        <w:pStyle w:val="ac"/>
        <w:rPr>
          <w:rtl/>
        </w:rPr>
      </w:pPr>
      <w:r>
        <w:rPr>
          <w:rtl/>
        </w:rPr>
        <w:t>קריאה:</w:t>
      </w:r>
    </w:p>
    <w:p w14:paraId="03243E67" w14:textId="77777777" w:rsidR="00000000" w:rsidRDefault="00E82A5C">
      <w:pPr>
        <w:pStyle w:val="a"/>
        <w:rPr>
          <w:rtl/>
        </w:rPr>
      </w:pPr>
    </w:p>
    <w:p w14:paraId="207AAE24" w14:textId="77777777" w:rsidR="00000000" w:rsidRDefault="00E82A5C">
      <w:pPr>
        <w:pStyle w:val="a"/>
        <w:rPr>
          <w:rFonts w:hint="cs"/>
          <w:rtl/>
        </w:rPr>
      </w:pPr>
      <w:r>
        <w:rPr>
          <w:rFonts w:hint="cs"/>
          <w:rtl/>
        </w:rPr>
        <w:t>- - -</w:t>
      </w:r>
    </w:p>
    <w:p w14:paraId="1D7761D1" w14:textId="77777777" w:rsidR="00000000" w:rsidRDefault="00E82A5C">
      <w:pPr>
        <w:pStyle w:val="a"/>
        <w:rPr>
          <w:rFonts w:hint="cs"/>
          <w:rtl/>
        </w:rPr>
      </w:pPr>
    </w:p>
    <w:p w14:paraId="07F04507" w14:textId="77777777" w:rsidR="00000000" w:rsidRDefault="00E82A5C">
      <w:pPr>
        <w:pStyle w:val="ac"/>
        <w:rPr>
          <w:rtl/>
        </w:rPr>
      </w:pPr>
      <w:r>
        <w:rPr>
          <w:rFonts w:hint="eastAsia"/>
          <w:rtl/>
        </w:rPr>
        <w:t>קריאה</w:t>
      </w:r>
      <w:r>
        <w:rPr>
          <w:rtl/>
        </w:rPr>
        <w:t>:</w:t>
      </w:r>
    </w:p>
    <w:p w14:paraId="2794D691" w14:textId="77777777" w:rsidR="00000000" w:rsidRDefault="00E82A5C">
      <w:pPr>
        <w:pStyle w:val="a"/>
        <w:rPr>
          <w:rFonts w:hint="cs"/>
          <w:rtl/>
        </w:rPr>
      </w:pPr>
    </w:p>
    <w:p w14:paraId="13F834EC" w14:textId="77777777" w:rsidR="00000000" w:rsidRDefault="00E82A5C">
      <w:pPr>
        <w:pStyle w:val="a"/>
        <w:rPr>
          <w:rFonts w:hint="cs"/>
          <w:rtl/>
        </w:rPr>
      </w:pPr>
      <w:r>
        <w:rPr>
          <w:rFonts w:hint="cs"/>
          <w:rtl/>
        </w:rPr>
        <w:t>מספיק עם סתימת הפיות.</w:t>
      </w:r>
    </w:p>
    <w:p w14:paraId="3412F6B6" w14:textId="77777777" w:rsidR="00000000" w:rsidRDefault="00E82A5C">
      <w:pPr>
        <w:pStyle w:val="a"/>
        <w:rPr>
          <w:rFonts w:hint="cs"/>
          <w:rtl/>
        </w:rPr>
      </w:pPr>
    </w:p>
    <w:p w14:paraId="568F67B4" w14:textId="77777777" w:rsidR="00000000" w:rsidRDefault="00E82A5C">
      <w:pPr>
        <w:pStyle w:val="Speaker"/>
        <w:rPr>
          <w:rtl/>
        </w:rPr>
      </w:pPr>
      <w:bookmarkStart w:id="276" w:name="FS000000560T14_05_2003_17_05_48"/>
      <w:bookmarkEnd w:id="276"/>
      <w:r>
        <w:rPr>
          <w:rFonts w:hint="eastAsia"/>
          <w:rtl/>
        </w:rPr>
        <w:t>אחמד</w:t>
      </w:r>
      <w:r>
        <w:rPr>
          <w:rtl/>
        </w:rPr>
        <w:t xml:space="preserve"> טיבי (חד"ש-תע"ל):</w:t>
      </w:r>
    </w:p>
    <w:p w14:paraId="568A3816" w14:textId="77777777" w:rsidR="00000000" w:rsidRDefault="00E82A5C">
      <w:pPr>
        <w:pStyle w:val="a"/>
        <w:rPr>
          <w:rFonts w:hint="cs"/>
          <w:rtl/>
        </w:rPr>
      </w:pPr>
    </w:p>
    <w:p w14:paraId="0F9679B7" w14:textId="77777777" w:rsidR="00000000" w:rsidRDefault="00E82A5C">
      <w:pPr>
        <w:pStyle w:val="a"/>
        <w:rPr>
          <w:rFonts w:hint="cs"/>
          <w:rtl/>
        </w:rPr>
      </w:pPr>
      <w:r>
        <w:rPr>
          <w:rFonts w:hint="cs"/>
          <w:rtl/>
        </w:rPr>
        <w:t xml:space="preserve">יש אנשים במדינה הזאת שאי-אפשר להשתיק אותם. </w:t>
      </w:r>
    </w:p>
    <w:p w14:paraId="1AC80D2B" w14:textId="77777777" w:rsidR="00000000" w:rsidRDefault="00E82A5C">
      <w:pPr>
        <w:pStyle w:val="a"/>
        <w:rPr>
          <w:rFonts w:hint="cs"/>
          <w:rtl/>
        </w:rPr>
      </w:pPr>
    </w:p>
    <w:p w14:paraId="07ADDA21" w14:textId="77777777" w:rsidR="00000000" w:rsidRDefault="00E82A5C">
      <w:pPr>
        <w:pStyle w:val="a"/>
        <w:rPr>
          <w:rtl/>
        </w:rPr>
      </w:pPr>
      <w:r>
        <w:rPr>
          <w:rFonts w:hint="cs"/>
          <w:rtl/>
        </w:rPr>
        <w:t>המסעדות האתניות הטובו</w:t>
      </w:r>
      <w:r>
        <w:rPr>
          <w:rFonts w:hint="cs"/>
          <w:rtl/>
        </w:rPr>
        <w:t>ת ביותר שיש במזרח התיכון, רבותי, לרבות במדינת ישראל, הן מסעדות ערביות ומזרחיות, כמו שנהוג לכנות אותן בארץ. אני לא מפחית מערכן של מסעדות איטלקיות, יפניות ואוכל סיני. אבל אחת מנקודות המפגש החשובות בין יהודים לערבים במשך שנים היו מסעדות. בשנים האחרונות, אדוני</w:t>
      </w:r>
      <w:r>
        <w:rPr>
          <w:rFonts w:hint="cs"/>
          <w:rtl/>
        </w:rPr>
        <w:t xml:space="preserve"> היושב-ראש, רבותי חברי הכנסת, יש חרם כלכלי. הצרכנים היהודים שפקדו רבות את המסעדות האלה מדירים רגליהם. לאחרונה יש חזרה, וטוב שיש חזרה.</w:t>
      </w:r>
    </w:p>
    <w:p w14:paraId="3395DD9C" w14:textId="77777777" w:rsidR="00000000" w:rsidRDefault="00E82A5C">
      <w:pPr>
        <w:pStyle w:val="ac"/>
        <w:rPr>
          <w:rFonts w:hint="cs"/>
          <w:rtl/>
        </w:rPr>
      </w:pPr>
    </w:p>
    <w:p w14:paraId="1763774D" w14:textId="77777777" w:rsidR="00000000" w:rsidRDefault="00E82A5C">
      <w:pPr>
        <w:pStyle w:val="ac"/>
        <w:rPr>
          <w:rtl/>
        </w:rPr>
      </w:pPr>
      <w:r>
        <w:rPr>
          <w:rtl/>
        </w:rPr>
        <w:t>גלעד ארדן (הליכוד):</w:t>
      </w:r>
    </w:p>
    <w:p w14:paraId="5DE47F57" w14:textId="77777777" w:rsidR="00000000" w:rsidRDefault="00E82A5C">
      <w:pPr>
        <w:pStyle w:val="a"/>
        <w:rPr>
          <w:rFonts w:hint="cs"/>
          <w:rtl/>
        </w:rPr>
      </w:pPr>
    </w:p>
    <w:p w14:paraId="21F6198E" w14:textId="77777777" w:rsidR="00000000" w:rsidRDefault="00E82A5C">
      <w:pPr>
        <w:pStyle w:val="a"/>
        <w:rPr>
          <w:rFonts w:hint="cs"/>
          <w:rtl/>
        </w:rPr>
      </w:pPr>
      <w:r>
        <w:rPr>
          <w:rFonts w:hint="cs"/>
          <w:rtl/>
        </w:rPr>
        <w:t xml:space="preserve">מהפחד, מהפחד. </w:t>
      </w:r>
    </w:p>
    <w:p w14:paraId="793F141B" w14:textId="77777777" w:rsidR="00000000" w:rsidRDefault="00E82A5C">
      <w:pPr>
        <w:pStyle w:val="a"/>
        <w:rPr>
          <w:rFonts w:hint="cs"/>
          <w:rtl/>
        </w:rPr>
      </w:pPr>
    </w:p>
    <w:p w14:paraId="03F34081" w14:textId="77777777" w:rsidR="00000000" w:rsidRDefault="00E82A5C">
      <w:pPr>
        <w:pStyle w:val="SpeakerCon"/>
        <w:rPr>
          <w:rtl/>
        </w:rPr>
      </w:pPr>
      <w:bookmarkStart w:id="277" w:name="FS000000560T14_05_2003_17_11_22C"/>
      <w:bookmarkEnd w:id="277"/>
      <w:r>
        <w:rPr>
          <w:rtl/>
        </w:rPr>
        <w:t>אחמד טיבי (חד"ש-תע"ל):</w:t>
      </w:r>
    </w:p>
    <w:p w14:paraId="25FE4F89" w14:textId="77777777" w:rsidR="00000000" w:rsidRDefault="00E82A5C">
      <w:pPr>
        <w:pStyle w:val="a"/>
        <w:rPr>
          <w:rtl/>
        </w:rPr>
      </w:pPr>
    </w:p>
    <w:p w14:paraId="283DF6DD" w14:textId="77777777" w:rsidR="00000000" w:rsidRDefault="00E82A5C">
      <w:pPr>
        <w:pStyle w:val="a"/>
        <w:rPr>
          <w:rFonts w:hint="cs"/>
          <w:rtl/>
        </w:rPr>
      </w:pPr>
      <w:r>
        <w:rPr>
          <w:rFonts w:hint="cs"/>
          <w:rtl/>
        </w:rPr>
        <w:t>אנחנו מנסים יחד, חבר הכנסת ארדן, להפיג את הפחד הזה, שכעת הוא</w:t>
      </w:r>
      <w:r>
        <w:rPr>
          <w:rFonts w:hint="cs"/>
          <w:rtl/>
        </w:rPr>
        <w:t xml:space="preserve"> לא מוצדק. </w:t>
      </w:r>
    </w:p>
    <w:p w14:paraId="6C3449AF" w14:textId="77777777" w:rsidR="00000000" w:rsidRDefault="00E82A5C">
      <w:pPr>
        <w:pStyle w:val="a"/>
        <w:rPr>
          <w:rFonts w:hint="cs"/>
          <w:rtl/>
        </w:rPr>
      </w:pPr>
    </w:p>
    <w:p w14:paraId="2CFBB0C4" w14:textId="77777777" w:rsidR="00000000" w:rsidRDefault="00E82A5C">
      <w:pPr>
        <w:pStyle w:val="a"/>
        <w:rPr>
          <w:rFonts w:hint="cs"/>
          <w:rtl/>
        </w:rPr>
      </w:pPr>
      <w:r>
        <w:rPr>
          <w:rFonts w:hint="cs"/>
          <w:rtl/>
        </w:rPr>
        <w:t xml:space="preserve">חשוב מאוד שהממשק הזה ונקודות המפגש האלה שהן חיוניות ימשיכו לשרת את שני הצדדים. תודה רבה. </w:t>
      </w:r>
    </w:p>
    <w:p w14:paraId="4EB92226" w14:textId="77777777" w:rsidR="00000000" w:rsidRDefault="00E82A5C">
      <w:pPr>
        <w:pStyle w:val="a"/>
        <w:rPr>
          <w:rFonts w:hint="cs"/>
          <w:rtl/>
        </w:rPr>
      </w:pPr>
    </w:p>
    <w:p w14:paraId="2F5FE891" w14:textId="77777777" w:rsidR="00000000" w:rsidRDefault="00E82A5C">
      <w:pPr>
        <w:pStyle w:val="ad"/>
        <w:rPr>
          <w:rtl/>
        </w:rPr>
      </w:pPr>
      <w:r>
        <w:rPr>
          <w:rtl/>
        </w:rPr>
        <w:t>היו"ר מוחמד ברכה:</w:t>
      </w:r>
    </w:p>
    <w:p w14:paraId="0D69D793" w14:textId="77777777" w:rsidR="00000000" w:rsidRDefault="00E82A5C">
      <w:pPr>
        <w:pStyle w:val="a"/>
        <w:rPr>
          <w:rtl/>
        </w:rPr>
      </w:pPr>
    </w:p>
    <w:p w14:paraId="307FCE29" w14:textId="77777777" w:rsidR="00000000" w:rsidRDefault="00E82A5C">
      <w:pPr>
        <w:pStyle w:val="a"/>
      </w:pPr>
      <w:r>
        <w:rPr>
          <w:rFonts w:hint="cs"/>
          <w:rtl/>
        </w:rPr>
        <w:t>תודה, חבר הכנסת טיבי. אני כיושב-ראש מנוע מלהתערב בעניין הזה, אבל אני יכול להעיד שהתמונה שצייר חבר הכנסת טיבי תקפה לתקופה של לפני חמיש</w:t>
      </w:r>
      <w:r>
        <w:rPr>
          <w:rFonts w:hint="cs"/>
          <w:rtl/>
        </w:rPr>
        <w:t>ה-שישה חודשים. אני לא אנקוב בשמות של מסעדות, כי זו תהיה פרסומת חינם ואני לא אעשה את זה, כמובן, אבל צריך ללכת לכמה מקומות ולראות את התורים שם.</w:t>
      </w:r>
    </w:p>
    <w:p w14:paraId="3214D7BB" w14:textId="77777777" w:rsidR="00000000" w:rsidRDefault="00E82A5C">
      <w:pPr>
        <w:pStyle w:val="a"/>
      </w:pPr>
    </w:p>
    <w:p w14:paraId="64A4FCCB" w14:textId="77777777" w:rsidR="00000000" w:rsidRDefault="00E82A5C">
      <w:pPr>
        <w:pStyle w:val="a"/>
        <w:rPr>
          <w:rFonts w:hint="cs"/>
          <w:rtl/>
        </w:rPr>
      </w:pPr>
      <w:r>
        <w:rPr>
          <w:rFonts w:hint="cs"/>
          <w:rtl/>
        </w:rPr>
        <w:t>גברתי חברת הכנסת גבריאלי, את מקבלת את הצעת סגן השר להעביר את הנושא לוועדה?</w:t>
      </w:r>
    </w:p>
    <w:p w14:paraId="2882EC1D" w14:textId="77777777" w:rsidR="00000000" w:rsidRDefault="00E82A5C">
      <w:pPr>
        <w:pStyle w:val="a"/>
        <w:rPr>
          <w:rFonts w:hint="cs"/>
          <w:rtl/>
        </w:rPr>
      </w:pPr>
    </w:p>
    <w:p w14:paraId="41A8CB62" w14:textId="77777777" w:rsidR="00000000" w:rsidRDefault="00E82A5C">
      <w:pPr>
        <w:pStyle w:val="ac"/>
        <w:rPr>
          <w:rtl/>
        </w:rPr>
      </w:pPr>
      <w:r>
        <w:rPr>
          <w:rFonts w:hint="eastAsia"/>
          <w:rtl/>
        </w:rPr>
        <w:t>ענבל</w:t>
      </w:r>
      <w:r>
        <w:rPr>
          <w:rtl/>
        </w:rPr>
        <w:t xml:space="preserve"> גבריאלי (הליכוד):</w:t>
      </w:r>
    </w:p>
    <w:p w14:paraId="038F46F2" w14:textId="77777777" w:rsidR="00000000" w:rsidRDefault="00E82A5C">
      <w:pPr>
        <w:pStyle w:val="a"/>
        <w:rPr>
          <w:rFonts w:hint="cs"/>
          <w:rtl/>
        </w:rPr>
      </w:pPr>
    </w:p>
    <w:p w14:paraId="2AA16B50" w14:textId="77777777" w:rsidR="00000000" w:rsidRDefault="00E82A5C">
      <w:pPr>
        <w:pStyle w:val="a"/>
        <w:rPr>
          <w:rFonts w:hint="cs"/>
          <w:rtl/>
        </w:rPr>
      </w:pPr>
      <w:r>
        <w:rPr>
          <w:rFonts w:hint="cs"/>
          <w:rtl/>
        </w:rPr>
        <w:t>כן.</w:t>
      </w:r>
    </w:p>
    <w:p w14:paraId="0D9E94C9" w14:textId="77777777" w:rsidR="00000000" w:rsidRDefault="00E82A5C">
      <w:pPr>
        <w:pStyle w:val="a"/>
        <w:rPr>
          <w:rFonts w:hint="cs"/>
          <w:rtl/>
        </w:rPr>
      </w:pPr>
    </w:p>
    <w:p w14:paraId="17BEA9C1" w14:textId="77777777" w:rsidR="00000000" w:rsidRDefault="00E82A5C">
      <w:pPr>
        <w:pStyle w:val="ac"/>
        <w:rPr>
          <w:rtl/>
        </w:rPr>
      </w:pPr>
      <w:r>
        <w:rPr>
          <w:rFonts w:hint="eastAsia"/>
          <w:rtl/>
        </w:rPr>
        <w:t>אלי</w:t>
      </w:r>
      <w:r>
        <w:rPr>
          <w:rtl/>
        </w:rPr>
        <w:t xml:space="preserve"> בן-מ</w:t>
      </w:r>
      <w:r>
        <w:rPr>
          <w:rtl/>
        </w:rPr>
        <w:t>נחם (העבודה-מימד):</w:t>
      </w:r>
    </w:p>
    <w:p w14:paraId="08831693" w14:textId="77777777" w:rsidR="00000000" w:rsidRDefault="00E82A5C">
      <w:pPr>
        <w:pStyle w:val="a"/>
        <w:rPr>
          <w:rFonts w:hint="cs"/>
          <w:rtl/>
        </w:rPr>
      </w:pPr>
    </w:p>
    <w:p w14:paraId="2805C77E" w14:textId="77777777" w:rsidR="00000000" w:rsidRDefault="00E82A5C">
      <w:pPr>
        <w:pStyle w:val="a"/>
        <w:rPr>
          <w:rFonts w:hint="cs"/>
          <w:rtl/>
        </w:rPr>
      </w:pPr>
      <w:r>
        <w:rPr>
          <w:rFonts w:hint="cs"/>
          <w:rtl/>
        </w:rPr>
        <w:t>ביקשתי להציע הצעה אחרת.</w:t>
      </w:r>
    </w:p>
    <w:p w14:paraId="00C2E832" w14:textId="77777777" w:rsidR="00000000" w:rsidRDefault="00E82A5C">
      <w:pPr>
        <w:pStyle w:val="a"/>
        <w:rPr>
          <w:rFonts w:hint="cs"/>
          <w:rtl/>
        </w:rPr>
      </w:pPr>
    </w:p>
    <w:p w14:paraId="50527B36" w14:textId="77777777" w:rsidR="00000000" w:rsidRDefault="00E82A5C">
      <w:pPr>
        <w:pStyle w:val="ad"/>
        <w:rPr>
          <w:rtl/>
        </w:rPr>
      </w:pPr>
      <w:r>
        <w:rPr>
          <w:rtl/>
        </w:rPr>
        <w:t>היו"ר מוחמד ברכה:</w:t>
      </w:r>
    </w:p>
    <w:p w14:paraId="074DB78A" w14:textId="77777777" w:rsidR="00000000" w:rsidRDefault="00E82A5C">
      <w:pPr>
        <w:pStyle w:val="a"/>
        <w:rPr>
          <w:rtl/>
        </w:rPr>
      </w:pPr>
    </w:p>
    <w:p w14:paraId="4B86DDCF" w14:textId="77777777" w:rsidR="00000000" w:rsidRDefault="00E82A5C">
      <w:pPr>
        <w:pStyle w:val="ac"/>
        <w:ind w:firstLine="720"/>
        <w:rPr>
          <w:rFonts w:hint="cs"/>
          <w:b w:val="0"/>
          <w:bCs w:val="0"/>
          <w:u w:val="none"/>
          <w:rtl/>
        </w:rPr>
      </w:pPr>
      <w:r>
        <w:rPr>
          <w:rFonts w:hint="cs"/>
          <w:b w:val="0"/>
          <w:bCs w:val="0"/>
          <w:u w:val="none"/>
          <w:rtl/>
        </w:rPr>
        <w:t>יש אחת, אדוני סגן השר לשעבר.</w:t>
      </w:r>
    </w:p>
    <w:p w14:paraId="0FF81C47" w14:textId="77777777" w:rsidR="00000000" w:rsidRDefault="00E82A5C">
      <w:pPr>
        <w:pStyle w:val="ac"/>
        <w:rPr>
          <w:rFonts w:hint="cs"/>
          <w:rtl/>
        </w:rPr>
      </w:pPr>
    </w:p>
    <w:p w14:paraId="3C618D9C" w14:textId="77777777" w:rsidR="00000000" w:rsidRDefault="00E82A5C">
      <w:pPr>
        <w:pStyle w:val="ac"/>
        <w:rPr>
          <w:rFonts w:hint="cs"/>
          <w:rtl/>
        </w:rPr>
      </w:pPr>
    </w:p>
    <w:p w14:paraId="05826DE5" w14:textId="77777777" w:rsidR="00000000" w:rsidRDefault="00E82A5C">
      <w:pPr>
        <w:pStyle w:val="ac"/>
        <w:rPr>
          <w:rtl/>
        </w:rPr>
      </w:pPr>
      <w:r>
        <w:rPr>
          <w:rFonts w:hint="eastAsia"/>
          <w:rtl/>
        </w:rPr>
        <w:t>אלי</w:t>
      </w:r>
      <w:r>
        <w:rPr>
          <w:rtl/>
        </w:rPr>
        <w:t xml:space="preserve"> בן-מנחם (העבודה-מימד):</w:t>
      </w:r>
    </w:p>
    <w:p w14:paraId="77BEA3F5" w14:textId="77777777" w:rsidR="00000000" w:rsidRDefault="00E82A5C">
      <w:pPr>
        <w:pStyle w:val="a"/>
        <w:rPr>
          <w:rFonts w:hint="cs"/>
          <w:rtl/>
        </w:rPr>
      </w:pPr>
    </w:p>
    <w:p w14:paraId="67A4EFED" w14:textId="77777777" w:rsidR="00000000" w:rsidRDefault="00E82A5C">
      <w:pPr>
        <w:pStyle w:val="a"/>
        <w:rPr>
          <w:rFonts w:hint="cs"/>
          <w:rtl/>
        </w:rPr>
      </w:pPr>
      <w:r>
        <w:rPr>
          <w:rFonts w:hint="cs"/>
          <w:rtl/>
        </w:rPr>
        <w:t>תן לי רק משפט אחד לומר.</w:t>
      </w:r>
    </w:p>
    <w:p w14:paraId="3D95561A" w14:textId="77777777" w:rsidR="00000000" w:rsidRDefault="00E82A5C">
      <w:pPr>
        <w:pStyle w:val="a"/>
        <w:rPr>
          <w:rFonts w:hint="cs"/>
          <w:rtl/>
        </w:rPr>
      </w:pPr>
    </w:p>
    <w:p w14:paraId="2514F8B7" w14:textId="77777777" w:rsidR="00000000" w:rsidRDefault="00E82A5C">
      <w:pPr>
        <w:pStyle w:val="ad"/>
        <w:rPr>
          <w:rtl/>
        </w:rPr>
      </w:pPr>
      <w:r>
        <w:rPr>
          <w:rtl/>
        </w:rPr>
        <w:t>היו"ר מוחמד ברכה:</w:t>
      </w:r>
    </w:p>
    <w:p w14:paraId="30965315" w14:textId="77777777" w:rsidR="00000000" w:rsidRDefault="00E82A5C">
      <w:pPr>
        <w:pStyle w:val="a"/>
        <w:rPr>
          <w:rtl/>
        </w:rPr>
      </w:pPr>
    </w:p>
    <w:p w14:paraId="11FE14DD" w14:textId="77777777" w:rsidR="00000000" w:rsidRDefault="00E82A5C">
      <w:pPr>
        <w:pStyle w:val="a"/>
        <w:ind w:firstLine="720"/>
        <w:rPr>
          <w:rFonts w:hint="cs"/>
          <w:rtl/>
        </w:rPr>
      </w:pPr>
      <w:r>
        <w:rPr>
          <w:rFonts w:hint="cs"/>
          <w:rtl/>
        </w:rPr>
        <w:t>אני ארשה. תיגש למיקרופון ותגיד את מה שאתה רוצה.</w:t>
      </w:r>
    </w:p>
    <w:p w14:paraId="5B7319A8" w14:textId="77777777" w:rsidR="00000000" w:rsidRDefault="00E82A5C">
      <w:pPr>
        <w:pStyle w:val="a"/>
        <w:rPr>
          <w:rFonts w:hint="cs"/>
          <w:rtl/>
        </w:rPr>
      </w:pPr>
      <w:r>
        <w:rPr>
          <w:rFonts w:hint="cs"/>
          <w:rtl/>
        </w:rPr>
        <w:t xml:space="preserve"> </w:t>
      </w:r>
    </w:p>
    <w:p w14:paraId="69AC24C9" w14:textId="77777777" w:rsidR="00000000" w:rsidRDefault="00E82A5C">
      <w:pPr>
        <w:pStyle w:val="Speaker"/>
        <w:rPr>
          <w:rtl/>
        </w:rPr>
      </w:pPr>
      <w:bookmarkStart w:id="278" w:name="FS000000437T14_05_2003_16_37_23"/>
      <w:bookmarkEnd w:id="278"/>
      <w:r>
        <w:rPr>
          <w:rFonts w:hint="eastAsia"/>
          <w:rtl/>
        </w:rPr>
        <w:t>אלי</w:t>
      </w:r>
      <w:r>
        <w:rPr>
          <w:rtl/>
        </w:rPr>
        <w:t xml:space="preserve"> בן-מנחם (העבודה-מימד):</w:t>
      </w:r>
    </w:p>
    <w:p w14:paraId="0C0C1C4C" w14:textId="77777777" w:rsidR="00000000" w:rsidRDefault="00E82A5C">
      <w:pPr>
        <w:pStyle w:val="a"/>
        <w:rPr>
          <w:rFonts w:hint="cs"/>
          <w:rtl/>
        </w:rPr>
      </w:pPr>
    </w:p>
    <w:p w14:paraId="47A64AF4" w14:textId="77777777" w:rsidR="00000000" w:rsidRDefault="00E82A5C">
      <w:pPr>
        <w:pStyle w:val="a"/>
        <w:rPr>
          <w:rFonts w:hint="cs"/>
          <w:rtl/>
        </w:rPr>
      </w:pPr>
      <w:r>
        <w:rPr>
          <w:rFonts w:hint="cs"/>
          <w:rtl/>
        </w:rPr>
        <w:t>אדוני היושב</w:t>
      </w:r>
      <w:r>
        <w:rPr>
          <w:rFonts w:hint="cs"/>
          <w:rtl/>
        </w:rPr>
        <w:t xml:space="preserve">-ראש, חברי הכנסת, חברת הכנסת ענבל גבריאלי, אל תתרגשי ממה שעיתונאים אומרים, כי הם מודדים אותך ועוד כמה חברי כנסת. הם לא מודדים את כולם, את אלה שמקורבים אליהם, וזה חוזר על עצמו. אז תתרגלי לזה. </w:t>
      </w:r>
    </w:p>
    <w:p w14:paraId="51964716" w14:textId="77777777" w:rsidR="00000000" w:rsidRDefault="00E82A5C">
      <w:pPr>
        <w:pStyle w:val="a"/>
        <w:rPr>
          <w:rFonts w:hint="cs"/>
          <w:rtl/>
        </w:rPr>
      </w:pPr>
    </w:p>
    <w:p w14:paraId="0D31E5AC" w14:textId="77777777" w:rsidR="00000000" w:rsidRDefault="00E82A5C">
      <w:pPr>
        <w:pStyle w:val="a"/>
        <w:rPr>
          <w:rFonts w:hint="cs"/>
          <w:rtl/>
        </w:rPr>
      </w:pPr>
      <w:r>
        <w:rPr>
          <w:rFonts w:hint="cs"/>
          <w:rtl/>
        </w:rPr>
        <w:t>את עשית עבודה טובה. אני אישית, כסגן שר התמ"ס הקודם, לפני מיכי ר</w:t>
      </w:r>
      <w:r>
        <w:rPr>
          <w:rFonts w:hint="cs"/>
          <w:rtl/>
        </w:rPr>
        <w:t>צון, קיבלתי עשרות תלונות ממסעדות אתניות. אני אתן לכם דוגמה. רינה פושקרנה, שיש לה כמה מסעדות הודיות, מנעו ממנה להביא שף. היא היתה צריכה לסגור מסעדה כיוון שלא אפשרו לה להביא שף כזה או שף אחר, והם מקור הכנסה למדינה.</w:t>
      </w:r>
    </w:p>
    <w:p w14:paraId="4E44A052" w14:textId="77777777" w:rsidR="00000000" w:rsidRDefault="00E82A5C">
      <w:pPr>
        <w:pStyle w:val="a"/>
        <w:rPr>
          <w:rFonts w:hint="cs"/>
          <w:rtl/>
        </w:rPr>
      </w:pPr>
    </w:p>
    <w:p w14:paraId="39C74367" w14:textId="77777777" w:rsidR="00000000" w:rsidRDefault="00E82A5C">
      <w:pPr>
        <w:pStyle w:val="a"/>
        <w:rPr>
          <w:rFonts w:hint="cs"/>
          <w:rtl/>
        </w:rPr>
      </w:pPr>
      <w:r>
        <w:rPr>
          <w:rFonts w:hint="cs"/>
          <w:rtl/>
        </w:rPr>
        <w:t xml:space="preserve">אדוני סגן השר, היום זה בידיים שלכם, אז זה </w:t>
      </w:r>
      <w:r>
        <w:rPr>
          <w:rFonts w:hint="cs"/>
          <w:rtl/>
        </w:rPr>
        <w:t>לא היה בידיים של משרד התמ"ס, ויש לכם שליטה. תדאגו שמתוך אלפי עובדים שמאשרים, שגם להן, לכמה המסעדות האתניות האלה, יהיו השפים שלהן כדי שהן יוכלו לתפקד.</w:t>
      </w:r>
    </w:p>
    <w:p w14:paraId="2C71A98D" w14:textId="77777777" w:rsidR="00000000" w:rsidRDefault="00E82A5C">
      <w:pPr>
        <w:pStyle w:val="a"/>
        <w:rPr>
          <w:rFonts w:hint="cs"/>
          <w:rtl/>
        </w:rPr>
      </w:pPr>
    </w:p>
    <w:p w14:paraId="1F82459D" w14:textId="77777777" w:rsidR="00000000" w:rsidRDefault="00E82A5C">
      <w:pPr>
        <w:pStyle w:val="ad"/>
        <w:rPr>
          <w:rtl/>
        </w:rPr>
      </w:pPr>
      <w:r>
        <w:rPr>
          <w:rFonts w:hint="eastAsia"/>
          <w:rtl/>
        </w:rPr>
        <w:t>היו</w:t>
      </w:r>
      <w:r>
        <w:rPr>
          <w:rtl/>
        </w:rPr>
        <w:t>"ר מוחמד ברכה:</w:t>
      </w:r>
    </w:p>
    <w:p w14:paraId="63B56522" w14:textId="77777777" w:rsidR="00000000" w:rsidRDefault="00E82A5C">
      <w:pPr>
        <w:pStyle w:val="a"/>
        <w:rPr>
          <w:rFonts w:hint="cs"/>
          <w:rtl/>
        </w:rPr>
      </w:pPr>
    </w:p>
    <w:p w14:paraId="40F5C608" w14:textId="77777777" w:rsidR="00000000" w:rsidRDefault="00E82A5C">
      <w:pPr>
        <w:pStyle w:val="a"/>
        <w:rPr>
          <w:rFonts w:hint="cs"/>
          <w:rtl/>
        </w:rPr>
      </w:pPr>
      <w:r>
        <w:rPr>
          <w:rFonts w:hint="cs"/>
          <w:rtl/>
        </w:rPr>
        <w:t xml:space="preserve">תודה, חבר הכנסת אלי בן-מנחם. </w:t>
      </w:r>
    </w:p>
    <w:p w14:paraId="2FBB0456" w14:textId="77777777" w:rsidR="00000000" w:rsidRDefault="00E82A5C">
      <w:pPr>
        <w:pStyle w:val="a"/>
        <w:rPr>
          <w:rFonts w:hint="cs"/>
          <w:rtl/>
        </w:rPr>
      </w:pPr>
    </w:p>
    <w:p w14:paraId="34A23282" w14:textId="77777777" w:rsidR="00000000" w:rsidRDefault="00E82A5C">
      <w:pPr>
        <w:pStyle w:val="a"/>
        <w:rPr>
          <w:rFonts w:hint="cs"/>
          <w:rtl/>
        </w:rPr>
      </w:pPr>
      <w:r>
        <w:rPr>
          <w:rFonts w:hint="cs"/>
          <w:rtl/>
        </w:rPr>
        <w:t xml:space="preserve">אנחנו עוברים להצבעה. בעד זה לוועדת הכלכלה ונגד זה הסרה </w:t>
      </w:r>
      <w:r>
        <w:rPr>
          <w:rFonts w:hint="cs"/>
          <w:rtl/>
        </w:rPr>
        <w:t xml:space="preserve">וכו'. בבקשה להצביע. </w:t>
      </w:r>
    </w:p>
    <w:p w14:paraId="4D7861D8" w14:textId="77777777" w:rsidR="00000000" w:rsidRDefault="00E82A5C">
      <w:pPr>
        <w:pStyle w:val="a"/>
        <w:rPr>
          <w:rFonts w:hint="cs"/>
          <w:rtl/>
        </w:rPr>
      </w:pPr>
    </w:p>
    <w:p w14:paraId="1E4E7349" w14:textId="77777777" w:rsidR="00000000" w:rsidRDefault="00E82A5C">
      <w:pPr>
        <w:pStyle w:val="a7"/>
        <w:bidi/>
        <w:rPr>
          <w:rFonts w:hint="cs"/>
          <w:rtl/>
        </w:rPr>
      </w:pPr>
      <w:r>
        <w:rPr>
          <w:rFonts w:hint="cs"/>
          <w:rtl/>
        </w:rPr>
        <w:t>הצבעה מס' 26</w:t>
      </w:r>
    </w:p>
    <w:p w14:paraId="42A98CDD" w14:textId="77777777" w:rsidR="00000000" w:rsidRDefault="00E82A5C">
      <w:pPr>
        <w:pStyle w:val="a7"/>
        <w:bidi/>
        <w:rPr>
          <w:rFonts w:hint="cs"/>
          <w:rtl/>
        </w:rPr>
      </w:pPr>
    </w:p>
    <w:p w14:paraId="7D8DCFDA" w14:textId="77777777" w:rsidR="00000000" w:rsidRDefault="00E82A5C">
      <w:pPr>
        <w:pStyle w:val="a8"/>
        <w:bidi/>
        <w:rPr>
          <w:rFonts w:hint="cs"/>
          <w:rtl/>
        </w:rPr>
      </w:pPr>
      <w:r>
        <w:rPr>
          <w:rFonts w:hint="cs"/>
          <w:rtl/>
        </w:rPr>
        <w:t xml:space="preserve">בעד ההצעה להעביר את הנושא לוועדה </w:t>
      </w:r>
      <w:r>
        <w:rPr>
          <w:rtl/>
        </w:rPr>
        <w:t>–</w:t>
      </w:r>
      <w:r>
        <w:rPr>
          <w:rFonts w:hint="cs"/>
          <w:rtl/>
        </w:rPr>
        <w:t xml:space="preserve"> 14</w:t>
      </w:r>
    </w:p>
    <w:p w14:paraId="446BC8AB" w14:textId="77777777" w:rsidR="00000000" w:rsidRDefault="00E82A5C">
      <w:pPr>
        <w:pStyle w:val="a8"/>
        <w:bidi/>
        <w:rPr>
          <w:rFonts w:hint="cs"/>
          <w:rtl/>
        </w:rPr>
      </w:pPr>
      <w:r>
        <w:rPr>
          <w:rFonts w:hint="cs"/>
          <w:rtl/>
        </w:rPr>
        <w:t xml:space="preserve">בעד ההצעה שלא לכלול את הנושא בסדר-היום </w:t>
      </w:r>
      <w:r>
        <w:rPr>
          <w:rtl/>
        </w:rPr>
        <w:t>–</w:t>
      </w:r>
      <w:r>
        <w:rPr>
          <w:rFonts w:hint="cs"/>
          <w:rtl/>
        </w:rPr>
        <w:t xml:space="preserve"> אין</w:t>
      </w:r>
    </w:p>
    <w:p w14:paraId="75FE264E" w14:textId="77777777" w:rsidR="00000000" w:rsidRDefault="00E82A5C">
      <w:pPr>
        <w:pStyle w:val="a8"/>
        <w:bidi/>
        <w:rPr>
          <w:rFonts w:hint="cs"/>
          <w:rtl/>
        </w:rPr>
      </w:pPr>
      <w:r>
        <w:rPr>
          <w:rFonts w:hint="cs"/>
          <w:rtl/>
        </w:rPr>
        <w:t xml:space="preserve">נמנעים </w:t>
      </w:r>
      <w:r>
        <w:rPr>
          <w:rtl/>
        </w:rPr>
        <w:t>–</w:t>
      </w:r>
      <w:r>
        <w:rPr>
          <w:rFonts w:hint="cs"/>
          <w:rtl/>
        </w:rPr>
        <w:t xml:space="preserve"> אין</w:t>
      </w:r>
    </w:p>
    <w:p w14:paraId="3210648A" w14:textId="77777777" w:rsidR="00000000" w:rsidRDefault="00E82A5C">
      <w:pPr>
        <w:pStyle w:val="a9"/>
        <w:bidi/>
        <w:rPr>
          <w:rFonts w:hint="cs"/>
          <w:rtl/>
        </w:rPr>
      </w:pPr>
      <w:r>
        <w:rPr>
          <w:rFonts w:hint="cs"/>
          <w:rtl/>
        </w:rPr>
        <w:t>ההצעה להעביר את הנושא לוועדת הכלכלה נתקבלה.</w:t>
      </w:r>
    </w:p>
    <w:p w14:paraId="39EDD2AE" w14:textId="77777777" w:rsidR="00000000" w:rsidRDefault="00E82A5C">
      <w:pPr>
        <w:pStyle w:val="a8"/>
        <w:bidi/>
        <w:rPr>
          <w:rFonts w:hint="cs"/>
          <w:rtl/>
        </w:rPr>
      </w:pPr>
    </w:p>
    <w:p w14:paraId="73B8412A" w14:textId="77777777" w:rsidR="00000000" w:rsidRDefault="00E82A5C">
      <w:pPr>
        <w:pStyle w:val="ad"/>
        <w:rPr>
          <w:rtl/>
        </w:rPr>
      </w:pPr>
      <w:r>
        <w:rPr>
          <w:rFonts w:hint="eastAsia"/>
          <w:rtl/>
        </w:rPr>
        <w:t>היו</w:t>
      </w:r>
      <w:r>
        <w:rPr>
          <w:rtl/>
        </w:rPr>
        <w:t>"ר מוחמד ברכה:</w:t>
      </w:r>
    </w:p>
    <w:p w14:paraId="7EA8CDEF" w14:textId="77777777" w:rsidR="00000000" w:rsidRDefault="00E82A5C">
      <w:pPr>
        <w:pStyle w:val="a"/>
        <w:rPr>
          <w:rFonts w:hint="cs"/>
          <w:rtl/>
        </w:rPr>
      </w:pPr>
    </w:p>
    <w:p w14:paraId="2CF13666" w14:textId="77777777" w:rsidR="00000000" w:rsidRDefault="00E82A5C">
      <w:pPr>
        <w:pStyle w:val="a"/>
        <w:rPr>
          <w:rFonts w:hint="cs"/>
          <w:rtl/>
        </w:rPr>
      </w:pPr>
      <w:r>
        <w:rPr>
          <w:rFonts w:hint="cs"/>
          <w:rtl/>
        </w:rPr>
        <w:t>ההצעה מועברת לוועדת הכלכלה ברוב של 14 תומכים, אין מתנגדים, א</w:t>
      </w:r>
      <w:r>
        <w:rPr>
          <w:rFonts w:hint="cs"/>
          <w:rtl/>
        </w:rPr>
        <w:t xml:space="preserve">ין נמנעים. </w:t>
      </w:r>
    </w:p>
    <w:p w14:paraId="3CC0A22C" w14:textId="77777777" w:rsidR="00000000" w:rsidRDefault="00E82A5C">
      <w:pPr>
        <w:pStyle w:val="a"/>
        <w:rPr>
          <w:rFonts w:hint="cs"/>
          <w:rtl/>
        </w:rPr>
      </w:pPr>
    </w:p>
    <w:p w14:paraId="451A57E3" w14:textId="77777777" w:rsidR="00000000" w:rsidRDefault="00E82A5C">
      <w:pPr>
        <w:pStyle w:val="Subject"/>
        <w:rPr>
          <w:rtl/>
        </w:rPr>
      </w:pPr>
    </w:p>
    <w:p w14:paraId="1EAA7A81" w14:textId="77777777" w:rsidR="00000000" w:rsidRDefault="00E82A5C">
      <w:pPr>
        <w:pStyle w:val="Subject"/>
        <w:rPr>
          <w:rFonts w:hint="cs"/>
          <w:rtl/>
        </w:rPr>
      </w:pPr>
      <w:r>
        <w:rPr>
          <w:rFonts w:hint="cs"/>
          <w:rtl/>
        </w:rPr>
        <w:t xml:space="preserve">שאילתות ותשובות      </w:t>
      </w:r>
    </w:p>
    <w:p w14:paraId="0D2A74F1" w14:textId="77777777" w:rsidR="00000000" w:rsidRDefault="00E82A5C">
      <w:pPr>
        <w:pStyle w:val="a"/>
        <w:rPr>
          <w:rtl/>
        </w:rPr>
      </w:pPr>
    </w:p>
    <w:p w14:paraId="30D4FF5E" w14:textId="77777777" w:rsidR="00000000" w:rsidRDefault="00E82A5C">
      <w:pPr>
        <w:pStyle w:val="ad"/>
        <w:rPr>
          <w:rtl/>
        </w:rPr>
      </w:pPr>
      <w:r>
        <w:rPr>
          <w:rtl/>
        </w:rPr>
        <w:t>היו"ר מוחמד ברכה:</w:t>
      </w:r>
    </w:p>
    <w:p w14:paraId="76558D5D" w14:textId="77777777" w:rsidR="00000000" w:rsidRDefault="00E82A5C">
      <w:pPr>
        <w:pStyle w:val="a"/>
        <w:rPr>
          <w:rtl/>
        </w:rPr>
      </w:pPr>
    </w:p>
    <w:p w14:paraId="4B1D2F48" w14:textId="77777777" w:rsidR="00000000" w:rsidRDefault="00E82A5C">
      <w:pPr>
        <w:pStyle w:val="a"/>
        <w:rPr>
          <w:rFonts w:hint="cs"/>
          <w:rtl/>
        </w:rPr>
      </w:pPr>
      <w:r>
        <w:rPr>
          <w:rFonts w:hint="cs"/>
          <w:rtl/>
        </w:rPr>
        <w:t xml:space="preserve">אנחנו עוברים לשאילתות ותשובות לסגן שר המסחר והתעשייה. בבקשה, אדוני. </w:t>
      </w:r>
    </w:p>
    <w:p w14:paraId="39ABB8CB" w14:textId="77777777" w:rsidR="00000000" w:rsidRDefault="00E82A5C">
      <w:pPr>
        <w:pStyle w:val="a"/>
        <w:rPr>
          <w:rFonts w:hint="cs"/>
          <w:rtl/>
        </w:rPr>
      </w:pPr>
      <w:r>
        <w:rPr>
          <w:rFonts w:hint="cs"/>
          <w:rtl/>
        </w:rPr>
        <w:tab/>
      </w:r>
    </w:p>
    <w:p w14:paraId="0BDD2335" w14:textId="77777777" w:rsidR="00000000" w:rsidRDefault="00E82A5C">
      <w:pPr>
        <w:pStyle w:val="ad"/>
        <w:rPr>
          <w:rtl/>
        </w:rPr>
      </w:pPr>
      <w:r>
        <w:rPr>
          <w:rtl/>
        </w:rPr>
        <w:t>היו"ר משה כחלון:</w:t>
      </w:r>
    </w:p>
    <w:p w14:paraId="3D9C6B77" w14:textId="77777777" w:rsidR="00000000" w:rsidRDefault="00E82A5C">
      <w:pPr>
        <w:pStyle w:val="a"/>
        <w:rPr>
          <w:rtl/>
        </w:rPr>
      </w:pPr>
    </w:p>
    <w:p w14:paraId="34D38B73" w14:textId="77777777" w:rsidR="00000000" w:rsidRDefault="00E82A5C">
      <w:pPr>
        <w:pStyle w:val="a"/>
        <w:rPr>
          <w:rFonts w:hint="cs"/>
          <w:rtl/>
        </w:rPr>
      </w:pPr>
      <w:r>
        <w:rPr>
          <w:rFonts w:hint="cs"/>
          <w:rtl/>
        </w:rPr>
        <w:t xml:space="preserve">תשובה על שאילתא מס' 9, בנושא: מצבם הקשה של בתי-קפה ומסעדות, של חבר הכנסת אמנון כהן. </w:t>
      </w:r>
    </w:p>
    <w:p w14:paraId="32997EBD" w14:textId="77777777" w:rsidR="00000000" w:rsidRDefault="00E82A5C">
      <w:pPr>
        <w:pStyle w:val="a"/>
        <w:rPr>
          <w:rFonts w:hint="cs"/>
          <w:rtl/>
        </w:rPr>
      </w:pPr>
    </w:p>
    <w:p w14:paraId="459FE8D5" w14:textId="77777777" w:rsidR="00000000" w:rsidRDefault="00E82A5C">
      <w:pPr>
        <w:pStyle w:val="Query"/>
        <w:jc w:val="center"/>
        <w:rPr>
          <w:rtl/>
        </w:rPr>
      </w:pPr>
      <w:bookmarkStart w:id="279" w:name="CQ10002FI0010002T14_05_2003_19_44_51"/>
      <w:bookmarkEnd w:id="279"/>
      <w:r>
        <w:rPr>
          <w:rtl/>
        </w:rPr>
        <w:t>9. מצבם הקשה של בתי-קפה ו</w:t>
      </w:r>
      <w:r>
        <w:rPr>
          <w:rtl/>
        </w:rPr>
        <w:t xml:space="preserve">מסעדות </w:t>
      </w:r>
    </w:p>
    <w:p w14:paraId="22B41ADB" w14:textId="77777777" w:rsidR="00000000" w:rsidRDefault="00E82A5C">
      <w:pPr>
        <w:pStyle w:val="a"/>
        <w:rPr>
          <w:rFonts w:hint="cs"/>
          <w:rtl/>
        </w:rPr>
      </w:pPr>
    </w:p>
    <w:p w14:paraId="7277177A" w14:textId="77777777" w:rsidR="00000000" w:rsidRDefault="00E82A5C">
      <w:pPr>
        <w:pStyle w:val="Heading1"/>
        <w:jc w:val="both"/>
        <w:rPr>
          <w:rFonts w:cs="Arial" w:hint="cs"/>
          <w:b/>
          <w:bCs/>
          <w:szCs w:val="22"/>
        </w:rPr>
      </w:pPr>
      <w:bookmarkStart w:id="280" w:name="ESQ10002"/>
      <w:bookmarkEnd w:id="280"/>
      <w:r>
        <w:rPr>
          <w:rFonts w:cs="Arial"/>
          <w:b/>
          <w:bCs/>
          <w:szCs w:val="22"/>
          <w:rtl/>
        </w:rPr>
        <w:t>חבר</w:t>
      </w:r>
      <w:r>
        <w:rPr>
          <w:rFonts w:cs="Arial" w:hint="cs"/>
          <w:b/>
          <w:bCs/>
          <w:szCs w:val="22"/>
          <w:rtl/>
        </w:rPr>
        <w:t xml:space="preserve"> הכנסת </w:t>
      </w:r>
      <w:r>
        <w:rPr>
          <w:rFonts w:cs="Arial"/>
          <w:b/>
          <w:bCs/>
          <w:szCs w:val="22"/>
          <w:rtl/>
        </w:rPr>
        <w:t>אמנון כהן</w:t>
      </w:r>
      <w:r>
        <w:rPr>
          <w:rFonts w:cs="Arial" w:hint="cs"/>
          <w:b/>
          <w:bCs/>
          <w:szCs w:val="22"/>
          <w:rtl/>
        </w:rPr>
        <w:t xml:space="preserve"> </w:t>
      </w:r>
      <w:r>
        <w:rPr>
          <w:rFonts w:cs="Arial"/>
          <w:b/>
          <w:bCs/>
          <w:szCs w:val="22"/>
          <w:rtl/>
        </w:rPr>
        <w:t>שאל</w:t>
      </w:r>
      <w:r>
        <w:rPr>
          <w:rFonts w:cs="Arial" w:hint="cs"/>
          <w:b/>
          <w:bCs/>
          <w:szCs w:val="22"/>
          <w:rtl/>
        </w:rPr>
        <w:t xml:space="preserve"> את</w:t>
      </w:r>
      <w:r>
        <w:rPr>
          <w:rFonts w:cs="Arial"/>
          <w:b/>
          <w:bCs/>
          <w:szCs w:val="22"/>
          <w:rtl/>
        </w:rPr>
        <w:t xml:space="preserve"> שר</w:t>
      </w:r>
      <w:r>
        <w:rPr>
          <w:rFonts w:cs="Arial" w:hint="cs"/>
          <w:b/>
          <w:bCs/>
          <w:szCs w:val="22"/>
          <w:rtl/>
        </w:rPr>
        <w:t xml:space="preserve"> התעשייה, המסחר והתעסוקה</w:t>
      </w:r>
    </w:p>
    <w:p w14:paraId="5DCC8DF1" w14:textId="77777777" w:rsidR="00000000" w:rsidRDefault="00E82A5C">
      <w:pPr>
        <w:bidi/>
        <w:spacing w:line="360" w:lineRule="auto"/>
        <w:ind w:firstLine="720"/>
        <w:jc w:val="both"/>
        <w:rPr>
          <w:rFonts w:cs="Arial"/>
          <w:sz w:val="28"/>
          <w:szCs w:val="22"/>
        </w:rPr>
      </w:pPr>
      <w:r>
        <w:rPr>
          <w:rFonts w:cs="Arial"/>
          <w:sz w:val="28"/>
          <w:szCs w:val="22"/>
          <w:rtl/>
        </w:rPr>
        <w:t xml:space="preserve"> ביום ט"ו באדר ב</w:t>
      </w:r>
      <w:r>
        <w:rPr>
          <w:rFonts w:cs="Arial" w:hint="cs"/>
          <w:sz w:val="28"/>
          <w:szCs w:val="22"/>
          <w:rtl/>
        </w:rPr>
        <w:t>'</w:t>
      </w:r>
      <w:r>
        <w:rPr>
          <w:rFonts w:cs="Arial"/>
          <w:sz w:val="28"/>
          <w:szCs w:val="22"/>
          <w:rtl/>
        </w:rPr>
        <w:t xml:space="preserve"> התשס"ג (19 במר</w:t>
      </w:r>
      <w:r>
        <w:rPr>
          <w:rFonts w:cs="Arial" w:hint="cs"/>
          <w:sz w:val="28"/>
          <w:szCs w:val="22"/>
          <w:rtl/>
        </w:rPr>
        <w:t>ס</w:t>
      </w:r>
      <w:r>
        <w:rPr>
          <w:rFonts w:cs="Arial"/>
          <w:sz w:val="28"/>
          <w:szCs w:val="22"/>
          <w:rtl/>
        </w:rPr>
        <w:t xml:space="preserve"> 2003):</w:t>
      </w:r>
    </w:p>
    <w:p w14:paraId="0B6E42AD" w14:textId="77777777" w:rsidR="00000000" w:rsidRDefault="00E82A5C">
      <w:pPr>
        <w:bidi/>
        <w:spacing w:line="360" w:lineRule="auto"/>
        <w:ind w:firstLine="523"/>
        <w:jc w:val="both"/>
        <w:rPr>
          <w:rFonts w:cs="Arial" w:hint="cs"/>
          <w:sz w:val="28"/>
          <w:szCs w:val="22"/>
          <w:rtl/>
        </w:rPr>
      </w:pPr>
    </w:p>
    <w:p w14:paraId="20009E72" w14:textId="77777777" w:rsidR="00000000" w:rsidRDefault="00E82A5C">
      <w:pPr>
        <w:bidi/>
        <w:spacing w:line="360" w:lineRule="auto"/>
        <w:ind w:firstLine="523"/>
        <w:jc w:val="both"/>
        <w:rPr>
          <w:rFonts w:cs="Arial" w:hint="cs"/>
          <w:sz w:val="28"/>
          <w:szCs w:val="22"/>
        </w:rPr>
      </w:pPr>
    </w:p>
    <w:p w14:paraId="52CB4CB6" w14:textId="77777777" w:rsidR="00000000" w:rsidRDefault="00E82A5C">
      <w:pPr>
        <w:bidi/>
        <w:spacing w:line="360" w:lineRule="auto"/>
        <w:ind w:firstLine="720"/>
        <w:jc w:val="both"/>
        <w:rPr>
          <w:rFonts w:cs="Arial"/>
          <w:sz w:val="28"/>
          <w:szCs w:val="22"/>
        </w:rPr>
      </w:pPr>
      <w:r>
        <w:rPr>
          <w:rFonts w:cs="Arial"/>
          <w:sz w:val="28"/>
          <w:szCs w:val="22"/>
          <w:rtl/>
        </w:rPr>
        <w:t>ב</w:t>
      </w:r>
      <w:r>
        <w:rPr>
          <w:rFonts w:cs="Arial" w:hint="cs"/>
          <w:sz w:val="28"/>
          <w:szCs w:val="22"/>
          <w:rtl/>
        </w:rPr>
        <w:t>"</w:t>
      </w:r>
      <w:r>
        <w:rPr>
          <w:rFonts w:cs="Arial"/>
          <w:sz w:val="28"/>
          <w:szCs w:val="22"/>
          <w:rtl/>
        </w:rPr>
        <w:t xml:space="preserve">ידיעות אחרונות" </w:t>
      </w:r>
      <w:r>
        <w:rPr>
          <w:rFonts w:cs="Arial" w:hint="cs"/>
          <w:sz w:val="28"/>
          <w:szCs w:val="22"/>
          <w:rtl/>
        </w:rPr>
        <w:t>פורסם כי</w:t>
      </w:r>
      <w:r>
        <w:rPr>
          <w:rFonts w:cs="Arial"/>
          <w:sz w:val="28"/>
          <w:szCs w:val="22"/>
          <w:rtl/>
        </w:rPr>
        <w:t xml:space="preserve"> 48% מבתי</w:t>
      </w:r>
      <w:r>
        <w:rPr>
          <w:rFonts w:cs="Arial" w:hint="cs"/>
          <w:sz w:val="28"/>
          <w:szCs w:val="22"/>
          <w:rtl/>
        </w:rPr>
        <w:t>-</w:t>
      </w:r>
      <w:r>
        <w:rPr>
          <w:rFonts w:cs="Arial"/>
          <w:sz w:val="28"/>
          <w:szCs w:val="22"/>
          <w:rtl/>
        </w:rPr>
        <w:t>הקפה והמסעדות בסכנת סגירה.</w:t>
      </w:r>
    </w:p>
    <w:p w14:paraId="5C4ABF07" w14:textId="77777777" w:rsidR="00000000" w:rsidRDefault="00E82A5C">
      <w:pPr>
        <w:bidi/>
        <w:spacing w:line="360" w:lineRule="auto"/>
        <w:ind w:firstLine="720"/>
        <w:jc w:val="both"/>
        <w:rPr>
          <w:rFonts w:cs="Arial"/>
          <w:sz w:val="28"/>
          <w:szCs w:val="22"/>
        </w:rPr>
      </w:pPr>
    </w:p>
    <w:p w14:paraId="3A8F5260" w14:textId="77777777" w:rsidR="00000000" w:rsidRDefault="00E82A5C">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757F6C2" w14:textId="77777777" w:rsidR="00000000" w:rsidRDefault="00E82A5C">
      <w:pPr>
        <w:bidi/>
        <w:spacing w:line="360" w:lineRule="auto"/>
        <w:ind w:firstLine="720"/>
        <w:jc w:val="both"/>
        <w:rPr>
          <w:rFonts w:cs="Arial"/>
          <w:sz w:val="28"/>
          <w:szCs w:val="22"/>
        </w:rPr>
      </w:pPr>
    </w:p>
    <w:p w14:paraId="74A227B2" w14:textId="77777777" w:rsidR="00000000" w:rsidRDefault="00E82A5C">
      <w:pPr>
        <w:bidi/>
        <w:spacing w:line="360" w:lineRule="auto"/>
        <w:ind w:firstLine="720"/>
        <w:jc w:val="both"/>
        <w:rPr>
          <w:rFonts w:cs="Arial" w:hint="cs"/>
          <w:sz w:val="28"/>
          <w:szCs w:val="22"/>
          <w:rtl/>
        </w:rPr>
      </w:pPr>
      <w:r>
        <w:rPr>
          <w:rFonts w:cs="Arial" w:hint="cs"/>
          <w:sz w:val="28"/>
          <w:szCs w:val="22"/>
          <w:rtl/>
        </w:rPr>
        <w:t xml:space="preserve">1. האם הידיעה נכונה? </w:t>
      </w:r>
    </w:p>
    <w:p w14:paraId="0BD9D2DA" w14:textId="77777777" w:rsidR="00000000" w:rsidRDefault="00E82A5C">
      <w:pPr>
        <w:bidi/>
        <w:spacing w:line="360" w:lineRule="auto"/>
        <w:ind w:firstLine="720"/>
        <w:jc w:val="both"/>
        <w:rPr>
          <w:rFonts w:cs="Arial" w:hint="cs"/>
          <w:sz w:val="28"/>
          <w:szCs w:val="22"/>
          <w:rtl/>
        </w:rPr>
      </w:pPr>
    </w:p>
    <w:p w14:paraId="3E7A99FC" w14:textId="77777777" w:rsidR="00000000" w:rsidRDefault="00E82A5C">
      <w:pPr>
        <w:bidi/>
        <w:spacing w:line="360" w:lineRule="auto"/>
        <w:ind w:firstLine="720"/>
        <w:jc w:val="both"/>
        <w:rPr>
          <w:rFonts w:cs="Arial" w:hint="cs"/>
          <w:sz w:val="28"/>
          <w:szCs w:val="22"/>
          <w:rtl/>
        </w:rPr>
      </w:pPr>
      <w:r>
        <w:rPr>
          <w:rFonts w:cs="Arial" w:hint="cs"/>
          <w:sz w:val="28"/>
          <w:szCs w:val="22"/>
          <w:rtl/>
        </w:rPr>
        <w:t xml:space="preserve">2. אם כן </w:t>
      </w:r>
      <w:r>
        <w:rPr>
          <w:rFonts w:cs="Arial" w:hint="eastAsia"/>
          <w:sz w:val="28"/>
          <w:szCs w:val="22"/>
          <w:rtl/>
        </w:rPr>
        <w:t>–</w:t>
      </w:r>
      <w:r>
        <w:rPr>
          <w:rFonts w:cs="Arial" w:hint="cs"/>
          <w:sz w:val="28"/>
          <w:szCs w:val="22"/>
          <w:rtl/>
        </w:rPr>
        <w:t xml:space="preserve"> </w:t>
      </w:r>
      <w:r>
        <w:rPr>
          <w:rFonts w:cs="Arial"/>
          <w:sz w:val="28"/>
          <w:szCs w:val="22"/>
          <w:rtl/>
        </w:rPr>
        <w:t xml:space="preserve">מה ייעשה </w:t>
      </w:r>
      <w:r>
        <w:rPr>
          <w:rFonts w:cs="Arial" w:hint="cs"/>
          <w:sz w:val="28"/>
          <w:szCs w:val="22"/>
          <w:rtl/>
        </w:rPr>
        <w:t xml:space="preserve">כדי </w:t>
      </w:r>
      <w:r>
        <w:rPr>
          <w:rFonts w:cs="Arial"/>
          <w:sz w:val="28"/>
          <w:szCs w:val="22"/>
          <w:rtl/>
        </w:rPr>
        <w:t>למנוע קריסת ענף זה?</w:t>
      </w:r>
    </w:p>
    <w:p w14:paraId="00723982" w14:textId="77777777" w:rsidR="00000000" w:rsidRDefault="00E82A5C">
      <w:pPr>
        <w:bidi/>
        <w:spacing w:line="360" w:lineRule="auto"/>
        <w:ind w:firstLine="720"/>
        <w:jc w:val="both"/>
        <w:rPr>
          <w:rFonts w:cs="Arial" w:hint="cs"/>
          <w:sz w:val="28"/>
          <w:szCs w:val="22"/>
          <w:rtl/>
        </w:rPr>
      </w:pPr>
    </w:p>
    <w:p w14:paraId="3914E55A" w14:textId="77777777" w:rsidR="00000000" w:rsidRDefault="00E82A5C">
      <w:pPr>
        <w:pStyle w:val="Speaker"/>
        <w:rPr>
          <w:rtl/>
        </w:rPr>
      </w:pPr>
      <w:bookmarkStart w:id="281" w:name="FS000001029T14_05_2003_16_48_13"/>
      <w:bookmarkEnd w:id="281"/>
      <w:r>
        <w:rPr>
          <w:rFonts w:hint="eastAsia"/>
          <w:rtl/>
        </w:rPr>
        <w:t>סגן</w:t>
      </w:r>
      <w:r>
        <w:rPr>
          <w:rtl/>
        </w:rPr>
        <w:t xml:space="preserve"> </w:t>
      </w:r>
      <w:r>
        <w:rPr>
          <w:rtl/>
        </w:rPr>
        <w:t>שר התעשייה</w:t>
      </w:r>
      <w:r>
        <w:rPr>
          <w:rFonts w:hint="cs"/>
          <w:rtl/>
        </w:rPr>
        <w:t>,</w:t>
      </w:r>
      <w:r>
        <w:rPr>
          <w:rtl/>
        </w:rPr>
        <w:t xml:space="preserve"> המסחר </w:t>
      </w:r>
      <w:r>
        <w:rPr>
          <w:rFonts w:hint="cs"/>
          <w:rtl/>
        </w:rPr>
        <w:t xml:space="preserve">והתעסוקה </w:t>
      </w:r>
      <w:r>
        <w:rPr>
          <w:rtl/>
        </w:rPr>
        <w:t>מיכאל רצון:</w:t>
      </w:r>
    </w:p>
    <w:p w14:paraId="71AF7F37" w14:textId="77777777" w:rsidR="00000000" w:rsidRDefault="00E82A5C">
      <w:pPr>
        <w:pStyle w:val="a"/>
        <w:rPr>
          <w:rFonts w:hint="cs"/>
          <w:rtl/>
        </w:rPr>
      </w:pPr>
    </w:p>
    <w:p w14:paraId="74B05E42" w14:textId="77777777" w:rsidR="00000000" w:rsidRDefault="00E82A5C">
      <w:pPr>
        <w:pStyle w:val="a"/>
        <w:rPr>
          <w:rFonts w:hint="cs"/>
          <w:rtl/>
        </w:rPr>
      </w:pPr>
      <w:r>
        <w:rPr>
          <w:rFonts w:hint="cs"/>
          <w:rtl/>
        </w:rPr>
        <w:t>אדוני היושב-ראש, חבר הכנסת אמנון כהן, 1. אין כל ספק שענף בתי-הקפה והמסעדנות ניזוק באופן משמעותי מהמצב הכלכלי. לכן הנתון שנמצא ב"ידיעות אחרונות" ומצוטט בשאילתא אינו נראה לי מופרך. בהחלט יכול להיות שהוא נכון ומדויק. אנ</w:t>
      </w:r>
      <w:r>
        <w:rPr>
          <w:rFonts w:hint="cs"/>
          <w:rtl/>
        </w:rPr>
        <w:t xml:space="preserve">י לא יכול לקבוע בוודאות, אבל נדמה לי שהוא די קרוב למציאות. </w:t>
      </w:r>
    </w:p>
    <w:p w14:paraId="2D1CFECB" w14:textId="77777777" w:rsidR="00000000" w:rsidRDefault="00E82A5C">
      <w:pPr>
        <w:pStyle w:val="a"/>
        <w:rPr>
          <w:rFonts w:hint="cs"/>
          <w:rtl/>
        </w:rPr>
      </w:pPr>
    </w:p>
    <w:p w14:paraId="4C676C1D" w14:textId="77777777" w:rsidR="00000000" w:rsidRDefault="00E82A5C">
      <w:pPr>
        <w:pStyle w:val="a"/>
        <w:rPr>
          <w:rFonts w:hint="cs"/>
          <w:rtl/>
        </w:rPr>
      </w:pPr>
      <w:r>
        <w:rPr>
          <w:rFonts w:hint="cs"/>
          <w:rtl/>
        </w:rPr>
        <w:t>עקב החשש מפיגועים, המצב הכלכלי והמיתון העמוק, בתי-קפה ומסעדות רבות עומדים בפני סכנת סגירה.</w:t>
      </w:r>
    </w:p>
    <w:p w14:paraId="36AB817B" w14:textId="77777777" w:rsidR="00000000" w:rsidRDefault="00E82A5C">
      <w:pPr>
        <w:pStyle w:val="a"/>
        <w:rPr>
          <w:rFonts w:hint="cs"/>
          <w:rtl/>
        </w:rPr>
      </w:pPr>
    </w:p>
    <w:p w14:paraId="6C932991" w14:textId="77777777" w:rsidR="00000000" w:rsidRDefault="00E82A5C">
      <w:pPr>
        <w:pStyle w:val="a"/>
        <w:rPr>
          <w:rFonts w:hint="cs"/>
          <w:rtl/>
        </w:rPr>
      </w:pPr>
      <w:r>
        <w:rPr>
          <w:rFonts w:hint="cs"/>
          <w:rtl/>
        </w:rPr>
        <w:t>2. הרשות לעסקים קטנים במשרד התעשייה והמסחר פועלת ב=30 מרכזי טיפוח יזמות אשר אמורים לטפל באופן ישיר בעסק</w:t>
      </w:r>
      <w:r>
        <w:rPr>
          <w:rFonts w:hint="cs"/>
          <w:rtl/>
        </w:rPr>
        <w:t>ים הקטנים והבינוניים. לפי הנתונים שיש בידי, תקציב הרשות לעסקים קטנים קוצץ בלמעלה מ=40% בשנה זו, שנת 2003, והוא אינו מאפשר עידוד הפעילות בעסקים קטנים. בכל מקרה, אנחנו מתכוונים לתת את הדעת בתחום של עסקים קטנים ובינוניים, בין היתר בנושא בתי-קפה ומסעדות. בעניי</w:t>
      </w:r>
      <w:r>
        <w:rPr>
          <w:rFonts w:hint="cs"/>
          <w:rtl/>
        </w:rPr>
        <w:t>ן אישור התקציב הזה, שאין ספק שיש בו פגיעה רוחבית בכל המשרדים וגם בנו, כמובן, אנחנו מקיימים דיון עם משרד האוצר על מנת לנסות ולהרים את נושא העסקים הקטנים והבינוניים.</w:t>
      </w:r>
    </w:p>
    <w:p w14:paraId="64AE905E" w14:textId="77777777" w:rsidR="00000000" w:rsidRDefault="00E82A5C">
      <w:pPr>
        <w:pStyle w:val="a"/>
        <w:rPr>
          <w:rFonts w:hint="cs"/>
          <w:rtl/>
        </w:rPr>
      </w:pPr>
    </w:p>
    <w:p w14:paraId="17E5472F" w14:textId="77777777" w:rsidR="00000000" w:rsidRDefault="00E82A5C">
      <w:pPr>
        <w:pStyle w:val="a"/>
        <w:rPr>
          <w:rFonts w:hint="cs"/>
          <w:rtl/>
        </w:rPr>
      </w:pPr>
      <w:r>
        <w:rPr>
          <w:rFonts w:hint="cs"/>
          <w:rtl/>
        </w:rPr>
        <w:t>כרגע אנחנו נכנסים לדיונים מול החשב הכללי ונציגי האוצר בניסיון לפעול למען הצלת המצב הנוכחי ע</w:t>
      </w:r>
      <w:r>
        <w:rPr>
          <w:rFonts w:hint="cs"/>
          <w:rtl/>
        </w:rPr>
        <w:t>ל-ידי הפעלה מעשית של קרן להלוואות הון חוזר בערבויות המדינה אשר הוקמה ביוזמתו של משרד התמ"ס בעבר והיא מאפשרת לבעלי עסקים לקבל הלוואה בסכום של 250,000 שקלים ללא צורך ברכישת ציוד או התרחבות של העסק. וכל זאת על מנת לאפשר לבעלי העסק לשרוד את התקופה הקשה הזאת.</w:t>
      </w:r>
    </w:p>
    <w:p w14:paraId="51E8922A" w14:textId="77777777" w:rsidR="00000000" w:rsidRDefault="00E82A5C">
      <w:pPr>
        <w:pStyle w:val="a"/>
        <w:rPr>
          <w:rFonts w:hint="cs"/>
          <w:rtl/>
        </w:rPr>
      </w:pPr>
    </w:p>
    <w:p w14:paraId="623C4905" w14:textId="77777777" w:rsidR="00000000" w:rsidRDefault="00E82A5C">
      <w:pPr>
        <w:pStyle w:val="a"/>
        <w:rPr>
          <w:rFonts w:hint="cs"/>
          <w:rtl/>
        </w:rPr>
      </w:pPr>
      <w:r>
        <w:rPr>
          <w:rFonts w:hint="cs"/>
          <w:rtl/>
        </w:rPr>
        <w:t>אני מוכרח לציין ולומר, חברי חבר הכנסת כהן, שאנחנו מודעים לבעיה שהקריטריונים של קרן ההלוואות הזאת כרגע הם קריטריונים כמעט בלתי אפשריים. הניצול של הקרן הזאת בשנה שעברה היה כ=8%. זה כמובן מספר בלתי אפשרי. חברת הכנסת רוחמה אברהם לקחה על עצמה את הנושא הזה בוועד</w:t>
      </w:r>
      <w:r>
        <w:rPr>
          <w:rFonts w:hint="cs"/>
          <w:rtl/>
        </w:rPr>
        <w:t>ת הכספים. הקימו ועדת משנה בעניין הזה, ואני מקווה שנמצא את הדרך לפתור את הבעיה ולמצוא קריטריונים שיאפשרו סיוע לעסקים קטנים.</w:t>
      </w:r>
    </w:p>
    <w:p w14:paraId="3DCA3702" w14:textId="77777777" w:rsidR="00000000" w:rsidRDefault="00E82A5C">
      <w:pPr>
        <w:pStyle w:val="a"/>
        <w:rPr>
          <w:rFonts w:hint="cs"/>
          <w:rtl/>
        </w:rPr>
      </w:pPr>
    </w:p>
    <w:p w14:paraId="11AD1AAD" w14:textId="77777777" w:rsidR="00000000" w:rsidRDefault="00E82A5C">
      <w:pPr>
        <w:pStyle w:val="a"/>
        <w:rPr>
          <w:rFonts w:hint="cs"/>
          <w:rtl/>
        </w:rPr>
      </w:pPr>
      <w:r>
        <w:rPr>
          <w:rFonts w:hint="cs"/>
          <w:rtl/>
        </w:rPr>
        <w:t>דרך נוספת שבה משרד התמ"ת מנסה לסייע לעסקים קטנים היא על-ידי החונכות העסקית או חונכות מועדפת. מטרת החונכות היא להעשיר את הניסיון של מ</w:t>
      </w:r>
      <w:r>
        <w:rPr>
          <w:rFonts w:hint="cs"/>
          <w:rtl/>
        </w:rPr>
        <w:t>יומנות הניהול בתנאי משבר ולמצוא פתרונות יצירתיים לבעיות קיימות.</w:t>
      </w:r>
    </w:p>
    <w:p w14:paraId="38E5153F" w14:textId="77777777" w:rsidR="00000000" w:rsidRDefault="00E82A5C">
      <w:pPr>
        <w:pStyle w:val="a"/>
        <w:rPr>
          <w:rFonts w:hint="cs"/>
          <w:rtl/>
        </w:rPr>
      </w:pPr>
    </w:p>
    <w:p w14:paraId="476CE6C8" w14:textId="77777777" w:rsidR="00000000" w:rsidRDefault="00E82A5C">
      <w:pPr>
        <w:pStyle w:val="a"/>
        <w:rPr>
          <w:rFonts w:hint="cs"/>
          <w:rtl/>
        </w:rPr>
      </w:pPr>
      <w:r>
        <w:rPr>
          <w:rFonts w:hint="cs"/>
          <w:rtl/>
        </w:rPr>
        <w:t>אני מקווה שעניתי לך על השאלה, חברי חבר הכנסת כהן.</w:t>
      </w:r>
    </w:p>
    <w:p w14:paraId="37DE58C7" w14:textId="77777777" w:rsidR="00000000" w:rsidRDefault="00E82A5C">
      <w:pPr>
        <w:pStyle w:val="a"/>
        <w:rPr>
          <w:rFonts w:hint="cs"/>
          <w:rtl/>
        </w:rPr>
      </w:pPr>
    </w:p>
    <w:p w14:paraId="6800A721" w14:textId="77777777" w:rsidR="00000000" w:rsidRDefault="00E82A5C">
      <w:pPr>
        <w:pStyle w:val="ad"/>
        <w:rPr>
          <w:rtl/>
        </w:rPr>
      </w:pPr>
      <w:r>
        <w:rPr>
          <w:rFonts w:hint="eastAsia"/>
          <w:rtl/>
        </w:rPr>
        <w:t>היו</w:t>
      </w:r>
      <w:r>
        <w:rPr>
          <w:rtl/>
        </w:rPr>
        <w:t>"ר משה כחלון:</w:t>
      </w:r>
    </w:p>
    <w:p w14:paraId="7C1878D9" w14:textId="77777777" w:rsidR="00000000" w:rsidRDefault="00E82A5C">
      <w:pPr>
        <w:pStyle w:val="a"/>
        <w:rPr>
          <w:rFonts w:hint="cs"/>
          <w:rtl/>
        </w:rPr>
      </w:pPr>
    </w:p>
    <w:p w14:paraId="51E11132" w14:textId="77777777" w:rsidR="00000000" w:rsidRDefault="00E82A5C">
      <w:pPr>
        <w:pStyle w:val="a"/>
        <w:rPr>
          <w:rFonts w:hint="cs"/>
          <w:rtl/>
        </w:rPr>
      </w:pPr>
      <w:r>
        <w:rPr>
          <w:rFonts w:hint="cs"/>
          <w:rtl/>
        </w:rPr>
        <w:t>תודה רבה. שאלה נוספת לחבר הכנסת כהן.</w:t>
      </w:r>
    </w:p>
    <w:p w14:paraId="425D8873" w14:textId="77777777" w:rsidR="00000000" w:rsidRDefault="00E82A5C">
      <w:pPr>
        <w:pStyle w:val="a"/>
        <w:rPr>
          <w:rFonts w:hint="cs"/>
          <w:rtl/>
        </w:rPr>
      </w:pPr>
    </w:p>
    <w:p w14:paraId="19488317" w14:textId="77777777" w:rsidR="00000000" w:rsidRDefault="00E82A5C">
      <w:pPr>
        <w:pStyle w:val="Speaker"/>
        <w:rPr>
          <w:rtl/>
        </w:rPr>
      </w:pPr>
      <w:bookmarkStart w:id="282" w:name="FS000000495T14_05_2003_16_58_31"/>
      <w:bookmarkEnd w:id="282"/>
      <w:r>
        <w:rPr>
          <w:rFonts w:hint="eastAsia"/>
          <w:rtl/>
        </w:rPr>
        <w:t>אמנון</w:t>
      </w:r>
      <w:r>
        <w:rPr>
          <w:rtl/>
        </w:rPr>
        <w:t xml:space="preserve"> כהן (ש"ס):</w:t>
      </w:r>
    </w:p>
    <w:p w14:paraId="0DD9BEA2" w14:textId="77777777" w:rsidR="00000000" w:rsidRDefault="00E82A5C">
      <w:pPr>
        <w:pStyle w:val="a"/>
        <w:rPr>
          <w:rFonts w:hint="cs"/>
          <w:rtl/>
        </w:rPr>
      </w:pPr>
    </w:p>
    <w:p w14:paraId="757305F2" w14:textId="77777777" w:rsidR="00000000" w:rsidRDefault="00E82A5C">
      <w:pPr>
        <w:pStyle w:val="a"/>
        <w:rPr>
          <w:rFonts w:hint="cs"/>
          <w:rtl/>
        </w:rPr>
      </w:pPr>
      <w:r>
        <w:rPr>
          <w:rFonts w:hint="cs"/>
          <w:rtl/>
        </w:rPr>
        <w:t>תודה, אדוני היושב-ראש, תודה, אדוני סגן השר, על תשובתך הכמעט מנומקת</w:t>
      </w:r>
      <w:r>
        <w:rPr>
          <w:rFonts w:hint="cs"/>
          <w:rtl/>
        </w:rPr>
        <w:t xml:space="preserve">, אבל אני חושב שעד שחברתנו רוחמה אברהם תדון ותבדוק - אני מכיר את התהליכים בכנסת, כמה זמן זה לוקח - אולי כדאי באמת לחשוב על דיון מחר בבוקר. </w:t>
      </w:r>
    </w:p>
    <w:p w14:paraId="58B7FE7D" w14:textId="77777777" w:rsidR="00000000" w:rsidRDefault="00E82A5C">
      <w:pPr>
        <w:pStyle w:val="a"/>
        <w:rPr>
          <w:rFonts w:hint="cs"/>
          <w:rtl/>
        </w:rPr>
      </w:pPr>
    </w:p>
    <w:p w14:paraId="25AAD8B4" w14:textId="77777777" w:rsidR="00000000" w:rsidRDefault="00E82A5C">
      <w:pPr>
        <w:pStyle w:val="a"/>
        <w:ind w:firstLine="720"/>
        <w:rPr>
          <w:rFonts w:hint="cs"/>
          <w:rtl/>
        </w:rPr>
      </w:pPr>
      <w:r>
        <w:rPr>
          <w:rFonts w:hint="cs"/>
          <w:rtl/>
        </w:rPr>
        <w:t xml:space="preserve">הרי יש תקציב שקשה לנצל אותו בגלל הקריטריונים הנוקשים האלה. אולי אפשר לפשט אותם ולמנוע פגיעה בבתי-הקפה. גם שם מדובר </w:t>
      </w:r>
      <w:r>
        <w:rPr>
          <w:rFonts w:hint="cs"/>
          <w:rtl/>
        </w:rPr>
        <w:t>באנשים עובדים, בפרנסה של אנשים. כאשר יש מפעל שיש לו קושי לשלם את ההלוואות שלו, את החובות שלו, המשרד שלך עוזר ומסייע. גם פה צריך לראות איך אפשר לפשט את ההליכים, שתהיה פחות ביורוקרטיה, ולסייע להם מייד.</w:t>
      </w:r>
    </w:p>
    <w:p w14:paraId="26483C52" w14:textId="77777777" w:rsidR="00000000" w:rsidRDefault="00E82A5C">
      <w:pPr>
        <w:pStyle w:val="a"/>
        <w:ind w:firstLine="720"/>
        <w:rPr>
          <w:rFonts w:hint="cs"/>
          <w:rtl/>
        </w:rPr>
      </w:pPr>
    </w:p>
    <w:p w14:paraId="3C3EE1D8" w14:textId="77777777" w:rsidR="00000000" w:rsidRDefault="00E82A5C">
      <w:pPr>
        <w:pStyle w:val="SpeakerCon"/>
        <w:rPr>
          <w:rtl/>
        </w:rPr>
      </w:pPr>
      <w:bookmarkStart w:id="283" w:name="FS000001029T14_05_2003_17_02_07"/>
      <w:bookmarkEnd w:id="283"/>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p>
    <w:p w14:paraId="536ADCF5" w14:textId="77777777" w:rsidR="00000000" w:rsidRDefault="00E82A5C">
      <w:pPr>
        <w:pStyle w:val="a"/>
        <w:rPr>
          <w:rFonts w:hint="cs"/>
          <w:rtl/>
        </w:rPr>
      </w:pPr>
    </w:p>
    <w:p w14:paraId="45AB7367" w14:textId="77777777" w:rsidR="00000000" w:rsidRDefault="00E82A5C">
      <w:pPr>
        <w:pStyle w:val="a"/>
        <w:rPr>
          <w:rFonts w:hint="cs"/>
          <w:rtl/>
        </w:rPr>
      </w:pPr>
      <w:r>
        <w:rPr>
          <w:rFonts w:hint="cs"/>
          <w:rtl/>
        </w:rPr>
        <w:t>חבר הכנסת כ</w:t>
      </w:r>
      <w:r>
        <w:rPr>
          <w:rFonts w:hint="cs"/>
          <w:rtl/>
        </w:rPr>
        <w:t xml:space="preserve">הן, ההערה שלך מקובלת עלי. אנחנו מטפלים בזה מול האוצר ללא קשר לוועדת הכספים. אני מקווה שנצליח לשכנע אותם לשנות את הקריטריונים האלה, כי בלי שינוי הקריטריונים האלה אנחנו יודעים שהקרן הזאת היא בלתי שמישה. זה ברור לנו. </w:t>
      </w:r>
    </w:p>
    <w:p w14:paraId="5D770C6F" w14:textId="77777777" w:rsidR="00000000" w:rsidRDefault="00E82A5C">
      <w:pPr>
        <w:pStyle w:val="a"/>
        <w:rPr>
          <w:rFonts w:hint="cs"/>
          <w:rtl/>
        </w:rPr>
      </w:pPr>
    </w:p>
    <w:p w14:paraId="3B24EC3F" w14:textId="77777777" w:rsidR="00000000" w:rsidRDefault="00E82A5C">
      <w:pPr>
        <w:pStyle w:val="a"/>
        <w:rPr>
          <w:rFonts w:hint="cs"/>
          <w:rtl/>
        </w:rPr>
      </w:pPr>
      <w:r>
        <w:rPr>
          <w:rFonts w:hint="cs"/>
          <w:rtl/>
        </w:rPr>
        <w:t>עם זאת, מה שאמרתי לך לגבי חברת הכנסת רוח</w:t>
      </w:r>
      <w:r>
        <w:rPr>
          <w:rFonts w:hint="cs"/>
          <w:rtl/>
        </w:rPr>
        <w:t xml:space="preserve">מה אברהם, זה ניסיון ליצירת כלים נוספים כדי לסייע לעסקים קטנים - בתי-קפה, מסעדות, אבל לא רק לבתי-קפה ומסעדות, אלא לעסקים בכלל. אני מקווה שנצליח עוד בשנה הזאת ליצור כלים נוספים ולשנות את הקריטריונים האלה. בהחלט, ההערה שלך מוצדקת. </w:t>
      </w:r>
    </w:p>
    <w:p w14:paraId="1287F246" w14:textId="77777777" w:rsidR="00000000" w:rsidRDefault="00E82A5C">
      <w:pPr>
        <w:pStyle w:val="a"/>
        <w:rPr>
          <w:rFonts w:hint="cs"/>
          <w:rtl/>
        </w:rPr>
      </w:pPr>
    </w:p>
    <w:p w14:paraId="0466228D" w14:textId="77777777" w:rsidR="00000000" w:rsidRDefault="00E82A5C">
      <w:pPr>
        <w:pStyle w:val="ac"/>
        <w:rPr>
          <w:rtl/>
        </w:rPr>
      </w:pPr>
      <w:r>
        <w:rPr>
          <w:rFonts w:hint="eastAsia"/>
          <w:rtl/>
        </w:rPr>
        <w:t>אמנון</w:t>
      </w:r>
      <w:r>
        <w:rPr>
          <w:rtl/>
        </w:rPr>
        <w:t xml:space="preserve"> כהן (ש"ס):</w:t>
      </w:r>
    </w:p>
    <w:p w14:paraId="5D483AC3" w14:textId="77777777" w:rsidR="00000000" w:rsidRDefault="00E82A5C">
      <w:pPr>
        <w:pStyle w:val="a"/>
        <w:rPr>
          <w:rFonts w:hint="cs"/>
          <w:rtl/>
        </w:rPr>
      </w:pPr>
    </w:p>
    <w:p w14:paraId="370325E1" w14:textId="77777777" w:rsidR="00000000" w:rsidRDefault="00E82A5C">
      <w:pPr>
        <w:pStyle w:val="a"/>
        <w:rPr>
          <w:rFonts w:hint="cs"/>
          <w:rtl/>
        </w:rPr>
      </w:pPr>
      <w:r>
        <w:rPr>
          <w:rFonts w:hint="cs"/>
          <w:rtl/>
        </w:rPr>
        <w:t>אם תיתקל</w:t>
      </w:r>
      <w:r>
        <w:rPr>
          <w:rFonts w:hint="cs"/>
          <w:rtl/>
        </w:rPr>
        <w:t>ו בקשיים נעזור לכם.</w:t>
      </w:r>
    </w:p>
    <w:p w14:paraId="0ED0F6D1" w14:textId="77777777" w:rsidR="00000000" w:rsidRDefault="00E82A5C">
      <w:pPr>
        <w:pStyle w:val="a"/>
        <w:rPr>
          <w:rFonts w:hint="cs"/>
          <w:rtl/>
        </w:rPr>
      </w:pPr>
    </w:p>
    <w:p w14:paraId="01996DBF" w14:textId="77777777" w:rsidR="00000000" w:rsidRDefault="00E82A5C">
      <w:pPr>
        <w:pStyle w:val="SpeakerCon"/>
        <w:rPr>
          <w:rtl/>
        </w:rPr>
      </w:pPr>
      <w:bookmarkStart w:id="284" w:name="FS000001029T14_05_2003_17_05_37C"/>
      <w:bookmarkEnd w:id="284"/>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p>
    <w:p w14:paraId="7613E63D" w14:textId="77777777" w:rsidR="00000000" w:rsidRDefault="00E82A5C">
      <w:pPr>
        <w:pStyle w:val="a"/>
        <w:rPr>
          <w:rFonts w:hint="cs"/>
          <w:rtl/>
        </w:rPr>
      </w:pPr>
    </w:p>
    <w:p w14:paraId="7474B8A8" w14:textId="77777777" w:rsidR="00000000" w:rsidRDefault="00E82A5C">
      <w:pPr>
        <w:pStyle w:val="a"/>
        <w:rPr>
          <w:rFonts w:hint="cs"/>
          <w:rtl/>
        </w:rPr>
      </w:pPr>
      <w:r>
        <w:rPr>
          <w:rFonts w:hint="cs"/>
          <w:rtl/>
        </w:rPr>
        <w:t xml:space="preserve">נשמח להיעזר בכם. </w:t>
      </w:r>
    </w:p>
    <w:p w14:paraId="3CDCEC35" w14:textId="77777777" w:rsidR="00000000" w:rsidRDefault="00E82A5C">
      <w:pPr>
        <w:pStyle w:val="a"/>
        <w:rPr>
          <w:rFonts w:hint="cs"/>
          <w:rtl/>
        </w:rPr>
      </w:pPr>
    </w:p>
    <w:p w14:paraId="025E8BBE" w14:textId="77777777" w:rsidR="00000000" w:rsidRDefault="00E82A5C">
      <w:pPr>
        <w:pStyle w:val="ad"/>
        <w:rPr>
          <w:rtl/>
        </w:rPr>
      </w:pPr>
      <w:r>
        <w:rPr>
          <w:rFonts w:hint="eastAsia"/>
          <w:rtl/>
        </w:rPr>
        <w:t>היו</w:t>
      </w:r>
      <w:r>
        <w:rPr>
          <w:rtl/>
        </w:rPr>
        <w:t>"ר משה כחלון:</w:t>
      </w:r>
    </w:p>
    <w:p w14:paraId="0023AD60" w14:textId="77777777" w:rsidR="00000000" w:rsidRDefault="00E82A5C">
      <w:pPr>
        <w:pStyle w:val="a"/>
        <w:rPr>
          <w:rFonts w:hint="cs"/>
          <w:rtl/>
        </w:rPr>
      </w:pPr>
    </w:p>
    <w:p w14:paraId="73BEFBF0" w14:textId="77777777" w:rsidR="00000000" w:rsidRDefault="00E82A5C">
      <w:pPr>
        <w:pStyle w:val="a"/>
        <w:rPr>
          <w:rFonts w:hint="cs"/>
          <w:rtl/>
        </w:rPr>
      </w:pPr>
      <w:r>
        <w:rPr>
          <w:rFonts w:hint="cs"/>
          <w:rtl/>
        </w:rPr>
        <w:t xml:space="preserve">תשובת סגן השר על שאילתא מס' 112, בנושא: סיוע ליישובים הערביים הסובלים ממצב כלכלי קשה, של חבר הכנסת ג'מאל זחאלקה. </w:t>
      </w:r>
    </w:p>
    <w:p w14:paraId="00D422A4" w14:textId="77777777" w:rsidR="00000000" w:rsidRDefault="00E82A5C">
      <w:pPr>
        <w:pStyle w:val="a"/>
        <w:rPr>
          <w:rFonts w:hint="cs"/>
          <w:rtl/>
        </w:rPr>
      </w:pPr>
    </w:p>
    <w:p w14:paraId="6541ABFE" w14:textId="77777777" w:rsidR="00000000" w:rsidRDefault="00E82A5C">
      <w:pPr>
        <w:pStyle w:val="Query"/>
        <w:jc w:val="center"/>
        <w:rPr>
          <w:rtl/>
        </w:rPr>
      </w:pPr>
      <w:bookmarkStart w:id="285" w:name="CQ10824FI0010824T14_05_2003_19_46_03"/>
      <w:bookmarkEnd w:id="285"/>
      <w:r>
        <w:rPr>
          <w:rtl/>
        </w:rPr>
        <w:t xml:space="preserve">112. סיוע ליישובים ערביים הסובלים ממצב </w:t>
      </w:r>
      <w:r>
        <w:rPr>
          <w:rtl/>
        </w:rPr>
        <w:t>כלכלי קשה</w:t>
      </w:r>
    </w:p>
    <w:p w14:paraId="237014E1" w14:textId="77777777" w:rsidR="00000000" w:rsidRDefault="00E82A5C">
      <w:pPr>
        <w:pStyle w:val="a"/>
        <w:rPr>
          <w:rFonts w:hint="cs"/>
          <w:rtl/>
        </w:rPr>
      </w:pPr>
    </w:p>
    <w:p w14:paraId="1DDDC65F" w14:textId="77777777" w:rsidR="00000000" w:rsidRDefault="00E82A5C">
      <w:pPr>
        <w:pStyle w:val="Heading1"/>
        <w:jc w:val="both"/>
        <w:rPr>
          <w:rFonts w:cs="Arial"/>
          <w:b/>
          <w:bCs/>
          <w:szCs w:val="22"/>
        </w:rPr>
      </w:pPr>
      <w:bookmarkStart w:id="286" w:name="ESQ10824"/>
      <w:bookmarkEnd w:id="286"/>
      <w:r>
        <w:rPr>
          <w:rFonts w:cs="Arial"/>
          <w:b/>
          <w:bCs/>
          <w:szCs w:val="22"/>
          <w:rtl/>
        </w:rPr>
        <w:t>חבר</w:t>
      </w:r>
      <w:r>
        <w:rPr>
          <w:rFonts w:cs="Arial" w:hint="cs"/>
          <w:b/>
          <w:bCs/>
          <w:szCs w:val="22"/>
          <w:rtl/>
        </w:rPr>
        <w:t xml:space="preserve"> הכנסת ג'מאל זחאלקה </w:t>
      </w:r>
      <w:r>
        <w:rPr>
          <w:rFonts w:cs="Arial"/>
          <w:b/>
          <w:bCs/>
          <w:szCs w:val="22"/>
          <w:rtl/>
        </w:rPr>
        <w:t>שאל</w:t>
      </w:r>
      <w:r>
        <w:rPr>
          <w:rFonts w:cs="Arial" w:hint="cs"/>
          <w:b/>
          <w:bCs/>
          <w:szCs w:val="22"/>
          <w:rtl/>
        </w:rPr>
        <w:t xml:space="preserve"> את</w:t>
      </w:r>
      <w:r>
        <w:rPr>
          <w:rFonts w:cs="Arial"/>
          <w:b/>
          <w:bCs/>
          <w:szCs w:val="22"/>
          <w:rtl/>
        </w:rPr>
        <w:t xml:space="preserve"> שר התעשייה, המסחר והתעסוקה</w:t>
      </w:r>
    </w:p>
    <w:p w14:paraId="600FDAB0" w14:textId="77777777" w:rsidR="00000000" w:rsidRDefault="00E82A5C">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ט</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 באפריל 2003):</w:t>
      </w:r>
    </w:p>
    <w:p w14:paraId="5B458A45" w14:textId="77777777" w:rsidR="00000000" w:rsidRDefault="00E82A5C">
      <w:pPr>
        <w:bidi/>
        <w:spacing w:line="360" w:lineRule="auto"/>
        <w:ind w:firstLine="523"/>
        <w:jc w:val="both"/>
        <w:rPr>
          <w:rFonts w:cs="Arial" w:hint="cs"/>
          <w:sz w:val="28"/>
          <w:szCs w:val="22"/>
          <w:rtl/>
        </w:rPr>
      </w:pPr>
    </w:p>
    <w:p w14:paraId="15D66E55" w14:textId="77777777" w:rsidR="00000000" w:rsidRDefault="00E82A5C">
      <w:pPr>
        <w:bidi/>
        <w:spacing w:line="360" w:lineRule="auto"/>
        <w:ind w:firstLine="523"/>
        <w:jc w:val="both"/>
        <w:rPr>
          <w:rFonts w:cs="Arial" w:hint="cs"/>
          <w:sz w:val="28"/>
          <w:szCs w:val="22"/>
        </w:rPr>
      </w:pPr>
    </w:p>
    <w:p w14:paraId="5E53709E" w14:textId="77777777" w:rsidR="00000000" w:rsidRDefault="00E82A5C">
      <w:pPr>
        <w:bidi/>
        <w:spacing w:line="360" w:lineRule="auto"/>
        <w:ind w:firstLine="720"/>
        <w:jc w:val="both"/>
        <w:rPr>
          <w:rFonts w:cs="Arial"/>
          <w:sz w:val="28"/>
          <w:szCs w:val="22"/>
        </w:rPr>
      </w:pPr>
      <w:r>
        <w:rPr>
          <w:rFonts w:cs="Arial"/>
          <w:sz w:val="28"/>
          <w:szCs w:val="22"/>
          <w:rtl/>
        </w:rPr>
        <w:t>שר התעשייה והמסחר הצהיר מעל במת הכנסת כי הוא יפעל לסייע ליישובים הערביים הסובלים ממצב כלכלי קשה ושיעור אבטלה גבוה.</w:t>
      </w:r>
    </w:p>
    <w:p w14:paraId="42145103" w14:textId="77777777" w:rsidR="00000000" w:rsidRDefault="00E82A5C">
      <w:pPr>
        <w:bidi/>
        <w:spacing w:line="360" w:lineRule="auto"/>
        <w:ind w:firstLine="720"/>
        <w:jc w:val="both"/>
        <w:rPr>
          <w:rFonts w:cs="Arial"/>
          <w:sz w:val="28"/>
          <w:szCs w:val="22"/>
        </w:rPr>
      </w:pPr>
    </w:p>
    <w:p w14:paraId="2074C459" w14:textId="77777777" w:rsidR="00000000" w:rsidRDefault="00E82A5C">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3A9D3F28" w14:textId="77777777" w:rsidR="00000000" w:rsidRDefault="00E82A5C">
      <w:pPr>
        <w:bidi/>
        <w:spacing w:line="360" w:lineRule="auto"/>
        <w:ind w:firstLine="720"/>
        <w:jc w:val="both"/>
        <w:rPr>
          <w:rFonts w:cs="Arial"/>
          <w:sz w:val="28"/>
          <w:szCs w:val="22"/>
        </w:rPr>
      </w:pPr>
    </w:p>
    <w:p w14:paraId="3D8CBD8B" w14:textId="77777777" w:rsidR="00000000" w:rsidRDefault="00E82A5C">
      <w:pPr>
        <w:bidi/>
        <w:spacing w:line="360" w:lineRule="auto"/>
        <w:ind w:firstLine="720"/>
        <w:jc w:val="both"/>
        <w:rPr>
          <w:rFonts w:cs="Arial"/>
          <w:sz w:val="28"/>
          <w:szCs w:val="22"/>
          <w:rtl/>
        </w:rPr>
      </w:pPr>
      <w:r>
        <w:rPr>
          <w:rFonts w:cs="Arial" w:hint="cs"/>
          <w:sz w:val="28"/>
          <w:szCs w:val="22"/>
          <w:rtl/>
        </w:rPr>
        <w:t>1. כיצד תיושם</w:t>
      </w:r>
      <w:r>
        <w:rPr>
          <w:rFonts w:cs="Arial"/>
          <w:sz w:val="28"/>
          <w:szCs w:val="22"/>
          <w:rtl/>
        </w:rPr>
        <w:t xml:space="preserve"> ה</w:t>
      </w:r>
      <w:r>
        <w:rPr>
          <w:rFonts w:cs="Arial"/>
          <w:sz w:val="28"/>
          <w:szCs w:val="22"/>
          <w:rtl/>
        </w:rPr>
        <w:t>צהרה זו?</w:t>
      </w:r>
    </w:p>
    <w:p w14:paraId="5B50596F" w14:textId="77777777" w:rsidR="00000000" w:rsidRDefault="00E82A5C">
      <w:pPr>
        <w:bidi/>
        <w:spacing w:line="360" w:lineRule="auto"/>
        <w:ind w:firstLine="720"/>
        <w:jc w:val="both"/>
        <w:rPr>
          <w:rFonts w:cs="Arial"/>
          <w:sz w:val="28"/>
          <w:szCs w:val="22"/>
          <w:rtl/>
        </w:rPr>
      </w:pPr>
    </w:p>
    <w:p w14:paraId="3483CC4B" w14:textId="77777777" w:rsidR="00000000" w:rsidRDefault="00E82A5C">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מה היא תוכניתו של משרדך לעידוד הפיתוח התעשייתי </w:t>
      </w:r>
      <w:r>
        <w:rPr>
          <w:rFonts w:cs="Arial" w:hint="cs"/>
          <w:sz w:val="28"/>
          <w:szCs w:val="22"/>
          <w:rtl/>
        </w:rPr>
        <w:t>במגזר</w:t>
      </w:r>
      <w:r>
        <w:rPr>
          <w:rFonts w:cs="Arial"/>
          <w:sz w:val="28"/>
          <w:szCs w:val="22"/>
          <w:rtl/>
        </w:rPr>
        <w:t xml:space="preserve"> הערבי?</w:t>
      </w:r>
    </w:p>
    <w:p w14:paraId="3F413256" w14:textId="77777777" w:rsidR="00000000" w:rsidRDefault="00E82A5C">
      <w:pPr>
        <w:bidi/>
        <w:spacing w:line="360" w:lineRule="auto"/>
        <w:ind w:firstLine="720"/>
        <w:jc w:val="both"/>
        <w:rPr>
          <w:rFonts w:cs="Arial"/>
          <w:sz w:val="28"/>
          <w:szCs w:val="22"/>
          <w:rtl/>
        </w:rPr>
      </w:pPr>
    </w:p>
    <w:p w14:paraId="4334E5F5" w14:textId="77777777" w:rsidR="00000000" w:rsidRDefault="00E82A5C">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האם </w:t>
      </w:r>
      <w:r>
        <w:rPr>
          <w:rFonts w:cs="Arial" w:hint="cs"/>
          <w:sz w:val="28"/>
          <w:szCs w:val="22"/>
          <w:rtl/>
        </w:rPr>
        <w:t>יקצה</w:t>
      </w:r>
      <w:r>
        <w:rPr>
          <w:rFonts w:cs="Arial"/>
          <w:sz w:val="28"/>
          <w:szCs w:val="22"/>
          <w:rtl/>
        </w:rPr>
        <w:t xml:space="preserve"> משרדך שטחים לאזורי תעשייה במגזר הערבי?</w:t>
      </w:r>
    </w:p>
    <w:p w14:paraId="5F66C43D" w14:textId="77777777" w:rsidR="00000000" w:rsidRDefault="00E82A5C">
      <w:pPr>
        <w:bidi/>
        <w:spacing w:line="360" w:lineRule="auto"/>
        <w:ind w:firstLine="720"/>
        <w:jc w:val="both"/>
        <w:rPr>
          <w:rFonts w:cs="Arial"/>
          <w:sz w:val="28"/>
          <w:szCs w:val="22"/>
          <w:rtl/>
        </w:rPr>
      </w:pPr>
    </w:p>
    <w:p w14:paraId="04834902" w14:textId="77777777" w:rsidR="00000000" w:rsidRDefault="00E82A5C">
      <w:pPr>
        <w:pStyle w:val="SpeakerCon"/>
        <w:rPr>
          <w:rtl/>
        </w:rPr>
      </w:pPr>
      <w:bookmarkStart w:id="287" w:name="FS000001029T14_05_2003_17_06_43C"/>
      <w:bookmarkEnd w:id="287"/>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3B9473F8" w14:textId="77777777" w:rsidR="00000000" w:rsidRDefault="00E82A5C">
      <w:pPr>
        <w:pStyle w:val="a"/>
        <w:rPr>
          <w:rtl/>
        </w:rPr>
      </w:pPr>
    </w:p>
    <w:p w14:paraId="4931CB4F" w14:textId="77777777" w:rsidR="00000000" w:rsidRDefault="00E82A5C">
      <w:pPr>
        <w:pStyle w:val="a"/>
        <w:rPr>
          <w:rFonts w:hint="cs"/>
          <w:rtl/>
        </w:rPr>
      </w:pPr>
      <w:r>
        <w:rPr>
          <w:rFonts w:hint="cs"/>
          <w:rtl/>
        </w:rPr>
        <w:t>אדוני היושב-ראש, חבר הכנסת ג'מאל זחאלקה, 1-3. כידוע לך יש החלטת ממשלה 2467 העוסקת כל כ</w:t>
      </w:r>
      <w:r>
        <w:rPr>
          <w:rFonts w:hint="cs"/>
          <w:rtl/>
        </w:rPr>
        <w:t xml:space="preserve">ולה בסיוע, קידום ופיתוח המגזר הערבי. אם אתה לא יודע, הנה אני אומר לך. משרד התמ"ס פעל בהתאם להחלטת הממשלה בעניין והעמיד פרויקטור מיוחד למגזר הערבי אשר ישמש כאיש קשר בין היזמים לבין המשרד. </w:t>
      </w:r>
    </w:p>
    <w:p w14:paraId="165163DA" w14:textId="77777777" w:rsidR="00000000" w:rsidRDefault="00E82A5C">
      <w:pPr>
        <w:pStyle w:val="a"/>
        <w:rPr>
          <w:rFonts w:hint="cs"/>
          <w:rtl/>
        </w:rPr>
      </w:pPr>
    </w:p>
    <w:p w14:paraId="4B7066FB" w14:textId="77777777" w:rsidR="00000000" w:rsidRDefault="00E82A5C">
      <w:pPr>
        <w:pStyle w:val="a"/>
        <w:rPr>
          <w:rFonts w:hint="cs"/>
          <w:rtl/>
        </w:rPr>
      </w:pPr>
      <w:r>
        <w:rPr>
          <w:rFonts w:hint="cs"/>
          <w:rtl/>
        </w:rPr>
        <w:t>בשנתיים האחרונות מקדם משרד התמ"ס באמצעות מינהל אזורי פיתוח אזורי תע</w:t>
      </w:r>
      <w:r>
        <w:rPr>
          <w:rFonts w:hint="cs"/>
          <w:rtl/>
        </w:rPr>
        <w:t xml:space="preserve">שייה חדשים והרחבות של אזורי תעשייה קיימים, בהתאם להחלטת הממשלה, במגזר הערבי. </w:t>
      </w:r>
    </w:p>
    <w:p w14:paraId="322B7B48" w14:textId="77777777" w:rsidR="00000000" w:rsidRDefault="00E82A5C">
      <w:pPr>
        <w:pStyle w:val="a"/>
        <w:rPr>
          <w:rFonts w:hint="cs"/>
          <w:rtl/>
        </w:rPr>
      </w:pPr>
    </w:p>
    <w:p w14:paraId="492559AA" w14:textId="77777777" w:rsidR="00000000" w:rsidRDefault="00E82A5C">
      <w:pPr>
        <w:pStyle w:val="a"/>
        <w:rPr>
          <w:rFonts w:hint="cs"/>
          <w:rtl/>
        </w:rPr>
      </w:pPr>
      <w:r>
        <w:rPr>
          <w:rFonts w:hint="cs"/>
          <w:rtl/>
        </w:rPr>
        <w:t xml:space="preserve">מה שלא כתוב לי פה ואני מניח שאתה יודע, ראש הממשלה עצמו הקים ועדה שהוא עומד בראשה באופן אישי כדי לסייע למגזר הערבי. אבל אני אתן דוגמאות מספר כדי שנראה מה נעשה. </w:t>
      </w:r>
    </w:p>
    <w:p w14:paraId="38EDA6CD" w14:textId="77777777" w:rsidR="00000000" w:rsidRDefault="00E82A5C">
      <w:pPr>
        <w:pStyle w:val="a"/>
        <w:rPr>
          <w:rFonts w:hint="cs"/>
          <w:rtl/>
        </w:rPr>
      </w:pPr>
    </w:p>
    <w:p w14:paraId="1024CA5C" w14:textId="77777777" w:rsidR="00000000" w:rsidRDefault="00E82A5C">
      <w:pPr>
        <w:pStyle w:val="a"/>
        <w:rPr>
          <w:rFonts w:hint="cs"/>
          <w:rtl/>
        </w:rPr>
      </w:pPr>
      <w:r>
        <w:rPr>
          <w:rFonts w:hint="cs"/>
          <w:rtl/>
        </w:rPr>
        <w:t>באזורה הצפוני של</w:t>
      </w:r>
      <w:r>
        <w:rPr>
          <w:rFonts w:hint="cs"/>
          <w:rtl/>
        </w:rPr>
        <w:t xml:space="preserve"> נצרת תתבצע הקמה של אזור תעשייה חדש בגודל של כ=120 דונם. בכפר-כנא תתבצע הרחבה של אזור התעשייה הקיים עוד בכ=200 דונם. בתל-כיסון </w:t>
      </w:r>
      <w:r>
        <w:rPr>
          <w:rtl/>
        </w:rPr>
        <w:t>–</w:t>
      </w:r>
      <w:r>
        <w:rPr>
          <w:rFonts w:hint="cs"/>
          <w:rtl/>
        </w:rPr>
        <w:t xml:space="preserve"> גודל אזור התעשייה המיועד הוא כ=600 דונם, והוא יהיה בשותפות הרשויות תמרה, כאבול, מטה-אשר ואעבלין.</w:t>
      </w:r>
    </w:p>
    <w:p w14:paraId="6E73F4A0" w14:textId="77777777" w:rsidR="00000000" w:rsidRDefault="00E82A5C">
      <w:pPr>
        <w:pStyle w:val="a"/>
        <w:rPr>
          <w:rFonts w:hint="cs"/>
          <w:rtl/>
        </w:rPr>
      </w:pPr>
    </w:p>
    <w:p w14:paraId="717C89B8" w14:textId="77777777" w:rsidR="00000000" w:rsidRDefault="00E82A5C">
      <w:pPr>
        <w:pStyle w:val="a"/>
        <w:rPr>
          <w:rFonts w:hint="cs"/>
          <w:rtl/>
        </w:rPr>
      </w:pPr>
      <w:r>
        <w:rPr>
          <w:rFonts w:hint="cs"/>
          <w:rtl/>
        </w:rPr>
        <w:t>בנוסף, בסח'נין, משרד התמ"ס מק</w:t>
      </w:r>
      <w:r>
        <w:rPr>
          <w:rFonts w:hint="cs"/>
          <w:rtl/>
        </w:rPr>
        <w:t>דם הקמת אזור תעשייה חדש בגודל של כ=600 דונם המיועד להיות בשותפות של המועצה האזורית משגב ועיריית סח'נין. את אזור התעשייה הקיים בסח'נין יגדילו עוד בכ=100 דונם.</w:t>
      </w:r>
    </w:p>
    <w:p w14:paraId="51BC51C0" w14:textId="77777777" w:rsidR="00000000" w:rsidRDefault="00E82A5C">
      <w:pPr>
        <w:pStyle w:val="a"/>
        <w:rPr>
          <w:rFonts w:hint="cs"/>
          <w:rtl/>
        </w:rPr>
      </w:pPr>
    </w:p>
    <w:p w14:paraId="409920F8" w14:textId="77777777" w:rsidR="00000000" w:rsidRDefault="00E82A5C">
      <w:pPr>
        <w:pStyle w:val="a"/>
        <w:rPr>
          <w:rFonts w:hint="cs"/>
          <w:rtl/>
        </w:rPr>
      </w:pPr>
      <w:r>
        <w:rPr>
          <w:rFonts w:hint="cs"/>
          <w:rtl/>
        </w:rPr>
        <w:t xml:space="preserve">עד עתה הוכשרו בתוכניות  להקמה ולהרחבת אזורי פיתוח במגזר הערבי כ=2,000 דונם. </w:t>
      </w:r>
    </w:p>
    <w:p w14:paraId="4D92AB5A" w14:textId="77777777" w:rsidR="00000000" w:rsidRDefault="00E82A5C">
      <w:pPr>
        <w:pStyle w:val="a"/>
        <w:rPr>
          <w:rFonts w:hint="cs"/>
          <w:rtl/>
        </w:rPr>
      </w:pPr>
    </w:p>
    <w:p w14:paraId="0EC46CB2" w14:textId="77777777" w:rsidR="00000000" w:rsidRDefault="00E82A5C">
      <w:pPr>
        <w:pStyle w:val="a"/>
        <w:rPr>
          <w:rFonts w:hint="cs"/>
          <w:rtl/>
        </w:rPr>
      </w:pPr>
      <w:r>
        <w:rPr>
          <w:rFonts w:hint="cs"/>
          <w:rtl/>
        </w:rPr>
        <w:t>בנוסף, משרד התמ"ס ו</w:t>
      </w:r>
      <w:r>
        <w:rPr>
          <w:rFonts w:hint="cs"/>
          <w:rtl/>
        </w:rPr>
        <w:t xml:space="preserve">מינהל אזורי פיתוח אישר תוכנית עבודה לשנת 2003 להמשך פיתוח והרחבת תעשייה ביישובים הערביים בתקציב העומד על 17.7 מיליון שקל. </w:t>
      </w:r>
    </w:p>
    <w:p w14:paraId="208AA9B4" w14:textId="77777777" w:rsidR="00000000" w:rsidRDefault="00E82A5C">
      <w:pPr>
        <w:pStyle w:val="a"/>
        <w:rPr>
          <w:rFonts w:hint="cs"/>
          <w:rtl/>
        </w:rPr>
      </w:pPr>
    </w:p>
    <w:p w14:paraId="029D2B59" w14:textId="77777777" w:rsidR="00000000" w:rsidRDefault="00E82A5C">
      <w:pPr>
        <w:pStyle w:val="a"/>
        <w:rPr>
          <w:rFonts w:hint="cs"/>
          <w:rtl/>
        </w:rPr>
      </w:pPr>
      <w:r>
        <w:rPr>
          <w:rFonts w:hint="cs"/>
          <w:rtl/>
        </w:rPr>
        <w:t>לפיכך, כפי ששמעת, עמיתי חבר הכנסת זחאלקה, מדינת ישראל עושה ותעשה למען סיוע ליישובים הערביים, לעידוד, לפיתוח ולהרחבת אזורי תעשייה, וב</w:t>
      </w:r>
      <w:r>
        <w:rPr>
          <w:rFonts w:hint="cs"/>
          <w:rtl/>
        </w:rPr>
        <w:t>כלל, כפי שכולנו מייחלים, להורדת שיעור האבטלה הגבוה והמצוקה הכלכלית הקשה הפוקדת אותנו.</w:t>
      </w:r>
    </w:p>
    <w:p w14:paraId="62949759" w14:textId="77777777" w:rsidR="00000000" w:rsidRDefault="00E82A5C">
      <w:pPr>
        <w:pStyle w:val="a"/>
        <w:rPr>
          <w:rFonts w:hint="cs"/>
          <w:rtl/>
        </w:rPr>
      </w:pPr>
    </w:p>
    <w:p w14:paraId="797F1D01" w14:textId="77777777" w:rsidR="00000000" w:rsidRDefault="00E82A5C">
      <w:pPr>
        <w:pStyle w:val="a"/>
        <w:rPr>
          <w:rFonts w:hint="cs"/>
          <w:rtl/>
        </w:rPr>
      </w:pPr>
      <w:r>
        <w:rPr>
          <w:rFonts w:hint="cs"/>
          <w:rtl/>
        </w:rPr>
        <w:t>אני יכול לומר גם בנימה אישית, חברי חבר הכנסת זחאלקה, אני באופן אישי נפגשתי עם ציבור במגזר הערבי במשולש לפני כחודש, עם ראשי רשויות, כדי לנסות ולקדם יחד אתם את נושא העסקים</w:t>
      </w:r>
      <w:r>
        <w:rPr>
          <w:rFonts w:hint="cs"/>
          <w:rtl/>
        </w:rPr>
        <w:t xml:space="preserve"> הקטנים והבינוניים. </w:t>
      </w:r>
    </w:p>
    <w:p w14:paraId="1C88A0E2" w14:textId="77777777" w:rsidR="00000000" w:rsidRDefault="00E82A5C">
      <w:pPr>
        <w:pStyle w:val="a"/>
        <w:rPr>
          <w:rFonts w:hint="cs"/>
          <w:rtl/>
        </w:rPr>
      </w:pPr>
    </w:p>
    <w:p w14:paraId="4090B8C5" w14:textId="77777777" w:rsidR="00000000" w:rsidRDefault="00E82A5C">
      <w:pPr>
        <w:pStyle w:val="a"/>
        <w:ind w:firstLine="720"/>
        <w:rPr>
          <w:rFonts w:hint="cs"/>
          <w:rtl/>
        </w:rPr>
      </w:pPr>
      <w:r>
        <w:rPr>
          <w:rFonts w:hint="cs"/>
          <w:rtl/>
        </w:rPr>
        <w:t>אני יכול להבטיחך שכמדיניות אנחנו הולכים להשקיע, לטפח, לסייע ולקדם גם את המגזר הערבי, ואנחנו מודעים לכך ששנים רבות הוא נשאר מאחור. אנחנו נעשה כמיטב יכולתנו כדי לסייע. תודה רבה.</w:t>
      </w:r>
    </w:p>
    <w:p w14:paraId="0B0D4007" w14:textId="77777777" w:rsidR="00000000" w:rsidRDefault="00E82A5C">
      <w:pPr>
        <w:pStyle w:val="a"/>
        <w:ind w:firstLine="720"/>
        <w:rPr>
          <w:rFonts w:hint="cs"/>
          <w:rtl/>
        </w:rPr>
      </w:pPr>
    </w:p>
    <w:p w14:paraId="165DF395" w14:textId="77777777" w:rsidR="00000000" w:rsidRDefault="00E82A5C">
      <w:pPr>
        <w:pStyle w:val="ad"/>
        <w:rPr>
          <w:rtl/>
        </w:rPr>
      </w:pPr>
      <w:r>
        <w:rPr>
          <w:rtl/>
        </w:rPr>
        <w:t>היו"ר משה כחלון:</w:t>
      </w:r>
    </w:p>
    <w:p w14:paraId="2D5666F5" w14:textId="77777777" w:rsidR="00000000" w:rsidRDefault="00E82A5C">
      <w:pPr>
        <w:pStyle w:val="a"/>
        <w:rPr>
          <w:rtl/>
        </w:rPr>
      </w:pPr>
    </w:p>
    <w:p w14:paraId="66B897F3" w14:textId="77777777" w:rsidR="00000000" w:rsidRDefault="00E82A5C">
      <w:pPr>
        <w:pStyle w:val="a"/>
        <w:rPr>
          <w:rFonts w:hint="cs"/>
          <w:rtl/>
        </w:rPr>
      </w:pPr>
      <w:r>
        <w:rPr>
          <w:rFonts w:hint="cs"/>
          <w:rtl/>
        </w:rPr>
        <w:t>תודה רבה. שאלה נוספת לחבר הכנסת זחאלקה,</w:t>
      </w:r>
      <w:r>
        <w:rPr>
          <w:rFonts w:hint="cs"/>
          <w:rtl/>
        </w:rPr>
        <w:t xml:space="preserve"> בבקשה.</w:t>
      </w:r>
    </w:p>
    <w:p w14:paraId="52AA220A" w14:textId="77777777" w:rsidR="00000000" w:rsidRDefault="00E82A5C">
      <w:pPr>
        <w:pStyle w:val="a"/>
        <w:rPr>
          <w:rFonts w:hint="cs"/>
          <w:rtl/>
        </w:rPr>
      </w:pPr>
    </w:p>
    <w:p w14:paraId="63E8AE86" w14:textId="77777777" w:rsidR="00000000" w:rsidRDefault="00E82A5C">
      <w:pPr>
        <w:pStyle w:val="SpeakerCon"/>
        <w:rPr>
          <w:rtl/>
        </w:rPr>
      </w:pPr>
      <w:r>
        <w:rPr>
          <w:rFonts w:hint="eastAsia"/>
          <w:rtl/>
        </w:rPr>
        <w:t>ג</w:t>
      </w:r>
      <w:r>
        <w:rPr>
          <w:rtl/>
        </w:rPr>
        <w:t>'מאל זחאלקה (בל"ד):</w:t>
      </w:r>
    </w:p>
    <w:p w14:paraId="707C4329" w14:textId="77777777" w:rsidR="00000000" w:rsidRDefault="00E82A5C">
      <w:pPr>
        <w:pStyle w:val="a"/>
        <w:rPr>
          <w:rFonts w:hint="cs"/>
          <w:rtl/>
        </w:rPr>
      </w:pPr>
    </w:p>
    <w:p w14:paraId="6A297F17" w14:textId="77777777" w:rsidR="00000000" w:rsidRDefault="00E82A5C">
      <w:pPr>
        <w:pStyle w:val="a"/>
        <w:rPr>
          <w:rFonts w:hint="cs"/>
          <w:rtl/>
        </w:rPr>
      </w:pPr>
      <w:r>
        <w:rPr>
          <w:rFonts w:hint="cs"/>
          <w:rtl/>
        </w:rPr>
        <w:t>אדוני סגן השר דיבר על העבר, אבל לפי תוכנית ההבראה הכלכלית לא נשאר כלום כמעט מההחלטה שהוא דיבר עליה, תוכנית 4 מיליארדי השקלים המפורסמת. לפי התוכנית העכשווית הכול התנדף.</w:t>
      </w:r>
    </w:p>
    <w:p w14:paraId="54FD97A8" w14:textId="77777777" w:rsidR="00000000" w:rsidRDefault="00E82A5C">
      <w:pPr>
        <w:pStyle w:val="a"/>
        <w:rPr>
          <w:rFonts w:hint="cs"/>
          <w:rtl/>
        </w:rPr>
      </w:pPr>
    </w:p>
    <w:p w14:paraId="1FAFDD01" w14:textId="77777777" w:rsidR="00000000" w:rsidRDefault="00E82A5C">
      <w:pPr>
        <w:pStyle w:val="a"/>
        <w:rPr>
          <w:rFonts w:hint="cs"/>
          <w:rtl/>
        </w:rPr>
      </w:pPr>
      <w:r>
        <w:rPr>
          <w:rFonts w:hint="cs"/>
          <w:rtl/>
        </w:rPr>
        <w:t xml:space="preserve">דבר נוסף, וזו באמת השאלה המהותית, מה עושים הממשלה ומשרד </w:t>
      </w:r>
      <w:r>
        <w:rPr>
          <w:rFonts w:hint="cs"/>
          <w:rtl/>
        </w:rPr>
        <w:t>המסחר והתעשייה כדי לכוון ולעודד יזמים מהארץ ומחוץ-לארץ לבנות מפעלים ביישובים הערביים? אנחנו שומעים כל הזמן על עידוד יזמים לבנות בפריפריה, למעט ביישובים הערביים. אלה השאלות. למשל גם השאלה של החממה הטכנולוגית. החממה הטכנולוגית היחידה בארץ, שהיא חברה פרטית ול</w:t>
      </w:r>
      <w:r>
        <w:rPr>
          <w:rFonts w:hint="cs"/>
          <w:rtl/>
        </w:rPr>
        <w:t xml:space="preserve">א עמותה שלא למטרות רווח, היא רק במגזר הערבי. </w:t>
      </w:r>
    </w:p>
    <w:p w14:paraId="38BE2217" w14:textId="77777777" w:rsidR="00000000" w:rsidRDefault="00E82A5C">
      <w:pPr>
        <w:pStyle w:val="a"/>
        <w:rPr>
          <w:rFonts w:hint="cs"/>
          <w:rtl/>
        </w:rPr>
      </w:pPr>
    </w:p>
    <w:p w14:paraId="712EA511" w14:textId="77777777" w:rsidR="00000000" w:rsidRDefault="00E82A5C">
      <w:pPr>
        <w:pStyle w:val="a"/>
        <w:rPr>
          <w:rFonts w:hint="cs"/>
          <w:rtl/>
        </w:rPr>
      </w:pPr>
      <w:r>
        <w:rPr>
          <w:rFonts w:hint="cs"/>
          <w:rtl/>
        </w:rPr>
        <w:t xml:space="preserve">אני חושב שצריך לא רק לבנות את התשתית לתעשייה ביישובים הערביים, אלא גם לעודד את התעשייה ולבנות אותה, כדי לצמצם את ממדי האבטלה וכדי שהכפרים הערביים לא יהיו מקומות לינה בלבד. </w:t>
      </w:r>
    </w:p>
    <w:p w14:paraId="257F7FC7" w14:textId="77777777" w:rsidR="00000000" w:rsidRDefault="00E82A5C">
      <w:pPr>
        <w:pStyle w:val="a"/>
        <w:rPr>
          <w:rFonts w:hint="cs"/>
          <w:rtl/>
        </w:rPr>
      </w:pPr>
    </w:p>
    <w:p w14:paraId="2755BFD9" w14:textId="77777777" w:rsidR="00000000" w:rsidRDefault="00E82A5C">
      <w:pPr>
        <w:pStyle w:val="ac"/>
        <w:rPr>
          <w:rtl/>
        </w:rPr>
      </w:pPr>
      <w:r>
        <w:rPr>
          <w:rFonts w:hint="eastAsia"/>
          <w:rtl/>
        </w:rPr>
        <w:t>השר</w:t>
      </w:r>
      <w:r>
        <w:rPr>
          <w:rtl/>
        </w:rPr>
        <w:t xml:space="preserve"> גדעון עזרא:</w:t>
      </w:r>
    </w:p>
    <w:p w14:paraId="1FADB768" w14:textId="77777777" w:rsidR="00000000" w:rsidRDefault="00E82A5C">
      <w:pPr>
        <w:pStyle w:val="a"/>
        <w:rPr>
          <w:rFonts w:hint="cs"/>
          <w:rtl/>
        </w:rPr>
      </w:pPr>
    </w:p>
    <w:p w14:paraId="6661E6DF" w14:textId="77777777" w:rsidR="00000000" w:rsidRDefault="00E82A5C">
      <w:pPr>
        <w:pStyle w:val="a"/>
        <w:rPr>
          <w:rFonts w:hint="cs"/>
          <w:rtl/>
        </w:rPr>
      </w:pPr>
      <w:r>
        <w:rPr>
          <w:rFonts w:hint="cs"/>
          <w:rtl/>
        </w:rPr>
        <w:t>אם היה לוקח את הכס</w:t>
      </w:r>
      <w:r>
        <w:rPr>
          <w:rFonts w:hint="cs"/>
          <w:rtl/>
        </w:rPr>
        <w:t>ף במקום ל"חמאס" לבניית תעשייה, זה היה יותר טוב.</w:t>
      </w:r>
    </w:p>
    <w:p w14:paraId="54E2EDE6" w14:textId="77777777" w:rsidR="00000000" w:rsidRDefault="00E82A5C">
      <w:pPr>
        <w:pStyle w:val="a"/>
        <w:rPr>
          <w:rFonts w:hint="cs"/>
          <w:rtl/>
        </w:rPr>
      </w:pPr>
    </w:p>
    <w:p w14:paraId="20CD782F" w14:textId="77777777" w:rsidR="00000000" w:rsidRDefault="00E82A5C">
      <w:pPr>
        <w:pStyle w:val="ac"/>
        <w:rPr>
          <w:rtl/>
        </w:rPr>
      </w:pPr>
      <w:r>
        <w:rPr>
          <w:rFonts w:hint="eastAsia"/>
          <w:rtl/>
        </w:rPr>
        <w:t>ג</w:t>
      </w:r>
      <w:r>
        <w:rPr>
          <w:rtl/>
        </w:rPr>
        <w:t>'מאל זחאלקה (בל"ד):</w:t>
      </w:r>
    </w:p>
    <w:p w14:paraId="05885E92" w14:textId="77777777" w:rsidR="00000000" w:rsidRDefault="00E82A5C">
      <w:pPr>
        <w:pStyle w:val="a"/>
        <w:rPr>
          <w:rFonts w:hint="cs"/>
          <w:rtl/>
        </w:rPr>
      </w:pPr>
    </w:p>
    <w:p w14:paraId="5BA0C30E" w14:textId="77777777" w:rsidR="00000000" w:rsidRDefault="00E82A5C">
      <w:pPr>
        <w:pStyle w:val="a"/>
        <w:rPr>
          <w:rFonts w:hint="cs"/>
          <w:rtl/>
        </w:rPr>
      </w:pPr>
      <w:r>
        <w:rPr>
          <w:rFonts w:hint="cs"/>
          <w:rtl/>
        </w:rPr>
        <w:t xml:space="preserve">מה הקשר? </w:t>
      </w:r>
    </w:p>
    <w:p w14:paraId="4167DCE2" w14:textId="77777777" w:rsidR="00000000" w:rsidRDefault="00E82A5C">
      <w:pPr>
        <w:pStyle w:val="a"/>
        <w:rPr>
          <w:rFonts w:hint="cs"/>
          <w:rtl/>
        </w:rPr>
      </w:pPr>
    </w:p>
    <w:p w14:paraId="48919A0D" w14:textId="77777777" w:rsidR="00000000" w:rsidRDefault="00E82A5C">
      <w:pPr>
        <w:pStyle w:val="SpeakerCon"/>
        <w:rPr>
          <w:rtl/>
        </w:rPr>
      </w:pPr>
      <w:bookmarkStart w:id="288" w:name="FS000001029T14_05_2003_17_24_12C"/>
      <w:bookmarkEnd w:id="288"/>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14CFB74C" w14:textId="77777777" w:rsidR="00000000" w:rsidRDefault="00E82A5C">
      <w:pPr>
        <w:pStyle w:val="a"/>
        <w:rPr>
          <w:rtl/>
        </w:rPr>
      </w:pPr>
    </w:p>
    <w:p w14:paraId="7FB79886" w14:textId="77777777" w:rsidR="00000000" w:rsidRDefault="00E82A5C">
      <w:pPr>
        <w:pStyle w:val="a"/>
        <w:rPr>
          <w:rFonts w:hint="cs"/>
          <w:rtl/>
        </w:rPr>
      </w:pPr>
      <w:r>
        <w:rPr>
          <w:rFonts w:hint="cs"/>
          <w:rtl/>
        </w:rPr>
        <w:t>חבר הכנסת זחאלקה, אני מבקש שתאזין למה שאני אומר, כי אמרתי דברים ונדמה לי שלא הפנמת אותם: מה שהצגתי לך כדוגמאות, ואלה רק דוגמאות, א</w:t>
      </w:r>
      <w:r>
        <w:rPr>
          <w:rFonts w:hint="cs"/>
          <w:rtl/>
        </w:rPr>
        <w:t>לה דברים שנעשים ונמצאים בתהליך. אלה לא דברים שנעשו רק בעבר, אלא דברים שנמצאים בתהליך.</w:t>
      </w:r>
    </w:p>
    <w:p w14:paraId="41635C8B" w14:textId="77777777" w:rsidR="00000000" w:rsidRDefault="00E82A5C">
      <w:pPr>
        <w:pStyle w:val="a"/>
        <w:rPr>
          <w:rFonts w:hint="cs"/>
          <w:rtl/>
        </w:rPr>
      </w:pPr>
    </w:p>
    <w:p w14:paraId="1BE210BF" w14:textId="77777777" w:rsidR="00000000" w:rsidRDefault="00E82A5C">
      <w:pPr>
        <w:pStyle w:val="ac"/>
        <w:rPr>
          <w:rtl/>
        </w:rPr>
      </w:pPr>
      <w:r>
        <w:rPr>
          <w:rFonts w:hint="eastAsia"/>
          <w:rtl/>
        </w:rPr>
        <w:t>ג</w:t>
      </w:r>
      <w:r>
        <w:rPr>
          <w:rtl/>
        </w:rPr>
        <w:t>'מאל זחאלקה (בל"ד):</w:t>
      </w:r>
    </w:p>
    <w:p w14:paraId="4AA93778" w14:textId="77777777" w:rsidR="00000000" w:rsidRDefault="00E82A5C">
      <w:pPr>
        <w:pStyle w:val="a"/>
        <w:rPr>
          <w:rFonts w:hint="cs"/>
          <w:rtl/>
        </w:rPr>
      </w:pPr>
    </w:p>
    <w:p w14:paraId="58C1C664" w14:textId="77777777" w:rsidR="00000000" w:rsidRDefault="00E82A5C">
      <w:pPr>
        <w:pStyle w:val="a"/>
        <w:rPr>
          <w:rFonts w:hint="cs"/>
          <w:rtl/>
        </w:rPr>
      </w:pPr>
      <w:r>
        <w:rPr>
          <w:rFonts w:hint="cs"/>
          <w:rtl/>
        </w:rPr>
        <w:t xml:space="preserve">תוכנית 4 המיליארדים, לפי התוכנית הכלכלית לא נשאר ממנה כלום. </w:t>
      </w:r>
    </w:p>
    <w:p w14:paraId="1CE4D554" w14:textId="77777777" w:rsidR="00000000" w:rsidRDefault="00E82A5C">
      <w:pPr>
        <w:pStyle w:val="a"/>
        <w:rPr>
          <w:rFonts w:hint="cs"/>
          <w:rtl/>
        </w:rPr>
      </w:pPr>
    </w:p>
    <w:p w14:paraId="11D8B9AE" w14:textId="77777777" w:rsidR="00000000" w:rsidRDefault="00E82A5C">
      <w:pPr>
        <w:pStyle w:val="SpeakerCon"/>
        <w:rPr>
          <w:rtl/>
        </w:rPr>
      </w:pPr>
      <w:bookmarkStart w:id="289" w:name="FS000001029T14_05_2003_17_25_48C"/>
      <w:bookmarkEnd w:id="289"/>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42580A99" w14:textId="77777777" w:rsidR="00000000" w:rsidRDefault="00E82A5C">
      <w:pPr>
        <w:pStyle w:val="a"/>
        <w:rPr>
          <w:rtl/>
        </w:rPr>
      </w:pPr>
    </w:p>
    <w:p w14:paraId="469B66E0" w14:textId="77777777" w:rsidR="00000000" w:rsidRDefault="00E82A5C">
      <w:pPr>
        <w:pStyle w:val="a"/>
        <w:rPr>
          <w:rFonts w:hint="cs"/>
          <w:rtl/>
        </w:rPr>
      </w:pPr>
      <w:r>
        <w:rPr>
          <w:rFonts w:hint="cs"/>
          <w:rtl/>
        </w:rPr>
        <w:t>אני שמעתי את השאלה. אני אנסה להשיב לך כמי</w:t>
      </w:r>
      <w:r>
        <w:rPr>
          <w:rFonts w:hint="cs"/>
          <w:rtl/>
        </w:rPr>
        <w:t>טב יכולתי.</w:t>
      </w:r>
    </w:p>
    <w:p w14:paraId="52C66A4D" w14:textId="77777777" w:rsidR="00000000" w:rsidRDefault="00E82A5C">
      <w:pPr>
        <w:pStyle w:val="a"/>
        <w:rPr>
          <w:rFonts w:hint="cs"/>
          <w:rtl/>
        </w:rPr>
      </w:pPr>
    </w:p>
    <w:p w14:paraId="20E8FE64" w14:textId="77777777" w:rsidR="00000000" w:rsidRDefault="00E82A5C">
      <w:pPr>
        <w:pStyle w:val="a"/>
        <w:rPr>
          <w:rFonts w:hint="cs"/>
          <w:rtl/>
        </w:rPr>
      </w:pPr>
      <w:r>
        <w:rPr>
          <w:rFonts w:hint="cs"/>
          <w:rtl/>
        </w:rPr>
        <w:t>אמרתי שכמדיניות אנחנו נסייע למגזר הערבי. כמובן, לא לאלה שתומכים ב"חמאס", אבל בהחלט אנחנו רואים באזרחי מדינת ישראל הערבים אזרחים שווים שיקבלו את מלוא הסיוע מאתנו, ויהיה לזה ביטוי בקדנציה הזאת.</w:t>
      </w:r>
    </w:p>
    <w:p w14:paraId="257403D1" w14:textId="77777777" w:rsidR="00000000" w:rsidRDefault="00E82A5C">
      <w:pPr>
        <w:pStyle w:val="a"/>
        <w:rPr>
          <w:rFonts w:hint="cs"/>
          <w:rtl/>
        </w:rPr>
      </w:pPr>
    </w:p>
    <w:p w14:paraId="6EC33952" w14:textId="77777777" w:rsidR="00000000" w:rsidRDefault="00E82A5C">
      <w:pPr>
        <w:pStyle w:val="a"/>
        <w:rPr>
          <w:rFonts w:hint="cs"/>
          <w:rtl/>
        </w:rPr>
      </w:pPr>
      <w:r>
        <w:rPr>
          <w:rFonts w:hint="cs"/>
          <w:rtl/>
        </w:rPr>
        <w:t>יתר על כן, הוספתי ואמרתי: ראש הממשלה עצמו הקים ועדה</w:t>
      </w:r>
      <w:r>
        <w:rPr>
          <w:rFonts w:hint="cs"/>
          <w:rtl/>
        </w:rPr>
        <w:t xml:space="preserve"> בממשלה שהוא אישית עומד בראשה, שאמורה לקדם ולטפל במגזר הערבי. זאת אומרת, שתשומת הלב וסדרי העדיפויות הם ברורים, כפי שמציב אותם ראש הממשלה, דבר שהוא אמר עוד בטרם הבחירות ודבר שהוא אמר פה בעת הרכבת הממשלה. </w:t>
      </w:r>
    </w:p>
    <w:p w14:paraId="527AFB2B" w14:textId="77777777" w:rsidR="00000000" w:rsidRDefault="00E82A5C">
      <w:pPr>
        <w:pStyle w:val="a"/>
        <w:rPr>
          <w:rFonts w:hint="cs"/>
          <w:rtl/>
        </w:rPr>
      </w:pPr>
    </w:p>
    <w:p w14:paraId="53028E8A" w14:textId="77777777" w:rsidR="00000000" w:rsidRDefault="00E82A5C">
      <w:pPr>
        <w:pStyle w:val="ac"/>
        <w:rPr>
          <w:rtl/>
        </w:rPr>
      </w:pPr>
      <w:r>
        <w:rPr>
          <w:rFonts w:hint="eastAsia"/>
          <w:rtl/>
        </w:rPr>
        <w:t>ג</w:t>
      </w:r>
      <w:r>
        <w:rPr>
          <w:rtl/>
        </w:rPr>
        <w:t>'מאל זחאלקה (בל"ד):</w:t>
      </w:r>
    </w:p>
    <w:p w14:paraId="24232FE2" w14:textId="77777777" w:rsidR="00000000" w:rsidRDefault="00E82A5C">
      <w:pPr>
        <w:pStyle w:val="a"/>
        <w:rPr>
          <w:rFonts w:hint="cs"/>
          <w:rtl/>
        </w:rPr>
      </w:pPr>
    </w:p>
    <w:p w14:paraId="74F0AC38" w14:textId="77777777" w:rsidR="00000000" w:rsidRDefault="00E82A5C">
      <w:pPr>
        <w:pStyle w:val="a"/>
        <w:rPr>
          <w:rFonts w:hint="cs"/>
          <w:rtl/>
        </w:rPr>
      </w:pPr>
      <w:r>
        <w:rPr>
          <w:rFonts w:hint="cs"/>
          <w:rtl/>
        </w:rPr>
        <w:t xml:space="preserve">כמה ועדות כאלה היו בעבר? אני </w:t>
      </w:r>
      <w:r>
        <w:rPr>
          <w:rFonts w:hint="cs"/>
          <w:rtl/>
        </w:rPr>
        <w:t xml:space="preserve">יכול לתת לך רשימה. </w:t>
      </w:r>
    </w:p>
    <w:p w14:paraId="500BC63F" w14:textId="77777777" w:rsidR="00000000" w:rsidRDefault="00E82A5C">
      <w:pPr>
        <w:pStyle w:val="a"/>
        <w:rPr>
          <w:rFonts w:hint="cs"/>
          <w:rtl/>
        </w:rPr>
      </w:pPr>
    </w:p>
    <w:p w14:paraId="6EC139EC" w14:textId="77777777" w:rsidR="00000000" w:rsidRDefault="00E82A5C">
      <w:pPr>
        <w:pStyle w:val="ac"/>
        <w:rPr>
          <w:rtl/>
        </w:rPr>
      </w:pPr>
      <w:r>
        <w:rPr>
          <w:rFonts w:hint="eastAsia"/>
          <w:rtl/>
        </w:rPr>
        <w:t>יחיאל</w:t>
      </w:r>
      <w:r>
        <w:rPr>
          <w:rtl/>
        </w:rPr>
        <w:t xml:space="preserve"> חזן (הליכוד):</w:t>
      </w:r>
    </w:p>
    <w:p w14:paraId="05D8072D" w14:textId="77777777" w:rsidR="00000000" w:rsidRDefault="00E82A5C">
      <w:pPr>
        <w:pStyle w:val="a"/>
        <w:rPr>
          <w:rFonts w:hint="cs"/>
          <w:rtl/>
        </w:rPr>
      </w:pPr>
    </w:p>
    <w:p w14:paraId="4B980750" w14:textId="77777777" w:rsidR="00000000" w:rsidRDefault="00E82A5C">
      <w:pPr>
        <w:pStyle w:val="a"/>
        <w:rPr>
          <w:rFonts w:hint="cs"/>
          <w:rtl/>
        </w:rPr>
      </w:pPr>
      <w:r>
        <w:rPr>
          <w:rFonts w:hint="cs"/>
          <w:rtl/>
        </w:rPr>
        <w:t xml:space="preserve">חבר הכנסת זחאלקה, כמה משלמים אצלכם אגרת טלוויזיה, אתה יכול להגיד לי? </w:t>
      </w:r>
    </w:p>
    <w:p w14:paraId="225D6A38" w14:textId="77777777" w:rsidR="00000000" w:rsidRDefault="00E82A5C">
      <w:pPr>
        <w:pStyle w:val="a"/>
        <w:rPr>
          <w:rFonts w:hint="cs"/>
          <w:rtl/>
        </w:rPr>
      </w:pPr>
    </w:p>
    <w:p w14:paraId="74C0BE3B" w14:textId="77777777" w:rsidR="00000000" w:rsidRDefault="00E82A5C">
      <w:pPr>
        <w:pStyle w:val="ac"/>
        <w:rPr>
          <w:rtl/>
        </w:rPr>
      </w:pPr>
    </w:p>
    <w:p w14:paraId="214EE01C" w14:textId="77777777" w:rsidR="00000000" w:rsidRDefault="00E82A5C">
      <w:pPr>
        <w:pStyle w:val="ac"/>
        <w:rPr>
          <w:rtl/>
        </w:rPr>
      </w:pPr>
      <w:r>
        <w:rPr>
          <w:rFonts w:hint="eastAsia"/>
          <w:rtl/>
        </w:rPr>
        <w:t>אלי</w:t>
      </w:r>
      <w:r>
        <w:rPr>
          <w:rtl/>
        </w:rPr>
        <w:t xml:space="preserve"> בן-מנחם (העבודה-מימד):</w:t>
      </w:r>
    </w:p>
    <w:p w14:paraId="69F8639E" w14:textId="77777777" w:rsidR="00000000" w:rsidRDefault="00E82A5C">
      <w:pPr>
        <w:pStyle w:val="a"/>
        <w:rPr>
          <w:rFonts w:hint="cs"/>
          <w:rtl/>
        </w:rPr>
      </w:pPr>
    </w:p>
    <w:p w14:paraId="79128F3E" w14:textId="77777777" w:rsidR="00000000" w:rsidRDefault="00E82A5C">
      <w:pPr>
        <w:pStyle w:val="a"/>
        <w:rPr>
          <w:rFonts w:hint="cs"/>
          <w:rtl/>
        </w:rPr>
      </w:pPr>
      <w:r>
        <w:rPr>
          <w:rFonts w:hint="cs"/>
          <w:rtl/>
        </w:rPr>
        <w:t>- - -</w:t>
      </w:r>
    </w:p>
    <w:p w14:paraId="580E3E79" w14:textId="77777777" w:rsidR="00000000" w:rsidRDefault="00E82A5C">
      <w:pPr>
        <w:pStyle w:val="a"/>
        <w:rPr>
          <w:rFonts w:hint="cs"/>
          <w:rtl/>
        </w:rPr>
      </w:pPr>
    </w:p>
    <w:p w14:paraId="357F9906" w14:textId="77777777" w:rsidR="00000000" w:rsidRDefault="00E82A5C">
      <w:pPr>
        <w:pStyle w:val="ac"/>
        <w:rPr>
          <w:rtl/>
        </w:rPr>
      </w:pPr>
      <w:r>
        <w:rPr>
          <w:rFonts w:hint="eastAsia"/>
          <w:rtl/>
        </w:rPr>
        <w:t>ואסל</w:t>
      </w:r>
      <w:r>
        <w:rPr>
          <w:rtl/>
        </w:rPr>
        <w:t xml:space="preserve"> טאהא (בל"ד):</w:t>
      </w:r>
    </w:p>
    <w:p w14:paraId="7B1E58B0" w14:textId="77777777" w:rsidR="00000000" w:rsidRDefault="00E82A5C">
      <w:pPr>
        <w:pStyle w:val="a"/>
        <w:rPr>
          <w:rFonts w:hint="cs"/>
          <w:rtl/>
        </w:rPr>
      </w:pPr>
    </w:p>
    <w:p w14:paraId="563D4C26" w14:textId="77777777" w:rsidR="00000000" w:rsidRDefault="00E82A5C">
      <w:pPr>
        <w:pStyle w:val="a"/>
        <w:rPr>
          <w:rFonts w:hint="cs"/>
          <w:rtl/>
        </w:rPr>
      </w:pPr>
      <w:r>
        <w:rPr>
          <w:rFonts w:hint="cs"/>
          <w:rtl/>
        </w:rPr>
        <w:t>מה האחוז מסך כל התקציב?</w:t>
      </w:r>
    </w:p>
    <w:p w14:paraId="089F4385" w14:textId="77777777" w:rsidR="00000000" w:rsidRDefault="00E82A5C">
      <w:pPr>
        <w:pStyle w:val="a"/>
        <w:rPr>
          <w:rFonts w:hint="cs"/>
          <w:rtl/>
        </w:rPr>
      </w:pPr>
    </w:p>
    <w:p w14:paraId="60EE0681" w14:textId="77777777" w:rsidR="00000000" w:rsidRDefault="00E82A5C">
      <w:pPr>
        <w:pStyle w:val="SpeakerCon"/>
        <w:rPr>
          <w:rtl/>
        </w:rPr>
      </w:pPr>
      <w:bookmarkStart w:id="290" w:name="FS000001029T14_05_2003_17_33_41C"/>
      <w:bookmarkEnd w:id="290"/>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267C5DC1" w14:textId="77777777" w:rsidR="00000000" w:rsidRDefault="00E82A5C">
      <w:pPr>
        <w:pStyle w:val="a"/>
        <w:rPr>
          <w:rtl/>
        </w:rPr>
      </w:pPr>
    </w:p>
    <w:p w14:paraId="0C257541" w14:textId="77777777" w:rsidR="00000000" w:rsidRDefault="00E82A5C">
      <w:pPr>
        <w:pStyle w:val="a"/>
        <w:rPr>
          <w:rFonts w:hint="cs"/>
          <w:rtl/>
        </w:rPr>
      </w:pPr>
      <w:r>
        <w:rPr>
          <w:rFonts w:hint="cs"/>
          <w:rtl/>
        </w:rPr>
        <w:t>זה תקציב נוסף. סך כ</w:t>
      </w:r>
      <w:r>
        <w:rPr>
          <w:rFonts w:hint="cs"/>
          <w:rtl/>
        </w:rPr>
        <w:t>ל התקציב הוא כ=100 מיליון שקל. זה אחוז יפה מאוד. גם אם תבחן את זה באחוזים, אתה תראה שזה תקציב בכלל לא רע. הוא לא מקפח אתכם.</w:t>
      </w:r>
    </w:p>
    <w:p w14:paraId="141004AD" w14:textId="77777777" w:rsidR="00000000" w:rsidRDefault="00E82A5C">
      <w:pPr>
        <w:pStyle w:val="a"/>
        <w:rPr>
          <w:rFonts w:hint="cs"/>
          <w:rtl/>
        </w:rPr>
      </w:pPr>
    </w:p>
    <w:p w14:paraId="45900DF4" w14:textId="77777777" w:rsidR="00000000" w:rsidRDefault="00E82A5C">
      <w:pPr>
        <w:pStyle w:val="ac"/>
        <w:rPr>
          <w:rtl/>
        </w:rPr>
      </w:pPr>
      <w:r>
        <w:rPr>
          <w:rFonts w:hint="eastAsia"/>
          <w:rtl/>
        </w:rPr>
        <w:t>ואסל</w:t>
      </w:r>
      <w:r>
        <w:rPr>
          <w:rtl/>
        </w:rPr>
        <w:t xml:space="preserve"> טאהא (בל"ד):</w:t>
      </w:r>
    </w:p>
    <w:p w14:paraId="427430D1" w14:textId="77777777" w:rsidR="00000000" w:rsidRDefault="00E82A5C">
      <w:pPr>
        <w:pStyle w:val="a"/>
        <w:rPr>
          <w:rFonts w:hint="cs"/>
          <w:rtl/>
        </w:rPr>
      </w:pPr>
    </w:p>
    <w:p w14:paraId="7E81A055" w14:textId="77777777" w:rsidR="00000000" w:rsidRDefault="00E82A5C">
      <w:pPr>
        <w:pStyle w:val="a"/>
        <w:rPr>
          <w:rFonts w:hint="cs"/>
          <w:rtl/>
        </w:rPr>
      </w:pPr>
      <w:r>
        <w:rPr>
          <w:rFonts w:hint="cs"/>
          <w:rtl/>
        </w:rPr>
        <w:t xml:space="preserve">הסקטור הערבי מפגר אחרי היהודי בהרבה. צריך להקציב תקציב גדול עוד יותר שיתקן גם </w:t>
      </w:r>
      <w:r>
        <w:rPr>
          <w:rtl/>
        </w:rPr>
        <w:br/>
      </w:r>
      <w:r>
        <w:rPr>
          <w:rFonts w:hint="cs"/>
          <w:rtl/>
        </w:rPr>
        <w:t>את - - -</w:t>
      </w:r>
    </w:p>
    <w:p w14:paraId="4DF0D7FC" w14:textId="77777777" w:rsidR="00000000" w:rsidRDefault="00E82A5C">
      <w:pPr>
        <w:pStyle w:val="a"/>
        <w:rPr>
          <w:rFonts w:hint="cs"/>
          <w:rtl/>
        </w:rPr>
      </w:pPr>
    </w:p>
    <w:p w14:paraId="2B9AC92C" w14:textId="77777777" w:rsidR="00000000" w:rsidRDefault="00E82A5C">
      <w:pPr>
        <w:pStyle w:val="SpeakerCon"/>
        <w:rPr>
          <w:rtl/>
        </w:rPr>
      </w:pPr>
      <w:bookmarkStart w:id="291" w:name="FS000001029T14_05_2003_17_35_40C"/>
      <w:bookmarkEnd w:id="291"/>
      <w:r>
        <w:rPr>
          <w:rFonts w:hint="eastAsia"/>
          <w:rtl/>
        </w:rPr>
        <w:t>סגן</w:t>
      </w:r>
      <w:r>
        <w:rPr>
          <w:rtl/>
        </w:rPr>
        <w:t xml:space="preserve"> שר התעשייה</w:t>
      </w:r>
      <w:r>
        <w:rPr>
          <w:rFonts w:hint="cs"/>
          <w:rtl/>
        </w:rPr>
        <w:t>,</w:t>
      </w:r>
      <w:r>
        <w:rPr>
          <w:rtl/>
        </w:rPr>
        <w:t xml:space="preserve"> המסחר </w:t>
      </w:r>
      <w:r>
        <w:rPr>
          <w:rFonts w:hint="cs"/>
          <w:rtl/>
        </w:rPr>
        <w:t>ו</w:t>
      </w:r>
      <w:r>
        <w:rPr>
          <w:rFonts w:hint="cs"/>
          <w:rtl/>
        </w:rPr>
        <w:t xml:space="preserve">התעסוקה </w:t>
      </w:r>
      <w:r>
        <w:rPr>
          <w:rtl/>
        </w:rPr>
        <w:t>מיכאל רצון:</w:t>
      </w:r>
    </w:p>
    <w:p w14:paraId="6C2462AA" w14:textId="77777777" w:rsidR="00000000" w:rsidRDefault="00E82A5C">
      <w:pPr>
        <w:pStyle w:val="a"/>
        <w:rPr>
          <w:rFonts w:hint="cs"/>
          <w:rtl/>
        </w:rPr>
      </w:pPr>
    </w:p>
    <w:p w14:paraId="4AEA111D" w14:textId="77777777" w:rsidR="00000000" w:rsidRDefault="00E82A5C">
      <w:pPr>
        <w:pStyle w:val="a"/>
        <w:rPr>
          <w:rFonts w:hint="cs"/>
          <w:rtl/>
        </w:rPr>
      </w:pPr>
      <w:r>
        <w:rPr>
          <w:rFonts w:hint="cs"/>
          <w:rtl/>
        </w:rPr>
        <w:t xml:space="preserve">זה נכון שצריך להקציב עוד יותר ולתת עוד יותר. בימים שתהיה רווחה גדולה יותר וכשהתקציב יהיה גדול יותר וכשכולנו נשלם עוד מסים ונרוויח עוד כסף, נקציב עוד יותר.  </w:t>
      </w:r>
    </w:p>
    <w:p w14:paraId="109F5B08" w14:textId="77777777" w:rsidR="00000000" w:rsidRDefault="00E82A5C">
      <w:pPr>
        <w:pStyle w:val="a"/>
        <w:rPr>
          <w:rFonts w:hint="cs"/>
          <w:rtl/>
        </w:rPr>
      </w:pPr>
    </w:p>
    <w:p w14:paraId="4C73FF0C" w14:textId="77777777" w:rsidR="00000000" w:rsidRDefault="00E82A5C">
      <w:pPr>
        <w:pStyle w:val="ac"/>
        <w:rPr>
          <w:rtl/>
        </w:rPr>
      </w:pPr>
      <w:r>
        <w:rPr>
          <w:rFonts w:hint="eastAsia"/>
          <w:rtl/>
        </w:rPr>
        <w:t>ג</w:t>
      </w:r>
      <w:r>
        <w:rPr>
          <w:rtl/>
        </w:rPr>
        <w:t>'מאל זחאלקה (בל"ד):</w:t>
      </w:r>
    </w:p>
    <w:p w14:paraId="190C5198" w14:textId="77777777" w:rsidR="00000000" w:rsidRDefault="00E82A5C">
      <w:pPr>
        <w:pStyle w:val="a"/>
        <w:rPr>
          <w:rFonts w:hint="cs"/>
          <w:rtl/>
        </w:rPr>
      </w:pPr>
    </w:p>
    <w:p w14:paraId="08A2ECB8" w14:textId="77777777" w:rsidR="00000000" w:rsidRDefault="00E82A5C">
      <w:pPr>
        <w:pStyle w:val="a"/>
        <w:rPr>
          <w:rFonts w:hint="cs"/>
          <w:rtl/>
        </w:rPr>
      </w:pPr>
      <w:r>
        <w:rPr>
          <w:rFonts w:hint="cs"/>
          <w:rtl/>
        </w:rPr>
        <w:t xml:space="preserve">צריך לחלק נכון את העוגה. </w:t>
      </w:r>
    </w:p>
    <w:p w14:paraId="6D6000AB" w14:textId="77777777" w:rsidR="00000000" w:rsidRDefault="00E82A5C">
      <w:pPr>
        <w:pStyle w:val="a"/>
        <w:rPr>
          <w:rFonts w:hint="cs"/>
          <w:rtl/>
        </w:rPr>
      </w:pPr>
    </w:p>
    <w:p w14:paraId="1706984F" w14:textId="77777777" w:rsidR="00000000" w:rsidRDefault="00E82A5C">
      <w:pPr>
        <w:pStyle w:val="SpeakerCon"/>
        <w:rPr>
          <w:rtl/>
        </w:rPr>
      </w:pPr>
      <w:bookmarkStart w:id="292" w:name="FS000001029T14_05_2003_17_36_52C"/>
      <w:bookmarkEnd w:id="292"/>
      <w:r>
        <w:rPr>
          <w:rFonts w:hint="eastAsia"/>
          <w:rtl/>
        </w:rPr>
        <w:t>סגן</w:t>
      </w:r>
      <w:r>
        <w:rPr>
          <w:rtl/>
        </w:rPr>
        <w:t xml:space="preserve"> שר התעשייה</w:t>
      </w:r>
      <w:r>
        <w:rPr>
          <w:rFonts w:hint="cs"/>
          <w:rtl/>
        </w:rPr>
        <w:t>,</w:t>
      </w:r>
      <w:r>
        <w:rPr>
          <w:rtl/>
        </w:rPr>
        <w:t xml:space="preserve"> המסחר </w:t>
      </w:r>
      <w:r>
        <w:rPr>
          <w:rFonts w:hint="cs"/>
          <w:rtl/>
        </w:rPr>
        <w:t>והתעסו</w:t>
      </w:r>
      <w:r>
        <w:rPr>
          <w:rFonts w:hint="cs"/>
          <w:rtl/>
        </w:rPr>
        <w:t xml:space="preserve">קה </w:t>
      </w:r>
      <w:r>
        <w:rPr>
          <w:rtl/>
        </w:rPr>
        <w:t>מיכאל רצון:</w:t>
      </w:r>
    </w:p>
    <w:p w14:paraId="730DCFA9" w14:textId="77777777" w:rsidR="00000000" w:rsidRDefault="00E82A5C">
      <w:pPr>
        <w:pStyle w:val="a"/>
        <w:rPr>
          <w:rFonts w:hint="cs"/>
          <w:rtl/>
        </w:rPr>
      </w:pPr>
    </w:p>
    <w:p w14:paraId="73E472BD" w14:textId="77777777" w:rsidR="00000000" w:rsidRDefault="00E82A5C">
      <w:pPr>
        <w:pStyle w:val="a"/>
        <w:rPr>
          <w:rFonts w:hint="cs"/>
          <w:rtl/>
        </w:rPr>
      </w:pPr>
      <w:r>
        <w:rPr>
          <w:rFonts w:hint="cs"/>
          <w:rtl/>
        </w:rPr>
        <w:t>אני מציע שנחלק את העוגה נכון גם בחובות ולא רק בזכויות. לא רק לתבוע ולדרוש. אני מציע שגם החובות שמוטלות על אזרחי מדינת ישראל, תחלקו אותן באופן שווה. תודה רבה.</w:t>
      </w:r>
    </w:p>
    <w:p w14:paraId="1E12AFAD" w14:textId="77777777" w:rsidR="00000000" w:rsidRDefault="00E82A5C">
      <w:pPr>
        <w:pStyle w:val="a"/>
        <w:rPr>
          <w:rFonts w:hint="cs"/>
          <w:rtl/>
        </w:rPr>
      </w:pPr>
    </w:p>
    <w:p w14:paraId="4DEA52CB" w14:textId="77777777" w:rsidR="00000000" w:rsidRDefault="00E82A5C">
      <w:pPr>
        <w:pStyle w:val="ac"/>
        <w:rPr>
          <w:rtl/>
        </w:rPr>
      </w:pPr>
      <w:r>
        <w:rPr>
          <w:rFonts w:hint="eastAsia"/>
          <w:rtl/>
        </w:rPr>
        <w:t>ואסל</w:t>
      </w:r>
      <w:r>
        <w:rPr>
          <w:rtl/>
        </w:rPr>
        <w:t xml:space="preserve"> טאהא (בל"ד):</w:t>
      </w:r>
    </w:p>
    <w:p w14:paraId="31771282" w14:textId="77777777" w:rsidR="00000000" w:rsidRDefault="00E82A5C">
      <w:pPr>
        <w:pStyle w:val="a"/>
        <w:rPr>
          <w:rFonts w:hint="cs"/>
          <w:rtl/>
        </w:rPr>
      </w:pPr>
    </w:p>
    <w:p w14:paraId="400DDA1F" w14:textId="77777777" w:rsidR="00000000" w:rsidRDefault="00E82A5C">
      <w:pPr>
        <w:pStyle w:val="a"/>
        <w:rPr>
          <w:rFonts w:hint="cs"/>
          <w:rtl/>
        </w:rPr>
      </w:pPr>
      <w:r>
        <w:rPr>
          <w:rFonts w:hint="cs"/>
          <w:rtl/>
        </w:rPr>
        <w:t>- - -</w:t>
      </w:r>
    </w:p>
    <w:p w14:paraId="6E75A961" w14:textId="77777777" w:rsidR="00000000" w:rsidRDefault="00E82A5C">
      <w:pPr>
        <w:pStyle w:val="a"/>
        <w:rPr>
          <w:rFonts w:hint="cs"/>
          <w:rtl/>
        </w:rPr>
      </w:pPr>
    </w:p>
    <w:p w14:paraId="32EFF170" w14:textId="77777777" w:rsidR="00000000" w:rsidRDefault="00E82A5C">
      <w:pPr>
        <w:pStyle w:val="ad"/>
        <w:rPr>
          <w:rtl/>
        </w:rPr>
      </w:pPr>
      <w:r>
        <w:rPr>
          <w:rtl/>
        </w:rPr>
        <w:t>היו"ר משה כחלון:</w:t>
      </w:r>
    </w:p>
    <w:p w14:paraId="3A0E31A0" w14:textId="77777777" w:rsidR="00000000" w:rsidRDefault="00E82A5C">
      <w:pPr>
        <w:pStyle w:val="a"/>
        <w:rPr>
          <w:rtl/>
        </w:rPr>
      </w:pPr>
    </w:p>
    <w:p w14:paraId="4D929C18" w14:textId="77777777" w:rsidR="00000000" w:rsidRDefault="00E82A5C">
      <w:pPr>
        <w:pStyle w:val="a"/>
        <w:rPr>
          <w:rFonts w:hint="cs"/>
          <w:rtl/>
        </w:rPr>
      </w:pPr>
      <w:r>
        <w:rPr>
          <w:rFonts w:hint="cs"/>
          <w:rtl/>
        </w:rPr>
        <w:t xml:space="preserve">חבר הכנסת ואסל טאהא, תודה רבה. </w:t>
      </w:r>
    </w:p>
    <w:p w14:paraId="0C7B1DD0" w14:textId="77777777" w:rsidR="00000000" w:rsidRDefault="00E82A5C">
      <w:pPr>
        <w:pStyle w:val="a"/>
        <w:rPr>
          <w:rFonts w:hint="cs"/>
          <w:rtl/>
        </w:rPr>
      </w:pPr>
    </w:p>
    <w:p w14:paraId="6A3366E9" w14:textId="77777777" w:rsidR="00000000" w:rsidRDefault="00E82A5C">
      <w:pPr>
        <w:pStyle w:val="a"/>
        <w:rPr>
          <w:rFonts w:hint="cs"/>
          <w:rtl/>
        </w:rPr>
      </w:pPr>
    </w:p>
    <w:p w14:paraId="50FFFB3E" w14:textId="77777777" w:rsidR="00000000" w:rsidRDefault="00E82A5C">
      <w:pPr>
        <w:pStyle w:val="Subject"/>
        <w:rPr>
          <w:rFonts w:hint="cs"/>
          <w:rtl/>
        </w:rPr>
      </w:pPr>
      <w:r>
        <w:rPr>
          <w:rFonts w:hint="cs"/>
          <w:rtl/>
        </w:rPr>
        <w:t>הצע</w:t>
      </w:r>
      <w:r>
        <w:rPr>
          <w:rFonts w:hint="cs"/>
          <w:rtl/>
        </w:rPr>
        <w:t xml:space="preserve">ה לסדר-היום </w:t>
      </w:r>
    </w:p>
    <w:p w14:paraId="07566A5F" w14:textId="77777777" w:rsidR="00000000" w:rsidRDefault="00E82A5C">
      <w:pPr>
        <w:pStyle w:val="Subject"/>
        <w:rPr>
          <w:rFonts w:hint="cs"/>
          <w:rtl/>
        </w:rPr>
      </w:pPr>
      <w:r>
        <w:rPr>
          <w:rFonts w:hint="cs"/>
          <w:rtl/>
        </w:rPr>
        <w:t>תוכנית הממשלה בעניין האוכלוסייה הערבית הבדואית בנגב</w:t>
      </w:r>
    </w:p>
    <w:p w14:paraId="193B60C2" w14:textId="77777777" w:rsidR="00000000" w:rsidRDefault="00E82A5C">
      <w:pPr>
        <w:pStyle w:val="a"/>
        <w:rPr>
          <w:rFonts w:hint="cs"/>
          <w:rtl/>
        </w:rPr>
      </w:pPr>
    </w:p>
    <w:p w14:paraId="15FBA654" w14:textId="77777777" w:rsidR="00000000" w:rsidRDefault="00E82A5C">
      <w:pPr>
        <w:pStyle w:val="ad"/>
        <w:rPr>
          <w:rFonts w:hint="cs"/>
          <w:rtl/>
        </w:rPr>
      </w:pPr>
      <w:r>
        <w:rPr>
          <w:rFonts w:hint="eastAsia"/>
          <w:rtl/>
        </w:rPr>
        <w:t>היו</w:t>
      </w:r>
      <w:r>
        <w:rPr>
          <w:rtl/>
        </w:rPr>
        <w:t>"ר משה כחלון:</w:t>
      </w:r>
    </w:p>
    <w:p w14:paraId="7228B2AA" w14:textId="77777777" w:rsidR="00000000" w:rsidRDefault="00E82A5C">
      <w:pPr>
        <w:pStyle w:val="a"/>
        <w:rPr>
          <w:rFonts w:hint="cs"/>
          <w:rtl/>
        </w:rPr>
      </w:pPr>
    </w:p>
    <w:p w14:paraId="1E5B0EE8" w14:textId="77777777" w:rsidR="00000000" w:rsidRDefault="00E82A5C">
      <w:pPr>
        <w:pStyle w:val="a"/>
        <w:rPr>
          <w:rFonts w:hint="cs"/>
          <w:rtl/>
        </w:rPr>
      </w:pPr>
      <w:r>
        <w:rPr>
          <w:rFonts w:hint="cs"/>
          <w:rtl/>
        </w:rPr>
        <w:t xml:space="preserve">אנחנו עוברים להצעה לסדר-היום מס' 377, בנושא: תוכנית הממשלה בעניין האוכלוסייה הערבית הבדואית בנגב, של חבר הכנסת ג'מאל זחאלקה. בבקשה. </w:t>
      </w:r>
    </w:p>
    <w:p w14:paraId="2657AA88" w14:textId="77777777" w:rsidR="00000000" w:rsidRDefault="00E82A5C">
      <w:pPr>
        <w:pStyle w:val="a"/>
        <w:rPr>
          <w:rFonts w:hint="cs"/>
          <w:rtl/>
        </w:rPr>
      </w:pPr>
    </w:p>
    <w:p w14:paraId="0C35EB7E" w14:textId="77777777" w:rsidR="00000000" w:rsidRDefault="00E82A5C">
      <w:pPr>
        <w:pStyle w:val="Speaker"/>
        <w:rPr>
          <w:rtl/>
        </w:rPr>
      </w:pPr>
      <w:bookmarkStart w:id="293" w:name="FS000001061T14_05_2003_17_42_12"/>
      <w:bookmarkEnd w:id="293"/>
      <w:r>
        <w:rPr>
          <w:rFonts w:hint="eastAsia"/>
          <w:rtl/>
        </w:rPr>
        <w:t>ג</w:t>
      </w:r>
      <w:r>
        <w:rPr>
          <w:rtl/>
        </w:rPr>
        <w:t>'מאל זחאלקה (בל"ד):</w:t>
      </w:r>
    </w:p>
    <w:p w14:paraId="0B97EA36" w14:textId="77777777" w:rsidR="00000000" w:rsidRDefault="00E82A5C">
      <w:pPr>
        <w:pStyle w:val="a"/>
        <w:rPr>
          <w:rFonts w:hint="cs"/>
          <w:rtl/>
        </w:rPr>
      </w:pPr>
    </w:p>
    <w:p w14:paraId="5E00DE40" w14:textId="77777777" w:rsidR="00000000" w:rsidRDefault="00E82A5C">
      <w:pPr>
        <w:pStyle w:val="a"/>
        <w:rPr>
          <w:rFonts w:hint="cs"/>
          <w:rtl/>
        </w:rPr>
      </w:pPr>
      <w:r>
        <w:rPr>
          <w:rFonts w:hint="cs"/>
          <w:rtl/>
        </w:rPr>
        <w:t>עמיתי חברי הכנסת</w:t>
      </w:r>
      <w:r>
        <w:rPr>
          <w:rFonts w:hint="cs"/>
          <w:rtl/>
        </w:rPr>
        <w:t xml:space="preserve">, אדוני היושב-ראש, לפני חודשים מספר ביקשו נציגים של תושבי הנגב להיפגש עם ראש הממשלה. האמת היא שהם ביקשו זאת מהרבה ראשי ממשלה ולא נענו להם. מר אריאל שרון, ראש הממשלה הנוכחי, נעתר מייד לבקשת הפגישה, תוך שבוע היתה פגישה והוא אף הקדיש להם שעתיים. בסוף הפגישה, </w:t>
      </w:r>
      <w:r>
        <w:rPr>
          <w:rFonts w:hint="cs"/>
          <w:rtl/>
        </w:rPr>
        <w:t xml:space="preserve">לאחר שהאנשים שטחו את בעיותיהם בפניו, הוא אמר: את נושא הנגב אני לוקח על עצמי; אני אטפל בזה כראש הממשלה באופן אישי. אנשים חזרו הביתה שמחים בחלקם. הם חשבו שבידם הישג בל יתואר. </w:t>
      </w:r>
    </w:p>
    <w:p w14:paraId="625B25C6" w14:textId="77777777" w:rsidR="00000000" w:rsidRDefault="00E82A5C">
      <w:pPr>
        <w:pStyle w:val="a"/>
        <w:rPr>
          <w:rFonts w:hint="cs"/>
          <w:rtl/>
        </w:rPr>
      </w:pPr>
    </w:p>
    <w:p w14:paraId="5DC505AE" w14:textId="77777777" w:rsidR="00000000" w:rsidRDefault="00E82A5C">
      <w:pPr>
        <w:pStyle w:val="ac"/>
        <w:rPr>
          <w:rtl/>
        </w:rPr>
      </w:pPr>
      <w:r>
        <w:rPr>
          <w:rFonts w:hint="eastAsia"/>
          <w:rtl/>
        </w:rPr>
        <w:t>השרה</w:t>
      </w:r>
      <w:r>
        <w:rPr>
          <w:rtl/>
        </w:rPr>
        <w:t xml:space="preserve"> לקליטת העלייה ציפי לבני:</w:t>
      </w:r>
    </w:p>
    <w:p w14:paraId="6A77BB80" w14:textId="77777777" w:rsidR="00000000" w:rsidRDefault="00E82A5C">
      <w:pPr>
        <w:pStyle w:val="a"/>
        <w:rPr>
          <w:rFonts w:hint="cs"/>
          <w:rtl/>
        </w:rPr>
      </w:pPr>
    </w:p>
    <w:p w14:paraId="0E610ECC" w14:textId="77777777" w:rsidR="00000000" w:rsidRDefault="00E82A5C">
      <w:pPr>
        <w:pStyle w:val="a"/>
        <w:rPr>
          <w:rFonts w:hint="cs"/>
          <w:rtl/>
        </w:rPr>
      </w:pPr>
      <w:r>
        <w:rPr>
          <w:rFonts w:hint="cs"/>
          <w:rtl/>
        </w:rPr>
        <w:t>הם רוצים שהוא יטפל בהם באופן אישי?</w:t>
      </w:r>
    </w:p>
    <w:p w14:paraId="3C814DCD" w14:textId="77777777" w:rsidR="00000000" w:rsidRDefault="00E82A5C">
      <w:pPr>
        <w:pStyle w:val="a"/>
        <w:rPr>
          <w:rFonts w:hint="cs"/>
          <w:rtl/>
        </w:rPr>
      </w:pPr>
    </w:p>
    <w:p w14:paraId="479272F6" w14:textId="77777777" w:rsidR="00000000" w:rsidRDefault="00E82A5C">
      <w:pPr>
        <w:pStyle w:val="SpeakerCon"/>
        <w:rPr>
          <w:rtl/>
        </w:rPr>
      </w:pPr>
      <w:bookmarkStart w:id="294" w:name="FS000001061T14_05_2003_17_45_20C"/>
      <w:bookmarkEnd w:id="294"/>
      <w:r>
        <w:rPr>
          <w:rtl/>
        </w:rPr>
        <w:t>ג'מאל זחאלקה (</w:t>
      </w:r>
      <w:r>
        <w:rPr>
          <w:rtl/>
        </w:rPr>
        <w:t>בל"ד):</w:t>
      </w:r>
    </w:p>
    <w:p w14:paraId="585117C4" w14:textId="77777777" w:rsidR="00000000" w:rsidRDefault="00E82A5C">
      <w:pPr>
        <w:pStyle w:val="a"/>
        <w:rPr>
          <w:rtl/>
        </w:rPr>
      </w:pPr>
    </w:p>
    <w:p w14:paraId="3A099039" w14:textId="77777777" w:rsidR="00000000" w:rsidRDefault="00E82A5C">
      <w:pPr>
        <w:pStyle w:val="a"/>
        <w:ind w:firstLine="720"/>
        <w:rPr>
          <w:rFonts w:hint="cs"/>
          <w:rtl/>
        </w:rPr>
      </w:pPr>
      <w:r>
        <w:rPr>
          <w:rFonts w:hint="cs"/>
          <w:rtl/>
        </w:rPr>
        <w:t>וזה מה שקרה. את הבנת בעצמך.</w:t>
      </w:r>
    </w:p>
    <w:p w14:paraId="1BEEA244" w14:textId="77777777" w:rsidR="00000000" w:rsidRDefault="00E82A5C">
      <w:pPr>
        <w:pStyle w:val="a"/>
        <w:ind w:firstLine="720"/>
        <w:rPr>
          <w:rFonts w:hint="cs"/>
          <w:rtl/>
        </w:rPr>
      </w:pPr>
    </w:p>
    <w:p w14:paraId="2CD3D017" w14:textId="77777777" w:rsidR="00000000" w:rsidRDefault="00E82A5C">
      <w:pPr>
        <w:pStyle w:val="a"/>
        <w:ind w:firstLine="720"/>
        <w:rPr>
          <w:rFonts w:hint="cs"/>
          <w:rtl/>
        </w:rPr>
      </w:pPr>
      <w:r>
        <w:rPr>
          <w:rFonts w:hint="cs"/>
          <w:rtl/>
        </w:rPr>
        <w:t xml:space="preserve">חודשים מספר לאחר הפגישה הזאת הופתעו האנשים שיצאה מהממשלה תוכנית - שהיא בעצם תוכנית שרון וגופים שונים מבצעים אותה - לפתרון בעיות האזרחים הערבים בנגב.     </w:t>
      </w:r>
    </w:p>
    <w:p w14:paraId="54E2BD79" w14:textId="77777777" w:rsidR="00000000" w:rsidRDefault="00E82A5C">
      <w:pPr>
        <w:pStyle w:val="a"/>
        <w:ind w:firstLine="720"/>
        <w:rPr>
          <w:rFonts w:hint="cs"/>
          <w:rtl/>
        </w:rPr>
      </w:pPr>
    </w:p>
    <w:p w14:paraId="198BB0DD" w14:textId="77777777" w:rsidR="00000000" w:rsidRDefault="00E82A5C">
      <w:pPr>
        <w:pStyle w:val="ac"/>
        <w:rPr>
          <w:rtl/>
        </w:rPr>
      </w:pPr>
      <w:r>
        <w:rPr>
          <w:rFonts w:hint="eastAsia"/>
          <w:rtl/>
        </w:rPr>
        <w:t>יחיאל</w:t>
      </w:r>
      <w:r>
        <w:rPr>
          <w:rtl/>
        </w:rPr>
        <w:t xml:space="preserve"> חזן (הליכוד):</w:t>
      </w:r>
    </w:p>
    <w:p w14:paraId="1F0CC2F6" w14:textId="77777777" w:rsidR="00000000" w:rsidRDefault="00E82A5C">
      <w:pPr>
        <w:pStyle w:val="a"/>
        <w:rPr>
          <w:rFonts w:hint="cs"/>
          <w:rtl/>
        </w:rPr>
      </w:pPr>
    </w:p>
    <w:p w14:paraId="47A02571" w14:textId="77777777" w:rsidR="00000000" w:rsidRDefault="00E82A5C">
      <w:pPr>
        <w:pStyle w:val="a"/>
        <w:rPr>
          <w:rFonts w:hint="cs"/>
          <w:rtl/>
        </w:rPr>
      </w:pPr>
      <w:r>
        <w:rPr>
          <w:rFonts w:hint="cs"/>
          <w:rtl/>
        </w:rPr>
        <w:t>הגיע הזמן שחברי הפזורה יפסיקו להשתלט על הנג</w:t>
      </w:r>
      <w:r>
        <w:rPr>
          <w:rFonts w:hint="cs"/>
          <w:rtl/>
        </w:rPr>
        <w:t xml:space="preserve">ב. </w:t>
      </w:r>
    </w:p>
    <w:p w14:paraId="65C9443A" w14:textId="77777777" w:rsidR="00000000" w:rsidRDefault="00E82A5C">
      <w:pPr>
        <w:pStyle w:val="a"/>
        <w:rPr>
          <w:rFonts w:hint="cs"/>
          <w:rtl/>
        </w:rPr>
      </w:pPr>
    </w:p>
    <w:p w14:paraId="754B5FA6" w14:textId="77777777" w:rsidR="00000000" w:rsidRDefault="00E82A5C">
      <w:pPr>
        <w:pStyle w:val="SpeakerCon"/>
        <w:rPr>
          <w:rtl/>
        </w:rPr>
      </w:pPr>
      <w:r>
        <w:rPr>
          <w:rFonts w:hint="eastAsia"/>
          <w:rtl/>
        </w:rPr>
        <w:t>ג</w:t>
      </w:r>
      <w:r>
        <w:rPr>
          <w:rtl/>
        </w:rPr>
        <w:t>'מאל זחאלקה (בל"ד):</w:t>
      </w:r>
    </w:p>
    <w:p w14:paraId="67A169CD" w14:textId="77777777" w:rsidR="00000000" w:rsidRDefault="00E82A5C">
      <w:pPr>
        <w:pStyle w:val="a"/>
        <w:rPr>
          <w:rFonts w:hint="cs"/>
          <w:rtl/>
        </w:rPr>
      </w:pPr>
    </w:p>
    <w:p w14:paraId="3664B91C" w14:textId="77777777" w:rsidR="00000000" w:rsidRDefault="00E82A5C">
      <w:pPr>
        <w:pStyle w:val="a"/>
        <w:rPr>
          <w:rFonts w:hint="cs"/>
          <w:rtl/>
        </w:rPr>
      </w:pPr>
      <w:r>
        <w:rPr>
          <w:rFonts w:hint="cs"/>
          <w:rtl/>
        </w:rPr>
        <w:t xml:space="preserve">למה אתה כל כך אנטי-בדואי? מה יש לך? למה אתה נגד האנשים האלה? מה הם עשו לך? מה, יש לך עניין אישי? כל פעם שמדברים על הנגב, אתה קופץ כמו קפיץ. </w:t>
      </w:r>
    </w:p>
    <w:p w14:paraId="511E46A1" w14:textId="77777777" w:rsidR="00000000" w:rsidRDefault="00E82A5C">
      <w:pPr>
        <w:pStyle w:val="a"/>
        <w:rPr>
          <w:rFonts w:hint="cs"/>
          <w:rtl/>
        </w:rPr>
      </w:pPr>
    </w:p>
    <w:p w14:paraId="11887811" w14:textId="77777777" w:rsidR="00000000" w:rsidRDefault="00E82A5C">
      <w:pPr>
        <w:pStyle w:val="ac"/>
        <w:rPr>
          <w:rtl/>
        </w:rPr>
      </w:pPr>
    </w:p>
    <w:p w14:paraId="3B72D508" w14:textId="77777777" w:rsidR="00000000" w:rsidRDefault="00E82A5C">
      <w:pPr>
        <w:pStyle w:val="ac"/>
        <w:rPr>
          <w:rtl/>
        </w:rPr>
      </w:pPr>
      <w:r>
        <w:rPr>
          <w:rFonts w:hint="eastAsia"/>
          <w:rtl/>
        </w:rPr>
        <w:t>יחיאל</w:t>
      </w:r>
      <w:r>
        <w:rPr>
          <w:rtl/>
        </w:rPr>
        <w:t xml:space="preserve"> חזן (הליכוד):</w:t>
      </w:r>
    </w:p>
    <w:p w14:paraId="3F6357DE" w14:textId="77777777" w:rsidR="00000000" w:rsidRDefault="00E82A5C">
      <w:pPr>
        <w:pStyle w:val="a"/>
        <w:rPr>
          <w:rFonts w:hint="cs"/>
          <w:rtl/>
        </w:rPr>
      </w:pPr>
    </w:p>
    <w:p w14:paraId="612EAFD2" w14:textId="77777777" w:rsidR="00000000" w:rsidRDefault="00E82A5C">
      <w:pPr>
        <w:pStyle w:val="a"/>
        <w:rPr>
          <w:rFonts w:hint="cs"/>
          <w:rtl/>
        </w:rPr>
      </w:pPr>
      <w:r>
        <w:rPr>
          <w:rFonts w:hint="cs"/>
          <w:rtl/>
        </w:rPr>
        <w:t xml:space="preserve">שישמרו על החוק. </w:t>
      </w:r>
    </w:p>
    <w:p w14:paraId="571BF2C4" w14:textId="77777777" w:rsidR="00000000" w:rsidRDefault="00E82A5C">
      <w:pPr>
        <w:pStyle w:val="a"/>
        <w:rPr>
          <w:rFonts w:hint="cs"/>
          <w:rtl/>
        </w:rPr>
      </w:pPr>
      <w:r>
        <w:rPr>
          <w:rFonts w:hint="cs"/>
          <w:rtl/>
        </w:rPr>
        <w:t xml:space="preserve"> </w:t>
      </w:r>
    </w:p>
    <w:p w14:paraId="663D1D1F" w14:textId="77777777" w:rsidR="00000000" w:rsidRDefault="00E82A5C">
      <w:pPr>
        <w:pStyle w:val="SpeakerCon"/>
        <w:rPr>
          <w:rtl/>
        </w:rPr>
      </w:pPr>
      <w:r>
        <w:rPr>
          <w:rtl/>
        </w:rPr>
        <w:t>ג'מאל זחאלקה (בל"ד):</w:t>
      </w:r>
    </w:p>
    <w:p w14:paraId="519318E2" w14:textId="77777777" w:rsidR="00000000" w:rsidRDefault="00E82A5C">
      <w:pPr>
        <w:pStyle w:val="a"/>
        <w:rPr>
          <w:rtl/>
        </w:rPr>
      </w:pPr>
    </w:p>
    <w:p w14:paraId="132E8227" w14:textId="77777777" w:rsidR="00000000" w:rsidRDefault="00E82A5C">
      <w:pPr>
        <w:pStyle w:val="a"/>
        <w:rPr>
          <w:rFonts w:hint="cs"/>
          <w:rtl/>
        </w:rPr>
      </w:pPr>
      <w:r>
        <w:rPr>
          <w:rFonts w:hint="cs"/>
          <w:rtl/>
        </w:rPr>
        <w:t>תפסיק להיטפל לאנשים החיי</w:t>
      </w:r>
      <w:r>
        <w:rPr>
          <w:rFonts w:hint="cs"/>
          <w:rtl/>
        </w:rPr>
        <w:t xml:space="preserve">ם בבעיות קשות. תנסה לעזור להם. תפקידך לייצג את כל תושבי המדינה ולא רק לייצג את הימין הקיצוני נגד הערבים. </w:t>
      </w:r>
    </w:p>
    <w:p w14:paraId="7A43C2CB" w14:textId="77777777" w:rsidR="00000000" w:rsidRDefault="00E82A5C">
      <w:pPr>
        <w:pStyle w:val="a"/>
        <w:rPr>
          <w:rFonts w:hint="cs"/>
          <w:rtl/>
        </w:rPr>
      </w:pPr>
    </w:p>
    <w:p w14:paraId="1494E188" w14:textId="77777777" w:rsidR="00000000" w:rsidRDefault="00E82A5C">
      <w:pPr>
        <w:pStyle w:val="ac"/>
        <w:rPr>
          <w:rtl/>
        </w:rPr>
      </w:pPr>
      <w:r>
        <w:rPr>
          <w:rFonts w:hint="eastAsia"/>
          <w:rtl/>
        </w:rPr>
        <w:t>ואסל</w:t>
      </w:r>
      <w:r>
        <w:rPr>
          <w:rtl/>
        </w:rPr>
        <w:t xml:space="preserve"> טאהא (בל"ד):</w:t>
      </w:r>
    </w:p>
    <w:p w14:paraId="2E9CD495" w14:textId="77777777" w:rsidR="00000000" w:rsidRDefault="00E82A5C">
      <w:pPr>
        <w:pStyle w:val="a"/>
        <w:rPr>
          <w:rFonts w:hint="cs"/>
          <w:rtl/>
        </w:rPr>
      </w:pPr>
    </w:p>
    <w:p w14:paraId="5194181E" w14:textId="77777777" w:rsidR="00000000" w:rsidRDefault="00E82A5C">
      <w:pPr>
        <w:pStyle w:val="a"/>
        <w:rPr>
          <w:rFonts w:hint="cs"/>
          <w:rtl/>
        </w:rPr>
      </w:pPr>
      <w:r>
        <w:rPr>
          <w:rFonts w:hint="cs"/>
          <w:rtl/>
        </w:rPr>
        <w:t>- - -</w:t>
      </w:r>
    </w:p>
    <w:p w14:paraId="396E1562" w14:textId="77777777" w:rsidR="00000000" w:rsidRDefault="00E82A5C">
      <w:pPr>
        <w:pStyle w:val="a"/>
        <w:rPr>
          <w:rFonts w:hint="cs"/>
          <w:rtl/>
        </w:rPr>
      </w:pPr>
    </w:p>
    <w:p w14:paraId="4F372C50" w14:textId="77777777" w:rsidR="00000000" w:rsidRDefault="00E82A5C">
      <w:pPr>
        <w:pStyle w:val="ac"/>
        <w:rPr>
          <w:rtl/>
        </w:rPr>
      </w:pPr>
      <w:r>
        <w:rPr>
          <w:rFonts w:hint="eastAsia"/>
          <w:rtl/>
        </w:rPr>
        <w:t>יחיאל</w:t>
      </w:r>
      <w:r>
        <w:rPr>
          <w:rtl/>
        </w:rPr>
        <w:t xml:space="preserve"> חזן (הליכוד):</w:t>
      </w:r>
    </w:p>
    <w:p w14:paraId="12ABDF7E" w14:textId="77777777" w:rsidR="00000000" w:rsidRDefault="00E82A5C">
      <w:pPr>
        <w:pStyle w:val="a"/>
        <w:rPr>
          <w:rFonts w:hint="cs"/>
          <w:rtl/>
        </w:rPr>
      </w:pPr>
    </w:p>
    <w:p w14:paraId="66A9A3DC" w14:textId="77777777" w:rsidR="00000000" w:rsidRDefault="00E82A5C">
      <w:pPr>
        <w:pStyle w:val="a"/>
        <w:rPr>
          <w:rFonts w:hint="cs"/>
          <w:rtl/>
        </w:rPr>
      </w:pPr>
      <w:r>
        <w:rPr>
          <w:rFonts w:hint="cs"/>
          <w:rtl/>
        </w:rPr>
        <w:t xml:space="preserve">אתה יודע בדיוק מה דעתי עליהם. </w:t>
      </w:r>
    </w:p>
    <w:p w14:paraId="15002CE1" w14:textId="77777777" w:rsidR="00000000" w:rsidRDefault="00E82A5C">
      <w:pPr>
        <w:pStyle w:val="a"/>
        <w:rPr>
          <w:rFonts w:hint="cs"/>
          <w:rtl/>
        </w:rPr>
      </w:pPr>
    </w:p>
    <w:p w14:paraId="42C6742D" w14:textId="77777777" w:rsidR="00000000" w:rsidRDefault="00E82A5C">
      <w:pPr>
        <w:pStyle w:val="SpeakerCon"/>
        <w:rPr>
          <w:rtl/>
        </w:rPr>
      </w:pPr>
      <w:bookmarkStart w:id="295" w:name="FS000001061T14_05_2003_17_50_55C"/>
      <w:bookmarkEnd w:id="295"/>
      <w:r>
        <w:rPr>
          <w:rFonts w:hint="eastAsia"/>
          <w:rtl/>
        </w:rPr>
        <w:t>ג</w:t>
      </w:r>
      <w:r>
        <w:rPr>
          <w:rtl/>
        </w:rPr>
        <w:t>'מאל זחאלקה (בל"ד):</w:t>
      </w:r>
    </w:p>
    <w:p w14:paraId="5263C447" w14:textId="77777777" w:rsidR="00000000" w:rsidRDefault="00E82A5C">
      <w:pPr>
        <w:pStyle w:val="a"/>
        <w:rPr>
          <w:rFonts w:hint="cs"/>
          <w:rtl/>
        </w:rPr>
      </w:pPr>
    </w:p>
    <w:p w14:paraId="586DC124" w14:textId="77777777" w:rsidR="00000000" w:rsidRDefault="00E82A5C">
      <w:pPr>
        <w:pStyle w:val="a"/>
        <w:rPr>
          <w:rFonts w:hint="cs"/>
          <w:rtl/>
        </w:rPr>
      </w:pPr>
      <w:r>
        <w:rPr>
          <w:rFonts w:hint="cs"/>
          <w:rtl/>
        </w:rPr>
        <w:t>ב=9 באפריל נתקבלה החלטה בממשלה בקשר לתושבים הערב</w:t>
      </w:r>
      <w:r>
        <w:rPr>
          <w:rFonts w:hint="cs"/>
          <w:rtl/>
        </w:rPr>
        <w:t xml:space="preserve">ים בנגב, וההחלטה הזאת היא חסרת תקדים בהיקפה ובעוינות שלה כלפי התושבים הערבים בנגב. התוכנית כולה חומדת את קרקעותיהם של התושבים הערבים בנגב. כל ההיגיון של התוכנית הוא לרכז את התושבים הערבים בנגב ביישובים נוסח היישובים שהוקמו קודם - אחר כך אני אגיד על זה כמה </w:t>
      </w:r>
      <w:r>
        <w:rPr>
          <w:rFonts w:hint="cs"/>
          <w:rtl/>
        </w:rPr>
        <w:t xml:space="preserve">מלים - ולקחת את הקרקע שלהם. זו כל התוכנית. השאר - פרטים. </w:t>
      </w:r>
    </w:p>
    <w:p w14:paraId="05976AC2" w14:textId="77777777" w:rsidR="00000000" w:rsidRDefault="00E82A5C">
      <w:pPr>
        <w:pStyle w:val="a"/>
        <w:rPr>
          <w:rFonts w:hint="cs"/>
          <w:rtl/>
        </w:rPr>
      </w:pPr>
    </w:p>
    <w:p w14:paraId="1CE73E70" w14:textId="77777777" w:rsidR="00000000" w:rsidRDefault="00E82A5C">
      <w:pPr>
        <w:pStyle w:val="ac"/>
        <w:rPr>
          <w:rtl/>
        </w:rPr>
      </w:pPr>
      <w:r>
        <w:rPr>
          <w:rFonts w:hint="eastAsia"/>
          <w:rtl/>
        </w:rPr>
        <w:t>יחיאל</w:t>
      </w:r>
      <w:r>
        <w:rPr>
          <w:rtl/>
        </w:rPr>
        <w:t xml:space="preserve"> חזן (הליכוד):</w:t>
      </w:r>
    </w:p>
    <w:p w14:paraId="6E531DBC" w14:textId="77777777" w:rsidR="00000000" w:rsidRDefault="00E82A5C">
      <w:pPr>
        <w:pStyle w:val="a"/>
        <w:rPr>
          <w:rFonts w:hint="cs"/>
          <w:rtl/>
        </w:rPr>
      </w:pPr>
    </w:p>
    <w:p w14:paraId="05A8A757" w14:textId="77777777" w:rsidR="00000000" w:rsidRDefault="00E82A5C">
      <w:pPr>
        <w:pStyle w:val="a"/>
        <w:rPr>
          <w:rFonts w:hint="cs"/>
          <w:rtl/>
        </w:rPr>
      </w:pPr>
      <w:r>
        <w:rPr>
          <w:rFonts w:hint="cs"/>
          <w:rtl/>
        </w:rPr>
        <w:t>זו לא הקרקע שלהם. זו קרקע  מדינה.</w:t>
      </w:r>
    </w:p>
    <w:p w14:paraId="322879C4" w14:textId="77777777" w:rsidR="00000000" w:rsidRDefault="00E82A5C">
      <w:pPr>
        <w:pStyle w:val="a"/>
        <w:ind w:firstLine="0"/>
        <w:rPr>
          <w:rFonts w:hint="cs"/>
          <w:rtl/>
        </w:rPr>
      </w:pPr>
    </w:p>
    <w:p w14:paraId="55D420C7" w14:textId="77777777" w:rsidR="00000000" w:rsidRDefault="00E82A5C">
      <w:pPr>
        <w:pStyle w:val="Speaker"/>
        <w:rPr>
          <w:rtl/>
        </w:rPr>
      </w:pPr>
      <w:bookmarkStart w:id="296" w:name="FS000001061T14_05_2003_16_42_13"/>
      <w:bookmarkEnd w:id="296"/>
      <w:r>
        <w:rPr>
          <w:rFonts w:hint="eastAsia"/>
          <w:rtl/>
        </w:rPr>
        <w:t>ג</w:t>
      </w:r>
      <w:r>
        <w:rPr>
          <w:rtl/>
        </w:rPr>
        <w:t>'מאל זחאלקה (בל"ד):</w:t>
      </w:r>
    </w:p>
    <w:p w14:paraId="45FA648F" w14:textId="77777777" w:rsidR="00000000" w:rsidRDefault="00E82A5C">
      <w:pPr>
        <w:pStyle w:val="a"/>
        <w:rPr>
          <w:rFonts w:hint="cs"/>
          <w:rtl/>
        </w:rPr>
      </w:pPr>
    </w:p>
    <w:p w14:paraId="31F09BDD" w14:textId="77777777" w:rsidR="00000000" w:rsidRDefault="00E82A5C">
      <w:pPr>
        <w:pStyle w:val="a"/>
        <w:rPr>
          <w:rFonts w:hint="cs"/>
          <w:rtl/>
        </w:rPr>
      </w:pPr>
      <w:r>
        <w:rPr>
          <w:rFonts w:hint="cs"/>
          <w:rtl/>
        </w:rPr>
        <w:t>השאר זה פרטים.</w:t>
      </w:r>
    </w:p>
    <w:p w14:paraId="769845EC" w14:textId="77777777" w:rsidR="00000000" w:rsidRDefault="00E82A5C">
      <w:pPr>
        <w:pStyle w:val="a"/>
        <w:rPr>
          <w:rFonts w:hint="cs"/>
          <w:rtl/>
        </w:rPr>
      </w:pPr>
    </w:p>
    <w:p w14:paraId="4ABF6A5E" w14:textId="77777777" w:rsidR="00000000" w:rsidRDefault="00E82A5C">
      <w:pPr>
        <w:pStyle w:val="ac"/>
        <w:rPr>
          <w:rtl/>
        </w:rPr>
      </w:pPr>
      <w:r>
        <w:rPr>
          <w:rFonts w:hint="eastAsia"/>
          <w:rtl/>
        </w:rPr>
        <w:t>יחיאל</w:t>
      </w:r>
      <w:r>
        <w:rPr>
          <w:rtl/>
        </w:rPr>
        <w:t xml:space="preserve"> חזן (הליכוד):</w:t>
      </w:r>
    </w:p>
    <w:p w14:paraId="2C6066E6" w14:textId="77777777" w:rsidR="00000000" w:rsidRDefault="00E82A5C">
      <w:pPr>
        <w:pStyle w:val="a"/>
        <w:rPr>
          <w:rFonts w:hint="cs"/>
          <w:rtl/>
        </w:rPr>
      </w:pPr>
    </w:p>
    <w:p w14:paraId="09585BBA" w14:textId="77777777" w:rsidR="00000000" w:rsidRDefault="00E82A5C">
      <w:pPr>
        <w:pStyle w:val="a"/>
        <w:rPr>
          <w:rFonts w:hint="cs"/>
          <w:rtl/>
        </w:rPr>
      </w:pPr>
      <w:r>
        <w:rPr>
          <w:rFonts w:hint="cs"/>
          <w:rtl/>
        </w:rPr>
        <w:t xml:space="preserve">הקרקע היא קרקע מדינה. </w:t>
      </w:r>
    </w:p>
    <w:p w14:paraId="1DC39DB4" w14:textId="77777777" w:rsidR="00000000" w:rsidRDefault="00E82A5C">
      <w:pPr>
        <w:pStyle w:val="a"/>
        <w:rPr>
          <w:rFonts w:hint="cs"/>
          <w:rtl/>
        </w:rPr>
      </w:pPr>
    </w:p>
    <w:p w14:paraId="7485BF87" w14:textId="77777777" w:rsidR="00000000" w:rsidRDefault="00E82A5C">
      <w:pPr>
        <w:pStyle w:val="SpeakerCon"/>
        <w:rPr>
          <w:rtl/>
        </w:rPr>
      </w:pPr>
      <w:bookmarkStart w:id="297" w:name="FS000001061T14_05_2003_16_42_36C"/>
      <w:bookmarkEnd w:id="297"/>
      <w:r>
        <w:rPr>
          <w:rtl/>
        </w:rPr>
        <w:t>ג'מאל זחאלקה (בל"ד):</w:t>
      </w:r>
    </w:p>
    <w:p w14:paraId="4A11A6A3" w14:textId="77777777" w:rsidR="00000000" w:rsidRDefault="00E82A5C">
      <w:pPr>
        <w:pStyle w:val="a"/>
        <w:rPr>
          <w:rtl/>
        </w:rPr>
      </w:pPr>
    </w:p>
    <w:p w14:paraId="22329A27" w14:textId="77777777" w:rsidR="00000000" w:rsidRDefault="00E82A5C">
      <w:pPr>
        <w:pStyle w:val="a"/>
        <w:rPr>
          <w:rFonts w:hint="cs"/>
          <w:rtl/>
        </w:rPr>
      </w:pPr>
      <w:r>
        <w:rPr>
          <w:rFonts w:hint="cs"/>
          <w:rtl/>
        </w:rPr>
        <w:t>עשר פעמים אתה חוזר על אותה קריאת בינ</w:t>
      </w:r>
      <w:r>
        <w:rPr>
          <w:rFonts w:hint="cs"/>
          <w:rtl/>
        </w:rPr>
        <w:t xml:space="preserve">יים. אולי תהיה מקורי ותגיד הערת ביניים אחרת? כל פעם שאני עולה לדוכן אתה אומר שזו לא קרקע שלהם. תנסה להיות קצת מקורי, קצת יצירתי. </w:t>
      </w:r>
    </w:p>
    <w:p w14:paraId="0A5082F8" w14:textId="77777777" w:rsidR="00000000" w:rsidRDefault="00E82A5C">
      <w:pPr>
        <w:pStyle w:val="a"/>
        <w:rPr>
          <w:rFonts w:hint="cs"/>
          <w:rtl/>
        </w:rPr>
      </w:pPr>
    </w:p>
    <w:p w14:paraId="4DBD0B6E" w14:textId="77777777" w:rsidR="00000000" w:rsidRDefault="00E82A5C">
      <w:pPr>
        <w:pStyle w:val="ac"/>
        <w:rPr>
          <w:rtl/>
        </w:rPr>
      </w:pPr>
      <w:r>
        <w:rPr>
          <w:rFonts w:hint="eastAsia"/>
          <w:rtl/>
        </w:rPr>
        <w:t>יחיאל</w:t>
      </w:r>
      <w:r>
        <w:rPr>
          <w:rtl/>
        </w:rPr>
        <w:t xml:space="preserve"> חזן (הליכוד):</w:t>
      </w:r>
    </w:p>
    <w:p w14:paraId="686C62A9" w14:textId="77777777" w:rsidR="00000000" w:rsidRDefault="00E82A5C">
      <w:pPr>
        <w:pStyle w:val="a"/>
        <w:rPr>
          <w:rFonts w:hint="cs"/>
          <w:rtl/>
        </w:rPr>
      </w:pPr>
    </w:p>
    <w:p w14:paraId="2111D639" w14:textId="77777777" w:rsidR="00000000" w:rsidRDefault="00E82A5C">
      <w:pPr>
        <w:pStyle w:val="a"/>
        <w:rPr>
          <w:rFonts w:hint="cs"/>
          <w:rtl/>
        </w:rPr>
      </w:pPr>
      <w:r>
        <w:rPr>
          <w:rFonts w:hint="cs"/>
          <w:rtl/>
        </w:rPr>
        <w:t>זו קרקע מדינה והם פולשים לקרקע הזאת. מדובר בקרקעות - - -</w:t>
      </w:r>
    </w:p>
    <w:p w14:paraId="4454009B" w14:textId="77777777" w:rsidR="00000000" w:rsidRDefault="00E82A5C">
      <w:pPr>
        <w:pStyle w:val="a"/>
        <w:rPr>
          <w:rFonts w:hint="cs"/>
          <w:rtl/>
        </w:rPr>
      </w:pPr>
    </w:p>
    <w:p w14:paraId="65A8011D" w14:textId="77777777" w:rsidR="00000000" w:rsidRDefault="00E82A5C">
      <w:pPr>
        <w:pStyle w:val="SpeakerCon"/>
        <w:rPr>
          <w:rtl/>
        </w:rPr>
      </w:pPr>
      <w:bookmarkStart w:id="298" w:name="FS000001061T14_05_2003_16_43_38C"/>
      <w:bookmarkEnd w:id="298"/>
      <w:r>
        <w:rPr>
          <w:rtl/>
        </w:rPr>
        <w:t>ג'מאל זחאלקה (בל"ד):</w:t>
      </w:r>
    </w:p>
    <w:p w14:paraId="793FA852" w14:textId="77777777" w:rsidR="00000000" w:rsidRDefault="00E82A5C">
      <w:pPr>
        <w:pStyle w:val="a"/>
        <w:rPr>
          <w:rtl/>
        </w:rPr>
      </w:pPr>
    </w:p>
    <w:p w14:paraId="1A295C7C" w14:textId="77777777" w:rsidR="00000000" w:rsidRDefault="00E82A5C">
      <w:pPr>
        <w:pStyle w:val="a"/>
        <w:rPr>
          <w:rFonts w:hint="cs"/>
          <w:rtl/>
        </w:rPr>
      </w:pPr>
      <w:r>
        <w:rPr>
          <w:rFonts w:hint="cs"/>
          <w:rtl/>
        </w:rPr>
        <w:t>וזו בעצם אדמה של סבא שלך</w:t>
      </w:r>
      <w:r>
        <w:rPr>
          <w:rFonts w:hint="cs"/>
          <w:rtl/>
        </w:rPr>
        <w:t>.</w:t>
      </w:r>
    </w:p>
    <w:p w14:paraId="3FCDBCEA" w14:textId="77777777" w:rsidR="00000000" w:rsidRDefault="00E82A5C">
      <w:pPr>
        <w:pStyle w:val="a"/>
        <w:rPr>
          <w:rFonts w:hint="cs"/>
          <w:rtl/>
        </w:rPr>
      </w:pPr>
    </w:p>
    <w:p w14:paraId="52D53BDE" w14:textId="77777777" w:rsidR="00000000" w:rsidRDefault="00E82A5C">
      <w:pPr>
        <w:pStyle w:val="ac"/>
        <w:rPr>
          <w:rtl/>
        </w:rPr>
      </w:pPr>
      <w:r>
        <w:rPr>
          <w:rFonts w:hint="eastAsia"/>
          <w:rtl/>
        </w:rPr>
        <w:t>יחיאל</w:t>
      </w:r>
      <w:r>
        <w:rPr>
          <w:rtl/>
        </w:rPr>
        <w:t xml:space="preserve"> חזן (הליכוד):</w:t>
      </w:r>
    </w:p>
    <w:p w14:paraId="59668BD6" w14:textId="77777777" w:rsidR="00000000" w:rsidRDefault="00E82A5C">
      <w:pPr>
        <w:pStyle w:val="a"/>
        <w:rPr>
          <w:rFonts w:hint="cs"/>
          <w:rtl/>
        </w:rPr>
      </w:pPr>
    </w:p>
    <w:p w14:paraId="4E0F88ED" w14:textId="77777777" w:rsidR="00000000" w:rsidRDefault="00E82A5C">
      <w:pPr>
        <w:pStyle w:val="a"/>
        <w:rPr>
          <w:rFonts w:hint="cs"/>
          <w:rtl/>
        </w:rPr>
      </w:pPr>
      <w:r>
        <w:rPr>
          <w:rFonts w:hint="cs"/>
          <w:rtl/>
        </w:rPr>
        <w:t>היא גם לא של סבא שלך.</w:t>
      </w:r>
    </w:p>
    <w:p w14:paraId="4504D36C" w14:textId="77777777" w:rsidR="00000000" w:rsidRDefault="00E82A5C">
      <w:pPr>
        <w:pStyle w:val="a"/>
        <w:rPr>
          <w:rFonts w:hint="cs"/>
          <w:rtl/>
        </w:rPr>
      </w:pPr>
    </w:p>
    <w:p w14:paraId="652FC294" w14:textId="77777777" w:rsidR="00000000" w:rsidRDefault="00E82A5C">
      <w:pPr>
        <w:pStyle w:val="SpeakerCon"/>
        <w:rPr>
          <w:rtl/>
        </w:rPr>
      </w:pPr>
      <w:bookmarkStart w:id="299" w:name="FS000001061T14_05_2003_16_43_55C"/>
      <w:bookmarkEnd w:id="299"/>
      <w:r>
        <w:rPr>
          <w:rtl/>
        </w:rPr>
        <w:t>ג'מאל זחאלקה (בל"ד):</w:t>
      </w:r>
    </w:p>
    <w:p w14:paraId="74489AA1" w14:textId="77777777" w:rsidR="00000000" w:rsidRDefault="00E82A5C">
      <w:pPr>
        <w:pStyle w:val="a"/>
        <w:rPr>
          <w:rtl/>
        </w:rPr>
      </w:pPr>
    </w:p>
    <w:p w14:paraId="2060FDCA" w14:textId="77777777" w:rsidR="00000000" w:rsidRDefault="00E82A5C">
      <w:pPr>
        <w:pStyle w:val="a"/>
        <w:rPr>
          <w:rFonts w:hint="cs"/>
          <w:rtl/>
        </w:rPr>
      </w:pPr>
      <w:r>
        <w:rPr>
          <w:rFonts w:hint="cs"/>
          <w:rtl/>
        </w:rPr>
        <w:t>לא, היא בטח של סבא שלך או של סבא של השכן שלך.</w:t>
      </w:r>
    </w:p>
    <w:p w14:paraId="43F4E60E" w14:textId="77777777" w:rsidR="00000000" w:rsidRDefault="00E82A5C">
      <w:pPr>
        <w:pStyle w:val="a"/>
        <w:rPr>
          <w:rtl/>
        </w:rPr>
      </w:pPr>
    </w:p>
    <w:p w14:paraId="252A7F5A" w14:textId="77777777" w:rsidR="00000000" w:rsidRDefault="00E82A5C">
      <w:pPr>
        <w:pStyle w:val="ac"/>
        <w:rPr>
          <w:rtl/>
        </w:rPr>
      </w:pPr>
      <w:r>
        <w:rPr>
          <w:rFonts w:hint="eastAsia"/>
          <w:rtl/>
        </w:rPr>
        <w:t>יחיאל</w:t>
      </w:r>
      <w:r>
        <w:rPr>
          <w:rtl/>
        </w:rPr>
        <w:t xml:space="preserve"> חזן (הליכוד):</w:t>
      </w:r>
    </w:p>
    <w:p w14:paraId="6A64787C" w14:textId="77777777" w:rsidR="00000000" w:rsidRDefault="00E82A5C">
      <w:pPr>
        <w:pStyle w:val="a"/>
        <w:rPr>
          <w:rFonts w:hint="cs"/>
          <w:rtl/>
        </w:rPr>
      </w:pPr>
    </w:p>
    <w:p w14:paraId="2B6F1041" w14:textId="77777777" w:rsidR="00000000" w:rsidRDefault="00E82A5C">
      <w:pPr>
        <w:pStyle w:val="a"/>
        <w:rPr>
          <w:rFonts w:hint="cs"/>
          <w:rtl/>
        </w:rPr>
      </w:pPr>
      <w:r>
        <w:rPr>
          <w:rFonts w:hint="cs"/>
          <w:rtl/>
        </w:rPr>
        <w:t>זה גם לא של סבא שלך. זו הטעות הגדולה שלכם שאתם מטעים את העם פה.</w:t>
      </w:r>
    </w:p>
    <w:p w14:paraId="5ECF53F8" w14:textId="77777777" w:rsidR="00000000" w:rsidRDefault="00E82A5C">
      <w:pPr>
        <w:pStyle w:val="a"/>
        <w:rPr>
          <w:rFonts w:hint="cs"/>
          <w:rtl/>
        </w:rPr>
      </w:pPr>
    </w:p>
    <w:p w14:paraId="52D54070" w14:textId="77777777" w:rsidR="00000000" w:rsidRDefault="00E82A5C">
      <w:pPr>
        <w:pStyle w:val="SpeakerCon"/>
        <w:rPr>
          <w:rtl/>
        </w:rPr>
      </w:pPr>
      <w:bookmarkStart w:id="300" w:name="FS000001061T14_05_2003_16_44_40C"/>
      <w:bookmarkEnd w:id="300"/>
      <w:r>
        <w:rPr>
          <w:rtl/>
        </w:rPr>
        <w:t>ג'מאל זחאלקה (בל"ד):</w:t>
      </w:r>
    </w:p>
    <w:p w14:paraId="5A15DF61" w14:textId="77777777" w:rsidR="00000000" w:rsidRDefault="00E82A5C">
      <w:pPr>
        <w:pStyle w:val="a"/>
        <w:rPr>
          <w:rtl/>
        </w:rPr>
      </w:pPr>
    </w:p>
    <w:p w14:paraId="14276C26" w14:textId="77777777" w:rsidR="00000000" w:rsidRDefault="00E82A5C">
      <w:pPr>
        <w:pStyle w:val="a"/>
        <w:rPr>
          <w:rFonts w:hint="cs"/>
          <w:rtl/>
        </w:rPr>
      </w:pPr>
      <w:r>
        <w:rPr>
          <w:rFonts w:hint="cs"/>
          <w:rtl/>
        </w:rPr>
        <w:t>התוכנית הוכנה בלי להיוועץ בתושבי</w:t>
      </w:r>
      <w:r>
        <w:rPr>
          <w:rFonts w:hint="cs"/>
          <w:rtl/>
        </w:rPr>
        <w:t xml:space="preserve">ם ובלי לשאול לדעתם. התוכנית הוכנה בלי להביא בחשבון את זכויותיהם ואת האינטרסים שלהם ואת השאיפות שלהם. התוכנית הוכנה אפילו בלי להיוועץ במומחים ראויים לשמם, למעט מומחים פוליטיים. התוכנית נגועה באפליה באכיפת חוק התכנון והבנייה. התוכנית חוזרת  על מודל כושל - - </w:t>
      </w:r>
      <w:r>
        <w:rPr>
          <w:rFonts w:hint="cs"/>
          <w:rtl/>
        </w:rPr>
        <w:t>-</w:t>
      </w:r>
    </w:p>
    <w:p w14:paraId="476CB476" w14:textId="77777777" w:rsidR="00000000" w:rsidRDefault="00E82A5C">
      <w:pPr>
        <w:pStyle w:val="a"/>
        <w:rPr>
          <w:rFonts w:hint="cs"/>
          <w:rtl/>
        </w:rPr>
      </w:pPr>
    </w:p>
    <w:p w14:paraId="3053F7B9" w14:textId="77777777" w:rsidR="00000000" w:rsidRDefault="00E82A5C">
      <w:pPr>
        <w:pStyle w:val="ac"/>
        <w:rPr>
          <w:rtl/>
        </w:rPr>
      </w:pPr>
      <w:r>
        <w:rPr>
          <w:rFonts w:hint="eastAsia"/>
          <w:rtl/>
        </w:rPr>
        <w:t>יחיאל</w:t>
      </w:r>
      <w:r>
        <w:rPr>
          <w:rtl/>
        </w:rPr>
        <w:t xml:space="preserve"> חזן (הליכוד):</w:t>
      </w:r>
    </w:p>
    <w:p w14:paraId="20533A6B" w14:textId="77777777" w:rsidR="00000000" w:rsidRDefault="00E82A5C">
      <w:pPr>
        <w:pStyle w:val="a"/>
        <w:rPr>
          <w:rFonts w:hint="cs"/>
          <w:rtl/>
        </w:rPr>
      </w:pPr>
    </w:p>
    <w:p w14:paraId="33F4D5EA" w14:textId="77777777" w:rsidR="00000000" w:rsidRDefault="00E82A5C">
      <w:pPr>
        <w:pStyle w:val="a"/>
        <w:rPr>
          <w:rFonts w:hint="cs"/>
          <w:rtl/>
        </w:rPr>
      </w:pPr>
      <w:r>
        <w:rPr>
          <w:rFonts w:hint="cs"/>
          <w:rtl/>
        </w:rPr>
        <w:t xml:space="preserve">- - - </w:t>
      </w:r>
    </w:p>
    <w:p w14:paraId="52BF50F1" w14:textId="77777777" w:rsidR="00000000" w:rsidRDefault="00E82A5C">
      <w:pPr>
        <w:pStyle w:val="a"/>
        <w:rPr>
          <w:rFonts w:hint="cs"/>
          <w:rtl/>
        </w:rPr>
      </w:pPr>
    </w:p>
    <w:p w14:paraId="10910CB7" w14:textId="77777777" w:rsidR="00000000" w:rsidRDefault="00E82A5C">
      <w:pPr>
        <w:pStyle w:val="ac"/>
        <w:rPr>
          <w:rtl/>
        </w:rPr>
      </w:pPr>
      <w:r>
        <w:rPr>
          <w:rFonts w:hint="eastAsia"/>
          <w:rtl/>
        </w:rPr>
        <w:t>עמרי</w:t>
      </w:r>
      <w:r>
        <w:rPr>
          <w:rtl/>
        </w:rPr>
        <w:t xml:space="preserve"> שרון (הליכוד):</w:t>
      </w:r>
    </w:p>
    <w:p w14:paraId="27A16FD2" w14:textId="77777777" w:rsidR="00000000" w:rsidRDefault="00E82A5C">
      <w:pPr>
        <w:pStyle w:val="a"/>
        <w:ind w:firstLine="0"/>
        <w:rPr>
          <w:rFonts w:hint="cs"/>
          <w:rtl/>
        </w:rPr>
      </w:pPr>
    </w:p>
    <w:p w14:paraId="774B8CA0" w14:textId="77777777" w:rsidR="00000000" w:rsidRDefault="00E82A5C">
      <w:pPr>
        <w:pStyle w:val="a"/>
        <w:rPr>
          <w:rFonts w:hint="cs"/>
          <w:rtl/>
        </w:rPr>
      </w:pPr>
      <w:r>
        <w:rPr>
          <w:rFonts w:hint="cs"/>
          <w:rtl/>
        </w:rPr>
        <w:t xml:space="preserve">אם הם בונים לפי חוק התכנון והבנייה, לא יהרסו את זה. נו, באמת. </w:t>
      </w:r>
    </w:p>
    <w:p w14:paraId="285EBEF4" w14:textId="77777777" w:rsidR="00000000" w:rsidRDefault="00E82A5C">
      <w:pPr>
        <w:pStyle w:val="a"/>
        <w:rPr>
          <w:rFonts w:hint="cs"/>
          <w:rtl/>
        </w:rPr>
      </w:pPr>
    </w:p>
    <w:p w14:paraId="55D04E9C" w14:textId="77777777" w:rsidR="00000000" w:rsidRDefault="00E82A5C">
      <w:pPr>
        <w:pStyle w:val="SpeakerCon"/>
        <w:rPr>
          <w:rtl/>
        </w:rPr>
      </w:pPr>
      <w:bookmarkStart w:id="301" w:name="FS000001061T14_05_2003_16_53_00C"/>
      <w:bookmarkEnd w:id="301"/>
      <w:r>
        <w:rPr>
          <w:rtl/>
        </w:rPr>
        <w:t>ג'מאל זחאלקה (בל"ד):</w:t>
      </w:r>
    </w:p>
    <w:p w14:paraId="3364AAD0" w14:textId="77777777" w:rsidR="00000000" w:rsidRDefault="00E82A5C">
      <w:pPr>
        <w:pStyle w:val="a"/>
        <w:rPr>
          <w:rtl/>
        </w:rPr>
      </w:pPr>
    </w:p>
    <w:p w14:paraId="37F9B5DE" w14:textId="77777777" w:rsidR="00000000" w:rsidRDefault="00E82A5C">
      <w:pPr>
        <w:pStyle w:val="a"/>
        <w:rPr>
          <w:rFonts w:hint="cs"/>
          <w:rtl/>
        </w:rPr>
      </w:pPr>
      <w:r>
        <w:rPr>
          <w:rFonts w:hint="cs"/>
          <w:rtl/>
        </w:rPr>
        <w:t xml:space="preserve">ראיתי אותך בא לכל הבנייה הבלתי-חוקית של היהודים בנגב ובטח גם ביקשת שיהרסו. עמרי שרון היה בהפגנות.  אם אתה בן-אדם, אם </w:t>
      </w:r>
      <w:r>
        <w:rPr>
          <w:rFonts w:hint="cs"/>
          <w:rtl/>
        </w:rPr>
        <w:t xml:space="preserve">אתה מאמין בערכים דמוקרטיים, בזכויות אדם, אתה צריך לעמוד לצדם של התושבים שנתונים במצב קשה ביותר. </w:t>
      </w:r>
    </w:p>
    <w:p w14:paraId="01C2EA5B" w14:textId="77777777" w:rsidR="00000000" w:rsidRDefault="00E82A5C">
      <w:pPr>
        <w:pStyle w:val="a"/>
        <w:rPr>
          <w:rFonts w:hint="cs"/>
          <w:rtl/>
        </w:rPr>
      </w:pPr>
    </w:p>
    <w:p w14:paraId="2DA55D55" w14:textId="77777777" w:rsidR="00000000" w:rsidRDefault="00E82A5C">
      <w:pPr>
        <w:pStyle w:val="ac"/>
        <w:rPr>
          <w:rtl/>
        </w:rPr>
      </w:pPr>
      <w:r>
        <w:rPr>
          <w:rFonts w:hint="eastAsia"/>
          <w:rtl/>
        </w:rPr>
        <w:t>יחיאל</w:t>
      </w:r>
      <w:r>
        <w:rPr>
          <w:rtl/>
        </w:rPr>
        <w:t xml:space="preserve"> חזן (הליכוד):</w:t>
      </w:r>
    </w:p>
    <w:p w14:paraId="3BFA492B" w14:textId="77777777" w:rsidR="00000000" w:rsidRDefault="00E82A5C">
      <w:pPr>
        <w:pStyle w:val="a"/>
        <w:rPr>
          <w:rFonts w:hint="cs"/>
          <w:rtl/>
        </w:rPr>
      </w:pPr>
    </w:p>
    <w:p w14:paraId="0BD5C573" w14:textId="77777777" w:rsidR="00000000" w:rsidRDefault="00E82A5C">
      <w:pPr>
        <w:pStyle w:val="a"/>
        <w:rPr>
          <w:rFonts w:hint="cs"/>
          <w:rtl/>
        </w:rPr>
      </w:pPr>
      <w:r>
        <w:rPr>
          <w:rFonts w:hint="cs"/>
          <w:rtl/>
        </w:rPr>
        <w:t>ממש רחמנות עליהם.</w:t>
      </w:r>
    </w:p>
    <w:p w14:paraId="2304838D" w14:textId="77777777" w:rsidR="00000000" w:rsidRDefault="00E82A5C">
      <w:pPr>
        <w:pStyle w:val="a"/>
        <w:rPr>
          <w:rFonts w:hint="cs"/>
          <w:rtl/>
        </w:rPr>
      </w:pPr>
    </w:p>
    <w:p w14:paraId="7F378997" w14:textId="77777777" w:rsidR="00000000" w:rsidRDefault="00E82A5C">
      <w:pPr>
        <w:pStyle w:val="SpeakerCon"/>
        <w:rPr>
          <w:rtl/>
        </w:rPr>
      </w:pPr>
      <w:bookmarkStart w:id="302" w:name="FS000001061T14_05_2003_16_54_58C"/>
      <w:bookmarkEnd w:id="302"/>
      <w:r>
        <w:rPr>
          <w:rtl/>
        </w:rPr>
        <w:t>ג'מאל זחאלקה (בל"ד):</w:t>
      </w:r>
    </w:p>
    <w:p w14:paraId="10A6701A" w14:textId="77777777" w:rsidR="00000000" w:rsidRDefault="00E82A5C">
      <w:pPr>
        <w:pStyle w:val="a"/>
        <w:rPr>
          <w:rtl/>
        </w:rPr>
      </w:pPr>
    </w:p>
    <w:p w14:paraId="5C274DDD" w14:textId="77777777" w:rsidR="00000000" w:rsidRDefault="00E82A5C">
      <w:pPr>
        <w:pStyle w:val="a"/>
        <w:rPr>
          <w:rFonts w:hint="cs"/>
          <w:rtl/>
        </w:rPr>
      </w:pPr>
      <w:r>
        <w:rPr>
          <w:rFonts w:hint="cs"/>
          <w:rtl/>
        </w:rPr>
        <w:t>לא רחמנות, זכויות. אף אחד לא מבקש ממך רחמנות. לא רוצים את הרחמנות שלך, אבל את הזכויות ניקח. את ה</w:t>
      </w:r>
      <w:r>
        <w:rPr>
          <w:rFonts w:hint="cs"/>
          <w:rtl/>
        </w:rPr>
        <w:t xml:space="preserve">זכויות שלנו ניקח. אם תדחפו אותם לקיר עוד ועוד, הם יתמרדו. יתמרדו. </w:t>
      </w:r>
    </w:p>
    <w:p w14:paraId="6AE30EDE" w14:textId="77777777" w:rsidR="00000000" w:rsidRDefault="00E82A5C">
      <w:pPr>
        <w:pStyle w:val="ac"/>
        <w:rPr>
          <w:rFonts w:hint="cs"/>
          <w:rtl/>
        </w:rPr>
      </w:pPr>
    </w:p>
    <w:p w14:paraId="23BE56F5" w14:textId="77777777" w:rsidR="00000000" w:rsidRDefault="00E82A5C">
      <w:pPr>
        <w:pStyle w:val="ac"/>
        <w:rPr>
          <w:rtl/>
        </w:rPr>
      </w:pPr>
      <w:r>
        <w:rPr>
          <w:rFonts w:hint="eastAsia"/>
          <w:rtl/>
        </w:rPr>
        <w:t>עמרי</w:t>
      </w:r>
      <w:r>
        <w:rPr>
          <w:rtl/>
        </w:rPr>
        <w:t xml:space="preserve"> שרון (הליכוד):</w:t>
      </w:r>
    </w:p>
    <w:p w14:paraId="581AB5AA" w14:textId="77777777" w:rsidR="00000000" w:rsidRDefault="00E82A5C">
      <w:pPr>
        <w:pStyle w:val="a"/>
        <w:rPr>
          <w:rFonts w:hint="cs"/>
          <w:rtl/>
        </w:rPr>
      </w:pPr>
    </w:p>
    <w:p w14:paraId="13B83199" w14:textId="77777777" w:rsidR="00000000" w:rsidRDefault="00E82A5C">
      <w:pPr>
        <w:pStyle w:val="a"/>
        <w:rPr>
          <w:rFonts w:hint="cs"/>
          <w:rtl/>
        </w:rPr>
      </w:pPr>
      <w:r>
        <w:rPr>
          <w:rFonts w:hint="cs"/>
          <w:rtl/>
        </w:rPr>
        <w:t>זכויות מקבלים, לא לוקחים. אל תתבלבל. בדמוקרטיה מקבלים את הזכויות. זה מוזר לך, אני יודע, אבל זכויות מקבלים.</w:t>
      </w:r>
    </w:p>
    <w:p w14:paraId="1C537135" w14:textId="77777777" w:rsidR="00000000" w:rsidRDefault="00E82A5C">
      <w:pPr>
        <w:pStyle w:val="a"/>
        <w:rPr>
          <w:rFonts w:hint="cs"/>
          <w:rtl/>
        </w:rPr>
      </w:pPr>
    </w:p>
    <w:p w14:paraId="482AC1B0" w14:textId="77777777" w:rsidR="00000000" w:rsidRDefault="00E82A5C">
      <w:pPr>
        <w:pStyle w:val="SpeakerCon"/>
        <w:rPr>
          <w:rtl/>
        </w:rPr>
      </w:pPr>
      <w:bookmarkStart w:id="303" w:name="FS000001061T14_05_2003_16_57_47C"/>
      <w:bookmarkEnd w:id="303"/>
      <w:r>
        <w:rPr>
          <w:rtl/>
        </w:rPr>
        <w:t>ג'מאל זחאלקה (בל"ד):</w:t>
      </w:r>
    </w:p>
    <w:p w14:paraId="2B556910" w14:textId="77777777" w:rsidR="00000000" w:rsidRDefault="00E82A5C">
      <w:pPr>
        <w:pStyle w:val="a"/>
        <w:rPr>
          <w:rtl/>
        </w:rPr>
      </w:pPr>
    </w:p>
    <w:p w14:paraId="06AC426A" w14:textId="77777777" w:rsidR="00000000" w:rsidRDefault="00E82A5C">
      <w:pPr>
        <w:pStyle w:val="a"/>
        <w:rPr>
          <w:rFonts w:hint="cs"/>
          <w:rtl/>
        </w:rPr>
      </w:pPr>
      <w:r>
        <w:rPr>
          <w:rFonts w:hint="cs"/>
          <w:rtl/>
        </w:rPr>
        <w:t xml:space="preserve">מה עם הזכויות על הקרקע? מה אתה חושב? </w:t>
      </w:r>
      <w:r>
        <w:rPr>
          <w:rFonts w:hint="cs"/>
          <w:rtl/>
        </w:rPr>
        <w:t>מה אתה חושב על זכויותיהם על הקרקע? מה אתה חושב, אם אתה מדבר על זכויות, מר עמרי שרון? אני אתייחס ברצינות להערת הביניים שלך, ואם אתה מספיק ישר, אתה תענה לי בצורה ישרה. לקבל מים, לקבל חשמל, לבנות בית, 64,000 תושבים בכפרים הקרויים "בלתי מוכרים" - מונעים מהם את</w:t>
      </w:r>
      <w:r>
        <w:rPr>
          <w:rFonts w:hint="cs"/>
          <w:rtl/>
        </w:rPr>
        <w:t xml:space="preserve"> כל השירותים שהמדינה מספקת לכל אזרח רגיל, ומתנים את קבלת הזכויות האלה בוויתור שלהם על הקרקע. איזה מין היגיון זה?</w:t>
      </w:r>
    </w:p>
    <w:p w14:paraId="197C8772" w14:textId="77777777" w:rsidR="00000000" w:rsidRDefault="00E82A5C">
      <w:pPr>
        <w:pStyle w:val="a"/>
        <w:rPr>
          <w:rFonts w:hint="cs"/>
          <w:rtl/>
        </w:rPr>
      </w:pPr>
    </w:p>
    <w:p w14:paraId="5964D6F6" w14:textId="77777777" w:rsidR="00000000" w:rsidRDefault="00E82A5C">
      <w:pPr>
        <w:pStyle w:val="ac"/>
        <w:rPr>
          <w:rtl/>
        </w:rPr>
      </w:pPr>
      <w:r>
        <w:rPr>
          <w:rFonts w:hint="eastAsia"/>
          <w:rtl/>
        </w:rPr>
        <w:t>עמרי</w:t>
      </w:r>
      <w:r>
        <w:rPr>
          <w:rtl/>
        </w:rPr>
        <w:t xml:space="preserve"> שרון (הליכוד):</w:t>
      </w:r>
    </w:p>
    <w:p w14:paraId="0C977E33" w14:textId="77777777" w:rsidR="00000000" w:rsidRDefault="00E82A5C">
      <w:pPr>
        <w:pStyle w:val="a"/>
        <w:rPr>
          <w:rFonts w:hint="cs"/>
          <w:rtl/>
        </w:rPr>
      </w:pPr>
    </w:p>
    <w:p w14:paraId="2AD13469" w14:textId="77777777" w:rsidR="00000000" w:rsidRDefault="00E82A5C">
      <w:pPr>
        <w:pStyle w:val="a"/>
        <w:rPr>
          <w:rFonts w:hint="cs"/>
          <w:rtl/>
        </w:rPr>
      </w:pPr>
      <w:r>
        <w:rPr>
          <w:rFonts w:hint="cs"/>
          <w:rtl/>
        </w:rPr>
        <w:t xml:space="preserve">- - - </w:t>
      </w:r>
    </w:p>
    <w:p w14:paraId="36D4575E" w14:textId="77777777" w:rsidR="00000000" w:rsidRDefault="00E82A5C">
      <w:pPr>
        <w:pStyle w:val="a"/>
        <w:rPr>
          <w:rFonts w:hint="cs"/>
          <w:rtl/>
        </w:rPr>
      </w:pPr>
    </w:p>
    <w:p w14:paraId="0B2885F9" w14:textId="77777777" w:rsidR="00000000" w:rsidRDefault="00E82A5C">
      <w:pPr>
        <w:pStyle w:val="SpeakerCon"/>
        <w:rPr>
          <w:rtl/>
        </w:rPr>
      </w:pPr>
      <w:bookmarkStart w:id="304" w:name="FS000001061T14_05_2003_16_59_57C"/>
      <w:bookmarkEnd w:id="304"/>
      <w:r>
        <w:rPr>
          <w:rtl/>
        </w:rPr>
        <w:t>ג'מאל זחאלקה (בל"ד):</w:t>
      </w:r>
    </w:p>
    <w:p w14:paraId="2CA84640" w14:textId="77777777" w:rsidR="00000000" w:rsidRDefault="00E82A5C">
      <w:pPr>
        <w:pStyle w:val="a"/>
        <w:rPr>
          <w:rtl/>
        </w:rPr>
      </w:pPr>
    </w:p>
    <w:p w14:paraId="4E9BBFD8" w14:textId="77777777" w:rsidR="00000000" w:rsidRDefault="00E82A5C">
      <w:pPr>
        <w:pStyle w:val="a"/>
        <w:rPr>
          <w:rFonts w:hint="cs"/>
          <w:rtl/>
        </w:rPr>
      </w:pPr>
      <w:r>
        <w:rPr>
          <w:rFonts w:hint="cs"/>
          <w:rtl/>
        </w:rPr>
        <w:t xml:space="preserve">למה אתה קושר? </w:t>
      </w:r>
    </w:p>
    <w:p w14:paraId="481B9CF5" w14:textId="77777777" w:rsidR="00000000" w:rsidRDefault="00E82A5C">
      <w:pPr>
        <w:pStyle w:val="a"/>
        <w:rPr>
          <w:rFonts w:hint="cs"/>
          <w:rtl/>
        </w:rPr>
      </w:pPr>
    </w:p>
    <w:p w14:paraId="66613486" w14:textId="77777777" w:rsidR="00000000" w:rsidRDefault="00E82A5C">
      <w:pPr>
        <w:pStyle w:val="ac"/>
        <w:rPr>
          <w:rtl/>
        </w:rPr>
      </w:pPr>
      <w:r>
        <w:rPr>
          <w:rFonts w:hint="eastAsia"/>
          <w:rtl/>
        </w:rPr>
        <w:t>עמרי</w:t>
      </w:r>
      <w:r>
        <w:rPr>
          <w:rtl/>
        </w:rPr>
        <w:t xml:space="preserve"> שרון (הליכוד):</w:t>
      </w:r>
    </w:p>
    <w:p w14:paraId="3A28EA7F" w14:textId="77777777" w:rsidR="00000000" w:rsidRDefault="00E82A5C">
      <w:pPr>
        <w:pStyle w:val="a"/>
        <w:rPr>
          <w:rFonts w:hint="cs"/>
          <w:rtl/>
        </w:rPr>
      </w:pPr>
    </w:p>
    <w:p w14:paraId="4EB8E09A" w14:textId="77777777" w:rsidR="00000000" w:rsidRDefault="00E82A5C">
      <w:pPr>
        <w:pStyle w:val="a"/>
        <w:rPr>
          <w:rFonts w:hint="cs"/>
          <w:rtl/>
        </w:rPr>
      </w:pPr>
      <w:r>
        <w:rPr>
          <w:rFonts w:hint="cs"/>
          <w:rtl/>
        </w:rPr>
        <w:t>המדינה מספקת את זה במקומות שהיא החליטה, במקומות מסודרי</w:t>
      </w:r>
      <w:r>
        <w:rPr>
          <w:rFonts w:hint="cs"/>
          <w:rtl/>
        </w:rPr>
        <w:t xml:space="preserve">ם, ולכן היא מספקת את זה שם. אם מחר מישהו בא ושם את ביתו במקום שהוא לא - - - </w:t>
      </w:r>
    </w:p>
    <w:p w14:paraId="258D6550" w14:textId="77777777" w:rsidR="00000000" w:rsidRDefault="00E82A5C">
      <w:pPr>
        <w:pStyle w:val="a"/>
        <w:rPr>
          <w:rFonts w:hint="cs"/>
          <w:rtl/>
        </w:rPr>
      </w:pPr>
    </w:p>
    <w:p w14:paraId="3C748115" w14:textId="77777777" w:rsidR="00000000" w:rsidRDefault="00E82A5C">
      <w:pPr>
        <w:pStyle w:val="SpeakerCon"/>
        <w:rPr>
          <w:rtl/>
        </w:rPr>
      </w:pPr>
      <w:bookmarkStart w:id="305" w:name="FS000001061T14_05_2003_17_01_01C"/>
      <w:bookmarkEnd w:id="305"/>
      <w:r>
        <w:rPr>
          <w:rtl/>
        </w:rPr>
        <w:t>ג'מאל זחאלקה (בל"ד):</w:t>
      </w:r>
    </w:p>
    <w:p w14:paraId="5C88E65B" w14:textId="77777777" w:rsidR="00000000" w:rsidRDefault="00E82A5C">
      <w:pPr>
        <w:pStyle w:val="a"/>
        <w:rPr>
          <w:rtl/>
        </w:rPr>
      </w:pPr>
    </w:p>
    <w:p w14:paraId="0AFA2833" w14:textId="77777777" w:rsidR="00000000" w:rsidRDefault="00E82A5C">
      <w:pPr>
        <w:pStyle w:val="a"/>
        <w:rPr>
          <w:rFonts w:hint="cs"/>
          <w:rtl/>
        </w:rPr>
      </w:pPr>
      <w:r>
        <w:rPr>
          <w:rFonts w:hint="cs"/>
          <w:rtl/>
        </w:rPr>
        <w:t xml:space="preserve">הם לא שמו את ביתם, ביתם היה. מדינת ישראל שמה את עצמה על ביתם. הם היו שם לפני כן. אתה לא מדבר על אנשים - - - </w:t>
      </w:r>
    </w:p>
    <w:p w14:paraId="39E4D8A9" w14:textId="77777777" w:rsidR="00000000" w:rsidRDefault="00E82A5C">
      <w:pPr>
        <w:pStyle w:val="a"/>
        <w:rPr>
          <w:rFonts w:hint="cs"/>
          <w:rtl/>
        </w:rPr>
      </w:pPr>
    </w:p>
    <w:p w14:paraId="1B58A4B6" w14:textId="77777777" w:rsidR="00000000" w:rsidRDefault="00E82A5C">
      <w:pPr>
        <w:pStyle w:val="ac"/>
        <w:rPr>
          <w:rtl/>
        </w:rPr>
      </w:pPr>
      <w:r>
        <w:rPr>
          <w:rFonts w:hint="eastAsia"/>
          <w:rtl/>
        </w:rPr>
        <w:t>יחיאל</w:t>
      </w:r>
      <w:r>
        <w:rPr>
          <w:rtl/>
        </w:rPr>
        <w:t xml:space="preserve"> חזן (הליכוד):</w:t>
      </w:r>
    </w:p>
    <w:p w14:paraId="32B3A160" w14:textId="77777777" w:rsidR="00000000" w:rsidRDefault="00E82A5C">
      <w:pPr>
        <w:pStyle w:val="a"/>
        <w:rPr>
          <w:rFonts w:hint="cs"/>
          <w:rtl/>
        </w:rPr>
      </w:pPr>
    </w:p>
    <w:p w14:paraId="3042AFC0" w14:textId="77777777" w:rsidR="00000000" w:rsidRDefault="00E82A5C">
      <w:pPr>
        <w:pStyle w:val="a"/>
        <w:rPr>
          <w:rFonts w:hint="cs"/>
          <w:rtl/>
        </w:rPr>
      </w:pPr>
      <w:r>
        <w:rPr>
          <w:rFonts w:hint="cs"/>
          <w:rtl/>
        </w:rPr>
        <w:t xml:space="preserve">הם לא היו שם. </w:t>
      </w:r>
    </w:p>
    <w:p w14:paraId="095D245B" w14:textId="77777777" w:rsidR="00000000" w:rsidRDefault="00E82A5C">
      <w:pPr>
        <w:pStyle w:val="a"/>
        <w:rPr>
          <w:rFonts w:hint="cs"/>
          <w:rtl/>
        </w:rPr>
      </w:pPr>
    </w:p>
    <w:p w14:paraId="55487519" w14:textId="77777777" w:rsidR="00000000" w:rsidRDefault="00E82A5C">
      <w:pPr>
        <w:pStyle w:val="ac"/>
        <w:rPr>
          <w:rtl/>
        </w:rPr>
      </w:pPr>
      <w:r>
        <w:rPr>
          <w:rFonts w:hint="eastAsia"/>
          <w:rtl/>
        </w:rPr>
        <w:t>עמרי</w:t>
      </w:r>
      <w:r>
        <w:rPr>
          <w:rtl/>
        </w:rPr>
        <w:t xml:space="preserve"> שרון</w:t>
      </w:r>
      <w:r>
        <w:rPr>
          <w:rtl/>
        </w:rPr>
        <w:t xml:space="preserve"> (הליכוד):</w:t>
      </w:r>
    </w:p>
    <w:p w14:paraId="57C12935" w14:textId="77777777" w:rsidR="00000000" w:rsidRDefault="00E82A5C">
      <w:pPr>
        <w:pStyle w:val="a"/>
        <w:rPr>
          <w:rFonts w:hint="cs"/>
          <w:rtl/>
        </w:rPr>
      </w:pPr>
    </w:p>
    <w:p w14:paraId="2856AA07" w14:textId="77777777" w:rsidR="00000000" w:rsidRDefault="00E82A5C">
      <w:pPr>
        <w:pStyle w:val="a"/>
        <w:rPr>
          <w:rFonts w:hint="cs"/>
          <w:rtl/>
        </w:rPr>
      </w:pPr>
      <w:r>
        <w:rPr>
          <w:rFonts w:hint="cs"/>
          <w:rtl/>
        </w:rPr>
        <w:t xml:space="preserve">- - - </w:t>
      </w:r>
    </w:p>
    <w:p w14:paraId="1FC584DE" w14:textId="77777777" w:rsidR="00000000" w:rsidRDefault="00E82A5C">
      <w:pPr>
        <w:pStyle w:val="a"/>
        <w:rPr>
          <w:rFonts w:hint="cs"/>
          <w:rtl/>
        </w:rPr>
      </w:pPr>
    </w:p>
    <w:p w14:paraId="77870692" w14:textId="77777777" w:rsidR="00000000" w:rsidRDefault="00E82A5C">
      <w:pPr>
        <w:pStyle w:val="SpeakerCon"/>
        <w:rPr>
          <w:rtl/>
        </w:rPr>
      </w:pPr>
      <w:bookmarkStart w:id="306" w:name="FS000001061T14_05_2003_17_01_48C"/>
      <w:bookmarkEnd w:id="306"/>
      <w:r>
        <w:rPr>
          <w:rtl/>
        </w:rPr>
        <w:t>ג'מאל זחאלקה (בל"ד):</w:t>
      </w:r>
    </w:p>
    <w:p w14:paraId="12140BA6" w14:textId="77777777" w:rsidR="00000000" w:rsidRDefault="00E82A5C">
      <w:pPr>
        <w:pStyle w:val="a"/>
        <w:rPr>
          <w:rtl/>
        </w:rPr>
      </w:pPr>
    </w:p>
    <w:p w14:paraId="260F957B" w14:textId="77777777" w:rsidR="00000000" w:rsidRDefault="00E82A5C">
      <w:pPr>
        <w:pStyle w:val="a"/>
        <w:rPr>
          <w:rFonts w:hint="cs"/>
          <w:rtl/>
        </w:rPr>
      </w:pPr>
      <w:r>
        <w:rPr>
          <w:rFonts w:hint="cs"/>
          <w:rtl/>
        </w:rPr>
        <w:t xml:space="preserve">אני מכיר את השטח טוב מאוד. </w:t>
      </w:r>
    </w:p>
    <w:p w14:paraId="3EE64FAC" w14:textId="77777777" w:rsidR="00000000" w:rsidRDefault="00E82A5C">
      <w:pPr>
        <w:pStyle w:val="a"/>
        <w:rPr>
          <w:rtl/>
        </w:rPr>
      </w:pPr>
    </w:p>
    <w:p w14:paraId="248B57F9" w14:textId="77777777" w:rsidR="00000000" w:rsidRDefault="00E82A5C">
      <w:pPr>
        <w:pStyle w:val="a"/>
        <w:rPr>
          <w:rFonts w:hint="cs"/>
          <w:rtl/>
        </w:rPr>
      </w:pPr>
    </w:p>
    <w:p w14:paraId="10BAA0CF" w14:textId="77777777" w:rsidR="00000000" w:rsidRDefault="00E82A5C">
      <w:pPr>
        <w:pStyle w:val="ac"/>
        <w:rPr>
          <w:rtl/>
        </w:rPr>
      </w:pPr>
      <w:r>
        <w:rPr>
          <w:rFonts w:hint="eastAsia"/>
          <w:rtl/>
        </w:rPr>
        <w:t>עמרי</w:t>
      </w:r>
      <w:r>
        <w:rPr>
          <w:rtl/>
        </w:rPr>
        <w:t xml:space="preserve"> שרון (הליכוד):</w:t>
      </w:r>
    </w:p>
    <w:p w14:paraId="62B7E543" w14:textId="77777777" w:rsidR="00000000" w:rsidRDefault="00E82A5C">
      <w:pPr>
        <w:pStyle w:val="a"/>
        <w:rPr>
          <w:rFonts w:hint="cs"/>
          <w:rtl/>
        </w:rPr>
      </w:pPr>
    </w:p>
    <w:p w14:paraId="43E320CB" w14:textId="77777777" w:rsidR="00000000" w:rsidRDefault="00E82A5C">
      <w:pPr>
        <w:pStyle w:val="a"/>
        <w:rPr>
          <w:rFonts w:hint="cs"/>
          <w:rtl/>
        </w:rPr>
      </w:pPr>
      <w:r>
        <w:rPr>
          <w:rFonts w:hint="cs"/>
          <w:rtl/>
        </w:rPr>
        <w:t xml:space="preserve">אני מוכן לעבור אתך מקום מקום - - - </w:t>
      </w:r>
    </w:p>
    <w:p w14:paraId="7B6DE355" w14:textId="77777777" w:rsidR="00000000" w:rsidRDefault="00E82A5C">
      <w:pPr>
        <w:pStyle w:val="a"/>
        <w:rPr>
          <w:rFonts w:hint="cs"/>
          <w:rtl/>
        </w:rPr>
      </w:pPr>
    </w:p>
    <w:p w14:paraId="41B7410B" w14:textId="77777777" w:rsidR="00000000" w:rsidRDefault="00E82A5C">
      <w:pPr>
        <w:pStyle w:val="SpeakerCon"/>
        <w:rPr>
          <w:rtl/>
        </w:rPr>
      </w:pPr>
      <w:bookmarkStart w:id="307" w:name="FS000001061T14_05_2003_17_02_18C"/>
      <w:bookmarkEnd w:id="307"/>
      <w:r>
        <w:rPr>
          <w:rtl/>
        </w:rPr>
        <w:t>ג'מאל זחאלקה (בל"ד):</w:t>
      </w:r>
    </w:p>
    <w:p w14:paraId="2E4724EE" w14:textId="77777777" w:rsidR="00000000" w:rsidRDefault="00E82A5C">
      <w:pPr>
        <w:pStyle w:val="a"/>
        <w:rPr>
          <w:rtl/>
        </w:rPr>
      </w:pPr>
    </w:p>
    <w:p w14:paraId="7A608172" w14:textId="77777777" w:rsidR="00000000" w:rsidRDefault="00E82A5C">
      <w:pPr>
        <w:pStyle w:val="a"/>
        <w:rPr>
          <w:rFonts w:hint="cs"/>
          <w:rtl/>
        </w:rPr>
      </w:pPr>
      <w:r>
        <w:rPr>
          <w:rFonts w:hint="cs"/>
          <w:rtl/>
        </w:rPr>
        <w:t>אני מוכן לקחת את האתגר ולבוא עם ראשי השבטים. נלך על האדמה של שבט א-טורי ברהט שהופצצה. 12,000 דונם שייכים</w:t>
      </w:r>
      <w:r>
        <w:rPr>
          <w:rFonts w:hint="cs"/>
          <w:rtl/>
        </w:rPr>
        <w:t xml:space="preserve"> להם מאבות אבותיהם. יש שם בית-קברות, יש שם מצבה של חללים. אנשים עיבדו את הקרקע הזאת במשך עשרות שנים ואתם הפצצתם אותה בנשק כימי. </w:t>
      </w:r>
    </w:p>
    <w:p w14:paraId="6352DB16" w14:textId="77777777" w:rsidR="00000000" w:rsidRDefault="00E82A5C">
      <w:pPr>
        <w:pStyle w:val="a"/>
        <w:rPr>
          <w:rFonts w:hint="cs"/>
          <w:rtl/>
        </w:rPr>
      </w:pPr>
    </w:p>
    <w:p w14:paraId="7CABD1C0" w14:textId="77777777" w:rsidR="00000000" w:rsidRDefault="00E82A5C">
      <w:pPr>
        <w:pStyle w:val="ac"/>
        <w:rPr>
          <w:rtl/>
        </w:rPr>
      </w:pPr>
      <w:r>
        <w:rPr>
          <w:rFonts w:hint="eastAsia"/>
          <w:rtl/>
        </w:rPr>
        <w:t>עמרי</w:t>
      </w:r>
      <w:r>
        <w:rPr>
          <w:rtl/>
        </w:rPr>
        <w:t xml:space="preserve"> שרון (הליכוד):</w:t>
      </w:r>
    </w:p>
    <w:p w14:paraId="669AAF21" w14:textId="77777777" w:rsidR="00000000" w:rsidRDefault="00E82A5C">
      <w:pPr>
        <w:pStyle w:val="a"/>
        <w:rPr>
          <w:rFonts w:hint="cs"/>
          <w:rtl/>
        </w:rPr>
      </w:pPr>
    </w:p>
    <w:p w14:paraId="573D72E8" w14:textId="77777777" w:rsidR="00000000" w:rsidRDefault="00E82A5C">
      <w:pPr>
        <w:pStyle w:val="a"/>
        <w:rPr>
          <w:rFonts w:hint="cs"/>
          <w:rtl/>
        </w:rPr>
      </w:pPr>
      <w:r>
        <w:rPr>
          <w:rFonts w:hint="cs"/>
          <w:rtl/>
        </w:rPr>
        <w:t xml:space="preserve">הטורים פלשו לאדמות מדינה והם הפסידו בבג"ץ. הם הפסידו בכל המשפטים שהם הלכו אליהם, והם בכל זאת פלשו. אם זו </w:t>
      </w:r>
      <w:r>
        <w:rPr>
          <w:rFonts w:hint="cs"/>
          <w:rtl/>
        </w:rPr>
        <w:t xml:space="preserve">השיטה, לפלוש אחרי שהם לא מצליחים בבית-המשפט, אז זה גרוע. זה חלק לא מקבלת הזכויות, אלא - - - </w:t>
      </w:r>
    </w:p>
    <w:p w14:paraId="6B6E1A07" w14:textId="77777777" w:rsidR="00000000" w:rsidRDefault="00E82A5C">
      <w:pPr>
        <w:pStyle w:val="a"/>
        <w:rPr>
          <w:rFonts w:hint="cs"/>
          <w:rtl/>
        </w:rPr>
      </w:pPr>
    </w:p>
    <w:p w14:paraId="79E96005" w14:textId="77777777" w:rsidR="00000000" w:rsidRDefault="00E82A5C">
      <w:pPr>
        <w:pStyle w:val="SpeakerCon"/>
        <w:rPr>
          <w:rtl/>
        </w:rPr>
      </w:pPr>
      <w:bookmarkStart w:id="308" w:name="FS000001061T14_05_2003_17_07_52C"/>
      <w:bookmarkEnd w:id="308"/>
      <w:r>
        <w:rPr>
          <w:rtl/>
        </w:rPr>
        <w:t>ג'מאל זחאלקה (בל"ד):</w:t>
      </w:r>
    </w:p>
    <w:p w14:paraId="0915AC29" w14:textId="77777777" w:rsidR="00000000" w:rsidRDefault="00E82A5C">
      <w:pPr>
        <w:pStyle w:val="a"/>
        <w:rPr>
          <w:rtl/>
        </w:rPr>
      </w:pPr>
    </w:p>
    <w:p w14:paraId="1F7A5C9D" w14:textId="77777777" w:rsidR="00000000" w:rsidRDefault="00E82A5C">
      <w:pPr>
        <w:pStyle w:val="a"/>
        <w:rPr>
          <w:rFonts w:hint="cs"/>
          <w:rtl/>
        </w:rPr>
      </w:pPr>
      <w:r>
        <w:rPr>
          <w:rFonts w:hint="cs"/>
          <w:rtl/>
        </w:rPr>
        <w:t>עמרי שרון, אני רואה שרק כשמדברים על הנגב אתה קופץ. בדרך כלל אתה שתקן בכנסת, אבל כשמדברים על הנגב, יש לך משהו אישי שם. משהו בוער בקרבך. אני ל</w:t>
      </w:r>
      <w:r>
        <w:rPr>
          <w:rFonts w:hint="cs"/>
          <w:rtl/>
        </w:rPr>
        <w:t>א יודע מה קורה שם.</w:t>
      </w:r>
    </w:p>
    <w:p w14:paraId="343FC3F5" w14:textId="77777777" w:rsidR="00000000" w:rsidRDefault="00E82A5C">
      <w:pPr>
        <w:pStyle w:val="a"/>
        <w:rPr>
          <w:rFonts w:hint="cs"/>
          <w:rtl/>
        </w:rPr>
      </w:pPr>
    </w:p>
    <w:p w14:paraId="0D4D6E71" w14:textId="77777777" w:rsidR="00000000" w:rsidRDefault="00E82A5C">
      <w:pPr>
        <w:pStyle w:val="ac"/>
        <w:rPr>
          <w:rtl/>
        </w:rPr>
      </w:pPr>
      <w:r>
        <w:rPr>
          <w:rFonts w:hint="eastAsia"/>
          <w:rtl/>
        </w:rPr>
        <w:t>עמרי</w:t>
      </w:r>
      <w:r>
        <w:rPr>
          <w:rtl/>
        </w:rPr>
        <w:t xml:space="preserve"> שרון (הליכוד):</w:t>
      </w:r>
    </w:p>
    <w:p w14:paraId="6E928FC2" w14:textId="77777777" w:rsidR="00000000" w:rsidRDefault="00E82A5C">
      <w:pPr>
        <w:pStyle w:val="a"/>
        <w:rPr>
          <w:rFonts w:hint="cs"/>
          <w:rtl/>
        </w:rPr>
      </w:pPr>
    </w:p>
    <w:p w14:paraId="07A1F3DA" w14:textId="77777777" w:rsidR="00000000" w:rsidRDefault="00E82A5C">
      <w:pPr>
        <w:pStyle w:val="a"/>
        <w:rPr>
          <w:rFonts w:hint="cs"/>
          <w:rtl/>
        </w:rPr>
      </w:pPr>
      <w:r>
        <w:rPr>
          <w:rFonts w:hint="cs"/>
          <w:rtl/>
        </w:rPr>
        <w:t xml:space="preserve">כשאני מכיר את העובדות והפרטים, אני מוכן לדבר. כשאני לא מכיר, לא שולט בנושא עד הסוף, אני לא מדבר. </w:t>
      </w:r>
    </w:p>
    <w:p w14:paraId="6B1494BC" w14:textId="77777777" w:rsidR="00000000" w:rsidRDefault="00E82A5C">
      <w:pPr>
        <w:pStyle w:val="a"/>
        <w:rPr>
          <w:rFonts w:hint="cs"/>
          <w:rtl/>
        </w:rPr>
      </w:pPr>
    </w:p>
    <w:p w14:paraId="0F9AE663" w14:textId="77777777" w:rsidR="00000000" w:rsidRDefault="00E82A5C">
      <w:pPr>
        <w:pStyle w:val="SpeakerCon"/>
        <w:rPr>
          <w:rtl/>
        </w:rPr>
      </w:pPr>
      <w:bookmarkStart w:id="309" w:name="FS000001061T14_05_2003_17_09_42C"/>
      <w:bookmarkEnd w:id="309"/>
      <w:r>
        <w:rPr>
          <w:rtl/>
        </w:rPr>
        <w:t>ג'מאל זחאלקה (בל"ד):</w:t>
      </w:r>
    </w:p>
    <w:p w14:paraId="448521A2" w14:textId="77777777" w:rsidR="00000000" w:rsidRDefault="00E82A5C">
      <w:pPr>
        <w:pStyle w:val="a"/>
        <w:rPr>
          <w:rtl/>
        </w:rPr>
      </w:pPr>
    </w:p>
    <w:p w14:paraId="42680A22" w14:textId="77777777" w:rsidR="00000000" w:rsidRDefault="00E82A5C">
      <w:pPr>
        <w:pStyle w:val="a"/>
        <w:rPr>
          <w:rFonts w:hint="cs"/>
          <w:rtl/>
        </w:rPr>
      </w:pPr>
      <w:r>
        <w:rPr>
          <w:rFonts w:hint="cs"/>
          <w:rtl/>
        </w:rPr>
        <w:t>בוא אני אגיד לך כמה עניינים שכדאי שגם אתה תדע. מה שאמרתי הוא שלא התייעצו, שלא התחשבו באינטרסים</w:t>
      </w:r>
      <w:r>
        <w:rPr>
          <w:rFonts w:hint="cs"/>
          <w:rtl/>
        </w:rPr>
        <w:t xml:space="preserve"> של האנשים, בשאיפות שלהם, בדרישות שלהם. זה נכון או לא נכון?</w:t>
      </w:r>
    </w:p>
    <w:p w14:paraId="2C59A2BA" w14:textId="77777777" w:rsidR="00000000" w:rsidRDefault="00E82A5C">
      <w:pPr>
        <w:pStyle w:val="a"/>
        <w:rPr>
          <w:rFonts w:hint="cs"/>
          <w:rtl/>
        </w:rPr>
      </w:pPr>
    </w:p>
    <w:p w14:paraId="05C49463" w14:textId="77777777" w:rsidR="00000000" w:rsidRDefault="00E82A5C">
      <w:pPr>
        <w:pStyle w:val="ac"/>
        <w:rPr>
          <w:rtl/>
        </w:rPr>
      </w:pPr>
      <w:r>
        <w:rPr>
          <w:rFonts w:hint="eastAsia"/>
          <w:rtl/>
        </w:rPr>
        <w:t>השרה</w:t>
      </w:r>
      <w:r>
        <w:rPr>
          <w:rtl/>
        </w:rPr>
        <w:t xml:space="preserve"> לקליטת העלייה ציפי לבני:</w:t>
      </w:r>
    </w:p>
    <w:p w14:paraId="617D5322" w14:textId="77777777" w:rsidR="00000000" w:rsidRDefault="00E82A5C">
      <w:pPr>
        <w:pStyle w:val="a"/>
        <w:rPr>
          <w:rFonts w:hint="cs"/>
          <w:rtl/>
        </w:rPr>
      </w:pPr>
    </w:p>
    <w:p w14:paraId="1FEB2FE5" w14:textId="77777777" w:rsidR="00000000" w:rsidRDefault="00E82A5C">
      <w:pPr>
        <w:pStyle w:val="a"/>
        <w:rPr>
          <w:rFonts w:hint="cs"/>
          <w:rtl/>
        </w:rPr>
      </w:pPr>
      <w:r>
        <w:rPr>
          <w:rFonts w:hint="cs"/>
          <w:rtl/>
        </w:rPr>
        <w:t>לא נכון.</w:t>
      </w:r>
    </w:p>
    <w:p w14:paraId="1C99374A" w14:textId="77777777" w:rsidR="00000000" w:rsidRDefault="00E82A5C">
      <w:pPr>
        <w:pStyle w:val="a"/>
        <w:rPr>
          <w:rFonts w:hint="cs"/>
          <w:rtl/>
        </w:rPr>
      </w:pPr>
    </w:p>
    <w:p w14:paraId="3CEAD638" w14:textId="77777777" w:rsidR="00000000" w:rsidRDefault="00E82A5C">
      <w:pPr>
        <w:pStyle w:val="SpeakerCon"/>
        <w:rPr>
          <w:rtl/>
        </w:rPr>
      </w:pPr>
      <w:bookmarkStart w:id="310" w:name="FS000001061T14_05_2003_17_10_27C"/>
      <w:bookmarkEnd w:id="310"/>
      <w:r>
        <w:rPr>
          <w:rtl/>
        </w:rPr>
        <w:t>ג'מאל זחאלקה (בל"ד):</w:t>
      </w:r>
    </w:p>
    <w:p w14:paraId="1828EF00" w14:textId="77777777" w:rsidR="00000000" w:rsidRDefault="00E82A5C">
      <w:pPr>
        <w:pStyle w:val="a"/>
        <w:rPr>
          <w:rtl/>
        </w:rPr>
      </w:pPr>
    </w:p>
    <w:p w14:paraId="75657F81" w14:textId="77777777" w:rsidR="00000000" w:rsidRDefault="00E82A5C">
      <w:pPr>
        <w:pStyle w:val="a"/>
        <w:rPr>
          <w:rFonts w:hint="cs"/>
          <w:rtl/>
        </w:rPr>
      </w:pPr>
      <w:r>
        <w:rPr>
          <w:rFonts w:hint="cs"/>
          <w:rtl/>
        </w:rPr>
        <w:t xml:space="preserve">זה נכון מאה אחוז. </w:t>
      </w:r>
    </w:p>
    <w:p w14:paraId="51D97405" w14:textId="77777777" w:rsidR="00000000" w:rsidRDefault="00E82A5C">
      <w:pPr>
        <w:pStyle w:val="a"/>
        <w:rPr>
          <w:rFonts w:hint="cs"/>
          <w:rtl/>
        </w:rPr>
      </w:pPr>
    </w:p>
    <w:p w14:paraId="1E44BCE9" w14:textId="77777777" w:rsidR="00000000" w:rsidRDefault="00E82A5C">
      <w:pPr>
        <w:pStyle w:val="ac"/>
        <w:rPr>
          <w:rtl/>
        </w:rPr>
      </w:pPr>
      <w:r>
        <w:rPr>
          <w:rFonts w:hint="eastAsia"/>
          <w:rtl/>
        </w:rPr>
        <w:t>עמרי</w:t>
      </w:r>
      <w:r>
        <w:rPr>
          <w:rtl/>
        </w:rPr>
        <w:t xml:space="preserve"> שרון (הליכוד):</w:t>
      </w:r>
    </w:p>
    <w:p w14:paraId="4E0FE8FF" w14:textId="77777777" w:rsidR="00000000" w:rsidRDefault="00E82A5C">
      <w:pPr>
        <w:pStyle w:val="a"/>
        <w:rPr>
          <w:rFonts w:hint="cs"/>
          <w:rtl/>
        </w:rPr>
      </w:pPr>
    </w:p>
    <w:p w14:paraId="536A5ADF" w14:textId="77777777" w:rsidR="00000000" w:rsidRDefault="00E82A5C">
      <w:pPr>
        <w:pStyle w:val="a"/>
        <w:rPr>
          <w:rFonts w:hint="cs"/>
          <w:rtl/>
        </w:rPr>
      </w:pPr>
      <w:r>
        <w:rPr>
          <w:rFonts w:hint="cs"/>
          <w:rtl/>
        </w:rPr>
        <w:t xml:space="preserve">- - - </w:t>
      </w:r>
    </w:p>
    <w:p w14:paraId="322D0DDB" w14:textId="77777777" w:rsidR="00000000" w:rsidRDefault="00E82A5C">
      <w:pPr>
        <w:pStyle w:val="a"/>
        <w:rPr>
          <w:rFonts w:hint="cs"/>
          <w:rtl/>
        </w:rPr>
      </w:pPr>
    </w:p>
    <w:p w14:paraId="0579532B" w14:textId="77777777" w:rsidR="00000000" w:rsidRDefault="00E82A5C">
      <w:pPr>
        <w:pStyle w:val="SpeakerCon"/>
        <w:rPr>
          <w:rtl/>
        </w:rPr>
      </w:pPr>
      <w:bookmarkStart w:id="311" w:name="FS000001061T14_05_2003_17_10_52C"/>
      <w:bookmarkEnd w:id="311"/>
      <w:r>
        <w:rPr>
          <w:rtl/>
        </w:rPr>
        <w:t>ג'מאל זחאלקה (בל"ד):</w:t>
      </w:r>
    </w:p>
    <w:p w14:paraId="1A784C79" w14:textId="77777777" w:rsidR="00000000" w:rsidRDefault="00E82A5C">
      <w:pPr>
        <w:pStyle w:val="a"/>
        <w:rPr>
          <w:rtl/>
        </w:rPr>
      </w:pPr>
    </w:p>
    <w:p w14:paraId="141A8C1C" w14:textId="77777777" w:rsidR="00000000" w:rsidRDefault="00E82A5C">
      <w:pPr>
        <w:pStyle w:val="a"/>
        <w:rPr>
          <w:rFonts w:hint="cs"/>
          <w:rtl/>
        </w:rPr>
      </w:pPr>
      <w:r>
        <w:rPr>
          <w:rFonts w:hint="cs"/>
          <w:rtl/>
        </w:rPr>
        <w:t>בוא ננתח את הציטטה של השר אולמרט, שאחראי על מינהל מקרקעי ישרא</w:t>
      </w:r>
      <w:r>
        <w:rPr>
          <w:rFonts w:hint="cs"/>
          <w:rtl/>
        </w:rPr>
        <w:t>ל. אני אגיד לך מה אמר אולמרט, ותראה איך הם מתייעצים אתם: מדובר בפינוי לשבעה יישובים חדשים שנקים עבורם. נקיים אתם מגעים - יופי, מר אולמרט - אולם אני מניח שהם יתנגדו על הסף. לא נירתע מביצוע ההחלטה, כי אין שום דרך אחרת להביא למימוש העניין. אם הוא תלוי בהסכמה,</w:t>
      </w:r>
      <w:r>
        <w:rPr>
          <w:rFonts w:hint="cs"/>
          <w:rtl/>
        </w:rPr>
        <w:t xml:space="preserve"> היא לעולם לא תינתן. זו שאלה של נחישות הממשלה בביצוע החלטותיה. אז למה לדבר אתם בכלל? אם אתה אומר, אנחנו נדבר אתם ולא נתחשב בדעתם, אז איזה מין דיבור זה? איזה  מין דיבור זה שאתה לא מתחשב בדעתם? איזה מין דיבור זה? </w:t>
      </w:r>
    </w:p>
    <w:p w14:paraId="597DD2F4" w14:textId="77777777" w:rsidR="00000000" w:rsidRDefault="00E82A5C">
      <w:pPr>
        <w:pStyle w:val="a"/>
        <w:rPr>
          <w:rFonts w:hint="cs"/>
          <w:rtl/>
        </w:rPr>
      </w:pPr>
    </w:p>
    <w:p w14:paraId="4B12D11A" w14:textId="77777777" w:rsidR="00000000" w:rsidRDefault="00E82A5C">
      <w:pPr>
        <w:pStyle w:val="a"/>
        <w:rPr>
          <w:rFonts w:hint="cs"/>
          <w:rtl/>
        </w:rPr>
      </w:pPr>
      <w:r>
        <w:rPr>
          <w:rFonts w:hint="cs"/>
          <w:rtl/>
        </w:rPr>
        <w:t>אני אגיד לך גם איך לא דיברו אתם. התושבים הע</w:t>
      </w:r>
      <w:r>
        <w:rPr>
          <w:rFonts w:hint="cs"/>
          <w:rtl/>
        </w:rPr>
        <w:t xml:space="preserve">רבים בנגב לא הסתפקו במחאה ולא הסתפקו בהפגנות ולא הסתפקו בססמאות, אלא הם הכינו תוכנית מפורטת שהשתתפו בהכנתה מיטב המומחים היהודים והערבים בארץ. התוכנית נקראת "התוכנית לפיתוח רשות מוניציפלית לכפרים הערביים בנגב". </w:t>
      </w:r>
    </w:p>
    <w:p w14:paraId="2BECB2F4" w14:textId="77777777" w:rsidR="00000000" w:rsidRDefault="00E82A5C">
      <w:pPr>
        <w:pStyle w:val="a"/>
        <w:rPr>
          <w:rFonts w:hint="cs"/>
          <w:rtl/>
        </w:rPr>
      </w:pPr>
    </w:p>
    <w:p w14:paraId="329A12AF" w14:textId="77777777" w:rsidR="00000000" w:rsidRDefault="00E82A5C">
      <w:pPr>
        <w:pStyle w:val="ad"/>
        <w:rPr>
          <w:rtl/>
        </w:rPr>
      </w:pPr>
      <w:r>
        <w:rPr>
          <w:rtl/>
        </w:rPr>
        <w:t>היו"ר משה כחלון:</w:t>
      </w:r>
    </w:p>
    <w:p w14:paraId="5BCB8775" w14:textId="77777777" w:rsidR="00000000" w:rsidRDefault="00E82A5C">
      <w:pPr>
        <w:pStyle w:val="a"/>
        <w:rPr>
          <w:rtl/>
        </w:rPr>
      </w:pPr>
    </w:p>
    <w:p w14:paraId="2A188313" w14:textId="77777777" w:rsidR="00000000" w:rsidRDefault="00E82A5C">
      <w:pPr>
        <w:pStyle w:val="a"/>
        <w:rPr>
          <w:rFonts w:hint="cs"/>
          <w:rtl/>
        </w:rPr>
      </w:pPr>
      <w:r>
        <w:rPr>
          <w:rFonts w:hint="cs"/>
          <w:rtl/>
        </w:rPr>
        <w:t>חבר הכנסת זחאלקה, אני מציע</w:t>
      </w:r>
      <w:r>
        <w:rPr>
          <w:rFonts w:hint="cs"/>
          <w:rtl/>
        </w:rPr>
        <w:t xml:space="preserve"> שתסיים. הבאתי בחשבון גם את זמן הפציעות. </w:t>
      </w:r>
    </w:p>
    <w:p w14:paraId="09693524" w14:textId="77777777" w:rsidR="00000000" w:rsidRDefault="00E82A5C">
      <w:pPr>
        <w:pStyle w:val="a"/>
        <w:rPr>
          <w:rFonts w:hint="cs"/>
          <w:rtl/>
        </w:rPr>
      </w:pPr>
    </w:p>
    <w:p w14:paraId="24285343" w14:textId="77777777" w:rsidR="00000000" w:rsidRDefault="00E82A5C">
      <w:pPr>
        <w:pStyle w:val="SpeakerCon"/>
        <w:rPr>
          <w:rtl/>
        </w:rPr>
      </w:pPr>
      <w:bookmarkStart w:id="312" w:name="FS000001061T14_05_2003_17_16_30C"/>
      <w:bookmarkEnd w:id="312"/>
      <w:r>
        <w:rPr>
          <w:rtl/>
        </w:rPr>
        <w:t>ג'מאל זחאלקה (בל"ד):</w:t>
      </w:r>
    </w:p>
    <w:p w14:paraId="3A0EF91F" w14:textId="77777777" w:rsidR="00000000" w:rsidRDefault="00E82A5C">
      <w:pPr>
        <w:pStyle w:val="a"/>
        <w:rPr>
          <w:rtl/>
        </w:rPr>
      </w:pPr>
    </w:p>
    <w:p w14:paraId="6B77F48C" w14:textId="77777777" w:rsidR="00000000" w:rsidRDefault="00E82A5C">
      <w:pPr>
        <w:pStyle w:val="a"/>
        <w:rPr>
          <w:rFonts w:hint="cs"/>
          <w:rtl/>
        </w:rPr>
      </w:pPr>
      <w:r>
        <w:rPr>
          <w:rFonts w:hint="cs"/>
          <w:rtl/>
        </w:rPr>
        <w:t>תוריד את זמן שרון.</w:t>
      </w:r>
    </w:p>
    <w:p w14:paraId="73ED9A57" w14:textId="77777777" w:rsidR="00000000" w:rsidRDefault="00E82A5C">
      <w:pPr>
        <w:pStyle w:val="a"/>
        <w:rPr>
          <w:rFonts w:hint="cs"/>
          <w:rtl/>
        </w:rPr>
      </w:pPr>
    </w:p>
    <w:p w14:paraId="7D46E2A1" w14:textId="77777777" w:rsidR="00000000" w:rsidRDefault="00E82A5C">
      <w:pPr>
        <w:pStyle w:val="ad"/>
        <w:rPr>
          <w:rtl/>
        </w:rPr>
      </w:pPr>
      <w:r>
        <w:rPr>
          <w:rtl/>
        </w:rPr>
        <w:t>היו"ר משה כחלון:</w:t>
      </w:r>
    </w:p>
    <w:p w14:paraId="23713167" w14:textId="77777777" w:rsidR="00000000" w:rsidRDefault="00E82A5C">
      <w:pPr>
        <w:pStyle w:val="a"/>
        <w:rPr>
          <w:rtl/>
        </w:rPr>
      </w:pPr>
    </w:p>
    <w:p w14:paraId="4880FA15" w14:textId="77777777" w:rsidR="00000000" w:rsidRDefault="00E82A5C">
      <w:pPr>
        <w:pStyle w:val="a"/>
        <w:rPr>
          <w:rFonts w:hint="cs"/>
          <w:rtl/>
        </w:rPr>
      </w:pPr>
      <w:r>
        <w:rPr>
          <w:rFonts w:hint="cs"/>
          <w:rtl/>
        </w:rPr>
        <w:t>קיזזתי. אני אומנם רק שלושה חודשים פה, אבל אני כבר מכיר את כל התשובות. לקחתי זמן פציעות ואני מבקש שתסיים בצורה מכובדת. אני מבקש לתת לו לסיים, בכל זאת מדוב</w:t>
      </w:r>
      <w:r>
        <w:rPr>
          <w:rFonts w:hint="cs"/>
          <w:rtl/>
        </w:rPr>
        <w:t>ר בהצעה לסדר-היום.</w:t>
      </w:r>
    </w:p>
    <w:p w14:paraId="1706E447" w14:textId="77777777" w:rsidR="00000000" w:rsidRDefault="00E82A5C">
      <w:pPr>
        <w:pStyle w:val="a"/>
        <w:rPr>
          <w:rFonts w:hint="cs"/>
          <w:rtl/>
        </w:rPr>
      </w:pPr>
    </w:p>
    <w:p w14:paraId="7E7039CD" w14:textId="77777777" w:rsidR="00000000" w:rsidRDefault="00E82A5C">
      <w:pPr>
        <w:pStyle w:val="SpeakerCon"/>
        <w:rPr>
          <w:rtl/>
        </w:rPr>
      </w:pPr>
      <w:bookmarkStart w:id="313" w:name="FS000001061T14_05_2003_17_17_24C"/>
      <w:bookmarkEnd w:id="313"/>
      <w:r>
        <w:rPr>
          <w:rtl/>
        </w:rPr>
        <w:t>ג'מאל זחאלקה (בל"ד):</w:t>
      </w:r>
    </w:p>
    <w:p w14:paraId="32666EA6" w14:textId="77777777" w:rsidR="00000000" w:rsidRDefault="00E82A5C">
      <w:pPr>
        <w:pStyle w:val="a"/>
        <w:rPr>
          <w:rtl/>
        </w:rPr>
      </w:pPr>
    </w:p>
    <w:p w14:paraId="1EAFB5D7" w14:textId="77777777" w:rsidR="00000000" w:rsidRDefault="00E82A5C">
      <w:pPr>
        <w:pStyle w:val="a"/>
        <w:rPr>
          <w:rFonts w:hint="cs"/>
          <w:rtl/>
        </w:rPr>
      </w:pPr>
      <w:r>
        <w:rPr>
          <w:rFonts w:hint="cs"/>
          <w:rtl/>
        </w:rPr>
        <w:t xml:space="preserve">הערה נוספת, אדוני, לפני שאני אגיד כמה מלים על התוכנית שהכינו תושבי הנגב. יש כאן ניגוד אינטרסים. הממשלה מטילה - תראו איזה ראש, בדיוק לפי הראש של אולמרט, אותו דבר. כלומר, נדבר אתם, אבל לא נקבל את דעתם. </w:t>
      </w:r>
    </w:p>
    <w:p w14:paraId="55DFC349" w14:textId="77777777" w:rsidR="00000000" w:rsidRDefault="00E82A5C">
      <w:pPr>
        <w:pStyle w:val="a"/>
        <w:rPr>
          <w:rFonts w:hint="cs"/>
          <w:rtl/>
        </w:rPr>
      </w:pPr>
    </w:p>
    <w:p w14:paraId="04539A9E" w14:textId="77777777" w:rsidR="00000000" w:rsidRDefault="00E82A5C">
      <w:pPr>
        <w:pStyle w:val="a"/>
        <w:rPr>
          <w:rFonts w:hint="cs"/>
          <w:rtl/>
        </w:rPr>
      </w:pPr>
      <w:r>
        <w:rPr>
          <w:rFonts w:hint="cs"/>
          <w:rtl/>
        </w:rPr>
        <w:t>עוד משהו - ה</w:t>
      </w:r>
      <w:r>
        <w:rPr>
          <w:rFonts w:hint="cs"/>
          <w:rtl/>
        </w:rPr>
        <w:t>ם מטילים על מינהל מקרקעי ישראל להפקיע ולפתח. איך יכול להיות? איך יכול להיות שאתה אומר - ואני לא אקרא לכם את ההחלטה המפורטת פה, כי אין זמן, אבל ההחלטה אומרת  בעצם למינהל מקרקעי ישראל: לכו תיקחו מהם את הקרקע, תגישו את ההתנגדויות על תביעת זכויות של הבדואים, ת</w:t>
      </w:r>
      <w:r>
        <w:rPr>
          <w:rFonts w:hint="cs"/>
          <w:rtl/>
        </w:rPr>
        <w:t xml:space="preserve">נסו לקחת את הקרקע, תשתלטו על הקרקע, ומצד שני אתם אחראים - מינהל מקרקעי ישראל, אותו גוף - על פיתוח היישובים החדשים. אז יש פה ניגוד אינטרסים. </w:t>
      </w:r>
    </w:p>
    <w:p w14:paraId="165F63BC" w14:textId="77777777" w:rsidR="00000000" w:rsidRDefault="00E82A5C">
      <w:pPr>
        <w:pStyle w:val="a"/>
        <w:ind w:firstLine="0"/>
        <w:rPr>
          <w:rFonts w:hint="cs"/>
          <w:rtl/>
        </w:rPr>
      </w:pPr>
    </w:p>
    <w:p w14:paraId="6481EFF2" w14:textId="77777777" w:rsidR="00000000" w:rsidRDefault="00E82A5C">
      <w:pPr>
        <w:pStyle w:val="ac"/>
        <w:rPr>
          <w:rtl/>
        </w:rPr>
      </w:pPr>
      <w:r>
        <w:rPr>
          <w:rFonts w:hint="eastAsia"/>
          <w:rtl/>
        </w:rPr>
        <w:t>השרה</w:t>
      </w:r>
      <w:r>
        <w:rPr>
          <w:rtl/>
        </w:rPr>
        <w:t xml:space="preserve"> לקליטת העלייה ציפי לבני:</w:t>
      </w:r>
    </w:p>
    <w:p w14:paraId="67DF1025" w14:textId="77777777" w:rsidR="00000000" w:rsidRDefault="00E82A5C">
      <w:pPr>
        <w:pStyle w:val="a"/>
        <w:rPr>
          <w:rFonts w:hint="cs"/>
          <w:rtl/>
        </w:rPr>
      </w:pPr>
    </w:p>
    <w:p w14:paraId="737B5798" w14:textId="77777777" w:rsidR="00000000" w:rsidRDefault="00E82A5C">
      <w:pPr>
        <w:pStyle w:val="a"/>
        <w:rPr>
          <w:rFonts w:hint="cs"/>
          <w:rtl/>
        </w:rPr>
      </w:pPr>
      <w:r>
        <w:rPr>
          <w:rFonts w:hint="cs"/>
          <w:rtl/>
        </w:rPr>
        <w:t xml:space="preserve">שיגישו לבית-המשפט - - - </w:t>
      </w:r>
    </w:p>
    <w:p w14:paraId="5DDC6198" w14:textId="77777777" w:rsidR="00000000" w:rsidRDefault="00E82A5C">
      <w:pPr>
        <w:pStyle w:val="a"/>
        <w:rPr>
          <w:rFonts w:hint="cs"/>
          <w:rtl/>
        </w:rPr>
      </w:pPr>
    </w:p>
    <w:p w14:paraId="6A98FC54" w14:textId="77777777" w:rsidR="00000000" w:rsidRDefault="00E82A5C">
      <w:pPr>
        <w:pStyle w:val="SpeakerCon"/>
        <w:rPr>
          <w:rtl/>
        </w:rPr>
      </w:pPr>
      <w:bookmarkStart w:id="314" w:name="FS000001061T14_05_2003_17_22_39C"/>
      <w:bookmarkEnd w:id="314"/>
      <w:r>
        <w:rPr>
          <w:rtl/>
        </w:rPr>
        <w:t>ג'מאל זחאלקה (בל"ד):</w:t>
      </w:r>
    </w:p>
    <w:p w14:paraId="0A1502E1" w14:textId="77777777" w:rsidR="00000000" w:rsidRDefault="00E82A5C">
      <w:pPr>
        <w:pStyle w:val="a"/>
        <w:rPr>
          <w:rtl/>
        </w:rPr>
      </w:pPr>
    </w:p>
    <w:p w14:paraId="631C157A" w14:textId="77777777" w:rsidR="00000000" w:rsidRDefault="00E82A5C">
      <w:pPr>
        <w:pStyle w:val="a"/>
        <w:rPr>
          <w:rFonts w:hint="cs"/>
          <w:rtl/>
        </w:rPr>
      </w:pPr>
      <w:r>
        <w:rPr>
          <w:rFonts w:hint="cs"/>
          <w:rtl/>
        </w:rPr>
        <w:t xml:space="preserve">אני אגיד לכם מה יחליט מינהל מקרקעי </w:t>
      </w:r>
      <w:r>
        <w:rPr>
          <w:rFonts w:hint="cs"/>
          <w:rtl/>
        </w:rPr>
        <w:t xml:space="preserve">ישראל כשתעמוד השאלה לפתח או לא - להפקיע. צריך עוד שטח בשביל לפתח. אז  מה הוא יעשה? לא, הוא לא יפתח, הוא יפקיע. יש פה ניגוד אינטרסים בעליל. </w:t>
      </w:r>
    </w:p>
    <w:p w14:paraId="4770DBD0" w14:textId="77777777" w:rsidR="00000000" w:rsidRDefault="00E82A5C">
      <w:pPr>
        <w:pStyle w:val="a"/>
        <w:rPr>
          <w:rFonts w:hint="cs"/>
          <w:rtl/>
        </w:rPr>
      </w:pPr>
    </w:p>
    <w:p w14:paraId="4FAD8304" w14:textId="77777777" w:rsidR="00000000" w:rsidRDefault="00E82A5C">
      <w:pPr>
        <w:pStyle w:val="ac"/>
        <w:rPr>
          <w:rtl/>
        </w:rPr>
      </w:pPr>
      <w:r>
        <w:rPr>
          <w:rFonts w:hint="eastAsia"/>
          <w:rtl/>
        </w:rPr>
        <w:t>עמרי</w:t>
      </w:r>
      <w:r>
        <w:rPr>
          <w:rtl/>
        </w:rPr>
        <w:t xml:space="preserve"> שרון (הליכוד):</w:t>
      </w:r>
    </w:p>
    <w:p w14:paraId="4E882318" w14:textId="77777777" w:rsidR="00000000" w:rsidRDefault="00E82A5C">
      <w:pPr>
        <w:pStyle w:val="a"/>
        <w:rPr>
          <w:rFonts w:hint="cs"/>
          <w:rtl/>
        </w:rPr>
      </w:pPr>
    </w:p>
    <w:p w14:paraId="57B7261C" w14:textId="77777777" w:rsidR="00000000" w:rsidRDefault="00E82A5C">
      <w:pPr>
        <w:pStyle w:val="a"/>
        <w:rPr>
          <w:rFonts w:hint="cs"/>
          <w:rtl/>
        </w:rPr>
      </w:pPr>
      <w:r>
        <w:rPr>
          <w:rFonts w:hint="cs"/>
          <w:rtl/>
        </w:rPr>
        <w:t xml:space="preserve">אין ניגוד. לא נעים להגיד, אתה פשוט לא מבין מה אתה אומר. </w:t>
      </w:r>
    </w:p>
    <w:p w14:paraId="283DEA92" w14:textId="77777777" w:rsidR="00000000" w:rsidRDefault="00E82A5C">
      <w:pPr>
        <w:pStyle w:val="a"/>
        <w:rPr>
          <w:rFonts w:hint="cs"/>
          <w:rtl/>
        </w:rPr>
      </w:pPr>
    </w:p>
    <w:p w14:paraId="6A5CBA2E" w14:textId="77777777" w:rsidR="00000000" w:rsidRDefault="00E82A5C">
      <w:pPr>
        <w:pStyle w:val="SpeakerCon"/>
        <w:rPr>
          <w:rtl/>
        </w:rPr>
      </w:pPr>
      <w:bookmarkStart w:id="315" w:name="FS000001061T14_05_2003_17_24_35C"/>
      <w:bookmarkEnd w:id="315"/>
      <w:r>
        <w:rPr>
          <w:rtl/>
        </w:rPr>
        <w:t>ג'מאל זחאלקה (בל"ד):</w:t>
      </w:r>
    </w:p>
    <w:p w14:paraId="025F5A12" w14:textId="77777777" w:rsidR="00000000" w:rsidRDefault="00E82A5C">
      <w:pPr>
        <w:pStyle w:val="a"/>
        <w:rPr>
          <w:rtl/>
        </w:rPr>
      </w:pPr>
    </w:p>
    <w:p w14:paraId="1F0F1279" w14:textId="77777777" w:rsidR="00000000" w:rsidRDefault="00E82A5C">
      <w:pPr>
        <w:pStyle w:val="a"/>
        <w:rPr>
          <w:rFonts w:hint="cs"/>
          <w:rtl/>
        </w:rPr>
      </w:pPr>
      <w:r>
        <w:rPr>
          <w:rFonts w:hint="cs"/>
          <w:rtl/>
        </w:rPr>
        <w:t>אני אומר לך שה</w:t>
      </w:r>
      <w:r>
        <w:rPr>
          <w:rFonts w:hint="cs"/>
          <w:rtl/>
        </w:rPr>
        <w:t xml:space="preserve">נושא הזה לא יעמוד בבג"ץ. החלטת הממשלה פסולה מעיקרה. יש כאן ניגוד אינטרסים. אתה לא יכול להטיל על אותו גוף גם לפתח וגם להפקיע. אתה לא יכול לבנות תוכנית בלי להתחשב בדעתם של התושבים. יש תקדימים לך. </w:t>
      </w:r>
    </w:p>
    <w:p w14:paraId="20446CB3" w14:textId="77777777" w:rsidR="00000000" w:rsidRDefault="00E82A5C">
      <w:pPr>
        <w:pStyle w:val="a"/>
        <w:rPr>
          <w:rFonts w:hint="cs"/>
          <w:rtl/>
        </w:rPr>
      </w:pPr>
    </w:p>
    <w:p w14:paraId="7C0AD71B" w14:textId="77777777" w:rsidR="00000000" w:rsidRDefault="00E82A5C">
      <w:pPr>
        <w:pStyle w:val="ad"/>
        <w:rPr>
          <w:rtl/>
        </w:rPr>
      </w:pPr>
      <w:r>
        <w:rPr>
          <w:rtl/>
        </w:rPr>
        <w:t>היו"ר משה כחלון:</w:t>
      </w:r>
    </w:p>
    <w:p w14:paraId="46EB1CF8" w14:textId="77777777" w:rsidR="00000000" w:rsidRDefault="00E82A5C">
      <w:pPr>
        <w:pStyle w:val="a"/>
        <w:rPr>
          <w:rtl/>
        </w:rPr>
      </w:pPr>
    </w:p>
    <w:p w14:paraId="44C3412B" w14:textId="77777777" w:rsidR="00000000" w:rsidRDefault="00E82A5C">
      <w:pPr>
        <w:pStyle w:val="a"/>
        <w:rPr>
          <w:rFonts w:hint="cs"/>
          <w:rtl/>
        </w:rPr>
      </w:pPr>
      <w:r>
        <w:rPr>
          <w:rFonts w:hint="cs"/>
          <w:rtl/>
        </w:rPr>
        <w:t xml:space="preserve">חבר הכנסת זחאלקה  - - - </w:t>
      </w:r>
    </w:p>
    <w:p w14:paraId="11A7D7C1" w14:textId="77777777" w:rsidR="00000000" w:rsidRDefault="00E82A5C">
      <w:pPr>
        <w:pStyle w:val="a"/>
        <w:rPr>
          <w:rFonts w:hint="cs"/>
          <w:rtl/>
        </w:rPr>
      </w:pPr>
    </w:p>
    <w:p w14:paraId="6F0CC560" w14:textId="77777777" w:rsidR="00000000" w:rsidRDefault="00E82A5C">
      <w:pPr>
        <w:pStyle w:val="ac"/>
        <w:rPr>
          <w:rtl/>
        </w:rPr>
      </w:pPr>
      <w:r>
        <w:rPr>
          <w:rFonts w:hint="eastAsia"/>
          <w:rtl/>
        </w:rPr>
        <w:t>השר</w:t>
      </w:r>
      <w:r>
        <w:rPr>
          <w:rtl/>
        </w:rPr>
        <w:t xml:space="preserve"> גדעון עזרא:</w:t>
      </w:r>
    </w:p>
    <w:p w14:paraId="57FCF1E7" w14:textId="77777777" w:rsidR="00000000" w:rsidRDefault="00E82A5C">
      <w:pPr>
        <w:pStyle w:val="a"/>
        <w:rPr>
          <w:rFonts w:hint="cs"/>
          <w:rtl/>
        </w:rPr>
      </w:pPr>
    </w:p>
    <w:p w14:paraId="1DD918D7" w14:textId="77777777" w:rsidR="00000000" w:rsidRDefault="00E82A5C">
      <w:pPr>
        <w:pStyle w:val="a"/>
        <w:rPr>
          <w:rFonts w:hint="cs"/>
          <w:rtl/>
        </w:rPr>
      </w:pPr>
      <w:r>
        <w:rPr>
          <w:rFonts w:hint="cs"/>
          <w:rtl/>
        </w:rPr>
        <w:t>אתה לא בעל-בית פה. הוא מדבר ולא יורד.</w:t>
      </w:r>
    </w:p>
    <w:p w14:paraId="2C9AB57E" w14:textId="77777777" w:rsidR="00000000" w:rsidRDefault="00E82A5C">
      <w:pPr>
        <w:pStyle w:val="a"/>
        <w:rPr>
          <w:rFonts w:hint="cs"/>
          <w:rtl/>
        </w:rPr>
      </w:pPr>
    </w:p>
    <w:p w14:paraId="46315DE4" w14:textId="77777777" w:rsidR="00000000" w:rsidRDefault="00E82A5C">
      <w:pPr>
        <w:pStyle w:val="SpeakerCon"/>
        <w:rPr>
          <w:rtl/>
        </w:rPr>
      </w:pPr>
      <w:bookmarkStart w:id="316" w:name="FS000001061T14_05_2003_17_25_59C"/>
      <w:bookmarkEnd w:id="316"/>
      <w:r>
        <w:rPr>
          <w:rtl/>
        </w:rPr>
        <w:t>ג'מאל זחאלקה (בל"ד):</w:t>
      </w:r>
    </w:p>
    <w:p w14:paraId="6EEBD9BA" w14:textId="77777777" w:rsidR="00000000" w:rsidRDefault="00E82A5C">
      <w:pPr>
        <w:pStyle w:val="a"/>
        <w:rPr>
          <w:rtl/>
        </w:rPr>
      </w:pPr>
    </w:p>
    <w:p w14:paraId="690CB5F8" w14:textId="77777777" w:rsidR="00000000" w:rsidRDefault="00E82A5C">
      <w:pPr>
        <w:pStyle w:val="a"/>
        <w:rPr>
          <w:rFonts w:hint="cs"/>
          <w:rtl/>
        </w:rPr>
      </w:pPr>
      <w:r>
        <w:rPr>
          <w:rFonts w:hint="cs"/>
          <w:rtl/>
        </w:rPr>
        <w:t xml:space="preserve">אל תתערב בהחלטותיו של היושב-ראש. אתה פה לא בשב"כ, אתה חבר כנסת כמוני. אתה חבר כנסת, כמוני כמוך ולא יותר. אל תתערב, אל תגיד לי רד. מי אתה בכלל? אתה  תתנהג בנימוס. </w:t>
      </w:r>
    </w:p>
    <w:p w14:paraId="27ADDF9C" w14:textId="77777777" w:rsidR="00000000" w:rsidRDefault="00E82A5C">
      <w:pPr>
        <w:pStyle w:val="a"/>
        <w:rPr>
          <w:rFonts w:hint="cs"/>
          <w:rtl/>
        </w:rPr>
      </w:pPr>
    </w:p>
    <w:p w14:paraId="54682875" w14:textId="77777777" w:rsidR="00000000" w:rsidRDefault="00E82A5C">
      <w:pPr>
        <w:pStyle w:val="ac"/>
        <w:rPr>
          <w:rtl/>
        </w:rPr>
      </w:pPr>
      <w:r>
        <w:rPr>
          <w:rFonts w:hint="eastAsia"/>
          <w:rtl/>
        </w:rPr>
        <w:t>השר</w:t>
      </w:r>
      <w:r>
        <w:rPr>
          <w:rtl/>
        </w:rPr>
        <w:t xml:space="preserve"> גדעון עזרא:</w:t>
      </w:r>
    </w:p>
    <w:p w14:paraId="3AE4E09A" w14:textId="77777777" w:rsidR="00000000" w:rsidRDefault="00E82A5C">
      <w:pPr>
        <w:pStyle w:val="a"/>
        <w:rPr>
          <w:rFonts w:hint="cs"/>
          <w:rtl/>
        </w:rPr>
      </w:pPr>
    </w:p>
    <w:p w14:paraId="79895473" w14:textId="77777777" w:rsidR="00000000" w:rsidRDefault="00E82A5C">
      <w:pPr>
        <w:pStyle w:val="a"/>
        <w:rPr>
          <w:rFonts w:hint="cs"/>
          <w:rtl/>
        </w:rPr>
      </w:pPr>
      <w:r>
        <w:rPr>
          <w:rFonts w:hint="cs"/>
          <w:rtl/>
        </w:rPr>
        <w:t>אתה מנהל פה א</w:t>
      </w:r>
      <w:r>
        <w:rPr>
          <w:rFonts w:hint="cs"/>
          <w:rtl/>
        </w:rPr>
        <w:t xml:space="preserve">ת הענייניים. </w:t>
      </w:r>
    </w:p>
    <w:p w14:paraId="2479BE2F" w14:textId="77777777" w:rsidR="00000000" w:rsidRDefault="00E82A5C">
      <w:pPr>
        <w:pStyle w:val="a"/>
        <w:rPr>
          <w:rFonts w:hint="cs"/>
          <w:rtl/>
        </w:rPr>
      </w:pPr>
    </w:p>
    <w:p w14:paraId="6D81D508" w14:textId="77777777" w:rsidR="00000000" w:rsidRDefault="00E82A5C">
      <w:pPr>
        <w:pStyle w:val="SpeakerCon"/>
        <w:rPr>
          <w:rtl/>
        </w:rPr>
      </w:pPr>
      <w:bookmarkStart w:id="317" w:name="FS000001061T14_05_2003_17_27_17C"/>
      <w:bookmarkEnd w:id="317"/>
      <w:r>
        <w:rPr>
          <w:rtl/>
        </w:rPr>
        <w:t>ג'מאל זחאלקה (בל"ד):</w:t>
      </w:r>
    </w:p>
    <w:p w14:paraId="28D68A72" w14:textId="77777777" w:rsidR="00000000" w:rsidRDefault="00E82A5C">
      <w:pPr>
        <w:pStyle w:val="a"/>
        <w:rPr>
          <w:rtl/>
        </w:rPr>
      </w:pPr>
    </w:p>
    <w:p w14:paraId="4989F8AD" w14:textId="77777777" w:rsidR="00000000" w:rsidRDefault="00E82A5C">
      <w:pPr>
        <w:pStyle w:val="a"/>
        <w:rPr>
          <w:rFonts w:hint="cs"/>
          <w:rtl/>
        </w:rPr>
      </w:pPr>
      <w:r>
        <w:rPr>
          <w:rFonts w:hint="cs"/>
          <w:rtl/>
        </w:rPr>
        <w:t xml:space="preserve">תתנהג בנימוס. תלמד להתנהג בנימוס. </w:t>
      </w:r>
    </w:p>
    <w:p w14:paraId="4D15E6B4" w14:textId="77777777" w:rsidR="00000000" w:rsidRDefault="00E82A5C">
      <w:pPr>
        <w:pStyle w:val="a"/>
        <w:rPr>
          <w:rFonts w:hint="cs"/>
          <w:rtl/>
        </w:rPr>
      </w:pPr>
    </w:p>
    <w:p w14:paraId="5C4069C5" w14:textId="77777777" w:rsidR="00000000" w:rsidRDefault="00E82A5C">
      <w:pPr>
        <w:pStyle w:val="ad"/>
        <w:rPr>
          <w:rtl/>
        </w:rPr>
      </w:pPr>
      <w:r>
        <w:rPr>
          <w:rtl/>
        </w:rPr>
        <w:t>היו"ר משה כחלון:</w:t>
      </w:r>
    </w:p>
    <w:p w14:paraId="2E26975D" w14:textId="77777777" w:rsidR="00000000" w:rsidRDefault="00E82A5C">
      <w:pPr>
        <w:pStyle w:val="a"/>
        <w:rPr>
          <w:rtl/>
        </w:rPr>
      </w:pPr>
    </w:p>
    <w:p w14:paraId="19899ABC" w14:textId="77777777" w:rsidR="00000000" w:rsidRDefault="00E82A5C">
      <w:pPr>
        <w:pStyle w:val="a"/>
        <w:rPr>
          <w:rFonts w:hint="cs"/>
          <w:rtl/>
        </w:rPr>
      </w:pPr>
      <w:r>
        <w:rPr>
          <w:rFonts w:hint="cs"/>
          <w:rtl/>
        </w:rPr>
        <w:t xml:space="preserve">השר גדעון עזרא. חבר הכנסת זחאלקה, בבקשה משפט לסיום. </w:t>
      </w:r>
    </w:p>
    <w:p w14:paraId="4F01F0DE" w14:textId="77777777" w:rsidR="00000000" w:rsidRDefault="00E82A5C">
      <w:pPr>
        <w:pStyle w:val="a"/>
        <w:ind w:firstLine="0"/>
        <w:rPr>
          <w:rFonts w:hint="cs"/>
          <w:rtl/>
        </w:rPr>
      </w:pPr>
    </w:p>
    <w:p w14:paraId="188254EF" w14:textId="77777777" w:rsidR="00000000" w:rsidRDefault="00E82A5C">
      <w:pPr>
        <w:pStyle w:val="SpeakerCon"/>
        <w:rPr>
          <w:rtl/>
        </w:rPr>
      </w:pPr>
      <w:r>
        <w:rPr>
          <w:rFonts w:hint="cs"/>
          <w:rtl/>
        </w:rPr>
        <w:t>ג'</w:t>
      </w:r>
      <w:r>
        <w:rPr>
          <w:rtl/>
        </w:rPr>
        <w:t>מאל זחאלקה (בל"ד):</w:t>
      </w:r>
    </w:p>
    <w:p w14:paraId="5B0117F5" w14:textId="77777777" w:rsidR="00000000" w:rsidRDefault="00E82A5C">
      <w:pPr>
        <w:pStyle w:val="a"/>
        <w:rPr>
          <w:rFonts w:hint="cs"/>
          <w:rtl/>
        </w:rPr>
      </w:pPr>
    </w:p>
    <w:p w14:paraId="5401089D" w14:textId="77777777" w:rsidR="00000000" w:rsidRDefault="00E82A5C">
      <w:pPr>
        <w:pStyle w:val="a"/>
        <w:rPr>
          <w:rFonts w:hint="cs"/>
          <w:rtl/>
        </w:rPr>
      </w:pPr>
      <w:r>
        <w:rPr>
          <w:rFonts w:hint="cs"/>
          <w:rtl/>
        </w:rPr>
        <w:t xml:space="preserve">המועצה האזורית לכפרים הלא-מוכרים בנגב הגישה תוכנית, ובשבוע שעבר, אחרי החלטת הממשלה, הוקם </w:t>
      </w:r>
      <w:r>
        <w:rPr>
          <w:rFonts w:hint="cs"/>
          <w:rtl/>
        </w:rPr>
        <w:t xml:space="preserve">פורום אזרחי לפיתוח בנגב. כולם אימצו את התוכנית הזאת. הססמה העיקרית של הפורום הזה אומרת: אין להתנות את השירותים שניתנים בוויתור על זכויות. </w:t>
      </w:r>
    </w:p>
    <w:p w14:paraId="46B45D7B" w14:textId="77777777" w:rsidR="00000000" w:rsidRDefault="00E82A5C">
      <w:pPr>
        <w:pStyle w:val="a"/>
        <w:rPr>
          <w:rFonts w:hint="cs"/>
          <w:rtl/>
        </w:rPr>
      </w:pPr>
    </w:p>
    <w:p w14:paraId="1073077C" w14:textId="77777777" w:rsidR="00000000" w:rsidRDefault="00E82A5C">
      <w:pPr>
        <w:pStyle w:val="a"/>
        <w:rPr>
          <w:rFonts w:hint="cs"/>
          <w:rtl/>
        </w:rPr>
      </w:pPr>
      <w:r>
        <w:rPr>
          <w:rFonts w:hint="cs"/>
          <w:rtl/>
        </w:rPr>
        <w:t>אני מציע לממשלה הצעה קונסטרוקטיבית. התושבים הכינו תוכנית מפורטת, שעומדת בקריטריונים מקצועיים, עונה על צרכים של התושב</w:t>
      </w:r>
      <w:r>
        <w:rPr>
          <w:rFonts w:hint="cs"/>
          <w:rtl/>
        </w:rPr>
        <w:t xml:space="preserve">ים. תבוא הממשלה ותדון עם התושבים על התוכנית הזאת. אני אפילו לא אומר לממשלה לקבל אותה, אבל לפחות לדון, שהתוכנית תהיה בסיס לדיון. זאת התייעצות עם התושבים, ולא משפטים כמו של השר אולמרט. תודה רבה. </w:t>
      </w:r>
    </w:p>
    <w:p w14:paraId="27F2E4AF" w14:textId="77777777" w:rsidR="00000000" w:rsidRDefault="00E82A5C">
      <w:pPr>
        <w:pStyle w:val="a"/>
        <w:rPr>
          <w:rFonts w:hint="cs"/>
          <w:rtl/>
        </w:rPr>
      </w:pPr>
    </w:p>
    <w:p w14:paraId="2C3BCFBD" w14:textId="77777777" w:rsidR="00000000" w:rsidRDefault="00E82A5C">
      <w:pPr>
        <w:pStyle w:val="ad"/>
        <w:rPr>
          <w:rtl/>
        </w:rPr>
      </w:pPr>
      <w:r>
        <w:rPr>
          <w:rtl/>
        </w:rPr>
        <w:t>היו"ר משה כחלון:</w:t>
      </w:r>
    </w:p>
    <w:p w14:paraId="0D9D480D" w14:textId="77777777" w:rsidR="00000000" w:rsidRDefault="00E82A5C">
      <w:pPr>
        <w:pStyle w:val="a"/>
        <w:rPr>
          <w:rtl/>
        </w:rPr>
      </w:pPr>
    </w:p>
    <w:p w14:paraId="65E1CBA6" w14:textId="77777777" w:rsidR="00000000" w:rsidRDefault="00E82A5C">
      <w:pPr>
        <w:pStyle w:val="a"/>
        <w:rPr>
          <w:rFonts w:hint="cs"/>
          <w:rtl/>
        </w:rPr>
      </w:pPr>
      <w:r>
        <w:rPr>
          <w:rFonts w:hint="cs"/>
          <w:rtl/>
        </w:rPr>
        <w:t xml:space="preserve">תודה רבה. השרה ציפי לבני, בבקשה. </w:t>
      </w:r>
    </w:p>
    <w:p w14:paraId="224E9099" w14:textId="77777777" w:rsidR="00000000" w:rsidRDefault="00E82A5C">
      <w:pPr>
        <w:pStyle w:val="a"/>
        <w:rPr>
          <w:rFonts w:hint="cs"/>
          <w:rtl/>
        </w:rPr>
      </w:pPr>
    </w:p>
    <w:p w14:paraId="3B0E09A3" w14:textId="77777777" w:rsidR="00000000" w:rsidRDefault="00E82A5C">
      <w:pPr>
        <w:pStyle w:val="Speaker"/>
        <w:rPr>
          <w:rtl/>
        </w:rPr>
      </w:pPr>
      <w:bookmarkStart w:id="318" w:name="FS000000469T14_05_2003_17_02_46"/>
      <w:bookmarkEnd w:id="318"/>
      <w:r>
        <w:rPr>
          <w:rFonts w:hint="eastAsia"/>
          <w:rtl/>
        </w:rPr>
        <w:t>השרה</w:t>
      </w:r>
      <w:r>
        <w:rPr>
          <w:rtl/>
        </w:rPr>
        <w:t xml:space="preserve"> לקל</w:t>
      </w:r>
      <w:r>
        <w:rPr>
          <w:rtl/>
        </w:rPr>
        <w:t>יטת העלייה ציפי לבני:</w:t>
      </w:r>
    </w:p>
    <w:p w14:paraId="249473B4" w14:textId="77777777" w:rsidR="00000000" w:rsidRDefault="00E82A5C">
      <w:pPr>
        <w:pStyle w:val="a"/>
        <w:rPr>
          <w:rFonts w:hint="cs"/>
          <w:rtl/>
        </w:rPr>
      </w:pPr>
    </w:p>
    <w:p w14:paraId="6E2790C9" w14:textId="77777777" w:rsidR="00000000" w:rsidRDefault="00E82A5C">
      <w:pPr>
        <w:pStyle w:val="a"/>
        <w:rPr>
          <w:rFonts w:hint="cs"/>
          <w:rtl/>
        </w:rPr>
      </w:pPr>
      <w:r>
        <w:rPr>
          <w:rFonts w:hint="cs"/>
          <w:rtl/>
        </w:rPr>
        <w:t>אדוני היושב-ראש, חברי חברי הכנסת, חבר הכנסת זחאלקה, אני רוצה להצטער עכשיו, כי נדמה לי שבאותה האשמה שהפנית כלפי מי שאתה חושב שייפגש אבל לא ישמע, הטקסטים שלך מעידים שבכל מקום שהממשלה מכינה תוכנית שנוגעת לבדואים - חלקם חושבים שתפקידם לב</w:t>
      </w:r>
      <w:r>
        <w:rPr>
          <w:rFonts w:hint="cs"/>
          <w:rtl/>
        </w:rPr>
        <w:t xml:space="preserve">וא ולצעוק. מהדברים שאמרת עולה שאתה לא מכיר את תהליכי הכנת התוכנית, בעיקר כשאתה מדבר על כך שלא נפגשו עם הבדואים. </w:t>
      </w:r>
    </w:p>
    <w:p w14:paraId="7EEA6B66" w14:textId="77777777" w:rsidR="00000000" w:rsidRDefault="00E82A5C">
      <w:pPr>
        <w:pStyle w:val="a"/>
        <w:rPr>
          <w:rFonts w:hint="cs"/>
          <w:rtl/>
        </w:rPr>
      </w:pPr>
    </w:p>
    <w:p w14:paraId="022715FB" w14:textId="77777777" w:rsidR="00000000" w:rsidRDefault="00E82A5C">
      <w:pPr>
        <w:pStyle w:val="a"/>
        <w:rPr>
          <w:rFonts w:hint="cs"/>
          <w:rtl/>
        </w:rPr>
      </w:pPr>
      <w:r>
        <w:rPr>
          <w:rFonts w:hint="cs"/>
          <w:rtl/>
        </w:rPr>
        <w:t>אני עסקתי בהכנת התוכנית הזאת במשך חודשים ארוכים, ואני אספר לך איך הגעתי להכנת התוכנית הזאת. בתפקידי כיושבת-ראש ועדת שרים לביקורת המדינה הגיע ל</w:t>
      </w:r>
      <w:r>
        <w:rPr>
          <w:rFonts w:hint="cs"/>
          <w:rtl/>
        </w:rPr>
        <w:t>שולחני דוח מבקר המדינה, שמצביע על בעיות קשות ביישובים הבדואיים. נכון, דברים שהמדינה צריכה לעשות כדי לחזק את התשתיות, כדי לאפשר לתושבים ביישובים האלה חיים נאותים כמו לכל אזרח אחר במדינת ישראל. במקביל כולנו מודאגים, ואני חושבת שגם אתם צריכים להיות מודאגים, מ</w:t>
      </w:r>
      <w:r>
        <w:rPr>
          <w:rFonts w:hint="cs"/>
          <w:rtl/>
        </w:rPr>
        <w:t xml:space="preserve">תהליך שבו קיימת קבוצה שרואה את עצמה מחוץ לחוק, שבונה איפה שהיא רוצה. אני לא מדברת, דרך אגב, רק על מבני מגורים, אלא על מסחר ועל עסקים ועל צדי הדרכים, כאילו אין חוק במדינת ישראל. </w:t>
      </w:r>
    </w:p>
    <w:p w14:paraId="3082DD48" w14:textId="77777777" w:rsidR="00000000" w:rsidRDefault="00E82A5C">
      <w:pPr>
        <w:pStyle w:val="a"/>
        <w:rPr>
          <w:rFonts w:hint="cs"/>
          <w:rtl/>
        </w:rPr>
      </w:pPr>
    </w:p>
    <w:p w14:paraId="276FD53F" w14:textId="77777777" w:rsidR="00000000" w:rsidRDefault="00E82A5C">
      <w:pPr>
        <w:pStyle w:val="ac"/>
        <w:rPr>
          <w:rtl/>
        </w:rPr>
      </w:pPr>
      <w:r>
        <w:rPr>
          <w:rFonts w:hint="eastAsia"/>
          <w:rtl/>
        </w:rPr>
        <w:t>ג</w:t>
      </w:r>
      <w:r>
        <w:rPr>
          <w:rtl/>
        </w:rPr>
        <w:t>'מאל זחאלקה (בל"ד):</w:t>
      </w:r>
    </w:p>
    <w:p w14:paraId="0854A450" w14:textId="77777777" w:rsidR="00000000" w:rsidRDefault="00E82A5C">
      <w:pPr>
        <w:pStyle w:val="a"/>
        <w:rPr>
          <w:rFonts w:hint="cs"/>
          <w:rtl/>
        </w:rPr>
      </w:pPr>
    </w:p>
    <w:p w14:paraId="32303D0C" w14:textId="77777777" w:rsidR="00000000" w:rsidRDefault="00E82A5C">
      <w:pPr>
        <w:pStyle w:val="a"/>
        <w:rPr>
          <w:rFonts w:hint="cs"/>
          <w:rtl/>
        </w:rPr>
      </w:pPr>
      <w:r>
        <w:rPr>
          <w:rFonts w:hint="cs"/>
          <w:rtl/>
        </w:rPr>
        <w:t xml:space="preserve">אין בכלל תוכנית מיתאר. </w:t>
      </w:r>
    </w:p>
    <w:p w14:paraId="7FA2C0BC" w14:textId="77777777" w:rsidR="00000000" w:rsidRDefault="00E82A5C">
      <w:pPr>
        <w:pStyle w:val="a"/>
        <w:rPr>
          <w:rFonts w:hint="cs"/>
          <w:rtl/>
        </w:rPr>
      </w:pPr>
    </w:p>
    <w:p w14:paraId="21C8E229" w14:textId="77777777" w:rsidR="00000000" w:rsidRDefault="00E82A5C">
      <w:pPr>
        <w:pStyle w:val="SpeakerCon"/>
        <w:rPr>
          <w:rtl/>
        </w:rPr>
      </w:pPr>
      <w:bookmarkStart w:id="319" w:name="FS000000469T14_05_2003_17_07_59C"/>
      <w:bookmarkEnd w:id="319"/>
    </w:p>
    <w:p w14:paraId="32990E18" w14:textId="77777777" w:rsidR="00000000" w:rsidRDefault="00E82A5C">
      <w:pPr>
        <w:pStyle w:val="SpeakerCon"/>
        <w:rPr>
          <w:rtl/>
        </w:rPr>
      </w:pPr>
      <w:r>
        <w:rPr>
          <w:rtl/>
        </w:rPr>
        <w:t>השרה לקליטת העלייה ציפי לבני:</w:t>
      </w:r>
    </w:p>
    <w:p w14:paraId="34BE8856" w14:textId="77777777" w:rsidR="00000000" w:rsidRDefault="00E82A5C">
      <w:pPr>
        <w:pStyle w:val="a"/>
        <w:rPr>
          <w:rtl/>
        </w:rPr>
      </w:pPr>
    </w:p>
    <w:p w14:paraId="0C810803" w14:textId="77777777" w:rsidR="00000000" w:rsidRDefault="00E82A5C">
      <w:pPr>
        <w:pStyle w:val="a"/>
        <w:rPr>
          <w:rFonts w:hint="cs"/>
          <w:rtl/>
        </w:rPr>
      </w:pPr>
      <w:r>
        <w:rPr>
          <w:rFonts w:hint="cs"/>
          <w:rtl/>
        </w:rPr>
        <w:t xml:space="preserve">הטענה שלך שאין תוכניות מיתאר נשמעת קצת מוזרה לאור העובדה, שהתוכנית הזאת שאנחנו מגישים מבקשת לקדם תוכניות מיתאר לשבעה יישובים חדשים, ואז אתה צועק: למה אתם מקדמים תוכניות לשבעה יישובים חדשים? אי-אפשר להחזיק את המקל משני קצותיו. </w:t>
      </w:r>
    </w:p>
    <w:p w14:paraId="4D1D1A7B" w14:textId="77777777" w:rsidR="00000000" w:rsidRDefault="00E82A5C">
      <w:pPr>
        <w:pStyle w:val="a"/>
        <w:rPr>
          <w:rFonts w:hint="cs"/>
          <w:rtl/>
        </w:rPr>
      </w:pPr>
    </w:p>
    <w:p w14:paraId="708DADC8" w14:textId="77777777" w:rsidR="00000000" w:rsidRDefault="00E82A5C">
      <w:pPr>
        <w:pStyle w:val="ac"/>
        <w:rPr>
          <w:rtl/>
        </w:rPr>
      </w:pPr>
      <w:r>
        <w:rPr>
          <w:rFonts w:hint="eastAsia"/>
          <w:rtl/>
        </w:rPr>
        <w:t>ג</w:t>
      </w:r>
      <w:r>
        <w:rPr>
          <w:rtl/>
        </w:rPr>
        <w:t>'מאל זחאלקה (בל"ד):</w:t>
      </w:r>
    </w:p>
    <w:p w14:paraId="0650CE57" w14:textId="77777777" w:rsidR="00000000" w:rsidRDefault="00E82A5C">
      <w:pPr>
        <w:pStyle w:val="a"/>
        <w:rPr>
          <w:rFonts w:hint="cs"/>
          <w:rtl/>
        </w:rPr>
      </w:pPr>
    </w:p>
    <w:p w14:paraId="65089CAC" w14:textId="77777777" w:rsidR="00000000" w:rsidRDefault="00E82A5C">
      <w:pPr>
        <w:pStyle w:val="a"/>
        <w:rPr>
          <w:rFonts w:hint="cs"/>
          <w:rtl/>
        </w:rPr>
      </w:pPr>
      <w:r>
        <w:rPr>
          <w:rFonts w:hint="cs"/>
          <w:rtl/>
        </w:rPr>
        <w:t xml:space="preserve">- - </w:t>
      </w:r>
      <w:r>
        <w:rPr>
          <w:rFonts w:hint="cs"/>
          <w:rtl/>
        </w:rPr>
        <w:t xml:space="preserve">- </w:t>
      </w:r>
    </w:p>
    <w:p w14:paraId="166F4DC0" w14:textId="77777777" w:rsidR="00000000" w:rsidRDefault="00E82A5C">
      <w:pPr>
        <w:pStyle w:val="a"/>
        <w:rPr>
          <w:rFonts w:hint="cs"/>
          <w:rtl/>
        </w:rPr>
      </w:pPr>
    </w:p>
    <w:p w14:paraId="47067B5E" w14:textId="77777777" w:rsidR="00000000" w:rsidRDefault="00E82A5C">
      <w:pPr>
        <w:pStyle w:val="ad"/>
        <w:rPr>
          <w:rtl/>
        </w:rPr>
      </w:pPr>
      <w:r>
        <w:rPr>
          <w:rtl/>
        </w:rPr>
        <w:t>היו"ר משה כחלון:</w:t>
      </w:r>
    </w:p>
    <w:p w14:paraId="5EB79CF6" w14:textId="77777777" w:rsidR="00000000" w:rsidRDefault="00E82A5C">
      <w:pPr>
        <w:pStyle w:val="a"/>
        <w:rPr>
          <w:rtl/>
        </w:rPr>
      </w:pPr>
    </w:p>
    <w:p w14:paraId="450D8513" w14:textId="77777777" w:rsidR="00000000" w:rsidRDefault="00E82A5C">
      <w:pPr>
        <w:pStyle w:val="a"/>
        <w:rPr>
          <w:rFonts w:hint="cs"/>
          <w:rtl/>
        </w:rPr>
      </w:pPr>
      <w:r>
        <w:rPr>
          <w:rFonts w:hint="cs"/>
          <w:rtl/>
        </w:rPr>
        <w:t xml:space="preserve">חבר הכנסת זחאלקה, אני מבקש לא להפריע. אתה קיבלת פה הרבה מעבר למה שמגיע לך, אפשרנו לך להתבטא, למורת רוחם של חברי. אני מבקש ממך להשתדל להיות בשקט עד שהשרה תסיים. תודה. </w:t>
      </w:r>
    </w:p>
    <w:p w14:paraId="32B6FF79" w14:textId="77777777" w:rsidR="00000000" w:rsidRDefault="00E82A5C">
      <w:pPr>
        <w:pStyle w:val="a"/>
        <w:rPr>
          <w:rFonts w:hint="cs"/>
          <w:rtl/>
        </w:rPr>
      </w:pPr>
    </w:p>
    <w:p w14:paraId="31738911" w14:textId="77777777" w:rsidR="00000000" w:rsidRDefault="00E82A5C">
      <w:pPr>
        <w:pStyle w:val="SpeakerCon"/>
        <w:rPr>
          <w:rtl/>
        </w:rPr>
      </w:pPr>
      <w:bookmarkStart w:id="320" w:name="FS000000469T14_05_2003_17_10_24C"/>
      <w:bookmarkEnd w:id="320"/>
      <w:r>
        <w:rPr>
          <w:rtl/>
        </w:rPr>
        <w:t>השרה לקליטת העלייה ציפי לבני:</w:t>
      </w:r>
    </w:p>
    <w:p w14:paraId="385E2F49" w14:textId="77777777" w:rsidR="00000000" w:rsidRDefault="00E82A5C">
      <w:pPr>
        <w:pStyle w:val="a"/>
        <w:rPr>
          <w:rtl/>
        </w:rPr>
      </w:pPr>
    </w:p>
    <w:p w14:paraId="1048E2C2" w14:textId="77777777" w:rsidR="00000000" w:rsidRDefault="00E82A5C">
      <w:pPr>
        <w:pStyle w:val="a"/>
        <w:rPr>
          <w:rFonts w:hint="cs"/>
          <w:rtl/>
        </w:rPr>
      </w:pPr>
      <w:r>
        <w:rPr>
          <w:rFonts w:hint="cs"/>
          <w:rtl/>
        </w:rPr>
        <w:t>אני רוצה לתאר את הליכי הכנת התוכנית</w:t>
      </w:r>
      <w:r>
        <w:rPr>
          <w:rFonts w:hint="cs"/>
          <w:rtl/>
        </w:rPr>
        <w:t>, כי אני מאמינה שאזרחי ישראל הבדואים הם אזרחים שווי זכויות ושווי חובות ככל אחד מאזרחי מדינת ישראל האחרים. לכן התוכנית הזאת הוכנה לאחר שנפגשתי, בנפרד, עם כל אחד מראשי הרשויות הבדואיות הקיימות ביישובים הקיימים. לא שאלתי אותם בקבוצה אם מתאים להם או לא, אלא בי</w:t>
      </w:r>
      <w:r>
        <w:rPr>
          <w:rFonts w:hint="cs"/>
          <w:rtl/>
        </w:rPr>
        <w:t>שיבה פרטנית; וישבתי למעלה משעה עם כל אחד מהם, אחד על אחד, בלי פקידים נוספים וכאלה שנתפסים כדבר שמאיים. עשינו סקר צרכים בכל אחד מהיישובים האלה כדי לדעת איך נכון לפעול וכמה נכון להשקיע בכסף, הרבה כסף, ביישובים הבדואיים, כדי לאפשר חיים תקינים ביישובים האלה. ל</w:t>
      </w:r>
      <w:r>
        <w:rPr>
          <w:rFonts w:hint="cs"/>
          <w:rtl/>
        </w:rPr>
        <w:t xml:space="preserve">כן, כל הטענה על כך שלא נפגשו היא טענה לא נכונה. </w:t>
      </w:r>
    </w:p>
    <w:p w14:paraId="572FDAC8" w14:textId="77777777" w:rsidR="00000000" w:rsidRDefault="00E82A5C">
      <w:pPr>
        <w:pStyle w:val="a"/>
        <w:rPr>
          <w:rFonts w:hint="cs"/>
          <w:rtl/>
        </w:rPr>
      </w:pPr>
    </w:p>
    <w:p w14:paraId="61E90E3C" w14:textId="77777777" w:rsidR="00000000" w:rsidRDefault="00E82A5C">
      <w:pPr>
        <w:pStyle w:val="a"/>
        <w:rPr>
          <w:rFonts w:hint="cs"/>
          <w:rtl/>
        </w:rPr>
      </w:pPr>
      <w:r>
        <w:rPr>
          <w:rFonts w:hint="cs"/>
          <w:rtl/>
        </w:rPr>
        <w:t>נכון, יש כאלה שהיו רוצים שייפגשו דווקא אתם, ולא מתאים להם שנפגשו עם ראשי הרשויות המכהנים. אפרופו האמירה שנאמרה על הקבוצה הזאת, ראש הממשלה אמר שהוא לוקח את העניין באופן אישי, וועדת השרים היחידה שראש הממשלה י</w:t>
      </w:r>
      <w:r>
        <w:rPr>
          <w:rFonts w:hint="cs"/>
          <w:rtl/>
        </w:rPr>
        <w:t>ושב בראשה היא ועדת השרים לעניין ערביי ישראל שדנה בתוכנית הזאת. זה צד אחד של התוכנית, רגל אחת, בצד הזכויות. באותו צד חשבנו לנכון לקדם אותן תוכניות שאמורות לקדם את התכנון של היישובים שמדברים עליהם הרבה זמן ועוד לא יצאו אל הפועל. היישובים האלה לא קמו באוויר ס</w:t>
      </w:r>
      <w:r>
        <w:rPr>
          <w:rFonts w:hint="cs"/>
          <w:rtl/>
        </w:rPr>
        <w:t>תם כך, אלא בהליכי הידברות. יש לי כאן הרשימה עם מי דיברו בתראבין ועם מי דיברו בבית-פלט, עם אבו-קרינאת, ועם מי דיברו בבאר-חיל וביישוב של הואשלה ובמרעית - בכל אחד מהם     בדיוק, עם מי מהנציגים של השבטים האלה דיברו כדי לנסות ולקדם את המעבר כמעבר בהסכמה. אם אתה</w:t>
      </w:r>
      <w:r>
        <w:rPr>
          <w:rFonts w:hint="cs"/>
          <w:rtl/>
        </w:rPr>
        <w:t xml:space="preserve"> רוצה את הרשימה, בבקשה. </w:t>
      </w:r>
    </w:p>
    <w:p w14:paraId="44D3FCFF" w14:textId="77777777" w:rsidR="00000000" w:rsidRDefault="00E82A5C">
      <w:pPr>
        <w:pStyle w:val="a"/>
        <w:rPr>
          <w:rFonts w:hint="cs"/>
          <w:rtl/>
        </w:rPr>
      </w:pPr>
    </w:p>
    <w:p w14:paraId="139D9D61" w14:textId="77777777" w:rsidR="00000000" w:rsidRDefault="00E82A5C">
      <w:pPr>
        <w:pStyle w:val="ac"/>
        <w:rPr>
          <w:rtl/>
        </w:rPr>
      </w:pPr>
    </w:p>
    <w:p w14:paraId="20AB4471" w14:textId="77777777" w:rsidR="00000000" w:rsidRDefault="00E82A5C">
      <w:pPr>
        <w:pStyle w:val="ac"/>
        <w:rPr>
          <w:rtl/>
        </w:rPr>
      </w:pPr>
      <w:r>
        <w:rPr>
          <w:rFonts w:hint="eastAsia"/>
          <w:rtl/>
        </w:rPr>
        <w:t>ג</w:t>
      </w:r>
      <w:r>
        <w:rPr>
          <w:rtl/>
        </w:rPr>
        <w:t>'מאל זחאלקה (בל"ד):</w:t>
      </w:r>
    </w:p>
    <w:p w14:paraId="656D7159" w14:textId="77777777" w:rsidR="00000000" w:rsidRDefault="00E82A5C">
      <w:pPr>
        <w:pStyle w:val="a"/>
        <w:rPr>
          <w:rFonts w:hint="cs"/>
          <w:rtl/>
        </w:rPr>
      </w:pPr>
    </w:p>
    <w:p w14:paraId="32A25C6B" w14:textId="77777777" w:rsidR="00000000" w:rsidRDefault="00E82A5C">
      <w:pPr>
        <w:pStyle w:val="a"/>
        <w:rPr>
          <w:rFonts w:hint="cs"/>
          <w:rtl/>
        </w:rPr>
      </w:pPr>
      <w:r>
        <w:rPr>
          <w:rFonts w:hint="cs"/>
          <w:rtl/>
        </w:rPr>
        <w:t>היתה הסכמה?</w:t>
      </w:r>
    </w:p>
    <w:p w14:paraId="19C03CBB" w14:textId="77777777" w:rsidR="00000000" w:rsidRDefault="00E82A5C">
      <w:pPr>
        <w:pStyle w:val="a"/>
        <w:rPr>
          <w:rFonts w:hint="cs"/>
          <w:rtl/>
        </w:rPr>
      </w:pPr>
    </w:p>
    <w:p w14:paraId="7EE68CD3" w14:textId="77777777" w:rsidR="00000000" w:rsidRDefault="00E82A5C">
      <w:pPr>
        <w:pStyle w:val="SpeakerCon"/>
        <w:rPr>
          <w:rtl/>
        </w:rPr>
      </w:pPr>
      <w:bookmarkStart w:id="321" w:name="FS000000469T14_05_2003_17_20_24C"/>
      <w:bookmarkEnd w:id="321"/>
      <w:r>
        <w:rPr>
          <w:rtl/>
        </w:rPr>
        <w:t>השרה לקליטת העלייה ציפי לבני:</w:t>
      </w:r>
    </w:p>
    <w:p w14:paraId="6DB57203" w14:textId="77777777" w:rsidR="00000000" w:rsidRDefault="00E82A5C">
      <w:pPr>
        <w:pStyle w:val="a"/>
        <w:rPr>
          <w:rtl/>
        </w:rPr>
      </w:pPr>
    </w:p>
    <w:p w14:paraId="64E3C490" w14:textId="77777777" w:rsidR="00000000" w:rsidRDefault="00E82A5C">
      <w:pPr>
        <w:pStyle w:val="a"/>
        <w:rPr>
          <w:rFonts w:hint="cs"/>
          <w:rtl/>
        </w:rPr>
      </w:pPr>
      <w:r>
        <w:rPr>
          <w:rFonts w:hint="cs"/>
          <w:rtl/>
        </w:rPr>
        <w:t>על חמישה מתוך שבעה יישובים יש הסכמה שכוללים את המיקום, וממילא היישובים האלה נותנים פתרון לחלק ממה שקרוי תושבי הפזורה. ולכן קבענו כבר בדיון בוועדת השרים, שלאחר הדיו</w:t>
      </w:r>
      <w:r>
        <w:rPr>
          <w:rFonts w:hint="cs"/>
          <w:rtl/>
        </w:rPr>
        <w:t xml:space="preserve">ן בתוכנית הזאת ייפגשו עם  השר הממונה על מינהל מקרקעי ישראל, וזה גם חלק מהסיכומים שהיו בישיבה, כדי לראות איך מקדמים את העניין של תושבי הפזורה האחרים. אבל בראייה שלכם באה הממשלה ומעמידה תוכנית על שתי רגליים, האחת - אזרחים שווי זכויות ביישובים הקיימים, תכנון </w:t>
      </w:r>
      <w:r>
        <w:rPr>
          <w:rFonts w:hint="cs"/>
          <w:rtl/>
        </w:rPr>
        <w:t xml:space="preserve">של יישובים, ולפי התוכנית, עד סוף השנה הזאת אפשר יהיה להוציא היתרי בנייה, כדי שיוכלו סוף-סוף לעבור מהמקומות שבהם הם נמצאים היום למקומות שמכבדים את עצמם, עם תשתיות וכפי שצריך להיות. </w:t>
      </w:r>
    </w:p>
    <w:p w14:paraId="10F8C2AC" w14:textId="77777777" w:rsidR="00000000" w:rsidRDefault="00E82A5C">
      <w:pPr>
        <w:pStyle w:val="a"/>
        <w:rPr>
          <w:rFonts w:hint="cs"/>
          <w:rtl/>
        </w:rPr>
      </w:pPr>
    </w:p>
    <w:p w14:paraId="32510BB7" w14:textId="77777777" w:rsidR="00000000" w:rsidRDefault="00E82A5C">
      <w:pPr>
        <w:pStyle w:val="a"/>
        <w:rPr>
          <w:rFonts w:hint="cs"/>
          <w:rtl/>
        </w:rPr>
      </w:pPr>
      <w:r>
        <w:rPr>
          <w:rFonts w:hint="cs"/>
          <w:rtl/>
        </w:rPr>
        <w:t>במקביל, נכון, המדינה קיבלה החלטה להגיש תביעות בעלות במקום שבו המדינה חושבת</w:t>
      </w:r>
      <w:r>
        <w:rPr>
          <w:rFonts w:hint="cs"/>
          <w:rtl/>
        </w:rPr>
        <w:t xml:space="preserve"> ויודעת שיש לה זכות, מקום שבו חלק מהבדואים הגישו תביעה לזכויות מבחינתם, כדי שיבררו המוסדות המוסמכים במדינת ישראל, דהיינו בתי-המשפט, כמו בכל מדינה דמוקרטית, של מי הזכות. המדינה נמצאת כל הזמן בתהליכים של הידברות, כדי להגיע להסדרי פשרה ביחס לקרקעות, ובמקביל, </w:t>
      </w:r>
      <w:r>
        <w:rPr>
          <w:rFonts w:hint="cs"/>
          <w:rtl/>
        </w:rPr>
        <w:t xml:space="preserve">נכון, הצד השני של המטבע הזאת אומר שאזרחים שווי זכויות זה אומר גם אזרחים שווי חובות. אדם לא יכול לקום בבוקר ולהחליט שהוא בונה איפה שהוא רוצה, מתי שהוא רוצה, מה שהוא רוצה, ולכן גורמי אכיפת החוק יתוגברו במקביל כדי לאכוף את החוק. אבל זה נעמד על שתי רגליים. </w:t>
      </w:r>
    </w:p>
    <w:p w14:paraId="6A3B2D0A" w14:textId="77777777" w:rsidR="00000000" w:rsidRDefault="00E82A5C">
      <w:pPr>
        <w:pStyle w:val="a"/>
        <w:rPr>
          <w:rFonts w:hint="cs"/>
          <w:rtl/>
        </w:rPr>
      </w:pPr>
    </w:p>
    <w:p w14:paraId="7B3BD65C" w14:textId="77777777" w:rsidR="00000000" w:rsidRDefault="00E82A5C">
      <w:pPr>
        <w:pStyle w:val="ac"/>
        <w:rPr>
          <w:rtl/>
        </w:rPr>
      </w:pPr>
      <w:r>
        <w:rPr>
          <w:rFonts w:hint="eastAsia"/>
          <w:rtl/>
        </w:rPr>
        <w:t>ג</w:t>
      </w:r>
      <w:r>
        <w:rPr>
          <w:rtl/>
        </w:rPr>
        <w:t>'מאל זחאלקה (בל"ד):</w:t>
      </w:r>
    </w:p>
    <w:p w14:paraId="419B7FAF" w14:textId="77777777" w:rsidR="00000000" w:rsidRDefault="00E82A5C">
      <w:pPr>
        <w:pStyle w:val="a"/>
        <w:rPr>
          <w:rFonts w:hint="cs"/>
          <w:rtl/>
        </w:rPr>
      </w:pPr>
    </w:p>
    <w:p w14:paraId="057E2496" w14:textId="77777777" w:rsidR="00000000" w:rsidRDefault="00E82A5C">
      <w:pPr>
        <w:pStyle w:val="a"/>
        <w:rPr>
          <w:rFonts w:hint="cs"/>
          <w:rtl/>
        </w:rPr>
      </w:pPr>
      <w:r>
        <w:rPr>
          <w:rFonts w:hint="cs"/>
          <w:rtl/>
        </w:rPr>
        <w:t>כמה כסף?</w:t>
      </w:r>
    </w:p>
    <w:p w14:paraId="534E30F5" w14:textId="77777777" w:rsidR="00000000" w:rsidRDefault="00E82A5C">
      <w:pPr>
        <w:pStyle w:val="a"/>
        <w:rPr>
          <w:rFonts w:hint="cs"/>
          <w:rtl/>
        </w:rPr>
      </w:pPr>
    </w:p>
    <w:p w14:paraId="79B9161F" w14:textId="77777777" w:rsidR="00000000" w:rsidRDefault="00E82A5C">
      <w:pPr>
        <w:pStyle w:val="SpeakerCon"/>
        <w:rPr>
          <w:rtl/>
        </w:rPr>
      </w:pPr>
      <w:bookmarkStart w:id="322" w:name="FS000000469T14_05_2003_17_27_51C"/>
      <w:bookmarkEnd w:id="322"/>
      <w:r>
        <w:rPr>
          <w:rtl/>
        </w:rPr>
        <w:t>השרה לקליטת העלייה ציפי לבני:</w:t>
      </w:r>
    </w:p>
    <w:p w14:paraId="4C928B69" w14:textId="77777777" w:rsidR="00000000" w:rsidRDefault="00E82A5C">
      <w:pPr>
        <w:pStyle w:val="a"/>
        <w:rPr>
          <w:rtl/>
        </w:rPr>
      </w:pPr>
    </w:p>
    <w:p w14:paraId="2CFB2791" w14:textId="77777777" w:rsidR="00000000" w:rsidRDefault="00E82A5C">
      <w:pPr>
        <w:pStyle w:val="a"/>
        <w:ind w:firstLine="0"/>
        <w:rPr>
          <w:rFonts w:hint="cs"/>
          <w:rtl/>
        </w:rPr>
      </w:pPr>
      <w:r>
        <w:rPr>
          <w:rFonts w:hint="cs"/>
          <w:rtl/>
        </w:rPr>
        <w:tab/>
        <w:t>ממשלת ישראל הולכת להשקיע באוכלוסייה הבדואית, לא נגדה - בתנאי החיים שלהם, בתשתיות שלהם - מעל מיליארד שקלים. בתוך כל הסכום הזה, הסכומים שמתייחסים לאכיפת החוק הם מזעריים לעומת הסכומים שמפרטים איפה</w:t>
      </w:r>
      <w:r>
        <w:rPr>
          <w:rFonts w:hint="cs"/>
          <w:rtl/>
        </w:rPr>
        <w:t xml:space="preserve"> צריך לסלול כביש ואיפה צריך להקים מתנ"ס ואיפה צריך להקים עוד בית-ספר ואיפה צריך להקים עוד טיפת-חלב. אז נכון, אתה יכול להגיד שזה לא מספיק, אתה יכול להגיד שאתה רוצה שאחר כך ימשיכו לדבר כדי לראות איך פותרים את הבעיות הנוספות. אבל אתה לא יכול להגיד כחבר הכנסת </w:t>
      </w:r>
      <w:r>
        <w:rPr>
          <w:rFonts w:hint="cs"/>
          <w:rtl/>
        </w:rPr>
        <w:t xml:space="preserve">הזאת: אני עומד על הזכות של מישהו לפעול בניגוד לחוק, ואני רוצה לצעוק כאן נגד ממשלת ישראל שהחליטה להשקיע מיליארד שקלים בתנאי החיים של הבדואים. </w:t>
      </w:r>
    </w:p>
    <w:p w14:paraId="3A29B926" w14:textId="77777777" w:rsidR="00000000" w:rsidRDefault="00E82A5C">
      <w:pPr>
        <w:pStyle w:val="a"/>
        <w:ind w:firstLine="0"/>
        <w:rPr>
          <w:rFonts w:hint="cs"/>
          <w:rtl/>
        </w:rPr>
      </w:pPr>
    </w:p>
    <w:p w14:paraId="6DB0A79D" w14:textId="77777777" w:rsidR="00000000" w:rsidRDefault="00E82A5C">
      <w:pPr>
        <w:pStyle w:val="ac"/>
        <w:rPr>
          <w:rtl/>
        </w:rPr>
      </w:pPr>
    </w:p>
    <w:p w14:paraId="2D1B36CF" w14:textId="77777777" w:rsidR="00000000" w:rsidRDefault="00E82A5C">
      <w:pPr>
        <w:pStyle w:val="ac"/>
        <w:rPr>
          <w:rtl/>
        </w:rPr>
      </w:pPr>
      <w:r>
        <w:rPr>
          <w:rFonts w:hint="eastAsia"/>
          <w:rtl/>
        </w:rPr>
        <w:t>ואסל</w:t>
      </w:r>
      <w:r>
        <w:rPr>
          <w:rtl/>
        </w:rPr>
        <w:t xml:space="preserve"> טאהא (בל"ד):</w:t>
      </w:r>
    </w:p>
    <w:p w14:paraId="081277F2" w14:textId="77777777" w:rsidR="00000000" w:rsidRDefault="00E82A5C">
      <w:pPr>
        <w:pStyle w:val="a"/>
        <w:rPr>
          <w:rFonts w:hint="cs"/>
          <w:rtl/>
        </w:rPr>
      </w:pPr>
    </w:p>
    <w:p w14:paraId="47904319" w14:textId="77777777" w:rsidR="00000000" w:rsidRDefault="00E82A5C">
      <w:pPr>
        <w:pStyle w:val="a"/>
        <w:rPr>
          <w:rFonts w:hint="cs"/>
          <w:rtl/>
        </w:rPr>
      </w:pPr>
      <w:r>
        <w:rPr>
          <w:rFonts w:hint="cs"/>
          <w:rtl/>
        </w:rPr>
        <w:t>יש חמישה כפרים שהכירו בהם לפני כמה שנים, ועד עכשיו הם מחכים. אין בהם לא כבישים ולא דברים אחרי</w:t>
      </w:r>
      <w:r>
        <w:rPr>
          <w:rFonts w:hint="cs"/>
          <w:rtl/>
        </w:rPr>
        <w:t xml:space="preserve">ם. הממשלה הכירה בהם. </w:t>
      </w:r>
    </w:p>
    <w:p w14:paraId="046AFB2A" w14:textId="77777777" w:rsidR="00000000" w:rsidRDefault="00E82A5C">
      <w:pPr>
        <w:pStyle w:val="a"/>
        <w:rPr>
          <w:rFonts w:hint="cs"/>
          <w:rtl/>
        </w:rPr>
      </w:pPr>
    </w:p>
    <w:p w14:paraId="17322F03" w14:textId="77777777" w:rsidR="00000000" w:rsidRDefault="00E82A5C">
      <w:pPr>
        <w:pStyle w:val="SpeakerCon"/>
        <w:rPr>
          <w:rtl/>
        </w:rPr>
      </w:pPr>
      <w:bookmarkStart w:id="323" w:name="FS000000469T14_05_2003_17_32_39C"/>
      <w:bookmarkEnd w:id="323"/>
      <w:r>
        <w:rPr>
          <w:rtl/>
        </w:rPr>
        <w:t>השרה לקליטת העלייה ציפי לבני:</w:t>
      </w:r>
    </w:p>
    <w:p w14:paraId="7B4234C4" w14:textId="77777777" w:rsidR="00000000" w:rsidRDefault="00E82A5C">
      <w:pPr>
        <w:pStyle w:val="a"/>
        <w:rPr>
          <w:rtl/>
        </w:rPr>
      </w:pPr>
    </w:p>
    <w:p w14:paraId="35EF49A0" w14:textId="77777777" w:rsidR="00000000" w:rsidRDefault="00E82A5C">
      <w:pPr>
        <w:pStyle w:val="a"/>
        <w:rPr>
          <w:rFonts w:hint="cs"/>
          <w:rtl/>
        </w:rPr>
      </w:pPr>
      <w:r>
        <w:rPr>
          <w:rFonts w:hint="cs"/>
          <w:rtl/>
        </w:rPr>
        <w:t>אני ממליצה מאוד לקרוא את התוכנית הזאת. כשאנחנו מדברים על קידום התכנון של היישובים הבדואיים נטען נגד ממשלות ישראל: אנחנו רוצים לחיות ביישובים מוסדרים, לפי תוכניות מיתאר, אבל אין לנו, ולכן אנחנו נאלצים לע</w:t>
      </w:r>
      <w:r>
        <w:rPr>
          <w:rFonts w:hint="cs"/>
          <w:rtl/>
        </w:rPr>
        <w:t>בור על החוק. באה הממשלה הזאת ולא סתם אומרת שנתכנן בעתיד, אלא קובעת לוחות זמנים, מבקשת לקדם את זה בוועדה המחוזית לפני המועצה הארצית לתכנון ובנייה, כדי שבמועד הקובע כבר יהיו אפשרויות למי שרוצה לחיות על-פי החוק, לחיות בצורה מכובדת ביישוב עם תוכנית מיתאר כדין.</w:t>
      </w:r>
      <w:r>
        <w:rPr>
          <w:rFonts w:hint="cs"/>
          <w:rtl/>
        </w:rPr>
        <w:t xml:space="preserve"> מי שמחליט שהחוק לא מעניין אותו - תפקיד הממשלה לאכוף את החוק עליו במסגרת התהליך הזה. </w:t>
      </w:r>
    </w:p>
    <w:p w14:paraId="37E853DF" w14:textId="77777777" w:rsidR="00000000" w:rsidRDefault="00E82A5C">
      <w:pPr>
        <w:pStyle w:val="a"/>
        <w:rPr>
          <w:rFonts w:hint="cs"/>
          <w:rtl/>
        </w:rPr>
      </w:pPr>
    </w:p>
    <w:p w14:paraId="66E65632" w14:textId="77777777" w:rsidR="00000000" w:rsidRDefault="00E82A5C">
      <w:pPr>
        <w:pStyle w:val="a"/>
        <w:rPr>
          <w:rFonts w:hint="cs"/>
          <w:rtl/>
        </w:rPr>
      </w:pPr>
      <w:r>
        <w:rPr>
          <w:rFonts w:hint="cs"/>
          <w:rtl/>
        </w:rPr>
        <w:t>התוכנית הזאת מורכבת משתי רגליים, היא עומדת על שני אדנים: האחד - השקעה מסיבית של כסף, בתוך הקיצוצים בממשלה הזאת, ביישובים הקיימים על בסיס סקר צרכים וישיבה עם כל אחד מראשי</w:t>
      </w:r>
      <w:r>
        <w:rPr>
          <w:rFonts w:hint="cs"/>
          <w:rtl/>
        </w:rPr>
        <w:t xml:space="preserve"> הרשויות, תכנון היישובים החדשים לאחר שברובם היו שיחות ומפגשים של מינהל מקרקעי ישראל ושל גורמי התכנון עם השבטים הרלוונטיים. מול כל יישוב חדש כזה נמצא שבט שאמור לעבור לשם, רובם בהסכמה וחלק עוד לא הגיע להסכמה. לחלק עדיין אין פתרון במסגרת התוכנית הזאת, ולכן הת</w:t>
      </w:r>
      <w:r>
        <w:rPr>
          <w:rFonts w:hint="cs"/>
          <w:rtl/>
        </w:rPr>
        <w:t>וכנית אינה סותמת את הגולל על תהליך של הידברות ופתרון, ולכן השר הממונה על העניין אמור להיפגש ולראות איך מוצאים פתרון נוסף.</w:t>
      </w:r>
    </w:p>
    <w:p w14:paraId="2D85A13E" w14:textId="77777777" w:rsidR="00000000" w:rsidRDefault="00E82A5C">
      <w:pPr>
        <w:pStyle w:val="a"/>
        <w:rPr>
          <w:rFonts w:hint="cs"/>
          <w:rtl/>
        </w:rPr>
      </w:pPr>
    </w:p>
    <w:p w14:paraId="7A87A2A2" w14:textId="77777777" w:rsidR="00000000" w:rsidRDefault="00E82A5C">
      <w:pPr>
        <w:pStyle w:val="a"/>
        <w:rPr>
          <w:rFonts w:hint="cs"/>
          <w:rtl/>
        </w:rPr>
      </w:pPr>
      <w:r>
        <w:rPr>
          <w:rFonts w:hint="cs"/>
          <w:rtl/>
        </w:rPr>
        <w:t xml:space="preserve"> במקביל, בצד השני, מדינת ישראל תאכוף את זכויותיה. מקום שבו פולשים למקרקעין שלה, מקום שבו מקימים בתי-עסק בצדי כבישים, מקום שבו אנשים ה</w:t>
      </w:r>
      <w:r>
        <w:rPr>
          <w:rFonts w:hint="cs"/>
          <w:rtl/>
        </w:rPr>
        <w:t xml:space="preserve">חליטו שהחוק לא רלוונטי מבחינתם - זה הצד השני של המטבע. דרך אגב, זה הצד השני של המטבע שיש לכל אזרח במדינת ישראל, לא חשובה דתו ולא חשוב מה הלאום שלו. אני מקבלת על עצמי את שני צדי המטבע, מה אתכם? </w:t>
      </w:r>
    </w:p>
    <w:p w14:paraId="40771C42" w14:textId="77777777" w:rsidR="00000000" w:rsidRDefault="00E82A5C">
      <w:pPr>
        <w:pStyle w:val="a"/>
        <w:ind w:firstLine="0"/>
        <w:rPr>
          <w:rFonts w:hint="cs"/>
          <w:rtl/>
        </w:rPr>
      </w:pPr>
    </w:p>
    <w:p w14:paraId="3483F01C" w14:textId="77777777" w:rsidR="00000000" w:rsidRDefault="00E82A5C">
      <w:pPr>
        <w:pStyle w:val="ac"/>
        <w:rPr>
          <w:rtl/>
        </w:rPr>
      </w:pPr>
      <w:r>
        <w:rPr>
          <w:rFonts w:hint="eastAsia"/>
          <w:rtl/>
        </w:rPr>
        <w:t>קריאה</w:t>
      </w:r>
      <w:r>
        <w:rPr>
          <w:rtl/>
        </w:rPr>
        <w:t>:</w:t>
      </w:r>
    </w:p>
    <w:p w14:paraId="449F3DBC" w14:textId="77777777" w:rsidR="00000000" w:rsidRDefault="00E82A5C">
      <w:pPr>
        <w:pStyle w:val="a"/>
        <w:rPr>
          <w:rFonts w:hint="cs"/>
          <w:rtl/>
        </w:rPr>
      </w:pPr>
    </w:p>
    <w:p w14:paraId="2C102DCA" w14:textId="77777777" w:rsidR="00000000" w:rsidRDefault="00E82A5C">
      <w:pPr>
        <w:pStyle w:val="a"/>
        <w:rPr>
          <w:rFonts w:hint="cs"/>
          <w:rtl/>
        </w:rPr>
      </w:pPr>
      <w:r>
        <w:rPr>
          <w:rFonts w:hint="cs"/>
          <w:rtl/>
        </w:rPr>
        <w:t xml:space="preserve">הזיקה היום לקרקע חשובה מאוד. </w:t>
      </w:r>
    </w:p>
    <w:p w14:paraId="03B965B8" w14:textId="77777777" w:rsidR="00000000" w:rsidRDefault="00E82A5C">
      <w:pPr>
        <w:pStyle w:val="a"/>
        <w:rPr>
          <w:rFonts w:hint="cs"/>
          <w:rtl/>
        </w:rPr>
      </w:pPr>
    </w:p>
    <w:p w14:paraId="7A7FF452" w14:textId="77777777" w:rsidR="00000000" w:rsidRDefault="00E82A5C">
      <w:pPr>
        <w:pStyle w:val="ad"/>
        <w:rPr>
          <w:rtl/>
        </w:rPr>
      </w:pPr>
      <w:r>
        <w:rPr>
          <w:rtl/>
        </w:rPr>
        <w:t>היו"ר</w:t>
      </w:r>
      <w:r>
        <w:rPr>
          <w:rFonts w:hint="cs"/>
          <w:rtl/>
        </w:rPr>
        <w:t xml:space="preserve"> משה כחלון</w:t>
      </w:r>
      <w:r>
        <w:rPr>
          <w:rtl/>
        </w:rPr>
        <w:t>:</w:t>
      </w:r>
    </w:p>
    <w:p w14:paraId="19CCDBA3" w14:textId="77777777" w:rsidR="00000000" w:rsidRDefault="00E82A5C">
      <w:pPr>
        <w:pStyle w:val="a"/>
        <w:rPr>
          <w:rtl/>
        </w:rPr>
      </w:pPr>
    </w:p>
    <w:p w14:paraId="6312BAC7" w14:textId="77777777" w:rsidR="00000000" w:rsidRDefault="00E82A5C">
      <w:pPr>
        <w:pStyle w:val="a"/>
        <w:rPr>
          <w:rFonts w:hint="cs"/>
          <w:rtl/>
        </w:rPr>
      </w:pPr>
      <w:r>
        <w:rPr>
          <w:rFonts w:hint="cs"/>
          <w:rtl/>
        </w:rPr>
        <w:t>תודה</w:t>
      </w:r>
      <w:r>
        <w:rPr>
          <w:rFonts w:hint="cs"/>
          <w:rtl/>
        </w:rPr>
        <w:t xml:space="preserve"> רבה. הצעה אחרת - של חבר הכנסת אריה אלדד. </w:t>
      </w:r>
    </w:p>
    <w:p w14:paraId="609457D5" w14:textId="77777777" w:rsidR="00000000" w:rsidRDefault="00E82A5C">
      <w:pPr>
        <w:pStyle w:val="a"/>
        <w:rPr>
          <w:rFonts w:hint="cs"/>
          <w:rtl/>
        </w:rPr>
      </w:pPr>
    </w:p>
    <w:p w14:paraId="35FA63AA" w14:textId="77777777" w:rsidR="00000000" w:rsidRDefault="00E82A5C">
      <w:pPr>
        <w:pStyle w:val="Speaker"/>
        <w:rPr>
          <w:rtl/>
        </w:rPr>
      </w:pPr>
      <w:bookmarkStart w:id="324" w:name="FS000001055T14_05_2003_17_05_00"/>
      <w:bookmarkEnd w:id="324"/>
      <w:r>
        <w:rPr>
          <w:rFonts w:hint="eastAsia"/>
          <w:rtl/>
        </w:rPr>
        <w:t>אריה</w:t>
      </w:r>
      <w:r>
        <w:rPr>
          <w:rtl/>
        </w:rPr>
        <w:t xml:space="preserve"> אלדד (האיחוד הלאומי - ישראל ביתנו):</w:t>
      </w:r>
    </w:p>
    <w:p w14:paraId="61CE5011" w14:textId="77777777" w:rsidR="00000000" w:rsidRDefault="00E82A5C">
      <w:pPr>
        <w:pStyle w:val="a"/>
        <w:rPr>
          <w:rFonts w:hint="cs"/>
          <w:rtl/>
        </w:rPr>
      </w:pPr>
    </w:p>
    <w:p w14:paraId="42E277D0" w14:textId="77777777" w:rsidR="00000000" w:rsidRDefault="00E82A5C">
      <w:pPr>
        <w:pStyle w:val="a"/>
        <w:rPr>
          <w:rFonts w:hint="cs"/>
          <w:rtl/>
        </w:rPr>
      </w:pPr>
      <w:r>
        <w:rPr>
          <w:rFonts w:hint="cs"/>
          <w:rtl/>
        </w:rPr>
        <w:t>חבר הכנסת ד"ר זחאלקה עשה שימוש בטכניקה מאוד מוכרת, שפותחה בברית-המועצות וגם בגרמניה הנאצית, שאם חוזרים על שקר מספיק פעמים, הוא ייהפך לאמת. הקרקעות אינן של הבדואים. אלה קר</w:t>
      </w:r>
      <w:r>
        <w:rPr>
          <w:rFonts w:hint="cs"/>
          <w:rtl/>
        </w:rPr>
        <w:t>קעות של הלאום. אנחנו עדים לשוד קרקעות שאין לו תקדים בדברי ימי מדינת ישראל - - -</w:t>
      </w:r>
    </w:p>
    <w:p w14:paraId="051B4606" w14:textId="77777777" w:rsidR="00000000" w:rsidRDefault="00E82A5C">
      <w:pPr>
        <w:pStyle w:val="a"/>
        <w:rPr>
          <w:rFonts w:hint="cs"/>
          <w:rtl/>
        </w:rPr>
      </w:pPr>
    </w:p>
    <w:p w14:paraId="025A1765" w14:textId="77777777" w:rsidR="00000000" w:rsidRDefault="00E82A5C">
      <w:pPr>
        <w:pStyle w:val="ac"/>
        <w:rPr>
          <w:rtl/>
        </w:rPr>
      </w:pPr>
      <w:r>
        <w:rPr>
          <w:rFonts w:hint="eastAsia"/>
          <w:rtl/>
        </w:rPr>
        <w:t>מוחמד</w:t>
      </w:r>
      <w:r>
        <w:rPr>
          <w:rtl/>
        </w:rPr>
        <w:t xml:space="preserve"> ברכה (חד"ש-תע"ל):</w:t>
      </w:r>
    </w:p>
    <w:p w14:paraId="55402E8B" w14:textId="77777777" w:rsidR="00000000" w:rsidRDefault="00E82A5C">
      <w:pPr>
        <w:pStyle w:val="a"/>
        <w:rPr>
          <w:rFonts w:hint="cs"/>
          <w:rtl/>
        </w:rPr>
      </w:pPr>
    </w:p>
    <w:p w14:paraId="1A4674D3" w14:textId="77777777" w:rsidR="00000000" w:rsidRDefault="00E82A5C">
      <w:pPr>
        <w:pStyle w:val="a"/>
        <w:rPr>
          <w:rFonts w:hint="cs"/>
          <w:rtl/>
        </w:rPr>
      </w:pPr>
      <w:r>
        <w:rPr>
          <w:rFonts w:hint="cs"/>
          <w:rtl/>
        </w:rPr>
        <w:t>- - -</w:t>
      </w:r>
    </w:p>
    <w:p w14:paraId="1BFC8378" w14:textId="77777777" w:rsidR="00000000" w:rsidRDefault="00E82A5C">
      <w:pPr>
        <w:pStyle w:val="a"/>
        <w:rPr>
          <w:rFonts w:hint="cs"/>
          <w:rtl/>
        </w:rPr>
      </w:pPr>
    </w:p>
    <w:p w14:paraId="414C4AA4" w14:textId="77777777" w:rsidR="00000000" w:rsidRDefault="00E82A5C">
      <w:pPr>
        <w:pStyle w:val="ad"/>
        <w:rPr>
          <w:rtl/>
        </w:rPr>
      </w:pPr>
      <w:r>
        <w:rPr>
          <w:rtl/>
        </w:rPr>
        <w:t>היו"ר</w:t>
      </w:r>
      <w:r>
        <w:rPr>
          <w:rFonts w:hint="cs"/>
          <w:rtl/>
        </w:rPr>
        <w:t xml:space="preserve"> משה כחלון</w:t>
      </w:r>
      <w:r>
        <w:rPr>
          <w:rtl/>
        </w:rPr>
        <w:t>:</w:t>
      </w:r>
    </w:p>
    <w:p w14:paraId="26D84A53" w14:textId="77777777" w:rsidR="00000000" w:rsidRDefault="00E82A5C">
      <w:pPr>
        <w:pStyle w:val="a"/>
        <w:rPr>
          <w:rtl/>
        </w:rPr>
      </w:pPr>
    </w:p>
    <w:p w14:paraId="52A81656" w14:textId="77777777" w:rsidR="00000000" w:rsidRDefault="00E82A5C">
      <w:pPr>
        <w:pStyle w:val="a"/>
        <w:rPr>
          <w:rFonts w:hint="cs"/>
          <w:rtl/>
        </w:rPr>
      </w:pPr>
      <w:r>
        <w:rPr>
          <w:rFonts w:hint="cs"/>
          <w:rtl/>
        </w:rPr>
        <w:t xml:space="preserve">חבר הכנסת ברכה. אני שוקל לתת לך איזו פריווילגיה. </w:t>
      </w:r>
    </w:p>
    <w:p w14:paraId="156DC653" w14:textId="77777777" w:rsidR="00000000" w:rsidRDefault="00E82A5C">
      <w:pPr>
        <w:pStyle w:val="a"/>
        <w:rPr>
          <w:rFonts w:hint="cs"/>
          <w:rtl/>
        </w:rPr>
      </w:pPr>
    </w:p>
    <w:p w14:paraId="2F5E12E7" w14:textId="77777777" w:rsidR="00000000" w:rsidRDefault="00E82A5C">
      <w:pPr>
        <w:pStyle w:val="ac"/>
        <w:rPr>
          <w:rtl/>
        </w:rPr>
      </w:pPr>
      <w:r>
        <w:rPr>
          <w:rtl/>
        </w:rPr>
        <w:t>השרה לקליטת העלייה ציפי לבני:</w:t>
      </w:r>
    </w:p>
    <w:p w14:paraId="4707FCF6" w14:textId="77777777" w:rsidR="00000000" w:rsidRDefault="00E82A5C">
      <w:pPr>
        <w:pStyle w:val="a"/>
        <w:rPr>
          <w:rtl/>
        </w:rPr>
      </w:pPr>
    </w:p>
    <w:p w14:paraId="1880496E" w14:textId="77777777" w:rsidR="00000000" w:rsidRDefault="00E82A5C">
      <w:pPr>
        <w:pStyle w:val="a"/>
        <w:rPr>
          <w:rFonts w:hint="cs"/>
          <w:rtl/>
        </w:rPr>
      </w:pPr>
      <w:r>
        <w:rPr>
          <w:rFonts w:hint="cs"/>
          <w:rtl/>
        </w:rPr>
        <w:t>החלטנו להגיש תביעות, לברר פעם אחת ולתמיד בב</w:t>
      </w:r>
      <w:r>
        <w:rPr>
          <w:rFonts w:hint="cs"/>
          <w:rtl/>
        </w:rPr>
        <w:t xml:space="preserve">ית-המשפט של מי הקרקעות. </w:t>
      </w:r>
    </w:p>
    <w:p w14:paraId="0C8DAF32" w14:textId="77777777" w:rsidR="00000000" w:rsidRDefault="00E82A5C">
      <w:pPr>
        <w:pStyle w:val="a"/>
        <w:rPr>
          <w:rFonts w:hint="cs"/>
          <w:rtl/>
        </w:rPr>
      </w:pPr>
    </w:p>
    <w:p w14:paraId="3286C76A" w14:textId="77777777" w:rsidR="00000000" w:rsidRDefault="00E82A5C">
      <w:pPr>
        <w:pStyle w:val="SpeakerCon"/>
        <w:rPr>
          <w:rtl/>
        </w:rPr>
      </w:pPr>
      <w:bookmarkStart w:id="325" w:name="FS000001055T14_05_2003_17_07_40C"/>
      <w:bookmarkEnd w:id="325"/>
      <w:r>
        <w:rPr>
          <w:rtl/>
        </w:rPr>
        <w:t>אריה אלדד (האיחוד הלאומי - ישראל ביתנו):</w:t>
      </w:r>
    </w:p>
    <w:p w14:paraId="779CF476" w14:textId="77777777" w:rsidR="00000000" w:rsidRDefault="00E82A5C">
      <w:pPr>
        <w:pStyle w:val="a"/>
        <w:rPr>
          <w:rtl/>
        </w:rPr>
      </w:pPr>
    </w:p>
    <w:p w14:paraId="5B5B5398" w14:textId="77777777" w:rsidR="00000000" w:rsidRDefault="00E82A5C">
      <w:pPr>
        <w:pStyle w:val="a"/>
        <w:rPr>
          <w:rFonts w:hint="cs"/>
          <w:rtl/>
        </w:rPr>
      </w:pPr>
      <w:r>
        <w:rPr>
          <w:rFonts w:hint="cs"/>
          <w:rtl/>
        </w:rPr>
        <w:t>נדמה לי שהאוכלוסייה הבדואית בנגב מפרשת שלא כהלכה את רצונה של ממשלת ישראל להתפשר, והיא חושבת שאם היא מתפשרת על משהו שהוא בוודאי לא של האוכלוסייה הבדואית, אז אולי הם יקבלו מחציתה. אני קורא ל</w:t>
      </w:r>
      <w:r>
        <w:rPr>
          <w:rFonts w:hint="cs"/>
          <w:rtl/>
        </w:rPr>
        <w:t xml:space="preserve">ממשלה למצות את החוק, לאכוף אותו, ולא לתת לגזל הקרקעות הזה להימשך. </w:t>
      </w:r>
    </w:p>
    <w:p w14:paraId="59A2CA74" w14:textId="77777777" w:rsidR="00000000" w:rsidRDefault="00E82A5C">
      <w:pPr>
        <w:pStyle w:val="a"/>
        <w:rPr>
          <w:rFonts w:hint="cs"/>
          <w:rtl/>
        </w:rPr>
      </w:pPr>
    </w:p>
    <w:p w14:paraId="553DB4FB" w14:textId="77777777" w:rsidR="00000000" w:rsidRDefault="00E82A5C">
      <w:pPr>
        <w:pStyle w:val="ad"/>
        <w:rPr>
          <w:rFonts w:hint="cs"/>
          <w:rtl/>
        </w:rPr>
      </w:pPr>
      <w:r>
        <w:rPr>
          <w:rtl/>
        </w:rPr>
        <w:t>היו"ר</w:t>
      </w:r>
      <w:r>
        <w:rPr>
          <w:rFonts w:hint="cs"/>
          <w:rtl/>
        </w:rPr>
        <w:t xml:space="preserve"> משה כחלון:</w:t>
      </w:r>
    </w:p>
    <w:p w14:paraId="3B54F027" w14:textId="77777777" w:rsidR="00000000" w:rsidRDefault="00E82A5C">
      <w:pPr>
        <w:pStyle w:val="a"/>
        <w:rPr>
          <w:rtl/>
        </w:rPr>
      </w:pPr>
    </w:p>
    <w:p w14:paraId="448DE262" w14:textId="77777777" w:rsidR="00000000" w:rsidRDefault="00E82A5C">
      <w:pPr>
        <w:pStyle w:val="a"/>
        <w:rPr>
          <w:rFonts w:hint="cs"/>
          <w:rtl/>
        </w:rPr>
      </w:pPr>
      <w:r>
        <w:rPr>
          <w:rFonts w:hint="cs"/>
          <w:rtl/>
        </w:rPr>
        <w:t xml:space="preserve">לפנים משורת הדין - חבר הכנסת ברכה. אבל דקה, דקה על השעון. </w:t>
      </w:r>
    </w:p>
    <w:p w14:paraId="123297C1" w14:textId="77777777" w:rsidR="00000000" w:rsidRDefault="00E82A5C">
      <w:pPr>
        <w:pStyle w:val="a"/>
        <w:rPr>
          <w:rFonts w:hint="cs"/>
          <w:rtl/>
        </w:rPr>
      </w:pPr>
    </w:p>
    <w:p w14:paraId="39F48BE6" w14:textId="77777777" w:rsidR="00000000" w:rsidRDefault="00E82A5C">
      <w:pPr>
        <w:pStyle w:val="ac"/>
        <w:rPr>
          <w:rtl/>
        </w:rPr>
      </w:pPr>
      <w:r>
        <w:rPr>
          <w:rFonts w:hint="eastAsia"/>
          <w:rtl/>
        </w:rPr>
        <w:t>השר</w:t>
      </w:r>
      <w:r>
        <w:rPr>
          <w:rtl/>
        </w:rPr>
        <w:t xml:space="preserve"> גדעון עזרא:</w:t>
      </w:r>
    </w:p>
    <w:p w14:paraId="75A7C6A6" w14:textId="77777777" w:rsidR="00000000" w:rsidRDefault="00E82A5C">
      <w:pPr>
        <w:pStyle w:val="a"/>
        <w:rPr>
          <w:rFonts w:hint="cs"/>
          <w:rtl/>
        </w:rPr>
      </w:pPr>
    </w:p>
    <w:p w14:paraId="407CD52D" w14:textId="77777777" w:rsidR="00000000" w:rsidRDefault="00E82A5C">
      <w:pPr>
        <w:pStyle w:val="a"/>
        <w:rPr>
          <w:rFonts w:hint="cs"/>
          <w:rtl/>
        </w:rPr>
      </w:pPr>
      <w:r>
        <w:rPr>
          <w:rFonts w:hint="cs"/>
          <w:rtl/>
        </w:rPr>
        <w:t>מה זה? - -  -</w:t>
      </w:r>
    </w:p>
    <w:p w14:paraId="100AF764" w14:textId="77777777" w:rsidR="00000000" w:rsidRDefault="00E82A5C">
      <w:pPr>
        <w:pStyle w:val="a"/>
        <w:rPr>
          <w:rFonts w:hint="cs"/>
          <w:rtl/>
        </w:rPr>
      </w:pPr>
    </w:p>
    <w:p w14:paraId="0FC17B37" w14:textId="77777777" w:rsidR="00000000" w:rsidRDefault="00E82A5C">
      <w:pPr>
        <w:pStyle w:val="ad"/>
        <w:rPr>
          <w:rtl/>
        </w:rPr>
      </w:pPr>
      <w:r>
        <w:rPr>
          <w:rtl/>
        </w:rPr>
        <w:t>היו"ר</w:t>
      </w:r>
      <w:r>
        <w:rPr>
          <w:rFonts w:hint="cs"/>
          <w:rtl/>
        </w:rPr>
        <w:t xml:space="preserve"> משה כחלון</w:t>
      </w:r>
      <w:r>
        <w:rPr>
          <w:rtl/>
        </w:rPr>
        <w:t>:</w:t>
      </w:r>
    </w:p>
    <w:p w14:paraId="0CA0B630" w14:textId="77777777" w:rsidR="00000000" w:rsidRDefault="00E82A5C">
      <w:pPr>
        <w:pStyle w:val="a"/>
        <w:rPr>
          <w:rtl/>
        </w:rPr>
      </w:pPr>
    </w:p>
    <w:p w14:paraId="0C7A14AD" w14:textId="77777777" w:rsidR="00000000" w:rsidRDefault="00E82A5C">
      <w:pPr>
        <w:pStyle w:val="a"/>
        <w:rPr>
          <w:rFonts w:hint="cs"/>
          <w:rtl/>
        </w:rPr>
      </w:pPr>
      <w:r>
        <w:rPr>
          <w:rFonts w:hint="cs"/>
          <w:rtl/>
        </w:rPr>
        <w:t>בסדר. כטוב לבי אני רוצה לתת לו. 60 שניות, גדעון. אני רוצה לת</w:t>
      </w:r>
      <w:r>
        <w:rPr>
          <w:rFonts w:hint="cs"/>
          <w:rtl/>
        </w:rPr>
        <w:t xml:space="preserve">ת לו. </w:t>
      </w:r>
    </w:p>
    <w:p w14:paraId="4277DE08" w14:textId="77777777" w:rsidR="00000000" w:rsidRDefault="00E82A5C">
      <w:pPr>
        <w:pStyle w:val="a"/>
        <w:rPr>
          <w:rFonts w:hint="cs"/>
          <w:rtl/>
        </w:rPr>
      </w:pPr>
    </w:p>
    <w:p w14:paraId="0B8DA0B1" w14:textId="77777777" w:rsidR="00000000" w:rsidRDefault="00E82A5C">
      <w:pPr>
        <w:pStyle w:val="Speaker"/>
        <w:rPr>
          <w:rtl/>
        </w:rPr>
      </w:pPr>
      <w:bookmarkStart w:id="326" w:name="FS000000540T14_05_2003_17_10_13"/>
      <w:bookmarkEnd w:id="326"/>
      <w:r>
        <w:rPr>
          <w:rFonts w:hint="eastAsia"/>
          <w:rtl/>
        </w:rPr>
        <w:t>מוחמד</w:t>
      </w:r>
      <w:r>
        <w:rPr>
          <w:rtl/>
        </w:rPr>
        <w:t xml:space="preserve"> ברכה (חד"ש-תע"ל):</w:t>
      </w:r>
    </w:p>
    <w:p w14:paraId="535A5A3A" w14:textId="77777777" w:rsidR="00000000" w:rsidRDefault="00E82A5C">
      <w:pPr>
        <w:pStyle w:val="a"/>
        <w:rPr>
          <w:rFonts w:hint="cs"/>
          <w:rtl/>
        </w:rPr>
      </w:pPr>
    </w:p>
    <w:p w14:paraId="4C443830" w14:textId="77777777" w:rsidR="00000000" w:rsidRDefault="00E82A5C">
      <w:pPr>
        <w:pStyle w:val="a"/>
        <w:rPr>
          <w:rFonts w:hint="cs"/>
          <w:rtl/>
        </w:rPr>
      </w:pPr>
      <w:r>
        <w:rPr>
          <w:rFonts w:hint="cs"/>
          <w:rtl/>
        </w:rPr>
        <w:t xml:space="preserve">אדוני היושב-ראש, רבותי חברי הכנסת, גברתי השרה. זה שאת אומרת שאנחנו נפנה </w:t>
      </w:r>
      <w:r>
        <w:rPr>
          <w:rtl/>
        </w:rPr>
        <w:br/>
      </w:r>
      <w:r>
        <w:rPr>
          <w:rFonts w:hint="cs"/>
          <w:rtl/>
        </w:rPr>
        <w:t xml:space="preserve">לבית-המשפט ושם יוכרע - הרי הכללים ידועים. מי קובע את הכללים? מי קובע את הרישום של הקרקע? מי קובע מי הריבון? החוק לא מביא בחשבון את הזכויות של הבדואים </w:t>
      </w:r>
      <w:r>
        <w:rPr>
          <w:rFonts w:hint="cs"/>
          <w:rtl/>
        </w:rPr>
        <w:t xml:space="preserve">על הקרקע שלהם. זה דבר אחד. </w:t>
      </w:r>
    </w:p>
    <w:p w14:paraId="702C7076" w14:textId="77777777" w:rsidR="00000000" w:rsidRDefault="00E82A5C">
      <w:pPr>
        <w:pStyle w:val="a"/>
        <w:rPr>
          <w:rFonts w:hint="cs"/>
          <w:rtl/>
        </w:rPr>
      </w:pPr>
    </w:p>
    <w:p w14:paraId="73E355B3" w14:textId="77777777" w:rsidR="00000000" w:rsidRDefault="00E82A5C">
      <w:pPr>
        <w:pStyle w:val="a"/>
        <w:rPr>
          <w:rFonts w:hint="cs"/>
          <w:rtl/>
        </w:rPr>
      </w:pPr>
      <w:r>
        <w:rPr>
          <w:rFonts w:hint="cs"/>
          <w:rtl/>
        </w:rPr>
        <w:t>דבר שני - אני חושב שזה שמשקיעים, כאילו, ביישובים חדשים - - -</w:t>
      </w:r>
    </w:p>
    <w:p w14:paraId="735BB786" w14:textId="77777777" w:rsidR="00000000" w:rsidRDefault="00E82A5C">
      <w:pPr>
        <w:pStyle w:val="a"/>
        <w:rPr>
          <w:rFonts w:hint="cs"/>
          <w:rtl/>
        </w:rPr>
      </w:pPr>
    </w:p>
    <w:p w14:paraId="209C877E" w14:textId="77777777" w:rsidR="00000000" w:rsidRDefault="00E82A5C">
      <w:pPr>
        <w:pStyle w:val="ac"/>
        <w:rPr>
          <w:rtl/>
        </w:rPr>
      </w:pPr>
      <w:r>
        <w:rPr>
          <w:rFonts w:hint="eastAsia"/>
          <w:rtl/>
        </w:rPr>
        <w:t>השרה</w:t>
      </w:r>
      <w:r>
        <w:rPr>
          <w:rtl/>
        </w:rPr>
        <w:t xml:space="preserve"> לקליטת העלייה ציפי לבני:</w:t>
      </w:r>
    </w:p>
    <w:p w14:paraId="3006B156" w14:textId="77777777" w:rsidR="00000000" w:rsidRDefault="00E82A5C">
      <w:pPr>
        <w:pStyle w:val="a"/>
        <w:rPr>
          <w:rFonts w:hint="cs"/>
          <w:rtl/>
        </w:rPr>
      </w:pPr>
    </w:p>
    <w:p w14:paraId="0BCDEB70" w14:textId="77777777" w:rsidR="00000000" w:rsidRDefault="00E82A5C">
      <w:pPr>
        <w:pStyle w:val="a"/>
        <w:rPr>
          <w:rFonts w:hint="cs"/>
          <w:rtl/>
        </w:rPr>
      </w:pPr>
      <w:r>
        <w:rPr>
          <w:rFonts w:hint="cs"/>
          <w:rtl/>
        </w:rPr>
        <w:t>תקבל את זה שיכולה להיות זכות רק על - - -</w:t>
      </w:r>
    </w:p>
    <w:p w14:paraId="75CDEE31" w14:textId="77777777" w:rsidR="00000000" w:rsidRDefault="00E82A5C">
      <w:pPr>
        <w:pStyle w:val="a"/>
        <w:rPr>
          <w:rFonts w:hint="cs"/>
          <w:rtl/>
        </w:rPr>
      </w:pPr>
    </w:p>
    <w:p w14:paraId="7837CB14" w14:textId="77777777" w:rsidR="00000000" w:rsidRDefault="00E82A5C">
      <w:pPr>
        <w:pStyle w:val="SpeakerCon"/>
        <w:rPr>
          <w:rtl/>
        </w:rPr>
      </w:pPr>
      <w:bookmarkStart w:id="327" w:name="FS000000540T14_05_2003_17_11_55C"/>
      <w:bookmarkEnd w:id="327"/>
      <w:r>
        <w:rPr>
          <w:rtl/>
        </w:rPr>
        <w:t>מוחמד ברכה (חד"ש-תע"ל):</w:t>
      </w:r>
    </w:p>
    <w:p w14:paraId="0F76B315" w14:textId="77777777" w:rsidR="00000000" w:rsidRDefault="00E82A5C">
      <w:pPr>
        <w:pStyle w:val="a"/>
        <w:rPr>
          <w:rtl/>
        </w:rPr>
      </w:pPr>
    </w:p>
    <w:p w14:paraId="57C0E6FF" w14:textId="77777777" w:rsidR="00000000" w:rsidRDefault="00E82A5C">
      <w:pPr>
        <w:pStyle w:val="a"/>
        <w:rPr>
          <w:rFonts w:hint="cs"/>
          <w:rtl/>
        </w:rPr>
      </w:pPr>
      <w:r>
        <w:rPr>
          <w:rFonts w:hint="cs"/>
          <w:rtl/>
        </w:rPr>
        <w:t>זה שאת אומרת שמשקיעים בהקמת יישובים חדשים, זאת אומרת שזה במקום הקרק</w:t>
      </w:r>
      <w:r>
        <w:rPr>
          <w:rFonts w:hint="cs"/>
          <w:rtl/>
        </w:rPr>
        <w:t>ע שהמדינה אמורה לגזול מהם, לרכז אותם ביישובים מסוימים. ההזנחה של 50 ומשהו שנים מביאה לזה שעכשיו רוצים לתת כמה פירורים, אבל הדבר העיקרי הוא הכסף. בזמן שיש קיצוצים. בזמן שיש תוכנית כלכלית קשה מאוד יש סעיף שיש בו תוספת תקציב, והוא התקציב המיועד לסילוק פולשים.</w:t>
      </w:r>
      <w:r>
        <w:rPr>
          <w:rFonts w:hint="cs"/>
          <w:rtl/>
        </w:rPr>
        <w:t xml:space="preserve"> מה זה סילוק פולשים? ריבונו של עולם. זה לסלק אנשים מאדמתם. </w:t>
      </w:r>
    </w:p>
    <w:p w14:paraId="1E6AB196" w14:textId="77777777" w:rsidR="00000000" w:rsidRDefault="00E82A5C">
      <w:pPr>
        <w:pStyle w:val="a"/>
        <w:rPr>
          <w:rFonts w:hint="cs"/>
          <w:rtl/>
        </w:rPr>
      </w:pPr>
    </w:p>
    <w:p w14:paraId="7E2B7F03" w14:textId="77777777" w:rsidR="00000000" w:rsidRDefault="00E82A5C">
      <w:pPr>
        <w:pStyle w:val="ac"/>
        <w:rPr>
          <w:rtl/>
        </w:rPr>
      </w:pPr>
      <w:r>
        <w:rPr>
          <w:rFonts w:hint="eastAsia"/>
          <w:rtl/>
        </w:rPr>
        <w:t>השרה</w:t>
      </w:r>
      <w:r>
        <w:rPr>
          <w:rtl/>
        </w:rPr>
        <w:t xml:space="preserve"> לקליטת העלייה ציפי לבני:</w:t>
      </w:r>
    </w:p>
    <w:p w14:paraId="65B486C8" w14:textId="77777777" w:rsidR="00000000" w:rsidRDefault="00E82A5C">
      <w:pPr>
        <w:pStyle w:val="a"/>
        <w:rPr>
          <w:rFonts w:hint="cs"/>
          <w:rtl/>
        </w:rPr>
      </w:pPr>
    </w:p>
    <w:p w14:paraId="59A387B0" w14:textId="77777777" w:rsidR="00000000" w:rsidRDefault="00E82A5C">
      <w:pPr>
        <w:pStyle w:val="a"/>
        <w:rPr>
          <w:rFonts w:hint="cs"/>
          <w:rtl/>
        </w:rPr>
      </w:pPr>
      <w:r>
        <w:rPr>
          <w:rFonts w:hint="cs"/>
          <w:rtl/>
        </w:rPr>
        <w:t>תבדוק - - -</w:t>
      </w:r>
    </w:p>
    <w:p w14:paraId="71994D64" w14:textId="77777777" w:rsidR="00000000" w:rsidRDefault="00E82A5C">
      <w:pPr>
        <w:pStyle w:val="a"/>
        <w:rPr>
          <w:rFonts w:hint="cs"/>
          <w:rtl/>
        </w:rPr>
      </w:pPr>
    </w:p>
    <w:p w14:paraId="213AE918" w14:textId="77777777" w:rsidR="00000000" w:rsidRDefault="00E82A5C">
      <w:pPr>
        <w:pStyle w:val="ad"/>
        <w:rPr>
          <w:rtl/>
        </w:rPr>
      </w:pPr>
      <w:r>
        <w:rPr>
          <w:rtl/>
        </w:rPr>
        <w:t>היו"ר</w:t>
      </w:r>
      <w:r>
        <w:rPr>
          <w:rFonts w:hint="cs"/>
          <w:rtl/>
        </w:rPr>
        <w:t xml:space="preserve"> משה כחלון</w:t>
      </w:r>
      <w:r>
        <w:rPr>
          <w:rtl/>
        </w:rPr>
        <w:t>:</w:t>
      </w:r>
    </w:p>
    <w:p w14:paraId="6C0D099E" w14:textId="77777777" w:rsidR="00000000" w:rsidRDefault="00E82A5C">
      <w:pPr>
        <w:pStyle w:val="a"/>
        <w:rPr>
          <w:rtl/>
        </w:rPr>
      </w:pPr>
    </w:p>
    <w:p w14:paraId="4B36F2AD" w14:textId="77777777" w:rsidR="00000000" w:rsidRDefault="00E82A5C">
      <w:pPr>
        <w:pStyle w:val="a"/>
        <w:rPr>
          <w:rFonts w:hint="cs"/>
          <w:rtl/>
        </w:rPr>
      </w:pPr>
      <w:r>
        <w:rPr>
          <w:rFonts w:hint="cs"/>
          <w:rtl/>
        </w:rPr>
        <w:t xml:space="preserve">תודה רבה לחבר הכנסת ברכה. </w:t>
      </w:r>
    </w:p>
    <w:p w14:paraId="1608AF7E" w14:textId="77777777" w:rsidR="00000000" w:rsidRDefault="00E82A5C">
      <w:pPr>
        <w:pStyle w:val="a"/>
        <w:rPr>
          <w:rFonts w:hint="cs"/>
          <w:rtl/>
        </w:rPr>
      </w:pPr>
    </w:p>
    <w:p w14:paraId="664123AD" w14:textId="77777777" w:rsidR="00000000" w:rsidRDefault="00E82A5C">
      <w:pPr>
        <w:pStyle w:val="a"/>
        <w:rPr>
          <w:rFonts w:hint="cs"/>
          <w:rtl/>
        </w:rPr>
      </w:pPr>
      <w:r>
        <w:rPr>
          <w:rFonts w:hint="cs"/>
          <w:rtl/>
        </w:rPr>
        <w:t xml:space="preserve">רבותי, הצבעה. חבר הכנסת זחאלקה, לאן אתה רוצה להעביר את ההצעה, לוועדה או למליאה? </w:t>
      </w:r>
    </w:p>
    <w:p w14:paraId="6C0298CF" w14:textId="77777777" w:rsidR="00000000" w:rsidRDefault="00E82A5C">
      <w:pPr>
        <w:pStyle w:val="a"/>
        <w:rPr>
          <w:rFonts w:hint="cs"/>
          <w:rtl/>
        </w:rPr>
      </w:pPr>
    </w:p>
    <w:p w14:paraId="3AAD2BCB" w14:textId="77777777" w:rsidR="00000000" w:rsidRDefault="00E82A5C">
      <w:pPr>
        <w:pStyle w:val="ac"/>
        <w:rPr>
          <w:rtl/>
        </w:rPr>
      </w:pPr>
      <w:r>
        <w:rPr>
          <w:rFonts w:hint="eastAsia"/>
          <w:rtl/>
        </w:rPr>
        <w:t>ג</w:t>
      </w:r>
      <w:r>
        <w:rPr>
          <w:rtl/>
        </w:rPr>
        <w:t>'מאל זחאלקה (בל"ד):</w:t>
      </w:r>
    </w:p>
    <w:p w14:paraId="2075E87C" w14:textId="77777777" w:rsidR="00000000" w:rsidRDefault="00E82A5C">
      <w:pPr>
        <w:pStyle w:val="a"/>
        <w:rPr>
          <w:rFonts w:hint="cs"/>
          <w:rtl/>
        </w:rPr>
      </w:pPr>
    </w:p>
    <w:p w14:paraId="66649970" w14:textId="77777777" w:rsidR="00000000" w:rsidRDefault="00E82A5C">
      <w:pPr>
        <w:pStyle w:val="a"/>
        <w:rPr>
          <w:rFonts w:hint="cs"/>
          <w:rtl/>
        </w:rPr>
      </w:pPr>
      <w:r>
        <w:rPr>
          <w:rFonts w:hint="cs"/>
          <w:rtl/>
        </w:rPr>
        <w:t>א</w:t>
      </w:r>
      <w:r>
        <w:rPr>
          <w:rFonts w:hint="cs"/>
          <w:rtl/>
        </w:rPr>
        <w:t xml:space="preserve">ם הקואליציה תסכים לוועדה - מקובל עלי. </w:t>
      </w:r>
    </w:p>
    <w:p w14:paraId="3C5F46F6" w14:textId="77777777" w:rsidR="00000000" w:rsidRDefault="00E82A5C">
      <w:pPr>
        <w:pStyle w:val="a"/>
        <w:rPr>
          <w:rFonts w:hint="cs"/>
          <w:rtl/>
        </w:rPr>
      </w:pPr>
    </w:p>
    <w:p w14:paraId="2E322D13" w14:textId="77777777" w:rsidR="00000000" w:rsidRDefault="00E82A5C">
      <w:pPr>
        <w:pStyle w:val="ad"/>
        <w:rPr>
          <w:rtl/>
        </w:rPr>
      </w:pPr>
      <w:r>
        <w:rPr>
          <w:rtl/>
        </w:rPr>
        <w:t>היו"ר</w:t>
      </w:r>
      <w:r>
        <w:rPr>
          <w:rFonts w:hint="cs"/>
          <w:rtl/>
        </w:rPr>
        <w:t xml:space="preserve"> משה כחלון</w:t>
      </w:r>
      <w:r>
        <w:rPr>
          <w:rtl/>
        </w:rPr>
        <w:t>:</w:t>
      </w:r>
    </w:p>
    <w:p w14:paraId="55F80658" w14:textId="77777777" w:rsidR="00000000" w:rsidRDefault="00E82A5C">
      <w:pPr>
        <w:pStyle w:val="a"/>
        <w:rPr>
          <w:rtl/>
        </w:rPr>
      </w:pPr>
    </w:p>
    <w:p w14:paraId="27185302" w14:textId="77777777" w:rsidR="00000000" w:rsidRDefault="00E82A5C">
      <w:pPr>
        <w:pStyle w:val="a"/>
        <w:rPr>
          <w:rFonts w:hint="cs"/>
          <w:rtl/>
        </w:rPr>
      </w:pPr>
      <w:r>
        <w:rPr>
          <w:rFonts w:hint="cs"/>
          <w:rtl/>
        </w:rPr>
        <w:t xml:space="preserve">השרה לבני? </w:t>
      </w:r>
    </w:p>
    <w:p w14:paraId="6B3542EC" w14:textId="77777777" w:rsidR="00000000" w:rsidRDefault="00E82A5C">
      <w:pPr>
        <w:pStyle w:val="a"/>
        <w:rPr>
          <w:rFonts w:hint="cs"/>
          <w:rtl/>
        </w:rPr>
      </w:pPr>
    </w:p>
    <w:p w14:paraId="755557B5" w14:textId="77777777" w:rsidR="00000000" w:rsidRDefault="00E82A5C">
      <w:pPr>
        <w:pStyle w:val="ac"/>
        <w:rPr>
          <w:rtl/>
        </w:rPr>
      </w:pPr>
      <w:r>
        <w:rPr>
          <w:rFonts w:hint="eastAsia"/>
          <w:rtl/>
        </w:rPr>
        <w:t>השרה</w:t>
      </w:r>
      <w:r>
        <w:rPr>
          <w:rtl/>
        </w:rPr>
        <w:t xml:space="preserve"> לקליטת העלייה ציפי לבני:</w:t>
      </w:r>
    </w:p>
    <w:p w14:paraId="6612C43F" w14:textId="77777777" w:rsidR="00000000" w:rsidRDefault="00E82A5C">
      <w:pPr>
        <w:pStyle w:val="a"/>
        <w:rPr>
          <w:rFonts w:hint="cs"/>
          <w:rtl/>
        </w:rPr>
      </w:pPr>
    </w:p>
    <w:p w14:paraId="78FF8AB6" w14:textId="77777777" w:rsidR="00000000" w:rsidRDefault="00E82A5C">
      <w:pPr>
        <w:pStyle w:val="a"/>
        <w:rPr>
          <w:rFonts w:hint="cs"/>
          <w:rtl/>
        </w:rPr>
      </w:pPr>
      <w:r>
        <w:rPr>
          <w:rFonts w:hint="cs"/>
          <w:rtl/>
        </w:rPr>
        <w:t xml:space="preserve">להסיר. </w:t>
      </w:r>
    </w:p>
    <w:p w14:paraId="7E79628C" w14:textId="77777777" w:rsidR="00000000" w:rsidRDefault="00E82A5C">
      <w:pPr>
        <w:pStyle w:val="a"/>
        <w:rPr>
          <w:rFonts w:hint="cs"/>
          <w:rtl/>
        </w:rPr>
      </w:pPr>
    </w:p>
    <w:p w14:paraId="11C68D92" w14:textId="77777777" w:rsidR="00000000" w:rsidRDefault="00E82A5C">
      <w:pPr>
        <w:pStyle w:val="ad"/>
        <w:rPr>
          <w:rtl/>
        </w:rPr>
      </w:pPr>
      <w:r>
        <w:rPr>
          <w:rtl/>
        </w:rPr>
        <w:t>היו"ר</w:t>
      </w:r>
      <w:r>
        <w:rPr>
          <w:rFonts w:hint="cs"/>
          <w:rtl/>
        </w:rPr>
        <w:t xml:space="preserve"> משה כחלון</w:t>
      </w:r>
      <w:r>
        <w:rPr>
          <w:rtl/>
        </w:rPr>
        <w:t>:</w:t>
      </w:r>
    </w:p>
    <w:p w14:paraId="0931E57F" w14:textId="77777777" w:rsidR="00000000" w:rsidRDefault="00E82A5C">
      <w:pPr>
        <w:pStyle w:val="a"/>
        <w:rPr>
          <w:rtl/>
        </w:rPr>
      </w:pPr>
    </w:p>
    <w:p w14:paraId="5A3DE93D" w14:textId="77777777" w:rsidR="00000000" w:rsidRDefault="00E82A5C">
      <w:pPr>
        <w:pStyle w:val="a"/>
        <w:rPr>
          <w:rFonts w:hint="cs"/>
          <w:rtl/>
        </w:rPr>
      </w:pPr>
      <w:r>
        <w:rPr>
          <w:rFonts w:hint="cs"/>
          <w:rtl/>
        </w:rPr>
        <w:t xml:space="preserve">אנחנו מתחילים בהצבעה. מי שבעד - זה לוועדה. מי שנגד - להסיר. </w:t>
      </w:r>
    </w:p>
    <w:p w14:paraId="1429BA88" w14:textId="77777777" w:rsidR="00000000" w:rsidRDefault="00E82A5C">
      <w:pPr>
        <w:pStyle w:val="a"/>
        <w:rPr>
          <w:rFonts w:hint="cs"/>
          <w:rtl/>
        </w:rPr>
      </w:pPr>
    </w:p>
    <w:p w14:paraId="1FE5A011" w14:textId="77777777" w:rsidR="00000000" w:rsidRDefault="00E82A5C">
      <w:pPr>
        <w:pStyle w:val="a"/>
        <w:rPr>
          <w:rFonts w:hint="cs"/>
          <w:rtl/>
        </w:rPr>
      </w:pPr>
    </w:p>
    <w:p w14:paraId="473A698B" w14:textId="77777777" w:rsidR="00000000" w:rsidRDefault="00E82A5C">
      <w:pPr>
        <w:pStyle w:val="a7"/>
        <w:bidi/>
        <w:rPr>
          <w:rFonts w:hint="cs"/>
          <w:rtl/>
        </w:rPr>
      </w:pPr>
      <w:r>
        <w:rPr>
          <w:rFonts w:hint="cs"/>
          <w:rtl/>
        </w:rPr>
        <w:t>הצבעה מס' 27</w:t>
      </w:r>
    </w:p>
    <w:p w14:paraId="26EFCA45" w14:textId="77777777" w:rsidR="00000000" w:rsidRDefault="00E82A5C">
      <w:pPr>
        <w:pStyle w:val="a"/>
        <w:rPr>
          <w:rFonts w:hint="cs"/>
          <w:rtl/>
        </w:rPr>
      </w:pPr>
    </w:p>
    <w:p w14:paraId="582F8B90" w14:textId="77777777" w:rsidR="00000000" w:rsidRDefault="00E82A5C">
      <w:pPr>
        <w:pStyle w:val="a8"/>
        <w:bidi/>
        <w:rPr>
          <w:rFonts w:hint="cs"/>
          <w:rtl/>
        </w:rPr>
      </w:pPr>
      <w:r>
        <w:rPr>
          <w:rFonts w:hint="cs"/>
          <w:rtl/>
        </w:rPr>
        <w:t>בעד ההצעה להעביר את הנושא לוועדה - 7</w:t>
      </w:r>
    </w:p>
    <w:p w14:paraId="3309ECA1" w14:textId="77777777" w:rsidR="00000000" w:rsidRDefault="00E82A5C">
      <w:pPr>
        <w:pStyle w:val="a8"/>
        <w:bidi/>
        <w:rPr>
          <w:rFonts w:hint="cs"/>
          <w:rtl/>
        </w:rPr>
      </w:pPr>
      <w:r>
        <w:rPr>
          <w:rFonts w:hint="cs"/>
          <w:rtl/>
        </w:rPr>
        <w:t>בעד ההצעה שלא</w:t>
      </w:r>
      <w:r>
        <w:rPr>
          <w:rFonts w:hint="cs"/>
          <w:rtl/>
        </w:rPr>
        <w:t xml:space="preserve"> לכלול את הנושא בסדר-היום - 12</w:t>
      </w:r>
    </w:p>
    <w:p w14:paraId="1EC7A3BF" w14:textId="77777777" w:rsidR="00000000" w:rsidRDefault="00E82A5C">
      <w:pPr>
        <w:pStyle w:val="a8"/>
        <w:bidi/>
        <w:rPr>
          <w:rFonts w:hint="cs"/>
          <w:rtl/>
        </w:rPr>
      </w:pPr>
      <w:r>
        <w:rPr>
          <w:rFonts w:hint="cs"/>
          <w:rtl/>
        </w:rPr>
        <w:t>נמנעים - 3</w:t>
      </w:r>
    </w:p>
    <w:p w14:paraId="6BE1A642" w14:textId="77777777" w:rsidR="00000000" w:rsidRDefault="00E82A5C">
      <w:pPr>
        <w:pStyle w:val="a"/>
        <w:jc w:val="center"/>
        <w:rPr>
          <w:rFonts w:hint="cs"/>
          <w:rtl/>
        </w:rPr>
      </w:pPr>
      <w:r>
        <w:rPr>
          <w:rFonts w:hint="cs"/>
          <w:rtl/>
        </w:rPr>
        <w:t xml:space="preserve">ההצעה שלא לכלול את הנושא בסדר-היום של הכנסת נתקבלה. </w:t>
      </w:r>
    </w:p>
    <w:p w14:paraId="4AB423F1" w14:textId="77777777" w:rsidR="00000000" w:rsidRDefault="00E82A5C">
      <w:pPr>
        <w:pStyle w:val="a"/>
        <w:rPr>
          <w:rtl/>
        </w:rPr>
      </w:pPr>
    </w:p>
    <w:p w14:paraId="7BD3B907" w14:textId="77777777" w:rsidR="00000000" w:rsidRDefault="00E82A5C">
      <w:pPr>
        <w:pStyle w:val="ad"/>
        <w:rPr>
          <w:rtl/>
        </w:rPr>
      </w:pPr>
      <w:r>
        <w:rPr>
          <w:rtl/>
        </w:rPr>
        <w:t>היו"ר</w:t>
      </w:r>
      <w:r>
        <w:rPr>
          <w:rFonts w:hint="cs"/>
          <w:rtl/>
        </w:rPr>
        <w:t xml:space="preserve"> משה כחלון</w:t>
      </w:r>
      <w:r>
        <w:rPr>
          <w:rtl/>
        </w:rPr>
        <w:t>:</w:t>
      </w:r>
    </w:p>
    <w:p w14:paraId="046E31A4" w14:textId="77777777" w:rsidR="00000000" w:rsidRDefault="00E82A5C">
      <w:pPr>
        <w:pStyle w:val="a"/>
        <w:rPr>
          <w:rtl/>
        </w:rPr>
      </w:pPr>
    </w:p>
    <w:p w14:paraId="127309DE" w14:textId="77777777" w:rsidR="00000000" w:rsidRDefault="00E82A5C">
      <w:pPr>
        <w:pStyle w:val="a"/>
        <w:rPr>
          <w:rFonts w:hint="cs"/>
          <w:rtl/>
        </w:rPr>
      </w:pPr>
      <w:r>
        <w:rPr>
          <w:rFonts w:hint="cs"/>
          <w:rtl/>
        </w:rPr>
        <w:t xml:space="preserve">בעד העברה לוועדה - 7, נגד - 12, נמנעים - 3. ההצעה הוסרה מסדר-היום. </w:t>
      </w:r>
    </w:p>
    <w:p w14:paraId="624E4058" w14:textId="77777777" w:rsidR="00000000" w:rsidRDefault="00E82A5C">
      <w:pPr>
        <w:pStyle w:val="a"/>
        <w:rPr>
          <w:rFonts w:hint="cs"/>
          <w:rtl/>
        </w:rPr>
      </w:pPr>
    </w:p>
    <w:p w14:paraId="6F0760BC" w14:textId="77777777" w:rsidR="00000000" w:rsidRDefault="00E82A5C">
      <w:pPr>
        <w:pStyle w:val="a"/>
        <w:rPr>
          <w:rFonts w:hint="cs"/>
          <w:rtl/>
        </w:rPr>
      </w:pPr>
    </w:p>
    <w:p w14:paraId="0916F44D" w14:textId="77777777" w:rsidR="00000000" w:rsidRDefault="00E82A5C">
      <w:pPr>
        <w:pStyle w:val="a"/>
        <w:rPr>
          <w:rtl/>
        </w:rPr>
      </w:pPr>
    </w:p>
    <w:p w14:paraId="50A6E5F2" w14:textId="77777777" w:rsidR="00000000" w:rsidRDefault="00E82A5C">
      <w:pPr>
        <w:pStyle w:val="a"/>
        <w:rPr>
          <w:rFonts w:hint="cs"/>
          <w:rtl/>
        </w:rPr>
      </w:pPr>
    </w:p>
    <w:p w14:paraId="2DD042B1" w14:textId="77777777" w:rsidR="00000000" w:rsidRDefault="00E82A5C">
      <w:pPr>
        <w:pStyle w:val="Subject"/>
        <w:rPr>
          <w:rFonts w:hint="cs"/>
          <w:rtl/>
        </w:rPr>
      </w:pPr>
      <w:r>
        <w:rPr>
          <w:rFonts w:hint="cs"/>
          <w:rtl/>
        </w:rPr>
        <w:t>הצעה לסדר-היום</w:t>
      </w:r>
    </w:p>
    <w:p w14:paraId="299B489C" w14:textId="77777777" w:rsidR="00000000" w:rsidRDefault="00E82A5C">
      <w:pPr>
        <w:pStyle w:val="Subject"/>
        <w:rPr>
          <w:rFonts w:hint="cs"/>
          <w:rtl/>
        </w:rPr>
      </w:pPr>
      <w:r>
        <w:rPr>
          <w:rFonts w:hint="cs"/>
          <w:rtl/>
        </w:rPr>
        <w:t>הצורך המיידי בקיצוץ תקציב הביטחון לנוכח הסרת האיום העיר</w:t>
      </w:r>
      <w:r>
        <w:rPr>
          <w:rFonts w:hint="cs"/>
          <w:rtl/>
        </w:rPr>
        <w:t>קי</w:t>
      </w:r>
    </w:p>
    <w:p w14:paraId="453D4703" w14:textId="77777777" w:rsidR="00000000" w:rsidRDefault="00E82A5C">
      <w:pPr>
        <w:pStyle w:val="a"/>
        <w:ind w:firstLine="0"/>
        <w:rPr>
          <w:rFonts w:hint="cs"/>
          <w:rtl/>
        </w:rPr>
      </w:pPr>
    </w:p>
    <w:p w14:paraId="5ADA1CB9" w14:textId="77777777" w:rsidR="00000000" w:rsidRDefault="00E82A5C">
      <w:pPr>
        <w:pStyle w:val="ad"/>
        <w:rPr>
          <w:rtl/>
        </w:rPr>
      </w:pPr>
      <w:r>
        <w:rPr>
          <w:rtl/>
        </w:rPr>
        <w:t>היו"ר</w:t>
      </w:r>
      <w:r>
        <w:rPr>
          <w:rFonts w:hint="cs"/>
          <w:rtl/>
        </w:rPr>
        <w:t xml:space="preserve"> משה כחלון</w:t>
      </w:r>
      <w:r>
        <w:rPr>
          <w:rtl/>
        </w:rPr>
        <w:t>:</w:t>
      </w:r>
    </w:p>
    <w:p w14:paraId="7C8CCEDA" w14:textId="77777777" w:rsidR="00000000" w:rsidRDefault="00E82A5C">
      <w:pPr>
        <w:pStyle w:val="a"/>
        <w:rPr>
          <w:rtl/>
        </w:rPr>
      </w:pPr>
    </w:p>
    <w:p w14:paraId="40E885BE" w14:textId="77777777" w:rsidR="00000000" w:rsidRDefault="00E82A5C">
      <w:pPr>
        <w:pStyle w:val="a"/>
        <w:rPr>
          <w:rFonts w:hint="cs"/>
          <w:rtl/>
        </w:rPr>
      </w:pPr>
      <w:r>
        <w:rPr>
          <w:rFonts w:hint="cs"/>
          <w:rtl/>
        </w:rPr>
        <w:t>אנחנו עוברים להצעה מס' 379 - הצורך המיידי בקיצוץ תקציב הביטחון לנוכח הסרת האיום העירקי. חבר הכנסת אהוד רצאבי, בבקשה.</w:t>
      </w:r>
    </w:p>
    <w:p w14:paraId="335FB04D" w14:textId="77777777" w:rsidR="00000000" w:rsidRDefault="00E82A5C">
      <w:pPr>
        <w:pStyle w:val="a"/>
        <w:rPr>
          <w:rFonts w:hint="cs"/>
          <w:rtl/>
        </w:rPr>
      </w:pPr>
    </w:p>
    <w:p w14:paraId="78FB517C" w14:textId="77777777" w:rsidR="00000000" w:rsidRDefault="00E82A5C">
      <w:pPr>
        <w:pStyle w:val="Speaker"/>
        <w:rPr>
          <w:rtl/>
        </w:rPr>
      </w:pPr>
      <w:bookmarkStart w:id="328" w:name="FS000001050T14_05_2003_17_25_24"/>
      <w:bookmarkEnd w:id="328"/>
      <w:r>
        <w:rPr>
          <w:rFonts w:hint="eastAsia"/>
          <w:rtl/>
        </w:rPr>
        <w:t>אהוד</w:t>
      </w:r>
      <w:r>
        <w:rPr>
          <w:rtl/>
        </w:rPr>
        <w:t xml:space="preserve"> רצאבי (שינוי):</w:t>
      </w:r>
    </w:p>
    <w:p w14:paraId="5C72083E" w14:textId="77777777" w:rsidR="00000000" w:rsidRDefault="00E82A5C">
      <w:pPr>
        <w:pStyle w:val="a"/>
        <w:rPr>
          <w:rFonts w:hint="cs"/>
          <w:rtl/>
        </w:rPr>
      </w:pPr>
    </w:p>
    <w:p w14:paraId="1DB318A7" w14:textId="77777777" w:rsidR="00000000" w:rsidRDefault="00E82A5C">
      <w:pPr>
        <w:pStyle w:val="a"/>
        <w:rPr>
          <w:rFonts w:hint="cs"/>
          <w:rtl/>
        </w:rPr>
      </w:pPr>
      <w:r>
        <w:rPr>
          <w:rFonts w:hint="cs"/>
          <w:rtl/>
        </w:rPr>
        <w:t xml:space="preserve">אדוני היושב-ראש, כנסת נכבדה, אני מגיש הצעה זו לסדר-היום כדי ליצור טריגר, זרז, לחשיבה מחדש באשר </w:t>
      </w:r>
      <w:r>
        <w:rPr>
          <w:rFonts w:hint="cs"/>
          <w:rtl/>
        </w:rPr>
        <w:t>לסדרי העדיפויות הלאומיות של מדינת ישראל. המצב הכלכלי של המשק שלנו בכי רע, זאת אנחנו יודעים. עם צאתה של התוכנית להבראת המשק לדרך, אנחנו עומדים בפתחה של תקופה קשה עוד יותר, של פגיעה במדיניות הרווחה. כל זאת תוך קיצוץ בתקציבי הממשלה ופגיעה באוכלוסיות החלשות. א</w:t>
      </w:r>
      <w:r>
        <w:rPr>
          <w:rFonts w:hint="cs"/>
          <w:rtl/>
        </w:rPr>
        <w:t>בל אנחנו יודעים שזה ייעשה בלית ברירה. במצב של אין ברירה התוכנית טובה,</w:t>
      </w:r>
      <w:r>
        <w:rPr>
          <w:rtl/>
        </w:rPr>
        <w:t xml:space="preserve"> </w:t>
      </w:r>
      <w:r>
        <w:rPr>
          <w:rFonts w:hint="cs"/>
          <w:rtl/>
        </w:rPr>
        <w:t>ואין לנו אלא ללכת בדרך זו. התוכנית הזאת, תפגע במה שתפגע, אני מקווה שלזמן הקצר בלבד. את כל זאת אנחנו עושים כוויתור על הווה למען עתיד טוב יותר, אשר אני מאמין באמונה שלמה שיחזיר את המשק ואת</w:t>
      </w:r>
      <w:r>
        <w:rPr>
          <w:rFonts w:hint="cs"/>
          <w:rtl/>
        </w:rPr>
        <w:t xml:space="preserve"> הכלכלה למצב טוב יותר ויציב יותר.</w:t>
      </w:r>
    </w:p>
    <w:p w14:paraId="7AC5883F" w14:textId="77777777" w:rsidR="00000000" w:rsidRDefault="00E82A5C">
      <w:pPr>
        <w:pStyle w:val="a"/>
        <w:rPr>
          <w:rFonts w:hint="cs"/>
          <w:rtl/>
        </w:rPr>
      </w:pPr>
    </w:p>
    <w:p w14:paraId="0708C0F7" w14:textId="77777777" w:rsidR="00000000" w:rsidRDefault="00E82A5C">
      <w:pPr>
        <w:pStyle w:val="a"/>
        <w:rPr>
          <w:rFonts w:hint="cs"/>
          <w:rtl/>
        </w:rPr>
      </w:pPr>
      <w:r>
        <w:rPr>
          <w:rFonts w:hint="cs"/>
          <w:rtl/>
        </w:rPr>
        <w:t xml:space="preserve"> רבותי, מאז קום המדינה אנחנו חיים במצב של מלחמה והמושג של איש תחת גפנו ותאנתו עדיין לא התקיים. תמיד למדנו כי תקציב הביטחון הוא החשוב ביותר, הגדול ביותר, ומאז ומעולם הוא היה מעין פרה קדושה, אין לגעת בו, מאחר שהמצב קשה, אנו</w:t>
      </w:r>
      <w:r>
        <w:rPr>
          <w:rFonts w:hint="cs"/>
          <w:rtl/>
        </w:rPr>
        <w:t xml:space="preserve"> נמצאים במצב ביטחוני מורכב, מציאות של אינתיפאדה, ואנחנו מעבירים תקציבים ענקיים לביטחון, כמעט ללא עוררין, מתוך צורך קיומי לשמור על עצמנו. תקציב הביטחון השנה הוא כ=40 מיליארד שקלים. סכום ענק, ללא כל ספק. השנה הוחלט על קיצוץ כולל של כ=5 מיליארדי שקלים, מתוכם </w:t>
      </w:r>
      <w:r>
        <w:rPr>
          <w:rFonts w:hint="cs"/>
          <w:rtl/>
        </w:rPr>
        <w:t xml:space="preserve">3 מיליארדי שקלים השנה, ובשנה הבאה והשנה שלאחר מכן - מיליארד בכל שנה. </w:t>
      </w:r>
    </w:p>
    <w:p w14:paraId="75DF82BE" w14:textId="77777777" w:rsidR="00000000" w:rsidRDefault="00E82A5C">
      <w:pPr>
        <w:pStyle w:val="a"/>
        <w:rPr>
          <w:rFonts w:hint="cs"/>
          <w:rtl/>
        </w:rPr>
      </w:pPr>
    </w:p>
    <w:p w14:paraId="1AA7AA03" w14:textId="77777777" w:rsidR="00000000" w:rsidRDefault="00E82A5C">
      <w:pPr>
        <w:pStyle w:val="a"/>
        <w:rPr>
          <w:rFonts w:hint="cs"/>
          <w:rtl/>
        </w:rPr>
      </w:pPr>
      <w:r>
        <w:rPr>
          <w:rFonts w:hint="cs"/>
          <w:rtl/>
        </w:rPr>
        <w:t xml:space="preserve">אנו חייבים לשמור על ביטחוננו, כמדינה קטנה שמוקפת אויבים, אבל אני בכל זאת אעז לשאול: הרי לא כל תקציב הביטחון מורכב מנשק, מטנקים, ממטוסים. כמו בכל ארגון, גם במשרד הביטחון, אני משוכנע, גם </w:t>
      </w:r>
      <w:r>
        <w:rPr>
          <w:rFonts w:hint="cs"/>
          <w:rtl/>
        </w:rPr>
        <w:t>בצה"ל, יש עודפי שומן. כל ארגון יכול להתייעל. הרי זה אותו רציו שמוביל את שר האוצר לדרישה לקיצוצים בכל משרדי הממשלה. אני בטוח שזה נכון, אבל אני שואל שאלה: האם מוצדק לשלם לאיש בצבא קבע - ואני מדבר על אדם שאינו חייל קרבי - פנסיה כבר בגיל 45, 20 שנה לפני כל אדם</w:t>
      </w:r>
      <w:r>
        <w:rPr>
          <w:rFonts w:hint="cs"/>
          <w:rtl/>
        </w:rPr>
        <w:t xml:space="preserve"> אחר במשק? האם זה מוצדק לשלם פנסיה כאשר הוא פנסיונר של הצבא ולאחר מכן משרת בשירות הציבורי, ואז, למעשה, אנחנו מאפשרים לו לקבל כפל פנסיה בשעה שכולנו נדרשים לקיצוצים? האם לא כדאי להשוות בין המגזר האזרחי לגופי הביטחון? המצב שבו היינו צריכים לתת תנאים עודפים לא</w:t>
      </w:r>
      <w:r>
        <w:rPr>
          <w:rFonts w:hint="cs"/>
          <w:rtl/>
        </w:rPr>
        <w:t xml:space="preserve">נשי הקבע, קרביים ולא קרביים, למעשה כבר כמעט שלא קיים במישור האזרחי. אין מצב של עודף עבודה בשוק האזרחי, ואנשים, אני מניח, יישארו בצבא הקבע. אני משוכנע כי ניתן לעשות קיצוצים רבים במינהלה, שלא יפגעו בביטחון המדינה. </w:t>
      </w:r>
    </w:p>
    <w:p w14:paraId="2D31F9A7" w14:textId="77777777" w:rsidR="00000000" w:rsidRDefault="00E82A5C">
      <w:pPr>
        <w:pStyle w:val="a"/>
        <w:rPr>
          <w:rFonts w:hint="cs"/>
          <w:rtl/>
        </w:rPr>
      </w:pPr>
    </w:p>
    <w:p w14:paraId="714336DC" w14:textId="77777777" w:rsidR="00000000" w:rsidRDefault="00E82A5C">
      <w:pPr>
        <w:pStyle w:val="a"/>
        <w:rPr>
          <w:rFonts w:hint="cs"/>
          <w:rtl/>
        </w:rPr>
      </w:pPr>
      <w:r>
        <w:rPr>
          <w:rFonts w:hint="cs"/>
          <w:rtl/>
        </w:rPr>
        <w:t>את כל זה אני אומר בתור רואה-חשבון.  הראייה</w:t>
      </w:r>
      <w:r>
        <w:rPr>
          <w:rFonts w:hint="cs"/>
          <w:rtl/>
        </w:rPr>
        <w:t xml:space="preserve"> שלי היא ראייה צרה. קצת קשה לי לצאת מתוך הקונספט של איש כלכלה וראיית-חשבון. אינני יודע לראות את הדברים דרך משקפיים של אנשי ביטחון. אותו דבר, אני מניח שאדם שגדל בצבא והגיע לדרגה בכירה, אלוף-משנה, סגן-אלוף ואפילו אלוף, ולאחר מכן הגיע להיות חבר הכנסת ואולי אף</w:t>
      </w:r>
      <w:r>
        <w:rPr>
          <w:rFonts w:hint="cs"/>
          <w:rtl/>
        </w:rPr>
        <w:t xml:space="preserve"> שר - אני מניח שגם הוא רואה את הדברים בראייה צרה, דרך משקפי הביטחון, כי ביטחון הוא דבר חשוב ביותר. אני לא מערער על כך, אני רק רוצה ליצור מצב בו נשאל את עצמנו שוב ושוב, בעיקר היום, האם כאשר האיום העירקי נגמר וצבא ארצות-הברית יושב בעירק, ועד כמה שאנחנו יודעי</w:t>
      </w:r>
      <w:r>
        <w:rPr>
          <w:rFonts w:hint="cs"/>
          <w:rtl/>
        </w:rPr>
        <w:t>ם עוד לא מצא נשק כימי או ביולוגי, והוא ישב שם לדעתי עוד שנים רבות; כאשר אנחנו במצב של אי-לוחמה, או יותר נכון שלום עם ירדן ועם מצרים - האם נכון לשמור על מצב תמידי של כוננות? יש לנו מלחמה קבועה במישור האינתיפאדה, ואינני יודע כמה כספים אנחנו מוציאים על ביטחון</w:t>
      </w:r>
      <w:r>
        <w:rPr>
          <w:rFonts w:hint="cs"/>
          <w:rtl/>
        </w:rPr>
        <w:t xml:space="preserve"> שוטף. </w:t>
      </w:r>
    </w:p>
    <w:p w14:paraId="3A9C82CB" w14:textId="77777777" w:rsidR="00000000" w:rsidRDefault="00E82A5C">
      <w:pPr>
        <w:pStyle w:val="a"/>
        <w:ind w:firstLine="0"/>
        <w:rPr>
          <w:rFonts w:hint="cs"/>
          <w:rtl/>
        </w:rPr>
      </w:pPr>
    </w:p>
    <w:p w14:paraId="21527CBD" w14:textId="77777777" w:rsidR="00000000" w:rsidRDefault="00E82A5C">
      <w:pPr>
        <w:pStyle w:val="a"/>
        <w:ind w:firstLine="0"/>
        <w:rPr>
          <w:rFonts w:hint="cs"/>
          <w:rtl/>
        </w:rPr>
      </w:pPr>
      <w:r>
        <w:rPr>
          <w:rFonts w:hint="cs"/>
          <w:rtl/>
        </w:rPr>
        <w:tab/>
        <w:t>אני רוצה להעלות מחשבה נוספת: בשעה שחקלאים מאבדים את נכסיהם, בשעה שנכים לא גומרים את החודש, בשעה שרוצים לסגור את טיפות-החלב, אני רוצה ליצור מצב שבו הבית הזה ישב ויחשוב מחדש, וכך גם ממשלת ישראל, בלי לפרוץ את מסגרת הקיצוצים בתוכנית הכלכלית. במסגרת ה</w:t>
      </w:r>
      <w:r>
        <w:rPr>
          <w:rFonts w:hint="cs"/>
          <w:rtl/>
        </w:rPr>
        <w:t xml:space="preserve">תוכנית הכלכלית שבה מקצצים בכל משרד ומשרד, האם ניתן לבצע </w:t>
      </w:r>
      <w:r>
        <w:t>shift</w:t>
      </w:r>
      <w:r>
        <w:rPr>
          <w:rFonts w:hint="cs"/>
          <w:rtl/>
        </w:rPr>
        <w:t>, האם ניתן לקצץ בתקציב משרד הביטחון בסכומים מסוימים, ולהעביר את הכסף לטובת תקציבי הרווחה, שהיום אנו מצווים לקצץ בהם, כדי לעזור לכלכלת ישראל לצמוח. תודה רבה.</w:t>
      </w:r>
    </w:p>
    <w:p w14:paraId="74883413" w14:textId="77777777" w:rsidR="00000000" w:rsidRDefault="00E82A5C">
      <w:pPr>
        <w:pStyle w:val="a"/>
        <w:ind w:firstLine="0"/>
        <w:rPr>
          <w:rFonts w:hint="cs"/>
          <w:rtl/>
        </w:rPr>
      </w:pPr>
    </w:p>
    <w:p w14:paraId="2842BFCE" w14:textId="77777777" w:rsidR="00000000" w:rsidRDefault="00E82A5C">
      <w:pPr>
        <w:pStyle w:val="ad"/>
        <w:rPr>
          <w:rtl/>
        </w:rPr>
      </w:pPr>
      <w:r>
        <w:rPr>
          <w:rtl/>
        </w:rPr>
        <w:t>היו"ר משה כחלון:</w:t>
      </w:r>
    </w:p>
    <w:p w14:paraId="23C501E7" w14:textId="77777777" w:rsidR="00000000" w:rsidRDefault="00E82A5C">
      <w:pPr>
        <w:pStyle w:val="a"/>
        <w:rPr>
          <w:rtl/>
        </w:rPr>
      </w:pPr>
    </w:p>
    <w:p w14:paraId="57E6BA02" w14:textId="77777777" w:rsidR="00000000" w:rsidRDefault="00E82A5C">
      <w:pPr>
        <w:pStyle w:val="a"/>
        <w:rPr>
          <w:rFonts w:hint="cs"/>
          <w:rtl/>
        </w:rPr>
      </w:pPr>
      <w:r>
        <w:rPr>
          <w:rFonts w:hint="cs"/>
          <w:rtl/>
        </w:rPr>
        <w:t>תודה רבה. השר גדעון</w:t>
      </w:r>
      <w:r>
        <w:rPr>
          <w:rFonts w:hint="cs"/>
          <w:rtl/>
        </w:rPr>
        <w:t xml:space="preserve"> עזרא, בבקשה.</w:t>
      </w:r>
    </w:p>
    <w:p w14:paraId="497AB651" w14:textId="77777777" w:rsidR="00000000" w:rsidRDefault="00E82A5C">
      <w:pPr>
        <w:pStyle w:val="a"/>
        <w:ind w:firstLine="0"/>
        <w:rPr>
          <w:rFonts w:hint="cs"/>
          <w:rtl/>
        </w:rPr>
      </w:pPr>
    </w:p>
    <w:p w14:paraId="03B1283B" w14:textId="77777777" w:rsidR="00000000" w:rsidRDefault="00E82A5C">
      <w:pPr>
        <w:pStyle w:val="Speaker"/>
        <w:rPr>
          <w:rtl/>
        </w:rPr>
      </w:pPr>
      <w:bookmarkStart w:id="329" w:name="FS000000474T14_05_2003_17_17_15"/>
      <w:bookmarkEnd w:id="329"/>
      <w:r>
        <w:rPr>
          <w:rFonts w:hint="eastAsia"/>
          <w:rtl/>
        </w:rPr>
        <w:t>השר</w:t>
      </w:r>
      <w:r>
        <w:rPr>
          <w:rtl/>
        </w:rPr>
        <w:t xml:space="preserve"> גדעון עזרא:</w:t>
      </w:r>
    </w:p>
    <w:p w14:paraId="3E611B01" w14:textId="77777777" w:rsidR="00000000" w:rsidRDefault="00E82A5C">
      <w:pPr>
        <w:pStyle w:val="a"/>
        <w:rPr>
          <w:rFonts w:hint="cs"/>
          <w:rtl/>
        </w:rPr>
      </w:pPr>
    </w:p>
    <w:p w14:paraId="2E55B85A" w14:textId="77777777" w:rsidR="00000000" w:rsidRDefault="00E82A5C">
      <w:pPr>
        <w:pStyle w:val="a"/>
        <w:rPr>
          <w:rFonts w:hint="cs"/>
          <w:rtl/>
        </w:rPr>
      </w:pPr>
      <w:r>
        <w:rPr>
          <w:rFonts w:hint="cs"/>
          <w:rtl/>
        </w:rPr>
        <w:t>אדוני היושב בראש, חברי חברי הכנסת, חבר הכנסת רצאבי, אני חושב שהשאלות שהעלית טובות מאוד. אקדים ואומר, שלפי דעתי הנושאים שהעלית צריכים לעבור לדיון בוועדה המשותפת לוועדת הכספים ולוועדת החוץ והביטחון, ויש מקום לעשות זאת בהקדם. ה</w:t>
      </w:r>
      <w:r>
        <w:rPr>
          <w:rFonts w:hint="cs"/>
          <w:rtl/>
        </w:rPr>
        <w:t>תשובה שאתן כאן היא תשובת משרד הביטחון, ואיננה תשובתו של משרד ראש הממשלה.</w:t>
      </w:r>
    </w:p>
    <w:p w14:paraId="298E1702" w14:textId="77777777" w:rsidR="00000000" w:rsidRDefault="00E82A5C">
      <w:pPr>
        <w:pStyle w:val="a"/>
        <w:rPr>
          <w:rFonts w:hint="cs"/>
          <w:rtl/>
        </w:rPr>
      </w:pPr>
    </w:p>
    <w:p w14:paraId="4B15780D" w14:textId="77777777" w:rsidR="00000000" w:rsidRDefault="00E82A5C">
      <w:pPr>
        <w:pStyle w:val="a"/>
        <w:rPr>
          <w:rFonts w:hint="cs"/>
          <w:rtl/>
        </w:rPr>
      </w:pPr>
      <w:r>
        <w:rPr>
          <w:rFonts w:hint="cs"/>
          <w:rtl/>
        </w:rPr>
        <w:t>אתה התייחסת לאיום העירקי. אם הבנתי נכון את דבריך, אתה רואה את האיום העירקי כמשהו שהוא כבר מאחורינו, והלוואי שאתה צודק. האיום העירקי אכן עשוי להשתנות בעקבות סיום המערכה האמריקנית בעיר</w:t>
      </w:r>
      <w:r>
        <w:rPr>
          <w:rFonts w:hint="cs"/>
          <w:rtl/>
        </w:rPr>
        <w:t>ק. עם זאת טמונים סיכונים לא מעטים ואי-וודאויות ביטחוניים הטעונים - - -</w:t>
      </w:r>
    </w:p>
    <w:p w14:paraId="11AB59C6" w14:textId="77777777" w:rsidR="00000000" w:rsidRDefault="00E82A5C">
      <w:pPr>
        <w:pStyle w:val="a"/>
        <w:ind w:firstLine="0"/>
        <w:rPr>
          <w:rFonts w:hint="cs"/>
          <w:rtl/>
        </w:rPr>
      </w:pPr>
    </w:p>
    <w:p w14:paraId="759FCC9B" w14:textId="77777777" w:rsidR="00000000" w:rsidRDefault="00E82A5C">
      <w:pPr>
        <w:pStyle w:val="ac"/>
        <w:rPr>
          <w:rtl/>
        </w:rPr>
      </w:pPr>
      <w:r>
        <w:rPr>
          <w:rFonts w:hint="eastAsia"/>
          <w:rtl/>
        </w:rPr>
        <w:t>אילן</w:t>
      </w:r>
      <w:r>
        <w:rPr>
          <w:rtl/>
        </w:rPr>
        <w:t xml:space="preserve"> שלגי (שינוי):</w:t>
      </w:r>
    </w:p>
    <w:p w14:paraId="0E7941AF" w14:textId="77777777" w:rsidR="00000000" w:rsidRDefault="00E82A5C">
      <w:pPr>
        <w:pStyle w:val="a"/>
        <w:rPr>
          <w:rFonts w:hint="cs"/>
          <w:rtl/>
        </w:rPr>
      </w:pPr>
    </w:p>
    <w:p w14:paraId="5CD9954A" w14:textId="77777777" w:rsidR="00000000" w:rsidRDefault="00E82A5C">
      <w:pPr>
        <w:pStyle w:val="a"/>
        <w:rPr>
          <w:rFonts w:hint="cs"/>
          <w:rtl/>
        </w:rPr>
      </w:pPr>
      <w:r>
        <w:rPr>
          <w:rFonts w:hint="cs"/>
          <w:rtl/>
        </w:rPr>
        <w:t>מדברים על התקציב לשנה זו, והם עוד שם.</w:t>
      </w:r>
    </w:p>
    <w:p w14:paraId="224112FF" w14:textId="77777777" w:rsidR="00000000" w:rsidRDefault="00E82A5C">
      <w:pPr>
        <w:pStyle w:val="SpeakerCon"/>
        <w:rPr>
          <w:rFonts w:hint="cs"/>
          <w:rtl/>
        </w:rPr>
      </w:pPr>
      <w:bookmarkStart w:id="330" w:name="FS000000474T14_05_2003_17_20_09C"/>
      <w:bookmarkEnd w:id="330"/>
    </w:p>
    <w:p w14:paraId="358295AE" w14:textId="77777777" w:rsidR="00000000" w:rsidRDefault="00E82A5C">
      <w:pPr>
        <w:pStyle w:val="SpeakerCon"/>
        <w:rPr>
          <w:rtl/>
        </w:rPr>
      </w:pPr>
      <w:r>
        <w:rPr>
          <w:rtl/>
        </w:rPr>
        <w:t>השר גדעון עזרא:</w:t>
      </w:r>
    </w:p>
    <w:p w14:paraId="6DB51444" w14:textId="77777777" w:rsidR="00000000" w:rsidRDefault="00E82A5C">
      <w:pPr>
        <w:pStyle w:val="a"/>
        <w:rPr>
          <w:rtl/>
        </w:rPr>
      </w:pPr>
    </w:p>
    <w:p w14:paraId="56D76FA9" w14:textId="77777777" w:rsidR="00000000" w:rsidRDefault="00E82A5C">
      <w:pPr>
        <w:pStyle w:val="a"/>
        <w:rPr>
          <w:rFonts w:hint="cs"/>
          <w:rtl/>
        </w:rPr>
      </w:pPr>
      <w:r>
        <w:rPr>
          <w:rFonts w:hint="cs"/>
          <w:rtl/>
        </w:rPr>
        <w:t xml:space="preserve">אני אומר לך, כל הדברים שאמר חבר הכנסת רצאבי מקובלים עלי לחלוטין, וככל שישיבת הוועדה המשותפת תהיה יותר מוקדם </w:t>
      </w:r>
      <w:r>
        <w:rPr>
          <w:rFonts w:hint="cs"/>
          <w:rtl/>
        </w:rPr>
        <w:t>כן ייטב. אני קורא עיתונים, אני קורא גם בהם על התלבטויות הצבא ועל הכוונה להפריט נושאים רבים. אסור לנו לשכוח שאנחנו מדברים על אוכלוסייה שהקריבה את נפשה לטובת מדינת ישראל, ועלינו להיזהר שלא לפגוע בה מתוך רצון לקצץ ולחסוך.</w:t>
      </w:r>
    </w:p>
    <w:p w14:paraId="21E38315" w14:textId="77777777" w:rsidR="00000000" w:rsidRDefault="00E82A5C">
      <w:pPr>
        <w:pStyle w:val="a"/>
        <w:rPr>
          <w:rFonts w:hint="cs"/>
          <w:rtl/>
        </w:rPr>
      </w:pPr>
    </w:p>
    <w:p w14:paraId="30288A8E" w14:textId="77777777" w:rsidR="00000000" w:rsidRDefault="00E82A5C">
      <w:pPr>
        <w:pStyle w:val="a"/>
        <w:rPr>
          <w:rFonts w:hint="cs"/>
          <w:rtl/>
        </w:rPr>
      </w:pPr>
      <w:r>
        <w:rPr>
          <w:rFonts w:hint="cs"/>
          <w:rtl/>
        </w:rPr>
        <w:t>עדיין יש לנו דרישה לספק מענה לאיומים</w:t>
      </w:r>
      <w:r>
        <w:rPr>
          <w:rFonts w:hint="cs"/>
          <w:rtl/>
        </w:rPr>
        <w:t xml:space="preserve"> מיידיים נוספים, ובהם הלחימה בטרור הפנימי והבין-לאומי, מוכנות להידרדרות בגבול הצפון והיערכות לאיום ממעגלים רחוקים של מדינות נוספות. </w:t>
      </w:r>
    </w:p>
    <w:p w14:paraId="1E583FD5" w14:textId="77777777" w:rsidR="00000000" w:rsidRDefault="00E82A5C">
      <w:pPr>
        <w:pStyle w:val="a"/>
        <w:rPr>
          <w:rFonts w:hint="cs"/>
          <w:rtl/>
        </w:rPr>
      </w:pPr>
    </w:p>
    <w:p w14:paraId="3A95847A" w14:textId="77777777" w:rsidR="00000000" w:rsidRDefault="00E82A5C">
      <w:pPr>
        <w:pStyle w:val="a"/>
        <w:rPr>
          <w:rFonts w:hint="cs"/>
          <w:rtl/>
        </w:rPr>
      </w:pPr>
      <w:r>
        <w:rPr>
          <w:rFonts w:hint="cs"/>
          <w:rtl/>
        </w:rPr>
        <w:t xml:space="preserve">לאחרונה נעשה קיצוץ חסר תקדים בתקציב הביטחון, כפי שאמר חבר הכנסת רצאבי. אגב, תקציב הביטחון יורד במשקלו מהתקציב הכללי, וזאת </w:t>
      </w:r>
      <w:r>
        <w:rPr>
          <w:rFonts w:hint="cs"/>
          <w:rtl/>
        </w:rPr>
        <w:t xml:space="preserve">שנה אחר שנה. הוא יורד בהיקף של מיליארדי שקלים, דבר שעלול לפגוע בהיקף המענה ובאיכותו. הדיון על תקציב הביטחון צריך לכלול את כל מרחב האיומים וההיבטים, ולא מתוך הסתכלות צרה מול איום פוטנציאלי אחד שעוצמתו נחלשה. </w:t>
      </w:r>
    </w:p>
    <w:p w14:paraId="15081BB5" w14:textId="77777777" w:rsidR="00000000" w:rsidRDefault="00E82A5C">
      <w:pPr>
        <w:pStyle w:val="a"/>
        <w:rPr>
          <w:rFonts w:hint="cs"/>
          <w:rtl/>
        </w:rPr>
      </w:pPr>
    </w:p>
    <w:p w14:paraId="731BAAFE" w14:textId="77777777" w:rsidR="00000000" w:rsidRDefault="00E82A5C">
      <w:pPr>
        <w:pStyle w:val="a"/>
        <w:rPr>
          <w:rFonts w:hint="cs"/>
          <w:rtl/>
        </w:rPr>
      </w:pPr>
      <w:r>
        <w:rPr>
          <w:rFonts w:hint="cs"/>
          <w:rtl/>
        </w:rPr>
        <w:t>לסיכום, אני מציע מה שהצעתי גם בתחילת דברי, להעב</w:t>
      </w:r>
      <w:r>
        <w:rPr>
          <w:rFonts w:hint="cs"/>
          <w:rtl/>
        </w:rPr>
        <w:t>יר את הנושא לוועדה המשותפת.</w:t>
      </w:r>
    </w:p>
    <w:p w14:paraId="077BD3FA" w14:textId="77777777" w:rsidR="00000000" w:rsidRDefault="00E82A5C">
      <w:pPr>
        <w:pStyle w:val="a"/>
        <w:ind w:firstLine="0"/>
        <w:rPr>
          <w:rFonts w:hint="cs"/>
          <w:rtl/>
        </w:rPr>
      </w:pPr>
    </w:p>
    <w:p w14:paraId="347FE17B" w14:textId="77777777" w:rsidR="00000000" w:rsidRDefault="00E82A5C">
      <w:pPr>
        <w:pStyle w:val="ac"/>
        <w:rPr>
          <w:rtl/>
        </w:rPr>
      </w:pPr>
      <w:r>
        <w:rPr>
          <w:rFonts w:hint="eastAsia"/>
          <w:rtl/>
        </w:rPr>
        <w:t>אהוד</w:t>
      </w:r>
      <w:r>
        <w:rPr>
          <w:rtl/>
        </w:rPr>
        <w:t xml:space="preserve"> רצאבי (שינוי):</w:t>
      </w:r>
    </w:p>
    <w:p w14:paraId="28FA0659" w14:textId="77777777" w:rsidR="00000000" w:rsidRDefault="00E82A5C">
      <w:pPr>
        <w:pStyle w:val="a"/>
        <w:rPr>
          <w:rFonts w:hint="cs"/>
          <w:rtl/>
        </w:rPr>
      </w:pPr>
    </w:p>
    <w:p w14:paraId="1AD255EE" w14:textId="77777777" w:rsidR="00000000" w:rsidRDefault="00E82A5C">
      <w:pPr>
        <w:pStyle w:val="a"/>
        <w:rPr>
          <w:rFonts w:hint="cs"/>
          <w:rtl/>
        </w:rPr>
      </w:pPr>
      <w:r>
        <w:rPr>
          <w:rFonts w:hint="cs"/>
          <w:rtl/>
        </w:rPr>
        <w:t>אני יכול להגיב?</w:t>
      </w:r>
    </w:p>
    <w:p w14:paraId="12375DE3" w14:textId="77777777" w:rsidR="00000000" w:rsidRDefault="00E82A5C">
      <w:pPr>
        <w:pStyle w:val="a"/>
        <w:ind w:firstLine="0"/>
        <w:rPr>
          <w:rFonts w:hint="cs"/>
          <w:rtl/>
        </w:rPr>
      </w:pPr>
    </w:p>
    <w:p w14:paraId="71197972" w14:textId="77777777" w:rsidR="00000000" w:rsidRDefault="00E82A5C">
      <w:pPr>
        <w:pStyle w:val="ad"/>
        <w:rPr>
          <w:rtl/>
        </w:rPr>
      </w:pPr>
      <w:r>
        <w:rPr>
          <w:rtl/>
        </w:rPr>
        <w:t>היו"ר משה כחלון:</w:t>
      </w:r>
    </w:p>
    <w:p w14:paraId="7954FC27" w14:textId="77777777" w:rsidR="00000000" w:rsidRDefault="00E82A5C">
      <w:pPr>
        <w:pStyle w:val="a"/>
        <w:rPr>
          <w:rtl/>
        </w:rPr>
      </w:pPr>
    </w:p>
    <w:p w14:paraId="4C5A5A2E" w14:textId="77777777" w:rsidR="00000000" w:rsidRDefault="00E82A5C">
      <w:pPr>
        <w:pStyle w:val="a"/>
        <w:rPr>
          <w:rFonts w:hint="cs"/>
          <w:rtl/>
        </w:rPr>
      </w:pPr>
      <w:r>
        <w:rPr>
          <w:rFonts w:hint="cs"/>
          <w:rtl/>
        </w:rPr>
        <w:t>אני חושב שאתה לא יכול. אני מתנצל. לחבר הכנסת ברכה הצעה אחרת.</w:t>
      </w:r>
    </w:p>
    <w:p w14:paraId="414273D9" w14:textId="77777777" w:rsidR="00000000" w:rsidRDefault="00E82A5C">
      <w:pPr>
        <w:pStyle w:val="a"/>
        <w:ind w:firstLine="0"/>
        <w:rPr>
          <w:rFonts w:hint="cs"/>
          <w:rtl/>
        </w:rPr>
      </w:pPr>
    </w:p>
    <w:p w14:paraId="2D631D35" w14:textId="77777777" w:rsidR="00000000" w:rsidRDefault="00E82A5C">
      <w:pPr>
        <w:pStyle w:val="ac"/>
        <w:rPr>
          <w:rtl/>
        </w:rPr>
      </w:pPr>
      <w:r>
        <w:rPr>
          <w:rFonts w:hint="eastAsia"/>
          <w:rtl/>
        </w:rPr>
        <w:t>אחמד</w:t>
      </w:r>
      <w:r>
        <w:rPr>
          <w:rtl/>
        </w:rPr>
        <w:t xml:space="preserve"> טיבי (חד"ש-תע"ל):</w:t>
      </w:r>
    </w:p>
    <w:p w14:paraId="4E6437C5" w14:textId="77777777" w:rsidR="00000000" w:rsidRDefault="00E82A5C">
      <w:pPr>
        <w:pStyle w:val="a"/>
        <w:rPr>
          <w:rFonts w:hint="cs"/>
          <w:rtl/>
        </w:rPr>
      </w:pPr>
    </w:p>
    <w:p w14:paraId="75BC5F46" w14:textId="77777777" w:rsidR="00000000" w:rsidRDefault="00E82A5C">
      <w:pPr>
        <w:pStyle w:val="a"/>
        <w:rPr>
          <w:rFonts w:hint="cs"/>
          <w:rtl/>
        </w:rPr>
      </w:pPr>
      <w:r>
        <w:rPr>
          <w:rFonts w:hint="cs"/>
          <w:rtl/>
        </w:rPr>
        <w:t>אני רשום.</w:t>
      </w:r>
    </w:p>
    <w:p w14:paraId="569FF10C" w14:textId="77777777" w:rsidR="00000000" w:rsidRDefault="00E82A5C">
      <w:pPr>
        <w:pStyle w:val="a"/>
        <w:ind w:firstLine="0"/>
        <w:rPr>
          <w:rFonts w:hint="cs"/>
          <w:rtl/>
        </w:rPr>
      </w:pPr>
    </w:p>
    <w:p w14:paraId="50EF337F" w14:textId="77777777" w:rsidR="00000000" w:rsidRDefault="00E82A5C">
      <w:pPr>
        <w:pStyle w:val="ad"/>
        <w:rPr>
          <w:rtl/>
        </w:rPr>
      </w:pPr>
      <w:r>
        <w:rPr>
          <w:rtl/>
        </w:rPr>
        <w:t>היו"ר משה כחלון:</w:t>
      </w:r>
    </w:p>
    <w:p w14:paraId="03977CB0" w14:textId="77777777" w:rsidR="00000000" w:rsidRDefault="00E82A5C">
      <w:pPr>
        <w:pStyle w:val="a"/>
        <w:rPr>
          <w:rtl/>
        </w:rPr>
      </w:pPr>
    </w:p>
    <w:p w14:paraId="65970E7A" w14:textId="77777777" w:rsidR="00000000" w:rsidRDefault="00E82A5C">
      <w:pPr>
        <w:pStyle w:val="a"/>
        <w:rPr>
          <w:rFonts w:hint="cs"/>
          <w:rtl/>
        </w:rPr>
      </w:pPr>
      <w:r>
        <w:rPr>
          <w:rFonts w:hint="cs"/>
          <w:rtl/>
        </w:rPr>
        <w:t>מוחמד ברכה ביקש. מה אתה רוצה? תסכמו ביניכם. אתה רוצה שאכ</w:t>
      </w:r>
      <w:r>
        <w:rPr>
          <w:rFonts w:hint="cs"/>
          <w:rtl/>
        </w:rPr>
        <w:t>ניס מתווך?</w:t>
      </w:r>
    </w:p>
    <w:p w14:paraId="6F135468" w14:textId="77777777" w:rsidR="00000000" w:rsidRDefault="00E82A5C">
      <w:pPr>
        <w:pStyle w:val="a"/>
        <w:ind w:firstLine="0"/>
        <w:rPr>
          <w:rFonts w:hint="cs"/>
          <w:rtl/>
        </w:rPr>
      </w:pPr>
    </w:p>
    <w:p w14:paraId="5399FDCF" w14:textId="77777777" w:rsidR="00000000" w:rsidRDefault="00E82A5C">
      <w:pPr>
        <w:pStyle w:val="ac"/>
        <w:rPr>
          <w:rtl/>
        </w:rPr>
      </w:pPr>
      <w:r>
        <w:rPr>
          <w:rFonts w:hint="eastAsia"/>
          <w:rtl/>
        </w:rPr>
        <w:t>אחמד</w:t>
      </w:r>
      <w:r>
        <w:rPr>
          <w:rtl/>
        </w:rPr>
        <w:t xml:space="preserve"> טיבי (חד"ש-תע"ל):</w:t>
      </w:r>
    </w:p>
    <w:p w14:paraId="55AADAEB" w14:textId="77777777" w:rsidR="00000000" w:rsidRDefault="00E82A5C">
      <w:pPr>
        <w:pStyle w:val="a"/>
        <w:rPr>
          <w:rFonts w:hint="cs"/>
          <w:rtl/>
        </w:rPr>
      </w:pPr>
    </w:p>
    <w:p w14:paraId="169D58B8" w14:textId="77777777" w:rsidR="00000000" w:rsidRDefault="00E82A5C">
      <w:pPr>
        <w:pStyle w:val="a"/>
        <w:rPr>
          <w:rFonts w:hint="cs"/>
          <w:rtl/>
        </w:rPr>
      </w:pPr>
      <w:r>
        <w:rPr>
          <w:rFonts w:hint="cs"/>
          <w:rtl/>
        </w:rPr>
        <w:t>זו הפעם השנייה היום. זה סוכם עם סגנית מזכיר הכנסת ועם סגן המזכיר הנוכח כאן. סוכם מה שסוכם פעמיים. גם בפעם הקודמת וגם הפעם.</w:t>
      </w:r>
    </w:p>
    <w:p w14:paraId="2D613B2D" w14:textId="77777777" w:rsidR="00000000" w:rsidRDefault="00E82A5C">
      <w:pPr>
        <w:pStyle w:val="a"/>
        <w:rPr>
          <w:rFonts w:hint="cs"/>
          <w:rtl/>
        </w:rPr>
      </w:pPr>
    </w:p>
    <w:p w14:paraId="0627E6E5" w14:textId="77777777" w:rsidR="00000000" w:rsidRDefault="00E82A5C">
      <w:pPr>
        <w:pStyle w:val="ad"/>
        <w:rPr>
          <w:rtl/>
        </w:rPr>
      </w:pPr>
      <w:r>
        <w:rPr>
          <w:rtl/>
        </w:rPr>
        <w:t>היו"ר משה כחלון:</w:t>
      </w:r>
    </w:p>
    <w:p w14:paraId="43D1A5D9" w14:textId="77777777" w:rsidR="00000000" w:rsidRDefault="00E82A5C">
      <w:pPr>
        <w:pStyle w:val="a"/>
        <w:rPr>
          <w:rtl/>
        </w:rPr>
      </w:pPr>
    </w:p>
    <w:p w14:paraId="5CD45AAF" w14:textId="77777777" w:rsidR="00000000" w:rsidRDefault="00E82A5C">
      <w:pPr>
        <w:pStyle w:val="a"/>
        <w:rPr>
          <w:rFonts w:hint="cs"/>
          <w:rtl/>
        </w:rPr>
      </w:pPr>
      <w:r>
        <w:rPr>
          <w:rFonts w:hint="cs"/>
          <w:rtl/>
        </w:rPr>
        <w:t>תמיד אתה עושה כאן ברדק. נעשה כאן סדר בבית.</w:t>
      </w:r>
    </w:p>
    <w:p w14:paraId="59A7D825" w14:textId="77777777" w:rsidR="00000000" w:rsidRDefault="00E82A5C">
      <w:pPr>
        <w:pStyle w:val="a"/>
        <w:ind w:firstLine="0"/>
        <w:rPr>
          <w:rFonts w:hint="cs"/>
          <w:rtl/>
        </w:rPr>
      </w:pPr>
    </w:p>
    <w:p w14:paraId="171BE4DA" w14:textId="77777777" w:rsidR="00000000" w:rsidRDefault="00E82A5C">
      <w:pPr>
        <w:pStyle w:val="ac"/>
        <w:rPr>
          <w:rtl/>
        </w:rPr>
      </w:pPr>
      <w:r>
        <w:rPr>
          <w:rFonts w:hint="eastAsia"/>
          <w:rtl/>
        </w:rPr>
        <w:t>זהבה</w:t>
      </w:r>
      <w:r>
        <w:rPr>
          <w:rtl/>
        </w:rPr>
        <w:t xml:space="preserve"> גלאון (מרצ):</w:t>
      </w:r>
    </w:p>
    <w:p w14:paraId="242737C5" w14:textId="77777777" w:rsidR="00000000" w:rsidRDefault="00E82A5C">
      <w:pPr>
        <w:pStyle w:val="a"/>
        <w:rPr>
          <w:rFonts w:hint="cs"/>
          <w:rtl/>
        </w:rPr>
      </w:pPr>
    </w:p>
    <w:p w14:paraId="0F93395E" w14:textId="77777777" w:rsidR="00000000" w:rsidRDefault="00E82A5C">
      <w:pPr>
        <w:pStyle w:val="a"/>
        <w:rPr>
          <w:rFonts w:hint="cs"/>
          <w:rtl/>
        </w:rPr>
      </w:pPr>
      <w:r>
        <w:rPr>
          <w:rFonts w:hint="cs"/>
          <w:rtl/>
        </w:rPr>
        <w:t>מי עושה פה ברדק</w:t>
      </w:r>
      <w:r>
        <w:rPr>
          <w:rFonts w:hint="cs"/>
          <w:rtl/>
        </w:rPr>
        <w:t>? ברדק זה בית-זונות.</w:t>
      </w:r>
    </w:p>
    <w:p w14:paraId="1E0C727D" w14:textId="77777777" w:rsidR="00000000" w:rsidRDefault="00E82A5C">
      <w:pPr>
        <w:pStyle w:val="a"/>
        <w:ind w:firstLine="0"/>
        <w:rPr>
          <w:rFonts w:hint="cs"/>
          <w:rtl/>
        </w:rPr>
      </w:pPr>
    </w:p>
    <w:p w14:paraId="5E90E6BF" w14:textId="77777777" w:rsidR="00000000" w:rsidRDefault="00E82A5C">
      <w:pPr>
        <w:pStyle w:val="ad"/>
        <w:rPr>
          <w:rtl/>
        </w:rPr>
      </w:pPr>
      <w:r>
        <w:rPr>
          <w:rtl/>
        </w:rPr>
        <w:t>היו"ר משה כחלון:</w:t>
      </w:r>
    </w:p>
    <w:p w14:paraId="77F11635" w14:textId="77777777" w:rsidR="00000000" w:rsidRDefault="00E82A5C">
      <w:pPr>
        <w:pStyle w:val="a"/>
        <w:rPr>
          <w:rtl/>
        </w:rPr>
      </w:pPr>
    </w:p>
    <w:p w14:paraId="76EDF3E0" w14:textId="77777777" w:rsidR="00000000" w:rsidRDefault="00E82A5C">
      <w:pPr>
        <w:pStyle w:val="a"/>
        <w:rPr>
          <w:rFonts w:hint="cs"/>
          <w:rtl/>
        </w:rPr>
      </w:pPr>
      <w:r>
        <w:rPr>
          <w:rFonts w:hint="cs"/>
          <w:rtl/>
        </w:rPr>
        <w:t>חברת הכנסת גלאון, כל אחד והפרשנויות שלו.</w:t>
      </w:r>
    </w:p>
    <w:p w14:paraId="21B1C5B3" w14:textId="77777777" w:rsidR="00000000" w:rsidRDefault="00E82A5C">
      <w:pPr>
        <w:pStyle w:val="a"/>
        <w:ind w:firstLine="0"/>
        <w:rPr>
          <w:rFonts w:hint="cs"/>
          <w:rtl/>
        </w:rPr>
      </w:pPr>
    </w:p>
    <w:p w14:paraId="3BFA181A" w14:textId="77777777" w:rsidR="00000000" w:rsidRDefault="00E82A5C">
      <w:pPr>
        <w:pStyle w:val="ac"/>
        <w:rPr>
          <w:rtl/>
        </w:rPr>
      </w:pPr>
      <w:r>
        <w:rPr>
          <w:rFonts w:hint="eastAsia"/>
          <w:rtl/>
        </w:rPr>
        <w:t>זהבה</w:t>
      </w:r>
      <w:r>
        <w:rPr>
          <w:rtl/>
        </w:rPr>
        <w:t xml:space="preserve"> גלאון (מרצ):</w:t>
      </w:r>
    </w:p>
    <w:p w14:paraId="047B8081" w14:textId="77777777" w:rsidR="00000000" w:rsidRDefault="00E82A5C">
      <w:pPr>
        <w:pStyle w:val="a"/>
        <w:rPr>
          <w:rFonts w:hint="cs"/>
          <w:rtl/>
        </w:rPr>
      </w:pPr>
    </w:p>
    <w:p w14:paraId="10FD8D4A" w14:textId="77777777" w:rsidR="00000000" w:rsidRDefault="00E82A5C">
      <w:pPr>
        <w:pStyle w:val="a"/>
        <w:rPr>
          <w:rFonts w:hint="cs"/>
          <w:rtl/>
        </w:rPr>
      </w:pPr>
      <w:r>
        <w:rPr>
          <w:rFonts w:hint="cs"/>
          <w:rtl/>
        </w:rPr>
        <w:t>זה פירוש המלה.</w:t>
      </w:r>
    </w:p>
    <w:p w14:paraId="6A21FABD" w14:textId="77777777" w:rsidR="00000000" w:rsidRDefault="00E82A5C">
      <w:pPr>
        <w:pStyle w:val="a"/>
        <w:ind w:firstLine="0"/>
        <w:rPr>
          <w:rFonts w:hint="cs"/>
          <w:rtl/>
        </w:rPr>
      </w:pPr>
    </w:p>
    <w:p w14:paraId="349D20F8" w14:textId="77777777" w:rsidR="00000000" w:rsidRDefault="00E82A5C">
      <w:pPr>
        <w:pStyle w:val="ad"/>
        <w:rPr>
          <w:rtl/>
        </w:rPr>
      </w:pPr>
      <w:r>
        <w:rPr>
          <w:rtl/>
        </w:rPr>
        <w:t>היו"ר משה כחלון:</w:t>
      </w:r>
    </w:p>
    <w:p w14:paraId="0B068AAF" w14:textId="77777777" w:rsidR="00000000" w:rsidRDefault="00E82A5C">
      <w:pPr>
        <w:pStyle w:val="a"/>
        <w:rPr>
          <w:rtl/>
        </w:rPr>
      </w:pPr>
    </w:p>
    <w:p w14:paraId="15032515" w14:textId="77777777" w:rsidR="00000000" w:rsidRDefault="00E82A5C">
      <w:pPr>
        <w:pStyle w:val="a"/>
        <w:rPr>
          <w:rFonts w:hint="cs"/>
          <w:rtl/>
        </w:rPr>
      </w:pPr>
      <w:r>
        <w:rPr>
          <w:rFonts w:hint="cs"/>
          <w:rtl/>
        </w:rPr>
        <w:t>אה, כן? טוב, למדתי.  אני מקבל את ההערה של חבר הכנסת טיבי. אני קורא את מה שנותנים לי ליד.</w:t>
      </w:r>
    </w:p>
    <w:p w14:paraId="34B25160" w14:textId="77777777" w:rsidR="00000000" w:rsidRDefault="00E82A5C">
      <w:pPr>
        <w:pStyle w:val="a"/>
        <w:ind w:firstLine="0"/>
        <w:rPr>
          <w:rFonts w:hint="cs"/>
          <w:rtl/>
        </w:rPr>
      </w:pPr>
    </w:p>
    <w:p w14:paraId="37E892F0" w14:textId="77777777" w:rsidR="00000000" w:rsidRDefault="00E82A5C">
      <w:pPr>
        <w:pStyle w:val="Speaker"/>
        <w:rPr>
          <w:rtl/>
        </w:rPr>
      </w:pPr>
      <w:bookmarkStart w:id="331" w:name="FS000000540T14_05_2003_17_28_12"/>
      <w:bookmarkEnd w:id="331"/>
      <w:r>
        <w:rPr>
          <w:rFonts w:hint="eastAsia"/>
          <w:rtl/>
        </w:rPr>
        <w:t>מוחמד</w:t>
      </w:r>
      <w:r>
        <w:rPr>
          <w:rtl/>
        </w:rPr>
        <w:t xml:space="preserve"> ברכה (חד"ש-תע"ל):</w:t>
      </w:r>
    </w:p>
    <w:p w14:paraId="7059CA77" w14:textId="77777777" w:rsidR="00000000" w:rsidRDefault="00E82A5C">
      <w:pPr>
        <w:pStyle w:val="a"/>
        <w:rPr>
          <w:rFonts w:hint="cs"/>
          <w:rtl/>
        </w:rPr>
      </w:pPr>
    </w:p>
    <w:p w14:paraId="3FB929CC" w14:textId="77777777" w:rsidR="00000000" w:rsidRDefault="00E82A5C">
      <w:pPr>
        <w:pStyle w:val="a"/>
        <w:rPr>
          <w:rFonts w:hint="cs"/>
          <w:rtl/>
        </w:rPr>
      </w:pPr>
      <w:r>
        <w:rPr>
          <w:rFonts w:hint="cs"/>
          <w:rtl/>
        </w:rPr>
        <w:t>יכול ל</w:t>
      </w:r>
      <w:r>
        <w:rPr>
          <w:rFonts w:hint="cs"/>
          <w:rtl/>
        </w:rPr>
        <w:t>היות שהוא ביקש כאשר סגנית המזכיר היתה, וזה לא עבר הלאה. בלי להאשים אף אחד, אני חושב שהיתה כאן אי-הבנה. אני מוכן לוותר על רשות הדיבור, אם היושב-ראש וחבר הכנסת טיבי מסכימים לכך.</w:t>
      </w:r>
    </w:p>
    <w:p w14:paraId="3D85469C" w14:textId="77777777" w:rsidR="00000000" w:rsidRDefault="00E82A5C">
      <w:pPr>
        <w:pStyle w:val="a"/>
        <w:ind w:firstLine="0"/>
        <w:rPr>
          <w:rFonts w:hint="cs"/>
          <w:rtl/>
        </w:rPr>
      </w:pPr>
    </w:p>
    <w:p w14:paraId="3CF29DCC" w14:textId="77777777" w:rsidR="00000000" w:rsidRDefault="00E82A5C">
      <w:pPr>
        <w:pStyle w:val="ad"/>
        <w:rPr>
          <w:rtl/>
        </w:rPr>
      </w:pPr>
      <w:r>
        <w:rPr>
          <w:rtl/>
        </w:rPr>
        <w:t>היו"ר משה כחלון:</w:t>
      </w:r>
    </w:p>
    <w:p w14:paraId="429C6DC1" w14:textId="77777777" w:rsidR="00000000" w:rsidRDefault="00E82A5C">
      <w:pPr>
        <w:pStyle w:val="a"/>
        <w:rPr>
          <w:rtl/>
        </w:rPr>
      </w:pPr>
    </w:p>
    <w:p w14:paraId="062B6C5E" w14:textId="77777777" w:rsidR="00000000" w:rsidRDefault="00E82A5C">
      <w:pPr>
        <w:pStyle w:val="a"/>
        <w:rPr>
          <w:rFonts w:hint="cs"/>
          <w:rtl/>
        </w:rPr>
      </w:pPr>
      <w:r>
        <w:rPr>
          <w:rFonts w:hint="cs"/>
          <w:rtl/>
        </w:rPr>
        <w:t>אני מציע שתדבר.</w:t>
      </w:r>
    </w:p>
    <w:p w14:paraId="4AE9112A" w14:textId="77777777" w:rsidR="00000000" w:rsidRDefault="00E82A5C">
      <w:pPr>
        <w:pStyle w:val="a"/>
        <w:ind w:firstLine="0"/>
        <w:rPr>
          <w:rFonts w:hint="cs"/>
          <w:rtl/>
        </w:rPr>
      </w:pPr>
    </w:p>
    <w:p w14:paraId="6A4448E1" w14:textId="77777777" w:rsidR="00000000" w:rsidRDefault="00E82A5C">
      <w:pPr>
        <w:pStyle w:val="SpeakerCon"/>
        <w:rPr>
          <w:rtl/>
        </w:rPr>
      </w:pPr>
      <w:bookmarkStart w:id="332" w:name="FS000000540T14_05_2003_17_30_40C"/>
      <w:bookmarkEnd w:id="332"/>
      <w:r>
        <w:rPr>
          <w:rtl/>
        </w:rPr>
        <w:t>מוחמד ברכה (חד"ש-תע"ל):</w:t>
      </w:r>
    </w:p>
    <w:p w14:paraId="58ACCAA9" w14:textId="77777777" w:rsidR="00000000" w:rsidRDefault="00E82A5C">
      <w:pPr>
        <w:pStyle w:val="a"/>
        <w:rPr>
          <w:rtl/>
        </w:rPr>
      </w:pPr>
    </w:p>
    <w:p w14:paraId="77E796F3" w14:textId="77777777" w:rsidR="00000000" w:rsidRDefault="00E82A5C">
      <w:pPr>
        <w:pStyle w:val="a"/>
        <w:rPr>
          <w:rFonts w:hint="cs"/>
          <w:rtl/>
        </w:rPr>
      </w:pPr>
      <w:r>
        <w:rPr>
          <w:rFonts w:hint="cs"/>
          <w:rtl/>
        </w:rPr>
        <w:t>אדוני היושב-ראש, רב</w:t>
      </w:r>
      <w:r>
        <w:rPr>
          <w:rFonts w:hint="cs"/>
          <w:rtl/>
        </w:rPr>
        <w:t>ותי חברי הכנסת, נתח תקציב הביטחון בעוגה הכללית אינו קשור בעניין הביטחון ובאיום העירקי, אלא במדיניות שמדינת ישראל מנהלת בשטחים הכבושים, בעיקר במימון ההתנחלויות. כל עוד אין אופק מדיני, לא רק הפלסטינים ישלמו את המחיר, אלא גם העם בישראל. לכן לא צריך ללכת למחוז</w:t>
      </w:r>
      <w:r>
        <w:rPr>
          <w:rFonts w:hint="cs"/>
          <w:rtl/>
        </w:rPr>
        <w:t>ות רחוקים, עד עירק, אפשר ללכת כמה צעדים מפה - עד רמאללה.  תודה רבה, אדוני.</w:t>
      </w:r>
    </w:p>
    <w:p w14:paraId="0A96D527" w14:textId="77777777" w:rsidR="00000000" w:rsidRDefault="00E82A5C">
      <w:pPr>
        <w:pStyle w:val="a"/>
        <w:ind w:firstLine="0"/>
        <w:rPr>
          <w:rFonts w:hint="cs"/>
          <w:rtl/>
        </w:rPr>
      </w:pPr>
    </w:p>
    <w:p w14:paraId="577BE9CC" w14:textId="77777777" w:rsidR="00000000" w:rsidRDefault="00E82A5C">
      <w:pPr>
        <w:pStyle w:val="ad"/>
        <w:rPr>
          <w:rtl/>
        </w:rPr>
      </w:pPr>
      <w:r>
        <w:rPr>
          <w:rtl/>
        </w:rPr>
        <w:t>היו"ר משה כחלון:</w:t>
      </w:r>
    </w:p>
    <w:p w14:paraId="47C50C87" w14:textId="77777777" w:rsidR="00000000" w:rsidRDefault="00E82A5C">
      <w:pPr>
        <w:pStyle w:val="a"/>
        <w:rPr>
          <w:rtl/>
        </w:rPr>
      </w:pPr>
    </w:p>
    <w:p w14:paraId="6D7E7394" w14:textId="77777777" w:rsidR="00000000" w:rsidRDefault="00E82A5C">
      <w:pPr>
        <w:pStyle w:val="a"/>
        <w:rPr>
          <w:rFonts w:hint="cs"/>
          <w:rtl/>
        </w:rPr>
      </w:pPr>
      <w:r>
        <w:rPr>
          <w:rFonts w:hint="cs"/>
          <w:rtl/>
        </w:rPr>
        <w:t>תודה רבה.  אני מבין שהשר עזרא בעד דיון בנושא במסגרת ועדה. חבר הכנסת רצאבי, אתה מסכים להעביר את הנושא לוועדה?</w:t>
      </w:r>
    </w:p>
    <w:p w14:paraId="2724DB1F" w14:textId="77777777" w:rsidR="00000000" w:rsidRDefault="00E82A5C">
      <w:pPr>
        <w:pStyle w:val="a"/>
        <w:ind w:firstLine="0"/>
        <w:rPr>
          <w:rFonts w:hint="cs"/>
          <w:rtl/>
        </w:rPr>
      </w:pPr>
    </w:p>
    <w:p w14:paraId="4BF6EC88" w14:textId="77777777" w:rsidR="00000000" w:rsidRDefault="00E82A5C">
      <w:pPr>
        <w:pStyle w:val="ac"/>
        <w:rPr>
          <w:rtl/>
        </w:rPr>
      </w:pPr>
      <w:bookmarkStart w:id="333" w:name="FS000001050T14_05_2003_17_32_50"/>
      <w:bookmarkEnd w:id="333"/>
      <w:r>
        <w:rPr>
          <w:rFonts w:hint="eastAsia"/>
          <w:rtl/>
        </w:rPr>
        <w:t>אהוד</w:t>
      </w:r>
      <w:r>
        <w:rPr>
          <w:rtl/>
        </w:rPr>
        <w:t xml:space="preserve"> רצאבי (שינוי):</w:t>
      </w:r>
    </w:p>
    <w:p w14:paraId="5ADD070E" w14:textId="77777777" w:rsidR="00000000" w:rsidRDefault="00E82A5C">
      <w:pPr>
        <w:pStyle w:val="a"/>
        <w:rPr>
          <w:rFonts w:hint="cs"/>
          <w:rtl/>
        </w:rPr>
      </w:pPr>
    </w:p>
    <w:p w14:paraId="6C648245" w14:textId="77777777" w:rsidR="00000000" w:rsidRDefault="00E82A5C">
      <w:pPr>
        <w:pStyle w:val="a"/>
        <w:rPr>
          <w:rFonts w:hint="cs"/>
          <w:rtl/>
        </w:rPr>
      </w:pPr>
      <w:r>
        <w:rPr>
          <w:rFonts w:hint="cs"/>
          <w:rtl/>
        </w:rPr>
        <w:t>ועדת הכספים.</w:t>
      </w:r>
    </w:p>
    <w:p w14:paraId="66E67744" w14:textId="77777777" w:rsidR="00000000" w:rsidRDefault="00E82A5C">
      <w:pPr>
        <w:pStyle w:val="a"/>
        <w:ind w:firstLine="0"/>
        <w:rPr>
          <w:rFonts w:hint="cs"/>
          <w:rtl/>
        </w:rPr>
      </w:pPr>
    </w:p>
    <w:p w14:paraId="327A629E" w14:textId="77777777" w:rsidR="00000000" w:rsidRDefault="00E82A5C">
      <w:pPr>
        <w:pStyle w:val="ad"/>
        <w:rPr>
          <w:rtl/>
        </w:rPr>
      </w:pPr>
      <w:r>
        <w:rPr>
          <w:rtl/>
        </w:rPr>
        <w:t>היו"ר משה כחלון:</w:t>
      </w:r>
    </w:p>
    <w:p w14:paraId="1C2604FE" w14:textId="77777777" w:rsidR="00000000" w:rsidRDefault="00E82A5C">
      <w:pPr>
        <w:pStyle w:val="a"/>
        <w:rPr>
          <w:rtl/>
        </w:rPr>
      </w:pPr>
    </w:p>
    <w:p w14:paraId="799A4396" w14:textId="77777777" w:rsidR="00000000" w:rsidRDefault="00E82A5C">
      <w:pPr>
        <w:pStyle w:val="a"/>
        <w:rPr>
          <w:rFonts w:hint="cs"/>
          <w:rtl/>
        </w:rPr>
      </w:pPr>
      <w:r>
        <w:rPr>
          <w:rFonts w:hint="cs"/>
          <w:rtl/>
        </w:rPr>
        <w:t>אנחנו ניגשים להצבעה. מי שבעד העברה לוועדה המשותפת, כפי שהציע השר, יצביע בעד. מי בעד העברת הנושא לדיון בוועדה המשותפת לתקציב הביטחון?</w:t>
      </w:r>
    </w:p>
    <w:p w14:paraId="2E1FBDFD" w14:textId="77777777" w:rsidR="00000000" w:rsidRDefault="00E82A5C">
      <w:pPr>
        <w:pStyle w:val="a"/>
        <w:rPr>
          <w:rFonts w:hint="cs"/>
          <w:rtl/>
        </w:rPr>
      </w:pPr>
    </w:p>
    <w:p w14:paraId="12C86D5A" w14:textId="77777777" w:rsidR="00000000" w:rsidRDefault="00E82A5C">
      <w:pPr>
        <w:pStyle w:val="a7"/>
        <w:bidi/>
        <w:rPr>
          <w:rFonts w:hint="cs"/>
          <w:rtl/>
        </w:rPr>
      </w:pPr>
      <w:r>
        <w:rPr>
          <w:rFonts w:hint="cs"/>
          <w:rtl/>
        </w:rPr>
        <w:t>הצבעה מס'  28</w:t>
      </w:r>
    </w:p>
    <w:p w14:paraId="2E17D263" w14:textId="77777777" w:rsidR="00000000" w:rsidRDefault="00E82A5C">
      <w:pPr>
        <w:pStyle w:val="a"/>
        <w:rPr>
          <w:rFonts w:hint="cs"/>
          <w:b/>
          <w:bCs/>
          <w:u w:val="single"/>
          <w:rtl/>
        </w:rPr>
      </w:pPr>
    </w:p>
    <w:p w14:paraId="62EEFEBF" w14:textId="77777777" w:rsidR="00000000" w:rsidRDefault="00E82A5C">
      <w:pPr>
        <w:pStyle w:val="a8"/>
        <w:bidi/>
        <w:rPr>
          <w:rFonts w:hint="cs"/>
          <w:rtl/>
        </w:rPr>
      </w:pPr>
      <w:r>
        <w:rPr>
          <w:rFonts w:hint="cs"/>
          <w:rtl/>
        </w:rPr>
        <w:t>בעד ההצעה להעביר את הנושא לוועדה - 20</w:t>
      </w:r>
    </w:p>
    <w:p w14:paraId="05AFDCFA" w14:textId="77777777" w:rsidR="00000000" w:rsidRDefault="00E82A5C">
      <w:pPr>
        <w:pStyle w:val="a8"/>
        <w:bidi/>
        <w:rPr>
          <w:rFonts w:hint="cs"/>
          <w:rtl/>
        </w:rPr>
      </w:pPr>
      <w:r>
        <w:rPr>
          <w:rFonts w:hint="cs"/>
          <w:rtl/>
        </w:rPr>
        <w:t>בעד ההצעה שלא לכלול את הנושא בסדר-היום -  1</w:t>
      </w:r>
    </w:p>
    <w:p w14:paraId="46BD1266" w14:textId="77777777" w:rsidR="00000000" w:rsidRDefault="00E82A5C">
      <w:pPr>
        <w:pStyle w:val="a8"/>
        <w:bidi/>
        <w:rPr>
          <w:rFonts w:hint="cs"/>
          <w:rtl/>
        </w:rPr>
      </w:pPr>
      <w:r>
        <w:rPr>
          <w:rFonts w:hint="cs"/>
          <w:rtl/>
        </w:rPr>
        <w:t>נמנעים - אין</w:t>
      </w:r>
    </w:p>
    <w:p w14:paraId="5E77BA01" w14:textId="77777777" w:rsidR="00000000" w:rsidRDefault="00E82A5C">
      <w:pPr>
        <w:pStyle w:val="a9"/>
        <w:bidi/>
        <w:rPr>
          <w:rFonts w:hint="cs"/>
          <w:rtl/>
        </w:rPr>
      </w:pPr>
      <w:r>
        <w:rPr>
          <w:rFonts w:hint="cs"/>
          <w:rtl/>
        </w:rPr>
        <w:t>ההצעה להעבי</w:t>
      </w:r>
      <w:r>
        <w:rPr>
          <w:rFonts w:hint="cs"/>
          <w:rtl/>
        </w:rPr>
        <w:t>ר את הנושא לוועדה המשותפת של ועדת הכספים וועדת החוץ והביטחון לתקציב הביטחון נתקבלה.</w:t>
      </w:r>
    </w:p>
    <w:p w14:paraId="3227A83B" w14:textId="77777777" w:rsidR="00000000" w:rsidRDefault="00E82A5C">
      <w:pPr>
        <w:pStyle w:val="a"/>
        <w:ind w:firstLine="0"/>
        <w:rPr>
          <w:rFonts w:hint="cs"/>
          <w:rtl/>
        </w:rPr>
      </w:pPr>
    </w:p>
    <w:p w14:paraId="366DC08B" w14:textId="77777777" w:rsidR="00000000" w:rsidRDefault="00E82A5C">
      <w:pPr>
        <w:pStyle w:val="ad"/>
        <w:rPr>
          <w:rtl/>
        </w:rPr>
      </w:pPr>
      <w:r>
        <w:rPr>
          <w:rtl/>
        </w:rPr>
        <w:t>היו"ר משה כחלון:</w:t>
      </w:r>
    </w:p>
    <w:p w14:paraId="2B80578F" w14:textId="77777777" w:rsidR="00000000" w:rsidRDefault="00E82A5C">
      <w:pPr>
        <w:pStyle w:val="a"/>
        <w:rPr>
          <w:rtl/>
        </w:rPr>
      </w:pPr>
    </w:p>
    <w:p w14:paraId="75ABD23A" w14:textId="77777777" w:rsidR="00000000" w:rsidRDefault="00E82A5C">
      <w:pPr>
        <w:pStyle w:val="a"/>
        <w:rPr>
          <w:rFonts w:hint="cs"/>
          <w:rtl/>
        </w:rPr>
      </w:pPr>
      <w:r>
        <w:rPr>
          <w:rFonts w:hint="cs"/>
          <w:rtl/>
        </w:rPr>
        <w:t>תוצאות ההצבעה: 20 בעד ההצעה להעביר את הנושא לוועדה המשותפת לתקציב הביטחון, אחד נגד ואין נמנעים. הנושא יועבר לוועדה.</w:t>
      </w:r>
    </w:p>
    <w:p w14:paraId="5BACEDA2" w14:textId="77777777" w:rsidR="00000000" w:rsidRDefault="00E82A5C">
      <w:pPr>
        <w:pStyle w:val="a"/>
        <w:rPr>
          <w:rtl/>
        </w:rPr>
      </w:pPr>
    </w:p>
    <w:p w14:paraId="142555B7" w14:textId="77777777" w:rsidR="00000000" w:rsidRDefault="00E82A5C">
      <w:pPr>
        <w:pStyle w:val="a"/>
        <w:rPr>
          <w:rFonts w:hint="cs"/>
          <w:rtl/>
        </w:rPr>
      </w:pPr>
    </w:p>
    <w:p w14:paraId="77561C9A" w14:textId="77777777" w:rsidR="00000000" w:rsidRDefault="00E82A5C">
      <w:pPr>
        <w:pStyle w:val="Subject"/>
        <w:rPr>
          <w:rFonts w:hint="cs"/>
          <w:rtl/>
        </w:rPr>
      </w:pPr>
      <w:r>
        <w:rPr>
          <w:rFonts w:hint="cs"/>
          <w:rtl/>
        </w:rPr>
        <w:t>הצעות לסדר-היום</w:t>
      </w:r>
    </w:p>
    <w:p w14:paraId="3D9438F4" w14:textId="77777777" w:rsidR="00000000" w:rsidRDefault="00E82A5C">
      <w:pPr>
        <w:pStyle w:val="SubjectSub"/>
        <w:rPr>
          <w:rFonts w:hint="cs"/>
          <w:rtl/>
        </w:rPr>
      </w:pPr>
      <w:r>
        <w:rPr>
          <w:rFonts w:hint="cs"/>
          <w:rtl/>
        </w:rPr>
        <w:t>מדיניות הממשלה בעני</w:t>
      </w:r>
      <w:r>
        <w:rPr>
          <w:rFonts w:hint="cs"/>
          <w:rtl/>
        </w:rPr>
        <w:t>ין גירוש פעילי שלום זרים מהשטחים</w:t>
      </w:r>
    </w:p>
    <w:p w14:paraId="7A59CFF7" w14:textId="77777777" w:rsidR="00000000" w:rsidRDefault="00E82A5C">
      <w:pPr>
        <w:pStyle w:val="a"/>
        <w:spacing w:before="240"/>
        <w:rPr>
          <w:rFonts w:hint="cs"/>
          <w:rtl/>
        </w:rPr>
      </w:pPr>
      <w:r>
        <w:rPr>
          <w:rFonts w:hint="cs"/>
          <w:rtl/>
        </w:rPr>
        <w:tab/>
      </w:r>
    </w:p>
    <w:p w14:paraId="628C2313" w14:textId="77777777" w:rsidR="00000000" w:rsidRDefault="00E82A5C">
      <w:pPr>
        <w:pStyle w:val="ad"/>
        <w:rPr>
          <w:rtl/>
        </w:rPr>
      </w:pPr>
      <w:r>
        <w:rPr>
          <w:rtl/>
        </w:rPr>
        <w:t>היו"ר משה כחלון:</w:t>
      </w:r>
    </w:p>
    <w:p w14:paraId="352A82EB" w14:textId="77777777" w:rsidR="00000000" w:rsidRDefault="00E82A5C">
      <w:pPr>
        <w:pStyle w:val="a"/>
        <w:rPr>
          <w:rtl/>
        </w:rPr>
      </w:pPr>
    </w:p>
    <w:p w14:paraId="3AED443E" w14:textId="77777777" w:rsidR="00000000" w:rsidRDefault="00E82A5C">
      <w:pPr>
        <w:pStyle w:val="a"/>
        <w:rPr>
          <w:rFonts w:hint="cs"/>
          <w:rtl/>
        </w:rPr>
      </w:pPr>
      <w:r>
        <w:rPr>
          <w:rFonts w:hint="cs"/>
          <w:rtl/>
        </w:rPr>
        <w:t>אנחנו ממשיכים בסדר-היום. הצעות דחופות  לסדר-היום מס' 375, 341, 334, 331 ו=329: מדיניות הממשלה בעניין גירוש פעילי שלום זרים מהשטחים. חברת הכנסת זהבה גלאון, בבקשה.</w:t>
      </w:r>
    </w:p>
    <w:p w14:paraId="3B5FD451" w14:textId="77777777" w:rsidR="00000000" w:rsidRDefault="00E82A5C">
      <w:pPr>
        <w:pStyle w:val="a"/>
        <w:ind w:firstLine="0"/>
        <w:rPr>
          <w:rFonts w:hint="cs"/>
          <w:rtl/>
        </w:rPr>
      </w:pPr>
    </w:p>
    <w:p w14:paraId="66610070" w14:textId="77777777" w:rsidR="00000000" w:rsidRDefault="00E82A5C">
      <w:pPr>
        <w:pStyle w:val="ac"/>
        <w:rPr>
          <w:rtl/>
        </w:rPr>
      </w:pPr>
      <w:r>
        <w:rPr>
          <w:rFonts w:hint="eastAsia"/>
          <w:rtl/>
        </w:rPr>
        <w:t>אחמד</w:t>
      </w:r>
      <w:r>
        <w:rPr>
          <w:rtl/>
        </w:rPr>
        <w:t xml:space="preserve"> טיבי (חד"ש-תע"ל):</w:t>
      </w:r>
    </w:p>
    <w:p w14:paraId="325AC0CC" w14:textId="77777777" w:rsidR="00000000" w:rsidRDefault="00E82A5C">
      <w:pPr>
        <w:pStyle w:val="a"/>
        <w:rPr>
          <w:rFonts w:hint="cs"/>
          <w:rtl/>
        </w:rPr>
      </w:pPr>
    </w:p>
    <w:p w14:paraId="5EA33277" w14:textId="77777777" w:rsidR="00000000" w:rsidRDefault="00E82A5C">
      <w:pPr>
        <w:pStyle w:val="a"/>
        <w:rPr>
          <w:rFonts w:hint="cs"/>
          <w:rtl/>
        </w:rPr>
      </w:pPr>
      <w:r>
        <w:rPr>
          <w:rFonts w:hint="cs"/>
          <w:rtl/>
        </w:rPr>
        <w:t>אתם שוב משחקים א</w:t>
      </w:r>
      <w:r>
        <w:rPr>
          <w:rFonts w:hint="cs"/>
          <w:rtl/>
        </w:rPr>
        <w:t>תי. אני הייתי ראשון המציעים. האם ישנתם לא טוב הלילה? פעם אחר פעם יש בלגן אצל סגן המזכיר.</w:t>
      </w:r>
    </w:p>
    <w:p w14:paraId="35D3EFB3" w14:textId="77777777" w:rsidR="00000000" w:rsidRDefault="00E82A5C">
      <w:pPr>
        <w:pStyle w:val="a"/>
        <w:ind w:firstLine="0"/>
        <w:rPr>
          <w:rFonts w:hint="cs"/>
          <w:rtl/>
        </w:rPr>
      </w:pPr>
    </w:p>
    <w:p w14:paraId="1E9F7228" w14:textId="77777777" w:rsidR="00000000" w:rsidRDefault="00E82A5C">
      <w:pPr>
        <w:pStyle w:val="ad"/>
        <w:rPr>
          <w:rtl/>
        </w:rPr>
      </w:pPr>
      <w:r>
        <w:rPr>
          <w:rtl/>
        </w:rPr>
        <w:t>היו"ר משה כחלון:</w:t>
      </w:r>
    </w:p>
    <w:p w14:paraId="65EB30FC" w14:textId="77777777" w:rsidR="00000000" w:rsidRDefault="00E82A5C">
      <w:pPr>
        <w:pStyle w:val="a"/>
        <w:rPr>
          <w:rtl/>
        </w:rPr>
      </w:pPr>
    </w:p>
    <w:p w14:paraId="0AC32631" w14:textId="77777777" w:rsidR="00000000" w:rsidRDefault="00E82A5C">
      <w:pPr>
        <w:pStyle w:val="a"/>
        <w:rPr>
          <w:rFonts w:hint="cs"/>
          <w:rtl/>
        </w:rPr>
      </w:pPr>
      <w:r>
        <w:rPr>
          <w:rFonts w:hint="cs"/>
          <w:rtl/>
        </w:rPr>
        <w:t>מה אתה רוצה, אני לא מבין, יש פה סדר. חבר הכנסת טיבי, הכול כתוב, ואם אתה מרגיש מקופח, תפנה ליושב-ראש הכנסת.</w:t>
      </w:r>
    </w:p>
    <w:p w14:paraId="7B9CD5D4" w14:textId="77777777" w:rsidR="00000000" w:rsidRDefault="00E82A5C">
      <w:pPr>
        <w:pStyle w:val="a"/>
        <w:ind w:firstLine="0"/>
        <w:rPr>
          <w:rFonts w:hint="cs"/>
          <w:rtl/>
        </w:rPr>
      </w:pPr>
    </w:p>
    <w:p w14:paraId="4AC4106A" w14:textId="77777777" w:rsidR="00000000" w:rsidRDefault="00E82A5C">
      <w:pPr>
        <w:pStyle w:val="ac"/>
        <w:rPr>
          <w:rtl/>
        </w:rPr>
      </w:pPr>
      <w:r>
        <w:rPr>
          <w:rFonts w:hint="eastAsia"/>
          <w:rtl/>
        </w:rPr>
        <w:t>אחמד</w:t>
      </w:r>
      <w:r>
        <w:rPr>
          <w:rtl/>
        </w:rPr>
        <w:t xml:space="preserve"> טיבי (חד"ש-תע"ל):</w:t>
      </w:r>
    </w:p>
    <w:p w14:paraId="5EB689A6" w14:textId="77777777" w:rsidR="00000000" w:rsidRDefault="00E82A5C">
      <w:pPr>
        <w:pStyle w:val="a"/>
        <w:rPr>
          <w:rFonts w:hint="cs"/>
          <w:rtl/>
        </w:rPr>
      </w:pPr>
    </w:p>
    <w:p w14:paraId="1BCB88AA" w14:textId="77777777" w:rsidR="00000000" w:rsidRDefault="00E82A5C">
      <w:pPr>
        <w:pStyle w:val="a"/>
        <w:rPr>
          <w:rFonts w:hint="cs"/>
          <w:rtl/>
        </w:rPr>
      </w:pPr>
      <w:r>
        <w:rPr>
          <w:rFonts w:hint="cs"/>
          <w:rtl/>
        </w:rPr>
        <w:t>זה לא עניין של ק</w:t>
      </w:r>
      <w:r>
        <w:rPr>
          <w:rFonts w:hint="cs"/>
          <w:rtl/>
        </w:rPr>
        <w:t>יפוח, מה שקורה הוא צעקני מדי.</w:t>
      </w:r>
    </w:p>
    <w:p w14:paraId="6A468FB0" w14:textId="77777777" w:rsidR="00000000" w:rsidRDefault="00E82A5C">
      <w:pPr>
        <w:pStyle w:val="a"/>
        <w:ind w:firstLine="0"/>
        <w:rPr>
          <w:rFonts w:hint="cs"/>
          <w:rtl/>
        </w:rPr>
      </w:pPr>
    </w:p>
    <w:p w14:paraId="30033A0A" w14:textId="77777777" w:rsidR="00000000" w:rsidRDefault="00E82A5C">
      <w:pPr>
        <w:pStyle w:val="ad"/>
        <w:rPr>
          <w:rtl/>
        </w:rPr>
      </w:pPr>
      <w:r>
        <w:rPr>
          <w:rtl/>
        </w:rPr>
        <w:t>היו"ר משה כחלון:</w:t>
      </w:r>
    </w:p>
    <w:p w14:paraId="06D66914" w14:textId="77777777" w:rsidR="00000000" w:rsidRDefault="00E82A5C">
      <w:pPr>
        <w:pStyle w:val="a"/>
        <w:rPr>
          <w:rtl/>
        </w:rPr>
      </w:pPr>
    </w:p>
    <w:p w14:paraId="6A89D6C4" w14:textId="77777777" w:rsidR="00000000" w:rsidRDefault="00E82A5C">
      <w:pPr>
        <w:pStyle w:val="a"/>
        <w:rPr>
          <w:rFonts w:hint="cs"/>
          <w:rtl/>
        </w:rPr>
      </w:pPr>
      <w:r>
        <w:rPr>
          <w:rFonts w:hint="cs"/>
          <w:rtl/>
        </w:rPr>
        <w:t>אני לא יודע על מה אתה מדבר. כאן רשומה חברת הכנסת זהבה גלאון.</w:t>
      </w:r>
    </w:p>
    <w:p w14:paraId="45010760" w14:textId="77777777" w:rsidR="00000000" w:rsidRDefault="00E82A5C">
      <w:pPr>
        <w:pStyle w:val="a"/>
        <w:ind w:firstLine="0"/>
        <w:rPr>
          <w:rFonts w:hint="cs"/>
          <w:rtl/>
        </w:rPr>
      </w:pPr>
    </w:p>
    <w:p w14:paraId="5384D679" w14:textId="77777777" w:rsidR="00000000" w:rsidRDefault="00E82A5C">
      <w:pPr>
        <w:pStyle w:val="ac"/>
        <w:rPr>
          <w:rtl/>
        </w:rPr>
      </w:pPr>
      <w:r>
        <w:rPr>
          <w:rtl/>
        </w:rPr>
        <w:t>גלעד ארדן (הליכוד):</w:t>
      </w:r>
    </w:p>
    <w:p w14:paraId="2A24CFAD" w14:textId="77777777" w:rsidR="00000000" w:rsidRDefault="00E82A5C">
      <w:pPr>
        <w:pStyle w:val="a"/>
        <w:rPr>
          <w:rtl/>
        </w:rPr>
      </w:pPr>
    </w:p>
    <w:p w14:paraId="613FF304" w14:textId="77777777" w:rsidR="00000000" w:rsidRDefault="00E82A5C">
      <w:pPr>
        <w:pStyle w:val="a"/>
        <w:rPr>
          <w:rFonts w:hint="cs"/>
          <w:rtl/>
        </w:rPr>
      </w:pPr>
      <w:r>
        <w:rPr>
          <w:rFonts w:hint="cs"/>
          <w:rtl/>
        </w:rPr>
        <w:t>טעות בטרמינולוגיה.</w:t>
      </w:r>
    </w:p>
    <w:p w14:paraId="6D5AD21E" w14:textId="77777777" w:rsidR="00000000" w:rsidRDefault="00E82A5C">
      <w:pPr>
        <w:pStyle w:val="a"/>
        <w:rPr>
          <w:rFonts w:hint="cs"/>
          <w:rtl/>
        </w:rPr>
      </w:pPr>
    </w:p>
    <w:p w14:paraId="503BB7CB" w14:textId="77777777" w:rsidR="00000000" w:rsidRDefault="00E82A5C">
      <w:pPr>
        <w:pStyle w:val="SpeakerCon"/>
        <w:rPr>
          <w:rtl/>
        </w:rPr>
      </w:pPr>
      <w:bookmarkStart w:id="334" w:name="FS000000560T14_05_2003_18_09_17C"/>
      <w:bookmarkEnd w:id="334"/>
      <w:r>
        <w:rPr>
          <w:rFonts w:hint="eastAsia"/>
          <w:rtl/>
        </w:rPr>
        <w:t>אחמד</w:t>
      </w:r>
      <w:r>
        <w:rPr>
          <w:rtl/>
        </w:rPr>
        <w:t xml:space="preserve"> טיבי (חד"ש-תע"ל):</w:t>
      </w:r>
    </w:p>
    <w:p w14:paraId="1E06B9FE" w14:textId="77777777" w:rsidR="00000000" w:rsidRDefault="00E82A5C">
      <w:pPr>
        <w:pStyle w:val="a"/>
        <w:rPr>
          <w:rFonts w:hint="eastAsia"/>
          <w:rtl/>
        </w:rPr>
      </w:pPr>
    </w:p>
    <w:p w14:paraId="031A178C" w14:textId="77777777" w:rsidR="00000000" w:rsidRDefault="00E82A5C">
      <w:pPr>
        <w:pStyle w:val="a"/>
        <w:rPr>
          <w:rFonts w:hint="cs"/>
          <w:rtl/>
        </w:rPr>
      </w:pPr>
      <w:r>
        <w:rPr>
          <w:rFonts w:hint="cs"/>
          <w:rtl/>
        </w:rPr>
        <w:t>- - -</w:t>
      </w:r>
    </w:p>
    <w:p w14:paraId="1B061A46" w14:textId="77777777" w:rsidR="00000000" w:rsidRDefault="00E82A5C">
      <w:pPr>
        <w:pStyle w:val="a"/>
        <w:rPr>
          <w:rFonts w:hint="cs"/>
          <w:rtl/>
        </w:rPr>
      </w:pPr>
    </w:p>
    <w:p w14:paraId="542A9CB0" w14:textId="77777777" w:rsidR="00000000" w:rsidRDefault="00E82A5C">
      <w:pPr>
        <w:pStyle w:val="ac"/>
        <w:rPr>
          <w:rtl/>
        </w:rPr>
      </w:pPr>
      <w:r>
        <w:rPr>
          <w:rFonts w:hint="eastAsia"/>
          <w:rtl/>
        </w:rPr>
        <w:t>איתן</w:t>
      </w:r>
      <w:r>
        <w:rPr>
          <w:rtl/>
        </w:rPr>
        <w:t xml:space="preserve"> כבל (העבודה-מימד):</w:t>
      </w:r>
    </w:p>
    <w:p w14:paraId="01C9F1B2" w14:textId="77777777" w:rsidR="00000000" w:rsidRDefault="00E82A5C">
      <w:pPr>
        <w:pStyle w:val="a"/>
        <w:rPr>
          <w:rFonts w:hint="cs"/>
          <w:rtl/>
        </w:rPr>
      </w:pPr>
    </w:p>
    <w:p w14:paraId="3B49E067" w14:textId="77777777" w:rsidR="00000000" w:rsidRDefault="00E82A5C">
      <w:pPr>
        <w:pStyle w:val="a"/>
        <w:rPr>
          <w:rFonts w:hint="cs"/>
          <w:rtl/>
        </w:rPr>
      </w:pPr>
      <w:r>
        <w:rPr>
          <w:rFonts w:hint="cs"/>
          <w:rtl/>
        </w:rPr>
        <w:t>בכל מקום רשום משהו אחר.</w:t>
      </w:r>
    </w:p>
    <w:p w14:paraId="1C32A5BD" w14:textId="77777777" w:rsidR="00000000" w:rsidRDefault="00E82A5C">
      <w:pPr>
        <w:pStyle w:val="a"/>
        <w:rPr>
          <w:rFonts w:hint="cs"/>
          <w:rtl/>
        </w:rPr>
      </w:pPr>
    </w:p>
    <w:p w14:paraId="5E0D17BA" w14:textId="77777777" w:rsidR="00000000" w:rsidRDefault="00E82A5C">
      <w:pPr>
        <w:pStyle w:val="ad"/>
        <w:rPr>
          <w:rtl/>
        </w:rPr>
      </w:pPr>
      <w:r>
        <w:rPr>
          <w:rtl/>
        </w:rPr>
        <w:t>היו"ר משה כחלון:</w:t>
      </w:r>
    </w:p>
    <w:p w14:paraId="37543321" w14:textId="77777777" w:rsidR="00000000" w:rsidRDefault="00E82A5C">
      <w:pPr>
        <w:pStyle w:val="a"/>
        <w:rPr>
          <w:rFonts w:hint="cs"/>
          <w:rtl/>
        </w:rPr>
      </w:pPr>
    </w:p>
    <w:p w14:paraId="343A5CCB" w14:textId="77777777" w:rsidR="00000000" w:rsidRDefault="00E82A5C">
      <w:pPr>
        <w:pStyle w:val="a"/>
        <w:rPr>
          <w:rFonts w:hint="cs"/>
          <w:rtl/>
        </w:rPr>
      </w:pPr>
      <w:r>
        <w:rPr>
          <w:rFonts w:hint="cs"/>
          <w:rtl/>
        </w:rPr>
        <w:t>בכל מ</w:t>
      </w:r>
      <w:r>
        <w:rPr>
          <w:rFonts w:hint="cs"/>
          <w:rtl/>
        </w:rPr>
        <w:t>קום רשום משהו אחר. חבר הכנסת טיבי, היום יצא כך.</w:t>
      </w:r>
    </w:p>
    <w:p w14:paraId="3E06AF7D" w14:textId="77777777" w:rsidR="00000000" w:rsidRDefault="00E82A5C">
      <w:pPr>
        <w:pStyle w:val="a"/>
        <w:rPr>
          <w:rFonts w:hint="cs"/>
          <w:rtl/>
        </w:rPr>
      </w:pPr>
    </w:p>
    <w:p w14:paraId="21871CCA" w14:textId="77777777" w:rsidR="00000000" w:rsidRDefault="00E82A5C">
      <w:pPr>
        <w:pStyle w:val="a"/>
        <w:rPr>
          <w:rFonts w:hint="cs"/>
          <w:rtl/>
        </w:rPr>
      </w:pPr>
      <w:r>
        <w:rPr>
          <w:rFonts w:hint="cs"/>
          <w:rtl/>
        </w:rPr>
        <w:t>חברת הכנסת גלאון, בבקשה, שלוש דקות. רבותי, בסך הכול  מדובר בשלוש דקות.</w:t>
      </w:r>
    </w:p>
    <w:p w14:paraId="576824B5" w14:textId="77777777" w:rsidR="00000000" w:rsidRDefault="00E82A5C">
      <w:pPr>
        <w:pStyle w:val="a"/>
        <w:rPr>
          <w:rFonts w:hint="cs"/>
          <w:rtl/>
        </w:rPr>
      </w:pPr>
    </w:p>
    <w:p w14:paraId="51551DDA" w14:textId="77777777" w:rsidR="00000000" w:rsidRDefault="00E82A5C">
      <w:pPr>
        <w:pStyle w:val="Speaker"/>
        <w:rPr>
          <w:rtl/>
        </w:rPr>
      </w:pPr>
      <w:bookmarkStart w:id="335" w:name="FS000000504T14_05_2003_17_20_25"/>
      <w:bookmarkEnd w:id="335"/>
      <w:r>
        <w:rPr>
          <w:rFonts w:hint="eastAsia"/>
          <w:rtl/>
        </w:rPr>
        <w:t>זהבה</w:t>
      </w:r>
      <w:r>
        <w:rPr>
          <w:rtl/>
        </w:rPr>
        <w:t xml:space="preserve"> גלאון (מרצ):</w:t>
      </w:r>
    </w:p>
    <w:p w14:paraId="496715D4" w14:textId="77777777" w:rsidR="00000000" w:rsidRDefault="00E82A5C">
      <w:pPr>
        <w:pStyle w:val="a"/>
        <w:rPr>
          <w:rFonts w:hint="cs"/>
          <w:rtl/>
        </w:rPr>
      </w:pPr>
    </w:p>
    <w:p w14:paraId="12BD337F" w14:textId="77777777" w:rsidR="00000000" w:rsidRDefault="00E82A5C">
      <w:pPr>
        <w:pStyle w:val="a"/>
        <w:rPr>
          <w:rFonts w:hint="cs"/>
          <w:rtl/>
        </w:rPr>
      </w:pPr>
      <w:r>
        <w:rPr>
          <w:rFonts w:hint="cs"/>
          <w:rtl/>
        </w:rPr>
        <w:t>חבר הכנסת טיבי, אתה רוצה שאני אטפל בך פה ועכשיו על הדוכן? אתה רוצה את זה? תחליט.</w:t>
      </w:r>
    </w:p>
    <w:p w14:paraId="7F6D3B91" w14:textId="77777777" w:rsidR="00000000" w:rsidRDefault="00E82A5C">
      <w:pPr>
        <w:pStyle w:val="a"/>
        <w:rPr>
          <w:rFonts w:hint="cs"/>
          <w:rtl/>
        </w:rPr>
      </w:pPr>
    </w:p>
    <w:p w14:paraId="1C931EDE" w14:textId="77777777" w:rsidR="00000000" w:rsidRDefault="00E82A5C">
      <w:pPr>
        <w:pStyle w:val="ad"/>
        <w:rPr>
          <w:rtl/>
        </w:rPr>
      </w:pPr>
      <w:r>
        <w:rPr>
          <w:rtl/>
        </w:rPr>
        <w:t>היו"ר משה כחלון:</w:t>
      </w:r>
    </w:p>
    <w:p w14:paraId="5313E16C" w14:textId="77777777" w:rsidR="00000000" w:rsidRDefault="00E82A5C">
      <w:pPr>
        <w:pStyle w:val="a"/>
        <w:rPr>
          <w:rtl/>
        </w:rPr>
      </w:pPr>
    </w:p>
    <w:p w14:paraId="3CBBBD9B" w14:textId="77777777" w:rsidR="00000000" w:rsidRDefault="00E82A5C">
      <w:pPr>
        <w:pStyle w:val="a"/>
        <w:rPr>
          <w:rFonts w:hint="cs"/>
          <w:rtl/>
        </w:rPr>
      </w:pPr>
      <w:r>
        <w:rPr>
          <w:rFonts w:hint="cs"/>
          <w:rtl/>
        </w:rPr>
        <w:t>לא.</w:t>
      </w:r>
    </w:p>
    <w:p w14:paraId="0965C731" w14:textId="77777777" w:rsidR="00000000" w:rsidRDefault="00E82A5C">
      <w:pPr>
        <w:pStyle w:val="a"/>
        <w:rPr>
          <w:rFonts w:hint="cs"/>
          <w:rtl/>
        </w:rPr>
      </w:pPr>
    </w:p>
    <w:p w14:paraId="20975B26" w14:textId="77777777" w:rsidR="00000000" w:rsidRDefault="00E82A5C">
      <w:pPr>
        <w:pStyle w:val="ac"/>
        <w:rPr>
          <w:rtl/>
        </w:rPr>
      </w:pPr>
      <w:r>
        <w:rPr>
          <w:rFonts w:hint="eastAsia"/>
          <w:rtl/>
        </w:rPr>
        <w:t>אחמד</w:t>
      </w:r>
      <w:r>
        <w:rPr>
          <w:rtl/>
        </w:rPr>
        <w:t xml:space="preserve"> טיבי (</w:t>
      </w:r>
      <w:r>
        <w:rPr>
          <w:rtl/>
        </w:rPr>
        <w:t>חד"ש-תע"ל):</w:t>
      </w:r>
    </w:p>
    <w:p w14:paraId="69908B0E" w14:textId="77777777" w:rsidR="00000000" w:rsidRDefault="00E82A5C">
      <w:pPr>
        <w:pStyle w:val="a"/>
        <w:rPr>
          <w:rFonts w:hint="eastAsia"/>
          <w:rtl/>
        </w:rPr>
      </w:pPr>
    </w:p>
    <w:p w14:paraId="69339883" w14:textId="77777777" w:rsidR="00000000" w:rsidRDefault="00E82A5C">
      <w:pPr>
        <w:pStyle w:val="a"/>
        <w:rPr>
          <w:rFonts w:hint="cs"/>
          <w:rtl/>
        </w:rPr>
      </w:pPr>
      <w:r>
        <w:rPr>
          <w:rFonts w:hint="cs"/>
          <w:rtl/>
        </w:rPr>
        <w:t>- - -</w:t>
      </w:r>
    </w:p>
    <w:p w14:paraId="7B6EC02A" w14:textId="77777777" w:rsidR="00000000" w:rsidRDefault="00E82A5C">
      <w:pPr>
        <w:pStyle w:val="a"/>
        <w:rPr>
          <w:rFonts w:hint="cs"/>
          <w:rtl/>
        </w:rPr>
      </w:pPr>
    </w:p>
    <w:p w14:paraId="62CEFEA5" w14:textId="77777777" w:rsidR="00000000" w:rsidRDefault="00E82A5C">
      <w:pPr>
        <w:pStyle w:val="SpeakerCon"/>
        <w:rPr>
          <w:rtl/>
        </w:rPr>
      </w:pPr>
      <w:bookmarkStart w:id="336" w:name="FS000000504T14_05_2003_17_21_22C"/>
      <w:bookmarkEnd w:id="336"/>
      <w:r>
        <w:rPr>
          <w:rtl/>
        </w:rPr>
        <w:t>זהבה גלאון (מרצ):</w:t>
      </w:r>
    </w:p>
    <w:p w14:paraId="3A0BF5A8" w14:textId="77777777" w:rsidR="00000000" w:rsidRDefault="00E82A5C">
      <w:pPr>
        <w:pStyle w:val="a"/>
        <w:rPr>
          <w:rtl/>
        </w:rPr>
      </w:pPr>
    </w:p>
    <w:p w14:paraId="77DBEF37" w14:textId="77777777" w:rsidR="00000000" w:rsidRDefault="00E82A5C">
      <w:pPr>
        <w:pStyle w:val="a"/>
        <w:rPr>
          <w:rFonts w:hint="cs"/>
          <w:rtl/>
        </w:rPr>
      </w:pPr>
      <w:r>
        <w:rPr>
          <w:rFonts w:hint="cs"/>
          <w:rtl/>
        </w:rPr>
        <w:t>זה לא אותו סוג תיקון. גם זמנך יגיע. אל תדאג.</w:t>
      </w:r>
    </w:p>
    <w:p w14:paraId="4B75123B" w14:textId="77777777" w:rsidR="00000000" w:rsidRDefault="00E82A5C">
      <w:pPr>
        <w:pStyle w:val="a"/>
        <w:rPr>
          <w:rFonts w:hint="cs"/>
          <w:rtl/>
        </w:rPr>
      </w:pPr>
    </w:p>
    <w:p w14:paraId="65494802" w14:textId="77777777" w:rsidR="00000000" w:rsidRDefault="00E82A5C">
      <w:pPr>
        <w:pStyle w:val="ad"/>
        <w:rPr>
          <w:rtl/>
        </w:rPr>
      </w:pPr>
      <w:r>
        <w:rPr>
          <w:rtl/>
        </w:rPr>
        <w:t>היו"ר משה כחלון:</w:t>
      </w:r>
    </w:p>
    <w:p w14:paraId="475C681E" w14:textId="77777777" w:rsidR="00000000" w:rsidRDefault="00E82A5C">
      <w:pPr>
        <w:pStyle w:val="a"/>
        <w:rPr>
          <w:rtl/>
        </w:rPr>
      </w:pPr>
    </w:p>
    <w:p w14:paraId="3F13163F" w14:textId="77777777" w:rsidR="00000000" w:rsidRDefault="00E82A5C">
      <w:pPr>
        <w:pStyle w:val="a"/>
        <w:rPr>
          <w:rFonts w:hint="cs"/>
          <w:rtl/>
        </w:rPr>
      </w:pPr>
      <w:r>
        <w:rPr>
          <w:rFonts w:hint="cs"/>
          <w:rtl/>
        </w:rPr>
        <w:t>חבר הכנסת טיבי, באמת יש פה תיקון. יצא פעמיים שזה אתה באותו יום. אני רואה שהשר עזרא כבר מטפל בעניין.</w:t>
      </w:r>
    </w:p>
    <w:p w14:paraId="5A495670" w14:textId="77777777" w:rsidR="00000000" w:rsidRDefault="00E82A5C">
      <w:pPr>
        <w:pStyle w:val="ac"/>
        <w:rPr>
          <w:rtl/>
        </w:rPr>
      </w:pPr>
    </w:p>
    <w:p w14:paraId="4A85E193" w14:textId="77777777" w:rsidR="00000000" w:rsidRDefault="00E82A5C">
      <w:pPr>
        <w:pStyle w:val="ac"/>
        <w:rPr>
          <w:rtl/>
        </w:rPr>
      </w:pPr>
      <w:r>
        <w:rPr>
          <w:rtl/>
        </w:rPr>
        <w:t>יעקב אדרי (הליכוד):</w:t>
      </w:r>
    </w:p>
    <w:p w14:paraId="0D2BAAE8" w14:textId="77777777" w:rsidR="00000000" w:rsidRDefault="00E82A5C">
      <w:pPr>
        <w:pStyle w:val="a"/>
        <w:rPr>
          <w:rtl/>
        </w:rPr>
      </w:pPr>
    </w:p>
    <w:p w14:paraId="5F484C56" w14:textId="77777777" w:rsidR="00000000" w:rsidRDefault="00E82A5C">
      <w:pPr>
        <w:pStyle w:val="a"/>
        <w:rPr>
          <w:rFonts w:hint="cs"/>
          <w:rtl/>
        </w:rPr>
      </w:pPr>
      <w:r>
        <w:rPr>
          <w:rFonts w:hint="cs"/>
          <w:rtl/>
        </w:rPr>
        <w:t>- - -</w:t>
      </w:r>
    </w:p>
    <w:p w14:paraId="73A57913" w14:textId="77777777" w:rsidR="00000000" w:rsidRDefault="00E82A5C">
      <w:pPr>
        <w:pStyle w:val="a"/>
        <w:rPr>
          <w:rFonts w:hint="cs"/>
          <w:rtl/>
        </w:rPr>
      </w:pPr>
    </w:p>
    <w:p w14:paraId="2E22B514" w14:textId="77777777" w:rsidR="00000000" w:rsidRDefault="00E82A5C">
      <w:pPr>
        <w:pStyle w:val="SpeakerCon"/>
        <w:rPr>
          <w:rtl/>
        </w:rPr>
      </w:pPr>
      <w:bookmarkStart w:id="337" w:name="FS000000504T14_05_2003_17_22_49C"/>
      <w:bookmarkEnd w:id="337"/>
      <w:r>
        <w:rPr>
          <w:rtl/>
        </w:rPr>
        <w:t>זהבה גלאון (מרצ):</w:t>
      </w:r>
    </w:p>
    <w:p w14:paraId="04899EC1" w14:textId="77777777" w:rsidR="00000000" w:rsidRDefault="00E82A5C">
      <w:pPr>
        <w:pStyle w:val="a"/>
        <w:rPr>
          <w:rtl/>
        </w:rPr>
      </w:pPr>
    </w:p>
    <w:p w14:paraId="2E9C0777" w14:textId="77777777" w:rsidR="00000000" w:rsidRDefault="00E82A5C">
      <w:pPr>
        <w:pStyle w:val="a"/>
        <w:rPr>
          <w:rFonts w:hint="cs"/>
          <w:rtl/>
        </w:rPr>
      </w:pPr>
      <w:r>
        <w:rPr>
          <w:rFonts w:hint="cs"/>
          <w:rtl/>
        </w:rPr>
        <w:t>אתה ת</w:t>
      </w:r>
      <w:r>
        <w:rPr>
          <w:rFonts w:hint="cs"/>
          <w:rtl/>
        </w:rPr>
        <w:t>דאג. אתה תדאג.</w:t>
      </w:r>
    </w:p>
    <w:p w14:paraId="32D7204C" w14:textId="77777777" w:rsidR="00000000" w:rsidRDefault="00E82A5C">
      <w:pPr>
        <w:pStyle w:val="a"/>
        <w:rPr>
          <w:rFonts w:hint="cs"/>
          <w:rtl/>
        </w:rPr>
      </w:pPr>
    </w:p>
    <w:p w14:paraId="01FEC2B4" w14:textId="77777777" w:rsidR="00000000" w:rsidRDefault="00E82A5C">
      <w:pPr>
        <w:pStyle w:val="ad"/>
        <w:rPr>
          <w:rtl/>
        </w:rPr>
      </w:pPr>
      <w:r>
        <w:rPr>
          <w:rtl/>
        </w:rPr>
        <w:t>היו"ר משה כחלון:</w:t>
      </w:r>
    </w:p>
    <w:p w14:paraId="2580249F" w14:textId="77777777" w:rsidR="00000000" w:rsidRDefault="00E82A5C">
      <w:pPr>
        <w:pStyle w:val="a"/>
        <w:rPr>
          <w:rtl/>
        </w:rPr>
      </w:pPr>
    </w:p>
    <w:p w14:paraId="4009A834" w14:textId="77777777" w:rsidR="00000000" w:rsidRDefault="00E82A5C">
      <w:pPr>
        <w:pStyle w:val="a"/>
        <w:rPr>
          <w:rFonts w:hint="cs"/>
          <w:rtl/>
        </w:rPr>
      </w:pPr>
      <w:r>
        <w:rPr>
          <w:rFonts w:hint="cs"/>
          <w:rtl/>
        </w:rPr>
        <w:t>חברת הכנסת גלאון, אני מבקש להקפיד על שלוש דקות.</w:t>
      </w:r>
    </w:p>
    <w:p w14:paraId="4D86A576" w14:textId="77777777" w:rsidR="00000000" w:rsidRDefault="00E82A5C">
      <w:pPr>
        <w:pStyle w:val="a"/>
        <w:rPr>
          <w:rFonts w:hint="cs"/>
          <w:rtl/>
        </w:rPr>
      </w:pPr>
    </w:p>
    <w:p w14:paraId="41868026" w14:textId="77777777" w:rsidR="00000000" w:rsidRDefault="00E82A5C">
      <w:pPr>
        <w:pStyle w:val="SpeakerCon"/>
        <w:rPr>
          <w:rtl/>
        </w:rPr>
      </w:pPr>
      <w:bookmarkStart w:id="338" w:name="FS000000504T14_05_2003_17_23_23C"/>
      <w:bookmarkEnd w:id="338"/>
      <w:r>
        <w:rPr>
          <w:rtl/>
        </w:rPr>
        <w:t>זהבה גלאון (מרצ):</w:t>
      </w:r>
    </w:p>
    <w:p w14:paraId="5FEF1B4D" w14:textId="77777777" w:rsidR="00000000" w:rsidRDefault="00E82A5C">
      <w:pPr>
        <w:pStyle w:val="a"/>
        <w:rPr>
          <w:rtl/>
        </w:rPr>
      </w:pPr>
    </w:p>
    <w:p w14:paraId="72F74F95" w14:textId="77777777" w:rsidR="00000000" w:rsidRDefault="00E82A5C">
      <w:pPr>
        <w:pStyle w:val="a"/>
        <w:rPr>
          <w:rFonts w:hint="cs"/>
          <w:rtl/>
        </w:rPr>
      </w:pPr>
      <w:r>
        <w:rPr>
          <w:rFonts w:hint="cs"/>
          <w:rtl/>
        </w:rPr>
        <w:t>אני רואה שחבר הכנסת טיבי לא רגוע, ובצדק. הוא לא רגיל שגם מציעים לו להגיש הצעה לסדר-היום והוא גם לא מגיש אותה ראשון. גם  מציעים לו, והוא גם לא מגיש אותה. ח</w:t>
      </w:r>
      <w:r>
        <w:rPr>
          <w:rFonts w:hint="cs"/>
          <w:rtl/>
        </w:rPr>
        <w:t>בר הכנסת טיבי, אני מציעה להירגע.</w:t>
      </w:r>
    </w:p>
    <w:p w14:paraId="14B4F594" w14:textId="77777777" w:rsidR="00000000" w:rsidRDefault="00E82A5C">
      <w:pPr>
        <w:pStyle w:val="a"/>
        <w:rPr>
          <w:rFonts w:hint="cs"/>
          <w:rtl/>
        </w:rPr>
      </w:pPr>
    </w:p>
    <w:p w14:paraId="7D3DD859" w14:textId="77777777" w:rsidR="00000000" w:rsidRDefault="00E82A5C">
      <w:pPr>
        <w:pStyle w:val="ac"/>
        <w:rPr>
          <w:rtl/>
        </w:rPr>
      </w:pPr>
      <w:r>
        <w:rPr>
          <w:rFonts w:hint="eastAsia"/>
          <w:rtl/>
        </w:rPr>
        <w:t>רוני</w:t>
      </w:r>
      <w:r>
        <w:rPr>
          <w:rtl/>
        </w:rPr>
        <w:t xml:space="preserve"> בר-און (הליכוד):</w:t>
      </w:r>
    </w:p>
    <w:p w14:paraId="48A1C744" w14:textId="77777777" w:rsidR="00000000" w:rsidRDefault="00E82A5C">
      <w:pPr>
        <w:pStyle w:val="a"/>
        <w:rPr>
          <w:rFonts w:hint="cs"/>
          <w:rtl/>
        </w:rPr>
      </w:pPr>
    </w:p>
    <w:p w14:paraId="01665C24" w14:textId="77777777" w:rsidR="00000000" w:rsidRDefault="00E82A5C">
      <w:pPr>
        <w:pStyle w:val="a"/>
        <w:rPr>
          <w:rFonts w:hint="cs"/>
          <w:rtl/>
        </w:rPr>
      </w:pPr>
      <w:r>
        <w:rPr>
          <w:rFonts w:hint="cs"/>
          <w:rtl/>
        </w:rPr>
        <w:t>גם את עונה על ההגדרה של פעילת שלום?</w:t>
      </w:r>
    </w:p>
    <w:p w14:paraId="4EE97BC9" w14:textId="77777777" w:rsidR="00000000" w:rsidRDefault="00E82A5C">
      <w:pPr>
        <w:pStyle w:val="a"/>
        <w:rPr>
          <w:rFonts w:hint="cs"/>
          <w:rtl/>
        </w:rPr>
      </w:pPr>
    </w:p>
    <w:p w14:paraId="6E3EBC63" w14:textId="77777777" w:rsidR="00000000" w:rsidRDefault="00E82A5C">
      <w:pPr>
        <w:pStyle w:val="SpeakerCon"/>
        <w:rPr>
          <w:rtl/>
        </w:rPr>
      </w:pPr>
      <w:bookmarkStart w:id="339" w:name="FS000000504T14_05_2003_17_24_21C"/>
      <w:bookmarkEnd w:id="339"/>
      <w:r>
        <w:rPr>
          <w:rtl/>
        </w:rPr>
        <w:t>זהבה גלאון (מרצ):</w:t>
      </w:r>
    </w:p>
    <w:p w14:paraId="77CE1C9F" w14:textId="77777777" w:rsidR="00000000" w:rsidRDefault="00E82A5C">
      <w:pPr>
        <w:pStyle w:val="a"/>
        <w:rPr>
          <w:rtl/>
        </w:rPr>
      </w:pPr>
    </w:p>
    <w:p w14:paraId="392CE6F0" w14:textId="77777777" w:rsidR="00000000" w:rsidRDefault="00E82A5C">
      <w:pPr>
        <w:pStyle w:val="a"/>
        <w:rPr>
          <w:rFonts w:hint="cs"/>
          <w:rtl/>
        </w:rPr>
      </w:pPr>
      <w:r>
        <w:rPr>
          <w:rFonts w:hint="cs"/>
          <w:rtl/>
        </w:rPr>
        <w:t>חבר הכנסת בר-און, אני חברת כנסת כמוך, מחויבת לשלום, חברה מכובדת בוועדה בראשותך.</w:t>
      </w:r>
    </w:p>
    <w:p w14:paraId="0AA463AD" w14:textId="77777777" w:rsidR="00000000" w:rsidRDefault="00E82A5C">
      <w:pPr>
        <w:pStyle w:val="a"/>
        <w:rPr>
          <w:rFonts w:hint="cs"/>
          <w:rtl/>
        </w:rPr>
      </w:pPr>
    </w:p>
    <w:p w14:paraId="5F909932" w14:textId="77777777" w:rsidR="00000000" w:rsidRDefault="00E82A5C">
      <w:pPr>
        <w:pStyle w:val="ac"/>
        <w:rPr>
          <w:rtl/>
        </w:rPr>
      </w:pPr>
      <w:r>
        <w:rPr>
          <w:rFonts w:hint="eastAsia"/>
          <w:rtl/>
        </w:rPr>
        <w:t>רוני</w:t>
      </w:r>
      <w:r>
        <w:rPr>
          <w:rtl/>
        </w:rPr>
        <w:t xml:space="preserve"> בר-און (הליכוד):</w:t>
      </w:r>
    </w:p>
    <w:p w14:paraId="4951F997" w14:textId="77777777" w:rsidR="00000000" w:rsidRDefault="00E82A5C">
      <w:pPr>
        <w:pStyle w:val="a"/>
        <w:rPr>
          <w:rFonts w:hint="cs"/>
          <w:rtl/>
        </w:rPr>
      </w:pPr>
    </w:p>
    <w:p w14:paraId="68E0FB4E" w14:textId="77777777" w:rsidR="00000000" w:rsidRDefault="00E82A5C">
      <w:pPr>
        <w:pStyle w:val="a"/>
        <w:rPr>
          <w:rFonts w:hint="cs"/>
          <w:rtl/>
        </w:rPr>
      </w:pPr>
      <w:r>
        <w:rPr>
          <w:rFonts w:hint="cs"/>
          <w:rtl/>
        </w:rPr>
        <w:t>לא כמו שאני מחויב.</w:t>
      </w:r>
    </w:p>
    <w:p w14:paraId="1A15DD4B" w14:textId="77777777" w:rsidR="00000000" w:rsidRDefault="00E82A5C">
      <w:pPr>
        <w:pStyle w:val="a"/>
        <w:rPr>
          <w:rFonts w:hint="cs"/>
          <w:rtl/>
        </w:rPr>
      </w:pPr>
    </w:p>
    <w:p w14:paraId="53D746AF" w14:textId="77777777" w:rsidR="00000000" w:rsidRDefault="00E82A5C">
      <w:pPr>
        <w:pStyle w:val="SpeakerCon"/>
        <w:rPr>
          <w:rtl/>
        </w:rPr>
      </w:pPr>
      <w:bookmarkStart w:id="340" w:name="FS000000504T14_05_2003_17_27_59C"/>
      <w:bookmarkEnd w:id="340"/>
      <w:r>
        <w:rPr>
          <w:rtl/>
        </w:rPr>
        <w:t>זהבה גלאון (מרצ):</w:t>
      </w:r>
    </w:p>
    <w:p w14:paraId="04BF8982" w14:textId="77777777" w:rsidR="00000000" w:rsidRDefault="00E82A5C">
      <w:pPr>
        <w:pStyle w:val="a"/>
        <w:rPr>
          <w:rtl/>
        </w:rPr>
      </w:pPr>
    </w:p>
    <w:p w14:paraId="430B0336" w14:textId="77777777" w:rsidR="00000000" w:rsidRDefault="00E82A5C">
      <w:pPr>
        <w:pStyle w:val="a"/>
        <w:rPr>
          <w:rFonts w:hint="cs"/>
          <w:rtl/>
        </w:rPr>
      </w:pPr>
      <w:r>
        <w:rPr>
          <w:rFonts w:hint="cs"/>
          <w:rtl/>
        </w:rPr>
        <w:t>חבר הכנסת בר-און, השלום שאני מחויבת אליו כולל מחויבות לכך שכשאנשים באים לתחומי מדינת ישראל לא זוכים לאחד מהשניים - או להיות הרוגים על-ידי דחפורים או להיות מגורשים. זה תחת הממשלה שלכם.</w:t>
      </w:r>
    </w:p>
    <w:p w14:paraId="1887174B" w14:textId="77777777" w:rsidR="00000000" w:rsidRDefault="00E82A5C">
      <w:pPr>
        <w:pStyle w:val="ad"/>
        <w:rPr>
          <w:rtl/>
        </w:rPr>
      </w:pPr>
    </w:p>
    <w:p w14:paraId="11956893" w14:textId="77777777" w:rsidR="00000000" w:rsidRDefault="00E82A5C">
      <w:pPr>
        <w:pStyle w:val="ad"/>
        <w:rPr>
          <w:rtl/>
        </w:rPr>
      </w:pPr>
      <w:r>
        <w:rPr>
          <w:rtl/>
        </w:rPr>
        <w:t>היו"ר משה כחלון:</w:t>
      </w:r>
    </w:p>
    <w:p w14:paraId="2BD97817" w14:textId="77777777" w:rsidR="00000000" w:rsidRDefault="00E82A5C">
      <w:pPr>
        <w:pStyle w:val="a"/>
        <w:rPr>
          <w:rFonts w:hint="cs"/>
          <w:rtl/>
        </w:rPr>
      </w:pPr>
    </w:p>
    <w:p w14:paraId="50E0D608" w14:textId="77777777" w:rsidR="00000000" w:rsidRDefault="00E82A5C">
      <w:pPr>
        <w:pStyle w:val="a"/>
        <w:rPr>
          <w:rFonts w:hint="cs"/>
          <w:rtl/>
        </w:rPr>
      </w:pPr>
      <w:r>
        <w:rPr>
          <w:rFonts w:hint="cs"/>
          <w:rtl/>
        </w:rPr>
        <w:t>חברת הכנסת גלאון, זמנך מתחיל לרוץ.</w:t>
      </w:r>
    </w:p>
    <w:p w14:paraId="5C7FDC47" w14:textId="77777777" w:rsidR="00000000" w:rsidRDefault="00E82A5C">
      <w:pPr>
        <w:pStyle w:val="a"/>
        <w:rPr>
          <w:rFonts w:hint="cs"/>
          <w:rtl/>
        </w:rPr>
      </w:pPr>
    </w:p>
    <w:p w14:paraId="303274CC" w14:textId="77777777" w:rsidR="00000000" w:rsidRDefault="00E82A5C">
      <w:pPr>
        <w:pStyle w:val="ac"/>
        <w:rPr>
          <w:rtl/>
        </w:rPr>
      </w:pPr>
      <w:r>
        <w:rPr>
          <w:rFonts w:hint="eastAsia"/>
          <w:rtl/>
        </w:rPr>
        <w:t>רוני</w:t>
      </w:r>
      <w:r>
        <w:rPr>
          <w:rtl/>
        </w:rPr>
        <w:t xml:space="preserve"> בר-און (הליכ</w:t>
      </w:r>
      <w:r>
        <w:rPr>
          <w:rtl/>
        </w:rPr>
        <w:t>וד):</w:t>
      </w:r>
    </w:p>
    <w:p w14:paraId="1AB78A42" w14:textId="77777777" w:rsidR="00000000" w:rsidRDefault="00E82A5C">
      <w:pPr>
        <w:pStyle w:val="a"/>
        <w:rPr>
          <w:rFonts w:hint="cs"/>
          <w:rtl/>
        </w:rPr>
      </w:pPr>
    </w:p>
    <w:p w14:paraId="0E3FB8C8" w14:textId="77777777" w:rsidR="00000000" w:rsidRDefault="00E82A5C">
      <w:pPr>
        <w:pStyle w:val="a"/>
        <w:rPr>
          <w:rFonts w:hint="cs"/>
          <w:rtl/>
        </w:rPr>
      </w:pPr>
      <w:r>
        <w:rPr>
          <w:rFonts w:hint="cs"/>
          <w:rtl/>
        </w:rPr>
        <w:t>- - - לא יהרגו אותם והם לא יגורשו.</w:t>
      </w:r>
    </w:p>
    <w:p w14:paraId="3DA089FA" w14:textId="77777777" w:rsidR="00000000" w:rsidRDefault="00E82A5C">
      <w:pPr>
        <w:pStyle w:val="a"/>
        <w:rPr>
          <w:rFonts w:hint="cs"/>
          <w:rtl/>
        </w:rPr>
      </w:pPr>
    </w:p>
    <w:p w14:paraId="52DA13EF" w14:textId="77777777" w:rsidR="00000000" w:rsidRDefault="00E82A5C">
      <w:pPr>
        <w:pStyle w:val="SpeakerCon"/>
        <w:rPr>
          <w:rtl/>
        </w:rPr>
      </w:pPr>
      <w:bookmarkStart w:id="341" w:name="FS000000504T14_05_2003_17_29_15C"/>
      <w:bookmarkEnd w:id="341"/>
      <w:r>
        <w:rPr>
          <w:rtl/>
        </w:rPr>
        <w:t>זהבה גלאון (מרצ):</w:t>
      </w:r>
    </w:p>
    <w:p w14:paraId="133BA90B" w14:textId="77777777" w:rsidR="00000000" w:rsidRDefault="00E82A5C">
      <w:pPr>
        <w:pStyle w:val="a"/>
        <w:rPr>
          <w:rtl/>
        </w:rPr>
      </w:pPr>
    </w:p>
    <w:p w14:paraId="72D0D014" w14:textId="77777777" w:rsidR="00000000" w:rsidRDefault="00E82A5C">
      <w:pPr>
        <w:pStyle w:val="a"/>
        <w:rPr>
          <w:rFonts w:hint="cs"/>
          <w:rtl/>
        </w:rPr>
      </w:pPr>
      <w:r>
        <w:rPr>
          <w:rFonts w:hint="cs"/>
          <w:rtl/>
        </w:rPr>
        <w:t>אני רואה שגם חבר הכנסת בר-און לא רגוע. מה קורה? עוד לא התחלתי לדבר. חכה עד שאתחיל - אוהו, מה שיהיה פה.</w:t>
      </w:r>
    </w:p>
    <w:p w14:paraId="4FCB7B3D" w14:textId="77777777" w:rsidR="00000000" w:rsidRDefault="00E82A5C">
      <w:pPr>
        <w:pStyle w:val="a"/>
        <w:rPr>
          <w:rFonts w:hint="cs"/>
          <w:rtl/>
        </w:rPr>
      </w:pPr>
    </w:p>
    <w:p w14:paraId="4C43A342" w14:textId="77777777" w:rsidR="00000000" w:rsidRDefault="00E82A5C">
      <w:pPr>
        <w:pStyle w:val="ad"/>
        <w:rPr>
          <w:rtl/>
        </w:rPr>
      </w:pPr>
      <w:r>
        <w:rPr>
          <w:rtl/>
        </w:rPr>
        <w:t>היו"ר משה כחלון:</w:t>
      </w:r>
    </w:p>
    <w:p w14:paraId="59DAFB7C" w14:textId="77777777" w:rsidR="00000000" w:rsidRDefault="00E82A5C">
      <w:pPr>
        <w:pStyle w:val="a"/>
        <w:rPr>
          <w:rtl/>
        </w:rPr>
      </w:pPr>
    </w:p>
    <w:p w14:paraId="40EE9C16" w14:textId="77777777" w:rsidR="00000000" w:rsidRDefault="00E82A5C">
      <w:pPr>
        <w:pStyle w:val="a"/>
        <w:rPr>
          <w:rFonts w:hint="cs"/>
          <w:rtl/>
        </w:rPr>
      </w:pPr>
      <w:r>
        <w:rPr>
          <w:rFonts w:hint="cs"/>
          <w:rtl/>
        </w:rPr>
        <w:t>חברת הכנסת גלאון, הזמן רץ.</w:t>
      </w:r>
    </w:p>
    <w:p w14:paraId="1CE6E23E" w14:textId="77777777" w:rsidR="00000000" w:rsidRDefault="00E82A5C">
      <w:pPr>
        <w:pStyle w:val="a"/>
        <w:rPr>
          <w:rFonts w:hint="cs"/>
          <w:rtl/>
        </w:rPr>
      </w:pPr>
    </w:p>
    <w:p w14:paraId="60822DBA" w14:textId="77777777" w:rsidR="00000000" w:rsidRDefault="00E82A5C">
      <w:pPr>
        <w:pStyle w:val="SpeakerCon"/>
        <w:rPr>
          <w:rtl/>
        </w:rPr>
      </w:pPr>
      <w:bookmarkStart w:id="342" w:name="FS000000504T14_05_2003_17_29_48C"/>
      <w:bookmarkEnd w:id="342"/>
      <w:r>
        <w:rPr>
          <w:rtl/>
        </w:rPr>
        <w:t>זהבה גלאון (מרצ):</w:t>
      </w:r>
    </w:p>
    <w:p w14:paraId="7D21242A" w14:textId="77777777" w:rsidR="00000000" w:rsidRDefault="00E82A5C">
      <w:pPr>
        <w:pStyle w:val="a"/>
        <w:rPr>
          <w:rtl/>
        </w:rPr>
      </w:pPr>
    </w:p>
    <w:p w14:paraId="7B75592A" w14:textId="77777777" w:rsidR="00000000" w:rsidRDefault="00E82A5C">
      <w:pPr>
        <w:pStyle w:val="a"/>
        <w:rPr>
          <w:rFonts w:hint="cs"/>
          <w:rtl/>
        </w:rPr>
      </w:pPr>
      <w:r>
        <w:rPr>
          <w:rFonts w:hint="cs"/>
          <w:rtl/>
        </w:rPr>
        <w:t>אדוני היושב-ראש, זה כמעט ח</w:t>
      </w:r>
      <w:r>
        <w:rPr>
          <w:rFonts w:hint="cs"/>
          <w:rtl/>
        </w:rPr>
        <w:t>סר תקדים, ואתה מוצא זאת רק במדינות טוטליטריות, שאנשים באים, לצורך העניין חברי ארגון סולידריות, חברות ארגון, פעילי שלום ופעילות שלום, כדי לראות ולהזדהות - אפשר להסכים עם זה ואפשר לא להסכים עם זה, אבל בדבר אחד - - -</w:t>
      </w:r>
    </w:p>
    <w:p w14:paraId="5FEA8E7A" w14:textId="77777777" w:rsidR="00000000" w:rsidRDefault="00E82A5C">
      <w:pPr>
        <w:pStyle w:val="a"/>
        <w:rPr>
          <w:rFonts w:hint="cs"/>
          <w:rtl/>
        </w:rPr>
      </w:pPr>
    </w:p>
    <w:p w14:paraId="4468BFA7" w14:textId="77777777" w:rsidR="00000000" w:rsidRDefault="00E82A5C">
      <w:pPr>
        <w:pStyle w:val="ac"/>
        <w:rPr>
          <w:rtl/>
        </w:rPr>
      </w:pPr>
      <w:r>
        <w:rPr>
          <w:rFonts w:hint="eastAsia"/>
          <w:rtl/>
        </w:rPr>
        <w:t>יחיאל</w:t>
      </w:r>
      <w:r>
        <w:rPr>
          <w:rtl/>
        </w:rPr>
        <w:t xml:space="preserve"> חזן (הליכוד):</w:t>
      </w:r>
    </w:p>
    <w:p w14:paraId="018D41A3" w14:textId="77777777" w:rsidR="00000000" w:rsidRDefault="00E82A5C">
      <w:pPr>
        <w:pStyle w:val="a"/>
        <w:rPr>
          <w:rFonts w:hint="cs"/>
          <w:rtl/>
        </w:rPr>
      </w:pPr>
    </w:p>
    <w:p w14:paraId="231BC722" w14:textId="77777777" w:rsidR="00000000" w:rsidRDefault="00E82A5C">
      <w:pPr>
        <w:pStyle w:val="a"/>
        <w:rPr>
          <w:rFonts w:hint="cs"/>
          <w:rtl/>
        </w:rPr>
      </w:pPr>
      <w:r>
        <w:rPr>
          <w:rFonts w:hint="cs"/>
          <w:rtl/>
        </w:rPr>
        <w:t>- - -</w:t>
      </w:r>
    </w:p>
    <w:p w14:paraId="7BB330AD" w14:textId="77777777" w:rsidR="00000000" w:rsidRDefault="00E82A5C">
      <w:pPr>
        <w:pStyle w:val="a"/>
        <w:rPr>
          <w:rFonts w:hint="cs"/>
          <w:rtl/>
        </w:rPr>
      </w:pPr>
    </w:p>
    <w:p w14:paraId="245F5393" w14:textId="77777777" w:rsidR="00000000" w:rsidRDefault="00E82A5C">
      <w:pPr>
        <w:pStyle w:val="ac"/>
        <w:rPr>
          <w:rtl/>
        </w:rPr>
      </w:pPr>
      <w:r>
        <w:rPr>
          <w:rFonts w:hint="eastAsia"/>
          <w:rtl/>
        </w:rPr>
        <w:t>רוני</w:t>
      </w:r>
      <w:r>
        <w:rPr>
          <w:rtl/>
        </w:rPr>
        <w:t xml:space="preserve"> בר-און (</w:t>
      </w:r>
      <w:r>
        <w:rPr>
          <w:rtl/>
        </w:rPr>
        <w:t>הליכוד):</w:t>
      </w:r>
    </w:p>
    <w:p w14:paraId="7815EDDD" w14:textId="77777777" w:rsidR="00000000" w:rsidRDefault="00E82A5C">
      <w:pPr>
        <w:pStyle w:val="a"/>
        <w:rPr>
          <w:rFonts w:hint="cs"/>
          <w:rtl/>
        </w:rPr>
      </w:pPr>
    </w:p>
    <w:p w14:paraId="7C5331B7" w14:textId="77777777" w:rsidR="00000000" w:rsidRDefault="00E82A5C">
      <w:pPr>
        <w:pStyle w:val="a"/>
        <w:rPr>
          <w:rFonts w:hint="cs"/>
          <w:rtl/>
        </w:rPr>
      </w:pPr>
      <w:r>
        <w:rPr>
          <w:rFonts w:hint="cs"/>
          <w:rtl/>
        </w:rPr>
        <w:t>פרובוקציות.</w:t>
      </w:r>
    </w:p>
    <w:p w14:paraId="1EA73231" w14:textId="77777777" w:rsidR="00000000" w:rsidRDefault="00E82A5C">
      <w:pPr>
        <w:pStyle w:val="a"/>
        <w:rPr>
          <w:rFonts w:hint="cs"/>
          <w:rtl/>
        </w:rPr>
      </w:pPr>
    </w:p>
    <w:p w14:paraId="0F3D4D42" w14:textId="77777777" w:rsidR="00000000" w:rsidRDefault="00E82A5C">
      <w:pPr>
        <w:pStyle w:val="ac"/>
        <w:rPr>
          <w:rtl/>
        </w:rPr>
      </w:pPr>
      <w:r>
        <w:rPr>
          <w:rFonts w:hint="eastAsia"/>
          <w:rtl/>
        </w:rPr>
        <w:t>יחיאל</w:t>
      </w:r>
      <w:r>
        <w:rPr>
          <w:rtl/>
        </w:rPr>
        <w:t xml:space="preserve"> חזן (הליכוד):</w:t>
      </w:r>
    </w:p>
    <w:p w14:paraId="3DC98D15" w14:textId="77777777" w:rsidR="00000000" w:rsidRDefault="00E82A5C">
      <w:pPr>
        <w:pStyle w:val="a"/>
        <w:rPr>
          <w:rFonts w:hint="cs"/>
          <w:rtl/>
        </w:rPr>
      </w:pPr>
    </w:p>
    <w:p w14:paraId="783629A1" w14:textId="77777777" w:rsidR="00000000" w:rsidRDefault="00E82A5C">
      <w:pPr>
        <w:pStyle w:val="a"/>
        <w:rPr>
          <w:rFonts w:hint="cs"/>
          <w:rtl/>
        </w:rPr>
      </w:pPr>
      <w:r>
        <w:rPr>
          <w:rFonts w:hint="cs"/>
          <w:rtl/>
        </w:rPr>
        <w:t>מחרחרות מלחמה, ולא יותר מזה.</w:t>
      </w:r>
    </w:p>
    <w:p w14:paraId="50E7FEDF" w14:textId="77777777" w:rsidR="00000000" w:rsidRDefault="00E82A5C">
      <w:pPr>
        <w:pStyle w:val="a"/>
        <w:rPr>
          <w:rFonts w:hint="cs"/>
          <w:rtl/>
        </w:rPr>
      </w:pPr>
    </w:p>
    <w:p w14:paraId="6F2994BD" w14:textId="77777777" w:rsidR="00000000" w:rsidRDefault="00E82A5C">
      <w:pPr>
        <w:pStyle w:val="ac"/>
        <w:rPr>
          <w:rtl/>
        </w:rPr>
      </w:pPr>
      <w:r>
        <w:rPr>
          <w:rFonts w:hint="eastAsia"/>
          <w:rtl/>
        </w:rPr>
        <w:t>גלעד</w:t>
      </w:r>
      <w:r>
        <w:rPr>
          <w:rtl/>
        </w:rPr>
        <w:t xml:space="preserve"> ארדן (הליכוד):</w:t>
      </w:r>
    </w:p>
    <w:p w14:paraId="293C0DCC" w14:textId="77777777" w:rsidR="00000000" w:rsidRDefault="00E82A5C">
      <w:pPr>
        <w:pStyle w:val="a"/>
        <w:rPr>
          <w:rFonts w:hint="cs"/>
          <w:rtl/>
        </w:rPr>
      </w:pPr>
    </w:p>
    <w:p w14:paraId="7FEA1DC0" w14:textId="77777777" w:rsidR="00000000" w:rsidRDefault="00E82A5C">
      <w:pPr>
        <w:pStyle w:val="a"/>
        <w:rPr>
          <w:rFonts w:hint="cs"/>
          <w:rtl/>
        </w:rPr>
      </w:pPr>
      <w:r>
        <w:rPr>
          <w:rFonts w:hint="cs"/>
          <w:rtl/>
        </w:rPr>
        <w:t>- - -</w:t>
      </w:r>
    </w:p>
    <w:p w14:paraId="53845C5D" w14:textId="77777777" w:rsidR="00000000" w:rsidRDefault="00E82A5C">
      <w:pPr>
        <w:pStyle w:val="a"/>
        <w:rPr>
          <w:rtl/>
        </w:rPr>
      </w:pPr>
    </w:p>
    <w:p w14:paraId="17D84151" w14:textId="77777777" w:rsidR="00000000" w:rsidRDefault="00E82A5C">
      <w:pPr>
        <w:pStyle w:val="a"/>
        <w:rPr>
          <w:rFonts w:hint="cs"/>
          <w:rtl/>
        </w:rPr>
      </w:pPr>
    </w:p>
    <w:p w14:paraId="5E4E789F" w14:textId="77777777" w:rsidR="00000000" w:rsidRDefault="00E82A5C">
      <w:pPr>
        <w:pStyle w:val="SpeakerCon"/>
        <w:rPr>
          <w:rtl/>
        </w:rPr>
      </w:pPr>
      <w:bookmarkStart w:id="343" w:name="FS000000504T14_05_2003_17_31_24C"/>
      <w:bookmarkEnd w:id="343"/>
      <w:r>
        <w:rPr>
          <w:rtl/>
        </w:rPr>
        <w:t>זהבה גלאון (מרצ):</w:t>
      </w:r>
    </w:p>
    <w:p w14:paraId="03764E72" w14:textId="77777777" w:rsidR="00000000" w:rsidRDefault="00E82A5C">
      <w:pPr>
        <w:pStyle w:val="a"/>
        <w:rPr>
          <w:rtl/>
        </w:rPr>
      </w:pPr>
    </w:p>
    <w:p w14:paraId="6CAC275B" w14:textId="77777777" w:rsidR="00000000" w:rsidRDefault="00E82A5C">
      <w:pPr>
        <w:pStyle w:val="a"/>
        <w:rPr>
          <w:rFonts w:hint="cs"/>
          <w:rtl/>
        </w:rPr>
      </w:pPr>
      <w:r>
        <w:rPr>
          <w:rFonts w:hint="cs"/>
          <w:rtl/>
        </w:rPr>
        <w:t xml:space="preserve">בדבר אחד אני בטוחה: גם חברי הכנסת שלשמאלי פה, שלצורך העניין הם בימין, מחויבים לנורמות שלטוניות. גם כשמשרד הפנים מחליט לגרש - השר פורז </w:t>
      </w:r>
      <w:r>
        <w:rPr>
          <w:rFonts w:hint="cs"/>
          <w:rtl/>
        </w:rPr>
        <w:t>הנאור מחליט לגרש - צריך לתת נימוק.</w:t>
      </w:r>
    </w:p>
    <w:p w14:paraId="236EB3E3" w14:textId="77777777" w:rsidR="00000000" w:rsidRDefault="00E82A5C">
      <w:pPr>
        <w:pStyle w:val="a"/>
        <w:rPr>
          <w:rFonts w:hint="cs"/>
          <w:rtl/>
        </w:rPr>
      </w:pPr>
    </w:p>
    <w:p w14:paraId="68F7DF9B" w14:textId="77777777" w:rsidR="00000000" w:rsidRDefault="00E82A5C">
      <w:pPr>
        <w:pStyle w:val="ac"/>
        <w:rPr>
          <w:rtl/>
        </w:rPr>
      </w:pPr>
      <w:r>
        <w:rPr>
          <w:rFonts w:hint="eastAsia"/>
          <w:rtl/>
        </w:rPr>
        <w:t>גלעד</w:t>
      </w:r>
      <w:r>
        <w:rPr>
          <w:rtl/>
        </w:rPr>
        <w:t xml:space="preserve"> ארדן (הליכוד):</w:t>
      </w:r>
    </w:p>
    <w:p w14:paraId="084A3CD7" w14:textId="77777777" w:rsidR="00000000" w:rsidRDefault="00E82A5C">
      <w:pPr>
        <w:pStyle w:val="a"/>
        <w:rPr>
          <w:rFonts w:hint="cs"/>
          <w:rtl/>
        </w:rPr>
      </w:pPr>
    </w:p>
    <w:p w14:paraId="230CBD6D" w14:textId="77777777" w:rsidR="00000000" w:rsidRDefault="00E82A5C">
      <w:pPr>
        <w:pStyle w:val="a"/>
        <w:rPr>
          <w:rFonts w:hint="cs"/>
          <w:rtl/>
        </w:rPr>
      </w:pPr>
      <w:r>
        <w:rPr>
          <w:rFonts w:hint="cs"/>
          <w:rtl/>
        </w:rPr>
        <w:t>הבעיה היא שנתנו להם להיכנס.</w:t>
      </w:r>
    </w:p>
    <w:p w14:paraId="3ACBD6B7" w14:textId="77777777" w:rsidR="00000000" w:rsidRDefault="00E82A5C">
      <w:pPr>
        <w:pStyle w:val="a"/>
        <w:rPr>
          <w:rFonts w:hint="cs"/>
          <w:rtl/>
        </w:rPr>
      </w:pPr>
    </w:p>
    <w:p w14:paraId="38F8F556" w14:textId="77777777" w:rsidR="00000000" w:rsidRDefault="00E82A5C">
      <w:pPr>
        <w:pStyle w:val="SpeakerCon"/>
        <w:rPr>
          <w:rtl/>
        </w:rPr>
      </w:pPr>
      <w:bookmarkStart w:id="344" w:name="FS000000504T14_05_2003_17_32_49C"/>
      <w:bookmarkEnd w:id="344"/>
      <w:r>
        <w:rPr>
          <w:rtl/>
        </w:rPr>
        <w:t>זהבה גלאון (מרצ):</w:t>
      </w:r>
    </w:p>
    <w:p w14:paraId="41E8A954" w14:textId="77777777" w:rsidR="00000000" w:rsidRDefault="00E82A5C">
      <w:pPr>
        <w:pStyle w:val="a"/>
        <w:rPr>
          <w:rtl/>
        </w:rPr>
      </w:pPr>
    </w:p>
    <w:p w14:paraId="15B4C120" w14:textId="77777777" w:rsidR="00000000" w:rsidRDefault="00E82A5C">
      <w:pPr>
        <w:pStyle w:val="a"/>
        <w:rPr>
          <w:rFonts w:hint="cs"/>
          <w:rtl/>
        </w:rPr>
      </w:pPr>
      <w:r>
        <w:rPr>
          <w:rFonts w:hint="cs"/>
          <w:rtl/>
        </w:rPr>
        <w:t>אני לא שומעת אותך. אני מוכנה להתייחס אליך, אבל אני לא שומעת אותך.</w:t>
      </w:r>
    </w:p>
    <w:p w14:paraId="5261B8A6" w14:textId="77777777" w:rsidR="00000000" w:rsidRDefault="00E82A5C">
      <w:pPr>
        <w:pStyle w:val="a"/>
        <w:rPr>
          <w:rFonts w:hint="cs"/>
          <w:rtl/>
        </w:rPr>
      </w:pPr>
    </w:p>
    <w:p w14:paraId="09F591D9" w14:textId="77777777" w:rsidR="00000000" w:rsidRDefault="00E82A5C">
      <w:pPr>
        <w:pStyle w:val="a"/>
        <w:rPr>
          <w:rFonts w:hint="cs"/>
          <w:rtl/>
        </w:rPr>
      </w:pPr>
      <w:r>
        <w:rPr>
          <w:rFonts w:hint="cs"/>
          <w:rtl/>
        </w:rPr>
        <w:t>רק במדינה טוטליטרית לא מתוקנת מגרשים אנשים ללא נימוק. רק במדינה לא מתוקנת, כשאנשים פ</w:t>
      </w:r>
      <w:r>
        <w:rPr>
          <w:rFonts w:hint="cs"/>
          <w:rtl/>
        </w:rPr>
        <w:t>עילי שלום באים, דחפורים הורגים אותם.</w:t>
      </w:r>
    </w:p>
    <w:p w14:paraId="2CE8E7A2" w14:textId="77777777" w:rsidR="00000000" w:rsidRDefault="00E82A5C">
      <w:pPr>
        <w:pStyle w:val="a"/>
        <w:rPr>
          <w:rFonts w:hint="cs"/>
          <w:rtl/>
        </w:rPr>
      </w:pPr>
    </w:p>
    <w:p w14:paraId="7E0AF55C" w14:textId="77777777" w:rsidR="00000000" w:rsidRDefault="00E82A5C">
      <w:pPr>
        <w:pStyle w:val="ac"/>
        <w:rPr>
          <w:rtl/>
        </w:rPr>
      </w:pPr>
      <w:r>
        <w:rPr>
          <w:rFonts w:hint="eastAsia"/>
          <w:rtl/>
        </w:rPr>
        <w:t>גלעד</w:t>
      </w:r>
      <w:r>
        <w:rPr>
          <w:rtl/>
        </w:rPr>
        <w:t xml:space="preserve"> ארדן (הליכוד):</w:t>
      </w:r>
    </w:p>
    <w:p w14:paraId="0573BD84" w14:textId="77777777" w:rsidR="00000000" w:rsidRDefault="00E82A5C">
      <w:pPr>
        <w:pStyle w:val="a"/>
        <w:rPr>
          <w:rFonts w:hint="cs"/>
          <w:rtl/>
        </w:rPr>
      </w:pPr>
    </w:p>
    <w:p w14:paraId="443A246E" w14:textId="77777777" w:rsidR="00000000" w:rsidRDefault="00E82A5C">
      <w:pPr>
        <w:pStyle w:val="a"/>
        <w:rPr>
          <w:rFonts w:hint="cs"/>
          <w:rtl/>
        </w:rPr>
      </w:pPr>
      <w:r>
        <w:rPr>
          <w:rFonts w:hint="cs"/>
          <w:rtl/>
        </w:rPr>
        <w:t>היא לא פעילת שלום.</w:t>
      </w:r>
    </w:p>
    <w:p w14:paraId="059461A3" w14:textId="77777777" w:rsidR="00000000" w:rsidRDefault="00E82A5C">
      <w:pPr>
        <w:pStyle w:val="a"/>
        <w:rPr>
          <w:rFonts w:hint="cs"/>
          <w:rtl/>
        </w:rPr>
      </w:pPr>
    </w:p>
    <w:p w14:paraId="28725D3E" w14:textId="77777777" w:rsidR="00000000" w:rsidRDefault="00E82A5C">
      <w:pPr>
        <w:pStyle w:val="ac"/>
        <w:rPr>
          <w:rtl/>
        </w:rPr>
      </w:pPr>
      <w:r>
        <w:rPr>
          <w:rFonts w:hint="eastAsia"/>
          <w:rtl/>
        </w:rPr>
        <w:t>יחיאל</w:t>
      </w:r>
      <w:r>
        <w:rPr>
          <w:rtl/>
        </w:rPr>
        <w:t xml:space="preserve"> חזן (הליכוד):</w:t>
      </w:r>
    </w:p>
    <w:p w14:paraId="466FE1C0" w14:textId="77777777" w:rsidR="00000000" w:rsidRDefault="00E82A5C">
      <w:pPr>
        <w:pStyle w:val="a"/>
        <w:rPr>
          <w:rFonts w:hint="cs"/>
          <w:rtl/>
        </w:rPr>
      </w:pPr>
    </w:p>
    <w:p w14:paraId="4D344E81" w14:textId="77777777" w:rsidR="00000000" w:rsidRDefault="00E82A5C">
      <w:pPr>
        <w:pStyle w:val="a"/>
        <w:rPr>
          <w:rFonts w:hint="cs"/>
          <w:rtl/>
        </w:rPr>
      </w:pPr>
      <w:r>
        <w:rPr>
          <w:rFonts w:hint="cs"/>
          <w:rtl/>
        </w:rPr>
        <w:t>לא בתקופת מלחמה.</w:t>
      </w:r>
    </w:p>
    <w:p w14:paraId="6AB476D7" w14:textId="77777777" w:rsidR="00000000" w:rsidRDefault="00E82A5C">
      <w:pPr>
        <w:pStyle w:val="a"/>
        <w:rPr>
          <w:rFonts w:hint="cs"/>
          <w:rtl/>
        </w:rPr>
      </w:pPr>
    </w:p>
    <w:p w14:paraId="283FF6FD" w14:textId="77777777" w:rsidR="00000000" w:rsidRDefault="00E82A5C">
      <w:pPr>
        <w:pStyle w:val="ad"/>
        <w:rPr>
          <w:rtl/>
        </w:rPr>
      </w:pPr>
      <w:r>
        <w:rPr>
          <w:rtl/>
        </w:rPr>
        <w:t>היו"ר משה כחלון:</w:t>
      </w:r>
    </w:p>
    <w:p w14:paraId="38F31C6E" w14:textId="77777777" w:rsidR="00000000" w:rsidRDefault="00E82A5C">
      <w:pPr>
        <w:pStyle w:val="a"/>
        <w:rPr>
          <w:rtl/>
        </w:rPr>
      </w:pPr>
    </w:p>
    <w:p w14:paraId="61967D9A" w14:textId="77777777" w:rsidR="00000000" w:rsidRDefault="00E82A5C">
      <w:pPr>
        <w:pStyle w:val="a"/>
        <w:rPr>
          <w:rFonts w:hint="cs"/>
          <w:rtl/>
        </w:rPr>
      </w:pPr>
      <w:r>
        <w:rPr>
          <w:rFonts w:hint="cs"/>
          <w:rtl/>
        </w:rPr>
        <w:t>חברי מהליכוד, תנו לה לדבר.</w:t>
      </w:r>
    </w:p>
    <w:p w14:paraId="655D6E63" w14:textId="77777777" w:rsidR="00000000" w:rsidRDefault="00E82A5C">
      <w:pPr>
        <w:pStyle w:val="a"/>
        <w:rPr>
          <w:rFonts w:hint="cs"/>
          <w:rtl/>
        </w:rPr>
      </w:pPr>
    </w:p>
    <w:p w14:paraId="4C60A5F4" w14:textId="77777777" w:rsidR="00000000" w:rsidRDefault="00E82A5C">
      <w:pPr>
        <w:pStyle w:val="SpeakerCon"/>
        <w:rPr>
          <w:rtl/>
        </w:rPr>
      </w:pPr>
      <w:bookmarkStart w:id="345" w:name="FS000000504T14_05_2003_17_33_57C"/>
      <w:bookmarkEnd w:id="345"/>
      <w:r>
        <w:rPr>
          <w:rtl/>
        </w:rPr>
        <w:t>זהבה גלאון (מרצ):</w:t>
      </w:r>
    </w:p>
    <w:p w14:paraId="32CB6140" w14:textId="77777777" w:rsidR="00000000" w:rsidRDefault="00E82A5C">
      <w:pPr>
        <w:pStyle w:val="a"/>
        <w:rPr>
          <w:rtl/>
        </w:rPr>
      </w:pPr>
    </w:p>
    <w:p w14:paraId="3F5EA566" w14:textId="77777777" w:rsidR="00000000" w:rsidRDefault="00E82A5C">
      <w:pPr>
        <w:pStyle w:val="a"/>
        <w:rPr>
          <w:rFonts w:hint="cs"/>
          <w:rtl/>
        </w:rPr>
      </w:pPr>
      <w:r>
        <w:rPr>
          <w:rFonts w:hint="cs"/>
          <w:rtl/>
        </w:rPr>
        <w:t>מה קרה? מה אתם קופצים? חברי הליכוד, עוד לא עליתי. אני לא מבינה מה ההתרגשו</w:t>
      </w:r>
      <w:r>
        <w:rPr>
          <w:rFonts w:hint="cs"/>
          <w:rtl/>
        </w:rPr>
        <w:t>ת. זו רק אני, יושבת-ראש סיעת האופוזיציה הקטנה.</w:t>
      </w:r>
    </w:p>
    <w:p w14:paraId="2CFC0908" w14:textId="77777777" w:rsidR="00000000" w:rsidRDefault="00E82A5C">
      <w:pPr>
        <w:pStyle w:val="a"/>
        <w:rPr>
          <w:rFonts w:hint="cs"/>
          <w:rtl/>
        </w:rPr>
      </w:pPr>
    </w:p>
    <w:p w14:paraId="5BF33C9D" w14:textId="77777777" w:rsidR="00000000" w:rsidRDefault="00E82A5C">
      <w:pPr>
        <w:pStyle w:val="ac"/>
        <w:rPr>
          <w:rtl/>
        </w:rPr>
      </w:pPr>
      <w:r>
        <w:rPr>
          <w:rFonts w:hint="eastAsia"/>
          <w:rtl/>
        </w:rPr>
        <w:t>גלעד</w:t>
      </w:r>
      <w:r>
        <w:rPr>
          <w:rtl/>
        </w:rPr>
        <w:t xml:space="preserve"> ארדן (הליכוד):</w:t>
      </w:r>
    </w:p>
    <w:p w14:paraId="1D694288" w14:textId="77777777" w:rsidR="00000000" w:rsidRDefault="00E82A5C">
      <w:pPr>
        <w:pStyle w:val="a"/>
        <w:rPr>
          <w:rFonts w:hint="cs"/>
          <w:rtl/>
        </w:rPr>
      </w:pPr>
    </w:p>
    <w:p w14:paraId="6A2A19AB" w14:textId="77777777" w:rsidR="00000000" w:rsidRDefault="00E82A5C">
      <w:pPr>
        <w:pStyle w:val="a"/>
        <w:rPr>
          <w:rFonts w:hint="cs"/>
          <w:rtl/>
        </w:rPr>
      </w:pPr>
      <w:r>
        <w:rPr>
          <w:rFonts w:hint="cs"/>
          <w:rtl/>
        </w:rPr>
        <w:t>אנחנו באמת מבזבזים עליכם יותר מדי אנרגיה.</w:t>
      </w:r>
    </w:p>
    <w:p w14:paraId="6C27B326" w14:textId="77777777" w:rsidR="00000000" w:rsidRDefault="00E82A5C">
      <w:pPr>
        <w:pStyle w:val="a"/>
        <w:rPr>
          <w:rFonts w:hint="cs"/>
          <w:rtl/>
        </w:rPr>
      </w:pPr>
    </w:p>
    <w:p w14:paraId="4A10A693" w14:textId="77777777" w:rsidR="00000000" w:rsidRDefault="00E82A5C">
      <w:pPr>
        <w:pStyle w:val="SpeakerCon"/>
        <w:rPr>
          <w:rtl/>
        </w:rPr>
      </w:pPr>
      <w:bookmarkStart w:id="346" w:name="FS000000504T14_05_2003_17_34_42C"/>
      <w:bookmarkEnd w:id="346"/>
      <w:r>
        <w:rPr>
          <w:rtl/>
        </w:rPr>
        <w:t>זהבה גלאון (מרצ):</w:t>
      </w:r>
    </w:p>
    <w:p w14:paraId="7BD33349" w14:textId="77777777" w:rsidR="00000000" w:rsidRDefault="00E82A5C">
      <w:pPr>
        <w:pStyle w:val="a"/>
        <w:rPr>
          <w:rtl/>
        </w:rPr>
      </w:pPr>
    </w:p>
    <w:p w14:paraId="70636836" w14:textId="77777777" w:rsidR="00000000" w:rsidRDefault="00E82A5C">
      <w:pPr>
        <w:pStyle w:val="a"/>
        <w:rPr>
          <w:rFonts w:hint="cs"/>
          <w:rtl/>
        </w:rPr>
      </w:pPr>
      <w:r>
        <w:rPr>
          <w:rFonts w:hint="cs"/>
          <w:rtl/>
        </w:rPr>
        <w:t>אפשר לצאת למזנון. אתם רגילים.</w:t>
      </w:r>
    </w:p>
    <w:p w14:paraId="30A1C0A7" w14:textId="77777777" w:rsidR="00000000" w:rsidRDefault="00E82A5C">
      <w:pPr>
        <w:pStyle w:val="a"/>
        <w:rPr>
          <w:rFonts w:hint="cs"/>
          <w:rtl/>
        </w:rPr>
      </w:pPr>
    </w:p>
    <w:p w14:paraId="486882D6" w14:textId="77777777" w:rsidR="00000000" w:rsidRDefault="00E82A5C">
      <w:pPr>
        <w:pStyle w:val="ac"/>
        <w:rPr>
          <w:rtl/>
        </w:rPr>
      </w:pPr>
      <w:r>
        <w:rPr>
          <w:rFonts w:hint="eastAsia"/>
          <w:rtl/>
        </w:rPr>
        <w:t>גלעד</w:t>
      </w:r>
      <w:r>
        <w:rPr>
          <w:rtl/>
        </w:rPr>
        <w:t xml:space="preserve"> ארדן (הליכוד):</w:t>
      </w:r>
    </w:p>
    <w:p w14:paraId="6C70201C" w14:textId="77777777" w:rsidR="00000000" w:rsidRDefault="00E82A5C">
      <w:pPr>
        <w:pStyle w:val="a"/>
        <w:rPr>
          <w:rFonts w:hint="cs"/>
          <w:rtl/>
        </w:rPr>
      </w:pPr>
    </w:p>
    <w:p w14:paraId="248CC03E" w14:textId="77777777" w:rsidR="00000000" w:rsidRDefault="00E82A5C">
      <w:pPr>
        <w:pStyle w:val="a"/>
        <w:rPr>
          <w:rFonts w:hint="cs"/>
          <w:rtl/>
        </w:rPr>
      </w:pPr>
      <w:r>
        <w:rPr>
          <w:rFonts w:hint="cs"/>
          <w:rtl/>
        </w:rPr>
        <w:t>שומרים כוח.</w:t>
      </w:r>
    </w:p>
    <w:p w14:paraId="46B7DDEB" w14:textId="77777777" w:rsidR="00000000" w:rsidRDefault="00E82A5C">
      <w:pPr>
        <w:pStyle w:val="a"/>
        <w:rPr>
          <w:rFonts w:hint="cs"/>
          <w:rtl/>
        </w:rPr>
      </w:pPr>
    </w:p>
    <w:p w14:paraId="16C96095" w14:textId="77777777" w:rsidR="00000000" w:rsidRDefault="00E82A5C">
      <w:pPr>
        <w:pStyle w:val="ad"/>
        <w:rPr>
          <w:rtl/>
        </w:rPr>
      </w:pPr>
      <w:r>
        <w:rPr>
          <w:rtl/>
        </w:rPr>
        <w:t>היו"ר משה כחלון:</w:t>
      </w:r>
    </w:p>
    <w:p w14:paraId="468AF04C" w14:textId="77777777" w:rsidR="00000000" w:rsidRDefault="00E82A5C">
      <w:pPr>
        <w:pStyle w:val="a"/>
        <w:rPr>
          <w:rtl/>
        </w:rPr>
      </w:pPr>
    </w:p>
    <w:p w14:paraId="5B3167FA" w14:textId="77777777" w:rsidR="00000000" w:rsidRDefault="00E82A5C">
      <w:pPr>
        <w:pStyle w:val="a"/>
        <w:rPr>
          <w:rFonts w:hint="cs"/>
          <w:rtl/>
        </w:rPr>
      </w:pPr>
      <w:r>
        <w:rPr>
          <w:rFonts w:hint="cs"/>
          <w:rtl/>
        </w:rPr>
        <w:t>חברת הכנסת גלאון, בבקשה להמשיך.</w:t>
      </w:r>
    </w:p>
    <w:p w14:paraId="116ECFE5" w14:textId="77777777" w:rsidR="00000000" w:rsidRDefault="00E82A5C">
      <w:pPr>
        <w:pStyle w:val="a"/>
        <w:rPr>
          <w:rFonts w:hint="cs"/>
          <w:rtl/>
        </w:rPr>
      </w:pPr>
    </w:p>
    <w:p w14:paraId="632A3126" w14:textId="77777777" w:rsidR="00000000" w:rsidRDefault="00E82A5C">
      <w:pPr>
        <w:pStyle w:val="SpeakerCon"/>
        <w:rPr>
          <w:rtl/>
        </w:rPr>
      </w:pPr>
      <w:bookmarkStart w:id="347" w:name="FS000000504T14_05_2003_17_35_14C"/>
      <w:bookmarkEnd w:id="347"/>
      <w:r>
        <w:rPr>
          <w:rtl/>
        </w:rPr>
        <w:t>זהבה גלאו</w:t>
      </w:r>
      <w:r>
        <w:rPr>
          <w:rtl/>
        </w:rPr>
        <w:t>ן (מרצ):</w:t>
      </w:r>
    </w:p>
    <w:p w14:paraId="64AC580B" w14:textId="77777777" w:rsidR="00000000" w:rsidRDefault="00E82A5C">
      <w:pPr>
        <w:pStyle w:val="a"/>
        <w:rPr>
          <w:rtl/>
        </w:rPr>
      </w:pPr>
    </w:p>
    <w:p w14:paraId="42BA84A6" w14:textId="77777777" w:rsidR="00000000" w:rsidRDefault="00E82A5C">
      <w:pPr>
        <w:pStyle w:val="a"/>
        <w:rPr>
          <w:rFonts w:hint="cs"/>
          <w:rtl/>
        </w:rPr>
      </w:pPr>
      <w:r>
        <w:rPr>
          <w:rFonts w:hint="cs"/>
          <w:rtl/>
        </w:rPr>
        <w:t>אדוני היושב-ראש, אני יודעת שבשטחים מסתובבים מתנחלים ועושים פרובוקציות ופוגרומים עם נשק; מתנחלים ומקימים מאחזים בלתי חוקיים.</w:t>
      </w:r>
    </w:p>
    <w:p w14:paraId="087FA84E" w14:textId="77777777" w:rsidR="00000000" w:rsidRDefault="00E82A5C">
      <w:pPr>
        <w:pStyle w:val="a"/>
        <w:rPr>
          <w:rFonts w:hint="cs"/>
          <w:rtl/>
        </w:rPr>
      </w:pPr>
    </w:p>
    <w:p w14:paraId="24685D34" w14:textId="77777777" w:rsidR="00000000" w:rsidRDefault="00E82A5C">
      <w:pPr>
        <w:pStyle w:val="ac"/>
        <w:rPr>
          <w:rtl/>
        </w:rPr>
      </w:pPr>
      <w:r>
        <w:rPr>
          <w:rFonts w:hint="eastAsia"/>
          <w:rtl/>
        </w:rPr>
        <w:t>יחיאל</w:t>
      </w:r>
      <w:r>
        <w:rPr>
          <w:rtl/>
        </w:rPr>
        <w:t xml:space="preserve"> חזן (הליכוד):</w:t>
      </w:r>
    </w:p>
    <w:p w14:paraId="52CC5574" w14:textId="77777777" w:rsidR="00000000" w:rsidRDefault="00E82A5C">
      <w:pPr>
        <w:pStyle w:val="a"/>
        <w:rPr>
          <w:rFonts w:hint="cs"/>
          <w:rtl/>
        </w:rPr>
      </w:pPr>
    </w:p>
    <w:p w14:paraId="03F71A83" w14:textId="77777777" w:rsidR="00000000" w:rsidRDefault="00E82A5C">
      <w:pPr>
        <w:pStyle w:val="a"/>
        <w:rPr>
          <w:rFonts w:hint="cs"/>
          <w:rtl/>
        </w:rPr>
      </w:pPr>
      <w:r>
        <w:rPr>
          <w:rFonts w:hint="cs"/>
          <w:rtl/>
        </w:rPr>
        <w:t>מסתובבים יהודים. יהודים מתיישבים.</w:t>
      </w:r>
    </w:p>
    <w:p w14:paraId="39C0BF20" w14:textId="77777777" w:rsidR="00000000" w:rsidRDefault="00E82A5C">
      <w:pPr>
        <w:pStyle w:val="a"/>
        <w:rPr>
          <w:rFonts w:hint="cs"/>
          <w:rtl/>
        </w:rPr>
      </w:pPr>
    </w:p>
    <w:p w14:paraId="3270F68F" w14:textId="77777777" w:rsidR="00000000" w:rsidRDefault="00E82A5C">
      <w:pPr>
        <w:pStyle w:val="SpeakerCon"/>
        <w:rPr>
          <w:rtl/>
        </w:rPr>
      </w:pPr>
      <w:bookmarkStart w:id="348" w:name="FS000000504T14_05_2003_17_36_11C"/>
      <w:bookmarkEnd w:id="348"/>
      <w:r>
        <w:rPr>
          <w:rtl/>
        </w:rPr>
        <w:t>זהבה גלאון (מרצ):</w:t>
      </w:r>
    </w:p>
    <w:p w14:paraId="32AF8DD0" w14:textId="77777777" w:rsidR="00000000" w:rsidRDefault="00E82A5C">
      <w:pPr>
        <w:pStyle w:val="a"/>
        <w:rPr>
          <w:rtl/>
        </w:rPr>
      </w:pPr>
    </w:p>
    <w:p w14:paraId="13E03171" w14:textId="77777777" w:rsidR="00000000" w:rsidRDefault="00E82A5C">
      <w:pPr>
        <w:pStyle w:val="a"/>
        <w:rPr>
          <w:rFonts w:hint="cs"/>
          <w:rtl/>
        </w:rPr>
      </w:pPr>
      <w:r>
        <w:rPr>
          <w:rFonts w:hint="cs"/>
          <w:rtl/>
        </w:rPr>
        <w:t>אף אחד לא מגרש אותם לתחומי מדינת ישראל. באות פ</w:t>
      </w:r>
      <w:r>
        <w:rPr>
          <w:rFonts w:hint="cs"/>
          <w:rtl/>
        </w:rPr>
        <w:t>עילות שלום, שכל מה שהן באו לעשות - - -</w:t>
      </w:r>
    </w:p>
    <w:p w14:paraId="1AD57D77" w14:textId="77777777" w:rsidR="00000000" w:rsidRDefault="00E82A5C">
      <w:pPr>
        <w:pStyle w:val="a"/>
        <w:rPr>
          <w:rFonts w:hint="cs"/>
          <w:rtl/>
        </w:rPr>
      </w:pPr>
    </w:p>
    <w:p w14:paraId="0B3B07AA" w14:textId="77777777" w:rsidR="00000000" w:rsidRDefault="00E82A5C">
      <w:pPr>
        <w:pStyle w:val="ac"/>
        <w:rPr>
          <w:rtl/>
        </w:rPr>
      </w:pPr>
      <w:r>
        <w:rPr>
          <w:rFonts w:hint="eastAsia"/>
          <w:rtl/>
        </w:rPr>
        <w:t>ואסל</w:t>
      </w:r>
      <w:r>
        <w:rPr>
          <w:rtl/>
        </w:rPr>
        <w:t xml:space="preserve"> טאהא (בל"ד):</w:t>
      </w:r>
    </w:p>
    <w:p w14:paraId="72A1B888" w14:textId="77777777" w:rsidR="00000000" w:rsidRDefault="00E82A5C">
      <w:pPr>
        <w:pStyle w:val="a"/>
        <w:rPr>
          <w:rFonts w:hint="cs"/>
          <w:rtl/>
        </w:rPr>
      </w:pPr>
    </w:p>
    <w:p w14:paraId="413126F4" w14:textId="77777777" w:rsidR="00000000" w:rsidRDefault="00E82A5C">
      <w:pPr>
        <w:pStyle w:val="a"/>
        <w:rPr>
          <w:rFonts w:hint="cs"/>
          <w:rtl/>
        </w:rPr>
      </w:pPr>
      <w:r>
        <w:rPr>
          <w:rFonts w:hint="cs"/>
          <w:rtl/>
        </w:rPr>
        <w:t>- - -</w:t>
      </w:r>
    </w:p>
    <w:p w14:paraId="15B027B3" w14:textId="77777777" w:rsidR="00000000" w:rsidRDefault="00E82A5C">
      <w:pPr>
        <w:pStyle w:val="a"/>
        <w:rPr>
          <w:rFonts w:hint="cs"/>
          <w:rtl/>
        </w:rPr>
      </w:pPr>
    </w:p>
    <w:p w14:paraId="21EFB554" w14:textId="77777777" w:rsidR="00000000" w:rsidRDefault="00E82A5C">
      <w:pPr>
        <w:pStyle w:val="ac"/>
        <w:rPr>
          <w:rtl/>
        </w:rPr>
      </w:pPr>
      <w:r>
        <w:rPr>
          <w:rFonts w:hint="eastAsia"/>
          <w:rtl/>
        </w:rPr>
        <w:t>עבד</w:t>
      </w:r>
      <w:r>
        <w:rPr>
          <w:rtl/>
        </w:rPr>
        <w:t>-אלמאלכ דהאמשה (רע"ם):</w:t>
      </w:r>
    </w:p>
    <w:p w14:paraId="040C0CF2" w14:textId="77777777" w:rsidR="00000000" w:rsidRDefault="00E82A5C">
      <w:pPr>
        <w:pStyle w:val="a"/>
        <w:rPr>
          <w:rFonts w:hint="cs"/>
          <w:rtl/>
        </w:rPr>
      </w:pPr>
    </w:p>
    <w:p w14:paraId="5D594095" w14:textId="77777777" w:rsidR="00000000" w:rsidRDefault="00E82A5C">
      <w:pPr>
        <w:pStyle w:val="a"/>
        <w:rPr>
          <w:rFonts w:hint="cs"/>
          <w:rtl/>
        </w:rPr>
      </w:pPr>
      <w:r>
        <w:rPr>
          <w:rFonts w:hint="cs"/>
          <w:rtl/>
        </w:rPr>
        <w:t>- - -</w:t>
      </w:r>
    </w:p>
    <w:p w14:paraId="440F7576" w14:textId="77777777" w:rsidR="00000000" w:rsidRDefault="00E82A5C">
      <w:pPr>
        <w:pStyle w:val="a"/>
        <w:rPr>
          <w:rFonts w:hint="cs"/>
          <w:rtl/>
        </w:rPr>
      </w:pPr>
    </w:p>
    <w:p w14:paraId="201A07D6" w14:textId="77777777" w:rsidR="00000000" w:rsidRDefault="00E82A5C">
      <w:pPr>
        <w:pStyle w:val="ac"/>
        <w:rPr>
          <w:rtl/>
        </w:rPr>
      </w:pPr>
      <w:r>
        <w:rPr>
          <w:rFonts w:hint="eastAsia"/>
          <w:rtl/>
        </w:rPr>
        <w:t>יחיאל</w:t>
      </w:r>
      <w:r>
        <w:rPr>
          <w:rtl/>
        </w:rPr>
        <w:t xml:space="preserve"> חזן (הליכוד):</w:t>
      </w:r>
    </w:p>
    <w:p w14:paraId="21AB59A9" w14:textId="77777777" w:rsidR="00000000" w:rsidRDefault="00E82A5C">
      <w:pPr>
        <w:pStyle w:val="a"/>
        <w:rPr>
          <w:rFonts w:hint="cs"/>
          <w:rtl/>
        </w:rPr>
      </w:pPr>
    </w:p>
    <w:p w14:paraId="459B75B8" w14:textId="77777777" w:rsidR="00000000" w:rsidRDefault="00E82A5C">
      <w:pPr>
        <w:pStyle w:val="a"/>
        <w:rPr>
          <w:rFonts w:hint="cs"/>
          <w:rtl/>
        </w:rPr>
      </w:pPr>
      <w:r>
        <w:rPr>
          <w:rFonts w:hint="cs"/>
          <w:rtl/>
        </w:rPr>
        <w:t>- - -</w:t>
      </w:r>
    </w:p>
    <w:p w14:paraId="77FFFF10" w14:textId="77777777" w:rsidR="00000000" w:rsidRDefault="00E82A5C">
      <w:pPr>
        <w:pStyle w:val="a"/>
        <w:rPr>
          <w:rtl/>
        </w:rPr>
      </w:pPr>
    </w:p>
    <w:p w14:paraId="32E9063E" w14:textId="77777777" w:rsidR="00000000" w:rsidRDefault="00E82A5C">
      <w:pPr>
        <w:pStyle w:val="a"/>
        <w:rPr>
          <w:rFonts w:hint="cs"/>
          <w:rtl/>
        </w:rPr>
      </w:pPr>
    </w:p>
    <w:p w14:paraId="30A15510" w14:textId="77777777" w:rsidR="00000000" w:rsidRDefault="00E82A5C">
      <w:pPr>
        <w:pStyle w:val="ad"/>
        <w:rPr>
          <w:rtl/>
        </w:rPr>
      </w:pPr>
      <w:r>
        <w:rPr>
          <w:rtl/>
        </w:rPr>
        <w:t>היו"ר משה כחלון:</w:t>
      </w:r>
    </w:p>
    <w:p w14:paraId="384906CD" w14:textId="77777777" w:rsidR="00000000" w:rsidRDefault="00E82A5C">
      <w:pPr>
        <w:pStyle w:val="a"/>
        <w:rPr>
          <w:rtl/>
        </w:rPr>
      </w:pPr>
    </w:p>
    <w:p w14:paraId="6496C4F5" w14:textId="77777777" w:rsidR="00000000" w:rsidRDefault="00E82A5C">
      <w:pPr>
        <w:pStyle w:val="a"/>
        <w:rPr>
          <w:rFonts w:hint="cs"/>
          <w:rtl/>
        </w:rPr>
      </w:pPr>
      <w:r>
        <w:rPr>
          <w:rFonts w:hint="cs"/>
          <w:rtl/>
        </w:rPr>
        <w:t>חבר הכנסת דהאמשה, חבר הכנסת חזן, אנחנו צריכים לסיים.</w:t>
      </w:r>
    </w:p>
    <w:p w14:paraId="070EC6B8" w14:textId="77777777" w:rsidR="00000000" w:rsidRDefault="00E82A5C">
      <w:pPr>
        <w:pStyle w:val="a"/>
        <w:rPr>
          <w:rFonts w:hint="cs"/>
          <w:rtl/>
        </w:rPr>
      </w:pPr>
    </w:p>
    <w:p w14:paraId="5CEA40E8" w14:textId="77777777" w:rsidR="00000000" w:rsidRDefault="00E82A5C">
      <w:pPr>
        <w:pStyle w:val="ac"/>
        <w:rPr>
          <w:rtl/>
        </w:rPr>
      </w:pPr>
      <w:r>
        <w:rPr>
          <w:rFonts w:hint="eastAsia"/>
          <w:rtl/>
        </w:rPr>
        <w:t>עבד</w:t>
      </w:r>
      <w:r>
        <w:rPr>
          <w:rtl/>
        </w:rPr>
        <w:t>-אלמאלכ דהאמשה (רע"ם):</w:t>
      </w:r>
    </w:p>
    <w:p w14:paraId="21C8E9BC" w14:textId="77777777" w:rsidR="00000000" w:rsidRDefault="00E82A5C">
      <w:pPr>
        <w:pStyle w:val="a"/>
        <w:rPr>
          <w:rFonts w:hint="cs"/>
          <w:rtl/>
        </w:rPr>
      </w:pPr>
    </w:p>
    <w:p w14:paraId="33BBA8E4" w14:textId="77777777" w:rsidR="00000000" w:rsidRDefault="00E82A5C">
      <w:pPr>
        <w:pStyle w:val="a"/>
        <w:rPr>
          <w:rFonts w:hint="cs"/>
          <w:rtl/>
        </w:rPr>
      </w:pPr>
      <w:r>
        <w:rPr>
          <w:rFonts w:hint="cs"/>
          <w:rtl/>
        </w:rPr>
        <w:t>זו האמת.</w:t>
      </w:r>
    </w:p>
    <w:p w14:paraId="414AF344" w14:textId="77777777" w:rsidR="00000000" w:rsidRDefault="00E82A5C">
      <w:pPr>
        <w:pStyle w:val="a"/>
        <w:rPr>
          <w:rFonts w:hint="cs"/>
          <w:rtl/>
        </w:rPr>
      </w:pPr>
    </w:p>
    <w:p w14:paraId="736359A2" w14:textId="77777777" w:rsidR="00000000" w:rsidRDefault="00E82A5C">
      <w:pPr>
        <w:pStyle w:val="ac"/>
        <w:rPr>
          <w:rtl/>
        </w:rPr>
      </w:pPr>
      <w:r>
        <w:rPr>
          <w:rFonts w:hint="eastAsia"/>
          <w:rtl/>
        </w:rPr>
        <w:t>ואסל</w:t>
      </w:r>
      <w:r>
        <w:rPr>
          <w:rtl/>
        </w:rPr>
        <w:t xml:space="preserve"> טאהא (בל"ד):</w:t>
      </w:r>
    </w:p>
    <w:p w14:paraId="45728533" w14:textId="77777777" w:rsidR="00000000" w:rsidRDefault="00E82A5C">
      <w:pPr>
        <w:pStyle w:val="a"/>
        <w:rPr>
          <w:rFonts w:hint="cs"/>
          <w:rtl/>
        </w:rPr>
      </w:pPr>
    </w:p>
    <w:p w14:paraId="556CDE5A" w14:textId="77777777" w:rsidR="00000000" w:rsidRDefault="00E82A5C">
      <w:pPr>
        <w:pStyle w:val="a"/>
        <w:rPr>
          <w:rFonts w:hint="cs"/>
          <w:rtl/>
        </w:rPr>
      </w:pPr>
      <w:r>
        <w:rPr>
          <w:rFonts w:hint="cs"/>
          <w:rtl/>
        </w:rPr>
        <w:t>גוזלים.</w:t>
      </w:r>
    </w:p>
    <w:p w14:paraId="4C9B00F4" w14:textId="77777777" w:rsidR="00000000" w:rsidRDefault="00E82A5C">
      <w:pPr>
        <w:pStyle w:val="a"/>
        <w:rPr>
          <w:rFonts w:hint="cs"/>
          <w:rtl/>
        </w:rPr>
      </w:pPr>
    </w:p>
    <w:p w14:paraId="71807DCF" w14:textId="77777777" w:rsidR="00000000" w:rsidRDefault="00E82A5C">
      <w:pPr>
        <w:pStyle w:val="ac"/>
        <w:rPr>
          <w:rtl/>
        </w:rPr>
      </w:pPr>
      <w:r>
        <w:rPr>
          <w:rFonts w:hint="eastAsia"/>
          <w:rtl/>
        </w:rPr>
        <w:t>עבד</w:t>
      </w:r>
      <w:r>
        <w:rPr>
          <w:rtl/>
        </w:rPr>
        <w:t>-אלמאלכ דהאמשה (רע"ם):</w:t>
      </w:r>
    </w:p>
    <w:p w14:paraId="696760FD" w14:textId="77777777" w:rsidR="00000000" w:rsidRDefault="00E82A5C">
      <w:pPr>
        <w:pStyle w:val="a"/>
        <w:rPr>
          <w:rFonts w:hint="cs"/>
          <w:rtl/>
        </w:rPr>
      </w:pPr>
    </w:p>
    <w:p w14:paraId="3E00AE3D" w14:textId="77777777" w:rsidR="00000000" w:rsidRDefault="00E82A5C">
      <w:pPr>
        <w:pStyle w:val="a"/>
        <w:rPr>
          <w:rFonts w:hint="cs"/>
          <w:rtl/>
        </w:rPr>
      </w:pPr>
      <w:r>
        <w:rPr>
          <w:rFonts w:hint="cs"/>
          <w:rtl/>
        </w:rPr>
        <w:t>לא רק מתנחלים, אלא גוזלים - - -</w:t>
      </w:r>
    </w:p>
    <w:p w14:paraId="3B293C51" w14:textId="77777777" w:rsidR="00000000" w:rsidRDefault="00E82A5C">
      <w:pPr>
        <w:pStyle w:val="a"/>
        <w:rPr>
          <w:rFonts w:hint="cs"/>
          <w:rtl/>
        </w:rPr>
      </w:pPr>
    </w:p>
    <w:p w14:paraId="37FBC751" w14:textId="77777777" w:rsidR="00000000" w:rsidRDefault="00E82A5C">
      <w:pPr>
        <w:pStyle w:val="SpeakerCon"/>
        <w:rPr>
          <w:rtl/>
        </w:rPr>
      </w:pPr>
      <w:bookmarkStart w:id="349" w:name="FS000000504T14_05_2003_17_38_27C"/>
      <w:bookmarkEnd w:id="349"/>
      <w:r>
        <w:rPr>
          <w:rtl/>
        </w:rPr>
        <w:t>זהבה גלאון (מרצ):</w:t>
      </w:r>
    </w:p>
    <w:p w14:paraId="511A4ABD" w14:textId="77777777" w:rsidR="00000000" w:rsidRDefault="00E82A5C">
      <w:pPr>
        <w:pStyle w:val="a"/>
        <w:rPr>
          <w:rtl/>
        </w:rPr>
      </w:pPr>
    </w:p>
    <w:p w14:paraId="78B2061B" w14:textId="77777777" w:rsidR="00000000" w:rsidRDefault="00E82A5C">
      <w:pPr>
        <w:pStyle w:val="a"/>
        <w:rPr>
          <w:rFonts w:hint="cs"/>
          <w:rtl/>
        </w:rPr>
      </w:pPr>
      <w:r>
        <w:rPr>
          <w:rFonts w:hint="cs"/>
          <w:rtl/>
        </w:rPr>
        <w:t>אדוני היושב-ראש, זה שאני מצליחה לעורר את הימין ואת השמאל, כנראה זה מעניין.</w:t>
      </w:r>
    </w:p>
    <w:p w14:paraId="60A124A8" w14:textId="77777777" w:rsidR="00000000" w:rsidRDefault="00E82A5C">
      <w:pPr>
        <w:pStyle w:val="a"/>
        <w:rPr>
          <w:rFonts w:hint="cs"/>
          <w:rtl/>
        </w:rPr>
      </w:pPr>
    </w:p>
    <w:p w14:paraId="21081BC6" w14:textId="77777777" w:rsidR="00000000" w:rsidRDefault="00E82A5C">
      <w:pPr>
        <w:pStyle w:val="ad"/>
        <w:rPr>
          <w:rtl/>
        </w:rPr>
      </w:pPr>
      <w:r>
        <w:rPr>
          <w:rtl/>
        </w:rPr>
        <w:t>היו"ר משה כחלון:</w:t>
      </w:r>
    </w:p>
    <w:p w14:paraId="4F1E2D22" w14:textId="77777777" w:rsidR="00000000" w:rsidRDefault="00E82A5C">
      <w:pPr>
        <w:pStyle w:val="a"/>
        <w:rPr>
          <w:rtl/>
        </w:rPr>
      </w:pPr>
    </w:p>
    <w:p w14:paraId="53B63FA7" w14:textId="77777777" w:rsidR="00000000" w:rsidRDefault="00E82A5C">
      <w:pPr>
        <w:pStyle w:val="a"/>
        <w:rPr>
          <w:rFonts w:hint="cs"/>
          <w:rtl/>
        </w:rPr>
      </w:pPr>
      <w:r>
        <w:rPr>
          <w:rFonts w:hint="cs"/>
          <w:rtl/>
        </w:rPr>
        <w:t>כנראה זה נושא הרבה יותר מרתק ממה שחשבנו.</w:t>
      </w:r>
    </w:p>
    <w:p w14:paraId="11B4BC64" w14:textId="77777777" w:rsidR="00000000" w:rsidRDefault="00E82A5C">
      <w:pPr>
        <w:pStyle w:val="a"/>
        <w:rPr>
          <w:rFonts w:hint="cs"/>
          <w:rtl/>
        </w:rPr>
      </w:pPr>
    </w:p>
    <w:p w14:paraId="5DAC102F" w14:textId="77777777" w:rsidR="00000000" w:rsidRDefault="00E82A5C">
      <w:pPr>
        <w:pStyle w:val="SpeakerCon"/>
        <w:rPr>
          <w:rtl/>
        </w:rPr>
      </w:pPr>
      <w:bookmarkStart w:id="350" w:name="FS000000504T14_05_2003_17_38_58C"/>
      <w:bookmarkEnd w:id="350"/>
      <w:r>
        <w:rPr>
          <w:rtl/>
        </w:rPr>
        <w:t>זהבה גלאון (מרצ):</w:t>
      </w:r>
    </w:p>
    <w:p w14:paraId="2CF5BC55" w14:textId="77777777" w:rsidR="00000000" w:rsidRDefault="00E82A5C">
      <w:pPr>
        <w:pStyle w:val="a"/>
        <w:rPr>
          <w:rtl/>
        </w:rPr>
      </w:pPr>
    </w:p>
    <w:p w14:paraId="6A46D9E0" w14:textId="77777777" w:rsidR="00000000" w:rsidRDefault="00E82A5C">
      <w:pPr>
        <w:pStyle w:val="a"/>
        <w:rPr>
          <w:rFonts w:hint="cs"/>
          <w:rtl/>
        </w:rPr>
      </w:pPr>
      <w:r>
        <w:rPr>
          <w:rFonts w:hint="cs"/>
          <w:rtl/>
        </w:rPr>
        <w:t>אני חשבתי, ש</w:t>
      </w:r>
      <w:r>
        <w:rPr>
          <w:rFonts w:hint="cs"/>
          <w:rtl/>
        </w:rPr>
        <w:t xml:space="preserve">כאשר באות פעילות שלום לא אלימות, לא מפריעות ולא עושות כלום אלא באות להזדהות ולדווח - זו זכותן המלאה. בכל מקום של סכסוך, זה מה שנעשה. ממשלות מעודדות גופים זרים שיבואו, ואנחנו מגרשים אותם? עכשיו מבקשים מהם לחתום על תצהירים אם הם נכנסים לשטח סגור. מה זה? ממה </w:t>
      </w:r>
      <w:r>
        <w:rPr>
          <w:rFonts w:hint="cs"/>
          <w:rtl/>
        </w:rPr>
        <w:t>יש לנו לפחד? ממה נפשך? חבר הכנסת בר-און, האם כסדום היינו? האם לעמורה דמינו? מה הפחד הזה? ממה נפשך? מה הן תעשינה שם? ממה אתם חוששים?</w:t>
      </w:r>
    </w:p>
    <w:p w14:paraId="3B214DC7" w14:textId="77777777" w:rsidR="00000000" w:rsidRDefault="00E82A5C">
      <w:pPr>
        <w:pStyle w:val="a"/>
        <w:rPr>
          <w:rFonts w:hint="cs"/>
          <w:rtl/>
        </w:rPr>
      </w:pPr>
    </w:p>
    <w:p w14:paraId="07B19840" w14:textId="77777777" w:rsidR="00000000" w:rsidRDefault="00E82A5C">
      <w:pPr>
        <w:pStyle w:val="ac"/>
        <w:rPr>
          <w:rtl/>
        </w:rPr>
      </w:pPr>
      <w:r>
        <w:rPr>
          <w:rFonts w:hint="eastAsia"/>
          <w:rtl/>
        </w:rPr>
        <w:t>רוני</w:t>
      </w:r>
      <w:r>
        <w:rPr>
          <w:rtl/>
        </w:rPr>
        <w:t xml:space="preserve"> בר-און (הליכוד):</w:t>
      </w:r>
    </w:p>
    <w:p w14:paraId="432A7145" w14:textId="77777777" w:rsidR="00000000" w:rsidRDefault="00E82A5C">
      <w:pPr>
        <w:pStyle w:val="a"/>
        <w:rPr>
          <w:rFonts w:hint="cs"/>
          <w:rtl/>
        </w:rPr>
      </w:pPr>
    </w:p>
    <w:p w14:paraId="4E482960" w14:textId="77777777" w:rsidR="00000000" w:rsidRDefault="00E82A5C">
      <w:pPr>
        <w:pStyle w:val="a"/>
        <w:rPr>
          <w:rFonts w:hint="cs"/>
          <w:rtl/>
        </w:rPr>
      </w:pPr>
      <w:r>
        <w:rPr>
          <w:rFonts w:hint="cs"/>
          <w:rtl/>
        </w:rPr>
        <w:t>- - - בארצות-הברית.</w:t>
      </w:r>
    </w:p>
    <w:p w14:paraId="41682263" w14:textId="77777777" w:rsidR="00000000" w:rsidRDefault="00E82A5C">
      <w:pPr>
        <w:pStyle w:val="a"/>
        <w:rPr>
          <w:rFonts w:hint="cs"/>
          <w:rtl/>
        </w:rPr>
      </w:pPr>
    </w:p>
    <w:p w14:paraId="52FC19FD" w14:textId="77777777" w:rsidR="00000000" w:rsidRDefault="00E82A5C">
      <w:pPr>
        <w:pStyle w:val="ad"/>
        <w:rPr>
          <w:rtl/>
        </w:rPr>
      </w:pPr>
      <w:bookmarkStart w:id="351" w:name="FS000000504T14_05_2003_17_40_57C"/>
      <w:bookmarkEnd w:id="351"/>
      <w:r>
        <w:rPr>
          <w:rtl/>
        </w:rPr>
        <w:t>היו"ר משה כחלון:</w:t>
      </w:r>
    </w:p>
    <w:p w14:paraId="2C7DD993" w14:textId="77777777" w:rsidR="00000000" w:rsidRDefault="00E82A5C">
      <w:pPr>
        <w:pStyle w:val="a"/>
        <w:rPr>
          <w:rtl/>
        </w:rPr>
      </w:pPr>
    </w:p>
    <w:p w14:paraId="7310ADFF" w14:textId="77777777" w:rsidR="00000000" w:rsidRDefault="00E82A5C">
      <w:pPr>
        <w:pStyle w:val="a"/>
        <w:rPr>
          <w:rFonts w:hint="cs"/>
          <w:rtl/>
        </w:rPr>
      </w:pPr>
      <w:r>
        <w:rPr>
          <w:rFonts w:hint="cs"/>
          <w:rtl/>
        </w:rPr>
        <w:t>חברת הכנסת גלאון, לצערי, זמנך תם.</w:t>
      </w:r>
    </w:p>
    <w:p w14:paraId="61F0086B" w14:textId="77777777" w:rsidR="00000000" w:rsidRDefault="00E82A5C">
      <w:pPr>
        <w:pStyle w:val="a"/>
        <w:rPr>
          <w:rFonts w:hint="cs"/>
          <w:rtl/>
        </w:rPr>
      </w:pPr>
    </w:p>
    <w:p w14:paraId="507FE994" w14:textId="77777777" w:rsidR="00000000" w:rsidRDefault="00E82A5C">
      <w:pPr>
        <w:pStyle w:val="SpeakerCon"/>
        <w:rPr>
          <w:rtl/>
        </w:rPr>
      </w:pPr>
      <w:bookmarkStart w:id="352" w:name="FS000000504T14_05_2003_17_41_11C"/>
      <w:bookmarkEnd w:id="352"/>
      <w:r>
        <w:rPr>
          <w:rtl/>
        </w:rPr>
        <w:t>זהבה גלאון (מרצ):</w:t>
      </w:r>
    </w:p>
    <w:p w14:paraId="5630C481" w14:textId="77777777" w:rsidR="00000000" w:rsidRDefault="00E82A5C">
      <w:pPr>
        <w:pStyle w:val="a"/>
        <w:rPr>
          <w:rtl/>
        </w:rPr>
      </w:pPr>
    </w:p>
    <w:p w14:paraId="27EF7EBA" w14:textId="77777777" w:rsidR="00000000" w:rsidRDefault="00E82A5C">
      <w:pPr>
        <w:pStyle w:val="a"/>
        <w:rPr>
          <w:rFonts w:hint="cs"/>
          <w:rtl/>
        </w:rPr>
      </w:pPr>
      <w:r>
        <w:rPr>
          <w:rFonts w:hint="cs"/>
          <w:rtl/>
        </w:rPr>
        <w:t>לא. ברש</w:t>
      </w:r>
      <w:r>
        <w:rPr>
          <w:rFonts w:hint="cs"/>
          <w:rtl/>
        </w:rPr>
        <w:t>ות היושב-ראש, הוא רוצה לשאול אותי שאלה, ואני מוכנה.</w:t>
      </w:r>
    </w:p>
    <w:p w14:paraId="29DD74B2" w14:textId="77777777" w:rsidR="00000000" w:rsidRDefault="00E82A5C">
      <w:pPr>
        <w:pStyle w:val="a"/>
        <w:rPr>
          <w:rFonts w:hint="cs"/>
          <w:rtl/>
        </w:rPr>
      </w:pPr>
    </w:p>
    <w:p w14:paraId="2FD2A350" w14:textId="77777777" w:rsidR="00000000" w:rsidRDefault="00E82A5C">
      <w:pPr>
        <w:pStyle w:val="ad"/>
        <w:rPr>
          <w:rtl/>
        </w:rPr>
      </w:pPr>
      <w:r>
        <w:rPr>
          <w:rtl/>
        </w:rPr>
        <w:t>היו"ר משה כחלון:</w:t>
      </w:r>
    </w:p>
    <w:p w14:paraId="3ECFF4F3" w14:textId="77777777" w:rsidR="00000000" w:rsidRDefault="00E82A5C">
      <w:pPr>
        <w:pStyle w:val="a"/>
        <w:rPr>
          <w:rtl/>
        </w:rPr>
      </w:pPr>
    </w:p>
    <w:p w14:paraId="4AF4F3A8" w14:textId="77777777" w:rsidR="00000000" w:rsidRDefault="00E82A5C">
      <w:pPr>
        <w:pStyle w:val="a"/>
        <w:rPr>
          <w:rFonts w:hint="cs"/>
          <w:rtl/>
        </w:rPr>
      </w:pPr>
      <w:r>
        <w:rPr>
          <w:rFonts w:hint="cs"/>
          <w:rtl/>
        </w:rPr>
        <w:t>אני מוכן. בבקשה.</w:t>
      </w:r>
    </w:p>
    <w:p w14:paraId="323444A8" w14:textId="77777777" w:rsidR="00000000" w:rsidRDefault="00E82A5C">
      <w:pPr>
        <w:pStyle w:val="a"/>
        <w:rPr>
          <w:rFonts w:hint="cs"/>
          <w:rtl/>
        </w:rPr>
      </w:pPr>
    </w:p>
    <w:p w14:paraId="1A3AA598" w14:textId="77777777" w:rsidR="00000000" w:rsidRDefault="00E82A5C">
      <w:pPr>
        <w:pStyle w:val="ac"/>
        <w:rPr>
          <w:rtl/>
        </w:rPr>
      </w:pPr>
      <w:r>
        <w:rPr>
          <w:rFonts w:hint="eastAsia"/>
          <w:rtl/>
        </w:rPr>
        <w:t>רוני</w:t>
      </w:r>
      <w:r>
        <w:rPr>
          <w:rtl/>
        </w:rPr>
        <w:t xml:space="preserve"> בר-און (הליכוד):</w:t>
      </w:r>
    </w:p>
    <w:p w14:paraId="56EF7369" w14:textId="77777777" w:rsidR="00000000" w:rsidRDefault="00E82A5C">
      <w:pPr>
        <w:pStyle w:val="a"/>
        <w:rPr>
          <w:rFonts w:hint="cs"/>
          <w:rtl/>
        </w:rPr>
      </w:pPr>
    </w:p>
    <w:p w14:paraId="3B2B7004" w14:textId="77777777" w:rsidR="00000000" w:rsidRDefault="00E82A5C">
      <w:pPr>
        <w:pStyle w:val="a"/>
        <w:rPr>
          <w:rFonts w:hint="cs"/>
          <w:rtl/>
        </w:rPr>
      </w:pPr>
      <w:r>
        <w:rPr>
          <w:rFonts w:hint="cs"/>
          <w:rtl/>
        </w:rPr>
        <w:t>הן מחזיקות דרכון אמריקני - נכון?</w:t>
      </w:r>
    </w:p>
    <w:p w14:paraId="0C752060" w14:textId="77777777" w:rsidR="00000000" w:rsidRDefault="00E82A5C">
      <w:pPr>
        <w:pStyle w:val="a"/>
        <w:rPr>
          <w:rFonts w:hint="cs"/>
          <w:rtl/>
        </w:rPr>
      </w:pPr>
    </w:p>
    <w:p w14:paraId="0467AAF7" w14:textId="77777777" w:rsidR="00000000" w:rsidRDefault="00E82A5C">
      <w:pPr>
        <w:pStyle w:val="SpeakerCon"/>
        <w:rPr>
          <w:rtl/>
        </w:rPr>
      </w:pPr>
      <w:bookmarkStart w:id="353" w:name="FS000000504T14_05_2003_17_41_45C"/>
      <w:bookmarkEnd w:id="353"/>
      <w:r>
        <w:rPr>
          <w:rtl/>
        </w:rPr>
        <w:t>זהבה גלאון (מרצ):</w:t>
      </w:r>
    </w:p>
    <w:p w14:paraId="18168007" w14:textId="77777777" w:rsidR="00000000" w:rsidRDefault="00E82A5C">
      <w:pPr>
        <w:pStyle w:val="a"/>
        <w:rPr>
          <w:rtl/>
        </w:rPr>
      </w:pPr>
    </w:p>
    <w:p w14:paraId="323A4C29" w14:textId="77777777" w:rsidR="00000000" w:rsidRDefault="00E82A5C">
      <w:pPr>
        <w:pStyle w:val="a"/>
        <w:rPr>
          <w:rFonts w:hint="cs"/>
          <w:rtl/>
        </w:rPr>
      </w:pPr>
      <w:r>
        <w:rPr>
          <w:rFonts w:hint="cs"/>
          <w:rtl/>
        </w:rPr>
        <w:t>חלק  ככה וחלק  ככה.</w:t>
      </w:r>
    </w:p>
    <w:p w14:paraId="01887C8B" w14:textId="77777777" w:rsidR="00000000" w:rsidRDefault="00E82A5C">
      <w:pPr>
        <w:pStyle w:val="a"/>
        <w:ind w:firstLine="0"/>
        <w:rPr>
          <w:rFonts w:hint="cs"/>
          <w:rtl/>
        </w:rPr>
      </w:pPr>
    </w:p>
    <w:p w14:paraId="6C1E8416" w14:textId="77777777" w:rsidR="00000000" w:rsidRDefault="00E82A5C">
      <w:pPr>
        <w:pStyle w:val="ac"/>
        <w:rPr>
          <w:rtl/>
        </w:rPr>
      </w:pPr>
      <w:r>
        <w:rPr>
          <w:rFonts w:hint="eastAsia"/>
          <w:rtl/>
        </w:rPr>
        <w:t>רוני</w:t>
      </w:r>
      <w:r>
        <w:rPr>
          <w:rtl/>
        </w:rPr>
        <w:t xml:space="preserve"> בר-און (הליכוד):</w:t>
      </w:r>
    </w:p>
    <w:p w14:paraId="69BE248B" w14:textId="77777777" w:rsidR="00000000" w:rsidRDefault="00E82A5C">
      <w:pPr>
        <w:pStyle w:val="a"/>
        <w:rPr>
          <w:rFonts w:hint="cs"/>
          <w:rtl/>
        </w:rPr>
      </w:pPr>
    </w:p>
    <w:p w14:paraId="3E8CEB19" w14:textId="77777777" w:rsidR="00000000" w:rsidRDefault="00E82A5C">
      <w:pPr>
        <w:pStyle w:val="a"/>
        <w:rPr>
          <w:rFonts w:hint="cs"/>
          <w:rtl/>
        </w:rPr>
      </w:pPr>
      <w:r>
        <w:rPr>
          <w:rFonts w:hint="cs"/>
          <w:rtl/>
        </w:rPr>
        <w:t>את יודעת מה היה עושה להן ה=</w:t>
      </w:r>
      <w:r>
        <w:rPr>
          <w:rFonts w:hint="cs"/>
        </w:rPr>
        <w:t>FBI</w:t>
      </w:r>
      <w:r>
        <w:rPr>
          <w:rFonts w:hint="cs"/>
          <w:rtl/>
        </w:rPr>
        <w:t xml:space="preserve"> בארצות-הברית, אם</w:t>
      </w:r>
      <w:r>
        <w:rPr>
          <w:rFonts w:hint="cs"/>
          <w:rtl/>
        </w:rPr>
        <w:t xml:space="preserve"> הן היו עושות את זה? את יודעת מה היו עושים לך בארצות-הברית אם היית מחזיקה דרכון ישראלי - - -</w:t>
      </w:r>
    </w:p>
    <w:p w14:paraId="3F23E890" w14:textId="77777777" w:rsidR="00000000" w:rsidRDefault="00E82A5C">
      <w:pPr>
        <w:pStyle w:val="a"/>
        <w:rPr>
          <w:rFonts w:hint="cs"/>
          <w:rtl/>
        </w:rPr>
      </w:pPr>
    </w:p>
    <w:p w14:paraId="5F9DA4EB" w14:textId="77777777" w:rsidR="00000000" w:rsidRDefault="00E82A5C">
      <w:pPr>
        <w:pStyle w:val="SpeakerCon"/>
        <w:rPr>
          <w:rtl/>
        </w:rPr>
      </w:pPr>
      <w:bookmarkStart w:id="354" w:name="FS000000504T14_05_2003_17_42_40C"/>
      <w:bookmarkEnd w:id="354"/>
      <w:r>
        <w:rPr>
          <w:rtl/>
        </w:rPr>
        <w:t>זהבה גלאון (מרצ):</w:t>
      </w:r>
    </w:p>
    <w:p w14:paraId="3DCCA596" w14:textId="77777777" w:rsidR="00000000" w:rsidRDefault="00E82A5C">
      <w:pPr>
        <w:pStyle w:val="a"/>
        <w:rPr>
          <w:rtl/>
        </w:rPr>
      </w:pPr>
    </w:p>
    <w:p w14:paraId="6EF939A4" w14:textId="77777777" w:rsidR="00000000" w:rsidRDefault="00E82A5C">
      <w:pPr>
        <w:pStyle w:val="a"/>
        <w:rPr>
          <w:rFonts w:hint="cs"/>
          <w:rtl/>
        </w:rPr>
      </w:pPr>
      <w:r>
        <w:rPr>
          <w:rFonts w:hint="cs"/>
          <w:rtl/>
        </w:rPr>
        <w:t>ברשותך, אני יכולה להשיב?</w:t>
      </w:r>
    </w:p>
    <w:p w14:paraId="6A2533B9" w14:textId="77777777" w:rsidR="00000000" w:rsidRDefault="00E82A5C">
      <w:pPr>
        <w:pStyle w:val="a"/>
        <w:rPr>
          <w:rFonts w:hint="cs"/>
          <w:rtl/>
        </w:rPr>
      </w:pPr>
    </w:p>
    <w:p w14:paraId="303E36D2" w14:textId="77777777" w:rsidR="00000000" w:rsidRDefault="00E82A5C">
      <w:pPr>
        <w:pStyle w:val="ad"/>
        <w:rPr>
          <w:rtl/>
        </w:rPr>
      </w:pPr>
      <w:r>
        <w:rPr>
          <w:rtl/>
        </w:rPr>
        <w:t>היו"ר משה כחלון:</w:t>
      </w:r>
    </w:p>
    <w:p w14:paraId="5DC9DE5E" w14:textId="77777777" w:rsidR="00000000" w:rsidRDefault="00E82A5C">
      <w:pPr>
        <w:pStyle w:val="a"/>
        <w:rPr>
          <w:rtl/>
        </w:rPr>
      </w:pPr>
    </w:p>
    <w:p w14:paraId="2464B250" w14:textId="77777777" w:rsidR="00000000" w:rsidRDefault="00E82A5C">
      <w:pPr>
        <w:pStyle w:val="a"/>
        <w:rPr>
          <w:rFonts w:hint="cs"/>
          <w:rtl/>
        </w:rPr>
      </w:pPr>
      <w:r>
        <w:rPr>
          <w:rFonts w:hint="cs"/>
          <w:rtl/>
        </w:rPr>
        <w:t>חבר הכנסת בר-און, תודה רבה.</w:t>
      </w:r>
    </w:p>
    <w:p w14:paraId="46196BB2" w14:textId="77777777" w:rsidR="00000000" w:rsidRDefault="00E82A5C">
      <w:pPr>
        <w:pStyle w:val="a"/>
        <w:rPr>
          <w:rFonts w:hint="cs"/>
          <w:rtl/>
        </w:rPr>
      </w:pPr>
    </w:p>
    <w:p w14:paraId="58457430" w14:textId="77777777" w:rsidR="00000000" w:rsidRDefault="00E82A5C">
      <w:pPr>
        <w:pStyle w:val="ac"/>
        <w:rPr>
          <w:rtl/>
        </w:rPr>
      </w:pPr>
      <w:r>
        <w:rPr>
          <w:rFonts w:hint="eastAsia"/>
          <w:rtl/>
        </w:rPr>
        <w:t>רוני</w:t>
      </w:r>
      <w:r>
        <w:rPr>
          <w:rtl/>
        </w:rPr>
        <w:t xml:space="preserve"> בר-און (הליכוד):</w:t>
      </w:r>
    </w:p>
    <w:p w14:paraId="7B873E2F" w14:textId="77777777" w:rsidR="00000000" w:rsidRDefault="00E82A5C">
      <w:pPr>
        <w:pStyle w:val="a"/>
        <w:rPr>
          <w:rFonts w:hint="cs"/>
          <w:rtl/>
        </w:rPr>
      </w:pPr>
    </w:p>
    <w:p w14:paraId="0E698EBB" w14:textId="77777777" w:rsidR="00000000" w:rsidRDefault="00E82A5C">
      <w:pPr>
        <w:pStyle w:val="a"/>
        <w:rPr>
          <w:rFonts w:hint="cs"/>
          <w:rtl/>
        </w:rPr>
      </w:pPr>
      <w:r>
        <w:rPr>
          <w:rFonts w:hint="cs"/>
          <w:rtl/>
        </w:rPr>
        <w:t>אחרי 2001 כל מי שהחזיק דרכון ישראלי בארצות-הברי</w:t>
      </w:r>
      <w:r>
        <w:rPr>
          <w:rFonts w:hint="cs"/>
          <w:rtl/>
        </w:rPr>
        <w:t>ת, אנשים עם אישור שהייה ואנשים עם אישור לימודים וכו' - - - רק בגלל זה שהם נלחמו בטרור.</w:t>
      </w:r>
    </w:p>
    <w:p w14:paraId="029566F1" w14:textId="77777777" w:rsidR="00000000" w:rsidRDefault="00E82A5C">
      <w:pPr>
        <w:pStyle w:val="a"/>
        <w:rPr>
          <w:rFonts w:hint="cs"/>
          <w:rtl/>
        </w:rPr>
      </w:pPr>
    </w:p>
    <w:p w14:paraId="389AD835" w14:textId="77777777" w:rsidR="00000000" w:rsidRDefault="00E82A5C">
      <w:pPr>
        <w:pStyle w:val="ad"/>
        <w:rPr>
          <w:rtl/>
        </w:rPr>
      </w:pPr>
      <w:r>
        <w:rPr>
          <w:rtl/>
        </w:rPr>
        <w:t>היו"ר משה כחלון:</w:t>
      </w:r>
    </w:p>
    <w:p w14:paraId="27654CFD" w14:textId="77777777" w:rsidR="00000000" w:rsidRDefault="00E82A5C">
      <w:pPr>
        <w:pStyle w:val="a"/>
        <w:rPr>
          <w:rtl/>
        </w:rPr>
      </w:pPr>
    </w:p>
    <w:p w14:paraId="74474752" w14:textId="77777777" w:rsidR="00000000" w:rsidRDefault="00E82A5C">
      <w:pPr>
        <w:pStyle w:val="a"/>
        <w:rPr>
          <w:rFonts w:hint="cs"/>
          <w:rtl/>
        </w:rPr>
      </w:pPr>
      <w:r>
        <w:rPr>
          <w:rFonts w:hint="cs"/>
          <w:rtl/>
        </w:rPr>
        <w:t>חבר הכנסת בר-און, זה נראה כמו איזה טיעון בבג"ץ.</w:t>
      </w:r>
    </w:p>
    <w:p w14:paraId="6D880494" w14:textId="77777777" w:rsidR="00000000" w:rsidRDefault="00E82A5C">
      <w:pPr>
        <w:pStyle w:val="a"/>
        <w:rPr>
          <w:rFonts w:hint="cs"/>
          <w:rtl/>
        </w:rPr>
      </w:pPr>
    </w:p>
    <w:p w14:paraId="1624A245" w14:textId="77777777" w:rsidR="00000000" w:rsidRDefault="00E82A5C">
      <w:pPr>
        <w:pStyle w:val="a"/>
        <w:rPr>
          <w:rFonts w:hint="cs"/>
          <w:rtl/>
        </w:rPr>
      </w:pPr>
      <w:r>
        <w:rPr>
          <w:rFonts w:hint="cs"/>
          <w:rtl/>
        </w:rPr>
        <w:t>חברת הכנסת גלאון, יש לך דקה להשיב לו, ובזה יסתיים הזמן.</w:t>
      </w:r>
    </w:p>
    <w:p w14:paraId="1671F853" w14:textId="77777777" w:rsidR="00000000" w:rsidRDefault="00E82A5C">
      <w:pPr>
        <w:pStyle w:val="a"/>
        <w:rPr>
          <w:rtl/>
        </w:rPr>
      </w:pPr>
    </w:p>
    <w:p w14:paraId="2D505807" w14:textId="77777777" w:rsidR="00000000" w:rsidRDefault="00E82A5C">
      <w:pPr>
        <w:pStyle w:val="a"/>
        <w:rPr>
          <w:rFonts w:hint="cs"/>
          <w:rtl/>
        </w:rPr>
      </w:pPr>
      <w:bookmarkStart w:id="355" w:name="FS000000504T14_05_2003_17_43_57C"/>
      <w:bookmarkEnd w:id="355"/>
    </w:p>
    <w:p w14:paraId="7E4DD024" w14:textId="77777777" w:rsidR="00000000" w:rsidRDefault="00E82A5C">
      <w:pPr>
        <w:pStyle w:val="SpeakerCon"/>
        <w:rPr>
          <w:rtl/>
        </w:rPr>
      </w:pPr>
      <w:r>
        <w:rPr>
          <w:rtl/>
        </w:rPr>
        <w:t>זהבה גלאון (מרצ):</w:t>
      </w:r>
    </w:p>
    <w:p w14:paraId="0A36FFD9" w14:textId="77777777" w:rsidR="00000000" w:rsidRDefault="00E82A5C">
      <w:pPr>
        <w:pStyle w:val="a"/>
        <w:rPr>
          <w:rFonts w:hint="cs"/>
          <w:rtl/>
        </w:rPr>
      </w:pPr>
    </w:p>
    <w:p w14:paraId="7B01EA97" w14:textId="77777777" w:rsidR="00000000" w:rsidRDefault="00E82A5C">
      <w:pPr>
        <w:pStyle w:val="a"/>
        <w:rPr>
          <w:rFonts w:hint="cs"/>
          <w:rtl/>
        </w:rPr>
      </w:pPr>
      <w:r>
        <w:rPr>
          <w:rFonts w:hint="cs"/>
          <w:rtl/>
        </w:rPr>
        <w:t>יושב-ראש ועדת הכנסת, מכו</w:t>
      </w:r>
      <w:r>
        <w:rPr>
          <w:rFonts w:hint="cs"/>
          <w:rtl/>
        </w:rPr>
        <w:t>בדי - כמו שאומרים אצלכם - האמריקנים הם לא מודל, לא לנורמות ולא לסטנדרדים של כיבוד זכויות אדם. מה שהם עושים לישראלים זה נורא, מה שהם עשו בעירק זה נורא - -</w:t>
      </w:r>
    </w:p>
    <w:p w14:paraId="13919CFE" w14:textId="77777777" w:rsidR="00000000" w:rsidRDefault="00E82A5C">
      <w:pPr>
        <w:pStyle w:val="a"/>
        <w:rPr>
          <w:rFonts w:hint="cs"/>
          <w:rtl/>
        </w:rPr>
      </w:pPr>
    </w:p>
    <w:p w14:paraId="544072BF" w14:textId="77777777" w:rsidR="00000000" w:rsidRDefault="00E82A5C">
      <w:pPr>
        <w:pStyle w:val="ac"/>
        <w:rPr>
          <w:rtl/>
        </w:rPr>
      </w:pPr>
      <w:r>
        <w:rPr>
          <w:rFonts w:hint="eastAsia"/>
          <w:rtl/>
        </w:rPr>
        <w:t>יחיאל</w:t>
      </w:r>
      <w:r>
        <w:rPr>
          <w:rtl/>
        </w:rPr>
        <w:t xml:space="preserve"> חזן (הליכוד):</w:t>
      </w:r>
    </w:p>
    <w:p w14:paraId="477EE540" w14:textId="77777777" w:rsidR="00000000" w:rsidRDefault="00E82A5C">
      <w:pPr>
        <w:pStyle w:val="a"/>
        <w:rPr>
          <w:rFonts w:hint="cs"/>
          <w:rtl/>
        </w:rPr>
      </w:pPr>
    </w:p>
    <w:p w14:paraId="6A2D9640" w14:textId="77777777" w:rsidR="00000000" w:rsidRDefault="00E82A5C">
      <w:pPr>
        <w:pStyle w:val="a"/>
        <w:rPr>
          <w:rFonts w:hint="cs"/>
          <w:rtl/>
        </w:rPr>
      </w:pPr>
      <w:r>
        <w:rPr>
          <w:rFonts w:hint="cs"/>
          <w:rtl/>
        </w:rPr>
        <w:t>- - - הפלסטינים.</w:t>
      </w:r>
    </w:p>
    <w:p w14:paraId="71E9F275" w14:textId="77777777" w:rsidR="00000000" w:rsidRDefault="00E82A5C">
      <w:pPr>
        <w:pStyle w:val="a"/>
        <w:rPr>
          <w:rFonts w:hint="cs"/>
          <w:rtl/>
        </w:rPr>
      </w:pPr>
    </w:p>
    <w:p w14:paraId="37077135" w14:textId="77777777" w:rsidR="00000000" w:rsidRDefault="00E82A5C">
      <w:pPr>
        <w:pStyle w:val="SpeakerCon"/>
        <w:rPr>
          <w:rtl/>
        </w:rPr>
      </w:pPr>
      <w:bookmarkStart w:id="356" w:name="FS000000504T14_05_2003_17_46_10C"/>
      <w:bookmarkEnd w:id="356"/>
      <w:r>
        <w:rPr>
          <w:rtl/>
        </w:rPr>
        <w:t>זהבה גלאון (מרצ):</w:t>
      </w:r>
    </w:p>
    <w:p w14:paraId="338EDE17" w14:textId="77777777" w:rsidR="00000000" w:rsidRDefault="00E82A5C">
      <w:pPr>
        <w:pStyle w:val="a"/>
        <w:rPr>
          <w:rtl/>
        </w:rPr>
      </w:pPr>
    </w:p>
    <w:p w14:paraId="0AEAD80C" w14:textId="77777777" w:rsidR="00000000" w:rsidRDefault="00E82A5C">
      <w:pPr>
        <w:pStyle w:val="a"/>
        <w:rPr>
          <w:rFonts w:hint="cs"/>
          <w:rtl/>
        </w:rPr>
      </w:pPr>
      <w:r>
        <w:rPr>
          <w:rFonts w:hint="cs"/>
          <w:rtl/>
        </w:rPr>
        <w:t>- - ומה שהם עשו באפגניסטן זה נורא. הם לא מו</w:t>
      </w:r>
      <w:r>
        <w:rPr>
          <w:rFonts w:hint="cs"/>
          <w:rtl/>
        </w:rPr>
        <w:t>דל עבורי, לא בוש ולא אחרים.</w:t>
      </w:r>
    </w:p>
    <w:p w14:paraId="6E6F06F8" w14:textId="77777777" w:rsidR="00000000" w:rsidRDefault="00E82A5C">
      <w:pPr>
        <w:pStyle w:val="a"/>
        <w:rPr>
          <w:rFonts w:hint="cs"/>
          <w:rtl/>
        </w:rPr>
      </w:pPr>
    </w:p>
    <w:p w14:paraId="346B444B" w14:textId="77777777" w:rsidR="00000000" w:rsidRDefault="00E82A5C">
      <w:pPr>
        <w:pStyle w:val="ac"/>
        <w:rPr>
          <w:rtl/>
        </w:rPr>
      </w:pPr>
      <w:r>
        <w:rPr>
          <w:rFonts w:hint="eastAsia"/>
          <w:rtl/>
        </w:rPr>
        <w:t>רוני</w:t>
      </w:r>
      <w:r>
        <w:rPr>
          <w:rtl/>
        </w:rPr>
        <w:t xml:space="preserve"> בר-און (הליכוד):</w:t>
      </w:r>
    </w:p>
    <w:p w14:paraId="1227AFD0" w14:textId="77777777" w:rsidR="00000000" w:rsidRDefault="00E82A5C">
      <w:pPr>
        <w:pStyle w:val="a"/>
        <w:rPr>
          <w:rFonts w:hint="eastAsia"/>
          <w:rtl/>
        </w:rPr>
      </w:pPr>
    </w:p>
    <w:p w14:paraId="17908BBE" w14:textId="77777777" w:rsidR="00000000" w:rsidRDefault="00E82A5C">
      <w:pPr>
        <w:pStyle w:val="a"/>
        <w:rPr>
          <w:rFonts w:hint="cs"/>
          <w:rtl/>
        </w:rPr>
      </w:pPr>
      <w:r>
        <w:rPr>
          <w:rFonts w:hint="cs"/>
          <w:rtl/>
        </w:rPr>
        <w:t>אז תלכי עכשיו לעירק - מעל דוכן הכנסת.</w:t>
      </w:r>
    </w:p>
    <w:p w14:paraId="1F4DAEF3" w14:textId="77777777" w:rsidR="00000000" w:rsidRDefault="00E82A5C">
      <w:pPr>
        <w:pStyle w:val="a"/>
        <w:rPr>
          <w:rFonts w:hint="cs"/>
          <w:rtl/>
        </w:rPr>
      </w:pPr>
    </w:p>
    <w:p w14:paraId="023D593A" w14:textId="77777777" w:rsidR="00000000" w:rsidRDefault="00E82A5C">
      <w:pPr>
        <w:pStyle w:val="ad"/>
        <w:rPr>
          <w:rtl/>
        </w:rPr>
      </w:pPr>
      <w:r>
        <w:rPr>
          <w:rtl/>
        </w:rPr>
        <w:t>היו"ר משה כחלון:</w:t>
      </w:r>
    </w:p>
    <w:p w14:paraId="0694BB59" w14:textId="77777777" w:rsidR="00000000" w:rsidRDefault="00E82A5C">
      <w:pPr>
        <w:pStyle w:val="a"/>
        <w:rPr>
          <w:rtl/>
        </w:rPr>
      </w:pPr>
    </w:p>
    <w:p w14:paraId="12E3FE6F" w14:textId="77777777" w:rsidR="00000000" w:rsidRDefault="00E82A5C">
      <w:pPr>
        <w:pStyle w:val="a"/>
        <w:rPr>
          <w:rFonts w:hint="cs"/>
          <w:rtl/>
        </w:rPr>
      </w:pPr>
      <w:r>
        <w:rPr>
          <w:rFonts w:hint="cs"/>
          <w:rtl/>
        </w:rPr>
        <w:t>תודה רבה לחברת הכנסת גלאון. חבר הכנסת אחמד טיבי, בבקשה.</w:t>
      </w:r>
    </w:p>
    <w:p w14:paraId="4FA49C2A" w14:textId="77777777" w:rsidR="00000000" w:rsidRDefault="00E82A5C">
      <w:pPr>
        <w:pStyle w:val="a"/>
        <w:rPr>
          <w:rFonts w:hint="cs"/>
          <w:rtl/>
        </w:rPr>
      </w:pPr>
    </w:p>
    <w:p w14:paraId="7907DC85" w14:textId="77777777" w:rsidR="00000000" w:rsidRDefault="00E82A5C">
      <w:pPr>
        <w:pStyle w:val="Speaker"/>
        <w:rPr>
          <w:rtl/>
        </w:rPr>
      </w:pPr>
      <w:bookmarkStart w:id="357" w:name="FS000000560T14_05_2003_17_47_24"/>
      <w:bookmarkEnd w:id="357"/>
      <w:r>
        <w:rPr>
          <w:rFonts w:hint="eastAsia"/>
          <w:rtl/>
        </w:rPr>
        <w:t>אחמד</w:t>
      </w:r>
      <w:r>
        <w:rPr>
          <w:rtl/>
        </w:rPr>
        <w:t xml:space="preserve"> טיבי (חד"ש-תע"ל):</w:t>
      </w:r>
    </w:p>
    <w:p w14:paraId="3DA3D9FF" w14:textId="77777777" w:rsidR="00000000" w:rsidRDefault="00E82A5C">
      <w:pPr>
        <w:pStyle w:val="a"/>
        <w:rPr>
          <w:rFonts w:hint="cs"/>
          <w:rtl/>
        </w:rPr>
      </w:pPr>
    </w:p>
    <w:p w14:paraId="51EED2E5" w14:textId="77777777" w:rsidR="00000000" w:rsidRDefault="00E82A5C">
      <w:pPr>
        <w:pStyle w:val="a"/>
        <w:rPr>
          <w:rFonts w:hint="cs"/>
          <w:rtl/>
        </w:rPr>
      </w:pPr>
      <w:r>
        <w:rPr>
          <w:rFonts w:hint="cs"/>
          <w:rtl/>
        </w:rPr>
        <w:t xml:space="preserve">אדוני היושב-ראש, רבותי חברי הכנסת, אני גאה שנמצאות כאן אתנו ביציע </w:t>
      </w:r>
      <w:r>
        <w:rPr>
          <w:rFonts w:hint="cs"/>
          <w:rtl/>
        </w:rPr>
        <w:t>פעילות השלום שחלקן מועמדות לגירוש - רודיקה, כריסטיאן ושרלוט.</w:t>
      </w:r>
    </w:p>
    <w:p w14:paraId="521D6B10" w14:textId="77777777" w:rsidR="00000000" w:rsidRDefault="00E82A5C">
      <w:pPr>
        <w:pStyle w:val="a"/>
        <w:rPr>
          <w:rFonts w:hint="cs"/>
          <w:rtl/>
        </w:rPr>
      </w:pPr>
    </w:p>
    <w:p w14:paraId="4DA136C7" w14:textId="77777777" w:rsidR="00000000" w:rsidRDefault="00E82A5C">
      <w:pPr>
        <w:pStyle w:val="ac"/>
        <w:rPr>
          <w:rtl/>
        </w:rPr>
      </w:pPr>
      <w:r>
        <w:rPr>
          <w:rFonts w:hint="eastAsia"/>
          <w:rtl/>
        </w:rPr>
        <w:t>רוני</w:t>
      </w:r>
      <w:r>
        <w:rPr>
          <w:rtl/>
        </w:rPr>
        <w:t xml:space="preserve"> בר-און (הליכוד):</w:t>
      </w:r>
    </w:p>
    <w:p w14:paraId="3CBF54B3" w14:textId="77777777" w:rsidR="00000000" w:rsidRDefault="00E82A5C">
      <w:pPr>
        <w:pStyle w:val="a"/>
        <w:rPr>
          <w:rFonts w:hint="cs"/>
          <w:rtl/>
        </w:rPr>
      </w:pPr>
    </w:p>
    <w:p w14:paraId="132119CB" w14:textId="77777777" w:rsidR="00000000" w:rsidRDefault="00E82A5C">
      <w:pPr>
        <w:pStyle w:val="a"/>
        <w:rPr>
          <w:rFonts w:hint="cs"/>
          <w:rtl/>
        </w:rPr>
      </w:pPr>
      <w:r>
        <w:rPr>
          <w:rFonts w:hint="cs"/>
          <w:rtl/>
        </w:rPr>
        <w:t>חבר הכנסת טיבי, אותך אני בכלל לא מבין.</w:t>
      </w:r>
    </w:p>
    <w:p w14:paraId="77E72E26" w14:textId="77777777" w:rsidR="00000000" w:rsidRDefault="00E82A5C">
      <w:pPr>
        <w:pStyle w:val="a"/>
        <w:rPr>
          <w:rFonts w:hint="cs"/>
          <w:rtl/>
        </w:rPr>
      </w:pPr>
    </w:p>
    <w:p w14:paraId="7AE26ADA" w14:textId="77777777" w:rsidR="00000000" w:rsidRDefault="00E82A5C">
      <w:pPr>
        <w:pStyle w:val="SpeakerCon"/>
        <w:rPr>
          <w:rtl/>
        </w:rPr>
      </w:pPr>
      <w:bookmarkStart w:id="358" w:name="FS000000560T14_05_2003_17_48_43C"/>
      <w:bookmarkEnd w:id="358"/>
      <w:r>
        <w:rPr>
          <w:rtl/>
        </w:rPr>
        <w:t>אחמד טיבי (חד"ש-תע"ל):</w:t>
      </w:r>
    </w:p>
    <w:p w14:paraId="5B2A218F" w14:textId="77777777" w:rsidR="00000000" w:rsidRDefault="00E82A5C">
      <w:pPr>
        <w:pStyle w:val="a"/>
        <w:rPr>
          <w:rtl/>
        </w:rPr>
      </w:pPr>
    </w:p>
    <w:p w14:paraId="7A56483B" w14:textId="77777777" w:rsidR="00000000" w:rsidRDefault="00E82A5C">
      <w:pPr>
        <w:pStyle w:val="a"/>
        <w:rPr>
          <w:rFonts w:hint="cs"/>
          <w:rtl/>
        </w:rPr>
      </w:pPr>
      <w:r>
        <w:rPr>
          <w:rFonts w:hint="cs"/>
          <w:rtl/>
        </w:rPr>
        <w:t>ביציע למעלה נמצאים פעילים נוספים. אני רוצה לחלוק להם כבוד ולהביע להם הערכה על פועלם והקרבתם.</w:t>
      </w:r>
    </w:p>
    <w:p w14:paraId="5B1E051B" w14:textId="77777777" w:rsidR="00000000" w:rsidRDefault="00E82A5C">
      <w:pPr>
        <w:pStyle w:val="a"/>
        <w:rPr>
          <w:rFonts w:hint="cs"/>
          <w:rtl/>
        </w:rPr>
      </w:pPr>
    </w:p>
    <w:p w14:paraId="29B6B873" w14:textId="77777777" w:rsidR="00000000" w:rsidRDefault="00E82A5C">
      <w:pPr>
        <w:pStyle w:val="ac"/>
        <w:rPr>
          <w:rtl/>
        </w:rPr>
      </w:pPr>
      <w:r>
        <w:rPr>
          <w:rFonts w:hint="eastAsia"/>
          <w:rtl/>
        </w:rPr>
        <w:t>רוני</w:t>
      </w:r>
      <w:r>
        <w:rPr>
          <w:rtl/>
        </w:rPr>
        <w:t xml:space="preserve"> בר-און (</w:t>
      </w:r>
      <w:r>
        <w:rPr>
          <w:rtl/>
        </w:rPr>
        <w:t>הליכוד):</w:t>
      </w:r>
    </w:p>
    <w:p w14:paraId="61CECCDF" w14:textId="77777777" w:rsidR="00000000" w:rsidRDefault="00E82A5C">
      <w:pPr>
        <w:pStyle w:val="a"/>
        <w:rPr>
          <w:rFonts w:hint="cs"/>
          <w:rtl/>
        </w:rPr>
      </w:pPr>
    </w:p>
    <w:p w14:paraId="55967096" w14:textId="77777777" w:rsidR="00000000" w:rsidRDefault="00E82A5C">
      <w:pPr>
        <w:pStyle w:val="a"/>
        <w:rPr>
          <w:rFonts w:hint="cs"/>
          <w:rtl/>
        </w:rPr>
      </w:pPr>
      <w:r>
        <w:rPr>
          <w:rFonts w:hint="cs"/>
          <w:rtl/>
        </w:rPr>
        <w:t>אותך אני בכלל לא מבין. הן - - - של הבוס שלך.</w:t>
      </w:r>
    </w:p>
    <w:p w14:paraId="076A01B6" w14:textId="77777777" w:rsidR="00000000" w:rsidRDefault="00E82A5C">
      <w:pPr>
        <w:pStyle w:val="a"/>
        <w:rPr>
          <w:rFonts w:hint="cs"/>
          <w:rtl/>
        </w:rPr>
      </w:pPr>
    </w:p>
    <w:p w14:paraId="08D06715" w14:textId="77777777" w:rsidR="00000000" w:rsidRDefault="00E82A5C">
      <w:pPr>
        <w:pStyle w:val="SpeakerCon"/>
        <w:rPr>
          <w:rtl/>
        </w:rPr>
      </w:pPr>
      <w:bookmarkStart w:id="359" w:name="FS000000560T14_05_2003_17_49_48C"/>
      <w:bookmarkEnd w:id="359"/>
      <w:r>
        <w:rPr>
          <w:rtl/>
        </w:rPr>
        <w:t>אחמד טיבי (חד"ש-תע"ל):</w:t>
      </w:r>
    </w:p>
    <w:p w14:paraId="3E0F3A70" w14:textId="77777777" w:rsidR="00000000" w:rsidRDefault="00E82A5C">
      <w:pPr>
        <w:pStyle w:val="a"/>
        <w:rPr>
          <w:rtl/>
        </w:rPr>
      </w:pPr>
    </w:p>
    <w:p w14:paraId="6941C229" w14:textId="77777777" w:rsidR="00000000" w:rsidRDefault="00E82A5C">
      <w:pPr>
        <w:pStyle w:val="a"/>
        <w:rPr>
          <w:rFonts w:hint="cs"/>
          <w:rtl/>
        </w:rPr>
      </w:pPr>
      <w:r>
        <w:rPr>
          <w:rFonts w:hint="cs"/>
          <w:rtl/>
        </w:rPr>
        <w:t>אני לא מבין מה ההתרגשות הזאת שלכם. פעילי השלום. לחץ הדם שלך עולה כשאתה שומע את המלה "שלום"?</w:t>
      </w:r>
    </w:p>
    <w:p w14:paraId="1AC2992E" w14:textId="77777777" w:rsidR="00000000" w:rsidRDefault="00E82A5C">
      <w:pPr>
        <w:pStyle w:val="a"/>
        <w:rPr>
          <w:rFonts w:hint="cs"/>
          <w:rtl/>
        </w:rPr>
      </w:pPr>
    </w:p>
    <w:p w14:paraId="367B3DF9" w14:textId="77777777" w:rsidR="00000000" w:rsidRDefault="00E82A5C">
      <w:pPr>
        <w:pStyle w:val="ac"/>
        <w:rPr>
          <w:rtl/>
        </w:rPr>
      </w:pPr>
      <w:r>
        <w:rPr>
          <w:rFonts w:hint="eastAsia"/>
          <w:rtl/>
        </w:rPr>
        <w:t>קריאה</w:t>
      </w:r>
      <w:r>
        <w:rPr>
          <w:rtl/>
        </w:rPr>
        <w:t>:</w:t>
      </w:r>
    </w:p>
    <w:p w14:paraId="31053F24" w14:textId="77777777" w:rsidR="00000000" w:rsidRDefault="00E82A5C">
      <w:pPr>
        <w:pStyle w:val="a"/>
        <w:rPr>
          <w:rFonts w:hint="cs"/>
          <w:rtl/>
        </w:rPr>
      </w:pPr>
    </w:p>
    <w:p w14:paraId="31541F12" w14:textId="77777777" w:rsidR="00000000" w:rsidRDefault="00E82A5C">
      <w:pPr>
        <w:pStyle w:val="a"/>
        <w:rPr>
          <w:rFonts w:hint="cs"/>
          <w:rtl/>
        </w:rPr>
      </w:pPr>
      <w:r>
        <w:rPr>
          <w:rFonts w:hint="cs"/>
          <w:rtl/>
        </w:rPr>
        <w:t>- - - שונאת שלום.</w:t>
      </w:r>
    </w:p>
    <w:p w14:paraId="0338CAF6" w14:textId="77777777" w:rsidR="00000000" w:rsidRDefault="00E82A5C">
      <w:pPr>
        <w:pStyle w:val="a"/>
        <w:rPr>
          <w:rFonts w:hint="cs"/>
          <w:rtl/>
        </w:rPr>
      </w:pPr>
    </w:p>
    <w:p w14:paraId="34CEF58B" w14:textId="77777777" w:rsidR="00000000" w:rsidRDefault="00E82A5C">
      <w:pPr>
        <w:pStyle w:val="SpeakerCon"/>
        <w:rPr>
          <w:rtl/>
        </w:rPr>
      </w:pPr>
      <w:bookmarkStart w:id="360" w:name="FS000000560T14_05_2003_17_51_13C"/>
      <w:bookmarkEnd w:id="360"/>
      <w:r>
        <w:rPr>
          <w:rtl/>
        </w:rPr>
        <w:t>אחמד טיבי (חד"ש-תע"ל):</w:t>
      </w:r>
    </w:p>
    <w:p w14:paraId="02AE957E" w14:textId="77777777" w:rsidR="00000000" w:rsidRDefault="00E82A5C">
      <w:pPr>
        <w:pStyle w:val="a"/>
        <w:rPr>
          <w:rtl/>
        </w:rPr>
      </w:pPr>
    </w:p>
    <w:p w14:paraId="7EA9AB88" w14:textId="77777777" w:rsidR="00000000" w:rsidRDefault="00E82A5C">
      <w:pPr>
        <w:pStyle w:val="a"/>
        <w:rPr>
          <w:rFonts w:hint="cs"/>
          <w:rtl/>
        </w:rPr>
      </w:pPr>
      <w:r>
        <w:rPr>
          <w:rFonts w:hint="cs"/>
          <w:rtl/>
        </w:rPr>
        <w:t>אתם רוצים להתאשפז בגלל המלה "שלו</w:t>
      </w:r>
      <w:r>
        <w:rPr>
          <w:rFonts w:hint="cs"/>
          <w:rtl/>
        </w:rPr>
        <w:t>ם"? מה קרה לכם?</w:t>
      </w:r>
    </w:p>
    <w:p w14:paraId="4E26796B" w14:textId="77777777" w:rsidR="00000000" w:rsidRDefault="00E82A5C">
      <w:pPr>
        <w:pStyle w:val="a"/>
        <w:rPr>
          <w:rFonts w:hint="cs"/>
          <w:rtl/>
        </w:rPr>
      </w:pPr>
    </w:p>
    <w:p w14:paraId="350CD5C3" w14:textId="77777777" w:rsidR="00000000" w:rsidRDefault="00E82A5C">
      <w:pPr>
        <w:pStyle w:val="ac"/>
        <w:rPr>
          <w:rtl/>
        </w:rPr>
      </w:pPr>
      <w:r>
        <w:rPr>
          <w:rFonts w:hint="eastAsia"/>
          <w:rtl/>
        </w:rPr>
        <w:t>יחיאל</w:t>
      </w:r>
      <w:r>
        <w:rPr>
          <w:rtl/>
        </w:rPr>
        <w:t xml:space="preserve"> חזן (הליכוד):</w:t>
      </w:r>
    </w:p>
    <w:p w14:paraId="48717627" w14:textId="77777777" w:rsidR="00000000" w:rsidRDefault="00E82A5C">
      <w:pPr>
        <w:pStyle w:val="a"/>
        <w:rPr>
          <w:rFonts w:hint="cs"/>
          <w:rtl/>
        </w:rPr>
      </w:pPr>
    </w:p>
    <w:p w14:paraId="43CE879D" w14:textId="77777777" w:rsidR="00000000" w:rsidRDefault="00E82A5C">
      <w:pPr>
        <w:pStyle w:val="a"/>
        <w:rPr>
          <w:rFonts w:hint="cs"/>
          <w:rtl/>
        </w:rPr>
      </w:pPr>
      <w:r>
        <w:rPr>
          <w:rFonts w:hint="cs"/>
          <w:rtl/>
        </w:rPr>
        <w:t>אתה לא יודע מה זה שלום.</w:t>
      </w:r>
    </w:p>
    <w:p w14:paraId="65357CE2" w14:textId="77777777" w:rsidR="00000000" w:rsidRDefault="00E82A5C">
      <w:pPr>
        <w:pStyle w:val="a"/>
        <w:rPr>
          <w:rFonts w:hint="cs"/>
          <w:rtl/>
        </w:rPr>
      </w:pPr>
    </w:p>
    <w:p w14:paraId="5004C4B0" w14:textId="77777777" w:rsidR="00000000" w:rsidRDefault="00E82A5C">
      <w:pPr>
        <w:pStyle w:val="SpeakerCon"/>
        <w:rPr>
          <w:rtl/>
        </w:rPr>
      </w:pPr>
      <w:bookmarkStart w:id="361" w:name="FS000000560T14_05_2003_17_51_42C"/>
      <w:bookmarkEnd w:id="361"/>
      <w:r>
        <w:rPr>
          <w:rtl/>
        </w:rPr>
        <w:t>אחמד טיבי (חד"ש-תע"ל):</w:t>
      </w:r>
    </w:p>
    <w:p w14:paraId="61FA84ED" w14:textId="77777777" w:rsidR="00000000" w:rsidRDefault="00E82A5C">
      <w:pPr>
        <w:pStyle w:val="a"/>
        <w:rPr>
          <w:rtl/>
        </w:rPr>
      </w:pPr>
    </w:p>
    <w:p w14:paraId="62CA7500" w14:textId="77777777" w:rsidR="00000000" w:rsidRDefault="00E82A5C">
      <w:pPr>
        <w:pStyle w:val="a"/>
        <w:rPr>
          <w:rFonts w:hint="cs"/>
          <w:rtl/>
        </w:rPr>
      </w:pPr>
      <w:r>
        <w:rPr>
          <w:rFonts w:hint="cs"/>
          <w:rtl/>
        </w:rPr>
        <w:t>זה גורם לכם להלם, לאלרגיה? להלם אלרגי? אתם אלרגים למלה "שלום"?</w:t>
      </w:r>
    </w:p>
    <w:p w14:paraId="0BF77957" w14:textId="77777777" w:rsidR="00000000" w:rsidRDefault="00E82A5C">
      <w:pPr>
        <w:pStyle w:val="a"/>
        <w:rPr>
          <w:rFonts w:hint="cs"/>
          <w:rtl/>
        </w:rPr>
      </w:pPr>
    </w:p>
    <w:p w14:paraId="2FF6A725" w14:textId="77777777" w:rsidR="00000000" w:rsidRDefault="00E82A5C">
      <w:pPr>
        <w:pStyle w:val="ac"/>
        <w:rPr>
          <w:rtl/>
        </w:rPr>
      </w:pPr>
      <w:r>
        <w:rPr>
          <w:rFonts w:hint="eastAsia"/>
          <w:rtl/>
        </w:rPr>
        <w:t>אריה</w:t>
      </w:r>
      <w:r>
        <w:rPr>
          <w:rtl/>
        </w:rPr>
        <w:t xml:space="preserve"> אלדד (האיחוד הלאומי - ישראל ביתנו):</w:t>
      </w:r>
    </w:p>
    <w:p w14:paraId="2476F42F" w14:textId="77777777" w:rsidR="00000000" w:rsidRDefault="00E82A5C">
      <w:pPr>
        <w:pStyle w:val="a"/>
        <w:rPr>
          <w:rFonts w:hint="cs"/>
          <w:rtl/>
        </w:rPr>
      </w:pPr>
    </w:p>
    <w:p w14:paraId="02827C54" w14:textId="77777777" w:rsidR="00000000" w:rsidRDefault="00E82A5C">
      <w:pPr>
        <w:pStyle w:val="a"/>
        <w:rPr>
          <w:rFonts w:hint="cs"/>
          <w:rtl/>
        </w:rPr>
      </w:pPr>
      <w:r>
        <w:rPr>
          <w:rFonts w:hint="cs"/>
          <w:rtl/>
        </w:rPr>
        <w:t>- - -</w:t>
      </w:r>
    </w:p>
    <w:p w14:paraId="62E86068" w14:textId="77777777" w:rsidR="00000000" w:rsidRDefault="00E82A5C">
      <w:pPr>
        <w:pStyle w:val="a"/>
        <w:rPr>
          <w:rFonts w:hint="cs"/>
          <w:rtl/>
        </w:rPr>
      </w:pPr>
    </w:p>
    <w:p w14:paraId="07C750FA" w14:textId="77777777" w:rsidR="00000000" w:rsidRDefault="00E82A5C">
      <w:pPr>
        <w:pStyle w:val="ac"/>
        <w:rPr>
          <w:rtl/>
        </w:rPr>
      </w:pPr>
      <w:r>
        <w:rPr>
          <w:rFonts w:hint="eastAsia"/>
          <w:rtl/>
        </w:rPr>
        <w:t>יחיאל</w:t>
      </w:r>
      <w:r>
        <w:rPr>
          <w:rtl/>
        </w:rPr>
        <w:t xml:space="preserve"> חזן (הליכוד):</w:t>
      </w:r>
    </w:p>
    <w:p w14:paraId="047A2D1D" w14:textId="77777777" w:rsidR="00000000" w:rsidRDefault="00E82A5C">
      <w:pPr>
        <w:pStyle w:val="a"/>
        <w:rPr>
          <w:rFonts w:hint="cs"/>
          <w:rtl/>
        </w:rPr>
      </w:pPr>
    </w:p>
    <w:p w14:paraId="5E215E0B" w14:textId="77777777" w:rsidR="00000000" w:rsidRDefault="00E82A5C">
      <w:pPr>
        <w:pStyle w:val="a"/>
        <w:rPr>
          <w:rFonts w:hint="cs"/>
          <w:rtl/>
        </w:rPr>
      </w:pPr>
      <w:r>
        <w:rPr>
          <w:rFonts w:hint="cs"/>
          <w:rtl/>
        </w:rPr>
        <w:t>אתה לא יודע מה זה בדיוק שלום.</w:t>
      </w:r>
    </w:p>
    <w:p w14:paraId="4121A1CA" w14:textId="77777777" w:rsidR="00000000" w:rsidRDefault="00E82A5C">
      <w:pPr>
        <w:pStyle w:val="a"/>
        <w:rPr>
          <w:rFonts w:hint="cs"/>
          <w:rtl/>
        </w:rPr>
      </w:pPr>
    </w:p>
    <w:p w14:paraId="42489B66" w14:textId="77777777" w:rsidR="00000000" w:rsidRDefault="00E82A5C">
      <w:pPr>
        <w:pStyle w:val="ac"/>
        <w:rPr>
          <w:rtl/>
        </w:rPr>
      </w:pPr>
      <w:r>
        <w:rPr>
          <w:rFonts w:hint="eastAsia"/>
          <w:rtl/>
        </w:rPr>
        <w:t>רוני</w:t>
      </w:r>
      <w:r>
        <w:rPr>
          <w:rtl/>
        </w:rPr>
        <w:t xml:space="preserve"> בר-און (הליכוד):</w:t>
      </w:r>
    </w:p>
    <w:p w14:paraId="767E69CC" w14:textId="77777777" w:rsidR="00000000" w:rsidRDefault="00E82A5C">
      <w:pPr>
        <w:pStyle w:val="a"/>
        <w:rPr>
          <w:rFonts w:hint="cs"/>
          <w:rtl/>
        </w:rPr>
      </w:pPr>
    </w:p>
    <w:p w14:paraId="6AADBDD4" w14:textId="77777777" w:rsidR="00000000" w:rsidRDefault="00E82A5C">
      <w:pPr>
        <w:pStyle w:val="a"/>
        <w:rPr>
          <w:rFonts w:hint="cs"/>
          <w:rtl/>
        </w:rPr>
      </w:pPr>
      <w:r>
        <w:rPr>
          <w:rFonts w:hint="cs"/>
          <w:rtl/>
        </w:rPr>
        <w:t>- - -</w:t>
      </w:r>
    </w:p>
    <w:p w14:paraId="26585EA2" w14:textId="77777777" w:rsidR="00000000" w:rsidRDefault="00E82A5C">
      <w:pPr>
        <w:pStyle w:val="a"/>
        <w:rPr>
          <w:rtl/>
        </w:rPr>
      </w:pPr>
    </w:p>
    <w:p w14:paraId="273346EB" w14:textId="77777777" w:rsidR="00000000" w:rsidRDefault="00E82A5C">
      <w:pPr>
        <w:pStyle w:val="a"/>
        <w:rPr>
          <w:rFonts w:hint="cs"/>
          <w:rtl/>
        </w:rPr>
      </w:pPr>
    </w:p>
    <w:p w14:paraId="75346595" w14:textId="77777777" w:rsidR="00000000" w:rsidRDefault="00E82A5C">
      <w:pPr>
        <w:pStyle w:val="SpeakerCon"/>
        <w:rPr>
          <w:rtl/>
        </w:rPr>
      </w:pPr>
      <w:bookmarkStart w:id="362" w:name="FS000000560T14_05_2003_17_52_26C"/>
      <w:bookmarkEnd w:id="362"/>
      <w:r>
        <w:rPr>
          <w:rtl/>
        </w:rPr>
        <w:t>אחמד טיבי (חד"ש-תע"ל):</w:t>
      </w:r>
    </w:p>
    <w:p w14:paraId="7629F884" w14:textId="77777777" w:rsidR="00000000" w:rsidRDefault="00E82A5C">
      <w:pPr>
        <w:pStyle w:val="a"/>
        <w:rPr>
          <w:rtl/>
        </w:rPr>
      </w:pPr>
    </w:p>
    <w:p w14:paraId="432FD5AA" w14:textId="77777777" w:rsidR="00000000" w:rsidRDefault="00E82A5C">
      <w:pPr>
        <w:pStyle w:val="a"/>
        <w:rPr>
          <w:rFonts w:hint="cs"/>
          <w:rtl/>
        </w:rPr>
      </w:pPr>
      <w:r>
        <w:rPr>
          <w:rFonts w:hint="cs"/>
          <w:rtl/>
        </w:rPr>
        <w:t>פעילי שלום צריכים להיירות על-ידי כדורי הצבא או ליהרג על-ידי דחפוריו? מה קרה?</w:t>
      </w:r>
    </w:p>
    <w:p w14:paraId="1D24C263" w14:textId="77777777" w:rsidR="00000000" w:rsidRDefault="00E82A5C">
      <w:pPr>
        <w:pStyle w:val="a"/>
        <w:rPr>
          <w:rFonts w:hint="cs"/>
          <w:rtl/>
        </w:rPr>
      </w:pPr>
    </w:p>
    <w:p w14:paraId="26420B76" w14:textId="77777777" w:rsidR="00000000" w:rsidRDefault="00E82A5C">
      <w:pPr>
        <w:pStyle w:val="ac"/>
        <w:rPr>
          <w:rtl/>
        </w:rPr>
      </w:pPr>
      <w:r>
        <w:rPr>
          <w:rFonts w:hint="eastAsia"/>
          <w:rtl/>
        </w:rPr>
        <w:t>גלעד</w:t>
      </w:r>
      <w:r>
        <w:rPr>
          <w:rtl/>
        </w:rPr>
        <w:t xml:space="preserve"> ארדן (הליכוד):</w:t>
      </w:r>
    </w:p>
    <w:p w14:paraId="4EBE69E2" w14:textId="77777777" w:rsidR="00000000" w:rsidRDefault="00E82A5C">
      <w:pPr>
        <w:pStyle w:val="a"/>
        <w:rPr>
          <w:rFonts w:hint="cs"/>
          <w:rtl/>
        </w:rPr>
      </w:pPr>
    </w:p>
    <w:p w14:paraId="79F0EFE5" w14:textId="77777777" w:rsidR="00000000" w:rsidRDefault="00E82A5C">
      <w:pPr>
        <w:pStyle w:val="a"/>
        <w:rPr>
          <w:rFonts w:hint="cs"/>
          <w:rtl/>
        </w:rPr>
      </w:pPr>
      <w:r>
        <w:rPr>
          <w:rFonts w:hint="cs"/>
          <w:rtl/>
        </w:rPr>
        <w:t>שלום - הרגו לנו 700 אנשים. לא צריך שלום כזה.</w:t>
      </w:r>
    </w:p>
    <w:p w14:paraId="2B301A81" w14:textId="77777777" w:rsidR="00000000" w:rsidRDefault="00E82A5C">
      <w:pPr>
        <w:pStyle w:val="a"/>
        <w:rPr>
          <w:rFonts w:hint="cs"/>
          <w:rtl/>
        </w:rPr>
      </w:pPr>
    </w:p>
    <w:p w14:paraId="6F759982" w14:textId="77777777" w:rsidR="00000000" w:rsidRDefault="00E82A5C">
      <w:pPr>
        <w:pStyle w:val="SpeakerCon"/>
        <w:rPr>
          <w:rtl/>
        </w:rPr>
      </w:pPr>
      <w:bookmarkStart w:id="363" w:name="FS000000560T14_05_2003_17_53_38C"/>
      <w:bookmarkEnd w:id="363"/>
      <w:r>
        <w:rPr>
          <w:rtl/>
        </w:rPr>
        <w:t>אחמד טיבי (חד"ש-תע"ל):</w:t>
      </w:r>
    </w:p>
    <w:p w14:paraId="0D8EF77B" w14:textId="77777777" w:rsidR="00000000" w:rsidRDefault="00E82A5C">
      <w:pPr>
        <w:pStyle w:val="a"/>
        <w:rPr>
          <w:rFonts w:hint="cs"/>
          <w:rtl/>
        </w:rPr>
      </w:pPr>
    </w:p>
    <w:p w14:paraId="40B8E8D9" w14:textId="77777777" w:rsidR="00000000" w:rsidRDefault="00E82A5C">
      <w:pPr>
        <w:pStyle w:val="a"/>
        <w:rPr>
          <w:rFonts w:hint="cs"/>
          <w:rtl/>
        </w:rPr>
      </w:pPr>
      <w:r>
        <w:rPr>
          <w:rFonts w:hint="cs"/>
          <w:rtl/>
        </w:rPr>
        <w:t xml:space="preserve">צריך להצדיע לאנשים האלה. אתם ואנחנו </w:t>
      </w:r>
      <w:r>
        <w:rPr>
          <w:rFonts w:hint="cs"/>
          <w:rtl/>
        </w:rPr>
        <w:t>צריכים להגיד להם תודה - גם לאלה.</w:t>
      </w:r>
    </w:p>
    <w:p w14:paraId="10C9AB65" w14:textId="77777777" w:rsidR="00000000" w:rsidRDefault="00E82A5C">
      <w:pPr>
        <w:pStyle w:val="a"/>
        <w:rPr>
          <w:rFonts w:hint="cs"/>
          <w:rtl/>
        </w:rPr>
      </w:pPr>
    </w:p>
    <w:p w14:paraId="23C0FE03" w14:textId="77777777" w:rsidR="00000000" w:rsidRDefault="00E82A5C">
      <w:pPr>
        <w:pStyle w:val="ac"/>
        <w:rPr>
          <w:rtl/>
        </w:rPr>
      </w:pPr>
      <w:r>
        <w:rPr>
          <w:rFonts w:hint="eastAsia"/>
          <w:rtl/>
        </w:rPr>
        <w:t>יחיאל</w:t>
      </w:r>
      <w:r>
        <w:rPr>
          <w:rtl/>
        </w:rPr>
        <w:t xml:space="preserve"> חזן (הליכוד):</w:t>
      </w:r>
    </w:p>
    <w:p w14:paraId="3DDD7508" w14:textId="77777777" w:rsidR="00000000" w:rsidRDefault="00E82A5C">
      <w:pPr>
        <w:pStyle w:val="a"/>
        <w:rPr>
          <w:rFonts w:hint="cs"/>
          <w:rtl/>
        </w:rPr>
      </w:pPr>
    </w:p>
    <w:p w14:paraId="73DF99BB" w14:textId="77777777" w:rsidR="00000000" w:rsidRDefault="00E82A5C">
      <w:pPr>
        <w:pStyle w:val="a"/>
        <w:rPr>
          <w:rFonts w:hint="cs"/>
          <w:rtl/>
        </w:rPr>
      </w:pPr>
      <w:r>
        <w:rPr>
          <w:rFonts w:hint="cs"/>
          <w:rtl/>
        </w:rPr>
        <w:t>- - -</w:t>
      </w:r>
    </w:p>
    <w:p w14:paraId="6419955D" w14:textId="77777777" w:rsidR="00000000" w:rsidRDefault="00E82A5C">
      <w:pPr>
        <w:pStyle w:val="a"/>
        <w:rPr>
          <w:rFonts w:hint="cs"/>
          <w:rtl/>
        </w:rPr>
      </w:pPr>
    </w:p>
    <w:p w14:paraId="4484097F" w14:textId="77777777" w:rsidR="00000000" w:rsidRDefault="00E82A5C">
      <w:pPr>
        <w:pStyle w:val="ac"/>
        <w:rPr>
          <w:rtl/>
        </w:rPr>
      </w:pPr>
      <w:r>
        <w:rPr>
          <w:rFonts w:hint="eastAsia"/>
          <w:rtl/>
        </w:rPr>
        <w:t>רוני</w:t>
      </w:r>
      <w:r>
        <w:rPr>
          <w:rtl/>
        </w:rPr>
        <w:t xml:space="preserve"> בר-און (הליכוד):</w:t>
      </w:r>
    </w:p>
    <w:p w14:paraId="186D1884" w14:textId="77777777" w:rsidR="00000000" w:rsidRDefault="00E82A5C">
      <w:pPr>
        <w:pStyle w:val="a"/>
        <w:rPr>
          <w:rFonts w:hint="cs"/>
          <w:rtl/>
        </w:rPr>
      </w:pPr>
    </w:p>
    <w:p w14:paraId="2C524F74" w14:textId="77777777" w:rsidR="00000000" w:rsidRDefault="00E82A5C">
      <w:pPr>
        <w:pStyle w:val="a"/>
        <w:rPr>
          <w:rFonts w:hint="cs"/>
          <w:rtl/>
        </w:rPr>
      </w:pPr>
      <w:r>
        <w:rPr>
          <w:rFonts w:hint="cs"/>
          <w:rtl/>
        </w:rPr>
        <w:t>- - - משטרת הגבולות - תצדיע להם.</w:t>
      </w:r>
    </w:p>
    <w:p w14:paraId="6CBEE443" w14:textId="77777777" w:rsidR="00000000" w:rsidRDefault="00E82A5C">
      <w:pPr>
        <w:pStyle w:val="a"/>
        <w:rPr>
          <w:rFonts w:hint="cs"/>
          <w:rtl/>
        </w:rPr>
      </w:pPr>
    </w:p>
    <w:p w14:paraId="7247D759" w14:textId="77777777" w:rsidR="00000000" w:rsidRDefault="00E82A5C">
      <w:pPr>
        <w:pStyle w:val="SpeakerCon"/>
        <w:rPr>
          <w:rtl/>
        </w:rPr>
      </w:pPr>
      <w:bookmarkStart w:id="364" w:name="FS000000560T14_05_2003_17_54_37C"/>
      <w:bookmarkEnd w:id="364"/>
      <w:r>
        <w:rPr>
          <w:rtl/>
        </w:rPr>
        <w:t>אחמד טיבי (חד"ש-תע"ל):</w:t>
      </w:r>
    </w:p>
    <w:p w14:paraId="491D58A8" w14:textId="77777777" w:rsidR="00000000" w:rsidRDefault="00E82A5C">
      <w:pPr>
        <w:pStyle w:val="a"/>
        <w:rPr>
          <w:rtl/>
        </w:rPr>
      </w:pPr>
    </w:p>
    <w:p w14:paraId="05DF1175" w14:textId="77777777" w:rsidR="00000000" w:rsidRDefault="00E82A5C">
      <w:pPr>
        <w:pStyle w:val="a"/>
        <w:rPr>
          <w:rFonts w:hint="cs"/>
          <w:rtl/>
        </w:rPr>
      </w:pPr>
      <w:r>
        <w:rPr>
          <w:rFonts w:hint="cs"/>
          <w:rtl/>
        </w:rPr>
        <w:t>צריך להצדיע להם בכל מקום בעולם. אנשים מוסריים אומרים: תודה רבה. זה כל מה שאתם צריכים להגיד. אם אתם לא יכולים להגי</w:t>
      </w:r>
      <w:r>
        <w:rPr>
          <w:rFonts w:hint="cs"/>
          <w:rtl/>
        </w:rPr>
        <w:t xml:space="preserve">ד "תודה רבה" - כלימה צריכה לעלות על כל פניו של כל אדם שמתייחס כך אל אנשים בעלי הרמה המוסרית הגבוהה ביותר המוכנים להקריב חיים למען הגנה על חיי ילדים. </w:t>
      </w:r>
    </w:p>
    <w:p w14:paraId="59AD629C" w14:textId="77777777" w:rsidR="00000000" w:rsidRDefault="00E82A5C">
      <w:pPr>
        <w:pStyle w:val="a"/>
        <w:rPr>
          <w:rFonts w:hint="cs"/>
          <w:rtl/>
        </w:rPr>
      </w:pPr>
    </w:p>
    <w:p w14:paraId="6BACE1D9" w14:textId="77777777" w:rsidR="00000000" w:rsidRDefault="00E82A5C">
      <w:pPr>
        <w:pStyle w:val="ac"/>
        <w:rPr>
          <w:rtl/>
        </w:rPr>
      </w:pPr>
      <w:r>
        <w:rPr>
          <w:rFonts w:hint="eastAsia"/>
          <w:rtl/>
        </w:rPr>
        <w:t>רוני</w:t>
      </w:r>
      <w:r>
        <w:rPr>
          <w:rtl/>
        </w:rPr>
        <w:t xml:space="preserve"> בר-און (הליכוד):</w:t>
      </w:r>
    </w:p>
    <w:p w14:paraId="6261203D" w14:textId="77777777" w:rsidR="00000000" w:rsidRDefault="00E82A5C">
      <w:pPr>
        <w:pStyle w:val="a"/>
        <w:rPr>
          <w:rFonts w:hint="cs"/>
          <w:rtl/>
        </w:rPr>
      </w:pPr>
    </w:p>
    <w:p w14:paraId="431EBF44" w14:textId="77777777" w:rsidR="00000000" w:rsidRDefault="00E82A5C">
      <w:pPr>
        <w:pStyle w:val="a"/>
        <w:rPr>
          <w:rFonts w:hint="cs"/>
          <w:rtl/>
        </w:rPr>
      </w:pPr>
      <w:r>
        <w:rPr>
          <w:rFonts w:hint="cs"/>
          <w:rtl/>
        </w:rPr>
        <w:t>שיעשו שלום עם עירק.</w:t>
      </w:r>
    </w:p>
    <w:p w14:paraId="0D9C7E41" w14:textId="77777777" w:rsidR="00000000" w:rsidRDefault="00E82A5C">
      <w:pPr>
        <w:pStyle w:val="a"/>
        <w:rPr>
          <w:rFonts w:hint="cs"/>
          <w:rtl/>
        </w:rPr>
      </w:pPr>
    </w:p>
    <w:p w14:paraId="47A44254" w14:textId="77777777" w:rsidR="00000000" w:rsidRDefault="00E82A5C">
      <w:pPr>
        <w:pStyle w:val="ac"/>
        <w:rPr>
          <w:rtl/>
        </w:rPr>
      </w:pPr>
      <w:r>
        <w:rPr>
          <w:rFonts w:hint="eastAsia"/>
          <w:rtl/>
        </w:rPr>
        <w:t>יחיאל</w:t>
      </w:r>
      <w:r>
        <w:rPr>
          <w:rtl/>
        </w:rPr>
        <w:t xml:space="preserve"> חזן (הליכוד):</w:t>
      </w:r>
    </w:p>
    <w:p w14:paraId="03916BA2" w14:textId="77777777" w:rsidR="00000000" w:rsidRDefault="00E82A5C">
      <w:pPr>
        <w:pStyle w:val="a"/>
        <w:rPr>
          <w:rFonts w:hint="cs"/>
          <w:rtl/>
        </w:rPr>
      </w:pPr>
    </w:p>
    <w:p w14:paraId="7CDAD487" w14:textId="77777777" w:rsidR="00000000" w:rsidRDefault="00E82A5C">
      <w:pPr>
        <w:pStyle w:val="a"/>
        <w:rPr>
          <w:rFonts w:hint="cs"/>
          <w:rtl/>
        </w:rPr>
      </w:pPr>
      <w:r>
        <w:rPr>
          <w:rFonts w:hint="cs"/>
          <w:rtl/>
        </w:rPr>
        <w:t>שלנו או שלהם? שלח אותם לסוריה.</w:t>
      </w:r>
    </w:p>
    <w:p w14:paraId="72184576" w14:textId="77777777" w:rsidR="00000000" w:rsidRDefault="00E82A5C">
      <w:pPr>
        <w:pStyle w:val="a"/>
        <w:rPr>
          <w:rFonts w:hint="cs"/>
          <w:rtl/>
        </w:rPr>
      </w:pPr>
    </w:p>
    <w:p w14:paraId="282DBAFA" w14:textId="77777777" w:rsidR="00000000" w:rsidRDefault="00E82A5C">
      <w:pPr>
        <w:pStyle w:val="ac"/>
        <w:rPr>
          <w:rtl/>
        </w:rPr>
      </w:pPr>
      <w:r>
        <w:rPr>
          <w:rFonts w:hint="eastAsia"/>
          <w:rtl/>
        </w:rPr>
        <w:t>אריה</w:t>
      </w:r>
      <w:r>
        <w:rPr>
          <w:rtl/>
        </w:rPr>
        <w:t xml:space="preserve"> אלד</w:t>
      </w:r>
      <w:r>
        <w:rPr>
          <w:rtl/>
        </w:rPr>
        <w:t>ד (האיחוד הלאומי - ישראל ביתנו):</w:t>
      </w:r>
    </w:p>
    <w:p w14:paraId="7D6ACD14" w14:textId="77777777" w:rsidR="00000000" w:rsidRDefault="00E82A5C">
      <w:pPr>
        <w:pStyle w:val="a"/>
        <w:rPr>
          <w:rFonts w:hint="cs"/>
          <w:rtl/>
        </w:rPr>
      </w:pPr>
    </w:p>
    <w:p w14:paraId="054A6451" w14:textId="77777777" w:rsidR="00000000" w:rsidRDefault="00E82A5C">
      <w:pPr>
        <w:pStyle w:val="a"/>
        <w:rPr>
          <w:rFonts w:hint="cs"/>
          <w:rtl/>
        </w:rPr>
      </w:pPr>
      <w:r>
        <w:rPr>
          <w:rFonts w:hint="cs"/>
          <w:rtl/>
        </w:rPr>
        <w:t>- - - לאור היום.</w:t>
      </w:r>
    </w:p>
    <w:p w14:paraId="11F72835" w14:textId="77777777" w:rsidR="00000000" w:rsidRDefault="00E82A5C">
      <w:pPr>
        <w:pStyle w:val="a"/>
        <w:rPr>
          <w:rFonts w:hint="cs"/>
          <w:rtl/>
        </w:rPr>
      </w:pPr>
    </w:p>
    <w:p w14:paraId="51CE363F" w14:textId="77777777" w:rsidR="00000000" w:rsidRDefault="00E82A5C">
      <w:pPr>
        <w:pStyle w:val="SpeakerCon"/>
        <w:rPr>
          <w:rtl/>
        </w:rPr>
      </w:pPr>
      <w:bookmarkStart w:id="365" w:name="FS000000560T14_05_2003_17_58_51C"/>
      <w:bookmarkEnd w:id="365"/>
      <w:r>
        <w:rPr>
          <w:rtl/>
        </w:rPr>
        <w:t>אחמד טיבי (חד"ש-תע"ל):</w:t>
      </w:r>
    </w:p>
    <w:p w14:paraId="6F03E32E" w14:textId="77777777" w:rsidR="00000000" w:rsidRDefault="00E82A5C">
      <w:pPr>
        <w:pStyle w:val="a"/>
        <w:rPr>
          <w:rtl/>
        </w:rPr>
      </w:pPr>
    </w:p>
    <w:p w14:paraId="032F42D1" w14:textId="77777777" w:rsidR="00000000" w:rsidRDefault="00E82A5C">
      <w:pPr>
        <w:pStyle w:val="a"/>
        <w:rPr>
          <w:rFonts w:hint="cs"/>
          <w:rtl/>
        </w:rPr>
      </w:pPr>
      <w:r>
        <w:rPr>
          <w:rFonts w:hint="cs"/>
          <w:rtl/>
        </w:rPr>
        <w:t xml:space="preserve">הם אומרים: התנגדות לא אלימה לכיבוש - </w:t>
      </w:r>
      <w:r>
        <w:rPr>
          <w:rFonts w:hint="cs"/>
        </w:rPr>
        <w:t>non violent resist</w:t>
      </w:r>
      <w:r>
        <w:t>a</w:t>
      </w:r>
      <w:r>
        <w:rPr>
          <w:rFonts w:hint="cs"/>
        </w:rPr>
        <w:t>nce</w:t>
      </w:r>
      <w:r>
        <w:rPr>
          <w:rFonts w:hint="cs"/>
          <w:rtl/>
        </w:rPr>
        <w:t>. זה מפריע לכם?ד אתם רוצים רק התנגדות אלימה? זה מה שאתם רוצים? אנשים אומרים: אנחנו אנשים לא אלימים. אנחנו שוחרי שלום. אנח</w:t>
      </w:r>
      <w:r>
        <w:rPr>
          <w:rFonts w:hint="cs"/>
          <w:rtl/>
        </w:rPr>
        <w:t>נו רוצים שלום בין ישראל לפלסטינים - -</w:t>
      </w:r>
    </w:p>
    <w:p w14:paraId="4722FD01" w14:textId="77777777" w:rsidR="00000000" w:rsidRDefault="00E82A5C">
      <w:pPr>
        <w:pStyle w:val="a"/>
        <w:rPr>
          <w:rFonts w:hint="cs"/>
          <w:rtl/>
        </w:rPr>
      </w:pPr>
    </w:p>
    <w:p w14:paraId="2450E83C" w14:textId="77777777" w:rsidR="00000000" w:rsidRDefault="00E82A5C">
      <w:pPr>
        <w:pStyle w:val="ac"/>
        <w:rPr>
          <w:rtl/>
        </w:rPr>
      </w:pPr>
      <w:r>
        <w:rPr>
          <w:rFonts w:hint="eastAsia"/>
          <w:rtl/>
        </w:rPr>
        <w:t>רוני</w:t>
      </w:r>
      <w:r>
        <w:rPr>
          <w:rtl/>
        </w:rPr>
        <w:t xml:space="preserve"> בר-און (הליכוד):</w:t>
      </w:r>
    </w:p>
    <w:p w14:paraId="4EE9FA3F" w14:textId="77777777" w:rsidR="00000000" w:rsidRDefault="00E82A5C">
      <w:pPr>
        <w:pStyle w:val="a"/>
        <w:rPr>
          <w:rFonts w:hint="cs"/>
          <w:rtl/>
        </w:rPr>
      </w:pPr>
    </w:p>
    <w:p w14:paraId="0132226D" w14:textId="77777777" w:rsidR="00000000" w:rsidRDefault="00E82A5C">
      <w:pPr>
        <w:pStyle w:val="a"/>
        <w:rPr>
          <w:rFonts w:hint="cs"/>
          <w:rtl/>
        </w:rPr>
      </w:pPr>
      <w:r>
        <w:rPr>
          <w:rFonts w:hint="cs"/>
          <w:rtl/>
        </w:rPr>
        <w:t>סוחרי שלום. סוחרי שלום.</w:t>
      </w:r>
    </w:p>
    <w:p w14:paraId="7B5F5369" w14:textId="77777777" w:rsidR="00000000" w:rsidRDefault="00E82A5C">
      <w:pPr>
        <w:pStyle w:val="a"/>
        <w:rPr>
          <w:rFonts w:hint="cs"/>
          <w:rtl/>
        </w:rPr>
      </w:pPr>
    </w:p>
    <w:p w14:paraId="130FDC9C" w14:textId="77777777" w:rsidR="00000000" w:rsidRDefault="00E82A5C">
      <w:pPr>
        <w:pStyle w:val="SpeakerCon"/>
        <w:rPr>
          <w:rtl/>
        </w:rPr>
      </w:pPr>
      <w:bookmarkStart w:id="366" w:name="FS000000560T14_05_2003_18_00_02C"/>
      <w:bookmarkEnd w:id="366"/>
      <w:r>
        <w:rPr>
          <w:rtl/>
        </w:rPr>
        <w:t>אחמד טיבי (חד"ש-תע"ל):</w:t>
      </w:r>
    </w:p>
    <w:p w14:paraId="628EF641" w14:textId="77777777" w:rsidR="00000000" w:rsidRDefault="00E82A5C">
      <w:pPr>
        <w:pStyle w:val="a"/>
        <w:rPr>
          <w:rtl/>
        </w:rPr>
      </w:pPr>
    </w:p>
    <w:p w14:paraId="218A148D" w14:textId="77777777" w:rsidR="00000000" w:rsidRDefault="00E82A5C">
      <w:pPr>
        <w:pStyle w:val="a"/>
        <w:rPr>
          <w:rFonts w:hint="cs"/>
          <w:rtl/>
        </w:rPr>
      </w:pPr>
      <w:r>
        <w:rPr>
          <w:rFonts w:hint="cs"/>
          <w:rtl/>
        </w:rPr>
        <w:t>- - אבל מתנגדים לשלטון על עם אחר. הם רק באים, ויושבים פה אנשים מחוץ-לארץ, יהודים ולא-יהודים, והם כואבים את המוות הנורא היומיומי, את הנורמטיביות ש</w:t>
      </w:r>
      <w:r>
        <w:rPr>
          <w:rFonts w:hint="cs"/>
          <w:rtl/>
        </w:rPr>
        <w:t>ל המוות - -</w:t>
      </w:r>
    </w:p>
    <w:p w14:paraId="49431F24" w14:textId="77777777" w:rsidR="00000000" w:rsidRDefault="00E82A5C">
      <w:pPr>
        <w:pStyle w:val="a"/>
        <w:rPr>
          <w:rFonts w:hint="cs"/>
          <w:rtl/>
        </w:rPr>
      </w:pPr>
    </w:p>
    <w:p w14:paraId="2F0E9194" w14:textId="77777777" w:rsidR="00000000" w:rsidRDefault="00E82A5C">
      <w:pPr>
        <w:pStyle w:val="ac"/>
        <w:rPr>
          <w:rtl/>
        </w:rPr>
      </w:pPr>
      <w:r>
        <w:rPr>
          <w:rFonts w:hint="eastAsia"/>
          <w:rtl/>
        </w:rPr>
        <w:t>יחיאל</w:t>
      </w:r>
      <w:r>
        <w:rPr>
          <w:rtl/>
        </w:rPr>
        <w:t xml:space="preserve"> חזן (הליכוד):</w:t>
      </w:r>
    </w:p>
    <w:p w14:paraId="5CF3AB03" w14:textId="77777777" w:rsidR="00000000" w:rsidRDefault="00E82A5C">
      <w:pPr>
        <w:pStyle w:val="a"/>
        <w:rPr>
          <w:rFonts w:hint="cs"/>
          <w:rtl/>
        </w:rPr>
      </w:pPr>
    </w:p>
    <w:p w14:paraId="0AF4808A" w14:textId="77777777" w:rsidR="00000000" w:rsidRDefault="00E82A5C">
      <w:pPr>
        <w:pStyle w:val="a"/>
        <w:rPr>
          <w:rFonts w:hint="cs"/>
          <w:rtl/>
        </w:rPr>
      </w:pPr>
      <w:r>
        <w:rPr>
          <w:rFonts w:hint="cs"/>
          <w:rtl/>
        </w:rPr>
        <w:t>ושל היהודים?</w:t>
      </w:r>
    </w:p>
    <w:p w14:paraId="60F3D791" w14:textId="77777777" w:rsidR="00000000" w:rsidRDefault="00E82A5C">
      <w:pPr>
        <w:pStyle w:val="a"/>
        <w:rPr>
          <w:rFonts w:hint="cs"/>
          <w:rtl/>
        </w:rPr>
      </w:pPr>
    </w:p>
    <w:p w14:paraId="05A1C0AD" w14:textId="77777777" w:rsidR="00000000" w:rsidRDefault="00E82A5C">
      <w:pPr>
        <w:pStyle w:val="SpeakerCon"/>
        <w:rPr>
          <w:rtl/>
        </w:rPr>
      </w:pPr>
      <w:bookmarkStart w:id="367" w:name="FS000000560T14_05_2003_18_01_02C"/>
      <w:bookmarkEnd w:id="367"/>
      <w:r>
        <w:rPr>
          <w:rtl/>
        </w:rPr>
        <w:t>אחמד טיבי (חד"ש-תע"ל):</w:t>
      </w:r>
    </w:p>
    <w:p w14:paraId="29696F03" w14:textId="77777777" w:rsidR="00000000" w:rsidRDefault="00E82A5C">
      <w:pPr>
        <w:pStyle w:val="a"/>
        <w:rPr>
          <w:rtl/>
        </w:rPr>
      </w:pPr>
    </w:p>
    <w:p w14:paraId="4CD4887A" w14:textId="77777777" w:rsidR="00000000" w:rsidRDefault="00E82A5C">
      <w:pPr>
        <w:pStyle w:val="a"/>
        <w:rPr>
          <w:rFonts w:hint="cs"/>
          <w:rtl/>
        </w:rPr>
      </w:pPr>
      <w:r>
        <w:rPr>
          <w:rFonts w:hint="cs"/>
          <w:rtl/>
        </w:rPr>
        <w:t>- - את הנורמטיביות של העושק, של הדיכוי ושל הכוחנות. הם רוצים חיים יותר צודקים.</w:t>
      </w:r>
    </w:p>
    <w:p w14:paraId="1084879D" w14:textId="77777777" w:rsidR="00000000" w:rsidRDefault="00E82A5C">
      <w:pPr>
        <w:pStyle w:val="a"/>
        <w:rPr>
          <w:rFonts w:hint="cs"/>
          <w:rtl/>
        </w:rPr>
      </w:pPr>
    </w:p>
    <w:p w14:paraId="47535CF7" w14:textId="77777777" w:rsidR="00000000" w:rsidRDefault="00E82A5C">
      <w:pPr>
        <w:pStyle w:val="ac"/>
        <w:rPr>
          <w:rtl/>
        </w:rPr>
      </w:pPr>
      <w:r>
        <w:rPr>
          <w:rFonts w:hint="eastAsia"/>
          <w:rtl/>
        </w:rPr>
        <w:t>רוני</w:t>
      </w:r>
      <w:r>
        <w:rPr>
          <w:rtl/>
        </w:rPr>
        <w:t xml:space="preserve"> בר-און (הליכוד):</w:t>
      </w:r>
    </w:p>
    <w:p w14:paraId="64223BC8" w14:textId="77777777" w:rsidR="00000000" w:rsidRDefault="00E82A5C">
      <w:pPr>
        <w:pStyle w:val="a"/>
        <w:rPr>
          <w:rFonts w:hint="cs"/>
          <w:rtl/>
        </w:rPr>
      </w:pPr>
    </w:p>
    <w:p w14:paraId="105C4F83" w14:textId="77777777" w:rsidR="00000000" w:rsidRDefault="00E82A5C">
      <w:pPr>
        <w:pStyle w:val="a"/>
        <w:rPr>
          <w:rFonts w:hint="cs"/>
          <w:rtl/>
        </w:rPr>
      </w:pPr>
      <w:r>
        <w:rPr>
          <w:rFonts w:hint="cs"/>
          <w:rtl/>
        </w:rPr>
        <w:t>שילכו לעזור בבית-חולים. שיטפלו - - -</w:t>
      </w:r>
    </w:p>
    <w:p w14:paraId="4062FEA0" w14:textId="77777777" w:rsidR="00000000" w:rsidRDefault="00E82A5C">
      <w:pPr>
        <w:pStyle w:val="a"/>
        <w:rPr>
          <w:rFonts w:hint="cs"/>
          <w:rtl/>
        </w:rPr>
      </w:pPr>
    </w:p>
    <w:p w14:paraId="30CF1625" w14:textId="77777777" w:rsidR="00000000" w:rsidRDefault="00E82A5C">
      <w:pPr>
        <w:pStyle w:val="SpeakerCon"/>
        <w:rPr>
          <w:rtl/>
        </w:rPr>
      </w:pPr>
      <w:bookmarkStart w:id="368" w:name="FS000000560T14_05_2003_18_01_53C"/>
      <w:bookmarkEnd w:id="368"/>
      <w:r>
        <w:rPr>
          <w:rtl/>
        </w:rPr>
        <w:t>אחמד טיבי (חד"ש-תע"ל):</w:t>
      </w:r>
    </w:p>
    <w:p w14:paraId="13915100" w14:textId="77777777" w:rsidR="00000000" w:rsidRDefault="00E82A5C">
      <w:pPr>
        <w:pStyle w:val="a"/>
        <w:rPr>
          <w:rtl/>
        </w:rPr>
      </w:pPr>
    </w:p>
    <w:p w14:paraId="48DD3262" w14:textId="77777777" w:rsidR="00000000" w:rsidRDefault="00E82A5C">
      <w:pPr>
        <w:pStyle w:val="a"/>
        <w:rPr>
          <w:rFonts w:hint="cs"/>
          <w:rtl/>
        </w:rPr>
      </w:pPr>
      <w:r>
        <w:rPr>
          <w:rFonts w:hint="cs"/>
          <w:rtl/>
        </w:rPr>
        <w:t>אתם באים ונותנים גי</w:t>
      </w:r>
      <w:r>
        <w:rPr>
          <w:rFonts w:hint="cs"/>
          <w:rtl/>
        </w:rPr>
        <w:t>בוי למדיניות כוחנית, על מנת שחבר הכנסת חזן, שהוא אדם שגר מחוץ לגבולות מדינת ישראל, והוא פולש לקרקע - - - . אתה גר מחוץ לגבולות מדינת ישראל. אתה גר בהתנחלות.</w:t>
      </w:r>
    </w:p>
    <w:p w14:paraId="68E2BB15" w14:textId="77777777" w:rsidR="00000000" w:rsidRDefault="00E82A5C">
      <w:pPr>
        <w:pStyle w:val="a"/>
        <w:rPr>
          <w:rFonts w:hint="cs"/>
          <w:rtl/>
        </w:rPr>
      </w:pPr>
    </w:p>
    <w:p w14:paraId="5D2FFA88" w14:textId="77777777" w:rsidR="00000000" w:rsidRDefault="00E82A5C">
      <w:pPr>
        <w:pStyle w:val="ac"/>
        <w:rPr>
          <w:rtl/>
        </w:rPr>
      </w:pPr>
      <w:r>
        <w:rPr>
          <w:rFonts w:hint="eastAsia"/>
          <w:rtl/>
        </w:rPr>
        <w:t>רוני</w:t>
      </w:r>
      <w:r>
        <w:rPr>
          <w:rtl/>
        </w:rPr>
        <w:t xml:space="preserve"> בר-און (הליכוד):</w:t>
      </w:r>
    </w:p>
    <w:p w14:paraId="14AB0E72" w14:textId="77777777" w:rsidR="00000000" w:rsidRDefault="00E82A5C">
      <w:pPr>
        <w:pStyle w:val="a"/>
        <w:rPr>
          <w:rFonts w:hint="cs"/>
          <w:rtl/>
        </w:rPr>
      </w:pPr>
    </w:p>
    <w:p w14:paraId="0155F97E" w14:textId="77777777" w:rsidR="00000000" w:rsidRDefault="00E82A5C">
      <w:pPr>
        <w:pStyle w:val="a"/>
        <w:rPr>
          <w:rFonts w:hint="cs"/>
          <w:rtl/>
        </w:rPr>
      </w:pPr>
      <w:r>
        <w:rPr>
          <w:rFonts w:hint="cs"/>
          <w:rtl/>
        </w:rPr>
        <w:t>שילכו לעבוד בבית-חולים.</w:t>
      </w:r>
    </w:p>
    <w:p w14:paraId="5A511497" w14:textId="77777777" w:rsidR="00000000" w:rsidRDefault="00E82A5C">
      <w:pPr>
        <w:pStyle w:val="a"/>
        <w:rPr>
          <w:rtl/>
        </w:rPr>
      </w:pPr>
    </w:p>
    <w:p w14:paraId="738FB913" w14:textId="77777777" w:rsidR="00000000" w:rsidRDefault="00E82A5C">
      <w:pPr>
        <w:pStyle w:val="a"/>
        <w:rPr>
          <w:rFonts w:hint="cs"/>
          <w:rtl/>
        </w:rPr>
      </w:pPr>
    </w:p>
    <w:p w14:paraId="6BBBF97F" w14:textId="77777777" w:rsidR="00000000" w:rsidRDefault="00E82A5C">
      <w:pPr>
        <w:pStyle w:val="ac"/>
        <w:rPr>
          <w:rtl/>
        </w:rPr>
      </w:pPr>
      <w:r>
        <w:rPr>
          <w:rFonts w:hint="eastAsia"/>
          <w:rtl/>
        </w:rPr>
        <w:t>יחיאל</w:t>
      </w:r>
      <w:r>
        <w:rPr>
          <w:rtl/>
        </w:rPr>
        <w:t xml:space="preserve"> חזן (הליכוד):</w:t>
      </w:r>
    </w:p>
    <w:p w14:paraId="255F770C" w14:textId="77777777" w:rsidR="00000000" w:rsidRDefault="00E82A5C">
      <w:pPr>
        <w:pStyle w:val="a"/>
        <w:rPr>
          <w:rFonts w:hint="cs"/>
          <w:rtl/>
        </w:rPr>
      </w:pPr>
    </w:p>
    <w:p w14:paraId="5A66CF37" w14:textId="77777777" w:rsidR="00000000" w:rsidRDefault="00E82A5C">
      <w:pPr>
        <w:pStyle w:val="a"/>
        <w:rPr>
          <w:rFonts w:hint="cs"/>
          <w:rtl/>
        </w:rPr>
      </w:pPr>
      <w:r>
        <w:rPr>
          <w:rFonts w:hint="cs"/>
          <w:rtl/>
        </w:rPr>
        <w:t>הם - - -</w:t>
      </w:r>
    </w:p>
    <w:p w14:paraId="3528523D" w14:textId="77777777" w:rsidR="00000000" w:rsidRDefault="00E82A5C">
      <w:pPr>
        <w:pStyle w:val="a"/>
        <w:rPr>
          <w:rFonts w:hint="cs"/>
          <w:rtl/>
        </w:rPr>
      </w:pPr>
    </w:p>
    <w:p w14:paraId="66E7BF28" w14:textId="77777777" w:rsidR="00000000" w:rsidRDefault="00E82A5C">
      <w:pPr>
        <w:pStyle w:val="SpeakerCon"/>
        <w:rPr>
          <w:rtl/>
        </w:rPr>
      </w:pPr>
      <w:bookmarkStart w:id="369" w:name="FS000000560T14_05_2003_18_03_04C"/>
      <w:bookmarkEnd w:id="369"/>
      <w:r>
        <w:rPr>
          <w:rtl/>
        </w:rPr>
        <w:t>אחמד טיבי (חד"ש-תע</w:t>
      </w:r>
      <w:r>
        <w:rPr>
          <w:rtl/>
        </w:rPr>
        <w:t>"ל):</w:t>
      </w:r>
    </w:p>
    <w:p w14:paraId="639D48EE" w14:textId="77777777" w:rsidR="00000000" w:rsidRDefault="00E82A5C">
      <w:pPr>
        <w:pStyle w:val="a"/>
        <w:rPr>
          <w:rtl/>
        </w:rPr>
      </w:pPr>
    </w:p>
    <w:p w14:paraId="2403C5C7" w14:textId="77777777" w:rsidR="00000000" w:rsidRDefault="00E82A5C">
      <w:pPr>
        <w:pStyle w:val="a"/>
        <w:rPr>
          <w:rFonts w:hint="cs"/>
          <w:rtl/>
        </w:rPr>
      </w:pPr>
      <w:r>
        <w:rPr>
          <w:rFonts w:hint="cs"/>
          <w:rtl/>
        </w:rPr>
        <w:t>להם צריך להצדיע. אותך צריך להחזיר לתל-אביב - לא באוטובוסים של "אגד". אולי במוניות. לאחר כבוד ובלי אלימות. כל אדם יגור באמונתו.</w:t>
      </w:r>
    </w:p>
    <w:p w14:paraId="3FC72BAD" w14:textId="77777777" w:rsidR="00000000" w:rsidRDefault="00E82A5C">
      <w:pPr>
        <w:pStyle w:val="a"/>
        <w:rPr>
          <w:rFonts w:hint="cs"/>
          <w:rtl/>
        </w:rPr>
      </w:pPr>
    </w:p>
    <w:p w14:paraId="56E35128" w14:textId="77777777" w:rsidR="00000000" w:rsidRDefault="00E82A5C">
      <w:pPr>
        <w:pStyle w:val="ad"/>
        <w:rPr>
          <w:rtl/>
        </w:rPr>
      </w:pPr>
      <w:r>
        <w:rPr>
          <w:rtl/>
        </w:rPr>
        <w:t>היו"ר משה כחלון:</w:t>
      </w:r>
    </w:p>
    <w:p w14:paraId="69AD460B" w14:textId="77777777" w:rsidR="00000000" w:rsidRDefault="00E82A5C">
      <w:pPr>
        <w:pStyle w:val="a"/>
        <w:rPr>
          <w:rtl/>
        </w:rPr>
      </w:pPr>
    </w:p>
    <w:p w14:paraId="3764FE05" w14:textId="77777777" w:rsidR="00000000" w:rsidRDefault="00E82A5C">
      <w:pPr>
        <w:pStyle w:val="a"/>
        <w:rPr>
          <w:rFonts w:hint="cs"/>
          <w:rtl/>
        </w:rPr>
      </w:pPr>
      <w:r>
        <w:rPr>
          <w:rFonts w:hint="cs"/>
          <w:rtl/>
        </w:rPr>
        <w:t>חבר הכנסת בר-און, הוא צריך לסיים.</w:t>
      </w:r>
    </w:p>
    <w:p w14:paraId="3871E07B" w14:textId="77777777" w:rsidR="00000000" w:rsidRDefault="00E82A5C">
      <w:pPr>
        <w:pStyle w:val="a"/>
        <w:rPr>
          <w:rFonts w:hint="cs"/>
          <w:rtl/>
        </w:rPr>
      </w:pPr>
    </w:p>
    <w:p w14:paraId="03BDA049" w14:textId="77777777" w:rsidR="00000000" w:rsidRDefault="00E82A5C">
      <w:pPr>
        <w:pStyle w:val="ac"/>
        <w:rPr>
          <w:rtl/>
        </w:rPr>
      </w:pPr>
      <w:r>
        <w:rPr>
          <w:rFonts w:hint="eastAsia"/>
          <w:rtl/>
        </w:rPr>
        <w:t>רוני</w:t>
      </w:r>
      <w:r>
        <w:rPr>
          <w:rtl/>
        </w:rPr>
        <w:t xml:space="preserve"> בר-און (הליכוד):</w:t>
      </w:r>
    </w:p>
    <w:p w14:paraId="1CBABC94" w14:textId="77777777" w:rsidR="00000000" w:rsidRDefault="00E82A5C">
      <w:pPr>
        <w:pStyle w:val="a"/>
        <w:rPr>
          <w:rFonts w:hint="cs"/>
          <w:rtl/>
        </w:rPr>
      </w:pPr>
    </w:p>
    <w:p w14:paraId="42E14C1D" w14:textId="77777777" w:rsidR="00000000" w:rsidRDefault="00E82A5C">
      <w:pPr>
        <w:pStyle w:val="a"/>
        <w:rPr>
          <w:rFonts w:hint="cs"/>
          <w:rtl/>
        </w:rPr>
      </w:pPr>
      <w:r>
        <w:rPr>
          <w:rFonts w:hint="cs"/>
          <w:rtl/>
        </w:rPr>
        <w:t>- - - בעזה. - - -</w:t>
      </w:r>
    </w:p>
    <w:p w14:paraId="5831BFE9" w14:textId="77777777" w:rsidR="00000000" w:rsidRDefault="00E82A5C">
      <w:pPr>
        <w:pStyle w:val="a"/>
        <w:rPr>
          <w:rFonts w:hint="cs"/>
          <w:rtl/>
        </w:rPr>
      </w:pPr>
    </w:p>
    <w:p w14:paraId="079C4383" w14:textId="77777777" w:rsidR="00000000" w:rsidRDefault="00E82A5C">
      <w:pPr>
        <w:pStyle w:val="SpeakerCon"/>
        <w:rPr>
          <w:rtl/>
        </w:rPr>
      </w:pPr>
      <w:bookmarkStart w:id="370" w:name="FS000000560T14_05_2003_18_04_38C"/>
      <w:bookmarkEnd w:id="370"/>
      <w:r>
        <w:rPr>
          <w:rtl/>
        </w:rPr>
        <w:t>אחמד טיבי (חד"ש-תע"ל):</w:t>
      </w:r>
    </w:p>
    <w:p w14:paraId="10D6A15B" w14:textId="77777777" w:rsidR="00000000" w:rsidRDefault="00E82A5C">
      <w:pPr>
        <w:pStyle w:val="a"/>
        <w:rPr>
          <w:rtl/>
        </w:rPr>
      </w:pPr>
    </w:p>
    <w:p w14:paraId="14F8CC58" w14:textId="77777777" w:rsidR="00000000" w:rsidRDefault="00E82A5C">
      <w:pPr>
        <w:pStyle w:val="a"/>
        <w:rPr>
          <w:rFonts w:hint="cs"/>
          <w:rtl/>
        </w:rPr>
      </w:pPr>
      <w:r>
        <w:rPr>
          <w:rFonts w:hint="cs"/>
          <w:rtl/>
        </w:rPr>
        <w:t>חבר</w:t>
      </w:r>
      <w:r>
        <w:rPr>
          <w:rFonts w:hint="cs"/>
          <w:rtl/>
        </w:rPr>
        <w:t xml:space="preserve"> הכנסת בר-און, האנשים האלה אומרים, התנגדות לא אלימה. מה מפריע לך?</w:t>
      </w:r>
    </w:p>
    <w:p w14:paraId="27C40CDC" w14:textId="77777777" w:rsidR="00000000" w:rsidRDefault="00E82A5C">
      <w:pPr>
        <w:pStyle w:val="a"/>
        <w:rPr>
          <w:rFonts w:hint="cs"/>
          <w:rtl/>
        </w:rPr>
      </w:pPr>
    </w:p>
    <w:p w14:paraId="272E12F0" w14:textId="77777777" w:rsidR="00000000" w:rsidRDefault="00E82A5C">
      <w:pPr>
        <w:pStyle w:val="ac"/>
        <w:rPr>
          <w:rtl/>
        </w:rPr>
      </w:pPr>
      <w:r>
        <w:rPr>
          <w:rFonts w:hint="eastAsia"/>
          <w:rtl/>
        </w:rPr>
        <w:t>רוני</w:t>
      </w:r>
      <w:r>
        <w:rPr>
          <w:rtl/>
        </w:rPr>
        <w:t xml:space="preserve"> בר-און (הליכוד):</w:t>
      </w:r>
    </w:p>
    <w:p w14:paraId="2D9951D0" w14:textId="77777777" w:rsidR="00000000" w:rsidRDefault="00E82A5C">
      <w:pPr>
        <w:pStyle w:val="a"/>
        <w:rPr>
          <w:rFonts w:hint="cs"/>
          <w:rtl/>
        </w:rPr>
      </w:pPr>
    </w:p>
    <w:p w14:paraId="6DE45D1F" w14:textId="77777777" w:rsidR="00000000" w:rsidRDefault="00E82A5C">
      <w:pPr>
        <w:pStyle w:val="a"/>
        <w:rPr>
          <w:rFonts w:hint="cs"/>
          <w:rtl/>
        </w:rPr>
      </w:pPr>
      <w:r>
        <w:rPr>
          <w:rFonts w:hint="cs"/>
          <w:rtl/>
        </w:rPr>
        <w:t>עושים פרובוקציות.</w:t>
      </w:r>
    </w:p>
    <w:p w14:paraId="6CD54FD1" w14:textId="77777777" w:rsidR="00000000" w:rsidRDefault="00E82A5C">
      <w:pPr>
        <w:pStyle w:val="a"/>
        <w:rPr>
          <w:rFonts w:hint="cs"/>
          <w:rtl/>
        </w:rPr>
      </w:pPr>
    </w:p>
    <w:p w14:paraId="4E63F1F2" w14:textId="77777777" w:rsidR="00000000" w:rsidRDefault="00E82A5C">
      <w:pPr>
        <w:pStyle w:val="ad"/>
        <w:rPr>
          <w:rtl/>
        </w:rPr>
      </w:pPr>
      <w:r>
        <w:rPr>
          <w:rtl/>
        </w:rPr>
        <w:t>היו"ר משה כחלון:</w:t>
      </w:r>
    </w:p>
    <w:p w14:paraId="6B45B5D7" w14:textId="77777777" w:rsidR="00000000" w:rsidRDefault="00E82A5C">
      <w:pPr>
        <w:pStyle w:val="a"/>
        <w:rPr>
          <w:rtl/>
        </w:rPr>
      </w:pPr>
    </w:p>
    <w:p w14:paraId="6C5DECA4" w14:textId="77777777" w:rsidR="00000000" w:rsidRDefault="00E82A5C">
      <w:pPr>
        <w:pStyle w:val="a"/>
        <w:rPr>
          <w:rFonts w:hint="cs"/>
          <w:rtl/>
        </w:rPr>
      </w:pPr>
      <w:r>
        <w:rPr>
          <w:rFonts w:hint="cs"/>
          <w:rtl/>
        </w:rPr>
        <w:t>חבר הכנסת טיבי, תודה רבה.</w:t>
      </w:r>
    </w:p>
    <w:p w14:paraId="6A4C5360" w14:textId="77777777" w:rsidR="00000000" w:rsidRDefault="00E82A5C">
      <w:pPr>
        <w:pStyle w:val="a"/>
        <w:rPr>
          <w:rFonts w:hint="cs"/>
          <w:rtl/>
        </w:rPr>
      </w:pPr>
    </w:p>
    <w:p w14:paraId="0D277733" w14:textId="77777777" w:rsidR="00000000" w:rsidRDefault="00E82A5C">
      <w:pPr>
        <w:pStyle w:val="SpeakerCon"/>
        <w:rPr>
          <w:rtl/>
        </w:rPr>
      </w:pPr>
      <w:bookmarkStart w:id="371" w:name="FS000000560T14_05_2003_18_05_18C"/>
      <w:bookmarkEnd w:id="371"/>
      <w:r>
        <w:rPr>
          <w:rtl/>
        </w:rPr>
        <w:t>אחמד טיבי (חד"ש-תע"ל):</w:t>
      </w:r>
    </w:p>
    <w:p w14:paraId="3E149387" w14:textId="77777777" w:rsidR="00000000" w:rsidRDefault="00E82A5C">
      <w:pPr>
        <w:pStyle w:val="a"/>
        <w:rPr>
          <w:rtl/>
        </w:rPr>
      </w:pPr>
    </w:p>
    <w:p w14:paraId="366C7E21" w14:textId="77777777" w:rsidR="00000000" w:rsidRDefault="00E82A5C">
      <w:pPr>
        <w:pStyle w:val="a"/>
        <w:rPr>
          <w:rFonts w:hint="cs"/>
          <w:rtl/>
        </w:rPr>
      </w:pPr>
      <w:r>
        <w:rPr>
          <w:rFonts w:hint="cs"/>
          <w:rtl/>
        </w:rPr>
        <w:t>הם מפריעים לי כל הזמן, ואתה לא מעיר להם.</w:t>
      </w:r>
    </w:p>
    <w:p w14:paraId="7B2F9AE4" w14:textId="77777777" w:rsidR="00000000" w:rsidRDefault="00E82A5C">
      <w:pPr>
        <w:pStyle w:val="a"/>
        <w:rPr>
          <w:rFonts w:hint="cs"/>
          <w:rtl/>
        </w:rPr>
      </w:pPr>
    </w:p>
    <w:p w14:paraId="6C561409" w14:textId="77777777" w:rsidR="00000000" w:rsidRDefault="00E82A5C">
      <w:pPr>
        <w:pStyle w:val="ad"/>
        <w:rPr>
          <w:rtl/>
        </w:rPr>
      </w:pPr>
      <w:r>
        <w:rPr>
          <w:rtl/>
        </w:rPr>
        <w:t>היו"ר משה כחלון:</w:t>
      </w:r>
    </w:p>
    <w:p w14:paraId="3D4B9D2C" w14:textId="77777777" w:rsidR="00000000" w:rsidRDefault="00E82A5C">
      <w:pPr>
        <w:pStyle w:val="a"/>
        <w:rPr>
          <w:rFonts w:hint="cs"/>
          <w:rtl/>
        </w:rPr>
      </w:pPr>
    </w:p>
    <w:p w14:paraId="18D97D39" w14:textId="77777777" w:rsidR="00000000" w:rsidRDefault="00E82A5C">
      <w:pPr>
        <w:pStyle w:val="a"/>
        <w:rPr>
          <w:rFonts w:hint="cs"/>
          <w:rtl/>
        </w:rPr>
      </w:pPr>
      <w:r>
        <w:rPr>
          <w:rFonts w:hint="cs"/>
          <w:rtl/>
        </w:rPr>
        <w:t>נראה לי שאתה לא סו</w:t>
      </w:r>
      <w:r>
        <w:rPr>
          <w:rFonts w:hint="cs"/>
          <w:rtl/>
        </w:rPr>
        <w:t>בל מזה.</w:t>
      </w:r>
    </w:p>
    <w:p w14:paraId="6AA5BE2F" w14:textId="77777777" w:rsidR="00000000" w:rsidRDefault="00E82A5C">
      <w:pPr>
        <w:pStyle w:val="a"/>
        <w:rPr>
          <w:rtl/>
        </w:rPr>
      </w:pPr>
    </w:p>
    <w:p w14:paraId="737E000A" w14:textId="77777777" w:rsidR="00000000" w:rsidRDefault="00E82A5C">
      <w:pPr>
        <w:pStyle w:val="a"/>
        <w:rPr>
          <w:rFonts w:hint="cs"/>
          <w:rtl/>
        </w:rPr>
      </w:pPr>
    </w:p>
    <w:p w14:paraId="43D48036" w14:textId="77777777" w:rsidR="00000000" w:rsidRDefault="00E82A5C">
      <w:pPr>
        <w:pStyle w:val="SpeakerCon"/>
        <w:rPr>
          <w:rtl/>
        </w:rPr>
      </w:pPr>
      <w:bookmarkStart w:id="372" w:name="FS000000560T14_05_2003_18_05_32C"/>
      <w:bookmarkEnd w:id="372"/>
      <w:r>
        <w:rPr>
          <w:rtl/>
        </w:rPr>
        <w:t>אחמד טיבי (חד"ש-תע"ל):</w:t>
      </w:r>
    </w:p>
    <w:p w14:paraId="4A4765C4" w14:textId="77777777" w:rsidR="00000000" w:rsidRDefault="00E82A5C">
      <w:pPr>
        <w:pStyle w:val="a"/>
        <w:rPr>
          <w:rtl/>
        </w:rPr>
      </w:pPr>
    </w:p>
    <w:p w14:paraId="3017FB5A" w14:textId="77777777" w:rsidR="00000000" w:rsidRDefault="00E82A5C">
      <w:pPr>
        <w:pStyle w:val="a"/>
        <w:rPr>
          <w:rFonts w:hint="cs"/>
          <w:rtl/>
        </w:rPr>
      </w:pPr>
      <w:r>
        <w:rPr>
          <w:rFonts w:hint="cs"/>
          <w:rtl/>
        </w:rPr>
        <w:t>אני מנסה לנאום ולומר את דעתי, ואתה אפילו לא מפסיק אותם. תראה מה קורה בסיעת הליכוד. אפילו חבר הכנסת עמרי שרון התפנה בבושה.</w:t>
      </w:r>
    </w:p>
    <w:p w14:paraId="23127BCC" w14:textId="77777777" w:rsidR="00000000" w:rsidRDefault="00E82A5C">
      <w:pPr>
        <w:pStyle w:val="a"/>
        <w:rPr>
          <w:rFonts w:hint="cs"/>
          <w:rtl/>
        </w:rPr>
      </w:pPr>
    </w:p>
    <w:p w14:paraId="1723FB42" w14:textId="77777777" w:rsidR="00000000" w:rsidRDefault="00E82A5C">
      <w:pPr>
        <w:pStyle w:val="ad"/>
        <w:rPr>
          <w:rFonts w:hint="cs"/>
          <w:rtl/>
        </w:rPr>
      </w:pPr>
      <w:r>
        <w:rPr>
          <w:rtl/>
        </w:rPr>
        <w:t>היו"ר</w:t>
      </w:r>
      <w:r>
        <w:rPr>
          <w:rFonts w:hint="cs"/>
          <w:rtl/>
        </w:rPr>
        <w:t xml:space="preserve"> משה כחלון</w:t>
      </w:r>
      <w:r>
        <w:rPr>
          <w:rtl/>
        </w:rPr>
        <w:t>:</w:t>
      </w:r>
    </w:p>
    <w:p w14:paraId="5A6AC4A7" w14:textId="77777777" w:rsidR="00000000" w:rsidRDefault="00E82A5C">
      <w:pPr>
        <w:pStyle w:val="a"/>
        <w:rPr>
          <w:rFonts w:hint="cs"/>
          <w:rtl/>
        </w:rPr>
      </w:pPr>
    </w:p>
    <w:p w14:paraId="4D0724EA" w14:textId="77777777" w:rsidR="00000000" w:rsidRDefault="00E82A5C">
      <w:pPr>
        <w:pStyle w:val="a"/>
        <w:rPr>
          <w:rFonts w:hint="cs"/>
          <w:rtl/>
        </w:rPr>
      </w:pPr>
      <w:r>
        <w:rPr>
          <w:rFonts w:hint="cs"/>
          <w:rtl/>
        </w:rPr>
        <w:t xml:space="preserve">חבר הכנסת בר-און, בבקשה. משפט לסיום. </w:t>
      </w:r>
    </w:p>
    <w:p w14:paraId="26201494" w14:textId="77777777" w:rsidR="00000000" w:rsidRDefault="00E82A5C">
      <w:pPr>
        <w:pStyle w:val="ac"/>
        <w:rPr>
          <w:rFonts w:hint="cs"/>
          <w:rtl/>
        </w:rPr>
      </w:pPr>
    </w:p>
    <w:p w14:paraId="37C23700" w14:textId="77777777" w:rsidR="00000000" w:rsidRDefault="00E82A5C">
      <w:pPr>
        <w:pStyle w:val="ac"/>
        <w:rPr>
          <w:rtl/>
        </w:rPr>
      </w:pPr>
      <w:r>
        <w:rPr>
          <w:rFonts w:hint="eastAsia"/>
          <w:rtl/>
        </w:rPr>
        <w:t>מוחמד</w:t>
      </w:r>
      <w:r>
        <w:rPr>
          <w:rtl/>
        </w:rPr>
        <w:t xml:space="preserve"> ברכה (חד"ש-תע"ל):</w:t>
      </w:r>
    </w:p>
    <w:p w14:paraId="30C4CE8C" w14:textId="77777777" w:rsidR="00000000" w:rsidRDefault="00E82A5C">
      <w:pPr>
        <w:pStyle w:val="a"/>
        <w:rPr>
          <w:rFonts w:hint="cs"/>
          <w:rtl/>
        </w:rPr>
      </w:pPr>
    </w:p>
    <w:p w14:paraId="093498A5" w14:textId="77777777" w:rsidR="00000000" w:rsidRDefault="00E82A5C">
      <w:pPr>
        <w:pStyle w:val="a"/>
        <w:rPr>
          <w:rFonts w:hint="cs"/>
          <w:rtl/>
        </w:rPr>
      </w:pPr>
      <w:r>
        <w:rPr>
          <w:rFonts w:hint="cs"/>
          <w:rtl/>
        </w:rPr>
        <w:t xml:space="preserve">יש אנשים בליכוד, </w:t>
      </w:r>
      <w:r>
        <w:rPr>
          <w:rFonts w:hint="cs"/>
          <w:rtl/>
        </w:rPr>
        <w:t>אלה חברי הכנסת החדשים שבליכוד - - -</w:t>
      </w:r>
    </w:p>
    <w:p w14:paraId="41D0A5DE" w14:textId="77777777" w:rsidR="00000000" w:rsidRDefault="00E82A5C">
      <w:pPr>
        <w:pStyle w:val="a"/>
        <w:ind w:firstLine="0"/>
        <w:rPr>
          <w:rFonts w:hint="cs"/>
          <w:rtl/>
        </w:rPr>
      </w:pPr>
    </w:p>
    <w:p w14:paraId="7C780AC3" w14:textId="77777777" w:rsidR="00000000" w:rsidRDefault="00E82A5C">
      <w:pPr>
        <w:pStyle w:val="ad"/>
        <w:rPr>
          <w:rFonts w:hint="cs"/>
          <w:rtl/>
        </w:rPr>
      </w:pPr>
      <w:r>
        <w:rPr>
          <w:rtl/>
        </w:rPr>
        <w:t>היו"ר</w:t>
      </w:r>
      <w:r>
        <w:rPr>
          <w:rFonts w:hint="cs"/>
          <w:rtl/>
        </w:rPr>
        <w:t xml:space="preserve"> משה כחלון</w:t>
      </w:r>
      <w:r>
        <w:rPr>
          <w:rtl/>
        </w:rPr>
        <w:t>:</w:t>
      </w:r>
    </w:p>
    <w:p w14:paraId="2441E83B" w14:textId="77777777" w:rsidR="00000000" w:rsidRDefault="00E82A5C">
      <w:pPr>
        <w:pStyle w:val="a"/>
        <w:rPr>
          <w:rFonts w:hint="cs"/>
          <w:rtl/>
        </w:rPr>
      </w:pPr>
    </w:p>
    <w:p w14:paraId="0F76EFFC" w14:textId="77777777" w:rsidR="00000000" w:rsidRDefault="00E82A5C">
      <w:pPr>
        <w:pStyle w:val="a"/>
        <w:rPr>
          <w:rFonts w:hint="cs"/>
          <w:rtl/>
        </w:rPr>
      </w:pPr>
      <w:r>
        <w:rPr>
          <w:rFonts w:hint="cs"/>
          <w:rtl/>
        </w:rPr>
        <w:t xml:space="preserve">חבר הכנסת טיבי, משפט לסיום. </w:t>
      </w:r>
    </w:p>
    <w:p w14:paraId="60E15423" w14:textId="77777777" w:rsidR="00000000" w:rsidRDefault="00E82A5C">
      <w:pPr>
        <w:pStyle w:val="a"/>
        <w:ind w:firstLine="0"/>
        <w:rPr>
          <w:rFonts w:hint="cs"/>
          <w:rtl/>
        </w:rPr>
      </w:pPr>
    </w:p>
    <w:p w14:paraId="3F65A865" w14:textId="77777777" w:rsidR="00000000" w:rsidRDefault="00E82A5C">
      <w:pPr>
        <w:pStyle w:val="Speaker"/>
        <w:rPr>
          <w:rtl/>
        </w:rPr>
      </w:pPr>
      <w:bookmarkStart w:id="373" w:name="FS000000560T14_05_2003_17_32_18"/>
      <w:bookmarkEnd w:id="373"/>
      <w:r>
        <w:rPr>
          <w:rFonts w:hint="eastAsia"/>
          <w:rtl/>
        </w:rPr>
        <w:t>אחמד</w:t>
      </w:r>
      <w:r>
        <w:rPr>
          <w:rtl/>
        </w:rPr>
        <w:t xml:space="preserve"> טיבי (חד"ש-תע"ל):</w:t>
      </w:r>
    </w:p>
    <w:p w14:paraId="39F9F0D3" w14:textId="77777777" w:rsidR="00000000" w:rsidRDefault="00E82A5C">
      <w:pPr>
        <w:pStyle w:val="a"/>
        <w:rPr>
          <w:rFonts w:hint="cs"/>
          <w:rtl/>
        </w:rPr>
      </w:pPr>
    </w:p>
    <w:p w14:paraId="4498A917" w14:textId="77777777" w:rsidR="00000000" w:rsidRDefault="00E82A5C">
      <w:pPr>
        <w:pStyle w:val="a"/>
        <w:rPr>
          <w:rFonts w:hint="cs"/>
          <w:rtl/>
        </w:rPr>
      </w:pPr>
      <w:r>
        <w:rPr>
          <w:rFonts w:hint="cs"/>
          <w:rtl/>
        </w:rPr>
        <w:t>אדוני היושב-ראש, אני רואה שאפילו חבר הכנסת עמרי שרון מליט את פניו, אולי בכלימה מההתנגדות לשלום, מההתנגדות לשלום.</w:t>
      </w:r>
    </w:p>
    <w:p w14:paraId="2F9BBA69" w14:textId="77777777" w:rsidR="00000000" w:rsidRDefault="00E82A5C">
      <w:pPr>
        <w:pStyle w:val="a"/>
        <w:ind w:firstLine="0"/>
        <w:rPr>
          <w:rFonts w:hint="cs"/>
          <w:rtl/>
        </w:rPr>
      </w:pPr>
    </w:p>
    <w:p w14:paraId="044B2CEF" w14:textId="77777777" w:rsidR="00000000" w:rsidRDefault="00E82A5C">
      <w:pPr>
        <w:pStyle w:val="ac"/>
        <w:rPr>
          <w:rtl/>
        </w:rPr>
      </w:pPr>
      <w:r>
        <w:rPr>
          <w:rFonts w:hint="eastAsia"/>
          <w:rtl/>
        </w:rPr>
        <w:t>עמרי</w:t>
      </w:r>
      <w:r>
        <w:rPr>
          <w:rtl/>
        </w:rPr>
        <w:t xml:space="preserve"> שרון (הליכוד):</w:t>
      </w:r>
    </w:p>
    <w:p w14:paraId="530777AF" w14:textId="77777777" w:rsidR="00000000" w:rsidRDefault="00E82A5C">
      <w:pPr>
        <w:pStyle w:val="a"/>
        <w:rPr>
          <w:rFonts w:hint="cs"/>
          <w:rtl/>
        </w:rPr>
      </w:pPr>
    </w:p>
    <w:p w14:paraId="60874A84" w14:textId="77777777" w:rsidR="00000000" w:rsidRDefault="00E82A5C">
      <w:pPr>
        <w:pStyle w:val="a"/>
        <w:rPr>
          <w:rFonts w:hint="cs"/>
          <w:rtl/>
        </w:rPr>
      </w:pPr>
      <w:r>
        <w:rPr>
          <w:rFonts w:hint="cs"/>
          <w:rtl/>
        </w:rPr>
        <w:t>זאת הסתה - -</w:t>
      </w:r>
      <w:r>
        <w:rPr>
          <w:rFonts w:hint="cs"/>
          <w:rtl/>
        </w:rPr>
        <w:t xml:space="preserve"> -</w:t>
      </w:r>
    </w:p>
    <w:p w14:paraId="414290E8" w14:textId="77777777" w:rsidR="00000000" w:rsidRDefault="00E82A5C">
      <w:pPr>
        <w:pStyle w:val="a"/>
        <w:ind w:firstLine="0"/>
        <w:rPr>
          <w:rFonts w:hint="cs"/>
          <w:rtl/>
        </w:rPr>
      </w:pPr>
    </w:p>
    <w:p w14:paraId="31BDDDC9" w14:textId="77777777" w:rsidR="00000000" w:rsidRDefault="00E82A5C">
      <w:pPr>
        <w:pStyle w:val="SpeakerCon"/>
        <w:rPr>
          <w:rtl/>
        </w:rPr>
      </w:pPr>
      <w:bookmarkStart w:id="374" w:name="FS000000560T14_05_2003_17_32_56C"/>
      <w:bookmarkEnd w:id="374"/>
      <w:r>
        <w:rPr>
          <w:rtl/>
        </w:rPr>
        <w:t>אחמד טיבי (חד"ש-תע"ל):</w:t>
      </w:r>
    </w:p>
    <w:p w14:paraId="5BF24920" w14:textId="77777777" w:rsidR="00000000" w:rsidRDefault="00E82A5C">
      <w:pPr>
        <w:pStyle w:val="a"/>
        <w:rPr>
          <w:rtl/>
        </w:rPr>
      </w:pPr>
    </w:p>
    <w:p w14:paraId="78EC3A0C" w14:textId="77777777" w:rsidR="00000000" w:rsidRDefault="00E82A5C">
      <w:pPr>
        <w:pStyle w:val="a"/>
        <w:rPr>
          <w:rFonts w:hint="cs"/>
          <w:rtl/>
        </w:rPr>
      </w:pPr>
      <w:r>
        <w:rPr>
          <w:rFonts w:hint="cs"/>
          <w:rtl/>
        </w:rPr>
        <w:t>מה יש לכם נגד נשים נפלאות אלה? צריך לעשות חשבון נפש ולתת להן תעודות כבוד על זה שהן מצילות את המוסר הירוד של אלה שרוצים - - -</w:t>
      </w:r>
    </w:p>
    <w:p w14:paraId="197BCE01" w14:textId="77777777" w:rsidR="00000000" w:rsidRDefault="00E82A5C">
      <w:pPr>
        <w:pStyle w:val="a"/>
        <w:ind w:firstLine="0"/>
        <w:rPr>
          <w:rFonts w:hint="cs"/>
          <w:rtl/>
        </w:rPr>
      </w:pPr>
    </w:p>
    <w:p w14:paraId="3D9AC8B7" w14:textId="77777777" w:rsidR="00000000" w:rsidRDefault="00E82A5C">
      <w:pPr>
        <w:pStyle w:val="ad"/>
        <w:rPr>
          <w:rFonts w:hint="cs"/>
          <w:rtl/>
        </w:rPr>
      </w:pPr>
      <w:r>
        <w:rPr>
          <w:rtl/>
        </w:rPr>
        <w:t>היו"ר</w:t>
      </w:r>
      <w:r>
        <w:rPr>
          <w:rFonts w:hint="cs"/>
          <w:rtl/>
        </w:rPr>
        <w:t xml:space="preserve"> משה כחלון</w:t>
      </w:r>
      <w:r>
        <w:rPr>
          <w:rtl/>
        </w:rPr>
        <w:t>:</w:t>
      </w:r>
    </w:p>
    <w:p w14:paraId="7612F1D7" w14:textId="77777777" w:rsidR="00000000" w:rsidRDefault="00E82A5C">
      <w:pPr>
        <w:pStyle w:val="a"/>
        <w:rPr>
          <w:rFonts w:hint="cs"/>
          <w:rtl/>
        </w:rPr>
      </w:pPr>
    </w:p>
    <w:p w14:paraId="4FD4AB62" w14:textId="77777777" w:rsidR="00000000" w:rsidRDefault="00E82A5C">
      <w:pPr>
        <w:pStyle w:val="a"/>
        <w:rPr>
          <w:rFonts w:hint="cs"/>
          <w:rtl/>
        </w:rPr>
      </w:pPr>
      <w:r>
        <w:rPr>
          <w:rFonts w:hint="cs"/>
          <w:rtl/>
        </w:rPr>
        <w:t xml:space="preserve">חבר הכנסת אחמד טיבי, תודה רבה. חבר הכנסת איתן כבל, בבקשה. אחריו </w:t>
      </w:r>
      <w:r>
        <w:rPr>
          <w:rtl/>
        </w:rPr>
        <w:t>–</w:t>
      </w:r>
      <w:r>
        <w:rPr>
          <w:rFonts w:hint="cs"/>
          <w:rtl/>
        </w:rPr>
        <w:t xml:space="preserve"> חבר הכנסת רשף חן.</w:t>
      </w:r>
    </w:p>
    <w:p w14:paraId="2CBFA632" w14:textId="77777777" w:rsidR="00000000" w:rsidRDefault="00E82A5C">
      <w:pPr>
        <w:pStyle w:val="a"/>
        <w:ind w:firstLine="0"/>
        <w:rPr>
          <w:rFonts w:hint="cs"/>
          <w:rtl/>
        </w:rPr>
      </w:pPr>
    </w:p>
    <w:p w14:paraId="4F578C9A" w14:textId="77777777" w:rsidR="00000000" w:rsidRDefault="00E82A5C">
      <w:pPr>
        <w:pStyle w:val="Speaker"/>
        <w:rPr>
          <w:rtl/>
        </w:rPr>
      </w:pPr>
      <w:bookmarkStart w:id="375" w:name="FS000000445T14_05_2003_17_34_16"/>
      <w:bookmarkEnd w:id="375"/>
      <w:r>
        <w:rPr>
          <w:rFonts w:hint="eastAsia"/>
          <w:rtl/>
        </w:rPr>
        <w:t>איתן</w:t>
      </w:r>
      <w:r>
        <w:rPr>
          <w:rtl/>
        </w:rPr>
        <w:t xml:space="preserve"> כבל (העבודה-מימד):</w:t>
      </w:r>
    </w:p>
    <w:p w14:paraId="6CB9D1E0" w14:textId="77777777" w:rsidR="00000000" w:rsidRDefault="00E82A5C">
      <w:pPr>
        <w:pStyle w:val="a"/>
        <w:rPr>
          <w:rFonts w:hint="cs"/>
          <w:rtl/>
        </w:rPr>
      </w:pPr>
    </w:p>
    <w:p w14:paraId="2FB567BA" w14:textId="77777777" w:rsidR="00000000" w:rsidRDefault="00E82A5C">
      <w:pPr>
        <w:pStyle w:val="a"/>
        <w:rPr>
          <w:rFonts w:hint="cs"/>
          <w:rtl/>
        </w:rPr>
      </w:pPr>
      <w:r>
        <w:rPr>
          <w:rFonts w:hint="cs"/>
          <w:rtl/>
        </w:rPr>
        <w:t>אדוני היושב-ראש, חברי חברי הכנסת, תראו, אין ספק שצריך להילחם נגד הטרור. אין ויכוח על זה. אני רוצה להזכיר לכם שזה פשוט בלתי אפשרי שאחרי כל פעולה שנעשית כאן כולם נכנסים להיסטריה ולחץ. עובדה, חבר הכנסת טיבי מצליח להוציא אתכם מדעתכם כ</w:t>
      </w:r>
      <w:r>
        <w:rPr>
          <w:rFonts w:hint="cs"/>
          <w:rtl/>
        </w:rPr>
        <w:t>ל פעם מחדש. חבר הכנסת טיבי, איזה תותח אתה?</w:t>
      </w:r>
    </w:p>
    <w:p w14:paraId="5D590D08" w14:textId="77777777" w:rsidR="00000000" w:rsidRDefault="00E82A5C">
      <w:pPr>
        <w:pStyle w:val="a"/>
        <w:rPr>
          <w:rFonts w:hint="cs"/>
          <w:rtl/>
        </w:rPr>
      </w:pPr>
    </w:p>
    <w:p w14:paraId="3C55CA2B" w14:textId="77777777" w:rsidR="00000000" w:rsidRDefault="00E82A5C">
      <w:pPr>
        <w:pStyle w:val="ac"/>
        <w:rPr>
          <w:rtl/>
        </w:rPr>
      </w:pPr>
      <w:r>
        <w:rPr>
          <w:rFonts w:hint="eastAsia"/>
          <w:rtl/>
        </w:rPr>
        <w:t>אחמד</w:t>
      </w:r>
      <w:r>
        <w:rPr>
          <w:rtl/>
        </w:rPr>
        <w:t xml:space="preserve"> טיבי (חד"ש-תע"ל):</w:t>
      </w:r>
    </w:p>
    <w:p w14:paraId="42399A6E" w14:textId="77777777" w:rsidR="00000000" w:rsidRDefault="00E82A5C">
      <w:pPr>
        <w:pStyle w:val="a"/>
        <w:rPr>
          <w:rFonts w:hint="cs"/>
          <w:rtl/>
        </w:rPr>
      </w:pPr>
    </w:p>
    <w:p w14:paraId="36E63A64" w14:textId="77777777" w:rsidR="00000000" w:rsidRDefault="00E82A5C">
      <w:pPr>
        <w:pStyle w:val="a"/>
        <w:rPr>
          <w:rFonts w:hint="cs"/>
          <w:rtl/>
        </w:rPr>
      </w:pPr>
      <w:r>
        <w:rPr>
          <w:rFonts w:hint="cs"/>
          <w:rtl/>
        </w:rPr>
        <w:t>זה טבעי.</w:t>
      </w:r>
    </w:p>
    <w:p w14:paraId="395ACC4B" w14:textId="77777777" w:rsidR="00000000" w:rsidRDefault="00E82A5C">
      <w:pPr>
        <w:pStyle w:val="a"/>
        <w:ind w:firstLine="0"/>
        <w:rPr>
          <w:rFonts w:hint="cs"/>
          <w:rtl/>
        </w:rPr>
      </w:pPr>
    </w:p>
    <w:p w14:paraId="6B5C3B66" w14:textId="77777777" w:rsidR="00000000" w:rsidRDefault="00E82A5C">
      <w:pPr>
        <w:pStyle w:val="SpeakerCon"/>
        <w:rPr>
          <w:rtl/>
        </w:rPr>
      </w:pPr>
      <w:bookmarkStart w:id="376" w:name="FS000000445T14_05_2003_17_35_15C"/>
      <w:bookmarkEnd w:id="376"/>
      <w:r>
        <w:rPr>
          <w:rtl/>
        </w:rPr>
        <w:t>איתן כבל (העבודה-מימד):</w:t>
      </w:r>
    </w:p>
    <w:p w14:paraId="4C5FB64F" w14:textId="77777777" w:rsidR="00000000" w:rsidRDefault="00E82A5C">
      <w:pPr>
        <w:pStyle w:val="a"/>
        <w:rPr>
          <w:rtl/>
        </w:rPr>
      </w:pPr>
    </w:p>
    <w:p w14:paraId="0EE1D117" w14:textId="77777777" w:rsidR="00000000" w:rsidRDefault="00E82A5C">
      <w:pPr>
        <w:pStyle w:val="a"/>
        <w:rPr>
          <w:rFonts w:hint="cs"/>
          <w:rtl/>
        </w:rPr>
      </w:pPr>
      <w:r>
        <w:rPr>
          <w:rFonts w:hint="cs"/>
          <w:rtl/>
        </w:rPr>
        <w:t xml:space="preserve">אתה אומר שזה בא לך באופן טבעי. </w:t>
      </w:r>
    </w:p>
    <w:p w14:paraId="081F1169" w14:textId="77777777" w:rsidR="00000000" w:rsidRDefault="00E82A5C">
      <w:pPr>
        <w:pStyle w:val="a"/>
        <w:rPr>
          <w:rFonts w:hint="cs"/>
          <w:rtl/>
        </w:rPr>
      </w:pPr>
    </w:p>
    <w:p w14:paraId="2AEBA982" w14:textId="77777777" w:rsidR="00000000" w:rsidRDefault="00E82A5C">
      <w:pPr>
        <w:pStyle w:val="a"/>
        <w:rPr>
          <w:rFonts w:hint="cs"/>
          <w:rtl/>
        </w:rPr>
      </w:pPr>
      <w:r>
        <w:rPr>
          <w:rFonts w:hint="cs"/>
          <w:rtl/>
        </w:rPr>
        <w:t>אני אומר לכם שאני, כאזרח המדינה וכמו כל אחד מכם, חושב שצריך להילחם בטרור בכל הכוח. אני לא מתווכח. אבל כמו תמיד, בשם ערכי</w:t>
      </w:r>
      <w:r>
        <w:rPr>
          <w:rFonts w:hint="cs"/>
          <w:rtl/>
        </w:rPr>
        <w:t xml:space="preserve"> הביטחון מכניסים אותנו כל פעם מחדש להיסטריה, ובשם ערכי הביטחון לא מאפשרים לנו לעתים לעשות כמעט שום דבר. אז יש פעילי שלום. אם מי מהם, כמו שקרה לצערנו, עשה את המעשה הנורא - - - </w:t>
      </w:r>
    </w:p>
    <w:p w14:paraId="2DD2BB31" w14:textId="77777777" w:rsidR="00000000" w:rsidRDefault="00E82A5C">
      <w:pPr>
        <w:pStyle w:val="a"/>
        <w:ind w:firstLine="0"/>
        <w:rPr>
          <w:rFonts w:hint="cs"/>
          <w:rtl/>
        </w:rPr>
      </w:pPr>
    </w:p>
    <w:p w14:paraId="08640DE9" w14:textId="77777777" w:rsidR="00000000" w:rsidRDefault="00E82A5C">
      <w:pPr>
        <w:pStyle w:val="ac"/>
        <w:rPr>
          <w:rtl/>
        </w:rPr>
      </w:pPr>
      <w:r>
        <w:rPr>
          <w:rFonts w:hint="eastAsia"/>
          <w:rtl/>
        </w:rPr>
        <w:t>גלעד</w:t>
      </w:r>
      <w:r>
        <w:rPr>
          <w:rtl/>
        </w:rPr>
        <w:t xml:space="preserve"> ארדן (הליכוד):</w:t>
      </w:r>
    </w:p>
    <w:p w14:paraId="01766596" w14:textId="77777777" w:rsidR="00000000" w:rsidRDefault="00E82A5C">
      <w:pPr>
        <w:pStyle w:val="a"/>
        <w:rPr>
          <w:rFonts w:hint="cs"/>
          <w:rtl/>
        </w:rPr>
      </w:pPr>
    </w:p>
    <w:p w14:paraId="3623D8F9" w14:textId="77777777" w:rsidR="00000000" w:rsidRDefault="00E82A5C">
      <w:pPr>
        <w:pStyle w:val="a"/>
        <w:rPr>
          <w:rFonts w:hint="cs"/>
          <w:rtl/>
        </w:rPr>
      </w:pPr>
      <w:r>
        <w:rPr>
          <w:rFonts w:hint="cs"/>
          <w:rtl/>
        </w:rPr>
        <w:t>למה אתה לא אומר פעילות שלום?</w:t>
      </w:r>
    </w:p>
    <w:p w14:paraId="1847AC1E" w14:textId="77777777" w:rsidR="00000000" w:rsidRDefault="00E82A5C">
      <w:pPr>
        <w:pStyle w:val="a"/>
        <w:ind w:firstLine="0"/>
        <w:rPr>
          <w:rFonts w:hint="cs"/>
          <w:rtl/>
        </w:rPr>
      </w:pPr>
    </w:p>
    <w:p w14:paraId="10A2A9CF" w14:textId="77777777" w:rsidR="00000000" w:rsidRDefault="00E82A5C">
      <w:pPr>
        <w:pStyle w:val="SpeakerCon"/>
        <w:rPr>
          <w:rtl/>
        </w:rPr>
      </w:pPr>
      <w:bookmarkStart w:id="377" w:name="FS000000445T14_05_2003_17_36_43C"/>
      <w:bookmarkEnd w:id="377"/>
      <w:r>
        <w:rPr>
          <w:rtl/>
        </w:rPr>
        <w:t>איתן כבל (העבודה-מימד):</w:t>
      </w:r>
    </w:p>
    <w:p w14:paraId="4B59126F" w14:textId="77777777" w:rsidR="00000000" w:rsidRDefault="00E82A5C">
      <w:pPr>
        <w:pStyle w:val="a"/>
        <w:rPr>
          <w:rtl/>
        </w:rPr>
      </w:pPr>
    </w:p>
    <w:p w14:paraId="33251AEB" w14:textId="77777777" w:rsidR="00000000" w:rsidRDefault="00E82A5C">
      <w:pPr>
        <w:pStyle w:val="a"/>
        <w:rPr>
          <w:rFonts w:hint="cs"/>
          <w:rtl/>
        </w:rPr>
      </w:pPr>
      <w:r>
        <w:rPr>
          <w:rFonts w:hint="cs"/>
          <w:rtl/>
        </w:rPr>
        <w:t>גלע</w:t>
      </w:r>
      <w:r>
        <w:rPr>
          <w:rFonts w:hint="cs"/>
          <w:rtl/>
        </w:rPr>
        <w:t>ד ארדן, לי קשה להגיד משפט שלם בלי לחשוב. תן לי, בבקשה. תודה.</w:t>
      </w:r>
    </w:p>
    <w:p w14:paraId="3186871C" w14:textId="77777777" w:rsidR="00000000" w:rsidRDefault="00E82A5C">
      <w:pPr>
        <w:pStyle w:val="a"/>
        <w:rPr>
          <w:rFonts w:hint="cs"/>
          <w:rtl/>
        </w:rPr>
      </w:pPr>
    </w:p>
    <w:p w14:paraId="10F9F991" w14:textId="77777777" w:rsidR="00000000" w:rsidRDefault="00E82A5C">
      <w:pPr>
        <w:pStyle w:val="a"/>
        <w:rPr>
          <w:rFonts w:hint="cs"/>
          <w:rtl/>
        </w:rPr>
      </w:pPr>
      <w:r>
        <w:rPr>
          <w:rFonts w:hint="cs"/>
          <w:rtl/>
        </w:rPr>
        <w:t>לכן, אני אומר לך את הדבר הבא: מנקודת המבט שלי צריך להיאבק בכל הכוח. מי רוצה שבניו או משפחתו ייפגעו? וזה בלי שום קשר לשום עניין, אם יש מאבק או אם אין מאבק פלסטיני. אבל עם זה, יש פעילי שלום, ופעיל</w:t>
      </w:r>
      <w:r>
        <w:rPr>
          <w:rFonts w:hint="cs"/>
          <w:rtl/>
        </w:rPr>
        <w:t>י שלום הם חלק מהעניין והתהליך כאן. וחלקם הלא-קטן, אם לא הגדול, הם אנשים שבאים באמת ובתמים לנסות לגשר בין ציבורים במדינת ישראל לבין הפלסטינים. ואין לזה שום קשר.</w:t>
      </w:r>
    </w:p>
    <w:p w14:paraId="60E7F296" w14:textId="77777777" w:rsidR="00000000" w:rsidRDefault="00E82A5C">
      <w:pPr>
        <w:pStyle w:val="a"/>
        <w:rPr>
          <w:rFonts w:hint="cs"/>
          <w:rtl/>
        </w:rPr>
      </w:pPr>
    </w:p>
    <w:p w14:paraId="3D524633" w14:textId="77777777" w:rsidR="00000000" w:rsidRDefault="00E82A5C">
      <w:pPr>
        <w:pStyle w:val="a"/>
        <w:rPr>
          <w:rFonts w:hint="cs"/>
          <w:rtl/>
        </w:rPr>
      </w:pPr>
      <w:r>
        <w:rPr>
          <w:rFonts w:hint="cs"/>
          <w:rtl/>
        </w:rPr>
        <w:t xml:space="preserve">עכשיו, חבר הכנסת גלעד ארדן, תראה מה קרה. קרה דבר נורא. עכשיו אומרים: סליחה, סוגרים את הכול, לא </w:t>
      </w:r>
      <w:r>
        <w:rPr>
          <w:rFonts w:hint="cs"/>
          <w:rtl/>
        </w:rPr>
        <w:t>נותנים לאף אחד. בסדר, מאה אחוז.</w:t>
      </w:r>
    </w:p>
    <w:p w14:paraId="185BE6F9" w14:textId="77777777" w:rsidR="00000000" w:rsidRDefault="00E82A5C">
      <w:pPr>
        <w:pStyle w:val="a"/>
        <w:rPr>
          <w:rFonts w:hint="cs"/>
          <w:rtl/>
        </w:rPr>
      </w:pPr>
    </w:p>
    <w:p w14:paraId="18B8AD22" w14:textId="77777777" w:rsidR="00000000" w:rsidRDefault="00E82A5C">
      <w:pPr>
        <w:pStyle w:val="a"/>
        <w:rPr>
          <w:rFonts w:hint="cs"/>
          <w:rtl/>
        </w:rPr>
      </w:pPr>
      <w:r>
        <w:rPr>
          <w:rFonts w:hint="cs"/>
          <w:rtl/>
        </w:rPr>
        <w:t xml:space="preserve">חבר הכנסת בר-און, זה נוגע כמעט לכל דבר בחיינו. זו אותה היסטריה שמלווה אותנו בכל פעולה </w:t>
      </w:r>
      <w:r>
        <w:rPr>
          <w:rtl/>
        </w:rPr>
        <w:t>–</w:t>
      </w:r>
      <w:r>
        <w:rPr>
          <w:rFonts w:hint="cs"/>
          <w:rtl/>
        </w:rPr>
        <w:t xml:space="preserve"> לסגור את הכול. אני לא אוהב לעשות את ההשוואות. אני לא רוצה לעשות את ההשוואות.</w:t>
      </w:r>
    </w:p>
    <w:p w14:paraId="7FD6C08C" w14:textId="77777777" w:rsidR="00000000" w:rsidRDefault="00E82A5C">
      <w:pPr>
        <w:pStyle w:val="a"/>
        <w:ind w:firstLine="0"/>
        <w:rPr>
          <w:rFonts w:hint="cs"/>
          <w:rtl/>
        </w:rPr>
      </w:pPr>
    </w:p>
    <w:p w14:paraId="6CA5BAD6" w14:textId="77777777" w:rsidR="00000000" w:rsidRDefault="00E82A5C">
      <w:pPr>
        <w:pStyle w:val="ac"/>
        <w:rPr>
          <w:rtl/>
        </w:rPr>
      </w:pPr>
      <w:r>
        <w:rPr>
          <w:rFonts w:hint="eastAsia"/>
          <w:rtl/>
        </w:rPr>
        <w:t>יחיאל</w:t>
      </w:r>
      <w:r>
        <w:rPr>
          <w:rtl/>
        </w:rPr>
        <w:t xml:space="preserve"> חזן (הליכוד):</w:t>
      </w:r>
    </w:p>
    <w:p w14:paraId="2CFD86E0" w14:textId="77777777" w:rsidR="00000000" w:rsidRDefault="00E82A5C">
      <w:pPr>
        <w:pStyle w:val="a"/>
        <w:rPr>
          <w:rFonts w:hint="cs"/>
          <w:rtl/>
        </w:rPr>
      </w:pPr>
    </w:p>
    <w:p w14:paraId="152BFED8" w14:textId="77777777" w:rsidR="00000000" w:rsidRDefault="00E82A5C">
      <w:pPr>
        <w:pStyle w:val="a"/>
        <w:ind w:left="719" w:firstLine="0"/>
        <w:rPr>
          <w:rFonts w:hint="cs"/>
          <w:rtl/>
        </w:rPr>
      </w:pPr>
      <w:r>
        <w:rPr>
          <w:rFonts w:hint="cs"/>
          <w:rtl/>
        </w:rPr>
        <w:t>- - -</w:t>
      </w:r>
    </w:p>
    <w:p w14:paraId="53DC522D" w14:textId="77777777" w:rsidR="00000000" w:rsidRDefault="00E82A5C">
      <w:pPr>
        <w:pStyle w:val="a"/>
        <w:ind w:firstLine="0"/>
        <w:rPr>
          <w:rtl/>
        </w:rPr>
      </w:pPr>
    </w:p>
    <w:p w14:paraId="46495A8B" w14:textId="77777777" w:rsidR="00000000" w:rsidRDefault="00E82A5C">
      <w:pPr>
        <w:pStyle w:val="a"/>
        <w:ind w:firstLine="0"/>
        <w:rPr>
          <w:rFonts w:hint="cs"/>
          <w:rtl/>
        </w:rPr>
      </w:pPr>
    </w:p>
    <w:p w14:paraId="07236A4E" w14:textId="77777777" w:rsidR="00000000" w:rsidRDefault="00E82A5C">
      <w:pPr>
        <w:pStyle w:val="SpeakerCon"/>
        <w:rPr>
          <w:rtl/>
        </w:rPr>
      </w:pPr>
      <w:bookmarkStart w:id="378" w:name="FS000000445T14_05_2003_17_39_42C"/>
      <w:bookmarkEnd w:id="378"/>
      <w:r>
        <w:rPr>
          <w:rtl/>
        </w:rPr>
        <w:t>איתן כבל (העבודה-מימד):</w:t>
      </w:r>
    </w:p>
    <w:p w14:paraId="74B1E3B6" w14:textId="77777777" w:rsidR="00000000" w:rsidRDefault="00E82A5C">
      <w:pPr>
        <w:pStyle w:val="a"/>
        <w:rPr>
          <w:rtl/>
        </w:rPr>
      </w:pPr>
    </w:p>
    <w:p w14:paraId="6779B1DA" w14:textId="77777777" w:rsidR="00000000" w:rsidRDefault="00E82A5C">
      <w:pPr>
        <w:pStyle w:val="a"/>
        <w:rPr>
          <w:rFonts w:hint="cs"/>
          <w:rtl/>
        </w:rPr>
      </w:pPr>
      <w:r>
        <w:rPr>
          <w:rFonts w:hint="cs"/>
          <w:rtl/>
        </w:rPr>
        <w:t>חבר</w:t>
      </w:r>
      <w:r>
        <w:rPr>
          <w:rFonts w:hint="cs"/>
          <w:rtl/>
        </w:rPr>
        <w:t xml:space="preserve"> הכנסת חזן, אני לא רוצה לעשות השוואות מול מתנחלים. אבל אני אומר לכם, שלא אחת, במסגרת השירות שאני מגיע אליו, אני נתקל </w:t>
      </w:r>
      <w:r>
        <w:rPr>
          <w:rtl/>
        </w:rPr>
        <w:t>–</w:t>
      </w:r>
      <w:r>
        <w:rPr>
          <w:rFonts w:hint="cs"/>
          <w:rtl/>
        </w:rPr>
        <w:t xml:space="preserve"> ולצערי אני אומר את זה, אני אומר את זה לצערי </w:t>
      </w:r>
      <w:r>
        <w:rPr>
          <w:rtl/>
        </w:rPr>
        <w:t>–</w:t>
      </w:r>
      <w:r>
        <w:rPr>
          <w:rFonts w:hint="cs"/>
          <w:rtl/>
        </w:rPr>
        <w:t xml:space="preserve"> בבעיות, בפרובוקציות שמנהלים מתנחלים.</w:t>
      </w:r>
    </w:p>
    <w:p w14:paraId="42A8F866" w14:textId="77777777" w:rsidR="00000000" w:rsidRDefault="00E82A5C">
      <w:pPr>
        <w:pStyle w:val="a"/>
        <w:ind w:firstLine="0"/>
        <w:rPr>
          <w:rFonts w:hint="cs"/>
          <w:rtl/>
        </w:rPr>
      </w:pPr>
    </w:p>
    <w:p w14:paraId="674E32B9" w14:textId="77777777" w:rsidR="00000000" w:rsidRDefault="00E82A5C">
      <w:pPr>
        <w:pStyle w:val="ac"/>
        <w:rPr>
          <w:rtl/>
        </w:rPr>
      </w:pPr>
      <w:r>
        <w:rPr>
          <w:rFonts w:hint="eastAsia"/>
          <w:rtl/>
        </w:rPr>
        <w:t>רוני</w:t>
      </w:r>
      <w:r>
        <w:rPr>
          <w:rtl/>
        </w:rPr>
        <w:t xml:space="preserve"> בר-און (הליכוד):</w:t>
      </w:r>
    </w:p>
    <w:p w14:paraId="3DFCE2F6" w14:textId="77777777" w:rsidR="00000000" w:rsidRDefault="00E82A5C">
      <w:pPr>
        <w:pStyle w:val="a"/>
        <w:rPr>
          <w:rFonts w:hint="cs"/>
          <w:rtl/>
        </w:rPr>
      </w:pPr>
    </w:p>
    <w:p w14:paraId="299BC598" w14:textId="77777777" w:rsidR="00000000" w:rsidRDefault="00E82A5C">
      <w:pPr>
        <w:pStyle w:val="a"/>
        <w:rPr>
          <w:rFonts w:hint="cs"/>
          <w:rtl/>
        </w:rPr>
      </w:pPr>
      <w:r>
        <w:rPr>
          <w:rFonts w:hint="cs"/>
          <w:rtl/>
        </w:rPr>
        <w:t>חבר הכנסת כבל, זה לא לעניין.</w:t>
      </w:r>
    </w:p>
    <w:p w14:paraId="57F823F8" w14:textId="77777777" w:rsidR="00000000" w:rsidRDefault="00E82A5C">
      <w:pPr>
        <w:pStyle w:val="a"/>
        <w:ind w:firstLine="0"/>
        <w:rPr>
          <w:rFonts w:hint="cs"/>
          <w:rtl/>
        </w:rPr>
      </w:pPr>
    </w:p>
    <w:p w14:paraId="6588D36F" w14:textId="77777777" w:rsidR="00000000" w:rsidRDefault="00E82A5C">
      <w:pPr>
        <w:pStyle w:val="SpeakerCon"/>
        <w:rPr>
          <w:rtl/>
        </w:rPr>
      </w:pPr>
      <w:bookmarkStart w:id="379" w:name="FS000000445T14_05_2003_17_40_39C"/>
      <w:bookmarkEnd w:id="379"/>
      <w:r>
        <w:rPr>
          <w:rtl/>
        </w:rPr>
        <w:t>איתן כבל (העבודה-מימד):</w:t>
      </w:r>
    </w:p>
    <w:p w14:paraId="4D242A35" w14:textId="77777777" w:rsidR="00000000" w:rsidRDefault="00E82A5C">
      <w:pPr>
        <w:pStyle w:val="a"/>
        <w:rPr>
          <w:rtl/>
        </w:rPr>
      </w:pPr>
    </w:p>
    <w:p w14:paraId="7F7407C5" w14:textId="77777777" w:rsidR="00000000" w:rsidRDefault="00E82A5C">
      <w:pPr>
        <w:pStyle w:val="a"/>
        <w:rPr>
          <w:rFonts w:hint="cs"/>
          <w:rtl/>
        </w:rPr>
      </w:pPr>
      <w:r>
        <w:rPr>
          <w:rFonts w:hint="cs"/>
          <w:rtl/>
        </w:rPr>
        <w:t xml:space="preserve">סליחה, אבל הם מפריעים לכוחות הביטחון. </w:t>
      </w:r>
    </w:p>
    <w:p w14:paraId="215B0C93" w14:textId="77777777" w:rsidR="00000000" w:rsidRDefault="00E82A5C">
      <w:pPr>
        <w:pStyle w:val="a"/>
        <w:ind w:firstLine="0"/>
        <w:rPr>
          <w:rFonts w:hint="cs"/>
          <w:rtl/>
        </w:rPr>
      </w:pPr>
    </w:p>
    <w:p w14:paraId="3CFE2E8E" w14:textId="77777777" w:rsidR="00000000" w:rsidRDefault="00E82A5C">
      <w:pPr>
        <w:pStyle w:val="ac"/>
        <w:rPr>
          <w:rtl/>
        </w:rPr>
      </w:pPr>
      <w:r>
        <w:rPr>
          <w:rFonts w:hint="eastAsia"/>
          <w:rtl/>
        </w:rPr>
        <w:t>קריאה</w:t>
      </w:r>
      <w:r>
        <w:rPr>
          <w:rtl/>
        </w:rPr>
        <w:t>:</w:t>
      </w:r>
    </w:p>
    <w:p w14:paraId="7E4CDE8A" w14:textId="77777777" w:rsidR="00000000" w:rsidRDefault="00E82A5C">
      <w:pPr>
        <w:pStyle w:val="a"/>
        <w:rPr>
          <w:rFonts w:hint="cs"/>
          <w:rtl/>
        </w:rPr>
      </w:pPr>
    </w:p>
    <w:p w14:paraId="660255FB" w14:textId="77777777" w:rsidR="00000000" w:rsidRDefault="00E82A5C">
      <w:pPr>
        <w:pStyle w:val="a"/>
        <w:rPr>
          <w:rFonts w:hint="cs"/>
          <w:rtl/>
        </w:rPr>
      </w:pPr>
      <w:r>
        <w:rPr>
          <w:rFonts w:hint="cs"/>
          <w:rtl/>
        </w:rPr>
        <w:t>זה הבית שלהם.</w:t>
      </w:r>
    </w:p>
    <w:p w14:paraId="02A97626" w14:textId="77777777" w:rsidR="00000000" w:rsidRDefault="00E82A5C">
      <w:pPr>
        <w:pStyle w:val="a"/>
        <w:ind w:firstLine="0"/>
        <w:rPr>
          <w:rFonts w:hint="cs"/>
          <w:rtl/>
        </w:rPr>
      </w:pPr>
    </w:p>
    <w:p w14:paraId="3A263BDD" w14:textId="77777777" w:rsidR="00000000" w:rsidRDefault="00E82A5C">
      <w:pPr>
        <w:pStyle w:val="SpeakerCon"/>
        <w:rPr>
          <w:rtl/>
        </w:rPr>
      </w:pPr>
      <w:bookmarkStart w:id="380" w:name="FS000000445T14_05_2003_17_41_15C"/>
      <w:bookmarkEnd w:id="380"/>
      <w:r>
        <w:rPr>
          <w:rtl/>
        </w:rPr>
        <w:t>איתן כבל (העבודה-מימד):</w:t>
      </w:r>
    </w:p>
    <w:p w14:paraId="67D35FA2" w14:textId="77777777" w:rsidR="00000000" w:rsidRDefault="00E82A5C">
      <w:pPr>
        <w:pStyle w:val="a"/>
        <w:rPr>
          <w:rtl/>
        </w:rPr>
      </w:pPr>
    </w:p>
    <w:p w14:paraId="3308AC3C" w14:textId="77777777" w:rsidR="00000000" w:rsidRDefault="00E82A5C">
      <w:pPr>
        <w:pStyle w:val="a"/>
        <w:rPr>
          <w:rFonts w:hint="cs"/>
          <w:rtl/>
        </w:rPr>
      </w:pPr>
      <w:r>
        <w:rPr>
          <w:rFonts w:hint="cs"/>
          <w:rtl/>
        </w:rPr>
        <w:t xml:space="preserve">סלח לי, זה שזה הבית שלהם </w:t>
      </w:r>
      <w:r>
        <w:rPr>
          <w:rtl/>
        </w:rPr>
        <w:t>–</w:t>
      </w:r>
      <w:r>
        <w:rPr>
          <w:rFonts w:hint="cs"/>
          <w:rtl/>
        </w:rPr>
        <w:t xml:space="preserve"> זה ויכוח אחר. אני לא אנהל אותו אתך עכשיו. אבל זה שמפריעים לפעילות הצבא, לפעילות מערכת הביטחון, ואף אחד לא אומר לא לת</w:t>
      </w:r>
      <w:r>
        <w:rPr>
          <w:rFonts w:hint="cs"/>
          <w:rtl/>
        </w:rPr>
        <w:t>ת להם יותר להיכנס לשם - - -</w:t>
      </w:r>
    </w:p>
    <w:p w14:paraId="6EC4403A" w14:textId="77777777" w:rsidR="00000000" w:rsidRDefault="00E82A5C">
      <w:pPr>
        <w:pStyle w:val="a"/>
        <w:ind w:firstLine="0"/>
        <w:rPr>
          <w:rFonts w:hint="cs"/>
          <w:rtl/>
        </w:rPr>
      </w:pPr>
    </w:p>
    <w:p w14:paraId="79E0E761" w14:textId="77777777" w:rsidR="00000000" w:rsidRDefault="00E82A5C">
      <w:pPr>
        <w:pStyle w:val="ac"/>
        <w:rPr>
          <w:rtl/>
        </w:rPr>
      </w:pPr>
      <w:r>
        <w:rPr>
          <w:rFonts w:hint="eastAsia"/>
          <w:rtl/>
        </w:rPr>
        <w:t>רוני</w:t>
      </w:r>
      <w:r>
        <w:rPr>
          <w:rtl/>
        </w:rPr>
        <w:t xml:space="preserve"> בר-און (הליכוד):</w:t>
      </w:r>
    </w:p>
    <w:p w14:paraId="44196D3F" w14:textId="77777777" w:rsidR="00000000" w:rsidRDefault="00E82A5C">
      <w:pPr>
        <w:pStyle w:val="a"/>
        <w:rPr>
          <w:rFonts w:hint="cs"/>
          <w:rtl/>
        </w:rPr>
      </w:pPr>
    </w:p>
    <w:p w14:paraId="1E80F137" w14:textId="77777777" w:rsidR="00000000" w:rsidRDefault="00E82A5C">
      <w:pPr>
        <w:pStyle w:val="a"/>
        <w:rPr>
          <w:rFonts w:hint="cs"/>
          <w:rtl/>
        </w:rPr>
      </w:pPr>
      <w:r>
        <w:rPr>
          <w:rFonts w:hint="cs"/>
          <w:rtl/>
        </w:rPr>
        <w:t>ההשוואה הזאת היא לא לעניין.</w:t>
      </w:r>
    </w:p>
    <w:p w14:paraId="53B290F6" w14:textId="77777777" w:rsidR="00000000" w:rsidRDefault="00E82A5C">
      <w:pPr>
        <w:pStyle w:val="a"/>
        <w:rPr>
          <w:rFonts w:hint="cs"/>
          <w:rtl/>
        </w:rPr>
      </w:pPr>
    </w:p>
    <w:p w14:paraId="0470203C" w14:textId="77777777" w:rsidR="00000000" w:rsidRDefault="00E82A5C">
      <w:pPr>
        <w:pStyle w:val="SpeakerCon"/>
        <w:rPr>
          <w:rtl/>
        </w:rPr>
      </w:pPr>
      <w:bookmarkStart w:id="381" w:name="FS000000445T14_05_2003_17_42_02C"/>
      <w:bookmarkEnd w:id="381"/>
      <w:r>
        <w:rPr>
          <w:rtl/>
        </w:rPr>
        <w:t>איתן כבל (העבודה-מימד):</w:t>
      </w:r>
    </w:p>
    <w:p w14:paraId="5C9162BB" w14:textId="77777777" w:rsidR="00000000" w:rsidRDefault="00E82A5C">
      <w:pPr>
        <w:pStyle w:val="a"/>
        <w:rPr>
          <w:rtl/>
        </w:rPr>
      </w:pPr>
    </w:p>
    <w:p w14:paraId="50857DF8" w14:textId="77777777" w:rsidR="00000000" w:rsidRDefault="00E82A5C">
      <w:pPr>
        <w:pStyle w:val="a"/>
        <w:rPr>
          <w:rFonts w:hint="cs"/>
          <w:rtl/>
        </w:rPr>
      </w:pPr>
      <w:r>
        <w:rPr>
          <w:rFonts w:hint="cs"/>
          <w:rtl/>
        </w:rPr>
        <w:t>על זה אני מדבר. על זה אני מדבר. על זה אני מדבר.  חבר הכנסת בר-און, לא כל פעם יכניסו אותנו להיסטריה. יש להילחם נגד הטרור בכל הכוח - - -</w:t>
      </w:r>
    </w:p>
    <w:p w14:paraId="2C3E6B5C" w14:textId="77777777" w:rsidR="00000000" w:rsidRDefault="00E82A5C">
      <w:pPr>
        <w:pStyle w:val="a"/>
        <w:ind w:firstLine="0"/>
        <w:rPr>
          <w:rFonts w:hint="cs"/>
          <w:rtl/>
        </w:rPr>
      </w:pPr>
    </w:p>
    <w:p w14:paraId="71A98136" w14:textId="77777777" w:rsidR="00000000" w:rsidRDefault="00E82A5C">
      <w:pPr>
        <w:pStyle w:val="ad"/>
        <w:rPr>
          <w:rFonts w:hint="cs"/>
          <w:rtl/>
        </w:rPr>
      </w:pPr>
      <w:r>
        <w:rPr>
          <w:rtl/>
        </w:rPr>
        <w:t>היו"ר</w:t>
      </w:r>
      <w:r>
        <w:rPr>
          <w:rFonts w:hint="cs"/>
          <w:rtl/>
        </w:rPr>
        <w:t xml:space="preserve"> משה כחלו</w:t>
      </w:r>
      <w:r>
        <w:rPr>
          <w:rFonts w:hint="cs"/>
          <w:rtl/>
        </w:rPr>
        <w:t>ן</w:t>
      </w:r>
      <w:r>
        <w:rPr>
          <w:rtl/>
        </w:rPr>
        <w:t>:</w:t>
      </w:r>
    </w:p>
    <w:p w14:paraId="0ECED7D3" w14:textId="77777777" w:rsidR="00000000" w:rsidRDefault="00E82A5C">
      <w:pPr>
        <w:pStyle w:val="a"/>
        <w:rPr>
          <w:rFonts w:hint="cs"/>
          <w:rtl/>
        </w:rPr>
      </w:pPr>
    </w:p>
    <w:p w14:paraId="303A8003" w14:textId="77777777" w:rsidR="00000000" w:rsidRDefault="00E82A5C">
      <w:pPr>
        <w:pStyle w:val="a"/>
        <w:rPr>
          <w:rFonts w:hint="cs"/>
          <w:rtl/>
        </w:rPr>
      </w:pPr>
      <w:r>
        <w:rPr>
          <w:rFonts w:hint="cs"/>
          <w:rtl/>
        </w:rPr>
        <w:t>חבר הכנסת כבל, משפט לסיום, אם יש לך. אתה לא חייב.</w:t>
      </w:r>
    </w:p>
    <w:p w14:paraId="4F4DBC12" w14:textId="77777777" w:rsidR="00000000" w:rsidRDefault="00E82A5C">
      <w:pPr>
        <w:pStyle w:val="a"/>
        <w:ind w:firstLine="0"/>
        <w:rPr>
          <w:rFonts w:hint="cs"/>
          <w:rtl/>
        </w:rPr>
      </w:pPr>
    </w:p>
    <w:p w14:paraId="7434D53A" w14:textId="77777777" w:rsidR="00000000" w:rsidRDefault="00E82A5C">
      <w:pPr>
        <w:pStyle w:val="SpeakerCon"/>
        <w:rPr>
          <w:rtl/>
        </w:rPr>
      </w:pPr>
      <w:bookmarkStart w:id="382" w:name="FS000000445T14_05_2003_17_43_27C"/>
      <w:bookmarkEnd w:id="382"/>
      <w:r>
        <w:rPr>
          <w:rtl/>
        </w:rPr>
        <w:t>איתן כבל (העבודה-מימד):</w:t>
      </w:r>
    </w:p>
    <w:p w14:paraId="29E51858" w14:textId="77777777" w:rsidR="00000000" w:rsidRDefault="00E82A5C">
      <w:pPr>
        <w:pStyle w:val="a"/>
        <w:rPr>
          <w:rtl/>
        </w:rPr>
      </w:pPr>
    </w:p>
    <w:p w14:paraId="54E3AEA0" w14:textId="77777777" w:rsidR="00000000" w:rsidRDefault="00E82A5C">
      <w:pPr>
        <w:pStyle w:val="a"/>
        <w:rPr>
          <w:rFonts w:hint="cs"/>
          <w:rtl/>
        </w:rPr>
      </w:pPr>
      <w:r>
        <w:rPr>
          <w:rFonts w:hint="cs"/>
          <w:rtl/>
        </w:rPr>
        <w:t>תן לי להרכיב אותו.</w:t>
      </w:r>
    </w:p>
    <w:p w14:paraId="3DAF14FB" w14:textId="77777777" w:rsidR="00000000" w:rsidRDefault="00E82A5C">
      <w:pPr>
        <w:pStyle w:val="a"/>
        <w:ind w:firstLine="0"/>
        <w:rPr>
          <w:rFonts w:hint="cs"/>
          <w:rtl/>
        </w:rPr>
      </w:pPr>
    </w:p>
    <w:p w14:paraId="00C4A765" w14:textId="77777777" w:rsidR="00000000" w:rsidRDefault="00E82A5C">
      <w:pPr>
        <w:pStyle w:val="ac"/>
        <w:rPr>
          <w:rtl/>
        </w:rPr>
      </w:pPr>
      <w:r>
        <w:rPr>
          <w:rFonts w:hint="eastAsia"/>
          <w:rtl/>
        </w:rPr>
        <w:t>יחיאל</w:t>
      </w:r>
      <w:r>
        <w:rPr>
          <w:rtl/>
        </w:rPr>
        <w:t xml:space="preserve"> חזן (הליכוד):</w:t>
      </w:r>
    </w:p>
    <w:p w14:paraId="135688BD" w14:textId="77777777" w:rsidR="00000000" w:rsidRDefault="00E82A5C">
      <w:pPr>
        <w:pStyle w:val="a"/>
        <w:rPr>
          <w:rFonts w:hint="cs"/>
          <w:rtl/>
        </w:rPr>
      </w:pPr>
    </w:p>
    <w:p w14:paraId="79C8733B" w14:textId="77777777" w:rsidR="00000000" w:rsidRDefault="00E82A5C">
      <w:pPr>
        <w:pStyle w:val="a"/>
        <w:rPr>
          <w:rFonts w:hint="cs"/>
          <w:rtl/>
        </w:rPr>
      </w:pPr>
      <w:r>
        <w:rPr>
          <w:rFonts w:hint="cs"/>
          <w:rtl/>
        </w:rPr>
        <w:t>הכול דמגוגיה.</w:t>
      </w:r>
    </w:p>
    <w:p w14:paraId="19F98919" w14:textId="77777777" w:rsidR="00000000" w:rsidRDefault="00E82A5C">
      <w:pPr>
        <w:pStyle w:val="a"/>
        <w:ind w:firstLine="0"/>
        <w:rPr>
          <w:rFonts w:hint="cs"/>
          <w:rtl/>
        </w:rPr>
      </w:pPr>
    </w:p>
    <w:p w14:paraId="150D3A1C" w14:textId="77777777" w:rsidR="00000000" w:rsidRDefault="00E82A5C">
      <w:pPr>
        <w:pStyle w:val="SpeakerCon"/>
        <w:rPr>
          <w:rtl/>
        </w:rPr>
      </w:pPr>
      <w:bookmarkStart w:id="383" w:name="FS000000445T14_05_2003_17_43_43C"/>
      <w:bookmarkEnd w:id="383"/>
      <w:r>
        <w:rPr>
          <w:rtl/>
        </w:rPr>
        <w:t>איתן כבל (העבודה-מימד):</w:t>
      </w:r>
    </w:p>
    <w:p w14:paraId="377AF63A" w14:textId="77777777" w:rsidR="00000000" w:rsidRDefault="00E82A5C">
      <w:pPr>
        <w:pStyle w:val="a"/>
        <w:rPr>
          <w:rtl/>
        </w:rPr>
      </w:pPr>
    </w:p>
    <w:p w14:paraId="0344CF70" w14:textId="77777777" w:rsidR="00000000" w:rsidRDefault="00E82A5C">
      <w:pPr>
        <w:pStyle w:val="a"/>
        <w:rPr>
          <w:rFonts w:hint="cs"/>
          <w:rtl/>
        </w:rPr>
      </w:pPr>
      <w:r>
        <w:rPr>
          <w:rFonts w:hint="cs"/>
          <w:rtl/>
        </w:rPr>
        <w:t>בסדר, אני הדמגוג.</w:t>
      </w:r>
    </w:p>
    <w:p w14:paraId="01D6B04B" w14:textId="77777777" w:rsidR="00000000" w:rsidRDefault="00E82A5C">
      <w:pPr>
        <w:pStyle w:val="a"/>
        <w:ind w:firstLine="0"/>
        <w:rPr>
          <w:rFonts w:hint="cs"/>
          <w:rtl/>
        </w:rPr>
      </w:pPr>
    </w:p>
    <w:p w14:paraId="2435CDFE" w14:textId="77777777" w:rsidR="00000000" w:rsidRDefault="00E82A5C">
      <w:pPr>
        <w:pStyle w:val="ad"/>
        <w:rPr>
          <w:rFonts w:hint="cs"/>
          <w:rtl/>
        </w:rPr>
      </w:pPr>
      <w:r>
        <w:rPr>
          <w:rtl/>
        </w:rPr>
        <w:t>היו"ר</w:t>
      </w:r>
      <w:r>
        <w:rPr>
          <w:rFonts w:hint="cs"/>
          <w:rtl/>
        </w:rPr>
        <w:t xml:space="preserve"> משה כחלון</w:t>
      </w:r>
      <w:r>
        <w:rPr>
          <w:rtl/>
        </w:rPr>
        <w:t>:</w:t>
      </w:r>
    </w:p>
    <w:p w14:paraId="3F2C6236" w14:textId="77777777" w:rsidR="00000000" w:rsidRDefault="00E82A5C">
      <w:pPr>
        <w:pStyle w:val="a"/>
        <w:rPr>
          <w:rFonts w:hint="cs"/>
          <w:rtl/>
        </w:rPr>
      </w:pPr>
    </w:p>
    <w:p w14:paraId="24C074C1" w14:textId="77777777" w:rsidR="00000000" w:rsidRDefault="00E82A5C">
      <w:pPr>
        <w:pStyle w:val="a"/>
        <w:rPr>
          <w:rFonts w:hint="cs"/>
          <w:rtl/>
        </w:rPr>
      </w:pPr>
      <w:r>
        <w:rPr>
          <w:rFonts w:hint="cs"/>
          <w:rtl/>
        </w:rPr>
        <w:t>חבר הכנסת חזן, תאפשרו לו לסיים, בבקשה.</w:t>
      </w:r>
    </w:p>
    <w:p w14:paraId="064BE05E" w14:textId="77777777" w:rsidR="00000000" w:rsidRDefault="00E82A5C">
      <w:pPr>
        <w:pStyle w:val="a"/>
        <w:ind w:firstLine="0"/>
        <w:rPr>
          <w:rFonts w:hint="cs"/>
          <w:rtl/>
        </w:rPr>
      </w:pPr>
    </w:p>
    <w:p w14:paraId="27EB17DE" w14:textId="77777777" w:rsidR="00000000" w:rsidRDefault="00E82A5C">
      <w:pPr>
        <w:pStyle w:val="SpeakerCon"/>
        <w:rPr>
          <w:rtl/>
        </w:rPr>
      </w:pPr>
      <w:bookmarkStart w:id="384" w:name="FS000000445T14_05_2003_17_44_05C"/>
      <w:bookmarkEnd w:id="384"/>
      <w:r>
        <w:rPr>
          <w:rtl/>
        </w:rPr>
        <w:t>איתן כבל (העבודה-מ</w:t>
      </w:r>
      <w:r>
        <w:rPr>
          <w:rtl/>
        </w:rPr>
        <w:t>ימד):</w:t>
      </w:r>
    </w:p>
    <w:p w14:paraId="00FF6F74" w14:textId="77777777" w:rsidR="00000000" w:rsidRDefault="00E82A5C">
      <w:pPr>
        <w:pStyle w:val="a"/>
        <w:rPr>
          <w:rtl/>
        </w:rPr>
      </w:pPr>
    </w:p>
    <w:p w14:paraId="62635369" w14:textId="77777777" w:rsidR="00000000" w:rsidRDefault="00E82A5C">
      <w:pPr>
        <w:pStyle w:val="a"/>
        <w:rPr>
          <w:rFonts w:hint="cs"/>
          <w:rtl/>
        </w:rPr>
      </w:pPr>
      <w:r>
        <w:rPr>
          <w:rFonts w:hint="cs"/>
          <w:rtl/>
        </w:rPr>
        <w:t>חבר הכנסת חזן, תמליץ עלי להדליק משואה כ"רב-דמגוג". נו, אז מה? אז אמרת. מה קרה?</w:t>
      </w:r>
    </w:p>
    <w:p w14:paraId="1783CBAC" w14:textId="77777777" w:rsidR="00000000" w:rsidRDefault="00E82A5C">
      <w:pPr>
        <w:pStyle w:val="a"/>
        <w:ind w:firstLine="0"/>
        <w:rPr>
          <w:rFonts w:hint="cs"/>
          <w:rtl/>
        </w:rPr>
      </w:pPr>
    </w:p>
    <w:p w14:paraId="36295356" w14:textId="77777777" w:rsidR="00000000" w:rsidRDefault="00E82A5C">
      <w:pPr>
        <w:pStyle w:val="ad"/>
        <w:rPr>
          <w:rFonts w:hint="cs"/>
          <w:rtl/>
        </w:rPr>
      </w:pPr>
      <w:r>
        <w:rPr>
          <w:rtl/>
        </w:rPr>
        <w:t>היו"ר</w:t>
      </w:r>
      <w:r>
        <w:rPr>
          <w:rFonts w:hint="cs"/>
          <w:rtl/>
        </w:rPr>
        <w:t xml:space="preserve"> משה כחלון</w:t>
      </w:r>
      <w:r>
        <w:rPr>
          <w:rtl/>
        </w:rPr>
        <w:t>:</w:t>
      </w:r>
    </w:p>
    <w:p w14:paraId="6A6ED984" w14:textId="77777777" w:rsidR="00000000" w:rsidRDefault="00E82A5C">
      <w:pPr>
        <w:pStyle w:val="a"/>
        <w:rPr>
          <w:rFonts w:hint="cs"/>
          <w:rtl/>
        </w:rPr>
      </w:pPr>
    </w:p>
    <w:p w14:paraId="399B7D89" w14:textId="77777777" w:rsidR="00000000" w:rsidRDefault="00E82A5C">
      <w:pPr>
        <w:pStyle w:val="a"/>
        <w:rPr>
          <w:rFonts w:hint="cs"/>
          <w:rtl/>
        </w:rPr>
      </w:pPr>
      <w:r>
        <w:rPr>
          <w:rFonts w:hint="cs"/>
          <w:rtl/>
        </w:rPr>
        <w:t>חבר הכנסת כבל, משפט לסיום.</w:t>
      </w:r>
    </w:p>
    <w:p w14:paraId="1D2BCFC8" w14:textId="77777777" w:rsidR="00000000" w:rsidRDefault="00E82A5C">
      <w:pPr>
        <w:pStyle w:val="a"/>
        <w:ind w:firstLine="0"/>
        <w:rPr>
          <w:rFonts w:hint="cs"/>
          <w:rtl/>
        </w:rPr>
      </w:pPr>
    </w:p>
    <w:p w14:paraId="34CEEB6C" w14:textId="77777777" w:rsidR="00000000" w:rsidRDefault="00E82A5C">
      <w:pPr>
        <w:pStyle w:val="SpeakerCon"/>
        <w:rPr>
          <w:rtl/>
        </w:rPr>
      </w:pPr>
      <w:bookmarkStart w:id="385" w:name="FS000000445T14_05_2003_17_44_31C"/>
      <w:bookmarkEnd w:id="385"/>
      <w:r>
        <w:rPr>
          <w:rtl/>
        </w:rPr>
        <w:t>איתן כבל (העבודה-מימד):</w:t>
      </w:r>
    </w:p>
    <w:p w14:paraId="012A57D1" w14:textId="77777777" w:rsidR="00000000" w:rsidRDefault="00E82A5C">
      <w:pPr>
        <w:pStyle w:val="a"/>
        <w:rPr>
          <w:rtl/>
        </w:rPr>
      </w:pPr>
    </w:p>
    <w:p w14:paraId="5077AEA3" w14:textId="77777777" w:rsidR="00000000" w:rsidRDefault="00E82A5C">
      <w:pPr>
        <w:pStyle w:val="a"/>
        <w:rPr>
          <w:rFonts w:hint="cs"/>
          <w:rtl/>
        </w:rPr>
      </w:pPr>
      <w:r>
        <w:rPr>
          <w:rFonts w:hint="cs"/>
          <w:rtl/>
        </w:rPr>
        <w:t>אבל עם זה אני אומר לך, וחוזר ואומר: יש להיאבק בכל הכוח נגד הטרור, אבל בה בעת לא לעצור פעולות שלום.</w:t>
      </w:r>
      <w:r>
        <w:rPr>
          <w:rFonts w:hint="cs"/>
          <w:rtl/>
        </w:rPr>
        <w:t xml:space="preserve"> תודה רבה.</w:t>
      </w:r>
    </w:p>
    <w:p w14:paraId="1A738886" w14:textId="77777777" w:rsidR="00000000" w:rsidRDefault="00E82A5C">
      <w:pPr>
        <w:pStyle w:val="a"/>
        <w:ind w:firstLine="0"/>
        <w:rPr>
          <w:rFonts w:hint="cs"/>
          <w:rtl/>
        </w:rPr>
      </w:pPr>
    </w:p>
    <w:p w14:paraId="5D492B6F" w14:textId="77777777" w:rsidR="00000000" w:rsidRDefault="00E82A5C">
      <w:pPr>
        <w:pStyle w:val="ad"/>
        <w:rPr>
          <w:rFonts w:hint="cs"/>
          <w:rtl/>
        </w:rPr>
      </w:pPr>
      <w:r>
        <w:rPr>
          <w:rtl/>
        </w:rPr>
        <w:t>היו"ר</w:t>
      </w:r>
      <w:r>
        <w:rPr>
          <w:rFonts w:hint="cs"/>
          <w:rtl/>
        </w:rPr>
        <w:t xml:space="preserve"> משה כחלון</w:t>
      </w:r>
      <w:r>
        <w:rPr>
          <w:rtl/>
        </w:rPr>
        <w:t>:</w:t>
      </w:r>
    </w:p>
    <w:p w14:paraId="5B142859" w14:textId="77777777" w:rsidR="00000000" w:rsidRDefault="00E82A5C">
      <w:pPr>
        <w:pStyle w:val="a"/>
        <w:rPr>
          <w:rFonts w:hint="cs"/>
          <w:rtl/>
        </w:rPr>
      </w:pPr>
    </w:p>
    <w:p w14:paraId="2F5CD52B" w14:textId="77777777" w:rsidR="00000000" w:rsidRDefault="00E82A5C">
      <w:pPr>
        <w:pStyle w:val="a"/>
        <w:rPr>
          <w:rFonts w:hint="cs"/>
          <w:rtl/>
        </w:rPr>
      </w:pPr>
      <w:r>
        <w:rPr>
          <w:rFonts w:hint="cs"/>
          <w:rtl/>
        </w:rPr>
        <w:t xml:space="preserve">תודה רבה. חבר הכנסת רשף חן. אחריו </w:t>
      </w:r>
      <w:r>
        <w:rPr>
          <w:rtl/>
        </w:rPr>
        <w:t>–</w:t>
      </w:r>
      <w:r>
        <w:rPr>
          <w:rFonts w:hint="cs"/>
          <w:rtl/>
        </w:rPr>
        <w:t xml:space="preserve"> חבר הכנסת ג'מאל זחאלקה. אחריו </w:t>
      </w:r>
      <w:r>
        <w:rPr>
          <w:rtl/>
        </w:rPr>
        <w:t>–</w:t>
      </w:r>
      <w:r>
        <w:rPr>
          <w:rFonts w:hint="cs"/>
          <w:rtl/>
        </w:rPr>
        <w:t xml:space="preserve"> השר ישיב.</w:t>
      </w:r>
    </w:p>
    <w:p w14:paraId="176AAF9C" w14:textId="77777777" w:rsidR="00000000" w:rsidRDefault="00E82A5C">
      <w:pPr>
        <w:pStyle w:val="a"/>
        <w:ind w:firstLine="0"/>
        <w:rPr>
          <w:rFonts w:hint="cs"/>
          <w:rtl/>
        </w:rPr>
      </w:pPr>
    </w:p>
    <w:p w14:paraId="72DFB71B" w14:textId="77777777" w:rsidR="00000000" w:rsidRDefault="00E82A5C">
      <w:pPr>
        <w:pStyle w:val="ac"/>
        <w:rPr>
          <w:rtl/>
        </w:rPr>
      </w:pPr>
      <w:r>
        <w:rPr>
          <w:rFonts w:hint="eastAsia"/>
          <w:rtl/>
        </w:rPr>
        <w:t>זהבה</w:t>
      </w:r>
      <w:r>
        <w:rPr>
          <w:rtl/>
        </w:rPr>
        <w:t xml:space="preserve"> גלאון (מרצ):</w:t>
      </w:r>
    </w:p>
    <w:p w14:paraId="0B8072EF" w14:textId="77777777" w:rsidR="00000000" w:rsidRDefault="00E82A5C">
      <w:pPr>
        <w:pStyle w:val="a"/>
        <w:rPr>
          <w:rFonts w:hint="cs"/>
          <w:rtl/>
        </w:rPr>
      </w:pPr>
    </w:p>
    <w:p w14:paraId="59C5F27F" w14:textId="77777777" w:rsidR="00000000" w:rsidRDefault="00E82A5C">
      <w:pPr>
        <w:pStyle w:val="a"/>
        <w:rPr>
          <w:rFonts w:hint="cs"/>
          <w:rtl/>
        </w:rPr>
      </w:pPr>
      <w:r>
        <w:rPr>
          <w:rFonts w:hint="cs"/>
          <w:rtl/>
        </w:rPr>
        <w:t>מה קרה לכם היום? איזו מקהלה. אחד, אחד. לא שומעים כלום. אחד, אחד.</w:t>
      </w:r>
    </w:p>
    <w:p w14:paraId="19F4CA68" w14:textId="77777777" w:rsidR="00000000" w:rsidRDefault="00E82A5C">
      <w:pPr>
        <w:pStyle w:val="a"/>
        <w:ind w:firstLine="0"/>
        <w:rPr>
          <w:rFonts w:hint="cs"/>
          <w:rtl/>
        </w:rPr>
      </w:pPr>
    </w:p>
    <w:p w14:paraId="5F05AA35" w14:textId="77777777" w:rsidR="00000000" w:rsidRDefault="00E82A5C">
      <w:pPr>
        <w:pStyle w:val="ac"/>
        <w:rPr>
          <w:rtl/>
        </w:rPr>
      </w:pPr>
    </w:p>
    <w:p w14:paraId="775F9675" w14:textId="77777777" w:rsidR="00000000" w:rsidRDefault="00E82A5C">
      <w:pPr>
        <w:pStyle w:val="ac"/>
        <w:rPr>
          <w:rtl/>
        </w:rPr>
      </w:pPr>
      <w:r>
        <w:rPr>
          <w:rFonts w:hint="eastAsia"/>
          <w:rtl/>
        </w:rPr>
        <w:t>גלעד</w:t>
      </w:r>
      <w:r>
        <w:rPr>
          <w:rtl/>
        </w:rPr>
        <w:t xml:space="preserve"> ארדן (הליכוד):</w:t>
      </w:r>
    </w:p>
    <w:p w14:paraId="291BF33A" w14:textId="77777777" w:rsidR="00000000" w:rsidRDefault="00E82A5C">
      <w:pPr>
        <w:pStyle w:val="a"/>
        <w:rPr>
          <w:rFonts w:hint="cs"/>
          <w:rtl/>
        </w:rPr>
      </w:pPr>
    </w:p>
    <w:p w14:paraId="304EC120" w14:textId="77777777" w:rsidR="00000000" w:rsidRDefault="00E82A5C">
      <w:pPr>
        <w:pStyle w:val="a"/>
        <w:rPr>
          <w:rFonts w:hint="cs"/>
          <w:rtl/>
        </w:rPr>
      </w:pPr>
      <w:r>
        <w:rPr>
          <w:rFonts w:hint="cs"/>
          <w:rtl/>
        </w:rPr>
        <w:t>בואי תחלקי לנו זמן קריאות.</w:t>
      </w:r>
    </w:p>
    <w:p w14:paraId="5853C649" w14:textId="77777777" w:rsidR="00000000" w:rsidRDefault="00E82A5C">
      <w:pPr>
        <w:pStyle w:val="a"/>
        <w:ind w:firstLine="0"/>
        <w:rPr>
          <w:rFonts w:hint="cs"/>
          <w:rtl/>
        </w:rPr>
      </w:pPr>
    </w:p>
    <w:p w14:paraId="20EABA4F" w14:textId="77777777" w:rsidR="00000000" w:rsidRDefault="00E82A5C">
      <w:pPr>
        <w:pStyle w:val="ad"/>
        <w:rPr>
          <w:rFonts w:hint="cs"/>
          <w:rtl/>
        </w:rPr>
      </w:pPr>
      <w:r>
        <w:rPr>
          <w:rtl/>
        </w:rPr>
        <w:t>היו"ר</w:t>
      </w:r>
      <w:r>
        <w:rPr>
          <w:rFonts w:hint="cs"/>
          <w:rtl/>
        </w:rPr>
        <w:t xml:space="preserve"> משה כח</w:t>
      </w:r>
      <w:r>
        <w:rPr>
          <w:rFonts w:hint="cs"/>
          <w:rtl/>
        </w:rPr>
        <w:t>לון</w:t>
      </w:r>
      <w:r>
        <w:rPr>
          <w:rtl/>
        </w:rPr>
        <w:t>:</w:t>
      </w:r>
    </w:p>
    <w:p w14:paraId="67FA2FBB" w14:textId="77777777" w:rsidR="00000000" w:rsidRDefault="00E82A5C">
      <w:pPr>
        <w:pStyle w:val="a"/>
        <w:rPr>
          <w:rFonts w:hint="cs"/>
          <w:rtl/>
        </w:rPr>
      </w:pPr>
    </w:p>
    <w:p w14:paraId="0405FA45" w14:textId="77777777" w:rsidR="00000000" w:rsidRDefault="00E82A5C">
      <w:pPr>
        <w:pStyle w:val="a"/>
        <w:rPr>
          <w:rFonts w:hint="cs"/>
          <w:rtl/>
        </w:rPr>
      </w:pPr>
      <w:r>
        <w:rPr>
          <w:rFonts w:hint="cs"/>
          <w:rtl/>
        </w:rPr>
        <w:t>חברת הכנסת גלאון.</w:t>
      </w:r>
    </w:p>
    <w:p w14:paraId="745EDAAB" w14:textId="77777777" w:rsidR="00000000" w:rsidRDefault="00E82A5C">
      <w:pPr>
        <w:pStyle w:val="a"/>
        <w:ind w:firstLine="0"/>
        <w:rPr>
          <w:rFonts w:hint="cs"/>
          <w:rtl/>
        </w:rPr>
      </w:pPr>
    </w:p>
    <w:p w14:paraId="75F7B566" w14:textId="77777777" w:rsidR="00000000" w:rsidRDefault="00E82A5C">
      <w:pPr>
        <w:pStyle w:val="ac"/>
        <w:rPr>
          <w:rtl/>
        </w:rPr>
      </w:pPr>
      <w:r>
        <w:rPr>
          <w:rFonts w:hint="eastAsia"/>
          <w:rtl/>
        </w:rPr>
        <w:t>זהבה</w:t>
      </w:r>
      <w:r>
        <w:rPr>
          <w:rtl/>
        </w:rPr>
        <w:t xml:space="preserve"> גלאון (מרצ):</w:t>
      </w:r>
    </w:p>
    <w:p w14:paraId="3AF6FDD2" w14:textId="77777777" w:rsidR="00000000" w:rsidRDefault="00E82A5C">
      <w:pPr>
        <w:pStyle w:val="a"/>
        <w:rPr>
          <w:rFonts w:hint="cs"/>
          <w:rtl/>
        </w:rPr>
      </w:pPr>
    </w:p>
    <w:p w14:paraId="30742D31" w14:textId="77777777" w:rsidR="00000000" w:rsidRDefault="00E82A5C">
      <w:pPr>
        <w:pStyle w:val="a"/>
        <w:rPr>
          <w:rFonts w:hint="cs"/>
          <w:rtl/>
        </w:rPr>
      </w:pPr>
      <w:r>
        <w:rPr>
          <w:rFonts w:hint="cs"/>
          <w:rtl/>
        </w:rPr>
        <w:t>אני עוזרת.</w:t>
      </w:r>
    </w:p>
    <w:p w14:paraId="73F68AB6" w14:textId="77777777" w:rsidR="00000000" w:rsidRDefault="00E82A5C">
      <w:pPr>
        <w:pStyle w:val="a"/>
        <w:ind w:firstLine="0"/>
        <w:rPr>
          <w:rFonts w:hint="cs"/>
          <w:rtl/>
        </w:rPr>
      </w:pPr>
    </w:p>
    <w:p w14:paraId="5434671F" w14:textId="77777777" w:rsidR="00000000" w:rsidRDefault="00E82A5C">
      <w:pPr>
        <w:pStyle w:val="ad"/>
        <w:rPr>
          <w:rtl/>
        </w:rPr>
      </w:pPr>
      <w:r>
        <w:rPr>
          <w:rtl/>
        </w:rPr>
        <w:t>היו"ר</w:t>
      </w:r>
      <w:r>
        <w:rPr>
          <w:rFonts w:hint="cs"/>
          <w:rtl/>
        </w:rPr>
        <w:t xml:space="preserve"> משה כחלון</w:t>
      </w:r>
      <w:r>
        <w:rPr>
          <w:rtl/>
        </w:rPr>
        <w:t>:</w:t>
      </w:r>
    </w:p>
    <w:p w14:paraId="7964E59A" w14:textId="77777777" w:rsidR="00000000" w:rsidRDefault="00E82A5C">
      <w:pPr>
        <w:pStyle w:val="a"/>
        <w:rPr>
          <w:rtl/>
        </w:rPr>
      </w:pPr>
    </w:p>
    <w:p w14:paraId="2EC940E1" w14:textId="77777777" w:rsidR="00000000" w:rsidRDefault="00E82A5C">
      <w:pPr>
        <w:pStyle w:val="a"/>
        <w:rPr>
          <w:rFonts w:hint="cs"/>
          <w:rtl/>
        </w:rPr>
      </w:pPr>
      <w:r>
        <w:rPr>
          <w:rFonts w:hint="cs"/>
          <w:rtl/>
        </w:rPr>
        <w:t>תודה רבה. חבר הכנסת ארדן, השר ליברמן. אתה בצד הנכון, אומנם. בבקשה.</w:t>
      </w:r>
    </w:p>
    <w:p w14:paraId="79CABBFF" w14:textId="77777777" w:rsidR="00000000" w:rsidRDefault="00E82A5C">
      <w:pPr>
        <w:pStyle w:val="a"/>
        <w:ind w:firstLine="0"/>
        <w:rPr>
          <w:rFonts w:hint="cs"/>
          <w:rtl/>
        </w:rPr>
      </w:pPr>
    </w:p>
    <w:p w14:paraId="719B11AE" w14:textId="77777777" w:rsidR="00000000" w:rsidRDefault="00E82A5C">
      <w:pPr>
        <w:pStyle w:val="Speaker"/>
        <w:rPr>
          <w:rtl/>
        </w:rPr>
      </w:pPr>
      <w:bookmarkStart w:id="386" w:name="FS000001048T14_05_2003_17_46_45"/>
      <w:bookmarkEnd w:id="386"/>
      <w:r>
        <w:rPr>
          <w:rFonts w:hint="eastAsia"/>
          <w:rtl/>
        </w:rPr>
        <w:t>רשף</w:t>
      </w:r>
      <w:r>
        <w:rPr>
          <w:rtl/>
        </w:rPr>
        <w:t xml:space="preserve"> חן (שינוי):</w:t>
      </w:r>
    </w:p>
    <w:p w14:paraId="65023DB7" w14:textId="77777777" w:rsidR="00000000" w:rsidRDefault="00E82A5C">
      <w:pPr>
        <w:pStyle w:val="a"/>
        <w:rPr>
          <w:rFonts w:hint="cs"/>
          <w:rtl/>
        </w:rPr>
      </w:pPr>
    </w:p>
    <w:p w14:paraId="220678EA" w14:textId="77777777" w:rsidR="00000000" w:rsidRDefault="00E82A5C">
      <w:pPr>
        <w:pStyle w:val="a"/>
        <w:rPr>
          <w:rFonts w:hint="cs"/>
          <w:rtl/>
        </w:rPr>
      </w:pPr>
      <w:r>
        <w:rPr>
          <w:rFonts w:hint="cs"/>
          <w:rtl/>
        </w:rPr>
        <w:t>הארגון שמדובר בו, ארגון ה=</w:t>
      </w:r>
      <w:r>
        <w:t>I</w:t>
      </w:r>
      <w:r>
        <w:rPr>
          <w:rFonts w:hint="cs"/>
        </w:rPr>
        <w:t>SM</w:t>
      </w:r>
      <w:r>
        <w:rPr>
          <w:rFonts w:hint="cs"/>
          <w:rtl/>
        </w:rPr>
        <w:t>, הוא ארגון פלסטיני, הוא פרו-פלסטיני. הוא לא בצד הישראלי. הוא לא ארג</w:t>
      </w:r>
      <w:r>
        <w:rPr>
          <w:rFonts w:hint="cs"/>
          <w:rtl/>
        </w:rPr>
        <w:t xml:space="preserve">ון ציוני. הוא לא לטובתנו. זה ארגון שמאמין במאבק נגדנו, אבל הוא מאמין שאת המאבק הזה צריך לעשות באמצעים לא אלימים. אני מניח שאילו יכולנו למצוא בעם הפלסטיני ארגונים ציוניים </w:t>
      </w:r>
      <w:r>
        <w:rPr>
          <w:rtl/>
        </w:rPr>
        <w:t>–</w:t>
      </w:r>
      <w:r>
        <w:rPr>
          <w:rFonts w:hint="cs"/>
          <w:rtl/>
        </w:rPr>
        <w:t xml:space="preserve"> זו היתה בשורה משמחת. </w:t>
      </w:r>
    </w:p>
    <w:p w14:paraId="6D595DE8" w14:textId="77777777" w:rsidR="00000000" w:rsidRDefault="00E82A5C">
      <w:pPr>
        <w:pStyle w:val="a"/>
        <w:ind w:firstLine="0"/>
        <w:rPr>
          <w:rFonts w:hint="cs"/>
          <w:rtl/>
        </w:rPr>
      </w:pPr>
    </w:p>
    <w:p w14:paraId="18747044" w14:textId="77777777" w:rsidR="00000000" w:rsidRDefault="00E82A5C">
      <w:pPr>
        <w:pStyle w:val="ac"/>
        <w:rPr>
          <w:rtl/>
        </w:rPr>
      </w:pPr>
      <w:r>
        <w:rPr>
          <w:rFonts w:hint="eastAsia"/>
          <w:rtl/>
        </w:rPr>
        <w:t>זהבה</w:t>
      </w:r>
      <w:r>
        <w:rPr>
          <w:rtl/>
        </w:rPr>
        <w:t xml:space="preserve"> גלאון (מרצ):</w:t>
      </w:r>
    </w:p>
    <w:p w14:paraId="4603923B" w14:textId="77777777" w:rsidR="00000000" w:rsidRDefault="00E82A5C">
      <w:pPr>
        <w:pStyle w:val="a"/>
        <w:rPr>
          <w:rFonts w:hint="cs"/>
          <w:rtl/>
        </w:rPr>
      </w:pPr>
    </w:p>
    <w:p w14:paraId="120DBDC0" w14:textId="77777777" w:rsidR="00000000" w:rsidRDefault="00E82A5C">
      <w:pPr>
        <w:pStyle w:val="a"/>
        <w:rPr>
          <w:rFonts w:hint="cs"/>
          <w:rtl/>
        </w:rPr>
      </w:pPr>
      <w:r>
        <w:rPr>
          <w:rFonts w:hint="cs"/>
          <w:rtl/>
        </w:rPr>
        <w:t>הכדור הוא עגול, חיים משבת לשבת.</w:t>
      </w:r>
    </w:p>
    <w:p w14:paraId="343519D6" w14:textId="77777777" w:rsidR="00000000" w:rsidRDefault="00E82A5C">
      <w:pPr>
        <w:pStyle w:val="a"/>
        <w:ind w:firstLine="0"/>
        <w:rPr>
          <w:rFonts w:hint="cs"/>
          <w:rtl/>
        </w:rPr>
      </w:pPr>
    </w:p>
    <w:p w14:paraId="742CEB39" w14:textId="77777777" w:rsidR="00000000" w:rsidRDefault="00E82A5C">
      <w:pPr>
        <w:pStyle w:val="SpeakerCon"/>
        <w:rPr>
          <w:rtl/>
        </w:rPr>
      </w:pPr>
      <w:bookmarkStart w:id="387" w:name="FS000001048T14_05_2003_17_48_20C"/>
      <w:bookmarkEnd w:id="387"/>
      <w:r>
        <w:rPr>
          <w:rtl/>
        </w:rPr>
        <w:t>רשף חן (ש</w:t>
      </w:r>
      <w:r>
        <w:rPr>
          <w:rtl/>
        </w:rPr>
        <w:t>ינוי):</w:t>
      </w:r>
    </w:p>
    <w:p w14:paraId="7A48EAA8" w14:textId="77777777" w:rsidR="00000000" w:rsidRDefault="00E82A5C">
      <w:pPr>
        <w:pStyle w:val="a"/>
        <w:rPr>
          <w:rtl/>
        </w:rPr>
      </w:pPr>
    </w:p>
    <w:p w14:paraId="5A5F2019" w14:textId="77777777" w:rsidR="00000000" w:rsidRDefault="00E82A5C">
      <w:pPr>
        <w:pStyle w:val="a"/>
        <w:rPr>
          <w:rFonts w:hint="cs"/>
          <w:rtl/>
        </w:rPr>
      </w:pPr>
      <w:r>
        <w:rPr>
          <w:rFonts w:hint="cs"/>
          <w:rtl/>
        </w:rPr>
        <w:t>אדוני היושב-ראש, לא אדבר כשיש קריאות.</w:t>
      </w:r>
    </w:p>
    <w:p w14:paraId="0E5F3CAC" w14:textId="77777777" w:rsidR="00000000" w:rsidRDefault="00E82A5C">
      <w:pPr>
        <w:pStyle w:val="a"/>
        <w:ind w:firstLine="0"/>
        <w:rPr>
          <w:rFonts w:hint="cs"/>
          <w:rtl/>
        </w:rPr>
      </w:pPr>
    </w:p>
    <w:p w14:paraId="76A740F0" w14:textId="77777777" w:rsidR="00000000" w:rsidRDefault="00E82A5C">
      <w:pPr>
        <w:pStyle w:val="ad"/>
        <w:rPr>
          <w:rFonts w:hint="cs"/>
          <w:rtl/>
        </w:rPr>
      </w:pPr>
      <w:r>
        <w:rPr>
          <w:rtl/>
        </w:rPr>
        <w:t>היו"ר</w:t>
      </w:r>
      <w:r>
        <w:rPr>
          <w:rFonts w:hint="cs"/>
          <w:rtl/>
        </w:rPr>
        <w:t xml:space="preserve"> משה כחלון</w:t>
      </w:r>
      <w:r>
        <w:rPr>
          <w:rtl/>
        </w:rPr>
        <w:t>:</w:t>
      </w:r>
    </w:p>
    <w:p w14:paraId="097328B5" w14:textId="77777777" w:rsidR="00000000" w:rsidRDefault="00E82A5C">
      <w:pPr>
        <w:pStyle w:val="a"/>
        <w:rPr>
          <w:rFonts w:hint="cs"/>
          <w:rtl/>
        </w:rPr>
      </w:pPr>
    </w:p>
    <w:p w14:paraId="21ED626D" w14:textId="77777777" w:rsidR="00000000" w:rsidRDefault="00E82A5C">
      <w:pPr>
        <w:pStyle w:val="a"/>
        <w:rPr>
          <w:rFonts w:hint="cs"/>
          <w:rtl/>
        </w:rPr>
      </w:pPr>
      <w:r>
        <w:rPr>
          <w:rFonts w:hint="cs"/>
          <w:rtl/>
        </w:rPr>
        <w:t>חברת הכנסת גלאון, בבקשה.</w:t>
      </w:r>
    </w:p>
    <w:p w14:paraId="2AE5ABB1" w14:textId="77777777" w:rsidR="00000000" w:rsidRDefault="00E82A5C">
      <w:pPr>
        <w:pStyle w:val="a"/>
        <w:ind w:firstLine="0"/>
        <w:rPr>
          <w:rFonts w:hint="cs"/>
          <w:rtl/>
        </w:rPr>
      </w:pPr>
    </w:p>
    <w:p w14:paraId="47F872B4" w14:textId="77777777" w:rsidR="00000000" w:rsidRDefault="00E82A5C">
      <w:pPr>
        <w:pStyle w:val="SpeakerCon"/>
        <w:rPr>
          <w:rtl/>
        </w:rPr>
      </w:pPr>
      <w:bookmarkStart w:id="388" w:name="FS000001048T14_05_2003_17_48_39C"/>
      <w:bookmarkEnd w:id="388"/>
      <w:r>
        <w:rPr>
          <w:rtl/>
        </w:rPr>
        <w:t>רשף חן (שינוי):</w:t>
      </w:r>
    </w:p>
    <w:p w14:paraId="21552F38" w14:textId="77777777" w:rsidR="00000000" w:rsidRDefault="00E82A5C">
      <w:pPr>
        <w:pStyle w:val="a"/>
        <w:rPr>
          <w:rtl/>
        </w:rPr>
      </w:pPr>
    </w:p>
    <w:p w14:paraId="5C014A4A" w14:textId="77777777" w:rsidR="00000000" w:rsidRDefault="00E82A5C">
      <w:pPr>
        <w:pStyle w:val="a"/>
        <w:rPr>
          <w:rFonts w:hint="cs"/>
          <w:rtl/>
        </w:rPr>
      </w:pPr>
      <w:r>
        <w:rPr>
          <w:rFonts w:hint="cs"/>
          <w:rtl/>
        </w:rPr>
        <w:t>זהבה, כפי שאמרתי, אני מניח שאילו יכולנו למצוא בקרב העם הפלסטיני ארגונים ציוניים, זה היה מצוין. אבל בהתחשב באלטרנטיבות שמסתובבות שם, הארגון שבוחר להי</w:t>
      </w:r>
      <w:r>
        <w:rPr>
          <w:rFonts w:hint="cs"/>
          <w:rtl/>
        </w:rPr>
        <w:t xml:space="preserve">לחם בנו באמצעים לא אלימים הוא בוודאי אלטרנטיבה עדיפה מבין האלטרנטיבות. </w:t>
      </w:r>
    </w:p>
    <w:p w14:paraId="388BD5A5" w14:textId="77777777" w:rsidR="00000000" w:rsidRDefault="00E82A5C">
      <w:pPr>
        <w:pStyle w:val="a"/>
        <w:rPr>
          <w:rFonts w:hint="cs"/>
          <w:rtl/>
        </w:rPr>
      </w:pPr>
    </w:p>
    <w:p w14:paraId="678FEFD5" w14:textId="77777777" w:rsidR="00000000" w:rsidRDefault="00E82A5C">
      <w:pPr>
        <w:pStyle w:val="a"/>
        <w:rPr>
          <w:rFonts w:hint="cs"/>
          <w:rtl/>
        </w:rPr>
      </w:pPr>
      <w:r>
        <w:rPr>
          <w:rFonts w:hint="cs"/>
          <w:rtl/>
        </w:rPr>
        <w:t xml:space="preserve">מדובר עכשיו במתנדבים האלה מחו"ל. כדי שלא לדבר רק על סמך מה שכתוב בעיתון, עם כל הכבוד למה שכתוב בעיתון, אני דאגתי להיפגש עם הבחורות האלה אתמול בערב וקיימתי אתן שיחה ארוכה מאוד.  מדובר </w:t>
      </w:r>
      <w:r>
        <w:rPr>
          <w:rFonts w:hint="cs"/>
          <w:rtl/>
        </w:rPr>
        <w:t>בצעירים וצעירות, בעיקר מארצות המערב. אלה אנשים אידיאליסטים באמת, שמאמינים בשלום ובאי-אלימות. הם חושבים שהכיבוש הוא מקור הבעיה וישראל היא האשמה במצב. אני לא מסכים אתם. אני חושב שהראייה שלהם היא חד-צדדית. אני חושב שהם טועים.  אבל אי-אפשר שלא לסמפת את הנאיביו</w:t>
      </w:r>
      <w:r>
        <w:rPr>
          <w:rFonts w:hint="cs"/>
          <w:rtl/>
        </w:rPr>
        <w:t xml:space="preserve">ת שלהם. אי-אפשר שלא לסמפת את התום שלהם. אי-אפשר שלא לשמוח על זה שהאידיאליזם שלהם עדיין לא נדרס על-ידי המציאות העגומה שבה אנחנו חיים, כפי שבוודאי קרה לכולנו. אי-אפשר גם שלא להבין שהם לא מהווים סיכון ביטחוני לאף אחד, וזו האמת. </w:t>
      </w:r>
    </w:p>
    <w:p w14:paraId="17F0B6DE" w14:textId="77777777" w:rsidR="00000000" w:rsidRDefault="00E82A5C">
      <w:pPr>
        <w:pStyle w:val="a"/>
        <w:ind w:firstLine="0"/>
        <w:rPr>
          <w:rFonts w:hint="cs"/>
          <w:rtl/>
        </w:rPr>
      </w:pPr>
    </w:p>
    <w:p w14:paraId="08A41920" w14:textId="77777777" w:rsidR="00000000" w:rsidRDefault="00E82A5C">
      <w:pPr>
        <w:pStyle w:val="ac"/>
        <w:rPr>
          <w:rtl/>
        </w:rPr>
      </w:pPr>
      <w:r>
        <w:rPr>
          <w:rFonts w:hint="eastAsia"/>
          <w:rtl/>
        </w:rPr>
        <w:t>רוני</w:t>
      </w:r>
      <w:r>
        <w:rPr>
          <w:rtl/>
        </w:rPr>
        <w:t xml:space="preserve"> בר-און (הליכוד):</w:t>
      </w:r>
    </w:p>
    <w:p w14:paraId="1A649620" w14:textId="77777777" w:rsidR="00000000" w:rsidRDefault="00E82A5C">
      <w:pPr>
        <w:pStyle w:val="a"/>
        <w:rPr>
          <w:rFonts w:hint="cs"/>
          <w:rtl/>
        </w:rPr>
      </w:pPr>
    </w:p>
    <w:p w14:paraId="1FE017A1" w14:textId="77777777" w:rsidR="00000000" w:rsidRDefault="00E82A5C">
      <w:pPr>
        <w:pStyle w:val="a"/>
        <w:rPr>
          <w:rFonts w:hint="cs"/>
          <w:rtl/>
        </w:rPr>
      </w:pPr>
      <w:r>
        <w:rPr>
          <w:rFonts w:hint="cs"/>
          <w:rtl/>
        </w:rPr>
        <w:t>הנוכחו</w:t>
      </w:r>
      <w:r>
        <w:rPr>
          <w:rFonts w:hint="cs"/>
          <w:rtl/>
        </w:rPr>
        <w:t>ת שלהם. הם לא סיכון ביטחוני. אבל הנוכחות שלהם בשטח משפיעה. אנחנו לא יכולים לשלם מחיר בשל תעתועי שווא של האנשים האלה.</w:t>
      </w:r>
    </w:p>
    <w:p w14:paraId="72F73255" w14:textId="77777777" w:rsidR="00000000" w:rsidRDefault="00E82A5C">
      <w:pPr>
        <w:pStyle w:val="a"/>
        <w:ind w:firstLine="0"/>
        <w:rPr>
          <w:rFonts w:hint="cs"/>
          <w:rtl/>
        </w:rPr>
      </w:pPr>
    </w:p>
    <w:p w14:paraId="1052E596" w14:textId="77777777" w:rsidR="00000000" w:rsidRDefault="00E82A5C">
      <w:pPr>
        <w:pStyle w:val="ad"/>
        <w:rPr>
          <w:rFonts w:hint="cs"/>
          <w:rtl/>
        </w:rPr>
      </w:pPr>
      <w:r>
        <w:rPr>
          <w:rtl/>
        </w:rPr>
        <w:t>היו"ר</w:t>
      </w:r>
      <w:r>
        <w:rPr>
          <w:rFonts w:hint="cs"/>
          <w:rtl/>
        </w:rPr>
        <w:t xml:space="preserve"> משה כחלון</w:t>
      </w:r>
      <w:r>
        <w:rPr>
          <w:rtl/>
        </w:rPr>
        <w:t>:</w:t>
      </w:r>
    </w:p>
    <w:p w14:paraId="573E64F6" w14:textId="77777777" w:rsidR="00000000" w:rsidRDefault="00E82A5C">
      <w:pPr>
        <w:pStyle w:val="a"/>
        <w:rPr>
          <w:rFonts w:hint="cs"/>
          <w:rtl/>
        </w:rPr>
      </w:pPr>
    </w:p>
    <w:p w14:paraId="0FB4176C" w14:textId="77777777" w:rsidR="00000000" w:rsidRDefault="00E82A5C">
      <w:pPr>
        <w:pStyle w:val="a"/>
        <w:rPr>
          <w:rFonts w:hint="cs"/>
          <w:rtl/>
        </w:rPr>
      </w:pPr>
      <w:r>
        <w:rPr>
          <w:rFonts w:hint="cs"/>
          <w:rtl/>
        </w:rPr>
        <w:t xml:space="preserve">חבר הכנסת בר-און, אני מבקש לאפשר לו לסיים. תראה, בזכותך כל אחד עומד שבע דקות על הבמה. אני אומר לך את זה. </w:t>
      </w:r>
    </w:p>
    <w:p w14:paraId="0AF34CD9" w14:textId="77777777" w:rsidR="00000000" w:rsidRDefault="00E82A5C">
      <w:pPr>
        <w:pStyle w:val="a"/>
        <w:ind w:firstLine="0"/>
        <w:rPr>
          <w:rFonts w:hint="cs"/>
          <w:rtl/>
        </w:rPr>
      </w:pPr>
    </w:p>
    <w:p w14:paraId="32D7E6AB" w14:textId="77777777" w:rsidR="00000000" w:rsidRDefault="00E82A5C">
      <w:pPr>
        <w:pStyle w:val="ac"/>
        <w:rPr>
          <w:rtl/>
        </w:rPr>
      </w:pPr>
      <w:r>
        <w:rPr>
          <w:rFonts w:hint="eastAsia"/>
          <w:rtl/>
        </w:rPr>
        <w:t>רוני</w:t>
      </w:r>
      <w:r>
        <w:rPr>
          <w:rtl/>
        </w:rPr>
        <w:t xml:space="preserve"> בר-און (</w:t>
      </w:r>
      <w:r>
        <w:rPr>
          <w:rtl/>
        </w:rPr>
        <w:t>הליכוד):</w:t>
      </w:r>
    </w:p>
    <w:p w14:paraId="1FB8ECB0" w14:textId="77777777" w:rsidR="00000000" w:rsidRDefault="00E82A5C">
      <w:pPr>
        <w:pStyle w:val="a"/>
        <w:rPr>
          <w:rFonts w:hint="cs"/>
          <w:rtl/>
        </w:rPr>
      </w:pPr>
    </w:p>
    <w:p w14:paraId="145CE91E" w14:textId="77777777" w:rsidR="00000000" w:rsidRDefault="00E82A5C">
      <w:pPr>
        <w:pStyle w:val="a"/>
        <w:rPr>
          <w:rFonts w:hint="cs"/>
          <w:rtl/>
        </w:rPr>
      </w:pPr>
      <w:r>
        <w:rPr>
          <w:rFonts w:hint="cs"/>
          <w:rtl/>
        </w:rPr>
        <w:t>אני מוכן לוותר על חלק מהזמן שלי.</w:t>
      </w:r>
    </w:p>
    <w:p w14:paraId="4B67DAD2" w14:textId="77777777" w:rsidR="00000000" w:rsidRDefault="00E82A5C">
      <w:pPr>
        <w:pStyle w:val="a"/>
        <w:ind w:firstLine="0"/>
        <w:rPr>
          <w:rFonts w:hint="cs"/>
          <w:rtl/>
        </w:rPr>
      </w:pPr>
    </w:p>
    <w:p w14:paraId="6A428998" w14:textId="77777777" w:rsidR="00000000" w:rsidRDefault="00E82A5C">
      <w:pPr>
        <w:pStyle w:val="SpeakerCon"/>
        <w:rPr>
          <w:rtl/>
        </w:rPr>
      </w:pPr>
      <w:bookmarkStart w:id="389" w:name="FS000001048T14_05_2003_17_52_15C"/>
      <w:bookmarkEnd w:id="389"/>
      <w:r>
        <w:rPr>
          <w:rtl/>
        </w:rPr>
        <w:t>רשף חן (שינוי):</w:t>
      </w:r>
    </w:p>
    <w:p w14:paraId="15A58E39" w14:textId="77777777" w:rsidR="00000000" w:rsidRDefault="00E82A5C">
      <w:pPr>
        <w:pStyle w:val="a"/>
        <w:rPr>
          <w:rtl/>
        </w:rPr>
      </w:pPr>
    </w:p>
    <w:p w14:paraId="0B4DD9CE" w14:textId="77777777" w:rsidR="00000000" w:rsidRDefault="00E82A5C">
      <w:pPr>
        <w:pStyle w:val="a"/>
        <w:rPr>
          <w:rFonts w:hint="cs"/>
          <w:rtl/>
        </w:rPr>
      </w:pPr>
      <w:r>
        <w:rPr>
          <w:rFonts w:hint="cs"/>
          <w:rtl/>
        </w:rPr>
        <w:t>רוני, אני חושב שאתה מביא את העניין לנקודה. זו בעיקר שאלה של יחסי ציבור. אנחנו כמדינה צריכים לשאול את עצמנו אם הנזק ליחסי הציבור שלנו מצדיק את התועלת שיש בחסימת הדרך של האנשים האלה. לדעתי, חבר הכנ</w:t>
      </w:r>
      <w:r>
        <w:rPr>
          <w:rFonts w:hint="cs"/>
          <w:rtl/>
        </w:rPr>
        <w:t xml:space="preserve">סת בר-און, התשובה היא לא, מפני שבעיני העולם הם נראים כצעירים טובים, תמימים, אידיאליסטים, שבאים לשם כדי ללוות ילדי גן ובית-הספר. </w:t>
      </w:r>
    </w:p>
    <w:p w14:paraId="44A9770C" w14:textId="77777777" w:rsidR="00000000" w:rsidRDefault="00E82A5C">
      <w:pPr>
        <w:pStyle w:val="a"/>
        <w:ind w:firstLine="0"/>
        <w:rPr>
          <w:rFonts w:hint="cs"/>
          <w:rtl/>
        </w:rPr>
      </w:pPr>
    </w:p>
    <w:p w14:paraId="3448DE94" w14:textId="77777777" w:rsidR="00000000" w:rsidRDefault="00E82A5C">
      <w:pPr>
        <w:pStyle w:val="ac"/>
        <w:rPr>
          <w:rtl/>
        </w:rPr>
      </w:pPr>
      <w:r>
        <w:rPr>
          <w:rFonts w:hint="eastAsia"/>
          <w:rtl/>
        </w:rPr>
        <w:t>רוני</w:t>
      </w:r>
      <w:r>
        <w:rPr>
          <w:rtl/>
        </w:rPr>
        <w:t xml:space="preserve"> בר-און (הליכוד):</w:t>
      </w:r>
    </w:p>
    <w:p w14:paraId="6A8F97B9" w14:textId="77777777" w:rsidR="00000000" w:rsidRDefault="00E82A5C">
      <w:pPr>
        <w:pStyle w:val="a"/>
        <w:rPr>
          <w:rFonts w:hint="cs"/>
          <w:rtl/>
        </w:rPr>
      </w:pPr>
    </w:p>
    <w:p w14:paraId="21BC8ABF" w14:textId="77777777" w:rsidR="00000000" w:rsidRDefault="00E82A5C">
      <w:pPr>
        <w:pStyle w:val="a"/>
        <w:rPr>
          <w:rFonts w:hint="cs"/>
          <w:rtl/>
        </w:rPr>
      </w:pPr>
      <w:r>
        <w:rPr>
          <w:rFonts w:hint="cs"/>
          <w:rtl/>
        </w:rPr>
        <w:t>אבל זה חלק מהתמונה.</w:t>
      </w:r>
    </w:p>
    <w:p w14:paraId="59238280" w14:textId="77777777" w:rsidR="00000000" w:rsidRDefault="00E82A5C">
      <w:pPr>
        <w:pStyle w:val="a"/>
        <w:ind w:firstLine="0"/>
        <w:rPr>
          <w:rFonts w:hint="cs"/>
          <w:rtl/>
        </w:rPr>
      </w:pPr>
    </w:p>
    <w:p w14:paraId="42523C6B" w14:textId="77777777" w:rsidR="00000000" w:rsidRDefault="00E82A5C">
      <w:pPr>
        <w:pStyle w:val="ad"/>
        <w:rPr>
          <w:rtl/>
        </w:rPr>
      </w:pPr>
      <w:r>
        <w:rPr>
          <w:rtl/>
        </w:rPr>
        <w:t>היו"ר</w:t>
      </w:r>
      <w:r>
        <w:rPr>
          <w:rFonts w:hint="cs"/>
          <w:rtl/>
        </w:rPr>
        <w:t xml:space="preserve"> משה כחלון</w:t>
      </w:r>
      <w:r>
        <w:rPr>
          <w:rtl/>
        </w:rPr>
        <w:t>:</w:t>
      </w:r>
    </w:p>
    <w:p w14:paraId="67E4BF7E" w14:textId="77777777" w:rsidR="00000000" w:rsidRDefault="00E82A5C">
      <w:pPr>
        <w:pStyle w:val="a"/>
        <w:rPr>
          <w:rtl/>
        </w:rPr>
      </w:pPr>
    </w:p>
    <w:p w14:paraId="4D9330D2" w14:textId="77777777" w:rsidR="00000000" w:rsidRDefault="00E82A5C">
      <w:pPr>
        <w:pStyle w:val="a"/>
        <w:rPr>
          <w:rFonts w:hint="cs"/>
          <w:rtl/>
        </w:rPr>
      </w:pPr>
      <w:r>
        <w:rPr>
          <w:rFonts w:hint="cs"/>
          <w:rtl/>
        </w:rPr>
        <w:t>חבר הכנסת בר-און.</w:t>
      </w:r>
    </w:p>
    <w:p w14:paraId="22C4BF48" w14:textId="77777777" w:rsidR="00000000" w:rsidRDefault="00E82A5C">
      <w:pPr>
        <w:pStyle w:val="a"/>
        <w:ind w:firstLine="0"/>
        <w:rPr>
          <w:rFonts w:hint="cs"/>
          <w:rtl/>
        </w:rPr>
      </w:pPr>
    </w:p>
    <w:p w14:paraId="70EB0292" w14:textId="77777777" w:rsidR="00000000" w:rsidRDefault="00E82A5C">
      <w:pPr>
        <w:pStyle w:val="ac"/>
        <w:rPr>
          <w:rtl/>
        </w:rPr>
      </w:pPr>
      <w:r>
        <w:rPr>
          <w:rFonts w:hint="eastAsia"/>
          <w:rtl/>
        </w:rPr>
        <w:t>רוני</w:t>
      </w:r>
      <w:r>
        <w:rPr>
          <w:rtl/>
        </w:rPr>
        <w:t xml:space="preserve"> בר-און (הליכוד):</w:t>
      </w:r>
    </w:p>
    <w:p w14:paraId="02CE9DF1" w14:textId="77777777" w:rsidR="00000000" w:rsidRDefault="00E82A5C">
      <w:pPr>
        <w:pStyle w:val="a"/>
        <w:rPr>
          <w:rFonts w:hint="cs"/>
          <w:rtl/>
        </w:rPr>
      </w:pPr>
    </w:p>
    <w:p w14:paraId="4B8DE69D" w14:textId="77777777" w:rsidR="00000000" w:rsidRDefault="00E82A5C">
      <w:pPr>
        <w:pStyle w:val="a"/>
        <w:rPr>
          <w:rFonts w:hint="cs"/>
          <w:rtl/>
        </w:rPr>
      </w:pPr>
      <w:r>
        <w:rPr>
          <w:rFonts w:hint="cs"/>
          <w:rtl/>
        </w:rPr>
        <w:t>אני רוצה לשאול שאלה.</w:t>
      </w:r>
    </w:p>
    <w:p w14:paraId="1DD4FA7E" w14:textId="77777777" w:rsidR="00000000" w:rsidRDefault="00E82A5C">
      <w:pPr>
        <w:pStyle w:val="a"/>
        <w:ind w:firstLine="0"/>
        <w:rPr>
          <w:rFonts w:hint="cs"/>
          <w:rtl/>
        </w:rPr>
      </w:pPr>
    </w:p>
    <w:p w14:paraId="0E9A7C02" w14:textId="77777777" w:rsidR="00000000" w:rsidRDefault="00E82A5C">
      <w:pPr>
        <w:pStyle w:val="ad"/>
        <w:rPr>
          <w:rtl/>
        </w:rPr>
      </w:pPr>
      <w:r>
        <w:rPr>
          <w:rtl/>
        </w:rPr>
        <w:t>היו"ר</w:t>
      </w:r>
      <w:r>
        <w:rPr>
          <w:rFonts w:hint="cs"/>
          <w:rtl/>
        </w:rPr>
        <w:t xml:space="preserve"> משה כחלון</w:t>
      </w:r>
      <w:r>
        <w:rPr>
          <w:rtl/>
        </w:rPr>
        <w:t>:</w:t>
      </w:r>
    </w:p>
    <w:p w14:paraId="57941019" w14:textId="77777777" w:rsidR="00000000" w:rsidRDefault="00E82A5C">
      <w:pPr>
        <w:pStyle w:val="a"/>
        <w:rPr>
          <w:rtl/>
        </w:rPr>
      </w:pPr>
    </w:p>
    <w:p w14:paraId="663A71D6" w14:textId="77777777" w:rsidR="00000000" w:rsidRDefault="00E82A5C">
      <w:pPr>
        <w:pStyle w:val="a"/>
        <w:rPr>
          <w:rFonts w:hint="cs"/>
          <w:rtl/>
        </w:rPr>
      </w:pPr>
      <w:r>
        <w:rPr>
          <w:rFonts w:hint="cs"/>
          <w:rtl/>
        </w:rPr>
        <w:t>לא, לא. אתה לא יכול לשאול אותו. אתה שואל שאלות כל אחר הצהריים וכל אחד צריך להישאר פה שבע דקות על הדוכן, משום שאני לא יכול להתנהג בצורה לא הגונה. כשאתה מפריע לאנשים, אני צריך להשלים להם את הזמן הזה.</w:t>
      </w:r>
    </w:p>
    <w:p w14:paraId="6B2E0804" w14:textId="77777777" w:rsidR="00000000" w:rsidRDefault="00E82A5C">
      <w:pPr>
        <w:pStyle w:val="a"/>
        <w:ind w:firstLine="0"/>
        <w:rPr>
          <w:rFonts w:hint="cs"/>
          <w:rtl/>
        </w:rPr>
      </w:pPr>
    </w:p>
    <w:p w14:paraId="5FF66328" w14:textId="77777777" w:rsidR="00000000" w:rsidRDefault="00E82A5C">
      <w:pPr>
        <w:pStyle w:val="SpeakerCon"/>
        <w:rPr>
          <w:rtl/>
        </w:rPr>
      </w:pPr>
      <w:bookmarkStart w:id="390" w:name="FS000001048T14_05_2003_17_54_12C"/>
      <w:bookmarkEnd w:id="390"/>
      <w:r>
        <w:rPr>
          <w:rtl/>
        </w:rPr>
        <w:t>רשף חן (שינוי):</w:t>
      </w:r>
    </w:p>
    <w:p w14:paraId="0A46F058" w14:textId="77777777" w:rsidR="00000000" w:rsidRDefault="00E82A5C">
      <w:pPr>
        <w:pStyle w:val="a"/>
        <w:rPr>
          <w:rtl/>
        </w:rPr>
      </w:pPr>
    </w:p>
    <w:p w14:paraId="5E7F0847" w14:textId="77777777" w:rsidR="00000000" w:rsidRDefault="00E82A5C">
      <w:pPr>
        <w:pStyle w:val="a"/>
        <w:rPr>
          <w:rFonts w:hint="cs"/>
          <w:rtl/>
        </w:rPr>
      </w:pPr>
      <w:r>
        <w:rPr>
          <w:rFonts w:hint="cs"/>
          <w:rtl/>
        </w:rPr>
        <w:t>אנחנו למעשה משחקים ליד</w:t>
      </w:r>
      <w:r>
        <w:rPr>
          <w:rFonts w:hint="cs"/>
          <w:rtl/>
        </w:rPr>
        <w:t xml:space="preserve">י אויבינו במה שאנחנו עושים, כי אנחנו נותנים להם כלים נגדנו. אני חושב שאיפה שהחבר'ה האלה עוברים את הגבול </w:t>
      </w:r>
      <w:r>
        <w:rPr>
          <w:rtl/>
        </w:rPr>
        <w:t>–</w:t>
      </w:r>
      <w:r>
        <w:rPr>
          <w:rFonts w:hint="cs"/>
          <w:rtl/>
        </w:rPr>
        <w:t xml:space="preserve"> ואני חושב שחלקם הקטן עושה את זה </w:t>
      </w:r>
      <w:r>
        <w:rPr>
          <w:rtl/>
        </w:rPr>
        <w:t>–</w:t>
      </w:r>
      <w:r>
        <w:rPr>
          <w:rFonts w:hint="cs"/>
          <w:rtl/>
        </w:rPr>
        <w:t xml:space="preserve"> ונוקטים פעולות פיזיות של מניעה והפרעה, אז בהחלט יש מקום לסלק אותם, להזיז אותם משם ואולי אפילו לגרש חלק מהם. אבל ברגע</w:t>
      </w:r>
      <w:r>
        <w:rPr>
          <w:rFonts w:hint="cs"/>
          <w:rtl/>
        </w:rPr>
        <w:t xml:space="preserve"> שאנחנו מכריזים מלחמה על הארגון הזה ועל האנשים האלה, שנתפסים בעיני כל העולם, ובמידה רבה מאוד של צדק, כאנשים צעירים וטובים, שבסך הכול הם שוחרי שלום </w:t>
      </w:r>
      <w:r>
        <w:rPr>
          <w:rtl/>
        </w:rPr>
        <w:t>–</w:t>
      </w:r>
      <w:r>
        <w:rPr>
          <w:rFonts w:hint="cs"/>
          <w:rtl/>
        </w:rPr>
        <w:t xml:space="preserve"> אנחנו עושים לעצמנו שירות רע מאוד.</w:t>
      </w:r>
    </w:p>
    <w:p w14:paraId="4A6D815B" w14:textId="77777777" w:rsidR="00000000" w:rsidRDefault="00E82A5C">
      <w:pPr>
        <w:pStyle w:val="a"/>
        <w:rPr>
          <w:rFonts w:hint="cs"/>
          <w:rtl/>
        </w:rPr>
      </w:pPr>
    </w:p>
    <w:p w14:paraId="660859AC" w14:textId="77777777" w:rsidR="00000000" w:rsidRDefault="00E82A5C">
      <w:pPr>
        <w:pStyle w:val="a"/>
        <w:rPr>
          <w:rFonts w:hint="cs"/>
          <w:rtl/>
        </w:rPr>
      </w:pPr>
      <w:r>
        <w:rPr>
          <w:rFonts w:hint="cs"/>
          <w:rtl/>
        </w:rPr>
        <w:t xml:space="preserve">אחרון חביב </w:t>
      </w:r>
      <w:r>
        <w:rPr>
          <w:rtl/>
        </w:rPr>
        <w:t>–</w:t>
      </w:r>
      <w:r>
        <w:rPr>
          <w:rFonts w:hint="cs"/>
          <w:rtl/>
        </w:rPr>
        <w:t xml:space="preserve"> יש גם עניין מהותי. האנשים האלה באים ומרימים מראה מסוימת מול</w:t>
      </w:r>
      <w:r>
        <w:rPr>
          <w:rFonts w:hint="cs"/>
          <w:rtl/>
        </w:rPr>
        <w:t xml:space="preserve"> הפנים שלנו. אני חושב שהמראה הזאת היא לא לגמרי אובייקטיבית; אני חושב שהיא רחוקה מלהיות אובייקטיבית. </w:t>
      </w:r>
    </w:p>
    <w:p w14:paraId="6964FE9D" w14:textId="77777777" w:rsidR="00000000" w:rsidRDefault="00E82A5C">
      <w:pPr>
        <w:pStyle w:val="a"/>
        <w:ind w:firstLine="0"/>
        <w:rPr>
          <w:rFonts w:hint="cs"/>
          <w:rtl/>
        </w:rPr>
      </w:pPr>
    </w:p>
    <w:p w14:paraId="6288B2C9" w14:textId="77777777" w:rsidR="00000000" w:rsidRDefault="00E82A5C">
      <w:pPr>
        <w:pStyle w:val="ad"/>
        <w:rPr>
          <w:rtl/>
        </w:rPr>
      </w:pPr>
      <w:r>
        <w:rPr>
          <w:rtl/>
        </w:rPr>
        <w:t>היו"ר</w:t>
      </w:r>
      <w:r>
        <w:rPr>
          <w:rFonts w:hint="cs"/>
          <w:rtl/>
        </w:rPr>
        <w:t xml:space="preserve"> משה כחלון</w:t>
      </w:r>
      <w:r>
        <w:rPr>
          <w:rtl/>
        </w:rPr>
        <w:t>:</w:t>
      </w:r>
    </w:p>
    <w:p w14:paraId="313FBC7C" w14:textId="77777777" w:rsidR="00000000" w:rsidRDefault="00E82A5C">
      <w:pPr>
        <w:pStyle w:val="a"/>
        <w:rPr>
          <w:rtl/>
        </w:rPr>
      </w:pPr>
    </w:p>
    <w:p w14:paraId="752EB75D" w14:textId="77777777" w:rsidR="00000000" w:rsidRDefault="00E82A5C">
      <w:pPr>
        <w:pStyle w:val="a"/>
        <w:rPr>
          <w:rFonts w:hint="cs"/>
          <w:rtl/>
        </w:rPr>
      </w:pPr>
      <w:r>
        <w:rPr>
          <w:rFonts w:hint="cs"/>
          <w:rtl/>
        </w:rPr>
        <w:t>משפט לסיום, בבקשה.</w:t>
      </w:r>
    </w:p>
    <w:p w14:paraId="1C3D4E38" w14:textId="77777777" w:rsidR="00000000" w:rsidRDefault="00E82A5C">
      <w:pPr>
        <w:pStyle w:val="a"/>
        <w:ind w:firstLine="0"/>
        <w:rPr>
          <w:rFonts w:hint="cs"/>
          <w:rtl/>
        </w:rPr>
      </w:pPr>
    </w:p>
    <w:p w14:paraId="76EE6F51" w14:textId="77777777" w:rsidR="00000000" w:rsidRDefault="00E82A5C">
      <w:pPr>
        <w:pStyle w:val="SpeakerCon"/>
        <w:rPr>
          <w:rtl/>
        </w:rPr>
      </w:pPr>
      <w:bookmarkStart w:id="391" w:name="FS000001048T14_05_2003_17_55_53C"/>
      <w:bookmarkEnd w:id="391"/>
      <w:r>
        <w:rPr>
          <w:rtl/>
        </w:rPr>
        <w:t>רשף חן (שינוי):</w:t>
      </w:r>
    </w:p>
    <w:p w14:paraId="34316060" w14:textId="77777777" w:rsidR="00000000" w:rsidRDefault="00E82A5C">
      <w:pPr>
        <w:pStyle w:val="a"/>
        <w:rPr>
          <w:rtl/>
        </w:rPr>
      </w:pPr>
    </w:p>
    <w:p w14:paraId="654B16B8" w14:textId="77777777" w:rsidR="00000000" w:rsidRDefault="00E82A5C">
      <w:pPr>
        <w:pStyle w:val="a"/>
        <w:rPr>
          <w:rFonts w:hint="cs"/>
          <w:rtl/>
        </w:rPr>
      </w:pPr>
      <w:r>
        <w:rPr>
          <w:rFonts w:hint="cs"/>
          <w:rtl/>
        </w:rPr>
        <w:t xml:space="preserve">כן, בזה אני מסיים. אני חושב שאנחנו, דווקא כחברה דמוקרטית שמבינה את החשיבות של חופש הביטוי, ולא סתם </w:t>
      </w:r>
      <w:r>
        <w:rPr>
          <w:rFonts w:hint="cs"/>
          <w:rtl/>
        </w:rPr>
        <w:t xml:space="preserve">כהצהרה, אלא ככלי כדי לתקן את עצמנו, צריכים להעריך גם את העובדה שהם באים אלינו, מסתכלים עלינו ואומרים: רבותי, דרך העיניים שלנו אתם נראים לא בסדר. לא יזיק לנו אם אנחנו נחשוב שמא, אולי, יש איזה דבר אחד או שניים שהחיילים שלנו עושים בשטחים, שהיה עדיף שלא לעשות </w:t>
      </w:r>
      <w:r>
        <w:rPr>
          <w:rFonts w:hint="cs"/>
          <w:rtl/>
        </w:rPr>
        <w:t>אותם.</w:t>
      </w:r>
    </w:p>
    <w:p w14:paraId="0CB37480" w14:textId="77777777" w:rsidR="00000000" w:rsidRDefault="00E82A5C">
      <w:pPr>
        <w:pStyle w:val="a"/>
        <w:rPr>
          <w:rFonts w:hint="cs"/>
          <w:rtl/>
        </w:rPr>
      </w:pPr>
    </w:p>
    <w:p w14:paraId="5B891C4E" w14:textId="77777777" w:rsidR="00000000" w:rsidRDefault="00E82A5C">
      <w:pPr>
        <w:pStyle w:val="ad"/>
        <w:rPr>
          <w:rtl/>
        </w:rPr>
      </w:pPr>
      <w:r>
        <w:rPr>
          <w:rtl/>
        </w:rPr>
        <w:t>היו"ר משה כחלון:</w:t>
      </w:r>
    </w:p>
    <w:p w14:paraId="360FB2F4" w14:textId="77777777" w:rsidR="00000000" w:rsidRDefault="00E82A5C">
      <w:pPr>
        <w:pStyle w:val="a"/>
        <w:rPr>
          <w:rtl/>
        </w:rPr>
      </w:pPr>
    </w:p>
    <w:p w14:paraId="13511395" w14:textId="77777777" w:rsidR="00000000" w:rsidRDefault="00E82A5C">
      <w:pPr>
        <w:pStyle w:val="a"/>
        <w:rPr>
          <w:rFonts w:hint="cs"/>
          <w:rtl/>
        </w:rPr>
      </w:pPr>
      <w:r>
        <w:rPr>
          <w:rFonts w:hint="cs"/>
          <w:rtl/>
        </w:rPr>
        <w:t>תודה רבה, חבר הכנסת רשף חן. חבר הכנסת ג'מאל זחאלקה, שלוש דקות, בבקשה.</w:t>
      </w:r>
    </w:p>
    <w:p w14:paraId="286905E9" w14:textId="77777777" w:rsidR="00000000" w:rsidRDefault="00E82A5C">
      <w:pPr>
        <w:pStyle w:val="a"/>
        <w:rPr>
          <w:rFonts w:hint="cs"/>
          <w:rtl/>
        </w:rPr>
      </w:pPr>
    </w:p>
    <w:p w14:paraId="601479C2" w14:textId="77777777" w:rsidR="00000000" w:rsidRDefault="00E82A5C">
      <w:pPr>
        <w:pStyle w:val="ac"/>
        <w:rPr>
          <w:rtl/>
        </w:rPr>
      </w:pPr>
      <w:r>
        <w:rPr>
          <w:rFonts w:hint="eastAsia"/>
          <w:rtl/>
        </w:rPr>
        <w:t>זהבה</w:t>
      </w:r>
      <w:r>
        <w:rPr>
          <w:rtl/>
        </w:rPr>
        <w:t xml:space="preserve"> גלאון (מרצ):</w:t>
      </w:r>
    </w:p>
    <w:p w14:paraId="0C8FF793" w14:textId="77777777" w:rsidR="00000000" w:rsidRDefault="00E82A5C">
      <w:pPr>
        <w:pStyle w:val="a"/>
        <w:rPr>
          <w:rFonts w:hint="cs"/>
          <w:rtl/>
        </w:rPr>
      </w:pPr>
    </w:p>
    <w:p w14:paraId="0A196BB1" w14:textId="77777777" w:rsidR="00000000" w:rsidRDefault="00E82A5C">
      <w:pPr>
        <w:pStyle w:val="a"/>
        <w:rPr>
          <w:rFonts w:hint="cs"/>
          <w:rtl/>
        </w:rPr>
      </w:pPr>
      <w:r>
        <w:rPr>
          <w:rFonts w:hint="cs"/>
          <w:rtl/>
        </w:rPr>
        <w:t>- - - הכול בשבע, רוני בר-און לא - - -</w:t>
      </w:r>
    </w:p>
    <w:p w14:paraId="0C451C00" w14:textId="77777777" w:rsidR="00000000" w:rsidRDefault="00E82A5C">
      <w:pPr>
        <w:pStyle w:val="a"/>
        <w:rPr>
          <w:rFonts w:hint="cs"/>
          <w:rtl/>
        </w:rPr>
      </w:pPr>
    </w:p>
    <w:p w14:paraId="524FF667" w14:textId="77777777" w:rsidR="00000000" w:rsidRDefault="00E82A5C">
      <w:pPr>
        <w:pStyle w:val="ad"/>
        <w:rPr>
          <w:rtl/>
        </w:rPr>
      </w:pPr>
      <w:r>
        <w:rPr>
          <w:rtl/>
        </w:rPr>
        <w:t>היו"ר משה כחלון:</w:t>
      </w:r>
    </w:p>
    <w:p w14:paraId="60ACB56B" w14:textId="77777777" w:rsidR="00000000" w:rsidRDefault="00E82A5C">
      <w:pPr>
        <w:pStyle w:val="a"/>
        <w:rPr>
          <w:rtl/>
        </w:rPr>
      </w:pPr>
    </w:p>
    <w:p w14:paraId="5CB8A834" w14:textId="77777777" w:rsidR="00000000" w:rsidRDefault="00E82A5C">
      <w:pPr>
        <w:pStyle w:val="a"/>
        <w:rPr>
          <w:rFonts w:hint="cs"/>
          <w:rtl/>
        </w:rPr>
      </w:pPr>
      <w:r>
        <w:rPr>
          <w:rFonts w:hint="cs"/>
          <w:rtl/>
        </w:rPr>
        <w:t>אני חייב לומר לך, חברת הכנסת גלאון, שהיום את מגלה יתר פעילות, גם פעילת שלום וגם פעיל</w:t>
      </w:r>
      <w:r>
        <w:rPr>
          <w:rFonts w:hint="cs"/>
          <w:rtl/>
        </w:rPr>
        <w:t xml:space="preserve">ה בכנסת. </w:t>
      </w:r>
    </w:p>
    <w:p w14:paraId="3319C708" w14:textId="77777777" w:rsidR="00000000" w:rsidRDefault="00E82A5C">
      <w:pPr>
        <w:pStyle w:val="a"/>
        <w:ind w:firstLine="0"/>
        <w:rPr>
          <w:rFonts w:hint="cs"/>
          <w:rtl/>
        </w:rPr>
      </w:pPr>
    </w:p>
    <w:p w14:paraId="7EF54635" w14:textId="77777777" w:rsidR="00000000" w:rsidRDefault="00E82A5C">
      <w:pPr>
        <w:pStyle w:val="a"/>
        <w:ind w:firstLine="0"/>
        <w:rPr>
          <w:rFonts w:hint="cs"/>
          <w:rtl/>
        </w:rPr>
      </w:pPr>
      <w:r>
        <w:rPr>
          <w:rFonts w:hint="cs"/>
          <w:rtl/>
        </w:rPr>
        <w:tab/>
        <w:t>חבר הכנסת זחאלקה, שלוש דקות, אני מבקש לשמור על מסגרת הזמן. אני מבקש להימנע מהפרעות, אנחנו חייבים לסיים את הדיון.</w:t>
      </w:r>
    </w:p>
    <w:p w14:paraId="22936A53" w14:textId="77777777" w:rsidR="00000000" w:rsidRDefault="00E82A5C">
      <w:pPr>
        <w:pStyle w:val="a"/>
        <w:ind w:firstLine="0"/>
        <w:rPr>
          <w:rFonts w:hint="cs"/>
          <w:rtl/>
        </w:rPr>
      </w:pPr>
    </w:p>
    <w:p w14:paraId="0C62AA6D" w14:textId="77777777" w:rsidR="00000000" w:rsidRDefault="00E82A5C">
      <w:pPr>
        <w:pStyle w:val="Speaker"/>
        <w:rPr>
          <w:rtl/>
        </w:rPr>
      </w:pPr>
      <w:bookmarkStart w:id="392" w:name="FS000001061T14_05_2003_17_50_13"/>
      <w:bookmarkEnd w:id="392"/>
      <w:r>
        <w:rPr>
          <w:rFonts w:hint="eastAsia"/>
          <w:rtl/>
        </w:rPr>
        <w:t>ג</w:t>
      </w:r>
      <w:r>
        <w:rPr>
          <w:rtl/>
        </w:rPr>
        <w:t>'מאל זחאלקה (בל"ד):</w:t>
      </w:r>
    </w:p>
    <w:p w14:paraId="4030DAE2" w14:textId="77777777" w:rsidR="00000000" w:rsidRDefault="00E82A5C">
      <w:pPr>
        <w:pStyle w:val="a"/>
        <w:rPr>
          <w:rFonts w:hint="cs"/>
          <w:rtl/>
        </w:rPr>
      </w:pPr>
    </w:p>
    <w:p w14:paraId="2D49EE4A" w14:textId="77777777" w:rsidR="00000000" w:rsidRDefault="00E82A5C">
      <w:pPr>
        <w:pStyle w:val="a"/>
        <w:rPr>
          <w:rFonts w:hint="cs"/>
          <w:rtl/>
        </w:rPr>
      </w:pPr>
      <w:r>
        <w:rPr>
          <w:rFonts w:hint="cs"/>
          <w:rtl/>
        </w:rPr>
        <w:t>אדוני היושב-ראש, עמיתי חברי הכנסת, השאלה שעומדת כאן, ולדעתי זו השאלה העיקרית, היא, מה יש לישראל ולשלטונות הכ</w:t>
      </w:r>
      <w:r>
        <w:rPr>
          <w:rFonts w:hint="cs"/>
          <w:rtl/>
        </w:rPr>
        <w:t xml:space="preserve">יבוש להסתיר? זו השאלה העיקרית. למה הם לא רוצים שאנשים יראו, ירשמו וידווחו לעולם כולו מה קורה בשטח באמת. זה מה שמטריד את ראשי הצבא וזה מה שמטריד את הממשלה, וזה בעצם גם מה שמטריד את חברי הכנסת בצד השמאלי </w:t>
      </w:r>
      <w:r>
        <w:rPr>
          <w:rtl/>
        </w:rPr>
        <w:t>–</w:t>
      </w:r>
      <w:r>
        <w:rPr>
          <w:rFonts w:hint="cs"/>
          <w:rtl/>
        </w:rPr>
        <w:t xml:space="preserve"> הלא-נכון - של הבית.</w:t>
      </w:r>
    </w:p>
    <w:p w14:paraId="08474CBA" w14:textId="77777777" w:rsidR="00000000" w:rsidRDefault="00E82A5C">
      <w:pPr>
        <w:pStyle w:val="a"/>
        <w:rPr>
          <w:rFonts w:hint="cs"/>
          <w:rtl/>
        </w:rPr>
      </w:pPr>
    </w:p>
    <w:p w14:paraId="325725C2" w14:textId="77777777" w:rsidR="00000000" w:rsidRDefault="00E82A5C">
      <w:pPr>
        <w:pStyle w:val="a"/>
        <w:rPr>
          <w:rFonts w:hint="cs"/>
          <w:rtl/>
        </w:rPr>
      </w:pPr>
      <w:r>
        <w:rPr>
          <w:rFonts w:hint="cs"/>
          <w:rtl/>
        </w:rPr>
        <w:t>אנשים באים, וידוע, וכולם יודעים</w:t>
      </w:r>
      <w:r>
        <w:rPr>
          <w:rFonts w:hint="cs"/>
          <w:rtl/>
        </w:rPr>
        <w:t xml:space="preserve"> שאף אחד מהם לא היווה סיכון ביטחוני ולא סיכון בשום צורה שהיא לצבא, ומגרשים אותם. כל הזמן היתה טענה שילדים נהרגו, גברים ונשים, אזרחים נהרגו או פלסטינים, כיוון שהם היוו איזו סכנה; כך תמיד קיבלנו את ההודעה הרשמית, צריך להגיד, השקרית.</w:t>
      </w:r>
    </w:p>
    <w:p w14:paraId="54504111" w14:textId="77777777" w:rsidR="00000000" w:rsidRDefault="00E82A5C">
      <w:pPr>
        <w:pStyle w:val="a"/>
        <w:rPr>
          <w:rFonts w:hint="cs"/>
          <w:rtl/>
        </w:rPr>
      </w:pPr>
    </w:p>
    <w:p w14:paraId="25DD0EDB" w14:textId="77777777" w:rsidR="00000000" w:rsidRDefault="00E82A5C">
      <w:pPr>
        <w:pStyle w:val="ad"/>
        <w:rPr>
          <w:rtl/>
        </w:rPr>
      </w:pPr>
      <w:r>
        <w:rPr>
          <w:rtl/>
        </w:rPr>
        <w:t>היו"ר משה כחלון:</w:t>
      </w:r>
    </w:p>
    <w:p w14:paraId="2C8FADB1" w14:textId="77777777" w:rsidR="00000000" w:rsidRDefault="00E82A5C">
      <w:pPr>
        <w:pStyle w:val="a"/>
        <w:rPr>
          <w:rtl/>
        </w:rPr>
      </w:pPr>
    </w:p>
    <w:p w14:paraId="1F0739BE" w14:textId="77777777" w:rsidR="00000000" w:rsidRDefault="00E82A5C">
      <w:pPr>
        <w:pStyle w:val="a"/>
        <w:rPr>
          <w:rFonts w:hint="cs"/>
          <w:rtl/>
        </w:rPr>
      </w:pPr>
      <w:r>
        <w:rPr>
          <w:rFonts w:hint="cs"/>
          <w:rtl/>
        </w:rPr>
        <w:t>חבר הכ</w:t>
      </w:r>
      <w:r>
        <w:rPr>
          <w:rFonts w:hint="cs"/>
          <w:rtl/>
        </w:rPr>
        <w:t>נסת בשארה יכול לכבד אותנו בישיבה, בבקשה?</w:t>
      </w:r>
    </w:p>
    <w:p w14:paraId="733EEAB6" w14:textId="77777777" w:rsidR="00000000" w:rsidRDefault="00E82A5C">
      <w:pPr>
        <w:pStyle w:val="a"/>
        <w:rPr>
          <w:rFonts w:hint="cs"/>
          <w:rtl/>
        </w:rPr>
      </w:pPr>
    </w:p>
    <w:p w14:paraId="4FBF4D44" w14:textId="77777777" w:rsidR="00000000" w:rsidRDefault="00E82A5C">
      <w:pPr>
        <w:pStyle w:val="ac"/>
        <w:rPr>
          <w:rtl/>
        </w:rPr>
      </w:pPr>
      <w:r>
        <w:rPr>
          <w:rFonts w:hint="eastAsia"/>
          <w:rtl/>
        </w:rPr>
        <w:t>עזמי</w:t>
      </w:r>
      <w:r>
        <w:rPr>
          <w:rtl/>
        </w:rPr>
        <w:t xml:space="preserve"> בשארה (בל"ד):</w:t>
      </w:r>
    </w:p>
    <w:p w14:paraId="7903FAFF" w14:textId="77777777" w:rsidR="00000000" w:rsidRDefault="00E82A5C">
      <w:pPr>
        <w:pStyle w:val="a"/>
        <w:rPr>
          <w:rFonts w:hint="cs"/>
          <w:rtl/>
        </w:rPr>
      </w:pPr>
    </w:p>
    <w:p w14:paraId="28C10BEA" w14:textId="77777777" w:rsidR="00000000" w:rsidRDefault="00E82A5C">
      <w:pPr>
        <w:pStyle w:val="a"/>
        <w:rPr>
          <w:rFonts w:hint="cs"/>
          <w:rtl/>
        </w:rPr>
      </w:pPr>
      <w:r>
        <w:rPr>
          <w:rFonts w:hint="cs"/>
          <w:rtl/>
        </w:rPr>
        <w:t>אני מפריע לך, אדוני היושב-ראש?</w:t>
      </w:r>
    </w:p>
    <w:p w14:paraId="10F2CC7A" w14:textId="77777777" w:rsidR="00000000" w:rsidRDefault="00E82A5C">
      <w:pPr>
        <w:pStyle w:val="a"/>
        <w:rPr>
          <w:rtl/>
        </w:rPr>
      </w:pPr>
    </w:p>
    <w:p w14:paraId="4D9B2E33" w14:textId="77777777" w:rsidR="00000000" w:rsidRDefault="00E82A5C">
      <w:pPr>
        <w:pStyle w:val="a"/>
        <w:rPr>
          <w:rFonts w:hint="cs"/>
          <w:rtl/>
        </w:rPr>
      </w:pPr>
    </w:p>
    <w:p w14:paraId="5548381D" w14:textId="77777777" w:rsidR="00000000" w:rsidRDefault="00E82A5C">
      <w:pPr>
        <w:pStyle w:val="ad"/>
        <w:rPr>
          <w:rtl/>
        </w:rPr>
      </w:pPr>
      <w:r>
        <w:rPr>
          <w:rtl/>
        </w:rPr>
        <w:t>היו"ר משה כחלון:</w:t>
      </w:r>
    </w:p>
    <w:p w14:paraId="4E9D855A" w14:textId="77777777" w:rsidR="00000000" w:rsidRDefault="00E82A5C">
      <w:pPr>
        <w:pStyle w:val="a"/>
        <w:rPr>
          <w:rtl/>
        </w:rPr>
      </w:pPr>
    </w:p>
    <w:p w14:paraId="0C11BF37" w14:textId="77777777" w:rsidR="00000000" w:rsidRDefault="00E82A5C">
      <w:pPr>
        <w:pStyle w:val="a"/>
        <w:rPr>
          <w:rFonts w:hint="cs"/>
          <w:rtl/>
        </w:rPr>
      </w:pPr>
      <w:r>
        <w:rPr>
          <w:rFonts w:hint="cs"/>
          <w:rtl/>
        </w:rPr>
        <w:t xml:space="preserve">האמת שכן, אחרת לא הייתי מבקש ממך לשבת. </w:t>
      </w:r>
    </w:p>
    <w:p w14:paraId="1FE15B94" w14:textId="77777777" w:rsidR="00000000" w:rsidRDefault="00E82A5C">
      <w:pPr>
        <w:pStyle w:val="a"/>
        <w:rPr>
          <w:rFonts w:hint="cs"/>
          <w:rtl/>
        </w:rPr>
      </w:pPr>
    </w:p>
    <w:p w14:paraId="2382F1E4" w14:textId="77777777" w:rsidR="00000000" w:rsidRDefault="00E82A5C">
      <w:pPr>
        <w:pStyle w:val="SpeakerCon"/>
        <w:rPr>
          <w:rtl/>
        </w:rPr>
      </w:pPr>
      <w:bookmarkStart w:id="393" w:name="FS000001061T14_05_2003_17_58_10C"/>
      <w:bookmarkEnd w:id="393"/>
      <w:r>
        <w:rPr>
          <w:rtl/>
        </w:rPr>
        <w:t>ג'מאל זחאלקה (בל"ד):</w:t>
      </w:r>
    </w:p>
    <w:p w14:paraId="71868959" w14:textId="77777777" w:rsidR="00000000" w:rsidRDefault="00E82A5C">
      <w:pPr>
        <w:pStyle w:val="a"/>
        <w:rPr>
          <w:rtl/>
        </w:rPr>
      </w:pPr>
    </w:p>
    <w:p w14:paraId="51500D26" w14:textId="77777777" w:rsidR="00000000" w:rsidRDefault="00E82A5C">
      <w:pPr>
        <w:pStyle w:val="a"/>
        <w:rPr>
          <w:rFonts w:hint="cs"/>
          <w:rtl/>
        </w:rPr>
      </w:pPr>
      <w:r>
        <w:rPr>
          <w:rFonts w:hint="cs"/>
          <w:rtl/>
        </w:rPr>
        <w:t xml:space="preserve">יש לנו כאן מקרה שכל העולם, לא רק מי שהיה שם, כל העולם יודע שגברת רייצ'ל קורי לא </w:t>
      </w:r>
      <w:r>
        <w:rPr>
          <w:rFonts w:hint="cs"/>
          <w:rtl/>
        </w:rPr>
        <w:t>סיכנה איש. אף אחד לא יכול לטעון שהיא סיכנה מישהו. כשהיא עמדה לבדה מול הבולדוזר, היא לא סיכנה את הבולדוזר. אתה יכול להסכים אתי בזה, חבר הכנסת בר-און? אני שואל, האם היא סיכנה את הבולדוזר?</w:t>
      </w:r>
    </w:p>
    <w:p w14:paraId="0715415A" w14:textId="77777777" w:rsidR="00000000" w:rsidRDefault="00E82A5C">
      <w:pPr>
        <w:pStyle w:val="a"/>
        <w:rPr>
          <w:rFonts w:hint="cs"/>
          <w:rtl/>
        </w:rPr>
      </w:pPr>
    </w:p>
    <w:p w14:paraId="5578C54D" w14:textId="77777777" w:rsidR="00000000" w:rsidRDefault="00E82A5C">
      <w:pPr>
        <w:pStyle w:val="ac"/>
        <w:rPr>
          <w:rtl/>
        </w:rPr>
      </w:pPr>
      <w:r>
        <w:rPr>
          <w:rFonts w:hint="eastAsia"/>
          <w:rtl/>
        </w:rPr>
        <w:t>רוני</w:t>
      </w:r>
      <w:r>
        <w:rPr>
          <w:rtl/>
        </w:rPr>
        <w:t xml:space="preserve"> בר-און (הליכוד):</w:t>
      </w:r>
    </w:p>
    <w:p w14:paraId="1536103D" w14:textId="77777777" w:rsidR="00000000" w:rsidRDefault="00E82A5C">
      <w:pPr>
        <w:pStyle w:val="a"/>
        <w:rPr>
          <w:rFonts w:hint="cs"/>
          <w:rtl/>
        </w:rPr>
      </w:pPr>
    </w:p>
    <w:p w14:paraId="5619B1E6" w14:textId="77777777" w:rsidR="00000000" w:rsidRDefault="00E82A5C">
      <w:pPr>
        <w:pStyle w:val="a"/>
        <w:rPr>
          <w:rFonts w:hint="cs"/>
          <w:rtl/>
        </w:rPr>
      </w:pPr>
      <w:r>
        <w:rPr>
          <w:rFonts w:hint="cs"/>
          <w:rtl/>
        </w:rPr>
        <w:t>אדוני היושב-ראש, אני יכול לענות?</w:t>
      </w:r>
    </w:p>
    <w:p w14:paraId="32CAB82C" w14:textId="77777777" w:rsidR="00000000" w:rsidRDefault="00E82A5C">
      <w:pPr>
        <w:pStyle w:val="a"/>
        <w:rPr>
          <w:rFonts w:hint="cs"/>
          <w:rtl/>
        </w:rPr>
      </w:pPr>
    </w:p>
    <w:p w14:paraId="26082DE1" w14:textId="77777777" w:rsidR="00000000" w:rsidRDefault="00E82A5C">
      <w:pPr>
        <w:pStyle w:val="ad"/>
        <w:rPr>
          <w:rtl/>
        </w:rPr>
      </w:pPr>
      <w:r>
        <w:rPr>
          <w:rtl/>
        </w:rPr>
        <w:t>היו"ר משה כח</w:t>
      </w:r>
      <w:r>
        <w:rPr>
          <w:rtl/>
        </w:rPr>
        <w:t>לון:</w:t>
      </w:r>
    </w:p>
    <w:p w14:paraId="22D4C591" w14:textId="77777777" w:rsidR="00000000" w:rsidRDefault="00E82A5C">
      <w:pPr>
        <w:pStyle w:val="a"/>
        <w:rPr>
          <w:rtl/>
        </w:rPr>
      </w:pPr>
    </w:p>
    <w:p w14:paraId="57AC0153" w14:textId="77777777" w:rsidR="00000000" w:rsidRDefault="00E82A5C">
      <w:pPr>
        <w:pStyle w:val="a"/>
        <w:rPr>
          <w:rFonts w:hint="cs"/>
          <w:rtl/>
        </w:rPr>
      </w:pPr>
      <w:r>
        <w:rPr>
          <w:rFonts w:hint="cs"/>
          <w:rtl/>
        </w:rPr>
        <w:t>ברגע שאתם פונים, אני מאפשר לך לענות על חשבון הזמן שלו.</w:t>
      </w:r>
    </w:p>
    <w:p w14:paraId="7CBBA916" w14:textId="77777777" w:rsidR="00000000" w:rsidRDefault="00E82A5C">
      <w:pPr>
        <w:pStyle w:val="a"/>
        <w:rPr>
          <w:rFonts w:hint="cs"/>
          <w:rtl/>
        </w:rPr>
      </w:pPr>
    </w:p>
    <w:p w14:paraId="4652AC53" w14:textId="77777777" w:rsidR="00000000" w:rsidRDefault="00E82A5C">
      <w:pPr>
        <w:pStyle w:val="SpeakerCon"/>
        <w:rPr>
          <w:rtl/>
        </w:rPr>
      </w:pPr>
      <w:bookmarkStart w:id="394" w:name="FS000001061T14_05_2003_18_02_33C"/>
      <w:bookmarkEnd w:id="394"/>
      <w:r>
        <w:rPr>
          <w:rtl/>
        </w:rPr>
        <w:t>ג'מאל זחאלקה (בל"ד):</w:t>
      </w:r>
    </w:p>
    <w:p w14:paraId="6CA9C564" w14:textId="77777777" w:rsidR="00000000" w:rsidRDefault="00E82A5C">
      <w:pPr>
        <w:pStyle w:val="a"/>
        <w:rPr>
          <w:rtl/>
        </w:rPr>
      </w:pPr>
    </w:p>
    <w:p w14:paraId="480673FB" w14:textId="77777777" w:rsidR="00000000" w:rsidRDefault="00E82A5C">
      <w:pPr>
        <w:pStyle w:val="a"/>
        <w:rPr>
          <w:rFonts w:hint="cs"/>
          <w:rtl/>
        </w:rPr>
      </w:pPr>
      <w:r>
        <w:rPr>
          <w:rFonts w:hint="cs"/>
          <w:rtl/>
        </w:rPr>
        <w:t>אני שאלתי אותו אם היא סיכנה את הבולדוזר. הבולדוזר הישראלי הוא רכרוכי כל כך?</w:t>
      </w:r>
    </w:p>
    <w:p w14:paraId="3A9C3854" w14:textId="77777777" w:rsidR="00000000" w:rsidRDefault="00E82A5C">
      <w:pPr>
        <w:pStyle w:val="a"/>
        <w:rPr>
          <w:rFonts w:hint="cs"/>
          <w:rtl/>
        </w:rPr>
      </w:pPr>
    </w:p>
    <w:p w14:paraId="1629C7AF" w14:textId="77777777" w:rsidR="00000000" w:rsidRDefault="00E82A5C">
      <w:pPr>
        <w:pStyle w:val="ac"/>
        <w:rPr>
          <w:rtl/>
        </w:rPr>
      </w:pPr>
      <w:r>
        <w:rPr>
          <w:rFonts w:hint="eastAsia"/>
          <w:rtl/>
        </w:rPr>
        <w:t>רוני</w:t>
      </w:r>
      <w:r>
        <w:rPr>
          <w:rtl/>
        </w:rPr>
        <w:t xml:space="preserve"> בר-און (הליכוד):</w:t>
      </w:r>
    </w:p>
    <w:p w14:paraId="5BDE3DE5" w14:textId="77777777" w:rsidR="00000000" w:rsidRDefault="00E82A5C">
      <w:pPr>
        <w:pStyle w:val="a"/>
        <w:rPr>
          <w:rFonts w:hint="cs"/>
          <w:rtl/>
        </w:rPr>
      </w:pPr>
    </w:p>
    <w:p w14:paraId="77F9524E" w14:textId="77777777" w:rsidR="00000000" w:rsidRDefault="00E82A5C">
      <w:pPr>
        <w:pStyle w:val="a"/>
        <w:rPr>
          <w:rFonts w:hint="cs"/>
          <w:rtl/>
        </w:rPr>
      </w:pPr>
      <w:r>
        <w:rPr>
          <w:rFonts w:hint="cs"/>
          <w:rtl/>
        </w:rPr>
        <w:t>את הבולדוזר היא אולי לא סיכנה, אבל אתם מתעלמים מדבר אחד, שכל התרחשות כזא</w:t>
      </w:r>
      <w:r>
        <w:rPr>
          <w:rFonts w:hint="cs"/>
          <w:rtl/>
        </w:rPr>
        <w:t>ת מושכת חיילים, חושפת אותם, גורמת להם לצאת מהמערך הביטחוני שלהם כדי לטפל בתקלות האלה, ובסוף זה מסתיים בחיים של החיילים שלנו. לי זה אכפת.</w:t>
      </w:r>
    </w:p>
    <w:p w14:paraId="32D76B8E" w14:textId="77777777" w:rsidR="00000000" w:rsidRDefault="00E82A5C">
      <w:pPr>
        <w:pStyle w:val="a"/>
        <w:rPr>
          <w:rFonts w:hint="cs"/>
          <w:rtl/>
        </w:rPr>
      </w:pPr>
    </w:p>
    <w:p w14:paraId="0D45EBC0" w14:textId="77777777" w:rsidR="00000000" w:rsidRDefault="00E82A5C">
      <w:pPr>
        <w:pStyle w:val="SpeakerCon"/>
        <w:rPr>
          <w:rtl/>
        </w:rPr>
      </w:pPr>
      <w:bookmarkStart w:id="395" w:name="FS000001061T14_05_2003_18_05_26C"/>
      <w:bookmarkEnd w:id="395"/>
      <w:r>
        <w:rPr>
          <w:rtl/>
        </w:rPr>
        <w:t>ג'מאל זחאלקה (בל"ד):</w:t>
      </w:r>
    </w:p>
    <w:p w14:paraId="4E71CAF6" w14:textId="77777777" w:rsidR="00000000" w:rsidRDefault="00E82A5C">
      <w:pPr>
        <w:pStyle w:val="a"/>
        <w:rPr>
          <w:rtl/>
        </w:rPr>
      </w:pPr>
    </w:p>
    <w:p w14:paraId="7E8431A1" w14:textId="77777777" w:rsidR="00000000" w:rsidRDefault="00E82A5C">
      <w:pPr>
        <w:pStyle w:val="a"/>
        <w:rPr>
          <w:rFonts w:hint="cs"/>
          <w:rtl/>
        </w:rPr>
      </w:pPr>
      <w:r>
        <w:rPr>
          <w:rFonts w:hint="cs"/>
          <w:rtl/>
        </w:rPr>
        <w:t>איזו תקלה, אתה יודע מה אתה אומר? אתה בעצם אומר, אם בולדוזר עולה על בן-אדם והורג אותו - -</w:t>
      </w:r>
    </w:p>
    <w:p w14:paraId="3070EDC4" w14:textId="77777777" w:rsidR="00000000" w:rsidRDefault="00E82A5C">
      <w:pPr>
        <w:pStyle w:val="a"/>
        <w:rPr>
          <w:rFonts w:hint="cs"/>
          <w:rtl/>
        </w:rPr>
      </w:pPr>
    </w:p>
    <w:p w14:paraId="775E50D7" w14:textId="77777777" w:rsidR="00000000" w:rsidRDefault="00E82A5C">
      <w:pPr>
        <w:pStyle w:val="ad"/>
        <w:rPr>
          <w:rtl/>
        </w:rPr>
      </w:pPr>
      <w:r>
        <w:rPr>
          <w:rtl/>
        </w:rPr>
        <w:t xml:space="preserve">היו"ר </w:t>
      </w:r>
      <w:r>
        <w:rPr>
          <w:rtl/>
        </w:rPr>
        <w:t>משה כחלון:</w:t>
      </w:r>
    </w:p>
    <w:p w14:paraId="785043BC" w14:textId="77777777" w:rsidR="00000000" w:rsidRDefault="00E82A5C">
      <w:pPr>
        <w:pStyle w:val="a"/>
        <w:rPr>
          <w:rtl/>
        </w:rPr>
      </w:pPr>
    </w:p>
    <w:p w14:paraId="3A437869" w14:textId="77777777" w:rsidR="00000000" w:rsidRDefault="00E82A5C">
      <w:pPr>
        <w:pStyle w:val="a"/>
        <w:rPr>
          <w:rtl/>
        </w:rPr>
      </w:pPr>
      <w:r>
        <w:rPr>
          <w:rFonts w:hint="cs"/>
          <w:rtl/>
        </w:rPr>
        <w:t>חבר הכנסת זחאלקה, יש לך חצי דקה לסיום.</w:t>
      </w:r>
    </w:p>
    <w:p w14:paraId="496F2A63" w14:textId="77777777" w:rsidR="00000000" w:rsidRDefault="00E82A5C">
      <w:pPr>
        <w:pStyle w:val="SpeakerCon"/>
        <w:rPr>
          <w:rtl/>
        </w:rPr>
      </w:pPr>
    </w:p>
    <w:p w14:paraId="48B9F46D" w14:textId="77777777" w:rsidR="00000000" w:rsidRDefault="00E82A5C">
      <w:pPr>
        <w:pStyle w:val="SpeakerCon"/>
        <w:rPr>
          <w:rtl/>
        </w:rPr>
      </w:pPr>
      <w:bookmarkStart w:id="396" w:name="FS000001061T14_05_2003_18_07_52C"/>
      <w:bookmarkStart w:id="397" w:name="FS000001061T14_05_2003_18_08_27C"/>
      <w:bookmarkEnd w:id="396"/>
      <w:bookmarkEnd w:id="397"/>
      <w:r>
        <w:rPr>
          <w:rtl/>
        </w:rPr>
        <w:t>ג'מאל זחאלקה (בל"ד):</w:t>
      </w:r>
    </w:p>
    <w:p w14:paraId="20E2D8FC" w14:textId="77777777" w:rsidR="00000000" w:rsidRDefault="00E82A5C">
      <w:pPr>
        <w:pStyle w:val="a"/>
        <w:rPr>
          <w:rtl/>
        </w:rPr>
      </w:pPr>
    </w:p>
    <w:p w14:paraId="39AAF7CA" w14:textId="77777777" w:rsidR="00000000" w:rsidRDefault="00E82A5C">
      <w:pPr>
        <w:pStyle w:val="a"/>
        <w:rPr>
          <w:rFonts w:hint="cs"/>
          <w:rtl/>
        </w:rPr>
      </w:pPr>
      <w:r>
        <w:rPr>
          <w:rFonts w:hint="cs"/>
          <w:rtl/>
        </w:rPr>
        <w:t>- - בא הצבא לראות מה קרה, זה מסכן את הצבא? אתה שומע את עצמך?</w:t>
      </w:r>
    </w:p>
    <w:p w14:paraId="6EF0DBB8" w14:textId="77777777" w:rsidR="00000000" w:rsidRDefault="00E82A5C">
      <w:pPr>
        <w:pStyle w:val="a"/>
        <w:rPr>
          <w:rFonts w:hint="cs"/>
          <w:rtl/>
        </w:rPr>
      </w:pPr>
    </w:p>
    <w:p w14:paraId="292A0BCB" w14:textId="77777777" w:rsidR="00000000" w:rsidRDefault="00E82A5C">
      <w:pPr>
        <w:pStyle w:val="ac"/>
        <w:rPr>
          <w:rtl/>
        </w:rPr>
      </w:pPr>
      <w:r>
        <w:rPr>
          <w:rFonts w:hint="eastAsia"/>
          <w:rtl/>
        </w:rPr>
        <w:t>עזמי</w:t>
      </w:r>
      <w:r>
        <w:rPr>
          <w:rtl/>
        </w:rPr>
        <w:t xml:space="preserve"> בשארה (בל"ד):</w:t>
      </w:r>
    </w:p>
    <w:p w14:paraId="4D133E97" w14:textId="77777777" w:rsidR="00000000" w:rsidRDefault="00E82A5C">
      <w:pPr>
        <w:pStyle w:val="a"/>
        <w:rPr>
          <w:rFonts w:hint="cs"/>
          <w:rtl/>
        </w:rPr>
      </w:pPr>
    </w:p>
    <w:p w14:paraId="76550A82" w14:textId="77777777" w:rsidR="00000000" w:rsidRDefault="00E82A5C">
      <w:pPr>
        <w:pStyle w:val="a"/>
        <w:rPr>
          <w:rFonts w:hint="cs"/>
          <w:rtl/>
        </w:rPr>
      </w:pPr>
      <w:r>
        <w:rPr>
          <w:rFonts w:hint="cs"/>
          <w:rtl/>
        </w:rPr>
        <w:t>ככה מדברים כובשים בכל העולם.</w:t>
      </w:r>
    </w:p>
    <w:p w14:paraId="37810D65" w14:textId="77777777" w:rsidR="00000000" w:rsidRDefault="00E82A5C">
      <w:pPr>
        <w:pStyle w:val="a"/>
        <w:rPr>
          <w:rFonts w:hint="cs"/>
          <w:rtl/>
        </w:rPr>
      </w:pPr>
    </w:p>
    <w:p w14:paraId="6CEBB262" w14:textId="77777777" w:rsidR="00000000" w:rsidRDefault="00E82A5C">
      <w:pPr>
        <w:pStyle w:val="ad"/>
        <w:rPr>
          <w:rtl/>
        </w:rPr>
      </w:pPr>
      <w:r>
        <w:rPr>
          <w:rtl/>
        </w:rPr>
        <w:t>היו"ר משה כחלון:</w:t>
      </w:r>
    </w:p>
    <w:p w14:paraId="29273983" w14:textId="77777777" w:rsidR="00000000" w:rsidRDefault="00E82A5C">
      <w:pPr>
        <w:pStyle w:val="a"/>
        <w:rPr>
          <w:rtl/>
        </w:rPr>
      </w:pPr>
    </w:p>
    <w:p w14:paraId="60D61D3F" w14:textId="77777777" w:rsidR="00000000" w:rsidRDefault="00E82A5C">
      <w:pPr>
        <w:pStyle w:val="a"/>
        <w:rPr>
          <w:rFonts w:hint="cs"/>
          <w:rtl/>
        </w:rPr>
      </w:pPr>
      <w:r>
        <w:rPr>
          <w:rFonts w:hint="cs"/>
          <w:rtl/>
        </w:rPr>
        <w:t>אני מבקש לסיים.</w:t>
      </w:r>
    </w:p>
    <w:p w14:paraId="112CDEBE" w14:textId="77777777" w:rsidR="00000000" w:rsidRDefault="00E82A5C">
      <w:pPr>
        <w:pStyle w:val="a"/>
        <w:rPr>
          <w:rFonts w:hint="cs"/>
          <w:rtl/>
        </w:rPr>
      </w:pPr>
    </w:p>
    <w:p w14:paraId="0169E53C" w14:textId="77777777" w:rsidR="00000000" w:rsidRDefault="00E82A5C">
      <w:pPr>
        <w:pStyle w:val="SpeakerCon"/>
        <w:rPr>
          <w:rtl/>
        </w:rPr>
      </w:pPr>
      <w:bookmarkStart w:id="398" w:name="FS000001061T14_05_2003_18_10_47C"/>
      <w:bookmarkEnd w:id="398"/>
      <w:r>
        <w:rPr>
          <w:rtl/>
        </w:rPr>
        <w:t>ג'מאל זחאלקה (בל"ד):</w:t>
      </w:r>
    </w:p>
    <w:p w14:paraId="568BE9D7" w14:textId="77777777" w:rsidR="00000000" w:rsidRDefault="00E82A5C">
      <w:pPr>
        <w:pStyle w:val="a"/>
        <w:rPr>
          <w:rtl/>
        </w:rPr>
      </w:pPr>
    </w:p>
    <w:p w14:paraId="5096BC0A" w14:textId="77777777" w:rsidR="00000000" w:rsidRDefault="00E82A5C">
      <w:pPr>
        <w:pStyle w:val="a"/>
        <w:rPr>
          <w:rFonts w:hint="cs"/>
          <w:rtl/>
        </w:rPr>
      </w:pPr>
      <w:r>
        <w:rPr>
          <w:rFonts w:hint="cs"/>
          <w:rtl/>
        </w:rPr>
        <w:t xml:space="preserve">האנשים שבאים </w:t>
      </w:r>
      <w:r>
        <w:rPr>
          <w:rFonts w:hint="cs"/>
          <w:rtl/>
        </w:rPr>
        <w:t>לכאן, באים לא במקרה - כי העניין הפלסטיני הוא עניין צודק. הם באים מסיבות מצפוניות. זה מעורר את המצפון של כל האנשים ההגונים, הישרים, שוחרי הדמוקרטיה והשלום בעולם, ולכן הם באים לכאן, להגן על החוק הבין-לאומי ולדווח לעולם. אני חושב שאנחנו צריכים לעשות כל מאמץ ש</w:t>
      </w:r>
      <w:r>
        <w:rPr>
          <w:rFonts w:hint="cs"/>
          <w:rtl/>
        </w:rPr>
        <w:t xml:space="preserve">הם יישארו כאן כדי למנוע פשעים. נוכחותם מצילה חיי ילדים, חיי נשים, חיי אזרחים, ומאפשרת איזה  סיכוי לשלום בעתיד. </w:t>
      </w:r>
    </w:p>
    <w:p w14:paraId="41B8B642" w14:textId="77777777" w:rsidR="00000000" w:rsidRDefault="00E82A5C">
      <w:pPr>
        <w:pStyle w:val="a"/>
        <w:rPr>
          <w:rFonts w:hint="cs"/>
          <w:rtl/>
        </w:rPr>
      </w:pPr>
    </w:p>
    <w:p w14:paraId="6634C7A8" w14:textId="77777777" w:rsidR="00000000" w:rsidRDefault="00E82A5C">
      <w:pPr>
        <w:pStyle w:val="ad"/>
        <w:rPr>
          <w:rtl/>
        </w:rPr>
      </w:pPr>
      <w:r>
        <w:rPr>
          <w:rtl/>
        </w:rPr>
        <w:t>היו"ר משה כחלון:</w:t>
      </w:r>
    </w:p>
    <w:p w14:paraId="11DC7564" w14:textId="77777777" w:rsidR="00000000" w:rsidRDefault="00E82A5C">
      <w:pPr>
        <w:pStyle w:val="a"/>
        <w:rPr>
          <w:rtl/>
        </w:rPr>
      </w:pPr>
    </w:p>
    <w:p w14:paraId="51902C62" w14:textId="77777777" w:rsidR="00000000" w:rsidRDefault="00E82A5C">
      <w:pPr>
        <w:pStyle w:val="a"/>
        <w:rPr>
          <w:rFonts w:hint="cs"/>
          <w:rtl/>
        </w:rPr>
      </w:pPr>
      <w:r>
        <w:rPr>
          <w:rFonts w:hint="cs"/>
          <w:rtl/>
        </w:rPr>
        <w:t xml:space="preserve">תודה רבה. השר גדעון עזרא, בבקשה. </w:t>
      </w:r>
    </w:p>
    <w:p w14:paraId="23038824" w14:textId="77777777" w:rsidR="00000000" w:rsidRDefault="00E82A5C">
      <w:pPr>
        <w:pStyle w:val="a"/>
        <w:rPr>
          <w:rFonts w:hint="cs"/>
          <w:rtl/>
        </w:rPr>
      </w:pPr>
    </w:p>
    <w:p w14:paraId="598A8D11" w14:textId="77777777" w:rsidR="00000000" w:rsidRDefault="00E82A5C">
      <w:pPr>
        <w:pStyle w:val="Speaker"/>
        <w:rPr>
          <w:rFonts w:hint="cs"/>
          <w:b w:val="0"/>
          <w:bCs w:val="0"/>
          <w:u w:val="none"/>
          <w:rtl/>
        </w:rPr>
      </w:pPr>
      <w:bookmarkStart w:id="399" w:name="FS000000474T14_05_2003_18_13_46"/>
      <w:bookmarkEnd w:id="399"/>
      <w:r>
        <w:rPr>
          <w:rFonts w:hint="cs"/>
          <w:rtl/>
        </w:rPr>
        <w:t>השר גדעון עזרא:</w:t>
      </w:r>
    </w:p>
    <w:p w14:paraId="3352A3A9" w14:textId="77777777" w:rsidR="00000000" w:rsidRDefault="00E82A5C">
      <w:pPr>
        <w:pStyle w:val="a"/>
        <w:rPr>
          <w:rFonts w:hint="cs"/>
          <w:rtl/>
        </w:rPr>
      </w:pPr>
    </w:p>
    <w:p w14:paraId="045D661C" w14:textId="77777777" w:rsidR="00000000" w:rsidRDefault="00E82A5C">
      <w:pPr>
        <w:pStyle w:val="a"/>
        <w:rPr>
          <w:rFonts w:hint="cs"/>
          <w:rtl/>
        </w:rPr>
      </w:pPr>
      <w:r>
        <w:rPr>
          <w:rFonts w:hint="cs"/>
          <w:rtl/>
        </w:rPr>
        <w:t>אדוני היושב בראש, חברי חברי הכנסת, אני רוצה להזכיר נשכחות. כאשר היה המצור</w:t>
      </w:r>
      <w:r>
        <w:rPr>
          <w:rFonts w:hint="cs"/>
          <w:rtl/>
        </w:rPr>
        <w:t xml:space="preserve"> של ישראל על כנסיית המולד בבית-לחם, מי שנתן את ההגנה למחבלים שישבו שם בפנים היו "פעילי שלום" - במרכאות כפולות ומכופלות - ולא אפשרו לנו להביא את המחבלים שהיו שם לחקירה. אני רק מזכיר את הדברים הללו. </w:t>
      </w:r>
    </w:p>
    <w:p w14:paraId="0E23003D" w14:textId="77777777" w:rsidR="00000000" w:rsidRDefault="00E82A5C">
      <w:pPr>
        <w:pStyle w:val="a"/>
        <w:rPr>
          <w:rFonts w:hint="cs"/>
          <w:rtl/>
        </w:rPr>
      </w:pPr>
    </w:p>
    <w:p w14:paraId="6FCCE33F" w14:textId="77777777" w:rsidR="00000000" w:rsidRDefault="00E82A5C">
      <w:pPr>
        <w:pStyle w:val="a"/>
        <w:rPr>
          <w:rFonts w:hint="cs"/>
          <w:rtl/>
        </w:rPr>
      </w:pPr>
      <w:r>
        <w:rPr>
          <w:rFonts w:hint="cs"/>
          <w:rtl/>
        </w:rPr>
        <w:t>אני רוצה להגיד, שאני לא מכליל אותם בתוך פעילי השלום. והרי</w:t>
      </w:r>
      <w:r>
        <w:rPr>
          <w:rFonts w:hint="cs"/>
          <w:rtl/>
        </w:rPr>
        <w:t xml:space="preserve"> אתם יודעים ששני המחבלים הבריטים שהגיעו לארץ, נכנסו לרפיח בכסות של פעילי שלום.</w:t>
      </w:r>
    </w:p>
    <w:p w14:paraId="2236E5D8" w14:textId="77777777" w:rsidR="00000000" w:rsidRDefault="00E82A5C">
      <w:pPr>
        <w:pStyle w:val="a"/>
        <w:rPr>
          <w:rFonts w:hint="cs"/>
          <w:rtl/>
        </w:rPr>
      </w:pPr>
    </w:p>
    <w:p w14:paraId="2F1C4FFC" w14:textId="77777777" w:rsidR="00000000" w:rsidRDefault="00E82A5C">
      <w:pPr>
        <w:pStyle w:val="ac"/>
        <w:rPr>
          <w:rtl/>
        </w:rPr>
      </w:pPr>
      <w:r>
        <w:rPr>
          <w:rFonts w:hint="eastAsia"/>
          <w:rtl/>
        </w:rPr>
        <w:t>אחמד</w:t>
      </w:r>
      <w:r>
        <w:rPr>
          <w:rtl/>
        </w:rPr>
        <w:t xml:space="preserve"> טיבי (חד"ש-תע"ל):</w:t>
      </w:r>
    </w:p>
    <w:p w14:paraId="6C353915" w14:textId="77777777" w:rsidR="00000000" w:rsidRDefault="00E82A5C">
      <w:pPr>
        <w:pStyle w:val="a"/>
        <w:rPr>
          <w:rFonts w:hint="cs"/>
          <w:rtl/>
        </w:rPr>
      </w:pPr>
    </w:p>
    <w:p w14:paraId="50DBBFDB" w14:textId="77777777" w:rsidR="00000000" w:rsidRDefault="00E82A5C">
      <w:pPr>
        <w:pStyle w:val="a"/>
        <w:rPr>
          <w:rFonts w:hint="cs"/>
          <w:rtl/>
        </w:rPr>
      </w:pPr>
      <w:r>
        <w:rPr>
          <w:rFonts w:hint="cs"/>
          <w:rtl/>
        </w:rPr>
        <w:t>הם לא שייכים לקבוצה הזאת - - -</w:t>
      </w:r>
    </w:p>
    <w:p w14:paraId="195C1DB0" w14:textId="77777777" w:rsidR="00000000" w:rsidRDefault="00E82A5C">
      <w:pPr>
        <w:pStyle w:val="a"/>
        <w:rPr>
          <w:rFonts w:hint="cs"/>
          <w:rtl/>
        </w:rPr>
      </w:pPr>
    </w:p>
    <w:p w14:paraId="7DEB9657" w14:textId="77777777" w:rsidR="00000000" w:rsidRDefault="00E82A5C">
      <w:pPr>
        <w:pStyle w:val="a"/>
        <w:rPr>
          <w:rFonts w:hint="cs"/>
          <w:rtl/>
        </w:rPr>
      </w:pPr>
    </w:p>
    <w:p w14:paraId="51F38AA7" w14:textId="77777777" w:rsidR="00000000" w:rsidRDefault="00E82A5C">
      <w:pPr>
        <w:pStyle w:val="SpeakerCon"/>
        <w:rPr>
          <w:rtl/>
        </w:rPr>
      </w:pPr>
      <w:bookmarkStart w:id="400" w:name="FS000000474T14_05_2003_18_18_53C"/>
      <w:bookmarkEnd w:id="400"/>
      <w:r>
        <w:rPr>
          <w:rFonts w:hint="cs"/>
          <w:rtl/>
        </w:rPr>
        <w:t>השר גדעון עזרא:</w:t>
      </w:r>
    </w:p>
    <w:p w14:paraId="071B1D09" w14:textId="77777777" w:rsidR="00000000" w:rsidRDefault="00E82A5C">
      <w:pPr>
        <w:pStyle w:val="a"/>
        <w:rPr>
          <w:rtl/>
        </w:rPr>
      </w:pPr>
    </w:p>
    <w:p w14:paraId="3635991E" w14:textId="77777777" w:rsidR="00000000" w:rsidRDefault="00E82A5C">
      <w:pPr>
        <w:pStyle w:val="a"/>
        <w:rPr>
          <w:rFonts w:hint="cs"/>
          <w:rtl/>
        </w:rPr>
      </w:pPr>
      <w:r>
        <w:rPr>
          <w:rFonts w:hint="cs"/>
          <w:rtl/>
        </w:rPr>
        <w:t>אני אמרתי איזו קבוצה?</w:t>
      </w:r>
    </w:p>
    <w:p w14:paraId="413FEC3D" w14:textId="77777777" w:rsidR="00000000" w:rsidRDefault="00E82A5C">
      <w:pPr>
        <w:pStyle w:val="a"/>
        <w:rPr>
          <w:rFonts w:hint="cs"/>
          <w:rtl/>
        </w:rPr>
      </w:pPr>
    </w:p>
    <w:p w14:paraId="4C56BFEB" w14:textId="77777777" w:rsidR="00000000" w:rsidRDefault="00E82A5C">
      <w:pPr>
        <w:pStyle w:val="ac"/>
        <w:rPr>
          <w:rtl/>
        </w:rPr>
      </w:pPr>
      <w:r>
        <w:rPr>
          <w:rFonts w:hint="eastAsia"/>
          <w:rtl/>
        </w:rPr>
        <w:t>אחמד</w:t>
      </w:r>
      <w:r>
        <w:rPr>
          <w:rtl/>
        </w:rPr>
        <w:t xml:space="preserve"> טיבי (חד"ש-תע"ל):</w:t>
      </w:r>
    </w:p>
    <w:p w14:paraId="370D7975" w14:textId="77777777" w:rsidR="00000000" w:rsidRDefault="00E82A5C">
      <w:pPr>
        <w:pStyle w:val="a"/>
        <w:rPr>
          <w:rFonts w:hint="cs"/>
          <w:rtl/>
        </w:rPr>
      </w:pPr>
    </w:p>
    <w:p w14:paraId="1AF9443D" w14:textId="77777777" w:rsidR="00000000" w:rsidRDefault="00E82A5C">
      <w:pPr>
        <w:pStyle w:val="a"/>
        <w:rPr>
          <w:rFonts w:hint="cs"/>
          <w:rtl/>
        </w:rPr>
      </w:pPr>
      <w:r>
        <w:rPr>
          <w:rFonts w:hint="cs"/>
          <w:rtl/>
        </w:rPr>
        <w:t>אתה קושר אותם.</w:t>
      </w:r>
    </w:p>
    <w:p w14:paraId="67BB9D9E" w14:textId="77777777" w:rsidR="00000000" w:rsidRDefault="00E82A5C">
      <w:pPr>
        <w:pStyle w:val="a"/>
        <w:rPr>
          <w:rFonts w:hint="cs"/>
          <w:rtl/>
        </w:rPr>
      </w:pPr>
    </w:p>
    <w:p w14:paraId="239A9EDA" w14:textId="77777777" w:rsidR="00000000" w:rsidRDefault="00E82A5C">
      <w:pPr>
        <w:pStyle w:val="SpeakerCon"/>
        <w:rPr>
          <w:rtl/>
        </w:rPr>
      </w:pPr>
      <w:bookmarkStart w:id="401" w:name="FS000000474T14_05_2003_18_19_34C"/>
      <w:bookmarkEnd w:id="401"/>
      <w:r>
        <w:rPr>
          <w:rFonts w:hint="cs"/>
          <w:rtl/>
        </w:rPr>
        <w:t>השר גדעון עזרא:</w:t>
      </w:r>
    </w:p>
    <w:p w14:paraId="7DCCCC9C" w14:textId="77777777" w:rsidR="00000000" w:rsidRDefault="00E82A5C">
      <w:pPr>
        <w:pStyle w:val="a"/>
        <w:rPr>
          <w:rtl/>
        </w:rPr>
      </w:pPr>
    </w:p>
    <w:p w14:paraId="34D27E73" w14:textId="77777777" w:rsidR="00000000" w:rsidRDefault="00E82A5C">
      <w:pPr>
        <w:pStyle w:val="a"/>
        <w:rPr>
          <w:rFonts w:hint="cs"/>
          <w:rtl/>
        </w:rPr>
      </w:pPr>
      <w:r>
        <w:rPr>
          <w:rFonts w:hint="cs"/>
          <w:rtl/>
        </w:rPr>
        <w:t>אמרתי: נכנסו לרפיח בכס</w:t>
      </w:r>
      <w:r>
        <w:rPr>
          <w:rFonts w:hint="cs"/>
          <w:rtl/>
        </w:rPr>
        <w:t xml:space="preserve">ות של פעילי שלום. </w:t>
      </w:r>
    </w:p>
    <w:p w14:paraId="0A49CC56" w14:textId="77777777" w:rsidR="00000000" w:rsidRDefault="00E82A5C">
      <w:pPr>
        <w:pStyle w:val="a"/>
        <w:rPr>
          <w:rFonts w:hint="cs"/>
          <w:rtl/>
        </w:rPr>
      </w:pPr>
    </w:p>
    <w:p w14:paraId="4C30A874" w14:textId="77777777" w:rsidR="00000000" w:rsidRDefault="00E82A5C">
      <w:pPr>
        <w:pStyle w:val="a"/>
        <w:rPr>
          <w:rFonts w:hint="cs"/>
          <w:rtl/>
        </w:rPr>
      </w:pPr>
      <w:r>
        <w:rPr>
          <w:rFonts w:hint="cs"/>
          <w:rtl/>
        </w:rPr>
        <w:t>אני מצטער על אבדות שנגרמו לפעילי השלום, מצטער על אבדות, וככל שיהיו יותר רחוקים מהשטח, כך ייטב. ואומנם בימים האחרונים נעצרו - - -</w:t>
      </w:r>
    </w:p>
    <w:p w14:paraId="01BB403D" w14:textId="77777777" w:rsidR="00000000" w:rsidRDefault="00E82A5C">
      <w:pPr>
        <w:pStyle w:val="a"/>
        <w:rPr>
          <w:rFonts w:hint="cs"/>
          <w:rtl/>
        </w:rPr>
      </w:pPr>
    </w:p>
    <w:p w14:paraId="079C0C53" w14:textId="77777777" w:rsidR="00000000" w:rsidRDefault="00E82A5C">
      <w:pPr>
        <w:pStyle w:val="ac"/>
        <w:rPr>
          <w:rtl/>
        </w:rPr>
      </w:pPr>
      <w:r>
        <w:rPr>
          <w:rFonts w:hint="eastAsia"/>
          <w:rtl/>
        </w:rPr>
        <w:t>ג</w:t>
      </w:r>
      <w:r>
        <w:rPr>
          <w:rtl/>
        </w:rPr>
        <w:t>'מאל זחאלקה (בל"ד):</w:t>
      </w:r>
    </w:p>
    <w:p w14:paraId="08918D6C" w14:textId="77777777" w:rsidR="00000000" w:rsidRDefault="00E82A5C">
      <w:pPr>
        <w:pStyle w:val="a"/>
        <w:rPr>
          <w:rFonts w:hint="cs"/>
          <w:rtl/>
        </w:rPr>
      </w:pPr>
    </w:p>
    <w:p w14:paraId="52EB145B" w14:textId="77777777" w:rsidR="00000000" w:rsidRDefault="00E82A5C">
      <w:pPr>
        <w:pStyle w:val="a"/>
        <w:rPr>
          <w:rFonts w:hint="cs"/>
          <w:rtl/>
        </w:rPr>
      </w:pPr>
      <w:r>
        <w:rPr>
          <w:rFonts w:hint="cs"/>
          <w:rtl/>
        </w:rPr>
        <w:t xml:space="preserve">אדוני השר, האם חקרתם את  - - - </w:t>
      </w:r>
    </w:p>
    <w:p w14:paraId="1F78D77B" w14:textId="77777777" w:rsidR="00000000" w:rsidRDefault="00E82A5C">
      <w:pPr>
        <w:pStyle w:val="a"/>
        <w:rPr>
          <w:rFonts w:hint="cs"/>
          <w:rtl/>
        </w:rPr>
      </w:pPr>
    </w:p>
    <w:p w14:paraId="79EF5642" w14:textId="77777777" w:rsidR="00000000" w:rsidRDefault="00E82A5C">
      <w:pPr>
        <w:pStyle w:val="SpeakerCon"/>
        <w:rPr>
          <w:rtl/>
        </w:rPr>
      </w:pPr>
      <w:bookmarkStart w:id="402" w:name="FS000000474T14_05_2003_18_23_53C"/>
      <w:bookmarkEnd w:id="402"/>
      <w:r>
        <w:rPr>
          <w:rFonts w:hint="cs"/>
          <w:rtl/>
        </w:rPr>
        <w:t>השר גדעון עזרא:</w:t>
      </w:r>
    </w:p>
    <w:p w14:paraId="6DCD143D" w14:textId="77777777" w:rsidR="00000000" w:rsidRDefault="00E82A5C">
      <w:pPr>
        <w:pStyle w:val="a"/>
        <w:rPr>
          <w:rtl/>
        </w:rPr>
      </w:pPr>
    </w:p>
    <w:p w14:paraId="6F8E6882" w14:textId="77777777" w:rsidR="00000000" w:rsidRDefault="00E82A5C">
      <w:pPr>
        <w:pStyle w:val="a"/>
        <w:rPr>
          <w:rFonts w:hint="cs"/>
          <w:rtl/>
        </w:rPr>
      </w:pPr>
      <w:r>
        <w:rPr>
          <w:rFonts w:hint="cs"/>
          <w:rtl/>
        </w:rPr>
        <w:t>אני מגיע אליך, מגיע אליך, מגיע.</w:t>
      </w:r>
    </w:p>
    <w:p w14:paraId="454C4946" w14:textId="77777777" w:rsidR="00000000" w:rsidRDefault="00E82A5C">
      <w:pPr>
        <w:pStyle w:val="a"/>
        <w:rPr>
          <w:rFonts w:hint="cs"/>
          <w:rtl/>
        </w:rPr>
      </w:pPr>
    </w:p>
    <w:p w14:paraId="1AA3DA9F" w14:textId="77777777" w:rsidR="00000000" w:rsidRDefault="00E82A5C">
      <w:pPr>
        <w:pStyle w:val="ac"/>
        <w:rPr>
          <w:rtl/>
        </w:rPr>
      </w:pPr>
      <w:r>
        <w:rPr>
          <w:rFonts w:hint="eastAsia"/>
          <w:rtl/>
        </w:rPr>
        <w:t>ע</w:t>
      </w:r>
      <w:r>
        <w:rPr>
          <w:rFonts w:hint="eastAsia"/>
          <w:rtl/>
        </w:rPr>
        <w:t>זמי</w:t>
      </w:r>
      <w:r>
        <w:rPr>
          <w:rtl/>
        </w:rPr>
        <w:t xml:space="preserve"> בשארה (בל"ד):</w:t>
      </w:r>
    </w:p>
    <w:p w14:paraId="1B06D796" w14:textId="77777777" w:rsidR="00000000" w:rsidRDefault="00E82A5C">
      <w:pPr>
        <w:pStyle w:val="a"/>
        <w:rPr>
          <w:rFonts w:hint="cs"/>
          <w:rtl/>
        </w:rPr>
      </w:pPr>
    </w:p>
    <w:p w14:paraId="70895674" w14:textId="77777777" w:rsidR="00000000" w:rsidRDefault="00E82A5C">
      <w:pPr>
        <w:pStyle w:val="a"/>
        <w:rPr>
          <w:rFonts w:hint="cs"/>
          <w:rtl/>
        </w:rPr>
      </w:pPr>
      <w:r>
        <w:rPr>
          <w:rFonts w:hint="cs"/>
          <w:rtl/>
        </w:rPr>
        <w:t>מה אתה מגיע אליו, מה אתה מגיע אליו?</w:t>
      </w:r>
    </w:p>
    <w:p w14:paraId="5FC68C7C" w14:textId="77777777" w:rsidR="00000000" w:rsidRDefault="00E82A5C">
      <w:pPr>
        <w:pStyle w:val="a"/>
        <w:rPr>
          <w:rFonts w:hint="cs"/>
          <w:rtl/>
        </w:rPr>
      </w:pPr>
    </w:p>
    <w:p w14:paraId="5F08640F" w14:textId="77777777" w:rsidR="00000000" w:rsidRDefault="00E82A5C">
      <w:pPr>
        <w:pStyle w:val="SpeakerCon"/>
        <w:rPr>
          <w:rtl/>
        </w:rPr>
      </w:pPr>
      <w:bookmarkStart w:id="403" w:name="FS000000474T14_05_2003_18_24_46C"/>
      <w:bookmarkEnd w:id="403"/>
      <w:r>
        <w:rPr>
          <w:rFonts w:hint="cs"/>
          <w:rtl/>
        </w:rPr>
        <w:t>השר גדעון עזרא:</w:t>
      </w:r>
    </w:p>
    <w:p w14:paraId="5FF38CAE" w14:textId="77777777" w:rsidR="00000000" w:rsidRDefault="00E82A5C">
      <w:pPr>
        <w:pStyle w:val="a"/>
        <w:rPr>
          <w:rtl/>
        </w:rPr>
      </w:pPr>
    </w:p>
    <w:p w14:paraId="1D68EB5F" w14:textId="77777777" w:rsidR="00000000" w:rsidRDefault="00E82A5C">
      <w:pPr>
        <w:pStyle w:val="a"/>
        <w:rPr>
          <w:rFonts w:hint="cs"/>
          <w:rtl/>
        </w:rPr>
      </w:pPr>
      <w:r>
        <w:rPr>
          <w:rFonts w:hint="cs"/>
          <w:rtl/>
        </w:rPr>
        <w:t xml:space="preserve">בימים האחרונים נעצרו כמה פעילים של תנועת הסולידריות הבין-לאומית </w:t>
      </w:r>
      <w:r>
        <w:t>ISM</w:t>
      </w:r>
      <w:r>
        <w:rPr>
          <w:rFonts w:hint="cs"/>
          <w:rtl/>
        </w:rPr>
        <w:t>. מדובר בארגון שאנשיו היו מעורבים בעת האחרונה בפרובוקציות ובהפרעה לפעילות של כוחות צה"ל באיו"ש ובאזח"ע - ששם לו למטר</w:t>
      </w:r>
      <w:r>
        <w:rPr>
          <w:rFonts w:hint="cs"/>
          <w:rtl/>
        </w:rPr>
        <w:t>ה להילחם בכוחות צה"ל במקומות הנ"ל.</w:t>
      </w:r>
    </w:p>
    <w:p w14:paraId="5D1A4E29" w14:textId="77777777" w:rsidR="00000000" w:rsidRDefault="00E82A5C">
      <w:pPr>
        <w:pStyle w:val="a"/>
        <w:rPr>
          <w:rFonts w:hint="cs"/>
          <w:rtl/>
        </w:rPr>
      </w:pPr>
    </w:p>
    <w:p w14:paraId="55357301" w14:textId="77777777" w:rsidR="00000000" w:rsidRDefault="00E82A5C">
      <w:pPr>
        <w:pStyle w:val="ac"/>
        <w:rPr>
          <w:rtl/>
        </w:rPr>
      </w:pPr>
      <w:r>
        <w:rPr>
          <w:rFonts w:hint="eastAsia"/>
          <w:rtl/>
        </w:rPr>
        <w:t>ג</w:t>
      </w:r>
      <w:r>
        <w:rPr>
          <w:rtl/>
        </w:rPr>
        <w:t>'מאל זחאלקה (בל"ד):</w:t>
      </w:r>
    </w:p>
    <w:p w14:paraId="7E89CDB8" w14:textId="77777777" w:rsidR="00000000" w:rsidRDefault="00E82A5C">
      <w:pPr>
        <w:pStyle w:val="a"/>
        <w:rPr>
          <w:rFonts w:hint="cs"/>
          <w:rtl/>
        </w:rPr>
      </w:pPr>
    </w:p>
    <w:p w14:paraId="07A5FC51" w14:textId="77777777" w:rsidR="00000000" w:rsidRDefault="00E82A5C">
      <w:pPr>
        <w:pStyle w:val="a"/>
        <w:rPr>
          <w:rFonts w:hint="cs"/>
          <w:rtl/>
        </w:rPr>
      </w:pPr>
      <w:r>
        <w:rPr>
          <w:rFonts w:hint="cs"/>
          <w:rtl/>
        </w:rPr>
        <w:t>מה זה להילחם?</w:t>
      </w:r>
    </w:p>
    <w:p w14:paraId="05CD5545" w14:textId="77777777" w:rsidR="00000000" w:rsidRDefault="00E82A5C">
      <w:pPr>
        <w:pStyle w:val="a"/>
        <w:rPr>
          <w:rFonts w:hint="cs"/>
          <w:rtl/>
        </w:rPr>
      </w:pPr>
    </w:p>
    <w:p w14:paraId="314CE121" w14:textId="77777777" w:rsidR="00000000" w:rsidRDefault="00E82A5C">
      <w:pPr>
        <w:pStyle w:val="SpeakerCon"/>
        <w:rPr>
          <w:rFonts w:hint="cs"/>
          <w:rtl/>
        </w:rPr>
      </w:pPr>
      <w:bookmarkStart w:id="404" w:name="FS000000474T14_05_2003_18_28_09C"/>
      <w:bookmarkEnd w:id="404"/>
      <w:r>
        <w:rPr>
          <w:rFonts w:hint="cs"/>
          <w:rtl/>
        </w:rPr>
        <w:t>השר גדעון עזרא:</w:t>
      </w:r>
    </w:p>
    <w:p w14:paraId="6D657724" w14:textId="77777777" w:rsidR="00000000" w:rsidRDefault="00E82A5C">
      <w:pPr>
        <w:pStyle w:val="SpeakerCon"/>
        <w:rPr>
          <w:rFonts w:hint="cs"/>
          <w:rtl/>
        </w:rPr>
      </w:pPr>
    </w:p>
    <w:p w14:paraId="68989D35" w14:textId="77777777" w:rsidR="00000000" w:rsidRDefault="00E82A5C">
      <w:pPr>
        <w:pStyle w:val="SpeakerCon"/>
        <w:rPr>
          <w:rFonts w:hint="cs"/>
          <w:b w:val="0"/>
          <w:bCs w:val="0"/>
          <w:u w:val="none"/>
          <w:rtl/>
        </w:rPr>
      </w:pPr>
      <w:r>
        <w:rPr>
          <w:rFonts w:hint="cs"/>
          <w:b w:val="0"/>
          <w:bCs w:val="0"/>
          <w:u w:val="none"/>
          <w:rtl/>
        </w:rPr>
        <w:tab/>
        <w:t>אתה שמעת,  להילחם, תחת הכסות - - -</w:t>
      </w:r>
    </w:p>
    <w:p w14:paraId="41D3E148" w14:textId="77777777" w:rsidR="00000000" w:rsidRDefault="00E82A5C">
      <w:pPr>
        <w:pStyle w:val="SpeakerCon"/>
        <w:rPr>
          <w:rFonts w:hint="cs"/>
          <w:b w:val="0"/>
          <w:bCs w:val="0"/>
          <w:u w:val="none"/>
          <w:rtl/>
        </w:rPr>
      </w:pPr>
    </w:p>
    <w:p w14:paraId="787657A0" w14:textId="77777777" w:rsidR="00000000" w:rsidRDefault="00E82A5C">
      <w:pPr>
        <w:pStyle w:val="SpeakerCon"/>
        <w:rPr>
          <w:rFonts w:hint="cs"/>
          <w:b w:val="0"/>
          <w:bCs w:val="0"/>
          <w:u w:val="none"/>
          <w:rtl/>
        </w:rPr>
      </w:pPr>
    </w:p>
    <w:p w14:paraId="6F0C9879" w14:textId="77777777" w:rsidR="00000000" w:rsidRDefault="00E82A5C">
      <w:pPr>
        <w:pStyle w:val="ac"/>
        <w:rPr>
          <w:rtl/>
        </w:rPr>
      </w:pPr>
      <w:r>
        <w:rPr>
          <w:rtl/>
        </w:rPr>
        <w:t>זהבה גלאון (מרצ):</w:t>
      </w:r>
    </w:p>
    <w:p w14:paraId="514243D4" w14:textId="77777777" w:rsidR="00000000" w:rsidRDefault="00E82A5C">
      <w:pPr>
        <w:pStyle w:val="a"/>
        <w:rPr>
          <w:rtl/>
        </w:rPr>
      </w:pPr>
    </w:p>
    <w:p w14:paraId="76310F2D" w14:textId="77777777" w:rsidR="00000000" w:rsidRDefault="00E82A5C">
      <w:pPr>
        <w:pStyle w:val="a"/>
        <w:rPr>
          <w:rFonts w:hint="cs"/>
          <w:rtl/>
        </w:rPr>
      </w:pPr>
      <w:r>
        <w:rPr>
          <w:rFonts w:hint="cs"/>
          <w:rtl/>
        </w:rPr>
        <w:t>אני רוצה להבין - - -</w:t>
      </w:r>
    </w:p>
    <w:p w14:paraId="53203884" w14:textId="77777777" w:rsidR="00000000" w:rsidRDefault="00E82A5C">
      <w:pPr>
        <w:pStyle w:val="a"/>
        <w:rPr>
          <w:rFonts w:hint="cs"/>
          <w:rtl/>
        </w:rPr>
      </w:pPr>
    </w:p>
    <w:p w14:paraId="162513DF" w14:textId="77777777" w:rsidR="00000000" w:rsidRDefault="00E82A5C">
      <w:pPr>
        <w:pStyle w:val="SpeakerCon"/>
        <w:rPr>
          <w:rtl/>
        </w:rPr>
      </w:pPr>
      <w:bookmarkStart w:id="405" w:name="FS000000474T14_05_2003_18_29_17C"/>
      <w:bookmarkEnd w:id="405"/>
      <w:r>
        <w:rPr>
          <w:rFonts w:hint="cs"/>
          <w:rtl/>
        </w:rPr>
        <w:t>השר גדעון עזרא:</w:t>
      </w:r>
    </w:p>
    <w:p w14:paraId="2778056A" w14:textId="77777777" w:rsidR="00000000" w:rsidRDefault="00E82A5C">
      <w:pPr>
        <w:pStyle w:val="a"/>
        <w:rPr>
          <w:rtl/>
        </w:rPr>
      </w:pPr>
    </w:p>
    <w:p w14:paraId="42747E36" w14:textId="77777777" w:rsidR="00000000" w:rsidRDefault="00E82A5C">
      <w:pPr>
        <w:pStyle w:val="a"/>
        <w:rPr>
          <w:rFonts w:hint="cs"/>
          <w:rtl/>
        </w:rPr>
      </w:pPr>
      <w:r>
        <w:rPr>
          <w:rFonts w:hint="cs"/>
          <w:rtl/>
        </w:rPr>
        <w:t>עוד מעט אגיד לך, עוד מעט תעבירי את זה אלי לדיון במליאה, תוכלי לדבר פעם</w:t>
      </w:r>
      <w:r>
        <w:rPr>
          <w:rFonts w:hint="cs"/>
          <w:rtl/>
        </w:rPr>
        <w:t xml:space="preserve"> נוספת. </w:t>
      </w:r>
    </w:p>
    <w:p w14:paraId="0A1ABB22" w14:textId="77777777" w:rsidR="00000000" w:rsidRDefault="00E82A5C">
      <w:pPr>
        <w:pStyle w:val="a"/>
        <w:rPr>
          <w:rFonts w:hint="cs"/>
          <w:rtl/>
        </w:rPr>
      </w:pPr>
    </w:p>
    <w:p w14:paraId="3E89AED7" w14:textId="77777777" w:rsidR="00000000" w:rsidRDefault="00E82A5C">
      <w:pPr>
        <w:pStyle w:val="ac"/>
        <w:rPr>
          <w:rtl/>
        </w:rPr>
      </w:pPr>
      <w:r>
        <w:rPr>
          <w:rFonts w:hint="eastAsia"/>
          <w:rtl/>
        </w:rPr>
        <w:t>מיכאל</w:t>
      </w:r>
      <w:r>
        <w:rPr>
          <w:rtl/>
        </w:rPr>
        <w:t xml:space="preserve"> רצון (הליכוד):</w:t>
      </w:r>
    </w:p>
    <w:p w14:paraId="43053D61" w14:textId="77777777" w:rsidR="00000000" w:rsidRDefault="00E82A5C">
      <w:pPr>
        <w:pStyle w:val="a"/>
        <w:rPr>
          <w:rFonts w:hint="cs"/>
          <w:rtl/>
        </w:rPr>
      </w:pPr>
    </w:p>
    <w:p w14:paraId="3B1092D2" w14:textId="77777777" w:rsidR="00000000" w:rsidRDefault="00E82A5C">
      <w:pPr>
        <w:pStyle w:val="a"/>
        <w:rPr>
          <w:rFonts w:hint="cs"/>
          <w:rtl/>
        </w:rPr>
      </w:pPr>
      <w:r>
        <w:rPr>
          <w:rFonts w:hint="cs"/>
          <w:rtl/>
        </w:rPr>
        <w:t>זהבה, מתי תדעי - - - במלבס, מ-ל-ב-ס, די, מספיק.</w:t>
      </w:r>
    </w:p>
    <w:p w14:paraId="05DD614D" w14:textId="77777777" w:rsidR="00000000" w:rsidRDefault="00E82A5C">
      <w:pPr>
        <w:pStyle w:val="a"/>
        <w:rPr>
          <w:rFonts w:hint="cs"/>
          <w:rtl/>
        </w:rPr>
      </w:pPr>
    </w:p>
    <w:p w14:paraId="18EA86BD" w14:textId="77777777" w:rsidR="00000000" w:rsidRDefault="00E82A5C">
      <w:pPr>
        <w:pStyle w:val="SpeakerCon"/>
        <w:rPr>
          <w:rtl/>
        </w:rPr>
      </w:pPr>
      <w:r>
        <w:rPr>
          <w:rFonts w:hint="cs"/>
          <w:rtl/>
        </w:rPr>
        <w:t xml:space="preserve"> </w:t>
      </w:r>
      <w:bookmarkStart w:id="406" w:name="FS000000474T14_05_2003_18_34_38C"/>
      <w:bookmarkEnd w:id="406"/>
      <w:r>
        <w:rPr>
          <w:rFonts w:hint="cs"/>
          <w:rtl/>
        </w:rPr>
        <w:t>השר גדעון עזרא:</w:t>
      </w:r>
    </w:p>
    <w:p w14:paraId="783FCA3D" w14:textId="77777777" w:rsidR="00000000" w:rsidRDefault="00E82A5C">
      <w:pPr>
        <w:pStyle w:val="a"/>
        <w:rPr>
          <w:rtl/>
        </w:rPr>
      </w:pPr>
    </w:p>
    <w:p w14:paraId="423E6E3C" w14:textId="77777777" w:rsidR="00000000" w:rsidRDefault="00E82A5C">
      <w:pPr>
        <w:pStyle w:val="a"/>
        <w:rPr>
          <w:rFonts w:hint="cs"/>
          <w:rtl/>
        </w:rPr>
      </w:pPr>
      <w:r>
        <w:rPr>
          <w:rFonts w:hint="cs"/>
          <w:rtl/>
        </w:rPr>
        <w:t>תחת הכסות והמעטה של פעילי שלום מבצעים אנשי הארגון פעולות שמפריעות לסדר הציבורי, לרבות כניסה לשטחים סגורים ומסוכנים במטרה לשמש "מגן אנושי" ולעצור את פעילות צה</w:t>
      </w:r>
      <w:r>
        <w:rPr>
          <w:rFonts w:hint="cs"/>
          <w:rtl/>
        </w:rPr>
        <w:t>"ל נגד גורמי הטרור ולחבל בה. פעולות אלה נעשות תוך הפרת חוק וסיכון חיים, הן של אנשי הארגון והן של חיילי צה"ל.</w:t>
      </w:r>
    </w:p>
    <w:p w14:paraId="7017D92C" w14:textId="77777777" w:rsidR="00000000" w:rsidRDefault="00E82A5C">
      <w:pPr>
        <w:pStyle w:val="a"/>
        <w:rPr>
          <w:rFonts w:hint="cs"/>
          <w:rtl/>
        </w:rPr>
      </w:pPr>
    </w:p>
    <w:p w14:paraId="5DF363F8" w14:textId="77777777" w:rsidR="00000000" w:rsidRDefault="00E82A5C">
      <w:pPr>
        <w:pStyle w:val="ac"/>
        <w:rPr>
          <w:rtl/>
        </w:rPr>
      </w:pPr>
      <w:r>
        <w:rPr>
          <w:rtl/>
        </w:rPr>
        <w:t>ג'מאל זחאלקה (בל"ד):</w:t>
      </w:r>
    </w:p>
    <w:p w14:paraId="5D4F0C04" w14:textId="77777777" w:rsidR="00000000" w:rsidRDefault="00E82A5C">
      <w:pPr>
        <w:pStyle w:val="a"/>
        <w:rPr>
          <w:rtl/>
        </w:rPr>
      </w:pPr>
    </w:p>
    <w:p w14:paraId="3C8CD703" w14:textId="77777777" w:rsidR="00000000" w:rsidRDefault="00E82A5C">
      <w:pPr>
        <w:pStyle w:val="a"/>
        <w:rPr>
          <w:rFonts w:hint="cs"/>
          <w:rtl/>
        </w:rPr>
      </w:pPr>
      <w:r>
        <w:rPr>
          <w:rFonts w:hint="cs"/>
          <w:rtl/>
        </w:rPr>
        <w:t>אבל הצבא מסכן אותם - - -</w:t>
      </w:r>
    </w:p>
    <w:p w14:paraId="0221549A" w14:textId="77777777" w:rsidR="00000000" w:rsidRDefault="00E82A5C">
      <w:pPr>
        <w:pStyle w:val="a"/>
        <w:rPr>
          <w:rFonts w:hint="cs"/>
          <w:rtl/>
        </w:rPr>
      </w:pPr>
    </w:p>
    <w:p w14:paraId="53B7487F" w14:textId="77777777" w:rsidR="00000000" w:rsidRDefault="00E82A5C">
      <w:pPr>
        <w:pStyle w:val="SpeakerCon"/>
        <w:rPr>
          <w:rtl/>
        </w:rPr>
      </w:pPr>
      <w:bookmarkStart w:id="407" w:name="FS000000474T14_05_2003_18_37_52C"/>
      <w:bookmarkEnd w:id="407"/>
      <w:r>
        <w:rPr>
          <w:rFonts w:hint="cs"/>
          <w:rtl/>
        </w:rPr>
        <w:t>השר גדעון עזרא:</w:t>
      </w:r>
    </w:p>
    <w:p w14:paraId="396524F4" w14:textId="77777777" w:rsidR="00000000" w:rsidRDefault="00E82A5C">
      <w:pPr>
        <w:pStyle w:val="a"/>
        <w:rPr>
          <w:rtl/>
        </w:rPr>
      </w:pPr>
    </w:p>
    <w:p w14:paraId="784775EF" w14:textId="77777777" w:rsidR="00000000" w:rsidRDefault="00E82A5C">
      <w:pPr>
        <w:pStyle w:val="a"/>
        <w:rPr>
          <w:rFonts w:hint="cs"/>
          <w:rtl/>
        </w:rPr>
      </w:pPr>
      <w:r>
        <w:rPr>
          <w:rFonts w:hint="cs"/>
          <w:rtl/>
        </w:rPr>
        <w:t>אני יושב כאן שעתיים, אתה מדבר כל הזמן, מן ההתחלה ועד הסוף, אתה מנהל את העניינים פ</w:t>
      </w:r>
      <w:r>
        <w:rPr>
          <w:rFonts w:hint="cs"/>
          <w:rtl/>
        </w:rPr>
        <w:t>ה, תן גם לאחרים קצת.</w:t>
      </w:r>
    </w:p>
    <w:p w14:paraId="68845519" w14:textId="77777777" w:rsidR="00000000" w:rsidRDefault="00E82A5C">
      <w:pPr>
        <w:pStyle w:val="a"/>
        <w:rPr>
          <w:rFonts w:hint="cs"/>
          <w:rtl/>
        </w:rPr>
      </w:pPr>
    </w:p>
    <w:p w14:paraId="37C182EA" w14:textId="77777777" w:rsidR="00000000" w:rsidRDefault="00E82A5C">
      <w:pPr>
        <w:pStyle w:val="ac"/>
        <w:rPr>
          <w:rtl/>
        </w:rPr>
      </w:pPr>
      <w:r>
        <w:rPr>
          <w:rFonts w:hint="eastAsia"/>
          <w:rtl/>
        </w:rPr>
        <w:t>עזמי</w:t>
      </w:r>
      <w:r>
        <w:rPr>
          <w:rtl/>
        </w:rPr>
        <w:t xml:space="preserve"> בשארה (בל"ד):</w:t>
      </w:r>
    </w:p>
    <w:p w14:paraId="15C814E4" w14:textId="77777777" w:rsidR="00000000" w:rsidRDefault="00E82A5C">
      <w:pPr>
        <w:pStyle w:val="a"/>
        <w:rPr>
          <w:rFonts w:hint="cs"/>
          <w:rtl/>
        </w:rPr>
      </w:pPr>
    </w:p>
    <w:p w14:paraId="37D6260D" w14:textId="77777777" w:rsidR="00000000" w:rsidRDefault="00E82A5C">
      <w:pPr>
        <w:pStyle w:val="a"/>
        <w:rPr>
          <w:rFonts w:hint="cs"/>
          <w:rtl/>
        </w:rPr>
      </w:pPr>
      <w:r>
        <w:rPr>
          <w:rFonts w:hint="cs"/>
          <w:rtl/>
        </w:rPr>
        <w:t>יש לו זכות לדבר, מה יש בכנסת לעשות אם לא לדבר.</w:t>
      </w:r>
    </w:p>
    <w:p w14:paraId="2D7E958B" w14:textId="77777777" w:rsidR="00000000" w:rsidRDefault="00E82A5C">
      <w:pPr>
        <w:pStyle w:val="a"/>
        <w:rPr>
          <w:rFonts w:hint="cs"/>
          <w:rtl/>
        </w:rPr>
      </w:pPr>
    </w:p>
    <w:p w14:paraId="6C3BC0A6" w14:textId="77777777" w:rsidR="00000000" w:rsidRDefault="00E82A5C">
      <w:pPr>
        <w:pStyle w:val="ad"/>
        <w:rPr>
          <w:rtl/>
        </w:rPr>
      </w:pPr>
      <w:r>
        <w:rPr>
          <w:rtl/>
        </w:rPr>
        <w:t>היו"ר משה כחלון:</w:t>
      </w:r>
    </w:p>
    <w:p w14:paraId="4B5A8143" w14:textId="77777777" w:rsidR="00000000" w:rsidRDefault="00E82A5C">
      <w:pPr>
        <w:pStyle w:val="a"/>
        <w:rPr>
          <w:rtl/>
        </w:rPr>
      </w:pPr>
    </w:p>
    <w:p w14:paraId="6A1DC2FA" w14:textId="77777777" w:rsidR="00000000" w:rsidRDefault="00E82A5C">
      <w:pPr>
        <w:pStyle w:val="a"/>
        <w:rPr>
          <w:rFonts w:hint="cs"/>
          <w:rtl/>
        </w:rPr>
      </w:pPr>
      <w:r>
        <w:rPr>
          <w:rFonts w:hint="cs"/>
          <w:rtl/>
        </w:rPr>
        <w:t xml:space="preserve">חבר הכנסת זחאלקה. בבקשה, אדוני השר. </w:t>
      </w:r>
    </w:p>
    <w:p w14:paraId="12CDD048" w14:textId="77777777" w:rsidR="00000000" w:rsidRDefault="00E82A5C">
      <w:pPr>
        <w:pStyle w:val="a"/>
        <w:rPr>
          <w:rFonts w:hint="cs"/>
          <w:rtl/>
        </w:rPr>
      </w:pPr>
    </w:p>
    <w:p w14:paraId="7CBC1D5D" w14:textId="77777777" w:rsidR="00000000" w:rsidRDefault="00E82A5C">
      <w:pPr>
        <w:pStyle w:val="SpeakerCon"/>
        <w:rPr>
          <w:rtl/>
        </w:rPr>
      </w:pPr>
      <w:bookmarkStart w:id="408" w:name="FS000000474T14_05_2003_18_41_47C"/>
      <w:bookmarkEnd w:id="408"/>
      <w:r>
        <w:rPr>
          <w:rFonts w:hint="cs"/>
          <w:rtl/>
        </w:rPr>
        <w:t>השר גדעון עזרא:</w:t>
      </w:r>
    </w:p>
    <w:p w14:paraId="57BF765D" w14:textId="77777777" w:rsidR="00000000" w:rsidRDefault="00E82A5C">
      <w:pPr>
        <w:pStyle w:val="a"/>
        <w:rPr>
          <w:rtl/>
        </w:rPr>
      </w:pPr>
    </w:p>
    <w:p w14:paraId="672CB81B" w14:textId="77777777" w:rsidR="00000000" w:rsidRDefault="00E82A5C">
      <w:pPr>
        <w:pStyle w:val="a"/>
        <w:rPr>
          <w:rFonts w:hint="cs"/>
          <w:rtl/>
        </w:rPr>
      </w:pPr>
      <w:r>
        <w:rPr>
          <w:rFonts w:hint="cs"/>
          <w:rtl/>
        </w:rPr>
        <w:t>אותם פעילי הארגון שנעצרו - - -</w:t>
      </w:r>
    </w:p>
    <w:p w14:paraId="399FDA59" w14:textId="77777777" w:rsidR="00000000" w:rsidRDefault="00E82A5C">
      <w:pPr>
        <w:pStyle w:val="a"/>
        <w:rPr>
          <w:rFonts w:hint="cs"/>
          <w:rtl/>
        </w:rPr>
      </w:pPr>
    </w:p>
    <w:p w14:paraId="44884972" w14:textId="77777777" w:rsidR="00000000" w:rsidRDefault="00E82A5C">
      <w:pPr>
        <w:pStyle w:val="ac"/>
        <w:rPr>
          <w:rtl/>
        </w:rPr>
      </w:pPr>
      <w:r>
        <w:rPr>
          <w:rFonts w:hint="eastAsia"/>
          <w:rtl/>
        </w:rPr>
        <w:t>זהבה</w:t>
      </w:r>
      <w:r>
        <w:rPr>
          <w:rtl/>
        </w:rPr>
        <w:t xml:space="preserve"> גלאון (מרצ):</w:t>
      </w:r>
    </w:p>
    <w:p w14:paraId="3B766E56" w14:textId="77777777" w:rsidR="00000000" w:rsidRDefault="00E82A5C">
      <w:pPr>
        <w:pStyle w:val="a"/>
        <w:rPr>
          <w:rFonts w:hint="cs"/>
          <w:rtl/>
        </w:rPr>
      </w:pPr>
    </w:p>
    <w:p w14:paraId="49739D80" w14:textId="77777777" w:rsidR="00000000" w:rsidRDefault="00E82A5C">
      <w:pPr>
        <w:pStyle w:val="a"/>
        <w:rPr>
          <w:rFonts w:hint="cs"/>
          <w:rtl/>
        </w:rPr>
      </w:pPr>
      <w:r>
        <w:rPr>
          <w:rFonts w:hint="cs"/>
          <w:rtl/>
        </w:rPr>
        <w:t>- - - מה קרה - - -</w:t>
      </w:r>
    </w:p>
    <w:p w14:paraId="736E238B" w14:textId="77777777" w:rsidR="00000000" w:rsidRDefault="00E82A5C">
      <w:pPr>
        <w:pStyle w:val="a"/>
        <w:rPr>
          <w:rFonts w:hint="cs"/>
          <w:rtl/>
        </w:rPr>
      </w:pPr>
    </w:p>
    <w:p w14:paraId="635688D9" w14:textId="77777777" w:rsidR="00000000" w:rsidRDefault="00E82A5C">
      <w:pPr>
        <w:pStyle w:val="ac"/>
        <w:rPr>
          <w:rtl/>
        </w:rPr>
      </w:pPr>
      <w:r>
        <w:rPr>
          <w:rFonts w:hint="eastAsia"/>
          <w:rtl/>
        </w:rPr>
        <w:t>קריאות</w:t>
      </w:r>
      <w:r>
        <w:rPr>
          <w:rtl/>
        </w:rPr>
        <w:t>:</w:t>
      </w:r>
    </w:p>
    <w:p w14:paraId="09CCE8B1" w14:textId="77777777" w:rsidR="00000000" w:rsidRDefault="00E82A5C">
      <w:pPr>
        <w:pStyle w:val="a"/>
        <w:rPr>
          <w:rFonts w:hint="cs"/>
          <w:rtl/>
        </w:rPr>
      </w:pPr>
    </w:p>
    <w:p w14:paraId="15078B72" w14:textId="77777777" w:rsidR="00000000" w:rsidRDefault="00E82A5C">
      <w:pPr>
        <w:pStyle w:val="a"/>
        <w:rPr>
          <w:rFonts w:hint="cs"/>
          <w:rtl/>
        </w:rPr>
      </w:pPr>
      <w:r>
        <w:rPr>
          <w:rFonts w:hint="cs"/>
          <w:rtl/>
        </w:rPr>
        <w:t>- - -</w:t>
      </w:r>
    </w:p>
    <w:p w14:paraId="5D7D5048" w14:textId="77777777" w:rsidR="00000000" w:rsidRDefault="00E82A5C">
      <w:pPr>
        <w:pStyle w:val="a"/>
        <w:rPr>
          <w:rFonts w:hint="cs"/>
          <w:rtl/>
        </w:rPr>
      </w:pPr>
    </w:p>
    <w:p w14:paraId="2B7DB904" w14:textId="77777777" w:rsidR="00000000" w:rsidRDefault="00E82A5C">
      <w:pPr>
        <w:pStyle w:val="ad"/>
        <w:rPr>
          <w:rtl/>
        </w:rPr>
      </w:pPr>
      <w:r>
        <w:rPr>
          <w:rtl/>
        </w:rPr>
        <w:t xml:space="preserve">היו"ר </w:t>
      </w:r>
      <w:r>
        <w:rPr>
          <w:rtl/>
        </w:rPr>
        <w:t>משה כחלון:</w:t>
      </w:r>
    </w:p>
    <w:p w14:paraId="112FA6A6" w14:textId="77777777" w:rsidR="00000000" w:rsidRDefault="00E82A5C">
      <w:pPr>
        <w:pStyle w:val="a"/>
        <w:rPr>
          <w:rtl/>
        </w:rPr>
      </w:pPr>
    </w:p>
    <w:p w14:paraId="6C18D9C3" w14:textId="77777777" w:rsidR="00000000" w:rsidRDefault="00E82A5C">
      <w:pPr>
        <w:pStyle w:val="a"/>
        <w:rPr>
          <w:rFonts w:hint="cs"/>
          <w:rtl/>
        </w:rPr>
      </w:pPr>
      <w:r>
        <w:rPr>
          <w:rFonts w:hint="cs"/>
          <w:rtl/>
        </w:rPr>
        <w:t>חבר הכנסת אפללו. יו"ר הסיעה שלנו.</w:t>
      </w:r>
    </w:p>
    <w:p w14:paraId="1066F52B" w14:textId="77777777" w:rsidR="00000000" w:rsidRDefault="00E82A5C">
      <w:pPr>
        <w:pStyle w:val="a"/>
        <w:rPr>
          <w:rFonts w:hint="cs"/>
          <w:rtl/>
        </w:rPr>
      </w:pPr>
    </w:p>
    <w:p w14:paraId="58D838AE" w14:textId="77777777" w:rsidR="00000000" w:rsidRDefault="00E82A5C">
      <w:pPr>
        <w:pStyle w:val="SpeakerCon"/>
        <w:rPr>
          <w:rtl/>
        </w:rPr>
      </w:pPr>
      <w:bookmarkStart w:id="409" w:name="FS000000474T14_05_2003_18_46_59C"/>
      <w:bookmarkEnd w:id="409"/>
      <w:r>
        <w:rPr>
          <w:rFonts w:hint="cs"/>
          <w:rtl/>
        </w:rPr>
        <w:t>השר גדעון עזרא:</w:t>
      </w:r>
    </w:p>
    <w:p w14:paraId="7A033EAE" w14:textId="77777777" w:rsidR="00000000" w:rsidRDefault="00E82A5C">
      <w:pPr>
        <w:pStyle w:val="a"/>
        <w:rPr>
          <w:rtl/>
        </w:rPr>
      </w:pPr>
    </w:p>
    <w:p w14:paraId="69888063" w14:textId="77777777" w:rsidR="00000000" w:rsidRDefault="00E82A5C">
      <w:pPr>
        <w:pStyle w:val="a"/>
        <w:rPr>
          <w:rFonts w:hint="cs"/>
          <w:rtl/>
        </w:rPr>
      </w:pPr>
      <w:r>
        <w:rPr>
          <w:rFonts w:hint="cs"/>
          <w:rtl/>
        </w:rPr>
        <w:t>חברי, תנו לנו לסיים את הישיבה.</w:t>
      </w:r>
    </w:p>
    <w:p w14:paraId="34B23473" w14:textId="77777777" w:rsidR="00000000" w:rsidRDefault="00E82A5C">
      <w:pPr>
        <w:pStyle w:val="a"/>
        <w:rPr>
          <w:rFonts w:hint="cs"/>
          <w:rtl/>
        </w:rPr>
      </w:pPr>
    </w:p>
    <w:p w14:paraId="3392FB7E" w14:textId="77777777" w:rsidR="00000000" w:rsidRDefault="00E82A5C">
      <w:pPr>
        <w:pStyle w:val="a"/>
        <w:rPr>
          <w:rFonts w:hint="cs"/>
          <w:rtl/>
        </w:rPr>
      </w:pPr>
      <w:r>
        <w:rPr>
          <w:rFonts w:hint="cs"/>
          <w:rtl/>
        </w:rPr>
        <w:t>אותם פעילי הארגון שנעצרו, הורחקו מאיו"ש ומאזח"ע לשטח מדינת ישראל; שלא יהיה  ספק לאנשים פה, הם לא גורשו מהארץ, הם נתבקשו לצאת מאיו"ש ומאזח"ע ולהיות בתוך ישראל שב</w:t>
      </w:r>
      <w:r>
        <w:rPr>
          <w:rFonts w:hint="cs"/>
          <w:rtl/>
        </w:rPr>
        <w:t>תוך "הקו הירוק" לשעבר. כעת נבחנת האפשרות להרחיקם ממדינת ישראל לחו"ל. פעולות אלה מבוצעות כדין, בהתאם לסמכויות של הרשויות הנוגעות בדבר.</w:t>
      </w:r>
    </w:p>
    <w:p w14:paraId="28C6D0D7" w14:textId="77777777" w:rsidR="00000000" w:rsidRDefault="00E82A5C">
      <w:pPr>
        <w:pStyle w:val="a"/>
        <w:rPr>
          <w:rFonts w:hint="cs"/>
          <w:rtl/>
        </w:rPr>
      </w:pPr>
    </w:p>
    <w:p w14:paraId="6E468731" w14:textId="77777777" w:rsidR="00000000" w:rsidRDefault="00E82A5C">
      <w:pPr>
        <w:pStyle w:val="a"/>
        <w:rPr>
          <w:rFonts w:hint="cs"/>
          <w:rtl/>
        </w:rPr>
      </w:pPr>
      <w:r>
        <w:rPr>
          <w:rFonts w:hint="cs"/>
          <w:rtl/>
        </w:rPr>
        <w:t xml:space="preserve">חשוב להדגיש כי צה"ל אינו מונע ואינו מתכוון למנוע את המשך פעילותם של ארגוני זכויות אדם וארגונים הומניטריים הפועלים בשטחים </w:t>
      </w:r>
      <w:r>
        <w:rPr>
          <w:rFonts w:hint="cs"/>
          <w:rtl/>
        </w:rPr>
        <w:t>לטובת האוכלוסייה הפלסטינית.</w:t>
      </w:r>
    </w:p>
    <w:p w14:paraId="22BD60C2" w14:textId="77777777" w:rsidR="00000000" w:rsidRDefault="00E82A5C">
      <w:pPr>
        <w:pStyle w:val="a"/>
        <w:rPr>
          <w:rFonts w:hint="cs"/>
          <w:rtl/>
        </w:rPr>
      </w:pPr>
    </w:p>
    <w:p w14:paraId="5635B2FD" w14:textId="77777777" w:rsidR="00000000" w:rsidRDefault="00E82A5C">
      <w:pPr>
        <w:pStyle w:val="ac"/>
        <w:rPr>
          <w:rtl/>
        </w:rPr>
      </w:pPr>
      <w:r>
        <w:rPr>
          <w:rFonts w:hint="eastAsia"/>
          <w:rtl/>
        </w:rPr>
        <w:t>ג</w:t>
      </w:r>
      <w:r>
        <w:rPr>
          <w:rtl/>
        </w:rPr>
        <w:t>'מאל זחאלקה (בל"ד):</w:t>
      </w:r>
    </w:p>
    <w:p w14:paraId="65207CCF" w14:textId="77777777" w:rsidR="00000000" w:rsidRDefault="00E82A5C">
      <w:pPr>
        <w:pStyle w:val="a"/>
        <w:rPr>
          <w:rFonts w:hint="cs"/>
          <w:rtl/>
        </w:rPr>
      </w:pPr>
    </w:p>
    <w:p w14:paraId="2A60F66E" w14:textId="77777777" w:rsidR="00000000" w:rsidRDefault="00E82A5C">
      <w:pPr>
        <w:pStyle w:val="a"/>
        <w:rPr>
          <w:rFonts w:hint="cs"/>
          <w:rtl/>
        </w:rPr>
      </w:pPr>
      <w:r>
        <w:rPr>
          <w:rFonts w:hint="cs"/>
          <w:rtl/>
        </w:rPr>
        <w:t>זה לא נכון, אתה מוסר אינפורמציה לא נכונה - - -</w:t>
      </w:r>
    </w:p>
    <w:p w14:paraId="64DA9CA5" w14:textId="77777777" w:rsidR="00000000" w:rsidRDefault="00E82A5C">
      <w:pPr>
        <w:pStyle w:val="a"/>
        <w:rPr>
          <w:rFonts w:hint="cs"/>
          <w:rtl/>
        </w:rPr>
      </w:pPr>
    </w:p>
    <w:p w14:paraId="31B8591B" w14:textId="77777777" w:rsidR="00000000" w:rsidRDefault="00E82A5C">
      <w:pPr>
        <w:pStyle w:val="ad"/>
        <w:rPr>
          <w:rtl/>
        </w:rPr>
      </w:pPr>
      <w:r>
        <w:rPr>
          <w:rtl/>
        </w:rPr>
        <w:t>היו"ר משה כחלון:</w:t>
      </w:r>
    </w:p>
    <w:p w14:paraId="083F419F" w14:textId="77777777" w:rsidR="00000000" w:rsidRDefault="00E82A5C">
      <w:pPr>
        <w:pStyle w:val="a"/>
        <w:rPr>
          <w:rtl/>
        </w:rPr>
      </w:pPr>
    </w:p>
    <w:p w14:paraId="7DC517F2" w14:textId="77777777" w:rsidR="00000000" w:rsidRDefault="00E82A5C">
      <w:pPr>
        <w:pStyle w:val="a"/>
        <w:rPr>
          <w:rFonts w:hint="cs"/>
          <w:rtl/>
        </w:rPr>
      </w:pPr>
      <w:r>
        <w:rPr>
          <w:rFonts w:hint="cs"/>
          <w:rtl/>
        </w:rPr>
        <w:t xml:space="preserve">חבר הכנסת זחאלקה. חבר הכנסת זחאלקה, אני קורא אותך לסדר פעם ראשונה. </w:t>
      </w:r>
    </w:p>
    <w:p w14:paraId="0D349F0B" w14:textId="77777777" w:rsidR="00000000" w:rsidRDefault="00E82A5C">
      <w:pPr>
        <w:pStyle w:val="a"/>
        <w:rPr>
          <w:rFonts w:hint="cs"/>
          <w:rtl/>
        </w:rPr>
      </w:pPr>
    </w:p>
    <w:p w14:paraId="36C633DA" w14:textId="77777777" w:rsidR="00000000" w:rsidRDefault="00E82A5C">
      <w:pPr>
        <w:pStyle w:val="SpeakerCon"/>
        <w:rPr>
          <w:rtl/>
        </w:rPr>
      </w:pPr>
      <w:bookmarkStart w:id="410" w:name="FS000000474T14_05_2003_18_51_55C"/>
      <w:bookmarkEnd w:id="410"/>
      <w:r>
        <w:rPr>
          <w:rFonts w:hint="cs"/>
          <w:rtl/>
        </w:rPr>
        <w:t>השר גדעון עזרא:</w:t>
      </w:r>
    </w:p>
    <w:p w14:paraId="6CBFF747" w14:textId="77777777" w:rsidR="00000000" w:rsidRDefault="00E82A5C">
      <w:pPr>
        <w:pStyle w:val="a"/>
        <w:rPr>
          <w:rtl/>
        </w:rPr>
      </w:pPr>
    </w:p>
    <w:p w14:paraId="1B7E4AC4" w14:textId="77777777" w:rsidR="00000000" w:rsidRDefault="00E82A5C">
      <w:pPr>
        <w:pStyle w:val="a"/>
        <w:rPr>
          <w:rtl/>
        </w:rPr>
      </w:pPr>
      <w:r>
        <w:rPr>
          <w:rFonts w:hint="cs"/>
          <w:rtl/>
        </w:rPr>
        <w:t>עם זאת, רשויות הביטחון מחויבות לפעול נגד אותם פעילי ה</w:t>
      </w:r>
      <w:r>
        <w:rPr>
          <w:rFonts w:hint="cs"/>
          <w:rtl/>
        </w:rPr>
        <w:t>שלום כביכול, המפירים חוק ופוגעים בפעילות הביטחונית השוטפת.</w:t>
      </w:r>
    </w:p>
    <w:p w14:paraId="5707114D" w14:textId="77777777" w:rsidR="00000000" w:rsidRDefault="00E82A5C">
      <w:pPr>
        <w:pStyle w:val="ac"/>
        <w:rPr>
          <w:rtl/>
        </w:rPr>
      </w:pPr>
    </w:p>
    <w:p w14:paraId="452F977B" w14:textId="77777777" w:rsidR="00000000" w:rsidRDefault="00E82A5C">
      <w:pPr>
        <w:pStyle w:val="ac"/>
        <w:rPr>
          <w:rtl/>
        </w:rPr>
      </w:pPr>
      <w:r>
        <w:rPr>
          <w:rtl/>
        </w:rPr>
        <w:t>ג'מאל זחאלקה (בל"ד):</w:t>
      </w:r>
    </w:p>
    <w:p w14:paraId="4DD321B9" w14:textId="77777777" w:rsidR="00000000" w:rsidRDefault="00E82A5C">
      <w:pPr>
        <w:pStyle w:val="a"/>
        <w:rPr>
          <w:rFonts w:hint="cs"/>
          <w:rtl/>
        </w:rPr>
      </w:pPr>
    </w:p>
    <w:p w14:paraId="37C1A075" w14:textId="77777777" w:rsidR="00000000" w:rsidRDefault="00E82A5C">
      <w:pPr>
        <w:pStyle w:val="ac"/>
        <w:rPr>
          <w:rFonts w:hint="cs"/>
          <w:u w:val="none"/>
          <w:rtl/>
        </w:rPr>
      </w:pPr>
      <w:r>
        <w:rPr>
          <w:rFonts w:hint="cs"/>
          <w:u w:val="none"/>
          <w:rtl/>
        </w:rPr>
        <w:tab/>
        <w:t>- - -</w:t>
      </w:r>
    </w:p>
    <w:p w14:paraId="1A3571B6" w14:textId="77777777" w:rsidR="00000000" w:rsidRDefault="00E82A5C">
      <w:pPr>
        <w:pStyle w:val="ac"/>
        <w:rPr>
          <w:rFonts w:hint="cs"/>
          <w:u w:val="none"/>
          <w:rtl/>
        </w:rPr>
      </w:pPr>
    </w:p>
    <w:p w14:paraId="0F58185B" w14:textId="77777777" w:rsidR="00000000" w:rsidRDefault="00E82A5C">
      <w:pPr>
        <w:pStyle w:val="SpeakerCon"/>
        <w:rPr>
          <w:rFonts w:hint="cs"/>
          <w:rtl/>
        </w:rPr>
      </w:pPr>
      <w:bookmarkStart w:id="411" w:name="FS000000474T14_05_2003_18_53_42C"/>
      <w:bookmarkEnd w:id="411"/>
      <w:r>
        <w:rPr>
          <w:rFonts w:hint="cs"/>
          <w:rtl/>
        </w:rPr>
        <w:t>השר גדעון עזרא:</w:t>
      </w:r>
    </w:p>
    <w:p w14:paraId="41AB083E" w14:textId="77777777" w:rsidR="00000000" w:rsidRDefault="00E82A5C">
      <w:pPr>
        <w:pStyle w:val="SpeakerCon"/>
        <w:rPr>
          <w:rFonts w:hint="cs"/>
          <w:rtl/>
        </w:rPr>
      </w:pPr>
    </w:p>
    <w:p w14:paraId="5967FA4E" w14:textId="77777777" w:rsidR="00000000" w:rsidRDefault="00E82A5C">
      <w:pPr>
        <w:pStyle w:val="SpeakerCon"/>
        <w:rPr>
          <w:rFonts w:hint="cs"/>
          <w:b w:val="0"/>
          <w:bCs w:val="0"/>
          <w:u w:val="none"/>
          <w:rtl/>
        </w:rPr>
      </w:pPr>
      <w:r>
        <w:rPr>
          <w:rFonts w:hint="cs"/>
          <w:b w:val="0"/>
          <w:bCs w:val="0"/>
          <w:u w:val="none"/>
          <w:rtl/>
        </w:rPr>
        <w:tab/>
        <w:t>חבר הכנסת זחאלקה, אם היית חייל בצה"ל והיית שם, היית חושב כמוני.</w:t>
      </w:r>
    </w:p>
    <w:p w14:paraId="04FA5CA1" w14:textId="77777777" w:rsidR="00000000" w:rsidRDefault="00E82A5C">
      <w:pPr>
        <w:pStyle w:val="SpeakerCon"/>
        <w:rPr>
          <w:rFonts w:hint="cs"/>
          <w:b w:val="0"/>
          <w:bCs w:val="0"/>
          <w:u w:val="none"/>
          <w:rtl/>
        </w:rPr>
      </w:pPr>
    </w:p>
    <w:p w14:paraId="13C03B3F" w14:textId="77777777" w:rsidR="00000000" w:rsidRDefault="00E82A5C">
      <w:pPr>
        <w:pStyle w:val="SpeakerCon"/>
        <w:rPr>
          <w:rFonts w:hint="cs"/>
          <w:b w:val="0"/>
          <w:bCs w:val="0"/>
          <w:u w:val="none"/>
          <w:rtl/>
        </w:rPr>
      </w:pPr>
      <w:r>
        <w:rPr>
          <w:rFonts w:hint="cs"/>
          <w:b w:val="0"/>
          <w:bCs w:val="0"/>
          <w:u w:val="none"/>
          <w:rtl/>
        </w:rPr>
        <w:tab/>
        <w:t xml:space="preserve">ולסיום, אדוני היושב-ראש, אני מציע שהמציעים יסתפקו בהודעתי זו. תודה. </w:t>
      </w:r>
    </w:p>
    <w:p w14:paraId="50ADA08D" w14:textId="77777777" w:rsidR="00000000" w:rsidRDefault="00E82A5C">
      <w:pPr>
        <w:pStyle w:val="SpeakerCon"/>
        <w:rPr>
          <w:rFonts w:hint="cs"/>
          <w:b w:val="0"/>
          <w:bCs w:val="0"/>
          <w:u w:val="none"/>
          <w:rtl/>
        </w:rPr>
      </w:pPr>
    </w:p>
    <w:p w14:paraId="2FF511B2" w14:textId="77777777" w:rsidR="00000000" w:rsidRDefault="00E82A5C">
      <w:pPr>
        <w:pStyle w:val="SpeakerCon"/>
        <w:rPr>
          <w:rFonts w:hint="cs"/>
          <w:b w:val="0"/>
          <w:bCs w:val="0"/>
          <w:u w:val="none"/>
          <w:rtl/>
        </w:rPr>
      </w:pPr>
    </w:p>
    <w:p w14:paraId="67B4B6A6" w14:textId="77777777" w:rsidR="00000000" w:rsidRDefault="00E82A5C">
      <w:pPr>
        <w:pStyle w:val="ad"/>
        <w:rPr>
          <w:rtl/>
        </w:rPr>
      </w:pPr>
      <w:r>
        <w:rPr>
          <w:rtl/>
        </w:rPr>
        <w:t>היו"ר משה כ</w:t>
      </w:r>
      <w:r>
        <w:rPr>
          <w:rtl/>
        </w:rPr>
        <w:t>חלון:</w:t>
      </w:r>
    </w:p>
    <w:p w14:paraId="1ACFE81B" w14:textId="77777777" w:rsidR="00000000" w:rsidRDefault="00E82A5C">
      <w:pPr>
        <w:pStyle w:val="a"/>
        <w:rPr>
          <w:rtl/>
        </w:rPr>
      </w:pPr>
    </w:p>
    <w:p w14:paraId="35081991" w14:textId="77777777" w:rsidR="00000000" w:rsidRDefault="00E82A5C">
      <w:pPr>
        <w:pStyle w:val="a"/>
        <w:rPr>
          <w:rFonts w:hint="cs"/>
          <w:rtl/>
        </w:rPr>
      </w:pPr>
      <w:r>
        <w:rPr>
          <w:rFonts w:hint="cs"/>
          <w:rtl/>
        </w:rPr>
        <w:t>תודה רבה. חברת הכנסת גלאון, את מסתפקת בדבריו של השר?</w:t>
      </w:r>
    </w:p>
    <w:p w14:paraId="12C9ADA4" w14:textId="77777777" w:rsidR="00000000" w:rsidRDefault="00E82A5C">
      <w:pPr>
        <w:pStyle w:val="a"/>
        <w:rPr>
          <w:rFonts w:hint="cs"/>
          <w:rtl/>
        </w:rPr>
      </w:pPr>
    </w:p>
    <w:p w14:paraId="5E171783" w14:textId="77777777" w:rsidR="00000000" w:rsidRDefault="00E82A5C">
      <w:pPr>
        <w:pStyle w:val="ac"/>
        <w:rPr>
          <w:rtl/>
        </w:rPr>
      </w:pPr>
      <w:r>
        <w:rPr>
          <w:rFonts w:hint="eastAsia"/>
          <w:rtl/>
        </w:rPr>
        <w:t>זהבה</w:t>
      </w:r>
      <w:r>
        <w:rPr>
          <w:rtl/>
        </w:rPr>
        <w:t xml:space="preserve"> גלאון (מרצ):</w:t>
      </w:r>
    </w:p>
    <w:p w14:paraId="36EDD980" w14:textId="77777777" w:rsidR="00000000" w:rsidRDefault="00E82A5C">
      <w:pPr>
        <w:pStyle w:val="a"/>
        <w:rPr>
          <w:rFonts w:hint="cs"/>
          <w:rtl/>
        </w:rPr>
      </w:pPr>
    </w:p>
    <w:p w14:paraId="5DBDE654" w14:textId="77777777" w:rsidR="00000000" w:rsidRDefault="00E82A5C">
      <w:pPr>
        <w:pStyle w:val="a"/>
        <w:rPr>
          <w:rFonts w:hint="cs"/>
          <w:rtl/>
        </w:rPr>
      </w:pPr>
      <w:r>
        <w:rPr>
          <w:rFonts w:hint="cs"/>
          <w:rtl/>
        </w:rPr>
        <w:t>נראה לך?</w:t>
      </w:r>
    </w:p>
    <w:p w14:paraId="593A14C2" w14:textId="77777777" w:rsidR="00000000" w:rsidRDefault="00E82A5C">
      <w:pPr>
        <w:pStyle w:val="a"/>
        <w:rPr>
          <w:rFonts w:hint="cs"/>
          <w:rtl/>
        </w:rPr>
      </w:pPr>
    </w:p>
    <w:p w14:paraId="243B3410" w14:textId="77777777" w:rsidR="00000000" w:rsidRDefault="00E82A5C">
      <w:pPr>
        <w:pStyle w:val="ad"/>
        <w:rPr>
          <w:rtl/>
        </w:rPr>
      </w:pPr>
      <w:r>
        <w:rPr>
          <w:rtl/>
        </w:rPr>
        <w:t>היו"ר משה כחלון:</w:t>
      </w:r>
    </w:p>
    <w:p w14:paraId="0E491EA2" w14:textId="77777777" w:rsidR="00000000" w:rsidRDefault="00E82A5C">
      <w:pPr>
        <w:pStyle w:val="a"/>
        <w:rPr>
          <w:rtl/>
        </w:rPr>
      </w:pPr>
    </w:p>
    <w:p w14:paraId="2628F802" w14:textId="77777777" w:rsidR="00000000" w:rsidRDefault="00E82A5C">
      <w:pPr>
        <w:pStyle w:val="a"/>
        <w:rPr>
          <w:rFonts w:hint="cs"/>
          <w:rtl/>
        </w:rPr>
      </w:pPr>
      <w:r>
        <w:rPr>
          <w:rFonts w:hint="cs"/>
          <w:rtl/>
        </w:rPr>
        <w:t xml:space="preserve">חבר הכנסת אחמד טיבי, אתה מסתפק בדברי השר? - שלילי. חבר הכנסת איתן כבל? - שלילי. חבר הכנסת רשף חן, כבר אין לזה שום משמעות. </w:t>
      </w:r>
    </w:p>
    <w:p w14:paraId="0CBF1F53" w14:textId="77777777" w:rsidR="00000000" w:rsidRDefault="00E82A5C">
      <w:pPr>
        <w:pStyle w:val="a"/>
        <w:rPr>
          <w:rFonts w:hint="cs"/>
          <w:rtl/>
        </w:rPr>
      </w:pPr>
    </w:p>
    <w:p w14:paraId="1B216847" w14:textId="77777777" w:rsidR="00000000" w:rsidRDefault="00E82A5C">
      <w:pPr>
        <w:pStyle w:val="a"/>
        <w:rPr>
          <w:rFonts w:hint="cs"/>
          <w:rtl/>
        </w:rPr>
      </w:pPr>
      <w:r>
        <w:rPr>
          <w:rFonts w:hint="cs"/>
          <w:rtl/>
        </w:rPr>
        <w:t>הצעה אחרת לחבר הכנסת ארי</w:t>
      </w:r>
      <w:r>
        <w:rPr>
          <w:rFonts w:hint="cs"/>
          <w:rtl/>
        </w:rPr>
        <w:t xml:space="preserve">ה אלדד, בבקשה. אחריו </w:t>
      </w:r>
      <w:r>
        <w:rPr>
          <w:rtl/>
        </w:rPr>
        <w:t>–</w:t>
      </w:r>
      <w:r>
        <w:rPr>
          <w:rFonts w:hint="cs"/>
          <w:rtl/>
        </w:rPr>
        <w:t xml:space="preserve"> חבר הכנסת נסים זאב, אחריו </w:t>
      </w:r>
      <w:r>
        <w:rPr>
          <w:rtl/>
        </w:rPr>
        <w:t>–</w:t>
      </w:r>
      <w:r>
        <w:rPr>
          <w:rFonts w:hint="cs"/>
          <w:rtl/>
        </w:rPr>
        <w:t xml:space="preserve"> חבר הכנסת מוחמד ברכה, ואחריו </w:t>
      </w:r>
      <w:r>
        <w:rPr>
          <w:rtl/>
        </w:rPr>
        <w:t>–</w:t>
      </w:r>
      <w:r>
        <w:rPr>
          <w:rFonts w:hint="cs"/>
          <w:rtl/>
        </w:rPr>
        <w:t xml:space="preserve"> חבר הכנסת עבד-אלמאלכ דהאמשה.</w:t>
      </w:r>
    </w:p>
    <w:p w14:paraId="6BAA3D50" w14:textId="77777777" w:rsidR="00000000" w:rsidRDefault="00E82A5C">
      <w:pPr>
        <w:pStyle w:val="a"/>
        <w:rPr>
          <w:rFonts w:hint="cs"/>
          <w:rtl/>
        </w:rPr>
      </w:pPr>
    </w:p>
    <w:p w14:paraId="7CFF17E0" w14:textId="77777777" w:rsidR="00000000" w:rsidRDefault="00E82A5C">
      <w:pPr>
        <w:pStyle w:val="Speaker"/>
        <w:rPr>
          <w:rtl/>
        </w:rPr>
      </w:pPr>
      <w:bookmarkStart w:id="412" w:name="FS000001055T14_05_2003_17_52_47"/>
      <w:bookmarkEnd w:id="412"/>
      <w:r>
        <w:rPr>
          <w:rFonts w:hint="eastAsia"/>
          <w:rtl/>
        </w:rPr>
        <w:t>אריה</w:t>
      </w:r>
      <w:r>
        <w:rPr>
          <w:rtl/>
        </w:rPr>
        <w:t xml:space="preserve"> אלדד (האיחוד הלאומי - ישראל ביתנו):</w:t>
      </w:r>
    </w:p>
    <w:p w14:paraId="6143E947" w14:textId="77777777" w:rsidR="00000000" w:rsidRDefault="00E82A5C">
      <w:pPr>
        <w:pStyle w:val="a"/>
        <w:rPr>
          <w:rFonts w:hint="cs"/>
          <w:rtl/>
        </w:rPr>
      </w:pPr>
    </w:p>
    <w:p w14:paraId="05594135" w14:textId="77777777" w:rsidR="00000000" w:rsidRDefault="00E82A5C">
      <w:pPr>
        <w:pStyle w:val="a"/>
        <w:rPr>
          <w:rFonts w:hint="cs"/>
          <w:rtl/>
        </w:rPr>
      </w:pPr>
      <w:r>
        <w:rPr>
          <w:rFonts w:hint="cs"/>
          <w:rtl/>
        </w:rPr>
        <w:t xml:space="preserve">אם הם לא יסתפקו בדבריו של השר, אולי הם יסתפקו בדברי. </w:t>
      </w:r>
    </w:p>
    <w:p w14:paraId="4C273DC2" w14:textId="77777777" w:rsidR="00000000" w:rsidRDefault="00E82A5C">
      <w:pPr>
        <w:pStyle w:val="a"/>
        <w:rPr>
          <w:rFonts w:hint="cs"/>
          <w:rtl/>
        </w:rPr>
      </w:pPr>
    </w:p>
    <w:p w14:paraId="18791B76" w14:textId="77777777" w:rsidR="00000000" w:rsidRDefault="00E82A5C">
      <w:pPr>
        <w:pStyle w:val="a"/>
        <w:rPr>
          <w:rFonts w:hint="cs"/>
          <w:rtl/>
        </w:rPr>
      </w:pPr>
      <w:r>
        <w:rPr>
          <w:rFonts w:hint="cs"/>
          <w:rtl/>
        </w:rPr>
        <w:t>את הפטנט של גיוס מחנה שלום בין-לאומי והפיכתו לכ</w:t>
      </w:r>
      <w:r>
        <w:rPr>
          <w:rFonts w:hint="cs"/>
          <w:rtl/>
        </w:rPr>
        <w:t>וח בידי משטרים טוטליטריים וארגוני טרור המציאה ברית-המועצות. מחנה השלום כוחו אדיר. תזכרו את הססמה משנות ה=40, ה=50 וה=60.</w:t>
      </w:r>
    </w:p>
    <w:p w14:paraId="791F4B7D" w14:textId="77777777" w:rsidR="00000000" w:rsidRDefault="00E82A5C">
      <w:pPr>
        <w:pStyle w:val="a"/>
        <w:rPr>
          <w:rFonts w:hint="cs"/>
          <w:rtl/>
        </w:rPr>
      </w:pPr>
    </w:p>
    <w:p w14:paraId="40A00182" w14:textId="77777777" w:rsidR="00000000" w:rsidRDefault="00E82A5C">
      <w:pPr>
        <w:pStyle w:val="ac"/>
        <w:rPr>
          <w:rtl/>
        </w:rPr>
      </w:pPr>
      <w:r>
        <w:rPr>
          <w:rFonts w:hint="eastAsia"/>
          <w:rtl/>
        </w:rPr>
        <w:t>ג</w:t>
      </w:r>
      <w:r>
        <w:rPr>
          <w:rtl/>
        </w:rPr>
        <w:t>'מאל זחאלקה (בל"ד):</w:t>
      </w:r>
    </w:p>
    <w:p w14:paraId="55669EE2" w14:textId="77777777" w:rsidR="00000000" w:rsidRDefault="00E82A5C">
      <w:pPr>
        <w:pStyle w:val="a"/>
        <w:rPr>
          <w:rFonts w:hint="cs"/>
          <w:rtl/>
        </w:rPr>
      </w:pPr>
    </w:p>
    <w:p w14:paraId="5CEA28F4" w14:textId="77777777" w:rsidR="00000000" w:rsidRDefault="00E82A5C">
      <w:pPr>
        <w:pStyle w:val="a"/>
        <w:ind w:left="719" w:firstLine="0"/>
        <w:rPr>
          <w:rFonts w:hint="cs"/>
          <w:rtl/>
        </w:rPr>
      </w:pPr>
      <w:r>
        <w:rPr>
          <w:rFonts w:hint="cs"/>
          <w:rtl/>
        </w:rPr>
        <w:t>- - -</w:t>
      </w:r>
    </w:p>
    <w:p w14:paraId="1E320537" w14:textId="77777777" w:rsidR="00000000" w:rsidRDefault="00E82A5C">
      <w:pPr>
        <w:pStyle w:val="a"/>
        <w:rPr>
          <w:rFonts w:hint="cs"/>
          <w:rtl/>
        </w:rPr>
      </w:pPr>
    </w:p>
    <w:p w14:paraId="7FFECA05" w14:textId="77777777" w:rsidR="00000000" w:rsidRDefault="00E82A5C">
      <w:pPr>
        <w:pStyle w:val="ad"/>
        <w:rPr>
          <w:rtl/>
        </w:rPr>
      </w:pPr>
      <w:bookmarkStart w:id="413" w:name="FS000001055T14_05_2003_17_55_37C"/>
      <w:bookmarkEnd w:id="413"/>
      <w:r>
        <w:rPr>
          <w:rtl/>
        </w:rPr>
        <w:t>היו"ר משה כחלון:</w:t>
      </w:r>
    </w:p>
    <w:p w14:paraId="6C99271D" w14:textId="77777777" w:rsidR="00000000" w:rsidRDefault="00E82A5C">
      <w:pPr>
        <w:pStyle w:val="a"/>
        <w:rPr>
          <w:rtl/>
        </w:rPr>
      </w:pPr>
    </w:p>
    <w:p w14:paraId="4A7E62C5" w14:textId="77777777" w:rsidR="00000000" w:rsidRDefault="00E82A5C">
      <w:pPr>
        <w:pStyle w:val="a"/>
        <w:rPr>
          <w:rFonts w:hint="cs"/>
          <w:rtl/>
        </w:rPr>
      </w:pPr>
      <w:r>
        <w:rPr>
          <w:rFonts w:hint="cs"/>
          <w:rtl/>
        </w:rPr>
        <w:t>חבר הכנסת זחאלקה, אני קורא לך לסדר פעם שנייה. איאלץ להוציא אותך בסוף.</w:t>
      </w:r>
    </w:p>
    <w:p w14:paraId="6D9FF44F" w14:textId="77777777" w:rsidR="00000000" w:rsidRDefault="00E82A5C">
      <w:pPr>
        <w:pStyle w:val="SpeakerCon"/>
        <w:rPr>
          <w:rFonts w:hint="cs"/>
          <w:rtl/>
        </w:rPr>
      </w:pPr>
    </w:p>
    <w:p w14:paraId="2C6C6540" w14:textId="77777777" w:rsidR="00000000" w:rsidRDefault="00E82A5C">
      <w:pPr>
        <w:pStyle w:val="SpeakerCon"/>
        <w:rPr>
          <w:rtl/>
        </w:rPr>
      </w:pPr>
      <w:r>
        <w:rPr>
          <w:rtl/>
        </w:rPr>
        <w:t>אריה אלדד (האיחו</w:t>
      </w:r>
      <w:r>
        <w:rPr>
          <w:rtl/>
        </w:rPr>
        <w:t>ד הלאומי - ישראל ביתנו):</w:t>
      </w:r>
    </w:p>
    <w:p w14:paraId="5575071D" w14:textId="77777777" w:rsidR="00000000" w:rsidRDefault="00E82A5C">
      <w:pPr>
        <w:pStyle w:val="a"/>
        <w:rPr>
          <w:rtl/>
        </w:rPr>
      </w:pPr>
    </w:p>
    <w:p w14:paraId="059ECC97" w14:textId="77777777" w:rsidR="00000000" w:rsidRDefault="00E82A5C">
      <w:pPr>
        <w:pStyle w:val="a"/>
        <w:rPr>
          <w:rFonts w:hint="cs"/>
          <w:rtl/>
        </w:rPr>
      </w:pPr>
      <w:r>
        <w:rPr>
          <w:rFonts w:hint="cs"/>
          <w:rtl/>
        </w:rPr>
        <w:t xml:space="preserve">וכן יאבדו כל אויביך ישראל, כמו ברית-המועצות וכל משרתי השלום שלה. </w:t>
      </w:r>
    </w:p>
    <w:p w14:paraId="381B634B" w14:textId="77777777" w:rsidR="00000000" w:rsidRDefault="00E82A5C">
      <w:pPr>
        <w:pStyle w:val="ad"/>
        <w:rPr>
          <w:rFonts w:hint="cs"/>
          <w:rtl/>
        </w:rPr>
      </w:pPr>
    </w:p>
    <w:p w14:paraId="0DBD150F" w14:textId="77777777" w:rsidR="00000000" w:rsidRDefault="00E82A5C">
      <w:pPr>
        <w:pStyle w:val="ad"/>
        <w:rPr>
          <w:rtl/>
        </w:rPr>
      </w:pPr>
    </w:p>
    <w:p w14:paraId="29DD87A3" w14:textId="77777777" w:rsidR="00000000" w:rsidRDefault="00E82A5C">
      <w:pPr>
        <w:pStyle w:val="ad"/>
        <w:rPr>
          <w:rtl/>
        </w:rPr>
      </w:pPr>
      <w:r>
        <w:rPr>
          <w:rtl/>
        </w:rPr>
        <w:t>היו"ר משה כחלון:</w:t>
      </w:r>
    </w:p>
    <w:p w14:paraId="32A951FB" w14:textId="77777777" w:rsidR="00000000" w:rsidRDefault="00E82A5C">
      <w:pPr>
        <w:pStyle w:val="a"/>
        <w:rPr>
          <w:rtl/>
        </w:rPr>
      </w:pPr>
    </w:p>
    <w:p w14:paraId="24BAD4E4" w14:textId="77777777" w:rsidR="00000000" w:rsidRDefault="00E82A5C">
      <w:pPr>
        <w:pStyle w:val="a"/>
        <w:rPr>
          <w:rFonts w:hint="cs"/>
          <w:rtl/>
        </w:rPr>
      </w:pPr>
      <w:r>
        <w:rPr>
          <w:rFonts w:hint="cs"/>
          <w:rtl/>
        </w:rPr>
        <w:t xml:space="preserve">תודה רבה. חבר הכנסת נסים זאב. </w:t>
      </w:r>
    </w:p>
    <w:p w14:paraId="2E85E5FA" w14:textId="77777777" w:rsidR="00000000" w:rsidRDefault="00E82A5C">
      <w:pPr>
        <w:pStyle w:val="a"/>
        <w:rPr>
          <w:rFonts w:hint="cs"/>
          <w:rtl/>
        </w:rPr>
      </w:pPr>
    </w:p>
    <w:p w14:paraId="61D475AB" w14:textId="77777777" w:rsidR="00000000" w:rsidRDefault="00E82A5C">
      <w:pPr>
        <w:pStyle w:val="Speaker"/>
        <w:rPr>
          <w:rtl/>
        </w:rPr>
      </w:pPr>
      <w:bookmarkStart w:id="414" w:name="FS000000490T14_05_2003_17_57_51"/>
      <w:bookmarkEnd w:id="414"/>
      <w:r>
        <w:rPr>
          <w:rFonts w:hint="eastAsia"/>
          <w:rtl/>
        </w:rPr>
        <w:t>נסים</w:t>
      </w:r>
      <w:r>
        <w:rPr>
          <w:rtl/>
        </w:rPr>
        <w:t xml:space="preserve"> זאב (ש"ס):</w:t>
      </w:r>
    </w:p>
    <w:p w14:paraId="2EB316C3" w14:textId="77777777" w:rsidR="00000000" w:rsidRDefault="00E82A5C">
      <w:pPr>
        <w:pStyle w:val="a"/>
        <w:rPr>
          <w:rFonts w:hint="cs"/>
          <w:rtl/>
        </w:rPr>
      </w:pPr>
    </w:p>
    <w:p w14:paraId="277CF110" w14:textId="77777777" w:rsidR="00000000" w:rsidRDefault="00E82A5C">
      <w:pPr>
        <w:pStyle w:val="a"/>
        <w:rPr>
          <w:rFonts w:hint="cs"/>
          <w:rtl/>
        </w:rPr>
      </w:pPr>
      <w:r>
        <w:rPr>
          <w:rFonts w:hint="cs"/>
          <w:rtl/>
        </w:rPr>
        <w:t>אדוני היושב-ראש, כולנו זוכרים מה היה במחנה ג'נין, כשאותם פעילי "שלום עכשיו" - - -</w:t>
      </w:r>
    </w:p>
    <w:p w14:paraId="7F38AB74" w14:textId="77777777" w:rsidR="00000000" w:rsidRDefault="00E82A5C">
      <w:pPr>
        <w:pStyle w:val="a"/>
        <w:rPr>
          <w:rFonts w:hint="cs"/>
          <w:rtl/>
        </w:rPr>
      </w:pPr>
    </w:p>
    <w:p w14:paraId="3C168DA2" w14:textId="77777777" w:rsidR="00000000" w:rsidRDefault="00E82A5C">
      <w:pPr>
        <w:pStyle w:val="ac"/>
        <w:rPr>
          <w:rtl/>
        </w:rPr>
      </w:pPr>
      <w:r>
        <w:rPr>
          <w:rFonts w:hint="eastAsia"/>
          <w:rtl/>
        </w:rPr>
        <w:t>זהבה</w:t>
      </w:r>
      <w:r>
        <w:rPr>
          <w:rtl/>
        </w:rPr>
        <w:t xml:space="preserve"> גלאון (</w:t>
      </w:r>
      <w:r>
        <w:rPr>
          <w:rtl/>
        </w:rPr>
        <w:t>מרצ):</w:t>
      </w:r>
    </w:p>
    <w:p w14:paraId="48444982" w14:textId="77777777" w:rsidR="00000000" w:rsidRDefault="00E82A5C">
      <w:pPr>
        <w:pStyle w:val="a"/>
        <w:rPr>
          <w:rFonts w:hint="cs"/>
          <w:rtl/>
        </w:rPr>
      </w:pPr>
    </w:p>
    <w:p w14:paraId="7EC4C8E7" w14:textId="77777777" w:rsidR="00000000" w:rsidRDefault="00E82A5C">
      <w:pPr>
        <w:pStyle w:val="a"/>
        <w:rPr>
          <w:rFonts w:hint="cs"/>
          <w:rtl/>
        </w:rPr>
      </w:pPr>
      <w:r>
        <w:rPr>
          <w:rFonts w:hint="cs"/>
          <w:rtl/>
        </w:rPr>
        <w:t xml:space="preserve">פעילי "שלום עכשיו"?  </w:t>
      </w:r>
    </w:p>
    <w:p w14:paraId="5E5C4D76" w14:textId="77777777" w:rsidR="00000000" w:rsidRDefault="00E82A5C">
      <w:pPr>
        <w:pStyle w:val="a"/>
        <w:rPr>
          <w:rFonts w:hint="cs"/>
          <w:rtl/>
        </w:rPr>
      </w:pPr>
    </w:p>
    <w:p w14:paraId="16149856" w14:textId="77777777" w:rsidR="00000000" w:rsidRDefault="00E82A5C">
      <w:pPr>
        <w:pStyle w:val="SpeakerCon"/>
        <w:rPr>
          <w:rtl/>
        </w:rPr>
      </w:pPr>
      <w:bookmarkStart w:id="415" w:name="FS000000490T14_05_2003_17_58_55C"/>
      <w:bookmarkEnd w:id="415"/>
      <w:r>
        <w:rPr>
          <w:rtl/>
        </w:rPr>
        <w:t>נסים זאב (ש"ס):</w:t>
      </w:r>
    </w:p>
    <w:p w14:paraId="2F24E75F" w14:textId="77777777" w:rsidR="00000000" w:rsidRDefault="00E82A5C">
      <w:pPr>
        <w:pStyle w:val="a"/>
        <w:rPr>
          <w:rtl/>
        </w:rPr>
      </w:pPr>
    </w:p>
    <w:p w14:paraId="35CCEFF8" w14:textId="77777777" w:rsidR="00000000" w:rsidRDefault="00E82A5C">
      <w:pPr>
        <w:pStyle w:val="a"/>
        <w:rPr>
          <w:rFonts w:hint="cs"/>
          <w:rtl/>
        </w:rPr>
      </w:pPr>
      <w:r>
        <w:rPr>
          <w:rFonts w:hint="cs"/>
          <w:rtl/>
        </w:rPr>
        <w:t xml:space="preserve">סליחה, פעילי השלום שבאים מחוץ-לארץ. </w:t>
      </w:r>
    </w:p>
    <w:p w14:paraId="121EC960" w14:textId="77777777" w:rsidR="00000000" w:rsidRDefault="00E82A5C">
      <w:pPr>
        <w:pStyle w:val="ac"/>
        <w:rPr>
          <w:rFonts w:hint="cs"/>
          <w:rtl/>
        </w:rPr>
      </w:pPr>
    </w:p>
    <w:p w14:paraId="422017E7" w14:textId="77777777" w:rsidR="00000000" w:rsidRDefault="00E82A5C">
      <w:pPr>
        <w:pStyle w:val="ac"/>
        <w:rPr>
          <w:rtl/>
        </w:rPr>
      </w:pPr>
      <w:r>
        <w:rPr>
          <w:rFonts w:hint="eastAsia"/>
          <w:rtl/>
        </w:rPr>
        <w:t>קריאה</w:t>
      </w:r>
      <w:r>
        <w:rPr>
          <w:rtl/>
        </w:rPr>
        <w:t>:</w:t>
      </w:r>
    </w:p>
    <w:p w14:paraId="6441E350" w14:textId="77777777" w:rsidR="00000000" w:rsidRDefault="00E82A5C">
      <w:pPr>
        <w:pStyle w:val="a"/>
        <w:ind w:firstLine="0"/>
        <w:rPr>
          <w:rFonts w:hint="cs"/>
          <w:rtl/>
        </w:rPr>
      </w:pPr>
    </w:p>
    <w:p w14:paraId="4EBA7191" w14:textId="77777777" w:rsidR="00000000" w:rsidRDefault="00E82A5C">
      <w:pPr>
        <w:pStyle w:val="a"/>
        <w:ind w:left="720" w:firstLine="0"/>
        <w:rPr>
          <w:rFonts w:hint="cs"/>
          <w:rtl/>
        </w:rPr>
      </w:pPr>
      <w:r>
        <w:rPr>
          <w:rFonts w:hint="cs"/>
          <w:rtl/>
        </w:rPr>
        <w:t xml:space="preserve">- - -      </w:t>
      </w:r>
    </w:p>
    <w:p w14:paraId="61A3AB07" w14:textId="77777777" w:rsidR="00000000" w:rsidRDefault="00E82A5C">
      <w:pPr>
        <w:pStyle w:val="a"/>
        <w:ind w:left="720" w:firstLine="0"/>
        <w:rPr>
          <w:rFonts w:hint="cs"/>
          <w:rtl/>
        </w:rPr>
      </w:pPr>
      <w:r>
        <w:rPr>
          <w:rFonts w:hint="cs"/>
          <w:rtl/>
        </w:rPr>
        <w:t xml:space="preserve">  </w:t>
      </w:r>
    </w:p>
    <w:p w14:paraId="5EE52633" w14:textId="77777777" w:rsidR="00000000" w:rsidRDefault="00E82A5C">
      <w:pPr>
        <w:pStyle w:val="SpeakerCon"/>
        <w:rPr>
          <w:rtl/>
        </w:rPr>
      </w:pPr>
      <w:bookmarkStart w:id="416" w:name="FS000000490T14_05_2003_18_01_19C"/>
      <w:bookmarkEnd w:id="416"/>
      <w:r>
        <w:rPr>
          <w:rtl/>
        </w:rPr>
        <w:t>נסים זאב (ש"ס):</w:t>
      </w:r>
    </w:p>
    <w:p w14:paraId="17F759A2" w14:textId="77777777" w:rsidR="00000000" w:rsidRDefault="00E82A5C">
      <w:pPr>
        <w:pStyle w:val="a"/>
        <w:rPr>
          <w:rtl/>
        </w:rPr>
      </w:pPr>
    </w:p>
    <w:p w14:paraId="07364CEF" w14:textId="77777777" w:rsidR="00000000" w:rsidRDefault="00E82A5C">
      <w:pPr>
        <w:pStyle w:val="a"/>
        <w:rPr>
          <w:rFonts w:hint="cs"/>
          <w:rtl/>
        </w:rPr>
      </w:pPr>
      <w:r>
        <w:rPr>
          <w:rFonts w:hint="cs"/>
          <w:rtl/>
        </w:rPr>
        <w:t xml:space="preserve">זו אותה קבוצה, זה לא משנה, אלה יהודים ואלה מבחוץ, אבל אלה אותם פעילים, אותם אנשים שיודעים להזיק למדינת ישראל ולתהליך הדמוקרטי. </w:t>
      </w:r>
    </w:p>
    <w:p w14:paraId="49321F53" w14:textId="77777777" w:rsidR="00000000" w:rsidRDefault="00E82A5C">
      <w:pPr>
        <w:pStyle w:val="a"/>
        <w:rPr>
          <w:rFonts w:hint="cs"/>
          <w:rtl/>
        </w:rPr>
      </w:pPr>
    </w:p>
    <w:p w14:paraId="22E89D54" w14:textId="77777777" w:rsidR="00000000" w:rsidRDefault="00E82A5C">
      <w:pPr>
        <w:pStyle w:val="ac"/>
        <w:rPr>
          <w:rtl/>
        </w:rPr>
      </w:pPr>
      <w:r>
        <w:rPr>
          <w:rFonts w:hint="eastAsia"/>
          <w:rtl/>
        </w:rPr>
        <w:t>קר</w:t>
      </w:r>
      <w:r>
        <w:rPr>
          <w:rFonts w:hint="eastAsia"/>
          <w:rtl/>
        </w:rPr>
        <w:t>יא</w:t>
      </w:r>
      <w:r>
        <w:rPr>
          <w:rFonts w:hint="cs"/>
          <w:rtl/>
        </w:rPr>
        <w:t>ה</w:t>
      </w:r>
      <w:r>
        <w:rPr>
          <w:rtl/>
        </w:rPr>
        <w:t>:</w:t>
      </w:r>
    </w:p>
    <w:p w14:paraId="50E861C0" w14:textId="77777777" w:rsidR="00000000" w:rsidRDefault="00E82A5C">
      <w:pPr>
        <w:pStyle w:val="a"/>
        <w:rPr>
          <w:rFonts w:hint="cs"/>
          <w:rtl/>
        </w:rPr>
      </w:pPr>
    </w:p>
    <w:p w14:paraId="7DFAF277" w14:textId="77777777" w:rsidR="00000000" w:rsidRDefault="00E82A5C">
      <w:pPr>
        <w:pStyle w:val="a"/>
        <w:rPr>
          <w:rFonts w:hint="cs"/>
          <w:rtl/>
        </w:rPr>
      </w:pPr>
      <w:r>
        <w:rPr>
          <w:rFonts w:hint="cs"/>
          <w:rtl/>
        </w:rPr>
        <w:t>- - -</w:t>
      </w:r>
    </w:p>
    <w:p w14:paraId="1F34B8C4" w14:textId="77777777" w:rsidR="00000000" w:rsidRDefault="00E82A5C">
      <w:pPr>
        <w:pStyle w:val="a"/>
        <w:ind w:left="720" w:firstLine="0"/>
        <w:rPr>
          <w:rFonts w:hint="cs"/>
          <w:rtl/>
        </w:rPr>
      </w:pPr>
      <w:r>
        <w:rPr>
          <w:rFonts w:hint="cs"/>
          <w:rtl/>
        </w:rPr>
        <w:t xml:space="preserve"> </w:t>
      </w:r>
    </w:p>
    <w:p w14:paraId="44A102A8" w14:textId="77777777" w:rsidR="00000000" w:rsidRDefault="00E82A5C">
      <w:pPr>
        <w:pStyle w:val="ac"/>
        <w:rPr>
          <w:rtl/>
        </w:rPr>
      </w:pPr>
      <w:r>
        <w:rPr>
          <w:rFonts w:hint="eastAsia"/>
          <w:rtl/>
        </w:rPr>
        <w:t>זהבה</w:t>
      </w:r>
      <w:r>
        <w:rPr>
          <w:rtl/>
        </w:rPr>
        <w:t xml:space="preserve"> גלאון (מרצ):</w:t>
      </w:r>
    </w:p>
    <w:p w14:paraId="6FEFBD7F" w14:textId="77777777" w:rsidR="00000000" w:rsidRDefault="00E82A5C">
      <w:pPr>
        <w:pStyle w:val="a"/>
        <w:rPr>
          <w:rFonts w:hint="cs"/>
          <w:rtl/>
        </w:rPr>
      </w:pPr>
    </w:p>
    <w:p w14:paraId="5B45A280" w14:textId="77777777" w:rsidR="00000000" w:rsidRDefault="00E82A5C">
      <w:pPr>
        <w:pStyle w:val="a"/>
        <w:rPr>
          <w:rFonts w:hint="cs"/>
          <w:rtl/>
        </w:rPr>
      </w:pPr>
      <w:r>
        <w:rPr>
          <w:rFonts w:hint="cs"/>
          <w:rtl/>
        </w:rPr>
        <w:t xml:space="preserve">הוא עוזר ל"שלום עכשיו". </w:t>
      </w:r>
    </w:p>
    <w:p w14:paraId="197801F6" w14:textId="77777777" w:rsidR="00000000" w:rsidRDefault="00E82A5C">
      <w:pPr>
        <w:pStyle w:val="a"/>
        <w:rPr>
          <w:rFonts w:hint="cs"/>
          <w:rtl/>
        </w:rPr>
      </w:pPr>
    </w:p>
    <w:p w14:paraId="2BEFFEB4" w14:textId="77777777" w:rsidR="00000000" w:rsidRDefault="00E82A5C">
      <w:pPr>
        <w:pStyle w:val="ad"/>
        <w:rPr>
          <w:rtl/>
        </w:rPr>
      </w:pPr>
      <w:r>
        <w:rPr>
          <w:rtl/>
        </w:rPr>
        <w:t>היו"ר משה כחלון:</w:t>
      </w:r>
    </w:p>
    <w:p w14:paraId="310B0C0B" w14:textId="77777777" w:rsidR="00000000" w:rsidRDefault="00E82A5C">
      <w:pPr>
        <w:pStyle w:val="a"/>
        <w:rPr>
          <w:rtl/>
        </w:rPr>
      </w:pPr>
    </w:p>
    <w:p w14:paraId="0FD9D4DF" w14:textId="77777777" w:rsidR="00000000" w:rsidRDefault="00E82A5C">
      <w:pPr>
        <w:pStyle w:val="a"/>
        <w:rPr>
          <w:rFonts w:hint="cs"/>
          <w:rtl/>
        </w:rPr>
      </w:pPr>
      <w:r>
        <w:rPr>
          <w:rFonts w:hint="cs"/>
          <w:rtl/>
        </w:rPr>
        <w:t xml:space="preserve">חברת הכנסת גלאון, אני קורא אותך לסדר פעם ראשונה. </w:t>
      </w:r>
    </w:p>
    <w:p w14:paraId="32C81E71" w14:textId="77777777" w:rsidR="00000000" w:rsidRDefault="00E82A5C">
      <w:pPr>
        <w:pStyle w:val="a"/>
        <w:rPr>
          <w:rFonts w:hint="cs"/>
          <w:rtl/>
        </w:rPr>
      </w:pPr>
    </w:p>
    <w:p w14:paraId="4244AE11" w14:textId="77777777" w:rsidR="00000000" w:rsidRDefault="00E82A5C">
      <w:pPr>
        <w:pStyle w:val="SpeakerCon"/>
        <w:rPr>
          <w:rtl/>
        </w:rPr>
      </w:pPr>
      <w:bookmarkStart w:id="417" w:name="FS000000490T14_05_2003_18_03_39C"/>
      <w:bookmarkEnd w:id="417"/>
    </w:p>
    <w:p w14:paraId="5FD693EC" w14:textId="77777777" w:rsidR="00000000" w:rsidRDefault="00E82A5C">
      <w:pPr>
        <w:pStyle w:val="SpeakerCon"/>
        <w:rPr>
          <w:rtl/>
        </w:rPr>
      </w:pPr>
      <w:r>
        <w:rPr>
          <w:rtl/>
        </w:rPr>
        <w:t>נסים זאב (ש"ס):</w:t>
      </w:r>
    </w:p>
    <w:p w14:paraId="45F5A518" w14:textId="77777777" w:rsidR="00000000" w:rsidRDefault="00E82A5C">
      <w:pPr>
        <w:pStyle w:val="a"/>
        <w:rPr>
          <w:rtl/>
        </w:rPr>
      </w:pPr>
    </w:p>
    <w:p w14:paraId="7BCB53D2" w14:textId="77777777" w:rsidR="00000000" w:rsidRDefault="00E82A5C">
      <w:pPr>
        <w:pStyle w:val="a"/>
        <w:rPr>
          <w:rFonts w:hint="cs"/>
          <w:rtl/>
        </w:rPr>
      </w:pPr>
      <w:r>
        <w:rPr>
          <w:rFonts w:hint="cs"/>
          <w:rtl/>
        </w:rPr>
        <w:t xml:space="preserve">את גם פעילת "שלום עכשיו", סליחה אם פגעתי בכבודך. </w:t>
      </w:r>
    </w:p>
    <w:p w14:paraId="425B91C8" w14:textId="77777777" w:rsidR="00000000" w:rsidRDefault="00E82A5C">
      <w:pPr>
        <w:pStyle w:val="a"/>
        <w:rPr>
          <w:rFonts w:hint="cs"/>
          <w:rtl/>
        </w:rPr>
      </w:pPr>
    </w:p>
    <w:p w14:paraId="4DF46E1D" w14:textId="77777777" w:rsidR="00000000" w:rsidRDefault="00E82A5C">
      <w:pPr>
        <w:pStyle w:val="ac"/>
        <w:rPr>
          <w:rtl/>
        </w:rPr>
      </w:pPr>
      <w:r>
        <w:rPr>
          <w:rFonts w:hint="eastAsia"/>
          <w:rtl/>
        </w:rPr>
        <w:t>אלי</w:t>
      </w:r>
      <w:r>
        <w:rPr>
          <w:rtl/>
        </w:rPr>
        <w:t xml:space="preserve"> אפללו (הליכוד):</w:t>
      </w:r>
    </w:p>
    <w:p w14:paraId="35311AD0" w14:textId="77777777" w:rsidR="00000000" w:rsidRDefault="00E82A5C">
      <w:pPr>
        <w:pStyle w:val="a"/>
        <w:rPr>
          <w:rFonts w:hint="cs"/>
          <w:rtl/>
        </w:rPr>
      </w:pPr>
    </w:p>
    <w:p w14:paraId="37DE73F5" w14:textId="77777777" w:rsidR="00000000" w:rsidRDefault="00E82A5C">
      <w:pPr>
        <w:pStyle w:val="a"/>
        <w:rPr>
          <w:rFonts w:hint="cs"/>
          <w:rtl/>
        </w:rPr>
      </w:pPr>
      <w:r>
        <w:rPr>
          <w:rFonts w:hint="cs"/>
          <w:rtl/>
        </w:rPr>
        <w:t xml:space="preserve">פעילי שלום לחוץ-לארץ. </w:t>
      </w:r>
    </w:p>
    <w:p w14:paraId="6C134209" w14:textId="77777777" w:rsidR="00000000" w:rsidRDefault="00E82A5C">
      <w:pPr>
        <w:pStyle w:val="a"/>
        <w:rPr>
          <w:rFonts w:hint="cs"/>
          <w:rtl/>
        </w:rPr>
      </w:pPr>
    </w:p>
    <w:p w14:paraId="39D950C6" w14:textId="77777777" w:rsidR="00000000" w:rsidRDefault="00E82A5C">
      <w:pPr>
        <w:pStyle w:val="ac"/>
        <w:rPr>
          <w:rtl/>
        </w:rPr>
      </w:pPr>
      <w:r>
        <w:rPr>
          <w:rFonts w:hint="eastAsia"/>
          <w:rtl/>
        </w:rPr>
        <w:t>ואסל</w:t>
      </w:r>
      <w:r>
        <w:rPr>
          <w:rtl/>
        </w:rPr>
        <w:t xml:space="preserve"> טאהא (בל"</w:t>
      </w:r>
      <w:r>
        <w:rPr>
          <w:rtl/>
        </w:rPr>
        <w:t>ד):</w:t>
      </w:r>
    </w:p>
    <w:p w14:paraId="60FC9F5C" w14:textId="77777777" w:rsidR="00000000" w:rsidRDefault="00E82A5C">
      <w:pPr>
        <w:pStyle w:val="a"/>
        <w:rPr>
          <w:rFonts w:hint="cs"/>
          <w:rtl/>
        </w:rPr>
      </w:pPr>
    </w:p>
    <w:p w14:paraId="567A67AF" w14:textId="77777777" w:rsidR="00000000" w:rsidRDefault="00E82A5C">
      <w:pPr>
        <w:pStyle w:val="a"/>
        <w:rPr>
          <w:rFonts w:hint="cs"/>
          <w:rtl/>
        </w:rPr>
      </w:pPr>
      <w:r>
        <w:rPr>
          <w:rFonts w:hint="cs"/>
          <w:rtl/>
        </w:rPr>
        <w:t xml:space="preserve">ורוצחי שלום לאן? </w:t>
      </w:r>
    </w:p>
    <w:p w14:paraId="30E8878E" w14:textId="77777777" w:rsidR="00000000" w:rsidRDefault="00E82A5C">
      <w:pPr>
        <w:pStyle w:val="a"/>
        <w:rPr>
          <w:rFonts w:hint="cs"/>
          <w:rtl/>
        </w:rPr>
      </w:pPr>
    </w:p>
    <w:p w14:paraId="63A52A66" w14:textId="77777777" w:rsidR="00000000" w:rsidRDefault="00E82A5C">
      <w:pPr>
        <w:pStyle w:val="ad"/>
        <w:rPr>
          <w:rtl/>
        </w:rPr>
      </w:pPr>
      <w:r>
        <w:rPr>
          <w:rtl/>
        </w:rPr>
        <w:t>היו"ר משה כחלון:</w:t>
      </w:r>
    </w:p>
    <w:p w14:paraId="525886C3" w14:textId="77777777" w:rsidR="00000000" w:rsidRDefault="00E82A5C">
      <w:pPr>
        <w:pStyle w:val="a"/>
        <w:rPr>
          <w:rtl/>
        </w:rPr>
      </w:pPr>
    </w:p>
    <w:p w14:paraId="2936BC69" w14:textId="77777777" w:rsidR="00000000" w:rsidRDefault="00E82A5C">
      <w:pPr>
        <w:pStyle w:val="a"/>
        <w:rPr>
          <w:rFonts w:hint="cs"/>
          <w:rtl/>
        </w:rPr>
      </w:pPr>
      <w:r>
        <w:rPr>
          <w:rFonts w:hint="cs"/>
          <w:rtl/>
        </w:rPr>
        <w:t xml:space="preserve">חבר הכנסת ואסל טאהא. </w:t>
      </w:r>
    </w:p>
    <w:p w14:paraId="33E6CC41" w14:textId="77777777" w:rsidR="00000000" w:rsidRDefault="00E82A5C">
      <w:pPr>
        <w:pStyle w:val="a"/>
        <w:rPr>
          <w:rFonts w:hint="cs"/>
          <w:rtl/>
        </w:rPr>
      </w:pPr>
    </w:p>
    <w:p w14:paraId="3836B7B9" w14:textId="77777777" w:rsidR="00000000" w:rsidRDefault="00E82A5C">
      <w:pPr>
        <w:pStyle w:val="SpeakerCon"/>
        <w:rPr>
          <w:rtl/>
        </w:rPr>
      </w:pPr>
      <w:bookmarkStart w:id="418" w:name="FS000000490T14_05_2003_18_06_03C"/>
      <w:bookmarkEnd w:id="418"/>
      <w:r>
        <w:rPr>
          <w:rtl/>
        </w:rPr>
        <w:t>נסים זאב (ש"ס):</w:t>
      </w:r>
    </w:p>
    <w:p w14:paraId="26331371" w14:textId="77777777" w:rsidR="00000000" w:rsidRDefault="00E82A5C">
      <w:pPr>
        <w:pStyle w:val="a"/>
        <w:rPr>
          <w:rtl/>
        </w:rPr>
      </w:pPr>
    </w:p>
    <w:p w14:paraId="107DAAB9" w14:textId="77777777" w:rsidR="00000000" w:rsidRDefault="00E82A5C">
      <w:pPr>
        <w:pStyle w:val="a"/>
        <w:rPr>
          <w:rFonts w:hint="cs"/>
          <w:rtl/>
        </w:rPr>
      </w:pPr>
      <w:r>
        <w:rPr>
          <w:rFonts w:hint="cs"/>
          <w:rtl/>
        </w:rPr>
        <w:t>אדוני היושב-ראש, אותם אנשים הם שותפים לטרור. נוכחנו לראות שגם אנשי התנועה האסלאמית, שלא פעילים באופן פיזי בטרור, שותפים בעניין בדרך כזאת או אחרת. אותם פעילים הם הפושעים בצווא</w:t>
      </w:r>
      <w:r>
        <w:rPr>
          <w:rFonts w:hint="cs"/>
          <w:rtl/>
        </w:rPr>
        <w:t xml:space="preserve">רון הלבן, וצריך לסלק אותם ממדינת ישראל ולא לתת להם אישור כניסה. אני מקווה ששר הפנים לא יהיה אידיוט וייתן להם ויזה. </w:t>
      </w:r>
    </w:p>
    <w:p w14:paraId="400B386C" w14:textId="77777777" w:rsidR="00000000" w:rsidRDefault="00E82A5C">
      <w:pPr>
        <w:pStyle w:val="a"/>
        <w:rPr>
          <w:rFonts w:hint="cs"/>
          <w:rtl/>
        </w:rPr>
      </w:pPr>
    </w:p>
    <w:p w14:paraId="09807070" w14:textId="77777777" w:rsidR="00000000" w:rsidRDefault="00E82A5C">
      <w:pPr>
        <w:pStyle w:val="ad"/>
        <w:rPr>
          <w:rtl/>
        </w:rPr>
      </w:pPr>
      <w:r>
        <w:rPr>
          <w:rtl/>
        </w:rPr>
        <w:t>היו"ר משה כחלון:</w:t>
      </w:r>
    </w:p>
    <w:p w14:paraId="1F662D11" w14:textId="77777777" w:rsidR="00000000" w:rsidRDefault="00E82A5C">
      <w:pPr>
        <w:pStyle w:val="a"/>
        <w:rPr>
          <w:rtl/>
        </w:rPr>
      </w:pPr>
    </w:p>
    <w:p w14:paraId="2DDB9761" w14:textId="77777777" w:rsidR="00000000" w:rsidRDefault="00E82A5C">
      <w:pPr>
        <w:pStyle w:val="a"/>
        <w:rPr>
          <w:rFonts w:hint="cs"/>
          <w:rtl/>
        </w:rPr>
      </w:pPr>
      <w:r>
        <w:rPr>
          <w:rFonts w:hint="cs"/>
          <w:rtl/>
        </w:rPr>
        <w:t xml:space="preserve">תודה רבה. חבר הכנסת מוחמד ברכה, בבקשה. </w:t>
      </w:r>
    </w:p>
    <w:p w14:paraId="5C4B3289" w14:textId="77777777" w:rsidR="00000000" w:rsidRDefault="00E82A5C">
      <w:pPr>
        <w:pStyle w:val="a"/>
        <w:rPr>
          <w:rFonts w:hint="cs"/>
          <w:rtl/>
        </w:rPr>
      </w:pPr>
    </w:p>
    <w:p w14:paraId="4BDEAADA" w14:textId="77777777" w:rsidR="00000000" w:rsidRDefault="00E82A5C">
      <w:pPr>
        <w:pStyle w:val="Speaker"/>
        <w:rPr>
          <w:rtl/>
        </w:rPr>
      </w:pPr>
      <w:bookmarkStart w:id="419" w:name="FS000000540T14_05_2003_18_07_57"/>
      <w:bookmarkEnd w:id="419"/>
      <w:r>
        <w:rPr>
          <w:rFonts w:hint="eastAsia"/>
          <w:rtl/>
        </w:rPr>
        <w:t>מוחמד</w:t>
      </w:r>
      <w:r>
        <w:rPr>
          <w:rtl/>
        </w:rPr>
        <w:t xml:space="preserve"> ברכה (חד"ש-תע"ל):</w:t>
      </w:r>
    </w:p>
    <w:p w14:paraId="384D5B6A" w14:textId="77777777" w:rsidR="00000000" w:rsidRDefault="00E82A5C">
      <w:pPr>
        <w:pStyle w:val="a"/>
        <w:rPr>
          <w:rFonts w:hint="cs"/>
          <w:rtl/>
        </w:rPr>
      </w:pPr>
    </w:p>
    <w:p w14:paraId="0AB8D2C5" w14:textId="77777777" w:rsidR="00000000" w:rsidRDefault="00E82A5C">
      <w:pPr>
        <w:pStyle w:val="a"/>
        <w:rPr>
          <w:rFonts w:hint="cs"/>
          <w:rtl/>
        </w:rPr>
      </w:pPr>
      <w:r>
        <w:rPr>
          <w:rFonts w:hint="cs"/>
          <w:rtl/>
        </w:rPr>
        <w:t>אדוני היושב-ראש, רבותי חברי הכנסת, רק ממשלה שמנהלת מדינ</w:t>
      </w:r>
      <w:r>
        <w:rPr>
          <w:rFonts w:hint="cs"/>
          <w:rtl/>
        </w:rPr>
        <w:t>יות של פשעים יש לה מה לחשוש מנוכחותם של פעילי שלום. על ראש הגנב בוער הכובע. מי שמבצע יום-יום הרס בתים, חיסולים, עקירת מטעים, רדיפת אנשים וניסיון לקעקע הנהגה פוליטית, יש לו ממה לחשוש. לכן ההחלטה הזאת של משרד הפנים היא ההודאה המכרעת בכך שהמדינה מנהלת מדיניות</w:t>
      </w:r>
      <w:r>
        <w:rPr>
          <w:rFonts w:hint="cs"/>
          <w:rtl/>
        </w:rPr>
        <w:t xml:space="preserve"> של פשעים נגד העם הפלסטיני בשטחים הכבושים. </w:t>
      </w:r>
    </w:p>
    <w:p w14:paraId="6F7A7A33" w14:textId="77777777" w:rsidR="00000000" w:rsidRDefault="00E82A5C">
      <w:pPr>
        <w:pStyle w:val="a"/>
        <w:rPr>
          <w:rFonts w:hint="cs"/>
          <w:rtl/>
        </w:rPr>
      </w:pPr>
    </w:p>
    <w:p w14:paraId="48AEDDEE" w14:textId="77777777" w:rsidR="00000000" w:rsidRDefault="00E82A5C">
      <w:pPr>
        <w:pStyle w:val="ad"/>
        <w:rPr>
          <w:rtl/>
        </w:rPr>
      </w:pPr>
    </w:p>
    <w:p w14:paraId="7784C069" w14:textId="77777777" w:rsidR="00000000" w:rsidRDefault="00E82A5C">
      <w:pPr>
        <w:pStyle w:val="ad"/>
        <w:rPr>
          <w:rtl/>
        </w:rPr>
      </w:pPr>
      <w:r>
        <w:rPr>
          <w:rtl/>
        </w:rPr>
        <w:t>היו"ר משה כחלון:</w:t>
      </w:r>
    </w:p>
    <w:p w14:paraId="3AD66AE4" w14:textId="77777777" w:rsidR="00000000" w:rsidRDefault="00E82A5C">
      <w:pPr>
        <w:pStyle w:val="a"/>
        <w:rPr>
          <w:rtl/>
        </w:rPr>
      </w:pPr>
    </w:p>
    <w:p w14:paraId="4ECF7249" w14:textId="77777777" w:rsidR="00000000" w:rsidRDefault="00E82A5C">
      <w:pPr>
        <w:pStyle w:val="a"/>
        <w:rPr>
          <w:rFonts w:hint="cs"/>
          <w:rtl/>
        </w:rPr>
      </w:pPr>
      <w:r>
        <w:rPr>
          <w:rFonts w:hint="cs"/>
          <w:rtl/>
        </w:rPr>
        <w:t xml:space="preserve">תודה רבה, חבר הכנסת ברכה. חבר הכנסת עבד-אלמאלכ דהאמשה, בבקשה. </w:t>
      </w:r>
    </w:p>
    <w:p w14:paraId="076042F9" w14:textId="77777777" w:rsidR="00000000" w:rsidRDefault="00E82A5C">
      <w:pPr>
        <w:pStyle w:val="a"/>
        <w:rPr>
          <w:rFonts w:hint="cs"/>
          <w:rtl/>
        </w:rPr>
      </w:pPr>
    </w:p>
    <w:p w14:paraId="12F605E1" w14:textId="77777777" w:rsidR="00000000" w:rsidRDefault="00E82A5C">
      <w:pPr>
        <w:pStyle w:val="Speaker"/>
        <w:rPr>
          <w:rtl/>
        </w:rPr>
      </w:pPr>
      <w:bookmarkStart w:id="420" w:name="FS000000550T14_05_2003_18_16_53"/>
      <w:bookmarkEnd w:id="420"/>
      <w:r>
        <w:rPr>
          <w:rFonts w:hint="eastAsia"/>
          <w:rtl/>
        </w:rPr>
        <w:t>עבד</w:t>
      </w:r>
      <w:r>
        <w:rPr>
          <w:rtl/>
        </w:rPr>
        <w:t>-אלמאלכ דהאמשה (רע"ם):</w:t>
      </w:r>
    </w:p>
    <w:p w14:paraId="034C3DCB" w14:textId="77777777" w:rsidR="00000000" w:rsidRDefault="00E82A5C">
      <w:pPr>
        <w:pStyle w:val="a"/>
        <w:rPr>
          <w:rFonts w:hint="cs"/>
          <w:rtl/>
        </w:rPr>
      </w:pPr>
    </w:p>
    <w:p w14:paraId="1EEB38F0" w14:textId="77777777" w:rsidR="00000000" w:rsidRDefault="00E82A5C">
      <w:pPr>
        <w:pStyle w:val="a"/>
        <w:rPr>
          <w:rFonts w:hint="cs"/>
          <w:rtl/>
        </w:rPr>
      </w:pPr>
      <w:r>
        <w:rPr>
          <w:rFonts w:hint="cs"/>
          <w:rtl/>
        </w:rPr>
        <w:t xml:space="preserve">כבוד היושב-ראש, כנסת נכבדה, אילו היו חברי בצד הימני של הבית מתבוננים קצת בעצמם ובדבר שהם מקימים עליו </w:t>
      </w:r>
      <w:r>
        <w:rPr>
          <w:rFonts w:hint="cs"/>
          <w:rtl/>
        </w:rPr>
        <w:t xml:space="preserve">את הרעש, הם היו צריכים לחשוב על זה פעמיים. פעם התפארו במדינה הזאת ביחסי חוץ טובים, בתיירות שכבר איננה ובמבקרים זרים. אתם יודעים מה אתם עושים עכשיו? אתם מגייסים את הממשלה כדי להראות לכל העולם שאתם לא רוצים שיהיו פה מבקרים זרים. </w:t>
      </w:r>
    </w:p>
    <w:p w14:paraId="40F41EC4" w14:textId="77777777" w:rsidR="00000000" w:rsidRDefault="00E82A5C">
      <w:pPr>
        <w:pStyle w:val="a"/>
        <w:rPr>
          <w:rFonts w:hint="cs"/>
          <w:rtl/>
        </w:rPr>
      </w:pPr>
    </w:p>
    <w:p w14:paraId="704D0BEF" w14:textId="77777777" w:rsidR="00000000" w:rsidRDefault="00E82A5C">
      <w:pPr>
        <w:pStyle w:val="a"/>
        <w:rPr>
          <w:rFonts w:hint="cs"/>
          <w:rtl/>
        </w:rPr>
      </w:pPr>
      <w:r>
        <w:rPr>
          <w:rFonts w:hint="cs"/>
          <w:rtl/>
        </w:rPr>
        <w:t>האנשים האלה הם נייטרליים, ה</w:t>
      </w:r>
      <w:r>
        <w:rPr>
          <w:rFonts w:hint="cs"/>
          <w:rtl/>
        </w:rPr>
        <w:t>ם לא תושבי המדינה, הם לא אזרחיה והם לא פלסטינים. במקום לחשוב פעמיים ולהגיד שאולי יש פה משהו שבאמת צריך לחשוב עליו, אתם מקוממים את העולם בצעקות, כי באמת יש לכם במה להתבייש. לממשלה הזאת יש מה להסתיר, אבל את הפשעים שמנסים להסתיר לא תוכלו להסתיר. העולם יראה את</w:t>
      </w:r>
      <w:r>
        <w:rPr>
          <w:rFonts w:hint="cs"/>
          <w:rtl/>
        </w:rPr>
        <w:t xml:space="preserve"> זה והאמת תצא לאור. תודה רבה. </w:t>
      </w:r>
    </w:p>
    <w:p w14:paraId="56CFBBA5" w14:textId="77777777" w:rsidR="00000000" w:rsidRDefault="00E82A5C">
      <w:pPr>
        <w:pStyle w:val="a"/>
        <w:rPr>
          <w:rFonts w:hint="cs"/>
          <w:rtl/>
        </w:rPr>
      </w:pPr>
    </w:p>
    <w:p w14:paraId="7A5E9177" w14:textId="77777777" w:rsidR="00000000" w:rsidRDefault="00E82A5C">
      <w:pPr>
        <w:pStyle w:val="ad"/>
        <w:rPr>
          <w:rtl/>
        </w:rPr>
      </w:pPr>
      <w:r>
        <w:rPr>
          <w:rtl/>
        </w:rPr>
        <w:t>היו"ר משה כחלון:</w:t>
      </w:r>
    </w:p>
    <w:p w14:paraId="18FF6AFC" w14:textId="77777777" w:rsidR="00000000" w:rsidRDefault="00E82A5C">
      <w:pPr>
        <w:pStyle w:val="a"/>
        <w:rPr>
          <w:rtl/>
        </w:rPr>
      </w:pPr>
    </w:p>
    <w:p w14:paraId="19B7F6A1" w14:textId="77777777" w:rsidR="00000000" w:rsidRDefault="00E82A5C">
      <w:pPr>
        <w:pStyle w:val="a"/>
        <w:rPr>
          <w:rFonts w:hint="cs"/>
          <w:rtl/>
        </w:rPr>
      </w:pPr>
      <w:r>
        <w:rPr>
          <w:rFonts w:hint="cs"/>
          <w:rtl/>
        </w:rPr>
        <w:t xml:space="preserve">תודה רבה, חבר הכנסת דהאמשה. </w:t>
      </w:r>
    </w:p>
    <w:p w14:paraId="417D30FD" w14:textId="77777777" w:rsidR="00000000" w:rsidRDefault="00E82A5C">
      <w:pPr>
        <w:pStyle w:val="a"/>
        <w:rPr>
          <w:rFonts w:hint="cs"/>
          <w:rtl/>
        </w:rPr>
      </w:pPr>
    </w:p>
    <w:p w14:paraId="7ACD4415" w14:textId="77777777" w:rsidR="00000000" w:rsidRDefault="00E82A5C">
      <w:pPr>
        <w:pStyle w:val="a"/>
        <w:rPr>
          <w:rFonts w:hint="cs"/>
          <w:rtl/>
        </w:rPr>
      </w:pPr>
      <w:r>
        <w:rPr>
          <w:rFonts w:hint="cs"/>
          <w:rtl/>
        </w:rPr>
        <w:t xml:space="preserve">חברת הכנסת גלאון, מה ההצעה שלך? </w:t>
      </w:r>
    </w:p>
    <w:p w14:paraId="2FB9C23B" w14:textId="77777777" w:rsidR="00000000" w:rsidRDefault="00E82A5C">
      <w:pPr>
        <w:pStyle w:val="a"/>
        <w:rPr>
          <w:rFonts w:hint="cs"/>
          <w:rtl/>
        </w:rPr>
      </w:pPr>
    </w:p>
    <w:p w14:paraId="045D1ACB" w14:textId="77777777" w:rsidR="00000000" w:rsidRDefault="00E82A5C">
      <w:pPr>
        <w:pStyle w:val="ac"/>
        <w:rPr>
          <w:rtl/>
        </w:rPr>
      </w:pPr>
      <w:r>
        <w:rPr>
          <w:rFonts w:hint="eastAsia"/>
          <w:rtl/>
        </w:rPr>
        <w:t>זהבה</w:t>
      </w:r>
      <w:r>
        <w:rPr>
          <w:rtl/>
        </w:rPr>
        <w:t xml:space="preserve"> גלאון (מרצ):</w:t>
      </w:r>
    </w:p>
    <w:p w14:paraId="02D98A8F" w14:textId="77777777" w:rsidR="00000000" w:rsidRDefault="00E82A5C">
      <w:pPr>
        <w:pStyle w:val="a"/>
        <w:rPr>
          <w:rFonts w:hint="cs"/>
          <w:rtl/>
        </w:rPr>
      </w:pPr>
    </w:p>
    <w:p w14:paraId="6EA534E3" w14:textId="77777777" w:rsidR="00000000" w:rsidRDefault="00E82A5C">
      <w:pPr>
        <w:pStyle w:val="a"/>
        <w:rPr>
          <w:rFonts w:hint="cs"/>
          <w:rtl/>
        </w:rPr>
      </w:pPr>
      <w:r>
        <w:rPr>
          <w:rFonts w:hint="cs"/>
          <w:rtl/>
        </w:rPr>
        <w:t xml:space="preserve">דיון במליאה. </w:t>
      </w:r>
    </w:p>
    <w:p w14:paraId="52EAD75C" w14:textId="77777777" w:rsidR="00000000" w:rsidRDefault="00E82A5C">
      <w:pPr>
        <w:pStyle w:val="a"/>
        <w:rPr>
          <w:rFonts w:hint="cs"/>
          <w:rtl/>
        </w:rPr>
      </w:pPr>
    </w:p>
    <w:p w14:paraId="1654CEBF" w14:textId="77777777" w:rsidR="00000000" w:rsidRDefault="00E82A5C">
      <w:pPr>
        <w:pStyle w:val="ad"/>
        <w:rPr>
          <w:rtl/>
        </w:rPr>
      </w:pPr>
      <w:r>
        <w:rPr>
          <w:rtl/>
        </w:rPr>
        <w:t>היו"ר משה כחלון:</w:t>
      </w:r>
    </w:p>
    <w:p w14:paraId="4E8C458F" w14:textId="77777777" w:rsidR="00000000" w:rsidRDefault="00E82A5C">
      <w:pPr>
        <w:pStyle w:val="a"/>
        <w:rPr>
          <w:rtl/>
        </w:rPr>
      </w:pPr>
    </w:p>
    <w:p w14:paraId="7655666C" w14:textId="77777777" w:rsidR="00000000" w:rsidRDefault="00E82A5C">
      <w:pPr>
        <w:pStyle w:val="a"/>
        <w:rPr>
          <w:rFonts w:hint="cs"/>
          <w:rtl/>
        </w:rPr>
      </w:pPr>
      <w:r>
        <w:rPr>
          <w:rFonts w:hint="cs"/>
          <w:rtl/>
        </w:rPr>
        <w:t xml:space="preserve">חבר הכנסת טיבי? </w:t>
      </w:r>
    </w:p>
    <w:p w14:paraId="45473784" w14:textId="77777777" w:rsidR="00000000" w:rsidRDefault="00E82A5C">
      <w:pPr>
        <w:pStyle w:val="a"/>
        <w:rPr>
          <w:rFonts w:hint="cs"/>
          <w:rtl/>
        </w:rPr>
      </w:pPr>
    </w:p>
    <w:p w14:paraId="5829AD93" w14:textId="77777777" w:rsidR="00000000" w:rsidRDefault="00E82A5C">
      <w:pPr>
        <w:pStyle w:val="ac"/>
        <w:rPr>
          <w:rtl/>
        </w:rPr>
      </w:pPr>
      <w:r>
        <w:rPr>
          <w:rFonts w:hint="eastAsia"/>
          <w:rtl/>
        </w:rPr>
        <w:t>אחמד</w:t>
      </w:r>
      <w:r>
        <w:rPr>
          <w:rtl/>
        </w:rPr>
        <w:t xml:space="preserve"> טיבי (חד"ש-תע"ל):</w:t>
      </w:r>
    </w:p>
    <w:p w14:paraId="51F4CC73" w14:textId="77777777" w:rsidR="00000000" w:rsidRDefault="00E82A5C">
      <w:pPr>
        <w:pStyle w:val="a"/>
        <w:rPr>
          <w:rFonts w:hint="cs"/>
          <w:rtl/>
        </w:rPr>
      </w:pPr>
    </w:p>
    <w:p w14:paraId="37542EC5" w14:textId="77777777" w:rsidR="00000000" w:rsidRDefault="00E82A5C">
      <w:pPr>
        <w:pStyle w:val="a"/>
        <w:rPr>
          <w:rFonts w:hint="cs"/>
          <w:rtl/>
        </w:rPr>
      </w:pPr>
      <w:r>
        <w:rPr>
          <w:rFonts w:hint="cs"/>
          <w:rtl/>
        </w:rPr>
        <w:t xml:space="preserve">דיון פורה במליאה. </w:t>
      </w:r>
    </w:p>
    <w:p w14:paraId="339310FC" w14:textId="77777777" w:rsidR="00000000" w:rsidRDefault="00E82A5C">
      <w:pPr>
        <w:pStyle w:val="a"/>
        <w:rPr>
          <w:rFonts w:hint="cs"/>
          <w:rtl/>
        </w:rPr>
      </w:pPr>
    </w:p>
    <w:p w14:paraId="2BFF7016" w14:textId="77777777" w:rsidR="00000000" w:rsidRDefault="00E82A5C">
      <w:pPr>
        <w:pStyle w:val="ad"/>
        <w:rPr>
          <w:rtl/>
        </w:rPr>
      </w:pPr>
      <w:r>
        <w:rPr>
          <w:rtl/>
        </w:rPr>
        <w:t>היו"ר משה כחלון:</w:t>
      </w:r>
    </w:p>
    <w:p w14:paraId="017BBBFC" w14:textId="77777777" w:rsidR="00000000" w:rsidRDefault="00E82A5C">
      <w:pPr>
        <w:pStyle w:val="a"/>
        <w:rPr>
          <w:rtl/>
        </w:rPr>
      </w:pPr>
    </w:p>
    <w:p w14:paraId="02E76AAC" w14:textId="77777777" w:rsidR="00000000" w:rsidRDefault="00E82A5C">
      <w:pPr>
        <w:pStyle w:val="a"/>
        <w:rPr>
          <w:rFonts w:hint="cs"/>
          <w:rtl/>
        </w:rPr>
      </w:pPr>
      <w:r>
        <w:rPr>
          <w:rFonts w:hint="cs"/>
          <w:rtl/>
        </w:rPr>
        <w:t xml:space="preserve">חבר הכנסת </w:t>
      </w:r>
      <w:r>
        <w:rPr>
          <w:rFonts w:hint="cs"/>
          <w:rtl/>
        </w:rPr>
        <w:t xml:space="preserve">איתן כבל? מליאה. </w:t>
      </w:r>
    </w:p>
    <w:p w14:paraId="02F3FDD7" w14:textId="77777777" w:rsidR="00000000" w:rsidRDefault="00E82A5C">
      <w:pPr>
        <w:pStyle w:val="a"/>
        <w:rPr>
          <w:rFonts w:hint="cs"/>
          <w:rtl/>
        </w:rPr>
      </w:pPr>
    </w:p>
    <w:p w14:paraId="655DC64E" w14:textId="77777777" w:rsidR="00000000" w:rsidRDefault="00E82A5C">
      <w:pPr>
        <w:pStyle w:val="a"/>
        <w:rPr>
          <w:rFonts w:hint="cs"/>
          <w:rtl/>
        </w:rPr>
      </w:pPr>
      <w:r>
        <w:rPr>
          <w:rFonts w:hint="cs"/>
          <w:rtl/>
        </w:rPr>
        <w:t xml:space="preserve">אנחנו עוברים להצבעה. מי שבעד דיון במליאה מצביע בעד, ומי שמצביע נגד - זה להסיר. </w:t>
      </w:r>
    </w:p>
    <w:p w14:paraId="598D7B71" w14:textId="77777777" w:rsidR="00000000" w:rsidRDefault="00E82A5C">
      <w:pPr>
        <w:pStyle w:val="a"/>
        <w:rPr>
          <w:rFonts w:hint="cs"/>
          <w:rtl/>
        </w:rPr>
      </w:pPr>
    </w:p>
    <w:p w14:paraId="23C58E5F" w14:textId="77777777" w:rsidR="00000000" w:rsidRDefault="00E82A5C">
      <w:pPr>
        <w:pStyle w:val="a"/>
        <w:jc w:val="center"/>
        <w:rPr>
          <w:rFonts w:hint="cs"/>
          <w:b/>
          <w:bCs/>
          <w:rtl/>
        </w:rPr>
      </w:pPr>
      <w:r>
        <w:rPr>
          <w:rFonts w:hint="cs"/>
          <w:b/>
          <w:bCs/>
          <w:rtl/>
        </w:rPr>
        <w:t>הצבעה מס' 29</w:t>
      </w:r>
    </w:p>
    <w:p w14:paraId="6CF390B3" w14:textId="77777777" w:rsidR="00000000" w:rsidRDefault="00E82A5C">
      <w:pPr>
        <w:pStyle w:val="a"/>
        <w:jc w:val="center"/>
        <w:rPr>
          <w:rFonts w:hint="cs"/>
          <w:rtl/>
        </w:rPr>
      </w:pPr>
      <w:r>
        <w:rPr>
          <w:rFonts w:hint="cs"/>
          <w:rtl/>
        </w:rPr>
        <w:t xml:space="preserve">בעד ההצעה לכלול את הנושא בסדר-היום </w:t>
      </w:r>
      <w:r>
        <w:rPr>
          <w:rtl/>
        </w:rPr>
        <w:t>–</w:t>
      </w:r>
      <w:r>
        <w:rPr>
          <w:rFonts w:hint="cs"/>
          <w:rtl/>
        </w:rPr>
        <w:t xml:space="preserve"> 8</w:t>
      </w:r>
    </w:p>
    <w:p w14:paraId="57031A16" w14:textId="77777777" w:rsidR="00000000" w:rsidRDefault="00E82A5C">
      <w:pPr>
        <w:pStyle w:val="a"/>
        <w:jc w:val="center"/>
        <w:rPr>
          <w:rFonts w:hint="cs"/>
          <w:rtl/>
        </w:rPr>
      </w:pPr>
      <w:r>
        <w:rPr>
          <w:rFonts w:hint="cs"/>
          <w:rtl/>
        </w:rPr>
        <w:t xml:space="preserve">בעד ההצעה שלא לכלול את הנושא בסדר-היום  </w:t>
      </w:r>
      <w:r>
        <w:rPr>
          <w:rtl/>
        </w:rPr>
        <w:t>–</w:t>
      </w:r>
      <w:r>
        <w:rPr>
          <w:rFonts w:hint="cs"/>
          <w:rtl/>
        </w:rPr>
        <w:t xml:space="preserve"> 20</w:t>
      </w:r>
    </w:p>
    <w:p w14:paraId="2D0CAFF6" w14:textId="77777777" w:rsidR="00000000" w:rsidRDefault="00E82A5C">
      <w:pPr>
        <w:pStyle w:val="a"/>
        <w:jc w:val="center"/>
        <w:rPr>
          <w:rFonts w:hint="cs"/>
          <w:rtl/>
        </w:rPr>
      </w:pPr>
      <w:r>
        <w:rPr>
          <w:rFonts w:hint="cs"/>
          <w:rtl/>
        </w:rPr>
        <w:t xml:space="preserve">נמנעים </w:t>
      </w:r>
      <w:r>
        <w:rPr>
          <w:rtl/>
        </w:rPr>
        <w:t>–</w:t>
      </w:r>
      <w:r>
        <w:rPr>
          <w:rFonts w:hint="cs"/>
          <w:rtl/>
        </w:rPr>
        <w:t xml:space="preserve"> אין</w:t>
      </w:r>
    </w:p>
    <w:p w14:paraId="5AC72E68" w14:textId="77777777" w:rsidR="00000000" w:rsidRDefault="00E82A5C">
      <w:pPr>
        <w:pStyle w:val="a"/>
        <w:jc w:val="center"/>
        <w:rPr>
          <w:rFonts w:hint="cs"/>
          <w:rtl/>
        </w:rPr>
      </w:pPr>
      <w:r>
        <w:rPr>
          <w:rFonts w:hint="cs"/>
          <w:rtl/>
        </w:rPr>
        <w:t>ההצעה שלא לכלול את הנושא בסדר-היום של הכנסת נת</w:t>
      </w:r>
      <w:r>
        <w:rPr>
          <w:rFonts w:hint="cs"/>
          <w:rtl/>
        </w:rPr>
        <w:t>קבלה.</w:t>
      </w:r>
    </w:p>
    <w:p w14:paraId="264C34E8" w14:textId="77777777" w:rsidR="00000000" w:rsidRDefault="00E82A5C">
      <w:pPr>
        <w:pStyle w:val="a"/>
        <w:rPr>
          <w:rFonts w:hint="cs"/>
          <w:rtl/>
        </w:rPr>
      </w:pPr>
    </w:p>
    <w:p w14:paraId="54967C0D" w14:textId="77777777" w:rsidR="00000000" w:rsidRDefault="00E82A5C">
      <w:pPr>
        <w:pStyle w:val="ad"/>
        <w:rPr>
          <w:rtl/>
        </w:rPr>
      </w:pPr>
      <w:r>
        <w:rPr>
          <w:rtl/>
        </w:rPr>
        <w:t>היו"ר משה כחלון:</w:t>
      </w:r>
    </w:p>
    <w:p w14:paraId="2C21DB69" w14:textId="77777777" w:rsidR="00000000" w:rsidRDefault="00E82A5C">
      <w:pPr>
        <w:pStyle w:val="a"/>
        <w:rPr>
          <w:rtl/>
        </w:rPr>
      </w:pPr>
    </w:p>
    <w:p w14:paraId="29EB1912" w14:textId="77777777" w:rsidR="00000000" w:rsidRDefault="00E82A5C">
      <w:pPr>
        <w:pStyle w:val="a"/>
        <w:rPr>
          <w:rFonts w:hint="cs"/>
          <w:rtl/>
        </w:rPr>
      </w:pPr>
      <w:r>
        <w:rPr>
          <w:rFonts w:hint="cs"/>
          <w:rtl/>
        </w:rPr>
        <w:t xml:space="preserve">בעד - 8, נגד </w:t>
      </w:r>
      <w:r>
        <w:rPr>
          <w:rtl/>
        </w:rPr>
        <w:t>–</w:t>
      </w:r>
      <w:r>
        <w:rPr>
          <w:rFonts w:hint="cs"/>
          <w:rtl/>
        </w:rPr>
        <w:t xml:space="preserve"> 21, בתוספת קולו של יושב-ראש הכנסת. ההצעה הוסרה מסדר-היום. </w:t>
      </w:r>
    </w:p>
    <w:p w14:paraId="3B2D9DC8" w14:textId="77777777" w:rsidR="00000000" w:rsidRDefault="00E82A5C">
      <w:pPr>
        <w:pStyle w:val="a"/>
        <w:rPr>
          <w:rFonts w:hint="cs"/>
          <w:rtl/>
        </w:rPr>
      </w:pPr>
    </w:p>
    <w:p w14:paraId="600ADE1E" w14:textId="77777777" w:rsidR="00000000" w:rsidRDefault="00E82A5C">
      <w:pPr>
        <w:pStyle w:val="ac"/>
        <w:rPr>
          <w:rtl/>
        </w:rPr>
      </w:pPr>
      <w:r>
        <w:rPr>
          <w:rFonts w:hint="eastAsia"/>
          <w:rtl/>
        </w:rPr>
        <w:t>עבד</w:t>
      </w:r>
      <w:r>
        <w:rPr>
          <w:rtl/>
        </w:rPr>
        <w:t>-אלמאלכ דהאמשה (רע"ם):</w:t>
      </w:r>
    </w:p>
    <w:p w14:paraId="1BF80449" w14:textId="77777777" w:rsidR="00000000" w:rsidRDefault="00E82A5C">
      <w:pPr>
        <w:pStyle w:val="a"/>
        <w:rPr>
          <w:rFonts w:hint="cs"/>
          <w:rtl/>
        </w:rPr>
      </w:pPr>
    </w:p>
    <w:p w14:paraId="14C920C4" w14:textId="77777777" w:rsidR="00000000" w:rsidRDefault="00E82A5C">
      <w:pPr>
        <w:pStyle w:val="a"/>
        <w:rPr>
          <w:rFonts w:hint="cs"/>
          <w:rtl/>
        </w:rPr>
      </w:pPr>
      <w:r>
        <w:rPr>
          <w:rFonts w:hint="cs"/>
          <w:rtl/>
        </w:rPr>
        <w:t>מי שלא רוצה שלום יקבל מלחמה, זה ברור.</w:t>
      </w:r>
    </w:p>
    <w:p w14:paraId="02FAB42E" w14:textId="77777777" w:rsidR="00000000" w:rsidRDefault="00E82A5C">
      <w:pPr>
        <w:pStyle w:val="a"/>
        <w:rPr>
          <w:rFonts w:hint="cs"/>
          <w:rtl/>
        </w:rPr>
      </w:pPr>
    </w:p>
    <w:p w14:paraId="66DF0C4B" w14:textId="77777777" w:rsidR="00000000" w:rsidRDefault="00E82A5C">
      <w:pPr>
        <w:pStyle w:val="Subject"/>
        <w:rPr>
          <w:rtl/>
        </w:rPr>
      </w:pPr>
    </w:p>
    <w:p w14:paraId="15E7934F" w14:textId="77777777" w:rsidR="00000000" w:rsidRDefault="00E82A5C">
      <w:pPr>
        <w:pStyle w:val="Subject"/>
        <w:rPr>
          <w:rFonts w:hint="cs"/>
          <w:rtl/>
        </w:rPr>
      </w:pPr>
      <w:r>
        <w:rPr>
          <w:rFonts w:hint="cs"/>
          <w:rtl/>
        </w:rPr>
        <w:t>השלמת הרכב ועדות הכנסת</w:t>
      </w:r>
    </w:p>
    <w:p w14:paraId="700B040E" w14:textId="77777777" w:rsidR="00000000" w:rsidRDefault="00E82A5C">
      <w:pPr>
        <w:pStyle w:val="a"/>
        <w:rPr>
          <w:rFonts w:hint="cs"/>
          <w:rtl/>
        </w:rPr>
      </w:pPr>
    </w:p>
    <w:p w14:paraId="71A77C6D" w14:textId="77777777" w:rsidR="00000000" w:rsidRDefault="00E82A5C">
      <w:pPr>
        <w:pStyle w:val="a"/>
        <w:rPr>
          <w:rFonts w:hint="cs"/>
          <w:rtl/>
        </w:rPr>
      </w:pPr>
    </w:p>
    <w:p w14:paraId="415D5ECE" w14:textId="77777777" w:rsidR="00000000" w:rsidRDefault="00E82A5C">
      <w:pPr>
        <w:pStyle w:val="ad"/>
        <w:rPr>
          <w:rtl/>
        </w:rPr>
      </w:pPr>
      <w:r>
        <w:rPr>
          <w:rtl/>
        </w:rPr>
        <w:t>היו"ר משה כחלון:</w:t>
      </w:r>
    </w:p>
    <w:p w14:paraId="360ACC65" w14:textId="77777777" w:rsidR="00000000" w:rsidRDefault="00E82A5C">
      <w:pPr>
        <w:pStyle w:val="a"/>
        <w:rPr>
          <w:rtl/>
        </w:rPr>
      </w:pPr>
    </w:p>
    <w:p w14:paraId="57500413" w14:textId="77777777" w:rsidR="00000000" w:rsidRDefault="00E82A5C">
      <w:pPr>
        <w:pStyle w:val="a"/>
        <w:rPr>
          <w:rFonts w:hint="cs"/>
          <w:rtl/>
        </w:rPr>
      </w:pPr>
      <w:r>
        <w:rPr>
          <w:rFonts w:hint="cs"/>
          <w:rtl/>
        </w:rPr>
        <w:t>הודעה של יושב-ראש ועדת הכנסת, חבר הכנסת רוני ב</w:t>
      </w:r>
      <w:r>
        <w:rPr>
          <w:rFonts w:hint="cs"/>
          <w:rtl/>
        </w:rPr>
        <w:t xml:space="preserve">ראון, הודעה שגם יש להצביע עליה. בבקשה. </w:t>
      </w:r>
    </w:p>
    <w:p w14:paraId="33B92E63" w14:textId="77777777" w:rsidR="00000000" w:rsidRDefault="00E82A5C">
      <w:pPr>
        <w:pStyle w:val="a"/>
        <w:rPr>
          <w:rFonts w:hint="cs"/>
          <w:rtl/>
        </w:rPr>
      </w:pPr>
    </w:p>
    <w:p w14:paraId="62354B81" w14:textId="77777777" w:rsidR="00000000" w:rsidRDefault="00E82A5C">
      <w:pPr>
        <w:pStyle w:val="Speaker"/>
        <w:rPr>
          <w:rtl/>
        </w:rPr>
      </w:pPr>
      <w:bookmarkStart w:id="421" w:name="FS000001038T14_05_2003_18_29_39"/>
      <w:bookmarkEnd w:id="421"/>
      <w:r>
        <w:rPr>
          <w:rFonts w:hint="eastAsia"/>
          <w:rtl/>
        </w:rPr>
        <w:t>רוני</w:t>
      </w:r>
      <w:r>
        <w:rPr>
          <w:rtl/>
        </w:rPr>
        <w:t xml:space="preserve"> בר-און (יו"ר ועדת הכנסת):</w:t>
      </w:r>
    </w:p>
    <w:p w14:paraId="319E6EE7" w14:textId="77777777" w:rsidR="00000000" w:rsidRDefault="00E82A5C">
      <w:pPr>
        <w:pStyle w:val="a"/>
        <w:rPr>
          <w:rFonts w:hint="cs"/>
          <w:rtl/>
        </w:rPr>
      </w:pPr>
    </w:p>
    <w:p w14:paraId="261161FF" w14:textId="77777777" w:rsidR="00000000" w:rsidRDefault="00E82A5C">
      <w:pPr>
        <w:pStyle w:val="a"/>
        <w:rPr>
          <w:rFonts w:hint="cs"/>
          <w:rtl/>
        </w:rPr>
      </w:pPr>
      <w:r>
        <w:rPr>
          <w:rFonts w:hint="cs"/>
          <w:rtl/>
        </w:rPr>
        <w:t xml:space="preserve">אדוני היושב-ראש, רבותי השרים, חברי הכנסת, הריני מתכבד להודיע בזאת: א. את אחד משני המקומות הפנויים לסיעת הליכוד בוועדת העלייה, הקליטה והתפוצות ימלא חבר הכנסת יעקב אדרי. </w:t>
      </w:r>
    </w:p>
    <w:p w14:paraId="03E93175" w14:textId="77777777" w:rsidR="00000000" w:rsidRDefault="00E82A5C">
      <w:pPr>
        <w:pStyle w:val="a"/>
        <w:rPr>
          <w:rFonts w:hint="cs"/>
          <w:rtl/>
        </w:rPr>
      </w:pPr>
    </w:p>
    <w:p w14:paraId="241B035D" w14:textId="77777777" w:rsidR="00000000" w:rsidRDefault="00E82A5C">
      <w:pPr>
        <w:pStyle w:val="a"/>
        <w:rPr>
          <w:rFonts w:hint="cs"/>
          <w:rtl/>
        </w:rPr>
      </w:pPr>
      <w:r>
        <w:rPr>
          <w:rFonts w:hint="cs"/>
          <w:rtl/>
        </w:rPr>
        <w:t>ב. את המקום ה</w:t>
      </w:r>
      <w:r>
        <w:rPr>
          <w:rFonts w:hint="cs"/>
          <w:rtl/>
        </w:rPr>
        <w:t xml:space="preserve">פנוי לסיעת הליכוד בוועדה לענייני ביקורת המדינה תמלא חברת הכנסת ענבל גבריאלי. </w:t>
      </w:r>
    </w:p>
    <w:p w14:paraId="3B5CC08E" w14:textId="77777777" w:rsidR="00000000" w:rsidRDefault="00E82A5C">
      <w:pPr>
        <w:pStyle w:val="a"/>
        <w:rPr>
          <w:rFonts w:hint="cs"/>
          <w:rtl/>
        </w:rPr>
      </w:pPr>
    </w:p>
    <w:p w14:paraId="7053E325" w14:textId="77777777" w:rsidR="00000000" w:rsidRDefault="00E82A5C">
      <w:pPr>
        <w:pStyle w:val="a"/>
        <w:rPr>
          <w:rFonts w:hint="cs"/>
          <w:rtl/>
        </w:rPr>
      </w:pPr>
      <w:r>
        <w:rPr>
          <w:rFonts w:hint="cs"/>
          <w:rtl/>
        </w:rPr>
        <w:t xml:space="preserve">אבקש את אישורה של הכנסת להצעה זו. </w:t>
      </w:r>
    </w:p>
    <w:p w14:paraId="5D3E014B" w14:textId="77777777" w:rsidR="00000000" w:rsidRDefault="00E82A5C">
      <w:pPr>
        <w:pStyle w:val="a"/>
        <w:rPr>
          <w:rFonts w:hint="cs"/>
          <w:rtl/>
        </w:rPr>
      </w:pPr>
    </w:p>
    <w:p w14:paraId="2EC48804" w14:textId="77777777" w:rsidR="00000000" w:rsidRDefault="00E82A5C">
      <w:pPr>
        <w:pStyle w:val="ad"/>
        <w:rPr>
          <w:rtl/>
        </w:rPr>
      </w:pPr>
      <w:r>
        <w:rPr>
          <w:rtl/>
        </w:rPr>
        <w:t>היו"ר משה כחלון:</w:t>
      </w:r>
    </w:p>
    <w:p w14:paraId="44A2DF43" w14:textId="77777777" w:rsidR="00000000" w:rsidRDefault="00E82A5C">
      <w:pPr>
        <w:pStyle w:val="a"/>
        <w:rPr>
          <w:rtl/>
        </w:rPr>
      </w:pPr>
    </w:p>
    <w:p w14:paraId="375BF711" w14:textId="77777777" w:rsidR="00000000" w:rsidRDefault="00E82A5C">
      <w:pPr>
        <w:pStyle w:val="a"/>
        <w:rPr>
          <w:rFonts w:hint="cs"/>
          <w:rtl/>
        </w:rPr>
      </w:pPr>
      <w:r>
        <w:rPr>
          <w:rFonts w:hint="cs"/>
          <w:rtl/>
        </w:rPr>
        <w:t xml:space="preserve">אנחנו עוברים להצבעה. מי בעד? </w:t>
      </w:r>
    </w:p>
    <w:p w14:paraId="5E2205F7" w14:textId="77777777" w:rsidR="00000000" w:rsidRDefault="00E82A5C">
      <w:pPr>
        <w:pStyle w:val="a"/>
        <w:rPr>
          <w:rFonts w:hint="cs"/>
          <w:rtl/>
        </w:rPr>
      </w:pPr>
    </w:p>
    <w:p w14:paraId="5A4BB6CF" w14:textId="77777777" w:rsidR="00000000" w:rsidRDefault="00E82A5C">
      <w:pPr>
        <w:pStyle w:val="a"/>
        <w:jc w:val="center"/>
        <w:rPr>
          <w:rFonts w:hint="cs"/>
          <w:b/>
          <w:bCs/>
          <w:rtl/>
        </w:rPr>
      </w:pPr>
      <w:r>
        <w:rPr>
          <w:rFonts w:hint="cs"/>
          <w:b/>
          <w:bCs/>
          <w:rtl/>
        </w:rPr>
        <w:t>הצבעה מס' 30</w:t>
      </w:r>
    </w:p>
    <w:p w14:paraId="25B11A7D" w14:textId="77777777" w:rsidR="00000000" w:rsidRDefault="00E82A5C">
      <w:pPr>
        <w:pStyle w:val="a"/>
        <w:jc w:val="center"/>
        <w:rPr>
          <w:rFonts w:hint="cs"/>
          <w:rtl/>
        </w:rPr>
      </w:pPr>
      <w:r>
        <w:rPr>
          <w:rFonts w:hint="cs"/>
          <w:rtl/>
        </w:rPr>
        <w:t xml:space="preserve">בעד הודעת יושב-ראש ועדת הכנסת </w:t>
      </w:r>
      <w:r>
        <w:rPr>
          <w:rtl/>
        </w:rPr>
        <w:t>–</w:t>
      </w:r>
      <w:r>
        <w:rPr>
          <w:rFonts w:hint="cs"/>
          <w:rtl/>
        </w:rPr>
        <w:t xml:space="preserve"> 13</w:t>
      </w:r>
    </w:p>
    <w:p w14:paraId="1651E77C" w14:textId="77777777" w:rsidR="00000000" w:rsidRDefault="00E82A5C">
      <w:pPr>
        <w:pStyle w:val="a"/>
        <w:jc w:val="center"/>
        <w:rPr>
          <w:rFonts w:hint="cs"/>
          <w:rtl/>
        </w:rPr>
      </w:pPr>
      <w:r>
        <w:rPr>
          <w:rFonts w:hint="cs"/>
          <w:rtl/>
        </w:rPr>
        <w:t xml:space="preserve">נגד </w:t>
      </w:r>
      <w:r>
        <w:rPr>
          <w:rtl/>
        </w:rPr>
        <w:t>–</w:t>
      </w:r>
      <w:r>
        <w:rPr>
          <w:rFonts w:hint="cs"/>
          <w:rtl/>
        </w:rPr>
        <w:t xml:space="preserve"> אין</w:t>
      </w:r>
    </w:p>
    <w:p w14:paraId="5F2A2AC1" w14:textId="77777777" w:rsidR="00000000" w:rsidRDefault="00E82A5C">
      <w:pPr>
        <w:pStyle w:val="a"/>
        <w:jc w:val="center"/>
        <w:rPr>
          <w:rFonts w:hint="cs"/>
          <w:rtl/>
        </w:rPr>
      </w:pPr>
      <w:r>
        <w:rPr>
          <w:rFonts w:hint="cs"/>
          <w:rtl/>
        </w:rPr>
        <w:t xml:space="preserve">נמנעים </w:t>
      </w:r>
      <w:r>
        <w:rPr>
          <w:rtl/>
        </w:rPr>
        <w:t>–</w:t>
      </w:r>
      <w:r>
        <w:rPr>
          <w:rFonts w:hint="cs"/>
          <w:rtl/>
        </w:rPr>
        <w:t xml:space="preserve"> 1</w:t>
      </w:r>
    </w:p>
    <w:p w14:paraId="6FB71C7B" w14:textId="77777777" w:rsidR="00000000" w:rsidRDefault="00E82A5C">
      <w:pPr>
        <w:pStyle w:val="a"/>
        <w:jc w:val="center"/>
        <w:rPr>
          <w:rFonts w:hint="cs"/>
          <w:rtl/>
        </w:rPr>
      </w:pPr>
      <w:r>
        <w:rPr>
          <w:rFonts w:hint="cs"/>
          <w:rtl/>
        </w:rPr>
        <w:t>הודעת יושב-ראש ועדת הכנ</w:t>
      </w:r>
      <w:r>
        <w:rPr>
          <w:rFonts w:hint="cs"/>
          <w:rtl/>
        </w:rPr>
        <w:t>סת נתקבלה.</w:t>
      </w:r>
    </w:p>
    <w:p w14:paraId="5ECC89E0" w14:textId="77777777" w:rsidR="00000000" w:rsidRDefault="00E82A5C">
      <w:pPr>
        <w:pStyle w:val="a"/>
        <w:rPr>
          <w:rFonts w:hint="cs"/>
          <w:rtl/>
        </w:rPr>
      </w:pPr>
    </w:p>
    <w:p w14:paraId="67D2457E" w14:textId="77777777" w:rsidR="00000000" w:rsidRDefault="00E82A5C">
      <w:pPr>
        <w:pStyle w:val="ad"/>
        <w:rPr>
          <w:rtl/>
        </w:rPr>
      </w:pPr>
      <w:r>
        <w:rPr>
          <w:rtl/>
        </w:rPr>
        <w:t>היו"ר משה כחלון:</w:t>
      </w:r>
    </w:p>
    <w:p w14:paraId="08C0DAED" w14:textId="77777777" w:rsidR="00000000" w:rsidRDefault="00E82A5C">
      <w:pPr>
        <w:pStyle w:val="a"/>
        <w:rPr>
          <w:rtl/>
        </w:rPr>
      </w:pPr>
    </w:p>
    <w:p w14:paraId="699B7C01" w14:textId="77777777" w:rsidR="00000000" w:rsidRDefault="00E82A5C">
      <w:pPr>
        <w:pStyle w:val="a"/>
        <w:rPr>
          <w:rFonts w:hint="cs"/>
          <w:rtl/>
        </w:rPr>
      </w:pPr>
      <w:r>
        <w:rPr>
          <w:rFonts w:hint="cs"/>
          <w:rtl/>
        </w:rPr>
        <w:t xml:space="preserve">בעד - 15, בתוספת קולו של חבר הכנסת בר-און וקולו של יושב-ראש הכנסת, אפס  נגד ונמנע אחד - ההצעה אושרה. </w:t>
      </w:r>
    </w:p>
    <w:p w14:paraId="0CF11E43" w14:textId="77777777" w:rsidR="00000000" w:rsidRDefault="00E82A5C">
      <w:pPr>
        <w:pStyle w:val="a"/>
        <w:rPr>
          <w:rFonts w:hint="cs"/>
          <w:rtl/>
        </w:rPr>
      </w:pPr>
    </w:p>
    <w:p w14:paraId="1922B966" w14:textId="77777777" w:rsidR="00000000" w:rsidRDefault="00E82A5C">
      <w:pPr>
        <w:pStyle w:val="SpeakerCon"/>
        <w:rPr>
          <w:rtl/>
        </w:rPr>
      </w:pPr>
      <w:bookmarkStart w:id="422" w:name="FS000001038T14_05_2003_18_34_59C"/>
      <w:bookmarkEnd w:id="422"/>
      <w:r>
        <w:rPr>
          <w:rtl/>
        </w:rPr>
        <w:t>רוני בר-און (יו"ר ועדת הכנסת):</w:t>
      </w:r>
    </w:p>
    <w:p w14:paraId="642F355A" w14:textId="77777777" w:rsidR="00000000" w:rsidRDefault="00E82A5C">
      <w:pPr>
        <w:pStyle w:val="a"/>
        <w:rPr>
          <w:rtl/>
        </w:rPr>
      </w:pPr>
    </w:p>
    <w:p w14:paraId="021E997D" w14:textId="77777777" w:rsidR="00000000" w:rsidRDefault="00E82A5C">
      <w:pPr>
        <w:pStyle w:val="a"/>
        <w:rPr>
          <w:rFonts w:hint="cs"/>
          <w:rtl/>
        </w:rPr>
      </w:pPr>
      <w:r>
        <w:rPr>
          <w:rFonts w:hint="cs"/>
          <w:rtl/>
        </w:rPr>
        <w:t xml:space="preserve">תודה רבה, אדוני היושב-ראש, תודה רבה לכנסת. </w:t>
      </w:r>
    </w:p>
    <w:p w14:paraId="6AF2F114" w14:textId="77777777" w:rsidR="00000000" w:rsidRDefault="00E82A5C">
      <w:pPr>
        <w:pStyle w:val="a"/>
        <w:rPr>
          <w:rFonts w:hint="cs"/>
          <w:rtl/>
        </w:rPr>
      </w:pPr>
    </w:p>
    <w:p w14:paraId="05176D9B" w14:textId="77777777" w:rsidR="00000000" w:rsidRDefault="00E82A5C">
      <w:pPr>
        <w:pStyle w:val="Subject"/>
        <w:rPr>
          <w:rtl/>
        </w:rPr>
      </w:pPr>
    </w:p>
    <w:p w14:paraId="6ED4758C" w14:textId="77777777" w:rsidR="00000000" w:rsidRDefault="00E82A5C">
      <w:pPr>
        <w:pStyle w:val="Subject"/>
        <w:rPr>
          <w:rFonts w:hint="cs"/>
          <w:rtl/>
        </w:rPr>
      </w:pPr>
      <w:r>
        <w:rPr>
          <w:rFonts w:hint="cs"/>
          <w:rtl/>
        </w:rPr>
        <w:t>הצעה לסדר-היום</w:t>
      </w:r>
    </w:p>
    <w:p w14:paraId="67AE7C6F" w14:textId="77777777" w:rsidR="00000000" w:rsidRDefault="00E82A5C">
      <w:pPr>
        <w:pStyle w:val="Subject"/>
        <w:rPr>
          <w:rFonts w:hint="cs"/>
          <w:rtl/>
        </w:rPr>
      </w:pPr>
      <w:r>
        <w:rPr>
          <w:rFonts w:hint="cs"/>
          <w:rtl/>
        </w:rPr>
        <w:t>הצהרתו של מפקד מחוז ירושלים על</w:t>
      </w:r>
      <w:r>
        <w:rPr>
          <w:rFonts w:hint="cs"/>
          <w:rtl/>
        </w:rPr>
        <w:t xml:space="preserve"> הכנסת יהודים להתפלל בחרם אל-שריף</w:t>
      </w:r>
    </w:p>
    <w:p w14:paraId="2BE8A2D7" w14:textId="77777777" w:rsidR="00000000" w:rsidRDefault="00E82A5C">
      <w:pPr>
        <w:pStyle w:val="a"/>
        <w:jc w:val="center"/>
        <w:rPr>
          <w:rFonts w:hint="cs"/>
          <w:rtl/>
        </w:rPr>
      </w:pPr>
    </w:p>
    <w:p w14:paraId="16BBD6E4" w14:textId="77777777" w:rsidR="00000000" w:rsidRDefault="00E82A5C">
      <w:pPr>
        <w:pStyle w:val="a"/>
        <w:jc w:val="center"/>
        <w:rPr>
          <w:rFonts w:hint="cs"/>
          <w:rtl/>
        </w:rPr>
      </w:pPr>
    </w:p>
    <w:p w14:paraId="3F2FB8ED" w14:textId="77777777" w:rsidR="00000000" w:rsidRDefault="00E82A5C">
      <w:pPr>
        <w:pStyle w:val="ad"/>
        <w:rPr>
          <w:rtl/>
        </w:rPr>
      </w:pPr>
      <w:r>
        <w:rPr>
          <w:rtl/>
        </w:rPr>
        <w:t>היו"ר משה כחלון:</w:t>
      </w:r>
    </w:p>
    <w:p w14:paraId="24D63C9B" w14:textId="77777777" w:rsidR="00000000" w:rsidRDefault="00E82A5C">
      <w:pPr>
        <w:pStyle w:val="a"/>
        <w:rPr>
          <w:rtl/>
        </w:rPr>
      </w:pPr>
    </w:p>
    <w:p w14:paraId="49DFDE59" w14:textId="77777777" w:rsidR="00000000" w:rsidRDefault="00E82A5C">
      <w:pPr>
        <w:pStyle w:val="a"/>
        <w:rPr>
          <w:rFonts w:hint="cs"/>
          <w:rtl/>
        </w:rPr>
      </w:pPr>
      <w:r>
        <w:rPr>
          <w:rFonts w:hint="cs"/>
          <w:rtl/>
        </w:rPr>
        <w:t xml:space="preserve">אנחנו עוברים להצעה לסדר-היום של חבר הכנסת עבד-אלמאלכ דהאמשה, מס'  332, בעניין הצהרתו של מפקד מחוז ירושלים על הכנסת יהודים להתפלל בחרם אל-שריף. בבקשה. </w:t>
      </w:r>
    </w:p>
    <w:p w14:paraId="2C61E695" w14:textId="77777777" w:rsidR="00000000" w:rsidRDefault="00E82A5C">
      <w:pPr>
        <w:pStyle w:val="a"/>
        <w:rPr>
          <w:rFonts w:hint="cs"/>
          <w:rtl/>
        </w:rPr>
      </w:pPr>
    </w:p>
    <w:p w14:paraId="42D7AB56" w14:textId="77777777" w:rsidR="00000000" w:rsidRDefault="00E82A5C">
      <w:pPr>
        <w:pStyle w:val="Speaker"/>
        <w:rPr>
          <w:rtl/>
        </w:rPr>
      </w:pPr>
      <w:bookmarkStart w:id="423" w:name="FS000000550T14_05_2003_18_37_56"/>
      <w:bookmarkEnd w:id="423"/>
      <w:r>
        <w:rPr>
          <w:rFonts w:hint="eastAsia"/>
          <w:rtl/>
        </w:rPr>
        <w:t>עבד</w:t>
      </w:r>
      <w:r>
        <w:rPr>
          <w:rtl/>
        </w:rPr>
        <w:t>-אלמאלכ דהאמשה (רע"ם):</w:t>
      </w:r>
    </w:p>
    <w:p w14:paraId="66D4C779" w14:textId="77777777" w:rsidR="00000000" w:rsidRDefault="00E82A5C">
      <w:pPr>
        <w:pStyle w:val="a"/>
        <w:rPr>
          <w:rFonts w:hint="cs"/>
          <w:rtl/>
        </w:rPr>
      </w:pPr>
    </w:p>
    <w:p w14:paraId="0BF566DE" w14:textId="77777777" w:rsidR="00000000" w:rsidRDefault="00E82A5C">
      <w:pPr>
        <w:pStyle w:val="a"/>
        <w:rPr>
          <w:rFonts w:hint="cs"/>
          <w:rtl/>
        </w:rPr>
      </w:pPr>
      <w:r>
        <w:rPr>
          <w:rFonts w:hint="cs"/>
          <w:rtl/>
        </w:rPr>
        <w:t xml:space="preserve">כבוד היושב-ראש, מכובדי </w:t>
      </w:r>
      <w:r>
        <w:rPr>
          <w:rFonts w:hint="cs"/>
          <w:rtl/>
        </w:rPr>
        <w:t>השרים, חברי חברי הכנסת, לפני כשבועיים הצהיר מר מיקי לוי, מפקד מחוז ירושלים, שהזמן בשל להעלות יהודים להתפלל ברחבת המסגדים חרם אל-שריף, מסג'ד אל-אקצא, מה שנקרא בלשונו הר-הבית. זו הפעם השנייה שבאה הצהרה בכיוון הזה, לאחר שבמשך עשרות בשנים, גם אלה שנקראים "נאמנ</w:t>
      </w:r>
      <w:r>
        <w:rPr>
          <w:rFonts w:hint="cs"/>
          <w:rtl/>
        </w:rPr>
        <w:t>י הר-הבית" ואלה שמתנכלים למסגדים ולתפילה בהם, ואלה שדורשים להיכנס לשם בכוח ובאלימות, נבלמו בידי המשטרה. הם נבלמו על-ידי המשטרה גם בפני בג"ץ שהגן על עמדת הדרג הפוליטי, שלפיה אסור להכניס את האנשים האלה לרחבת המסגדים. השאלה היא, מה השתנה?</w:t>
      </w:r>
    </w:p>
    <w:p w14:paraId="60781A6E" w14:textId="77777777" w:rsidR="00000000" w:rsidRDefault="00E82A5C">
      <w:pPr>
        <w:pStyle w:val="a"/>
        <w:rPr>
          <w:rFonts w:hint="cs"/>
          <w:rtl/>
        </w:rPr>
      </w:pPr>
    </w:p>
    <w:p w14:paraId="7A9AC83F" w14:textId="77777777" w:rsidR="00000000" w:rsidRDefault="00E82A5C">
      <w:pPr>
        <w:pStyle w:val="a"/>
        <w:rPr>
          <w:rFonts w:hint="cs"/>
          <w:rtl/>
        </w:rPr>
      </w:pPr>
      <w:r>
        <w:rPr>
          <w:rFonts w:hint="cs"/>
          <w:rtl/>
        </w:rPr>
        <w:t>לפני מלחמת עירק הוא</w:t>
      </w:r>
      <w:r>
        <w:rPr>
          <w:rFonts w:hint="cs"/>
          <w:rtl/>
        </w:rPr>
        <w:t xml:space="preserve"> אמר שלאחר המלחמה בעירק אפשר יהיה להכניס את היהודים להתפלל בהר-הבית. ואכן כשבוע, עשרה ימים לאחר מכן, וכאשר באמת הסתיימה המלחמה כפי שהסתיימה, הוא אמר שהזמן בשל.</w:t>
      </w:r>
    </w:p>
    <w:p w14:paraId="1F01145F" w14:textId="77777777" w:rsidR="00000000" w:rsidRDefault="00E82A5C">
      <w:pPr>
        <w:pStyle w:val="a"/>
        <w:rPr>
          <w:rFonts w:hint="cs"/>
          <w:rtl/>
        </w:rPr>
      </w:pPr>
    </w:p>
    <w:p w14:paraId="0777412E" w14:textId="77777777" w:rsidR="00000000" w:rsidRDefault="00E82A5C">
      <w:pPr>
        <w:pStyle w:val="a"/>
        <w:rPr>
          <w:rFonts w:hint="cs"/>
          <w:rtl/>
        </w:rPr>
      </w:pPr>
      <w:r>
        <w:rPr>
          <w:rFonts w:hint="cs"/>
          <w:rtl/>
        </w:rPr>
        <w:t>מה שיותר מעורר דאגות, שהאנשים האלה, הקבוצות של מחרחרי הריב והמדון ואלה שרוצים להיכנס באלימות וב</w:t>
      </w:r>
      <w:r>
        <w:rPr>
          <w:rFonts w:hint="cs"/>
          <w:rtl/>
        </w:rPr>
        <w:t>כוח לרחבת המסגדים, מהווים קבוצת לחץ גדולה. בעזרת מה שנקרא "רבני יש"ע" הם גם פונים לראש הממשלה וסוחטים ממנו - אני לא יודע אם סוחטים, יכול להיות שהוא רוצה שיסחטו אותו יותר מאשר הם סוחטים אותו - הצהרות והתחייבויות גם להקיף את חומות המסגדים וגם לבוא לכנסים בכי</w:t>
      </w:r>
      <w:r>
        <w:rPr>
          <w:rFonts w:hint="cs"/>
          <w:rtl/>
        </w:rPr>
        <w:t>וון הזה.</w:t>
      </w:r>
    </w:p>
    <w:p w14:paraId="050C2BD3" w14:textId="77777777" w:rsidR="00000000" w:rsidRDefault="00E82A5C">
      <w:pPr>
        <w:pStyle w:val="a"/>
        <w:rPr>
          <w:rFonts w:hint="cs"/>
          <w:rtl/>
        </w:rPr>
      </w:pPr>
    </w:p>
    <w:p w14:paraId="3EF9F447" w14:textId="77777777" w:rsidR="00000000" w:rsidRDefault="00E82A5C">
      <w:pPr>
        <w:pStyle w:val="a"/>
        <w:rPr>
          <w:rFonts w:hint="cs"/>
          <w:rtl/>
        </w:rPr>
      </w:pPr>
      <w:r>
        <w:rPr>
          <w:rFonts w:hint="cs"/>
          <w:rtl/>
        </w:rPr>
        <w:t>לפעמים גם שואלים, למה אסור ליהודים לבקר שם, כאילו בתום לב, בצורה תרבותית, חכמה, נבונה. באמת, למה אסור? השאלה הזאת מביאה אותנו ל=28 בספטמבר 2000. עד אז בהסדר ובהסכמה יכלו כל מיני תיירים, לרבות יהודים, לעלות לרחבת המסגדים בצורה מכובדת, מתורבתת, לעב</w:t>
      </w:r>
      <w:r>
        <w:rPr>
          <w:rFonts w:hint="cs"/>
          <w:rtl/>
        </w:rPr>
        <w:t>ור שם, לבקר שם באופן מתואם, בשעות ובמקומות שתואמו עם הווקף.</w:t>
      </w:r>
    </w:p>
    <w:p w14:paraId="161D0B3B" w14:textId="77777777" w:rsidR="00000000" w:rsidRDefault="00E82A5C">
      <w:pPr>
        <w:pStyle w:val="a"/>
        <w:rPr>
          <w:rFonts w:hint="cs"/>
          <w:rtl/>
        </w:rPr>
      </w:pPr>
    </w:p>
    <w:p w14:paraId="73449C30" w14:textId="77777777" w:rsidR="00000000" w:rsidRDefault="00E82A5C">
      <w:pPr>
        <w:pStyle w:val="ac"/>
        <w:rPr>
          <w:rtl/>
        </w:rPr>
      </w:pPr>
      <w:r>
        <w:rPr>
          <w:rFonts w:hint="eastAsia"/>
          <w:rtl/>
        </w:rPr>
        <w:t>יעקב</w:t>
      </w:r>
      <w:r>
        <w:rPr>
          <w:rtl/>
        </w:rPr>
        <w:t xml:space="preserve"> אדרי (הליכוד):</w:t>
      </w:r>
    </w:p>
    <w:p w14:paraId="2A28E1C3" w14:textId="77777777" w:rsidR="00000000" w:rsidRDefault="00E82A5C">
      <w:pPr>
        <w:pStyle w:val="a"/>
        <w:rPr>
          <w:rFonts w:hint="cs"/>
          <w:rtl/>
        </w:rPr>
      </w:pPr>
    </w:p>
    <w:p w14:paraId="7D69C749" w14:textId="77777777" w:rsidR="00000000" w:rsidRDefault="00E82A5C">
      <w:pPr>
        <w:pStyle w:val="a"/>
        <w:rPr>
          <w:rFonts w:hint="cs"/>
          <w:rtl/>
        </w:rPr>
      </w:pPr>
      <w:r>
        <w:rPr>
          <w:rFonts w:hint="cs"/>
          <w:rtl/>
        </w:rPr>
        <w:t>חבר הכנסת דהאמשה, הווקף כל הזמן התנגד שיבואו לשם?</w:t>
      </w:r>
    </w:p>
    <w:p w14:paraId="5E0F265E" w14:textId="77777777" w:rsidR="00000000" w:rsidRDefault="00E82A5C">
      <w:pPr>
        <w:pStyle w:val="a"/>
        <w:rPr>
          <w:rFonts w:hint="cs"/>
          <w:rtl/>
        </w:rPr>
      </w:pPr>
    </w:p>
    <w:p w14:paraId="063FBEE4" w14:textId="77777777" w:rsidR="00000000" w:rsidRDefault="00E82A5C">
      <w:pPr>
        <w:pStyle w:val="SpeakerCon"/>
        <w:rPr>
          <w:rtl/>
        </w:rPr>
      </w:pPr>
      <w:bookmarkStart w:id="424" w:name="FS000000528T14_05_2003_18_00_13C"/>
      <w:bookmarkStart w:id="425" w:name="FS000000550T14_05_2003_18_00_19"/>
      <w:bookmarkEnd w:id="424"/>
      <w:bookmarkEnd w:id="425"/>
      <w:r>
        <w:rPr>
          <w:rtl/>
        </w:rPr>
        <w:t>עבד-אלמאלכ דהאמשה (רע"ם):</w:t>
      </w:r>
    </w:p>
    <w:p w14:paraId="568AE307" w14:textId="77777777" w:rsidR="00000000" w:rsidRDefault="00E82A5C">
      <w:pPr>
        <w:pStyle w:val="a"/>
        <w:rPr>
          <w:rtl/>
        </w:rPr>
      </w:pPr>
    </w:p>
    <w:p w14:paraId="29347835" w14:textId="77777777" w:rsidR="00000000" w:rsidRDefault="00E82A5C">
      <w:pPr>
        <w:pStyle w:val="a"/>
        <w:rPr>
          <w:rFonts w:hint="cs"/>
          <w:rtl/>
        </w:rPr>
      </w:pPr>
      <w:r>
        <w:rPr>
          <w:rFonts w:hint="cs"/>
          <w:rtl/>
        </w:rPr>
        <w:t>לא. זה בדיוק מה שאני אומר. עד 28 בספטמבר יכלו אנשים, גם יהודים, גם תיירים, לעלות לרחבת המסגדים ב</w:t>
      </w:r>
      <w:r>
        <w:rPr>
          <w:rFonts w:hint="cs"/>
          <w:rtl/>
        </w:rPr>
        <w:t>אופן מוסדר, בהסכמת שלטונות הווקף.</w:t>
      </w:r>
    </w:p>
    <w:p w14:paraId="5CF45BF9" w14:textId="77777777" w:rsidR="00000000" w:rsidRDefault="00E82A5C">
      <w:pPr>
        <w:pStyle w:val="a"/>
        <w:rPr>
          <w:rFonts w:hint="cs"/>
          <w:rtl/>
        </w:rPr>
      </w:pPr>
    </w:p>
    <w:p w14:paraId="25794DAE" w14:textId="77777777" w:rsidR="00000000" w:rsidRDefault="00E82A5C">
      <w:pPr>
        <w:pStyle w:val="ac"/>
        <w:rPr>
          <w:rtl/>
        </w:rPr>
      </w:pPr>
      <w:r>
        <w:rPr>
          <w:rFonts w:hint="eastAsia"/>
          <w:rtl/>
        </w:rPr>
        <w:t>יעקב</w:t>
      </w:r>
      <w:r>
        <w:rPr>
          <w:rtl/>
        </w:rPr>
        <w:t xml:space="preserve"> אדרי (הליכוד):</w:t>
      </w:r>
    </w:p>
    <w:p w14:paraId="39A5C71B" w14:textId="77777777" w:rsidR="00000000" w:rsidRDefault="00E82A5C">
      <w:pPr>
        <w:pStyle w:val="a"/>
        <w:rPr>
          <w:rFonts w:hint="cs"/>
          <w:rtl/>
        </w:rPr>
      </w:pPr>
    </w:p>
    <w:p w14:paraId="27D427CF" w14:textId="77777777" w:rsidR="00000000" w:rsidRDefault="00E82A5C">
      <w:pPr>
        <w:pStyle w:val="a"/>
        <w:rPr>
          <w:rFonts w:hint="cs"/>
          <w:rtl/>
        </w:rPr>
      </w:pPr>
      <w:r>
        <w:rPr>
          <w:rFonts w:hint="cs"/>
          <w:rtl/>
        </w:rPr>
        <w:t>למה עכשיו אי-אפשר?</w:t>
      </w:r>
    </w:p>
    <w:p w14:paraId="1107F13D" w14:textId="77777777" w:rsidR="00000000" w:rsidRDefault="00E82A5C">
      <w:pPr>
        <w:pStyle w:val="a"/>
        <w:rPr>
          <w:rFonts w:hint="cs"/>
          <w:rtl/>
        </w:rPr>
      </w:pPr>
    </w:p>
    <w:p w14:paraId="78BE7E1C" w14:textId="77777777" w:rsidR="00000000" w:rsidRDefault="00E82A5C">
      <w:pPr>
        <w:pStyle w:val="SpeakerCon"/>
        <w:rPr>
          <w:rtl/>
        </w:rPr>
      </w:pPr>
      <w:bookmarkStart w:id="426" w:name="FS000000550T14_05_2003_18_00_55C"/>
      <w:bookmarkEnd w:id="426"/>
      <w:r>
        <w:rPr>
          <w:rtl/>
        </w:rPr>
        <w:t>עבד-אלמאלכ דהאמשה (רע"ם):</w:t>
      </w:r>
    </w:p>
    <w:p w14:paraId="3EF8E6EB" w14:textId="77777777" w:rsidR="00000000" w:rsidRDefault="00E82A5C">
      <w:pPr>
        <w:pStyle w:val="a"/>
        <w:rPr>
          <w:rtl/>
        </w:rPr>
      </w:pPr>
    </w:p>
    <w:p w14:paraId="6DBF8AD4" w14:textId="77777777" w:rsidR="00000000" w:rsidRDefault="00E82A5C">
      <w:pPr>
        <w:pStyle w:val="a"/>
        <w:rPr>
          <w:rFonts w:hint="cs"/>
          <w:rtl/>
        </w:rPr>
      </w:pPr>
      <w:r>
        <w:rPr>
          <w:rFonts w:hint="cs"/>
          <w:rtl/>
        </w:rPr>
        <w:t>אם תאזין, אני אגיע גם לזה. עד אז יכלו אנשים באופן מוסדר ותרבותי לעלות לשם ולכבד את המקום ולהתכבד בביקור בו.</w:t>
      </w:r>
    </w:p>
    <w:p w14:paraId="683DCF77" w14:textId="77777777" w:rsidR="00000000" w:rsidRDefault="00E82A5C">
      <w:pPr>
        <w:pStyle w:val="a"/>
        <w:rPr>
          <w:rFonts w:hint="cs"/>
          <w:rtl/>
        </w:rPr>
      </w:pPr>
    </w:p>
    <w:p w14:paraId="264CEA2A" w14:textId="77777777" w:rsidR="00000000" w:rsidRDefault="00E82A5C">
      <w:pPr>
        <w:pStyle w:val="a"/>
        <w:rPr>
          <w:rFonts w:hint="cs"/>
          <w:rtl/>
        </w:rPr>
      </w:pPr>
      <w:r>
        <w:rPr>
          <w:rFonts w:hint="cs"/>
          <w:rtl/>
        </w:rPr>
        <w:t>מה קרה ב=28 בספטמבר? אם מישהו שכח, אני אזכיר</w:t>
      </w:r>
      <w:r>
        <w:rPr>
          <w:rFonts w:hint="cs"/>
          <w:rtl/>
        </w:rPr>
        <w:t>. מר שרון, ראש האופוזיציה דאז, קם יום אחד בבוקר ואמר: אני אזרוק בפני מר ברק כדור שהוא לא יוכל להחזיק אותו. אני אקום ואגיד, שאני, ראש האופוזיציה, חבר הכנסת במדינת ישראל, רוצה לבקר במסגדים. אם ברק ימנע ממני, אני אקיז את דמו. תראו ראש ממשלה מונע מראש אופוזיצי</w:t>
      </w:r>
      <w:r>
        <w:rPr>
          <w:rFonts w:hint="cs"/>
          <w:rtl/>
        </w:rPr>
        <w:t>ה להיכנס למקום קדוש. אם ברק ייתן לי, מה טוב. זה סצנריו אחד. הסצנריו האחר - אין לי הוכחות לא לסצנריו הזה ולא לסצנריו האחר - אולי ברק, בלי לחשוב די על העניין, התפתה בשעת חולשה והסכים לעלייה הזאת של מר שרון. בכל מקרה, התוצאה היתה שמאז הוצתה במסגדים האלה אש שה</w:t>
      </w:r>
      <w:r>
        <w:rPr>
          <w:rFonts w:hint="cs"/>
          <w:rtl/>
        </w:rPr>
        <w:t>קיפה את כל השטחים, מה שנקרא "אינתיפאדת אל-אקצא", שאף אחד לא מצליח לכבות. ואלה שיכולים ויש בידם להביא להסדרים ולכיבוי האש, לא רק שלא רוצים, אלא לפעמים גם מלבים אותה. התוצאה היא האינתיפאדה הקיימת, שבה אנחנו חיים עד היום.</w:t>
      </w:r>
    </w:p>
    <w:p w14:paraId="6FC0103E" w14:textId="77777777" w:rsidR="00000000" w:rsidRDefault="00E82A5C">
      <w:pPr>
        <w:pStyle w:val="a"/>
        <w:rPr>
          <w:rFonts w:hint="cs"/>
          <w:rtl/>
        </w:rPr>
      </w:pPr>
    </w:p>
    <w:p w14:paraId="363C0333" w14:textId="77777777" w:rsidR="00000000" w:rsidRDefault="00E82A5C">
      <w:pPr>
        <w:pStyle w:val="a"/>
        <w:rPr>
          <w:rFonts w:hint="cs"/>
          <w:rtl/>
        </w:rPr>
      </w:pPr>
      <w:r>
        <w:rPr>
          <w:rFonts w:hint="cs"/>
          <w:rtl/>
        </w:rPr>
        <w:t>לא רק שלא מבקרים שם תיירים, לרבות תי</w:t>
      </w:r>
      <w:r>
        <w:rPr>
          <w:rFonts w:hint="cs"/>
          <w:rtl/>
        </w:rPr>
        <w:t>ירים יהודים או יהודים בכלל, אלא שאת המסגדים הכניסו למשטר מנע כזה, שגם מוסלמים פלסטינים תושבי הגדה המערבית ועזה, גם תושבי מזרח-ירושלים, אולי חלק קטן גם מתושבי מדינת ישראל, בודדים, מונעים מהם להיכנס למסגדים.</w:t>
      </w:r>
    </w:p>
    <w:p w14:paraId="37538BED" w14:textId="77777777" w:rsidR="00000000" w:rsidRDefault="00E82A5C">
      <w:pPr>
        <w:pStyle w:val="a"/>
        <w:rPr>
          <w:rFonts w:hint="cs"/>
          <w:rtl/>
        </w:rPr>
      </w:pPr>
    </w:p>
    <w:p w14:paraId="1B2BD91E" w14:textId="77777777" w:rsidR="00000000" w:rsidRDefault="00E82A5C">
      <w:pPr>
        <w:pStyle w:val="a"/>
        <w:rPr>
          <w:rFonts w:hint="cs"/>
          <w:rtl/>
        </w:rPr>
      </w:pPr>
      <w:r>
        <w:rPr>
          <w:rFonts w:hint="cs"/>
          <w:rtl/>
        </w:rPr>
        <w:t>אם ביקור שרון בהתחלה בא כדי לומר קבל עם ועדה שאני</w:t>
      </w:r>
      <w:r>
        <w:rPr>
          <w:rFonts w:hint="cs"/>
          <w:rtl/>
        </w:rPr>
        <w:t xml:space="preserve"> פה הריבון, אני פה השלטון, אני אראה לכולם שאני הכובש הכול יכול, המדיניות הזאת רק מאשרת את אמרותיו של מר שרון ומקבעת אותן.</w:t>
      </w:r>
    </w:p>
    <w:p w14:paraId="7C351B74" w14:textId="77777777" w:rsidR="00000000" w:rsidRDefault="00E82A5C">
      <w:pPr>
        <w:pStyle w:val="a"/>
        <w:rPr>
          <w:rFonts w:hint="cs"/>
          <w:rtl/>
        </w:rPr>
      </w:pPr>
    </w:p>
    <w:p w14:paraId="1C6B1CE4" w14:textId="77777777" w:rsidR="00000000" w:rsidRDefault="00E82A5C">
      <w:pPr>
        <w:pStyle w:val="a"/>
        <w:rPr>
          <w:rFonts w:hint="cs"/>
          <w:rtl/>
        </w:rPr>
      </w:pPr>
      <w:r>
        <w:rPr>
          <w:rFonts w:hint="cs"/>
          <w:rtl/>
        </w:rPr>
        <w:t>לשאלתך, חבר הכנסת הנכבד - כאשר למוסלמים אסור להיכנס להר-הבית, למסגדים, למסגד אל-אקצא, מה שנקרא הר-הבית גם בלשון העברית, וכאשר אפילו ל</w:t>
      </w:r>
      <w:r>
        <w:rPr>
          <w:rFonts w:hint="cs"/>
          <w:rtl/>
        </w:rPr>
        <w:t xml:space="preserve">תחזק, לתקן, לעשות פעולות תחזוקה רגילות בתוך הבניינים ובתוך המסגדים אסור, ונוהגים במדיניות חונקת ומקפחת במסגדים האלה, אתה רוצה ששלטונות הווקף יגידו: אהלן וסהלן, תעלו, תכבשו, תעשו מה שאתם רוצים? ודאי שלא. הם אומרים דבר אחד. הם אומרים שמאז ה=28 בספטמבר השתנו </w:t>
      </w:r>
      <w:r>
        <w:rPr>
          <w:rFonts w:hint="cs"/>
          <w:rtl/>
        </w:rPr>
        <w:t>הדברים. קרו דברים. קרו דברים שלא היו כמותם, והיו סיבות שמנעו כניסת יהודים למסגדים. וזה המצב. אנחנו מונעים כניסת כל התיירים למסגדים, כל עוד המצב הזה נמשך.</w:t>
      </w:r>
    </w:p>
    <w:p w14:paraId="54401218" w14:textId="77777777" w:rsidR="00000000" w:rsidRDefault="00E82A5C">
      <w:pPr>
        <w:pStyle w:val="a"/>
        <w:rPr>
          <w:rFonts w:hint="cs"/>
          <w:rtl/>
        </w:rPr>
      </w:pPr>
    </w:p>
    <w:p w14:paraId="3903168F" w14:textId="77777777" w:rsidR="00000000" w:rsidRDefault="00E82A5C">
      <w:pPr>
        <w:pStyle w:val="a"/>
        <w:rPr>
          <w:rFonts w:hint="cs"/>
          <w:rtl/>
        </w:rPr>
      </w:pPr>
      <w:r>
        <w:rPr>
          <w:rFonts w:hint="cs"/>
          <w:rtl/>
        </w:rPr>
        <w:t>אם התנאים שגרמו למניעה ישתנו, ואם המצב בצורה כלשהי יבוא לקראת הסדר מוסכם ומקובל, אין שום מניעה להחזיר</w:t>
      </w:r>
      <w:r>
        <w:rPr>
          <w:rFonts w:hint="cs"/>
          <w:rtl/>
        </w:rPr>
        <w:t xml:space="preserve"> את המצב שלפני ה=28 בספטמבר לקדמותו. אבל זה יקרה רק בתיאום, רק בהסכמה, רק בהבנה, רק כאשר כל המכשולים וכל האירועים שגרמו לסגירת המסגדים יוסרו. זה לא יקרה על-פי הצהרותיו של מר מיקי לוי, וזה לא יקרה בכוח, אף שממשלת ישראל וצבא ישראל כובשים את המקום ויכולים לכב</w:t>
      </w:r>
      <w:r>
        <w:rPr>
          <w:rFonts w:hint="cs"/>
          <w:rtl/>
        </w:rPr>
        <w:t>וש אותו, ובכוח הזרוע מסתובבים שם כשהשוטרים רוצים.</w:t>
      </w:r>
    </w:p>
    <w:p w14:paraId="46853EBF" w14:textId="77777777" w:rsidR="00000000" w:rsidRDefault="00E82A5C">
      <w:pPr>
        <w:pStyle w:val="a"/>
        <w:rPr>
          <w:rFonts w:hint="cs"/>
          <w:rtl/>
        </w:rPr>
      </w:pPr>
    </w:p>
    <w:p w14:paraId="00C4F437" w14:textId="77777777" w:rsidR="00000000" w:rsidRDefault="00E82A5C">
      <w:pPr>
        <w:pStyle w:val="ac"/>
        <w:rPr>
          <w:rtl/>
        </w:rPr>
      </w:pPr>
      <w:r>
        <w:rPr>
          <w:rFonts w:hint="eastAsia"/>
          <w:rtl/>
        </w:rPr>
        <w:t>יעקב</w:t>
      </w:r>
      <w:r>
        <w:rPr>
          <w:rtl/>
        </w:rPr>
        <w:t xml:space="preserve"> אדרי (הליכוד):</w:t>
      </w:r>
    </w:p>
    <w:p w14:paraId="1ED998C1" w14:textId="77777777" w:rsidR="00000000" w:rsidRDefault="00E82A5C">
      <w:pPr>
        <w:pStyle w:val="a"/>
        <w:rPr>
          <w:rFonts w:hint="cs"/>
          <w:rtl/>
        </w:rPr>
      </w:pPr>
    </w:p>
    <w:p w14:paraId="1CC5F57D" w14:textId="77777777" w:rsidR="00000000" w:rsidRDefault="00E82A5C">
      <w:pPr>
        <w:pStyle w:val="a"/>
        <w:rPr>
          <w:rFonts w:hint="cs"/>
          <w:rtl/>
        </w:rPr>
      </w:pPr>
      <w:r>
        <w:rPr>
          <w:rFonts w:hint="cs"/>
          <w:rtl/>
        </w:rPr>
        <w:t>הוא רוצה הסדר. הוא מחפש את זה. אבל הווקף מתנגד. אתה יודע את זה.</w:t>
      </w:r>
    </w:p>
    <w:p w14:paraId="7167856D" w14:textId="77777777" w:rsidR="00000000" w:rsidRDefault="00E82A5C">
      <w:pPr>
        <w:pStyle w:val="SpeakerCon"/>
        <w:rPr>
          <w:rtl/>
        </w:rPr>
      </w:pPr>
      <w:bookmarkStart w:id="427" w:name="FS000000550T14_05_2003_18_09_59C"/>
      <w:bookmarkEnd w:id="427"/>
    </w:p>
    <w:p w14:paraId="2B7693F5" w14:textId="77777777" w:rsidR="00000000" w:rsidRDefault="00E82A5C">
      <w:pPr>
        <w:pStyle w:val="SpeakerCon"/>
        <w:rPr>
          <w:rtl/>
        </w:rPr>
      </w:pPr>
      <w:r>
        <w:rPr>
          <w:rtl/>
        </w:rPr>
        <w:t>עבד-אלמאלכ דהאמשה (רע"ם):</w:t>
      </w:r>
    </w:p>
    <w:p w14:paraId="7F16E8B4" w14:textId="77777777" w:rsidR="00000000" w:rsidRDefault="00E82A5C">
      <w:pPr>
        <w:pStyle w:val="a"/>
        <w:rPr>
          <w:rtl/>
        </w:rPr>
      </w:pPr>
    </w:p>
    <w:p w14:paraId="2CEA4544" w14:textId="77777777" w:rsidR="00000000" w:rsidRDefault="00E82A5C">
      <w:pPr>
        <w:pStyle w:val="a"/>
        <w:rPr>
          <w:rFonts w:hint="cs"/>
          <w:rtl/>
        </w:rPr>
      </w:pPr>
      <w:r>
        <w:rPr>
          <w:rFonts w:hint="cs"/>
          <w:rtl/>
        </w:rPr>
        <w:t>נסתפק אני ואתה עכשיו בהסכמה שהדברים האלה לא ייעשו בכוח ולא ייעשו על-ידי כובש ונכבש, אלא במיד</w:t>
      </w:r>
      <w:r>
        <w:rPr>
          <w:rFonts w:hint="cs"/>
          <w:rtl/>
        </w:rPr>
        <w:t>ה שיש אפשרות מקובלת, סבירה, אשר שני הצדדים יסכימו לה, תוך שמירת הכבוד של המקום ותוך כיבוד המסגדים והשלטון של המוסלמים שם. אין לעשות את זה בכוח.</w:t>
      </w:r>
    </w:p>
    <w:p w14:paraId="32700F8E" w14:textId="77777777" w:rsidR="00000000" w:rsidRDefault="00E82A5C">
      <w:pPr>
        <w:pStyle w:val="a"/>
        <w:rPr>
          <w:rFonts w:hint="cs"/>
          <w:rtl/>
        </w:rPr>
      </w:pPr>
    </w:p>
    <w:p w14:paraId="101189DD" w14:textId="77777777" w:rsidR="00000000" w:rsidRDefault="00E82A5C">
      <w:pPr>
        <w:pStyle w:val="a"/>
        <w:rPr>
          <w:rFonts w:hint="cs"/>
          <w:rtl/>
        </w:rPr>
      </w:pPr>
      <w:r>
        <w:rPr>
          <w:rFonts w:hint="cs"/>
          <w:rtl/>
        </w:rPr>
        <w:t>אם זה יהיה הבסיס, אני מאמין שאפשר יהיה לדבר, ואפשר יהיה אולי גם למצוא אצל השלטונות האחראים אוזן קשבת. אבל כדי ל</w:t>
      </w:r>
      <w:r>
        <w:rPr>
          <w:rFonts w:hint="cs"/>
          <w:rtl/>
        </w:rPr>
        <w:t>הגיע לזה חייבים קודם כול לכבד את שלטונות הווקף, לאפשר למוסלמים, שגם הם מנועים בידי שלטונות ישראל, להיכנס ולהתפלל שם, ואני מתכוון במיוחד לתושבי עזה והשטחים בגדה המערבית, ולחלק מתושבי ירושלים וסביב לירושלים, ולאפשר לשלטונות הווקף לתחזק את המקום, לפי חובתם וס</w:t>
      </w:r>
      <w:r>
        <w:rPr>
          <w:rFonts w:hint="cs"/>
          <w:rtl/>
        </w:rPr>
        <w:t>מכותם. היו שם נזילות בחורף, יש דברים שטעונים תיקון, יש דברים שטעונים ניקיון. מה זה שאסור להכניס דבר-מה למקומות מכובדים וקדושים והכי קדושים בארץ הזאת? איזה מין מדיניות זאת? איך יכולה להיות מדיניות כזאת?</w:t>
      </w:r>
    </w:p>
    <w:p w14:paraId="0BE29D82" w14:textId="77777777" w:rsidR="00000000" w:rsidRDefault="00E82A5C">
      <w:pPr>
        <w:pStyle w:val="a"/>
        <w:rPr>
          <w:rFonts w:hint="cs"/>
          <w:rtl/>
        </w:rPr>
      </w:pPr>
    </w:p>
    <w:p w14:paraId="0FC13CE0" w14:textId="77777777" w:rsidR="00000000" w:rsidRDefault="00E82A5C">
      <w:pPr>
        <w:pStyle w:val="ad"/>
        <w:rPr>
          <w:rtl/>
        </w:rPr>
      </w:pPr>
      <w:r>
        <w:rPr>
          <w:rtl/>
        </w:rPr>
        <w:t>היו"ר משה כחלון:</w:t>
      </w:r>
    </w:p>
    <w:p w14:paraId="03491D25" w14:textId="77777777" w:rsidR="00000000" w:rsidRDefault="00E82A5C">
      <w:pPr>
        <w:pStyle w:val="a"/>
        <w:rPr>
          <w:rtl/>
        </w:rPr>
      </w:pPr>
    </w:p>
    <w:p w14:paraId="26EFB7A9" w14:textId="77777777" w:rsidR="00000000" w:rsidRDefault="00E82A5C">
      <w:pPr>
        <w:pStyle w:val="a"/>
        <w:rPr>
          <w:rFonts w:hint="cs"/>
          <w:rtl/>
        </w:rPr>
      </w:pPr>
      <w:r>
        <w:rPr>
          <w:rFonts w:hint="cs"/>
          <w:rtl/>
        </w:rPr>
        <w:t>חבר הכנסת דהאמשה, יש לך עוד דקה. מד</w:t>
      </w:r>
      <w:r>
        <w:rPr>
          <w:rFonts w:hint="cs"/>
          <w:rtl/>
        </w:rPr>
        <w:t>י פעם אתה נוהג גם לדבר בערבית. זה הזמן, שזה לא יהיה על חשבון הזמן שלנו.</w:t>
      </w:r>
    </w:p>
    <w:p w14:paraId="5565901C" w14:textId="77777777" w:rsidR="00000000" w:rsidRDefault="00E82A5C">
      <w:pPr>
        <w:pStyle w:val="a"/>
        <w:rPr>
          <w:rFonts w:hint="cs"/>
          <w:rtl/>
        </w:rPr>
      </w:pPr>
    </w:p>
    <w:p w14:paraId="3456581E" w14:textId="77777777" w:rsidR="00000000" w:rsidRDefault="00E82A5C">
      <w:pPr>
        <w:pStyle w:val="SpeakerCon"/>
        <w:rPr>
          <w:rtl/>
        </w:rPr>
      </w:pPr>
      <w:bookmarkStart w:id="428" w:name="FS000000550T14_05_2003_18_13_10C"/>
      <w:bookmarkEnd w:id="428"/>
      <w:r>
        <w:rPr>
          <w:rtl/>
        </w:rPr>
        <w:t>עבד-אלמאלכ דהאמשה (רע"ם):</w:t>
      </w:r>
    </w:p>
    <w:p w14:paraId="6F7F377C" w14:textId="77777777" w:rsidR="00000000" w:rsidRDefault="00E82A5C">
      <w:pPr>
        <w:pStyle w:val="a"/>
        <w:rPr>
          <w:rtl/>
        </w:rPr>
      </w:pPr>
    </w:p>
    <w:p w14:paraId="7E807FE9" w14:textId="77777777" w:rsidR="00000000" w:rsidRDefault="00E82A5C">
      <w:pPr>
        <w:pStyle w:val="a"/>
        <w:rPr>
          <w:rFonts w:hint="cs"/>
          <w:rtl/>
        </w:rPr>
      </w:pPr>
      <w:r>
        <w:rPr>
          <w:rFonts w:hint="cs"/>
          <w:rtl/>
        </w:rPr>
        <w:t>אני מודה לך, אדוני היושב-ראש. אני אנצל את הדקה האחרונה באמת לומר את עיקר דברי בשפה הערבית לרואינו ושומעינו הערבים.</w:t>
      </w:r>
    </w:p>
    <w:p w14:paraId="22B81531" w14:textId="77777777" w:rsidR="00000000" w:rsidRDefault="00E82A5C">
      <w:pPr>
        <w:pStyle w:val="a"/>
        <w:rPr>
          <w:rFonts w:hint="cs"/>
          <w:rtl/>
        </w:rPr>
      </w:pPr>
    </w:p>
    <w:p w14:paraId="0B11C2E9" w14:textId="77777777" w:rsidR="00000000" w:rsidRDefault="00E82A5C">
      <w:pPr>
        <w:pStyle w:val="a"/>
        <w:rPr>
          <w:rFonts w:hint="cs"/>
          <w:rtl/>
        </w:rPr>
      </w:pPr>
      <w:r>
        <w:rPr>
          <w:rFonts w:hint="cs"/>
          <w:rtl/>
        </w:rPr>
        <w:t>(נושא דברים בשפה הערבית; להלן תרגומם לעב</w:t>
      </w:r>
      <w:r>
        <w:rPr>
          <w:rFonts w:hint="cs"/>
          <w:rtl/>
        </w:rPr>
        <w:t>רית:</w:t>
      </w:r>
    </w:p>
    <w:p w14:paraId="436F0A69" w14:textId="77777777" w:rsidR="00000000" w:rsidRDefault="00E82A5C">
      <w:pPr>
        <w:pStyle w:val="a"/>
        <w:rPr>
          <w:rFonts w:hint="cs"/>
          <w:rtl/>
        </w:rPr>
      </w:pPr>
    </w:p>
    <w:p w14:paraId="15EF269A" w14:textId="77777777" w:rsidR="00000000" w:rsidRDefault="00E82A5C">
      <w:pPr>
        <w:pStyle w:val="a"/>
        <w:rPr>
          <w:rFonts w:hint="cs"/>
          <w:rtl/>
        </w:rPr>
      </w:pPr>
      <w:r>
        <w:rPr>
          <w:rFonts w:hint="cs"/>
          <w:rtl/>
        </w:rPr>
        <w:t>בשם האל הרחמן והרחום, הנושא היום הוא מסגד אל-אקצא המבורך והצהרותיו של מפקד משטרת ירושלים, שלדבריו הגיע הזמן להכניס יהודים אל רחבת המסגד, ושלאחר מלחמת עירק כל דבר אפשרי בתחום זה.</w:t>
      </w:r>
    </w:p>
    <w:p w14:paraId="12A8AE3A" w14:textId="77777777" w:rsidR="00000000" w:rsidRDefault="00E82A5C">
      <w:pPr>
        <w:pStyle w:val="a"/>
        <w:rPr>
          <w:rFonts w:hint="cs"/>
          <w:rtl/>
        </w:rPr>
      </w:pPr>
    </w:p>
    <w:p w14:paraId="6C309719" w14:textId="77777777" w:rsidR="00000000" w:rsidRDefault="00E82A5C">
      <w:pPr>
        <w:pStyle w:val="a"/>
        <w:rPr>
          <w:rFonts w:hint="cs"/>
          <w:rtl/>
        </w:rPr>
      </w:pPr>
      <w:r>
        <w:rPr>
          <w:rFonts w:hint="cs"/>
          <w:rtl/>
        </w:rPr>
        <w:t>התנגדתי מסיבות הקשורות לשלטונות הווקף, שהם הגוף היחיד בעל הסמכות וייפוי</w:t>
      </w:r>
      <w:r>
        <w:rPr>
          <w:rFonts w:hint="cs"/>
          <w:rtl/>
        </w:rPr>
        <w:t xml:space="preserve"> הכוח בכל הנוגע למסגד אל-אקצא המבורך, לרחבתו ולמבואותיו הקדושים. אם מישהו מתכוון להגיע למסגד זה כמבקר המכבד את המקום, את קדושתו ואת שלטונות הווקף, עליו לפנות אל שלטונות הווקף באופן מקובל ומנומס, ומהם ישמע את התשובה.</w:t>
      </w:r>
    </w:p>
    <w:p w14:paraId="1F21847C" w14:textId="77777777" w:rsidR="00000000" w:rsidRDefault="00E82A5C">
      <w:pPr>
        <w:pStyle w:val="a"/>
        <w:rPr>
          <w:rFonts w:hint="cs"/>
          <w:rtl/>
        </w:rPr>
      </w:pPr>
    </w:p>
    <w:p w14:paraId="63E439D3" w14:textId="77777777" w:rsidR="00000000" w:rsidRDefault="00E82A5C">
      <w:pPr>
        <w:pStyle w:val="a"/>
        <w:rPr>
          <w:rFonts w:hint="cs"/>
          <w:rtl/>
        </w:rPr>
      </w:pPr>
      <w:r>
        <w:rPr>
          <w:rFonts w:hint="cs"/>
          <w:rtl/>
        </w:rPr>
        <w:t>אני יודע מראש, שמדיניות ממשלת ישראל, במ</w:t>
      </w:r>
      <w:r>
        <w:rPr>
          <w:rFonts w:hint="cs"/>
          <w:rtl/>
        </w:rPr>
        <w:t xml:space="preserve">ניעתה מהמוסלמים, ובפרט מתושבי הגדה המערבית ורצועת-עזה, להגיע אל מסגד אל-אקצא ולהתפלל בו - שמדיניות החנק והמניעה המיושמת על המסגד הקדוש הזה היא מדיניות עושקת שאין לה מקום. אם מדינת ישראל רוצה לשנות מדיניות זו ולדבר עם הווקף בכבוד, כבעל הסמכות והאחריות, הרי </w:t>
      </w:r>
      <w:r>
        <w:rPr>
          <w:rFonts w:hint="cs"/>
          <w:rtl/>
        </w:rPr>
        <w:t>שעליה לפנות אליו. עליה לטפל בנושא זה לא בכוח הכיבוש, לא בכוח הנשק ולא בכוח המשטרה. תודה. תודה רבה, אדוני.)</w:t>
      </w:r>
    </w:p>
    <w:p w14:paraId="458B3702" w14:textId="77777777" w:rsidR="00000000" w:rsidRDefault="00E82A5C">
      <w:pPr>
        <w:pStyle w:val="a"/>
        <w:rPr>
          <w:rFonts w:hint="cs"/>
          <w:rtl/>
        </w:rPr>
      </w:pPr>
    </w:p>
    <w:p w14:paraId="08CA1C06" w14:textId="77777777" w:rsidR="00000000" w:rsidRDefault="00E82A5C">
      <w:pPr>
        <w:pStyle w:val="ad"/>
        <w:rPr>
          <w:rtl/>
        </w:rPr>
      </w:pPr>
      <w:r>
        <w:rPr>
          <w:rtl/>
        </w:rPr>
        <w:t>היו"ר</w:t>
      </w:r>
      <w:r>
        <w:rPr>
          <w:rFonts w:hint="cs"/>
          <w:rtl/>
        </w:rPr>
        <w:t xml:space="preserve"> משה כחלון</w:t>
      </w:r>
      <w:r>
        <w:rPr>
          <w:rtl/>
        </w:rPr>
        <w:t>:</w:t>
      </w:r>
    </w:p>
    <w:p w14:paraId="4CA1D2EB" w14:textId="77777777" w:rsidR="00000000" w:rsidRDefault="00E82A5C">
      <w:pPr>
        <w:pStyle w:val="a"/>
        <w:rPr>
          <w:rtl/>
        </w:rPr>
      </w:pPr>
    </w:p>
    <w:p w14:paraId="772558CF" w14:textId="77777777" w:rsidR="00000000" w:rsidRDefault="00E82A5C">
      <w:pPr>
        <w:pStyle w:val="a"/>
        <w:rPr>
          <w:rFonts w:hint="cs"/>
          <w:rtl/>
        </w:rPr>
      </w:pPr>
      <w:r>
        <w:rPr>
          <w:rFonts w:hint="cs"/>
          <w:rtl/>
        </w:rPr>
        <w:t xml:space="preserve">תודה רבה לחבר הכנסת עבד-אלמאלכ דהאמשה. השר לביטחון הפנים צחי הנגבי, בבקשה. </w:t>
      </w:r>
    </w:p>
    <w:p w14:paraId="6ECCFC6D" w14:textId="77777777" w:rsidR="00000000" w:rsidRDefault="00E82A5C">
      <w:pPr>
        <w:pStyle w:val="a"/>
        <w:rPr>
          <w:rFonts w:hint="cs"/>
          <w:rtl/>
        </w:rPr>
      </w:pPr>
    </w:p>
    <w:p w14:paraId="48FCCBEC" w14:textId="77777777" w:rsidR="00000000" w:rsidRDefault="00E82A5C">
      <w:pPr>
        <w:pStyle w:val="Speaker"/>
        <w:rPr>
          <w:rtl/>
        </w:rPr>
      </w:pPr>
      <w:bookmarkStart w:id="429" w:name="FS000000467T14_05_2003_18_07_19"/>
      <w:bookmarkStart w:id="430" w:name="FS000000467T14_05_2003_18_07_33"/>
      <w:bookmarkEnd w:id="429"/>
      <w:bookmarkEnd w:id="430"/>
      <w:r>
        <w:rPr>
          <w:rFonts w:hint="eastAsia"/>
          <w:rtl/>
        </w:rPr>
        <w:t>השר</w:t>
      </w:r>
      <w:r>
        <w:rPr>
          <w:rtl/>
        </w:rPr>
        <w:t xml:space="preserve"> לביטחון פנים צחי הנגבי:</w:t>
      </w:r>
    </w:p>
    <w:p w14:paraId="2527ECFC" w14:textId="77777777" w:rsidR="00000000" w:rsidRDefault="00E82A5C">
      <w:pPr>
        <w:pStyle w:val="a"/>
        <w:rPr>
          <w:rFonts w:hint="cs"/>
          <w:rtl/>
        </w:rPr>
      </w:pPr>
    </w:p>
    <w:p w14:paraId="07BB47A2" w14:textId="77777777" w:rsidR="00000000" w:rsidRDefault="00E82A5C">
      <w:pPr>
        <w:pStyle w:val="a"/>
        <w:rPr>
          <w:rFonts w:hint="cs"/>
          <w:rtl/>
        </w:rPr>
      </w:pPr>
      <w:r>
        <w:rPr>
          <w:rFonts w:hint="cs"/>
          <w:rtl/>
        </w:rPr>
        <w:t>אדוני היושב-ראש - כמה זמ</w:t>
      </w:r>
      <w:r>
        <w:rPr>
          <w:rFonts w:hint="cs"/>
          <w:rtl/>
        </w:rPr>
        <w:t xml:space="preserve">ן מותר לי לדבר, הכי פחות? </w:t>
      </w:r>
    </w:p>
    <w:p w14:paraId="36B7BB4A" w14:textId="77777777" w:rsidR="00000000" w:rsidRDefault="00E82A5C">
      <w:pPr>
        <w:pStyle w:val="a"/>
        <w:ind w:firstLine="0"/>
        <w:rPr>
          <w:rFonts w:hint="cs"/>
          <w:rtl/>
        </w:rPr>
      </w:pPr>
    </w:p>
    <w:p w14:paraId="4198CA84" w14:textId="77777777" w:rsidR="00000000" w:rsidRDefault="00E82A5C">
      <w:pPr>
        <w:pStyle w:val="ad"/>
        <w:rPr>
          <w:rFonts w:hint="cs"/>
          <w:rtl/>
        </w:rPr>
      </w:pPr>
      <w:r>
        <w:rPr>
          <w:rtl/>
        </w:rPr>
        <w:t>היו"ר</w:t>
      </w:r>
      <w:r>
        <w:rPr>
          <w:rFonts w:hint="cs"/>
          <w:rtl/>
        </w:rPr>
        <w:t xml:space="preserve"> משה כחלון:</w:t>
      </w:r>
    </w:p>
    <w:p w14:paraId="1D9E127B" w14:textId="77777777" w:rsidR="00000000" w:rsidRDefault="00E82A5C">
      <w:pPr>
        <w:pStyle w:val="a"/>
        <w:rPr>
          <w:rFonts w:hint="cs"/>
          <w:rtl/>
        </w:rPr>
      </w:pPr>
    </w:p>
    <w:p w14:paraId="5437BB12" w14:textId="77777777" w:rsidR="00000000" w:rsidRDefault="00E82A5C">
      <w:pPr>
        <w:pStyle w:val="a"/>
        <w:rPr>
          <w:rFonts w:hint="cs"/>
          <w:rtl/>
        </w:rPr>
      </w:pPr>
      <w:r>
        <w:rPr>
          <w:rFonts w:hint="cs"/>
          <w:rtl/>
        </w:rPr>
        <w:t xml:space="preserve">כמה זמן שאתה רוצה, אדוני. אתה שר. </w:t>
      </w:r>
    </w:p>
    <w:p w14:paraId="791078D4" w14:textId="77777777" w:rsidR="00000000" w:rsidRDefault="00E82A5C">
      <w:pPr>
        <w:pStyle w:val="a"/>
        <w:rPr>
          <w:rFonts w:hint="cs"/>
          <w:rtl/>
        </w:rPr>
      </w:pPr>
    </w:p>
    <w:p w14:paraId="07F84E50" w14:textId="77777777" w:rsidR="00000000" w:rsidRDefault="00E82A5C">
      <w:pPr>
        <w:pStyle w:val="SpeakerCon"/>
        <w:rPr>
          <w:rtl/>
        </w:rPr>
      </w:pPr>
      <w:bookmarkStart w:id="431" w:name="FS000000467T14_05_2003_18_10_03C"/>
      <w:bookmarkEnd w:id="431"/>
      <w:r>
        <w:rPr>
          <w:rtl/>
        </w:rPr>
        <w:t>השר לביטחון פנים צחי הנגבי:</w:t>
      </w:r>
    </w:p>
    <w:p w14:paraId="5BE0F8C0" w14:textId="77777777" w:rsidR="00000000" w:rsidRDefault="00E82A5C">
      <w:pPr>
        <w:pStyle w:val="a"/>
        <w:rPr>
          <w:rtl/>
        </w:rPr>
      </w:pPr>
    </w:p>
    <w:p w14:paraId="60B3C599" w14:textId="77777777" w:rsidR="00000000" w:rsidRDefault="00E82A5C">
      <w:pPr>
        <w:pStyle w:val="a"/>
        <w:rPr>
          <w:rFonts w:hint="cs"/>
          <w:rtl/>
        </w:rPr>
      </w:pPr>
      <w:r>
        <w:rPr>
          <w:rFonts w:hint="cs"/>
          <w:rtl/>
        </w:rPr>
        <w:t>הבנתי. כי באמת אני מוצא שאין טעם ייחודי להשיב באריכות על נושא שנדון ממש בהקשר זהה רק לפני תקופה מאוד קצרה. נדמה לי שגם אז חבר הכנסת דהאמשה היה בי</w:t>
      </w:r>
      <w:r>
        <w:rPr>
          <w:rFonts w:hint="cs"/>
          <w:rtl/>
        </w:rPr>
        <w:t>ן הדוברים שהגיבו על דבריו של מפקד מחוז ירושלים והעלו את הנושא לסדר-היום. אני לא זוכר מה היה אז סיכום הדיון. אם הוא היה העברה לוועדה, ואני תמכתי, ככל הזכור לי, בנושא, זה משום הטעם שבאמת בוועדה תהיה לנו אפשרות להרחיב, וייתכן שגם היום כדאי בהקשר זה לקבל החלטה</w:t>
      </w:r>
      <w:r>
        <w:rPr>
          <w:rFonts w:hint="cs"/>
          <w:rtl/>
        </w:rPr>
        <w:t xml:space="preserve"> דומה. </w:t>
      </w:r>
    </w:p>
    <w:p w14:paraId="6BB07557" w14:textId="77777777" w:rsidR="00000000" w:rsidRDefault="00E82A5C">
      <w:pPr>
        <w:pStyle w:val="a"/>
        <w:rPr>
          <w:rFonts w:hint="cs"/>
          <w:rtl/>
        </w:rPr>
      </w:pPr>
    </w:p>
    <w:p w14:paraId="6B9286FC" w14:textId="77777777" w:rsidR="00000000" w:rsidRDefault="00E82A5C">
      <w:pPr>
        <w:pStyle w:val="a"/>
        <w:rPr>
          <w:rFonts w:hint="cs"/>
          <w:rtl/>
        </w:rPr>
      </w:pPr>
      <w:r>
        <w:rPr>
          <w:rFonts w:hint="cs"/>
          <w:rtl/>
        </w:rPr>
        <w:t xml:space="preserve">למען החברים שלא היו אז בדיון אחזור בתמצית שבתמצית: אין להשלים עם מצב שבו, לאורך זמן, נמנעת כניסת בני כל הדתות לביקורים ולתפילה בהר-הבית. אין לזה הצדקה. </w:t>
      </w:r>
    </w:p>
    <w:p w14:paraId="6F515F77" w14:textId="77777777" w:rsidR="00000000" w:rsidRDefault="00E82A5C">
      <w:pPr>
        <w:pStyle w:val="a"/>
        <w:rPr>
          <w:rFonts w:hint="cs"/>
          <w:rtl/>
        </w:rPr>
      </w:pPr>
    </w:p>
    <w:p w14:paraId="1FC8440E" w14:textId="77777777" w:rsidR="00000000" w:rsidRDefault="00E82A5C">
      <w:pPr>
        <w:pStyle w:val="ac"/>
        <w:rPr>
          <w:rtl/>
        </w:rPr>
      </w:pPr>
      <w:r>
        <w:rPr>
          <w:rFonts w:hint="eastAsia"/>
          <w:rtl/>
        </w:rPr>
        <w:t>עבד</w:t>
      </w:r>
      <w:r>
        <w:rPr>
          <w:rtl/>
        </w:rPr>
        <w:t>-אלמאלכ דהאמשה (רע"ם):</w:t>
      </w:r>
    </w:p>
    <w:p w14:paraId="60E78F3F" w14:textId="77777777" w:rsidR="00000000" w:rsidRDefault="00E82A5C">
      <w:pPr>
        <w:pStyle w:val="a"/>
        <w:rPr>
          <w:rFonts w:hint="cs"/>
          <w:rtl/>
        </w:rPr>
      </w:pPr>
    </w:p>
    <w:p w14:paraId="2E6F4CA3" w14:textId="77777777" w:rsidR="00000000" w:rsidRDefault="00E82A5C">
      <w:pPr>
        <w:pStyle w:val="a"/>
        <w:rPr>
          <w:rFonts w:hint="cs"/>
          <w:rtl/>
        </w:rPr>
      </w:pPr>
      <w:r>
        <w:rPr>
          <w:rFonts w:hint="cs"/>
          <w:rtl/>
        </w:rPr>
        <w:t xml:space="preserve">כל הדתות - לתפילה? נדמה לי שרק המוסלמים מתפללים שם. </w:t>
      </w:r>
    </w:p>
    <w:p w14:paraId="7EDBE081" w14:textId="77777777" w:rsidR="00000000" w:rsidRDefault="00E82A5C">
      <w:pPr>
        <w:pStyle w:val="a"/>
        <w:rPr>
          <w:rFonts w:hint="cs"/>
          <w:rtl/>
        </w:rPr>
      </w:pPr>
    </w:p>
    <w:p w14:paraId="5440A627" w14:textId="77777777" w:rsidR="00000000" w:rsidRDefault="00E82A5C">
      <w:pPr>
        <w:pStyle w:val="SpeakerCon"/>
        <w:rPr>
          <w:rtl/>
        </w:rPr>
      </w:pPr>
      <w:bookmarkStart w:id="432" w:name="FS000000467T14_05_2003_18_12_46C"/>
      <w:bookmarkEnd w:id="432"/>
      <w:r>
        <w:rPr>
          <w:rtl/>
        </w:rPr>
        <w:t xml:space="preserve">השר לביטחון </w:t>
      </w:r>
      <w:r>
        <w:rPr>
          <w:rtl/>
        </w:rPr>
        <w:t>פנים צחי הנגבי:</w:t>
      </w:r>
    </w:p>
    <w:p w14:paraId="4F331895" w14:textId="77777777" w:rsidR="00000000" w:rsidRDefault="00E82A5C">
      <w:pPr>
        <w:pStyle w:val="a"/>
        <w:rPr>
          <w:rtl/>
        </w:rPr>
      </w:pPr>
    </w:p>
    <w:p w14:paraId="7642F3FA" w14:textId="77777777" w:rsidR="00000000" w:rsidRDefault="00E82A5C">
      <w:pPr>
        <w:pStyle w:val="a"/>
        <w:rPr>
          <w:rFonts w:hint="cs"/>
          <w:rtl/>
        </w:rPr>
      </w:pPr>
      <w:r>
        <w:rPr>
          <w:rFonts w:hint="cs"/>
          <w:rtl/>
        </w:rPr>
        <w:t xml:space="preserve">נדמה לי שאתה היית כאן על הדוכן רק לפני כמה דקות. אני לא הפרעתי לך. זה לא דיאלוג. אתה רוצה לשוחח אתי - נשוחח. כרגע אני משיב. </w:t>
      </w:r>
    </w:p>
    <w:p w14:paraId="0196B496" w14:textId="77777777" w:rsidR="00000000" w:rsidRDefault="00E82A5C">
      <w:pPr>
        <w:pStyle w:val="a"/>
        <w:rPr>
          <w:rFonts w:hint="cs"/>
          <w:rtl/>
        </w:rPr>
      </w:pPr>
    </w:p>
    <w:p w14:paraId="0D9A8E3A" w14:textId="77777777" w:rsidR="00000000" w:rsidRDefault="00E82A5C">
      <w:pPr>
        <w:pStyle w:val="ac"/>
        <w:rPr>
          <w:rtl/>
        </w:rPr>
      </w:pPr>
      <w:r>
        <w:rPr>
          <w:rFonts w:hint="eastAsia"/>
          <w:rtl/>
        </w:rPr>
        <w:t>עבד</w:t>
      </w:r>
      <w:r>
        <w:rPr>
          <w:rtl/>
        </w:rPr>
        <w:t>-אלמאלכ דהאמשה (רע"ם):</w:t>
      </w:r>
    </w:p>
    <w:p w14:paraId="7D4EEF3B" w14:textId="77777777" w:rsidR="00000000" w:rsidRDefault="00E82A5C">
      <w:pPr>
        <w:pStyle w:val="a"/>
        <w:rPr>
          <w:rFonts w:hint="cs"/>
          <w:rtl/>
        </w:rPr>
      </w:pPr>
    </w:p>
    <w:p w14:paraId="583C9D8F" w14:textId="77777777" w:rsidR="00000000" w:rsidRDefault="00E82A5C">
      <w:pPr>
        <w:pStyle w:val="a"/>
        <w:rPr>
          <w:rFonts w:hint="cs"/>
          <w:rtl/>
        </w:rPr>
      </w:pPr>
      <w:r>
        <w:rPr>
          <w:rFonts w:hint="cs"/>
          <w:rtl/>
        </w:rPr>
        <w:t xml:space="preserve"> אני רוצה להבין. </w:t>
      </w:r>
    </w:p>
    <w:p w14:paraId="28756791" w14:textId="77777777" w:rsidR="00000000" w:rsidRDefault="00E82A5C">
      <w:pPr>
        <w:pStyle w:val="a"/>
        <w:rPr>
          <w:rFonts w:hint="cs"/>
          <w:rtl/>
        </w:rPr>
      </w:pPr>
    </w:p>
    <w:p w14:paraId="3B12FFBD" w14:textId="77777777" w:rsidR="00000000" w:rsidRDefault="00E82A5C">
      <w:pPr>
        <w:pStyle w:val="SpeakerCon"/>
        <w:rPr>
          <w:rtl/>
        </w:rPr>
      </w:pPr>
      <w:bookmarkStart w:id="433" w:name="FS000000467T14_05_2003_18_13_56C"/>
      <w:bookmarkEnd w:id="433"/>
      <w:r>
        <w:rPr>
          <w:rtl/>
        </w:rPr>
        <w:t>השר לביטחון פנים צחי הנגבי:</w:t>
      </w:r>
    </w:p>
    <w:p w14:paraId="62E9DC3C" w14:textId="77777777" w:rsidR="00000000" w:rsidRDefault="00E82A5C">
      <w:pPr>
        <w:pStyle w:val="a"/>
        <w:rPr>
          <w:rtl/>
        </w:rPr>
      </w:pPr>
    </w:p>
    <w:p w14:paraId="40B2DD30" w14:textId="77777777" w:rsidR="00000000" w:rsidRDefault="00E82A5C">
      <w:pPr>
        <w:pStyle w:val="a"/>
        <w:rPr>
          <w:rFonts w:hint="cs"/>
          <w:rtl/>
        </w:rPr>
      </w:pPr>
      <w:r>
        <w:rPr>
          <w:rFonts w:hint="cs"/>
          <w:rtl/>
        </w:rPr>
        <w:t xml:space="preserve">אתה רוצה להבין? אתה יכול כרגע להקשיב. </w:t>
      </w:r>
      <w:r>
        <w:rPr>
          <w:rFonts w:hint="cs"/>
          <w:rtl/>
        </w:rPr>
        <w:t xml:space="preserve">יש סיכוי שאם תקשיב גם תבין. </w:t>
      </w:r>
    </w:p>
    <w:p w14:paraId="28DC49CA" w14:textId="77777777" w:rsidR="00000000" w:rsidRDefault="00E82A5C">
      <w:pPr>
        <w:pStyle w:val="a"/>
        <w:rPr>
          <w:rFonts w:hint="cs"/>
          <w:rtl/>
        </w:rPr>
      </w:pPr>
    </w:p>
    <w:p w14:paraId="26078B93" w14:textId="77777777" w:rsidR="00000000" w:rsidRDefault="00E82A5C">
      <w:pPr>
        <w:pStyle w:val="a"/>
        <w:rPr>
          <w:rFonts w:hint="cs"/>
          <w:rtl/>
        </w:rPr>
      </w:pPr>
      <w:r>
        <w:rPr>
          <w:rFonts w:hint="cs"/>
          <w:rtl/>
        </w:rPr>
        <w:t>אין כל הצדקה, משום נימוק שהוא, להטיל וטו על כניסתם של נוצרים ויהודים, למעשה, להר-הבית. המקום קדוש, וזכאים להתפלל בו, על-פי הסדרים שהונהגו בעבר. מטעמים שידועים לכולנו, עקב המתח שבזמנו ליווה את אירועי ספטמבר-אוקטובר, נתקבלה ההחל</w:t>
      </w:r>
      <w:r>
        <w:rPr>
          <w:rFonts w:hint="cs"/>
          <w:rtl/>
        </w:rPr>
        <w:t xml:space="preserve">טה כפי שהתקבלה, והיא שמה קץ להליך שגרתי שעל-פיו ביקרו במהלך שנים על גבי שנים רבבות, מאות אלפים ואולי יותר, כתיירים או כאנשים שבאו להשתמש במקום בזכות הפולחן שלהם. הדברים פעלו. לא היתה שום תקלה במשך שנים על גבי שנים. </w:t>
      </w:r>
    </w:p>
    <w:p w14:paraId="0A823AEE" w14:textId="77777777" w:rsidR="00000000" w:rsidRDefault="00E82A5C">
      <w:pPr>
        <w:pStyle w:val="a"/>
        <w:rPr>
          <w:rFonts w:hint="cs"/>
          <w:rtl/>
        </w:rPr>
      </w:pPr>
    </w:p>
    <w:p w14:paraId="411B7C9A" w14:textId="77777777" w:rsidR="00000000" w:rsidRDefault="00E82A5C">
      <w:pPr>
        <w:pStyle w:val="a"/>
        <w:rPr>
          <w:rFonts w:hint="cs"/>
          <w:rtl/>
        </w:rPr>
      </w:pPr>
      <w:r>
        <w:rPr>
          <w:rFonts w:hint="cs"/>
          <w:rtl/>
        </w:rPr>
        <w:t>המצב הזה יחזור. הוא יחזור כי זה הדבר הנ</w:t>
      </w:r>
      <w:r>
        <w:rPr>
          <w:rFonts w:hint="cs"/>
          <w:rtl/>
        </w:rPr>
        <w:t>כון, המוסרי, ההגיוני. כל ניסיון למנוע את זה פירושו הפעלה בריונית של אלימות, שלא תיכון. זה לא יהיה. מתי, באיזו דרך, כבר אמרתי אז ואני חוזר: זה צריך להיות, ככל האפשר, מתוך הסכמה, מתוך הבנה ומתוך חזרה לאותם הסדרים שהיו נהוגים בעבר. אני לא זוכר מה היה מחיר הכנ</w:t>
      </w:r>
      <w:r>
        <w:rPr>
          <w:rFonts w:hint="cs"/>
          <w:rtl/>
        </w:rPr>
        <w:t xml:space="preserve">יסה, נדמה לי 9 שקלים או משהו כזה. היו באים וקונים כרטיסים על-פי ימים מוסדרים. אני לא זוכר תקלות ייחודיות באותן שנים. כך צריך להיות גם מכאן ולהבא. </w:t>
      </w:r>
    </w:p>
    <w:p w14:paraId="5687E601" w14:textId="77777777" w:rsidR="00000000" w:rsidRDefault="00E82A5C">
      <w:pPr>
        <w:pStyle w:val="a"/>
        <w:rPr>
          <w:rFonts w:hint="cs"/>
          <w:rtl/>
        </w:rPr>
      </w:pPr>
    </w:p>
    <w:p w14:paraId="368F87D6" w14:textId="77777777" w:rsidR="00000000" w:rsidRDefault="00E82A5C">
      <w:pPr>
        <w:pStyle w:val="a"/>
        <w:rPr>
          <w:rFonts w:hint="cs"/>
          <w:rtl/>
        </w:rPr>
      </w:pPr>
      <w:r>
        <w:rPr>
          <w:rFonts w:hint="cs"/>
          <w:rtl/>
        </w:rPr>
        <w:t>אנחנו, בהקשר זה, ננסה להשיב את המצב לקדמותו, בהסכמה, אבל אני כבר אומר: אם לא תהיה הסכמה, תהיה החלטה שלא בהסכ</w:t>
      </w:r>
      <w:r>
        <w:rPr>
          <w:rFonts w:hint="cs"/>
          <w:rtl/>
        </w:rPr>
        <w:t xml:space="preserve">מה. מי ירוויח? אני לא יודע מי ירוויח, מי יפסיד. לא תהיה פעולה אלימה שתנסה להרתיע את מדינת ישראל מלממש את הזכות שהיתה קבועה ותישאר קבועה בבוא הזמן, והזמן הזה קרוב. הוא לא רחוק, הוא קרוב. הוא הרבה יותר קרוב ממה שיש כאלה שחושבים, אבל עדיף לעשות את זה בדרך של </w:t>
      </w:r>
      <w:r>
        <w:rPr>
          <w:rFonts w:hint="cs"/>
          <w:rtl/>
        </w:rPr>
        <w:t xml:space="preserve">איפוק, בהגעה להסכם ובניהול הדברים מתוך הבנה הדדית, כי מדובר במקום הקדוש ביותר להרבה מאוד אזרחים במדינת ישראל: יהודים, ערבים, נוצרים. במקום כזה יש לגלות רגישות, ויש לנסות להגיע, ככל שהדבר הזה אפשרי, מתוך הסכמה. אם לא תהיה הסכמה, ייעשו הדברים שלא בהסכמה. </w:t>
      </w:r>
    </w:p>
    <w:p w14:paraId="3B5ADD8E" w14:textId="77777777" w:rsidR="00000000" w:rsidRDefault="00E82A5C">
      <w:pPr>
        <w:pStyle w:val="a"/>
        <w:rPr>
          <w:rFonts w:hint="cs"/>
          <w:rtl/>
        </w:rPr>
      </w:pPr>
    </w:p>
    <w:p w14:paraId="27F26EFF" w14:textId="77777777" w:rsidR="00000000" w:rsidRDefault="00E82A5C">
      <w:pPr>
        <w:pStyle w:val="a"/>
        <w:rPr>
          <w:rFonts w:hint="cs"/>
          <w:rtl/>
        </w:rPr>
      </w:pPr>
      <w:r>
        <w:rPr>
          <w:rFonts w:hint="cs"/>
          <w:rtl/>
        </w:rPr>
        <w:t>ע</w:t>
      </w:r>
      <w:r>
        <w:rPr>
          <w:rFonts w:hint="cs"/>
          <w:rtl/>
        </w:rPr>
        <w:t xml:space="preserve">ד כאן, אדוני. מבחינתי אין שום בעיה להעביר את הדיון לוועדה או למליאה. </w:t>
      </w:r>
    </w:p>
    <w:p w14:paraId="1A990162" w14:textId="77777777" w:rsidR="00000000" w:rsidRDefault="00E82A5C">
      <w:pPr>
        <w:pStyle w:val="a"/>
        <w:rPr>
          <w:rFonts w:hint="cs"/>
          <w:rtl/>
        </w:rPr>
      </w:pPr>
    </w:p>
    <w:p w14:paraId="7AD6D0C8" w14:textId="77777777" w:rsidR="00000000" w:rsidRDefault="00E82A5C">
      <w:pPr>
        <w:pStyle w:val="ad"/>
        <w:rPr>
          <w:rtl/>
        </w:rPr>
      </w:pPr>
      <w:r>
        <w:rPr>
          <w:rtl/>
        </w:rPr>
        <w:t>היו"ר</w:t>
      </w:r>
      <w:r>
        <w:rPr>
          <w:rFonts w:hint="cs"/>
          <w:rtl/>
        </w:rPr>
        <w:t xml:space="preserve"> משה כחלון</w:t>
      </w:r>
      <w:r>
        <w:rPr>
          <w:rtl/>
        </w:rPr>
        <w:t>:</w:t>
      </w:r>
    </w:p>
    <w:p w14:paraId="1E14941A" w14:textId="77777777" w:rsidR="00000000" w:rsidRDefault="00E82A5C">
      <w:pPr>
        <w:pStyle w:val="a"/>
        <w:rPr>
          <w:rtl/>
        </w:rPr>
      </w:pPr>
    </w:p>
    <w:p w14:paraId="16825E46" w14:textId="77777777" w:rsidR="00000000" w:rsidRDefault="00E82A5C">
      <w:pPr>
        <w:pStyle w:val="a"/>
        <w:rPr>
          <w:rFonts w:hint="cs"/>
          <w:rtl/>
        </w:rPr>
      </w:pPr>
      <w:r>
        <w:rPr>
          <w:rFonts w:hint="cs"/>
          <w:rtl/>
        </w:rPr>
        <w:t xml:space="preserve">תודה רבה. הצעה אחרת - חבר הכנסת נסים זאב. </w:t>
      </w:r>
    </w:p>
    <w:p w14:paraId="22675915" w14:textId="77777777" w:rsidR="00000000" w:rsidRDefault="00E82A5C">
      <w:pPr>
        <w:pStyle w:val="a"/>
        <w:rPr>
          <w:rFonts w:hint="cs"/>
          <w:rtl/>
        </w:rPr>
      </w:pPr>
    </w:p>
    <w:p w14:paraId="71D13033" w14:textId="77777777" w:rsidR="00000000" w:rsidRDefault="00E82A5C">
      <w:pPr>
        <w:pStyle w:val="Speaker"/>
        <w:rPr>
          <w:rtl/>
        </w:rPr>
      </w:pPr>
      <w:bookmarkStart w:id="434" w:name="FS000000490T14_05_2003_18_20_57"/>
      <w:bookmarkEnd w:id="434"/>
      <w:r>
        <w:rPr>
          <w:rFonts w:hint="eastAsia"/>
          <w:rtl/>
        </w:rPr>
        <w:t>נסים</w:t>
      </w:r>
      <w:r>
        <w:rPr>
          <w:rtl/>
        </w:rPr>
        <w:t xml:space="preserve"> זאב (ש"ס):</w:t>
      </w:r>
    </w:p>
    <w:p w14:paraId="01330FDD" w14:textId="77777777" w:rsidR="00000000" w:rsidRDefault="00E82A5C">
      <w:pPr>
        <w:pStyle w:val="a"/>
        <w:rPr>
          <w:rFonts w:hint="cs"/>
          <w:rtl/>
        </w:rPr>
      </w:pPr>
    </w:p>
    <w:p w14:paraId="1EF4442A" w14:textId="77777777" w:rsidR="00000000" w:rsidRDefault="00E82A5C">
      <w:pPr>
        <w:pStyle w:val="a"/>
        <w:rPr>
          <w:rFonts w:hint="cs"/>
          <w:rtl/>
        </w:rPr>
      </w:pPr>
      <w:r>
        <w:rPr>
          <w:rFonts w:hint="cs"/>
          <w:rtl/>
        </w:rPr>
        <w:t xml:space="preserve">אדוני היושב-ראש. הר-הבית מקודש לעם ישראל מדורי דורות. בית ראשון בנה שלמה המלך, ואחריו - עזרא הסופר, וידוע </w:t>
      </w:r>
      <w:r>
        <w:rPr>
          <w:rFonts w:hint="cs"/>
          <w:rtl/>
        </w:rPr>
        <w:t>שבית ראשון ושני נמצאים שם, זה המקום. לאחר שגלינו מארצנו ונתרחקנו מעל אדמתנו, באו זרים וחיללוה, והוקם שם מסגד. ואני אומר לך, דהאמשה, ידידי: אם היה מותר ליהודים להתפלל בהר-הבית, אני מבטיח לך שלשום ווקף לא היתה שליטה היום. כפי שהיום אנחנו מתפללים בכותל המערבי</w:t>
      </w:r>
      <w:r>
        <w:rPr>
          <w:rFonts w:hint="cs"/>
          <w:rtl/>
        </w:rPr>
        <w:t xml:space="preserve">, ואם היה אסור לנו מבחינה דתית להתפלל שם - - </w:t>
      </w:r>
    </w:p>
    <w:p w14:paraId="1BE7BF8D" w14:textId="77777777" w:rsidR="00000000" w:rsidRDefault="00E82A5C">
      <w:pPr>
        <w:pStyle w:val="a"/>
        <w:rPr>
          <w:rFonts w:hint="cs"/>
          <w:rtl/>
        </w:rPr>
      </w:pPr>
    </w:p>
    <w:p w14:paraId="24AC3D5C" w14:textId="77777777" w:rsidR="00000000" w:rsidRDefault="00E82A5C">
      <w:pPr>
        <w:pStyle w:val="ac"/>
        <w:rPr>
          <w:rtl/>
        </w:rPr>
      </w:pPr>
      <w:r>
        <w:rPr>
          <w:rFonts w:hint="eastAsia"/>
          <w:rtl/>
        </w:rPr>
        <w:t>עבד</w:t>
      </w:r>
      <w:r>
        <w:rPr>
          <w:rtl/>
        </w:rPr>
        <w:t>-אלמאלכ דהאמשה (רע"ם):</w:t>
      </w:r>
    </w:p>
    <w:p w14:paraId="7EBAA5EE" w14:textId="77777777" w:rsidR="00000000" w:rsidRDefault="00E82A5C">
      <w:pPr>
        <w:pStyle w:val="a"/>
        <w:rPr>
          <w:rFonts w:hint="cs"/>
          <w:rtl/>
        </w:rPr>
      </w:pPr>
    </w:p>
    <w:p w14:paraId="597CAA29" w14:textId="77777777" w:rsidR="00000000" w:rsidRDefault="00E82A5C">
      <w:pPr>
        <w:pStyle w:val="a"/>
        <w:rPr>
          <w:rFonts w:hint="cs"/>
          <w:rtl/>
        </w:rPr>
      </w:pPr>
      <w:r>
        <w:rPr>
          <w:rFonts w:hint="cs"/>
          <w:rtl/>
        </w:rPr>
        <w:t>- - -</w:t>
      </w:r>
    </w:p>
    <w:p w14:paraId="1E98D185" w14:textId="77777777" w:rsidR="00000000" w:rsidRDefault="00E82A5C">
      <w:pPr>
        <w:pStyle w:val="a"/>
        <w:rPr>
          <w:rFonts w:hint="cs"/>
          <w:rtl/>
        </w:rPr>
      </w:pPr>
    </w:p>
    <w:p w14:paraId="67AAA0FF" w14:textId="77777777" w:rsidR="00000000" w:rsidRDefault="00E82A5C">
      <w:pPr>
        <w:pStyle w:val="SpeakerCon"/>
        <w:rPr>
          <w:rtl/>
        </w:rPr>
      </w:pPr>
      <w:bookmarkStart w:id="435" w:name="FS000000490T14_05_2003_18_23_06C"/>
      <w:bookmarkEnd w:id="435"/>
      <w:r>
        <w:rPr>
          <w:rtl/>
        </w:rPr>
        <w:t>נסים זאב (ש"ס):</w:t>
      </w:r>
    </w:p>
    <w:p w14:paraId="17EF53FF" w14:textId="77777777" w:rsidR="00000000" w:rsidRDefault="00E82A5C">
      <w:pPr>
        <w:pStyle w:val="a"/>
        <w:rPr>
          <w:rtl/>
        </w:rPr>
      </w:pPr>
    </w:p>
    <w:p w14:paraId="53760CB1" w14:textId="77777777" w:rsidR="00000000" w:rsidRDefault="00E82A5C">
      <w:pPr>
        <w:pStyle w:val="a"/>
        <w:rPr>
          <w:rFonts w:hint="cs"/>
          <w:rtl/>
        </w:rPr>
      </w:pPr>
      <w:r>
        <w:rPr>
          <w:rFonts w:hint="cs"/>
          <w:rtl/>
        </w:rPr>
        <w:t>לא, אני אומר לך: אף יהודי לא היה מגיע לכותל המערבי היום. לכן אני אומר לך, שכל העניין של התפילה בהר-הבית לא קיים בכלל. יהודים לא יבואו להתפלל, כי אסור לנו להתפ</w:t>
      </w:r>
      <w:r>
        <w:rPr>
          <w:rFonts w:hint="cs"/>
          <w:rtl/>
        </w:rPr>
        <w:t xml:space="preserve">לל במקום הזה. אז אם מדברים רק על ביקור - אני בעד ביקור במקום שמותר לנו לבקר בו, וברור, כפי שאמר השר, שעדיף שזה יהיה בהסכמה, ויפה שעה אחת קודם. תודה רבה. </w:t>
      </w:r>
    </w:p>
    <w:p w14:paraId="72D1BED6" w14:textId="77777777" w:rsidR="00000000" w:rsidRDefault="00E82A5C">
      <w:pPr>
        <w:pStyle w:val="a"/>
        <w:rPr>
          <w:rFonts w:hint="cs"/>
          <w:rtl/>
        </w:rPr>
      </w:pPr>
    </w:p>
    <w:p w14:paraId="7392FE17" w14:textId="77777777" w:rsidR="00000000" w:rsidRDefault="00E82A5C">
      <w:pPr>
        <w:pStyle w:val="ad"/>
        <w:rPr>
          <w:rtl/>
        </w:rPr>
      </w:pPr>
      <w:r>
        <w:rPr>
          <w:rtl/>
        </w:rPr>
        <w:t>היו"ר</w:t>
      </w:r>
      <w:r>
        <w:rPr>
          <w:rFonts w:hint="cs"/>
          <w:rtl/>
        </w:rPr>
        <w:t xml:space="preserve"> משה כחלון</w:t>
      </w:r>
      <w:r>
        <w:rPr>
          <w:rtl/>
        </w:rPr>
        <w:t>:</w:t>
      </w:r>
    </w:p>
    <w:p w14:paraId="692ABD5A" w14:textId="77777777" w:rsidR="00000000" w:rsidRDefault="00E82A5C">
      <w:pPr>
        <w:pStyle w:val="a"/>
        <w:rPr>
          <w:rtl/>
        </w:rPr>
      </w:pPr>
    </w:p>
    <w:p w14:paraId="27AF0F6C" w14:textId="77777777" w:rsidR="00000000" w:rsidRDefault="00E82A5C">
      <w:pPr>
        <w:pStyle w:val="a"/>
        <w:rPr>
          <w:rFonts w:hint="cs"/>
          <w:rtl/>
        </w:rPr>
      </w:pPr>
      <w:r>
        <w:rPr>
          <w:rFonts w:hint="cs"/>
          <w:rtl/>
        </w:rPr>
        <w:t>אדוני השר לביטחון הפנים - אתה הצעת מליאה או ועדה? אנחנו נתחיל כך: מי שבעד המליאה מצ</w:t>
      </w:r>
      <w:r>
        <w:rPr>
          <w:rFonts w:hint="cs"/>
          <w:rtl/>
        </w:rPr>
        <w:t>ביע בעד, ונגד - מצביע נגד.</w:t>
      </w:r>
    </w:p>
    <w:p w14:paraId="01EF6107" w14:textId="77777777" w:rsidR="00000000" w:rsidRDefault="00E82A5C">
      <w:pPr>
        <w:pStyle w:val="a"/>
        <w:rPr>
          <w:rFonts w:hint="cs"/>
          <w:rtl/>
        </w:rPr>
      </w:pPr>
    </w:p>
    <w:p w14:paraId="576A0542" w14:textId="77777777" w:rsidR="00000000" w:rsidRDefault="00E82A5C">
      <w:pPr>
        <w:pStyle w:val="ac"/>
        <w:rPr>
          <w:rtl/>
        </w:rPr>
      </w:pPr>
      <w:r>
        <w:rPr>
          <w:rFonts w:hint="eastAsia"/>
          <w:rtl/>
        </w:rPr>
        <w:t>קריאות</w:t>
      </w:r>
      <w:r>
        <w:rPr>
          <w:rtl/>
        </w:rPr>
        <w:t>:</w:t>
      </w:r>
    </w:p>
    <w:p w14:paraId="1958AC44" w14:textId="77777777" w:rsidR="00000000" w:rsidRDefault="00E82A5C">
      <w:pPr>
        <w:pStyle w:val="a"/>
        <w:rPr>
          <w:rFonts w:hint="cs"/>
          <w:rtl/>
        </w:rPr>
      </w:pPr>
    </w:p>
    <w:p w14:paraId="79D57DC6" w14:textId="77777777" w:rsidR="00000000" w:rsidRDefault="00E82A5C">
      <w:pPr>
        <w:pStyle w:val="a"/>
        <w:rPr>
          <w:rFonts w:hint="cs"/>
          <w:rtl/>
        </w:rPr>
      </w:pPr>
      <w:r>
        <w:rPr>
          <w:rFonts w:hint="cs"/>
          <w:rtl/>
        </w:rPr>
        <w:t xml:space="preserve">להסיר מסדר-היום. </w:t>
      </w:r>
    </w:p>
    <w:p w14:paraId="0E47034D" w14:textId="77777777" w:rsidR="00000000" w:rsidRDefault="00E82A5C">
      <w:pPr>
        <w:pStyle w:val="a"/>
        <w:rPr>
          <w:rFonts w:hint="cs"/>
          <w:rtl/>
        </w:rPr>
      </w:pPr>
    </w:p>
    <w:p w14:paraId="555669E0" w14:textId="77777777" w:rsidR="00000000" w:rsidRDefault="00E82A5C">
      <w:pPr>
        <w:pStyle w:val="ad"/>
        <w:rPr>
          <w:rtl/>
        </w:rPr>
      </w:pPr>
      <w:r>
        <w:rPr>
          <w:rtl/>
        </w:rPr>
        <w:t>היו"ר</w:t>
      </w:r>
      <w:r>
        <w:rPr>
          <w:rFonts w:hint="cs"/>
          <w:rtl/>
        </w:rPr>
        <w:t xml:space="preserve"> משה כחלון</w:t>
      </w:r>
      <w:r>
        <w:rPr>
          <w:rtl/>
        </w:rPr>
        <w:t>:</w:t>
      </w:r>
    </w:p>
    <w:p w14:paraId="6F28AC76" w14:textId="77777777" w:rsidR="00000000" w:rsidRDefault="00E82A5C">
      <w:pPr>
        <w:pStyle w:val="a"/>
        <w:rPr>
          <w:rtl/>
        </w:rPr>
      </w:pPr>
    </w:p>
    <w:p w14:paraId="066D0EE6" w14:textId="77777777" w:rsidR="00000000" w:rsidRDefault="00E82A5C">
      <w:pPr>
        <w:pStyle w:val="a"/>
        <w:rPr>
          <w:rFonts w:hint="cs"/>
          <w:rtl/>
        </w:rPr>
      </w:pPr>
      <w:r>
        <w:rPr>
          <w:rFonts w:hint="cs"/>
          <w:rtl/>
        </w:rPr>
        <w:t xml:space="preserve">אדוני, יושב-ראש הקואליציה. </w:t>
      </w:r>
    </w:p>
    <w:p w14:paraId="20E153EA" w14:textId="77777777" w:rsidR="00000000" w:rsidRDefault="00E82A5C">
      <w:pPr>
        <w:pStyle w:val="a"/>
        <w:rPr>
          <w:rFonts w:hint="cs"/>
          <w:rtl/>
        </w:rPr>
      </w:pPr>
    </w:p>
    <w:p w14:paraId="7F5D00FC" w14:textId="77777777" w:rsidR="00000000" w:rsidRDefault="00E82A5C">
      <w:pPr>
        <w:pStyle w:val="Speaker"/>
        <w:rPr>
          <w:rtl/>
        </w:rPr>
      </w:pPr>
      <w:bookmarkStart w:id="436" w:name="FS000001027T14_05_2003_18_26_33"/>
      <w:bookmarkEnd w:id="436"/>
      <w:r>
        <w:rPr>
          <w:rFonts w:hint="eastAsia"/>
          <w:rtl/>
        </w:rPr>
        <w:t>גדעון</w:t>
      </w:r>
      <w:r>
        <w:rPr>
          <w:rtl/>
        </w:rPr>
        <w:t xml:space="preserve"> סער (הליכוד):</w:t>
      </w:r>
    </w:p>
    <w:p w14:paraId="2DFBC09B" w14:textId="77777777" w:rsidR="00000000" w:rsidRDefault="00E82A5C">
      <w:pPr>
        <w:pStyle w:val="a"/>
        <w:rPr>
          <w:rFonts w:hint="cs"/>
          <w:rtl/>
        </w:rPr>
      </w:pPr>
    </w:p>
    <w:p w14:paraId="2E18B3EE" w14:textId="77777777" w:rsidR="00000000" w:rsidRDefault="00E82A5C">
      <w:pPr>
        <w:pStyle w:val="a"/>
        <w:rPr>
          <w:rFonts w:hint="cs"/>
          <w:rtl/>
        </w:rPr>
      </w:pPr>
      <w:r>
        <w:rPr>
          <w:rFonts w:hint="cs"/>
          <w:rtl/>
        </w:rPr>
        <w:t>אדוני היושב-ראש, כנסת נכבדה. התנועה האסלאמית הקיצונית - - -</w:t>
      </w:r>
    </w:p>
    <w:p w14:paraId="04BB7F17" w14:textId="77777777" w:rsidR="00000000" w:rsidRDefault="00E82A5C">
      <w:pPr>
        <w:pStyle w:val="a"/>
        <w:rPr>
          <w:rFonts w:hint="cs"/>
          <w:rtl/>
        </w:rPr>
      </w:pPr>
    </w:p>
    <w:p w14:paraId="28074FBA" w14:textId="77777777" w:rsidR="00000000" w:rsidRDefault="00E82A5C">
      <w:pPr>
        <w:pStyle w:val="ac"/>
        <w:rPr>
          <w:rtl/>
        </w:rPr>
      </w:pPr>
      <w:r>
        <w:rPr>
          <w:rFonts w:hint="eastAsia"/>
          <w:rtl/>
        </w:rPr>
        <w:t>עבד</w:t>
      </w:r>
      <w:r>
        <w:rPr>
          <w:rtl/>
        </w:rPr>
        <w:t>-אלמאלכ דהאמשה (רע"ם):</w:t>
      </w:r>
    </w:p>
    <w:p w14:paraId="3B8A5927" w14:textId="77777777" w:rsidR="00000000" w:rsidRDefault="00E82A5C">
      <w:pPr>
        <w:pStyle w:val="a"/>
        <w:rPr>
          <w:rFonts w:hint="cs"/>
          <w:rtl/>
        </w:rPr>
      </w:pPr>
    </w:p>
    <w:p w14:paraId="458B0B0E" w14:textId="77777777" w:rsidR="00000000" w:rsidRDefault="00E82A5C">
      <w:pPr>
        <w:pStyle w:val="a"/>
        <w:rPr>
          <w:rFonts w:hint="cs"/>
          <w:rtl/>
        </w:rPr>
      </w:pPr>
      <w:r>
        <w:rPr>
          <w:rFonts w:hint="cs"/>
          <w:rtl/>
        </w:rPr>
        <w:t xml:space="preserve">זה הנושא הבא. </w:t>
      </w:r>
    </w:p>
    <w:p w14:paraId="0233E26B" w14:textId="77777777" w:rsidR="00000000" w:rsidRDefault="00E82A5C">
      <w:pPr>
        <w:pStyle w:val="a"/>
        <w:rPr>
          <w:rFonts w:hint="cs"/>
          <w:rtl/>
        </w:rPr>
      </w:pPr>
    </w:p>
    <w:p w14:paraId="1B81DD8B" w14:textId="77777777" w:rsidR="00000000" w:rsidRDefault="00E82A5C">
      <w:pPr>
        <w:pStyle w:val="SpeakerCon"/>
        <w:rPr>
          <w:rtl/>
        </w:rPr>
      </w:pPr>
      <w:bookmarkStart w:id="437" w:name="FS000001027T14_05_2003_18_27_10C"/>
      <w:bookmarkEnd w:id="437"/>
      <w:r>
        <w:rPr>
          <w:rtl/>
        </w:rPr>
        <w:t>גדעון סער (הליכוד):</w:t>
      </w:r>
    </w:p>
    <w:p w14:paraId="601CD997" w14:textId="77777777" w:rsidR="00000000" w:rsidRDefault="00E82A5C">
      <w:pPr>
        <w:pStyle w:val="a"/>
        <w:rPr>
          <w:rtl/>
        </w:rPr>
      </w:pPr>
    </w:p>
    <w:p w14:paraId="4DD45A42" w14:textId="77777777" w:rsidR="00000000" w:rsidRDefault="00E82A5C">
      <w:pPr>
        <w:pStyle w:val="a"/>
        <w:rPr>
          <w:rFonts w:hint="cs"/>
          <w:rtl/>
        </w:rPr>
      </w:pPr>
      <w:r>
        <w:rPr>
          <w:rFonts w:hint="cs"/>
          <w:rtl/>
        </w:rPr>
        <w:t>אבל אתה</w:t>
      </w:r>
      <w:r>
        <w:rPr>
          <w:rFonts w:hint="cs"/>
          <w:rtl/>
        </w:rPr>
        <w:t xml:space="preserve"> היית הדובר, ואתה מייצג אותה כאן. </w:t>
      </w:r>
    </w:p>
    <w:p w14:paraId="66977F19" w14:textId="77777777" w:rsidR="00000000" w:rsidRDefault="00E82A5C">
      <w:pPr>
        <w:pStyle w:val="a"/>
        <w:rPr>
          <w:rFonts w:hint="cs"/>
          <w:rtl/>
        </w:rPr>
      </w:pPr>
    </w:p>
    <w:p w14:paraId="5CF3DC37" w14:textId="77777777" w:rsidR="00000000" w:rsidRDefault="00E82A5C">
      <w:pPr>
        <w:pStyle w:val="ac"/>
        <w:rPr>
          <w:rtl/>
        </w:rPr>
      </w:pPr>
      <w:r>
        <w:rPr>
          <w:rFonts w:hint="eastAsia"/>
          <w:rtl/>
        </w:rPr>
        <w:t>עבד</w:t>
      </w:r>
      <w:r>
        <w:rPr>
          <w:rtl/>
        </w:rPr>
        <w:t>-אלמאלכ דהאמשה (רע"ם):</w:t>
      </w:r>
    </w:p>
    <w:p w14:paraId="125406AB" w14:textId="77777777" w:rsidR="00000000" w:rsidRDefault="00E82A5C">
      <w:pPr>
        <w:pStyle w:val="a"/>
        <w:rPr>
          <w:rFonts w:hint="cs"/>
          <w:rtl/>
        </w:rPr>
      </w:pPr>
    </w:p>
    <w:p w14:paraId="3C909C0C" w14:textId="77777777" w:rsidR="00000000" w:rsidRDefault="00E82A5C">
      <w:pPr>
        <w:pStyle w:val="a"/>
        <w:rPr>
          <w:rFonts w:hint="cs"/>
          <w:rtl/>
        </w:rPr>
      </w:pPr>
      <w:r>
        <w:rPr>
          <w:rFonts w:hint="cs"/>
          <w:rtl/>
        </w:rPr>
        <w:t xml:space="preserve">מה זה קשור? </w:t>
      </w:r>
    </w:p>
    <w:p w14:paraId="12BF4E9B" w14:textId="77777777" w:rsidR="00000000" w:rsidRDefault="00E82A5C">
      <w:pPr>
        <w:pStyle w:val="a"/>
        <w:rPr>
          <w:rFonts w:hint="cs"/>
          <w:rtl/>
        </w:rPr>
      </w:pPr>
    </w:p>
    <w:p w14:paraId="50374668" w14:textId="77777777" w:rsidR="00000000" w:rsidRDefault="00E82A5C">
      <w:pPr>
        <w:pStyle w:val="SpeakerCon"/>
        <w:rPr>
          <w:rtl/>
        </w:rPr>
      </w:pPr>
      <w:bookmarkStart w:id="438" w:name="FS000001027T14_05_2003_18_27_40C"/>
      <w:bookmarkEnd w:id="438"/>
      <w:r>
        <w:rPr>
          <w:rtl/>
        </w:rPr>
        <w:t>גדעון סער (הליכוד):</w:t>
      </w:r>
    </w:p>
    <w:p w14:paraId="7394E32A" w14:textId="77777777" w:rsidR="00000000" w:rsidRDefault="00E82A5C">
      <w:pPr>
        <w:pStyle w:val="a"/>
        <w:rPr>
          <w:rtl/>
        </w:rPr>
      </w:pPr>
    </w:p>
    <w:p w14:paraId="31DBA4DD" w14:textId="77777777" w:rsidR="00000000" w:rsidRDefault="00E82A5C">
      <w:pPr>
        <w:pStyle w:val="a"/>
        <w:rPr>
          <w:rFonts w:hint="cs"/>
          <w:rtl/>
        </w:rPr>
      </w:pPr>
      <w:r>
        <w:rPr>
          <w:rFonts w:hint="cs"/>
          <w:rtl/>
        </w:rPr>
        <w:t>אני אסביר לך מה זה קשור. התנועה האסלאמית מכחישה בעקביות את הקשר ההיסטורי, הקשר הדתי, בין עם ישראל להר-הבית. לכן ההצעה הזאת היא הצעה פרובוקטיבית, שראוי להסיר א</w:t>
      </w:r>
      <w:r>
        <w:rPr>
          <w:rFonts w:hint="cs"/>
          <w:rtl/>
        </w:rPr>
        <w:t xml:space="preserve">ותה מעל סדר-היום. </w:t>
      </w:r>
    </w:p>
    <w:p w14:paraId="52508D9F" w14:textId="77777777" w:rsidR="00000000" w:rsidRDefault="00E82A5C">
      <w:pPr>
        <w:pStyle w:val="a"/>
        <w:rPr>
          <w:rFonts w:hint="cs"/>
          <w:rtl/>
        </w:rPr>
      </w:pPr>
    </w:p>
    <w:p w14:paraId="7755F6B5" w14:textId="77777777" w:rsidR="00000000" w:rsidRDefault="00E82A5C">
      <w:pPr>
        <w:pStyle w:val="ac"/>
        <w:rPr>
          <w:rtl/>
        </w:rPr>
      </w:pPr>
      <w:r>
        <w:rPr>
          <w:rFonts w:hint="eastAsia"/>
          <w:rtl/>
        </w:rPr>
        <w:t>ואסל</w:t>
      </w:r>
      <w:r>
        <w:rPr>
          <w:rtl/>
        </w:rPr>
        <w:t xml:space="preserve"> טאהא (בל"ד):</w:t>
      </w:r>
    </w:p>
    <w:p w14:paraId="37E677D0" w14:textId="77777777" w:rsidR="00000000" w:rsidRDefault="00E82A5C">
      <w:pPr>
        <w:pStyle w:val="a"/>
        <w:rPr>
          <w:rFonts w:hint="cs"/>
          <w:rtl/>
        </w:rPr>
      </w:pPr>
    </w:p>
    <w:p w14:paraId="1F8F3C5C" w14:textId="77777777" w:rsidR="00000000" w:rsidRDefault="00E82A5C">
      <w:pPr>
        <w:pStyle w:val="a"/>
        <w:rPr>
          <w:rFonts w:hint="cs"/>
          <w:rtl/>
        </w:rPr>
      </w:pPr>
      <w:r>
        <w:rPr>
          <w:rFonts w:hint="cs"/>
          <w:rtl/>
        </w:rPr>
        <w:t xml:space="preserve">ההחלטה להיכנס למסגד אל-אקצא היא פרובוקציה. </w:t>
      </w:r>
    </w:p>
    <w:p w14:paraId="550B4813" w14:textId="77777777" w:rsidR="00000000" w:rsidRDefault="00E82A5C">
      <w:pPr>
        <w:pStyle w:val="a"/>
        <w:rPr>
          <w:rFonts w:hint="cs"/>
          <w:rtl/>
        </w:rPr>
      </w:pPr>
    </w:p>
    <w:p w14:paraId="2CD8D2A7" w14:textId="77777777" w:rsidR="00000000" w:rsidRDefault="00E82A5C">
      <w:pPr>
        <w:pStyle w:val="ad"/>
        <w:rPr>
          <w:rtl/>
        </w:rPr>
      </w:pPr>
      <w:r>
        <w:rPr>
          <w:rtl/>
        </w:rPr>
        <w:t>היו"ר</w:t>
      </w:r>
      <w:r>
        <w:rPr>
          <w:rFonts w:hint="cs"/>
          <w:rtl/>
        </w:rPr>
        <w:t xml:space="preserve"> משה כחלון</w:t>
      </w:r>
      <w:r>
        <w:rPr>
          <w:rtl/>
        </w:rPr>
        <w:t>:</w:t>
      </w:r>
    </w:p>
    <w:p w14:paraId="15160AAA" w14:textId="77777777" w:rsidR="00000000" w:rsidRDefault="00E82A5C">
      <w:pPr>
        <w:pStyle w:val="a"/>
        <w:rPr>
          <w:rtl/>
        </w:rPr>
      </w:pPr>
    </w:p>
    <w:p w14:paraId="09A3E5DE" w14:textId="77777777" w:rsidR="00000000" w:rsidRDefault="00E82A5C">
      <w:pPr>
        <w:pStyle w:val="a"/>
        <w:rPr>
          <w:rFonts w:hint="cs"/>
          <w:rtl/>
        </w:rPr>
      </w:pPr>
      <w:r>
        <w:rPr>
          <w:rFonts w:hint="cs"/>
          <w:rtl/>
        </w:rPr>
        <w:t>כרגע עומדות בפנינו שתי אפשרויות: השר לא התנגד למליאה. חבר הכנסת נסים זאב הציע ועדה. יושב-ראש הקואליציה הציע להסיר. כרגע אנחנו מצביעים - מי שבעד זה ועדה, ו</w:t>
      </w:r>
      <w:r>
        <w:rPr>
          <w:rFonts w:hint="cs"/>
          <w:rtl/>
        </w:rPr>
        <w:t xml:space="preserve">מי שנגד זה להסיר. קבלו תיקון: מי שבעד מליאה זה בעד, נגד זה להסיר. </w:t>
      </w:r>
    </w:p>
    <w:p w14:paraId="6FB61B69" w14:textId="77777777" w:rsidR="00000000" w:rsidRDefault="00E82A5C">
      <w:pPr>
        <w:pStyle w:val="a"/>
        <w:ind w:firstLine="0"/>
        <w:rPr>
          <w:rFonts w:hint="cs"/>
          <w:rtl/>
        </w:rPr>
      </w:pPr>
    </w:p>
    <w:p w14:paraId="384679F7" w14:textId="77777777" w:rsidR="00000000" w:rsidRDefault="00E82A5C">
      <w:pPr>
        <w:pStyle w:val="ac"/>
        <w:rPr>
          <w:rtl/>
        </w:rPr>
      </w:pPr>
      <w:r>
        <w:rPr>
          <w:rFonts w:hint="eastAsia"/>
          <w:rtl/>
        </w:rPr>
        <w:t>עבד</w:t>
      </w:r>
      <w:r>
        <w:rPr>
          <w:rtl/>
        </w:rPr>
        <w:t>-אלמאלכ דהאמשה (רע"ם):</w:t>
      </w:r>
    </w:p>
    <w:p w14:paraId="02C1C516" w14:textId="77777777" w:rsidR="00000000" w:rsidRDefault="00E82A5C">
      <w:pPr>
        <w:pStyle w:val="a"/>
        <w:rPr>
          <w:rFonts w:hint="cs"/>
          <w:rtl/>
        </w:rPr>
      </w:pPr>
    </w:p>
    <w:p w14:paraId="5EB293FD" w14:textId="77777777" w:rsidR="00000000" w:rsidRDefault="00E82A5C">
      <w:pPr>
        <w:pStyle w:val="a"/>
        <w:rPr>
          <w:rFonts w:hint="cs"/>
          <w:rtl/>
        </w:rPr>
      </w:pPr>
      <w:r>
        <w:rPr>
          <w:rFonts w:hint="cs"/>
          <w:rtl/>
        </w:rPr>
        <w:t xml:space="preserve">אף אחד לא ביקש להסיר. דבריו של גדעון סער הם מחוץ לדיון. היתה הצעה, היתה תשובה והיתה הצעה אחרת. </w:t>
      </w:r>
    </w:p>
    <w:p w14:paraId="03E43732" w14:textId="77777777" w:rsidR="00000000" w:rsidRDefault="00E82A5C">
      <w:pPr>
        <w:pStyle w:val="a"/>
        <w:rPr>
          <w:rFonts w:hint="cs"/>
          <w:rtl/>
        </w:rPr>
      </w:pPr>
    </w:p>
    <w:p w14:paraId="65261AF4" w14:textId="77777777" w:rsidR="00000000" w:rsidRDefault="00E82A5C">
      <w:pPr>
        <w:pStyle w:val="ad"/>
        <w:rPr>
          <w:rtl/>
        </w:rPr>
      </w:pPr>
      <w:r>
        <w:rPr>
          <w:rtl/>
        </w:rPr>
        <w:t>היו"ר</w:t>
      </w:r>
      <w:r>
        <w:rPr>
          <w:rFonts w:hint="cs"/>
          <w:rtl/>
        </w:rPr>
        <w:t xml:space="preserve"> משה כחלון</w:t>
      </w:r>
      <w:r>
        <w:rPr>
          <w:rtl/>
        </w:rPr>
        <w:t>:</w:t>
      </w:r>
    </w:p>
    <w:p w14:paraId="01E4FFC6" w14:textId="77777777" w:rsidR="00000000" w:rsidRDefault="00E82A5C">
      <w:pPr>
        <w:pStyle w:val="a"/>
        <w:rPr>
          <w:rtl/>
        </w:rPr>
      </w:pPr>
    </w:p>
    <w:p w14:paraId="49350F71" w14:textId="77777777" w:rsidR="00000000" w:rsidRDefault="00E82A5C">
      <w:pPr>
        <w:pStyle w:val="a"/>
        <w:rPr>
          <w:rFonts w:hint="cs"/>
          <w:rtl/>
        </w:rPr>
      </w:pPr>
      <w:r>
        <w:rPr>
          <w:rFonts w:hint="cs"/>
          <w:rtl/>
        </w:rPr>
        <w:t xml:space="preserve">אנו מצביעים. </w:t>
      </w:r>
    </w:p>
    <w:p w14:paraId="139E4AF5" w14:textId="77777777" w:rsidR="00000000" w:rsidRDefault="00E82A5C">
      <w:pPr>
        <w:pStyle w:val="a"/>
        <w:rPr>
          <w:rFonts w:hint="cs"/>
          <w:rtl/>
        </w:rPr>
      </w:pPr>
    </w:p>
    <w:p w14:paraId="3AAE4882" w14:textId="77777777" w:rsidR="00000000" w:rsidRDefault="00E82A5C">
      <w:pPr>
        <w:pStyle w:val="a"/>
        <w:rPr>
          <w:rFonts w:hint="cs"/>
          <w:rtl/>
        </w:rPr>
      </w:pPr>
    </w:p>
    <w:p w14:paraId="4B208336" w14:textId="77777777" w:rsidR="00000000" w:rsidRDefault="00E82A5C">
      <w:pPr>
        <w:pStyle w:val="a7"/>
        <w:bidi/>
        <w:rPr>
          <w:rFonts w:hint="cs"/>
          <w:rtl/>
        </w:rPr>
      </w:pPr>
      <w:r>
        <w:rPr>
          <w:rFonts w:hint="cs"/>
          <w:rtl/>
        </w:rPr>
        <w:t>הצבעה מס'  31</w:t>
      </w:r>
    </w:p>
    <w:p w14:paraId="39567C3E" w14:textId="77777777" w:rsidR="00000000" w:rsidRDefault="00E82A5C">
      <w:pPr>
        <w:pStyle w:val="a"/>
        <w:jc w:val="center"/>
        <w:rPr>
          <w:rFonts w:hint="cs"/>
          <w:b/>
          <w:bCs/>
          <w:rtl/>
        </w:rPr>
      </w:pPr>
    </w:p>
    <w:p w14:paraId="45E93741" w14:textId="77777777" w:rsidR="00000000" w:rsidRDefault="00E82A5C">
      <w:pPr>
        <w:pStyle w:val="a8"/>
        <w:bidi/>
        <w:rPr>
          <w:rFonts w:hint="cs"/>
          <w:rtl/>
        </w:rPr>
      </w:pPr>
      <w:r>
        <w:rPr>
          <w:rFonts w:hint="cs"/>
          <w:rtl/>
        </w:rPr>
        <w:t>בעד ההצעה לכלול</w:t>
      </w:r>
      <w:r>
        <w:rPr>
          <w:rFonts w:hint="cs"/>
          <w:rtl/>
        </w:rPr>
        <w:t xml:space="preserve"> את הנושא בסדר-היום - 5</w:t>
      </w:r>
    </w:p>
    <w:p w14:paraId="1EF9A590" w14:textId="77777777" w:rsidR="00000000" w:rsidRDefault="00E82A5C">
      <w:pPr>
        <w:pStyle w:val="a8"/>
        <w:bidi/>
        <w:rPr>
          <w:rFonts w:hint="cs"/>
          <w:rtl/>
        </w:rPr>
      </w:pPr>
      <w:r>
        <w:rPr>
          <w:rFonts w:hint="cs"/>
          <w:rtl/>
        </w:rPr>
        <w:t>נגד - 14</w:t>
      </w:r>
    </w:p>
    <w:p w14:paraId="6A513CD5" w14:textId="77777777" w:rsidR="00000000" w:rsidRDefault="00E82A5C">
      <w:pPr>
        <w:pStyle w:val="a8"/>
        <w:bidi/>
        <w:rPr>
          <w:rFonts w:hint="cs"/>
          <w:rtl/>
        </w:rPr>
      </w:pPr>
      <w:r>
        <w:rPr>
          <w:rFonts w:hint="cs"/>
          <w:rtl/>
        </w:rPr>
        <w:t>נמנעים - אין</w:t>
      </w:r>
    </w:p>
    <w:p w14:paraId="4997A812" w14:textId="77777777" w:rsidR="00000000" w:rsidRDefault="00E82A5C">
      <w:pPr>
        <w:pStyle w:val="a9"/>
        <w:bidi/>
        <w:rPr>
          <w:rFonts w:hint="cs"/>
          <w:rtl/>
        </w:rPr>
      </w:pPr>
      <w:r>
        <w:rPr>
          <w:rFonts w:hint="cs"/>
          <w:rtl/>
        </w:rPr>
        <w:t xml:space="preserve">ההצעה לכלול את הנושא בסדר-היום של הכנסת לא נתקבלה. </w:t>
      </w:r>
    </w:p>
    <w:p w14:paraId="5A179B92" w14:textId="77777777" w:rsidR="00000000" w:rsidRDefault="00E82A5C">
      <w:pPr>
        <w:pStyle w:val="a"/>
        <w:jc w:val="center"/>
        <w:rPr>
          <w:rFonts w:hint="cs"/>
          <w:rtl/>
        </w:rPr>
      </w:pPr>
    </w:p>
    <w:p w14:paraId="56B8127E" w14:textId="77777777" w:rsidR="00000000" w:rsidRDefault="00E82A5C">
      <w:pPr>
        <w:pStyle w:val="ad"/>
        <w:rPr>
          <w:rFonts w:hint="cs"/>
          <w:rtl/>
        </w:rPr>
      </w:pPr>
      <w:r>
        <w:rPr>
          <w:rtl/>
        </w:rPr>
        <w:t>היו"ר</w:t>
      </w:r>
      <w:r>
        <w:rPr>
          <w:rFonts w:hint="cs"/>
          <w:rtl/>
        </w:rPr>
        <w:t xml:space="preserve"> משה כחלון:</w:t>
      </w:r>
    </w:p>
    <w:p w14:paraId="6EAA5F89" w14:textId="77777777" w:rsidR="00000000" w:rsidRDefault="00E82A5C">
      <w:pPr>
        <w:pStyle w:val="a"/>
        <w:rPr>
          <w:rFonts w:hint="cs"/>
          <w:rtl/>
        </w:rPr>
      </w:pPr>
    </w:p>
    <w:p w14:paraId="191FFCF7" w14:textId="77777777" w:rsidR="00000000" w:rsidRDefault="00E82A5C">
      <w:pPr>
        <w:pStyle w:val="a"/>
        <w:rPr>
          <w:rFonts w:hint="cs"/>
          <w:rtl/>
        </w:rPr>
      </w:pPr>
      <w:r>
        <w:rPr>
          <w:rFonts w:hint="cs"/>
          <w:rtl/>
        </w:rPr>
        <w:t>חמישה בעד העברה למליאה, 14 נגד, ואין נמנעים. זה לא עובר למליאה. כרגע אנחנו עוברים להצבעה לגבי העברה לוועדה. מי שבעד העברה לוועדה מצביע בעד.</w:t>
      </w:r>
      <w:r>
        <w:rPr>
          <w:rFonts w:hint="cs"/>
          <w:rtl/>
        </w:rPr>
        <w:t xml:space="preserve">    </w:t>
      </w:r>
    </w:p>
    <w:p w14:paraId="7B383C4F" w14:textId="77777777" w:rsidR="00000000" w:rsidRDefault="00E82A5C">
      <w:pPr>
        <w:pStyle w:val="a"/>
        <w:rPr>
          <w:rtl/>
        </w:rPr>
      </w:pPr>
    </w:p>
    <w:p w14:paraId="376EA5D3" w14:textId="77777777" w:rsidR="00000000" w:rsidRDefault="00E82A5C">
      <w:pPr>
        <w:pStyle w:val="a7"/>
        <w:bidi/>
        <w:rPr>
          <w:rFonts w:hint="cs"/>
          <w:rtl/>
        </w:rPr>
      </w:pPr>
      <w:r>
        <w:rPr>
          <w:rFonts w:hint="cs"/>
          <w:rtl/>
        </w:rPr>
        <w:t>הצבעה מס' 32</w:t>
      </w:r>
    </w:p>
    <w:p w14:paraId="2ADC64B3" w14:textId="77777777" w:rsidR="00000000" w:rsidRDefault="00E82A5C">
      <w:pPr>
        <w:pStyle w:val="a"/>
        <w:rPr>
          <w:rFonts w:hint="cs"/>
          <w:b/>
          <w:bCs/>
          <w:rtl/>
        </w:rPr>
      </w:pPr>
    </w:p>
    <w:p w14:paraId="640FE0B8" w14:textId="77777777" w:rsidR="00000000" w:rsidRDefault="00E82A5C">
      <w:pPr>
        <w:pStyle w:val="a8"/>
        <w:bidi/>
        <w:rPr>
          <w:rFonts w:hint="cs"/>
          <w:rtl/>
        </w:rPr>
      </w:pPr>
      <w:r>
        <w:rPr>
          <w:rFonts w:hint="cs"/>
          <w:rtl/>
        </w:rPr>
        <w:t>בעד ההצעה להעביר את הנושא לוועדה  - 6</w:t>
      </w:r>
    </w:p>
    <w:p w14:paraId="502CEDCD" w14:textId="77777777" w:rsidR="00000000" w:rsidRDefault="00E82A5C">
      <w:pPr>
        <w:pStyle w:val="a8"/>
        <w:bidi/>
        <w:rPr>
          <w:rFonts w:hint="cs"/>
          <w:rtl/>
        </w:rPr>
      </w:pPr>
      <w:r>
        <w:rPr>
          <w:rFonts w:hint="cs"/>
          <w:rtl/>
        </w:rPr>
        <w:t>נגד - 13</w:t>
      </w:r>
    </w:p>
    <w:p w14:paraId="66ABAE15" w14:textId="77777777" w:rsidR="00000000" w:rsidRDefault="00E82A5C">
      <w:pPr>
        <w:pStyle w:val="a8"/>
        <w:bidi/>
        <w:rPr>
          <w:rFonts w:hint="cs"/>
          <w:rtl/>
        </w:rPr>
      </w:pPr>
      <w:r>
        <w:rPr>
          <w:rFonts w:hint="cs"/>
          <w:rtl/>
        </w:rPr>
        <w:t>נמנעים - אין</w:t>
      </w:r>
    </w:p>
    <w:p w14:paraId="634248F3" w14:textId="77777777" w:rsidR="00000000" w:rsidRDefault="00E82A5C">
      <w:pPr>
        <w:pStyle w:val="a9"/>
        <w:bidi/>
        <w:rPr>
          <w:rFonts w:hint="cs"/>
          <w:rtl/>
        </w:rPr>
      </w:pPr>
      <w:r>
        <w:rPr>
          <w:rFonts w:hint="cs"/>
          <w:rtl/>
        </w:rPr>
        <w:t>ההצעה להעביר את הנושא לוועדה לא נתקבלה.</w:t>
      </w:r>
    </w:p>
    <w:p w14:paraId="00F56CA5" w14:textId="77777777" w:rsidR="00000000" w:rsidRDefault="00E82A5C">
      <w:pPr>
        <w:pStyle w:val="a"/>
        <w:rPr>
          <w:rFonts w:hint="cs"/>
          <w:rtl/>
        </w:rPr>
      </w:pPr>
    </w:p>
    <w:p w14:paraId="6255ABAA" w14:textId="77777777" w:rsidR="00000000" w:rsidRDefault="00E82A5C">
      <w:pPr>
        <w:pStyle w:val="ac"/>
        <w:rPr>
          <w:rtl/>
        </w:rPr>
      </w:pPr>
      <w:r>
        <w:rPr>
          <w:rFonts w:hint="eastAsia"/>
          <w:rtl/>
        </w:rPr>
        <w:t>חיים</w:t>
      </w:r>
      <w:r>
        <w:rPr>
          <w:rtl/>
        </w:rPr>
        <w:t xml:space="preserve"> אורון (מרצ):</w:t>
      </w:r>
    </w:p>
    <w:p w14:paraId="0BA77BAB" w14:textId="77777777" w:rsidR="00000000" w:rsidRDefault="00E82A5C">
      <w:pPr>
        <w:pStyle w:val="a"/>
        <w:rPr>
          <w:rFonts w:hint="cs"/>
          <w:rtl/>
        </w:rPr>
      </w:pPr>
    </w:p>
    <w:p w14:paraId="33400512" w14:textId="77777777" w:rsidR="00000000" w:rsidRDefault="00E82A5C">
      <w:pPr>
        <w:pStyle w:val="a"/>
        <w:rPr>
          <w:rFonts w:hint="cs"/>
          <w:rtl/>
        </w:rPr>
      </w:pPr>
      <w:r>
        <w:rPr>
          <w:rFonts w:hint="cs"/>
          <w:rtl/>
        </w:rPr>
        <w:t>אתם שיכורי כוח. הרי השר הציע את ההצעה.</w:t>
      </w:r>
    </w:p>
    <w:p w14:paraId="3A0F54FD" w14:textId="77777777" w:rsidR="00000000" w:rsidRDefault="00E82A5C">
      <w:pPr>
        <w:pStyle w:val="a"/>
        <w:ind w:firstLine="0"/>
        <w:rPr>
          <w:rFonts w:hint="cs"/>
          <w:rtl/>
        </w:rPr>
      </w:pPr>
    </w:p>
    <w:p w14:paraId="793C3264" w14:textId="77777777" w:rsidR="00000000" w:rsidRDefault="00E82A5C">
      <w:pPr>
        <w:pStyle w:val="ad"/>
        <w:rPr>
          <w:rtl/>
        </w:rPr>
      </w:pPr>
      <w:r>
        <w:rPr>
          <w:rtl/>
        </w:rPr>
        <w:t>היו"ר משה כחלון:</w:t>
      </w:r>
    </w:p>
    <w:p w14:paraId="15662748" w14:textId="77777777" w:rsidR="00000000" w:rsidRDefault="00E82A5C">
      <w:pPr>
        <w:pStyle w:val="a"/>
        <w:rPr>
          <w:rtl/>
        </w:rPr>
      </w:pPr>
    </w:p>
    <w:p w14:paraId="0AFDBFDD" w14:textId="77777777" w:rsidR="00000000" w:rsidRDefault="00E82A5C">
      <w:pPr>
        <w:pStyle w:val="a"/>
        <w:rPr>
          <w:rFonts w:hint="cs"/>
          <w:rtl/>
        </w:rPr>
      </w:pPr>
      <w:r>
        <w:rPr>
          <w:rFonts w:hint="cs"/>
          <w:rtl/>
        </w:rPr>
        <w:t xml:space="preserve">אני מבקש לקרוא את תוצאות ההצבעה: בעד העברת הנושא לוועדה - </w:t>
      </w:r>
      <w:r>
        <w:rPr>
          <w:rFonts w:hint="cs"/>
          <w:rtl/>
        </w:rPr>
        <w:t>6, נגד - 13, אין נמנעים. ההצעה ירדה מסדר-היום.</w:t>
      </w:r>
    </w:p>
    <w:p w14:paraId="43B6386F" w14:textId="77777777" w:rsidR="00000000" w:rsidRDefault="00E82A5C">
      <w:pPr>
        <w:pStyle w:val="a"/>
        <w:rPr>
          <w:rtl/>
        </w:rPr>
      </w:pPr>
    </w:p>
    <w:p w14:paraId="409FC82D" w14:textId="77777777" w:rsidR="00000000" w:rsidRDefault="00E82A5C">
      <w:pPr>
        <w:pStyle w:val="a"/>
        <w:rPr>
          <w:rFonts w:hint="cs"/>
          <w:rtl/>
        </w:rPr>
      </w:pPr>
    </w:p>
    <w:p w14:paraId="4CCF359F" w14:textId="77777777" w:rsidR="00000000" w:rsidRDefault="00E82A5C">
      <w:pPr>
        <w:pStyle w:val="Subject"/>
        <w:rPr>
          <w:rFonts w:hint="cs"/>
          <w:rtl/>
        </w:rPr>
      </w:pPr>
      <w:r>
        <w:rPr>
          <w:rFonts w:hint="cs"/>
          <w:rtl/>
        </w:rPr>
        <w:t xml:space="preserve">הצעות לסדר-היום </w:t>
      </w:r>
    </w:p>
    <w:p w14:paraId="4448F558" w14:textId="77777777" w:rsidR="00000000" w:rsidRDefault="00E82A5C">
      <w:pPr>
        <w:pStyle w:val="Subject"/>
        <w:rPr>
          <w:rFonts w:hint="cs"/>
          <w:rtl/>
        </w:rPr>
      </w:pPr>
      <w:r>
        <w:rPr>
          <w:rFonts w:hint="cs"/>
          <w:rtl/>
        </w:rPr>
        <w:t>מעצרים של בכירים בתנועה האסלאמית</w:t>
      </w:r>
    </w:p>
    <w:p w14:paraId="3DF90FFA" w14:textId="77777777" w:rsidR="00000000" w:rsidRDefault="00E82A5C">
      <w:pPr>
        <w:pStyle w:val="a"/>
        <w:ind w:firstLine="0"/>
        <w:rPr>
          <w:rFonts w:hint="cs"/>
          <w:rtl/>
        </w:rPr>
      </w:pPr>
    </w:p>
    <w:p w14:paraId="16E6CFF3" w14:textId="77777777" w:rsidR="00000000" w:rsidRDefault="00E82A5C">
      <w:pPr>
        <w:pStyle w:val="ad"/>
        <w:rPr>
          <w:rtl/>
        </w:rPr>
      </w:pPr>
      <w:r>
        <w:rPr>
          <w:rtl/>
        </w:rPr>
        <w:t>היו"ר משה כחלון:</w:t>
      </w:r>
    </w:p>
    <w:p w14:paraId="2FC466DC" w14:textId="77777777" w:rsidR="00000000" w:rsidRDefault="00E82A5C">
      <w:pPr>
        <w:pStyle w:val="a"/>
        <w:rPr>
          <w:rtl/>
        </w:rPr>
      </w:pPr>
    </w:p>
    <w:p w14:paraId="1CAAC7A3" w14:textId="77777777" w:rsidR="00000000" w:rsidRDefault="00E82A5C">
      <w:pPr>
        <w:pStyle w:val="a"/>
        <w:rPr>
          <w:rFonts w:hint="cs"/>
          <w:rtl/>
        </w:rPr>
      </w:pPr>
      <w:r>
        <w:rPr>
          <w:rFonts w:hint="cs"/>
          <w:rtl/>
        </w:rPr>
        <w:t xml:space="preserve">אנחנו עוברים לנושא הבא </w:t>
      </w:r>
      <w:r>
        <w:rPr>
          <w:rtl/>
        </w:rPr>
        <w:t>–</w:t>
      </w:r>
      <w:r>
        <w:rPr>
          <w:rFonts w:hint="cs"/>
          <w:rtl/>
        </w:rPr>
        <w:t xml:space="preserve"> הצעות לסדר-היום מס' 402, 379, 401, 400, 399 ו=398: מעצרם של בכירים בתנועה האסלאמית. חבר הכנסת מוחמד ברכה - שלוש ד</w:t>
      </w:r>
      <w:r>
        <w:rPr>
          <w:rFonts w:hint="cs"/>
          <w:rtl/>
        </w:rPr>
        <w:t>קות, בבקשה.</w:t>
      </w:r>
    </w:p>
    <w:p w14:paraId="5EB97727" w14:textId="77777777" w:rsidR="00000000" w:rsidRDefault="00E82A5C">
      <w:pPr>
        <w:pStyle w:val="a"/>
        <w:ind w:firstLine="0"/>
        <w:rPr>
          <w:rFonts w:hint="cs"/>
          <w:rtl/>
        </w:rPr>
      </w:pPr>
    </w:p>
    <w:p w14:paraId="0C1D0330" w14:textId="77777777" w:rsidR="00000000" w:rsidRDefault="00E82A5C">
      <w:pPr>
        <w:pStyle w:val="Speaker"/>
        <w:rPr>
          <w:rtl/>
        </w:rPr>
      </w:pPr>
      <w:bookmarkStart w:id="439" w:name="FS000000540T14_05_2003_18_33_12"/>
      <w:bookmarkEnd w:id="439"/>
      <w:r>
        <w:rPr>
          <w:rFonts w:hint="eastAsia"/>
          <w:rtl/>
        </w:rPr>
        <w:t>מוחמד</w:t>
      </w:r>
      <w:r>
        <w:rPr>
          <w:rtl/>
        </w:rPr>
        <w:t xml:space="preserve"> ברכה (חד"ש-תע"ל):</w:t>
      </w:r>
    </w:p>
    <w:p w14:paraId="5010111E" w14:textId="77777777" w:rsidR="00000000" w:rsidRDefault="00E82A5C">
      <w:pPr>
        <w:pStyle w:val="a"/>
        <w:rPr>
          <w:rFonts w:hint="cs"/>
          <w:rtl/>
        </w:rPr>
      </w:pPr>
    </w:p>
    <w:p w14:paraId="136D8D15" w14:textId="77777777" w:rsidR="00000000" w:rsidRDefault="00E82A5C">
      <w:pPr>
        <w:pStyle w:val="a"/>
        <w:rPr>
          <w:rFonts w:hint="cs"/>
          <w:rtl/>
        </w:rPr>
      </w:pPr>
      <w:r>
        <w:rPr>
          <w:rFonts w:hint="cs"/>
          <w:rtl/>
        </w:rPr>
        <w:t>אדוני היושב-ראש, גם אם לא נתייחס לתוכן ההאשמות כנגד ראשי התנועה האסלאמית העצורים, השיטה, הדרך, ההמולה והפקת ההצגה הגדולה של מעצרם, מעמידות שאלות קשות.</w:t>
      </w:r>
    </w:p>
    <w:p w14:paraId="6CCA28A8" w14:textId="77777777" w:rsidR="00000000" w:rsidRDefault="00E82A5C">
      <w:pPr>
        <w:pStyle w:val="a"/>
        <w:rPr>
          <w:rFonts w:hint="cs"/>
          <w:rtl/>
        </w:rPr>
      </w:pPr>
    </w:p>
    <w:p w14:paraId="2286A08E" w14:textId="77777777" w:rsidR="00000000" w:rsidRDefault="00E82A5C">
      <w:pPr>
        <w:pStyle w:val="a"/>
        <w:rPr>
          <w:rFonts w:hint="cs"/>
          <w:rtl/>
        </w:rPr>
      </w:pPr>
      <w:r>
        <w:rPr>
          <w:rFonts w:hint="cs"/>
          <w:rtl/>
        </w:rPr>
        <w:t>14 אנשים החברים בהנהגת התנועה האסלאמית, אזרחי המדינה שאין להם רקור</w:t>
      </w:r>
      <w:r>
        <w:rPr>
          <w:rFonts w:hint="cs"/>
          <w:rtl/>
        </w:rPr>
        <w:t>ד של אנשים שיכולים לברוח מהחוק, לצאת להרים ולעסוק בגרילה. אפשר היה פשוט לקרוא להם לחקירה בתחנת המשטרה, ולמצות אתם את ההליך המקובל במדינה. אני לא נכנס למהות, אבל מה שקרה תמוה: 1,000 שוטרים נכנסו לאום-אל-פחם כדי לעצור את השיח' ראאד סלאח, ראש התנועה האסלאמית,</w:t>
      </w:r>
      <w:r>
        <w:rPr>
          <w:rFonts w:hint="cs"/>
          <w:rtl/>
        </w:rPr>
        <w:t xml:space="preserve"> כאשר הוא יושב ליד מיטת חוליו של אביו שבינתיים נפטר, ובשעות אלה היתה ההלוויה. </w:t>
      </w:r>
    </w:p>
    <w:p w14:paraId="21CA343D" w14:textId="77777777" w:rsidR="00000000" w:rsidRDefault="00E82A5C">
      <w:pPr>
        <w:pStyle w:val="a"/>
        <w:rPr>
          <w:rFonts w:hint="cs"/>
          <w:rtl/>
        </w:rPr>
      </w:pPr>
    </w:p>
    <w:p w14:paraId="6542DB07" w14:textId="77777777" w:rsidR="00000000" w:rsidRDefault="00E82A5C">
      <w:pPr>
        <w:pStyle w:val="a"/>
        <w:rPr>
          <w:rFonts w:hint="cs"/>
          <w:rtl/>
        </w:rPr>
      </w:pPr>
      <w:r>
        <w:rPr>
          <w:rFonts w:hint="cs"/>
          <w:rtl/>
        </w:rPr>
        <w:t>אני מנצל הזדמנות זו כדי לשלוח לשיח' ראאד סלאח ולמשפחתו תנחומים על מות האב, ולהתנצל על שנבצר ממני ומחברי להגיע להלוויה בגלל עיסוקינו בכנסת.</w:t>
      </w:r>
    </w:p>
    <w:p w14:paraId="50D997B3" w14:textId="77777777" w:rsidR="00000000" w:rsidRDefault="00E82A5C">
      <w:pPr>
        <w:pStyle w:val="a"/>
        <w:rPr>
          <w:rFonts w:hint="cs"/>
          <w:rtl/>
        </w:rPr>
      </w:pPr>
    </w:p>
    <w:p w14:paraId="469D870B" w14:textId="77777777" w:rsidR="00000000" w:rsidRDefault="00E82A5C">
      <w:pPr>
        <w:pStyle w:val="a"/>
        <w:rPr>
          <w:rFonts w:hint="cs"/>
          <w:rtl/>
        </w:rPr>
      </w:pPr>
      <w:r>
        <w:rPr>
          <w:rFonts w:hint="cs"/>
          <w:rtl/>
        </w:rPr>
        <w:t>אדוני היושב-ראש, היתה כאן הפקה תקשור</w:t>
      </w:r>
      <w:r>
        <w:rPr>
          <w:rFonts w:hint="cs"/>
          <w:rtl/>
        </w:rPr>
        <w:t>תית של 1,000 שוטרים, עם כלי התקשורת וצלמי הטלוויזיה. הציבור הולעט באינפורמציה מגמתית וחד-ממדית. נתפרו תיקים, אף ששום דבר לא התברר מהם וגם לא ממשהו קרוב להם. אני חושב שיש כאן טעם לפגם, יש כאן ניסיון להפיק הצגה פוליטית שבאה לשרת אינטרסים פוליטיים.</w:t>
      </w:r>
    </w:p>
    <w:p w14:paraId="245282BF" w14:textId="77777777" w:rsidR="00000000" w:rsidRDefault="00E82A5C">
      <w:pPr>
        <w:pStyle w:val="a"/>
        <w:rPr>
          <w:rFonts w:hint="cs"/>
          <w:rtl/>
        </w:rPr>
      </w:pPr>
    </w:p>
    <w:p w14:paraId="0C6E9362" w14:textId="77777777" w:rsidR="00000000" w:rsidRDefault="00E82A5C">
      <w:pPr>
        <w:pStyle w:val="a"/>
        <w:rPr>
          <w:rFonts w:hint="cs"/>
          <w:rtl/>
        </w:rPr>
      </w:pPr>
      <w:r>
        <w:rPr>
          <w:rFonts w:hint="cs"/>
          <w:rtl/>
        </w:rPr>
        <w:t>הרי אגודו</w:t>
      </w:r>
      <w:r>
        <w:rPr>
          <w:rFonts w:hint="cs"/>
          <w:rtl/>
        </w:rPr>
        <w:t>ת הצדקה של התנועה האסלאמית, לפחות בשנים האחרונות, אחרי שלושה גלים של סגירה ושחרור, סגירה ושחרור, הגיעו לסיכומים עם מערכת הביטחון על אופן התפקוד. אם הדברים לא ידועים לחברי הכנסת, הם ידועים לפחות לזרועות הביטחון שהיו אמונים על המעצרים האלה ועל ההפקה הזאת.</w:t>
      </w:r>
    </w:p>
    <w:p w14:paraId="0918E0B6" w14:textId="77777777" w:rsidR="00000000" w:rsidRDefault="00E82A5C">
      <w:pPr>
        <w:pStyle w:val="a"/>
        <w:ind w:firstLine="0"/>
        <w:rPr>
          <w:rFonts w:hint="cs"/>
          <w:rtl/>
        </w:rPr>
      </w:pPr>
    </w:p>
    <w:p w14:paraId="1A714BE2" w14:textId="77777777" w:rsidR="00000000" w:rsidRDefault="00E82A5C">
      <w:pPr>
        <w:pStyle w:val="ac"/>
        <w:rPr>
          <w:rtl/>
        </w:rPr>
      </w:pPr>
      <w:r>
        <w:rPr>
          <w:rFonts w:hint="eastAsia"/>
          <w:rtl/>
        </w:rPr>
        <w:t>א</w:t>
      </w:r>
      <w:r>
        <w:rPr>
          <w:rFonts w:hint="eastAsia"/>
          <w:rtl/>
        </w:rPr>
        <w:t>חמד</w:t>
      </w:r>
      <w:r>
        <w:rPr>
          <w:rtl/>
        </w:rPr>
        <w:t xml:space="preserve"> טיבי (חד"ש-תע"ל):</w:t>
      </w:r>
    </w:p>
    <w:p w14:paraId="0778E590" w14:textId="77777777" w:rsidR="00000000" w:rsidRDefault="00E82A5C">
      <w:pPr>
        <w:pStyle w:val="a"/>
        <w:rPr>
          <w:rFonts w:hint="cs"/>
          <w:rtl/>
        </w:rPr>
      </w:pPr>
    </w:p>
    <w:p w14:paraId="440B6B3A" w14:textId="77777777" w:rsidR="00000000" w:rsidRDefault="00E82A5C">
      <w:pPr>
        <w:pStyle w:val="a"/>
        <w:rPr>
          <w:rFonts w:hint="cs"/>
          <w:rtl/>
        </w:rPr>
      </w:pPr>
      <w:r>
        <w:rPr>
          <w:rFonts w:hint="cs"/>
          <w:rtl/>
        </w:rPr>
        <w:t>היה כדאי שהשר הנגבי ישמע את הדברים האלה, כדי שיוכל להתייחס אליהם אחר כך.</w:t>
      </w:r>
    </w:p>
    <w:p w14:paraId="051D6677" w14:textId="77777777" w:rsidR="00000000" w:rsidRDefault="00E82A5C">
      <w:pPr>
        <w:pStyle w:val="a"/>
        <w:ind w:firstLine="0"/>
        <w:rPr>
          <w:rFonts w:hint="cs"/>
          <w:rtl/>
        </w:rPr>
      </w:pPr>
    </w:p>
    <w:p w14:paraId="53F0A744" w14:textId="77777777" w:rsidR="00000000" w:rsidRDefault="00E82A5C">
      <w:pPr>
        <w:pStyle w:val="SpeakerCon"/>
        <w:rPr>
          <w:rtl/>
        </w:rPr>
      </w:pPr>
      <w:bookmarkStart w:id="440" w:name="FS000000540T14_05_2003_18_39_40C"/>
      <w:bookmarkEnd w:id="440"/>
    </w:p>
    <w:p w14:paraId="524DB2D8" w14:textId="77777777" w:rsidR="00000000" w:rsidRDefault="00E82A5C">
      <w:pPr>
        <w:pStyle w:val="SpeakerCon"/>
        <w:rPr>
          <w:rtl/>
        </w:rPr>
      </w:pPr>
      <w:r>
        <w:rPr>
          <w:rFonts w:hint="eastAsia"/>
          <w:rtl/>
        </w:rPr>
        <w:t>מוחמד</w:t>
      </w:r>
      <w:r>
        <w:rPr>
          <w:rtl/>
        </w:rPr>
        <w:t xml:space="preserve"> ברכה (חד"ש-תע"ל):</w:t>
      </w:r>
    </w:p>
    <w:p w14:paraId="09D2EBD4" w14:textId="77777777" w:rsidR="00000000" w:rsidRDefault="00E82A5C">
      <w:pPr>
        <w:pStyle w:val="a"/>
        <w:rPr>
          <w:rFonts w:hint="cs"/>
          <w:rtl/>
        </w:rPr>
      </w:pPr>
    </w:p>
    <w:p w14:paraId="7BADD1F1" w14:textId="77777777" w:rsidR="00000000" w:rsidRDefault="00E82A5C">
      <w:pPr>
        <w:pStyle w:val="a"/>
        <w:rPr>
          <w:rFonts w:hint="cs"/>
          <w:rtl/>
        </w:rPr>
      </w:pPr>
      <w:r>
        <w:rPr>
          <w:rFonts w:hint="cs"/>
          <w:rtl/>
        </w:rPr>
        <w:t>אני חושב שהוא מכיר את הדברים האלה.</w:t>
      </w:r>
      <w:r>
        <w:rPr>
          <w:rFonts w:hint="cs"/>
          <w:rtl/>
        </w:rPr>
        <w:tab/>
        <w:t>דובר התנועה האסלאמית הודיע אתמול לכלי התקשורת, ששמות המשפחות והילדים שקיבלו תמיכה מכספי הצדקה עברו</w:t>
      </w:r>
      <w:r>
        <w:rPr>
          <w:rFonts w:hint="cs"/>
          <w:rtl/>
        </w:rPr>
        <w:t xml:space="preserve"> ביקורת של זרועות הביטחון של השב"כ ואושרו. דובר התנועה האסלאמית אמר: כאשר הציעו לנו להוריד שם אחד, הסכמנו להוריד, כי אני לא רוצה לסכן תמיכה ב=11,000 ילדים בגלל ילד אחד. אז על מה כל המהומה הזאת? </w:t>
      </w:r>
    </w:p>
    <w:p w14:paraId="565C1804" w14:textId="77777777" w:rsidR="00000000" w:rsidRDefault="00E82A5C">
      <w:pPr>
        <w:pStyle w:val="a"/>
        <w:rPr>
          <w:rFonts w:hint="cs"/>
          <w:rtl/>
        </w:rPr>
      </w:pPr>
    </w:p>
    <w:p w14:paraId="261228E5" w14:textId="77777777" w:rsidR="00000000" w:rsidRDefault="00E82A5C">
      <w:pPr>
        <w:pStyle w:val="a"/>
        <w:rPr>
          <w:rFonts w:hint="cs"/>
          <w:rtl/>
        </w:rPr>
      </w:pPr>
      <w:r>
        <w:rPr>
          <w:rFonts w:hint="cs"/>
          <w:rtl/>
        </w:rPr>
        <w:t xml:space="preserve">כאן יש אינטרס פוליטי מובהק של הממשלה הזאת להבאיש את ריחה של </w:t>
      </w:r>
      <w:r>
        <w:rPr>
          <w:rFonts w:hint="cs"/>
          <w:rtl/>
        </w:rPr>
        <w:t>האוכלוסייה הערבית ולהסב את תשומת הלב מהדברים העיקריים, כאילו המדינה מאוימת על-ידי פונדמנטליזם אסלאמי בתוכה. מאיפה אתם מביאים את הדברים האלה?</w:t>
      </w:r>
    </w:p>
    <w:p w14:paraId="21B7B20F" w14:textId="77777777" w:rsidR="00000000" w:rsidRDefault="00E82A5C">
      <w:pPr>
        <w:pStyle w:val="a"/>
        <w:rPr>
          <w:rFonts w:hint="cs"/>
          <w:rtl/>
        </w:rPr>
      </w:pPr>
    </w:p>
    <w:p w14:paraId="1F36AD43" w14:textId="77777777" w:rsidR="00000000" w:rsidRDefault="00E82A5C">
      <w:pPr>
        <w:pStyle w:val="a"/>
        <w:rPr>
          <w:rFonts w:hint="cs"/>
          <w:rtl/>
        </w:rPr>
      </w:pPr>
      <w:r>
        <w:rPr>
          <w:rFonts w:hint="cs"/>
          <w:rtl/>
        </w:rPr>
        <w:t>דווקא לאחר שיש סימנים של התאוששות ושל שיקום היחסים בין יהודים לערבים אחרי אוקטובר 2000, כנראה יש מי שדואג להבעיר מ</w:t>
      </w:r>
      <w:r>
        <w:rPr>
          <w:rFonts w:hint="cs"/>
          <w:rtl/>
        </w:rPr>
        <w:t xml:space="preserve">חדש את השטח. </w:t>
      </w:r>
    </w:p>
    <w:p w14:paraId="0FA1A594" w14:textId="77777777" w:rsidR="00000000" w:rsidRDefault="00E82A5C">
      <w:pPr>
        <w:pStyle w:val="a"/>
        <w:ind w:firstLine="0"/>
        <w:rPr>
          <w:rFonts w:hint="cs"/>
          <w:rtl/>
        </w:rPr>
      </w:pPr>
    </w:p>
    <w:p w14:paraId="4759E81F" w14:textId="77777777" w:rsidR="00000000" w:rsidRDefault="00E82A5C">
      <w:pPr>
        <w:pStyle w:val="ad"/>
        <w:rPr>
          <w:rtl/>
        </w:rPr>
      </w:pPr>
      <w:r>
        <w:rPr>
          <w:rtl/>
        </w:rPr>
        <w:t>היו"ר משה כחלון:</w:t>
      </w:r>
    </w:p>
    <w:p w14:paraId="5F2AC06E" w14:textId="77777777" w:rsidR="00000000" w:rsidRDefault="00E82A5C">
      <w:pPr>
        <w:pStyle w:val="a"/>
        <w:rPr>
          <w:rtl/>
        </w:rPr>
      </w:pPr>
    </w:p>
    <w:p w14:paraId="06252DA2" w14:textId="77777777" w:rsidR="00000000" w:rsidRDefault="00E82A5C">
      <w:pPr>
        <w:pStyle w:val="a"/>
        <w:rPr>
          <w:rFonts w:hint="cs"/>
          <w:rtl/>
        </w:rPr>
      </w:pPr>
      <w:r>
        <w:rPr>
          <w:rFonts w:hint="cs"/>
          <w:rtl/>
        </w:rPr>
        <w:t>תודה רבה, חבר הכנסת ברכה. חברת הכנסת גילה פינקלשטיין, בבקשה - במסגרת שלוש דקות.</w:t>
      </w:r>
    </w:p>
    <w:p w14:paraId="5B544204" w14:textId="77777777" w:rsidR="00000000" w:rsidRDefault="00E82A5C">
      <w:pPr>
        <w:pStyle w:val="a"/>
        <w:ind w:firstLine="0"/>
        <w:rPr>
          <w:rFonts w:hint="cs"/>
          <w:rtl/>
        </w:rPr>
      </w:pPr>
    </w:p>
    <w:p w14:paraId="4A758D10" w14:textId="77777777" w:rsidR="00000000" w:rsidRDefault="00E82A5C">
      <w:pPr>
        <w:pStyle w:val="Speaker"/>
        <w:rPr>
          <w:rtl/>
        </w:rPr>
      </w:pPr>
      <w:bookmarkStart w:id="441" w:name="FS000001059T14_05_2003_18_43_00"/>
      <w:bookmarkEnd w:id="441"/>
      <w:r>
        <w:rPr>
          <w:rFonts w:hint="eastAsia"/>
          <w:rtl/>
        </w:rPr>
        <w:t>גילה</w:t>
      </w:r>
      <w:r>
        <w:rPr>
          <w:rtl/>
        </w:rPr>
        <w:t xml:space="preserve"> פינקלשטיין (מפד"ל):</w:t>
      </w:r>
    </w:p>
    <w:p w14:paraId="1AB17116" w14:textId="77777777" w:rsidR="00000000" w:rsidRDefault="00E82A5C">
      <w:pPr>
        <w:pStyle w:val="a"/>
        <w:rPr>
          <w:rFonts w:hint="cs"/>
          <w:rtl/>
        </w:rPr>
      </w:pPr>
    </w:p>
    <w:p w14:paraId="244C1D67" w14:textId="77777777" w:rsidR="00000000" w:rsidRDefault="00E82A5C">
      <w:pPr>
        <w:pStyle w:val="a"/>
        <w:rPr>
          <w:rFonts w:hint="cs"/>
          <w:rtl/>
        </w:rPr>
      </w:pPr>
      <w:r>
        <w:rPr>
          <w:rFonts w:hint="cs"/>
          <w:rtl/>
        </w:rPr>
        <w:t>אדוני היושב-ראש, כנסת נכבדה, מעצרם של פעילים בתנועה האסלאמית אתמול הוא מהלך בהחלט לא פשוט ואולי גם לא נעים, בעיקר כא</w:t>
      </w:r>
      <w:r>
        <w:rPr>
          <w:rFonts w:hint="cs"/>
          <w:rtl/>
        </w:rPr>
        <w:t>שר מדובר בבכירים, אבל הוא חשוב מאין כמותו למען השמירה על השלטון במדינת ישראל.</w:t>
      </w:r>
    </w:p>
    <w:p w14:paraId="1710CC0A" w14:textId="77777777" w:rsidR="00000000" w:rsidRDefault="00E82A5C">
      <w:pPr>
        <w:pStyle w:val="a"/>
        <w:rPr>
          <w:rFonts w:hint="cs"/>
          <w:rtl/>
        </w:rPr>
      </w:pPr>
    </w:p>
    <w:p w14:paraId="7A706A61" w14:textId="77777777" w:rsidR="00000000" w:rsidRDefault="00E82A5C">
      <w:pPr>
        <w:pStyle w:val="a"/>
        <w:rPr>
          <w:rFonts w:hint="cs"/>
          <w:rtl/>
        </w:rPr>
      </w:pPr>
      <w:r>
        <w:rPr>
          <w:rFonts w:hint="cs"/>
          <w:rtl/>
        </w:rPr>
        <w:t>למרבה הצער, נוצר במקומותינו מצב אבסורדי להחריד: חוסים תחת חופש הביטוי עשבים שוטים, שהפכו הודות לשתיקתנו עד כה לשיחים ולעצים של ממש. מסתבר לכאורה, שתחת החזות התמימה של ארגוני צדק</w:t>
      </w:r>
      <w:r>
        <w:rPr>
          <w:rFonts w:hint="cs"/>
          <w:rtl/>
        </w:rPr>
        <w:t>ה ותמיכות כספיות לנזקקים, נאספים כספים המוצאים את דרכם על-פי החשד לתמיכה בארגונים העוינים את ישראל באופן בוטה ומובהק, כמו ה"חיזבאללה" או ה"חמאס", המפעילה נגדנו כבר שנים טרור אכזרי חסר מעצורים, שאינו בוחל בשליחת מתאבדים להרוג חפים מפשע ברחובות, באוטובוסים ו</w:t>
      </w:r>
      <w:r>
        <w:rPr>
          <w:rFonts w:hint="cs"/>
          <w:rtl/>
        </w:rPr>
        <w:t>במקומות בילוי.</w:t>
      </w:r>
    </w:p>
    <w:p w14:paraId="45AE07C5" w14:textId="77777777" w:rsidR="00000000" w:rsidRDefault="00E82A5C">
      <w:pPr>
        <w:pStyle w:val="a"/>
        <w:ind w:firstLine="0"/>
        <w:rPr>
          <w:rFonts w:hint="cs"/>
          <w:rtl/>
        </w:rPr>
      </w:pPr>
    </w:p>
    <w:p w14:paraId="406CE636" w14:textId="77777777" w:rsidR="00000000" w:rsidRDefault="00E82A5C">
      <w:pPr>
        <w:pStyle w:val="ac"/>
        <w:rPr>
          <w:rtl/>
        </w:rPr>
      </w:pPr>
      <w:r>
        <w:rPr>
          <w:rFonts w:hint="eastAsia"/>
          <w:rtl/>
        </w:rPr>
        <w:t>ואסל</w:t>
      </w:r>
      <w:r>
        <w:rPr>
          <w:rtl/>
        </w:rPr>
        <w:t xml:space="preserve"> טאהא (בל"ד):</w:t>
      </w:r>
    </w:p>
    <w:p w14:paraId="2CC870B2" w14:textId="77777777" w:rsidR="00000000" w:rsidRDefault="00E82A5C">
      <w:pPr>
        <w:pStyle w:val="a"/>
        <w:rPr>
          <w:rFonts w:hint="cs"/>
          <w:rtl/>
        </w:rPr>
      </w:pPr>
    </w:p>
    <w:p w14:paraId="209836A8" w14:textId="77777777" w:rsidR="00000000" w:rsidRDefault="00E82A5C">
      <w:pPr>
        <w:pStyle w:val="a"/>
        <w:rPr>
          <w:rFonts w:hint="cs"/>
          <w:rtl/>
        </w:rPr>
      </w:pPr>
      <w:r>
        <w:rPr>
          <w:rFonts w:hint="cs"/>
          <w:rtl/>
        </w:rPr>
        <w:t>כאן מדובר בעזרה ליתומים.</w:t>
      </w:r>
    </w:p>
    <w:p w14:paraId="0A758448" w14:textId="77777777" w:rsidR="00000000" w:rsidRDefault="00E82A5C">
      <w:pPr>
        <w:pStyle w:val="a"/>
        <w:ind w:firstLine="0"/>
        <w:rPr>
          <w:rFonts w:hint="cs"/>
          <w:rtl/>
        </w:rPr>
      </w:pPr>
    </w:p>
    <w:p w14:paraId="596068F0" w14:textId="77777777" w:rsidR="00000000" w:rsidRDefault="00E82A5C">
      <w:pPr>
        <w:pStyle w:val="SpeakerCon"/>
        <w:rPr>
          <w:rtl/>
        </w:rPr>
      </w:pPr>
      <w:bookmarkStart w:id="442" w:name="FS000001059T14_05_2003_18_46_54C"/>
      <w:bookmarkEnd w:id="442"/>
    </w:p>
    <w:p w14:paraId="62A6B486" w14:textId="77777777" w:rsidR="00000000" w:rsidRDefault="00E82A5C">
      <w:pPr>
        <w:pStyle w:val="SpeakerCon"/>
        <w:rPr>
          <w:rtl/>
        </w:rPr>
      </w:pPr>
      <w:r>
        <w:rPr>
          <w:rFonts w:hint="eastAsia"/>
          <w:rtl/>
        </w:rPr>
        <w:t>גילה</w:t>
      </w:r>
      <w:r>
        <w:rPr>
          <w:rtl/>
        </w:rPr>
        <w:t xml:space="preserve"> פינקלשטיין (מפד"ל):</w:t>
      </w:r>
    </w:p>
    <w:p w14:paraId="306863C1" w14:textId="77777777" w:rsidR="00000000" w:rsidRDefault="00E82A5C">
      <w:pPr>
        <w:pStyle w:val="a"/>
        <w:rPr>
          <w:rFonts w:hint="cs"/>
          <w:rtl/>
        </w:rPr>
      </w:pPr>
    </w:p>
    <w:p w14:paraId="2FC7AC3F" w14:textId="77777777" w:rsidR="00000000" w:rsidRDefault="00E82A5C">
      <w:pPr>
        <w:pStyle w:val="a"/>
        <w:rPr>
          <w:rFonts w:hint="cs"/>
          <w:rtl/>
        </w:rPr>
      </w:pPr>
      <w:r>
        <w:rPr>
          <w:rFonts w:hint="cs"/>
          <w:rtl/>
        </w:rPr>
        <w:t xml:space="preserve">ברור לחלוטין שהמהלך הזה אינו נושא חן בעיני כמה מתחסדים או מיתממים, גם בעיני כמה מיושבי הבית הזה, הסבורים כי כל פעולת מנע מסוג זה, חשובה ככל שתהיה, נגועה בסוג של אפליה, </w:t>
      </w:r>
      <w:r>
        <w:rPr>
          <w:rFonts w:hint="cs"/>
          <w:rtl/>
        </w:rPr>
        <w:t>גזענות ורדיפת האחר. אבל לא זו בדיוק הבעיה: בגלל כל מיני חששות של מה יגידו, מה יקרה אם נפעל, נמנעו לא אחת גורמי האכיפה מלטפל בטעון טיפול. כך אנו מאפשרים לחותרים תחתנו לפעול כאוות נפשם בלא הפרעה, לטובת פעילות טרור, וזאת בחסות הדמוקרטיה הישראלית.</w:t>
      </w:r>
    </w:p>
    <w:p w14:paraId="1A27AB28" w14:textId="77777777" w:rsidR="00000000" w:rsidRDefault="00E82A5C">
      <w:pPr>
        <w:pStyle w:val="a"/>
        <w:rPr>
          <w:rFonts w:hint="cs"/>
          <w:rtl/>
        </w:rPr>
      </w:pPr>
    </w:p>
    <w:p w14:paraId="7EDDCED5" w14:textId="77777777" w:rsidR="00000000" w:rsidRDefault="00E82A5C">
      <w:pPr>
        <w:pStyle w:val="a"/>
        <w:rPr>
          <w:rFonts w:hint="cs"/>
          <w:rtl/>
        </w:rPr>
      </w:pPr>
      <w:r>
        <w:rPr>
          <w:rFonts w:hint="cs"/>
          <w:rtl/>
        </w:rPr>
        <w:t>לפי מה שפור</w:t>
      </w:r>
      <w:r>
        <w:rPr>
          <w:rFonts w:hint="cs"/>
          <w:rtl/>
        </w:rPr>
        <w:t xml:space="preserve">סם, מתברר שכבר זמן רב ידוע במערכת הביטחון שהנהגת התנועה האסלאמית, בפרט הפלג הצפוני שלה בהנהגת השיח' סלאח, שאף נאסר אתמול, אחראית לפעילות ענפה של הסתה נגד מדינת ישראל ומשמשת ערוץ להעברת כספים מחו"ל לטובת ארגונים שאף הם אינם בדיוק מחסידי אומות העולם. </w:t>
      </w:r>
    </w:p>
    <w:p w14:paraId="1E54AF27" w14:textId="77777777" w:rsidR="00000000" w:rsidRDefault="00E82A5C">
      <w:pPr>
        <w:pStyle w:val="a"/>
        <w:rPr>
          <w:rFonts w:hint="cs"/>
          <w:rtl/>
        </w:rPr>
      </w:pPr>
    </w:p>
    <w:p w14:paraId="31D022B1" w14:textId="77777777" w:rsidR="00000000" w:rsidRDefault="00E82A5C">
      <w:pPr>
        <w:pStyle w:val="a"/>
        <w:rPr>
          <w:rFonts w:hint="cs"/>
          <w:rtl/>
        </w:rPr>
      </w:pPr>
      <w:r>
        <w:rPr>
          <w:rFonts w:hint="cs"/>
          <w:rtl/>
        </w:rPr>
        <w:t>כידוע</w:t>
      </w:r>
      <w:r>
        <w:rPr>
          <w:rFonts w:hint="cs"/>
          <w:rtl/>
        </w:rPr>
        <w:t>, ושוב, אני מציינת זאת בצער, עלה מאוד בשנתיים האחרונות מספרם של הערבים תושבי מדינת ישראל המעורבים בפיגועים. חלקם היו פעילים בתנועה האסלאמית. על-פי נתוני שירות הביטחון הכללי, בשנת 2001 נחשפו 25 התארגנויות בקרב ערבים ישראלים שביצעו או תכננו לבצע פיגועים, ואי</w:t>
      </w:r>
      <w:r>
        <w:rPr>
          <w:rFonts w:hint="cs"/>
          <w:rtl/>
        </w:rPr>
        <w:t xml:space="preserve">לו בשנת 2002 היה מספרם של אלה 32. </w:t>
      </w:r>
    </w:p>
    <w:p w14:paraId="18CFAAA2" w14:textId="77777777" w:rsidR="00000000" w:rsidRDefault="00E82A5C">
      <w:pPr>
        <w:pStyle w:val="a"/>
        <w:rPr>
          <w:rFonts w:hint="cs"/>
          <w:rtl/>
        </w:rPr>
      </w:pPr>
    </w:p>
    <w:p w14:paraId="71D1C385" w14:textId="77777777" w:rsidR="00000000" w:rsidRDefault="00E82A5C">
      <w:pPr>
        <w:pStyle w:val="a"/>
        <w:rPr>
          <w:rFonts w:hint="cs"/>
          <w:rtl/>
        </w:rPr>
      </w:pPr>
      <w:r>
        <w:rPr>
          <w:rFonts w:hint="cs"/>
          <w:rtl/>
        </w:rPr>
        <w:t>הגיעה השעה למצות את הדין עם האחראים להתרחבותה של התופעה המסוכנת הזאת, שבשום מדינה מתוקנת בעולם לא היו מעלים על הדעת לאפשר אותה. אני לא מעלה על דעתי שכוחות הביטחון שפעלו באישורה של ממשלת ישראל היו נוטלים על עצמם סיכונים מ</w:t>
      </w:r>
      <w:r>
        <w:rPr>
          <w:rFonts w:hint="cs"/>
          <w:rtl/>
        </w:rPr>
        <w:t>יותרים, אילולא היו בפניהם נתונים מקיפים וחד-משמעיים על מידת הסכנה הטמונה בפעילות זו.</w:t>
      </w:r>
    </w:p>
    <w:p w14:paraId="1746A7C6" w14:textId="77777777" w:rsidR="00000000" w:rsidRDefault="00E82A5C">
      <w:pPr>
        <w:pStyle w:val="a"/>
        <w:rPr>
          <w:rFonts w:hint="cs"/>
          <w:rtl/>
        </w:rPr>
      </w:pPr>
    </w:p>
    <w:p w14:paraId="0C9F247C" w14:textId="77777777" w:rsidR="00000000" w:rsidRDefault="00E82A5C">
      <w:pPr>
        <w:pStyle w:val="a"/>
        <w:rPr>
          <w:rFonts w:hint="cs"/>
          <w:rtl/>
        </w:rPr>
      </w:pPr>
      <w:r>
        <w:rPr>
          <w:rFonts w:hint="cs"/>
          <w:rtl/>
        </w:rPr>
        <w:t>אני מברכת על האומץ הציבורי ועל פעילות כה חיונית לביטחון מדינת ישראל, וקוראת מכאן לערביי ישראל החיים בתוכנו: אם חפצי חיים אתם, אם רצונכם בשכנות טובה הוא אמיתי, אנא אל תיסח</w:t>
      </w:r>
      <w:r>
        <w:rPr>
          <w:rFonts w:hint="cs"/>
          <w:rtl/>
        </w:rPr>
        <w:t>פו בלהט האש הקנאית השורפת הזאת. בואו נחזור לשפיות שידענו בימים עברו. תודה.</w:t>
      </w:r>
    </w:p>
    <w:p w14:paraId="50475C72" w14:textId="77777777" w:rsidR="00000000" w:rsidRDefault="00E82A5C">
      <w:pPr>
        <w:pStyle w:val="a"/>
        <w:ind w:firstLine="0"/>
        <w:rPr>
          <w:rFonts w:hint="cs"/>
          <w:rtl/>
        </w:rPr>
      </w:pPr>
    </w:p>
    <w:p w14:paraId="5CB2727B" w14:textId="77777777" w:rsidR="00000000" w:rsidRDefault="00E82A5C">
      <w:pPr>
        <w:pStyle w:val="ad"/>
        <w:rPr>
          <w:rtl/>
        </w:rPr>
      </w:pPr>
      <w:r>
        <w:rPr>
          <w:rFonts w:hint="eastAsia"/>
          <w:rtl/>
        </w:rPr>
        <w:t>היו</w:t>
      </w:r>
      <w:r>
        <w:rPr>
          <w:rtl/>
        </w:rPr>
        <w:t>"ר משה כחלון:</w:t>
      </w:r>
    </w:p>
    <w:p w14:paraId="44DEB632" w14:textId="77777777" w:rsidR="00000000" w:rsidRDefault="00E82A5C">
      <w:pPr>
        <w:pStyle w:val="a"/>
        <w:rPr>
          <w:rFonts w:hint="cs"/>
          <w:rtl/>
        </w:rPr>
      </w:pPr>
    </w:p>
    <w:p w14:paraId="2F006A04" w14:textId="77777777" w:rsidR="00000000" w:rsidRDefault="00E82A5C">
      <w:pPr>
        <w:pStyle w:val="a"/>
        <w:rPr>
          <w:rFonts w:hint="cs"/>
          <w:rtl/>
        </w:rPr>
      </w:pPr>
      <w:r>
        <w:rPr>
          <w:rFonts w:hint="cs"/>
          <w:rtl/>
        </w:rPr>
        <w:t>תודה רבה. חבר הכנסת חיים אורון, בבקשה.</w:t>
      </w:r>
    </w:p>
    <w:p w14:paraId="3DEFEABA" w14:textId="77777777" w:rsidR="00000000" w:rsidRDefault="00E82A5C">
      <w:pPr>
        <w:pStyle w:val="a"/>
        <w:ind w:firstLine="0"/>
        <w:rPr>
          <w:rFonts w:hint="cs"/>
          <w:rtl/>
        </w:rPr>
      </w:pPr>
    </w:p>
    <w:p w14:paraId="380CC227" w14:textId="77777777" w:rsidR="00000000" w:rsidRDefault="00E82A5C">
      <w:pPr>
        <w:pStyle w:val="Speaker"/>
        <w:rPr>
          <w:rtl/>
        </w:rPr>
      </w:pPr>
      <w:bookmarkStart w:id="443" w:name="FS000001065T14_05_2003_18_29_22"/>
      <w:bookmarkEnd w:id="443"/>
      <w:r>
        <w:rPr>
          <w:rtl/>
        </w:rPr>
        <w:t>חיים אורון (מרצ):</w:t>
      </w:r>
    </w:p>
    <w:p w14:paraId="5C81312D" w14:textId="77777777" w:rsidR="00000000" w:rsidRDefault="00E82A5C">
      <w:pPr>
        <w:pStyle w:val="a"/>
        <w:rPr>
          <w:rtl/>
        </w:rPr>
      </w:pPr>
    </w:p>
    <w:p w14:paraId="63487179" w14:textId="77777777" w:rsidR="00000000" w:rsidRDefault="00E82A5C">
      <w:pPr>
        <w:pStyle w:val="a"/>
        <w:rPr>
          <w:rFonts w:hint="cs"/>
          <w:rtl/>
        </w:rPr>
      </w:pPr>
      <w:r>
        <w:rPr>
          <w:rFonts w:hint="cs"/>
          <w:rtl/>
        </w:rPr>
        <w:t>אדוני היושב-ראש, חברי הכנסת, אם אומנם יתברר שלא נשמר גבול ברור בין פעולה בתוך "הקו הירוק" לבין פעילות מ</w:t>
      </w:r>
      <w:r>
        <w:rPr>
          <w:rFonts w:hint="cs"/>
          <w:rtl/>
        </w:rPr>
        <w:t>עברו השני, בשטחים הכבושים; אם אומנם יתברר שלא נשמר הקו הברור והגבול הברור שבין פעילות הומניטרית, בלי שום הצטעצעויות, לבין סיוע ישיר או עקיף לגורמים ארגוניים או לאישים המעורבים בטרור; אם אומנם הדברים הללו יתבררו, חייבים למצות את החקירה הזאת עד תום, חייבים ל</w:t>
      </w:r>
      <w:r>
        <w:rPr>
          <w:rFonts w:hint="cs"/>
          <w:rtl/>
        </w:rPr>
        <w:t xml:space="preserve">העמיד את מי שמדובר בהם לדין ולמצות אתם את הדין, ומוטב מוקדם ככל האפשר. זהו קודם כול אינטרס עליון של הציבור הערבי. זהו אינטרס קיומי של כל מי שמאמין, כמוני, שמדינת ישראל חייבת </w:t>
      </w:r>
      <w:r>
        <w:rPr>
          <w:rtl/>
        </w:rPr>
        <w:t>–</w:t>
      </w:r>
      <w:r>
        <w:rPr>
          <w:rFonts w:hint="cs"/>
          <w:rtl/>
        </w:rPr>
        <w:t xml:space="preserve"> ואנחנו, הרוב היהודי, חייב - למצוא דרך לחיות בשלום עם מיעוט ערבי בעל עמדות לאומיו</w:t>
      </w:r>
      <w:r>
        <w:rPr>
          <w:rFonts w:hint="cs"/>
          <w:rtl/>
        </w:rPr>
        <w:t xml:space="preserve">ת גאות, שנמצא אתנו בהרבה תחומים במחלוקות לא קלות. </w:t>
      </w:r>
    </w:p>
    <w:p w14:paraId="6D361EE6" w14:textId="77777777" w:rsidR="00000000" w:rsidRDefault="00E82A5C">
      <w:pPr>
        <w:pStyle w:val="a"/>
        <w:rPr>
          <w:rFonts w:hint="cs"/>
          <w:rtl/>
        </w:rPr>
      </w:pPr>
    </w:p>
    <w:p w14:paraId="504C45A1" w14:textId="77777777" w:rsidR="00000000" w:rsidRDefault="00E82A5C">
      <w:pPr>
        <w:pStyle w:val="a"/>
        <w:rPr>
          <w:rFonts w:hint="cs"/>
          <w:rtl/>
        </w:rPr>
      </w:pPr>
      <w:r>
        <w:rPr>
          <w:rFonts w:hint="cs"/>
          <w:rtl/>
        </w:rPr>
        <w:t>אני לא יודע, אדוני השר, אם היו צריכים בשביל זה 800 שוטרים או 1,000 שוטרים. אני אומר, "אני לא יודע", וזו לא  אמירה בעלת כמה פנים. אני לא יודע אם היו חייבים לעשות את זה בלילה אחד. בדבר אחד אני בטוח לחלוטין:</w:t>
      </w:r>
      <w:r>
        <w:rPr>
          <w:rFonts w:hint="cs"/>
          <w:rtl/>
        </w:rPr>
        <w:t xml:space="preserve"> אם אומנם המטרה היתה מה שאמרתי, לא חייבים לצלם את החשודים באישון לילה, כאשר כלי התקשורת כולם מלווים אותם, ואתה יודע שיש הרבה פעולות משטרתיות, גם בנושאים רגישים מאוד, שיש סמכות לגביהם לומר אם תהיה תקשורת או לא. ואל תגידו לי עכשיו שיש פה עניין לציבור לדעת. א</w:t>
      </w:r>
      <w:r>
        <w:rPr>
          <w:rFonts w:hint="cs"/>
          <w:rtl/>
        </w:rPr>
        <w:t>ני לא בטוח שזה צריך היה להתנהל כך. יש לי יותר מאשר שאלה - שאלה שגורמת לי קושי, כי אני חושב שצריך לחקור אם יש מה לחקור - האם המניעים כולם היו רק הרצון לחקור. אבל חזרתי ואמרתי קודם, ואני לא מתחיל עכשיו להגיד "אבלים". קבעתי פה שני גבולות, שאם הם נחצו ואם יש א</w:t>
      </w:r>
      <w:r>
        <w:rPr>
          <w:rFonts w:hint="cs"/>
          <w:rtl/>
        </w:rPr>
        <w:t xml:space="preserve">ינפורמציה שהם נחצו, יש זכות מלאה למדינת ישראל לחקור אותם ולהעמיד לדין את מי שעשה אותם. זה אינטרס עליון של ערביי ישראל, זה אינטרס עליון של כולנו. </w:t>
      </w:r>
    </w:p>
    <w:p w14:paraId="191816DE" w14:textId="77777777" w:rsidR="00000000" w:rsidRDefault="00E82A5C">
      <w:pPr>
        <w:pStyle w:val="a"/>
        <w:rPr>
          <w:rFonts w:hint="cs"/>
          <w:rtl/>
        </w:rPr>
      </w:pPr>
    </w:p>
    <w:p w14:paraId="4C321345" w14:textId="77777777" w:rsidR="00000000" w:rsidRDefault="00E82A5C">
      <w:pPr>
        <w:pStyle w:val="a"/>
        <w:rPr>
          <w:rFonts w:hint="cs"/>
          <w:rtl/>
        </w:rPr>
      </w:pPr>
      <w:r>
        <w:rPr>
          <w:rFonts w:hint="cs"/>
          <w:rtl/>
        </w:rPr>
        <w:t>אבל דווקא במצב כל כך רגיש, דווקא במציאות שבה האמון ההדדי כל כך מועט, ולציבור הערבי יש כמה וכמה סיבות טובות לח</w:t>
      </w:r>
      <w:r>
        <w:rPr>
          <w:rFonts w:hint="cs"/>
          <w:rtl/>
        </w:rPr>
        <w:t>וש אמון מועט כלפי מוסדות השלטון בישראל - ראה רק הדיונים בוועדת-אור; וועדת-אור היא ועדה שהוקמה בתקופה שאנחנו היינו בממשלה, ואני לא רוצה לברוח לשום מקום אחר. דווקא במציאות הזאת חובה עליונה, חברת הכנסת פינקלשטיין, להיזהר מאוד במעבר הקל הזה בין החשודים לבין הת</w:t>
      </w:r>
      <w:r>
        <w:rPr>
          <w:rFonts w:hint="cs"/>
          <w:rtl/>
        </w:rPr>
        <w:t>נועה האסלאמית כולה ובין הפלג הזה לפלג האחר, ואני מודע להבדלים שקיימים גם בתוך התנועה האסלאמית. דווקא מצבים כאלה מחייבים אותנו להרבה מאוד רגישות, כי העובדה הבסיסית שאותה צריך לומר ולחזור ולומר היא, שלמרות השנים הקשות הללו שאנחנו עוברים, שנים של כיבוש, של אי</w:t>
      </w:r>
      <w:r>
        <w:rPr>
          <w:rFonts w:hint="cs"/>
          <w:rtl/>
        </w:rPr>
        <w:t xml:space="preserve">נתיפאדה אחת ושנייה ושלישית, רובו המכריע של הציבור הערבי שומר על הגבול הברור, כשההזדהות שלו, המחאה שלו, התמיכה שלו במאבק של בני עמו הפלסטינים הן בתוך המסגרת הלגיטימית של מדינה דמוקרטית. </w:t>
      </w:r>
    </w:p>
    <w:p w14:paraId="381A28FD" w14:textId="77777777" w:rsidR="00000000" w:rsidRDefault="00E82A5C">
      <w:pPr>
        <w:pStyle w:val="a"/>
        <w:rPr>
          <w:rFonts w:hint="cs"/>
          <w:rtl/>
        </w:rPr>
      </w:pPr>
    </w:p>
    <w:p w14:paraId="5EA35377" w14:textId="77777777" w:rsidR="00000000" w:rsidRDefault="00E82A5C">
      <w:pPr>
        <w:pStyle w:val="a"/>
        <w:rPr>
          <w:rFonts w:hint="cs"/>
          <w:rtl/>
        </w:rPr>
      </w:pPr>
      <w:r>
        <w:rPr>
          <w:rFonts w:hint="cs"/>
          <w:rtl/>
        </w:rPr>
        <w:t>אני חושב שלא נעבור, ואוי לנו אם נעבור, את הגבולות הברורים הללו. זה לא</w:t>
      </w:r>
      <w:r>
        <w:rPr>
          <w:rFonts w:hint="cs"/>
          <w:rtl/>
        </w:rPr>
        <w:t xml:space="preserve"> רק אינטרס של הציבור הערבי, זה אינטרס של החברה הישראלית כולה. </w:t>
      </w:r>
    </w:p>
    <w:p w14:paraId="3AC5E91A" w14:textId="77777777" w:rsidR="00000000" w:rsidRDefault="00E82A5C">
      <w:pPr>
        <w:pStyle w:val="a"/>
        <w:rPr>
          <w:rFonts w:hint="cs"/>
          <w:rtl/>
        </w:rPr>
      </w:pPr>
    </w:p>
    <w:p w14:paraId="558C615C" w14:textId="77777777" w:rsidR="00000000" w:rsidRDefault="00E82A5C">
      <w:pPr>
        <w:pStyle w:val="ad"/>
        <w:rPr>
          <w:rtl/>
        </w:rPr>
      </w:pPr>
    </w:p>
    <w:p w14:paraId="057FFB3D" w14:textId="77777777" w:rsidR="00000000" w:rsidRDefault="00E82A5C">
      <w:pPr>
        <w:pStyle w:val="ad"/>
        <w:rPr>
          <w:rtl/>
        </w:rPr>
      </w:pPr>
      <w:r>
        <w:rPr>
          <w:rtl/>
        </w:rPr>
        <w:t>היו"ר משה כחלון:</w:t>
      </w:r>
    </w:p>
    <w:p w14:paraId="19D60D75" w14:textId="77777777" w:rsidR="00000000" w:rsidRDefault="00E82A5C">
      <w:pPr>
        <w:pStyle w:val="a"/>
        <w:rPr>
          <w:rFonts w:hint="cs"/>
          <w:rtl/>
        </w:rPr>
      </w:pPr>
    </w:p>
    <w:p w14:paraId="43CF011E" w14:textId="77777777" w:rsidR="00000000" w:rsidRDefault="00E82A5C">
      <w:pPr>
        <w:pStyle w:val="a"/>
        <w:rPr>
          <w:rFonts w:hint="cs"/>
          <w:rtl/>
        </w:rPr>
      </w:pPr>
      <w:r>
        <w:rPr>
          <w:rFonts w:hint="cs"/>
          <w:rtl/>
        </w:rPr>
        <w:t xml:space="preserve">תודה רבה. חבר הכנסת אילן שלגי, בבקשה. אחריו - חבר הכנסת גדעון סער, ואחריו - חבר הכנסת עזמי בשארה. </w:t>
      </w:r>
    </w:p>
    <w:p w14:paraId="776ABDE7" w14:textId="77777777" w:rsidR="00000000" w:rsidRDefault="00E82A5C">
      <w:pPr>
        <w:pStyle w:val="a"/>
        <w:rPr>
          <w:rFonts w:hint="cs"/>
          <w:rtl/>
        </w:rPr>
      </w:pPr>
    </w:p>
    <w:p w14:paraId="5504373C" w14:textId="77777777" w:rsidR="00000000" w:rsidRDefault="00E82A5C">
      <w:pPr>
        <w:pStyle w:val="Speaker"/>
        <w:rPr>
          <w:rtl/>
        </w:rPr>
      </w:pPr>
      <w:bookmarkStart w:id="444" w:name="FS000001046T14_05_2003_18_52_37"/>
      <w:bookmarkEnd w:id="444"/>
      <w:r>
        <w:rPr>
          <w:rFonts w:hint="eastAsia"/>
          <w:rtl/>
        </w:rPr>
        <w:t>אילן</w:t>
      </w:r>
      <w:r>
        <w:rPr>
          <w:rtl/>
        </w:rPr>
        <w:t xml:space="preserve"> שלגי (שינוי):</w:t>
      </w:r>
    </w:p>
    <w:p w14:paraId="1DC7DD6E" w14:textId="77777777" w:rsidR="00000000" w:rsidRDefault="00E82A5C">
      <w:pPr>
        <w:pStyle w:val="a"/>
        <w:rPr>
          <w:rFonts w:hint="cs"/>
          <w:rtl/>
        </w:rPr>
      </w:pPr>
    </w:p>
    <w:p w14:paraId="17867644" w14:textId="77777777" w:rsidR="00000000" w:rsidRDefault="00E82A5C">
      <w:pPr>
        <w:pStyle w:val="a"/>
        <w:rPr>
          <w:rFonts w:hint="cs"/>
          <w:rtl/>
        </w:rPr>
      </w:pPr>
      <w:r>
        <w:rPr>
          <w:rFonts w:hint="cs"/>
          <w:rtl/>
        </w:rPr>
        <w:t xml:space="preserve">אדוני היושב-ראש, חברי הכנסת וחברותיה, סוף-סוף החליטה </w:t>
      </w:r>
      <w:r>
        <w:rPr>
          <w:rFonts w:hint="cs"/>
          <w:rtl/>
        </w:rPr>
        <w:t xml:space="preserve">ממשלת ישראל להפסיק  את העלמת העין מפעילותם המסוכנת של גורמים קיצוניים בקרב ערביי ישראל, הפוגעת בביטחון המדינה. אין מדובר בהסרת כפפות ובחבטות בכל מי שמתבטא בצורה מתלהמת; אין מדובר בירידה </w:t>
      </w:r>
      <w:r>
        <w:rPr>
          <w:rFonts w:hint="cs"/>
        </w:rPr>
        <w:t>crack down</w:t>
      </w:r>
      <w:r>
        <w:rPr>
          <w:rFonts w:hint="cs"/>
          <w:rtl/>
        </w:rPr>
        <w:t xml:space="preserve"> על כל גילויי ההסתה בקרב ערביי ישראל. מדובר במעצרם של 15 פעי</w:t>
      </w:r>
      <w:r>
        <w:rPr>
          <w:rFonts w:hint="cs"/>
          <w:rtl/>
        </w:rPr>
        <w:t xml:space="preserve">לים בולטים בהנהגת הפלג הצפוני של התנועה האסלאמית, אשר לכאורה מקיימים מכבסת כספים המעבירה תרומות המגויסות, כביכול, לצדקה לגורמים עוינים. </w:t>
      </w:r>
    </w:p>
    <w:p w14:paraId="1C73D61D" w14:textId="77777777" w:rsidR="00000000" w:rsidRDefault="00E82A5C">
      <w:pPr>
        <w:pStyle w:val="a"/>
        <w:rPr>
          <w:rFonts w:hint="cs"/>
          <w:rtl/>
        </w:rPr>
      </w:pPr>
    </w:p>
    <w:p w14:paraId="22E9CDFC" w14:textId="77777777" w:rsidR="00000000" w:rsidRDefault="00E82A5C">
      <w:pPr>
        <w:pStyle w:val="a"/>
        <w:rPr>
          <w:rFonts w:hint="cs"/>
          <w:rtl/>
        </w:rPr>
      </w:pPr>
      <w:r>
        <w:rPr>
          <w:rFonts w:hint="cs"/>
          <w:rtl/>
        </w:rPr>
        <w:t xml:space="preserve">ממשלות קודמות בישראל, וגם הנוכחית עד כה, היססו להפעיל את סמכותן בנדון, בעוד הן דורשות ממדינות אחרות למנוע פעילות דומה </w:t>
      </w:r>
      <w:r>
        <w:rPr>
          <w:rFonts w:hint="cs"/>
          <w:rtl/>
        </w:rPr>
        <w:t xml:space="preserve">ולהפסיק את פעילותן של קרנות ועמותות החשודות בהעברת כספים לארגוני טרור. </w:t>
      </w:r>
    </w:p>
    <w:p w14:paraId="7E8FFFE7" w14:textId="77777777" w:rsidR="00000000" w:rsidRDefault="00E82A5C">
      <w:pPr>
        <w:pStyle w:val="a"/>
        <w:rPr>
          <w:rFonts w:hint="cs"/>
          <w:rtl/>
        </w:rPr>
      </w:pPr>
    </w:p>
    <w:p w14:paraId="75594C6E" w14:textId="77777777" w:rsidR="00000000" w:rsidRDefault="00E82A5C">
      <w:pPr>
        <w:pStyle w:val="a"/>
        <w:rPr>
          <w:rFonts w:hint="cs"/>
          <w:rtl/>
        </w:rPr>
      </w:pPr>
      <w:r>
        <w:rPr>
          <w:rFonts w:hint="cs"/>
          <w:rtl/>
        </w:rPr>
        <w:t xml:space="preserve">השיח' ראאד סלאח, מאום-אל-פחם, אינו מכיר בקיומה של מדינת ישראל - -  </w:t>
      </w:r>
    </w:p>
    <w:p w14:paraId="7DD6208D" w14:textId="77777777" w:rsidR="00000000" w:rsidRDefault="00E82A5C">
      <w:pPr>
        <w:pStyle w:val="a"/>
        <w:rPr>
          <w:rFonts w:hint="cs"/>
          <w:rtl/>
        </w:rPr>
      </w:pPr>
    </w:p>
    <w:p w14:paraId="1AABC686" w14:textId="77777777" w:rsidR="00000000" w:rsidRDefault="00E82A5C">
      <w:pPr>
        <w:pStyle w:val="ac"/>
        <w:rPr>
          <w:rtl/>
        </w:rPr>
      </w:pPr>
      <w:r>
        <w:rPr>
          <w:rFonts w:hint="eastAsia"/>
          <w:rtl/>
        </w:rPr>
        <w:t>עזמי</w:t>
      </w:r>
      <w:r>
        <w:rPr>
          <w:rtl/>
        </w:rPr>
        <w:t xml:space="preserve"> בשארה (בל"ד):</w:t>
      </w:r>
    </w:p>
    <w:p w14:paraId="4AEBBB8D" w14:textId="77777777" w:rsidR="00000000" w:rsidRDefault="00E82A5C">
      <w:pPr>
        <w:pStyle w:val="a"/>
        <w:rPr>
          <w:rFonts w:hint="cs"/>
          <w:rtl/>
        </w:rPr>
      </w:pPr>
    </w:p>
    <w:p w14:paraId="5086E4E4" w14:textId="77777777" w:rsidR="00000000" w:rsidRDefault="00E82A5C">
      <w:pPr>
        <w:pStyle w:val="a"/>
        <w:rPr>
          <w:rFonts w:hint="cs"/>
          <w:rtl/>
        </w:rPr>
      </w:pPr>
      <w:r>
        <w:rPr>
          <w:rFonts w:hint="cs"/>
          <w:rtl/>
        </w:rPr>
        <w:t>זה היה בכתב האישום?</w:t>
      </w:r>
    </w:p>
    <w:p w14:paraId="6207E268" w14:textId="77777777" w:rsidR="00000000" w:rsidRDefault="00E82A5C">
      <w:pPr>
        <w:pStyle w:val="a"/>
        <w:rPr>
          <w:rFonts w:hint="cs"/>
          <w:rtl/>
        </w:rPr>
      </w:pPr>
    </w:p>
    <w:p w14:paraId="638598FB" w14:textId="77777777" w:rsidR="00000000" w:rsidRDefault="00E82A5C">
      <w:pPr>
        <w:pStyle w:val="SpeakerCon"/>
        <w:rPr>
          <w:rtl/>
        </w:rPr>
      </w:pPr>
      <w:bookmarkStart w:id="445" w:name="FS000001046T14_05_2003_18_57_30C"/>
      <w:bookmarkEnd w:id="445"/>
      <w:r>
        <w:rPr>
          <w:rtl/>
        </w:rPr>
        <w:t>אילן שלגי (שינוי):</w:t>
      </w:r>
    </w:p>
    <w:p w14:paraId="174AAFED" w14:textId="77777777" w:rsidR="00000000" w:rsidRDefault="00E82A5C">
      <w:pPr>
        <w:pStyle w:val="a"/>
        <w:rPr>
          <w:rtl/>
        </w:rPr>
      </w:pPr>
    </w:p>
    <w:p w14:paraId="274BC94D" w14:textId="77777777" w:rsidR="00000000" w:rsidRDefault="00E82A5C">
      <w:pPr>
        <w:pStyle w:val="a"/>
        <w:rPr>
          <w:rFonts w:hint="cs"/>
          <w:rtl/>
        </w:rPr>
      </w:pPr>
      <w:r>
        <w:rPr>
          <w:rFonts w:hint="cs"/>
          <w:rtl/>
        </w:rPr>
        <w:t xml:space="preserve"> - - ראינו אותו בטלוויזיה מסית נגד המדינה ומביא 50,00</w:t>
      </w:r>
      <w:r>
        <w:rPr>
          <w:rFonts w:hint="cs"/>
          <w:rtl/>
        </w:rPr>
        <w:t>0 איש לשאוג בנוסח ה"חיזבאללה". על דברים אלה הוא לא נעצר ולא נחקר. נתנו לו את זכות חופש הביטוי. הוא כן נעצר על חשד להעברת כספים לארגוני טרור מחוץ לישראל. זאת פעילות, לכאורה, במסווה של צדקה וסיוע ליתומים, אבל ייתכן שהיא חשודה כמסייעת ומממנת את הטרור. הייתי מ</w:t>
      </w:r>
      <w:r>
        <w:rPr>
          <w:rFonts w:hint="cs"/>
          <w:rtl/>
        </w:rPr>
        <w:t>כנה את זה: "מאבקת חלב לאבק שרפה".</w:t>
      </w:r>
    </w:p>
    <w:p w14:paraId="21765D46" w14:textId="77777777" w:rsidR="00000000" w:rsidRDefault="00E82A5C">
      <w:pPr>
        <w:pStyle w:val="a"/>
        <w:rPr>
          <w:rFonts w:hint="cs"/>
          <w:rtl/>
        </w:rPr>
      </w:pPr>
    </w:p>
    <w:p w14:paraId="54E51926" w14:textId="77777777" w:rsidR="00000000" w:rsidRDefault="00E82A5C">
      <w:pPr>
        <w:pStyle w:val="a"/>
        <w:rPr>
          <w:rFonts w:hint="cs"/>
          <w:rtl/>
        </w:rPr>
      </w:pPr>
      <w:r>
        <w:rPr>
          <w:rFonts w:hint="cs"/>
          <w:rtl/>
        </w:rPr>
        <w:t>ידוע לי כי רוב ערביי ישראל אינם תומכים בפעילות הטרור, אך לא שמעתי אף מנהיג ערבי קורא למתינות. השתיקה הזאת משאירה את השטח למנהיגים הקיצוניים, כדוגמת אלה שנעצרו כעת. אתם, חברי הכנסת הערבים, נמצאים כאן על-פי ובתוקף הדמוקרטיה</w:t>
      </w:r>
      <w:r>
        <w:rPr>
          <w:rFonts w:hint="cs"/>
          <w:rtl/>
        </w:rPr>
        <w:t xml:space="preserve"> הישראלית, אולם אתם מתחרים ביניכם בהתבטאויות קיצוניות, דבר החוזר על עצמו כאן יום-יום. במקום להיות מובילים בציבור שלכם, אתם נגררים אחרי המתלהמים והמסיתים. אני חושב שהדמוקרטיה הישראלית צריכה להיות דמוקרטיה מתגוננת. </w:t>
      </w:r>
    </w:p>
    <w:p w14:paraId="7402B505" w14:textId="77777777" w:rsidR="00000000" w:rsidRDefault="00E82A5C">
      <w:pPr>
        <w:pStyle w:val="a"/>
        <w:rPr>
          <w:rFonts w:hint="cs"/>
          <w:rtl/>
        </w:rPr>
      </w:pPr>
    </w:p>
    <w:p w14:paraId="26E78870" w14:textId="77777777" w:rsidR="00000000" w:rsidRDefault="00E82A5C">
      <w:pPr>
        <w:pStyle w:val="ac"/>
        <w:rPr>
          <w:rtl/>
        </w:rPr>
      </w:pPr>
      <w:r>
        <w:rPr>
          <w:rFonts w:hint="eastAsia"/>
          <w:rtl/>
        </w:rPr>
        <w:t>מוחמד</w:t>
      </w:r>
      <w:r>
        <w:rPr>
          <w:rtl/>
        </w:rPr>
        <w:t xml:space="preserve"> ברכה (חד"ש-תע"ל):</w:t>
      </w:r>
    </w:p>
    <w:p w14:paraId="1B6A01D6" w14:textId="77777777" w:rsidR="00000000" w:rsidRDefault="00E82A5C">
      <w:pPr>
        <w:pStyle w:val="a"/>
        <w:rPr>
          <w:rFonts w:hint="cs"/>
          <w:rtl/>
        </w:rPr>
      </w:pPr>
    </w:p>
    <w:p w14:paraId="4CD53DB7" w14:textId="77777777" w:rsidR="00000000" w:rsidRDefault="00E82A5C">
      <w:pPr>
        <w:pStyle w:val="a"/>
        <w:rPr>
          <w:rFonts w:hint="cs"/>
          <w:rtl/>
        </w:rPr>
      </w:pPr>
      <w:r>
        <w:rPr>
          <w:rFonts w:hint="cs"/>
          <w:rtl/>
        </w:rPr>
        <w:t xml:space="preserve">אתה לא חושב שזה </w:t>
      </w:r>
      <w:r>
        <w:rPr>
          <w:rFonts w:hint="cs"/>
          <w:rtl/>
        </w:rPr>
        <w:t>יומרני מדי?</w:t>
      </w:r>
    </w:p>
    <w:p w14:paraId="2BAD808E" w14:textId="77777777" w:rsidR="00000000" w:rsidRDefault="00E82A5C">
      <w:pPr>
        <w:pStyle w:val="a"/>
        <w:rPr>
          <w:rFonts w:hint="cs"/>
          <w:rtl/>
        </w:rPr>
      </w:pPr>
    </w:p>
    <w:p w14:paraId="3A2990B7" w14:textId="77777777" w:rsidR="00000000" w:rsidRDefault="00E82A5C">
      <w:pPr>
        <w:pStyle w:val="ad"/>
        <w:rPr>
          <w:rtl/>
        </w:rPr>
      </w:pPr>
      <w:r>
        <w:rPr>
          <w:rtl/>
        </w:rPr>
        <w:t>היו"ר משה כחלון:</w:t>
      </w:r>
    </w:p>
    <w:p w14:paraId="67A1A11B" w14:textId="77777777" w:rsidR="00000000" w:rsidRDefault="00E82A5C">
      <w:pPr>
        <w:pStyle w:val="a"/>
        <w:rPr>
          <w:rtl/>
        </w:rPr>
      </w:pPr>
    </w:p>
    <w:p w14:paraId="3EAE86D7" w14:textId="77777777" w:rsidR="00000000" w:rsidRDefault="00E82A5C">
      <w:pPr>
        <w:pStyle w:val="a"/>
        <w:rPr>
          <w:rFonts w:hint="cs"/>
          <w:rtl/>
        </w:rPr>
      </w:pPr>
      <w:r>
        <w:rPr>
          <w:rFonts w:hint="cs"/>
          <w:rtl/>
        </w:rPr>
        <w:t xml:space="preserve">חבר הכנסת ברכה, הערת הערת ביניים, שמענו. אני שמעתי, הפרוטוקול שמע. </w:t>
      </w:r>
    </w:p>
    <w:p w14:paraId="4877AD83" w14:textId="77777777" w:rsidR="00000000" w:rsidRDefault="00E82A5C">
      <w:pPr>
        <w:pStyle w:val="a"/>
        <w:rPr>
          <w:rFonts w:hint="cs"/>
          <w:rtl/>
        </w:rPr>
      </w:pPr>
    </w:p>
    <w:p w14:paraId="32485867" w14:textId="77777777" w:rsidR="00000000" w:rsidRDefault="00E82A5C">
      <w:pPr>
        <w:pStyle w:val="SpeakerCon"/>
        <w:rPr>
          <w:rtl/>
        </w:rPr>
      </w:pPr>
      <w:bookmarkStart w:id="446" w:name="FS000001046T14_05_2003_19_03_11C"/>
      <w:bookmarkEnd w:id="446"/>
      <w:r>
        <w:rPr>
          <w:rtl/>
        </w:rPr>
        <w:t>אילן שלגי (שינוי):</w:t>
      </w:r>
    </w:p>
    <w:p w14:paraId="1C742AC8" w14:textId="77777777" w:rsidR="00000000" w:rsidRDefault="00E82A5C">
      <w:pPr>
        <w:pStyle w:val="a"/>
        <w:rPr>
          <w:rtl/>
        </w:rPr>
      </w:pPr>
    </w:p>
    <w:p w14:paraId="2F99F973" w14:textId="77777777" w:rsidR="00000000" w:rsidRDefault="00E82A5C">
      <w:pPr>
        <w:pStyle w:val="a"/>
        <w:rPr>
          <w:rFonts w:hint="cs"/>
          <w:rtl/>
        </w:rPr>
      </w:pPr>
      <w:r>
        <w:rPr>
          <w:rFonts w:hint="cs"/>
          <w:rtl/>
        </w:rPr>
        <w:t xml:space="preserve">הדמוקרטיה הישראלית תהיה דמוקרטיה מתגוננת. יש להקפיד על זכויות האזרח לחופש הביטוי, אבל גם על זכות האזרח לחיות ולא להיפגע מטרור. </w:t>
      </w:r>
    </w:p>
    <w:p w14:paraId="41036C7F" w14:textId="77777777" w:rsidR="00000000" w:rsidRDefault="00E82A5C">
      <w:pPr>
        <w:pStyle w:val="a"/>
        <w:rPr>
          <w:rFonts w:hint="cs"/>
          <w:rtl/>
        </w:rPr>
      </w:pPr>
    </w:p>
    <w:p w14:paraId="3B66150F" w14:textId="77777777" w:rsidR="00000000" w:rsidRDefault="00E82A5C">
      <w:pPr>
        <w:pStyle w:val="a"/>
        <w:rPr>
          <w:rFonts w:hint="cs"/>
          <w:rtl/>
        </w:rPr>
      </w:pPr>
      <w:r>
        <w:rPr>
          <w:rFonts w:hint="cs"/>
          <w:rtl/>
        </w:rPr>
        <w:t>אני מבר</w:t>
      </w:r>
      <w:r>
        <w:rPr>
          <w:rFonts w:hint="cs"/>
          <w:rtl/>
        </w:rPr>
        <w:t xml:space="preserve">ך ומחזק את ידיהם של כל גורמי הביטחון על פעילותם הסמויה והגלויה, ומבקש מהם כי ימשיכו לפעול באומץ ובנחישות למיגור הטרור ולמניעת פעילותם של כל המסייעים לארגוני הטרור. תודה רבה. </w:t>
      </w:r>
    </w:p>
    <w:p w14:paraId="5642C0E2" w14:textId="77777777" w:rsidR="00000000" w:rsidRDefault="00E82A5C">
      <w:pPr>
        <w:pStyle w:val="a"/>
        <w:rPr>
          <w:rFonts w:hint="cs"/>
          <w:rtl/>
        </w:rPr>
      </w:pPr>
    </w:p>
    <w:p w14:paraId="59EE6F2C" w14:textId="77777777" w:rsidR="00000000" w:rsidRDefault="00E82A5C">
      <w:pPr>
        <w:pStyle w:val="ad"/>
        <w:rPr>
          <w:rtl/>
        </w:rPr>
      </w:pPr>
      <w:r>
        <w:rPr>
          <w:rtl/>
        </w:rPr>
        <w:t>היו"ר משה כחלון:</w:t>
      </w:r>
    </w:p>
    <w:p w14:paraId="2B2BD95B" w14:textId="77777777" w:rsidR="00000000" w:rsidRDefault="00E82A5C">
      <w:pPr>
        <w:pStyle w:val="a"/>
        <w:rPr>
          <w:rtl/>
        </w:rPr>
      </w:pPr>
    </w:p>
    <w:p w14:paraId="4C3E40E3" w14:textId="77777777" w:rsidR="00000000" w:rsidRDefault="00E82A5C">
      <w:pPr>
        <w:pStyle w:val="a"/>
        <w:rPr>
          <w:rFonts w:hint="cs"/>
          <w:rtl/>
        </w:rPr>
      </w:pPr>
      <w:r>
        <w:rPr>
          <w:rFonts w:hint="cs"/>
          <w:rtl/>
        </w:rPr>
        <w:t xml:space="preserve">תודה רבה. חבר הכנסת גדעון סער, בבקשה. </w:t>
      </w:r>
    </w:p>
    <w:p w14:paraId="0B4C3396" w14:textId="77777777" w:rsidR="00000000" w:rsidRDefault="00E82A5C">
      <w:pPr>
        <w:pStyle w:val="a"/>
        <w:rPr>
          <w:rFonts w:hint="cs"/>
          <w:rtl/>
        </w:rPr>
      </w:pPr>
    </w:p>
    <w:p w14:paraId="0563C348" w14:textId="77777777" w:rsidR="00000000" w:rsidRDefault="00E82A5C">
      <w:pPr>
        <w:pStyle w:val="Speaker"/>
        <w:rPr>
          <w:rtl/>
        </w:rPr>
      </w:pPr>
      <w:bookmarkStart w:id="447" w:name="FS000001027T14_05_2003_19_05_07"/>
      <w:bookmarkEnd w:id="447"/>
      <w:r>
        <w:rPr>
          <w:rFonts w:hint="eastAsia"/>
          <w:rtl/>
        </w:rPr>
        <w:t>גדעון</w:t>
      </w:r>
      <w:r>
        <w:rPr>
          <w:rtl/>
        </w:rPr>
        <w:t xml:space="preserve"> סער (הליכוד):</w:t>
      </w:r>
    </w:p>
    <w:p w14:paraId="5F476710" w14:textId="77777777" w:rsidR="00000000" w:rsidRDefault="00E82A5C">
      <w:pPr>
        <w:pStyle w:val="a"/>
        <w:rPr>
          <w:rFonts w:hint="cs"/>
          <w:rtl/>
        </w:rPr>
      </w:pPr>
    </w:p>
    <w:p w14:paraId="5149BCB5" w14:textId="77777777" w:rsidR="00000000" w:rsidRDefault="00E82A5C">
      <w:pPr>
        <w:pStyle w:val="a"/>
        <w:rPr>
          <w:rFonts w:hint="cs"/>
          <w:rtl/>
        </w:rPr>
      </w:pPr>
      <w:r>
        <w:rPr>
          <w:rFonts w:hint="cs"/>
          <w:rtl/>
        </w:rPr>
        <w:t>א</w:t>
      </w:r>
      <w:r>
        <w:rPr>
          <w:rFonts w:hint="cs"/>
          <w:rtl/>
        </w:rPr>
        <w:t>דוני היושב-ראש, רבותי חברי הכנסת, ההתפשטות של הפונדמנטליזם האסלאמי בעולם הערבי היא כבר מזמן מחלה ממארת שהוציאה גידולי פרא, למרבה הצער, גם בתחומי מדינת ישראל. צריך לקבוע: מדובר בסרטן, וסרטן אי-אפשר לרפא באמצעות אקמול, צריך לטפל בו בדרכים אחרות, בדרכים רדיקל</w:t>
      </w:r>
      <w:r>
        <w:rPr>
          <w:rFonts w:hint="cs"/>
          <w:rtl/>
        </w:rPr>
        <w:t xml:space="preserve">יות. </w:t>
      </w:r>
    </w:p>
    <w:p w14:paraId="14D95B2D" w14:textId="77777777" w:rsidR="00000000" w:rsidRDefault="00E82A5C">
      <w:pPr>
        <w:pStyle w:val="a"/>
        <w:rPr>
          <w:rFonts w:hint="cs"/>
          <w:rtl/>
        </w:rPr>
      </w:pPr>
    </w:p>
    <w:p w14:paraId="718B84A4" w14:textId="77777777" w:rsidR="00000000" w:rsidRDefault="00E82A5C">
      <w:pPr>
        <w:pStyle w:val="ac"/>
        <w:rPr>
          <w:rtl/>
        </w:rPr>
      </w:pPr>
      <w:r>
        <w:rPr>
          <w:rFonts w:hint="eastAsia"/>
          <w:rtl/>
        </w:rPr>
        <w:t>מוחמד</w:t>
      </w:r>
      <w:r>
        <w:rPr>
          <w:rtl/>
        </w:rPr>
        <w:t xml:space="preserve"> ברכה (חד"ש-תע"ל):</w:t>
      </w:r>
    </w:p>
    <w:p w14:paraId="106C89BB" w14:textId="77777777" w:rsidR="00000000" w:rsidRDefault="00E82A5C">
      <w:pPr>
        <w:pStyle w:val="a"/>
        <w:rPr>
          <w:rFonts w:hint="cs"/>
          <w:rtl/>
        </w:rPr>
      </w:pPr>
    </w:p>
    <w:p w14:paraId="2EEC920B" w14:textId="77777777" w:rsidR="00000000" w:rsidRDefault="00E82A5C">
      <w:pPr>
        <w:pStyle w:val="a"/>
        <w:rPr>
          <w:rFonts w:hint="cs"/>
          <w:rtl/>
        </w:rPr>
      </w:pPr>
      <w:r>
        <w:rPr>
          <w:rFonts w:hint="cs"/>
          <w:rtl/>
        </w:rPr>
        <w:t xml:space="preserve">לחסל. </w:t>
      </w:r>
    </w:p>
    <w:p w14:paraId="44AB71EF" w14:textId="77777777" w:rsidR="00000000" w:rsidRDefault="00E82A5C">
      <w:pPr>
        <w:pStyle w:val="a"/>
        <w:rPr>
          <w:rFonts w:hint="cs"/>
          <w:rtl/>
        </w:rPr>
      </w:pPr>
    </w:p>
    <w:p w14:paraId="003EB1AC" w14:textId="77777777" w:rsidR="00000000" w:rsidRDefault="00E82A5C">
      <w:pPr>
        <w:pStyle w:val="SpeakerCon"/>
        <w:rPr>
          <w:rtl/>
        </w:rPr>
      </w:pPr>
      <w:bookmarkStart w:id="448" w:name="FS000001027T14_05_2003_19_07_00C"/>
      <w:bookmarkEnd w:id="448"/>
    </w:p>
    <w:p w14:paraId="0032D0C8" w14:textId="77777777" w:rsidR="00000000" w:rsidRDefault="00E82A5C">
      <w:pPr>
        <w:pStyle w:val="SpeakerCon"/>
        <w:rPr>
          <w:rtl/>
        </w:rPr>
      </w:pPr>
      <w:r>
        <w:rPr>
          <w:rtl/>
        </w:rPr>
        <w:t>גדעון סער (הליכוד):</w:t>
      </w:r>
    </w:p>
    <w:p w14:paraId="38802C19" w14:textId="77777777" w:rsidR="00000000" w:rsidRDefault="00E82A5C">
      <w:pPr>
        <w:pStyle w:val="a"/>
        <w:rPr>
          <w:rtl/>
        </w:rPr>
      </w:pPr>
    </w:p>
    <w:p w14:paraId="2828A013" w14:textId="77777777" w:rsidR="00000000" w:rsidRDefault="00E82A5C">
      <w:pPr>
        <w:pStyle w:val="a"/>
        <w:rPr>
          <w:rFonts w:hint="cs"/>
          <w:rtl/>
        </w:rPr>
      </w:pPr>
      <w:r>
        <w:rPr>
          <w:rFonts w:hint="cs"/>
          <w:rtl/>
        </w:rPr>
        <w:t xml:space="preserve">לעקור אותו מהשורש, חבר הכנסת ברכה. </w:t>
      </w:r>
    </w:p>
    <w:p w14:paraId="3991C76E" w14:textId="77777777" w:rsidR="00000000" w:rsidRDefault="00E82A5C">
      <w:pPr>
        <w:pStyle w:val="a"/>
        <w:rPr>
          <w:rFonts w:hint="cs"/>
          <w:rtl/>
        </w:rPr>
      </w:pPr>
    </w:p>
    <w:p w14:paraId="289C883A" w14:textId="77777777" w:rsidR="00000000" w:rsidRDefault="00E82A5C">
      <w:pPr>
        <w:pStyle w:val="ac"/>
        <w:rPr>
          <w:rtl/>
        </w:rPr>
      </w:pPr>
      <w:r>
        <w:rPr>
          <w:rFonts w:hint="eastAsia"/>
          <w:rtl/>
        </w:rPr>
        <w:t>אחמד</w:t>
      </w:r>
      <w:r>
        <w:rPr>
          <w:rtl/>
        </w:rPr>
        <w:t xml:space="preserve"> טיבי (חד"ש-תע"ל):</w:t>
      </w:r>
    </w:p>
    <w:p w14:paraId="1822D491" w14:textId="77777777" w:rsidR="00000000" w:rsidRDefault="00E82A5C">
      <w:pPr>
        <w:pStyle w:val="a"/>
        <w:rPr>
          <w:rFonts w:hint="cs"/>
          <w:rtl/>
        </w:rPr>
      </w:pPr>
    </w:p>
    <w:p w14:paraId="0B417AB2" w14:textId="77777777" w:rsidR="00000000" w:rsidRDefault="00E82A5C">
      <w:pPr>
        <w:pStyle w:val="a"/>
        <w:rPr>
          <w:rFonts w:hint="cs"/>
          <w:rtl/>
        </w:rPr>
      </w:pPr>
      <w:r>
        <w:rPr>
          <w:rFonts w:hint="cs"/>
          <w:rtl/>
        </w:rPr>
        <w:t>איך?</w:t>
      </w:r>
    </w:p>
    <w:p w14:paraId="6A0CC518" w14:textId="77777777" w:rsidR="00000000" w:rsidRDefault="00E82A5C">
      <w:pPr>
        <w:pStyle w:val="a"/>
        <w:rPr>
          <w:rFonts w:hint="cs"/>
          <w:rtl/>
        </w:rPr>
      </w:pPr>
    </w:p>
    <w:p w14:paraId="06F22009" w14:textId="77777777" w:rsidR="00000000" w:rsidRDefault="00E82A5C">
      <w:pPr>
        <w:pStyle w:val="SpeakerCon"/>
        <w:rPr>
          <w:rtl/>
        </w:rPr>
      </w:pPr>
      <w:bookmarkStart w:id="449" w:name="FS000001027T14_05_2003_19_07_25C"/>
      <w:bookmarkEnd w:id="449"/>
      <w:r>
        <w:rPr>
          <w:rtl/>
        </w:rPr>
        <w:t>גדעון סער (הליכוד):</w:t>
      </w:r>
    </w:p>
    <w:p w14:paraId="11C3A57B" w14:textId="77777777" w:rsidR="00000000" w:rsidRDefault="00E82A5C">
      <w:pPr>
        <w:pStyle w:val="a"/>
        <w:rPr>
          <w:rtl/>
        </w:rPr>
      </w:pPr>
    </w:p>
    <w:p w14:paraId="19B0199B" w14:textId="77777777" w:rsidR="00000000" w:rsidRDefault="00E82A5C">
      <w:pPr>
        <w:pStyle w:val="a"/>
        <w:rPr>
          <w:rFonts w:hint="cs"/>
          <w:rtl/>
        </w:rPr>
      </w:pPr>
      <w:r>
        <w:rPr>
          <w:rFonts w:hint="cs"/>
          <w:rtl/>
        </w:rPr>
        <w:t>אתה יודע שזה סרטן, והממשלה הזאת, וגם הממשלה הקודמת, נוקטות קו שונה. כפי שאמר חבר הכנסת שלגי, נגמרו ימי בת-</w:t>
      </w:r>
      <w:r>
        <w:rPr>
          <w:rFonts w:hint="cs"/>
          <w:rtl/>
        </w:rPr>
        <w:t xml:space="preserve">היענה. זה בא לידי ביטוי בפרשת המסגד בנצרת, כאשר מתוך התרסה נגד העולם הנוצרי ונגד הסמלים שלו ונגד הדברים המקודשים לו, התריסו בכיכר העיר מול אחד המקומות הקדושים ביותר לעולם הנוצרי, ללא מעצורים. </w:t>
      </w:r>
    </w:p>
    <w:p w14:paraId="13D31273" w14:textId="77777777" w:rsidR="00000000" w:rsidRDefault="00E82A5C">
      <w:pPr>
        <w:pStyle w:val="a"/>
        <w:rPr>
          <w:rFonts w:hint="cs"/>
          <w:rtl/>
        </w:rPr>
      </w:pPr>
    </w:p>
    <w:p w14:paraId="23776FAA" w14:textId="77777777" w:rsidR="00000000" w:rsidRDefault="00E82A5C">
      <w:pPr>
        <w:pStyle w:val="ac"/>
        <w:rPr>
          <w:rtl/>
        </w:rPr>
      </w:pPr>
      <w:r>
        <w:rPr>
          <w:rFonts w:hint="eastAsia"/>
          <w:rtl/>
        </w:rPr>
        <w:t>מוחמד</w:t>
      </w:r>
      <w:r>
        <w:rPr>
          <w:rtl/>
        </w:rPr>
        <w:t xml:space="preserve"> ברכה (חד"ש-תע"ל):</w:t>
      </w:r>
    </w:p>
    <w:p w14:paraId="380394D7" w14:textId="77777777" w:rsidR="00000000" w:rsidRDefault="00E82A5C">
      <w:pPr>
        <w:pStyle w:val="a"/>
        <w:rPr>
          <w:rFonts w:hint="cs"/>
          <w:rtl/>
        </w:rPr>
      </w:pPr>
    </w:p>
    <w:p w14:paraId="7C71CBE7" w14:textId="77777777" w:rsidR="00000000" w:rsidRDefault="00E82A5C">
      <w:pPr>
        <w:pStyle w:val="a"/>
        <w:rPr>
          <w:rFonts w:hint="cs"/>
          <w:rtl/>
        </w:rPr>
      </w:pPr>
      <w:r>
        <w:rPr>
          <w:rFonts w:hint="cs"/>
          <w:rtl/>
        </w:rPr>
        <w:t xml:space="preserve">תשאל את ראש הממשלה שלך מה היה תפקידו </w:t>
      </w:r>
      <w:r>
        <w:rPr>
          <w:rFonts w:hint="cs"/>
          <w:rtl/>
        </w:rPr>
        <w:t xml:space="preserve">אז. ראש הממשלה שלך אימץ לחיקו אנשים שם. </w:t>
      </w:r>
    </w:p>
    <w:p w14:paraId="34A847EB" w14:textId="77777777" w:rsidR="00000000" w:rsidRDefault="00E82A5C">
      <w:pPr>
        <w:pStyle w:val="a"/>
        <w:rPr>
          <w:rFonts w:hint="cs"/>
          <w:rtl/>
        </w:rPr>
      </w:pPr>
    </w:p>
    <w:p w14:paraId="36DBC489" w14:textId="77777777" w:rsidR="00000000" w:rsidRDefault="00E82A5C">
      <w:pPr>
        <w:pStyle w:val="ac"/>
        <w:rPr>
          <w:rtl/>
        </w:rPr>
      </w:pPr>
      <w:r>
        <w:rPr>
          <w:rFonts w:hint="eastAsia"/>
          <w:rtl/>
        </w:rPr>
        <w:t>ואסל</w:t>
      </w:r>
      <w:r>
        <w:rPr>
          <w:rtl/>
        </w:rPr>
        <w:t xml:space="preserve"> טאהא (בל"ד):</w:t>
      </w:r>
    </w:p>
    <w:p w14:paraId="280F7E28" w14:textId="77777777" w:rsidR="00000000" w:rsidRDefault="00E82A5C">
      <w:pPr>
        <w:pStyle w:val="a"/>
        <w:rPr>
          <w:rFonts w:hint="cs"/>
          <w:rtl/>
        </w:rPr>
      </w:pPr>
    </w:p>
    <w:p w14:paraId="75679BD2" w14:textId="77777777" w:rsidR="00000000" w:rsidRDefault="00E82A5C">
      <w:pPr>
        <w:pStyle w:val="a"/>
        <w:rPr>
          <w:rFonts w:hint="cs"/>
          <w:rtl/>
        </w:rPr>
      </w:pPr>
      <w:r>
        <w:rPr>
          <w:rFonts w:hint="cs"/>
          <w:rtl/>
        </w:rPr>
        <w:t xml:space="preserve">הוא הסית למצב בנצרת. </w:t>
      </w:r>
    </w:p>
    <w:p w14:paraId="22D1B895" w14:textId="77777777" w:rsidR="00000000" w:rsidRDefault="00E82A5C">
      <w:pPr>
        <w:pStyle w:val="a"/>
        <w:rPr>
          <w:rFonts w:hint="cs"/>
          <w:rtl/>
        </w:rPr>
      </w:pPr>
    </w:p>
    <w:p w14:paraId="62A2F82E" w14:textId="77777777" w:rsidR="00000000" w:rsidRDefault="00E82A5C">
      <w:pPr>
        <w:pStyle w:val="SpeakerCon"/>
        <w:rPr>
          <w:rtl/>
        </w:rPr>
      </w:pPr>
      <w:bookmarkStart w:id="450" w:name="FS000001027T14_05_2003_19_10_14C"/>
      <w:bookmarkEnd w:id="450"/>
      <w:r>
        <w:rPr>
          <w:rtl/>
        </w:rPr>
        <w:t>גדעון סער (הליכוד):</w:t>
      </w:r>
    </w:p>
    <w:p w14:paraId="2117E490" w14:textId="77777777" w:rsidR="00000000" w:rsidRDefault="00E82A5C">
      <w:pPr>
        <w:pStyle w:val="a"/>
        <w:rPr>
          <w:rtl/>
        </w:rPr>
      </w:pPr>
    </w:p>
    <w:p w14:paraId="2CA838B6" w14:textId="77777777" w:rsidR="00000000" w:rsidRDefault="00E82A5C">
      <w:pPr>
        <w:pStyle w:val="a"/>
        <w:rPr>
          <w:rFonts w:hint="cs"/>
          <w:rtl/>
        </w:rPr>
      </w:pPr>
      <w:r>
        <w:rPr>
          <w:rFonts w:hint="cs"/>
          <w:rtl/>
        </w:rPr>
        <w:t xml:space="preserve">אדוני היושב-ראש, אני מבקש להגן עלי מפני חבר הכנסת ברכה. </w:t>
      </w:r>
    </w:p>
    <w:p w14:paraId="4C947422" w14:textId="77777777" w:rsidR="00000000" w:rsidRDefault="00E82A5C">
      <w:pPr>
        <w:pStyle w:val="a"/>
        <w:rPr>
          <w:rFonts w:hint="cs"/>
          <w:rtl/>
        </w:rPr>
      </w:pPr>
    </w:p>
    <w:p w14:paraId="76382A45" w14:textId="77777777" w:rsidR="00000000" w:rsidRDefault="00E82A5C">
      <w:pPr>
        <w:pStyle w:val="ad"/>
        <w:rPr>
          <w:rtl/>
        </w:rPr>
      </w:pPr>
      <w:r>
        <w:rPr>
          <w:rtl/>
        </w:rPr>
        <w:t>היו"ר משה כחלון:</w:t>
      </w:r>
    </w:p>
    <w:p w14:paraId="63BA84D0" w14:textId="77777777" w:rsidR="00000000" w:rsidRDefault="00E82A5C">
      <w:pPr>
        <w:pStyle w:val="a"/>
        <w:rPr>
          <w:rtl/>
        </w:rPr>
      </w:pPr>
    </w:p>
    <w:p w14:paraId="05860133" w14:textId="77777777" w:rsidR="00000000" w:rsidRDefault="00E82A5C">
      <w:pPr>
        <w:pStyle w:val="a"/>
        <w:rPr>
          <w:rFonts w:hint="cs"/>
          <w:rtl/>
        </w:rPr>
      </w:pPr>
      <w:r>
        <w:rPr>
          <w:rFonts w:hint="cs"/>
          <w:rtl/>
        </w:rPr>
        <w:t xml:space="preserve">חבר הכנסת ברכה, אני קורא אותך לסדר פעם ראשונה. </w:t>
      </w:r>
    </w:p>
    <w:p w14:paraId="00E8A8A5" w14:textId="77777777" w:rsidR="00000000" w:rsidRDefault="00E82A5C">
      <w:pPr>
        <w:pStyle w:val="a"/>
        <w:rPr>
          <w:rFonts w:hint="cs"/>
          <w:rtl/>
        </w:rPr>
      </w:pPr>
    </w:p>
    <w:p w14:paraId="789A6E5F" w14:textId="77777777" w:rsidR="00000000" w:rsidRDefault="00E82A5C">
      <w:pPr>
        <w:pStyle w:val="ac"/>
        <w:rPr>
          <w:rtl/>
        </w:rPr>
      </w:pPr>
      <w:r>
        <w:rPr>
          <w:rFonts w:hint="eastAsia"/>
          <w:rtl/>
        </w:rPr>
        <w:t>מוחמד</w:t>
      </w:r>
      <w:r>
        <w:rPr>
          <w:rtl/>
        </w:rPr>
        <w:t xml:space="preserve"> ברכה (חד"ש-תע"ל):</w:t>
      </w:r>
    </w:p>
    <w:p w14:paraId="578927B3" w14:textId="77777777" w:rsidR="00000000" w:rsidRDefault="00E82A5C">
      <w:pPr>
        <w:pStyle w:val="a"/>
        <w:rPr>
          <w:rFonts w:hint="cs"/>
          <w:rtl/>
        </w:rPr>
      </w:pPr>
    </w:p>
    <w:p w14:paraId="43C4E6B4" w14:textId="77777777" w:rsidR="00000000" w:rsidRDefault="00E82A5C">
      <w:pPr>
        <w:pStyle w:val="a"/>
        <w:rPr>
          <w:rFonts w:hint="cs"/>
          <w:rtl/>
        </w:rPr>
      </w:pPr>
      <w:r>
        <w:rPr>
          <w:rFonts w:hint="cs"/>
          <w:rtl/>
        </w:rPr>
        <w:t>ב</w:t>
      </w:r>
      <w:r>
        <w:rPr>
          <w:rFonts w:hint="cs"/>
          <w:rtl/>
        </w:rPr>
        <w:t>שביל מה?</w:t>
      </w:r>
    </w:p>
    <w:p w14:paraId="73D357B6" w14:textId="77777777" w:rsidR="00000000" w:rsidRDefault="00E82A5C">
      <w:pPr>
        <w:pStyle w:val="a"/>
        <w:rPr>
          <w:rFonts w:hint="cs"/>
          <w:rtl/>
        </w:rPr>
      </w:pPr>
    </w:p>
    <w:p w14:paraId="0DD8D689" w14:textId="77777777" w:rsidR="00000000" w:rsidRDefault="00E82A5C">
      <w:pPr>
        <w:pStyle w:val="ad"/>
        <w:rPr>
          <w:rtl/>
        </w:rPr>
      </w:pPr>
      <w:r>
        <w:rPr>
          <w:rtl/>
        </w:rPr>
        <w:t>היו"ר משה כחלון:</w:t>
      </w:r>
    </w:p>
    <w:p w14:paraId="52AAEB28" w14:textId="77777777" w:rsidR="00000000" w:rsidRDefault="00E82A5C">
      <w:pPr>
        <w:pStyle w:val="a"/>
        <w:rPr>
          <w:rtl/>
        </w:rPr>
      </w:pPr>
    </w:p>
    <w:p w14:paraId="020C4FE0" w14:textId="77777777" w:rsidR="00000000" w:rsidRDefault="00E82A5C">
      <w:pPr>
        <w:pStyle w:val="a"/>
        <w:rPr>
          <w:rFonts w:hint="cs"/>
          <w:rtl/>
        </w:rPr>
      </w:pPr>
      <w:r>
        <w:rPr>
          <w:rFonts w:hint="cs"/>
          <w:rtl/>
        </w:rPr>
        <w:t>כי בדרך אחרת זה לא הולך אתך.</w:t>
      </w:r>
    </w:p>
    <w:p w14:paraId="2D60FEE5" w14:textId="77777777" w:rsidR="00000000" w:rsidRDefault="00E82A5C">
      <w:pPr>
        <w:pStyle w:val="a"/>
        <w:rPr>
          <w:rFonts w:hint="cs"/>
          <w:rtl/>
        </w:rPr>
      </w:pPr>
    </w:p>
    <w:p w14:paraId="7D1F6BB6" w14:textId="77777777" w:rsidR="00000000" w:rsidRDefault="00E82A5C">
      <w:pPr>
        <w:pStyle w:val="SpeakerCon"/>
        <w:rPr>
          <w:rtl/>
        </w:rPr>
      </w:pPr>
      <w:bookmarkStart w:id="451" w:name="FS000001027T14_05_2003_19_12_05C"/>
      <w:bookmarkEnd w:id="451"/>
      <w:r>
        <w:rPr>
          <w:rtl/>
        </w:rPr>
        <w:t>גדעון סער (הליכוד):</w:t>
      </w:r>
    </w:p>
    <w:p w14:paraId="397411C4" w14:textId="77777777" w:rsidR="00000000" w:rsidRDefault="00E82A5C">
      <w:pPr>
        <w:pStyle w:val="a"/>
        <w:rPr>
          <w:rtl/>
        </w:rPr>
      </w:pPr>
    </w:p>
    <w:p w14:paraId="34DA4E5E" w14:textId="77777777" w:rsidR="00000000" w:rsidRDefault="00E82A5C">
      <w:pPr>
        <w:pStyle w:val="a"/>
        <w:rPr>
          <w:rFonts w:hint="cs"/>
          <w:rtl/>
        </w:rPr>
      </w:pPr>
      <w:r>
        <w:rPr>
          <w:rFonts w:hint="cs"/>
          <w:rtl/>
        </w:rPr>
        <w:t xml:space="preserve">גם אז ניסיתם להלך אימים ולהסביר לנו שזאת השיטה שלכם, חבר הכנסת דהאמשה. </w:t>
      </w:r>
    </w:p>
    <w:p w14:paraId="35FD2E89" w14:textId="77777777" w:rsidR="00000000" w:rsidRDefault="00E82A5C">
      <w:pPr>
        <w:pStyle w:val="a"/>
        <w:rPr>
          <w:rFonts w:hint="cs"/>
          <w:rtl/>
        </w:rPr>
      </w:pPr>
    </w:p>
    <w:p w14:paraId="4CEF150F" w14:textId="77777777" w:rsidR="00000000" w:rsidRDefault="00E82A5C">
      <w:pPr>
        <w:pStyle w:val="ac"/>
        <w:rPr>
          <w:rtl/>
        </w:rPr>
      </w:pPr>
      <w:r>
        <w:rPr>
          <w:rFonts w:hint="eastAsia"/>
          <w:rtl/>
        </w:rPr>
        <w:t>עבד</w:t>
      </w:r>
      <w:r>
        <w:rPr>
          <w:rtl/>
        </w:rPr>
        <w:t>-אלמאלכ דהאמשה (רע"ם):</w:t>
      </w:r>
    </w:p>
    <w:p w14:paraId="0B07D1BF" w14:textId="77777777" w:rsidR="00000000" w:rsidRDefault="00E82A5C">
      <w:pPr>
        <w:pStyle w:val="a"/>
        <w:rPr>
          <w:rFonts w:hint="cs"/>
          <w:rtl/>
        </w:rPr>
      </w:pPr>
    </w:p>
    <w:p w14:paraId="46063213" w14:textId="77777777" w:rsidR="00000000" w:rsidRDefault="00E82A5C">
      <w:pPr>
        <w:pStyle w:val="a"/>
        <w:rPr>
          <w:rFonts w:hint="cs"/>
          <w:rtl/>
        </w:rPr>
      </w:pPr>
      <w:r>
        <w:rPr>
          <w:rFonts w:hint="cs"/>
          <w:rtl/>
        </w:rPr>
        <w:t xml:space="preserve">בוא נשמע מה השיטה שלנו. </w:t>
      </w:r>
    </w:p>
    <w:p w14:paraId="76BBEAC0" w14:textId="77777777" w:rsidR="00000000" w:rsidRDefault="00E82A5C">
      <w:pPr>
        <w:pStyle w:val="a"/>
        <w:rPr>
          <w:rFonts w:hint="cs"/>
          <w:rtl/>
        </w:rPr>
      </w:pPr>
    </w:p>
    <w:p w14:paraId="2229BE83" w14:textId="77777777" w:rsidR="00000000" w:rsidRDefault="00E82A5C">
      <w:pPr>
        <w:pStyle w:val="SpeakerCon"/>
        <w:rPr>
          <w:rtl/>
        </w:rPr>
      </w:pPr>
      <w:bookmarkStart w:id="452" w:name="FS000001027T14_05_2003_19_12_44C"/>
      <w:bookmarkEnd w:id="452"/>
      <w:r>
        <w:rPr>
          <w:rtl/>
        </w:rPr>
        <w:t>גדעון סער (הליכוד):</w:t>
      </w:r>
    </w:p>
    <w:p w14:paraId="367E7DAF" w14:textId="77777777" w:rsidR="00000000" w:rsidRDefault="00E82A5C">
      <w:pPr>
        <w:pStyle w:val="a"/>
        <w:rPr>
          <w:rtl/>
        </w:rPr>
      </w:pPr>
    </w:p>
    <w:p w14:paraId="2DA8711A" w14:textId="77777777" w:rsidR="00000000" w:rsidRDefault="00E82A5C">
      <w:pPr>
        <w:pStyle w:val="a"/>
        <w:rPr>
          <w:rFonts w:hint="cs"/>
          <w:rtl/>
        </w:rPr>
      </w:pPr>
      <w:r>
        <w:rPr>
          <w:rFonts w:hint="cs"/>
          <w:rtl/>
        </w:rPr>
        <w:t xml:space="preserve">כל דבר אשר באמצעות פריעת חוק, </w:t>
      </w:r>
      <w:r>
        <w:rPr>
          <w:rFonts w:hint="cs"/>
          <w:rtl/>
        </w:rPr>
        <w:t xml:space="preserve">באמצעות הפרת הסדר, אתם חוששים שלא יעלה בידיכם לעשות, אתם אומרים: יישפך דם. אתם מהלכים עלינו אימים שיישפך דם. </w:t>
      </w:r>
    </w:p>
    <w:p w14:paraId="3207B3B6" w14:textId="77777777" w:rsidR="00000000" w:rsidRDefault="00E82A5C">
      <w:pPr>
        <w:pStyle w:val="a"/>
        <w:rPr>
          <w:rFonts w:hint="cs"/>
          <w:rtl/>
        </w:rPr>
      </w:pPr>
    </w:p>
    <w:p w14:paraId="6C86089C" w14:textId="77777777" w:rsidR="00000000" w:rsidRDefault="00E82A5C">
      <w:pPr>
        <w:pStyle w:val="ac"/>
        <w:rPr>
          <w:rtl/>
        </w:rPr>
      </w:pPr>
      <w:r>
        <w:rPr>
          <w:rtl/>
        </w:rPr>
        <w:t>עבד-אלמאלכ דהאמשה (רע"ם):</w:t>
      </w:r>
    </w:p>
    <w:p w14:paraId="6D052B0D" w14:textId="77777777" w:rsidR="00000000" w:rsidRDefault="00E82A5C">
      <w:pPr>
        <w:pStyle w:val="a"/>
        <w:rPr>
          <w:rtl/>
        </w:rPr>
      </w:pPr>
    </w:p>
    <w:p w14:paraId="7A517E97" w14:textId="77777777" w:rsidR="00000000" w:rsidRDefault="00E82A5C">
      <w:pPr>
        <w:pStyle w:val="a"/>
        <w:rPr>
          <w:rFonts w:hint="cs"/>
          <w:rtl/>
        </w:rPr>
      </w:pPr>
      <w:r>
        <w:rPr>
          <w:rFonts w:hint="cs"/>
          <w:rtl/>
        </w:rPr>
        <w:t xml:space="preserve">אלה פרובוקציות שאתם עושים בכל מקום. </w:t>
      </w:r>
    </w:p>
    <w:p w14:paraId="23726436" w14:textId="77777777" w:rsidR="00000000" w:rsidRDefault="00E82A5C">
      <w:pPr>
        <w:pStyle w:val="a"/>
        <w:ind w:firstLine="0"/>
        <w:rPr>
          <w:rFonts w:hint="cs"/>
          <w:rtl/>
        </w:rPr>
      </w:pPr>
    </w:p>
    <w:p w14:paraId="767B411B" w14:textId="77777777" w:rsidR="00000000" w:rsidRDefault="00E82A5C">
      <w:pPr>
        <w:pStyle w:val="SpeakerCon"/>
        <w:rPr>
          <w:rtl/>
        </w:rPr>
      </w:pPr>
      <w:bookmarkStart w:id="453" w:name="FS000001027T14_05_2003_18_39_52"/>
      <w:bookmarkStart w:id="454" w:name="FS000001027T14_05_2003_18_40_06C"/>
      <w:bookmarkEnd w:id="453"/>
      <w:bookmarkEnd w:id="454"/>
      <w:r>
        <w:rPr>
          <w:rtl/>
        </w:rPr>
        <w:t>גדעון סער (הליכוד):</w:t>
      </w:r>
    </w:p>
    <w:p w14:paraId="717DB2AD" w14:textId="77777777" w:rsidR="00000000" w:rsidRDefault="00E82A5C">
      <w:pPr>
        <w:pStyle w:val="a"/>
        <w:rPr>
          <w:rtl/>
        </w:rPr>
      </w:pPr>
    </w:p>
    <w:p w14:paraId="7E3C7913" w14:textId="77777777" w:rsidR="00000000" w:rsidRDefault="00E82A5C">
      <w:pPr>
        <w:pStyle w:val="a"/>
        <w:rPr>
          <w:rFonts w:hint="cs"/>
          <w:rtl/>
        </w:rPr>
      </w:pPr>
      <w:r>
        <w:rPr>
          <w:rFonts w:hint="cs"/>
          <w:rtl/>
        </w:rPr>
        <w:t>אבל ממשלת ישראל קיבלה החלטה אמיצה. הבנייה הזאת הופסקה ולא ק</w:t>
      </w:r>
      <w:r>
        <w:rPr>
          <w:rFonts w:hint="cs"/>
          <w:rtl/>
        </w:rPr>
        <w:t>רה שום דבר. מסתבר שכשיש ממשלה נחושה אתם גם מבינים, חבר הכנסת דהאמשה. ובאותו אופן נסגר העיתון המסית מספר אחת במדינה - -  -</w:t>
      </w:r>
    </w:p>
    <w:p w14:paraId="70FDD332" w14:textId="77777777" w:rsidR="00000000" w:rsidRDefault="00E82A5C">
      <w:pPr>
        <w:pStyle w:val="a"/>
        <w:ind w:firstLine="0"/>
        <w:rPr>
          <w:rFonts w:hint="cs"/>
          <w:rtl/>
        </w:rPr>
      </w:pPr>
    </w:p>
    <w:p w14:paraId="549C2AC3" w14:textId="77777777" w:rsidR="00000000" w:rsidRDefault="00E82A5C">
      <w:pPr>
        <w:pStyle w:val="ac"/>
        <w:rPr>
          <w:rtl/>
        </w:rPr>
      </w:pPr>
      <w:r>
        <w:rPr>
          <w:rFonts w:hint="eastAsia"/>
          <w:rtl/>
        </w:rPr>
        <w:t>עבד</w:t>
      </w:r>
      <w:r>
        <w:rPr>
          <w:rtl/>
        </w:rPr>
        <w:t>-אלמאלכ דהאמשה (רע"ם):</w:t>
      </w:r>
    </w:p>
    <w:p w14:paraId="06214F96" w14:textId="77777777" w:rsidR="00000000" w:rsidRDefault="00E82A5C">
      <w:pPr>
        <w:pStyle w:val="a"/>
        <w:rPr>
          <w:rFonts w:hint="cs"/>
          <w:rtl/>
        </w:rPr>
      </w:pPr>
    </w:p>
    <w:p w14:paraId="46F6F1AD" w14:textId="77777777" w:rsidR="00000000" w:rsidRDefault="00E82A5C">
      <w:pPr>
        <w:pStyle w:val="a"/>
        <w:rPr>
          <w:rFonts w:hint="cs"/>
          <w:rtl/>
        </w:rPr>
      </w:pPr>
      <w:r>
        <w:rPr>
          <w:rFonts w:hint="cs"/>
          <w:rtl/>
        </w:rPr>
        <w:t xml:space="preserve">לא נסגר. העיתון פועל במסגרת החוק. </w:t>
      </w:r>
    </w:p>
    <w:p w14:paraId="0AA25EEE" w14:textId="77777777" w:rsidR="00000000" w:rsidRDefault="00E82A5C">
      <w:pPr>
        <w:pStyle w:val="a"/>
        <w:rPr>
          <w:rFonts w:hint="cs"/>
          <w:rtl/>
        </w:rPr>
      </w:pPr>
    </w:p>
    <w:p w14:paraId="12208537" w14:textId="77777777" w:rsidR="00000000" w:rsidRDefault="00E82A5C">
      <w:pPr>
        <w:pStyle w:val="ad"/>
        <w:rPr>
          <w:rtl/>
        </w:rPr>
      </w:pPr>
      <w:r>
        <w:rPr>
          <w:rtl/>
        </w:rPr>
        <w:t>היו"ר משה כחלון:</w:t>
      </w:r>
    </w:p>
    <w:p w14:paraId="04A33DAA" w14:textId="77777777" w:rsidR="00000000" w:rsidRDefault="00E82A5C">
      <w:pPr>
        <w:pStyle w:val="a"/>
        <w:rPr>
          <w:rtl/>
        </w:rPr>
      </w:pPr>
    </w:p>
    <w:p w14:paraId="05815C75" w14:textId="77777777" w:rsidR="00000000" w:rsidRDefault="00E82A5C">
      <w:pPr>
        <w:pStyle w:val="a"/>
        <w:rPr>
          <w:rFonts w:hint="cs"/>
          <w:rtl/>
        </w:rPr>
      </w:pPr>
      <w:r>
        <w:rPr>
          <w:rFonts w:hint="cs"/>
          <w:rtl/>
        </w:rPr>
        <w:t>חבר הכנסת דהאמשה. חבר הכנסת דהאמשה.</w:t>
      </w:r>
    </w:p>
    <w:p w14:paraId="4EC4A2BC" w14:textId="77777777" w:rsidR="00000000" w:rsidRDefault="00E82A5C">
      <w:pPr>
        <w:pStyle w:val="a"/>
        <w:rPr>
          <w:rFonts w:hint="cs"/>
          <w:rtl/>
        </w:rPr>
      </w:pPr>
    </w:p>
    <w:p w14:paraId="68A3E2E8" w14:textId="77777777" w:rsidR="00000000" w:rsidRDefault="00E82A5C">
      <w:pPr>
        <w:pStyle w:val="SpeakerCon"/>
        <w:rPr>
          <w:rtl/>
        </w:rPr>
      </w:pPr>
      <w:bookmarkStart w:id="455" w:name="FS000001027T14_05_2003_18_42_10C"/>
      <w:bookmarkEnd w:id="455"/>
      <w:r>
        <w:rPr>
          <w:rtl/>
        </w:rPr>
        <w:t>גדעון סער (הליכ</w:t>
      </w:r>
      <w:r>
        <w:rPr>
          <w:rtl/>
        </w:rPr>
        <w:t>וד):</w:t>
      </w:r>
    </w:p>
    <w:p w14:paraId="7244CB99" w14:textId="77777777" w:rsidR="00000000" w:rsidRDefault="00E82A5C">
      <w:pPr>
        <w:pStyle w:val="a"/>
        <w:rPr>
          <w:rtl/>
        </w:rPr>
      </w:pPr>
    </w:p>
    <w:p w14:paraId="5443AD4F" w14:textId="77777777" w:rsidR="00000000" w:rsidRDefault="00E82A5C">
      <w:pPr>
        <w:pStyle w:val="a"/>
        <w:rPr>
          <w:rFonts w:hint="cs"/>
          <w:rtl/>
        </w:rPr>
      </w:pPr>
      <w:r>
        <w:rPr>
          <w:rFonts w:hint="cs"/>
          <w:rtl/>
        </w:rPr>
        <w:t xml:space="preserve">אנחנו נמצאים בתהליכים וכולנו כפופים לחוק, אבל "סות אל-חק ואל-חוריה" - העיתון האהוב עליך - -  </w:t>
      </w:r>
    </w:p>
    <w:p w14:paraId="435C8BF0" w14:textId="77777777" w:rsidR="00000000" w:rsidRDefault="00E82A5C">
      <w:pPr>
        <w:pStyle w:val="a"/>
        <w:rPr>
          <w:rFonts w:hint="cs"/>
          <w:rtl/>
        </w:rPr>
      </w:pPr>
    </w:p>
    <w:p w14:paraId="507140AA" w14:textId="77777777" w:rsidR="00000000" w:rsidRDefault="00E82A5C">
      <w:pPr>
        <w:pStyle w:val="ac"/>
        <w:rPr>
          <w:rtl/>
        </w:rPr>
      </w:pPr>
      <w:r>
        <w:rPr>
          <w:rFonts w:hint="eastAsia"/>
          <w:rtl/>
        </w:rPr>
        <w:t>עבד</w:t>
      </w:r>
      <w:r>
        <w:rPr>
          <w:rtl/>
        </w:rPr>
        <w:t>-אלמאלכ דהאמשה (רע"ם):</w:t>
      </w:r>
    </w:p>
    <w:p w14:paraId="23CAA8BB" w14:textId="77777777" w:rsidR="00000000" w:rsidRDefault="00E82A5C">
      <w:pPr>
        <w:pStyle w:val="a"/>
        <w:rPr>
          <w:rFonts w:hint="cs"/>
          <w:rtl/>
        </w:rPr>
      </w:pPr>
    </w:p>
    <w:p w14:paraId="30B7C1C9" w14:textId="77777777" w:rsidR="00000000" w:rsidRDefault="00E82A5C">
      <w:pPr>
        <w:pStyle w:val="a"/>
        <w:rPr>
          <w:rFonts w:hint="cs"/>
          <w:rtl/>
        </w:rPr>
      </w:pPr>
      <w:r>
        <w:rPr>
          <w:rFonts w:hint="cs"/>
          <w:rtl/>
        </w:rPr>
        <w:t xml:space="preserve">- - - </w:t>
      </w:r>
    </w:p>
    <w:p w14:paraId="14920A2C" w14:textId="77777777" w:rsidR="00000000" w:rsidRDefault="00E82A5C">
      <w:pPr>
        <w:pStyle w:val="a"/>
        <w:rPr>
          <w:rFonts w:hint="cs"/>
          <w:rtl/>
        </w:rPr>
      </w:pPr>
    </w:p>
    <w:p w14:paraId="419CFEC5" w14:textId="77777777" w:rsidR="00000000" w:rsidRDefault="00E82A5C">
      <w:pPr>
        <w:pStyle w:val="ad"/>
        <w:rPr>
          <w:rtl/>
        </w:rPr>
      </w:pPr>
      <w:r>
        <w:rPr>
          <w:rtl/>
        </w:rPr>
        <w:t>היו"ר משה כחלון:</w:t>
      </w:r>
    </w:p>
    <w:p w14:paraId="3EE69BAA" w14:textId="77777777" w:rsidR="00000000" w:rsidRDefault="00E82A5C">
      <w:pPr>
        <w:pStyle w:val="a"/>
        <w:rPr>
          <w:rtl/>
        </w:rPr>
      </w:pPr>
    </w:p>
    <w:p w14:paraId="2FEEA944" w14:textId="77777777" w:rsidR="00000000" w:rsidRDefault="00E82A5C">
      <w:pPr>
        <w:pStyle w:val="a"/>
        <w:rPr>
          <w:rFonts w:hint="cs"/>
          <w:rtl/>
        </w:rPr>
      </w:pPr>
      <w:r>
        <w:rPr>
          <w:rFonts w:hint="cs"/>
          <w:rtl/>
        </w:rPr>
        <w:t>חבר הכנסת דהאמשה, אני קורא אותך לסדר פעם ראשונה.</w:t>
      </w:r>
    </w:p>
    <w:p w14:paraId="71E06DBE" w14:textId="77777777" w:rsidR="00000000" w:rsidRDefault="00E82A5C">
      <w:pPr>
        <w:pStyle w:val="a"/>
        <w:rPr>
          <w:rFonts w:hint="cs"/>
          <w:rtl/>
        </w:rPr>
      </w:pPr>
    </w:p>
    <w:p w14:paraId="49DEFC46" w14:textId="77777777" w:rsidR="00000000" w:rsidRDefault="00E82A5C">
      <w:pPr>
        <w:pStyle w:val="SpeakerCon"/>
        <w:rPr>
          <w:rtl/>
        </w:rPr>
      </w:pPr>
      <w:bookmarkStart w:id="456" w:name="FS000001027T14_05_2003_18_47_40C"/>
      <w:bookmarkEnd w:id="456"/>
      <w:r>
        <w:rPr>
          <w:rtl/>
        </w:rPr>
        <w:t>גדעון סער (הליכוד):</w:t>
      </w:r>
    </w:p>
    <w:p w14:paraId="0A80D2CA" w14:textId="77777777" w:rsidR="00000000" w:rsidRDefault="00E82A5C">
      <w:pPr>
        <w:pStyle w:val="a"/>
        <w:rPr>
          <w:rtl/>
        </w:rPr>
      </w:pPr>
    </w:p>
    <w:p w14:paraId="0B233C32" w14:textId="77777777" w:rsidR="00000000" w:rsidRDefault="00E82A5C">
      <w:pPr>
        <w:pStyle w:val="a"/>
        <w:rPr>
          <w:rFonts w:hint="cs"/>
          <w:rtl/>
        </w:rPr>
      </w:pPr>
      <w:r>
        <w:rPr>
          <w:rFonts w:hint="cs"/>
          <w:rtl/>
        </w:rPr>
        <w:t>- -  זה שמקדש את פיגועי ההתאבדו</w:t>
      </w:r>
      <w:r>
        <w:rPr>
          <w:rFonts w:hint="cs"/>
          <w:rtl/>
        </w:rPr>
        <w:t xml:space="preserve">ת, לא יצא יותר לאור במדינת ישראל. </w:t>
      </w:r>
    </w:p>
    <w:p w14:paraId="61C8EF1A" w14:textId="77777777" w:rsidR="00000000" w:rsidRDefault="00E82A5C">
      <w:pPr>
        <w:pStyle w:val="a"/>
        <w:rPr>
          <w:rFonts w:hint="cs"/>
          <w:rtl/>
        </w:rPr>
      </w:pPr>
    </w:p>
    <w:p w14:paraId="7489A756" w14:textId="77777777" w:rsidR="00000000" w:rsidRDefault="00E82A5C">
      <w:pPr>
        <w:pStyle w:val="ac"/>
        <w:rPr>
          <w:rtl/>
        </w:rPr>
      </w:pPr>
      <w:r>
        <w:rPr>
          <w:rFonts w:hint="eastAsia"/>
          <w:rtl/>
        </w:rPr>
        <w:t>אחמד</w:t>
      </w:r>
      <w:r>
        <w:rPr>
          <w:rtl/>
        </w:rPr>
        <w:t xml:space="preserve"> טיבי (חד"ש-תע"ל):</w:t>
      </w:r>
    </w:p>
    <w:p w14:paraId="5FE587D9" w14:textId="77777777" w:rsidR="00000000" w:rsidRDefault="00E82A5C">
      <w:pPr>
        <w:pStyle w:val="a"/>
        <w:rPr>
          <w:rFonts w:hint="cs"/>
          <w:rtl/>
        </w:rPr>
      </w:pPr>
    </w:p>
    <w:p w14:paraId="0399888C" w14:textId="77777777" w:rsidR="00000000" w:rsidRDefault="00E82A5C">
      <w:pPr>
        <w:pStyle w:val="a"/>
        <w:rPr>
          <w:rFonts w:hint="cs"/>
          <w:rtl/>
        </w:rPr>
      </w:pPr>
      <w:r>
        <w:rPr>
          <w:rFonts w:hint="cs"/>
          <w:rtl/>
        </w:rPr>
        <w:t xml:space="preserve">יצא אחר. </w:t>
      </w:r>
    </w:p>
    <w:p w14:paraId="341807E0" w14:textId="77777777" w:rsidR="00000000" w:rsidRDefault="00E82A5C">
      <w:pPr>
        <w:pStyle w:val="a"/>
        <w:rPr>
          <w:rtl/>
        </w:rPr>
      </w:pPr>
    </w:p>
    <w:p w14:paraId="18F2EBE0" w14:textId="77777777" w:rsidR="00000000" w:rsidRDefault="00E82A5C">
      <w:pPr>
        <w:pStyle w:val="a"/>
        <w:rPr>
          <w:rFonts w:hint="cs"/>
          <w:rtl/>
        </w:rPr>
      </w:pPr>
    </w:p>
    <w:p w14:paraId="3A4FBF80" w14:textId="77777777" w:rsidR="00000000" w:rsidRDefault="00E82A5C">
      <w:pPr>
        <w:pStyle w:val="SpeakerCon"/>
        <w:rPr>
          <w:rtl/>
        </w:rPr>
      </w:pPr>
      <w:bookmarkStart w:id="457" w:name="FS000001027T14_05_2003_18_48_27C"/>
      <w:bookmarkEnd w:id="457"/>
      <w:r>
        <w:rPr>
          <w:rtl/>
        </w:rPr>
        <w:t>גדעון סער (הליכוד):</w:t>
      </w:r>
    </w:p>
    <w:p w14:paraId="20726426" w14:textId="77777777" w:rsidR="00000000" w:rsidRDefault="00E82A5C">
      <w:pPr>
        <w:pStyle w:val="a"/>
        <w:rPr>
          <w:rtl/>
        </w:rPr>
      </w:pPr>
    </w:p>
    <w:p w14:paraId="5F78C6B1" w14:textId="77777777" w:rsidR="00000000" w:rsidRDefault="00E82A5C">
      <w:pPr>
        <w:pStyle w:val="a"/>
        <w:rPr>
          <w:rFonts w:hint="cs"/>
          <w:rtl/>
        </w:rPr>
      </w:pPr>
      <w:r>
        <w:rPr>
          <w:rFonts w:hint="cs"/>
          <w:rtl/>
        </w:rPr>
        <w:t xml:space="preserve">ואמש, חבר הכנסת טיבי, בפעילות נחושה - ופה אני רוצה קודם כול לברך, אדוני היושב-ראש, את ראש הממשלה, את השרים המעורבים בדבר, את שר הביטחון, את השר לביטחון פנים שיושב </w:t>
      </w:r>
      <w:r>
        <w:rPr>
          <w:rFonts w:hint="cs"/>
          <w:rtl/>
        </w:rPr>
        <w:t>כאן אתנו  - -</w:t>
      </w:r>
    </w:p>
    <w:p w14:paraId="376B59AE" w14:textId="77777777" w:rsidR="00000000" w:rsidRDefault="00E82A5C">
      <w:pPr>
        <w:pStyle w:val="a"/>
        <w:rPr>
          <w:rFonts w:hint="cs"/>
          <w:rtl/>
        </w:rPr>
      </w:pPr>
    </w:p>
    <w:p w14:paraId="2C5C38D6" w14:textId="77777777" w:rsidR="00000000" w:rsidRDefault="00E82A5C">
      <w:pPr>
        <w:pStyle w:val="ac"/>
        <w:rPr>
          <w:rtl/>
        </w:rPr>
      </w:pPr>
      <w:r>
        <w:rPr>
          <w:rFonts w:hint="eastAsia"/>
          <w:rtl/>
        </w:rPr>
        <w:t>ואסל</w:t>
      </w:r>
      <w:r>
        <w:rPr>
          <w:rtl/>
        </w:rPr>
        <w:t xml:space="preserve"> טאהא (בל"ד):</w:t>
      </w:r>
    </w:p>
    <w:p w14:paraId="68FD2E4D" w14:textId="77777777" w:rsidR="00000000" w:rsidRDefault="00E82A5C">
      <w:pPr>
        <w:pStyle w:val="a"/>
        <w:rPr>
          <w:rFonts w:hint="cs"/>
          <w:rtl/>
        </w:rPr>
      </w:pPr>
    </w:p>
    <w:p w14:paraId="53E62187" w14:textId="77777777" w:rsidR="00000000" w:rsidRDefault="00E82A5C">
      <w:pPr>
        <w:pStyle w:val="a"/>
        <w:rPr>
          <w:rFonts w:hint="cs"/>
          <w:rtl/>
        </w:rPr>
      </w:pPr>
      <w:r>
        <w:rPr>
          <w:rFonts w:hint="cs"/>
          <w:rtl/>
        </w:rPr>
        <w:t>על השפלת אנשים.</w:t>
      </w:r>
    </w:p>
    <w:p w14:paraId="3EA124EA" w14:textId="77777777" w:rsidR="00000000" w:rsidRDefault="00E82A5C">
      <w:pPr>
        <w:pStyle w:val="a"/>
        <w:rPr>
          <w:rFonts w:hint="cs"/>
          <w:rtl/>
        </w:rPr>
      </w:pPr>
    </w:p>
    <w:p w14:paraId="4711FBED" w14:textId="77777777" w:rsidR="00000000" w:rsidRDefault="00E82A5C">
      <w:pPr>
        <w:pStyle w:val="ad"/>
        <w:rPr>
          <w:rtl/>
        </w:rPr>
      </w:pPr>
      <w:r>
        <w:rPr>
          <w:rtl/>
        </w:rPr>
        <w:t>היו"ר משה כחלון:</w:t>
      </w:r>
    </w:p>
    <w:p w14:paraId="17FA818D" w14:textId="77777777" w:rsidR="00000000" w:rsidRDefault="00E82A5C">
      <w:pPr>
        <w:pStyle w:val="a"/>
        <w:rPr>
          <w:rtl/>
        </w:rPr>
      </w:pPr>
    </w:p>
    <w:p w14:paraId="0048B885" w14:textId="77777777" w:rsidR="00000000" w:rsidRDefault="00E82A5C">
      <w:pPr>
        <w:pStyle w:val="a"/>
        <w:rPr>
          <w:rFonts w:hint="cs"/>
          <w:rtl/>
        </w:rPr>
      </w:pPr>
      <w:r>
        <w:rPr>
          <w:rFonts w:hint="cs"/>
          <w:rtl/>
        </w:rPr>
        <w:t>חבר הכנסת ואסל טאהא.</w:t>
      </w:r>
    </w:p>
    <w:p w14:paraId="00DB85EF" w14:textId="77777777" w:rsidR="00000000" w:rsidRDefault="00E82A5C">
      <w:pPr>
        <w:pStyle w:val="a"/>
        <w:rPr>
          <w:rFonts w:hint="cs"/>
          <w:rtl/>
        </w:rPr>
      </w:pPr>
    </w:p>
    <w:p w14:paraId="00ADDD79" w14:textId="77777777" w:rsidR="00000000" w:rsidRDefault="00E82A5C">
      <w:pPr>
        <w:pStyle w:val="SpeakerCon"/>
        <w:rPr>
          <w:rtl/>
        </w:rPr>
      </w:pPr>
      <w:bookmarkStart w:id="458" w:name="FS000001027T14_05_2003_18_50_20C"/>
      <w:bookmarkEnd w:id="458"/>
      <w:r>
        <w:rPr>
          <w:rtl/>
        </w:rPr>
        <w:t>גדעון סער (הליכוד):</w:t>
      </w:r>
    </w:p>
    <w:p w14:paraId="29161CEC" w14:textId="77777777" w:rsidR="00000000" w:rsidRDefault="00E82A5C">
      <w:pPr>
        <w:pStyle w:val="a"/>
        <w:rPr>
          <w:rtl/>
        </w:rPr>
      </w:pPr>
    </w:p>
    <w:p w14:paraId="50605E1B" w14:textId="77777777" w:rsidR="00000000" w:rsidRDefault="00E82A5C">
      <w:pPr>
        <w:pStyle w:val="a"/>
        <w:rPr>
          <w:rFonts w:hint="cs"/>
          <w:rtl/>
        </w:rPr>
      </w:pPr>
      <w:r>
        <w:rPr>
          <w:rFonts w:hint="cs"/>
          <w:rtl/>
        </w:rPr>
        <w:t>- - על כך שגם כשמדובר בהנהגה של אותה תנועה פרועה הוחלט לאכוף את החוק, כי כך צריך להיות במדינת חוק. זה מה שקרה.</w:t>
      </w:r>
    </w:p>
    <w:p w14:paraId="1C071085" w14:textId="77777777" w:rsidR="00000000" w:rsidRDefault="00E82A5C">
      <w:pPr>
        <w:pStyle w:val="a"/>
        <w:rPr>
          <w:rFonts w:hint="cs"/>
          <w:rtl/>
        </w:rPr>
      </w:pPr>
    </w:p>
    <w:p w14:paraId="56118892" w14:textId="77777777" w:rsidR="00000000" w:rsidRDefault="00E82A5C">
      <w:pPr>
        <w:pStyle w:val="ac"/>
        <w:rPr>
          <w:rtl/>
        </w:rPr>
      </w:pPr>
      <w:r>
        <w:rPr>
          <w:rFonts w:hint="eastAsia"/>
          <w:rtl/>
        </w:rPr>
        <w:t>עבד</w:t>
      </w:r>
      <w:r>
        <w:rPr>
          <w:rtl/>
        </w:rPr>
        <w:t>-אלמאלכ דהאמשה (רע"ם):</w:t>
      </w:r>
    </w:p>
    <w:p w14:paraId="79B1231A" w14:textId="77777777" w:rsidR="00000000" w:rsidRDefault="00E82A5C">
      <w:pPr>
        <w:pStyle w:val="a"/>
        <w:rPr>
          <w:rFonts w:hint="cs"/>
          <w:rtl/>
        </w:rPr>
      </w:pPr>
    </w:p>
    <w:p w14:paraId="1B9C8306" w14:textId="77777777" w:rsidR="00000000" w:rsidRDefault="00E82A5C">
      <w:pPr>
        <w:pStyle w:val="a"/>
        <w:rPr>
          <w:rFonts w:hint="cs"/>
          <w:rtl/>
        </w:rPr>
      </w:pPr>
      <w:r>
        <w:rPr>
          <w:rFonts w:hint="cs"/>
          <w:rtl/>
        </w:rPr>
        <w:t>אתם ע</w:t>
      </w:r>
      <w:r>
        <w:rPr>
          <w:rFonts w:hint="cs"/>
          <w:rtl/>
        </w:rPr>
        <w:t xml:space="preserve">ושים את זה בפארסה  גדולה. </w:t>
      </w:r>
    </w:p>
    <w:p w14:paraId="5E5B4A48" w14:textId="77777777" w:rsidR="00000000" w:rsidRDefault="00E82A5C">
      <w:pPr>
        <w:pStyle w:val="a"/>
        <w:rPr>
          <w:rFonts w:hint="cs"/>
          <w:rtl/>
        </w:rPr>
      </w:pPr>
    </w:p>
    <w:p w14:paraId="6F3D8279" w14:textId="77777777" w:rsidR="00000000" w:rsidRDefault="00E82A5C">
      <w:pPr>
        <w:pStyle w:val="SpeakerCon"/>
        <w:rPr>
          <w:rtl/>
        </w:rPr>
      </w:pPr>
      <w:bookmarkStart w:id="459" w:name="FS000001027T14_05_2003_18_52_04C"/>
      <w:bookmarkEnd w:id="459"/>
      <w:r>
        <w:rPr>
          <w:rtl/>
        </w:rPr>
        <w:t>גדעון סער (הליכוד):</w:t>
      </w:r>
    </w:p>
    <w:p w14:paraId="25C33F64" w14:textId="77777777" w:rsidR="00000000" w:rsidRDefault="00E82A5C">
      <w:pPr>
        <w:pStyle w:val="a"/>
        <w:rPr>
          <w:rtl/>
        </w:rPr>
      </w:pPr>
    </w:p>
    <w:p w14:paraId="4E63944D" w14:textId="77777777" w:rsidR="00000000" w:rsidRDefault="00E82A5C">
      <w:pPr>
        <w:pStyle w:val="a"/>
        <w:rPr>
          <w:rFonts w:hint="cs"/>
          <w:rtl/>
        </w:rPr>
      </w:pPr>
      <w:r>
        <w:rPr>
          <w:rFonts w:hint="cs"/>
          <w:rtl/>
        </w:rPr>
        <w:t xml:space="preserve">אני מכיר את הנושא הזה מתפקידי הקודם כמזכיר הממשלה. אני יודע איזה מאמץ  הושקע בו, ואני רוצה לשבח את שירות הביטחון הכללי ואת משטרת ישראל על המאמץ הגדול. צריך להבין שמדובר פה בהעברות פיננסיות בלתי חוקיות - - </w:t>
      </w:r>
    </w:p>
    <w:p w14:paraId="5D3D37EB" w14:textId="77777777" w:rsidR="00000000" w:rsidRDefault="00E82A5C">
      <w:pPr>
        <w:pStyle w:val="a"/>
        <w:rPr>
          <w:rFonts w:hint="cs"/>
          <w:rtl/>
        </w:rPr>
      </w:pPr>
    </w:p>
    <w:p w14:paraId="10972C6F" w14:textId="77777777" w:rsidR="00000000" w:rsidRDefault="00E82A5C">
      <w:pPr>
        <w:pStyle w:val="ac"/>
        <w:rPr>
          <w:rtl/>
        </w:rPr>
      </w:pPr>
      <w:r>
        <w:rPr>
          <w:rFonts w:hint="eastAsia"/>
          <w:rtl/>
        </w:rPr>
        <w:t>ואסל</w:t>
      </w:r>
      <w:r>
        <w:rPr>
          <w:rtl/>
        </w:rPr>
        <w:t xml:space="preserve"> טאהא (בל"ד):</w:t>
      </w:r>
    </w:p>
    <w:p w14:paraId="12904DAF" w14:textId="77777777" w:rsidR="00000000" w:rsidRDefault="00E82A5C">
      <w:pPr>
        <w:pStyle w:val="a"/>
        <w:rPr>
          <w:rFonts w:hint="cs"/>
          <w:rtl/>
        </w:rPr>
      </w:pPr>
    </w:p>
    <w:p w14:paraId="4500DE42" w14:textId="77777777" w:rsidR="00000000" w:rsidRDefault="00E82A5C">
      <w:pPr>
        <w:pStyle w:val="a"/>
        <w:rPr>
          <w:rFonts w:hint="cs"/>
          <w:rtl/>
        </w:rPr>
      </w:pPr>
      <w:r>
        <w:rPr>
          <w:rFonts w:hint="cs"/>
          <w:rtl/>
        </w:rPr>
        <w:t xml:space="preserve">בזה שמנעו - - - </w:t>
      </w:r>
    </w:p>
    <w:p w14:paraId="4D5B5FD8" w14:textId="77777777" w:rsidR="00000000" w:rsidRDefault="00E82A5C">
      <w:pPr>
        <w:pStyle w:val="a"/>
        <w:rPr>
          <w:rFonts w:hint="cs"/>
          <w:rtl/>
        </w:rPr>
      </w:pPr>
    </w:p>
    <w:p w14:paraId="4578C174" w14:textId="77777777" w:rsidR="00000000" w:rsidRDefault="00E82A5C">
      <w:pPr>
        <w:pStyle w:val="SpeakerCon"/>
        <w:rPr>
          <w:rtl/>
        </w:rPr>
      </w:pPr>
      <w:bookmarkStart w:id="460" w:name="FS000001027T14_05_2003_18_53_03C"/>
      <w:bookmarkEnd w:id="460"/>
      <w:r>
        <w:rPr>
          <w:rtl/>
        </w:rPr>
        <w:t>גדעון סער (הליכוד):</w:t>
      </w:r>
    </w:p>
    <w:p w14:paraId="44A24CC4" w14:textId="77777777" w:rsidR="00000000" w:rsidRDefault="00E82A5C">
      <w:pPr>
        <w:pStyle w:val="a"/>
        <w:rPr>
          <w:rtl/>
        </w:rPr>
      </w:pPr>
    </w:p>
    <w:p w14:paraId="2167DBF0" w14:textId="77777777" w:rsidR="00000000" w:rsidRDefault="00E82A5C">
      <w:pPr>
        <w:pStyle w:val="a"/>
        <w:rPr>
          <w:rFonts w:hint="cs"/>
          <w:rtl/>
        </w:rPr>
      </w:pPr>
      <w:r>
        <w:rPr>
          <w:rFonts w:hint="cs"/>
          <w:rtl/>
        </w:rPr>
        <w:t xml:space="preserve">- -  בהיקף של מיליוני שקלים - - </w:t>
      </w:r>
    </w:p>
    <w:p w14:paraId="286D4CC6" w14:textId="77777777" w:rsidR="00000000" w:rsidRDefault="00E82A5C">
      <w:pPr>
        <w:pStyle w:val="a"/>
        <w:rPr>
          <w:rtl/>
        </w:rPr>
      </w:pPr>
    </w:p>
    <w:p w14:paraId="0426FF75" w14:textId="77777777" w:rsidR="00000000" w:rsidRDefault="00E82A5C">
      <w:pPr>
        <w:pStyle w:val="a"/>
        <w:rPr>
          <w:rFonts w:hint="cs"/>
          <w:rtl/>
        </w:rPr>
      </w:pPr>
    </w:p>
    <w:p w14:paraId="6722CF78" w14:textId="77777777" w:rsidR="00000000" w:rsidRDefault="00E82A5C">
      <w:pPr>
        <w:pStyle w:val="ad"/>
        <w:rPr>
          <w:rtl/>
        </w:rPr>
      </w:pPr>
      <w:r>
        <w:rPr>
          <w:rtl/>
        </w:rPr>
        <w:t>היו"ר משה כחלון:</w:t>
      </w:r>
    </w:p>
    <w:p w14:paraId="3D7E0FA0" w14:textId="77777777" w:rsidR="00000000" w:rsidRDefault="00E82A5C">
      <w:pPr>
        <w:pStyle w:val="a"/>
        <w:rPr>
          <w:rtl/>
        </w:rPr>
      </w:pPr>
    </w:p>
    <w:p w14:paraId="282A4F95" w14:textId="77777777" w:rsidR="00000000" w:rsidRDefault="00E82A5C">
      <w:pPr>
        <w:pStyle w:val="a"/>
        <w:rPr>
          <w:rFonts w:hint="cs"/>
          <w:rtl/>
        </w:rPr>
      </w:pPr>
      <w:r>
        <w:rPr>
          <w:rFonts w:hint="cs"/>
          <w:rtl/>
        </w:rPr>
        <w:t xml:space="preserve">חבר הכנסת טאהא, אני מבקש לאפשר לו לסיים. </w:t>
      </w:r>
    </w:p>
    <w:p w14:paraId="7A3BD487" w14:textId="77777777" w:rsidR="00000000" w:rsidRDefault="00E82A5C">
      <w:pPr>
        <w:pStyle w:val="a"/>
        <w:rPr>
          <w:rFonts w:hint="cs"/>
          <w:rtl/>
        </w:rPr>
      </w:pPr>
    </w:p>
    <w:p w14:paraId="6455313B" w14:textId="77777777" w:rsidR="00000000" w:rsidRDefault="00E82A5C">
      <w:pPr>
        <w:pStyle w:val="SpeakerCon"/>
        <w:rPr>
          <w:rtl/>
        </w:rPr>
      </w:pPr>
      <w:bookmarkStart w:id="461" w:name="FS000001027T14_05_2003_18_53_37C"/>
      <w:bookmarkEnd w:id="461"/>
      <w:r>
        <w:rPr>
          <w:rtl/>
        </w:rPr>
        <w:t>גדעון סער (הליכוד):</w:t>
      </w:r>
    </w:p>
    <w:p w14:paraId="334E9DBE" w14:textId="77777777" w:rsidR="00000000" w:rsidRDefault="00E82A5C">
      <w:pPr>
        <w:pStyle w:val="a"/>
        <w:rPr>
          <w:rtl/>
        </w:rPr>
      </w:pPr>
    </w:p>
    <w:p w14:paraId="6A065EC8" w14:textId="77777777" w:rsidR="00000000" w:rsidRDefault="00E82A5C">
      <w:pPr>
        <w:pStyle w:val="a"/>
        <w:rPr>
          <w:rFonts w:hint="cs"/>
          <w:rtl/>
        </w:rPr>
      </w:pPr>
      <w:r>
        <w:rPr>
          <w:rFonts w:hint="cs"/>
          <w:rtl/>
        </w:rPr>
        <w:t>- -  שהועברו למעשה לתשתיות טרור. ותשתיות טרור, אדוני היושב-ראש, זה גם סיוע לפעילי</w:t>
      </w:r>
      <w:r>
        <w:rPr>
          <w:rFonts w:hint="cs"/>
          <w:rtl/>
        </w:rPr>
        <w:t xml:space="preserve"> "חמאס", זה גם משפחות של מחבלים ומתאבדים, או אסירים ביטחוניים, או מימון תשתית ה"חמאס". זה לא דבר הומניטרי. המטרה היא תמיכה בטרור, כי התנועה האסלאמית היא תנועה טרוריסטית. </w:t>
      </w:r>
    </w:p>
    <w:p w14:paraId="116F19EB" w14:textId="77777777" w:rsidR="00000000" w:rsidRDefault="00E82A5C">
      <w:pPr>
        <w:pStyle w:val="a"/>
        <w:rPr>
          <w:rFonts w:hint="cs"/>
          <w:rtl/>
        </w:rPr>
      </w:pPr>
    </w:p>
    <w:p w14:paraId="6E41F820" w14:textId="77777777" w:rsidR="00000000" w:rsidRDefault="00E82A5C">
      <w:pPr>
        <w:pStyle w:val="ac"/>
        <w:rPr>
          <w:rtl/>
        </w:rPr>
      </w:pPr>
      <w:r>
        <w:rPr>
          <w:rFonts w:hint="eastAsia"/>
          <w:rtl/>
        </w:rPr>
        <w:t>עבד</w:t>
      </w:r>
      <w:r>
        <w:rPr>
          <w:rtl/>
        </w:rPr>
        <w:t>-אלמאלכ דהאמשה (רע"ם):</w:t>
      </w:r>
    </w:p>
    <w:p w14:paraId="73D8E6D2" w14:textId="77777777" w:rsidR="00000000" w:rsidRDefault="00E82A5C">
      <w:pPr>
        <w:pStyle w:val="a"/>
        <w:rPr>
          <w:rFonts w:hint="cs"/>
          <w:rtl/>
        </w:rPr>
      </w:pPr>
    </w:p>
    <w:p w14:paraId="631C0896" w14:textId="77777777" w:rsidR="00000000" w:rsidRDefault="00E82A5C">
      <w:pPr>
        <w:pStyle w:val="a"/>
        <w:rPr>
          <w:rFonts w:hint="cs"/>
          <w:rtl/>
        </w:rPr>
      </w:pPr>
      <w:r>
        <w:rPr>
          <w:rFonts w:hint="cs"/>
          <w:rtl/>
        </w:rPr>
        <w:t xml:space="preserve">- - -  זה מה שיש לעם הפלסטיני, זה מה שנשאר. </w:t>
      </w:r>
    </w:p>
    <w:p w14:paraId="45825DE6" w14:textId="77777777" w:rsidR="00000000" w:rsidRDefault="00E82A5C">
      <w:pPr>
        <w:pStyle w:val="a"/>
        <w:rPr>
          <w:rFonts w:hint="cs"/>
          <w:rtl/>
        </w:rPr>
      </w:pPr>
    </w:p>
    <w:p w14:paraId="3559209D" w14:textId="77777777" w:rsidR="00000000" w:rsidRDefault="00E82A5C">
      <w:pPr>
        <w:pStyle w:val="ac"/>
        <w:rPr>
          <w:rtl/>
        </w:rPr>
      </w:pPr>
      <w:r>
        <w:rPr>
          <w:rFonts w:hint="eastAsia"/>
          <w:rtl/>
        </w:rPr>
        <w:t>אחמד</w:t>
      </w:r>
      <w:r>
        <w:rPr>
          <w:rtl/>
        </w:rPr>
        <w:t xml:space="preserve"> טיבי (</w:t>
      </w:r>
      <w:r>
        <w:rPr>
          <w:rtl/>
        </w:rPr>
        <w:t>חד"ש-תע"ל):</w:t>
      </w:r>
    </w:p>
    <w:p w14:paraId="3744FBA1" w14:textId="77777777" w:rsidR="00000000" w:rsidRDefault="00E82A5C">
      <w:pPr>
        <w:pStyle w:val="a"/>
        <w:rPr>
          <w:rFonts w:hint="cs"/>
          <w:rtl/>
        </w:rPr>
      </w:pPr>
    </w:p>
    <w:p w14:paraId="6C762C19" w14:textId="77777777" w:rsidR="00000000" w:rsidRDefault="00E82A5C">
      <w:pPr>
        <w:pStyle w:val="a"/>
        <w:rPr>
          <w:rFonts w:hint="cs"/>
          <w:rtl/>
        </w:rPr>
      </w:pPr>
      <w:r>
        <w:rPr>
          <w:rFonts w:hint="cs"/>
          <w:rtl/>
        </w:rPr>
        <w:t xml:space="preserve">- - - </w:t>
      </w:r>
    </w:p>
    <w:p w14:paraId="0C86A868" w14:textId="77777777" w:rsidR="00000000" w:rsidRDefault="00E82A5C">
      <w:pPr>
        <w:pStyle w:val="a"/>
        <w:rPr>
          <w:rFonts w:hint="cs"/>
          <w:rtl/>
        </w:rPr>
      </w:pPr>
    </w:p>
    <w:p w14:paraId="24F751DC" w14:textId="77777777" w:rsidR="00000000" w:rsidRDefault="00E82A5C">
      <w:pPr>
        <w:pStyle w:val="ad"/>
        <w:rPr>
          <w:rtl/>
        </w:rPr>
      </w:pPr>
      <w:r>
        <w:rPr>
          <w:rtl/>
        </w:rPr>
        <w:t>היו"ר משה כחלון:</w:t>
      </w:r>
    </w:p>
    <w:p w14:paraId="3F0C219D" w14:textId="77777777" w:rsidR="00000000" w:rsidRDefault="00E82A5C">
      <w:pPr>
        <w:pStyle w:val="a"/>
        <w:rPr>
          <w:rtl/>
        </w:rPr>
      </w:pPr>
    </w:p>
    <w:p w14:paraId="4F7262D2" w14:textId="77777777" w:rsidR="00000000" w:rsidRDefault="00E82A5C">
      <w:pPr>
        <w:pStyle w:val="a"/>
        <w:rPr>
          <w:rFonts w:hint="cs"/>
          <w:rtl/>
        </w:rPr>
      </w:pPr>
      <w:r>
        <w:rPr>
          <w:rFonts w:hint="cs"/>
          <w:rtl/>
        </w:rPr>
        <w:t>חבר הכנסת טיבי, אני מבקש לאפשר לו לסיים. חבר הכנסת סער, אני מבקש לסיים.</w:t>
      </w:r>
    </w:p>
    <w:p w14:paraId="7245E382" w14:textId="77777777" w:rsidR="00000000" w:rsidRDefault="00E82A5C">
      <w:pPr>
        <w:pStyle w:val="a"/>
        <w:rPr>
          <w:rFonts w:hint="cs"/>
          <w:rtl/>
        </w:rPr>
      </w:pPr>
    </w:p>
    <w:p w14:paraId="7E35EE87" w14:textId="77777777" w:rsidR="00000000" w:rsidRDefault="00E82A5C">
      <w:pPr>
        <w:pStyle w:val="SpeakerCon"/>
        <w:rPr>
          <w:rtl/>
        </w:rPr>
      </w:pPr>
      <w:bookmarkStart w:id="462" w:name="FS000001027T14_05_2003_18_57_22C"/>
      <w:bookmarkEnd w:id="462"/>
      <w:r>
        <w:rPr>
          <w:rtl/>
        </w:rPr>
        <w:t>גדעון סער (הליכוד):</w:t>
      </w:r>
    </w:p>
    <w:p w14:paraId="760CBE6E" w14:textId="77777777" w:rsidR="00000000" w:rsidRDefault="00E82A5C">
      <w:pPr>
        <w:pStyle w:val="a"/>
        <w:rPr>
          <w:rtl/>
        </w:rPr>
      </w:pPr>
    </w:p>
    <w:p w14:paraId="61F278DF" w14:textId="77777777" w:rsidR="00000000" w:rsidRDefault="00E82A5C">
      <w:pPr>
        <w:pStyle w:val="a"/>
        <w:rPr>
          <w:rFonts w:hint="cs"/>
          <w:rtl/>
        </w:rPr>
      </w:pPr>
      <w:r>
        <w:rPr>
          <w:rFonts w:hint="cs"/>
          <w:rtl/>
        </w:rPr>
        <w:t xml:space="preserve">אבל, אדוני היושב-ראש, היו פה הפרעות, אי-אפשר לדבר באופן רציף בשיטה הזאת ואני מבקש למצות את רשות הדיבור. </w:t>
      </w:r>
    </w:p>
    <w:p w14:paraId="2E13E70B" w14:textId="77777777" w:rsidR="00000000" w:rsidRDefault="00E82A5C">
      <w:pPr>
        <w:pStyle w:val="a"/>
        <w:rPr>
          <w:rFonts w:hint="cs"/>
          <w:rtl/>
        </w:rPr>
      </w:pPr>
    </w:p>
    <w:p w14:paraId="4C935747" w14:textId="77777777" w:rsidR="00000000" w:rsidRDefault="00E82A5C">
      <w:pPr>
        <w:pStyle w:val="a"/>
        <w:rPr>
          <w:rFonts w:hint="cs"/>
          <w:rtl/>
        </w:rPr>
      </w:pPr>
      <w:r>
        <w:rPr>
          <w:rFonts w:hint="cs"/>
          <w:rtl/>
        </w:rPr>
        <w:t>אני מבקש לקרוא מכ</w:t>
      </w:r>
      <w:r>
        <w:rPr>
          <w:rFonts w:hint="cs"/>
          <w:rtl/>
        </w:rPr>
        <w:t>אן לממשלת ישראל, באמצעותך, השר לביטחון פנים, כי ראיתי גם שאתה תומך במהלך, לפעול להוצאת התנועה האסלאמית אל מחוץ לחוק, עם כל ההסתה הזאת שאנחנו רואים בכנסים המוניים של תמיכה בטרור, לרבות  ב"אל-קאעידה", לרבות  בבן-לאדן, כל טרור שמופנה אלינו, כי זו תנועה קיצוני</w:t>
      </w:r>
      <w:r>
        <w:rPr>
          <w:rFonts w:hint="cs"/>
          <w:rtl/>
        </w:rPr>
        <w:t xml:space="preserve">ת שרוצה להחיל את חוקי הפונדמנטליזם האסלאמי בכל מקום, בכל אמצעי. </w:t>
      </w:r>
    </w:p>
    <w:p w14:paraId="4B88272B" w14:textId="77777777" w:rsidR="00000000" w:rsidRDefault="00E82A5C">
      <w:pPr>
        <w:pStyle w:val="a"/>
        <w:rPr>
          <w:rFonts w:hint="cs"/>
          <w:rtl/>
        </w:rPr>
      </w:pPr>
    </w:p>
    <w:p w14:paraId="4153776F" w14:textId="77777777" w:rsidR="00000000" w:rsidRDefault="00E82A5C">
      <w:pPr>
        <w:pStyle w:val="ad"/>
        <w:rPr>
          <w:rtl/>
        </w:rPr>
      </w:pPr>
      <w:r>
        <w:rPr>
          <w:rtl/>
        </w:rPr>
        <w:t>היו"ר משה כחלון:</w:t>
      </w:r>
    </w:p>
    <w:p w14:paraId="3A19BCDC" w14:textId="77777777" w:rsidR="00000000" w:rsidRDefault="00E82A5C">
      <w:pPr>
        <w:pStyle w:val="a"/>
        <w:rPr>
          <w:rtl/>
        </w:rPr>
      </w:pPr>
    </w:p>
    <w:p w14:paraId="086F0E1B" w14:textId="77777777" w:rsidR="00000000" w:rsidRDefault="00E82A5C">
      <w:pPr>
        <w:pStyle w:val="a"/>
        <w:rPr>
          <w:rFonts w:hint="cs"/>
          <w:rtl/>
        </w:rPr>
      </w:pPr>
      <w:r>
        <w:rPr>
          <w:rFonts w:hint="cs"/>
          <w:rtl/>
        </w:rPr>
        <w:t>אני מבקש משפט לסיום.</w:t>
      </w:r>
    </w:p>
    <w:p w14:paraId="277CCE8B" w14:textId="77777777" w:rsidR="00000000" w:rsidRDefault="00E82A5C">
      <w:pPr>
        <w:pStyle w:val="a"/>
        <w:rPr>
          <w:rFonts w:hint="cs"/>
          <w:rtl/>
        </w:rPr>
      </w:pPr>
    </w:p>
    <w:p w14:paraId="7A0C6ED4" w14:textId="77777777" w:rsidR="00000000" w:rsidRDefault="00E82A5C">
      <w:pPr>
        <w:pStyle w:val="ac"/>
        <w:rPr>
          <w:rtl/>
        </w:rPr>
      </w:pPr>
      <w:r>
        <w:rPr>
          <w:rFonts w:hint="eastAsia"/>
          <w:rtl/>
        </w:rPr>
        <w:t>עבד</w:t>
      </w:r>
      <w:r>
        <w:rPr>
          <w:rtl/>
        </w:rPr>
        <w:t>-אלמאלכ דהאמשה (רע"ם):</w:t>
      </w:r>
    </w:p>
    <w:p w14:paraId="4A04AE08" w14:textId="77777777" w:rsidR="00000000" w:rsidRDefault="00E82A5C">
      <w:pPr>
        <w:pStyle w:val="a"/>
        <w:rPr>
          <w:rFonts w:hint="cs"/>
          <w:rtl/>
        </w:rPr>
      </w:pPr>
    </w:p>
    <w:p w14:paraId="30953BDA" w14:textId="77777777" w:rsidR="00000000" w:rsidRDefault="00E82A5C">
      <w:pPr>
        <w:pStyle w:val="a"/>
        <w:rPr>
          <w:rFonts w:hint="cs"/>
          <w:rtl/>
        </w:rPr>
      </w:pPr>
      <w:r>
        <w:rPr>
          <w:rFonts w:hint="cs"/>
          <w:rtl/>
        </w:rPr>
        <w:t>זה היה הסיום.</w:t>
      </w:r>
    </w:p>
    <w:p w14:paraId="6825F6F4" w14:textId="77777777" w:rsidR="00000000" w:rsidRDefault="00E82A5C">
      <w:pPr>
        <w:pStyle w:val="a"/>
        <w:rPr>
          <w:rFonts w:hint="cs"/>
          <w:rtl/>
        </w:rPr>
      </w:pPr>
    </w:p>
    <w:p w14:paraId="137FE9E7" w14:textId="77777777" w:rsidR="00000000" w:rsidRDefault="00E82A5C">
      <w:pPr>
        <w:pStyle w:val="ad"/>
        <w:rPr>
          <w:rtl/>
        </w:rPr>
      </w:pPr>
      <w:r>
        <w:rPr>
          <w:rtl/>
        </w:rPr>
        <w:t>היו"ר משה כחלון:</w:t>
      </w:r>
    </w:p>
    <w:p w14:paraId="2D3CEEAD" w14:textId="77777777" w:rsidR="00000000" w:rsidRDefault="00E82A5C">
      <w:pPr>
        <w:pStyle w:val="a"/>
        <w:rPr>
          <w:rtl/>
        </w:rPr>
      </w:pPr>
    </w:p>
    <w:p w14:paraId="159D3FB0" w14:textId="77777777" w:rsidR="00000000" w:rsidRDefault="00E82A5C">
      <w:pPr>
        <w:pStyle w:val="a"/>
        <w:rPr>
          <w:rFonts w:hint="cs"/>
          <w:rtl/>
        </w:rPr>
      </w:pPr>
      <w:r>
        <w:rPr>
          <w:rFonts w:hint="cs"/>
          <w:rtl/>
        </w:rPr>
        <w:t xml:space="preserve">סליחה, אני מנהל את העסק. </w:t>
      </w:r>
    </w:p>
    <w:p w14:paraId="4CA0F870" w14:textId="77777777" w:rsidR="00000000" w:rsidRDefault="00E82A5C">
      <w:pPr>
        <w:pStyle w:val="a"/>
        <w:rPr>
          <w:rFonts w:hint="cs"/>
          <w:rtl/>
        </w:rPr>
      </w:pPr>
    </w:p>
    <w:p w14:paraId="5667AEB0" w14:textId="77777777" w:rsidR="00000000" w:rsidRDefault="00E82A5C">
      <w:pPr>
        <w:pStyle w:val="SpeakerCon"/>
        <w:rPr>
          <w:rtl/>
        </w:rPr>
      </w:pPr>
      <w:bookmarkStart w:id="463" w:name="FS000001027T14_05_2003_19_04_00C"/>
      <w:bookmarkEnd w:id="463"/>
      <w:r>
        <w:rPr>
          <w:rtl/>
        </w:rPr>
        <w:t>גדעון סער (הליכוד):</w:t>
      </w:r>
    </w:p>
    <w:p w14:paraId="62A57326" w14:textId="77777777" w:rsidR="00000000" w:rsidRDefault="00E82A5C">
      <w:pPr>
        <w:pStyle w:val="a"/>
        <w:rPr>
          <w:rtl/>
        </w:rPr>
      </w:pPr>
    </w:p>
    <w:p w14:paraId="003F5126" w14:textId="77777777" w:rsidR="00000000" w:rsidRDefault="00E82A5C">
      <w:pPr>
        <w:pStyle w:val="a"/>
        <w:rPr>
          <w:rFonts w:hint="cs"/>
          <w:rtl/>
        </w:rPr>
      </w:pPr>
      <w:r>
        <w:rPr>
          <w:rFonts w:hint="cs"/>
          <w:rtl/>
        </w:rPr>
        <w:t>אני חושב שזה דבר חשוב לסיים בו. אני חושב ש</w:t>
      </w:r>
      <w:r>
        <w:rPr>
          <w:rFonts w:hint="cs"/>
          <w:rtl/>
        </w:rPr>
        <w:t>לבשורה הזאת מצפים אזרחי ישראל, יהודים כערבים, מהטעם שאם לא קובעים גדרות, אם לא קובעים כללי משחק ברורים של דמוקרטיה מתגוננת, אחרי זה צריך לרדוף הרבה יותר אחרי אלה שפורצים את הגדר או שעוברים על החוק. צריך לקבוע את הדברים באופן ברור: הסתה וטרור - מחוץ לחוק במ</w:t>
      </w:r>
      <w:r>
        <w:rPr>
          <w:rFonts w:hint="cs"/>
          <w:rtl/>
        </w:rPr>
        <w:t>דינת ישראל.</w:t>
      </w:r>
    </w:p>
    <w:p w14:paraId="1818D834" w14:textId="77777777" w:rsidR="00000000" w:rsidRDefault="00E82A5C">
      <w:pPr>
        <w:pStyle w:val="a"/>
        <w:rPr>
          <w:rFonts w:hint="cs"/>
          <w:rtl/>
        </w:rPr>
      </w:pPr>
    </w:p>
    <w:p w14:paraId="0C2AFB9E" w14:textId="77777777" w:rsidR="00000000" w:rsidRDefault="00E82A5C">
      <w:pPr>
        <w:pStyle w:val="ad"/>
        <w:rPr>
          <w:rtl/>
        </w:rPr>
      </w:pPr>
      <w:r>
        <w:rPr>
          <w:rtl/>
        </w:rPr>
        <w:t>היו"ר משה כחלון:</w:t>
      </w:r>
    </w:p>
    <w:p w14:paraId="68038B22" w14:textId="77777777" w:rsidR="00000000" w:rsidRDefault="00E82A5C">
      <w:pPr>
        <w:pStyle w:val="a"/>
        <w:rPr>
          <w:rtl/>
        </w:rPr>
      </w:pPr>
    </w:p>
    <w:p w14:paraId="6AFD8639" w14:textId="77777777" w:rsidR="00000000" w:rsidRDefault="00E82A5C">
      <w:pPr>
        <w:pStyle w:val="a"/>
        <w:rPr>
          <w:rFonts w:hint="cs"/>
          <w:rtl/>
        </w:rPr>
      </w:pPr>
      <w:r>
        <w:rPr>
          <w:rFonts w:hint="cs"/>
          <w:rtl/>
        </w:rPr>
        <w:t xml:space="preserve">תודה רבה. חבר הכנסת עזמי בשארה, בבקשה. </w:t>
      </w:r>
    </w:p>
    <w:p w14:paraId="1B133A30" w14:textId="77777777" w:rsidR="00000000" w:rsidRDefault="00E82A5C">
      <w:pPr>
        <w:pStyle w:val="a"/>
        <w:rPr>
          <w:rFonts w:hint="cs"/>
          <w:rtl/>
        </w:rPr>
      </w:pPr>
    </w:p>
    <w:p w14:paraId="4BABF21E" w14:textId="77777777" w:rsidR="00000000" w:rsidRDefault="00E82A5C">
      <w:pPr>
        <w:pStyle w:val="Speaker"/>
        <w:rPr>
          <w:rtl/>
        </w:rPr>
      </w:pPr>
      <w:bookmarkStart w:id="464" w:name="FS000000558T14_05_2003_19_06_09"/>
      <w:bookmarkEnd w:id="464"/>
      <w:r>
        <w:rPr>
          <w:rFonts w:hint="eastAsia"/>
          <w:rtl/>
        </w:rPr>
        <w:t>עזמי</w:t>
      </w:r>
      <w:r>
        <w:rPr>
          <w:rtl/>
        </w:rPr>
        <w:t xml:space="preserve"> בשארה (בל"ד):</w:t>
      </w:r>
    </w:p>
    <w:p w14:paraId="1E7448F5" w14:textId="77777777" w:rsidR="00000000" w:rsidRDefault="00E82A5C">
      <w:pPr>
        <w:pStyle w:val="a"/>
        <w:rPr>
          <w:rFonts w:hint="cs"/>
          <w:rtl/>
        </w:rPr>
      </w:pPr>
    </w:p>
    <w:p w14:paraId="6E1FB398" w14:textId="77777777" w:rsidR="00000000" w:rsidRDefault="00E82A5C">
      <w:pPr>
        <w:pStyle w:val="a"/>
        <w:rPr>
          <w:rFonts w:hint="cs"/>
          <w:rtl/>
        </w:rPr>
      </w:pPr>
      <w:r>
        <w:rPr>
          <w:rFonts w:hint="cs"/>
          <w:rtl/>
        </w:rPr>
        <w:t>זו הצעה רגילה, עשר דקות.</w:t>
      </w:r>
    </w:p>
    <w:p w14:paraId="5139D131" w14:textId="77777777" w:rsidR="00000000" w:rsidRDefault="00E82A5C">
      <w:pPr>
        <w:pStyle w:val="a"/>
        <w:rPr>
          <w:rFonts w:hint="cs"/>
          <w:rtl/>
        </w:rPr>
      </w:pPr>
    </w:p>
    <w:p w14:paraId="321B321F" w14:textId="77777777" w:rsidR="00000000" w:rsidRDefault="00E82A5C">
      <w:pPr>
        <w:pStyle w:val="ad"/>
        <w:rPr>
          <w:rtl/>
        </w:rPr>
      </w:pPr>
      <w:r>
        <w:rPr>
          <w:rtl/>
        </w:rPr>
        <w:t>היו"ר משה כחלון:</w:t>
      </w:r>
    </w:p>
    <w:p w14:paraId="585EA9A0" w14:textId="77777777" w:rsidR="00000000" w:rsidRDefault="00E82A5C">
      <w:pPr>
        <w:pStyle w:val="a"/>
        <w:rPr>
          <w:rtl/>
        </w:rPr>
      </w:pPr>
    </w:p>
    <w:p w14:paraId="429E3B36" w14:textId="77777777" w:rsidR="00000000" w:rsidRDefault="00E82A5C">
      <w:pPr>
        <w:pStyle w:val="a"/>
        <w:rPr>
          <w:rFonts w:hint="cs"/>
          <w:rtl/>
        </w:rPr>
      </w:pPr>
      <w:r>
        <w:rPr>
          <w:rFonts w:hint="cs"/>
          <w:rtl/>
        </w:rPr>
        <w:t xml:space="preserve">לא, זה שלוש דקות וזה לא יורד מהמכסה. </w:t>
      </w:r>
    </w:p>
    <w:p w14:paraId="4B526986" w14:textId="77777777" w:rsidR="00000000" w:rsidRDefault="00E82A5C">
      <w:pPr>
        <w:pStyle w:val="a"/>
        <w:rPr>
          <w:rFonts w:hint="cs"/>
          <w:rtl/>
        </w:rPr>
      </w:pPr>
    </w:p>
    <w:p w14:paraId="33A70A87" w14:textId="77777777" w:rsidR="00000000" w:rsidRDefault="00E82A5C">
      <w:pPr>
        <w:pStyle w:val="ac"/>
        <w:rPr>
          <w:rtl/>
        </w:rPr>
      </w:pPr>
      <w:r>
        <w:rPr>
          <w:rFonts w:hint="eastAsia"/>
          <w:rtl/>
        </w:rPr>
        <w:t>עבד</w:t>
      </w:r>
      <w:r>
        <w:rPr>
          <w:rtl/>
        </w:rPr>
        <w:t>-אלמאלכ דהאמשה (רע"ם):</w:t>
      </w:r>
    </w:p>
    <w:p w14:paraId="2A4BB682" w14:textId="77777777" w:rsidR="00000000" w:rsidRDefault="00E82A5C">
      <w:pPr>
        <w:pStyle w:val="a"/>
        <w:rPr>
          <w:rFonts w:hint="cs"/>
          <w:rtl/>
        </w:rPr>
      </w:pPr>
    </w:p>
    <w:p w14:paraId="35A56E6C" w14:textId="77777777" w:rsidR="00000000" w:rsidRDefault="00E82A5C">
      <w:pPr>
        <w:pStyle w:val="a"/>
        <w:rPr>
          <w:rFonts w:hint="cs"/>
          <w:rtl/>
        </w:rPr>
      </w:pPr>
      <w:r>
        <w:rPr>
          <w:rFonts w:hint="cs"/>
          <w:rtl/>
        </w:rPr>
        <w:t xml:space="preserve">תדבר כמה שדיבר גדעון סער. </w:t>
      </w:r>
    </w:p>
    <w:p w14:paraId="2689ECDE" w14:textId="77777777" w:rsidR="00000000" w:rsidRDefault="00E82A5C">
      <w:pPr>
        <w:pStyle w:val="a"/>
        <w:rPr>
          <w:rFonts w:hint="cs"/>
          <w:rtl/>
        </w:rPr>
      </w:pPr>
    </w:p>
    <w:p w14:paraId="1450CD01" w14:textId="77777777" w:rsidR="00000000" w:rsidRDefault="00E82A5C">
      <w:pPr>
        <w:pStyle w:val="ad"/>
        <w:rPr>
          <w:rtl/>
        </w:rPr>
      </w:pPr>
      <w:r>
        <w:rPr>
          <w:rtl/>
        </w:rPr>
        <w:t>היו"ר משה כחלון:</w:t>
      </w:r>
    </w:p>
    <w:p w14:paraId="7AD5565B" w14:textId="77777777" w:rsidR="00000000" w:rsidRDefault="00E82A5C">
      <w:pPr>
        <w:pStyle w:val="a"/>
        <w:rPr>
          <w:rtl/>
        </w:rPr>
      </w:pPr>
    </w:p>
    <w:p w14:paraId="655EEDB2" w14:textId="77777777" w:rsidR="00000000" w:rsidRDefault="00E82A5C">
      <w:pPr>
        <w:pStyle w:val="a"/>
        <w:rPr>
          <w:rFonts w:hint="cs"/>
          <w:rtl/>
        </w:rPr>
      </w:pPr>
      <w:r>
        <w:rPr>
          <w:rFonts w:hint="cs"/>
          <w:rtl/>
        </w:rPr>
        <w:t>חבר הכנס</w:t>
      </w:r>
      <w:r>
        <w:rPr>
          <w:rFonts w:hint="cs"/>
          <w:rtl/>
        </w:rPr>
        <w:t xml:space="preserve">ת דהאמשה, האגף הזה הוא האחרון שיכול היום לבוא בטענות על מה שהיה בין השעות 16:00 ל=18:00. </w:t>
      </w:r>
    </w:p>
    <w:p w14:paraId="05D1C39F" w14:textId="77777777" w:rsidR="00000000" w:rsidRDefault="00E82A5C">
      <w:pPr>
        <w:pStyle w:val="a"/>
        <w:rPr>
          <w:rtl/>
        </w:rPr>
      </w:pPr>
    </w:p>
    <w:p w14:paraId="5B4A6B33" w14:textId="77777777" w:rsidR="00000000" w:rsidRDefault="00E82A5C">
      <w:pPr>
        <w:pStyle w:val="a"/>
        <w:rPr>
          <w:rFonts w:hint="cs"/>
          <w:rtl/>
        </w:rPr>
      </w:pPr>
    </w:p>
    <w:p w14:paraId="50FF6575" w14:textId="77777777" w:rsidR="00000000" w:rsidRDefault="00E82A5C">
      <w:pPr>
        <w:pStyle w:val="ac"/>
        <w:rPr>
          <w:rtl/>
        </w:rPr>
      </w:pPr>
      <w:r>
        <w:rPr>
          <w:rFonts w:hint="eastAsia"/>
          <w:rtl/>
        </w:rPr>
        <w:t>אחמד</w:t>
      </w:r>
      <w:r>
        <w:rPr>
          <w:rtl/>
        </w:rPr>
        <w:t xml:space="preserve"> טיבי (חד"ש-תע"ל):</w:t>
      </w:r>
    </w:p>
    <w:p w14:paraId="70E422DA" w14:textId="77777777" w:rsidR="00000000" w:rsidRDefault="00E82A5C">
      <w:pPr>
        <w:pStyle w:val="a"/>
        <w:rPr>
          <w:rFonts w:hint="cs"/>
          <w:rtl/>
        </w:rPr>
      </w:pPr>
    </w:p>
    <w:p w14:paraId="7B19EDDE" w14:textId="77777777" w:rsidR="00000000" w:rsidRDefault="00E82A5C">
      <w:pPr>
        <w:pStyle w:val="a"/>
        <w:rPr>
          <w:rFonts w:hint="cs"/>
          <w:rtl/>
        </w:rPr>
      </w:pPr>
      <w:r>
        <w:rPr>
          <w:rFonts w:hint="cs"/>
          <w:rtl/>
        </w:rPr>
        <w:t>אני מאשר.</w:t>
      </w:r>
    </w:p>
    <w:p w14:paraId="2CC75469" w14:textId="77777777" w:rsidR="00000000" w:rsidRDefault="00E82A5C">
      <w:pPr>
        <w:pStyle w:val="a"/>
        <w:rPr>
          <w:rFonts w:hint="cs"/>
          <w:rtl/>
        </w:rPr>
      </w:pPr>
    </w:p>
    <w:p w14:paraId="75FE163C" w14:textId="77777777" w:rsidR="00000000" w:rsidRDefault="00E82A5C">
      <w:pPr>
        <w:pStyle w:val="ad"/>
        <w:rPr>
          <w:rtl/>
        </w:rPr>
      </w:pPr>
      <w:r>
        <w:rPr>
          <w:rtl/>
        </w:rPr>
        <w:t>היו"ר משה כחלון:</w:t>
      </w:r>
    </w:p>
    <w:p w14:paraId="2FA7F0B0" w14:textId="77777777" w:rsidR="00000000" w:rsidRDefault="00E82A5C">
      <w:pPr>
        <w:pStyle w:val="a"/>
        <w:rPr>
          <w:rtl/>
        </w:rPr>
      </w:pPr>
    </w:p>
    <w:p w14:paraId="58C95133" w14:textId="77777777" w:rsidR="00000000" w:rsidRDefault="00E82A5C">
      <w:pPr>
        <w:pStyle w:val="a"/>
        <w:rPr>
          <w:rFonts w:hint="cs"/>
          <w:rtl/>
        </w:rPr>
      </w:pPr>
      <w:r>
        <w:rPr>
          <w:rFonts w:hint="cs"/>
          <w:rtl/>
        </w:rPr>
        <w:t xml:space="preserve">חבר הכנסת טיבי מאשר. גם חבר הכנסת ברכה יכול לאשר, לא יקרה כלום. </w:t>
      </w:r>
    </w:p>
    <w:p w14:paraId="3E3CF362" w14:textId="77777777" w:rsidR="00000000" w:rsidRDefault="00E82A5C">
      <w:pPr>
        <w:pStyle w:val="a"/>
        <w:rPr>
          <w:rFonts w:hint="cs"/>
          <w:rtl/>
        </w:rPr>
      </w:pPr>
    </w:p>
    <w:p w14:paraId="4351D8FC" w14:textId="77777777" w:rsidR="00000000" w:rsidRDefault="00E82A5C">
      <w:pPr>
        <w:pStyle w:val="ac"/>
        <w:rPr>
          <w:rtl/>
        </w:rPr>
      </w:pPr>
      <w:r>
        <w:rPr>
          <w:rFonts w:hint="eastAsia"/>
          <w:rtl/>
        </w:rPr>
        <w:t>עזמי</w:t>
      </w:r>
      <w:r>
        <w:rPr>
          <w:rtl/>
        </w:rPr>
        <w:t xml:space="preserve"> בשארה (בל"ד):</w:t>
      </w:r>
    </w:p>
    <w:p w14:paraId="35FE01FB" w14:textId="77777777" w:rsidR="00000000" w:rsidRDefault="00E82A5C">
      <w:pPr>
        <w:pStyle w:val="a"/>
        <w:rPr>
          <w:rFonts w:hint="cs"/>
          <w:rtl/>
        </w:rPr>
      </w:pPr>
    </w:p>
    <w:p w14:paraId="6C9ECA21" w14:textId="77777777" w:rsidR="00000000" w:rsidRDefault="00E82A5C">
      <w:pPr>
        <w:pStyle w:val="a"/>
        <w:rPr>
          <w:rFonts w:hint="cs"/>
          <w:rtl/>
        </w:rPr>
      </w:pPr>
      <w:r>
        <w:rPr>
          <w:rFonts w:hint="cs"/>
          <w:rtl/>
        </w:rPr>
        <w:t>אדוני היושב-ראש, חברי הכנ</w:t>
      </w:r>
      <w:r>
        <w:rPr>
          <w:rFonts w:hint="cs"/>
          <w:rtl/>
        </w:rPr>
        <w:t>סת, הרבה דיברו בתקשורת הישראלית בימים אלה על העיתוי של  הפעולה - זו אומנם היתה פעולה ממש - לעצירת אנשים מהתנועה האסלאמית באום-אל-פחם ובכפרים אחרים, כאילו כבשו מחדש את העיר, כאילו היא לא חלק ממדינת ישראל. הרבה דיברו על העיתוי, אבל לדעתי אין חדש בעיתוי. אם י</w:t>
      </w:r>
      <w:r>
        <w:rPr>
          <w:rFonts w:hint="cs"/>
          <w:rtl/>
        </w:rPr>
        <w:t>ש חדש בעיתוי מבחינת זה שנאספו הוכחות, זה שבשנתיים האחרונות התנועה האסלאמית הפכה להיות יותר זהירה, כי היא יודעת פשוט שהיא נרדפת. אז אני פשוט לא מאמין לכך שפתאום תפסו תירוצים ועילות, פתאום מצאו הוכחות. בשנתיים האחרונות היינו בכמה כנסים שלהם, אחרי סגירת עמותו</w:t>
      </w:r>
      <w:r>
        <w:rPr>
          <w:rFonts w:hint="cs"/>
          <w:rtl/>
        </w:rPr>
        <w:t>ת וכו', והם פשוט יודעים שהם נרדפים ולדעתי הם גם מאוד זהירים.</w:t>
      </w:r>
    </w:p>
    <w:p w14:paraId="22BD4CED" w14:textId="77777777" w:rsidR="00000000" w:rsidRDefault="00E82A5C">
      <w:pPr>
        <w:pStyle w:val="a"/>
        <w:rPr>
          <w:rFonts w:hint="cs"/>
          <w:rtl/>
        </w:rPr>
      </w:pPr>
    </w:p>
    <w:p w14:paraId="533CDA2B" w14:textId="77777777" w:rsidR="00000000" w:rsidRDefault="00E82A5C">
      <w:pPr>
        <w:pStyle w:val="a"/>
        <w:rPr>
          <w:rFonts w:hint="cs"/>
          <w:rtl/>
        </w:rPr>
      </w:pPr>
      <w:r>
        <w:rPr>
          <w:rFonts w:hint="cs"/>
          <w:rtl/>
        </w:rPr>
        <w:t>אני לא חושב שיש אילו - - -</w:t>
      </w:r>
    </w:p>
    <w:p w14:paraId="608A74B1" w14:textId="77777777" w:rsidR="00000000" w:rsidRDefault="00E82A5C">
      <w:pPr>
        <w:pStyle w:val="a"/>
        <w:rPr>
          <w:rFonts w:hint="cs"/>
          <w:rtl/>
        </w:rPr>
      </w:pPr>
    </w:p>
    <w:p w14:paraId="3AAB98AC" w14:textId="77777777" w:rsidR="00000000" w:rsidRDefault="00E82A5C">
      <w:pPr>
        <w:pStyle w:val="ac"/>
        <w:rPr>
          <w:rtl/>
        </w:rPr>
      </w:pPr>
      <w:r>
        <w:rPr>
          <w:rFonts w:hint="eastAsia"/>
          <w:rtl/>
        </w:rPr>
        <w:t>השר</w:t>
      </w:r>
      <w:r>
        <w:rPr>
          <w:rtl/>
        </w:rPr>
        <w:t xml:space="preserve"> עוזי לנדאו:</w:t>
      </w:r>
    </w:p>
    <w:p w14:paraId="640CC750" w14:textId="77777777" w:rsidR="00000000" w:rsidRDefault="00E82A5C">
      <w:pPr>
        <w:pStyle w:val="a"/>
        <w:rPr>
          <w:rFonts w:hint="cs"/>
          <w:rtl/>
        </w:rPr>
      </w:pPr>
    </w:p>
    <w:p w14:paraId="5947372E" w14:textId="77777777" w:rsidR="00000000" w:rsidRDefault="00E82A5C">
      <w:pPr>
        <w:pStyle w:val="a"/>
        <w:rPr>
          <w:rFonts w:hint="cs"/>
          <w:rtl/>
        </w:rPr>
      </w:pPr>
      <w:r>
        <w:rPr>
          <w:rFonts w:hint="cs"/>
          <w:rtl/>
        </w:rPr>
        <w:t xml:space="preserve">"אל-קאעידה" גם נהיו זהירים. הם נזהרים, הם מתחבאים - - - </w:t>
      </w:r>
    </w:p>
    <w:p w14:paraId="1C1CC7DD" w14:textId="77777777" w:rsidR="00000000" w:rsidRDefault="00E82A5C">
      <w:pPr>
        <w:pStyle w:val="a"/>
        <w:ind w:firstLine="0"/>
        <w:rPr>
          <w:rFonts w:hint="cs"/>
          <w:rtl/>
        </w:rPr>
      </w:pPr>
    </w:p>
    <w:p w14:paraId="172C2F32" w14:textId="77777777" w:rsidR="00000000" w:rsidRDefault="00E82A5C">
      <w:pPr>
        <w:pStyle w:val="SpeakerCon"/>
        <w:rPr>
          <w:rtl/>
        </w:rPr>
      </w:pPr>
      <w:bookmarkStart w:id="465" w:name="FS000000558T14_05_2003_19_11_46C"/>
      <w:bookmarkEnd w:id="465"/>
      <w:r>
        <w:rPr>
          <w:rtl/>
        </w:rPr>
        <w:t>עזמי בשארה (בל"ד):</w:t>
      </w:r>
    </w:p>
    <w:p w14:paraId="151B56B3" w14:textId="77777777" w:rsidR="00000000" w:rsidRDefault="00E82A5C">
      <w:pPr>
        <w:pStyle w:val="a"/>
        <w:rPr>
          <w:rtl/>
        </w:rPr>
      </w:pPr>
    </w:p>
    <w:p w14:paraId="54D9DA15" w14:textId="77777777" w:rsidR="00000000" w:rsidRDefault="00E82A5C">
      <w:pPr>
        <w:pStyle w:val="a"/>
        <w:rPr>
          <w:rFonts w:hint="cs"/>
          <w:rtl/>
        </w:rPr>
      </w:pPr>
      <w:r>
        <w:rPr>
          <w:rFonts w:hint="cs"/>
          <w:rtl/>
        </w:rPr>
        <w:t xml:space="preserve">המלה "נרדף" היא עכשיו הבעיה? אז אני אגיד לך כמה דברים נרדפים בעולם. יש </w:t>
      </w:r>
      <w:r>
        <w:rPr>
          <w:rFonts w:hint="cs"/>
          <w:rtl/>
        </w:rPr>
        <w:t xml:space="preserve">עוד כמה דברים נרדפים, יש גם פרנויות בעולם, </w:t>
      </w:r>
      <w:r>
        <w:t>so what</w:t>
      </w:r>
      <w:r>
        <w:rPr>
          <w:rFonts w:hint="cs"/>
          <w:rtl/>
        </w:rPr>
        <w:t xml:space="preserve">? יש גם אנשים שחושבים שהם עומדים מול איום השמדה. טוב, אז יש גם פרנואידים בעולם. </w:t>
      </w:r>
    </w:p>
    <w:p w14:paraId="4490354A" w14:textId="77777777" w:rsidR="00000000" w:rsidRDefault="00E82A5C">
      <w:pPr>
        <w:pStyle w:val="a"/>
        <w:rPr>
          <w:rFonts w:hint="cs"/>
          <w:rtl/>
        </w:rPr>
      </w:pPr>
    </w:p>
    <w:p w14:paraId="6B5933AB" w14:textId="77777777" w:rsidR="00000000" w:rsidRDefault="00E82A5C">
      <w:pPr>
        <w:pStyle w:val="ac"/>
        <w:rPr>
          <w:rtl/>
        </w:rPr>
      </w:pPr>
      <w:r>
        <w:rPr>
          <w:rFonts w:hint="eastAsia"/>
          <w:rtl/>
        </w:rPr>
        <w:t>השר</w:t>
      </w:r>
      <w:r>
        <w:rPr>
          <w:rtl/>
        </w:rPr>
        <w:t xml:space="preserve"> עוזי לנדאו:</w:t>
      </w:r>
    </w:p>
    <w:p w14:paraId="58201484" w14:textId="77777777" w:rsidR="00000000" w:rsidRDefault="00E82A5C">
      <w:pPr>
        <w:pStyle w:val="a"/>
        <w:rPr>
          <w:rFonts w:hint="cs"/>
          <w:rtl/>
        </w:rPr>
      </w:pPr>
    </w:p>
    <w:p w14:paraId="61BFED49" w14:textId="77777777" w:rsidR="00000000" w:rsidRDefault="00E82A5C">
      <w:pPr>
        <w:pStyle w:val="a"/>
        <w:rPr>
          <w:rFonts w:hint="cs"/>
          <w:rtl/>
        </w:rPr>
      </w:pPr>
      <w:r>
        <w:rPr>
          <w:rFonts w:hint="cs"/>
          <w:rtl/>
        </w:rPr>
        <w:t xml:space="preserve">אבל לא לכל אחד יש פרקליטים בכנסת כמו שיש לתנועה האסלאמית. </w:t>
      </w:r>
    </w:p>
    <w:p w14:paraId="1AFEE17D" w14:textId="77777777" w:rsidR="00000000" w:rsidRDefault="00E82A5C">
      <w:pPr>
        <w:pStyle w:val="a"/>
        <w:rPr>
          <w:rFonts w:hint="cs"/>
          <w:rtl/>
        </w:rPr>
      </w:pPr>
    </w:p>
    <w:p w14:paraId="3F1D3554" w14:textId="77777777" w:rsidR="00000000" w:rsidRDefault="00E82A5C">
      <w:pPr>
        <w:pStyle w:val="ac"/>
        <w:rPr>
          <w:rtl/>
        </w:rPr>
      </w:pPr>
      <w:r>
        <w:rPr>
          <w:rFonts w:hint="cs"/>
          <w:rtl/>
        </w:rPr>
        <w:t>ה</w:t>
      </w:r>
      <w:r>
        <w:rPr>
          <w:rFonts w:hint="eastAsia"/>
          <w:rtl/>
        </w:rPr>
        <w:t>יו</w:t>
      </w:r>
      <w:r>
        <w:rPr>
          <w:rtl/>
        </w:rPr>
        <w:t>"ר ראובן ריבלין:</w:t>
      </w:r>
    </w:p>
    <w:p w14:paraId="5E93A4D7" w14:textId="77777777" w:rsidR="00000000" w:rsidRDefault="00E82A5C">
      <w:pPr>
        <w:pStyle w:val="a"/>
        <w:rPr>
          <w:rFonts w:hint="cs"/>
          <w:rtl/>
        </w:rPr>
      </w:pPr>
    </w:p>
    <w:p w14:paraId="6127B753" w14:textId="77777777" w:rsidR="00000000" w:rsidRDefault="00E82A5C">
      <w:pPr>
        <w:pStyle w:val="a"/>
        <w:rPr>
          <w:rFonts w:hint="cs"/>
          <w:rtl/>
        </w:rPr>
      </w:pPr>
      <w:r>
        <w:rPr>
          <w:rFonts w:hint="cs"/>
          <w:rtl/>
        </w:rPr>
        <w:t>לא כל מי שהוא פרנואיד רודפ</w:t>
      </w:r>
      <w:r>
        <w:rPr>
          <w:rFonts w:hint="cs"/>
          <w:rtl/>
        </w:rPr>
        <w:t xml:space="preserve">ים אחריו. </w:t>
      </w:r>
    </w:p>
    <w:p w14:paraId="4BB0E895" w14:textId="77777777" w:rsidR="00000000" w:rsidRDefault="00E82A5C">
      <w:pPr>
        <w:pStyle w:val="a"/>
        <w:rPr>
          <w:rFonts w:hint="cs"/>
          <w:rtl/>
        </w:rPr>
      </w:pPr>
    </w:p>
    <w:p w14:paraId="5CD77884" w14:textId="77777777" w:rsidR="00000000" w:rsidRDefault="00E82A5C">
      <w:pPr>
        <w:pStyle w:val="SpeakerCon"/>
        <w:rPr>
          <w:rtl/>
        </w:rPr>
      </w:pPr>
      <w:bookmarkStart w:id="466" w:name="FS000000558T14_05_2003_19_15_38C"/>
      <w:bookmarkEnd w:id="466"/>
      <w:r>
        <w:rPr>
          <w:rtl/>
        </w:rPr>
        <w:t>עזמי בשארה (בל"ד):</w:t>
      </w:r>
    </w:p>
    <w:p w14:paraId="5137385E" w14:textId="77777777" w:rsidR="00000000" w:rsidRDefault="00E82A5C">
      <w:pPr>
        <w:pStyle w:val="a"/>
        <w:rPr>
          <w:rtl/>
        </w:rPr>
      </w:pPr>
    </w:p>
    <w:p w14:paraId="4E7A54E0" w14:textId="77777777" w:rsidR="00000000" w:rsidRDefault="00E82A5C">
      <w:pPr>
        <w:pStyle w:val="a"/>
        <w:rPr>
          <w:rFonts w:hint="cs"/>
          <w:rtl/>
        </w:rPr>
      </w:pPr>
      <w:r>
        <w:rPr>
          <w:rFonts w:hint="cs"/>
          <w:rtl/>
        </w:rPr>
        <w:t>בדיוק. גם פרנואידים רודפים אחריהם לפעמים. עכשיו אני יכול להמשיך?</w:t>
      </w:r>
    </w:p>
    <w:p w14:paraId="4616F057" w14:textId="77777777" w:rsidR="00000000" w:rsidRDefault="00E82A5C">
      <w:pPr>
        <w:pStyle w:val="a"/>
        <w:rPr>
          <w:rFonts w:hint="cs"/>
          <w:rtl/>
        </w:rPr>
      </w:pPr>
    </w:p>
    <w:p w14:paraId="790F00B6" w14:textId="77777777" w:rsidR="00000000" w:rsidRDefault="00E82A5C">
      <w:pPr>
        <w:pStyle w:val="ad"/>
        <w:rPr>
          <w:rtl/>
        </w:rPr>
      </w:pPr>
      <w:r>
        <w:rPr>
          <w:rtl/>
        </w:rPr>
        <w:t>היו"ר משה כחלון:</w:t>
      </w:r>
    </w:p>
    <w:p w14:paraId="4F9B2E6B" w14:textId="77777777" w:rsidR="00000000" w:rsidRDefault="00E82A5C">
      <w:pPr>
        <w:pStyle w:val="a"/>
        <w:rPr>
          <w:rtl/>
        </w:rPr>
      </w:pPr>
    </w:p>
    <w:p w14:paraId="0F5092B8" w14:textId="77777777" w:rsidR="00000000" w:rsidRDefault="00E82A5C">
      <w:pPr>
        <w:pStyle w:val="a"/>
        <w:rPr>
          <w:rFonts w:hint="cs"/>
          <w:rtl/>
        </w:rPr>
      </w:pPr>
      <w:r>
        <w:rPr>
          <w:rFonts w:hint="cs"/>
          <w:rtl/>
        </w:rPr>
        <w:t>כן, בבקשה.</w:t>
      </w:r>
    </w:p>
    <w:p w14:paraId="21195A23" w14:textId="77777777" w:rsidR="00000000" w:rsidRDefault="00E82A5C">
      <w:pPr>
        <w:pStyle w:val="a"/>
        <w:rPr>
          <w:rFonts w:hint="cs"/>
          <w:rtl/>
        </w:rPr>
      </w:pPr>
    </w:p>
    <w:p w14:paraId="64A3BA84" w14:textId="77777777" w:rsidR="00000000" w:rsidRDefault="00E82A5C">
      <w:pPr>
        <w:pStyle w:val="SpeakerCon"/>
        <w:rPr>
          <w:rtl/>
        </w:rPr>
      </w:pPr>
      <w:bookmarkStart w:id="467" w:name="FS000000558T14_05_2003_19_16_10C"/>
      <w:bookmarkEnd w:id="467"/>
      <w:r>
        <w:rPr>
          <w:rtl/>
        </w:rPr>
        <w:t>עזמי בשארה (בל"ד):</w:t>
      </w:r>
    </w:p>
    <w:p w14:paraId="783756EE" w14:textId="77777777" w:rsidR="00000000" w:rsidRDefault="00E82A5C">
      <w:pPr>
        <w:pStyle w:val="a"/>
        <w:rPr>
          <w:rtl/>
        </w:rPr>
      </w:pPr>
    </w:p>
    <w:p w14:paraId="7E0EE7C3" w14:textId="77777777" w:rsidR="00000000" w:rsidRDefault="00E82A5C">
      <w:pPr>
        <w:pStyle w:val="a"/>
        <w:rPr>
          <w:rFonts w:hint="cs"/>
          <w:rtl/>
        </w:rPr>
      </w:pPr>
      <w:r>
        <w:rPr>
          <w:rFonts w:hint="cs"/>
          <w:rtl/>
        </w:rPr>
        <w:t>אדוני היושב-ראש, אני חושב שאין כאן חדש מבחינת עילות ותירוצים. אני חושב שיש החלטה פוליטית זה שנתיים, ואני חוש</w:t>
      </w:r>
      <w:r>
        <w:rPr>
          <w:rFonts w:hint="cs"/>
          <w:rtl/>
        </w:rPr>
        <w:t>ב שההחלטה הפוליטית נוגעת לתנועות פוליטיות שלא מוכנות לקבל את המסגרת הפטריוטית הציונית כמסגרת לפעילות הדמוקרטית במסגרת מדינת ישראל. היה ניסיון כזה גם עם תנועת בל"ד, שנכשל, נכשל משפטית. היו הסרות חסינות - אומנם אנשים ששיחדו לא מסירים את חסינותם, אבל הסירו חס</w:t>
      </w:r>
      <w:r>
        <w:rPr>
          <w:rFonts w:hint="cs"/>
          <w:rtl/>
        </w:rPr>
        <w:t xml:space="preserve">ינות ממניעים פוליטיים. הסירו חסינות מהותית, ובית-המשפט אמר שזה לא היה נכון. </w:t>
      </w:r>
    </w:p>
    <w:p w14:paraId="1CDE150F" w14:textId="77777777" w:rsidR="00000000" w:rsidRDefault="00E82A5C">
      <w:pPr>
        <w:pStyle w:val="a"/>
        <w:rPr>
          <w:rFonts w:hint="cs"/>
          <w:rtl/>
        </w:rPr>
      </w:pPr>
    </w:p>
    <w:p w14:paraId="0EDAA59D" w14:textId="77777777" w:rsidR="00000000" w:rsidRDefault="00E82A5C">
      <w:pPr>
        <w:pStyle w:val="a"/>
        <w:rPr>
          <w:rFonts w:hint="cs"/>
          <w:rtl/>
        </w:rPr>
      </w:pPr>
      <w:r>
        <w:rPr>
          <w:rFonts w:hint="cs"/>
          <w:rtl/>
        </w:rPr>
        <w:t>ההחלטה נגד התנועה האסלאמית היא פוליטית. אם הסהר-האדום יתמוך ביתומים או במשפחות, גם של אנשים שנפלו במסגרת פעולות שנחשבות לפעולות עוינות, זה יהיה תמיכה בתשתיות טרור? מה זה בדיוק תש</w:t>
      </w:r>
      <w:r>
        <w:rPr>
          <w:rFonts w:hint="cs"/>
          <w:rtl/>
        </w:rPr>
        <w:t>תיות הטרור? יתומים זה תשתיות טרור? מותר לתמוך ביתומים? איך מותר לתמוך ביתומים? באיזו צורה אפשר? אם הם משתייכים למשפחות ה"חמאס", אז צריך להרעיב אותם? מישהו צריך בכל זאת לאסוף בשבילם כסף. אפשר לתמוך בעצורים בבתי-סוהר? אני אומר לכם שיש כמה אגודות שתומכות באסי</w:t>
      </w:r>
      <w:r>
        <w:rPr>
          <w:rFonts w:hint="cs"/>
          <w:rtl/>
        </w:rPr>
        <w:t xml:space="preserve">רים בבתי-סוהר. אפשר? מותר? איך תוגדר הפעולה הזאת, היא עוינת או לא? האם אנשים יועמדו עליה לדין? </w:t>
      </w:r>
    </w:p>
    <w:p w14:paraId="75101E3F" w14:textId="77777777" w:rsidR="00000000" w:rsidRDefault="00E82A5C">
      <w:pPr>
        <w:pStyle w:val="a"/>
        <w:rPr>
          <w:rFonts w:hint="cs"/>
          <w:rtl/>
        </w:rPr>
      </w:pPr>
    </w:p>
    <w:p w14:paraId="06654928" w14:textId="77777777" w:rsidR="00000000" w:rsidRDefault="00E82A5C">
      <w:pPr>
        <w:pStyle w:val="a"/>
        <w:rPr>
          <w:rFonts w:hint="cs"/>
          <w:rtl/>
        </w:rPr>
      </w:pPr>
      <w:r>
        <w:rPr>
          <w:rFonts w:hint="cs"/>
          <w:rtl/>
        </w:rPr>
        <w:t>אני לא חושב שיש מישהו, אפילו בעיתון לא נכתב, שאומר שהיתה הזרמת כספים לארגונים עוינים. אני שומע את זה מחבר כנסת נכבד, שיש הזרמת כספים לארגונים עוינים. היתה האשמ</w:t>
      </w:r>
      <w:r>
        <w:rPr>
          <w:rFonts w:hint="cs"/>
          <w:rtl/>
        </w:rPr>
        <w:t>ה כזאת?</w:t>
      </w:r>
    </w:p>
    <w:p w14:paraId="76B43727" w14:textId="77777777" w:rsidR="00000000" w:rsidRDefault="00E82A5C">
      <w:pPr>
        <w:pStyle w:val="a"/>
        <w:rPr>
          <w:rFonts w:hint="cs"/>
          <w:rtl/>
        </w:rPr>
      </w:pPr>
    </w:p>
    <w:p w14:paraId="7AB4D923" w14:textId="77777777" w:rsidR="00000000" w:rsidRDefault="00E82A5C">
      <w:pPr>
        <w:pStyle w:val="ac"/>
        <w:rPr>
          <w:rtl/>
        </w:rPr>
      </w:pPr>
      <w:r>
        <w:rPr>
          <w:rFonts w:hint="eastAsia"/>
          <w:rtl/>
        </w:rPr>
        <w:t>אילן</w:t>
      </w:r>
      <w:r>
        <w:rPr>
          <w:rtl/>
        </w:rPr>
        <w:t xml:space="preserve"> שלגי (שינוי):</w:t>
      </w:r>
    </w:p>
    <w:p w14:paraId="06FB0B3B" w14:textId="77777777" w:rsidR="00000000" w:rsidRDefault="00E82A5C">
      <w:pPr>
        <w:pStyle w:val="a"/>
        <w:rPr>
          <w:rFonts w:hint="cs"/>
          <w:rtl/>
        </w:rPr>
      </w:pPr>
    </w:p>
    <w:p w14:paraId="67EA7F1E" w14:textId="77777777" w:rsidR="00000000" w:rsidRDefault="00E82A5C">
      <w:pPr>
        <w:pStyle w:val="a"/>
        <w:rPr>
          <w:rFonts w:hint="cs"/>
          <w:rtl/>
        </w:rPr>
      </w:pPr>
      <w:r>
        <w:rPr>
          <w:rFonts w:hint="cs"/>
          <w:rtl/>
        </w:rPr>
        <w:t>זה החשד.</w:t>
      </w:r>
    </w:p>
    <w:p w14:paraId="2A1B93F1" w14:textId="77777777" w:rsidR="00000000" w:rsidRDefault="00E82A5C">
      <w:pPr>
        <w:pStyle w:val="a"/>
        <w:rPr>
          <w:rFonts w:hint="cs"/>
          <w:rtl/>
        </w:rPr>
      </w:pPr>
    </w:p>
    <w:p w14:paraId="7F07498E" w14:textId="77777777" w:rsidR="00000000" w:rsidRDefault="00E82A5C">
      <w:pPr>
        <w:pStyle w:val="SpeakerCon"/>
        <w:rPr>
          <w:rtl/>
        </w:rPr>
      </w:pPr>
      <w:bookmarkStart w:id="468" w:name="FS000000558T14_05_2003_19_22_07C"/>
      <w:bookmarkEnd w:id="468"/>
      <w:r>
        <w:rPr>
          <w:rtl/>
        </w:rPr>
        <w:t>עזמי בשארה (בל"ד):</w:t>
      </w:r>
    </w:p>
    <w:p w14:paraId="559DD7F4" w14:textId="77777777" w:rsidR="00000000" w:rsidRDefault="00E82A5C">
      <w:pPr>
        <w:pStyle w:val="a"/>
        <w:rPr>
          <w:rtl/>
        </w:rPr>
      </w:pPr>
    </w:p>
    <w:p w14:paraId="23727FCA" w14:textId="77777777" w:rsidR="00000000" w:rsidRDefault="00E82A5C">
      <w:pPr>
        <w:pStyle w:val="a"/>
        <w:rPr>
          <w:rFonts w:hint="cs"/>
          <w:rtl/>
        </w:rPr>
      </w:pPr>
      <w:r>
        <w:rPr>
          <w:rFonts w:hint="cs"/>
          <w:rtl/>
        </w:rPr>
        <w:t xml:space="preserve">איזה חשד? לא, אין חשד כזה. </w:t>
      </w:r>
    </w:p>
    <w:p w14:paraId="7A9D1B2E" w14:textId="77777777" w:rsidR="00000000" w:rsidRDefault="00E82A5C">
      <w:pPr>
        <w:pStyle w:val="a"/>
        <w:rPr>
          <w:rFonts w:hint="cs"/>
          <w:rtl/>
        </w:rPr>
      </w:pPr>
    </w:p>
    <w:p w14:paraId="7828B9C1" w14:textId="77777777" w:rsidR="00000000" w:rsidRDefault="00E82A5C">
      <w:pPr>
        <w:pStyle w:val="ac"/>
        <w:rPr>
          <w:rtl/>
        </w:rPr>
      </w:pPr>
      <w:r>
        <w:rPr>
          <w:rFonts w:hint="eastAsia"/>
          <w:rtl/>
        </w:rPr>
        <w:t>גדעון</w:t>
      </w:r>
      <w:r>
        <w:rPr>
          <w:rtl/>
        </w:rPr>
        <w:t xml:space="preserve"> סער (הליכוד):</w:t>
      </w:r>
    </w:p>
    <w:p w14:paraId="4D6B1FAB" w14:textId="77777777" w:rsidR="00000000" w:rsidRDefault="00E82A5C">
      <w:pPr>
        <w:pStyle w:val="a"/>
        <w:rPr>
          <w:rFonts w:hint="cs"/>
          <w:rtl/>
        </w:rPr>
      </w:pPr>
    </w:p>
    <w:p w14:paraId="21AAB505" w14:textId="77777777" w:rsidR="00000000" w:rsidRDefault="00E82A5C">
      <w:pPr>
        <w:pStyle w:val="a"/>
        <w:rPr>
          <w:rFonts w:hint="cs"/>
          <w:rtl/>
        </w:rPr>
      </w:pPr>
      <w:r>
        <w:rPr>
          <w:rFonts w:hint="cs"/>
          <w:rtl/>
        </w:rPr>
        <w:t>השר יסביר לך.</w:t>
      </w:r>
    </w:p>
    <w:p w14:paraId="2CEF48C0" w14:textId="77777777" w:rsidR="00000000" w:rsidRDefault="00E82A5C">
      <w:pPr>
        <w:pStyle w:val="a"/>
        <w:rPr>
          <w:rFonts w:hint="cs"/>
          <w:rtl/>
        </w:rPr>
      </w:pPr>
    </w:p>
    <w:p w14:paraId="72C6AF9C" w14:textId="77777777" w:rsidR="00000000" w:rsidRDefault="00E82A5C">
      <w:pPr>
        <w:pStyle w:val="SpeakerCon"/>
        <w:rPr>
          <w:rtl/>
        </w:rPr>
      </w:pPr>
      <w:bookmarkStart w:id="469" w:name="FS000000558T14_05_2003_19_22_29C"/>
      <w:bookmarkEnd w:id="469"/>
      <w:r>
        <w:rPr>
          <w:rtl/>
        </w:rPr>
        <w:t>עזמי בשארה (בל"ד):</w:t>
      </w:r>
    </w:p>
    <w:p w14:paraId="4B4BE6E9" w14:textId="77777777" w:rsidR="00000000" w:rsidRDefault="00E82A5C">
      <w:pPr>
        <w:pStyle w:val="a"/>
        <w:rPr>
          <w:rtl/>
        </w:rPr>
      </w:pPr>
    </w:p>
    <w:p w14:paraId="39E66092" w14:textId="77777777" w:rsidR="00000000" w:rsidRDefault="00E82A5C">
      <w:pPr>
        <w:pStyle w:val="a"/>
        <w:rPr>
          <w:rFonts w:hint="cs"/>
          <w:rtl/>
        </w:rPr>
      </w:pPr>
      <w:r>
        <w:rPr>
          <w:rFonts w:hint="cs"/>
          <w:rtl/>
        </w:rPr>
        <w:t xml:space="preserve">בסדר, אז שהשר יסביר. אם השר יסביר, נשמע אותו. </w:t>
      </w:r>
    </w:p>
    <w:p w14:paraId="56139868" w14:textId="77777777" w:rsidR="00000000" w:rsidRDefault="00E82A5C">
      <w:pPr>
        <w:pStyle w:val="a"/>
        <w:rPr>
          <w:rFonts w:hint="cs"/>
          <w:rtl/>
        </w:rPr>
      </w:pPr>
    </w:p>
    <w:p w14:paraId="48CA9FAD" w14:textId="77777777" w:rsidR="00000000" w:rsidRDefault="00E82A5C">
      <w:pPr>
        <w:pStyle w:val="a"/>
        <w:rPr>
          <w:rFonts w:hint="cs"/>
          <w:rtl/>
        </w:rPr>
      </w:pPr>
      <w:r>
        <w:rPr>
          <w:rFonts w:hint="cs"/>
          <w:rtl/>
        </w:rPr>
        <w:t>אם יש הזרמת כספים לארגונים עוינים, אז יש הזרמת כספים לאנשים עוינ</w:t>
      </w:r>
      <w:r>
        <w:rPr>
          <w:rFonts w:hint="cs"/>
          <w:rtl/>
        </w:rPr>
        <w:t>ים. אז העם הפלסטיני הוא עם עוין. יש הגדרות בחוק מה זה ארגון עוין, מי זה ארגון עוין, איך מזרימים כסף. יש העברות פיננסיות לא חוקיות, אז זה עבירות מינהליות. העברות פיננסיות לא חוקיות זו הבעיה? אם הבעיה היא פוליטית ויש בעיה פוליטית, שרוצים להוציא את התנועה האס</w:t>
      </w:r>
      <w:r>
        <w:rPr>
          <w:rFonts w:hint="cs"/>
          <w:rtl/>
        </w:rPr>
        <w:t xml:space="preserve">לאמית אל מחוץ לחוק, אז זה משתלב בתוך החלטה פוליטית. אז תגידו שזו החלטה פוליטית ומסרטטים מחדש את גבולות הדמוקרטיה הישראלית, שכל העולם ידע, שאנחנו נדע, שכולנו ביחד נדון בזה. על מה בדיוק אנחנו דנים?  </w:t>
      </w:r>
    </w:p>
    <w:p w14:paraId="205C9E25" w14:textId="77777777" w:rsidR="00000000" w:rsidRDefault="00E82A5C">
      <w:pPr>
        <w:pStyle w:val="a"/>
        <w:rPr>
          <w:rFonts w:hint="cs"/>
          <w:rtl/>
        </w:rPr>
      </w:pPr>
    </w:p>
    <w:p w14:paraId="1C2BB34E" w14:textId="77777777" w:rsidR="00000000" w:rsidRDefault="00E82A5C">
      <w:pPr>
        <w:pStyle w:val="a"/>
        <w:rPr>
          <w:rFonts w:hint="cs"/>
          <w:rtl/>
        </w:rPr>
      </w:pPr>
      <w:r>
        <w:rPr>
          <w:rFonts w:hint="cs"/>
          <w:rtl/>
        </w:rPr>
        <w:t>האוכלוסייה הערבית לא תפעל מתוך מסגרת; היא תקבל את מסגרת ה</w:t>
      </w:r>
      <w:r>
        <w:rPr>
          <w:rFonts w:hint="cs"/>
          <w:rtl/>
        </w:rPr>
        <w:t>אזרחות הישראלית ולא תפגע בה, גם אנחנו, אבל אנחנו לא נהפוך לפטריוטים ישראלים. אנחנו נהיה ערבים, שייכים לאומה הערבית, לעם הפלסטיני. חלקנו רואים את המסגרת החברתית-הפוליטית לפעילותם בכפריהם. המסגרת האסלאמית לא מנסה להפוך את הכנסת לאסלאמית. הם לא חרתו על דגלם ה</w:t>
      </w:r>
      <w:r>
        <w:rPr>
          <w:rFonts w:hint="cs"/>
          <w:rtl/>
        </w:rPr>
        <w:t xml:space="preserve">פיכת מדינת ישראל למדינה מוסלמית, הם גם לא אומרים את זה. הם פועלים באום-אל-פחם, ועל זה יש להם ויכוח אתי ולא אתך. </w:t>
      </w:r>
    </w:p>
    <w:p w14:paraId="538A8436" w14:textId="77777777" w:rsidR="00000000" w:rsidRDefault="00E82A5C">
      <w:pPr>
        <w:pStyle w:val="a"/>
        <w:rPr>
          <w:rFonts w:hint="cs"/>
          <w:rtl/>
        </w:rPr>
      </w:pPr>
    </w:p>
    <w:p w14:paraId="03FEF366" w14:textId="77777777" w:rsidR="00000000" w:rsidRDefault="00E82A5C">
      <w:pPr>
        <w:pStyle w:val="ad"/>
        <w:rPr>
          <w:rtl/>
        </w:rPr>
      </w:pPr>
      <w:r>
        <w:rPr>
          <w:rtl/>
        </w:rPr>
        <w:t>היו"ר משה כחלון:</w:t>
      </w:r>
    </w:p>
    <w:p w14:paraId="66CC331E" w14:textId="77777777" w:rsidR="00000000" w:rsidRDefault="00E82A5C">
      <w:pPr>
        <w:pStyle w:val="a"/>
        <w:rPr>
          <w:rtl/>
        </w:rPr>
      </w:pPr>
    </w:p>
    <w:p w14:paraId="42D20667" w14:textId="77777777" w:rsidR="00000000" w:rsidRDefault="00E82A5C">
      <w:pPr>
        <w:pStyle w:val="a"/>
        <w:rPr>
          <w:rFonts w:hint="cs"/>
          <w:rtl/>
        </w:rPr>
      </w:pPr>
      <w:r>
        <w:rPr>
          <w:rFonts w:hint="cs"/>
          <w:rtl/>
        </w:rPr>
        <w:t xml:space="preserve">חבר הכנסת בשארה, משפט אחרון לסיום. </w:t>
      </w:r>
    </w:p>
    <w:p w14:paraId="0E4C649A" w14:textId="77777777" w:rsidR="00000000" w:rsidRDefault="00E82A5C">
      <w:pPr>
        <w:pStyle w:val="a"/>
        <w:rPr>
          <w:rFonts w:hint="cs"/>
          <w:rtl/>
        </w:rPr>
      </w:pPr>
    </w:p>
    <w:p w14:paraId="23BC30DA" w14:textId="77777777" w:rsidR="00000000" w:rsidRDefault="00E82A5C">
      <w:pPr>
        <w:pStyle w:val="SpeakerCon"/>
        <w:rPr>
          <w:rtl/>
        </w:rPr>
      </w:pPr>
      <w:bookmarkStart w:id="470" w:name="FS000000558T14_05_2003_19_28_39C"/>
      <w:bookmarkEnd w:id="470"/>
      <w:r>
        <w:rPr>
          <w:rtl/>
        </w:rPr>
        <w:t>עזמי בשארה (בל"ד):</w:t>
      </w:r>
    </w:p>
    <w:p w14:paraId="05AAEAEC" w14:textId="77777777" w:rsidR="00000000" w:rsidRDefault="00E82A5C">
      <w:pPr>
        <w:pStyle w:val="a"/>
        <w:rPr>
          <w:rtl/>
        </w:rPr>
      </w:pPr>
    </w:p>
    <w:p w14:paraId="09031D67" w14:textId="77777777" w:rsidR="00000000" w:rsidRDefault="00E82A5C">
      <w:pPr>
        <w:pStyle w:val="a"/>
        <w:rPr>
          <w:rFonts w:hint="cs"/>
          <w:rtl/>
        </w:rPr>
      </w:pPr>
      <w:r>
        <w:rPr>
          <w:rFonts w:hint="cs"/>
          <w:rtl/>
        </w:rPr>
        <w:t xml:space="preserve">אני מסיים, אדוני. </w:t>
      </w:r>
    </w:p>
    <w:p w14:paraId="578BBEB3" w14:textId="77777777" w:rsidR="00000000" w:rsidRDefault="00E82A5C">
      <w:pPr>
        <w:pStyle w:val="a"/>
        <w:rPr>
          <w:rFonts w:hint="cs"/>
          <w:rtl/>
        </w:rPr>
      </w:pPr>
    </w:p>
    <w:p w14:paraId="271FC168" w14:textId="77777777" w:rsidR="00000000" w:rsidRDefault="00E82A5C">
      <w:pPr>
        <w:pStyle w:val="a"/>
        <w:rPr>
          <w:rFonts w:hint="cs"/>
          <w:rtl/>
        </w:rPr>
      </w:pPr>
      <w:r>
        <w:rPr>
          <w:rFonts w:hint="cs"/>
          <w:rtl/>
        </w:rPr>
        <w:t>יש לנו מריבה אתם על טיבה של החברה הערבית. הם רו</w:t>
      </w:r>
      <w:r>
        <w:rPr>
          <w:rFonts w:hint="cs"/>
          <w:rtl/>
        </w:rPr>
        <w:t>צים להפוך אותה לחברה שמתנהלת לפי השריעה. זה דיון פנים-ערבי. אף אחד לא אומר שרוצים להפוך את מדינת ישראל למדינת שריעה. את זה אומרים פונדמנטליסטים יהודים שיושבים בכנסת ופונדמנטליסטים שרוצים להפוך את מדינת ישראל למדינת הלכה. אבל זה בסדר, זה במסגרת הדמוקרטיה, א</w:t>
      </w:r>
      <w:r>
        <w:rPr>
          <w:rFonts w:hint="cs"/>
          <w:rtl/>
        </w:rPr>
        <w:t xml:space="preserve">דון שלגי. </w:t>
      </w:r>
    </w:p>
    <w:p w14:paraId="084B673C" w14:textId="77777777" w:rsidR="00000000" w:rsidRDefault="00E82A5C">
      <w:pPr>
        <w:pStyle w:val="a"/>
        <w:rPr>
          <w:rtl/>
        </w:rPr>
      </w:pPr>
    </w:p>
    <w:p w14:paraId="4FC421F7" w14:textId="77777777" w:rsidR="00000000" w:rsidRDefault="00E82A5C">
      <w:pPr>
        <w:pStyle w:val="a"/>
        <w:rPr>
          <w:rFonts w:hint="cs"/>
          <w:rtl/>
        </w:rPr>
      </w:pPr>
    </w:p>
    <w:p w14:paraId="3257F146" w14:textId="77777777" w:rsidR="00000000" w:rsidRDefault="00E82A5C">
      <w:pPr>
        <w:pStyle w:val="ac"/>
        <w:rPr>
          <w:rtl/>
        </w:rPr>
      </w:pPr>
      <w:r>
        <w:rPr>
          <w:rFonts w:hint="eastAsia"/>
          <w:rtl/>
        </w:rPr>
        <w:t>אילן</w:t>
      </w:r>
      <w:r>
        <w:rPr>
          <w:rtl/>
        </w:rPr>
        <w:t xml:space="preserve"> שלגי (שינוי):</w:t>
      </w:r>
    </w:p>
    <w:p w14:paraId="72CFDD86" w14:textId="77777777" w:rsidR="00000000" w:rsidRDefault="00E82A5C">
      <w:pPr>
        <w:pStyle w:val="a"/>
        <w:rPr>
          <w:rFonts w:hint="cs"/>
          <w:rtl/>
        </w:rPr>
      </w:pPr>
    </w:p>
    <w:p w14:paraId="2B724861" w14:textId="77777777" w:rsidR="00000000" w:rsidRDefault="00E82A5C">
      <w:pPr>
        <w:pStyle w:val="a"/>
        <w:rPr>
          <w:rFonts w:hint="cs"/>
          <w:rtl/>
        </w:rPr>
      </w:pPr>
      <w:r>
        <w:rPr>
          <w:rFonts w:hint="cs"/>
          <w:rtl/>
        </w:rPr>
        <w:t>זה לא בסדר.</w:t>
      </w:r>
    </w:p>
    <w:p w14:paraId="5A4F7DE3" w14:textId="77777777" w:rsidR="00000000" w:rsidRDefault="00E82A5C">
      <w:pPr>
        <w:pStyle w:val="a"/>
        <w:rPr>
          <w:rFonts w:hint="cs"/>
          <w:rtl/>
        </w:rPr>
      </w:pPr>
    </w:p>
    <w:p w14:paraId="369D66B3" w14:textId="77777777" w:rsidR="00000000" w:rsidRDefault="00E82A5C">
      <w:pPr>
        <w:pStyle w:val="ad"/>
        <w:rPr>
          <w:rtl/>
        </w:rPr>
      </w:pPr>
      <w:r>
        <w:rPr>
          <w:rtl/>
        </w:rPr>
        <w:t>היו"ר משה כחלון:</w:t>
      </w:r>
    </w:p>
    <w:p w14:paraId="4F79B6D2" w14:textId="77777777" w:rsidR="00000000" w:rsidRDefault="00E82A5C">
      <w:pPr>
        <w:pStyle w:val="a"/>
        <w:rPr>
          <w:rtl/>
        </w:rPr>
      </w:pPr>
    </w:p>
    <w:p w14:paraId="0B676F4F" w14:textId="77777777" w:rsidR="00000000" w:rsidRDefault="00E82A5C">
      <w:pPr>
        <w:pStyle w:val="a"/>
        <w:rPr>
          <w:rFonts w:hint="cs"/>
          <w:rtl/>
        </w:rPr>
      </w:pPr>
      <w:r>
        <w:rPr>
          <w:rFonts w:hint="cs"/>
          <w:rtl/>
        </w:rPr>
        <w:t xml:space="preserve">חבר הכנסת בשארה, תודה רבה. השר לביטחון הפנים, בבקשה. </w:t>
      </w:r>
    </w:p>
    <w:p w14:paraId="1A25D516" w14:textId="77777777" w:rsidR="00000000" w:rsidRDefault="00E82A5C">
      <w:pPr>
        <w:pStyle w:val="a"/>
        <w:rPr>
          <w:rFonts w:hint="cs"/>
          <w:rtl/>
        </w:rPr>
      </w:pPr>
    </w:p>
    <w:p w14:paraId="386C66FD" w14:textId="77777777" w:rsidR="00000000" w:rsidRDefault="00E82A5C">
      <w:pPr>
        <w:pStyle w:val="SpeakerCon"/>
        <w:rPr>
          <w:rtl/>
        </w:rPr>
      </w:pPr>
      <w:bookmarkStart w:id="471" w:name="FS000000558T14_05_2003_19_30_49C"/>
      <w:bookmarkEnd w:id="471"/>
      <w:r>
        <w:rPr>
          <w:rtl/>
        </w:rPr>
        <w:t>עזמי בשארה (בל"ד):</w:t>
      </w:r>
    </w:p>
    <w:p w14:paraId="31B7C204" w14:textId="77777777" w:rsidR="00000000" w:rsidRDefault="00E82A5C">
      <w:pPr>
        <w:pStyle w:val="a"/>
        <w:rPr>
          <w:rtl/>
        </w:rPr>
      </w:pPr>
    </w:p>
    <w:p w14:paraId="719ADF94" w14:textId="77777777" w:rsidR="00000000" w:rsidRDefault="00E82A5C">
      <w:pPr>
        <w:pStyle w:val="a"/>
        <w:rPr>
          <w:rFonts w:hint="cs"/>
          <w:rtl/>
        </w:rPr>
      </w:pPr>
      <w:r>
        <w:rPr>
          <w:rFonts w:hint="cs"/>
          <w:rtl/>
        </w:rPr>
        <w:t>זה לא בסדר, אבל לא תעצור אותם באישון לילה. אותם תעצור באישון לילה?</w:t>
      </w:r>
    </w:p>
    <w:p w14:paraId="5D801F95" w14:textId="77777777" w:rsidR="00000000" w:rsidRDefault="00E82A5C">
      <w:pPr>
        <w:pStyle w:val="a"/>
        <w:rPr>
          <w:rFonts w:hint="cs"/>
          <w:rtl/>
        </w:rPr>
      </w:pPr>
    </w:p>
    <w:p w14:paraId="174889D9" w14:textId="77777777" w:rsidR="00000000" w:rsidRDefault="00E82A5C">
      <w:pPr>
        <w:pStyle w:val="Speaker"/>
        <w:rPr>
          <w:rtl/>
        </w:rPr>
      </w:pPr>
      <w:bookmarkStart w:id="472" w:name="FS000000467T14_05_2003_18_47_07"/>
      <w:bookmarkEnd w:id="472"/>
      <w:r>
        <w:rPr>
          <w:rtl/>
        </w:rPr>
        <w:t>השר לביטחון פנים צחי הנגבי:</w:t>
      </w:r>
    </w:p>
    <w:p w14:paraId="54DD00D4" w14:textId="77777777" w:rsidR="00000000" w:rsidRDefault="00E82A5C">
      <w:pPr>
        <w:pStyle w:val="a"/>
        <w:rPr>
          <w:rtl/>
        </w:rPr>
      </w:pPr>
    </w:p>
    <w:p w14:paraId="3D75AB4B" w14:textId="77777777" w:rsidR="00000000" w:rsidRDefault="00E82A5C">
      <w:pPr>
        <w:pStyle w:val="a"/>
        <w:rPr>
          <w:rFonts w:hint="cs"/>
          <w:rtl/>
        </w:rPr>
      </w:pPr>
      <w:r>
        <w:rPr>
          <w:rFonts w:hint="cs"/>
          <w:rtl/>
        </w:rPr>
        <w:t>אדוני היושב-ראש, כנס</w:t>
      </w:r>
      <w:r>
        <w:rPr>
          <w:rFonts w:hint="cs"/>
          <w:rtl/>
        </w:rPr>
        <w:t>ת נכבדה, אני מקווה שהדיון יתנהל בפחות להט מזה שליווה חלק מדברי הדוברים קודם, כדי שנבין באמת מה מסגרת הוויכוח שקיים.</w:t>
      </w:r>
    </w:p>
    <w:p w14:paraId="663933C3" w14:textId="77777777" w:rsidR="00000000" w:rsidRDefault="00E82A5C">
      <w:pPr>
        <w:pStyle w:val="a"/>
      </w:pPr>
    </w:p>
    <w:p w14:paraId="3B839FAC" w14:textId="77777777" w:rsidR="00000000" w:rsidRDefault="00E82A5C">
      <w:pPr>
        <w:pStyle w:val="a"/>
        <w:rPr>
          <w:rFonts w:hint="cs"/>
          <w:rtl/>
        </w:rPr>
      </w:pPr>
      <w:r>
        <w:rPr>
          <w:rFonts w:hint="cs"/>
          <w:rtl/>
        </w:rPr>
        <w:t>אני אשתדל לא להיכנס כרגע להיבטים שבאמת מלבים ויכוח ויש להם היבטים ציבוריים כמו סוגיית התנועה האסלאמית בהקשר של הוצאתה מחוץ לחוק או להיפך, ה</w:t>
      </w:r>
      <w:r>
        <w:rPr>
          <w:rFonts w:hint="cs"/>
          <w:rtl/>
        </w:rPr>
        <w:t xml:space="preserve">ותרתה כתנועה פוליטית לגיטימית; סוגיה של הסתה, האם מאמרים כאלה ואחרים הם בגדר הסתה או בגדר חופש ביטוי; מה הגבול הדק שמבחין למשל במאמרים בעיתון "סות אל-חק ואל-חוריה" המכנים את היהודים חיידקים וכינים וקופים וחזירים, והאם זה בסך הכול תיאור מטאפורי שמותר או לא </w:t>
      </w:r>
      <w:r>
        <w:rPr>
          <w:rFonts w:hint="cs"/>
          <w:rtl/>
        </w:rPr>
        <w:t>מותר, והאם זה עושה משהו לקוראים, והאם יש בכך מן הוודאות הסבירה להפעלת אלימות. אלה סוגיות שעוד תידונה, וזו לא מסגרת הדיון. מסגרת הדיון, ואני אומר, לצערי,  היא חקירה פלילית שאתמול הבשילה מחקירה סמויה לחקירה גלויה והתאפיינה במעצרם של חשודים בעבירות מסוימות.</w:t>
      </w:r>
    </w:p>
    <w:p w14:paraId="43916F89" w14:textId="77777777" w:rsidR="00000000" w:rsidRDefault="00E82A5C">
      <w:pPr>
        <w:pStyle w:val="a"/>
        <w:rPr>
          <w:rFonts w:hint="cs"/>
          <w:rtl/>
        </w:rPr>
      </w:pPr>
      <w:r>
        <w:rPr>
          <w:rFonts w:hint="cs"/>
          <w:rtl/>
        </w:rPr>
        <w:t xml:space="preserve"> </w:t>
      </w:r>
      <w:r>
        <w:rPr>
          <w:rFonts w:hint="cs"/>
          <w:rtl/>
        </w:rPr>
        <w:t xml:space="preserve">        </w:t>
      </w:r>
    </w:p>
    <w:p w14:paraId="3D70C3BF" w14:textId="77777777" w:rsidR="00000000" w:rsidRDefault="00E82A5C">
      <w:pPr>
        <w:pStyle w:val="a"/>
        <w:rPr>
          <w:rFonts w:hint="cs"/>
          <w:rtl/>
        </w:rPr>
      </w:pPr>
      <w:r>
        <w:rPr>
          <w:rFonts w:hint="cs"/>
          <w:rtl/>
        </w:rPr>
        <w:t>אני 15 שנה בכנסת. אולי יעוררו את זיכרוני מי שוותיקים ממני - אני לא זוכר שהכנסת דנה אי-פעם, בוודאי לא מייד, לאחר פעולה משטרתית שהיא לא שגרתית מבחינת המשמעויות שלה, אבל היא פעולה של חקירה בקשר לעבירות שהתבצעו או לא התבצעו. על כך יש דיונים בהליך המשפ</w:t>
      </w:r>
      <w:r>
        <w:rPr>
          <w:rFonts w:hint="cs"/>
          <w:rtl/>
        </w:rPr>
        <w:t>טי.</w:t>
      </w:r>
    </w:p>
    <w:p w14:paraId="2A123C39" w14:textId="77777777" w:rsidR="00000000" w:rsidRDefault="00E82A5C">
      <w:pPr>
        <w:pStyle w:val="a"/>
        <w:rPr>
          <w:rFonts w:hint="cs"/>
          <w:rtl/>
        </w:rPr>
      </w:pPr>
    </w:p>
    <w:p w14:paraId="189D1546" w14:textId="77777777" w:rsidR="00000000" w:rsidRDefault="00E82A5C">
      <w:pPr>
        <w:pStyle w:val="ac"/>
        <w:rPr>
          <w:rtl/>
        </w:rPr>
      </w:pPr>
      <w:r>
        <w:rPr>
          <w:rFonts w:hint="eastAsia"/>
          <w:rtl/>
        </w:rPr>
        <w:t>מוחמד</w:t>
      </w:r>
      <w:r>
        <w:rPr>
          <w:rtl/>
        </w:rPr>
        <w:t xml:space="preserve"> ברכה (חד"ש-תע"ל):</w:t>
      </w:r>
    </w:p>
    <w:p w14:paraId="5D45EB9B" w14:textId="77777777" w:rsidR="00000000" w:rsidRDefault="00E82A5C">
      <w:pPr>
        <w:pStyle w:val="a"/>
        <w:rPr>
          <w:rFonts w:hint="cs"/>
          <w:rtl/>
        </w:rPr>
      </w:pPr>
    </w:p>
    <w:p w14:paraId="5E6C7698" w14:textId="77777777" w:rsidR="00000000" w:rsidRDefault="00E82A5C">
      <w:pPr>
        <w:pStyle w:val="a"/>
        <w:rPr>
          <w:rFonts w:hint="cs"/>
          <w:rtl/>
        </w:rPr>
      </w:pPr>
      <w:r>
        <w:rPr>
          <w:rFonts w:hint="cs"/>
          <w:rtl/>
        </w:rPr>
        <w:t>כל התקשורת - - -</w:t>
      </w:r>
    </w:p>
    <w:p w14:paraId="020E8488" w14:textId="77777777" w:rsidR="00000000" w:rsidRDefault="00E82A5C">
      <w:pPr>
        <w:pStyle w:val="a"/>
        <w:rPr>
          <w:rFonts w:hint="cs"/>
          <w:rtl/>
        </w:rPr>
      </w:pPr>
    </w:p>
    <w:p w14:paraId="01FF0AAF" w14:textId="77777777" w:rsidR="00000000" w:rsidRDefault="00E82A5C">
      <w:pPr>
        <w:pStyle w:val="SpeakerCon"/>
        <w:rPr>
          <w:rtl/>
        </w:rPr>
      </w:pPr>
      <w:bookmarkStart w:id="473" w:name="FS000000467T14_05_2003_18_57_35C"/>
      <w:bookmarkEnd w:id="473"/>
      <w:r>
        <w:rPr>
          <w:rFonts w:hint="eastAsia"/>
          <w:rtl/>
        </w:rPr>
        <w:t>השר</w:t>
      </w:r>
      <w:r>
        <w:rPr>
          <w:rtl/>
        </w:rPr>
        <w:t xml:space="preserve"> לביטחון פנים צחי הנגבי:</w:t>
      </w:r>
    </w:p>
    <w:p w14:paraId="304994AC" w14:textId="77777777" w:rsidR="00000000" w:rsidRDefault="00E82A5C">
      <w:pPr>
        <w:pStyle w:val="a"/>
        <w:rPr>
          <w:rFonts w:hint="cs"/>
          <w:rtl/>
        </w:rPr>
      </w:pPr>
    </w:p>
    <w:p w14:paraId="11D964B2" w14:textId="77777777" w:rsidR="00000000" w:rsidRDefault="00E82A5C">
      <w:pPr>
        <w:pStyle w:val="a"/>
        <w:rPr>
          <w:rFonts w:hint="cs"/>
          <w:rtl/>
        </w:rPr>
      </w:pPr>
      <w:r>
        <w:rPr>
          <w:rFonts w:hint="cs"/>
          <w:rtl/>
        </w:rPr>
        <w:t xml:space="preserve">התקשורת מסקרת את מה שקרה. קרה שהיתה חקירה. אני לא מכיר, יכול להיות שאתה יכול להזכיר לי, אני לא זוכר שאי-פעם בעבר היו דיונים שמלווים תהליך של חקירה פלילית, לא זוכר. </w:t>
      </w:r>
    </w:p>
    <w:p w14:paraId="5BF8C72C" w14:textId="77777777" w:rsidR="00000000" w:rsidRDefault="00E82A5C">
      <w:pPr>
        <w:pStyle w:val="a"/>
        <w:rPr>
          <w:rFonts w:hint="cs"/>
          <w:rtl/>
        </w:rPr>
      </w:pPr>
    </w:p>
    <w:p w14:paraId="71FDB9E6" w14:textId="77777777" w:rsidR="00000000" w:rsidRDefault="00E82A5C">
      <w:pPr>
        <w:pStyle w:val="ac"/>
        <w:rPr>
          <w:rtl/>
        </w:rPr>
      </w:pPr>
      <w:r>
        <w:rPr>
          <w:rFonts w:hint="eastAsia"/>
          <w:rtl/>
        </w:rPr>
        <w:t>מוחמד</w:t>
      </w:r>
      <w:r>
        <w:rPr>
          <w:rtl/>
        </w:rPr>
        <w:t xml:space="preserve"> ברכה (ח</w:t>
      </w:r>
      <w:r>
        <w:rPr>
          <w:rtl/>
        </w:rPr>
        <w:t>ד"ש-תע"ל):</w:t>
      </w:r>
    </w:p>
    <w:p w14:paraId="2DD1A15F" w14:textId="77777777" w:rsidR="00000000" w:rsidRDefault="00E82A5C">
      <w:pPr>
        <w:pStyle w:val="a"/>
        <w:rPr>
          <w:rFonts w:hint="cs"/>
          <w:rtl/>
        </w:rPr>
      </w:pPr>
    </w:p>
    <w:p w14:paraId="5E2873E1" w14:textId="77777777" w:rsidR="00000000" w:rsidRDefault="00E82A5C">
      <w:pPr>
        <w:pStyle w:val="a"/>
        <w:rPr>
          <w:rFonts w:hint="cs"/>
          <w:rtl/>
        </w:rPr>
      </w:pPr>
      <w:r>
        <w:rPr>
          <w:rFonts w:hint="cs"/>
          <w:rtl/>
        </w:rPr>
        <w:t xml:space="preserve">דרעי, המשפטים שלך. </w:t>
      </w:r>
    </w:p>
    <w:p w14:paraId="50F26BAF" w14:textId="77777777" w:rsidR="00000000" w:rsidRDefault="00E82A5C">
      <w:pPr>
        <w:pStyle w:val="a"/>
        <w:rPr>
          <w:rFonts w:hint="cs"/>
          <w:rtl/>
        </w:rPr>
      </w:pPr>
    </w:p>
    <w:p w14:paraId="7F19F675" w14:textId="77777777" w:rsidR="00000000" w:rsidRDefault="00E82A5C">
      <w:pPr>
        <w:pStyle w:val="SpeakerCon"/>
        <w:rPr>
          <w:rtl/>
        </w:rPr>
      </w:pPr>
      <w:bookmarkStart w:id="474" w:name="FS000000467T14_05_2003_18_59_16C"/>
      <w:bookmarkEnd w:id="474"/>
      <w:r>
        <w:rPr>
          <w:rFonts w:hint="eastAsia"/>
          <w:rtl/>
        </w:rPr>
        <w:t>השר</w:t>
      </w:r>
      <w:r>
        <w:rPr>
          <w:rtl/>
        </w:rPr>
        <w:t xml:space="preserve"> לביטחון פנים צחי הנגבי:</w:t>
      </w:r>
    </w:p>
    <w:p w14:paraId="2210D733" w14:textId="77777777" w:rsidR="00000000" w:rsidRDefault="00E82A5C">
      <w:pPr>
        <w:pStyle w:val="a"/>
        <w:rPr>
          <w:rFonts w:hint="cs"/>
          <w:rtl/>
        </w:rPr>
      </w:pPr>
    </w:p>
    <w:p w14:paraId="7B1C7A31" w14:textId="77777777" w:rsidR="00000000" w:rsidRDefault="00E82A5C">
      <w:pPr>
        <w:pStyle w:val="a"/>
        <w:rPr>
          <w:rFonts w:hint="cs"/>
          <w:rtl/>
        </w:rPr>
      </w:pPr>
      <w:r>
        <w:rPr>
          <w:rFonts w:hint="cs"/>
          <w:rtl/>
        </w:rPr>
        <w:t>גם לא.</w:t>
      </w:r>
    </w:p>
    <w:p w14:paraId="0E88B2A0" w14:textId="77777777" w:rsidR="00000000" w:rsidRDefault="00E82A5C">
      <w:pPr>
        <w:pStyle w:val="a"/>
        <w:rPr>
          <w:rtl/>
        </w:rPr>
      </w:pPr>
    </w:p>
    <w:p w14:paraId="2D394B50" w14:textId="77777777" w:rsidR="00000000" w:rsidRDefault="00E82A5C">
      <w:pPr>
        <w:pStyle w:val="a"/>
        <w:rPr>
          <w:rFonts w:hint="cs"/>
          <w:rtl/>
        </w:rPr>
      </w:pPr>
    </w:p>
    <w:p w14:paraId="0A0B15D5" w14:textId="77777777" w:rsidR="00000000" w:rsidRDefault="00E82A5C">
      <w:pPr>
        <w:pStyle w:val="ac"/>
        <w:rPr>
          <w:rtl/>
        </w:rPr>
      </w:pPr>
      <w:r>
        <w:rPr>
          <w:rFonts w:hint="eastAsia"/>
          <w:rtl/>
        </w:rPr>
        <w:t>עזמי</w:t>
      </w:r>
      <w:r>
        <w:rPr>
          <w:rtl/>
        </w:rPr>
        <w:t xml:space="preserve"> בשארה (בל"ד):</w:t>
      </w:r>
    </w:p>
    <w:p w14:paraId="665130B8" w14:textId="77777777" w:rsidR="00000000" w:rsidRDefault="00E82A5C">
      <w:pPr>
        <w:pStyle w:val="a"/>
        <w:rPr>
          <w:rFonts w:hint="cs"/>
          <w:rtl/>
        </w:rPr>
      </w:pPr>
    </w:p>
    <w:p w14:paraId="53C6E05A" w14:textId="77777777" w:rsidR="00000000" w:rsidRDefault="00E82A5C">
      <w:pPr>
        <w:pStyle w:val="a"/>
        <w:rPr>
          <w:rFonts w:hint="cs"/>
          <w:rtl/>
        </w:rPr>
      </w:pPr>
      <w:r>
        <w:rPr>
          <w:rFonts w:hint="cs"/>
          <w:rtl/>
        </w:rPr>
        <w:t xml:space="preserve">העמותות של ברק. אתם העליתם את זה. </w:t>
      </w:r>
    </w:p>
    <w:p w14:paraId="0F99D0EA" w14:textId="77777777" w:rsidR="00000000" w:rsidRDefault="00E82A5C">
      <w:pPr>
        <w:pStyle w:val="a"/>
        <w:rPr>
          <w:rFonts w:hint="cs"/>
          <w:rtl/>
        </w:rPr>
      </w:pPr>
    </w:p>
    <w:p w14:paraId="1AF049EC" w14:textId="77777777" w:rsidR="00000000" w:rsidRDefault="00E82A5C">
      <w:pPr>
        <w:pStyle w:val="SpeakerCon"/>
        <w:rPr>
          <w:rtl/>
        </w:rPr>
      </w:pPr>
      <w:bookmarkStart w:id="475" w:name="FS000000467T14_05_2003_18_59_55C"/>
      <w:bookmarkEnd w:id="475"/>
      <w:r>
        <w:rPr>
          <w:rFonts w:hint="eastAsia"/>
          <w:rtl/>
        </w:rPr>
        <w:t>השר</w:t>
      </w:r>
      <w:r>
        <w:rPr>
          <w:rtl/>
        </w:rPr>
        <w:t xml:space="preserve"> לביטחון פנים צחי הנגבי:</w:t>
      </w:r>
    </w:p>
    <w:p w14:paraId="0F509CF5" w14:textId="77777777" w:rsidR="00000000" w:rsidRDefault="00E82A5C">
      <w:pPr>
        <w:pStyle w:val="a"/>
        <w:rPr>
          <w:rFonts w:hint="cs"/>
          <w:rtl/>
        </w:rPr>
      </w:pPr>
    </w:p>
    <w:p w14:paraId="22A21BA7" w14:textId="77777777" w:rsidR="00000000" w:rsidRDefault="00E82A5C">
      <w:pPr>
        <w:pStyle w:val="a"/>
        <w:rPr>
          <w:rFonts w:hint="cs"/>
          <w:rtl/>
        </w:rPr>
      </w:pPr>
      <w:r>
        <w:rPr>
          <w:rFonts w:hint="cs"/>
          <w:rtl/>
        </w:rPr>
        <w:t>לכן אמרתי, אני לא זוכר שליוו פה חקירות פליליות. אני יכול להבין מדוע יש רצון, ופה זה לא רק רצון של חב</w:t>
      </w:r>
      <w:r>
        <w:rPr>
          <w:rFonts w:hint="cs"/>
          <w:rtl/>
        </w:rPr>
        <w:t xml:space="preserve">רי הכנסת. הגישו הצעות לסדר-היום גם חברי כנסת מהקואליציה, לא רק מהצד של החשים, הזועקים או המזוהים עם  החשודים. אני יכול להבין את הרצון לקיים ויכוח על הנושא. אבל קודם כול הדיון צריך, לדעתי, להתמקד בסוגיות הרלוונטיות למה שקרה. </w:t>
      </w:r>
    </w:p>
    <w:p w14:paraId="400B956F" w14:textId="77777777" w:rsidR="00000000" w:rsidRDefault="00E82A5C">
      <w:pPr>
        <w:pStyle w:val="a"/>
        <w:rPr>
          <w:rFonts w:hint="cs"/>
          <w:rtl/>
        </w:rPr>
      </w:pPr>
    </w:p>
    <w:p w14:paraId="17708CE8" w14:textId="77777777" w:rsidR="00000000" w:rsidRDefault="00E82A5C">
      <w:pPr>
        <w:pStyle w:val="a"/>
        <w:rPr>
          <w:rFonts w:hint="cs"/>
          <w:rtl/>
        </w:rPr>
      </w:pPr>
      <w:r>
        <w:rPr>
          <w:rFonts w:hint="cs"/>
          <w:rtl/>
        </w:rPr>
        <w:t>מה שקרה הוא, שבמהלך שנתיים ניה</w:t>
      </w:r>
      <w:r>
        <w:rPr>
          <w:rFonts w:hint="cs"/>
          <w:rtl/>
        </w:rPr>
        <w:t xml:space="preserve">לו שירותי הביטחון ומשטרת ישראל, היחידה הארצית לחקירות הונאה, פעולה של חקירה סמויה, מטבע הדברים, כדי להבטיח את הצלחתה, ובה נאסף מגוון רחב מאוד של ראיות שמבססות לדעת הגופים החוקרים את הצורך לעבור לשלב של חקירה גלויה ולנסות לבחון אם אכן,  זה הרושם הקיים כעת, </w:t>
      </w:r>
      <w:r>
        <w:rPr>
          <w:rFonts w:hint="cs"/>
          <w:rtl/>
        </w:rPr>
        <w:t xml:space="preserve">בוצעה שורה של עבירות שאני אפרט אותן בעוד שניות מספר. </w:t>
      </w:r>
    </w:p>
    <w:p w14:paraId="53DA61FE" w14:textId="77777777" w:rsidR="00000000" w:rsidRDefault="00E82A5C">
      <w:pPr>
        <w:pStyle w:val="a"/>
        <w:rPr>
          <w:rFonts w:hint="cs"/>
          <w:rtl/>
        </w:rPr>
      </w:pPr>
    </w:p>
    <w:p w14:paraId="7BEE3293" w14:textId="77777777" w:rsidR="00000000" w:rsidRDefault="00E82A5C">
      <w:pPr>
        <w:pStyle w:val="a"/>
        <w:rPr>
          <w:rFonts w:hint="cs"/>
          <w:rtl/>
        </w:rPr>
      </w:pPr>
      <w:r>
        <w:rPr>
          <w:rFonts w:hint="cs"/>
          <w:rtl/>
        </w:rPr>
        <w:t xml:space="preserve">זו לא החלטת ממשלה. שרים לא חוקרים במדינת ישראל. בדרך כלל הם נחקרים, אבל אם הם לא נחקרים, בכל מקרה הם לא חוקרים. אין לזה קשר להחלטותיהם של פקידים, גם לא פקידים בשירות הביטחון. גם לראש שירות הביטחון אין </w:t>
      </w:r>
      <w:r>
        <w:rPr>
          <w:rFonts w:hint="cs"/>
          <w:rtl/>
        </w:rPr>
        <w:t>סמכות להחליט אם מישהו אשם או זכאי. יש פה הליך פלילי, שהדרמטיות שלו נובעת מהמשמעות הביטחונית שמייד ניגע בה, והכרעות תיפולנה לא בכנסת ולא בממשלה ולא במשרד לביטחון פנים וגם לא בשום עיתון, לא ב"סות אל-חק ואל-חוריה" ולא ב"מקור ראשון". ההכרעות תיפולנה בבית-המשפט</w:t>
      </w:r>
      <w:r>
        <w:rPr>
          <w:rFonts w:hint="cs"/>
          <w:rtl/>
        </w:rPr>
        <w:t xml:space="preserve">, והן כבר התחילו להיות נדונות בבית-המשפט. </w:t>
      </w:r>
    </w:p>
    <w:p w14:paraId="7C17216B" w14:textId="77777777" w:rsidR="00000000" w:rsidRDefault="00E82A5C">
      <w:pPr>
        <w:pStyle w:val="a"/>
        <w:rPr>
          <w:rFonts w:hint="cs"/>
          <w:rtl/>
        </w:rPr>
      </w:pPr>
    </w:p>
    <w:p w14:paraId="1E69F4FE" w14:textId="77777777" w:rsidR="00000000" w:rsidRDefault="00E82A5C">
      <w:pPr>
        <w:pStyle w:val="a"/>
        <w:rPr>
          <w:rFonts w:hint="cs"/>
          <w:rtl/>
        </w:rPr>
      </w:pPr>
      <w:r>
        <w:rPr>
          <w:rFonts w:hint="cs"/>
          <w:rtl/>
        </w:rPr>
        <w:t>ההחלטה שהתקבלה על מעצרם של החשודים - מה שקרוי מעצר ימים, למספר מסוים של ימים, לכל אחד מהחשודים נקבע מספר ימים מסוים על-פי ההיבטים הנוגעים לראיות - היא החלטה שיפוטית שעליה גם ניתן לערער. דרך אגב, לא הוגש ערעור, נכ</w:t>
      </w:r>
      <w:r>
        <w:rPr>
          <w:rFonts w:hint="cs"/>
          <w:rtl/>
        </w:rPr>
        <w:t>ון לרגע זה, ככל הידוע לי, על-ידי אף אחד מן החשודים, על ההחלטה לפסוק מספר של ימי מעצר. אבל אם היה מוגש ערעור, שוב היינו נמצאים בתוך המסגרת של ההליך המשפטי.</w:t>
      </w:r>
    </w:p>
    <w:p w14:paraId="61E87622" w14:textId="77777777" w:rsidR="00000000" w:rsidRDefault="00E82A5C">
      <w:pPr>
        <w:pStyle w:val="a"/>
        <w:rPr>
          <w:rFonts w:hint="cs"/>
          <w:rtl/>
        </w:rPr>
      </w:pPr>
    </w:p>
    <w:p w14:paraId="2E08E998" w14:textId="77777777" w:rsidR="00000000" w:rsidRDefault="00E82A5C">
      <w:pPr>
        <w:pStyle w:val="a"/>
        <w:rPr>
          <w:rFonts w:hint="cs"/>
          <w:rtl/>
        </w:rPr>
      </w:pPr>
      <w:r>
        <w:rPr>
          <w:rFonts w:hint="cs"/>
          <w:rtl/>
        </w:rPr>
        <w:t>מי שיכריעו את דינם של החשודים, בסופו של דבר - כך אנחנו כולנו מקווים, ואני חושב שיש לנו שפע של הוכחות</w:t>
      </w:r>
      <w:r>
        <w:rPr>
          <w:rFonts w:hint="cs"/>
          <w:rtl/>
        </w:rPr>
        <w:t xml:space="preserve"> לכך - הם אנשים שאינם ניזונים מתחושות וממחויבויות ומאינטרסים פוליטיים. </w:t>
      </w:r>
    </w:p>
    <w:p w14:paraId="26F62DA2" w14:textId="77777777" w:rsidR="00000000" w:rsidRDefault="00E82A5C">
      <w:pPr>
        <w:pStyle w:val="a"/>
        <w:rPr>
          <w:rFonts w:hint="cs"/>
          <w:rtl/>
        </w:rPr>
      </w:pPr>
    </w:p>
    <w:p w14:paraId="4D416948" w14:textId="77777777" w:rsidR="00000000" w:rsidRDefault="00E82A5C">
      <w:pPr>
        <w:pStyle w:val="a"/>
        <w:rPr>
          <w:rFonts w:hint="cs"/>
          <w:rtl/>
        </w:rPr>
      </w:pPr>
      <w:r>
        <w:rPr>
          <w:rFonts w:hint="cs"/>
          <w:rtl/>
        </w:rPr>
        <w:t xml:space="preserve">לכן כדאי להוריד קצת את רמת המתח הפרנואידי של הוויכוח ולנסות לגבש אפילו את התחושות שלנו על בסיס העובדות. הן לא ראיות. כי על העובדות יש פרשנות, אבל יש שורה של עובדות. </w:t>
      </w:r>
    </w:p>
    <w:p w14:paraId="6170C94B" w14:textId="77777777" w:rsidR="00000000" w:rsidRDefault="00E82A5C">
      <w:pPr>
        <w:pStyle w:val="a"/>
        <w:rPr>
          <w:rFonts w:hint="cs"/>
          <w:rtl/>
        </w:rPr>
      </w:pPr>
    </w:p>
    <w:p w14:paraId="3EE72FCB" w14:textId="77777777" w:rsidR="00000000" w:rsidRDefault="00E82A5C">
      <w:pPr>
        <w:pStyle w:val="a"/>
        <w:rPr>
          <w:rFonts w:hint="cs"/>
          <w:rtl/>
        </w:rPr>
      </w:pPr>
      <w:r>
        <w:rPr>
          <w:rFonts w:hint="cs"/>
          <w:rtl/>
        </w:rPr>
        <w:t>שאלו פה מה העביר</w:t>
      </w:r>
      <w:r>
        <w:rPr>
          <w:rFonts w:hint="cs"/>
          <w:rtl/>
        </w:rPr>
        <w:t>ות ומה החשדות. הרי גם עבירות מבססות חשדות. אני אקרא בקצרה רק פסקאות מספר מהדברים שאמר אתמול הקצין שהופיע בשם משטרת ישראל בבית-המשפט כאשר הוא ביקש להציג בפני כבוד נשיאת בית-משפט השלום, השופטת עדנה בקנשטיין, את הבקשה למעצר.</w:t>
      </w:r>
    </w:p>
    <w:p w14:paraId="462147A7" w14:textId="77777777" w:rsidR="00000000" w:rsidRDefault="00E82A5C">
      <w:pPr>
        <w:pStyle w:val="a"/>
        <w:rPr>
          <w:rFonts w:hint="cs"/>
          <w:rtl/>
        </w:rPr>
      </w:pPr>
    </w:p>
    <w:p w14:paraId="05C6A165" w14:textId="77777777" w:rsidR="00000000" w:rsidRDefault="00E82A5C">
      <w:pPr>
        <w:pStyle w:val="a"/>
        <w:rPr>
          <w:rFonts w:hint="cs"/>
          <w:rtl/>
        </w:rPr>
      </w:pPr>
      <w:r>
        <w:rPr>
          <w:rFonts w:hint="cs"/>
          <w:rtl/>
        </w:rPr>
        <w:t>אומר רב-פקד ערן קמין, שהוא ראש צו</w:t>
      </w:r>
      <w:r>
        <w:rPr>
          <w:rFonts w:hint="cs"/>
          <w:rtl/>
        </w:rPr>
        <w:t>ות חקירות ביחידה הארצית לחקירות הונאה: "החשודים כולם מעורבים ברמות שונות של מעורבות בפעילות כלכלית אסורה, שבמסגרתה לקחו חלק בהעברת סכומי כסף רבים מארגונים וקרנות מזוהי 'חמאס' בחו"ל המהווים חלק מהתשתית הכלכלית והאזרחית של ארגון ה'חמאס'. כספים אלה הועברו לאג</w:t>
      </w:r>
      <w:r>
        <w:rPr>
          <w:rFonts w:hint="cs"/>
          <w:rtl/>
        </w:rPr>
        <w:t>ודות ופעילים מזוהי ה'חמאס' באזור יהודה ושומרון וברצועת-עזה. כספים אלה נועדו לשמש את התשתית האזרחית של ארגוני ה'חמאס' המשמשת, בין היתר, קרקע פורייה לפעילות צבאית עוינת נגד מדינת ישראל; תשתית שמאפשרת, בין השאר, גיוס מפגעים ותשתית שמאפשרת תמיכה במשפחות המפגעי</w:t>
      </w:r>
      <w:r>
        <w:rPr>
          <w:rFonts w:hint="cs"/>
          <w:rtl/>
        </w:rPr>
        <w:t>ם גם לאחר הפיגוע. חלק מאותם ארגונים בחו"ל וכן הארגונים בשטחי יהודה, שומרון ורצועת-עזה הוצאו מחוץ לחוק במדינת ישראל הן על-פי תקנות ההגנה והן על-פי הפקודה למניעת טרור. מדובר בחקירה שמצטרפת בעצם לפעילות כלל-עולמית, של כל העולם המערבי או רובו, כנגד כספים וארגו</w:t>
      </w:r>
      <w:r>
        <w:rPr>
          <w:rFonts w:hint="cs"/>
          <w:rtl/>
        </w:rPr>
        <w:t xml:space="preserve">נים שמשרתים ומשמשים ארגונים אחרים, ארגונים הפעילים ומבקשים לפגוע ברקמת החיים הדמוקרטיים". זו למעשה הבקשה.               </w:t>
      </w:r>
    </w:p>
    <w:p w14:paraId="302A5D5C" w14:textId="77777777" w:rsidR="00000000" w:rsidRDefault="00E82A5C">
      <w:pPr>
        <w:pStyle w:val="a"/>
        <w:rPr>
          <w:rFonts w:hint="cs"/>
          <w:rtl/>
        </w:rPr>
      </w:pPr>
    </w:p>
    <w:p w14:paraId="644C58B4" w14:textId="77777777" w:rsidR="00000000" w:rsidRDefault="00E82A5C">
      <w:pPr>
        <w:pStyle w:val="a"/>
        <w:rPr>
          <w:rFonts w:hint="cs"/>
          <w:rtl/>
        </w:rPr>
      </w:pPr>
      <w:r>
        <w:rPr>
          <w:rFonts w:hint="cs"/>
          <w:rtl/>
        </w:rPr>
        <w:t xml:space="preserve">מרגע שהפרשה נחשפה, דובר על הסוגיה הזאת, וזו לא סוגיה שבה מואשמים רבבות חברי התנועה האסלאמית ומיליון ורבע אזרחי ישראל הערבים, אלא בשלב </w:t>
      </w:r>
      <w:r>
        <w:rPr>
          <w:rFonts w:hint="cs"/>
          <w:rtl/>
        </w:rPr>
        <w:t>זה 15 חשודים. אני חושב שהניסיון להציף את העבירה הזאת ולהשית אותה על כלל אזרחי ישראל הערבים הוא טעות קשה. אני לא מבין למה עושים את זה. זה לא יציל שערה אחת משערות ראשו של אף חשוד, כי בסופו של דבר החשודים, כאשר יגובש, אם יגובש, כתב אישום, יועמדו לדין על העביר</w:t>
      </w:r>
      <w:r>
        <w:rPr>
          <w:rFonts w:hint="cs"/>
          <w:rtl/>
        </w:rPr>
        <w:t>ות הספציפיות האלה, ואם יהיו ראיות לכך, בית-המשפט יפסוק את דינם או יזכה אותם. אבל הניסיון להטיל על כלל אזרחי ישראל הערבים, או על כלל תומכי התנועה האסלאמית מעורבות בחשדות הוא ניסיון - אני לא יודע ממה הוא נובע; הוא נובע מאיזה מין הפוך על הפוך אבסורדי. כאילו א</w:t>
      </w:r>
      <w:r>
        <w:rPr>
          <w:rFonts w:hint="cs"/>
          <w:rtl/>
        </w:rPr>
        <w:t>ם אנחנו נגיד שכולם נגדנו, אולי יעזבו אותם בצד. יכול לקרות ההיפך, שדווקא הניסיון האווילי הזה לגרוף את כולם לתוך העבירות, לתוך תאי המעצר, באמת פוגע ברקמת היחסים בין יהודים לערבים. כי אתם אומרים ליהודים למעשה: כולנו מזדהים עם העבירות האלה. אז כולנו בחזקת אנשי</w:t>
      </w:r>
      <w:r>
        <w:rPr>
          <w:rFonts w:hint="cs"/>
          <w:rtl/>
        </w:rPr>
        <w:t>ם שפועלים למען ארגון ה"חמאס". אני לא יודע מה טוב יכול לצמוח מכך במערכת היחסים בין יהודים לערבים בלי קשר בכלל לתוצאות המשפט שיכול לקחת שנים, אבל כבר היום אתם או חלק מכם מפלילים את כלל האוכלוסייה הערבית בכך שאתם מייצרים עבירה שלא קיימת, עבירה של - היותי אזרח</w:t>
      </w:r>
      <w:r>
        <w:rPr>
          <w:rFonts w:hint="cs"/>
          <w:rtl/>
        </w:rPr>
        <w:t xml:space="preserve"> ערבי או היותי תומך התנועה האסלאמית.  </w:t>
      </w:r>
    </w:p>
    <w:p w14:paraId="5FF3D9C4" w14:textId="77777777" w:rsidR="00000000" w:rsidRDefault="00E82A5C">
      <w:pPr>
        <w:pStyle w:val="a"/>
        <w:rPr>
          <w:rFonts w:hint="cs"/>
          <w:rtl/>
        </w:rPr>
      </w:pPr>
    </w:p>
    <w:p w14:paraId="28F60F05" w14:textId="77777777" w:rsidR="00000000" w:rsidRDefault="00E82A5C">
      <w:pPr>
        <w:pStyle w:val="a"/>
        <w:rPr>
          <w:rFonts w:hint="cs"/>
          <w:rtl/>
        </w:rPr>
      </w:pPr>
      <w:r>
        <w:rPr>
          <w:rFonts w:hint="cs"/>
          <w:rtl/>
        </w:rPr>
        <w:t>אני ניסיתי מאז אתמול, בכל הראיונות שהענקתי, לעשות את האבחנה הזאת, בלי  הרבה אמונה שהיא תיפול על אוזניים קשובות, ובאמת היא לא נופלת על אוזניים קשובות. מה שצריכים לעשות האנשים המאמינים בחפותם של החשודים זה לתת להם את כ</w:t>
      </w:r>
      <w:r>
        <w:rPr>
          <w:rFonts w:hint="cs"/>
          <w:rtl/>
        </w:rPr>
        <w:t>ל הסיוע, להעמיד לרשותם את עורכי-הדין הטובים ביותר ולתמוך בהם מוסרית או בכל תמיכה אחרת, אישית, אבל לא לנסות לעשות רהביליטציה של העבירות משום שהחשודים הם חלק מהעם הערבי או חלק מהציבור של התנועה האסלאמית, כי זה לא דבר מזכה ולא דבר מרשיע. הוא לא רלוונטי לסוגיה</w:t>
      </w:r>
      <w:r>
        <w:rPr>
          <w:rFonts w:hint="cs"/>
          <w:rtl/>
        </w:rPr>
        <w:t xml:space="preserve"> שתידון בבית-המשפט.</w:t>
      </w:r>
    </w:p>
    <w:p w14:paraId="02AAEBFE" w14:textId="77777777" w:rsidR="00000000" w:rsidRDefault="00E82A5C">
      <w:pPr>
        <w:pStyle w:val="a"/>
        <w:ind w:firstLine="0"/>
        <w:rPr>
          <w:rFonts w:hint="cs"/>
          <w:rtl/>
        </w:rPr>
      </w:pPr>
    </w:p>
    <w:p w14:paraId="722C1316" w14:textId="77777777" w:rsidR="00000000" w:rsidRDefault="00E82A5C">
      <w:pPr>
        <w:pStyle w:val="a"/>
        <w:rPr>
          <w:rFonts w:hint="cs"/>
          <w:rtl/>
        </w:rPr>
      </w:pPr>
      <w:r>
        <w:rPr>
          <w:rFonts w:hint="cs"/>
          <w:rtl/>
        </w:rPr>
        <w:t xml:space="preserve">השופטת החליטה אתמול, ואני רוצה לקרוא את מה שהיא אמרה. השופטת עדנה בקנשטיין אמרה את הדברים האלה: "אין ספק כי העבירות המיוחסות לחשוד" </w:t>
      </w:r>
      <w:r>
        <w:rPr>
          <w:rtl/>
        </w:rPr>
        <w:t>–</w:t>
      </w:r>
      <w:r>
        <w:rPr>
          <w:rFonts w:hint="cs"/>
          <w:rtl/>
        </w:rPr>
        <w:t xml:space="preserve"> ומדובר בחשוד המרכזי ראאד סלאח, וההחלטה הזאת חזרה על עצמה לגבי חשודים אחרים </w:t>
      </w:r>
      <w:r>
        <w:rPr>
          <w:rtl/>
        </w:rPr>
        <w:t>–</w:t>
      </w:r>
      <w:r>
        <w:rPr>
          <w:rFonts w:hint="cs"/>
          <w:rtl/>
        </w:rPr>
        <w:t xml:space="preserve"> "חמורות הן. מדובר בעבירו</w:t>
      </w:r>
      <w:r>
        <w:rPr>
          <w:rFonts w:hint="cs"/>
          <w:rtl/>
        </w:rPr>
        <w:t>ת אשר יורדות לאושיות ביטחונה של המדינה. כל שנותר הוא לשאול: האם הונחה בפני תשתית ראייתית לכאורית, שיש בה כדי להקים חשד סביר כנגד החשוד בביצוען של העבירות הנ"ל?" והתשובה שלה היא פשוטה, ושוב, היא לא שרה בממשלה, היא לא אשה פוליטית ולא דבר אחר שאפשר לומר עליה.</w:t>
      </w:r>
      <w:r>
        <w:rPr>
          <w:rFonts w:hint="cs"/>
          <w:rtl/>
        </w:rPr>
        <w:t xml:space="preserve"> היא שופטת המון שנים, נשיאה נכבדה של בית-המשפט, שלא אחת זיכתה חשודים, לרבות חשודים ערבים רבים. "אומר כבר בשלב זה, כי אכן מתוך החומר הלכאורי עולה החשד כי מאז אמצע שנות ה=90 היתה פעילות פיננסית רחבת היקף של התנועה האסלאמית מול גופים אסלאמים בחו"ל אשר הוצאו מ</w:t>
      </w:r>
      <w:r>
        <w:rPr>
          <w:rFonts w:hint="cs"/>
          <w:rtl/>
        </w:rPr>
        <w:t>חוץ לחוק. במסגרתה הועברו כספים למסגרת התנועה האסלאמית בין גופים מזוהי ה'חמאס' בחו"ל ובשטחים. כבר בשנת 1996 בוצעו ניסיונות לטפל בנדון בהליכים מינהליים" - זה נכון. נאמר לא אחת שכבר ניסו לטפל בזה, אבל אף פעם לא בהיבט הפלילי. "מתחילת האינתיפאדה, באוקטובר 2000,</w:t>
      </w:r>
      <w:r>
        <w:rPr>
          <w:rFonts w:hint="cs"/>
          <w:rtl/>
        </w:rPr>
        <w:t xml:space="preserve"> ככל שעולה מחומר הראיות, היקף הפעילות גבר ולמעשה כבר ביולי 2001 החלה משטרת ישראל, יחד עם גורמי ביטחון נוספים, לאסוף ראיות ולחקור בנדון." ובסופו של דבר היא אומרת: "משקבעתי, כאמור, כי הוקם החשד הסביר וכי מדובר בעבירות חמורות, אני שואלת: האם קמה עילת מעצר?" ו</w:t>
      </w:r>
      <w:r>
        <w:rPr>
          <w:rFonts w:hint="cs"/>
          <w:rtl/>
        </w:rPr>
        <w:t xml:space="preserve">היא מסבירה מדוע בהקשר זה, על רקע העובדה שהכספים נועדו לשמש את התשתית האזרחית של ארגוני ה"חמאס", המשמשת בין היתר קרקע פורייה לפעילות צבאית עוינת נגד מדינת ישראל, יש מבחינתה בהחלט מקום לתת החלטה שיפוטית על 13 ימי מעצר לצורך חקירה. </w:t>
      </w:r>
    </w:p>
    <w:p w14:paraId="1FE52C75" w14:textId="77777777" w:rsidR="00000000" w:rsidRDefault="00E82A5C">
      <w:pPr>
        <w:pStyle w:val="a"/>
        <w:rPr>
          <w:rFonts w:hint="cs"/>
          <w:rtl/>
        </w:rPr>
      </w:pPr>
    </w:p>
    <w:p w14:paraId="35E7397B" w14:textId="77777777" w:rsidR="00000000" w:rsidRDefault="00E82A5C">
      <w:pPr>
        <w:pStyle w:val="a"/>
        <w:rPr>
          <w:rFonts w:hint="cs"/>
          <w:rtl/>
        </w:rPr>
      </w:pPr>
      <w:r>
        <w:rPr>
          <w:rFonts w:hint="cs"/>
          <w:rtl/>
        </w:rPr>
        <w:t>היא לא קבעה את אחריותו לא</w:t>
      </w:r>
      <w:r>
        <w:rPr>
          <w:rFonts w:hint="cs"/>
          <w:rtl/>
        </w:rPr>
        <w:t xml:space="preserve"> של ראאד סלאח ולא של אף אחד אחר למעשים המיוחסים. בשלב הזה לא מדובר כלל בהרשעה או בזיכוי. המעצר הוא לצורך החקירה.</w:t>
      </w:r>
    </w:p>
    <w:p w14:paraId="0294E746" w14:textId="77777777" w:rsidR="00000000" w:rsidRDefault="00E82A5C">
      <w:pPr>
        <w:pStyle w:val="a"/>
        <w:rPr>
          <w:rFonts w:hint="cs"/>
          <w:rtl/>
        </w:rPr>
      </w:pPr>
    </w:p>
    <w:p w14:paraId="257915C3" w14:textId="77777777" w:rsidR="00000000" w:rsidRDefault="00E82A5C">
      <w:pPr>
        <w:pStyle w:val="a"/>
        <w:rPr>
          <w:rFonts w:hint="cs"/>
          <w:rtl/>
        </w:rPr>
      </w:pPr>
      <w:r>
        <w:rPr>
          <w:rFonts w:hint="cs"/>
          <w:rtl/>
        </w:rPr>
        <w:t>כפי שידוע לכולכם,  כשחוקרים חקירה גלויה, הדבר המרכזי שהמשטרה מחויבת לעשות, אם מדובר בעבריינים יהודים, ואם בצ'רקסים, או דרוזים, או בדואים, או נ</w:t>
      </w:r>
      <w:r>
        <w:rPr>
          <w:rFonts w:hint="cs"/>
          <w:rtl/>
        </w:rPr>
        <w:t xml:space="preserve">וצרים, הוא למנוע יכולת לשבש הליכי משפט ולתאם עדויות ולאפשר חקירה במקביל של כמה חשודים, ואז יש צו מעצר. הוא לא צו מעצר נגד התנועה האסלאמית ונגד הציבור הערבי, אלא הוא נגד חשודים שהם כרגע, על-פי חומר הראיות, מצויים במוקד החקירה. </w:t>
      </w:r>
    </w:p>
    <w:p w14:paraId="3144AF90" w14:textId="77777777" w:rsidR="00000000" w:rsidRDefault="00E82A5C">
      <w:pPr>
        <w:pStyle w:val="a"/>
        <w:rPr>
          <w:rFonts w:hint="cs"/>
          <w:rtl/>
        </w:rPr>
      </w:pPr>
    </w:p>
    <w:p w14:paraId="330FEA00" w14:textId="77777777" w:rsidR="00000000" w:rsidRDefault="00E82A5C">
      <w:pPr>
        <w:pStyle w:val="a"/>
        <w:rPr>
          <w:rFonts w:hint="cs"/>
          <w:rtl/>
        </w:rPr>
      </w:pPr>
      <w:r>
        <w:rPr>
          <w:rFonts w:hint="cs"/>
          <w:rtl/>
        </w:rPr>
        <w:t>אני שמעתי לא אחת ביום האחרון</w:t>
      </w:r>
      <w:r>
        <w:rPr>
          <w:rFonts w:hint="cs"/>
          <w:rtl/>
        </w:rPr>
        <w:t xml:space="preserve"> חברי כנסת ערבים ואישים ערבים אחרים, בעיקר מהתנועה האסלאמית, שמסבירים מדוע ההר יוליד עכבר ומדוע כמו בעבר כולם בסופו של דבר ישוחררו. מאה אחוז, אם זה המצב העובדתי, אז יכולה להיות לכם תחושה חזקה מאוד שהצדק הישראלי פועל, שאם אין ראיות משחררים, ואם אין יכולת לה</w:t>
      </w:r>
      <w:r>
        <w:rPr>
          <w:rFonts w:hint="cs"/>
          <w:rtl/>
        </w:rPr>
        <w:t>רשיע אפילו לא מעמידים לדין, כפי שאתם טוענים, אולי בצדק - אני לא מכיר את זה - וזה דבר שכבר חזר על עצמו פעם אחר פעם.</w:t>
      </w:r>
    </w:p>
    <w:p w14:paraId="0490CECE" w14:textId="77777777" w:rsidR="00000000" w:rsidRDefault="00E82A5C">
      <w:pPr>
        <w:pStyle w:val="a"/>
        <w:ind w:firstLine="0"/>
        <w:rPr>
          <w:rFonts w:hint="cs"/>
          <w:rtl/>
        </w:rPr>
      </w:pPr>
    </w:p>
    <w:p w14:paraId="425A6F48" w14:textId="77777777" w:rsidR="00000000" w:rsidRDefault="00E82A5C">
      <w:pPr>
        <w:pStyle w:val="ac"/>
        <w:rPr>
          <w:rtl/>
        </w:rPr>
      </w:pPr>
      <w:r>
        <w:rPr>
          <w:rFonts w:hint="eastAsia"/>
          <w:rtl/>
        </w:rPr>
        <w:t>קריאה</w:t>
      </w:r>
      <w:r>
        <w:rPr>
          <w:rtl/>
        </w:rPr>
        <w:t>:</w:t>
      </w:r>
    </w:p>
    <w:p w14:paraId="226BEAB6" w14:textId="77777777" w:rsidR="00000000" w:rsidRDefault="00E82A5C">
      <w:pPr>
        <w:pStyle w:val="a"/>
        <w:rPr>
          <w:rFonts w:hint="cs"/>
          <w:rtl/>
        </w:rPr>
      </w:pPr>
    </w:p>
    <w:p w14:paraId="2117FB85" w14:textId="77777777" w:rsidR="00000000" w:rsidRDefault="00E82A5C">
      <w:pPr>
        <w:pStyle w:val="a"/>
        <w:rPr>
          <w:rFonts w:hint="cs"/>
          <w:rtl/>
        </w:rPr>
      </w:pPr>
      <w:r>
        <w:rPr>
          <w:rFonts w:hint="cs"/>
          <w:rtl/>
        </w:rPr>
        <w:t>כך זה.</w:t>
      </w:r>
    </w:p>
    <w:p w14:paraId="3018E805" w14:textId="77777777" w:rsidR="00000000" w:rsidRDefault="00E82A5C">
      <w:pPr>
        <w:pStyle w:val="a"/>
        <w:ind w:firstLine="0"/>
        <w:rPr>
          <w:rFonts w:hint="cs"/>
          <w:rtl/>
        </w:rPr>
      </w:pPr>
    </w:p>
    <w:p w14:paraId="4689E554" w14:textId="77777777" w:rsidR="00000000" w:rsidRDefault="00E82A5C">
      <w:pPr>
        <w:pStyle w:val="SpeakerCon"/>
        <w:rPr>
          <w:rtl/>
        </w:rPr>
      </w:pPr>
      <w:bookmarkStart w:id="476" w:name="FS000000467T14_05_2003_19_06_26"/>
      <w:bookmarkEnd w:id="476"/>
      <w:r>
        <w:rPr>
          <w:rFonts w:hint="eastAsia"/>
          <w:rtl/>
        </w:rPr>
        <w:t>השר</w:t>
      </w:r>
      <w:r>
        <w:rPr>
          <w:rtl/>
        </w:rPr>
        <w:t xml:space="preserve"> לביטחון פנים צחי הנגבי:</w:t>
      </w:r>
    </w:p>
    <w:p w14:paraId="332F955E" w14:textId="77777777" w:rsidR="00000000" w:rsidRDefault="00E82A5C">
      <w:pPr>
        <w:pStyle w:val="a"/>
        <w:rPr>
          <w:rFonts w:hint="cs"/>
          <w:rtl/>
        </w:rPr>
      </w:pPr>
    </w:p>
    <w:p w14:paraId="4382066C" w14:textId="77777777" w:rsidR="00000000" w:rsidRDefault="00E82A5C">
      <w:pPr>
        <w:pStyle w:val="a"/>
        <w:rPr>
          <w:rFonts w:hint="cs"/>
          <w:rtl/>
        </w:rPr>
      </w:pPr>
      <w:r>
        <w:rPr>
          <w:rFonts w:hint="cs"/>
          <w:rtl/>
        </w:rPr>
        <w:t>מאה אחוז. אז אין שום סיבה וחשש שמא מדובר פה באיזו פרובוקציה שבסופו של דבר תגרום עוול לחשודים או</w:t>
      </w:r>
      <w:r>
        <w:rPr>
          <w:rFonts w:hint="cs"/>
          <w:rtl/>
        </w:rPr>
        <w:t xml:space="preserve"> למזדהים אתם. צריך לאפשר לחקירה להתקיים.</w:t>
      </w:r>
    </w:p>
    <w:p w14:paraId="6E3D3DD0" w14:textId="77777777" w:rsidR="00000000" w:rsidRDefault="00E82A5C">
      <w:pPr>
        <w:pStyle w:val="a"/>
        <w:rPr>
          <w:rFonts w:hint="cs"/>
          <w:rtl/>
        </w:rPr>
      </w:pPr>
    </w:p>
    <w:p w14:paraId="3E7959EF" w14:textId="77777777" w:rsidR="00000000" w:rsidRDefault="00E82A5C">
      <w:pPr>
        <w:pStyle w:val="a"/>
        <w:rPr>
          <w:rFonts w:hint="cs"/>
          <w:rtl/>
        </w:rPr>
      </w:pPr>
      <w:r>
        <w:rPr>
          <w:rFonts w:hint="cs"/>
          <w:rtl/>
        </w:rPr>
        <w:t xml:space="preserve">מאוד שמחתי לשמוע גם בתקשורת לא אחת, גם מחבר הכנסת ברכה אתמול ברדיו, וגם כאן מדוברים אחרים, שהחששות שקיימים </w:t>
      </w:r>
      <w:r>
        <w:rPr>
          <w:rtl/>
        </w:rPr>
        <w:t>–</w:t>
      </w:r>
      <w:r>
        <w:rPr>
          <w:rFonts w:hint="cs"/>
          <w:rtl/>
        </w:rPr>
        <w:t xml:space="preserve"> ואני מודע להם, כי באופן טבעי אני מקיים דיונים בהקשר של חששות אלה </w:t>
      </w:r>
      <w:r>
        <w:rPr>
          <w:rtl/>
        </w:rPr>
        <w:t>–</w:t>
      </w:r>
      <w:r>
        <w:rPr>
          <w:rFonts w:hint="cs"/>
          <w:rtl/>
        </w:rPr>
        <w:t xml:space="preserve"> שמא תפרוץ מחדש האלימות כפי שראינו בעבר</w:t>
      </w:r>
      <w:r>
        <w:rPr>
          <w:rFonts w:hint="cs"/>
          <w:rtl/>
        </w:rPr>
        <w:t>, באוקטובר 2000 או 2001, או באירועים כמו שהיו בעבר - - -</w:t>
      </w:r>
    </w:p>
    <w:p w14:paraId="507C0BF3" w14:textId="77777777" w:rsidR="00000000" w:rsidRDefault="00E82A5C">
      <w:pPr>
        <w:pStyle w:val="a"/>
        <w:ind w:firstLine="0"/>
        <w:rPr>
          <w:rFonts w:hint="cs"/>
          <w:rtl/>
        </w:rPr>
      </w:pPr>
    </w:p>
    <w:p w14:paraId="41E35938" w14:textId="77777777" w:rsidR="00000000" w:rsidRDefault="00E82A5C">
      <w:pPr>
        <w:pStyle w:val="ac"/>
        <w:rPr>
          <w:rtl/>
        </w:rPr>
      </w:pPr>
      <w:r>
        <w:rPr>
          <w:rFonts w:hint="eastAsia"/>
          <w:rtl/>
        </w:rPr>
        <w:t>גדעון</w:t>
      </w:r>
      <w:r>
        <w:rPr>
          <w:rtl/>
        </w:rPr>
        <w:t xml:space="preserve"> סער (הליכוד):</w:t>
      </w:r>
    </w:p>
    <w:p w14:paraId="49E2A16B" w14:textId="77777777" w:rsidR="00000000" w:rsidRDefault="00E82A5C">
      <w:pPr>
        <w:pStyle w:val="a"/>
        <w:rPr>
          <w:rFonts w:hint="cs"/>
          <w:rtl/>
        </w:rPr>
      </w:pPr>
    </w:p>
    <w:p w14:paraId="16576B2D" w14:textId="77777777" w:rsidR="00000000" w:rsidRDefault="00E82A5C">
      <w:pPr>
        <w:pStyle w:val="a"/>
        <w:rPr>
          <w:rFonts w:hint="cs"/>
          <w:rtl/>
        </w:rPr>
      </w:pPr>
      <w:r>
        <w:rPr>
          <w:rFonts w:hint="cs"/>
          <w:rtl/>
        </w:rPr>
        <w:t>באוקטובר 2000. היתה אז ממשלה אחרת.</w:t>
      </w:r>
    </w:p>
    <w:p w14:paraId="32B76701" w14:textId="77777777" w:rsidR="00000000" w:rsidRDefault="00E82A5C">
      <w:pPr>
        <w:pStyle w:val="a"/>
        <w:ind w:firstLine="0"/>
        <w:rPr>
          <w:rFonts w:hint="cs"/>
          <w:rtl/>
        </w:rPr>
      </w:pPr>
    </w:p>
    <w:p w14:paraId="40F75A0B" w14:textId="77777777" w:rsidR="00000000" w:rsidRDefault="00E82A5C">
      <w:pPr>
        <w:pStyle w:val="SpeakerCon"/>
        <w:rPr>
          <w:rtl/>
        </w:rPr>
      </w:pPr>
      <w:bookmarkStart w:id="477" w:name="FS000000467T14_05_2003_19_08_01C"/>
      <w:bookmarkEnd w:id="477"/>
      <w:r>
        <w:rPr>
          <w:rtl/>
        </w:rPr>
        <w:t>השר לביטחון פנים צחי הנגבי:</w:t>
      </w:r>
    </w:p>
    <w:p w14:paraId="6C46392D" w14:textId="77777777" w:rsidR="00000000" w:rsidRDefault="00E82A5C">
      <w:pPr>
        <w:pStyle w:val="a"/>
        <w:rPr>
          <w:rtl/>
        </w:rPr>
      </w:pPr>
    </w:p>
    <w:p w14:paraId="5D0C63BD" w14:textId="77777777" w:rsidR="00000000" w:rsidRDefault="00E82A5C">
      <w:pPr>
        <w:pStyle w:val="a"/>
        <w:rPr>
          <w:rFonts w:hint="cs"/>
          <w:rtl/>
        </w:rPr>
      </w:pPr>
      <w:r>
        <w:rPr>
          <w:rFonts w:hint="cs"/>
          <w:rtl/>
        </w:rPr>
        <w:t xml:space="preserve"> - - - וכי החשש מהאלימות הזאת הוא פרנויה שלנו.  ואנחנו שמחים, אין לנו שום רצון להשאיר שוטרים באזור, לרכז כוחות ו</w:t>
      </w:r>
      <w:r>
        <w:rPr>
          <w:rFonts w:hint="cs"/>
          <w:rtl/>
        </w:rPr>
        <w:t xml:space="preserve">לעשות את כל מה שבאמת נאלצנו לעשות באותו לילה, ועדיין אנחנו נאלצים לעשות לאור כל מיני חששות. אבל באמת הכוונה היא שהצורך הזה ייעלם ויינתן, כפי שנותנים בכל רובד אחר של האוכלוסייה, אמון במערכת המשפט לקיים את ההליכים שלה. </w:t>
      </w:r>
    </w:p>
    <w:p w14:paraId="3F5B352F" w14:textId="77777777" w:rsidR="00000000" w:rsidRDefault="00E82A5C">
      <w:pPr>
        <w:pStyle w:val="a"/>
        <w:rPr>
          <w:rFonts w:hint="cs"/>
          <w:rtl/>
        </w:rPr>
      </w:pPr>
    </w:p>
    <w:p w14:paraId="291418A7" w14:textId="77777777" w:rsidR="00000000" w:rsidRDefault="00E82A5C">
      <w:pPr>
        <w:pStyle w:val="a"/>
        <w:rPr>
          <w:rFonts w:hint="cs"/>
          <w:rtl/>
        </w:rPr>
      </w:pPr>
      <w:r>
        <w:rPr>
          <w:rFonts w:hint="cs"/>
          <w:rtl/>
        </w:rPr>
        <w:t>חבר הכנסת אורון איננו ואשיב לו לאחר מ</w:t>
      </w:r>
      <w:r>
        <w:rPr>
          <w:rFonts w:hint="cs"/>
          <w:rtl/>
        </w:rPr>
        <w:t>כן. הוא העלה סוגיה, אבל אם הוא לא נמצא כאן לא אטריד את כל הבית.</w:t>
      </w:r>
    </w:p>
    <w:p w14:paraId="03028A93" w14:textId="77777777" w:rsidR="00000000" w:rsidRDefault="00E82A5C">
      <w:pPr>
        <w:pStyle w:val="a"/>
        <w:rPr>
          <w:rFonts w:hint="cs"/>
          <w:rtl/>
        </w:rPr>
      </w:pPr>
    </w:p>
    <w:p w14:paraId="138ADCF5" w14:textId="77777777" w:rsidR="00000000" w:rsidRDefault="00E82A5C">
      <w:pPr>
        <w:pStyle w:val="a"/>
        <w:rPr>
          <w:rFonts w:hint="cs"/>
          <w:rtl/>
        </w:rPr>
      </w:pPr>
      <w:r>
        <w:rPr>
          <w:rFonts w:hint="cs"/>
          <w:rtl/>
        </w:rPr>
        <w:t>אני רוצה לומר דבר אחרון. החקירה הזאת היא בתחילתה. אני מתאר לעצמי שלאחר פרק זמן כזה או אחר חלק מן העצורים ישוחררו, חלק אחר ייתכן שלא, לאור חומרת העבירות ייתכן שלא. ייתכן שיהיו כתבי אישום, ייתכ</w:t>
      </w:r>
      <w:r>
        <w:rPr>
          <w:rFonts w:hint="cs"/>
          <w:rtl/>
        </w:rPr>
        <w:t>ן שלא יהיו כתבי אישום נגד חלק מהעצורים. אנחנו מכירים את המהלכים המשפטיים במדינת ישראל. זו סוגיה שתתמשך על פני פרק זמן ארוך, ודאי שלא שבועות, אולי אפילו לא חודשים.</w:t>
      </w:r>
    </w:p>
    <w:p w14:paraId="514B5548" w14:textId="77777777" w:rsidR="00000000" w:rsidRDefault="00E82A5C">
      <w:pPr>
        <w:pStyle w:val="a"/>
        <w:rPr>
          <w:rFonts w:hint="cs"/>
          <w:rtl/>
        </w:rPr>
      </w:pPr>
    </w:p>
    <w:p w14:paraId="5213976D" w14:textId="77777777" w:rsidR="00000000" w:rsidRDefault="00E82A5C">
      <w:pPr>
        <w:pStyle w:val="a"/>
        <w:rPr>
          <w:rFonts w:hint="cs"/>
          <w:rtl/>
        </w:rPr>
      </w:pPr>
      <w:r>
        <w:rPr>
          <w:rFonts w:hint="cs"/>
          <w:rtl/>
        </w:rPr>
        <w:t>חשוב מאוד, כך אני מאמין, לא להותיר את הנושא הזה כאבן נגף במערכת היחסים בין יהודים לערבים ולא</w:t>
      </w:r>
      <w:r>
        <w:rPr>
          <w:rFonts w:hint="cs"/>
          <w:rtl/>
        </w:rPr>
        <w:t xml:space="preserve"> ללבות אותו כך שגם אם כבר לא נרצה לא נשלוט בתסכולים, בתחושות ובסיטואציות שיכולות להתפתח בגין הנושא הזה. שוב, אין מנצחים כאשר קיימים מתח ועוינות פנימיים כאלה. </w:t>
      </w:r>
    </w:p>
    <w:p w14:paraId="54A51C7E" w14:textId="77777777" w:rsidR="00000000" w:rsidRDefault="00E82A5C">
      <w:pPr>
        <w:pStyle w:val="a"/>
        <w:rPr>
          <w:rFonts w:hint="cs"/>
          <w:rtl/>
        </w:rPr>
      </w:pPr>
    </w:p>
    <w:p w14:paraId="5D42FD31" w14:textId="77777777" w:rsidR="00000000" w:rsidRDefault="00E82A5C">
      <w:pPr>
        <w:pStyle w:val="a"/>
        <w:rPr>
          <w:rFonts w:hint="cs"/>
          <w:rtl/>
        </w:rPr>
      </w:pPr>
      <w:r>
        <w:rPr>
          <w:rFonts w:hint="cs"/>
          <w:rtl/>
        </w:rPr>
        <w:t xml:space="preserve">הדבר הנכון לעשות </w:t>
      </w:r>
      <w:r>
        <w:rPr>
          <w:rtl/>
        </w:rPr>
        <w:t>–</w:t>
      </w:r>
      <w:r>
        <w:rPr>
          <w:rFonts w:hint="cs"/>
          <w:rtl/>
        </w:rPr>
        <w:t xml:space="preserve"> וכאן פנייתי אל המנהיגות הערבית </w:t>
      </w:r>
      <w:r>
        <w:rPr>
          <w:rtl/>
        </w:rPr>
        <w:t>–</w:t>
      </w:r>
      <w:r>
        <w:rPr>
          <w:rFonts w:hint="cs"/>
          <w:rtl/>
        </w:rPr>
        <w:t xml:space="preserve"> זה לנסות לרכך. אם יש תחושות, ואני מעריך שיש </w:t>
      </w:r>
      <w:r>
        <w:rPr>
          <w:rFonts w:hint="cs"/>
          <w:rtl/>
        </w:rPr>
        <w:t>תחושות שמייחסות למהלך הזה מניעים פוליטיים, או מניעים אנטי-ערביים, יש לנסות לרכך את מי שחושב שכך הדבר. יש להסביר את מה שאנחנו מאמינים בו, שמדינת ישראל לא יכולה להתיר מימון בהיקפים כאלה ובכל היקף שהוא לארגון ה"חמאס", שהוא ארגון שכרת עלינו שמד וחרת בגלוי על ד</w:t>
      </w:r>
      <w:r>
        <w:rPr>
          <w:rFonts w:hint="cs"/>
          <w:rtl/>
        </w:rPr>
        <w:t>גלו את השמדת מדינת ישראל כיעד. ואתם יודעים שזה המצב, כי אתם בוודאי מעת לעת - - -</w:t>
      </w:r>
    </w:p>
    <w:p w14:paraId="6DF81E75" w14:textId="77777777" w:rsidR="00000000" w:rsidRDefault="00E82A5C">
      <w:pPr>
        <w:pStyle w:val="a"/>
        <w:ind w:firstLine="0"/>
        <w:rPr>
          <w:rFonts w:hint="cs"/>
          <w:rtl/>
        </w:rPr>
      </w:pPr>
    </w:p>
    <w:p w14:paraId="62B570A7" w14:textId="77777777" w:rsidR="00000000" w:rsidRDefault="00E82A5C">
      <w:pPr>
        <w:pStyle w:val="ac"/>
        <w:rPr>
          <w:rtl/>
        </w:rPr>
      </w:pPr>
      <w:r>
        <w:rPr>
          <w:rFonts w:hint="eastAsia"/>
          <w:rtl/>
        </w:rPr>
        <w:t>גדעון</w:t>
      </w:r>
      <w:r>
        <w:rPr>
          <w:rtl/>
        </w:rPr>
        <w:t xml:space="preserve"> סער (הליכוד):</w:t>
      </w:r>
    </w:p>
    <w:p w14:paraId="65AFA423" w14:textId="77777777" w:rsidR="00000000" w:rsidRDefault="00E82A5C">
      <w:pPr>
        <w:pStyle w:val="a"/>
        <w:rPr>
          <w:rFonts w:hint="cs"/>
          <w:rtl/>
        </w:rPr>
      </w:pPr>
    </w:p>
    <w:p w14:paraId="1E38BB04" w14:textId="77777777" w:rsidR="00000000" w:rsidRDefault="00E82A5C">
      <w:pPr>
        <w:pStyle w:val="a"/>
        <w:rPr>
          <w:rFonts w:hint="cs"/>
          <w:rtl/>
        </w:rPr>
      </w:pPr>
      <w:r>
        <w:rPr>
          <w:rFonts w:hint="cs"/>
          <w:rtl/>
        </w:rPr>
        <w:t>הוא יודע. הוא גם נפגש עם אנשים. הוא בילה הרבה בחברון.</w:t>
      </w:r>
    </w:p>
    <w:p w14:paraId="016B5C4D" w14:textId="77777777" w:rsidR="00000000" w:rsidRDefault="00E82A5C">
      <w:pPr>
        <w:pStyle w:val="a"/>
        <w:ind w:firstLine="0"/>
        <w:rPr>
          <w:rFonts w:hint="cs"/>
          <w:rtl/>
        </w:rPr>
      </w:pPr>
    </w:p>
    <w:p w14:paraId="0EC0B344" w14:textId="77777777" w:rsidR="00000000" w:rsidRDefault="00E82A5C">
      <w:pPr>
        <w:pStyle w:val="SpeakerCon"/>
        <w:rPr>
          <w:rtl/>
        </w:rPr>
      </w:pPr>
      <w:bookmarkStart w:id="478" w:name="FS000000467T14_05_2003_19_13_37C"/>
      <w:bookmarkEnd w:id="478"/>
      <w:r>
        <w:rPr>
          <w:rtl/>
        </w:rPr>
        <w:t>השר לביטחון פנים צחי הנגבי:</w:t>
      </w:r>
    </w:p>
    <w:p w14:paraId="11AA0183" w14:textId="77777777" w:rsidR="00000000" w:rsidRDefault="00E82A5C">
      <w:pPr>
        <w:pStyle w:val="a"/>
        <w:rPr>
          <w:rtl/>
        </w:rPr>
      </w:pPr>
    </w:p>
    <w:p w14:paraId="4208BA58" w14:textId="77777777" w:rsidR="00000000" w:rsidRDefault="00E82A5C">
      <w:pPr>
        <w:pStyle w:val="a"/>
        <w:rPr>
          <w:rFonts w:hint="cs"/>
          <w:rtl/>
        </w:rPr>
      </w:pPr>
      <w:r>
        <w:rPr>
          <w:rFonts w:hint="cs"/>
          <w:rtl/>
        </w:rPr>
        <w:t>לכן, העניין הזה של "הג'יהאד האסאלמי" וה"חמאס"  לא קשור בכלל למערכת הי</w:t>
      </w:r>
      <w:r>
        <w:rPr>
          <w:rFonts w:hint="cs"/>
          <w:rtl/>
        </w:rPr>
        <w:t xml:space="preserve">חסים המדינית עם הרשות הפלסטינית. </w:t>
      </w:r>
    </w:p>
    <w:p w14:paraId="63E1A98E" w14:textId="77777777" w:rsidR="00000000" w:rsidRDefault="00E82A5C">
      <w:pPr>
        <w:pStyle w:val="a"/>
        <w:ind w:firstLine="0"/>
        <w:rPr>
          <w:rFonts w:hint="cs"/>
          <w:rtl/>
        </w:rPr>
      </w:pPr>
    </w:p>
    <w:p w14:paraId="63329E2D" w14:textId="77777777" w:rsidR="00000000" w:rsidRDefault="00E82A5C">
      <w:pPr>
        <w:pStyle w:val="ac"/>
        <w:rPr>
          <w:rtl/>
        </w:rPr>
      </w:pPr>
      <w:r>
        <w:rPr>
          <w:rFonts w:hint="eastAsia"/>
          <w:rtl/>
        </w:rPr>
        <w:t>עזמי</w:t>
      </w:r>
      <w:r>
        <w:rPr>
          <w:rtl/>
        </w:rPr>
        <w:t xml:space="preserve"> בשארה (בל"ד):</w:t>
      </w:r>
    </w:p>
    <w:p w14:paraId="27EB0C46" w14:textId="77777777" w:rsidR="00000000" w:rsidRDefault="00E82A5C">
      <w:pPr>
        <w:pStyle w:val="a"/>
        <w:rPr>
          <w:rFonts w:hint="cs"/>
          <w:rtl/>
        </w:rPr>
      </w:pPr>
    </w:p>
    <w:p w14:paraId="7F42B0CB" w14:textId="77777777" w:rsidR="00000000" w:rsidRDefault="00E82A5C">
      <w:pPr>
        <w:pStyle w:val="a"/>
        <w:rPr>
          <w:rFonts w:hint="cs"/>
          <w:rtl/>
        </w:rPr>
      </w:pPr>
      <w:r>
        <w:rPr>
          <w:rFonts w:hint="cs"/>
          <w:rtl/>
        </w:rPr>
        <w:t>גם ביקרתי בבתי-סוהר, ואמשיך לבקר.</w:t>
      </w:r>
    </w:p>
    <w:p w14:paraId="3C855402" w14:textId="77777777" w:rsidR="00000000" w:rsidRDefault="00E82A5C">
      <w:pPr>
        <w:pStyle w:val="a"/>
        <w:ind w:firstLine="0"/>
        <w:rPr>
          <w:rFonts w:hint="cs"/>
          <w:rtl/>
        </w:rPr>
      </w:pPr>
    </w:p>
    <w:p w14:paraId="61F498BB" w14:textId="77777777" w:rsidR="00000000" w:rsidRDefault="00E82A5C">
      <w:pPr>
        <w:pStyle w:val="ac"/>
        <w:rPr>
          <w:rtl/>
        </w:rPr>
      </w:pPr>
      <w:r>
        <w:rPr>
          <w:rFonts w:hint="eastAsia"/>
          <w:rtl/>
        </w:rPr>
        <w:t>ג</w:t>
      </w:r>
      <w:r>
        <w:rPr>
          <w:rtl/>
        </w:rPr>
        <w:t>'מאל זחאלקה (בל"ד):</w:t>
      </w:r>
    </w:p>
    <w:p w14:paraId="7F942D20" w14:textId="77777777" w:rsidR="00000000" w:rsidRDefault="00E82A5C">
      <w:pPr>
        <w:pStyle w:val="a"/>
        <w:rPr>
          <w:rFonts w:hint="cs"/>
          <w:rtl/>
        </w:rPr>
      </w:pPr>
    </w:p>
    <w:p w14:paraId="729413BE" w14:textId="77777777" w:rsidR="00000000" w:rsidRDefault="00E82A5C">
      <w:pPr>
        <w:pStyle w:val="a"/>
        <w:rPr>
          <w:rFonts w:hint="cs"/>
          <w:rtl/>
        </w:rPr>
      </w:pPr>
      <w:r>
        <w:rPr>
          <w:rFonts w:hint="cs"/>
          <w:rtl/>
        </w:rPr>
        <w:t>הרבה ישראלים נפגשו אתם.</w:t>
      </w:r>
    </w:p>
    <w:p w14:paraId="35C64840" w14:textId="77777777" w:rsidR="00000000" w:rsidRDefault="00E82A5C">
      <w:pPr>
        <w:pStyle w:val="a"/>
        <w:ind w:firstLine="0"/>
        <w:rPr>
          <w:rFonts w:hint="cs"/>
          <w:rtl/>
        </w:rPr>
      </w:pPr>
    </w:p>
    <w:p w14:paraId="12CE8C34" w14:textId="77777777" w:rsidR="00000000" w:rsidRDefault="00E82A5C">
      <w:pPr>
        <w:pStyle w:val="ac"/>
        <w:rPr>
          <w:rtl/>
        </w:rPr>
      </w:pPr>
      <w:r>
        <w:rPr>
          <w:rFonts w:hint="eastAsia"/>
          <w:rtl/>
        </w:rPr>
        <w:t>עזמי</w:t>
      </w:r>
      <w:r>
        <w:rPr>
          <w:rtl/>
        </w:rPr>
        <w:t xml:space="preserve"> בשארה (בל"ד):</w:t>
      </w:r>
    </w:p>
    <w:p w14:paraId="18E56F46" w14:textId="77777777" w:rsidR="00000000" w:rsidRDefault="00E82A5C">
      <w:pPr>
        <w:pStyle w:val="a"/>
        <w:rPr>
          <w:rFonts w:hint="cs"/>
          <w:rtl/>
        </w:rPr>
      </w:pPr>
    </w:p>
    <w:p w14:paraId="34EA95BD" w14:textId="77777777" w:rsidR="00000000" w:rsidRDefault="00E82A5C">
      <w:pPr>
        <w:pStyle w:val="a"/>
        <w:rPr>
          <w:rFonts w:hint="cs"/>
          <w:rtl/>
        </w:rPr>
      </w:pPr>
      <w:r>
        <w:rPr>
          <w:rFonts w:hint="cs"/>
          <w:rtl/>
        </w:rPr>
        <w:t>אפשר לבקר אותם בבתי-סוהר.</w:t>
      </w:r>
    </w:p>
    <w:p w14:paraId="267F4E2D" w14:textId="77777777" w:rsidR="00000000" w:rsidRDefault="00E82A5C">
      <w:pPr>
        <w:pStyle w:val="a"/>
        <w:ind w:firstLine="0"/>
        <w:rPr>
          <w:rFonts w:hint="cs"/>
          <w:rtl/>
        </w:rPr>
      </w:pPr>
    </w:p>
    <w:p w14:paraId="7CE6D801" w14:textId="77777777" w:rsidR="00000000" w:rsidRDefault="00E82A5C">
      <w:pPr>
        <w:pStyle w:val="ac"/>
        <w:rPr>
          <w:rtl/>
        </w:rPr>
      </w:pPr>
      <w:r>
        <w:rPr>
          <w:rFonts w:hint="eastAsia"/>
          <w:rtl/>
        </w:rPr>
        <w:t>גדעון</w:t>
      </w:r>
      <w:r>
        <w:rPr>
          <w:rtl/>
        </w:rPr>
        <w:t xml:space="preserve"> סער (הליכוד):</w:t>
      </w:r>
    </w:p>
    <w:p w14:paraId="3EF99F64" w14:textId="77777777" w:rsidR="00000000" w:rsidRDefault="00E82A5C">
      <w:pPr>
        <w:pStyle w:val="a"/>
        <w:rPr>
          <w:rFonts w:hint="cs"/>
          <w:rtl/>
        </w:rPr>
      </w:pPr>
    </w:p>
    <w:p w14:paraId="09649114" w14:textId="77777777" w:rsidR="00000000" w:rsidRDefault="00E82A5C">
      <w:pPr>
        <w:pStyle w:val="a"/>
        <w:rPr>
          <w:rFonts w:hint="cs"/>
          <w:rtl/>
        </w:rPr>
      </w:pPr>
      <w:r>
        <w:rPr>
          <w:rFonts w:hint="cs"/>
          <w:rtl/>
        </w:rPr>
        <w:t xml:space="preserve">עכשיו יהיו לך עוד אנשים לבקר. </w:t>
      </w:r>
    </w:p>
    <w:p w14:paraId="721E6642" w14:textId="77777777" w:rsidR="00000000" w:rsidRDefault="00E82A5C">
      <w:pPr>
        <w:pStyle w:val="a"/>
        <w:ind w:firstLine="0"/>
        <w:rPr>
          <w:rFonts w:hint="cs"/>
          <w:rtl/>
        </w:rPr>
      </w:pPr>
    </w:p>
    <w:p w14:paraId="1345E272" w14:textId="77777777" w:rsidR="00000000" w:rsidRDefault="00E82A5C">
      <w:pPr>
        <w:pStyle w:val="SpeakerCon"/>
        <w:rPr>
          <w:rtl/>
        </w:rPr>
      </w:pPr>
      <w:bookmarkStart w:id="479" w:name="FS000000467T14_05_2003_19_15_31C"/>
      <w:bookmarkEnd w:id="479"/>
      <w:r>
        <w:rPr>
          <w:rtl/>
        </w:rPr>
        <w:t>השר לביטחון פנים צח</w:t>
      </w:r>
      <w:r>
        <w:rPr>
          <w:rtl/>
        </w:rPr>
        <w:t>י הנגבי:</w:t>
      </w:r>
    </w:p>
    <w:p w14:paraId="7B0CFB9D" w14:textId="77777777" w:rsidR="00000000" w:rsidRDefault="00E82A5C">
      <w:pPr>
        <w:pStyle w:val="a"/>
        <w:rPr>
          <w:rtl/>
        </w:rPr>
      </w:pPr>
    </w:p>
    <w:p w14:paraId="3C1DABD3" w14:textId="77777777" w:rsidR="00000000" w:rsidRDefault="00E82A5C">
      <w:pPr>
        <w:pStyle w:val="a"/>
        <w:rPr>
          <w:rFonts w:hint="cs"/>
          <w:rtl/>
        </w:rPr>
      </w:pPr>
      <w:r>
        <w:rPr>
          <w:rFonts w:hint="cs"/>
          <w:rtl/>
        </w:rPr>
        <w:t xml:space="preserve">זה מצב שרק יוביל למתחים. אני לא רוצה להגדיר. אדוני היושב-ראש, אני מבקש קצת סיוע. אני במשפט הסיום. אנחנו נמצאים על ספה - - </w:t>
      </w:r>
    </w:p>
    <w:p w14:paraId="595585CF" w14:textId="77777777" w:rsidR="00000000" w:rsidRDefault="00E82A5C">
      <w:pPr>
        <w:pStyle w:val="a"/>
        <w:ind w:firstLine="0"/>
        <w:rPr>
          <w:rFonts w:hint="cs"/>
          <w:rtl/>
        </w:rPr>
      </w:pPr>
    </w:p>
    <w:p w14:paraId="40FB2CF7" w14:textId="77777777" w:rsidR="00000000" w:rsidRDefault="00E82A5C">
      <w:pPr>
        <w:pStyle w:val="ac"/>
        <w:rPr>
          <w:rFonts w:hint="cs"/>
          <w:rtl/>
        </w:rPr>
      </w:pPr>
    </w:p>
    <w:p w14:paraId="7EF8E69A" w14:textId="77777777" w:rsidR="00000000" w:rsidRDefault="00E82A5C">
      <w:pPr>
        <w:pStyle w:val="ac"/>
        <w:rPr>
          <w:rFonts w:hint="cs"/>
          <w:rtl/>
        </w:rPr>
      </w:pPr>
    </w:p>
    <w:p w14:paraId="2DB3B136" w14:textId="77777777" w:rsidR="00000000" w:rsidRDefault="00E82A5C">
      <w:pPr>
        <w:pStyle w:val="ac"/>
        <w:rPr>
          <w:rFonts w:hint="cs"/>
          <w:rtl/>
        </w:rPr>
      </w:pPr>
    </w:p>
    <w:p w14:paraId="61A2237B" w14:textId="77777777" w:rsidR="00000000" w:rsidRDefault="00E82A5C">
      <w:pPr>
        <w:pStyle w:val="ac"/>
        <w:rPr>
          <w:rtl/>
        </w:rPr>
      </w:pPr>
      <w:r>
        <w:rPr>
          <w:rFonts w:hint="eastAsia"/>
          <w:rtl/>
        </w:rPr>
        <w:t>גדעון</w:t>
      </w:r>
      <w:r>
        <w:rPr>
          <w:rtl/>
        </w:rPr>
        <w:t xml:space="preserve"> סער (הליכוד):</w:t>
      </w:r>
    </w:p>
    <w:p w14:paraId="24380EBC" w14:textId="77777777" w:rsidR="00000000" w:rsidRDefault="00E82A5C">
      <w:pPr>
        <w:pStyle w:val="a"/>
        <w:rPr>
          <w:rFonts w:hint="cs"/>
          <w:rtl/>
        </w:rPr>
      </w:pPr>
    </w:p>
    <w:p w14:paraId="159A0F1A" w14:textId="77777777" w:rsidR="00000000" w:rsidRDefault="00E82A5C">
      <w:pPr>
        <w:pStyle w:val="a"/>
        <w:rPr>
          <w:rFonts w:hint="cs"/>
          <w:rtl/>
        </w:rPr>
      </w:pPr>
      <w:r>
        <w:rPr>
          <w:rFonts w:hint="cs"/>
          <w:rtl/>
        </w:rPr>
        <w:t>14 ביקורים. זה הרבה.</w:t>
      </w:r>
    </w:p>
    <w:p w14:paraId="524212E3" w14:textId="77777777" w:rsidR="00000000" w:rsidRDefault="00E82A5C">
      <w:pPr>
        <w:pStyle w:val="a"/>
        <w:ind w:firstLine="0"/>
        <w:rPr>
          <w:rFonts w:hint="cs"/>
          <w:rtl/>
        </w:rPr>
      </w:pPr>
    </w:p>
    <w:p w14:paraId="4BDB8261" w14:textId="77777777" w:rsidR="00000000" w:rsidRDefault="00E82A5C">
      <w:pPr>
        <w:pStyle w:val="ad"/>
        <w:rPr>
          <w:rtl/>
        </w:rPr>
      </w:pPr>
      <w:r>
        <w:rPr>
          <w:rtl/>
        </w:rPr>
        <w:t>היו"ר</w:t>
      </w:r>
      <w:r>
        <w:rPr>
          <w:rFonts w:hint="cs"/>
          <w:rtl/>
        </w:rPr>
        <w:t xml:space="preserve"> משה כחלון</w:t>
      </w:r>
      <w:r>
        <w:rPr>
          <w:rtl/>
        </w:rPr>
        <w:t>:</w:t>
      </w:r>
    </w:p>
    <w:p w14:paraId="3F259D01" w14:textId="77777777" w:rsidR="00000000" w:rsidRDefault="00E82A5C">
      <w:pPr>
        <w:pStyle w:val="a"/>
        <w:rPr>
          <w:rtl/>
        </w:rPr>
      </w:pPr>
    </w:p>
    <w:p w14:paraId="2104FA12" w14:textId="77777777" w:rsidR="00000000" w:rsidRDefault="00E82A5C">
      <w:pPr>
        <w:pStyle w:val="a"/>
        <w:rPr>
          <w:rFonts w:hint="cs"/>
          <w:rtl/>
        </w:rPr>
      </w:pPr>
      <w:r>
        <w:rPr>
          <w:rFonts w:hint="cs"/>
          <w:rtl/>
        </w:rPr>
        <w:t xml:space="preserve">תאפשרו לשר לסיים, בבקשה. חבר הכנסת טיבי. </w:t>
      </w:r>
    </w:p>
    <w:p w14:paraId="56FA3BAF" w14:textId="77777777" w:rsidR="00000000" w:rsidRDefault="00E82A5C">
      <w:pPr>
        <w:pStyle w:val="a"/>
        <w:ind w:firstLine="0"/>
        <w:rPr>
          <w:rFonts w:hint="cs"/>
          <w:rtl/>
        </w:rPr>
      </w:pPr>
    </w:p>
    <w:p w14:paraId="58D09CC9" w14:textId="77777777" w:rsidR="00000000" w:rsidRDefault="00E82A5C">
      <w:pPr>
        <w:pStyle w:val="ac"/>
        <w:rPr>
          <w:rtl/>
        </w:rPr>
      </w:pPr>
      <w:r>
        <w:rPr>
          <w:rFonts w:hint="eastAsia"/>
          <w:rtl/>
        </w:rPr>
        <w:t>ג</w:t>
      </w:r>
      <w:r>
        <w:rPr>
          <w:rtl/>
        </w:rPr>
        <w:t>'מאל זחאלקה (ב</w:t>
      </w:r>
      <w:r>
        <w:rPr>
          <w:rtl/>
        </w:rPr>
        <w:t>ל"ד):</w:t>
      </w:r>
    </w:p>
    <w:p w14:paraId="561BC0A8" w14:textId="77777777" w:rsidR="00000000" w:rsidRDefault="00E82A5C">
      <w:pPr>
        <w:pStyle w:val="a"/>
        <w:rPr>
          <w:rFonts w:hint="cs"/>
          <w:rtl/>
        </w:rPr>
      </w:pPr>
    </w:p>
    <w:p w14:paraId="01BACD9E" w14:textId="77777777" w:rsidR="00000000" w:rsidRDefault="00E82A5C">
      <w:pPr>
        <w:pStyle w:val="a"/>
        <w:rPr>
          <w:rFonts w:hint="cs"/>
          <w:rtl/>
        </w:rPr>
      </w:pPr>
      <w:r>
        <w:rPr>
          <w:rFonts w:hint="cs"/>
          <w:rtl/>
        </w:rPr>
        <w:t>אני חשבתי שאתם נגד חקירת אנשי ציבור.</w:t>
      </w:r>
    </w:p>
    <w:p w14:paraId="766EDF0B" w14:textId="77777777" w:rsidR="00000000" w:rsidRDefault="00E82A5C">
      <w:pPr>
        <w:pStyle w:val="a"/>
        <w:ind w:firstLine="0"/>
        <w:rPr>
          <w:rFonts w:hint="cs"/>
          <w:rtl/>
        </w:rPr>
      </w:pPr>
    </w:p>
    <w:p w14:paraId="166F8F21" w14:textId="77777777" w:rsidR="00000000" w:rsidRDefault="00E82A5C">
      <w:pPr>
        <w:pStyle w:val="ac"/>
        <w:rPr>
          <w:rtl/>
        </w:rPr>
      </w:pPr>
      <w:r>
        <w:rPr>
          <w:rFonts w:hint="eastAsia"/>
          <w:rtl/>
        </w:rPr>
        <w:t>עבד</w:t>
      </w:r>
      <w:r>
        <w:rPr>
          <w:rtl/>
        </w:rPr>
        <w:t>-אלמאלכ דהאמשה (רע"ם):</w:t>
      </w:r>
    </w:p>
    <w:p w14:paraId="50D29F35" w14:textId="77777777" w:rsidR="00000000" w:rsidRDefault="00E82A5C">
      <w:pPr>
        <w:pStyle w:val="a"/>
        <w:rPr>
          <w:rFonts w:hint="cs"/>
          <w:rtl/>
        </w:rPr>
      </w:pPr>
    </w:p>
    <w:p w14:paraId="3B329343" w14:textId="77777777" w:rsidR="00000000" w:rsidRDefault="00E82A5C">
      <w:pPr>
        <w:pStyle w:val="a"/>
        <w:rPr>
          <w:rFonts w:hint="cs"/>
          <w:rtl/>
        </w:rPr>
      </w:pPr>
      <w:r>
        <w:rPr>
          <w:rFonts w:hint="cs"/>
          <w:rtl/>
        </w:rPr>
        <w:t>אתם כל הזמן במשטרה. אז מה אתה רוצה?</w:t>
      </w:r>
    </w:p>
    <w:p w14:paraId="1E485778" w14:textId="77777777" w:rsidR="00000000" w:rsidRDefault="00E82A5C">
      <w:pPr>
        <w:pStyle w:val="a"/>
        <w:ind w:firstLine="0"/>
        <w:rPr>
          <w:rFonts w:hint="cs"/>
          <w:rtl/>
        </w:rPr>
      </w:pPr>
    </w:p>
    <w:p w14:paraId="5850602C" w14:textId="77777777" w:rsidR="00000000" w:rsidRDefault="00E82A5C">
      <w:pPr>
        <w:pStyle w:val="ad"/>
        <w:rPr>
          <w:rtl/>
        </w:rPr>
      </w:pPr>
      <w:r>
        <w:rPr>
          <w:rtl/>
        </w:rPr>
        <w:t>היו"ר</w:t>
      </w:r>
      <w:r>
        <w:rPr>
          <w:rFonts w:hint="cs"/>
          <w:rtl/>
        </w:rPr>
        <w:t xml:space="preserve"> משה כחלון</w:t>
      </w:r>
      <w:r>
        <w:rPr>
          <w:rtl/>
        </w:rPr>
        <w:t>:</w:t>
      </w:r>
    </w:p>
    <w:p w14:paraId="1E866010" w14:textId="77777777" w:rsidR="00000000" w:rsidRDefault="00E82A5C">
      <w:pPr>
        <w:pStyle w:val="a"/>
        <w:rPr>
          <w:rtl/>
        </w:rPr>
      </w:pPr>
    </w:p>
    <w:p w14:paraId="242004C1" w14:textId="77777777" w:rsidR="00000000" w:rsidRDefault="00E82A5C">
      <w:pPr>
        <w:pStyle w:val="a"/>
        <w:rPr>
          <w:rFonts w:hint="cs"/>
          <w:rtl/>
        </w:rPr>
      </w:pPr>
      <w:r>
        <w:rPr>
          <w:rFonts w:hint="cs"/>
          <w:rtl/>
        </w:rPr>
        <w:t>אני מבקש לאפשר לשר לסיים. חבר הכנסת דהאמשה.</w:t>
      </w:r>
    </w:p>
    <w:p w14:paraId="7B6329C4" w14:textId="77777777" w:rsidR="00000000" w:rsidRDefault="00E82A5C">
      <w:pPr>
        <w:pStyle w:val="a"/>
        <w:ind w:firstLine="0"/>
        <w:rPr>
          <w:rFonts w:hint="cs"/>
          <w:rtl/>
        </w:rPr>
      </w:pPr>
    </w:p>
    <w:p w14:paraId="26463340" w14:textId="77777777" w:rsidR="00000000" w:rsidRDefault="00E82A5C">
      <w:pPr>
        <w:pStyle w:val="SpeakerCon"/>
        <w:rPr>
          <w:rtl/>
        </w:rPr>
      </w:pPr>
      <w:bookmarkStart w:id="480" w:name="FS000000467T14_05_2003_19_17_32C"/>
      <w:bookmarkEnd w:id="480"/>
      <w:r>
        <w:rPr>
          <w:rtl/>
        </w:rPr>
        <w:t>השר לביטחון פנים צחי הנגבי:</w:t>
      </w:r>
    </w:p>
    <w:p w14:paraId="6E28D937" w14:textId="77777777" w:rsidR="00000000" w:rsidRDefault="00E82A5C">
      <w:pPr>
        <w:pStyle w:val="a"/>
        <w:rPr>
          <w:rtl/>
        </w:rPr>
      </w:pPr>
    </w:p>
    <w:p w14:paraId="30221150" w14:textId="77777777" w:rsidR="00000000" w:rsidRDefault="00E82A5C">
      <w:pPr>
        <w:pStyle w:val="a"/>
        <w:rPr>
          <w:rFonts w:hint="cs"/>
          <w:rtl/>
        </w:rPr>
      </w:pPr>
      <w:r>
        <w:rPr>
          <w:rFonts w:hint="cs"/>
          <w:rtl/>
        </w:rPr>
        <w:t>אנחנו נמצאים על ספה של תקופה - - -</w:t>
      </w:r>
    </w:p>
    <w:p w14:paraId="25FEE722" w14:textId="77777777" w:rsidR="00000000" w:rsidRDefault="00E82A5C">
      <w:pPr>
        <w:pStyle w:val="a"/>
        <w:ind w:firstLine="0"/>
        <w:rPr>
          <w:rFonts w:hint="cs"/>
          <w:rtl/>
        </w:rPr>
      </w:pPr>
    </w:p>
    <w:p w14:paraId="3EF5B840" w14:textId="77777777" w:rsidR="00000000" w:rsidRDefault="00E82A5C">
      <w:pPr>
        <w:pStyle w:val="ac"/>
        <w:rPr>
          <w:rtl/>
        </w:rPr>
      </w:pPr>
      <w:r>
        <w:rPr>
          <w:rFonts w:hint="eastAsia"/>
          <w:rtl/>
        </w:rPr>
        <w:t>גדעון</w:t>
      </w:r>
      <w:r>
        <w:rPr>
          <w:rtl/>
        </w:rPr>
        <w:t xml:space="preserve"> סער (הליכוד):</w:t>
      </w:r>
    </w:p>
    <w:p w14:paraId="73AA523A" w14:textId="77777777" w:rsidR="00000000" w:rsidRDefault="00E82A5C">
      <w:pPr>
        <w:pStyle w:val="a"/>
        <w:rPr>
          <w:rFonts w:hint="cs"/>
          <w:rtl/>
        </w:rPr>
      </w:pPr>
    </w:p>
    <w:p w14:paraId="6821793F" w14:textId="77777777" w:rsidR="00000000" w:rsidRDefault="00E82A5C">
      <w:pPr>
        <w:pStyle w:val="a"/>
        <w:rPr>
          <w:rFonts w:hint="cs"/>
          <w:rtl/>
        </w:rPr>
      </w:pPr>
      <w:r>
        <w:rPr>
          <w:rFonts w:hint="cs"/>
          <w:rtl/>
        </w:rPr>
        <w:t xml:space="preserve">אדוני היושב-ראש, הוא היה בזמנו בבית-סוהר. </w:t>
      </w:r>
    </w:p>
    <w:p w14:paraId="67356197" w14:textId="77777777" w:rsidR="00000000" w:rsidRDefault="00E82A5C">
      <w:pPr>
        <w:pStyle w:val="a"/>
        <w:ind w:firstLine="0"/>
        <w:rPr>
          <w:rFonts w:hint="cs"/>
          <w:rtl/>
        </w:rPr>
      </w:pPr>
    </w:p>
    <w:p w14:paraId="05EDD9CA" w14:textId="77777777" w:rsidR="00000000" w:rsidRDefault="00E82A5C">
      <w:pPr>
        <w:pStyle w:val="ad"/>
        <w:rPr>
          <w:rtl/>
        </w:rPr>
      </w:pPr>
      <w:r>
        <w:rPr>
          <w:rtl/>
        </w:rPr>
        <w:t>היו"ר</w:t>
      </w:r>
      <w:r>
        <w:rPr>
          <w:rFonts w:hint="cs"/>
          <w:rtl/>
        </w:rPr>
        <w:t xml:space="preserve"> משה כחלון</w:t>
      </w:r>
      <w:r>
        <w:rPr>
          <w:rtl/>
        </w:rPr>
        <w:t>:</w:t>
      </w:r>
    </w:p>
    <w:p w14:paraId="10C8DE7F" w14:textId="77777777" w:rsidR="00000000" w:rsidRDefault="00E82A5C">
      <w:pPr>
        <w:pStyle w:val="a"/>
        <w:rPr>
          <w:rtl/>
        </w:rPr>
      </w:pPr>
    </w:p>
    <w:p w14:paraId="050C65E3" w14:textId="77777777" w:rsidR="00000000" w:rsidRDefault="00E82A5C">
      <w:pPr>
        <w:pStyle w:val="a"/>
        <w:rPr>
          <w:rFonts w:hint="cs"/>
          <w:rtl/>
        </w:rPr>
      </w:pPr>
      <w:r>
        <w:rPr>
          <w:rFonts w:hint="cs"/>
          <w:rtl/>
        </w:rPr>
        <w:t>חבר הכנסת סער. חבר הכנסת דהאמשה. קדימה. אני מבקש לאפשר לשר לסיים. בבקשה.</w:t>
      </w:r>
    </w:p>
    <w:p w14:paraId="47AD6E56" w14:textId="77777777" w:rsidR="00000000" w:rsidRDefault="00E82A5C">
      <w:pPr>
        <w:pStyle w:val="a"/>
        <w:ind w:firstLine="0"/>
        <w:rPr>
          <w:rFonts w:hint="cs"/>
          <w:rtl/>
        </w:rPr>
      </w:pPr>
    </w:p>
    <w:p w14:paraId="636EADE9" w14:textId="77777777" w:rsidR="00000000" w:rsidRDefault="00E82A5C">
      <w:pPr>
        <w:pStyle w:val="SpeakerCon"/>
        <w:rPr>
          <w:rtl/>
        </w:rPr>
      </w:pPr>
      <w:bookmarkStart w:id="481" w:name="FS000000467T14_05_2003_19_18_17C"/>
      <w:bookmarkEnd w:id="481"/>
      <w:r>
        <w:rPr>
          <w:rtl/>
        </w:rPr>
        <w:t>השר לביטחון פנים צחי הנגבי:</w:t>
      </w:r>
    </w:p>
    <w:p w14:paraId="2812A73A" w14:textId="77777777" w:rsidR="00000000" w:rsidRDefault="00E82A5C">
      <w:pPr>
        <w:pStyle w:val="a"/>
        <w:rPr>
          <w:rtl/>
        </w:rPr>
      </w:pPr>
    </w:p>
    <w:p w14:paraId="6EA61EE7" w14:textId="77777777" w:rsidR="00000000" w:rsidRDefault="00E82A5C">
      <w:pPr>
        <w:pStyle w:val="a"/>
        <w:rPr>
          <w:rFonts w:hint="cs"/>
          <w:rtl/>
        </w:rPr>
      </w:pPr>
      <w:r>
        <w:rPr>
          <w:rFonts w:hint="cs"/>
          <w:rtl/>
        </w:rPr>
        <w:t>אדוני היושב-ראש, איאלץ לקרוא ליושב-ראש הכנסת לתפוס את הפיקוד פה. זה לא ייתכן.</w:t>
      </w:r>
    </w:p>
    <w:p w14:paraId="75FC8504" w14:textId="77777777" w:rsidR="00000000" w:rsidRDefault="00E82A5C">
      <w:pPr>
        <w:pStyle w:val="a"/>
        <w:ind w:firstLine="0"/>
        <w:rPr>
          <w:rFonts w:hint="cs"/>
          <w:rtl/>
        </w:rPr>
      </w:pPr>
    </w:p>
    <w:p w14:paraId="7387E974" w14:textId="77777777" w:rsidR="00000000" w:rsidRDefault="00E82A5C">
      <w:pPr>
        <w:pStyle w:val="ad"/>
        <w:rPr>
          <w:rtl/>
        </w:rPr>
      </w:pPr>
      <w:r>
        <w:rPr>
          <w:rtl/>
        </w:rPr>
        <w:t>היו"ר</w:t>
      </w:r>
      <w:r>
        <w:rPr>
          <w:rFonts w:hint="cs"/>
          <w:rtl/>
        </w:rPr>
        <w:t xml:space="preserve"> משה </w:t>
      </w:r>
      <w:r>
        <w:rPr>
          <w:rFonts w:hint="cs"/>
          <w:rtl/>
        </w:rPr>
        <w:t>כחלון</w:t>
      </w:r>
      <w:r>
        <w:rPr>
          <w:rtl/>
        </w:rPr>
        <w:t>:</w:t>
      </w:r>
    </w:p>
    <w:p w14:paraId="401402D9" w14:textId="77777777" w:rsidR="00000000" w:rsidRDefault="00E82A5C">
      <w:pPr>
        <w:pStyle w:val="a"/>
        <w:rPr>
          <w:rtl/>
        </w:rPr>
      </w:pPr>
    </w:p>
    <w:p w14:paraId="5ABE1479" w14:textId="77777777" w:rsidR="00000000" w:rsidRDefault="00E82A5C">
      <w:pPr>
        <w:pStyle w:val="a"/>
        <w:rPr>
          <w:rFonts w:hint="cs"/>
          <w:rtl/>
        </w:rPr>
      </w:pPr>
      <w:r>
        <w:rPr>
          <w:rFonts w:hint="cs"/>
          <w:rtl/>
        </w:rPr>
        <w:t xml:space="preserve">אני מקווה שזה לא יקרה. לפני שהוא ישב פה כמה חברי כנסת לא יהיו באולם. </w:t>
      </w:r>
    </w:p>
    <w:p w14:paraId="49245766" w14:textId="77777777" w:rsidR="00000000" w:rsidRDefault="00E82A5C">
      <w:pPr>
        <w:pStyle w:val="a"/>
        <w:ind w:firstLine="0"/>
        <w:rPr>
          <w:rFonts w:hint="cs"/>
          <w:rtl/>
        </w:rPr>
      </w:pPr>
    </w:p>
    <w:p w14:paraId="1239BE0C" w14:textId="77777777" w:rsidR="00000000" w:rsidRDefault="00E82A5C">
      <w:pPr>
        <w:pStyle w:val="ac"/>
        <w:rPr>
          <w:rtl/>
        </w:rPr>
      </w:pPr>
      <w:r>
        <w:rPr>
          <w:rFonts w:hint="eastAsia"/>
          <w:rtl/>
        </w:rPr>
        <w:t>קריאות</w:t>
      </w:r>
      <w:r>
        <w:rPr>
          <w:rtl/>
        </w:rPr>
        <w:t>:</w:t>
      </w:r>
    </w:p>
    <w:p w14:paraId="4C3C8B9B" w14:textId="77777777" w:rsidR="00000000" w:rsidRDefault="00E82A5C">
      <w:pPr>
        <w:pStyle w:val="a"/>
        <w:rPr>
          <w:rFonts w:hint="cs"/>
          <w:rtl/>
        </w:rPr>
      </w:pPr>
    </w:p>
    <w:p w14:paraId="49C48A75" w14:textId="77777777" w:rsidR="00000000" w:rsidRDefault="00E82A5C">
      <w:pPr>
        <w:pStyle w:val="a"/>
        <w:ind w:left="719" w:firstLine="0"/>
        <w:rPr>
          <w:rFonts w:hint="cs"/>
          <w:rtl/>
        </w:rPr>
      </w:pPr>
      <w:r>
        <w:rPr>
          <w:rFonts w:hint="cs"/>
          <w:rtl/>
        </w:rPr>
        <w:t>- - -</w:t>
      </w:r>
    </w:p>
    <w:p w14:paraId="1400797B" w14:textId="77777777" w:rsidR="00000000" w:rsidRDefault="00E82A5C">
      <w:pPr>
        <w:pStyle w:val="a"/>
        <w:ind w:firstLine="0"/>
        <w:rPr>
          <w:rFonts w:hint="cs"/>
          <w:rtl/>
        </w:rPr>
      </w:pPr>
    </w:p>
    <w:p w14:paraId="71412864" w14:textId="77777777" w:rsidR="00000000" w:rsidRDefault="00E82A5C">
      <w:pPr>
        <w:pStyle w:val="ad"/>
        <w:rPr>
          <w:rtl/>
        </w:rPr>
      </w:pPr>
      <w:r>
        <w:rPr>
          <w:rtl/>
        </w:rPr>
        <w:t>היו"ר</w:t>
      </w:r>
      <w:r>
        <w:rPr>
          <w:rFonts w:hint="cs"/>
          <w:rtl/>
        </w:rPr>
        <w:t xml:space="preserve"> משה כחלון</w:t>
      </w:r>
      <w:r>
        <w:rPr>
          <w:rtl/>
        </w:rPr>
        <w:t>:</w:t>
      </w:r>
    </w:p>
    <w:p w14:paraId="6BB773D2" w14:textId="77777777" w:rsidR="00000000" w:rsidRDefault="00E82A5C">
      <w:pPr>
        <w:pStyle w:val="a"/>
        <w:rPr>
          <w:rtl/>
        </w:rPr>
      </w:pPr>
    </w:p>
    <w:p w14:paraId="77E323EA" w14:textId="77777777" w:rsidR="00000000" w:rsidRDefault="00E82A5C">
      <w:pPr>
        <w:pStyle w:val="a"/>
        <w:rPr>
          <w:rFonts w:hint="cs"/>
          <w:rtl/>
        </w:rPr>
      </w:pPr>
      <w:r>
        <w:rPr>
          <w:rFonts w:hint="cs"/>
          <w:rtl/>
        </w:rPr>
        <w:t xml:space="preserve">אני מבקש לאפשר לשר לסיים. </w:t>
      </w:r>
    </w:p>
    <w:p w14:paraId="5FE5C61C" w14:textId="77777777" w:rsidR="00000000" w:rsidRDefault="00E82A5C">
      <w:pPr>
        <w:pStyle w:val="a"/>
        <w:ind w:firstLine="0"/>
        <w:rPr>
          <w:rFonts w:hint="cs"/>
          <w:rtl/>
        </w:rPr>
      </w:pPr>
    </w:p>
    <w:p w14:paraId="0CEE14FD" w14:textId="77777777" w:rsidR="00000000" w:rsidRDefault="00E82A5C">
      <w:pPr>
        <w:pStyle w:val="SpeakerCon"/>
        <w:rPr>
          <w:rtl/>
        </w:rPr>
      </w:pPr>
      <w:bookmarkStart w:id="482" w:name="FS000000467T14_05_2003_19_19_18C"/>
      <w:bookmarkEnd w:id="482"/>
      <w:r>
        <w:rPr>
          <w:rtl/>
        </w:rPr>
        <w:t>השר לביטחון פנים צחי הנגבי:</w:t>
      </w:r>
    </w:p>
    <w:p w14:paraId="24A7E835" w14:textId="77777777" w:rsidR="00000000" w:rsidRDefault="00E82A5C">
      <w:pPr>
        <w:pStyle w:val="a"/>
        <w:rPr>
          <w:rtl/>
        </w:rPr>
      </w:pPr>
    </w:p>
    <w:p w14:paraId="5883F8DE" w14:textId="77777777" w:rsidR="00000000" w:rsidRDefault="00E82A5C">
      <w:pPr>
        <w:pStyle w:val="a"/>
        <w:rPr>
          <w:rFonts w:hint="cs"/>
          <w:rtl/>
        </w:rPr>
      </w:pPr>
      <w:r>
        <w:rPr>
          <w:rFonts w:hint="cs"/>
          <w:rtl/>
        </w:rPr>
        <w:t>משפט סיום: אנחנו נמצאים אולי על ספה של תקופה חדשה במערכת היחסים באזור. ראש הממשלה עתיד</w:t>
      </w:r>
      <w:r>
        <w:rPr>
          <w:rFonts w:hint="cs"/>
          <w:rtl/>
        </w:rPr>
        <w:t xml:space="preserve"> להיפגש בעוד ימים ספורים עם ראש הממשלה של הרשות הפלסטינית. ייתכן שכתוצאה מן המהלכים המדיניים, שבהם מדובר כל כך הרבה בתקופה האחרונה, נעבור לדיאלוג שיוכל גם להפחית את רמת האלימות.</w:t>
      </w:r>
    </w:p>
    <w:p w14:paraId="59EF3EA7" w14:textId="77777777" w:rsidR="00000000" w:rsidRDefault="00E82A5C">
      <w:pPr>
        <w:pStyle w:val="a"/>
        <w:rPr>
          <w:rFonts w:hint="cs"/>
          <w:rtl/>
        </w:rPr>
      </w:pPr>
    </w:p>
    <w:p w14:paraId="4A437CFC" w14:textId="77777777" w:rsidR="00000000" w:rsidRDefault="00E82A5C">
      <w:pPr>
        <w:pStyle w:val="a"/>
        <w:rPr>
          <w:rFonts w:hint="cs"/>
          <w:rtl/>
        </w:rPr>
      </w:pPr>
      <w:r>
        <w:rPr>
          <w:rFonts w:hint="cs"/>
          <w:rtl/>
        </w:rPr>
        <w:t>אני מבקש לקרוא לחברי הכנסת הערבים לתרום את תרומתם בתחום של מערכת היחסים בין י</w:t>
      </w:r>
      <w:r>
        <w:rPr>
          <w:rFonts w:hint="cs"/>
          <w:rtl/>
        </w:rPr>
        <w:t>הודים לערבים, להותיר את החקירה הזאת ללא ליווי פרלמנטרי שוטף, מעבר לדברים השגרתיים, לתת לרשויות החוק, ובראשן למערכת המשפט, לעשות את מלאכתן כפי שהחוק מטיל עליהן ולתת אמון בדמוקרטיה הישראלית כמו בעבר. תודה רבה.</w:t>
      </w:r>
    </w:p>
    <w:p w14:paraId="1A1EB41A" w14:textId="77777777" w:rsidR="00000000" w:rsidRDefault="00E82A5C">
      <w:pPr>
        <w:pStyle w:val="a"/>
        <w:ind w:firstLine="0"/>
        <w:rPr>
          <w:rFonts w:hint="cs"/>
          <w:rtl/>
        </w:rPr>
      </w:pPr>
    </w:p>
    <w:p w14:paraId="26F01A25" w14:textId="77777777" w:rsidR="00000000" w:rsidRDefault="00E82A5C">
      <w:pPr>
        <w:pStyle w:val="ad"/>
        <w:rPr>
          <w:rtl/>
        </w:rPr>
      </w:pPr>
      <w:r>
        <w:rPr>
          <w:rtl/>
        </w:rPr>
        <w:t>היו"ר</w:t>
      </w:r>
      <w:r>
        <w:rPr>
          <w:rFonts w:hint="cs"/>
          <w:rtl/>
        </w:rPr>
        <w:t xml:space="preserve"> משה כחלון</w:t>
      </w:r>
      <w:r>
        <w:rPr>
          <w:rtl/>
        </w:rPr>
        <w:t>:</w:t>
      </w:r>
    </w:p>
    <w:p w14:paraId="6427C8F8" w14:textId="77777777" w:rsidR="00000000" w:rsidRDefault="00E82A5C">
      <w:pPr>
        <w:pStyle w:val="a"/>
        <w:rPr>
          <w:rtl/>
        </w:rPr>
      </w:pPr>
    </w:p>
    <w:p w14:paraId="6555AF87" w14:textId="77777777" w:rsidR="00000000" w:rsidRDefault="00E82A5C">
      <w:pPr>
        <w:pStyle w:val="a"/>
        <w:rPr>
          <w:rFonts w:hint="cs"/>
          <w:rtl/>
        </w:rPr>
      </w:pPr>
      <w:r>
        <w:rPr>
          <w:rFonts w:hint="cs"/>
          <w:rtl/>
        </w:rPr>
        <w:t>מה אתה מציע, אדוני? צריך להגי</w:t>
      </w:r>
      <w:r>
        <w:rPr>
          <w:rFonts w:hint="cs"/>
          <w:rtl/>
        </w:rPr>
        <w:t>ד.</w:t>
      </w:r>
    </w:p>
    <w:p w14:paraId="233BBB4A" w14:textId="77777777" w:rsidR="00000000" w:rsidRDefault="00E82A5C">
      <w:pPr>
        <w:pStyle w:val="a"/>
        <w:ind w:firstLine="0"/>
        <w:rPr>
          <w:rFonts w:hint="cs"/>
          <w:rtl/>
        </w:rPr>
      </w:pPr>
    </w:p>
    <w:p w14:paraId="458CD947" w14:textId="77777777" w:rsidR="00000000" w:rsidRDefault="00E82A5C">
      <w:pPr>
        <w:pStyle w:val="ac"/>
        <w:rPr>
          <w:rtl/>
        </w:rPr>
      </w:pPr>
      <w:r>
        <w:rPr>
          <w:rFonts w:hint="eastAsia"/>
          <w:rtl/>
        </w:rPr>
        <w:t>גדעון</w:t>
      </w:r>
      <w:r>
        <w:rPr>
          <w:rtl/>
        </w:rPr>
        <w:t xml:space="preserve"> סער (הליכוד):</w:t>
      </w:r>
    </w:p>
    <w:p w14:paraId="47785900" w14:textId="77777777" w:rsidR="00000000" w:rsidRDefault="00E82A5C">
      <w:pPr>
        <w:pStyle w:val="a"/>
        <w:rPr>
          <w:rFonts w:hint="cs"/>
          <w:rtl/>
        </w:rPr>
      </w:pPr>
    </w:p>
    <w:p w14:paraId="6EFB3787" w14:textId="77777777" w:rsidR="00000000" w:rsidRDefault="00E82A5C">
      <w:pPr>
        <w:pStyle w:val="a"/>
        <w:rPr>
          <w:rFonts w:hint="cs"/>
          <w:rtl/>
        </w:rPr>
      </w:pPr>
      <w:r>
        <w:rPr>
          <w:rFonts w:hint="cs"/>
          <w:rtl/>
        </w:rPr>
        <w:t>להסתפק בהודעה.</w:t>
      </w:r>
    </w:p>
    <w:p w14:paraId="368E30C7" w14:textId="77777777" w:rsidR="00000000" w:rsidRDefault="00E82A5C">
      <w:pPr>
        <w:pStyle w:val="a"/>
        <w:ind w:firstLine="0"/>
        <w:rPr>
          <w:rFonts w:hint="cs"/>
          <w:rtl/>
        </w:rPr>
      </w:pPr>
    </w:p>
    <w:p w14:paraId="07F20A27" w14:textId="77777777" w:rsidR="00000000" w:rsidRDefault="00E82A5C">
      <w:pPr>
        <w:pStyle w:val="ac"/>
        <w:rPr>
          <w:rtl/>
        </w:rPr>
      </w:pPr>
      <w:r>
        <w:rPr>
          <w:rFonts w:hint="eastAsia"/>
          <w:rtl/>
        </w:rPr>
        <w:t>קריאות</w:t>
      </w:r>
      <w:r>
        <w:rPr>
          <w:rtl/>
        </w:rPr>
        <w:t>:</w:t>
      </w:r>
    </w:p>
    <w:p w14:paraId="6B7C350F" w14:textId="77777777" w:rsidR="00000000" w:rsidRDefault="00E82A5C">
      <w:pPr>
        <w:pStyle w:val="a"/>
        <w:rPr>
          <w:rFonts w:hint="cs"/>
          <w:rtl/>
        </w:rPr>
      </w:pPr>
    </w:p>
    <w:p w14:paraId="170C77D0" w14:textId="77777777" w:rsidR="00000000" w:rsidRDefault="00E82A5C">
      <w:pPr>
        <w:pStyle w:val="a"/>
        <w:ind w:left="719" w:firstLine="0"/>
        <w:rPr>
          <w:rFonts w:hint="cs"/>
          <w:rtl/>
        </w:rPr>
      </w:pPr>
      <w:r>
        <w:rPr>
          <w:rFonts w:hint="cs"/>
          <w:rtl/>
        </w:rPr>
        <w:t>- - -</w:t>
      </w:r>
    </w:p>
    <w:p w14:paraId="545D27AD" w14:textId="77777777" w:rsidR="00000000" w:rsidRDefault="00E82A5C">
      <w:pPr>
        <w:pStyle w:val="a"/>
        <w:ind w:firstLine="0"/>
        <w:rPr>
          <w:rFonts w:hint="cs"/>
          <w:rtl/>
        </w:rPr>
      </w:pPr>
    </w:p>
    <w:p w14:paraId="14C7EBC5" w14:textId="77777777" w:rsidR="00000000" w:rsidRDefault="00E82A5C">
      <w:pPr>
        <w:pStyle w:val="ad"/>
        <w:rPr>
          <w:rtl/>
        </w:rPr>
      </w:pPr>
      <w:r>
        <w:rPr>
          <w:rtl/>
        </w:rPr>
        <w:t>היו"ר</w:t>
      </w:r>
      <w:r>
        <w:rPr>
          <w:rFonts w:hint="cs"/>
          <w:rtl/>
        </w:rPr>
        <w:t xml:space="preserve"> משה כחלון</w:t>
      </w:r>
      <w:r>
        <w:rPr>
          <w:rtl/>
        </w:rPr>
        <w:t>:</w:t>
      </w:r>
    </w:p>
    <w:p w14:paraId="54ACA8D3" w14:textId="77777777" w:rsidR="00000000" w:rsidRDefault="00E82A5C">
      <w:pPr>
        <w:pStyle w:val="a"/>
        <w:rPr>
          <w:rtl/>
        </w:rPr>
      </w:pPr>
    </w:p>
    <w:p w14:paraId="7ED592B2" w14:textId="77777777" w:rsidR="00000000" w:rsidRDefault="00E82A5C">
      <w:pPr>
        <w:pStyle w:val="a"/>
        <w:rPr>
          <w:rFonts w:hint="cs"/>
          <w:rtl/>
        </w:rPr>
      </w:pPr>
      <w:r>
        <w:rPr>
          <w:rFonts w:hint="cs"/>
          <w:rtl/>
        </w:rPr>
        <w:t>אומנם השר ענה בצורה מתומצתת.</w:t>
      </w:r>
    </w:p>
    <w:p w14:paraId="6269B404" w14:textId="77777777" w:rsidR="00000000" w:rsidRDefault="00E82A5C">
      <w:pPr>
        <w:pStyle w:val="a"/>
        <w:ind w:firstLine="0"/>
        <w:rPr>
          <w:rFonts w:hint="cs"/>
          <w:rtl/>
        </w:rPr>
      </w:pPr>
    </w:p>
    <w:p w14:paraId="0C2BF950" w14:textId="77777777" w:rsidR="00000000" w:rsidRDefault="00E82A5C">
      <w:pPr>
        <w:pStyle w:val="SpeakerCon"/>
        <w:rPr>
          <w:rFonts w:hint="cs"/>
          <w:rtl/>
        </w:rPr>
      </w:pPr>
      <w:bookmarkStart w:id="483" w:name="FS000000467T14_05_2003_19_21_33C"/>
      <w:bookmarkEnd w:id="483"/>
    </w:p>
    <w:p w14:paraId="0E082F35" w14:textId="77777777" w:rsidR="00000000" w:rsidRDefault="00E82A5C">
      <w:pPr>
        <w:pStyle w:val="SpeakerCon"/>
        <w:rPr>
          <w:rFonts w:hint="cs"/>
          <w:rtl/>
        </w:rPr>
      </w:pPr>
    </w:p>
    <w:p w14:paraId="6B07C01F" w14:textId="77777777" w:rsidR="00000000" w:rsidRDefault="00E82A5C">
      <w:pPr>
        <w:pStyle w:val="SpeakerCon"/>
        <w:rPr>
          <w:rFonts w:hint="cs"/>
          <w:rtl/>
        </w:rPr>
      </w:pPr>
    </w:p>
    <w:p w14:paraId="2362441F" w14:textId="77777777" w:rsidR="00000000" w:rsidRDefault="00E82A5C">
      <w:pPr>
        <w:pStyle w:val="SpeakerCon"/>
        <w:rPr>
          <w:rFonts w:hint="cs"/>
          <w:rtl/>
        </w:rPr>
      </w:pPr>
    </w:p>
    <w:p w14:paraId="0BDC319B" w14:textId="77777777" w:rsidR="00000000" w:rsidRDefault="00E82A5C">
      <w:pPr>
        <w:pStyle w:val="SpeakerCon"/>
        <w:rPr>
          <w:rtl/>
        </w:rPr>
      </w:pPr>
      <w:r>
        <w:rPr>
          <w:rtl/>
        </w:rPr>
        <w:t>השר לביטחון פנים צחי הנגבי:</w:t>
      </w:r>
    </w:p>
    <w:p w14:paraId="1967C0B5" w14:textId="77777777" w:rsidR="00000000" w:rsidRDefault="00E82A5C">
      <w:pPr>
        <w:pStyle w:val="a"/>
        <w:rPr>
          <w:rtl/>
        </w:rPr>
      </w:pPr>
    </w:p>
    <w:p w14:paraId="3C58987A" w14:textId="77777777" w:rsidR="00000000" w:rsidRDefault="00E82A5C">
      <w:pPr>
        <w:pStyle w:val="a"/>
        <w:rPr>
          <w:rFonts w:hint="cs"/>
          <w:rtl/>
        </w:rPr>
      </w:pPr>
      <w:r>
        <w:rPr>
          <w:rFonts w:hint="cs"/>
          <w:rtl/>
        </w:rPr>
        <w:t>מלבד חבר הכנסת בר-און, שיוכל להימנע, אני מבקש מחברי מכל הסיעות להסתפק בתשובתי.</w:t>
      </w:r>
    </w:p>
    <w:p w14:paraId="2DDE470E" w14:textId="77777777" w:rsidR="00000000" w:rsidRDefault="00E82A5C">
      <w:pPr>
        <w:pStyle w:val="a"/>
        <w:rPr>
          <w:rFonts w:hint="cs"/>
          <w:rtl/>
        </w:rPr>
      </w:pPr>
    </w:p>
    <w:p w14:paraId="4358A98B" w14:textId="77777777" w:rsidR="00000000" w:rsidRDefault="00E82A5C">
      <w:pPr>
        <w:pStyle w:val="a"/>
        <w:rPr>
          <w:rFonts w:hint="cs"/>
          <w:rtl/>
        </w:rPr>
      </w:pPr>
    </w:p>
    <w:p w14:paraId="3B6D21F2" w14:textId="77777777" w:rsidR="00000000" w:rsidRDefault="00E82A5C">
      <w:pPr>
        <w:pStyle w:val="ad"/>
        <w:rPr>
          <w:rtl/>
        </w:rPr>
      </w:pPr>
      <w:r>
        <w:rPr>
          <w:rtl/>
        </w:rPr>
        <w:t>היו"ר משה כחלון:</w:t>
      </w:r>
    </w:p>
    <w:p w14:paraId="64BC22B2" w14:textId="77777777" w:rsidR="00000000" w:rsidRDefault="00E82A5C">
      <w:pPr>
        <w:pStyle w:val="a"/>
        <w:rPr>
          <w:rtl/>
        </w:rPr>
      </w:pPr>
    </w:p>
    <w:p w14:paraId="208BE214" w14:textId="77777777" w:rsidR="00000000" w:rsidRDefault="00E82A5C">
      <w:pPr>
        <w:pStyle w:val="a"/>
        <w:rPr>
          <w:rFonts w:hint="cs"/>
          <w:rtl/>
        </w:rPr>
      </w:pPr>
      <w:r>
        <w:rPr>
          <w:rFonts w:hint="cs"/>
          <w:rtl/>
        </w:rPr>
        <w:t>תודה רבה. הצעה אחרת</w:t>
      </w:r>
      <w:r>
        <w:rPr>
          <w:rFonts w:hint="cs"/>
          <w:rtl/>
        </w:rPr>
        <w:t xml:space="preserve">. </w:t>
      </w:r>
    </w:p>
    <w:p w14:paraId="316CE3D2" w14:textId="77777777" w:rsidR="00000000" w:rsidRDefault="00E82A5C">
      <w:pPr>
        <w:pStyle w:val="a"/>
        <w:ind w:firstLine="0"/>
        <w:rPr>
          <w:rFonts w:hint="cs"/>
          <w:rtl/>
        </w:rPr>
      </w:pPr>
    </w:p>
    <w:p w14:paraId="396CBEDD" w14:textId="77777777" w:rsidR="00000000" w:rsidRDefault="00E82A5C">
      <w:pPr>
        <w:pStyle w:val="ac"/>
        <w:rPr>
          <w:rtl/>
        </w:rPr>
      </w:pPr>
      <w:r>
        <w:rPr>
          <w:rFonts w:hint="eastAsia"/>
          <w:rtl/>
        </w:rPr>
        <w:t>רוני</w:t>
      </w:r>
      <w:r>
        <w:rPr>
          <w:rtl/>
        </w:rPr>
        <w:t xml:space="preserve"> בר-און (הליכוד):</w:t>
      </w:r>
    </w:p>
    <w:p w14:paraId="1BE2FA61" w14:textId="77777777" w:rsidR="00000000" w:rsidRDefault="00E82A5C">
      <w:pPr>
        <w:pStyle w:val="a"/>
        <w:rPr>
          <w:rFonts w:hint="cs"/>
          <w:rtl/>
        </w:rPr>
      </w:pPr>
    </w:p>
    <w:p w14:paraId="6DAC29C3" w14:textId="77777777" w:rsidR="00000000" w:rsidRDefault="00E82A5C">
      <w:pPr>
        <w:pStyle w:val="a"/>
        <w:rPr>
          <w:rFonts w:hint="cs"/>
          <w:rtl/>
        </w:rPr>
      </w:pPr>
      <w:r>
        <w:rPr>
          <w:rFonts w:hint="cs"/>
          <w:rtl/>
        </w:rPr>
        <w:t xml:space="preserve">לא, אתה צריך לשאול את המציעים אם הם מסכימים. </w:t>
      </w:r>
    </w:p>
    <w:p w14:paraId="00CB0578" w14:textId="77777777" w:rsidR="00000000" w:rsidRDefault="00E82A5C">
      <w:pPr>
        <w:pStyle w:val="a"/>
        <w:ind w:firstLine="0"/>
        <w:rPr>
          <w:rFonts w:hint="cs"/>
          <w:rtl/>
        </w:rPr>
      </w:pPr>
    </w:p>
    <w:p w14:paraId="079D882A" w14:textId="77777777" w:rsidR="00000000" w:rsidRDefault="00E82A5C">
      <w:pPr>
        <w:pStyle w:val="ad"/>
        <w:rPr>
          <w:rtl/>
        </w:rPr>
      </w:pPr>
      <w:r>
        <w:rPr>
          <w:rtl/>
        </w:rPr>
        <w:t>היו"ר משה כחלון:</w:t>
      </w:r>
    </w:p>
    <w:p w14:paraId="417D763F" w14:textId="77777777" w:rsidR="00000000" w:rsidRDefault="00E82A5C">
      <w:pPr>
        <w:pStyle w:val="a"/>
        <w:rPr>
          <w:rtl/>
        </w:rPr>
      </w:pPr>
    </w:p>
    <w:p w14:paraId="052E1CB4" w14:textId="77777777" w:rsidR="00000000" w:rsidRDefault="00E82A5C">
      <w:pPr>
        <w:pStyle w:val="a"/>
        <w:rPr>
          <w:rFonts w:hint="cs"/>
          <w:rtl/>
        </w:rPr>
      </w:pPr>
      <w:r>
        <w:rPr>
          <w:rFonts w:hint="cs"/>
          <w:rtl/>
        </w:rPr>
        <w:t xml:space="preserve">חבר הכנסת ברכה, אתה מוכן להסתפק בתשובת השר? </w:t>
      </w:r>
    </w:p>
    <w:p w14:paraId="550FDE09" w14:textId="77777777" w:rsidR="00000000" w:rsidRDefault="00E82A5C">
      <w:pPr>
        <w:pStyle w:val="a"/>
        <w:ind w:firstLine="0"/>
        <w:rPr>
          <w:rFonts w:hint="cs"/>
          <w:rtl/>
        </w:rPr>
      </w:pPr>
    </w:p>
    <w:p w14:paraId="5CC5E565" w14:textId="77777777" w:rsidR="00000000" w:rsidRDefault="00E82A5C">
      <w:pPr>
        <w:pStyle w:val="ac"/>
        <w:rPr>
          <w:rtl/>
        </w:rPr>
      </w:pPr>
      <w:r>
        <w:rPr>
          <w:rFonts w:hint="eastAsia"/>
          <w:rtl/>
        </w:rPr>
        <w:t>מוחמד</w:t>
      </w:r>
      <w:r>
        <w:rPr>
          <w:rtl/>
        </w:rPr>
        <w:t xml:space="preserve"> ברכה (חד"ש-תע"ל):</w:t>
      </w:r>
    </w:p>
    <w:p w14:paraId="2EFE43A3" w14:textId="77777777" w:rsidR="00000000" w:rsidRDefault="00E82A5C">
      <w:pPr>
        <w:pStyle w:val="a"/>
        <w:rPr>
          <w:rFonts w:hint="cs"/>
          <w:rtl/>
        </w:rPr>
      </w:pPr>
    </w:p>
    <w:p w14:paraId="6B7585ED" w14:textId="77777777" w:rsidR="00000000" w:rsidRDefault="00E82A5C">
      <w:pPr>
        <w:pStyle w:val="a"/>
        <w:rPr>
          <w:rFonts w:hint="cs"/>
          <w:rtl/>
        </w:rPr>
      </w:pPr>
      <w:r>
        <w:rPr>
          <w:rFonts w:hint="cs"/>
          <w:rtl/>
        </w:rPr>
        <w:t xml:space="preserve">יש לי רצון שלא להסתפק וגם לא להביא את הדברים להצבעה. </w:t>
      </w:r>
    </w:p>
    <w:p w14:paraId="169FBA67" w14:textId="77777777" w:rsidR="00000000" w:rsidRDefault="00E82A5C">
      <w:pPr>
        <w:pStyle w:val="a"/>
        <w:ind w:firstLine="0"/>
        <w:rPr>
          <w:rFonts w:hint="cs"/>
          <w:rtl/>
        </w:rPr>
      </w:pPr>
    </w:p>
    <w:p w14:paraId="08BECB14" w14:textId="77777777" w:rsidR="00000000" w:rsidRDefault="00E82A5C">
      <w:pPr>
        <w:pStyle w:val="ad"/>
        <w:rPr>
          <w:rtl/>
        </w:rPr>
      </w:pPr>
      <w:r>
        <w:rPr>
          <w:rtl/>
        </w:rPr>
        <w:t>היו"ר משה כחלון:</w:t>
      </w:r>
    </w:p>
    <w:p w14:paraId="1A816096" w14:textId="77777777" w:rsidR="00000000" w:rsidRDefault="00E82A5C">
      <w:pPr>
        <w:pStyle w:val="a"/>
        <w:rPr>
          <w:rtl/>
        </w:rPr>
      </w:pPr>
    </w:p>
    <w:p w14:paraId="7063154F" w14:textId="77777777" w:rsidR="00000000" w:rsidRDefault="00E82A5C">
      <w:pPr>
        <w:pStyle w:val="a"/>
        <w:rPr>
          <w:rFonts w:hint="cs"/>
          <w:rtl/>
        </w:rPr>
      </w:pPr>
      <w:r>
        <w:rPr>
          <w:rFonts w:hint="cs"/>
          <w:rtl/>
        </w:rPr>
        <w:t>אם כך, אני מבין שהתש</w:t>
      </w:r>
      <w:r>
        <w:rPr>
          <w:rFonts w:hint="cs"/>
          <w:rtl/>
        </w:rPr>
        <w:t xml:space="preserve">ובה חיובית. </w:t>
      </w:r>
    </w:p>
    <w:p w14:paraId="24356818" w14:textId="77777777" w:rsidR="00000000" w:rsidRDefault="00E82A5C">
      <w:pPr>
        <w:pStyle w:val="a"/>
        <w:ind w:firstLine="0"/>
        <w:rPr>
          <w:rFonts w:hint="cs"/>
          <w:rtl/>
        </w:rPr>
      </w:pPr>
    </w:p>
    <w:p w14:paraId="2FE725E1" w14:textId="77777777" w:rsidR="00000000" w:rsidRDefault="00E82A5C">
      <w:pPr>
        <w:pStyle w:val="ac"/>
        <w:rPr>
          <w:rtl/>
        </w:rPr>
      </w:pPr>
      <w:r>
        <w:rPr>
          <w:rFonts w:hint="eastAsia"/>
          <w:rtl/>
        </w:rPr>
        <w:t>מוחמד</w:t>
      </w:r>
      <w:r>
        <w:rPr>
          <w:rtl/>
        </w:rPr>
        <w:t xml:space="preserve"> ברכה (חד"ש-תע"ל):</w:t>
      </w:r>
    </w:p>
    <w:p w14:paraId="51A4F550" w14:textId="77777777" w:rsidR="00000000" w:rsidRDefault="00E82A5C">
      <w:pPr>
        <w:pStyle w:val="a"/>
        <w:rPr>
          <w:rFonts w:hint="cs"/>
          <w:rtl/>
        </w:rPr>
      </w:pPr>
    </w:p>
    <w:p w14:paraId="4063F054" w14:textId="77777777" w:rsidR="00000000" w:rsidRDefault="00E82A5C">
      <w:pPr>
        <w:pStyle w:val="a"/>
        <w:rPr>
          <w:rFonts w:hint="cs"/>
          <w:rtl/>
        </w:rPr>
      </w:pPr>
      <w:r>
        <w:rPr>
          <w:rFonts w:hint="cs"/>
          <w:rtl/>
        </w:rPr>
        <w:t xml:space="preserve">לא. </w:t>
      </w:r>
    </w:p>
    <w:p w14:paraId="5507A06E" w14:textId="77777777" w:rsidR="00000000" w:rsidRDefault="00E82A5C">
      <w:pPr>
        <w:pStyle w:val="a"/>
        <w:ind w:firstLine="0"/>
        <w:rPr>
          <w:rFonts w:hint="cs"/>
          <w:rtl/>
        </w:rPr>
      </w:pPr>
    </w:p>
    <w:p w14:paraId="20A2749A" w14:textId="77777777" w:rsidR="00000000" w:rsidRDefault="00E82A5C">
      <w:pPr>
        <w:pStyle w:val="ad"/>
        <w:rPr>
          <w:rtl/>
        </w:rPr>
      </w:pPr>
      <w:r>
        <w:rPr>
          <w:rtl/>
        </w:rPr>
        <w:t>היו"ר משה כחלון:</w:t>
      </w:r>
    </w:p>
    <w:p w14:paraId="13600D37" w14:textId="77777777" w:rsidR="00000000" w:rsidRDefault="00E82A5C">
      <w:pPr>
        <w:pStyle w:val="a"/>
        <w:rPr>
          <w:rtl/>
        </w:rPr>
      </w:pPr>
    </w:p>
    <w:p w14:paraId="66E7C594" w14:textId="77777777" w:rsidR="00000000" w:rsidRDefault="00E82A5C">
      <w:pPr>
        <w:pStyle w:val="a"/>
        <w:rPr>
          <w:rFonts w:hint="cs"/>
          <w:rtl/>
        </w:rPr>
      </w:pPr>
      <w:r>
        <w:rPr>
          <w:rFonts w:hint="cs"/>
          <w:rtl/>
        </w:rPr>
        <w:t xml:space="preserve">חבר הכנסת אורון - אינו כאן. חבר הכנסת אילן שלגי. </w:t>
      </w:r>
    </w:p>
    <w:p w14:paraId="6493AD5C" w14:textId="77777777" w:rsidR="00000000" w:rsidRDefault="00E82A5C">
      <w:pPr>
        <w:pStyle w:val="a"/>
        <w:ind w:firstLine="0"/>
        <w:rPr>
          <w:rFonts w:hint="cs"/>
          <w:rtl/>
        </w:rPr>
      </w:pPr>
    </w:p>
    <w:p w14:paraId="106E8029" w14:textId="77777777" w:rsidR="00000000" w:rsidRDefault="00E82A5C">
      <w:pPr>
        <w:pStyle w:val="ac"/>
        <w:rPr>
          <w:rtl/>
        </w:rPr>
      </w:pPr>
      <w:r>
        <w:rPr>
          <w:rFonts w:hint="eastAsia"/>
          <w:rtl/>
        </w:rPr>
        <w:t>אילן</w:t>
      </w:r>
      <w:r>
        <w:rPr>
          <w:rtl/>
        </w:rPr>
        <w:t xml:space="preserve"> שלגי (שינוי):</w:t>
      </w:r>
    </w:p>
    <w:p w14:paraId="7A376149" w14:textId="77777777" w:rsidR="00000000" w:rsidRDefault="00E82A5C">
      <w:pPr>
        <w:pStyle w:val="a"/>
        <w:rPr>
          <w:rFonts w:hint="cs"/>
          <w:rtl/>
        </w:rPr>
      </w:pPr>
    </w:p>
    <w:p w14:paraId="399C16CB" w14:textId="77777777" w:rsidR="00000000" w:rsidRDefault="00E82A5C">
      <w:pPr>
        <w:pStyle w:val="a"/>
        <w:rPr>
          <w:rFonts w:hint="cs"/>
          <w:rtl/>
        </w:rPr>
      </w:pPr>
      <w:r>
        <w:rPr>
          <w:rFonts w:hint="cs"/>
          <w:rtl/>
        </w:rPr>
        <w:t xml:space="preserve">מסכים. </w:t>
      </w:r>
    </w:p>
    <w:p w14:paraId="34234B87" w14:textId="77777777" w:rsidR="00000000" w:rsidRDefault="00E82A5C">
      <w:pPr>
        <w:pStyle w:val="a"/>
        <w:ind w:firstLine="0"/>
        <w:rPr>
          <w:rFonts w:hint="cs"/>
          <w:rtl/>
        </w:rPr>
      </w:pPr>
    </w:p>
    <w:p w14:paraId="49155575" w14:textId="77777777" w:rsidR="00000000" w:rsidRDefault="00E82A5C">
      <w:pPr>
        <w:pStyle w:val="ad"/>
        <w:rPr>
          <w:rtl/>
        </w:rPr>
      </w:pPr>
      <w:r>
        <w:rPr>
          <w:rtl/>
        </w:rPr>
        <w:t>היו"ר משה כחלון:</w:t>
      </w:r>
    </w:p>
    <w:p w14:paraId="527C340F" w14:textId="77777777" w:rsidR="00000000" w:rsidRDefault="00E82A5C">
      <w:pPr>
        <w:pStyle w:val="a"/>
        <w:rPr>
          <w:rtl/>
        </w:rPr>
      </w:pPr>
    </w:p>
    <w:p w14:paraId="01E5F307" w14:textId="77777777" w:rsidR="00000000" w:rsidRDefault="00E82A5C">
      <w:pPr>
        <w:pStyle w:val="a"/>
        <w:rPr>
          <w:rFonts w:hint="cs"/>
          <w:rtl/>
        </w:rPr>
      </w:pPr>
      <w:r>
        <w:rPr>
          <w:rFonts w:hint="cs"/>
          <w:rtl/>
        </w:rPr>
        <w:t xml:space="preserve">חבר הכנסת גדעון סער. </w:t>
      </w:r>
    </w:p>
    <w:p w14:paraId="6DA90345" w14:textId="77777777" w:rsidR="00000000" w:rsidRDefault="00E82A5C">
      <w:pPr>
        <w:pStyle w:val="a"/>
        <w:ind w:firstLine="0"/>
        <w:rPr>
          <w:rFonts w:hint="cs"/>
          <w:rtl/>
        </w:rPr>
      </w:pPr>
    </w:p>
    <w:p w14:paraId="07EF62F6" w14:textId="77777777" w:rsidR="00000000" w:rsidRDefault="00E82A5C">
      <w:pPr>
        <w:pStyle w:val="ac"/>
        <w:rPr>
          <w:rtl/>
        </w:rPr>
      </w:pPr>
      <w:r>
        <w:rPr>
          <w:rFonts w:hint="eastAsia"/>
          <w:rtl/>
        </w:rPr>
        <w:t>גדעון</w:t>
      </w:r>
      <w:r>
        <w:rPr>
          <w:rtl/>
        </w:rPr>
        <w:t xml:space="preserve"> סער (הליכוד):</w:t>
      </w:r>
    </w:p>
    <w:p w14:paraId="05B42959" w14:textId="77777777" w:rsidR="00000000" w:rsidRDefault="00E82A5C">
      <w:pPr>
        <w:pStyle w:val="a"/>
        <w:rPr>
          <w:rFonts w:hint="cs"/>
          <w:rtl/>
        </w:rPr>
      </w:pPr>
    </w:p>
    <w:p w14:paraId="6BA2F4BA" w14:textId="77777777" w:rsidR="00000000" w:rsidRDefault="00E82A5C">
      <w:pPr>
        <w:pStyle w:val="a"/>
        <w:rPr>
          <w:rFonts w:hint="cs"/>
          <w:rtl/>
        </w:rPr>
      </w:pPr>
      <w:r>
        <w:rPr>
          <w:rFonts w:hint="cs"/>
          <w:rtl/>
        </w:rPr>
        <w:t xml:space="preserve">מסכים. </w:t>
      </w:r>
    </w:p>
    <w:p w14:paraId="659362A7" w14:textId="77777777" w:rsidR="00000000" w:rsidRDefault="00E82A5C">
      <w:pPr>
        <w:pStyle w:val="a"/>
        <w:ind w:firstLine="0"/>
        <w:rPr>
          <w:rFonts w:hint="cs"/>
          <w:rtl/>
        </w:rPr>
      </w:pPr>
    </w:p>
    <w:p w14:paraId="623C8DD6" w14:textId="77777777" w:rsidR="00000000" w:rsidRDefault="00E82A5C">
      <w:pPr>
        <w:pStyle w:val="ad"/>
        <w:rPr>
          <w:rtl/>
        </w:rPr>
      </w:pPr>
      <w:r>
        <w:rPr>
          <w:rtl/>
        </w:rPr>
        <w:t>היו"ר משה כחלון:</w:t>
      </w:r>
    </w:p>
    <w:p w14:paraId="481A3D88" w14:textId="77777777" w:rsidR="00000000" w:rsidRDefault="00E82A5C">
      <w:pPr>
        <w:pStyle w:val="a"/>
        <w:rPr>
          <w:rtl/>
        </w:rPr>
      </w:pPr>
    </w:p>
    <w:p w14:paraId="31B76EBD" w14:textId="77777777" w:rsidR="00000000" w:rsidRDefault="00E82A5C">
      <w:pPr>
        <w:pStyle w:val="a"/>
        <w:rPr>
          <w:rFonts w:hint="cs"/>
          <w:rtl/>
        </w:rPr>
      </w:pPr>
      <w:r>
        <w:rPr>
          <w:rFonts w:hint="cs"/>
          <w:rtl/>
        </w:rPr>
        <w:t xml:space="preserve">חבר הכנסת עזמי בשארה. </w:t>
      </w:r>
    </w:p>
    <w:p w14:paraId="65200473" w14:textId="77777777" w:rsidR="00000000" w:rsidRDefault="00E82A5C">
      <w:pPr>
        <w:pStyle w:val="a"/>
        <w:ind w:firstLine="0"/>
        <w:rPr>
          <w:rFonts w:hint="cs"/>
          <w:rtl/>
        </w:rPr>
      </w:pPr>
    </w:p>
    <w:p w14:paraId="1857AE09" w14:textId="77777777" w:rsidR="00000000" w:rsidRDefault="00E82A5C">
      <w:pPr>
        <w:pStyle w:val="ac"/>
        <w:rPr>
          <w:rtl/>
        </w:rPr>
      </w:pPr>
      <w:r>
        <w:rPr>
          <w:rFonts w:hint="eastAsia"/>
          <w:rtl/>
        </w:rPr>
        <w:t>עזמי</w:t>
      </w:r>
      <w:r>
        <w:rPr>
          <w:rtl/>
        </w:rPr>
        <w:t xml:space="preserve"> בשארה (בל"ד):</w:t>
      </w:r>
    </w:p>
    <w:p w14:paraId="76BC4537" w14:textId="77777777" w:rsidR="00000000" w:rsidRDefault="00E82A5C">
      <w:pPr>
        <w:pStyle w:val="a"/>
        <w:rPr>
          <w:rFonts w:hint="cs"/>
          <w:rtl/>
        </w:rPr>
      </w:pPr>
    </w:p>
    <w:p w14:paraId="2FB846CB" w14:textId="77777777" w:rsidR="00000000" w:rsidRDefault="00E82A5C">
      <w:pPr>
        <w:pStyle w:val="a"/>
        <w:rPr>
          <w:rFonts w:hint="cs"/>
          <w:rtl/>
        </w:rPr>
      </w:pPr>
      <w:r>
        <w:rPr>
          <w:rFonts w:hint="cs"/>
          <w:rtl/>
        </w:rPr>
        <w:t xml:space="preserve">למליאה. </w:t>
      </w:r>
    </w:p>
    <w:p w14:paraId="4B809E4E" w14:textId="77777777" w:rsidR="00000000" w:rsidRDefault="00E82A5C">
      <w:pPr>
        <w:pStyle w:val="a"/>
        <w:ind w:firstLine="0"/>
        <w:rPr>
          <w:rFonts w:hint="cs"/>
          <w:rtl/>
        </w:rPr>
      </w:pPr>
    </w:p>
    <w:p w14:paraId="2045F7E5" w14:textId="77777777" w:rsidR="00000000" w:rsidRDefault="00E82A5C">
      <w:pPr>
        <w:pStyle w:val="ad"/>
        <w:rPr>
          <w:rtl/>
        </w:rPr>
      </w:pPr>
      <w:r>
        <w:rPr>
          <w:rtl/>
        </w:rPr>
        <w:t>היו"ר משה כחלון:</w:t>
      </w:r>
    </w:p>
    <w:p w14:paraId="3743D2B3" w14:textId="77777777" w:rsidR="00000000" w:rsidRDefault="00E82A5C">
      <w:pPr>
        <w:pStyle w:val="a"/>
        <w:rPr>
          <w:rtl/>
        </w:rPr>
      </w:pPr>
    </w:p>
    <w:p w14:paraId="3FF6F3F2" w14:textId="77777777" w:rsidR="00000000" w:rsidRDefault="00E82A5C">
      <w:pPr>
        <w:pStyle w:val="a"/>
        <w:rPr>
          <w:rFonts w:hint="cs"/>
          <w:rtl/>
        </w:rPr>
      </w:pPr>
      <w:r>
        <w:rPr>
          <w:rFonts w:hint="cs"/>
          <w:rtl/>
        </w:rPr>
        <w:t xml:space="preserve">חברת הכנסת גילה פינקלשטיין, מסכימה להסתפק בתשובת השר? </w:t>
      </w:r>
    </w:p>
    <w:p w14:paraId="7FF9595C" w14:textId="77777777" w:rsidR="00000000" w:rsidRDefault="00E82A5C">
      <w:pPr>
        <w:pStyle w:val="a"/>
        <w:ind w:firstLine="0"/>
        <w:rPr>
          <w:rFonts w:hint="cs"/>
          <w:rtl/>
        </w:rPr>
      </w:pPr>
    </w:p>
    <w:p w14:paraId="1BE62572" w14:textId="77777777" w:rsidR="00000000" w:rsidRDefault="00E82A5C">
      <w:pPr>
        <w:pStyle w:val="ac"/>
        <w:rPr>
          <w:rtl/>
        </w:rPr>
      </w:pPr>
      <w:r>
        <w:rPr>
          <w:rFonts w:hint="eastAsia"/>
          <w:rtl/>
        </w:rPr>
        <w:t>גילה</w:t>
      </w:r>
      <w:r>
        <w:rPr>
          <w:rtl/>
        </w:rPr>
        <w:t xml:space="preserve"> פינקלשטיין (מפד"ל):</w:t>
      </w:r>
    </w:p>
    <w:p w14:paraId="6737462D" w14:textId="77777777" w:rsidR="00000000" w:rsidRDefault="00E82A5C">
      <w:pPr>
        <w:pStyle w:val="a"/>
        <w:rPr>
          <w:rFonts w:hint="cs"/>
          <w:rtl/>
        </w:rPr>
      </w:pPr>
    </w:p>
    <w:p w14:paraId="4E8C1C4A" w14:textId="77777777" w:rsidR="00000000" w:rsidRDefault="00E82A5C">
      <w:pPr>
        <w:pStyle w:val="a"/>
        <w:rPr>
          <w:rFonts w:hint="cs"/>
          <w:rtl/>
        </w:rPr>
      </w:pPr>
      <w:r>
        <w:rPr>
          <w:rFonts w:hint="cs"/>
          <w:rtl/>
        </w:rPr>
        <w:t>מסכימה.</w:t>
      </w:r>
    </w:p>
    <w:p w14:paraId="70262AF5" w14:textId="77777777" w:rsidR="00000000" w:rsidRDefault="00E82A5C">
      <w:pPr>
        <w:pStyle w:val="a"/>
        <w:ind w:firstLine="0"/>
        <w:rPr>
          <w:rFonts w:hint="cs"/>
          <w:rtl/>
        </w:rPr>
      </w:pPr>
    </w:p>
    <w:p w14:paraId="034ADE50" w14:textId="77777777" w:rsidR="00000000" w:rsidRDefault="00E82A5C">
      <w:pPr>
        <w:pStyle w:val="ad"/>
        <w:rPr>
          <w:rtl/>
        </w:rPr>
      </w:pPr>
      <w:r>
        <w:rPr>
          <w:rtl/>
        </w:rPr>
        <w:t>היו"ר משה כחלון:</w:t>
      </w:r>
    </w:p>
    <w:p w14:paraId="6A3F465A" w14:textId="77777777" w:rsidR="00000000" w:rsidRDefault="00E82A5C">
      <w:pPr>
        <w:pStyle w:val="a"/>
        <w:rPr>
          <w:rtl/>
        </w:rPr>
      </w:pPr>
    </w:p>
    <w:p w14:paraId="187AD9BE" w14:textId="77777777" w:rsidR="00000000" w:rsidRDefault="00E82A5C">
      <w:pPr>
        <w:pStyle w:val="a"/>
        <w:rPr>
          <w:rFonts w:hint="cs"/>
          <w:rtl/>
        </w:rPr>
      </w:pPr>
      <w:r>
        <w:rPr>
          <w:rFonts w:hint="cs"/>
          <w:rtl/>
        </w:rPr>
        <w:t xml:space="preserve">כרגע יש לנו שתי הצעות אחרות והן - - - </w:t>
      </w:r>
    </w:p>
    <w:p w14:paraId="3C001FD8" w14:textId="77777777" w:rsidR="00000000" w:rsidRDefault="00E82A5C">
      <w:pPr>
        <w:pStyle w:val="a"/>
        <w:ind w:firstLine="0"/>
        <w:rPr>
          <w:rFonts w:hint="cs"/>
          <w:rtl/>
        </w:rPr>
      </w:pPr>
    </w:p>
    <w:p w14:paraId="6BD288CB" w14:textId="77777777" w:rsidR="00000000" w:rsidRDefault="00E82A5C">
      <w:pPr>
        <w:pStyle w:val="ac"/>
        <w:rPr>
          <w:rtl/>
        </w:rPr>
      </w:pPr>
      <w:r>
        <w:rPr>
          <w:rFonts w:hint="eastAsia"/>
          <w:rtl/>
        </w:rPr>
        <w:t>מוחמד</w:t>
      </w:r>
      <w:r>
        <w:rPr>
          <w:rtl/>
        </w:rPr>
        <w:t xml:space="preserve"> ברכה (חד"ש-תע"ל):</w:t>
      </w:r>
    </w:p>
    <w:p w14:paraId="06D6C019" w14:textId="77777777" w:rsidR="00000000" w:rsidRDefault="00E82A5C">
      <w:pPr>
        <w:pStyle w:val="a"/>
        <w:rPr>
          <w:rFonts w:hint="cs"/>
          <w:rtl/>
        </w:rPr>
      </w:pPr>
    </w:p>
    <w:p w14:paraId="7794255E" w14:textId="77777777" w:rsidR="00000000" w:rsidRDefault="00E82A5C">
      <w:pPr>
        <w:pStyle w:val="a"/>
        <w:rPr>
          <w:rFonts w:hint="cs"/>
          <w:rtl/>
        </w:rPr>
      </w:pPr>
      <w:r>
        <w:rPr>
          <w:rFonts w:hint="cs"/>
          <w:rtl/>
        </w:rPr>
        <w:t>יש אפשרות שלא להסתפק בדברי השר אבל</w:t>
      </w:r>
      <w:r>
        <w:rPr>
          <w:rFonts w:hint="cs"/>
          <w:rtl/>
        </w:rPr>
        <w:t xml:space="preserve"> גם לא להצביע? </w:t>
      </w:r>
    </w:p>
    <w:p w14:paraId="096A8063" w14:textId="77777777" w:rsidR="00000000" w:rsidRDefault="00E82A5C">
      <w:pPr>
        <w:pStyle w:val="a"/>
        <w:ind w:firstLine="0"/>
        <w:rPr>
          <w:rFonts w:hint="cs"/>
          <w:rtl/>
        </w:rPr>
      </w:pPr>
    </w:p>
    <w:p w14:paraId="55CC058B" w14:textId="77777777" w:rsidR="00000000" w:rsidRDefault="00E82A5C">
      <w:pPr>
        <w:pStyle w:val="ad"/>
        <w:rPr>
          <w:rtl/>
        </w:rPr>
      </w:pPr>
      <w:r>
        <w:rPr>
          <w:rtl/>
        </w:rPr>
        <w:t>היו"ר משה כחלון:</w:t>
      </w:r>
    </w:p>
    <w:p w14:paraId="0EFD8C73" w14:textId="77777777" w:rsidR="00000000" w:rsidRDefault="00E82A5C">
      <w:pPr>
        <w:pStyle w:val="a"/>
        <w:rPr>
          <w:rtl/>
        </w:rPr>
      </w:pPr>
    </w:p>
    <w:p w14:paraId="3001E149" w14:textId="77777777" w:rsidR="00000000" w:rsidRDefault="00E82A5C">
      <w:pPr>
        <w:pStyle w:val="a"/>
        <w:rPr>
          <w:rFonts w:hint="cs"/>
          <w:rtl/>
        </w:rPr>
      </w:pPr>
      <w:r>
        <w:rPr>
          <w:rFonts w:hint="cs"/>
          <w:rtl/>
        </w:rPr>
        <w:t xml:space="preserve">לא, לא, היום עשינו סטאז' נוסף על התקנון. חבר הכנסת נסים זאב, הצעה אחרת? </w:t>
      </w:r>
    </w:p>
    <w:p w14:paraId="532C6843" w14:textId="77777777" w:rsidR="00000000" w:rsidRDefault="00E82A5C">
      <w:pPr>
        <w:pStyle w:val="a"/>
        <w:ind w:firstLine="0"/>
        <w:rPr>
          <w:rFonts w:hint="cs"/>
          <w:rtl/>
        </w:rPr>
      </w:pPr>
    </w:p>
    <w:p w14:paraId="69A8BBC3" w14:textId="77777777" w:rsidR="00000000" w:rsidRDefault="00E82A5C">
      <w:pPr>
        <w:pStyle w:val="Speaker"/>
        <w:rPr>
          <w:rtl/>
        </w:rPr>
      </w:pPr>
      <w:bookmarkStart w:id="484" w:name="FS000000490T14_05_2003_19_22_47"/>
      <w:bookmarkEnd w:id="484"/>
      <w:r>
        <w:rPr>
          <w:rFonts w:hint="eastAsia"/>
          <w:rtl/>
        </w:rPr>
        <w:t>נסים</w:t>
      </w:r>
      <w:r>
        <w:rPr>
          <w:rtl/>
        </w:rPr>
        <w:t xml:space="preserve"> זאב (ש"ס):</w:t>
      </w:r>
    </w:p>
    <w:p w14:paraId="0938177D" w14:textId="77777777" w:rsidR="00000000" w:rsidRDefault="00E82A5C">
      <w:pPr>
        <w:pStyle w:val="a"/>
        <w:rPr>
          <w:rFonts w:hint="cs"/>
          <w:rtl/>
        </w:rPr>
      </w:pPr>
    </w:p>
    <w:p w14:paraId="47E9BC40" w14:textId="77777777" w:rsidR="00000000" w:rsidRDefault="00E82A5C">
      <w:pPr>
        <w:pStyle w:val="a"/>
        <w:rPr>
          <w:rFonts w:hint="cs"/>
          <w:rtl/>
        </w:rPr>
      </w:pPr>
      <w:r>
        <w:rPr>
          <w:rFonts w:hint="cs"/>
          <w:rtl/>
        </w:rPr>
        <w:t>אדוני היושב-ראש, כבוד השר לביטחון פנים, משטרת ישראל נמצאת במבחן רציני מאוד לקראת יום שישי הקרוב. אני פונה אליך, שתפנה אתה וכל ראשי</w:t>
      </w:r>
      <w:r>
        <w:rPr>
          <w:rFonts w:hint="cs"/>
          <w:rtl/>
        </w:rPr>
        <w:t xml:space="preserve"> המסגדים שלא יתסיסו את השטח. אני פונה לחברי הכנסת הערבים, תמתנו את ערביי ארץ-ישראל.</w:t>
      </w:r>
    </w:p>
    <w:p w14:paraId="6CE7B2AC" w14:textId="77777777" w:rsidR="00000000" w:rsidRDefault="00E82A5C">
      <w:pPr>
        <w:pStyle w:val="a"/>
        <w:rPr>
          <w:rFonts w:hint="cs"/>
          <w:rtl/>
        </w:rPr>
      </w:pPr>
    </w:p>
    <w:p w14:paraId="0FBE5F02" w14:textId="77777777" w:rsidR="00000000" w:rsidRDefault="00E82A5C">
      <w:pPr>
        <w:pStyle w:val="a"/>
        <w:rPr>
          <w:rFonts w:hint="cs"/>
          <w:rtl/>
        </w:rPr>
      </w:pPr>
      <w:r>
        <w:rPr>
          <w:rFonts w:hint="cs"/>
          <w:rtl/>
        </w:rPr>
        <w:t xml:space="preserve">דבר נוסף, חבר הכנסת עזמי בשארה הוא האחרון שיכול להטיל ספק כלשהו בבית-המשפט העליון, שזיכה אותו ושחרר אותו למרות חוות דעתו של היועץ המשפטי ולמרות חוות דעתם של רוב חברי כנסת </w:t>
      </w:r>
      <w:r>
        <w:rPr>
          <w:rFonts w:hint="cs"/>
          <w:rtl/>
        </w:rPr>
        <w:t xml:space="preserve">ישראל בדבר ההסתה. באוזנינו שמענו את ההסתה שלך נגד מדינת ישראל. אז אתה האחרון שיכול להטיל צל של ספק בעניין הזה. </w:t>
      </w:r>
    </w:p>
    <w:p w14:paraId="154F8035" w14:textId="77777777" w:rsidR="00000000" w:rsidRDefault="00E82A5C">
      <w:pPr>
        <w:pStyle w:val="a"/>
        <w:ind w:firstLine="0"/>
        <w:rPr>
          <w:rFonts w:hint="cs"/>
          <w:rtl/>
        </w:rPr>
      </w:pPr>
    </w:p>
    <w:p w14:paraId="25F638BD" w14:textId="77777777" w:rsidR="00000000" w:rsidRDefault="00E82A5C">
      <w:pPr>
        <w:pStyle w:val="ad"/>
        <w:rPr>
          <w:rtl/>
        </w:rPr>
      </w:pPr>
      <w:r>
        <w:rPr>
          <w:rtl/>
        </w:rPr>
        <w:t>היו"ר משה כחלון:</w:t>
      </w:r>
    </w:p>
    <w:p w14:paraId="71EB6913" w14:textId="77777777" w:rsidR="00000000" w:rsidRDefault="00E82A5C">
      <w:pPr>
        <w:pStyle w:val="a"/>
        <w:rPr>
          <w:rtl/>
        </w:rPr>
      </w:pPr>
    </w:p>
    <w:p w14:paraId="6F2AE381" w14:textId="77777777" w:rsidR="00000000" w:rsidRDefault="00E82A5C">
      <w:pPr>
        <w:pStyle w:val="a"/>
        <w:rPr>
          <w:rFonts w:hint="cs"/>
          <w:rtl/>
        </w:rPr>
      </w:pPr>
      <w:r>
        <w:rPr>
          <w:rFonts w:hint="cs"/>
          <w:rtl/>
        </w:rPr>
        <w:t xml:space="preserve">חבר הכנסת נסים זאב, לסיים ולומר מה אתה מציע. </w:t>
      </w:r>
    </w:p>
    <w:p w14:paraId="5B66B164" w14:textId="77777777" w:rsidR="00000000" w:rsidRDefault="00E82A5C">
      <w:pPr>
        <w:pStyle w:val="a"/>
        <w:ind w:firstLine="0"/>
        <w:rPr>
          <w:rFonts w:hint="cs"/>
          <w:rtl/>
        </w:rPr>
      </w:pPr>
    </w:p>
    <w:p w14:paraId="0DB027F7" w14:textId="77777777" w:rsidR="00000000" w:rsidRDefault="00E82A5C">
      <w:pPr>
        <w:pStyle w:val="SpeakerCon"/>
        <w:rPr>
          <w:rtl/>
        </w:rPr>
      </w:pPr>
      <w:bookmarkStart w:id="485" w:name="FS000000490T14_05_2003_19_25_10C"/>
      <w:bookmarkEnd w:id="485"/>
      <w:r>
        <w:rPr>
          <w:rtl/>
        </w:rPr>
        <w:t>נסים זאב (ש"ס):</w:t>
      </w:r>
    </w:p>
    <w:p w14:paraId="39F9F204" w14:textId="77777777" w:rsidR="00000000" w:rsidRDefault="00E82A5C">
      <w:pPr>
        <w:pStyle w:val="a"/>
        <w:rPr>
          <w:rtl/>
        </w:rPr>
      </w:pPr>
    </w:p>
    <w:p w14:paraId="44C661A3" w14:textId="77777777" w:rsidR="00000000" w:rsidRDefault="00E82A5C">
      <w:pPr>
        <w:pStyle w:val="a"/>
        <w:rPr>
          <w:rFonts w:hint="cs"/>
          <w:rtl/>
        </w:rPr>
      </w:pPr>
      <w:r>
        <w:rPr>
          <w:rFonts w:hint="cs"/>
          <w:rtl/>
        </w:rPr>
        <w:t xml:space="preserve">אני רק רוצה לומר, וצדקה תציל ממוות, אבל לא יכול להיות שהצדקה </w:t>
      </w:r>
      <w:r>
        <w:rPr>
          <w:rFonts w:hint="cs"/>
          <w:rtl/>
        </w:rPr>
        <w:t xml:space="preserve">תביא את המוות ותאיים על מדינת ישראל ברצח ילדים. </w:t>
      </w:r>
    </w:p>
    <w:p w14:paraId="099C906C" w14:textId="77777777" w:rsidR="00000000" w:rsidRDefault="00E82A5C">
      <w:pPr>
        <w:pStyle w:val="a"/>
        <w:ind w:firstLine="0"/>
        <w:rPr>
          <w:rFonts w:hint="cs"/>
          <w:rtl/>
        </w:rPr>
      </w:pPr>
    </w:p>
    <w:p w14:paraId="565D296B" w14:textId="77777777" w:rsidR="00000000" w:rsidRDefault="00E82A5C">
      <w:pPr>
        <w:pStyle w:val="ad"/>
        <w:rPr>
          <w:rtl/>
        </w:rPr>
      </w:pPr>
      <w:r>
        <w:rPr>
          <w:rtl/>
        </w:rPr>
        <w:t>היו"ר משה כחלון:</w:t>
      </w:r>
    </w:p>
    <w:p w14:paraId="4F0AD1D3" w14:textId="77777777" w:rsidR="00000000" w:rsidRDefault="00E82A5C">
      <w:pPr>
        <w:pStyle w:val="a"/>
        <w:rPr>
          <w:rtl/>
        </w:rPr>
      </w:pPr>
    </w:p>
    <w:p w14:paraId="6D207154" w14:textId="77777777" w:rsidR="00000000" w:rsidRDefault="00E82A5C">
      <w:pPr>
        <w:pStyle w:val="a"/>
        <w:rPr>
          <w:rFonts w:hint="cs"/>
          <w:rtl/>
        </w:rPr>
      </w:pPr>
      <w:r>
        <w:rPr>
          <w:rFonts w:hint="cs"/>
          <w:rtl/>
        </w:rPr>
        <w:t xml:space="preserve">מה אתה מציע? </w:t>
      </w:r>
    </w:p>
    <w:p w14:paraId="10A89004" w14:textId="77777777" w:rsidR="00000000" w:rsidRDefault="00E82A5C">
      <w:pPr>
        <w:pStyle w:val="a"/>
        <w:ind w:firstLine="0"/>
        <w:rPr>
          <w:rFonts w:hint="cs"/>
          <w:rtl/>
        </w:rPr>
      </w:pPr>
    </w:p>
    <w:p w14:paraId="2DA99D88" w14:textId="77777777" w:rsidR="00000000" w:rsidRDefault="00E82A5C">
      <w:pPr>
        <w:pStyle w:val="SpeakerCon"/>
        <w:rPr>
          <w:rtl/>
        </w:rPr>
      </w:pPr>
      <w:bookmarkStart w:id="486" w:name="FS000000490T14_05_2003_19_26_00C"/>
      <w:bookmarkEnd w:id="486"/>
      <w:r>
        <w:rPr>
          <w:rtl/>
        </w:rPr>
        <w:t>נסים זאב (ש"ס):</w:t>
      </w:r>
    </w:p>
    <w:p w14:paraId="5F0D2719" w14:textId="77777777" w:rsidR="00000000" w:rsidRDefault="00E82A5C">
      <w:pPr>
        <w:pStyle w:val="a"/>
        <w:rPr>
          <w:rtl/>
        </w:rPr>
      </w:pPr>
    </w:p>
    <w:p w14:paraId="16A1C8DF" w14:textId="77777777" w:rsidR="00000000" w:rsidRDefault="00E82A5C">
      <w:pPr>
        <w:pStyle w:val="a"/>
        <w:rPr>
          <w:rFonts w:hint="cs"/>
          <w:rtl/>
        </w:rPr>
      </w:pPr>
      <w:r>
        <w:rPr>
          <w:rFonts w:hint="cs"/>
          <w:rtl/>
        </w:rPr>
        <w:t xml:space="preserve">אני מציע להעביר לוועדה. </w:t>
      </w:r>
    </w:p>
    <w:p w14:paraId="57A3BDDF" w14:textId="77777777" w:rsidR="00000000" w:rsidRDefault="00E82A5C">
      <w:pPr>
        <w:pStyle w:val="a"/>
        <w:ind w:firstLine="0"/>
        <w:rPr>
          <w:rFonts w:hint="cs"/>
          <w:rtl/>
        </w:rPr>
      </w:pPr>
    </w:p>
    <w:p w14:paraId="3FB7E9F4" w14:textId="77777777" w:rsidR="00000000" w:rsidRDefault="00E82A5C">
      <w:pPr>
        <w:pStyle w:val="ad"/>
        <w:rPr>
          <w:rtl/>
        </w:rPr>
      </w:pPr>
      <w:r>
        <w:rPr>
          <w:rtl/>
        </w:rPr>
        <w:t>היו"ר משה כחלון:</w:t>
      </w:r>
    </w:p>
    <w:p w14:paraId="0D971C98" w14:textId="77777777" w:rsidR="00000000" w:rsidRDefault="00E82A5C">
      <w:pPr>
        <w:pStyle w:val="a"/>
        <w:rPr>
          <w:rtl/>
        </w:rPr>
      </w:pPr>
    </w:p>
    <w:p w14:paraId="7930BCB8" w14:textId="77777777" w:rsidR="00000000" w:rsidRDefault="00E82A5C">
      <w:pPr>
        <w:pStyle w:val="a"/>
        <w:rPr>
          <w:rFonts w:hint="cs"/>
          <w:rtl/>
        </w:rPr>
      </w:pPr>
      <w:r>
        <w:rPr>
          <w:rFonts w:hint="cs"/>
          <w:rtl/>
        </w:rPr>
        <w:t xml:space="preserve">תודה רבה. חבר הכנסת דהאמשה, בבקשה. </w:t>
      </w:r>
    </w:p>
    <w:p w14:paraId="5DC4E650" w14:textId="77777777" w:rsidR="00000000" w:rsidRDefault="00E82A5C">
      <w:pPr>
        <w:pStyle w:val="a"/>
        <w:ind w:firstLine="0"/>
        <w:rPr>
          <w:rFonts w:hint="cs"/>
          <w:rtl/>
        </w:rPr>
      </w:pPr>
    </w:p>
    <w:p w14:paraId="65C4747C" w14:textId="77777777" w:rsidR="00000000" w:rsidRDefault="00E82A5C">
      <w:pPr>
        <w:pStyle w:val="Speaker"/>
        <w:rPr>
          <w:rtl/>
        </w:rPr>
      </w:pPr>
      <w:bookmarkStart w:id="487" w:name="FS000000550T14_05_2003_19_26_17"/>
      <w:bookmarkEnd w:id="487"/>
      <w:r>
        <w:rPr>
          <w:rFonts w:hint="eastAsia"/>
          <w:rtl/>
        </w:rPr>
        <w:t>עבד</w:t>
      </w:r>
      <w:r>
        <w:rPr>
          <w:rtl/>
        </w:rPr>
        <w:t>-אלמאלכ דהאמשה (רע"ם):</w:t>
      </w:r>
    </w:p>
    <w:p w14:paraId="3CB5A8B1" w14:textId="77777777" w:rsidR="00000000" w:rsidRDefault="00E82A5C">
      <w:pPr>
        <w:pStyle w:val="a"/>
        <w:rPr>
          <w:rFonts w:hint="cs"/>
          <w:rtl/>
        </w:rPr>
      </w:pPr>
    </w:p>
    <w:p w14:paraId="20155A81" w14:textId="77777777" w:rsidR="00000000" w:rsidRDefault="00E82A5C">
      <w:pPr>
        <w:pStyle w:val="a"/>
        <w:rPr>
          <w:rFonts w:hint="cs"/>
          <w:rtl/>
        </w:rPr>
      </w:pPr>
      <w:r>
        <w:rPr>
          <w:rFonts w:hint="cs"/>
          <w:rtl/>
        </w:rPr>
        <w:t>כבוד היושב-ראש, רבותי השרים, חברי חברי הכנסת, שמ</w:t>
      </w:r>
      <w:r>
        <w:rPr>
          <w:rFonts w:hint="cs"/>
          <w:rtl/>
        </w:rPr>
        <w:t>ענו מפי השר לביטחון פנים דברים שהם שונים לגמרי מהדברים שנאמרו אתמול בבוקר ברשת ב', במדיה, בתקשורת, ואני מברך על כך, שסוף-סוף לאחר 24 שעות חזרנו לדבר אחרת. אני רק שואל, למה לא היה אפשר לעשות את זה מלכתחילה? למה היה צריך לקחת 900 שוטרים לאום-אל-פחם בשעה 02:0</w:t>
      </w:r>
      <w:r>
        <w:rPr>
          <w:rFonts w:hint="cs"/>
          <w:rtl/>
        </w:rPr>
        <w:t>0 כדי לעורר רעידת אדמה ולומר לעולם, הנה, יש פה "חמאס", תפסנו את התנועה האסלאמית וצריך לטפל בהם. למה זה חייב לצאת בכותרות ראשיות בעיתונים? תנועה במעצר. התנועה האסלאמית במעצר. כל ההסתות האלה, עם הנזק, עם חילוקי הדעות שיש בית-משפט ויש חקירה ובסוף יש או נאשמים</w:t>
      </w:r>
      <w:r>
        <w:rPr>
          <w:rFonts w:hint="cs"/>
          <w:rtl/>
        </w:rPr>
        <w:t xml:space="preserve"> או זכאים - - - </w:t>
      </w:r>
    </w:p>
    <w:p w14:paraId="6E3DD649" w14:textId="77777777" w:rsidR="00000000" w:rsidRDefault="00E82A5C">
      <w:pPr>
        <w:pStyle w:val="a"/>
        <w:ind w:firstLine="0"/>
        <w:rPr>
          <w:rFonts w:hint="cs"/>
          <w:rtl/>
        </w:rPr>
      </w:pPr>
    </w:p>
    <w:p w14:paraId="55529D0A" w14:textId="77777777" w:rsidR="00000000" w:rsidRDefault="00E82A5C">
      <w:pPr>
        <w:pStyle w:val="ad"/>
        <w:rPr>
          <w:rtl/>
        </w:rPr>
      </w:pPr>
      <w:r>
        <w:rPr>
          <w:rtl/>
        </w:rPr>
        <w:t>היו"ר משה כחלון:</w:t>
      </w:r>
    </w:p>
    <w:p w14:paraId="5D5F5F79" w14:textId="77777777" w:rsidR="00000000" w:rsidRDefault="00E82A5C">
      <w:pPr>
        <w:pStyle w:val="a"/>
        <w:rPr>
          <w:rtl/>
        </w:rPr>
      </w:pPr>
    </w:p>
    <w:p w14:paraId="2EDE92CE" w14:textId="77777777" w:rsidR="00000000" w:rsidRDefault="00E82A5C">
      <w:pPr>
        <w:pStyle w:val="a"/>
        <w:rPr>
          <w:rFonts w:hint="cs"/>
          <w:rtl/>
        </w:rPr>
      </w:pPr>
      <w:r>
        <w:rPr>
          <w:rFonts w:hint="cs"/>
          <w:rtl/>
        </w:rPr>
        <w:t xml:space="preserve">חבר הכנסת דהאמשה, מה אתה מציע? </w:t>
      </w:r>
    </w:p>
    <w:p w14:paraId="2BB2A741" w14:textId="77777777" w:rsidR="00000000" w:rsidRDefault="00E82A5C">
      <w:pPr>
        <w:pStyle w:val="a"/>
        <w:ind w:firstLine="0"/>
        <w:rPr>
          <w:rtl/>
        </w:rPr>
      </w:pPr>
    </w:p>
    <w:p w14:paraId="7FC727D9" w14:textId="77777777" w:rsidR="00000000" w:rsidRDefault="00E82A5C">
      <w:pPr>
        <w:pStyle w:val="a"/>
        <w:ind w:firstLine="0"/>
        <w:rPr>
          <w:rFonts w:hint="cs"/>
          <w:rtl/>
        </w:rPr>
      </w:pPr>
    </w:p>
    <w:p w14:paraId="1650BBBA" w14:textId="77777777" w:rsidR="00000000" w:rsidRDefault="00E82A5C">
      <w:pPr>
        <w:pStyle w:val="SpeakerCon"/>
        <w:rPr>
          <w:rtl/>
        </w:rPr>
      </w:pPr>
      <w:bookmarkStart w:id="488" w:name="FS000000550T14_05_2003_19_29_08C"/>
      <w:bookmarkEnd w:id="488"/>
      <w:r>
        <w:rPr>
          <w:rtl/>
        </w:rPr>
        <w:t>עבד-אלמאלכ דהאמשה (רע"ם):</w:t>
      </w:r>
    </w:p>
    <w:p w14:paraId="323E86D8" w14:textId="77777777" w:rsidR="00000000" w:rsidRDefault="00E82A5C">
      <w:pPr>
        <w:pStyle w:val="a"/>
        <w:rPr>
          <w:rtl/>
        </w:rPr>
      </w:pPr>
    </w:p>
    <w:p w14:paraId="23C7CFC2" w14:textId="77777777" w:rsidR="00000000" w:rsidRDefault="00E82A5C">
      <w:pPr>
        <w:pStyle w:val="a"/>
        <w:rPr>
          <w:rFonts w:hint="cs"/>
          <w:rtl/>
        </w:rPr>
      </w:pPr>
      <w:r>
        <w:rPr>
          <w:rFonts w:hint="cs"/>
          <w:rtl/>
        </w:rPr>
        <w:t xml:space="preserve">אני מציע, שכבוד השר והממשלה יוציאו עכשיו הודעה מתקנת, שהם מצטערים על כל מה שנגרם פה מבחינת ההסתה - - - </w:t>
      </w:r>
    </w:p>
    <w:p w14:paraId="4379FD4C" w14:textId="77777777" w:rsidR="00000000" w:rsidRDefault="00E82A5C">
      <w:pPr>
        <w:pStyle w:val="a"/>
        <w:ind w:firstLine="0"/>
        <w:rPr>
          <w:rFonts w:hint="cs"/>
          <w:rtl/>
        </w:rPr>
      </w:pPr>
    </w:p>
    <w:p w14:paraId="39F732D0" w14:textId="77777777" w:rsidR="00000000" w:rsidRDefault="00E82A5C">
      <w:pPr>
        <w:pStyle w:val="ad"/>
        <w:rPr>
          <w:rtl/>
        </w:rPr>
      </w:pPr>
      <w:r>
        <w:rPr>
          <w:rtl/>
        </w:rPr>
        <w:t>היו"ר משה כחלון:</w:t>
      </w:r>
    </w:p>
    <w:p w14:paraId="5B65261C" w14:textId="77777777" w:rsidR="00000000" w:rsidRDefault="00E82A5C">
      <w:pPr>
        <w:pStyle w:val="a"/>
        <w:rPr>
          <w:rtl/>
        </w:rPr>
      </w:pPr>
    </w:p>
    <w:p w14:paraId="5273E420" w14:textId="77777777" w:rsidR="00000000" w:rsidRDefault="00E82A5C">
      <w:pPr>
        <w:pStyle w:val="a"/>
        <w:rPr>
          <w:rFonts w:hint="cs"/>
          <w:rtl/>
        </w:rPr>
      </w:pPr>
      <w:r>
        <w:rPr>
          <w:rFonts w:hint="cs"/>
          <w:rtl/>
        </w:rPr>
        <w:t xml:space="preserve">חבר הכנסת דהאמשה, אתה חורג מהתקנון. </w:t>
      </w:r>
      <w:r>
        <w:rPr>
          <w:rFonts w:hint="cs"/>
          <w:rtl/>
        </w:rPr>
        <w:t xml:space="preserve">מה אתה מציע? </w:t>
      </w:r>
    </w:p>
    <w:p w14:paraId="4303854E" w14:textId="77777777" w:rsidR="00000000" w:rsidRDefault="00E82A5C">
      <w:pPr>
        <w:pStyle w:val="a"/>
        <w:ind w:firstLine="0"/>
        <w:rPr>
          <w:rFonts w:hint="cs"/>
          <w:rtl/>
        </w:rPr>
      </w:pPr>
    </w:p>
    <w:p w14:paraId="791DC777" w14:textId="77777777" w:rsidR="00000000" w:rsidRDefault="00E82A5C">
      <w:pPr>
        <w:pStyle w:val="SpeakerCon"/>
        <w:rPr>
          <w:rtl/>
        </w:rPr>
      </w:pPr>
      <w:bookmarkStart w:id="489" w:name="FS000000550T14_05_2003_19_29_48C"/>
      <w:bookmarkEnd w:id="489"/>
      <w:r>
        <w:rPr>
          <w:rtl/>
        </w:rPr>
        <w:t>עבד-אלמאלכ דהאמשה (רע"ם):</w:t>
      </w:r>
    </w:p>
    <w:p w14:paraId="067A2109" w14:textId="77777777" w:rsidR="00000000" w:rsidRDefault="00E82A5C">
      <w:pPr>
        <w:pStyle w:val="a"/>
        <w:rPr>
          <w:rtl/>
        </w:rPr>
      </w:pPr>
    </w:p>
    <w:p w14:paraId="1652130A" w14:textId="77777777" w:rsidR="00000000" w:rsidRDefault="00E82A5C">
      <w:pPr>
        <w:pStyle w:val="a"/>
        <w:rPr>
          <w:rFonts w:hint="cs"/>
          <w:rtl/>
        </w:rPr>
      </w:pPr>
      <w:r>
        <w:rPr>
          <w:rFonts w:hint="cs"/>
          <w:rtl/>
        </w:rPr>
        <w:t xml:space="preserve">עוד מלה נוספת, אני מסיים. </w:t>
      </w:r>
    </w:p>
    <w:p w14:paraId="65B12605" w14:textId="77777777" w:rsidR="00000000" w:rsidRDefault="00E82A5C">
      <w:pPr>
        <w:pStyle w:val="a"/>
        <w:ind w:firstLine="0"/>
        <w:rPr>
          <w:rFonts w:hint="cs"/>
          <w:rtl/>
        </w:rPr>
      </w:pPr>
    </w:p>
    <w:p w14:paraId="580C8148" w14:textId="77777777" w:rsidR="00000000" w:rsidRDefault="00E82A5C">
      <w:pPr>
        <w:pStyle w:val="ad"/>
        <w:rPr>
          <w:rtl/>
        </w:rPr>
      </w:pPr>
      <w:r>
        <w:rPr>
          <w:rtl/>
        </w:rPr>
        <w:t>היו"ר משה כחלון:</w:t>
      </w:r>
    </w:p>
    <w:p w14:paraId="72C87D79" w14:textId="77777777" w:rsidR="00000000" w:rsidRDefault="00E82A5C">
      <w:pPr>
        <w:pStyle w:val="a"/>
        <w:rPr>
          <w:rtl/>
        </w:rPr>
      </w:pPr>
    </w:p>
    <w:p w14:paraId="10826E64" w14:textId="77777777" w:rsidR="00000000" w:rsidRDefault="00E82A5C">
      <w:pPr>
        <w:pStyle w:val="a"/>
        <w:rPr>
          <w:rFonts w:hint="cs"/>
          <w:rtl/>
        </w:rPr>
      </w:pPr>
      <w:r>
        <w:rPr>
          <w:rFonts w:hint="cs"/>
          <w:rtl/>
        </w:rPr>
        <w:t xml:space="preserve">להסיר. </w:t>
      </w:r>
    </w:p>
    <w:p w14:paraId="76D1A74D" w14:textId="77777777" w:rsidR="00000000" w:rsidRDefault="00E82A5C">
      <w:pPr>
        <w:pStyle w:val="a"/>
        <w:ind w:firstLine="0"/>
        <w:rPr>
          <w:rFonts w:hint="cs"/>
          <w:rtl/>
        </w:rPr>
      </w:pPr>
    </w:p>
    <w:p w14:paraId="640C1EEB" w14:textId="77777777" w:rsidR="00000000" w:rsidRDefault="00E82A5C">
      <w:pPr>
        <w:pStyle w:val="SpeakerCon"/>
        <w:rPr>
          <w:rtl/>
        </w:rPr>
      </w:pPr>
      <w:bookmarkStart w:id="490" w:name="FS000000550T14_05_2003_19_30_00C"/>
      <w:bookmarkEnd w:id="490"/>
      <w:r>
        <w:rPr>
          <w:rtl/>
        </w:rPr>
        <w:t>עבד-אלמאלכ דהאמשה (רע"ם):</w:t>
      </w:r>
    </w:p>
    <w:p w14:paraId="400B1794" w14:textId="77777777" w:rsidR="00000000" w:rsidRDefault="00E82A5C">
      <w:pPr>
        <w:pStyle w:val="a"/>
        <w:rPr>
          <w:rtl/>
        </w:rPr>
      </w:pPr>
    </w:p>
    <w:p w14:paraId="04946C6D" w14:textId="77777777" w:rsidR="00000000" w:rsidRDefault="00E82A5C">
      <w:pPr>
        <w:pStyle w:val="a"/>
        <w:rPr>
          <w:rFonts w:hint="cs"/>
          <w:rtl/>
        </w:rPr>
      </w:pPr>
      <w:r>
        <w:rPr>
          <w:rFonts w:hint="cs"/>
          <w:rtl/>
        </w:rPr>
        <w:t>לא, אני רוצה לומר עוד מלה: אין מקום לפחד מפעולות אלימות, לא ביום שישי ולא ביום שבת. הציבור הערבי לא יעשה את זה, אין פה אלימות ואין פ</w:t>
      </w:r>
      <w:r>
        <w:rPr>
          <w:rFonts w:hint="cs"/>
          <w:rtl/>
        </w:rPr>
        <w:t xml:space="preserve">ה עבריינים. </w:t>
      </w:r>
    </w:p>
    <w:p w14:paraId="4D10350A" w14:textId="77777777" w:rsidR="00000000" w:rsidRDefault="00E82A5C">
      <w:pPr>
        <w:pStyle w:val="a"/>
        <w:ind w:firstLine="0"/>
        <w:rPr>
          <w:rFonts w:hint="cs"/>
          <w:rtl/>
        </w:rPr>
      </w:pPr>
    </w:p>
    <w:p w14:paraId="01CF9741" w14:textId="77777777" w:rsidR="00000000" w:rsidRDefault="00E82A5C">
      <w:pPr>
        <w:pStyle w:val="ad"/>
        <w:rPr>
          <w:rtl/>
        </w:rPr>
      </w:pPr>
      <w:r>
        <w:rPr>
          <w:rtl/>
        </w:rPr>
        <w:t>היו"ר משה כחלון:</w:t>
      </w:r>
    </w:p>
    <w:p w14:paraId="13EA4B31" w14:textId="77777777" w:rsidR="00000000" w:rsidRDefault="00E82A5C">
      <w:pPr>
        <w:pStyle w:val="a"/>
        <w:rPr>
          <w:rtl/>
        </w:rPr>
      </w:pPr>
    </w:p>
    <w:p w14:paraId="1E536195" w14:textId="77777777" w:rsidR="00000000" w:rsidRDefault="00E82A5C">
      <w:pPr>
        <w:pStyle w:val="a"/>
        <w:rPr>
          <w:rFonts w:hint="cs"/>
          <w:rtl/>
        </w:rPr>
      </w:pPr>
      <w:r>
        <w:rPr>
          <w:rFonts w:hint="cs"/>
          <w:rtl/>
        </w:rPr>
        <w:t xml:space="preserve">מה אתה מציע, חבר הכנסת דהאמשה, להסיר מן הסתם? </w:t>
      </w:r>
    </w:p>
    <w:p w14:paraId="7FD3663E" w14:textId="77777777" w:rsidR="00000000" w:rsidRDefault="00E82A5C">
      <w:pPr>
        <w:pStyle w:val="a"/>
        <w:ind w:firstLine="0"/>
        <w:rPr>
          <w:rFonts w:hint="cs"/>
          <w:rtl/>
        </w:rPr>
      </w:pPr>
    </w:p>
    <w:p w14:paraId="6C0665E9" w14:textId="77777777" w:rsidR="00000000" w:rsidRDefault="00E82A5C">
      <w:pPr>
        <w:pStyle w:val="SpeakerCon"/>
        <w:rPr>
          <w:rtl/>
        </w:rPr>
      </w:pPr>
      <w:bookmarkStart w:id="491" w:name="FS000000550T14_05_2003_19_30_48C"/>
      <w:bookmarkEnd w:id="491"/>
      <w:r>
        <w:rPr>
          <w:rtl/>
        </w:rPr>
        <w:t>עבד-אלמאלכ דהאמשה (רע"ם):</w:t>
      </w:r>
    </w:p>
    <w:p w14:paraId="4C80928E" w14:textId="77777777" w:rsidR="00000000" w:rsidRDefault="00E82A5C">
      <w:pPr>
        <w:pStyle w:val="a"/>
        <w:rPr>
          <w:rtl/>
        </w:rPr>
      </w:pPr>
    </w:p>
    <w:p w14:paraId="7B83359D" w14:textId="77777777" w:rsidR="00000000" w:rsidRDefault="00E82A5C">
      <w:pPr>
        <w:pStyle w:val="a"/>
        <w:rPr>
          <w:rFonts w:hint="cs"/>
          <w:rtl/>
        </w:rPr>
      </w:pPr>
      <w:r>
        <w:rPr>
          <w:rFonts w:hint="cs"/>
          <w:rtl/>
        </w:rPr>
        <w:t xml:space="preserve">להעביר למליאה, אדוני. </w:t>
      </w:r>
    </w:p>
    <w:p w14:paraId="73ACB4AE" w14:textId="77777777" w:rsidR="00000000" w:rsidRDefault="00E82A5C">
      <w:pPr>
        <w:pStyle w:val="a"/>
        <w:ind w:firstLine="0"/>
        <w:rPr>
          <w:rFonts w:hint="cs"/>
          <w:rtl/>
        </w:rPr>
      </w:pPr>
    </w:p>
    <w:p w14:paraId="439C5FBC" w14:textId="77777777" w:rsidR="00000000" w:rsidRDefault="00E82A5C">
      <w:pPr>
        <w:pStyle w:val="ad"/>
        <w:rPr>
          <w:rtl/>
        </w:rPr>
      </w:pPr>
      <w:r>
        <w:rPr>
          <w:rtl/>
        </w:rPr>
        <w:t>היו"ר משה כחלון:</w:t>
      </w:r>
    </w:p>
    <w:p w14:paraId="6111981F" w14:textId="77777777" w:rsidR="00000000" w:rsidRDefault="00E82A5C">
      <w:pPr>
        <w:pStyle w:val="a"/>
        <w:rPr>
          <w:rtl/>
        </w:rPr>
      </w:pPr>
    </w:p>
    <w:p w14:paraId="7B05BB85" w14:textId="77777777" w:rsidR="00000000" w:rsidRDefault="00E82A5C">
      <w:pPr>
        <w:pStyle w:val="a"/>
        <w:rPr>
          <w:rFonts w:hint="cs"/>
          <w:rtl/>
        </w:rPr>
      </w:pPr>
      <w:r>
        <w:rPr>
          <w:rFonts w:hint="cs"/>
          <w:rtl/>
        </w:rPr>
        <w:t xml:space="preserve">אי-אפשר מליאה, או ועדה או להסיר. </w:t>
      </w:r>
    </w:p>
    <w:p w14:paraId="25F7CA7D" w14:textId="77777777" w:rsidR="00000000" w:rsidRDefault="00E82A5C">
      <w:pPr>
        <w:pStyle w:val="a"/>
        <w:ind w:firstLine="0"/>
        <w:rPr>
          <w:rFonts w:hint="cs"/>
          <w:rtl/>
        </w:rPr>
      </w:pPr>
    </w:p>
    <w:p w14:paraId="2E1FE9EA" w14:textId="77777777" w:rsidR="00000000" w:rsidRDefault="00E82A5C">
      <w:pPr>
        <w:pStyle w:val="SpeakerCon"/>
        <w:rPr>
          <w:rtl/>
        </w:rPr>
      </w:pPr>
      <w:bookmarkStart w:id="492" w:name="FS000000550T14_05_2003_19_31_04C"/>
      <w:bookmarkEnd w:id="492"/>
      <w:r>
        <w:rPr>
          <w:rtl/>
        </w:rPr>
        <w:t>עבד-אלמאלכ דהאמשה (רע"ם):</w:t>
      </w:r>
    </w:p>
    <w:p w14:paraId="195D7AF2" w14:textId="77777777" w:rsidR="00000000" w:rsidRDefault="00E82A5C">
      <w:pPr>
        <w:pStyle w:val="a"/>
        <w:rPr>
          <w:rtl/>
        </w:rPr>
      </w:pPr>
    </w:p>
    <w:p w14:paraId="32424D96" w14:textId="77777777" w:rsidR="00000000" w:rsidRDefault="00E82A5C">
      <w:pPr>
        <w:pStyle w:val="a"/>
        <w:rPr>
          <w:rFonts w:hint="cs"/>
          <w:rtl/>
        </w:rPr>
      </w:pPr>
      <w:r>
        <w:rPr>
          <w:rFonts w:hint="cs"/>
          <w:rtl/>
        </w:rPr>
        <w:t>אני יודע שיש כל כך הרבה שרוצים להסיר, ואני לא</w:t>
      </w:r>
      <w:r>
        <w:rPr>
          <w:rFonts w:hint="cs"/>
          <w:rtl/>
        </w:rPr>
        <w:t xml:space="preserve"> ביניהם, לכן אני מציע ועדה. </w:t>
      </w:r>
    </w:p>
    <w:p w14:paraId="34A74BC2" w14:textId="77777777" w:rsidR="00000000" w:rsidRDefault="00E82A5C">
      <w:pPr>
        <w:pStyle w:val="a"/>
        <w:ind w:firstLine="0"/>
        <w:rPr>
          <w:rtl/>
        </w:rPr>
      </w:pPr>
    </w:p>
    <w:p w14:paraId="11122A45" w14:textId="77777777" w:rsidR="00000000" w:rsidRDefault="00E82A5C">
      <w:pPr>
        <w:pStyle w:val="a"/>
        <w:ind w:firstLine="0"/>
        <w:rPr>
          <w:rFonts w:hint="cs"/>
          <w:rtl/>
        </w:rPr>
      </w:pPr>
    </w:p>
    <w:p w14:paraId="00EC55EA" w14:textId="77777777" w:rsidR="00000000" w:rsidRDefault="00E82A5C">
      <w:pPr>
        <w:pStyle w:val="ad"/>
        <w:rPr>
          <w:rtl/>
        </w:rPr>
      </w:pPr>
      <w:r>
        <w:rPr>
          <w:rtl/>
        </w:rPr>
        <w:t>היו"ר משה כחלון:</w:t>
      </w:r>
    </w:p>
    <w:p w14:paraId="05A89202" w14:textId="77777777" w:rsidR="00000000" w:rsidRDefault="00E82A5C">
      <w:pPr>
        <w:pStyle w:val="a"/>
        <w:rPr>
          <w:rtl/>
        </w:rPr>
      </w:pPr>
    </w:p>
    <w:p w14:paraId="2EF5F959" w14:textId="77777777" w:rsidR="00000000" w:rsidRDefault="00E82A5C">
      <w:pPr>
        <w:pStyle w:val="a"/>
        <w:rPr>
          <w:rFonts w:hint="cs"/>
          <w:rtl/>
        </w:rPr>
      </w:pPr>
      <w:r>
        <w:rPr>
          <w:rFonts w:hint="cs"/>
          <w:rtl/>
        </w:rPr>
        <w:t xml:space="preserve">מליאה. בבקשה, חבר הכנסת טיבי. כרגע, חבר הכנסת טיבי, נותר לך רק להסיר. </w:t>
      </w:r>
    </w:p>
    <w:p w14:paraId="2D6B8729" w14:textId="77777777" w:rsidR="00000000" w:rsidRDefault="00E82A5C">
      <w:pPr>
        <w:pStyle w:val="a"/>
        <w:ind w:firstLine="0"/>
        <w:rPr>
          <w:rFonts w:hint="cs"/>
          <w:rtl/>
        </w:rPr>
      </w:pPr>
    </w:p>
    <w:p w14:paraId="112CF073" w14:textId="77777777" w:rsidR="00000000" w:rsidRDefault="00E82A5C">
      <w:pPr>
        <w:pStyle w:val="Speaker"/>
        <w:rPr>
          <w:rtl/>
        </w:rPr>
      </w:pPr>
      <w:bookmarkStart w:id="493" w:name="FS000000560T14_05_2003_19_32_15"/>
      <w:bookmarkEnd w:id="493"/>
      <w:r>
        <w:rPr>
          <w:rFonts w:hint="eastAsia"/>
          <w:rtl/>
        </w:rPr>
        <w:t>אחמד</w:t>
      </w:r>
      <w:r>
        <w:rPr>
          <w:rtl/>
        </w:rPr>
        <w:t xml:space="preserve"> טיבי (חד"ש-תע"ל):</w:t>
      </w:r>
    </w:p>
    <w:p w14:paraId="04111E9F" w14:textId="77777777" w:rsidR="00000000" w:rsidRDefault="00E82A5C">
      <w:pPr>
        <w:pStyle w:val="a"/>
        <w:rPr>
          <w:rFonts w:hint="cs"/>
          <w:rtl/>
        </w:rPr>
      </w:pPr>
    </w:p>
    <w:p w14:paraId="1FD06363" w14:textId="77777777" w:rsidR="00000000" w:rsidRDefault="00E82A5C">
      <w:pPr>
        <w:pStyle w:val="a"/>
        <w:rPr>
          <w:rFonts w:hint="cs"/>
          <w:rtl/>
        </w:rPr>
      </w:pPr>
      <w:r>
        <w:rPr>
          <w:rFonts w:hint="cs"/>
          <w:rtl/>
        </w:rPr>
        <w:t xml:space="preserve">אדוני היושב-ראש, אם הבעיה היא העברת כספים, כפי שהשר אמר, לאנשים שעברו עבירה או אמורים לעבור עבירה או סיוע לדבר </w:t>
      </w:r>
      <w:r>
        <w:rPr>
          <w:rFonts w:hint="cs"/>
          <w:rtl/>
        </w:rPr>
        <w:t xml:space="preserve">עבירה - - - </w:t>
      </w:r>
    </w:p>
    <w:p w14:paraId="18818FD7" w14:textId="77777777" w:rsidR="00000000" w:rsidRDefault="00E82A5C">
      <w:pPr>
        <w:pStyle w:val="a"/>
        <w:ind w:firstLine="0"/>
        <w:rPr>
          <w:rFonts w:hint="cs"/>
          <w:rtl/>
        </w:rPr>
      </w:pPr>
    </w:p>
    <w:p w14:paraId="3D77F626" w14:textId="77777777" w:rsidR="00000000" w:rsidRDefault="00E82A5C">
      <w:pPr>
        <w:pStyle w:val="ac"/>
        <w:rPr>
          <w:rtl/>
        </w:rPr>
      </w:pPr>
      <w:r>
        <w:rPr>
          <w:rFonts w:hint="eastAsia"/>
          <w:rtl/>
        </w:rPr>
        <w:t>עמרי</w:t>
      </w:r>
      <w:r>
        <w:rPr>
          <w:rtl/>
        </w:rPr>
        <w:t xml:space="preserve"> שרון (הליכוד):</w:t>
      </w:r>
    </w:p>
    <w:p w14:paraId="3E2AD321" w14:textId="77777777" w:rsidR="00000000" w:rsidRDefault="00E82A5C">
      <w:pPr>
        <w:pStyle w:val="a"/>
        <w:rPr>
          <w:rFonts w:hint="cs"/>
          <w:rtl/>
        </w:rPr>
      </w:pPr>
    </w:p>
    <w:p w14:paraId="0BF26784" w14:textId="77777777" w:rsidR="00000000" w:rsidRDefault="00E82A5C">
      <w:pPr>
        <w:pStyle w:val="a"/>
        <w:rPr>
          <w:rFonts w:hint="cs"/>
          <w:rtl/>
        </w:rPr>
      </w:pPr>
      <w:r>
        <w:rPr>
          <w:rFonts w:hint="cs"/>
          <w:rtl/>
        </w:rPr>
        <w:t xml:space="preserve">דיברו כבר על הכול, להסיר או לא להסיר? </w:t>
      </w:r>
    </w:p>
    <w:p w14:paraId="6D79F437" w14:textId="77777777" w:rsidR="00000000" w:rsidRDefault="00E82A5C">
      <w:pPr>
        <w:pStyle w:val="a"/>
        <w:ind w:firstLine="0"/>
        <w:rPr>
          <w:rFonts w:hint="cs"/>
          <w:rtl/>
        </w:rPr>
      </w:pPr>
    </w:p>
    <w:p w14:paraId="7A9AC3D5" w14:textId="77777777" w:rsidR="00000000" w:rsidRDefault="00E82A5C">
      <w:pPr>
        <w:pStyle w:val="SpeakerCon"/>
        <w:rPr>
          <w:rtl/>
        </w:rPr>
      </w:pPr>
      <w:bookmarkStart w:id="494" w:name="FS000000560T14_05_2003_19_33_10C"/>
      <w:bookmarkEnd w:id="494"/>
      <w:r>
        <w:rPr>
          <w:rtl/>
        </w:rPr>
        <w:t>אחמד טיבי (חד"ש-תע"ל):</w:t>
      </w:r>
    </w:p>
    <w:p w14:paraId="1E57CB46" w14:textId="77777777" w:rsidR="00000000" w:rsidRDefault="00E82A5C">
      <w:pPr>
        <w:pStyle w:val="a"/>
        <w:rPr>
          <w:rtl/>
        </w:rPr>
      </w:pPr>
    </w:p>
    <w:p w14:paraId="291E10E0" w14:textId="77777777" w:rsidR="00000000" w:rsidRDefault="00E82A5C">
      <w:pPr>
        <w:pStyle w:val="a"/>
        <w:rPr>
          <w:rFonts w:hint="cs"/>
          <w:rtl/>
        </w:rPr>
      </w:pPr>
      <w:r>
        <w:rPr>
          <w:rFonts w:hint="cs"/>
          <w:rtl/>
        </w:rPr>
        <w:t>תירגע, חבר הכנסת שרון, אתה חדש ולא מכיר את התקנון; גם אתה, חבר הכנסת חזן, גם את, חברת הכנסת גבריאלי, גם אתה, רוני בר-און, גם אתה, ארדן, גם אתה, סגן השר - אתה</w:t>
      </w:r>
      <w:r>
        <w:rPr>
          <w:rFonts w:hint="cs"/>
          <w:rtl/>
        </w:rPr>
        <w:t xml:space="preserve"> לא </w:t>
      </w:r>
      <w:r>
        <w:rPr>
          <w:rtl/>
        </w:rPr>
        <w:t>–</w:t>
      </w:r>
      <w:r>
        <w:rPr>
          <w:rFonts w:hint="cs"/>
          <w:rtl/>
        </w:rPr>
        <w:t xml:space="preserve"> היושב-ראש, גם את, גילה, תנו לדבר. </w:t>
      </w:r>
    </w:p>
    <w:p w14:paraId="017A300E" w14:textId="77777777" w:rsidR="00000000" w:rsidRDefault="00E82A5C">
      <w:pPr>
        <w:pStyle w:val="a"/>
        <w:ind w:firstLine="0"/>
        <w:rPr>
          <w:rFonts w:hint="cs"/>
          <w:rtl/>
        </w:rPr>
      </w:pPr>
    </w:p>
    <w:p w14:paraId="479231EC" w14:textId="77777777" w:rsidR="00000000" w:rsidRDefault="00E82A5C">
      <w:pPr>
        <w:pStyle w:val="ad"/>
        <w:rPr>
          <w:rtl/>
        </w:rPr>
      </w:pPr>
      <w:bookmarkStart w:id="495" w:name="FS000000560T14_05_2003_19_33_56C"/>
      <w:bookmarkEnd w:id="495"/>
      <w:r>
        <w:rPr>
          <w:rtl/>
        </w:rPr>
        <w:t>היו"ר משה כחלון:</w:t>
      </w:r>
    </w:p>
    <w:p w14:paraId="4E920459" w14:textId="77777777" w:rsidR="00000000" w:rsidRDefault="00E82A5C">
      <w:pPr>
        <w:pStyle w:val="a"/>
        <w:rPr>
          <w:rtl/>
        </w:rPr>
      </w:pPr>
    </w:p>
    <w:p w14:paraId="52BDB8ED" w14:textId="77777777" w:rsidR="00000000" w:rsidRDefault="00E82A5C">
      <w:pPr>
        <w:pStyle w:val="a"/>
        <w:rPr>
          <w:rFonts w:hint="cs"/>
          <w:rtl/>
        </w:rPr>
      </w:pPr>
      <w:r>
        <w:rPr>
          <w:rFonts w:hint="cs"/>
          <w:rtl/>
        </w:rPr>
        <w:t xml:space="preserve">חבר הכנסת טיבי, תסיים בבקשה. תאפשרו לו לסיים, יש לו דקה. </w:t>
      </w:r>
    </w:p>
    <w:p w14:paraId="536C39D5" w14:textId="77777777" w:rsidR="00000000" w:rsidRDefault="00E82A5C">
      <w:pPr>
        <w:pStyle w:val="a"/>
        <w:ind w:firstLine="0"/>
        <w:rPr>
          <w:rFonts w:hint="cs"/>
          <w:rtl/>
        </w:rPr>
      </w:pPr>
    </w:p>
    <w:p w14:paraId="79F38322" w14:textId="77777777" w:rsidR="00000000" w:rsidRDefault="00E82A5C">
      <w:pPr>
        <w:pStyle w:val="ac"/>
        <w:rPr>
          <w:rtl/>
        </w:rPr>
      </w:pPr>
      <w:r>
        <w:rPr>
          <w:rFonts w:hint="eastAsia"/>
          <w:rtl/>
        </w:rPr>
        <w:t>מיכאל</w:t>
      </w:r>
      <w:r>
        <w:rPr>
          <w:rtl/>
        </w:rPr>
        <w:t xml:space="preserve"> רצון (הליכוד):</w:t>
      </w:r>
    </w:p>
    <w:p w14:paraId="0DFA98A1" w14:textId="77777777" w:rsidR="00000000" w:rsidRDefault="00E82A5C">
      <w:pPr>
        <w:pStyle w:val="a"/>
        <w:rPr>
          <w:rFonts w:hint="cs"/>
          <w:rtl/>
        </w:rPr>
      </w:pPr>
    </w:p>
    <w:p w14:paraId="61BE13E8" w14:textId="77777777" w:rsidR="00000000" w:rsidRDefault="00E82A5C">
      <w:pPr>
        <w:pStyle w:val="a"/>
        <w:rPr>
          <w:rFonts w:hint="cs"/>
          <w:rtl/>
        </w:rPr>
      </w:pPr>
      <w:r>
        <w:rPr>
          <w:rFonts w:hint="cs"/>
          <w:rtl/>
        </w:rPr>
        <w:t xml:space="preserve">ובכל זאת, להסיר או לא? </w:t>
      </w:r>
    </w:p>
    <w:p w14:paraId="540E86B1" w14:textId="77777777" w:rsidR="00000000" w:rsidRDefault="00E82A5C">
      <w:pPr>
        <w:pStyle w:val="a"/>
        <w:ind w:firstLine="0"/>
        <w:rPr>
          <w:rFonts w:hint="cs"/>
          <w:rtl/>
        </w:rPr>
      </w:pPr>
    </w:p>
    <w:p w14:paraId="4C522538" w14:textId="77777777" w:rsidR="00000000" w:rsidRDefault="00E82A5C">
      <w:pPr>
        <w:pStyle w:val="SpeakerCon"/>
        <w:rPr>
          <w:rtl/>
        </w:rPr>
      </w:pPr>
      <w:bookmarkStart w:id="496" w:name="FS000000560T14_05_2003_19_34_23C"/>
      <w:bookmarkEnd w:id="496"/>
      <w:r>
        <w:rPr>
          <w:rtl/>
        </w:rPr>
        <w:t>אחמד טיבי (חד"ש-תע"ל):</w:t>
      </w:r>
    </w:p>
    <w:p w14:paraId="066AA4EC" w14:textId="77777777" w:rsidR="00000000" w:rsidRDefault="00E82A5C">
      <w:pPr>
        <w:pStyle w:val="a"/>
        <w:rPr>
          <w:rtl/>
        </w:rPr>
      </w:pPr>
    </w:p>
    <w:p w14:paraId="4445A177" w14:textId="77777777" w:rsidR="00000000" w:rsidRDefault="00E82A5C">
      <w:pPr>
        <w:pStyle w:val="a"/>
        <w:rPr>
          <w:rFonts w:hint="cs"/>
          <w:rtl/>
        </w:rPr>
      </w:pPr>
      <w:r>
        <w:rPr>
          <w:rFonts w:hint="cs"/>
          <w:rtl/>
        </w:rPr>
        <w:t xml:space="preserve">אתה תשמע. </w:t>
      </w:r>
    </w:p>
    <w:p w14:paraId="3E5020C1" w14:textId="77777777" w:rsidR="00000000" w:rsidRDefault="00E82A5C">
      <w:pPr>
        <w:pStyle w:val="a"/>
        <w:ind w:firstLine="0"/>
        <w:rPr>
          <w:rFonts w:hint="cs"/>
          <w:rtl/>
        </w:rPr>
      </w:pPr>
    </w:p>
    <w:p w14:paraId="230573BE" w14:textId="77777777" w:rsidR="00000000" w:rsidRDefault="00E82A5C">
      <w:pPr>
        <w:pStyle w:val="ad"/>
        <w:rPr>
          <w:rtl/>
        </w:rPr>
      </w:pPr>
      <w:r>
        <w:rPr>
          <w:rtl/>
        </w:rPr>
        <w:t>היו"ר משה כחלון:</w:t>
      </w:r>
    </w:p>
    <w:p w14:paraId="2335FB85" w14:textId="77777777" w:rsidR="00000000" w:rsidRDefault="00E82A5C">
      <w:pPr>
        <w:pStyle w:val="a"/>
        <w:rPr>
          <w:rtl/>
        </w:rPr>
      </w:pPr>
    </w:p>
    <w:p w14:paraId="68FED955" w14:textId="77777777" w:rsidR="00000000" w:rsidRDefault="00E82A5C">
      <w:pPr>
        <w:pStyle w:val="a"/>
        <w:rPr>
          <w:rFonts w:hint="cs"/>
          <w:rtl/>
        </w:rPr>
      </w:pPr>
      <w:r>
        <w:rPr>
          <w:rFonts w:hint="cs"/>
          <w:rtl/>
        </w:rPr>
        <w:t>חבר הכנסת טיבי, חשוב לי להודיע לך, ש</w:t>
      </w:r>
      <w:r>
        <w:rPr>
          <w:rFonts w:hint="cs"/>
          <w:rtl/>
        </w:rPr>
        <w:t xml:space="preserve">באפשרותך רק להציע להסיר, אין שום דבר אחר. </w:t>
      </w:r>
    </w:p>
    <w:p w14:paraId="13E47EAE" w14:textId="77777777" w:rsidR="00000000" w:rsidRDefault="00E82A5C">
      <w:pPr>
        <w:pStyle w:val="a"/>
        <w:ind w:firstLine="0"/>
        <w:rPr>
          <w:rFonts w:hint="cs"/>
          <w:rtl/>
        </w:rPr>
      </w:pPr>
    </w:p>
    <w:p w14:paraId="3FDC82CC" w14:textId="77777777" w:rsidR="00000000" w:rsidRDefault="00E82A5C">
      <w:pPr>
        <w:pStyle w:val="SpeakerCon"/>
        <w:rPr>
          <w:rtl/>
        </w:rPr>
      </w:pPr>
      <w:bookmarkStart w:id="497" w:name="FS000000560T14_05_2003_19_34_49C"/>
      <w:bookmarkEnd w:id="497"/>
      <w:r>
        <w:rPr>
          <w:rtl/>
        </w:rPr>
        <w:t>אחמד טיבי (חד"ש-תע"ל):</w:t>
      </w:r>
    </w:p>
    <w:p w14:paraId="09929EAF" w14:textId="77777777" w:rsidR="00000000" w:rsidRDefault="00E82A5C">
      <w:pPr>
        <w:pStyle w:val="a"/>
        <w:rPr>
          <w:rtl/>
        </w:rPr>
      </w:pPr>
    </w:p>
    <w:p w14:paraId="58DE597E" w14:textId="77777777" w:rsidR="00000000" w:rsidRDefault="00E82A5C">
      <w:pPr>
        <w:pStyle w:val="a"/>
        <w:rPr>
          <w:rFonts w:hint="cs"/>
          <w:rtl/>
        </w:rPr>
      </w:pPr>
      <w:r>
        <w:rPr>
          <w:rFonts w:hint="cs"/>
          <w:rtl/>
        </w:rPr>
        <w:t xml:space="preserve">תאמין לי, כשאתה מדבר לאט - אני מבין מהר, שמעתי את זה, אבל לא נותנים לי לדבר בזמן הדקה שלי. </w:t>
      </w:r>
    </w:p>
    <w:p w14:paraId="651C2045" w14:textId="77777777" w:rsidR="00000000" w:rsidRDefault="00E82A5C">
      <w:pPr>
        <w:pStyle w:val="a"/>
        <w:rPr>
          <w:rFonts w:hint="cs"/>
          <w:rtl/>
        </w:rPr>
      </w:pPr>
    </w:p>
    <w:p w14:paraId="030EEDAF" w14:textId="77777777" w:rsidR="00000000" w:rsidRDefault="00E82A5C">
      <w:pPr>
        <w:pStyle w:val="ad"/>
        <w:rPr>
          <w:rtl/>
        </w:rPr>
      </w:pPr>
      <w:r>
        <w:rPr>
          <w:rtl/>
        </w:rPr>
        <w:t>היו"ר משה כחלון:</w:t>
      </w:r>
    </w:p>
    <w:p w14:paraId="6EC0F44A" w14:textId="77777777" w:rsidR="00000000" w:rsidRDefault="00E82A5C">
      <w:pPr>
        <w:pStyle w:val="a"/>
        <w:rPr>
          <w:rtl/>
        </w:rPr>
      </w:pPr>
    </w:p>
    <w:p w14:paraId="7B68B10B" w14:textId="77777777" w:rsidR="00000000" w:rsidRDefault="00E82A5C">
      <w:pPr>
        <w:pStyle w:val="a"/>
        <w:rPr>
          <w:rFonts w:hint="cs"/>
          <w:rtl/>
        </w:rPr>
      </w:pPr>
      <w:r>
        <w:rPr>
          <w:rFonts w:hint="cs"/>
          <w:rtl/>
        </w:rPr>
        <w:t xml:space="preserve">תאפשרו לו לבקש להסיר. סגן השר מיכאל רצון. </w:t>
      </w:r>
    </w:p>
    <w:p w14:paraId="7A5CF4FE" w14:textId="77777777" w:rsidR="00000000" w:rsidRDefault="00E82A5C">
      <w:pPr>
        <w:pStyle w:val="a"/>
        <w:ind w:firstLine="0"/>
        <w:rPr>
          <w:rFonts w:hint="cs"/>
          <w:rtl/>
        </w:rPr>
      </w:pPr>
    </w:p>
    <w:p w14:paraId="5B2FBA2B" w14:textId="77777777" w:rsidR="00000000" w:rsidRDefault="00E82A5C">
      <w:pPr>
        <w:pStyle w:val="SpeakerCon"/>
        <w:rPr>
          <w:rtl/>
        </w:rPr>
      </w:pPr>
      <w:bookmarkStart w:id="498" w:name="FS000000560T14_05_2003_19_35_32C"/>
      <w:bookmarkEnd w:id="498"/>
      <w:r>
        <w:rPr>
          <w:rtl/>
        </w:rPr>
        <w:t>אחמד טיבי (חד"ש-תע"ל):</w:t>
      </w:r>
    </w:p>
    <w:p w14:paraId="5105F43D" w14:textId="77777777" w:rsidR="00000000" w:rsidRDefault="00E82A5C">
      <w:pPr>
        <w:pStyle w:val="a"/>
        <w:rPr>
          <w:rtl/>
        </w:rPr>
      </w:pPr>
    </w:p>
    <w:p w14:paraId="6C77A239" w14:textId="77777777" w:rsidR="00000000" w:rsidRDefault="00E82A5C">
      <w:pPr>
        <w:pStyle w:val="a"/>
        <w:rPr>
          <w:rFonts w:hint="cs"/>
          <w:rtl/>
        </w:rPr>
      </w:pPr>
      <w:r>
        <w:rPr>
          <w:rFonts w:hint="cs"/>
          <w:rtl/>
        </w:rPr>
        <w:t>השר התייח</w:t>
      </w:r>
      <w:r>
        <w:rPr>
          <w:rFonts w:hint="cs"/>
          <w:rtl/>
        </w:rPr>
        <w:t>ס בדבריו לדברים שנאמרו בפני כבוד השופטת, להעברת כספים לאנשים שעברו עבירה, אמורים לעבור עבירה, סיוע לדבר עבירה. נשאלת השאלה, האם העברת כספים, קנטינות למשל לאסירים שביצעו רצח בתוך בתי-כלא, קנטינות למשל של חברי כנסת המבקרים שם, או מהצד הזה של הבמה או מהצד שלנ</w:t>
      </w:r>
      <w:r>
        <w:rPr>
          <w:rFonts w:hint="cs"/>
          <w:rtl/>
        </w:rPr>
        <w:t xml:space="preserve">ו, האם זו עבירה, האם זה הופך אותנו לתומכי טרוריסטים - - - </w:t>
      </w:r>
    </w:p>
    <w:p w14:paraId="44974B49" w14:textId="77777777" w:rsidR="00000000" w:rsidRDefault="00E82A5C">
      <w:pPr>
        <w:pStyle w:val="a"/>
        <w:ind w:firstLine="0"/>
        <w:rPr>
          <w:rFonts w:hint="cs"/>
          <w:rtl/>
        </w:rPr>
      </w:pPr>
    </w:p>
    <w:p w14:paraId="7B2FFC9E" w14:textId="77777777" w:rsidR="00000000" w:rsidRDefault="00E82A5C">
      <w:pPr>
        <w:pStyle w:val="ad"/>
        <w:rPr>
          <w:rtl/>
        </w:rPr>
      </w:pPr>
      <w:r>
        <w:rPr>
          <w:rtl/>
        </w:rPr>
        <w:t>היו"ר משה כחלון:</w:t>
      </w:r>
    </w:p>
    <w:p w14:paraId="7AFB3613" w14:textId="77777777" w:rsidR="00000000" w:rsidRDefault="00E82A5C">
      <w:pPr>
        <w:pStyle w:val="a"/>
        <w:rPr>
          <w:rtl/>
        </w:rPr>
      </w:pPr>
    </w:p>
    <w:p w14:paraId="125680B3" w14:textId="77777777" w:rsidR="00000000" w:rsidRDefault="00E82A5C">
      <w:pPr>
        <w:pStyle w:val="a"/>
        <w:rPr>
          <w:rFonts w:hint="cs"/>
          <w:rtl/>
        </w:rPr>
      </w:pPr>
      <w:r>
        <w:rPr>
          <w:rFonts w:hint="cs"/>
          <w:rtl/>
        </w:rPr>
        <w:t xml:space="preserve">משפט סיום. </w:t>
      </w:r>
    </w:p>
    <w:p w14:paraId="1B940801" w14:textId="77777777" w:rsidR="00000000" w:rsidRDefault="00E82A5C">
      <w:pPr>
        <w:pStyle w:val="a"/>
        <w:ind w:firstLine="0"/>
        <w:rPr>
          <w:rFonts w:hint="cs"/>
          <w:rtl/>
        </w:rPr>
      </w:pPr>
    </w:p>
    <w:p w14:paraId="1903D1F4" w14:textId="77777777" w:rsidR="00000000" w:rsidRDefault="00E82A5C">
      <w:pPr>
        <w:pStyle w:val="SpeakerCon"/>
        <w:rPr>
          <w:rtl/>
        </w:rPr>
      </w:pPr>
      <w:bookmarkStart w:id="499" w:name="FS000000560T14_05_2003_19_37_22C"/>
      <w:bookmarkEnd w:id="499"/>
      <w:r>
        <w:rPr>
          <w:rtl/>
        </w:rPr>
        <w:t>אחמד טיבי (חד"ש-תע"ל):</w:t>
      </w:r>
    </w:p>
    <w:p w14:paraId="429A2AF9" w14:textId="77777777" w:rsidR="00000000" w:rsidRDefault="00E82A5C">
      <w:pPr>
        <w:pStyle w:val="a"/>
        <w:rPr>
          <w:rtl/>
        </w:rPr>
      </w:pPr>
    </w:p>
    <w:p w14:paraId="2F6F682D" w14:textId="77777777" w:rsidR="00000000" w:rsidRDefault="00E82A5C">
      <w:pPr>
        <w:pStyle w:val="a"/>
        <w:rPr>
          <w:rFonts w:hint="cs"/>
          <w:rtl/>
        </w:rPr>
      </w:pPr>
      <w:r>
        <w:rPr>
          <w:rFonts w:hint="cs"/>
          <w:rtl/>
        </w:rPr>
        <w:t>כי אסירי המחתרת היהודית העבירו להם כספים, תמכו במשפחות שלהם, ביקרו אותם בבתי-הכלא, סייעו להם, העבירו להם מזון, מישהו חושב להעמיד את האנשים הא</w:t>
      </w:r>
      <w:r>
        <w:rPr>
          <w:rFonts w:hint="cs"/>
          <w:rtl/>
        </w:rPr>
        <w:t xml:space="preserve">לה לדין, אדוני? </w:t>
      </w:r>
    </w:p>
    <w:p w14:paraId="5FFC5864" w14:textId="77777777" w:rsidR="00000000" w:rsidRDefault="00E82A5C">
      <w:pPr>
        <w:pStyle w:val="a"/>
        <w:ind w:firstLine="0"/>
        <w:rPr>
          <w:rFonts w:hint="cs"/>
          <w:rtl/>
        </w:rPr>
      </w:pPr>
    </w:p>
    <w:p w14:paraId="6ED7F08F" w14:textId="77777777" w:rsidR="00000000" w:rsidRDefault="00E82A5C">
      <w:pPr>
        <w:pStyle w:val="ad"/>
        <w:rPr>
          <w:rtl/>
        </w:rPr>
      </w:pPr>
      <w:r>
        <w:rPr>
          <w:rtl/>
        </w:rPr>
        <w:t>היו"ר משה כחלון:</w:t>
      </w:r>
    </w:p>
    <w:p w14:paraId="6D347DEE" w14:textId="77777777" w:rsidR="00000000" w:rsidRDefault="00E82A5C">
      <w:pPr>
        <w:pStyle w:val="a"/>
        <w:rPr>
          <w:rtl/>
        </w:rPr>
      </w:pPr>
    </w:p>
    <w:p w14:paraId="11D00787" w14:textId="77777777" w:rsidR="00000000" w:rsidRDefault="00E82A5C">
      <w:pPr>
        <w:pStyle w:val="a"/>
        <w:rPr>
          <w:rFonts w:hint="cs"/>
          <w:rtl/>
        </w:rPr>
      </w:pPr>
      <w:r>
        <w:rPr>
          <w:rFonts w:hint="cs"/>
          <w:rtl/>
        </w:rPr>
        <w:t xml:space="preserve">תודה רבה. חבר הכנסת טיבי, הבנתי שאתה מבקש להסיר, תודה רבה. </w:t>
      </w:r>
    </w:p>
    <w:p w14:paraId="74BD8774" w14:textId="77777777" w:rsidR="00000000" w:rsidRDefault="00E82A5C">
      <w:pPr>
        <w:pStyle w:val="a"/>
        <w:ind w:firstLine="0"/>
        <w:rPr>
          <w:rFonts w:hint="cs"/>
          <w:rtl/>
        </w:rPr>
      </w:pPr>
    </w:p>
    <w:p w14:paraId="26025CEF" w14:textId="77777777" w:rsidR="00000000" w:rsidRDefault="00E82A5C">
      <w:pPr>
        <w:pStyle w:val="SpeakerCon"/>
        <w:rPr>
          <w:rtl/>
        </w:rPr>
      </w:pPr>
      <w:bookmarkStart w:id="500" w:name="FS000000560T14_05_2003_19_41_19C"/>
      <w:bookmarkEnd w:id="500"/>
      <w:r>
        <w:rPr>
          <w:rtl/>
        </w:rPr>
        <w:t>אחמד טיבי (חד"ש-תע"ל):</w:t>
      </w:r>
    </w:p>
    <w:p w14:paraId="43B416F7" w14:textId="77777777" w:rsidR="00000000" w:rsidRDefault="00E82A5C">
      <w:pPr>
        <w:pStyle w:val="a"/>
        <w:rPr>
          <w:rtl/>
        </w:rPr>
      </w:pPr>
    </w:p>
    <w:p w14:paraId="6EE1C8E9" w14:textId="77777777" w:rsidR="00000000" w:rsidRDefault="00E82A5C">
      <w:pPr>
        <w:pStyle w:val="a"/>
        <w:rPr>
          <w:rFonts w:hint="cs"/>
          <w:rtl/>
        </w:rPr>
      </w:pPr>
      <w:r>
        <w:rPr>
          <w:rFonts w:hint="cs"/>
          <w:rtl/>
        </w:rPr>
        <w:t xml:space="preserve">הבנת נכון. </w:t>
      </w:r>
    </w:p>
    <w:p w14:paraId="66E581E9" w14:textId="77777777" w:rsidR="00000000" w:rsidRDefault="00E82A5C">
      <w:pPr>
        <w:pStyle w:val="a"/>
        <w:ind w:firstLine="0"/>
        <w:rPr>
          <w:rFonts w:hint="cs"/>
          <w:rtl/>
        </w:rPr>
      </w:pPr>
    </w:p>
    <w:p w14:paraId="0DB5BDCF" w14:textId="77777777" w:rsidR="00000000" w:rsidRDefault="00E82A5C">
      <w:pPr>
        <w:pStyle w:val="ad"/>
        <w:rPr>
          <w:rtl/>
        </w:rPr>
      </w:pPr>
      <w:r>
        <w:rPr>
          <w:rtl/>
        </w:rPr>
        <w:t>היו"ר משה כחלון:</w:t>
      </w:r>
    </w:p>
    <w:p w14:paraId="103F72D6" w14:textId="77777777" w:rsidR="00000000" w:rsidRDefault="00E82A5C">
      <w:pPr>
        <w:pStyle w:val="a"/>
        <w:rPr>
          <w:rtl/>
        </w:rPr>
      </w:pPr>
    </w:p>
    <w:p w14:paraId="6D253DE7" w14:textId="77777777" w:rsidR="00000000" w:rsidRDefault="00E82A5C">
      <w:pPr>
        <w:pStyle w:val="a"/>
        <w:rPr>
          <w:rFonts w:hint="cs"/>
          <w:rtl/>
        </w:rPr>
      </w:pPr>
      <w:r>
        <w:rPr>
          <w:rFonts w:hint="cs"/>
          <w:rtl/>
        </w:rPr>
        <w:t xml:space="preserve">חברת הכנסת גילה גמליאל, בבקשה. </w:t>
      </w:r>
    </w:p>
    <w:p w14:paraId="48C4AFAB" w14:textId="77777777" w:rsidR="00000000" w:rsidRDefault="00E82A5C">
      <w:pPr>
        <w:pStyle w:val="a"/>
        <w:ind w:firstLine="0"/>
        <w:rPr>
          <w:rFonts w:hint="cs"/>
          <w:rtl/>
        </w:rPr>
      </w:pPr>
    </w:p>
    <w:p w14:paraId="3C940A90" w14:textId="77777777" w:rsidR="00000000" w:rsidRDefault="00E82A5C">
      <w:pPr>
        <w:pStyle w:val="Speaker"/>
        <w:rPr>
          <w:rtl/>
        </w:rPr>
      </w:pPr>
      <w:bookmarkStart w:id="501" w:name="FS000001025T14_05_2003_19_41_40"/>
      <w:bookmarkEnd w:id="501"/>
      <w:r>
        <w:rPr>
          <w:rFonts w:hint="eastAsia"/>
          <w:rtl/>
        </w:rPr>
        <w:t>גילה</w:t>
      </w:r>
      <w:r>
        <w:rPr>
          <w:rtl/>
        </w:rPr>
        <w:t xml:space="preserve"> גמליאל (הליכוד):</w:t>
      </w:r>
    </w:p>
    <w:p w14:paraId="16660F2E" w14:textId="77777777" w:rsidR="00000000" w:rsidRDefault="00E82A5C">
      <w:pPr>
        <w:pStyle w:val="a"/>
        <w:rPr>
          <w:rFonts w:hint="cs"/>
          <w:rtl/>
        </w:rPr>
      </w:pPr>
    </w:p>
    <w:p w14:paraId="64611B85" w14:textId="77777777" w:rsidR="00000000" w:rsidRDefault="00E82A5C">
      <w:pPr>
        <w:pStyle w:val="a"/>
        <w:rPr>
          <w:rFonts w:hint="cs"/>
          <w:rtl/>
        </w:rPr>
      </w:pPr>
      <w:r>
        <w:rPr>
          <w:rFonts w:hint="cs"/>
          <w:rtl/>
        </w:rPr>
        <w:t>כבוד סגן יושב-ראש הכנסת, השרים, חברים יקרים, אני</w:t>
      </w:r>
      <w:r>
        <w:rPr>
          <w:rFonts w:hint="cs"/>
          <w:rtl/>
        </w:rPr>
        <w:t xml:space="preserve"> רוצה לומר לכם, חברי הכנסת הערבים שדיברו כאן היום, אני פשוט מתביישת בכלל שאתם מעלים את הנושא הזה. מי כמוכם צריכים לדבוק בדגל, שניתן לבוא וליצור מצב אפשרי של יחסים בין ערבים ליהודים פה במדינת ישראל.  לבוא, אחמד טיבי, ולהציג את זה כרצח, טוב שאתה מודה שהכיוון</w:t>
      </w:r>
      <w:r>
        <w:rPr>
          <w:rFonts w:hint="cs"/>
          <w:rtl/>
        </w:rPr>
        <w:t xml:space="preserve"> המדובר פה באמת הוא תמיכה בטרור, תמיכה ברוצחים ותמיכה במרצחים.  אני לא יודעת למה רק עכשיו מגיעים למצב שעוצרים את כל אותם אנשים מהתנועה האסלאמית, זה דבר שהיה צריך להיעשות מזמן; מזמן היה צריך להוציא את התנועה האסלאמית מחוץ לחוק. הגיע הזמן שאנחנו כאן נדאג לזה</w:t>
      </w:r>
      <w:r>
        <w:rPr>
          <w:rFonts w:hint="cs"/>
          <w:rtl/>
        </w:rPr>
        <w:t>, שאנחנו נעלה את ההצעה הזאת להוציא אותה מחוץ לחוק, ולא נתבזה פעם אחר פעם, שאנשים מתוך האוכלוסייה שלנו כאן במדינה הזאת  יוצרים את המצב הבלתי-אפשרי של הסתה פרועה בקרב ערביי ישראל, שבמקום לחיות יחד עם אוכלוסייה, והרוב באוכלוסייה הערבית במדינת ישראל רוצה לחיות</w:t>
      </w:r>
      <w:r>
        <w:rPr>
          <w:rFonts w:hint="cs"/>
          <w:rtl/>
        </w:rPr>
        <w:t xml:space="preserve"> בשלום עם היהודים במדינה הזאת - - - </w:t>
      </w:r>
    </w:p>
    <w:p w14:paraId="7C69A5EA" w14:textId="77777777" w:rsidR="00000000" w:rsidRDefault="00E82A5C">
      <w:pPr>
        <w:pStyle w:val="a"/>
        <w:ind w:firstLine="0"/>
        <w:rPr>
          <w:rFonts w:hint="cs"/>
          <w:rtl/>
        </w:rPr>
      </w:pPr>
    </w:p>
    <w:p w14:paraId="7C0EF1B9" w14:textId="77777777" w:rsidR="00000000" w:rsidRDefault="00E82A5C">
      <w:pPr>
        <w:pStyle w:val="ad"/>
        <w:rPr>
          <w:rtl/>
        </w:rPr>
      </w:pPr>
      <w:r>
        <w:rPr>
          <w:rtl/>
        </w:rPr>
        <w:t>היו"ר משה כחלון:</w:t>
      </w:r>
    </w:p>
    <w:p w14:paraId="645C3FD0" w14:textId="77777777" w:rsidR="00000000" w:rsidRDefault="00E82A5C">
      <w:pPr>
        <w:pStyle w:val="a"/>
        <w:rPr>
          <w:rtl/>
        </w:rPr>
      </w:pPr>
    </w:p>
    <w:p w14:paraId="42090746" w14:textId="77777777" w:rsidR="00000000" w:rsidRDefault="00E82A5C">
      <w:pPr>
        <w:pStyle w:val="a"/>
        <w:rPr>
          <w:rFonts w:hint="cs"/>
          <w:rtl/>
        </w:rPr>
      </w:pPr>
      <w:r>
        <w:rPr>
          <w:rFonts w:hint="cs"/>
          <w:rtl/>
        </w:rPr>
        <w:t xml:space="preserve">חברת הכנסת גמליאל, משפט לסיום בבקשה. </w:t>
      </w:r>
    </w:p>
    <w:p w14:paraId="6F68D3CE" w14:textId="77777777" w:rsidR="00000000" w:rsidRDefault="00E82A5C">
      <w:pPr>
        <w:pStyle w:val="a"/>
        <w:ind w:firstLine="0"/>
        <w:rPr>
          <w:rFonts w:hint="cs"/>
          <w:rtl/>
        </w:rPr>
      </w:pPr>
    </w:p>
    <w:p w14:paraId="23927BB3" w14:textId="77777777" w:rsidR="00000000" w:rsidRDefault="00E82A5C">
      <w:pPr>
        <w:pStyle w:val="SpeakerCon"/>
        <w:rPr>
          <w:rtl/>
        </w:rPr>
      </w:pPr>
      <w:bookmarkStart w:id="502" w:name="FS000001025T14_05_2003_19_45_17C"/>
      <w:bookmarkEnd w:id="502"/>
      <w:r>
        <w:rPr>
          <w:rtl/>
        </w:rPr>
        <w:t>גילה גמליאל (הליכוד):</w:t>
      </w:r>
    </w:p>
    <w:p w14:paraId="45A0513A" w14:textId="77777777" w:rsidR="00000000" w:rsidRDefault="00E82A5C">
      <w:pPr>
        <w:pStyle w:val="a"/>
        <w:rPr>
          <w:rtl/>
        </w:rPr>
      </w:pPr>
    </w:p>
    <w:p w14:paraId="3258F7B0" w14:textId="77777777" w:rsidR="00000000" w:rsidRDefault="00E82A5C">
      <w:pPr>
        <w:pStyle w:val="a"/>
        <w:rPr>
          <w:rFonts w:hint="cs"/>
          <w:rtl/>
        </w:rPr>
      </w:pPr>
      <w:r>
        <w:rPr>
          <w:rFonts w:hint="cs"/>
          <w:rtl/>
        </w:rPr>
        <w:t>אני רוצה לומר, שאני מציעה להוריד את הנושא הזה מסדר-היום, לא לתת את התמיכה ולא לאפשר שהכנסת תהיה במה להסתה הפרועה של התנועה האסלאמית. תודה.</w:t>
      </w:r>
      <w:r>
        <w:rPr>
          <w:rFonts w:hint="cs"/>
          <w:rtl/>
        </w:rPr>
        <w:t xml:space="preserve"> </w:t>
      </w:r>
    </w:p>
    <w:p w14:paraId="1A22D7B5" w14:textId="77777777" w:rsidR="00000000" w:rsidRDefault="00E82A5C">
      <w:pPr>
        <w:pStyle w:val="a"/>
        <w:ind w:firstLine="0"/>
        <w:rPr>
          <w:rFonts w:hint="cs"/>
          <w:rtl/>
        </w:rPr>
      </w:pPr>
    </w:p>
    <w:p w14:paraId="45B9FA25" w14:textId="77777777" w:rsidR="00000000" w:rsidRDefault="00E82A5C">
      <w:pPr>
        <w:pStyle w:val="ad"/>
        <w:rPr>
          <w:rtl/>
        </w:rPr>
      </w:pPr>
      <w:r>
        <w:rPr>
          <w:rtl/>
        </w:rPr>
        <w:t>היו"ר משה כחלון:</w:t>
      </w:r>
    </w:p>
    <w:p w14:paraId="0ABE2A8C" w14:textId="77777777" w:rsidR="00000000" w:rsidRDefault="00E82A5C">
      <w:pPr>
        <w:pStyle w:val="a"/>
        <w:rPr>
          <w:rtl/>
        </w:rPr>
      </w:pPr>
    </w:p>
    <w:p w14:paraId="3C72ECD0" w14:textId="77777777" w:rsidR="00000000" w:rsidRDefault="00E82A5C">
      <w:pPr>
        <w:pStyle w:val="a"/>
        <w:rPr>
          <w:rFonts w:hint="cs"/>
          <w:rtl/>
        </w:rPr>
      </w:pPr>
      <w:r>
        <w:rPr>
          <w:rFonts w:hint="cs"/>
          <w:rtl/>
        </w:rPr>
        <w:t xml:space="preserve">תודה רבה. </w:t>
      </w:r>
    </w:p>
    <w:p w14:paraId="1FF3CAFF" w14:textId="77777777" w:rsidR="00000000" w:rsidRDefault="00E82A5C">
      <w:pPr>
        <w:pStyle w:val="a"/>
        <w:ind w:firstLine="0"/>
        <w:rPr>
          <w:rFonts w:hint="cs"/>
          <w:rtl/>
        </w:rPr>
      </w:pPr>
    </w:p>
    <w:p w14:paraId="66BF4D89" w14:textId="77777777" w:rsidR="00000000" w:rsidRDefault="00E82A5C">
      <w:pPr>
        <w:pStyle w:val="ac"/>
        <w:rPr>
          <w:rtl/>
        </w:rPr>
      </w:pPr>
      <w:r>
        <w:rPr>
          <w:rFonts w:hint="eastAsia"/>
          <w:rtl/>
        </w:rPr>
        <w:t>ג</w:t>
      </w:r>
      <w:r>
        <w:rPr>
          <w:rtl/>
        </w:rPr>
        <w:t>'מאל זחאלקה (בל"ד):</w:t>
      </w:r>
    </w:p>
    <w:p w14:paraId="540E63C0" w14:textId="77777777" w:rsidR="00000000" w:rsidRDefault="00E82A5C">
      <w:pPr>
        <w:pStyle w:val="a"/>
        <w:rPr>
          <w:rFonts w:hint="cs"/>
          <w:rtl/>
        </w:rPr>
      </w:pPr>
    </w:p>
    <w:p w14:paraId="47159491" w14:textId="77777777" w:rsidR="00000000" w:rsidRDefault="00E82A5C">
      <w:pPr>
        <w:pStyle w:val="a"/>
        <w:rPr>
          <w:rFonts w:hint="cs"/>
          <w:rtl/>
        </w:rPr>
      </w:pPr>
      <w:r>
        <w:rPr>
          <w:rFonts w:hint="cs"/>
          <w:rtl/>
        </w:rPr>
        <w:t xml:space="preserve">קיבלת עוד עשרה קולות במרכז הליכוד. </w:t>
      </w:r>
    </w:p>
    <w:p w14:paraId="21F15405" w14:textId="77777777" w:rsidR="00000000" w:rsidRDefault="00E82A5C">
      <w:pPr>
        <w:pStyle w:val="a"/>
        <w:ind w:firstLine="0"/>
        <w:rPr>
          <w:rFonts w:hint="cs"/>
          <w:rtl/>
        </w:rPr>
      </w:pPr>
    </w:p>
    <w:p w14:paraId="42311962" w14:textId="77777777" w:rsidR="00000000" w:rsidRDefault="00E82A5C">
      <w:pPr>
        <w:pStyle w:val="ac"/>
        <w:rPr>
          <w:rtl/>
        </w:rPr>
      </w:pPr>
      <w:r>
        <w:rPr>
          <w:rFonts w:hint="eastAsia"/>
          <w:rtl/>
        </w:rPr>
        <w:t>גדעון</w:t>
      </w:r>
      <w:r>
        <w:rPr>
          <w:rtl/>
        </w:rPr>
        <w:t xml:space="preserve"> סער (הליכוד):</w:t>
      </w:r>
    </w:p>
    <w:p w14:paraId="70A7AF12" w14:textId="77777777" w:rsidR="00000000" w:rsidRDefault="00E82A5C">
      <w:pPr>
        <w:pStyle w:val="a"/>
        <w:rPr>
          <w:rFonts w:hint="cs"/>
          <w:rtl/>
        </w:rPr>
      </w:pPr>
    </w:p>
    <w:p w14:paraId="6BF44A03" w14:textId="77777777" w:rsidR="00000000" w:rsidRDefault="00E82A5C">
      <w:pPr>
        <w:pStyle w:val="a"/>
        <w:rPr>
          <w:rFonts w:hint="cs"/>
          <w:rtl/>
        </w:rPr>
      </w:pPr>
      <w:r>
        <w:rPr>
          <w:rFonts w:hint="cs"/>
          <w:rtl/>
        </w:rPr>
        <w:t xml:space="preserve">אם היית יודע כמה קולות יש לה, לא היית מדבר על עשרה קולות. </w:t>
      </w:r>
    </w:p>
    <w:p w14:paraId="15C83454" w14:textId="77777777" w:rsidR="00000000" w:rsidRDefault="00E82A5C">
      <w:pPr>
        <w:pStyle w:val="a"/>
        <w:ind w:firstLine="0"/>
        <w:rPr>
          <w:rFonts w:hint="cs"/>
          <w:rtl/>
        </w:rPr>
      </w:pPr>
    </w:p>
    <w:p w14:paraId="3C8C28E6" w14:textId="77777777" w:rsidR="00000000" w:rsidRDefault="00E82A5C">
      <w:pPr>
        <w:pStyle w:val="ac"/>
        <w:rPr>
          <w:rtl/>
        </w:rPr>
      </w:pPr>
      <w:r>
        <w:rPr>
          <w:rFonts w:hint="eastAsia"/>
          <w:rtl/>
        </w:rPr>
        <w:t>ג</w:t>
      </w:r>
      <w:r>
        <w:rPr>
          <w:rtl/>
        </w:rPr>
        <w:t>'מאל זחאלקה (בל"ד):</w:t>
      </w:r>
    </w:p>
    <w:p w14:paraId="6809C3BD" w14:textId="77777777" w:rsidR="00000000" w:rsidRDefault="00E82A5C">
      <w:pPr>
        <w:pStyle w:val="a"/>
        <w:rPr>
          <w:rFonts w:hint="cs"/>
          <w:rtl/>
        </w:rPr>
      </w:pPr>
    </w:p>
    <w:p w14:paraId="59A70EBD" w14:textId="77777777" w:rsidR="00000000" w:rsidRDefault="00E82A5C">
      <w:pPr>
        <w:pStyle w:val="a"/>
        <w:rPr>
          <w:rFonts w:hint="cs"/>
          <w:rtl/>
        </w:rPr>
      </w:pPr>
      <w:r>
        <w:rPr>
          <w:rFonts w:hint="cs"/>
          <w:rtl/>
        </w:rPr>
        <w:t xml:space="preserve">20 קולות. </w:t>
      </w:r>
    </w:p>
    <w:p w14:paraId="78ED43C5" w14:textId="77777777" w:rsidR="00000000" w:rsidRDefault="00E82A5C">
      <w:pPr>
        <w:pStyle w:val="a"/>
        <w:ind w:firstLine="0"/>
        <w:rPr>
          <w:rFonts w:hint="cs"/>
          <w:rtl/>
        </w:rPr>
      </w:pPr>
    </w:p>
    <w:p w14:paraId="414DD7F9" w14:textId="77777777" w:rsidR="00000000" w:rsidRDefault="00E82A5C">
      <w:pPr>
        <w:pStyle w:val="ad"/>
        <w:rPr>
          <w:rtl/>
        </w:rPr>
      </w:pPr>
      <w:r>
        <w:rPr>
          <w:rtl/>
        </w:rPr>
        <w:t>היו"ר משה כחלון:</w:t>
      </w:r>
    </w:p>
    <w:p w14:paraId="62634B97" w14:textId="77777777" w:rsidR="00000000" w:rsidRDefault="00E82A5C">
      <w:pPr>
        <w:pStyle w:val="a"/>
        <w:rPr>
          <w:rtl/>
        </w:rPr>
      </w:pPr>
    </w:p>
    <w:p w14:paraId="1657BB6C" w14:textId="77777777" w:rsidR="00000000" w:rsidRDefault="00E82A5C">
      <w:pPr>
        <w:pStyle w:val="a"/>
        <w:rPr>
          <w:rFonts w:hint="cs"/>
          <w:rtl/>
        </w:rPr>
      </w:pPr>
      <w:r>
        <w:rPr>
          <w:rFonts w:hint="cs"/>
          <w:rtl/>
        </w:rPr>
        <w:t>קיימות בפנינו שלוש אפשרויות כרג</w:t>
      </w:r>
      <w:r>
        <w:rPr>
          <w:rFonts w:hint="cs"/>
          <w:rtl/>
        </w:rPr>
        <w:t xml:space="preserve">ע: מליאה, ועדה או להסיר. כרגע נצביע על מליאה. מי בעד - ניתן להצביע. </w:t>
      </w:r>
    </w:p>
    <w:p w14:paraId="3EBDD05D" w14:textId="77777777" w:rsidR="00000000" w:rsidRDefault="00E82A5C">
      <w:pPr>
        <w:pStyle w:val="a"/>
        <w:rPr>
          <w:rtl/>
        </w:rPr>
      </w:pPr>
    </w:p>
    <w:p w14:paraId="12EF471F" w14:textId="77777777" w:rsidR="00000000" w:rsidRDefault="00E82A5C">
      <w:pPr>
        <w:pStyle w:val="a"/>
        <w:rPr>
          <w:rFonts w:hint="cs"/>
          <w:rtl/>
        </w:rPr>
      </w:pPr>
    </w:p>
    <w:p w14:paraId="008820BF" w14:textId="77777777" w:rsidR="00000000" w:rsidRDefault="00E82A5C">
      <w:pPr>
        <w:pStyle w:val="a7"/>
        <w:bidi/>
        <w:rPr>
          <w:rFonts w:hint="cs"/>
          <w:rtl/>
        </w:rPr>
      </w:pPr>
      <w:r>
        <w:rPr>
          <w:rFonts w:hint="cs"/>
          <w:rtl/>
        </w:rPr>
        <w:t>הצבעה מס' 34</w:t>
      </w:r>
    </w:p>
    <w:p w14:paraId="015CE082" w14:textId="77777777" w:rsidR="00000000" w:rsidRDefault="00E82A5C">
      <w:pPr>
        <w:pStyle w:val="a"/>
        <w:rPr>
          <w:rFonts w:hint="cs"/>
          <w:rtl/>
        </w:rPr>
      </w:pPr>
    </w:p>
    <w:p w14:paraId="631D99A4" w14:textId="77777777" w:rsidR="00000000" w:rsidRDefault="00E82A5C">
      <w:pPr>
        <w:pStyle w:val="a8"/>
        <w:bidi/>
        <w:rPr>
          <w:rFonts w:hint="cs"/>
          <w:rtl/>
        </w:rPr>
      </w:pPr>
      <w:r>
        <w:rPr>
          <w:rFonts w:hint="cs"/>
          <w:rtl/>
        </w:rPr>
        <w:t>בעד ההצעה לכלול את הנושא בסדר-היום - 6</w:t>
      </w:r>
    </w:p>
    <w:p w14:paraId="019C19AF" w14:textId="77777777" w:rsidR="00000000" w:rsidRDefault="00E82A5C">
      <w:pPr>
        <w:pStyle w:val="a8"/>
        <w:bidi/>
        <w:rPr>
          <w:rFonts w:hint="cs"/>
          <w:rtl/>
        </w:rPr>
      </w:pPr>
      <w:r>
        <w:rPr>
          <w:rFonts w:hint="cs"/>
          <w:rtl/>
        </w:rPr>
        <w:t>בעד ההצעה שלא לכלול את הנושא בסדר-היום - 14</w:t>
      </w:r>
    </w:p>
    <w:p w14:paraId="5C92056C" w14:textId="77777777" w:rsidR="00000000" w:rsidRDefault="00E82A5C">
      <w:pPr>
        <w:pStyle w:val="a8"/>
        <w:bidi/>
        <w:rPr>
          <w:rFonts w:hint="cs"/>
          <w:rtl/>
        </w:rPr>
      </w:pPr>
      <w:r>
        <w:rPr>
          <w:rFonts w:hint="cs"/>
          <w:rtl/>
        </w:rPr>
        <w:t>נמנעים - אין</w:t>
      </w:r>
    </w:p>
    <w:p w14:paraId="68E6D893" w14:textId="77777777" w:rsidR="00000000" w:rsidRDefault="00E82A5C">
      <w:pPr>
        <w:pStyle w:val="a9"/>
        <w:bidi/>
        <w:rPr>
          <w:rFonts w:hint="cs"/>
          <w:rtl/>
        </w:rPr>
      </w:pPr>
      <w:r>
        <w:rPr>
          <w:rFonts w:hint="cs"/>
          <w:rtl/>
        </w:rPr>
        <w:t xml:space="preserve">ההצעה שלא לכלול את הנושא שהעלו חברי הכנסת מוחמד ברכה ועזמי בשארה בסדר-היום </w:t>
      </w:r>
      <w:r>
        <w:rPr>
          <w:rFonts w:hint="cs"/>
          <w:rtl/>
        </w:rPr>
        <w:t xml:space="preserve">של </w:t>
      </w:r>
      <w:r>
        <w:rPr>
          <w:rtl/>
        </w:rPr>
        <w:br/>
      </w:r>
      <w:r>
        <w:rPr>
          <w:rFonts w:hint="cs"/>
          <w:rtl/>
        </w:rPr>
        <w:t>הכנסת נתקבלה.</w:t>
      </w:r>
    </w:p>
    <w:p w14:paraId="7B0F6A9F" w14:textId="77777777" w:rsidR="00000000" w:rsidRDefault="00E82A5C">
      <w:pPr>
        <w:pStyle w:val="a"/>
        <w:jc w:val="center"/>
        <w:rPr>
          <w:rFonts w:hint="cs"/>
          <w:u w:val="single"/>
          <w:rtl/>
        </w:rPr>
      </w:pPr>
    </w:p>
    <w:p w14:paraId="197A5332" w14:textId="77777777" w:rsidR="00000000" w:rsidRDefault="00E82A5C">
      <w:pPr>
        <w:pStyle w:val="ad"/>
        <w:rPr>
          <w:rtl/>
        </w:rPr>
      </w:pPr>
      <w:r>
        <w:rPr>
          <w:rtl/>
        </w:rPr>
        <w:t>היו"ר משה כחלון:</w:t>
      </w:r>
    </w:p>
    <w:p w14:paraId="04D65B57" w14:textId="77777777" w:rsidR="00000000" w:rsidRDefault="00E82A5C">
      <w:pPr>
        <w:pStyle w:val="a"/>
        <w:rPr>
          <w:rtl/>
        </w:rPr>
      </w:pPr>
    </w:p>
    <w:p w14:paraId="2E7AD898" w14:textId="77777777" w:rsidR="00000000" w:rsidRDefault="00E82A5C">
      <w:pPr>
        <w:pStyle w:val="a"/>
        <w:rPr>
          <w:rFonts w:hint="cs"/>
          <w:rtl/>
        </w:rPr>
      </w:pPr>
      <w:r>
        <w:rPr>
          <w:rFonts w:hint="cs"/>
          <w:rtl/>
        </w:rPr>
        <w:t xml:space="preserve">ההצעה להעביר למליאה, אלה התוצאות: שישה בעד, 15 נגד, בתוספת קולו של יושב-ראש הכנסת, אין נמנעים </w:t>
      </w:r>
      <w:r>
        <w:rPr>
          <w:rtl/>
        </w:rPr>
        <w:t>–</w:t>
      </w:r>
      <w:r>
        <w:rPr>
          <w:rFonts w:hint="cs"/>
          <w:rtl/>
        </w:rPr>
        <w:t xml:space="preserve"> ההצעות לא יועברו למליאה. </w:t>
      </w:r>
    </w:p>
    <w:p w14:paraId="39D41DB4" w14:textId="77777777" w:rsidR="00000000" w:rsidRDefault="00E82A5C">
      <w:pPr>
        <w:pStyle w:val="a"/>
        <w:ind w:firstLine="0"/>
        <w:rPr>
          <w:rFonts w:hint="cs"/>
          <w:rtl/>
        </w:rPr>
      </w:pPr>
    </w:p>
    <w:p w14:paraId="19845E1B" w14:textId="77777777" w:rsidR="00000000" w:rsidRDefault="00E82A5C">
      <w:pPr>
        <w:pStyle w:val="a"/>
        <w:rPr>
          <w:rFonts w:hint="cs"/>
          <w:rtl/>
        </w:rPr>
      </w:pPr>
      <w:r>
        <w:rPr>
          <w:rFonts w:hint="cs"/>
          <w:rtl/>
        </w:rPr>
        <w:t>הצבעה נוספת. מי בעד העברה לוועדה? מי נגד? נגד - המשמעות זה להסיר.</w:t>
      </w:r>
    </w:p>
    <w:p w14:paraId="061AF1E0" w14:textId="77777777" w:rsidR="00000000" w:rsidRDefault="00E82A5C">
      <w:pPr>
        <w:pStyle w:val="a"/>
        <w:rPr>
          <w:rFonts w:hint="cs"/>
          <w:rtl/>
        </w:rPr>
      </w:pPr>
    </w:p>
    <w:p w14:paraId="52BDDD77" w14:textId="77777777" w:rsidR="00000000" w:rsidRDefault="00E82A5C">
      <w:pPr>
        <w:pStyle w:val="a7"/>
        <w:bidi/>
        <w:rPr>
          <w:rFonts w:hint="cs"/>
          <w:rtl/>
        </w:rPr>
      </w:pPr>
      <w:r>
        <w:rPr>
          <w:rFonts w:hint="cs"/>
          <w:rtl/>
        </w:rPr>
        <w:t>הצבעה מס' 35</w:t>
      </w:r>
    </w:p>
    <w:p w14:paraId="58E5F5D2" w14:textId="77777777" w:rsidR="00000000" w:rsidRDefault="00E82A5C">
      <w:pPr>
        <w:pStyle w:val="a"/>
        <w:rPr>
          <w:rFonts w:hint="cs"/>
          <w:rtl/>
        </w:rPr>
      </w:pPr>
    </w:p>
    <w:p w14:paraId="09146018" w14:textId="77777777" w:rsidR="00000000" w:rsidRDefault="00E82A5C">
      <w:pPr>
        <w:pStyle w:val="a8"/>
        <w:bidi/>
        <w:rPr>
          <w:rFonts w:hint="cs"/>
          <w:rtl/>
        </w:rPr>
      </w:pPr>
      <w:r>
        <w:rPr>
          <w:rFonts w:hint="cs"/>
          <w:rtl/>
        </w:rPr>
        <w:t>בעד ההצעה להעבי</w:t>
      </w:r>
      <w:r>
        <w:rPr>
          <w:rFonts w:hint="cs"/>
          <w:rtl/>
        </w:rPr>
        <w:t>ר את הנושא לוועדה - 5</w:t>
      </w:r>
    </w:p>
    <w:p w14:paraId="6DB73449" w14:textId="77777777" w:rsidR="00000000" w:rsidRDefault="00E82A5C">
      <w:pPr>
        <w:pStyle w:val="a8"/>
        <w:bidi/>
        <w:rPr>
          <w:rFonts w:hint="cs"/>
          <w:rtl/>
        </w:rPr>
      </w:pPr>
      <w:r>
        <w:rPr>
          <w:rFonts w:hint="cs"/>
          <w:rtl/>
        </w:rPr>
        <w:t>בעד ההצעה שלא לכלול את הנושא בסדר-היום - 15</w:t>
      </w:r>
    </w:p>
    <w:p w14:paraId="285DBDDF" w14:textId="77777777" w:rsidR="00000000" w:rsidRDefault="00E82A5C">
      <w:pPr>
        <w:pStyle w:val="a8"/>
        <w:bidi/>
        <w:rPr>
          <w:rFonts w:hint="cs"/>
          <w:rtl/>
        </w:rPr>
      </w:pPr>
      <w:r>
        <w:rPr>
          <w:rFonts w:hint="cs"/>
          <w:rtl/>
        </w:rPr>
        <w:t>נמנעים - אין</w:t>
      </w:r>
    </w:p>
    <w:p w14:paraId="2F49D679" w14:textId="77777777" w:rsidR="00000000" w:rsidRDefault="00E82A5C">
      <w:pPr>
        <w:pStyle w:val="a9"/>
        <w:bidi/>
        <w:rPr>
          <w:rFonts w:hint="cs"/>
          <w:rtl/>
        </w:rPr>
      </w:pPr>
      <w:r>
        <w:rPr>
          <w:rFonts w:hint="cs"/>
          <w:rtl/>
        </w:rPr>
        <w:t>ההצעה שלא לכלול את הנושא בסדר-היום של הכנסת נתקבלה.</w:t>
      </w:r>
    </w:p>
    <w:p w14:paraId="3EB5BE38" w14:textId="77777777" w:rsidR="00000000" w:rsidRDefault="00E82A5C">
      <w:pPr>
        <w:pStyle w:val="a"/>
        <w:rPr>
          <w:rFonts w:hint="cs"/>
          <w:rtl/>
        </w:rPr>
      </w:pPr>
    </w:p>
    <w:p w14:paraId="5D4F3126" w14:textId="77777777" w:rsidR="00000000" w:rsidRDefault="00E82A5C">
      <w:pPr>
        <w:pStyle w:val="ad"/>
        <w:rPr>
          <w:rtl/>
        </w:rPr>
      </w:pPr>
      <w:r>
        <w:rPr>
          <w:rtl/>
        </w:rPr>
        <w:t>היו"ר משה כחלון:</w:t>
      </w:r>
    </w:p>
    <w:p w14:paraId="421D7198" w14:textId="77777777" w:rsidR="00000000" w:rsidRDefault="00E82A5C">
      <w:pPr>
        <w:pStyle w:val="a"/>
        <w:rPr>
          <w:rtl/>
        </w:rPr>
      </w:pPr>
    </w:p>
    <w:p w14:paraId="7E9BB88B" w14:textId="77777777" w:rsidR="00000000" w:rsidRDefault="00E82A5C">
      <w:pPr>
        <w:pStyle w:val="a"/>
        <w:rPr>
          <w:rFonts w:hint="cs"/>
          <w:rtl/>
        </w:rPr>
      </w:pPr>
      <w:r>
        <w:rPr>
          <w:rFonts w:hint="cs"/>
          <w:rtl/>
        </w:rPr>
        <w:t xml:space="preserve">התוצאות: בעד ועדה - 5, נגד - 16, בתוספת קולו של יושב-ראש הכנסת. </w:t>
      </w:r>
    </w:p>
    <w:p w14:paraId="3703B504" w14:textId="77777777" w:rsidR="00000000" w:rsidRDefault="00E82A5C">
      <w:pPr>
        <w:pStyle w:val="a"/>
        <w:rPr>
          <w:rFonts w:hint="cs"/>
          <w:rtl/>
        </w:rPr>
      </w:pPr>
    </w:p>
    <w:p w14:paraId="2444327F" w14:textId="77777777" w:rsidR="00000000" w:rsidRDefault="00E82A5C">
      <w:pPr>
        <w:pStyle w:val="a"/>
        <w:rPr>
          <w:rFonts w:hint="cs"/>
          <w:rtl/>
        </w:rPr>
      </w:pPr>
      <w:r>
        <w:rPr>
          <w:rFonts w:hint="cs"/>
          <w:rtl/>
        </w:rPr>
        <w:t>הישיבה נעולה. הישיבה הבאה - ביום שני, י"</w:t>
      </w:r>
      <w:r>
        <w:rPr>
          <w:rFonts w:hint="cs"/>
          <w:rtl/>
        </w:rPr>
        <w:t>ז באייר התשס"ג, 19 במאי 2003, בשעה 16:00.</w:t>
      </w:r>
    </w:p>
    <w:p w14:paraId="6751F605" w14:textId="77777777" w:rsidR="00000000" w:rsidRDefault="00E82A5C">
      <w:pPr>
        <w:pStyle w:val="a"/>
        <w:rPr>
          <w:rFonts w:hint="cs"/>
          <w:rtl/>
        </w:rPr>
      </w:pPr>
    </w:p>
    <w:p w14:paraId="4E580D62" w14:textId="77777777" w:rsidR="00000000" w:rsidRDefault="00E82A5C">
      <w:pPr>
        <w:pStyle w:val="a"/>
        <w:jc w:val="center"/>
        <w:rPr>
          <w:rFonts w:hint="cs"/>
          <w:rtl/>
        </w:rPr>
      </w:pPr>
      <w:r>
        <w:rPr>
          <w:rFonts w:hint="cs"/>
          <w:rtl/>
        </w:rPr>
        <w:t>הישיבה ננעלה בשעה 19:01.</w:t>
      </w:r>
    </w:p>
    <w:p w14:paraId="23065433" w14:textId="77777777" w:rsidR="00000000" w:rsidRDefault="00E82A5C">
      <w:pPr>
        <w:pStyle w:val="a"/>
        <w:rPr>
          <w:rtl/>
        </w:rPr>
      </w:pPr>
    </w:p>
    <w:p w14:paraId="44D8FC13" w14:textId="77777777" w:rsidR="00000000" w:rsidRDefault="00E82A5C">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639F7" w14:textId="77777777" w:rsidR="00000000" w:rsidRDefault="00E82A5C">
      <w:r>
        <w:separator/>
      </w:r>
    </w:p>
  </w:endnote>
  <w:endnote w:type="continuationSeparator" w:id="0">
    <w:p w14:paraId="019A0D79" w14:textId="77777777" w:rsidR="00000000" w:rsidRDefault="00E82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AEBE2" w14:textId="77777777" w:rsidR="00000000" w:rsidRDefault="00E82A5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240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B2CAF" w14:textId="77777777" w:rsidR="00000000" w:rsidRDefault="00E82A5C">
      <w:r>
        <w:separator/>
      </w:r>
    </w:p>
  </w:footnote>
  <w:footnote w:type="continuationSeparator" w:id="0">
    <w:p w14:paraId="7EB36666" w14:textId="77777777" w:rsidR="00000000" w:rsidRDefault="00E82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365651D"/>
    <w:multiLevelType w:val="hybridMultilevel"/>
    <w:tmpl w:val="CFF21800"/>
    <w:lvl w:ilvl="0" w:tplc="2026AB78">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D6E3F41"/>
    <w:multiLevelType w:val="hybridMultilevel"/>
    <w:tmpl w:val="576C4F4E"/>
    <w:lvl w:ilvl="0" w:tplc="D9C4D2B0">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629B1DBF"/>
    <w:multiLevelType w:val="hybridMultilevel"/>
    <w:tmpl w:val="751402C2"/>
    <w:lvl w:ilvl="0" w:tplc="367466C0">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2962350"/>
    <w:multiLevelType w:val="hybridMultilevel"/>
    <w:tmpl w:val="F498F626"/>
    <w:lvl w:ilvl="0" w:tplc="37005F22">
      <w:start w:val="1"/>
      <w:numFmt w:val="decimal"/>
      <w:lvlText w:val="%1."/>
      <w:lvlJc w:val="left"/>
      <w:pPr>
        <w:tabs>
          <w:tab w:val="num" w:pos="1856"/>
        </w:tabs>
        <w:ind w:left="1856" w:right="1856" w:hanging="810"/>
      </w:pPr>
      <w:rPr>
        <w:rFonts w:hint="cs"/>
      </w:rPr>
    </w:lvl>
    <w:lvl w:ilvl="1" w:tplc="040D0019" w:tentative="1">
      <w:start w:val="1"/>
      <w:numFmt w:val="lowerLetter"/>
      <w:lvlText w:val="%2."/>
      <w:lvlJc w:val="left"/>
      <w:pPr>
        <w:tabs>
          <w:tab w:val="num" w:pos="1963"/>
        </w:tabs>
        <w:ind w:left="1963" w:right="1963" w:hanging="360"/>
      </w:pPr>
    </w:lvl>
    <w:lvl w:ilvl="2" w:tplc="040D001B" w:tentative="1">
      <w:start w:val="1"/>
      <w:numFmt w:val="lowerRoman"/>
      <w:lvlText w:val="%3."/>
      <w:lvlJc w:val="right"/>
      <w:pPr>
        <w:tabs>
          <w:tab w:val="num" w:pos="2683"/>
        </w:tabs>
        <w:ind w:left="2683" w:right="2683" w:hanging="180"/>
      </w:pPr>
    </w:lvl>
    <w:lvl w:ilvl="3" w:tplc="040D000F" w:tentative="1">
      <w:start w:val="1"/>
      <w:numFmt w:val="decimal"/>
      <w:lvlText w:val="%4."/>
      <w:lvlJc w:val="left"/>
      <w:pPr>
        <w:tabs>
          <w:tab w:val="num" w:pos="3403"/>
        </w:tabs>
        <w:ind w:left="3403" w:right="3403" w:hanging="360"/>
      </w:pPr>
    </w:lvl>
    <w:lvl w:ilvl="4" w:tplc="040D0019" w:tentative="1">
      <w:start w:val="1"/>
      <w:numFmt w:val="lowerLetter"/>
      <w:lvlText w:val="%5."/>
      <w:lvlJc w:val="left"/>
      <w:pPr>
        <w:tabs>
          <w:tab w:val="num" w:pos="4123"/>
        </w:tabs>
        <w:ind w:left="4123" w:right="4123" w:hanging="360"/>
      </w:pPr>
    </w:lvl>
    <w:lvl w:ilvl="5" w:tplc="040D001B" w:tentative="1">
      <w:start w:val="1"/>
      <w:numFmt w:val="lowerRoman"/>
      <w:lvlText w:val="%6."/>
      <w:lvlJc w:val="right"/>
      <w:pPr>
        <w:tabs>
          <w:tab w:val="num" w:pos="4843"/>
        </w:tabs>
        <w:ind w:left="4843" w:right="4843" w:hanging="180"/>
      </w:pPr>
    </w:lvl>
    <w:lvl w:ilvl="6" w:tplc="040D000F" w:tentative="1">
      <w:start w:val="1"/>
      <w:numFmt w:val="decimal"/>
      <w:lvlText w:val="%7."/>
      <w:lvlJc w:val="left"/>
      <w:pPr>
        <w:tabs>
          <w:tab w:val="num" w:pos="5563"/>
        </w:tabs>
        <w:ind w:left="5563" w:right="5563" w:hanging="360"/>
      </w:pPr>
    </w:lvl>
    <w:lvl w:ilvl="7" w:tplc="040D0019" w:tentative="1">
      <w:start w:val="1"/>
      <w:numFmt w:val="lowerLetter"/>
      <w:lvlText w:val="%8."/>
      <w:lvlJc w:val="left"/>
      <w:pPr>
        <w:tabs>
          <w:tab w:val="num" w:pos="6283"/>
        </w:tabs>
        <w:ind w:left="6283" w:right="6283" w:hanging="360"/>
      </w:pPr>
    </w:lvl>
    <w:lvl w:ilvl="8" w:tplc="040D001B" w:tentative="1">
      <w:start w:val="1"/>
      <w:numFmt w:val="lowerRoman"/>
      <w:lvlText w:val="%9."/>
      <w:lvlJc w:val="right"/>
      <w:pPr>
        <w:tabs>
          <w:tab w:val="num" w:pos="7003"/>
        </w:tabs>
        <w:ind w:left="7003" w:right="7003" w:hanging="180"/>
      </w:pPr>
    </w:lvl>
  </w:abstractNum>
  <w:abstractNum w:abstractNumId="5" w15:restartNumberingAfterBreak="0">
    <w:nsid w:val="7695728E"/>
    <w:multiLevelType w:val="hybridMultilevel"/>
    <w:tmpl w:val="8C74C390"/>
    <w:lvl w:ilvl="0" w:tplc="FE802270">
      <w:start w:val="1"/>
      <w:numFmt w:val="decimal"/>
      <w:lvlText w:val="%1."/>
      <w:lvlJc w:val="left"/>
      <w:pPr>
        <w:tabs>
          <w:tab w:val="num" w:pos="1440"/>
        </w:tabs>
        <w:ind w:left="1440" w:right="1440" w:hanging="615"/>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1179_1-45.doc"/>
    <w:docVar w:name="Position" w:val="Merged1-45"/>
    <w:docVar w:name="Queue" w:val="1-45"/>
    <w:docVar w:name="SaveYN" w:val="N"/>
    <w:docVar w:name="Session" w:val="11179"/>
    <w:docVar w:name="SessionDate" w:val="14/05/03"/>
    <w:docVar w:name="SpeakersNum" w:val="0"/>
    <w:docVar w:name="StartMode" w:val="4"/>
  </w:docVars>
  <w:rsids>
    <w:rsidRoot w:val="00E82A5C"/>
    <w:rsid w:val="00E82A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6F2859"/>
  <w15:chartTrackingRefBased/>
  <w15:docId w15:val="{1427981B-C1F9-4873-A2BA-99FE4D67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44944</Words>
  <Characters>256182</Characters>
  <Application>Microsoft Office Word</Application>
  <DocSecurity>0</DocSecurity>
  <Lines>2134</Lines>
  <Paragraphs>601</Paragraphs>
  <ScaleCrop>false</ScaleCrop>
  <HeadingPairs>
    <vt:vector size="2" baseType="variant">
      <vt:variant>
        <vt:lpstr>שם</vt:lpstr>
      </vt:variant>
      <vt:variant>
        <vt:i4>1</vt:i4>
      </vt:variant>
    </vt:vector>
  </HeadingPairs>
  <TitlesOfParts>
    <vt:vector size="1" baseType="lpstr">
      <vt:lpstr>חוברת ח'</vt:lpstr>
    </vt:vector>
  </TitlesOfParts>
  <Company>EDS</Company>
  <LinksUpToDate>false</LinksUpToDate>
  <CharactersWithSpaces>300525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21 מתאריך 14/05/2003</dc:title>
  <dc:subject/>
  <dc:creator>דבורה אביבי</dc:creator>
  <cp:keywords/>
  <dc:description/>
  <cp:lastModifiedBy>vladimir</cp:lastModifiedBy>
  <cp:revision>2</cp:revision>
  <cp:lastPrinted>2003-07-07T18:12:00Z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21.0000000000000</vt:lpwstr>
  </property>
  <property fmtid="{D5CDD505-2E9C-101B-9397-08002B2CF9AE}" pid="4" name="Nose">
    <vt:lpwstr>_x000d_
</vt:lpwstr>
  </property>
  <property fmtid="{D5CDD505-2E9C-101B-9397-08002B2CF9AE}" pid="5" name="TaarichYeshiva">
    <vt:lpwstr>2003-05-14T00:00:00Z</vt:lpwstr>
  </property>
  <property fmtid="{D5CDD505-2E9C-101B-9397-08002B2CF9AE}" pid="6" name="Tor">
    <vt:lpwstr>1-45</vt:lpwstr>
  </property>
  <property fmtid="{D5CDD505-2E9C-101B-9397-08002B2CF9AE}" pid="7" name="סימוכין">
    <vt:i4>2646104</vt:i4>
  </property>
  <property fmtid="{D5CDD505-2E9C-101B-9397-08002B2CF9AE}" pid="8" name="תאריך המסמך">
    <vt:filetime>2005-03-06T00:00:00Z</vt:filetime>
  </property>
  <property fmtid="{D5CDD505-2E9C-101B-9397-08002B2CF9AE}" pid="9" name="CodeProfile">
    <vt:lpwstr>136.000000000000</vt:lpwstr>
  </property>
  <property fmtid="{D5CDD505-2E9C-101B-9397-08002B2CF9AE}" pid="10" name="AutoNumber">
    <vt:lpwstr>2646104</vt:lpwstr>
  </property>
  <property fmtid="{D5CDD505-2E9C-101B-9397-08002B2CF9AE}" pid="11" name="SDDocDate">
    <vt:lpwstr>2005-03-06T00:00:00Z</vt:lpwstr>
  </property>
  <property fmtid="{D5CDD505-2E9C-101B-9397-08002B2CF9AE}" pid="12" name="SDHebDate">
    <vt:lpwstr>כ"ה באדר א',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