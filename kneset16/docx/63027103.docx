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D294" w14:textId="77777777" w:rsidR="00000000" w:rsidRDefault="00B2572E">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0865C8C" w14:textId="77777777" w:rsidR="00000000" w:rsidRDefault="00B2572E">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_Toc67316597 \h </w:instrText>
      </w:r>
      <w:r>
        <w:fldChar w:fldCharType="separate"/>
      </w:r>
      <w:r>
        <w:t>5</w:t>
      </w:r>
      <w:r>
        <w:fldChar w:fldCharType="end"/>
      </w:r>
    </w:p>
    <w:p w14:paraId="3D992619" w14:textId="77777777" w:rsidR="00000000" w:rsidRDefault="00B2572E">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_Toc67316598 \h </w:instrText>
      </w:r>
      <w:r>
        <w:fldChar w:fldCharType="separate"/>
      </w:r>
      <w:r>
        <w:t>5</w:t>
      </w:r>
      <w:r>
        <w:fldChar w:fldCharType="end"/>
      </w:r>
    </w:p>
    <w:p w14:paraId="3757729D" w14:textId="77777777" w:rsidR="00000000" w:rsidRDefault="00B2572E">
      <w:pPr>
        <w:pStyle w:val="TOC2"/>
        <w:tabs>
          <w:tab w:val="right" w:leader="dot" w:pos="8296"/>
        </w:tabs>
        <w:ind w:right="0"/>
        <w:rPr>
          <w:rFonts w:ascii="Times New Roman" w:hAnsi="Times New Roman" w:cs="Times New Roman"/>
          <w:sz w:val="24"/>
          <w:szCs w:val="24"/>
        </w:rPr>
      </w:pPr>
      <w:r>
        <w:rPr>
          <w:rtl/>
        </w:rPr>
        <w:t>אורית</w:t>
      </w:r>
      <w:r>
        <w:t xml:space="preserve"> </w:t>
      </w:r>
      <w:r>
        <w:rPr>
          <w:rtl/>
        </w:rPr>
        <w:t xml:space="preserve">נוקד </w:t>
      </w:r>
      <w:r>
        <w:t>(</w:t>
      </w:r>
      <w:r>
        <w:rPr>
          <w:rtl/>
        </w:rPr>
        <w:t>העבודה-מימד):</w:t>
      </w:r>
      <w:r>
        <w:tab/>
      </w:r>
      <w:r>
        <w:fldChar w:fldCharType="begin"/>
      </w:r>
      <w:r>
        <w:instrText xml:space="preserve"> PAGEREF _Toc67316599 \h </w:instrText>
      </w:r>
      <w:r>
        <w:fldChar w:fldCharType="separate"/>
      </w:r>
      <w:r>
        <w:t>6</w:t>
      </w:r>
      <w:r>
        <w:fldChar w:fldCharType="end"/>
      </w:r>
    </w:p>
    <w:p w14:paraId="30D4B4B2" w14:textId="77777777" w:rsidR="00000000" w:rsidRDefault="00B2572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_Toc67316600 </w:instrText>
      </w:r>
      <w:r>
        <w:instrText xml:space="preserve">\h </w:instrText>
      </w:r>
      <w:r>
        <w:fldChar w:fldCharType="separate"/>
      </w:r>
      <w:r>
        <w:t>6</w:t>
      </w:r>
      <w:r>
        <w:fldChar w:fldCharType="end"/>
      </w:r>
    </w:p>
    <w:p w14:paraId="6B24EB53" w14:textId="77777777" w:rsidR="00000000" w:rsidRDefault="00B2572E">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_Toc67316601 \h </w:instrText>
      </w:r>
      <w:r>
        <w:fldChar w:fldCharType="separate"/>
      </w:r>
      <w:r>
        <w:t>7</w:t>
      </w:r>
      <w:r>
        <w:fldChar w:fldCharType="end"/>
      </w:r>
    </w:p>
    <w:p w14:paraId="0264C71E" w14:textId="77777777" w:rsidR="00000000" w:rsidRDefault="00B2572E">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_Toc67316602 \h </w:instrText>
      </w:r>
      <w:r>
        <w:fldChar w:fldCharType="separate"/>
      </w:r>
      <w:r>
        <w:t>7</w:t>
      </w:r>
      <w:r>
        <w:fldChar w:fldCharType="end"/>
      </w:r>
    </w:p>
    <w:p w14:paraId="6F377607" w14:textId="77777777" w:rsidR="00000000" w:rsidRDefault="00B2572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_Toc67316603 \h </w:instrText>
      </w:r>
      <w:r>
        <w:fldChar w:fldCharType="separate"/>
      </w:r>
      <w:r>
        <w:t>9</w:t>
      </w:r>
      <w:r>
        <w:fldChar w:fldCharType="end"/>
      </w:r>
    </w:p>
    <w:p w14:paraId="3DB7EA39" w14:textId="77777777" w:rsidR="00000000" w:rsidRDefault="00B2572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_Toc67316604 \h </w:instrText>
      </w:r>
      <w:r>
        <w:fldChar w:fldCharType="separate"/>
      </w:r>
      <w:r>
        <w:t>9</w:t>
      </w:r>
      <w:r>
        <w:fldChar w:fldCharType="end"/>
      </w:r>
    </w:p>
    <w:p w14:paraId="53A16B0A" w14:textId="77777777" w:rsidR="00000000" w:rsidRDefault="00B2572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w:instrText>
      </w:r>
      <w:r>
        <w:instrText xml:space="preserve">c67316605 \h </w:instrText>
      </w:r>
      <w:r>
        <w:fldChar w:fldCharType="separate"/>
      </w:r>
      <w:r>
        <w:t>11</w:t>
      </w:r>
      <w:r>
        <w:fldChar w:fldCharType="end"/>
      </w:r>
    </w:p>
    <w:p w14:paraId="729452C5" w14:textId="77777777" w:rsidR="00000000" w:rsidRDefault="00B2572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_Toc67316606 \h </w:instrText>
      </w:r>
      <w:r>
        <w:fldChar w:fldCharType="separate"/>
      </w:r>
      <w:r>
        <w:t>11</w:t>
      </w:r>
      <w:r>
        <w:fldChar w:fldCharType="end"/>
      </w:r>
    </w:p>
    <w:p w14:paraId="3F383E3C" w14:textId="77777777" w:rsidR="00000000" w:rsidRDefault="00B2572E">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_Toc67316607 \h </w:instrText>
      </w:r>
      <w:r>
        <w:fldChar w:fldCharType="separate"/>
      </w:r>
      <w:r>
        <w:t>13</w:t>
      </w:r>
      <w:r>
        <w:fldChar w:fldCharType="end"/>
      </w:r>
    </w:p>
    <w:p w14:paraId="6BB86893" w14:textId="77777777" w:rsidR="00000000" w:rsidRDefault="00B2572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_Toc67316608 \h </w:instrText>
      </w:r>
      <w:r>
        <w:fldChar w:fldCharType="separate"/>
      </w:r>
      <w:r>
        <w:t>14</w:t>
      </w:r>
      <w:r>
        <w:fldChar w:fldCharType="end"/>
      </w:r>
    </w:p>
    <w:p w14:paraId="1C90B502" w14:textId="77777777" w:rsidR="00000000" w:rsidRDefault="00B2572E">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_Toc67316609 \h </w:instrText>
      </w:r>
      <w:r>
        <w:fldChar w:fldCharType="separate"/>
      </w:r>
      <w:r>
        <w:t>14</w:t>
      </w:r>
      <w:r>
        <w:fldChar w:fldCharType="end"/>
      </w:r>
    </w:p>
    <w:p w14:paraId="767CCCE3" w14:textId="77777777" w:rsidR="00000000" w:rsidRDefault="00B2572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_Toc67316610 \h </w:instrText>
      </w:r>
      <w:r>
        <w:fldChar w:fldCharType="separate"/>
      </w:r>
      <w:r>
        <w:t>15</w:t>
      </w:r>
      <w:r>
        <w:fldChar w:fldCharType="end"/>
      </w:r>
    </w:p>
    <w:p w14:paraId="2CCD2564" w14:textId="77777777" w:rsidR="00000000" w:rsidRDefault="00B2572E">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_Toc67316611 \h </w:instrText>
      </w:r>
      <w:r>
        <w:fldChar w:fldCharType="separate"/>
      </w:r>
      <w:r>
        <w:t>16</w:t>
      </w:r>
      <w:r>
        <w:fldChar w:fldCharType="end"/>
      </w:r>
    </w:p>
    <w:p w14:paraId="552029CB" w14:textId="77777777" w:rsidR="00000000" w:rsidRDefault="00B2572E">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_Toc67316612 \h </w:instrText>
      </w:r>
      <w:r>
        <w:fldChar w:fldCharType="separate"/>
      </w:r>
      <w:r>
        <w:t>17</w:t>
      </w:r>
      <w:r>
        <w:fldChar w:fldCharType="end"/>
      </w:r>
    </w:p>
    <w:p w14:paraId="4DF040FD" w14:textId="77777777" w:rsidR="00000000" w:rsidRDefault="00B2572E">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_Toc67316613 \h </w:instrText>
      </w:r>
      <w:r>
        <w:fldChar w:fldCharType="separate"/>
      </w:r>
      <w:r>
        <w:t>17</w:t>
      </w:r>
      <w:r>
        <w:fldChar w:fldCharType="end"/>
      </w:r>
    </w:p>
    <w:p w14:paraId="14FA0780" w14:textId="77777777" w:rsidR="00000000" w:rsidRDefault="00B2572E">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_Toc67</w:instrText>
      </w:r>
      <w:r>
        <w:instrText xml:space="preserve">316614 \h </w:instrText>
      </w:r>
      <w:r>
        <w:fldChar w:fldCharType="separate"/>
      </w:r>
      <w:r>
        <w:t>17</w:t>
      </w:r>
      <w:r>
        <w:fldChar w:fldCharType="end"/>
      </w:r>
    </w:p>
    <w:p w14:paraId="56FE67F4" w14:textId="77777777" w:rsidR="00000000" w:rsidRDefault="00B2572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_Toc67316615 \h </w:instrText>
      </w:r>
      <w:r>
        <w:fldChar w:fldCharType="separate"/>
      </w:r>
      <w:r>
        <w:t>18</w:t>
      </w:r>
      <w:r>
        <w:fldChar w:fldCharType="end"/>
      </w:r>
    </w:p>
    <w:p w14:paraId="78E6ED27"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_Toc67316616 \h </w:instrText>
      </w:r>
      <w:r>
        <w:fldChar w:fldCharType="separate"/>
      </w:r>
      <w:r>
        <w:t>18</w:t>
      </w:r>
      <w:r>
        <w:fldChar w:fldCharType="end"/>
      </w:r>
    </w:p>
    <w:p w14:paraId="4E24F87D" w14:textId="77777777" w:rsidR="00000000" w:rsidRDefault="00B2572E">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_Toc67316617 \h </w:instrText>
      </w:r>
      <w:r>
        <w:fldChar w:fldCharType="separate"/>
      </w:r>
      <w:r>
        <w:t>19</w:t>
      </w:r>
      <w:r>
        <w:fldChar w:fldCharType="end"/>
      </w:r>
    </w:p>
    <w:p w14:paraId="7B5DAF0B" w14:textId="77777777" w:rsidR="00000000" w:rsidRDefault="00B2572E">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_Toc67316618 \h </w:instrText>
      </w:r>
      <w:r>
        <w:fldChar w:fldCharType="separate"/>
      </w:r>
      <w:r>
        <w:t>22</w:t>
      </w:r>
      <w:r>
        <w:fldChar w:fldCharType="end"/>
      </w:r>
    </w:p>
    <w:p w14:paraId="54113ED1" w14:textId="77777777" w:rsidR="00000000" w:rsidRDefault="00B2572E">
      <w:pPr>
        <w:pStyle w:val="TOC1"/>
        <w:tabs>
          <w:tab w:val="right" w:leader="dot" w:pos="8296"/>
        </w:tabs>
        <w:rPr>
          <w:rFonts w:ascii="Times New Roman" w:hAnsi="Times New Roman" w:cs="Times New Roman"/>
          <w:sz w:val="24"/>
          <w:szCs w:val="24"/>
        </w:rPr>
      </w:pPr>
      <w:r>
        <w:t xml:space="preserve">882. </w:t>
      </w:r>
      <w:r>
        <w:rPr>
          <w:rtl/>
        </w:rPr>
        <w:t xml:space="preserve">שליחת </w:t>
      </w:r>
      <w:r>
        <w:rPr>
          <w:rtl/>
        </w:rPr>
        <w:t>חיילים לצירים מסוכנים בשטחים</w:t>
      </w:r>
      <w:r>
        <w:tab/>
      </w:r>
      <w:r>
        <w:fldChar w:fldCharType="begin"/>
      </w:r>
      <w:r>
        <w:instrText xml:space="preserve"> PAGEREF _Toc67316619 \h </w:instrText>
      </w:r>
      <w:r>
        <w:fldChar w:fldCharType="separate"/>
      </w:r>
      <w:r>
        <w:t>23</w:t>
      </w:r>
      <w:r>
        <w:fldChar w:fldCharType="end"/>
      </w:r>
    </w:p>
    <w:p w14:paraId="34A3C1A7" w14:textId="77777777" w:rsidR="00000000" w:rsidRDefault="00B2572E">
      <w:pPr>
        <w:pStyle w:val="TOC1"/>
        <w:tabs>
          <w:tab w:val="right" w:leader="dot" w:pos="8296"/>
        </w:tabs>
        <w:rPr>
          <w:rFonts w:ascii="Times New Roman" w:hAnsi="Times New Roman" w:cs="Times New Roman"/>
          <w:sz w:val="24"/>
          <w:szCs w:val="24"/>
        </w:rPr>
      </w:pPr>
      <w:r>
        <w:t xml:space="preserve">914. </w:t>
      </w:r>
      <w:r>
        <w:rPr>
          <w:rtl/>
        </w:rPr>
        <w:t>מחסור</w:t>
      </w:r>
      <w:r>
        <w:t xml:space="preserve"> </w:t>
      </w:r>
      <w:r>
        <w:rPr>
          <w:rtl/>
        </w:rPr>
        <w:t>במזון לחיילים</w:t>
      </w:r>
      <w:r>
        <w:tab/>
      </w:r>
      <w:r>
        <w:fldChar w:fldCharType="begin"/>
      </w:r>
      <w:r>
        <w:instrText xml:space="preserve"> PAGEREF _Toc67316620 \h </w:instrText>
      </w:r>
      <w:r>
        <w:fldChar w:fldCharType="separate"/>
      </w:r>
      <w:r>
        <w:t>24</w:t>
      </w:r>
      <w:r>
        <w:fldChar w:fldCharType="end"/>
      </w:r>
    </w:p>
    <w:p w14:paraId="0948E276" w14:textId="77777777" w:rsidR="00000000" w:rsidRDefault="00B2572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_Toc67316621 \h </w:instrText>
      </w:r>
      <w:r>
        <w:fldChar w:fldCharType="separate"/>
      </w:r>
      <w:r>
        <w:t>25</w:t>
      </w:r>
      <w:r>
        <w:fldChar w:fldCharType="end"/>
      </w:r>
    </w:p>
    <w:p w14:paraId="4C248496" w14:textId="77777777" w:rsidR="00000000" w:rsidRDefault="00B2572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_Toc67316622 \h </w:instrText>
      </w:r>
      <w:r>
        <w:fldChar w:fldCharType="separate"/>
      </w:r>
      <w:r>
        <w:t>25</w:t>
      </w:r>
      <w:r>
        <w:fldChar w:fldCharType="end"/>
      </w:r>
    </w:p>
    <w:p w14:paraId="2FFF3F6B" w14:textId="77777777" w:rsidR="00000000" w:rsidRDefault="00B2572E">
      <w:pPr>
        <w:pStyle w:val="TOC1"/>
        <w:tabs>
          <w:tab w:val="right" w:leader="dot" w:pos="8296"/>
        </w:tabs>
        <w:rPr>
          <w:rFonts w:ascii="Times New Roman" w:hAnsi="Times New Roman" w:cs="Times New Roman"/>
          <w:sz w:val="24"/>
          <w:szCs w:val="24"/>
        </w:rPr>
      </w:pPr>
      <w:r>
        <w:t xml:space="preserve">712. </w:t>
      </w:r>
      <w:r>
        <w:rPr>
          <w:rtl/>
        </w:rPr>
        <w:t>פעילות ארגוני שמאל בין-לא</w:t>
      </w:r>
      <w:r>
        <w:rPr>
          <w:rtl/>
        </w:rPr>
        <w:t>ומיים</w:t>
      </w:r>
      <w:r>
        <w:tab/>
      </w:r>
      <w:r>
        <w:fldChar w:fldCharType="begin"/>
      </w:r>
      <w:r>
        <w:instrText xml:space="preserve"> PAGEREF _Toc67316623 \h </w:instrText>
      </w:r>
      <w:r>
        <w:fldChar w:fldCharType="separate"/>
      </w:r>
      <w:r>
        <w:t>26</w:t>
      </w:r>
      <w:r>
        <w:fldChar w:fldCharType="end"/>
      </w:r>
    </w:p>
    <w:p w14:paraId="6E30A5F0" w14:textId="77777777" w:rsidR="00000000" w:rsidRDefault="00B2572E">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_Toc67316624 \h </w:instrText>
      </w:r>
      <w:r>
        <w:fldChar w:fldCharType="separate"/>
      </w:r>
      <w:r>
        <w:t>26</w:t>
      </w:r>
      <w:r>
        <w:fldChar w:fldCharType="end"/>
      </w:r>
    </w:p>
    <w:p w14:paraId="5B5ADF9F"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_Toc67316625 \h </w:instrText>
      </w:r>
      <w:r>
        <w:fldChar w:fldCharType="separate"/>
      </w:r>
      <w:r>
        <w:t>27</w:t>
      </w:r>
      <w:r>
        <w:fldChar w:fldCharType="end"/>
      </w:r>
    </w:p>
    <w:p w14:paraId="4841C548" w14:textId="77777777" w:rsidR="00000000" w:rsidRDefault="00B2572E">
      <w:pPr>
        <w:pStyle w:val="TOC1"/>
        <w:tabs>
          <w:tab w:val="right" w:leader="dot" w:pos="8296"/>
        </w:tabs>
        <w:rPr>
          <w:rFonts w:ascii="Times New Roman" w:hAnsi="Times New Roman" w:cs="Times New Roman"/>
          <w:sz w:val="24"/>
          <w:szCs w:val="24"/>
        </w:rPr>
      </w:pPr>
      <w:r>
        <w:t xml:space="preserve">739. </w:t>
      </w:r>
      <w:r>
        <w:rPr>
          <w:rtl/>
        </w:rPr>
        <w:t>שיבוץ דרוזים ובדואים למקצועות צבאיים</w:t>
      </w:r>
      <w:r>
        <w:tab/>
      </w:r>
      <w:r>
        <w:fldChar w:fldCharType="begin"/>
      </w:r>
      <w:r>
        <w:instrText xml:space="preserve"> PAGEREF _Toc67316626 \h </w:instrText>
      </w:r>
      <w:r>
        <w:fldChar w:fldCharType="separate"/>
      </w:r>
      <w:r>
        <w:t>29</w:t>
      </w:r>
      <w:r>
        <w:fldChar w:fldCharType="end"/>
      </w:r>
    </w:p>
    <w:p w14:paraId="1E3A31ED"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w:t>
      </w:r>
      <w:r>
        <w:rPr>
          <w:rtl/>
        </w:rPr>
        <w:t>ודה אריאל (האיחוד הלאומי - ישראל ביתנו):</w:t>
      </w:r>
      <w:r>
        <w:tab/>
      </w:r>
      <w:r>
        <w:fldChar w:fldCharType="begin"/>
      </w:r>
      <w:r>
        <w:instrText xml:space="preserve"> PAGEREF _Toc67316627 \h </w:instrText>
      </w:r>
      <w:r>
        <w:fldChar w:fldCharType="separate"/>
      </w:r>
      <w:r>
        <w:t>30</w:t>
      </w:r>
      <w:r>
        <w:fldChar w:fldCharType="end"/>
      </w:r>
    </w:p>
    <w:p w14:paraId="399A119D" w14:textId="77777777" w:rsidR="00000000" w:rsidRDefault="00B2572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_Toc67316628 \h </w:instrText>
      </w:r>
      <w:r>
        <w:fldChar w:fldCharType="separate"/>
      </w:r>
      <w:r>
        <w:t>31</w:t>
      </w:r>
      <w:r>
        <w:fldChar w:fldCharType="end"/>
      </w:r>
    </w:p>
    <w:p w14:paraId="66A27692" w14:textId="77777777" w:rsidR="00000000" w:rsidRDefault="00B2572E">
      <w:pPr>
        <w:pStyle w:val="TOC1"/>
        <w:tabs>
          <w:tab w:val="right" w:leader="dot" w:pos="8296"/>
        </w:tabs>
        <w:rPr>
          <w:rFonts w:ascii="Times New Roman" w:hAnsi="Times New Roman" w:cs="Times New Roman"/>
          <w:sz w:val="24"/>
          <w:szCs w:val="24"/>
        </w:rPr>
      </w:pPr>
      <w:r>
        <w:t xml:space="preserve">759. </w:t>
      </w:r>
      <w:r>
        <w:rPr>
          <w:rtl/>
        </w:rPr>
        <w:t>המאחז נווה-ארז</w:t>
      </w:r>
      <w:r>
        <w:tab/>
      </w:r>
      <w:r>
        <w:fldChar w:fldCharType="begin"/>
      </w:r>
      <w:r>
        <w:instrText xml:space="preserve"> PAGEREF _Toc67316629 \h </w:instrText>
      </w:r>
      <w:r>
        <w:fldChar w:fldCharType="separate"/>
      </w:r>
      <w:r>
        <w:t>31</w:t>
      </w:r>
      <w:r>
        <w:fldChar w:fldCharType="end"/>
      </w:r>
    </w:p>
    <w:p w14:paraId="01ABA445" w14:textId="77777777" w:rsidR="00000000" w:rsidRDefault="00B2572E">
      <w:pPr>
        <w:pStyle w:val="TOC1"/>
        <w:tabs>
          <w:tab w:val="right" w:leader="dot" w:pos="8296"/>
        </w:tabs>
        <w:rPr>
          <w:rFonts w:ascii="Times New Roman" w:hAnsi="Times New Roman" w:cs="Times New Roman"/>
          <w:sz w:val="24"/>
          <w:szCs w:val="24"/>
        </w:rPr>
      </w:pPr>
      <w:r>
        <w:t xml:space="preserve">829. </w:t>
      </w:r>
      <w:r>
        <w:rPr>
          <w:rtl/>
        </w:rPr>
        <w:t>החיפושים אחר נעדרי צה"ל</w:t>
      </w:r>
      <w:r>
        <w:tab/>
      </w:r>
      <w:r>
        <w:fldChar w:fldCharType="begin"/>
      </w:r>
      <w:r>
        <w:instrText xml:space="preserve"> PAGEREF _Toc67316630 \h </w:instrText>
      </w:r>
      <w:r>
        <w:fldChar w:fldCharType="separate"/>
      </w:r>
      <w:r>
        <w:t>32</w:t>
      </w:r>
      <w:r>
        <w:fldChar w:fldCharType="end"/>
      </w:r>
    </w:p>
    <w:p w14:paraId="30C9ADC1" w14:textId="77777777" w:rsidR="00000000" w:rsidRDefault="00B2572E">
      <w:pPr>
        <w:pStyle w:val="TOC1"/>
        <w:tabs>
          <w:tab w:val="right" w:leader="dot" w:pos="8296"/>
        </w:tabs>
        <w:rPr>
          <w:rFonts w:ascii="Times New Roman" w:hAnsi="Times New Roman" w:cs="Times New Roman"/>
          <w:sz w:val="24"/>
          <w:szCs w:val="24"/>
        </w:rPr>
      </w:pPr>
      <w:r>
        <w:t xml:space="preserve">869. </w:t>
      </w:r>
      <w:r>
        <w:rPr>
          <w:rtl/>
        </w:rPr>
        <w:t>התנאים ב</w:t>
      </w:r>
      <w:r>
        <w:rPr>
          <w:rtl/>
        </w:rPr>
        <w:t>מעבר ארז</w:t>
      </w:r>
      <w:r>
        <w:tab/>
      </w:r>
      <w:r>
        <w:fldChar w:fldCharType="begin"/>
      </w:r>
      <w:r>
        <w:instrText xml:space="preserve"> PAGEREF _Toc67316631 \h </w:instrText>
      </w:r>
      <w:r>
        <w:fldChar w:fldCharType="separate"/>
      </w:r>
      <w:r>
        <w:t>34</w:t>
      </w:r>
      <w:r>
        <w:fldChar w:fldCharType="end"/>
      </w:r>
    </w:p>
    <w:p w14:paraId="441B91EB" w14:textId="77777777" w:rsidR="00000000" w:rsidRDefault="00B2572E">
      <w:pPr>
        <w:pStyle w:val="TOC2"/>
        <w:tabs>
          <w:tab w:val="right" w:leader="dot" w:pos="8296"/>
        </w:tabs>
        <w:ind w:right="0"/>
        <w:rPr>
          <w:rFonts w:ascii="Times New Roman" w:hAnsi="Times New Roman" w:cs="Times New Roman"/>
          <w:sz w:val="24"/>
          <w:szCs w:val="24"/>
        </w:rPr>
      </w:pPr>
      <w:r>
        <w:rPr>
          <w:rtl/>
        </w:rPr>
        <w:lastRenderedPageBreak/>
        <w:t>ואסל</w:t>
      </w:r>
      <w:r>
        <w:t xml:space="preserve"> </w:t>
      </w:r>
      <w:r>
        <w:rPr>
          <w:rtl/>
        </w:rPr>
        <w:t>טאהא (בל"ד):</w:t>
      </w:r>
      <w:r>
        <w:tab/>
      </w:r>
      <w:r>
        <w:fldChar w:fldCharType="begin"/>
      </w:r>
      <w:r>
        <w:instrText xml:space="preserve"> PAGEREF _Toc67316632 \h </w:instrText>
      </w:r>
      <w:r>
        <w:fldChar w:fldCharType="separate"/>
      </w:r>
      <w:r>
        <w:t>35</w:t>
      </w:r>
      <w:r>
        <w:fldChar w:fldCharType="end"/>
      </w:r>
    </w:p>
    <w:p w14:paraId="70B9B5D1" w14:textId="77777777" w:rsidR="00000000" w:rsidRDefault="00B2572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_Toc67316633 \h </w:instrText>
      </w:r>
      <w:r>
        <w:fldChar w:fldCharType="separate"/>
      </w:r>
      <w:r>
        <w:t>35</w:t>
      </w:r>
      <w:r>
        <w:fldChar w:fldCharType="end"/>
      </w:r>
    </w:p>
    <w:p w14:paraId="1F80FDC7" w14:textId="77777777" w:rsidR="00000000" w:rsidRDefault="00B2572E">
      <w:pPr>
        <w:pStyle w:val="TOC1"/>
        <w:tabs>
          <w:tab w:val="right" w:leader="dot" w:pos="8296"/>
        </w:tabs>
        <w:rPr>
          <w:rFonts w:ascii="Times New Roman" w:hAnsi="Times New Roman" w:cs="Times New Roman"/>
          <w:sz w:val="24"/>
          <w:szCs w:val="24"/>
        </w:rPr>
      </w:pPr>
      <w:r>
        <w:t xml:space="preserve">905. </w:t>
      </w:r>
      <w:r>
        <w:rPr>
          <w:rtl/>
        </w:rPr>
        <w:t>העברת בסיסי ההדרכה</w:t>
      </w:r>
      <w:r>
        <w:t xml:space="preserve"> </w:t>
      </w:r>
      <w:r>
        <w:rPr>
          <w:rtl/>
        </w:rPr>
        <w:t>לנגב</w:t>
      </w:r>
      <w:r>
        <w:tab/>
      </w:r>
      <w:r>
        <w:fldChar w:fldCharType="begin"/>
      </w:r>
      <w:r>
        <w:instrText xml:space="preserve"> PAGEREF _Toc67316634 \h </w:instrText>
      </w:r>
      <w:r>
        <w:fldChar w:fldCharType="separate"/>
      </w:r>
      <w:r>
        <w:t>38</w:t>
      </w:r>
      <w:r>
        <w:fldChar w:fldCharType="end"/>
      </w:r>
    </w:p>
    <w:p w14:paraId="32946FAB" w14:textId="77777777" w:rsidR="00000000" w:rsidRDefault="00B2572E">
      <w:pPr>
        <w:pStyle w:val="TOC1"/>
        <w:tabs>
          <w:tab w:val="right" w:leader="dot" w:pos="8296"/>
        </w:tabs>
        <w:rPr>
          <w:rFonts w:ascii="Times New Roman" w:hAnsi="Times New Roman" w:cs="Times New Roman"/>
          <w:sz w:val="24"/>
          <w:szCs w:val="24"/>
        </w:rPr>
      </w:pPr>
      <w:r>
        <w:t xml:space="preserve">928. </w:t>
      </w:r>
      <w:r>
        <w:rPr>
          <w:rtl/>
        </w:rPr>
        <w:t>שימוש בטלפונים ניידים על-ידי חיילי צה"ל</w:t>
      </w:r>
      <w:r>
        <w:tab/>
      </w:r>
      <w:r>
        <w:fldChar w:fldCharType="begin"/>
      </w:r>
      <w:r>
        <w:instrText xml:space="preserve"> </w:instrText>
      </w:r>
      <w:r>
        <w:instrText xml:space="preserve">PAGEREF _Toc67316635 \h </w:instrText>
      </w:r>
      <w:r>
        <w:fldChar w:fldCharType="separate"/>
      </w:r>
      <w:r>
        <w:t>40</w:t>
      </w:r>
      <w:r>
        <w:fldChar w:fldCharType="end"/>
      </w:r>
    </w:p>
    <w:p w14:paraId="038CCBB1" w14:textId="77777777" w:rsidR="00000000" w:rsidRDefault="00B2572E">
      <w:pPr>
        <w:pStyle w:val="TOC1"/>
        <w:tabs>
          <w:tab w:val="right" w:leader="dot" w:pos="8296"/>
        </w:tabs>
        <w:rPr>
          <w:rFonts w:ascii="Times New Roman" w:hAnsi="Times New Roman" w:cs="Times New Roman"/>
          <w:sz w:val="24"/>
          <w:szCs w:val="24"/>
        </w:rPr>
      </w:pPr>
      <w:r>
        <w:t xml:space="preserve">946. </w:t>
      </w:r>
      <w:r>
        <w:rPr>
          <w:rtl/>
        </w:rPr>
        <w:t>בניית צוללות גרעיניות עבור הצי ההודי</w:t>
      </w:r>
      <w:r>
        <w:tab/>
      </w:r>
      <w:r>
        <w:fldChar w:fldCharType="begin"/>
      </w:r>
      <w:r>
        <w:instrText xml:space="preserve"> PAGEREF _Toc67316636 \h </w:instrText>
      </w:r>
      <w:r>
        <w:fldChar w:fldCharType="separate"/>
      </w:r>
      <w:r>
        <w:t>40</w:t>
      </w:r>
      <w:r>
        <w:fldChar w:fldCharType="end"/>
      </w:r>
    </w:p>
    <w:p w14:paraId="4B6EED3D" w14:textId="77777777" w:rsidR="00000000" w:rsidRDefault="00B2572E">
      <w:pPr>
        <w:pStyle w:val="TOC1"/>
        <w:tabs>
          <w:tab w:val="right" w:leader="dot" w:pos="8296"/>
        </w:tabs>
        <w:rPr>
          <w:rFonts w:ascii="Times New Roman" w:hAnsi="Times New Roman" w:cs="Times New Roman"/>
          <w:sz w:val="24"/>
          <w:szCs w:val="24"/>
        </w:rPr>
      </w:pPr>
      <w:r>
        <w:rPr>
          <w:rtl/>
        </w:rPr>
        <w:t>התוכנית לפינוי יישובים בחבל</w:t>
      </w:r>
      <w:r>
        <w:t>-</w:t>
      </w:r>
      <w:r>
        <w:rPr>
          <w:rtl/>
        </w:rPr>
        <w:t>עזה ומשאל</w:t>
      </w:r>
      <w:r>
        <w:t>-</w:t>
      </w:r>
      <w:r>
        <w:rPr>
          <w:rtl/>
        </w:rPr>
        <w:t>עם</w:t>
      </w:r>
      <w:r>
        <w:tab/>
      </w:r>
      <w:r>
        <w:fldChar w:fldCharType="begin"/>
      </w:r>
      <w:r>
        <w:instrText xml:space="preserve"> PAGEREF _Toc67316637 \h </w:instrText>
      </w:r>
      <w:r>
        <w:fldChar w:fldCharType="separate"/>
      </w:r>
      <w:r>
        <w:t>41</w:t>
      </w:r>
      <w:r>
        <w:fldChar w:fldCharType="end"/>
      </w:r>
    </w:p>
    <w:p w14:paraId="79900FE1" w14:textId="77777777" w:rsidR="00000000" w:rsidRDefault="00B2572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_Toc67316638 \h </w:instrText>
      </w:r>
      <w:r>
        <w:fldChar w:fldCharType="separate"/>
      </w:r>
      <w:r>
        <w:t>42</w:t>
      </w:r>
      <w:r>
        <w:fldChar w:fldCharType="end"/>
      </w:r>
    </w:p>
    <w:p w14:paraId="26BE18F6" w14:textId="77777777" w:rsidR="00000000" w:rsidRDefault="00B2572E">
      <w:pPr>
        <w:pStyle w:val="TOC2"/>
        <w:tabs>
          <w:tab w:val="right" w:leader="dot" w:pos="8296"/>
        </w:tabs>
        <w:ind w:right="0"/>
        <w:rPr>
          <w:rFonts w:ascii="Times New Roman" w:hAnsi="Times New Roman" w:cs="Times New Roman"/>
          <w:sz w:val="24"/>
          <w:szCs w:val="24"/>
        </w:rPr>
      </w:pPr>
      <w:r>
        <w:rPr>
          <w:rtl/>
        </w:rPr>
        <w:t>אורית נוקד (העבודה-מימ</w:t>
      </w:r>
      <w:r>
        <w:rPr>
          <w:rtl/>
        </w:rPr>
        <w:t>ד):</w:t>
      </w:r>
      <w:r>
        <w:tab/>
      </w:r>
      <w:r>
        <w:fldChar w:fldCharType="begin"/>
      </w:r>
      <w:r>
        <w:instrText xml:space="preserve"> PAGEREF _Toc67316639 \h </w:instrText>
      </w:r>
      <w:r>
        <w:fldChar w:fldCharType="separate"/>
      </w:r>
      <w:r>
        <w:t>45</w:t>
      </w:r>
      <w:r>
        <w:fldChar w:fldCharType="end"/>
      </w:r>
    </w:p>
    <w:p w14:paraId="65D05055" w14:textId="77777777" w:rsidR="00000000" w:rsidRDefault="00B2572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w:t>
      </w:r>
      <w:r>
        <w:tab/>
      </w:r>
      <w:r>
        <w:fldChar w:fldCharType="begin"/>
      </w:r>
      <w:r>
        <w:instrText xml:space="preserve"> PAGEREF _Toc67316640 \h </w:instrText>
      </w:r>
      <w:r>
        <w:fldChar w:fldCharType="separate"/>
      </w:r>
      <w:r>
        <w:t>46</w:t>
      </w:r>
      <w:r>
        <w:fldChar w:fldCharType="end"/>
      </w:r>
    </w:p>
    <w:p w14:paraId="03A6CB36" w14:textId="77777777" w:rsidR="00000000" w:rsidRDefault="00B2572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_Toc67316641 \h </w:instrText>
      </w:r>
      <w:r>
        <w:fldChar w:fldCharType="separate"/>
      </w:r>
      <w:r>
        <w:t>47</w:t>
      </w:r>
      <w:r>
        <w:fldChar w:fldCharType="end"/>
      </w:r>
    </w:p>
    <w:p w14:paraId="30CE9389" w14:textId="77777777" w:rsidR="00000000" w:rsidRDefault="00B2572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_Toc67316642 \h </w:instrText>
      </w:r>
      <w:r>
        <w:fldChar w:fldCharType="separate"/>
      </w:r>
      <w:r>
        <w:t>49</w:t>
      </w:r>
      <w:r>
        <w:fldChar w:fldCharType="end"/>
      </w:r>
    </w:p>
    <w:p w14:paraId="7FFEBC18" w14:textId="77777777" w:rsidR="00000000" w:rsidRDefault="00B2572E">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_Toc67316643 \h </w:instrText>
      </w:r>
      <w:r>
        <w:fldChar w:fldCharType="separate"/>
      </w:r>
      <w:r>
        <w:t>50</w:t>
      </w:r>
      <w:r>
        <w:fldChar w:fldCharType="end"/>
      </w:r>
    </w:p>
    <w:p w14:paraId="6A82CFF0" w14:textId="77777777" w:rsidR="00000000" w:rsidRDefault="00B2572E">
      <w:pPr>
        <w:pStyle w:val="TOC2"/>
        <w:tabs>
          <w:tab w:val="right" w:leader="dot" w:pos="8296"/>
        </w:tabs>
        <w:ind w:right="0"/>
        <w:rPr>
          <w:rFonts w:ascii="Times New Roman" w:hAnsi="Times New Roman" w:cs="Times New Roman"/>
          <w:sz w:val="24"/>
          <w:szCs w:val="24"/>
        </w:rPr>
      </w:pPr>
      <w:r>
        <w:rPr>
          <w:rtl/>
        </w:rPr>
        <w:t>רו</w:t>
      </w:r>
      <w:r>
        <w:rPr>
          <w:rtl/>
        </w:rPr>
        <w:t>ני</w:t>
      </w:r>
      <w:r>
        <w:t xml:space="preserve"> </w:t>
      </w:r>
      <w:r>
        <w:rPr>
          <w:rtl/>
        </w:rPr>
        <w:t>בר-און (יו"ר ועדת הכנסת):</w:t>
      </w:r>
      <w:r>
        <w:tab/>
      </w:r>
      <w:r>
        <w:fldChar w:fldCharType="begin"/>
      </w:r>
      <w:r>
        <w:instrText xml:space="preserve"> PAGEREF _Toc67316644 \h </w:instrText>
      </w:r>
      <w:r>
        <w:fldChar w:fldCharType="separate"/>
      </w:r>
      <w:r>
        <w:t>50</w:t>
      </w:r>
      <w:r>
        <w:fldChar w:fldCharType="end"/>
      </w:r>
    </w:p>
    <w:p w14:paraId="377027B1" w14:textId="77777777" w:rsidR="00000000" w:rsidRDefault="00B2572E">
      <w:pPr>
        <w:pStyle w:val="TOC1"/>
        <w:tabs>
          <w:tab w:val="right" w:leader="dot" w:pos="8296"/>
        </w:tabs>
        <w:rPr>
          <w:rFonts w:ascii="Times New Roman" w:hAnsi="Times New Roman" w:cs="Times New Roman"/>
          <w:sz w:val="24"/>
          <w:szCs w:val="24"/>
        </w:rPr>
      </w:pPr>
      <w:r>
        <w:rPr>
          <w:rtl/>
        </w:rPr>
        <w:t>התוכנית לפינוי יישובים בחבל</w:t>
      </w:r>
      <w:r>
        <w:t>-</w:t>
      </w:r>
      <w:r>
        <w:rPr>
          <w:rtl/>
        </w:rPr>
        <w:t>עזה ומשאל</w:t>
      </w:r>
      <w:r>
        <w:t>-</w:t>
      </w:r>
      <w:r>
        <w:rPr>
          <w:rtl/>
        </w:rPr>
        <w:t>עם</w:t>
      </w:r>
      <w:r>
        <w:tab/>
      </w:r>
      <w:r>
        <w:fldChar w:fldCharType="begin"/>
      </w:r>
      <w:r>
        <w:instrText xml:space="preserve"> PAGEREF _Toc67316645 \h </w:instrText>
      </w:r>
      <w:r>
        <w:fldChar w:fldCharType="separate"/>
      </w:r>
      <w:r>
        <w:t>52</w:t>
      </w:r>
      <w:r>
        <w:fldChar w:fldCharType="end"/>
      </w:r>
    </w:p>
    <w:p w14:paraId="64AF94A7" w14:textId="77777777" w:rsidR="00000000" w:rsidRDefault="00B2572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_Toc67316646 \h </w:instrText>
      </w:r>
      <w:r>
        <w:fldChar w:fldCharType="separate"/>
      </w:r>
      <w:r>
        <w:t>52</w:t>
      </w:r>
      <w:r>
        <w:fldChar w:fldCharType="end"/>
      </w:r>
    </w:p>
    <w:p w14:paraId="3EE6C553" w14:textId="77777777" w:rsidR="00000000" w:rsidRDefault="00B2572E">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_Toc67316647 \h </w:instrText>
      </w:r>
      <w:r>
        <w:fldChar w:fldCharType="separate"/>
      </w:r>
      <w:r>
        <w:t>53</w:t>
      </w:r>
      <w:r>
        <w:fldChar w:fldCharType="end"/>
      </w:r>
    </w:p>
    <w:p w14:paraId="362CE841" w14:textId="77777777" w:rsidR="00000000" w:rsidRDefault="00B2572E">
      <w:pPr>
        <w:pStyle w:val="TOC2"/>
        <w:tabs>
          <w:tab w:val="right" w:leader="dot" w:pos="8296"/>
        </w:tabs>
        <w:ind w:right="0"/>
        <w:rPr>
          <w:rFonts w:ascii="Times New Roman" w:hAnsi="Times New Roman" w:cs="Times New Roman"/>
          <w:sz w:val="24"/>
          <w:szCs w:val="24"/>
        </w:rPr>
      </w:pPr>
      <w:r>
        <w:rPr>
          <w:rtl/>
        </w:rPr>
        <w:t>רוני בריזו</w:t>
      </w:r>
      <w:r>
        <w:rPr>
          <w:rtl/>
        </w:rPr>
        <w:t>ן (שינוי):</w:t>
      </w:r>
      <w:r>
        <w:tab/>
      </w:r>
      <w:r>
        <w:fldChar w:fldCharType="begin"/>
      </w:r>
      <w:r>
        <w:instrText xml:space="preserve"> PAGEREF _Toc67316648 \h </w:instrText>
      </w:r>
      <w:r>
        <w:fldChar w:fldCharType="separate"/>
      </w:r>
      <w:r>
        <w:t>56</w:t>
      </w:r>
      <w:r>
        <w:fldChar w:fldCharType="end"/>
      </w:r>
    </w:p>
    <w:p w14:paraId="73D6DD0D" w14:textId="77777777" w:rsidR="00000000" w:rsidRDefault="00B2572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_Toc67316649 \h </w:instrText>
      </w:r>
      <w:r>
        <w:fldChar w:fldCharType="separate"/>
      </w:r>
      <w:r>
        <w:t>57</w:t>
      </w:r>
      <w:r>
        <w:fldChar w:fldCharType="end"/>
      </w:r>
    </w:p>
    <w:p w14:paraId="14EB3AF4" w14:textId="77777777" w:rsidR="00000000" w:rsidRDefault="00B2572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_Toc67316650 \h </w:instrText>
      </w:r>
      <w:r>
        <w:fldChar w:fldCharType="separate"/>
      </w:r>
      <w:r>
        <w:t>58</w:t>
      </w:r>
      <w:r>
        <w:fldChar w:fldCharType="end"/>
      </w:r>
    </w:p>
    <w:p w14:paraId="1F41669A" w14:textId="77777777" w:rsidR="00000000" w:rsidRDefault="00B2572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_Toc67316651 \h </w:instrText>
      </w:r>
      <w:r>
        <w:fldChar w:fldCharType="separate"/>
      </w:r>
      <w:r>
        <w:t>61</w:t>
      </w:r>
      <w:r>
        <w:fldChar w:fldCharType="end"/>
      </w:r>
    </w:p>
    <w:p w14:paraId="2B09F21F" w14:textId="77777777" w:rsidR="00000000" w:rsidRDefault="00B2572E">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_Toc67316652 \</w:instrText>
      </w:r>
      <w:r>
        <w:instrText xml:space="preserve">h </w:instrText>
      </w:r>
      <w:r>
        <w:fldChar w:fldCharType="separate"/>
      </w:r>
      <w:r>
        <w:t>62</w:t>
      </w:r>
      <w:r>
        <w:fldChar w:fldCharType="end"/>
      </w:r>
    </w:p>
    <w:p w14:paraId="379A5060"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_Toc67316653 \h </w:instrText>
      </w:r>
      <w:r>
        <w:fldChar w:fldCharType="separate"/>
      </w:r>
      <w:r>
        <w:t>63</w:t>
      </w:r>
      <w:r>
        <w:fldChar w:fldCharType="end"/>
      </w:r>
    </w:p>
    <w:p w14:paraId="360A46CC" w14:textId="77777777" w:rsidR="00000000" w:rsidRDefault="00B2572E">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_Toc67316654 \h </w:instrText>
      </w:r>
      <w:r>
        <w:fldChar w:fldCharType="separate"/>
      </w:r>
      <w:r>
        <w:t>65</w:t>
      </w:r>
      <w:r>
        <w:fldChar w:fldCharType="end"/>
      </w:r>
    </w:p>
    <w:p w14:paraId="434AC45F" w14:textId="77777777" w:rsidR="00000000" w:rsidRDefault="00B2572E">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_Toc67316655 \h </w:instrText>
      </w:r>
      <w:r>
        <w:fldChar w:fldCharType="separate"/>
      </w:r>
      <w:r>
        <w:t>66</w:t>
      </w:r>
      <w:r>
        <w:fldChar w:fldCharType="end"/>
      </w:r>
    </w:p>
    <w:p w14:paraId="265C3632" w14:textId="77777777" w:rsidR="00000000" w:rsidRDefault="00B2572E">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_Toc67316656 \h </w:instrText>
      </w:r>
      <w:r>
        <w:fldChar w:fldCharType="separate"/>
      </w:r>
      <w:r>
        <w:t>69</w:t>
      </w:r>
      <w:r>
        <w:fldChar w:fldCharType="end"/>
      </w:r>
    </w:p>
    <w:p w14:paraId="3A97F328" w14:textId="77777777" w:rsidR="00000000" w:rsidRDefault="00B2572E">
      <w:pPr>
        <w:pStyle w:val="TOC2"/>
        <w:tabs>
          <w:tab w:val="right" w:leader="dot" w:pos="8296"/>
        </w:tabs>
        <w:ind w:right="0"/>
        <w:rPr>
          <w:rFonts w:ascii="Times New Roman" w:hAnsi="Times New Roman" w:cs="Times New Roman"/>
          <w:sz w:val="24"/>
          <w:szCs w:val="24"/>
        </w:rPr>
      </w:pPr>
      <w:r>
        <w:rPr>
          <w:rtl/>
        </w:rPr>
        <w:t>ס</w:t>
      </w:r>
      <w:r>
        <w:rPr>
          <w:rtl/>
        </w:rPr>
        <w:t>גן</w:t>
      </w:r>
      <w:r>
        <w:t xml:space="preserve"> </w:t>
      </w:r>
      <w:r>
        <w:rPr>
          <w:rtl/>
        </w:rPr>
        <w:t>מזכיר הכנסת דוד לב:</w:t>
      </w:r>
      <w:r>
        <w:tab/>
      </w:r>
      <w:r>
        <w:fldChar w:fldCharType="begin"/>
      </w:r>
      <w:r>
        <w:instrText xml:space="preserve"> PAGEREF _Toc67316657 \h </w:instrText>
      </w:r>
      <w:r>
        <w:fldChar w:fldCharType="separate"/>
      </w:r>
      <w:r>
        <w:t>69</w:t>
      </w:r>
      <w:r>
        <w:fldChar w:fldCharType="end"/>
      </w:r>
    </w:p>
    <w:p w14:paraId="72581AF2" w14:textId="77777777" w:rsidR="00000000" w:rsidRDefault="00B2572E">
      <w:pPr>
        <w:pStyle w:val="TOC1"/>
        <w:tabs>
          <w:tab w:val="right" w:leader="dot" w:pos="8296"/>
        </w:tabs>
        <w:rPr>
          <w:rFonts w:ascii="Times New Roman" w:hAnsi="Times New Roman" w:cs="Times New Roman"/>
          <w:sz w:val="24"/>
          <w:szCs w:val="24"/>
        </w:rPr>
      </w:pPr>
      <w:r>
        <w:rPr>
          <w:rtl/>
        </w:rPr>
        <w:t>התוכנית לפינוי יישובים בחבל</w:t>
      </w:r>
      <w:r>
        <w:t>-</w:t>
      </w:r>
      <w:r>
        <w:rPr>
          <w:rtl/>
        </w:rPr>
        <w:t>עזה ומשאל</w:t>
      </w:r>
      <w:r>
        <w:t>-</w:t>
      </w:r>
      <w:r>
        <w:rPr>
          <w:rtl/>
        </w:rPr>
        <w:t>עם</w:t>
      </w:r>
      <w:r>
        <w:tab/>
      </w:r>
      <w:r>
        <w:fldChar w:fldCharType="begin"/>
      </w:r>
      <w:r>
        <w:instrText xml:space="preserve"> PAGEREF _Toc67316658 \h </w:instrText>
      </w:r>
      <w:r>
        <w:fldChar w:fldCharType="separate"/>
      </w:r>
      <w:r>
        <w:t>69</w:t>
      </w:r>
      <w:r>
        <w:fldChar w:fldCharType="end"/>
      </w:r>
    </w:p>
    <w:p w14:paraId="390EB8D1" w14:textId="77777777" w:rsidR="00000000" w:rsidRDefault="00B2572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_Toc67316659 \h </w:instrText>
      </w:r>
      <w:r>
        <w:fldChar w:fldCharType="separate"/>
      </w:r>
      <w:r>
        <w:t>69</w:t>
      </w:r>
      <w:r>
        <w:fldChar w:fldCharType="end"/>
      </w:r>
    </w:p>
    <w:p w14:paraId="04D4E9FE"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w:t>
      </w:r>
      <w:r>
        <w:t xml:space="preserve"> </w:t>
      </w:r>
      <w:r>
        <w:rPr>
          <w:rtl/>
        </w:rPr>
        <w:t>ביתנו):</w:t>
      </w:r>
      <w:r>
        <w:tab/>
      </w:r>
      <w:r>
        <w:fldChar w:fldCharType="begin"/>
      </w:r>
      <w:r>
        <w:instrText xml:space="preserve"> PAGEREF _Toc67316660 \h </w:instrText>
      </w:r>
      <w:r>
        <w:fldChar w:fldCharType="separate"/>
      </w:r>
      <w:r>
        <w:t>7</w:t>
      </w:r>
      <w:r>
        <w:t>1</w:t>
      </w:r>
      <w:r>
        <w:fldChar w:fldCharType="end"/>
      </w:r>
    </w:p>
    <w:p w14:paraId="7721745C" w14:textId="77777777" w:rsidR="00000000" w:rsidRDefault="00B2572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_Toc67316661 \h </w:instrText>
      </w:r>
      <w:r>
        <w:fldChar w:fldCharType="separate"/>
      </w:r>
      <w:r>
        <w:t>71</w:t>
      </w:r>
      <w:r>
        <w:fldChar w:fldCharType="end"/>
      </w:r>
    </w:p>
    <w:p w14:paraId="5979EB60" w14:textId="77777777" w:rsidR="00000000" w:rsidRDefault="00B2572E">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_Toc67316662 \h </w:instrText>
      </w:r>
      <w:r>
        <w:fldChar w:fldCharType="separate"/>
      </w:r>
      <w:r>
        <w:t>72</w:t>
      </w:r>
      <w:r>
        <w:fldChar w:fldCharType="end"/>
      </w:r>
    </w:p>
    <w:p w14:paraId="3547A8C1" w14:textId="77777777" w:rsidR="00000000" w:rsidRDefault="00B2572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_Toc67316663 \h </w:instrText>
      </w:r>
      <w:r>
        <w:fldChar w:fldCharType="separate"/>
      </w:r>
      <w:r>
        <w:t>73</w:t>
      </w:r>
      <w:r>
        <w:fldChar w:fldCharType="end"/>
      </w:r>
    </w:p>
    <w:p w14:paraId="1921B6A7" w14:textId="77777777" w:rsidR="00000000" w:rsidRDefault="00B2572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_Toc67316664 \h </w:instrText>
      </w:r>
      <w:r>
        <w:fldChar w:fldCharType="separate"/>
      </w:r>
      <w:r>
        <w:t>74</w:t>
      </w:r>
      <w:r>
        <w:fldChar w:fldCharType="end"/>
      </w:r>
    </w:p>
    <w:p w14:paraId="3D68E389" w14:textId="77777777" w:rsidR="00000000" w:rsidRDefault="00B2572E">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_Toc67316665 \h</w:instrText>
      </w:r>
      <w:r>
        <w:instrText xml:space="preserve"> </w:instrText>
      </w:r>
      <w:r>
        <w:fldChar w:fldCharType="separate"/>
      </w:r>
      <w:r>
        <w:t>81</w:t>
      </w:r>
      <w:r>
        <w:fldChar w:fldCharType="end"/>
      </w:r>
    </w:p>
    <w:p w14:paraId="7BEDC174" w14:textId="77777777" w:rsidR="00000000" w:rsidRDefault="00B2572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_Toc67316666 \h </w:instrText>
      </w:r>
      <w:r>
        <w:fldChar w:fldCharType="separate"/>
      </w:r>
      <w:r>
        <w:t>87</w:t>
      </w:r>
      <w:r>
        <w:fldChar w:fldCharType="end"/>
      </w:r>
    </w:p>
    <w:p w14:paraId="6B23724E" w14:textId="77777777" w:rsidR="00000000" w:rsidRDefault="00B2572E">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_Toc67316667 \h </w:instrText>
      </w:r>
      <w:r>
        <w:fldChar w:fldCharType="separate"/>
      </w:r>
      <w:r>
        <w:t>91</w:t>
      </w:r>
      <w:r>
        <w:fldChar w:fldCharType="end"/>
      </w:r>
    </w:p>
    <w:p w14:paraId="49E4FB38" w14:textId="77777777" w:rsidR="00000000" w:rsidRDefault="00B2572E">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_Toc67316668 \h </w:instrText>
      </w:r>
      <w:r>
        <w:fldChar w:fldCharType="separate"/>
      </w:r>
      <w:r>
        <w:t>93</w:t>
      </w:r>
      <w:r>
        <w:fldChar w:fldCharType="end"/>
      </w:r>
    </w:p>
    <w:p w14:paraId="708667EF" w14:textId="77777777" w:rsidR="00000000" w:rsidRDefault="00B2572E">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_Toc67316669 \h </w:instrText>
      </w:r>
      <w:r>
        <w:fldChar w:fldCharType="separate"/>
      </w:r>
      <w:r>
        <w:t>94</w:t>
      </w:r>
      <w:r>
        <w:fldChar w:fldCharType="end"/>
      </w:r>
    </w:p>
    <w:p w14:paraId="6F4E3ECC" w14:textId="77777777" w:rsidR="00000000" w:rsidRDefault="00B2572E">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_Toc67316670</w:instrText>
      </w:r>
      <w:r>
        <w:instrText xml:space="preserve"> \h </w:instrText>
      </w:r>
      <w:r>
        <w:fldChar w:fldCharType="separate"/>
      </w:r>
      <w:r>
        <w:t>96</w:t>
      </w:r>
      <w:r>
        <w:fldChar w:fldCharType="end"/>
      </w:r>
    </w:p>
    <w:p w14:paraId="27CC056E" w14:textId="77777777" w:rsidR="00000000" w:rsidRDefault="00B2572E">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_Toc67316671 \h </w:instrText>
      </w:r>
      <w:r>
        <w:fldChar w:fldCharType="separate"/>
      </w:r>
      <w:r>
        <w:t>97</w:t>
      </w:r>
      <w:r>
        <w:fldChar w:fldCharType="end"/>
      </w:r>
    </w:p>
    <w:p w14:paraId="58F92766" w14:textId="77777777" w:rsidR="00000000" w:rsidRDefault="00B2572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_Toc67316672 \h </w:instrText>
      </w:r>
      <w:r>
        <w:fldChar w:fldCharType="separate"/>
      </w:r>
      <w:r>
        <w:t>98</w:t>
      </w:r>
      <w:r>
        <w:fldChar w:fldCharType="end"/>
      </w:r>
    </w:p>
    <w:p w14:paraId="6969571C" w14:textId="77777777" w:rsidR="00000000" w:rsidRDefault="00B2572E">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_Toc67316673 \h </w:instrText>
      </w:r>
      <w:r>
        <w:fldChar w:fldCharType="separate"/>
      </w:r>
      <w:r>
        <w:t>100</w:t>
      </w:r>
      <w:r>
        <w:fldChar w:fldCharType="end"/>
      </w:r>
    </w:p>
    <w:p w14:paraId="093FABF6" w14:textId="77777777" w:rsidR="00000000" w:rsidRDefault="00B2572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_Toc67316674 \h </w:instrText>
      </w:r>
      <w:r>
        <w:fldChar w:fldCharType="separate"/>
      </w:r>
      <w:r>
        <w:t>101</w:t>
      </w:r>
      <w:r>
        <w:fldChar w:fldCharType="end"/>
      </w:r>
    </w:p>
    <w:p w14:paraId="6AB4A739" w14:textId="77777777" w:rsidR="00000000" w:rsidRDefault="00B2572E">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rPr>
          <w:rtl/>
        </w:rPr>
        <w:t>:</w:t>
      </w:r>
      <w:r>
        <w:tab/>
      </w:r>
      <w:r>
        <w:fldChar w:fldCharType="begin"/>
      </w:r>
      <w:r>
        <w:instrText xml:space="preserve"> PAGEREF _Toc67316675 \h </w:instrText>
      </w:r>
      <w:r>
        <w:fldChar w:fldCharType="separate"/>
      </w:r>
      <w:r>
        <w:t>103</w:t>
      </w:r>
      <w:r>
        <w:fldChar w:fldCharType="end"/>
      </w:r>
    </w:p>
    <w:p w14:paraId="2F803204" w14:textId="77777777" w:rsidR="00000000" w:rsidRDefault="00B2572E">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_Toc67316676 \h </w:instrText>
      </w:r>
      <w:r>
        <w:fldChar w:fldCharType="separate"/>
      </w:r>
      <w:r>
        <w:t>104</w:t>
      </w:r>
      <w:r>
        <w:fldChar w:fldCharType="end"/>
      </w:r>
    </w:p>
    <w:p w14:paraId="640B840A" w14:textId="77777777" w:rsidR="00000000" w:rsidRDefault="00B2572E">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_Toc67316677 \h </w:instrText>
      </w:r>
      <w:r>
        <w:fldChar w:fldCharType="separate"/>
      </w:r>
      <w:r>
        <w:t>105</w:t>
      </w:r>
      <w:r>
        <w:fldChar w:fldCharType="end"/>
      </w:r>
    </w:p>
    <w:p w14:paraId="28D56381" w14:textId="77777777" w:rsidR="00000000" w:rsidRDefault="00B2572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_Toc67316678 \h </w:instrText>
      </w:r>
      <w:r>
        <w:fldChar w:fldCharType="separate"/>
      </w:r>
      <w:r>
        <w:t>108</w:t>
      </w:r>
      <w:r>
        <w:fldChar w:fldCharType="end"/>
      </w:r>
    </w:p>
    <w:p w14:paraId="1D57069C" w14:textId="77777777" w:rsidR="00000000" w:rsidRDefault="00B2572E">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_Toc67316679 \h </w:instrText>
      </w:r>
      <w:r>
        <w:fldChar w:fldCharType="separate"/>
      </w:r>
      <w:r>
        <w:t>112</w:t>
      </w:r>
      <w:r>
        <w:fldChar w:fldCharType="end"/>
      </w:r>
    </w:p>
    <w:p w14:paraId="2EA551BC" w14:textId="77777777" w:rsidR="00000000" w:rsidRDefault="00B2572E">
      <w:pPr>
        <w:pStyle w:val="TOC2"/>
        <w:tabs>
          <w:tab w:val="right" w:leader="dot" w:pos="8296"/>
        </w:tabs>
        <w:ind w:right="0"/>
        <w:rPr>
          <w:rFonts w:ascii="Times New Roman" w:hAnsi="Times New Roman" w:cs="Times New Roman"/>
          <w:sz w:val="24"/>
          <w:szCs w:val="24"/>
        </w:rPr>
      </w:pPr>
      <w:r>
        <w:rPr>
          <w:rtl/>
        </w:rPr>
        <w:t>השר</w:t>
      </w:r>
      <w:r>
        <w:t xml:space="preserve"> </w:t>
      </w:r>
      <w:r>
        <w:rPr>
          <w:rtl/>
        </w:rPr>
        <w:t>גד</w:t>
      </w:r>
      <w:r>
        <w:rPr>
          <w:rtl/>
        </w:rPr>
        <w:t>עון עזרא:</w:t>
      </w:r>
      <w:r>
        <w:tab/>
      </w:r>
      <w:r>
        <w:fldChar w:fldCharType="begin"/>
      </w:r>
      <w:r>
        <w:instrText xml:space="preserve"> PAGEREF _Toc67316680 \h </w:instrText>
      </w:r>
      <w:r>
        <w:fldChar w:fldCharType="separate"/>
      </w:r>
      <w:r>
        <w:t>115</w:t>
      </w:r>
      <w:r>
        <w:fldChar w:fldCharType="end"/>
      </w:r>
    </w:p>
    <w:p w14:paraId="173D6294" w14:textId="77777777" w:rsidR="00000000" w:rsidRDefault="00B2572E">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_Toc67316681 \h </w:instrText>
      </w:r>
      <w:r>
        <w:fldChar w:fldCharType="separate"/>
      </w:r>
      <w:r>
        <w:t>118</w:t>
      </w:r>
      <w:r>
        <w:fldChar w:fldCharType="end"/>
      </w:r>
    </w:p>
    <w:p w14:paraId="28FB93F8" w14:textId="77777777" w:rsidR="00000000" w:rsidRDefault="00B2572E">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_Toc67316682 \h </w:instrText>
      </w:r>
      <w:r>
        <w:fldChar w:fldCharType="separate"/>
      </w:r>
      <w:r>
        <w:t>119</w:t>
      </w:r>
      <w:r>
        <w:fldChar w:fldCharType="end"/>
      </w:r>
    </w:p>
    <w:p w14:paraId="56686084" w14:textId="77777777" w:rsidR="00000000" w:rsidRDefault="00B2572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_Toc67316683 \h </w:instrText>
      </w:r>
      <w:r>
        <w:fldChar w:fldCharType="separate"/>
      </w:r>
      <w:r>
        <w:t>121</w:t>
      </w:r>
      <w:r>
        <w:fldChar w:fldCharType="end"/>
      </w:r>
    </w:p>
    <w:p w14:paraId="7D4B9678"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_Toc67316684 \h </w:instrText>
      </w:r>
      <w:r>
        <w:fldChar w:fldCharType="separate"/>
      </w:r>
      <w:r>
        <w:t>121</w:t>
      </w:r>
      <w:r>
        <w:fldChar w:fldCharType="end"/>
      </w:r>
    </w:p>
    <w:p w14:paraId="57D876B9" w14:textId="77777777" w:rsidR="00000000" w:rsidRDefault="00B2572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_Toc67316685 \h </w:instrText>
      </w:r>
      <w:r>
        <w:fldChar w:fldCharType="separate"/>
      </w:r>
      <w:r>
        <w:t>122</w:t>
      </w:r>
      <w:r>
        <w:fldChar w:fldCharType="end"/>
      </w:r>
    </w:p>
    <w:p w14:paraId="264F7E3C" w14:textId="77777777" w:rsidR="00000000" w:rsidRDefault="00B2572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_Toc67316686 \h </w:instrText>
      </w:r>
      <w:r>
        <w:fldChar w:fldCharType="separate"/>
      </w:r>
      <w:r>
        <w:t>122</w:t>
      </w:r>
      <w:r>
        <w:fldChar w:fldCharType="end"/>
      </w:r>
    </w:p>
    <w:p w14:paraId="52AA9445" w14:textId="77777777" w:rsidR="00000000" w:rsidRDefault="00B2572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_Toc67316687 \h </w:instrText>
      </w:r>
      <w:r>
        <w:fldChar w:fldCharType="separate"/>
      </w:r>
      <w:r>
        <w:t>123</w:t>
      </w:r>
      <w:r>
        <w:fldChar w:fldCharType="end"/>
      </w:r>
    </w:p>
    <w:p w14:paraId="7506F80D" w14:textId="77777777" w:rsidR="00000000" w:rsidRDefault="00B2572E">
      <w:pPr>
        <w:pStyle w:val="TOC2"/>
        <w:tabs>
          <w:tab w:val="right" w:leader="dot" w:pos="8296"/>
        </w:tabs>
        <w:ind w:right="0"/>
        <w:rPr>
          <w:rFonts w:ascii="Times New Roman" w:hAnsi="Times New Roman" w:cs="Times New Roman"/>
          <w:sz w:val="24"/>
          <w:szCs w:val="24"/>
        </w:rPr>
      </w:pPr>
      <w:r>
        <w:rPr>
          <w:rtl/>
        </w:rPr>
        <w:t>היו</w:t>
      </w:r>
      <w:r>
        <w:t>"</w:t>
      </w:r>
      <w:r>
        <w:rPr>
          <w:rtl/>
        </w:rPr>
        <w:t>ר משה כחלון:</w:t>
      </w:r>
      <w:r>
        <w:tab/>
      </w:r>
      <w:r>
        <w:fldChar w:fldCharType="begin"/>
      </w:r>
      <w:r>
        <w:instrText xml:space="preserve"> PAGEREF _Toc67316688 \h </w:instrText>
      </w:r>
      <w:r>
        <w:fldChar w:fldCharType="separate"/>
      </w:r>
      <w:r>
        <w:t>125</w:t>
      </w:r>
      <w:r>
        <w:fldChar w:fldCharType="end"/>
      </w:r>
    </w:p>
    <w:p w14:paraId="2766F486" w14:textId="77777777" w:rsidR="00000000" w:rsidRDefault="00B2572E">
      <w:pPr>
        <w:pStyle w:val="TOC1"/>
        <w:tabs>
          <w:tab w:val="right" w:leader="dot" w:pos="8296"/>
        </w:tabs>
        <w:rPr>
          <w:rFonts w:ascii="Times New Roman" w:hAnsi="Times New Roman" w:cs="Times New Roman"/>
          <w:sz w:val="24"/>
          <w:szCs w:val="24"/>
        </w:rPr>
      </w:pPr>
      <w:r>
        <w:rPr>
          <w:rtl/>
        </w:rPr>
        <w:t>הצ</w:t>
      </w:r>
      <w:r>
        <w:rPr>
          <w:rtl/>
        </w:rPr>
        <w:t>עת חוק הכניסה</w:t>
      </w:r>
      <w:r>
        <w:t xml:space="preserve"> </w:t>
      </w:r>
      <w:r>
        <w:rPr>
          <w:rtl/>
        </w:rPr>
        <w:t>לישראל (תיקון  מס' 12), התשס"ד-2004</w:t>
      </w:r>
      <w:r>
        <w:tab/>
      </w:r>
      <w:r>
        <w:fldChar w:fldCharType="begin"/>
      </w:r>
      <w:r>
        <w:instrText xml:space="preserve"> PAGEREF _Toc67316689 \h </w:instrText>
      </w:r>
      <w:r>
        <w:fldChar w:fldCharType="separate"/>
      </w:r>
      <w:r>
        <w:t>126</w:t>
      </w:r>
      <w:r>
        <w:fldChar w:fldCharType="end"/>
      </w:r>
    </w:p>
    <w:p w14:paraId="33BF7E70" w14:textId="77777777" w:rsidR="00000000" w:rsidRDefault="00B2572E">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_Toc67316690 \h </w:instrText>
      </w:r>
      <w:r>
        <w:fldChar w:fldCharType="separate"/>
      </w:r>
      <w:r>
        <w:t>126</w:t>
      </w:r>
      <w:r>
        <w:fldChar w:fldCharType="end"/>
      </w:r>
    </w:p>
    <w:p w14:paraId="54626CA6" w14:textId="77777777" w:rsidR="00000000" w:rsidRDefault="00B2572E">
      <w:pPr>
        <w:pStyle w:val="TOC2"/>
        <w:tabs>
          <w:tab w:val="right" w:leader="dot" w:pos="8296"/>
        </w:tabs>
        <w:ind w:right="0"/>
        <w:rPr>
          <w:rFonts w:ascii="Times New Roman" w:hAnsi="Times New Roman" w:cs="Times New Roman"/>
          <w:sz w:val="24"/>
          <w:szCs w:val="24"/>
        </w:rPr>
      </w:pPr>
      <w:r>
        <w:rPr>
          <w:rtl/>
        </w:rPr>
        <w:t>השר נתן שרנסקי:</w:t>
      </w:r>
      <w:r>
        <w:tab/>
      </w:r>
      <w:r>
        <w:fldChar w:fldCharType="begin"/>
      </w:r>
      <w:r>
        <w:instrText xml:space="preserve"> PAGEREF _Toc67316691 \h </w:instrText>
      </w:r>
      <w:r>
        <w:fldChar w:fldCharType="separate"/>
      </w:r>
      <w:r>
        <w:t>126</w:t>
      </w:r>
      <w:r>
        <w:fldChar w:fldCharType="end"/>
      </w:r>
    </w:p>
    <w:p w14:paraId="5EEEED9A"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_Toc67316692 \h </w:instrText>
      </w:r>
      <w:r>
        <w:fldChar w:fldCharType="separate"/>
      </w:r>
      <w:r>
        <w:t>127</w:t>
      </w:r>
      <w:r>
        <w:fldChar w:fldCharType="end"/>
      </w:r>
    </w:p>
    <w:p w14:paraId="0F1E09DC" w14:textId="77777777" w:rsidR="00000000" w:rsidRDefault="00B2572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_Toc67316693 \h </w:instrText>
      </w:r>
      <w:r>
        <w:fldChar w:fldCharType="separate"/>
      </w:r>
      <w:r>
        <w:t>128</w:t>
      </w:r>
      <w:r>
        <w:fldChar w:fldCharType="end"/>
      </w:r>
    </w:p>
    <w:p w14:paraId="0E6CF964" w14:textId="77777777" w:rsidR="00000000" w:rsidRDefault="00B2572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_Toc67316694 \h </w:instrText>
      </w:r>
      <w:r>
        <w:fldChar w:fldCharType="separate"/>
      </w:r>
      <w:r>
        <w:t>128</w:t>
      </w:r>
      <w:r>
        <w:fldChar w:fldCharType="end"/>
      </w:r>
    </w:p>
    <w:p w14:paraId="05A83B36" w14:textId="77777777" w:rsidR="00000000" w:rsidRDefault="00B2572E">
      <w:pPr>
        <w:pStyle w:val="TOC1"/>
        <w:tabs>
          <w:tab w:val="right" w:leader="dot" w:pos="8296"/>
        </w:tabs>
        <w:rPr>
          <w:rFonts w:ascii="Times New Roman" w:hAnsi="Times New Roman" w:cs="Times New Roman"/>
          <w:sz w:val="24"/>
          <w:szCs w:val="24"/>
        </w:rPr>
      </w:pPr>
      <w:r>
        <w:rPr>
          <w:rtl/>
        </w:rPr>
        <w:t xml:space="preserve">הצעת חוק נושאי משרה שיפוטית (שיקול דעת של חברי ועדה לבחירת </w:t>
      </w:r>
      <w:r>
        <w:t xml:space="preserve"> </w:t>
      </w:r>
      <w:r>
        <w:rPr>
          <w:rtl/>
        </w:rPr>
        <w:t>נושאי משרה שיפוטית</w:t>
      </w:r>
      <w:r>
        <w:t>) (</w:t>
      </w:r>
      <w:r>
        <w:rPr>
          <w:rtl/>
        </w:rPr>
        <w:t>תיקוני חקיקה), התשס"ד-2004</w:t>
      </w:r>
      <w:r>
        <w:tab/>
      </w:r>
      <w:r>
        <w:fldChar w:fldCharType="begin"/>
      </w:r>
      <w:r>
        <w:instrText xml:space="preserve"> PAGEREF _Toc67316695 \h </w:instrText>
      </w:r>
      <w:r>
        <w:fldChar w:fldCharType="separate"/>
      </w:r>
      <w:r>
        <w:t>130</w:t>
      </w:r>
      <w:r>
        <w:fldChar w:fldCharType="end"/>
      </w:r>
    </w:p>
    <w:p w14:paraId="21F43DD7" w14:textId="77777777" w:rsidR="00000000" w:rsidRDefault="00B2572E">
      <w:pPr>
        <w:pStyle w:val="TOC1"/>
        <w:tabs>
          <w:tab w:val="right" w:leader="dot" w:pos="8296"/>
        </w:tabs>
        <w:rPr>
          <w:rFonts w:ascii="Times New Roman" w:hAnsi="Times New Roman" w:cs="Times New Roman"/>
          <w:sz w:val="24"/>
          <w:szCs w:val="24"/>
        </w:rPr>
      </w:pPr>
      <w:r>
        <w:t>(</w:t>
      </w:r>
      <w:r>
        <w:rPr>
          <w:rtl/>
        </w:rPr>
        <w:t>קרי</w:t>
      </w:r>
      <w:r>
        <w:rPr>
          <w:rtl/>
        </w:rPr>
        <w:t>אה ראשונה)</w:t>
      </w:r>
      <w:r>
        <w:tab/>
      </w:r>
      <w:r>
        <w:fldChar w:fldCharType="begin"/>
      </w:r>
      <w:r>
        <w:instrText xml:space="preserve"> PAGEREF _Toc67316696 \h </w:instrText>
      </w:r>
      <w:r>
        <w:fldChar w:fldCharType="separate"/>
      </w:r>
      <w:r>
        <w:t>130</w:t>
      </w:r>
      <w:r>
        <w:fldChar w:fldCharType="end"/>
      </w:r>
    </w:p>
    <w:p w14:paraId="31F535ED" w14:textId="77777777" w:rsidR="00000000" w:rsidRDefault="00B2572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_Toc67316697 \h </w:instrText>
      </w:r>
      <w:r>
        <w:fldChar w:fldCharType="separate"/>
      </w:r>
      <w:r>
        <w:t>130</w:t>
      </w:r>
      <w:r>
        <w:fldChar w:fldCharType="end"/>
      </w:r>
    </w:p>
    <w:p w14:paraId="27229041" w14:textId="77777777" w:rsidR="00000000" w:rsidRDefault="00B2572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_Toc67316698 \h </w:instrText>
      </w:r>
      <w:r>
        <w:fldChar w:fldCharType="separate"/>
      </w:r>
      <w:r>
        <w:t>131</w:t>
      </w:r>
      <w:r>
        <w:fldChar w:fldCharType="end"/>
      </w:r>
    </w:p>
    <w:p w14:paraId="7404C834" w14:textId="77777777" w:rsidR="00000000" w:rsidRDefault="00B2572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_Toc67316699 \h </w:instrText>
      </w:r>
      <w:r>
        <w:fldChar w:fldCharType="separate"/>
      </w:r>
      <w:r>
        <w:t>132</w:t>
      </w:r>
      <w:r>
        <w:fldChar w:fldCharType="end"/>
      </w:r>
    </w:p>
    <w:p w14:paraId="768174BD" w14:textId="77777777" w:rsidR="00000000" w:rsidRDefault="00B2572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w:instrText>
      </w:r>
      <w:r>
        <w:instrText xml:space="preserve">AGEREF _Toc67316700 \h </w:instrText>
      </w:r>
      <w:r>
        <w:fldChar w:fldCharType="separate"/>
      </w:r>
      <w:r>
        <w:t>133</w:t>
      </w:r>
      <w:r>
        <w:fldChar w:fldCharType="end"/>
      </w:r>
    </w:p>
    <w:p w14:paraId="5F686E9E" w14:textId="77777777" w:rsidR="00000000" w:rsidRDefault="00B2572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_Toc67316701 \h </w:instrText>
      </w:r>
      <w:r>
        <w:fldChar w:fldCharType="separate"/>
      </w:r>
      <w:r>
        <w:t>134</w:t>
      </w:r>
      <w:r>
        <w:fldChar w:fldCharType="end"/>
      </w:r>
    </w:p>
    <w:p w14:paraId="44689C42" w14:textId="77777777" w:rsidR="00000000" w:rsidRDefault="00B2572E">
      <w:pPr>
        <w:pStyle w:val="TOC2"/>
        <w:tabs>
          <w:tab w:val="right" w:leader="dot" w:pos="8296"/>
        </w:tabs>
        <w:ind w:right="0"/>
        <w:rPr>
          <w:rFonts w:ascii="Times New Roman" w:hAnsi="Times New Roman" w:cs="Times New Roman"/>
          <w:sz w:val="24"/>
          <w:szCs w:val="24"/>
        </w:rPr>
      </w:pPr>
      <w:r>
        <w:rPr>
          <w:rtl/>
        </w:rPr>
        <w:t>מיכאל איתן (הליכוד</w:t>
      </w:r>
      <w:r>
        <w:t>):</w:t>
      </w:r>
      <w:r>
        <w:tab/>
      </w:r>
      <w:r>
        <w:fldChar w:fldCharType="begin"/>
      </w:r>
      <w:r>
        <w:instrText xml:space="preserve"> PAGEREF _Toc67316702 \h </w:instrText>
      </w:r>
      <w:r>
        <w:fldChar w:fldCharType="separate"/>
      </w:r>
      <w:r>
        <w:t>135</w:t>
      </w:r>
      <w:r>
        <w:fldChar w:fldCharType="end"/>
      </w:r>
    </w:p>
    <w:p w14:paraId="7C3F694A" w14:textId="77777777" w:rsidR="00000000" w:rsidRDefault="00B2572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_Toc67316703 \h </w:instrText>
      </w:r>
      <w:r>
        <w:fldChar w:fldCharType="separate"/>
      </w:r>
      <w:r>
        <w:t>137</w:t>
      </w:r>
      <w:r>
        <w:fldChar w:fldCharType="end"/>
      </w:r>
    </w:p>
    <w:p w14:paraId="27B72981" w14:textId="77777777" w:rsidR="00000000" w:rsidRDefault="00B2572E">
      <w:pPr>
        <w:pStyle w:val="TOC1"/>
        <w:tabs>
          <w:tab w:val="right" w:leader="dot" w:pos="8296"/>
        </w:tabs>
        <w:rPr>
          <w:rFonts w:ascii="Times New Roman" w:hAnsi="Times New Roman" w:cs="Times New Roman"/>
          <w:sz w:val="24"/>
          <w:szCs w:val="24"/>
        </w:rPr>
      </w:pPr>
      <w:r>
        <w:rPr>
          <w:rtl/>
        </w:rPr>
        <w:t>הצעת חוק העונשין (תיקון מס' 79)</w:t>
      </w:r>
      <w:r>
        <w:t xml:space="preserve"> (</w:t>
      </w:r>
      <w:r>
        <w:rPr>
          <w:rtl/>
        </w:rPr>
        <w:t>איסור מכירת משקאות משכרים</w:t>
      </w:r>
      <w:r>
        <w:rPr>
          <w:rtl/>
        </w:rPr>
        <w:t xml:space="preserve"> </w:t>
      </w:r>
      <w:r>
        <w:t xml:space="preserve"> </w:t>
      </w:r>
      <w:r>
        <w:rPr>
          <w:rtl/>
        </w:rPr>
        <w:t>לקטין - הרחבת תחולה והעלאת הענישה), התשס"ד-2004</w:t>
      </w:r>
      <w:r>
        <w:tab/>
      </w:r>
      <w:r>
        <w:fldChar w:fldCharType="begin"/>
      </w:r>
      <w:r>
        <w:instrText xml:space="preserve"> PAGEREF _Toc67316704 \h </w:instrText>
      </w:r>
      <w:r>
        <w:fldChar w:fldCharType="separate"/>
      </w:r>
      <w:r>
        <w:t>138</w:t>
      </w:r>
      <w:r>
        <w:fldChar w:fldCharType="end"/>
      </w:r>
    </w:p>
    <w:p w14:paraId="38C009D0" w14:textId="77777777" w:rsidR="00000000" w:rsidRDefault="00B2572E">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_Toc67316705 \h </w:instrText>
      </w:r>
      <w:r>
        <w:fldChar w:fldCharType="separate"/>
      </w:r>
      <w:r>
        <w:t>138</w:t>
      </w:r>
      <w:r>
        <w:fldChar w:fldCharType="end"/>
      </w:r>
    </w:p>
    <w:p w14:paraId="3A454322" w14:textId="77777777" w:rsidR="00000000" w:rsidRDefault="00B2572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_Toc67316706 \h </w:instrText>
      </w:r>
      <w:r>
        <w:fldChar w:fldCharType="separate"/>
      </w:r>
      <w:r>
        <w:t>138</w:t>
      </w:r>
      <w:r>
        <w:fldChar w:fldCharType="end"/>
      </w:r>
    </w:p>
    <w:p w14:paraId="0E2D4FA3" w14:textId="77777777" w:rsidR="00000000" w:rsidRDefault="00B2572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_Toc67316707 \h </w:instrText>
      </w:r>
      <w:r>
        <w:fldChar w:fldCharType="separate"/>
      </w:r>
      <w:r>
        <w:t>139</w:t>
      </w:r>
      <w:r>
        <w:fldChar w:fldCharType="end"/>
      </w:r>
    </w:p>
    <w:p w14:paraId="7B54E359" w14:textId="77777777" w:rsidR="00000000" w:rsidRDefault="00B2572E">
      <w:pPr>
        <w:pStyle w:val="TOC2"/>
        <w:tabs>
          <w:tab w:val="right" w:leader="dot" w:pos="8296"/>
        </w:tabs>
        <w:ind w:right="0"/>
        <w:rPr>
          <w:rFonts w:ascii="Times New Roman" w:hAnsi="Times New Roman" w:cs="Times New Roman"/>
          <w:sz w:val="24"/>
          <w:szCs w:val="24"/>
        </w:rPr>
      </w:pPr>
      <w:r>
        <w:rPr>
          <w:rtl/>
        </w:rPr>
        <w:t>עבד-אלמאלכ דה</w:t>
      </w:r>
      <w:r>
        <w:rPr>
          <w:rtl/>
        </w:rPr>
        <w:t>אמשה (רע"ם):</w:t>
      </w:r>
      <w:r>
        <w:tab/>
      </w:r>
      <w:r>
        <w:fldChar w:fldCharType="begin"/>
      </w:r>
      <w:r>
        <w:instrText xml:space="preserve"> PAGEREF _Toc67316708 \h </w:instrText>
      </w:r>
      <w:r>
        <w:fldChar w:fldCharType="separate"/>
      </w:r>
      <w:r>
        <w:t>140</w:t>
      </w:r>
      <w:r>
        <w:fldChar w:fldCharType="end"/>
      </w:r>
    </w:p>
    <w:p w14:paraId="02A2C3F3" w14:textId="77777777" w:rsidR="00000000" w:rsidRDefault="00B2572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_Toc67316709 \h </w:instrText>
      </w:r>
      <w:r>
        <w:fldChar w:fldCharType="separate"/>
      </w:r>
      <w:r>
        <w:t>141</w:t>
      </w:r>
      <w:r>
        <w:fldChar w:fldCharType="end"/>
      </w:r>
    </w:p>
    <w:p w14:paraId="3943E312" w14:textId="77777777" w:rsidR="00000000" w:rsidRDefault="00B2572E">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_Toc67316710 \h </w:instrText>
      </w:r>
      <w:r>
        <w:fldChar w:fldCharType="separate"/>
      </w:r>
      <w:r>
        <w:t>142</w:t>
      </w:r>
      <w:r>
        <w:fldChar w:fldCharType="end"/>
      </w:r>
    </w:p>
    <w:p w14:paraId="7C6B004E" w14:textId="77777777" w:rsidR="00000000" w:rsidRDefault="00B2572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_Toc67316711 \h </w:instrText>
      </w:r>
      <w:r>
        <w:fldChar w:fldCharType="separate"/>
      </w:r>
      <w:r>
        <w:t>143</w:t>
      </w:r>
      <w:r>
        <w:fldChar w:fldCharType="end"/>
      </w:r>
    </w:p>
    <w:p w14:paraId="2FF7AE37" w14:textId="77777777" w:rsidR="00000000" w:rsidRDefault="00B2572E">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w:t>
      </w:r>
      <w:r>
        <w:rPr>
          <w:rtl/>
        </w:rPr>
        <w:t>יכוד):</w:t>
      </w:r>
      <w:r>
        <w:tab/>
      </w:r>
      <w:r>
        <w:fldChar w:fldCharType="begin"/>
      </w:r>
      <w:r>
        <w:instrText xml:space="preserve"> PAGEREF _Toc67316712 \h </w:instrText>
      </w:r>
      <w:r>
        <w:fldChar w:fldCharType="separate"/>
      </w:r>
      <w:r>
        <w:t>144</w:t>
      </w:r>
      <w:r>
        <w:fldChar w:fldCharType="end"/>
      </w:r>
    </w:p>
    <w:p w14:paraId="4BE353D0" w14:textId="77777777" w:rsidR="00000000" w:rsidRDefault="00B2572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_Toc67316713 \h </w:instrText>
      </w:r>
      <w:r>
        <w:fldChar w:fldCharType="separate"/>
      </w:r>
      <w:r>
        <w:t>145</w:t>
      </w:r>
      <w:r>
        <w:fldChar w:fldCharType="end"/>
      </w:r>
    </w:p>
    <w:p w14:paraId="6B13389D" w14:textId="77777777" w:rsidR="00000000" w:rsidRDefault="00B2572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_Toc67316714 \h </w:instrText>
      </w:r>
      <w:r>
        <w:fldChar w:fldCharType="separate"/>
      </w:r>
      <w:r>
        <w:t>146</w:t>
      </w:r>
      <w:r>
        <w:fldChar w:fldCharType="end"/>
      </w:r>
    </w:p>
    <w:p w14:paraId="5B6FC802" w14:textId="77777777" w:rsidR="00000000" w:rsidRDefault="00B2572E">
      <w:pPr>
        <w:pStyle w:val="TOC1"/>
        <w:tabs>
          <w:tab w:val="right" w:leader="dot" w:pos="8296"/>
        </w:tabs>
        <w:rPr>
          <w:rFonts w:ascii="Times New Roman" w:hAnsi="Times New Roman" w:cs="Times New Roman"/>
          <w:sz w:val="24"/>
          <w:szCs w:val="24"/>
        </w:rPr>
      </w:pPr>
      <w:r>
        <w:rPr>
          <w:rtl/>
        </w:rPr>
        <w:t>הצעת חוק בתי</w:t>
      </w:r>
      <w:r>
        <w:t>-</w:t>
      </w:r>
      <w:r>
        <w:rPr>
          <w:rtl/>
        </w:rPr>
        <w:t>דין רבניים (קיום פסקי</w:t>
      </w:r>
      <w:r>
        <w:t>-</w:t>
      </w:r>
      <w:r>
        <w:rPr>
          <w:rtl/>
        </w:rPr>
        <w:t>דין של גירושין)</w:t>
      </w:r>
      <w:r>
        <w:t xml:space="preserve"> (</w:t>
      </w:r>
      <w:r>
        <w:rPr>
          <w:rtl/>
        </w:rPr>
        <w:t>תיקון מס' 5)</w:t>
      </w:r>
      <w:r>
        <w:t xml:space="preserve">  (</w:t>
      </w:r>
      <w:r>
        <w:rPr>
          <w:rtl/>
        </w:rPr>
        <w:t>החמרת אמצעי אכיפה לגבי סרבן שהוא אסיר או עצור),</w:t>
      </w:r>
      <w:r>
        <w:rPr>
          <w:rtl/>
        </w:rPr>
        <w:t xml:space="preserve"> התשס"ד-20</w:t>
      </w:r>
      <w:r>
        <w:t>04</w:t>
      </w:r>
      <w:r>
        <w:tab/>
      </w:r>
      <w:r>
        <w:fldChar w:fldCharType="begin"/>
      </w:r>
      <w:r>
        <w:instrText xml:space="preserve"> PAGEREF _Toc67316715 \h </w:instrText>
      </w:r>
      <w:r>
        <w:fldChar w:fldCharType="separate"/>
      </w:r>
      <w:r>
        <w:t>149</w:t>
      </w:r>
      <w:r>
        <w:fldChar w:fldCharType="end"/>
      </w:r>
    </w:p>
    <w:p w14:paraId="6A58E0FF" w14:textId="77777777" w:rsidR="00000000" w:rsidRDefault="00B2572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_Toc67316716 \h </w:instrText>
      </w:r>
      <w:r>
        <w:fldChar w:fldCharType="separate"/>
      </w:r>
      <w:r>
        <w:t>149</w:t>
      </w:r>
      <w:r>
        <w:fldChar w:fldCharType="end"/>
      </w:r>
    </w:p>
    <w:p w14:paraId="6EBC8288" w14:textId="77777777" w:rsidR="00000000" w:rsidRDefault="00B2572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_Toc67316717 \h </w:instrText>
      </w:r>
      <w:r>
        <w:fldChar w:fldCharType="separate"/>
      </w:r>
      <w:r>
        <w:t>151</w:t>
      </w:r>
      <w:r>
        <w:fldChar w:fldCharType="end"/>
      </w:r>
    </w:p>
    <w:p w14:paraId="50E88AD3" w14:textId="77777777" w:rsidR="00000000" w:rsidRDefault="00B2572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_Toc67316718 \h </w:instrText>
      </w:r>
      <w:r>
        <w:fldChar w:fldCharType="separate"/>
      </w:r>
      <w:r>
        <w:t>151</w:t>
      </w:r>
      <w:r>
        <w:fldChar w:fldCharType="end"/>
      </w:r>
    </w:p>
    <w:p w14:paraId="04229E64" w14:textId="77777777" w:rsidR="00000000" w:rsidRDefault="00B2572E">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_Toc67</w:instrText>
      </w:r>
      <w:r>
        <w:instrText xml:space="preserve">316719 \h </w:instrText>
      </w:r>
      <w:r>
        <w:fldChar w:fldCharType="separate"/>
      </w:r>
      <w:r>
        <w:t>153</w:t>
      </w:r>
      <w:r>
        <w:fldChar w:fldCharType="end"/>
      </w:r>
    </w:p>
    <w:p w14:paraId="3F231EB9" w14:textId="77777777" w:rsidR="00000000" w:rsidRDefault="00B2572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_Toc67316720 \h </w:instrText>
      </w:r>
      <w:r>
        <w:fldChar w:fldCharType="separate"/>
      </w:r>
      <w:r>
        <w:t>154</w:t>
      </w:r>
      <w:r>
        <w:fldChar w:fldCharType="end"/>
      </w:r>
    </w:p>
    <w:p w14:paraId="415E621E" w14:textId="77777777" w:rsidR="00000000" w:rsidRDefault="00B2572E">
      <w:pPr>
        <w:pStyle w:val="a0"/>
        <w:jc w:val="center"/>
        <w:rPr>
          <w:rtl/>
        </w:rPr>
      </w:pPr>
      <w:r>
        <w:rPr>
          <w:bCs/>
          <w:szCs w:val="36"/>
          <w:u w:val="single"/>
          <w:rtl/>
        </w:rPr>
        <w:fldChar w:fldCharType="end"/>
      </w:r>
    </w:p>
    <w:p w14:paraId="5CE6FA9A" w14:textId="77777777" w:rsidR="00000000" w:rsidRDefault="00B2572E">
      <w:pPr>
        <w:pStyle w:val="a0"/>
        <w:rPr>
          <w:rtl/>
        </w:rPr>
      </w:pPr>
      <w:r>
        <w:rPr>
          <w:rtl/>
        </w:rPr>
        <w:br w:type="page"/>
      </w:r>
    </w:p>
    <w:p w14:paraId="2428E0C1" w14:textId="77777777" w:rsidR="00000000" w:rsidRDefault="00B2572E">
      <w:pPr>
        <w:pStyle w:val="a0"/>
        <w:rPr>
          <w:rFonts w:hint="cs"/>
          <w:rtl/>
        </w:rPr>
      </w:pPr>
      <w:r>
        <w:rPr>
          <w:rFonts w:hint="cs"/>
          <w:rtl/>
        </w:rPr>
        <w:t>חוברת י"ח</w:t>
      </w:r>
    </w:p>
    <w:p w14:paraId="4F431ACA" w14:textId="77777777" w:rsidR="00000000" w:rsidRDefault="00B2572E">
      <w:pPr>
        <w:pStyle w:val="a0"/>
        <w:rPr>
          <w:rFonts w:hint="cs"/>
          <w:rtl/>
        </w:rPr>
      </w:pPr>
      <w:r>
        <w:rPr>
          <w:rFonts w:hint="cs"/>
          <w:rtl/>
        </w:rPr>
        <w:t>ישיבה ק"ח</w:t>
      </w:r>
    </w:p>
    <w:p w14:paraId="5C678695" w14:textId="77777777" w:rsidR="00000000" w:rsidRDefault="00B2572E">
      <w:pPr>
        <w:pStyle w:val="a0"/>
        <w:rPr>
          <w:rFonts w:hint="cs"/>
          <w:rtl/>
        </w:rPr>
      </w:pPr>
    </w:p>
    <w:p w14:paraId="0AA2DBBF" w14:textId="77777777" w:rsidR="00000000" w:rsidRDefault="00B2572E">
      <w:pPr>
        <w:pStyle w:val="a0"/>
        <w:rPr>
          <w:rtl/>
        </w:rPr>
      </w:pPr>
    </w:p>
    <w:p w14:paraId="24D4EB28" w14:textId="77777777" w:rsidR="00000000" w:rsidRDefault="00B2572E">
      <w:pPr>
        <w:pStyle w:val="a0"/>
        <w:rPr>
          <w:rFonts w:hint="cs"/>
          <w:rtl/>
        </w:rPr>
      </w:pPr>
    </w:p>
    <w:p w14:paraId="174E1CEC" w14:textId="77777777" w:rsidR="00000000" w:rsidRDefault="00B2572E">
      <w:pPr>
        <w:pStyle w:val="a0"/>
        <w:rPr>
          <w:rFonts w:hint="cs"/>
          <w:rtl/>
        </w:rPr>
      </w:pPr>
    </w:p>
    <w:p w14:paraId="2AB856D6" w14:textId="77777777" w:rsidR="00000000" w:rsidRDefault="00B2572E">
      <w:pPr>
        <w:pStyle w:val="a0"/>
        <w:rPr>
          <w:rFonts w:hint="cs"/>
          <w:rtl/>
        </w:rPr>
      </w:pPr>
    </w:p>
    <w:p w14:paraId="7CE8260E" w14:textId="77777777" w:rsidR="00000000" w:rsidRDefault="00B2572E">
      <w:pPr>
        <w:pStyle w:val="a0"/>
        <w:rPr>
          <w:rFonts w:hint="cs"/>
          <w:rtl/>
        </w:rPr>
      </w:pPr>
    </w:p>
    <w:p w14:paraId="7108F0E0" w14:textId="77777777" w:rsidR="00000000" w:rsidRDefault="00B2572E">
      <w:pPr>
        <w:pStyle w:val="a5"/>
        <w:bidi/>
        <w:rPr>
          <w:rtl/>
        </w:rPr>
      </w:pPr>
      <w:r>
        <w:rPr>
          <w:rtl/>
        </w:rPr>
        <w:t>הישיבה ה</w:t>
      </w:r>
      <w:r>
        <w:rPr>
          <w:rFonts w:hint="cs"/>
          <w:rtl/>
        </w:rPr>
        <w:t>מאה-ושמונה</w:t>
      </w:r>
      <w:r>
        <w:rPr>
          <w:rtl/>
        </w:rPr>
        <w:t xml:space="preserve"> של הכנסת ה</w:t>
      </w:r>
      <w:r>
        <w:rPr>
          <w:rFonts w:hint="cs"/>
          <w:rtl/>
        </w:rPr>
        <w:t>שש-עשרה</w:t>
      </w:r>
    </w:p>
    <w:p w14:paraId="7F0DC313" w14:textId="77777777" w:rsidR="00000000" w:rsidRDefault="00B2572E">
      <w:pPr>
        <w:pStyle w:val="a6"/>
        <w:bidi/>
        <w:rPr>
          <w:rtl/>
        </w:rPr>
      </w:pPr>
      <w:r>
        <w:rPr>
          <w:rtl/>
        </w:rPr>
        <w:t>יום שלישי</w:t>
      </w:r>
      <w:r>
        <w:rPr>
          <w:rFonts w:hint="cs"/>
          <w:rtl/>
        </w:rPr>
        <w:t>,</w:t>
      </w:r>
      <w:r>
        <w:rPr>
          <w:rtl/>
        </w:rPr>
        <w:t xml:space="preserve"> כ"ה בשבט </w:t>
      </w:r>
      <w:r>
        <w:rPr>
          <w:rFonts w:hint="cs"/>
          <w:rtl/>
        </w:rPr>
        <w:t>ה</w:t>
      </w:r>
      <w:r>
        <w:rPr>
          <w:rtl/>
        </w:rPr>
        <w:t>תשס"ד (17 בפברואר 2004)</w:t>
      </w:r>
    </w:p>
    <w:p w14:paraId="4E0199ED" w14:textId="77777777" w:rsidR="00000000" w:rsidRDefault="00B2572E">
      <w:pPr>
        <w:pStyle w:val="a7"/>
        <w:bidi/>
        <w:rPr>
          <w:rtl/>
        </w:rPr>
      </w:pPr>
      <w:r>
        <w:rPr>
          <w:rtl/>
        </w:rPr>
        <w:t>ירושלים, הכנסת, שעה 16:00</w:t>
      </w:r>
    </w:p>
    <w:p w14:paraId="2E7AF3D6" w14:textId="77777777" w:rsidR="00000000" w:rsidRDefault="00B2572E">
      <w:pPr>
        <w:pStyle w:val="a0"/>
        <w:rPr>
          <w:rtl/>
        </w:rPr>
      </w:pPr>
    </w:p>
    <w:p w14:paraId="3DE9314F" w14:textId="77777777" w:rsidR="00000000" w:rsidRDefault="00B2572E">
      <w:pPr>
        <w:pStyle w:val="a0"/>
        <w:rPr>
          <w:rFonts w:hint="cs"/>
          <w:rtl/>
        </w:rPr>
      </w:pPr>
    </w:p>
    <w:p w14:paraId="36157200" w14:textId="77777777" w:rsidR="00000000" w:rsidRDefault="00B2572E">
      <w:pPr>
        <w:pStyle w:val="a2"/>
        <w:rPr>
          <w:rFonts w:hint="cs"/>
          <w:rtl/>
        </w:rPr>
      </w:pPr>
      <w:bookmarkStart w:id="0" w:name="_Toc67316597"/>
      <w:r>
        <w:rPr>
          <w:rFonts w:hint="cs"/>
          <w:rtl/>
        </w:rPr>
        <w:t>נאומים בני דקה</w:t>
      </w:r>
      <w:bookmarkEnd w:id="0"/>
    </w:p>
    <w:p w14:paraId="6FC33CB8" w14:textId="77777777" w:rsidR="00000000" w:rsidRDefault="00B2572E">
      <w:pPr>
        <w:pStyle w:val="a0"/>
        <w:rPr>
          <w:rFonts w:hint="cs"/>
          <w:rtl/>
        </w:rPr>
      </w:pPr>
    </w:p>
    <w:p w14:paraId="2FFD4D11" w14:textId="77777777" w:rsidR="00000000" w:rsidRDefault="00B2572E">
      <w:pPr>
        <w:pStyle w:val="af1"/>
        <w:rPr>
          <w:rtl/>
        </w:rPr>
      </w:pPr>
      <w:r>
        <w:rPr>
          <w:rtl/>
        </w:rPr>
        <w:t>היו"ר ראובן ריבלין:</w:t>
      </w:r>
    </w:p>
    <w:p w14:paraId="23824025" w14:textId="77777777" w:rsidR="00000000" w:rsidRDefault="00B2572E">
      <w:pPr>
        <w:pStyle w:val="a0"/>
        <w:rPr>
          <w:rtl/>
        </w:rPr>
      </w:pPr>
    </w:p>
    <w:p w14:paraId="56E3A368" w14:textId="77777777" w:rsidR="00000000" w:rsidRDefault="00B2572E">
      <w:pPr>
        <w:pStyle w:val="a0"/>
        <w:rPr>
          <w:rFonts w:hint="cs"/>
          <w:rtl/>
        </w:rPr>
      </w:pPr>
      <w:r>
        <w:rPr>
          <w:rFonts w:hint="cs"/>
          <w:rtl/>
        </w:rPr>
        <w:t>גבירותי ורבות</w:t>
      </w:r>
      <w:r>
        <w:rPr>
          <w:rFonts w:hint="cs"/>
          <w:rtl/>
        </w:rPr>
        <w:t>י חברי הכנסת</w:t>
      </w:r>
      <w:bookmarkStart w:id="1" w:name="FS000000549T17_02_2004_16_48_38"/>
      <w:bookmarkEnd w:id="1"/>
      <w:r>
        <w:rPr>
          <w:rFonts w:hint="cs"/>
          <w:rtl/>
        </w:rPr>
        <w:t>, היום יום שלישי, כ"ה בשבט התשס"ד, 17 בחודש פברואר 2004 למניינם. אני מתכבד לפתוח את ישיבת הכנסת.</w:t>
      </w:r>
    </w:p>
    <w:p w14:paraId="7600B00F" w14:textId="77777777" w:rsidR="00000000" w:rsidRDefault="00B2572E">
      <w:pPr>
        <w:pStyle w:val="a0"/>
        <w:rPr>
          <w:rFonts w:hint="cs"/>
          <w:rtl/>
        </w:rPr>
      </w:pPr>
    </w:p>
    <w:p w14:paraId="136F2324" w14:textId="77777777" w:rsidR="00000000" w:rsidRDefault="00B2572E">
      <w:pPr>
        <w:pStyle w:val="a0"/>
        <w:rPr>
          <w:rFonts w:hint="cs"/>
          <w:rtl/>
        </w:rPr>
      </w:pPr>
      <w:r>
        <w:rPr>
          <w:rFonts w:hint="cs"/>
          <w:rtl/>
        </w:rPr>
        <w:t>ישיבת הכנסת נפתחת בימי שלישי בנאומים בני דקה. כל המבקש להשתתף בדיון זה, יתבקש להצביע. ובכן, רבותי חברי הכנסת, נא להצביע, כל אחד לפי העולה על רוחו,</w:t>
      </w:r>
      <w:r>
        <w:rPr>
          <w:rFonts w:hint="cs"/>
          <w:rtl/>
        </w:rPr>
        <w:t xml:space="preserve"> ובלבד שבסופו של דבר אני אקבל - - -</w:t>
      </w:r>
    </w:p>
    <w:p w14:paraId="29A3E0F0" w14:textId="77777777" w:rsidR="00000000" w:rsidRDefault="00B2572E">
      <w:pPr>
        <w:pStyle w:val="a0"/>
        <w:rPr>
          <w:rFonts w:hint="cs"/>
          <w:rtl/>
        </w:rPr>
      </w:pPr>
    </w:p>
    <w:p w14:paraId="0EF92E42" w14:textId="77777777" w:rsidR="00000000" w:rsidRDefault="00B2572E">
      <w:pPr>
        <w:pStyle w:val="af0"/>
        <w:rPr>
          <w:rtl/>
        </w:rPr>
      </w:pPr>
      <w:r>
        <w:rPr>
          <w:rFonts w:hint="eastAsia"/>
          <w:rtl/>
        </w:rPr>
        <w:t>אופיר</w:t>
      </w:r>
      <w:r>
        <w:rPr>
          <w:rtl/>
        </w:rPr>
        <w:t xml:space="preserve"> פינס-פז (העבודה-מימד):</w:t>
      </w:r>
    </w:p>
    <w:p w14:paraId="08705001" w14:textId="77777777" w:rsidR="00000000" w:rsidRDefault="00B2572E">
      <w:pPr>
        <w:pStyle w:val="a0"/>
        <w:rPr>
          <w:rFonts w:hint="cs"/>
          <w:rtl/>
        </w:rPr>
      </w:pPr>
    </w:p>
    <w:p w14:paraId="57B9E86A" w14:textId="77777777" w:rsidR="00000000" w:rsidRDefault="00B2572E">
      <w:pPr>
        <w:pStyle w:val="a0"/>
        <w:rPr>
          <w:rFonts w:hint="cs"/>
          <w:rtl/>
        </w:rPr>
      </w:pPr>
      <w:r>
        <w:rPr>
          <w:rFonts w:hint="cs"/>
          <w:rtl/>
        </w:rPr>
        <w:t>אנחנו תמיד בעד.</w:t>
      </w:r>
    </w:p>
    <w:p w14:paraId="1216113D" w14:textId="77777777" w:rsidR="00000000" w:rsidRDefault="00B2572E">
      <w:pPr>
        <w:pStyle w:val="a0"/>
        <w:rPr>
          <w:rFonts w:hint="cs"/>
          <w:rtl/>
        </w:rPr>
      </w:pPr>
    </w:p>
    <w:p w14:paraId="73A005C2" w14:textId="77777777" w:rsidR="00000000" w:rsidRDefault="00B2572E">
      <w:pPr>
        <w:pStyle w:val="af1"/>
        <w:rPr>
          <w:rtl/>
        </w:rPr>
      </w:pPr>
      <w:r>
        <w:rPr>
          <w:rtl/>
        </w:rPr>
        <w:t>היו"ר ראובן ריבלין:</w:t>
      </w:r>
    </w:p>
    <w:p w14:paraId="5D09D0F2" w14:textId="77777777" w:rsidR="00000000" w:rsidRDefault="00B2572E">
      <w:pPr>
        <w:pStyle w:val="a0"/>
        <w:rPr>
          <w:rtl/>
        </w:rPr>
      </w:pPr>
    </w:p>
    <w:p w14:paraId="5CA1BC4A" w14:textId="77777777" w:rsidR="00000000" w:rsidRDefault="00B2572E">
      <w:pPr>
        <w:pStyle w:val="a0"/>
        <w:rPr>
          <w:rFonts w:hint="cs"/>
          <w:rtl/>
        </w:rPr>
      </w:pPr>
      <w:r>
        <w:rPr>
          <w:rFonts w:hint="cs"/>
          <w:rtl/>
        </w:rPr>
        <w:t xml:space="preserve">זה טוב. בעד זה מרכז. ראשון הדוברים, חבר הכנסת מרגי - בבקשה, אדוני. </w:t>
      </w:r>
    </w:p>
    <w:p w14:paraId="43C13DB2" w14:textId="77777777" w:rsidR="00000000" w:rsidRDefault="00B2572E">
      <w:pPr>
        <w:pStyle w:val="a0"/>
        <w:rPr>
          <w:rFonts w:hint="cs"/>
          <w:rtl/>
        </w:rPr>
      </w:pPr>
    </w:p>
    <w:p w14:paraId="6768B532" w14:textId="77777777" w:rsidR="00000000" w:rsidRDefault="00B2572E">
      <w:pPr>
        <w:pStyle w:val="a"/>
        <w:rPr>
          <w:rtl/>
        </w:rPr>
      </w:pPr>
      <w:bookmarkStart w:id="2" w:name="FS000001056T17_02_2004_17_07_35"/>
      <w:bookmarkStart w:id="3" w:name="_Toc67316598"/>
      <w:bookmarkEnd w:id="2"/>
      <w:r>
        <w:rPr>
          <w:rFonts w:hint="eastAsia"/>
          <w:rtl/>
        </w:rPr>
        <w:t>יעקב</w:t>
      </w:r>
      <w:r>
        <w:rPr>
          <w:rtl/>
        </w:rPr>
        <w:t xml:space="preserve"> מרגי (ש"ס):</w:t>
      </w:r>
      <w:bookmarkEnd w:id="3"/>
    </w:p>
    <w:p w14:paraId="36FC2FB5" w14:textId="77777777" w:rsidR="00000000" w:rsidRDefault="00B2572E">
      <w:pPr>
        <w:pStyle w:val="a0"/>
        <w:rPr>
          <w:rFonts w:hint="cs"/>
          <w:rtl/>
        </w:rPr>
      </w:pPr>
    </w:p>
    <w:p w14:paraId="03BF05DA" w14:textId="77777777" w:rsidR="00000000" w:rsidRDefault="00B2572E">
      <w:pPr>
        <w:pStyle w:val="a0"/>
        <w:rPr>
          <w:rFonts w:hint="cs"/>
          <w:rtl/>
        </w:rPr>
      </w:pPr>
      <w:r>
        <w:rPr>
          <w:rFonts w:hint="cs"/>
          <w:rtl/>
        </w:rPr>
        <w:t xml:space="preserve">אדוני היושב-ראש, חברי חברי הכנסת, היום התקיים בוועדת הסמים דיון </w:t>
      </w:r>
      <w:r>
        <w:rPr>
          <w:rFonts w:hint="cs"/>
          <w:rtl/>
        </w:rPr>
        <w:t xml:space="preserve">על התפשטות נגע הסמים בקרב בני-הנוער. התגלתה לנו תופעה שאומנם ידענו עליה, אך ממדיה חמורים, במיוחד בקרב בני-הנוער, שהם הדור הבא שלנו, ואני קורא לחברי הכנסת להעלות את הנושא על סדר-היום הציבורי, כדי שתופעה זו תמוגר, ואם לא לחלוטין </w:t>
      </w:r>
      <w:r>
        <w:rPr>
          <w:rtl/>
        </w:rPr>
        <w:t>–</w:t>
      </w:r>
      <w:r>
        <w:rPr>
          <w:rFonts w:hint="cs"/>
          <w:rtl/>
        </w:rPr>
        <w:t xml:space="preserve"> תמוזער. תודה. </w:t>
      </w:r>
    </w:p>
    <w:p w14:paraId="52504087" w14:textId="77777777" w:rsidR="00000000" w:rsidRDefault="00B2572E">
      <w:pPr>
        <w:pStyle w:val="a0"/>
        <w:rPr>
          <w:rFonts w:hint="cs"/>
          <w:rtl/>
        </w:rPr>
      </w:pPr>
    </w:p>
    <w:p w14:paraId="6BC86E0E" w14:textId="77777777" w:rsidR="00000000" w:rsidRDefault="00B2572E">
      <w:pPr>
        <w:pStyle w:val="af1"/>
        <w:rPr>
          <w:rtl/>
        </w:rPr>
      </w:pPr>
      <w:r>
        <w:rPr>
          <w:rtl/>
        </w:rPr>
        <w:t>היו"ר ראובן</w:t>
      </w:r>
      <w:r>
        <w:rPr>
          <w:rtl/>
        </w:rPr>
        <w:t xml:space="preserve"> ריבלין:</w:t>
      </w:r>
    </w:p>
    <w:p w14:paraId="03330853" w14:textId="77777777" w:rsidR="00000000" w:rsidRDefault="00B2572E">
      <w:pPr>
        <w:pStyle w:val="a0"/>
        <w:rPr>
          <w:rtl/>
        </w:rPr>
      </w:pPr>
    </w:p>
    <w:p w14:paraId="57D307BB" w14:textId="77777777" w:rsidR="00000000" w:rsidRDefault="00B2572E">
      <w:pPr>
        <w:pStyle w:val="a0"/>
        <w:rPr>
          <w:rFonts w:hint="cs"/>
          <w:rtl/>
        </w:rPr>
      </w:pPr>
      <w:r>
        <w:rPr>
          <w:rFonts w:hint="cs"/>
          <w:rtl/>
        </w:rPr>
        <w:t xml:space="preserve">תודה רבה לחבר הכנסת מרגי. הבאה אחריו - חברת הכנסת אורית נוקד. </w:t>
      </w:r>
    </w:p>
    <w:p w14:paraId="55DC77E3" w14:textId="77777777" w:rsidR="00000000" w:rsidRDefault="00B2572E">
      <w:pPr>
        <w:pStyle w:val="a0"/>
        <w:rPr>
          <w:rFonts w:hint="cs"/>
          <w:rtl/>
        </w:rPr>
      </w:pPr>
    </w:p>
    <w:p w14:paraId="05F01FFA" w14:textId="77777777" w:rsidR="00000000" w:rsidRDefault="00B2572E">
      <w:pPr>
        <w:pStyle w:val="a"/>
        <w:rPr>
          <w:rtl/>
        </w:rPr>
      </w:pPr>
      <w:bookmarkStart w:id="4" w:name="FS000000865T17_02_2004_17_09_13"/>
      <w:bookmarkStart w:id="5" w:name="_Toc67316599"/>
      <w:bookmarkEnd w:id="4"/>
      <w:r>
        <w:rPr>
          <w:rFonts w:hint="eastAsia"/>
          <w:rtl/>
        </w:rPr>
        <w:t>אורית</w:t>
      </w:r>
      <w:r>
        <w:rPr>
          <w:rtl/>
        </w:rPr>
        <w:t xml:space="preserve"> נוקד (העבודה-מימד):</w:t>
      </w:r>
      <w:bookmarkEnd w:id="5"/>
    </w:p>
    <w:p w14:paraId="68076B7F" w14:textId="77777777" w:rsidR="00000000" w:rsidRDefault="00B2572E">
      <w:pPr>
        <w:pStyle w:val="a0"/>
        <w:rPr>
          <w:rFonts w:hint="cs"/>
          <w:rtl/>
        </w:rPr>
      </w:pPr>
    </w:p>
    <w:p w14:paraId="7FB3D162" w14:textId="77777777" w:rsidR="00000000" w:rsidRDefault="00B2572E">
      <w:pPr>
        <w:pStyle w:val="a0"/>
        <w:rPr>
          <w:rFonts w:hint="cs"/>
          <w:rtl/>
        </w:rPr>
      </w:pPr>
      <w:r>
        <w:rPr>
          <w:rFonts w:hint="cs"/>
          <w:rtl/>
        </w:rPr>
        <w:t>אדוני היושב-ראש, חברי חברי הכנסת, היום קראנו בעיתונים, שכתוצאה מחוק גיל פרישה, נשים שההכנסה שלהם היא מעל 4,000 שקל, יהיו זכאיות לקבל קצבה מהביטוח הלאומי רק</w:t>
      </w:r>
      <w:r>
        <w:rPr>
          <w:rFonts w:hint="cs"/>
          <w:rtl/>
        </w:rPr>
        <w:t xml:space="preserve"> בגיל 70, ואילו נשים שאינן עובדות כלל, יקבלו את הקצבה רק בגיל 60. אני חושבת שאחת הסיבות לכך היא שהדיונים בוועדת הכספים בנושאים כל כך מהותיים ועקרוניים מתקיימים בשעות המוקדמות של הבוקר. חברי הכנסת יושבים כ-18 שעות והתוצאות ניכרות. אני קוראת לכם לפעול לשינוי</w:t>
      </w:r>
      <w:r>
        <w:rPr>
          <w:rFonts w:hint="cs"/>
          <w:rtl/>
        </w:rPr>
        <w:t xml:space="preserve"> המצב הזה.</w:t>
      </w:r>
    </w:p>
    <w:p w14:paraId="30748C2C" w14:textId="77777777" w:rsidR="00000000" w:rsidRDefault="00B2572E">
      <w:pPr>
        <w:pStyle w:val="a0"/>
        <w:rPr>
          <w:rFonts w:hint="cs"/>
          <w:rtl/>
        </w:rPr>
      </w:pPr>
    </w:p>
    <w:p w14:paraId="0232394C" w14:textId="77777777" w:rsidR="00000000" w:rsidRDefault="00B2572E">
      <w:pPr>
        <w:pStyle w:val="af1"/>
        <w:rPr>
          <w:rtl/>
        </w:rPr>
      </w:pPr>
      <w:r>
        <w:rPr>
          <w:rtl/>
        </w:rPr>
        <w:t>היו"ר ראובן ריבלין:</w:t>
      </w:r>
    </w:p>
    <w:p w14:paraId="5BCCCCC2" w14:textId="77777777" w:rsidR="00000000" w:rsidRDefault="00B2572E">
      <w:pPr>
        <w:pStyle w:val="a0"/>
        <w:rPr>
          <w:rtl/>
        </w:rPr>
      </w:pPr>
    </w:p>
    <w:p w14:paraId="5AD81880" w14:textId="77777777" w:rsidR="00000000" w:rsidRDefault="00B2572E">
      <w:pPr>
        <w:pStyle w:val="a0"/>
        <w:rPr>
          <w:rFonts w:hint="cs"/>
          <w:rtl/>
        </w:rPr>
      </w:pPr>
      <w:r>
        <w:rPr>
          <w:rFonts w:hint="cs"/>
          <w:rtl/>
        </w:rPr>
        <w:t xml:space="preserve">תודה לחברת הכנסת אורית נוקד. חברת הכנסת גילה פינקלשטיין, בבקשה. </w:t>
      </w:r>
    </w:p>
    <w:p w14:paraId="2F30D82B" w14:textId="77777777" w:rsidR="00000000" w:rsidRDefault="00B2572E">
      <w:pPr>
        <w:pStyle w:val="a0"/>
        <w:rPr>
          <w:rFonts w:hint="cs"/>
          <w:rtl/>
        </w:rPr>
      </w:pPr>
    </w:p>
    <w:p w14:paraId="7FE1B226" w14:textId="77777777" w:rsidR="00000000" w:rsidRDefault="00B2572E">
      <w:pPr>
        <w:pStyle w:val="a"/>
        <w:rPr>
          <w:rtl/>
        </w:rPr>
      </w:pPr>
      <w:bookmarkStart w:id="6" w:name="FS000001059T17_02_2004_17_11_56"/>
      <w:bookmarkStart w:id="7" w:name="_Toc67316600"/>
      <w:bookmarkEnd w:id="6"/>
      <w:r>
        <w:rPr>
          <w:rFonts w:hint="eastAsia"/>
          <w:rtl/>
        </w:rPr>
        <w:t>גילה</w:t>
      </w:r>
      <w:r>
        <w:rPr>
          <w:rtl/>
        </w:rPr>
        <w:t xml:space="preserve"> פינקלשטיין (מפד"ל):</w:t>
      </w:r>
      <w:bookmarkEnd w:id="7"/>
    </w:p>
    <w:p w14:paraId="107C556B" w14:textId="77777777" w:rsidR="00000000" w:rsidRDefault="00B2572E">
      <w:pPr>
        <w:pStyle w:val="a0"/>
        <w:rPr>
          <w:rFonts w:hint="cs"/>
          <w:rtl/>
        </w:rPr>
      </w:pPr>
    </w:p>
    <w:p w14:paraId="0CE595DC" w14:textId="77777777" w:rsidR="00000000" w:rsidRDefault="00B2572E">
      <w:pPr>
        <w:pStyle w:val="a0"/>
        <w:rPr>
          <w:rFonts w:hint="cs"/>
          <w:rtl/>
        </w:rPr>
      </w:pPr>
      <w:r>
        <w:rPr>
          <w:rFonts w:hint="cs"/>
          <w:rtl/>
        </w:rPr>
        <w:t>אדוני היושב-ראש, כנסת נכבדה, הזדעזעתי, כמו אחרים בוודאי, לשמוע על המקרה שבו פדופיל הועסק בצהרון באשקלון ותקף ילדה בת ארבע בסך הכול.</w:t>
      </w:r>
      <w:r>
        <w:rPr>
          <w:rFonts w:hint="cs"/>
          <w:rtl/>
        </w:rPr>
        <w:t xml:space="preserve"> מדובר בפושע נאלח שניצל תמימות של ילדה. הוא רכש את אמונם של אנשי הצהרון בגן-הילדים ללא ידיעת ההורים, ועשה מעשים נוראיים שהדעת אינה סובלת. מובן שבמקרים כאלה, בשל הגיל הצעיר, רק כמעט במקרה מתברר גודל הבעיה. הרקע של האדם לא נבדק, וכאן אולי חלק מהבעיה. יש כאן </w:t>
      </w:r>
      <w:r>
        <w:rPr>
          <w:rFonts w:hint="cs"/>
          <w:rtl/>
        </w:rPr>
        <w:t xml:space="preserve">הפקרות, חוסר אחריות; הדבר היקר לנו מכול מופקר לחסדיו ולידיו של תת-אדם, שגורם לילדה פגיעה קשה, ממושכת. היום דווחנו כי לא מדובר בילדה היחידה בגן. החשש הוא, כמובן, גדול. </w:t>
      </w:r>
    </w:p>
    <w:p w14:paraId="5EB2BDEF" w14:textId="77777777" w:rsidR="00000000" w:rsidRDefault="00B2572E">
      <w:pPr>
        <w:pStyle w:val="a0"/>
        <w:rPr>
          <w:rFonts w:hint="cs"/>
          <w:rtl/>
        </w:rPr>
      </w:pPr>
    </w:p>
    <w:p w14:paraId="0A2D6FB1" w14:textId="77777777" w:rsidR="00000000" w:rsidRDefault="00B2572E">
      <w:pPr>
        <w:pStyle w:val="a0"/>
        <w:rPr>
          <w:rFonts w:hint="cs"/>
          <w:rtl/>
        </w:rPr>
      </w:pPr>
      <w:r>
        <w:rPr>
          <w:rFonts w:hint="cs"/>
          <w:rtl/>
        </w:rPr>
        <w:t>האם לא די לנו בצרות האחרות, הביטחוניות, הכלכליות, שמעכשיו הורים צריכים להתחיל לחשוש, חל</w:t>
      </w:r>
      <w:r>
        <w:rPr>
          <w:rFonts w:hint="cs"/>
          <w:rtl/>
        </w:rPr>
        <w:t xml:space="preserve">ילה, לנפשם ולגופם של הילדים מפני פושעים כאלה? שמעתי קרוב משפחה שתיאר כי ההורים שבורים לחלוטין. אסור לאפשר מצב מסוג זה, ואני בוחנת דרכים לחקיקה שיתמודדו עם הסינון הדרוש ביחס לעברם של מי שמועמדים לעבוד עם ילדים. </w:t>
      </w:r>
    </w:p>
    <w:p w14:paraId="0C228211" w14:textId="77777777" w:rsidR="00000000" w:rsidRDefault="00B2572E">
      <w:pPr>
        <w:pStyle w:val="a0"/>
        <w:rPr>
          <w:rFonts w:hint="cs"/>
          <w:rtl/>
        </w:rPr>
      </w:pPr>
    </w:p>
    <w:p w14:paraId="22E47276" w14:textId="77777777" w:rsidR="00000000" w:rsidRDefault="00B2572E">
      <w:pPr>
        <w:pStyle w:val="af1"/>
        <w:rPr>
          <w:rtl/>
        </w:rPr>
      </w:pPr>
      <w:r>
        <w:rPr>
          <w:rtl/>
        </w:rPr>
        <w:t>היו"ר ראובן ריבלין:</w:t>
      </w:r>
    </w:p>
    <w:p w14:paraId="3107D9C2" w14:textId="77777777" w:rsidR="00000000" w:rsidRDefault="00B2572E">
      <w:pPr>
        <w:pStyle w:val="a0"/>
        <w:rPr>
          <w:rtl/>
        </w:rPr>
      </w:pPr>
    </w:p>
    <w:p w14:paraId="1539A67F" w14:textId="77777777" w:rsidR="00000000" w:rsidRDefault="00B2572E">
      <w:pPr>
        <w:pStyle w:val="a0"/>
        <w:rPr>
          <w:rFonts w:hint="cs"/>
          <w:rtl/>
        </w:rPr>
      </w:pPr>
      <w:r>
        <w:rPr>
          <w:rFonts w:hint="cs"/>
          <w:rtl/>
        </w:rPr>
        <w:t>תודה.</w:t>
      </w:r>
    </w:p>
    <w:p w14:paraId="5FB50065" w14:textId="77777777" w:rsidR="00000000" w:rsidRDefault="00B2572E">
      <w:pPr>
        <w:pStyle w:val="a0"/>
        <w:rPr>
          <w:rFonts w:hint="cs"/>
          <w:rtl/>
        </w:rPr>
      </w:pPr>
    </w:p>
    <w:p w14:paraId="3DDD0D9D" w14:textId="77777777" w:rsidR="00000000" w:rsidRDefault="00B2572E">
      <w:pPr>
        <w:pStyle w:val="-"/>
        <w:rPr>
          <w:rtl/>
        </w:rPr>
      </w:pPr>
      <w:bookmarkStart w:id="8" w:name="FS000001059T17_02_2004_17_16_55C"/>
      <w:bookmarkEnd w:id="8"/>
      <w:r>
        <w:rPr>
          <w:rtl/>
        </w:rPr>
        <w:t xml:space="preserve">גילה פינקלשטיין </w:t>
      </w:r>
      <w:r>
        <w:rPr>
          <w:rtl/>
        </w:rPr>
        <w:t>(מפד"ל):</w:t>
      </w:r>
    </w:p>
    <w:p w14:paraId="64602197" w14:textId="77777777" w:rsidR="00000000" w:rsidRDefault="00B2572E">
      <w:pPr>
        <w:pStyle w:val="a0"/>
        <w:rPr>
          <w:rtl/>
        </w:rPr>
      </w:pPr>
    </w:p>
    <w:p w14:paraId="56F58ABA" w14:textId="77777777" w:rsidR="00000000" w:rsidRDefault="00B2572E">
      <w:pPr>
        <w:pStyle w:val="a0"/>
        <w:rPr>
          <w:rFonts w:hint="cs"/>
          <w:rtl/>
        </w:rPr>
      </w:pPr>
      <w:r>
        <w:rPr>
          <w:rFonts w:hint="cs"/>
          <w:rtl/>
        </w:rPr>
        <w:t xml:space="preserve">אני מקווה לטובת כולנו שזהו המקרה האחרון מסוג זה. </w:t>
      </w:r>
    </w:p>
    <w:p w14:paraId="24D7D87D" w14:textId="77777777" w:rsidR="00000000" w:rsidRDefault="00B2572E">
      <w:pPr>
        <w:pStyle w:val="a0"/>
        <w:rPr>
          <w:rFonts w:hint="cs"/>
          <w:rtl/>
        </w:rPr>
      </w:pPr>
    </w:p>
    <w:p w14:paraId="079901DD" w14:textId="77777777" w:rsidR="00000000" w:rsidRDefault="00B2572E">
      <w:pPr>
        <w:pStyle w:val="af1"/>
        <w:rPr>
          <w:rtl/>
        </w:rPr>
      </w:pPr>
      <w:r>
        <w:rPr>
          <w:rtl/>
        </w:rPr>
        <w:t>היו"ר ראובן ריבלין:</w:t>
      </w:r>
    </w:p>
    <w:p w14:paraId="13E93595" w14:textId="77777777" w:rsidR="00000000" w:rsidRDefault="00B2572E">
      <w:pPr>
        <w:pStyle w:val="a0"/>
        <w:rPr>
          <w:rtl/>
        </w:rPr>
      </w:pPr>
    </w:p>
    <w:p w14:paraId="74B954BD" w14:textId="77777777" w:rsidR="00000000" w:rsidRDefault="00B2572E">
      <w:pPr>
        <w:pStyle w:val="a0"/>
        <w:rPr>
          <w:rFonts w:hint="cs"/>
          <w:rtl/>
        </w:rPr>
      </w:pPr>
      <w:r>
        <w:rPr>
          <w:rFonts w:hint="cs"/>
          <w:rtl/>
        </w:rPr>
        <w:t xml:space="preserve">תודה. חברת הכנסת פינקלשטיין, אפשר לצמצם במלים ולא לדבר כל כך מהר, כדי שהציבור הנכבד יוכל גם ליהנות מדברייך. חבר הכנסת מיכאל מלכיאור, בבקשה. </w:t>
      </w:r>
    </w:p>
    <w:p w14:paraId="04F4DF09" w14:textId="77777777" w:rsidR="00000000" w:rsidRDefault="00B2572E">
      <w:pPr>
        <w:pStyle w:val="a"/>
        <w:rPr>
          <w:rtl/>
        </w:rPr>
      </w:pPr>
      <w:bookmarkStart w:id="9" w:name="FS000000449T17_02_2004_17_18_07"/>
      <w:bookmarkEnd w:id="9"/>
    </w:p>
    <w:p w14:paraId="411CFFDC" w14:textId="77777777" w:rsidR="00000000" w:rsidRDefault="00B2572E">
      <w:pPr>
        <w:pStyle w:val="a"/>
        <w:rPr>
          <w:rtl/>
        </w:rPr>
      </w:pPr>
      <w:bookmarkStart w:id="10" w:name="_Toc67316601"/>
      <w:r>
        <w:rPr>
          <w:rFonts w:hint="eastAsia"/>
          <w:rtl/>
        </w:rPr>
        <w:t>מיכאל</w:t>
      </w:r>
      <w:r>
        <w:rPr>
          <w:rtl/>
        </w:rPr>
        <w:t xml:space="preserve"> מלכיאור (העבודה-מימד):</w:t>
      </w:r>
      <w:bookmarkEnd w:id="10"/>
    </w:p>
    <w:p w14:paraId="10907F7B" w14:textId="77777777" w:rsidR="00000000" w:rsidRDefault="00B2572E">
      <w:pPr>
        <w:pStyle w:val="a0"/>
        <w:rPr>
          <w:rFonts w:hint="cs"/>
          <w:rtl/>
        </w:rPr>
      </w:pPr>
    </w:p>
    <w:p w14:paraId="12773C05" w14:textId="77777777" w:rsidR="00000000" w:rsidRDefault="00B2572E">
      <w:pPr>
        <w:pStyle w:val="a0"/>
        <w:rPr>
          <w:rFonts w:hint="cs"/>
          <w:rtl/>
        </w:rPr>
      </w:pPr>
      <w:r>
        <w:rPr>
          <w:rFonts w:hint="cs"/>
          <w:rtl/>
        </w:rPr>
        <w:t>כב</w:t>
      </w:r>
      <w:r>
        <w:rPr>
          <w:rFonts w:hint="cs"/>
          <w:rtl/>
        </w:rPr>
        <w:t>וד היושב-ראש, קודם לחברת הכנסת פינקלשטיין, אני לא יודע אם היא מודעת לכך, אבל באינטרפול ובמשטרות הבין-לאומיות מדינת ישראל נקראת גן-עדן לפדופילים. כי אנחנו המדינה היחידה שלא מקציבה את האמצעים הבסיסיים ביותר במשטרה, ברשויות החוק, כדי לטפל במחלת הפדופילים, וזו</w:t>
      </w:r>
      <w:r>
        <w:rPr>
          <w:rFonts w:hint="cs"/>
          <w:rtl/>
        </w:rPr>
        <w:t xml:space="preserve"> כמובן אחת מההתייחסויות שלנו לילדים. </w:t>
      </w:r>
    </w:p>
    <w:p w14:paraId="03465759" w14:textId="77777777" w:rsidR="00000000" w:rsidRDefault="00B2572E">
      <w:pPr>
        <w:pStyle w:val="a0"/>
        <w:rPr>
          <w:rFonts w:hint="cs"/>
          <w:rtl/>
        </w:rPr>
      </w:pPr>
    </w:p>
    <w:p w14:paraId="3C91A868" w14:textId="77777777" w:rsidR="00000000" w:rsidRDefault="00B2572E">
      <w:pPr>
        <w:pStyle w:val="a0"/>
        <w:rPr>
          <w:rFonts w:hint="cs"/>
          <w:rtl/>
        </w:rPr>
      </w:pPr>
      <w:r>
        <w:rPr>
          <w:rFonts w:hint="cs"/>
          <w:rtl/>
        </w:rPr>
        <w:t xml:space="preserve">היום, כבוד היושב-ראש, רציתי את הדקה רק כדי לבטא משהו שאני חושב שגם יעניין את היושב-ראש. אני בדיוק בא מכנס באר-שבע, כנס חשוב על נושא של ילדים. השתתפתי, בין השאר, בפאנל עם כמה מיושבי-ראש הוועדות החשובות בכנסת. אני רוצה </w:t>
      </w:r>
      <w:r>
        <w:rPr>
          <w:rFonts w:hint="cs"/>
          <w:rtl/>
        </w:rPr>
        <w:t xml:space="preserve">להגיד: העוצמה של ה"כיסוח" כלפי כנסת ישראל, גם אצל מבוגרים וגם אצל ילדים שהיו שם - זה היה פשוט מזעזע. לא התאפשר כלל להתחיל איזה דיון ענייני בשום נושא, כי עוצמת המרירות כל כך רבה. </w:t>
      </w:r>
    </w:p>
    <w:p w14:paraId="3AF664AB" w14:textId="77777777" w:rsidR="00000000" w:rsidRDefault="00B2572E">
      <w:pPr>
        <w:pStyle w:val="a0"/>
        <w:rPr>
          <w:rFonts w:hint="cs"/>
          <w:rtl/>
        </w:rPr>
      </w:pPr>
    </w:p>
    <w:p w14:paraId="1980B829" w14:textId="77777777" w:rsidR="00000000" w:rsidRDefault="00B2572E">
      <w:pPr>
        <w:pStyle w:val="a0"/>
        <w:rPr>
          <w:rFonts w:hint="cs"/>
          <w:rtl/>
        </w:rPr>
      </w:pPr>
      <w:r>
        <w:rPr>
          <w:rFonts w:hint="cs"/>
          <w:rtl/>
        </w:rPr>
        <w:t>אני יודע שזה מעסיק את יושב-ראש הכנסת; אני חושב שאנחנו צריכים לחשוב יחד בצורה</w:t>
      </w:r>
      <w:r>
        <w:rPr>
          <w:rFonts w:hint="cs"/>
          <w:rtl/>
        </w:rPr>
        <w:t xml:space="preserve"> יותר אפקטיבית מה לעשות עם העניין.</w:t>
      </w:r>
    </w:p>
    <w:p w14:paraId="7A25ADAB" w14:textId="77777777" w:rsidR="00000000" w:rsidRDefault="00B2572E">
      <w:pPr>
        <w:pStyle w:val="a0"/>
        <w:rPr>
          <w:rFonts w:hint="cs"/>
          <w:rtl/>
        </w:rPr>
      </w:pPr>
    </w:p>
    <w:p w14:paraId="128482D8" w14:textId="77777777" w:rsidR="00000000" w:rsidRDefault="00B2572E">
      <w:pPr>
        <w:pStyle w:val="af1"/>
        <w:rPr>
          <w:rtl/>
        </w:rPr>
      </w:pPr>
      <w:r>
        <w:rPr>
          <w:rtl/>
        </w:rPr>
        <w:t>היו"ר ראובן ריבלין:</w:t>
      </w:r>
    </w:p>
    <w:p w14:paraId="009C468E" w14:textId="77777777" w:rsidR="00000000" w:rsidRDefault="00B2572E">
      <w:pPr>
        <w:pStyle w:val="a0"/>
        <w:rPr>
          <w:rtl/>
        </w:rPr>
      </w:pPr>
    </w:p>
    <w:p w14:paraId="064B5DE7" w14:textId="77777777" w:rsidR="00000000" w:rsidRDefault="00B2572E">
      <w:pPr>
        <w:pStyle w:val="a0"/>
        <w:rPr>
          <w:rFonts w:hint="cs"/>
          <w:rtl/>
        </w:rPr>
      </w:pPr>
      <w:r>
        <w:rPr>
          <w:rFonts w:hint="cs"/>
          <w:rtl/>
        </w:rPr>
        <w:t>אנחנו חושבים כבר שנה, ופעמים אנחנו מקלקלים מה שאנו עושים, אבל בסך הכול - יהיה טוב.</w:t>
      </w:r>
    </w:p>
    <w:p w14:paraId="145E0FC2" w14:textId="77777777" w:rsidR="00000000" w:rsidRDefault="00B2572E">
      <w:pPr>
        <w:pStyle w:val="a0"/>
        <w:rPr>
          <w:rFonts w:hint="cs"/>
          <w:rtl/>
        </w:rPr>
      </w:pPr>
    </w:p>
    <w:p w14:paraId="778F4439" w14:textId="77777777" w:rsidR="00000000" w:rsidRDefault="00B2572E">
      <w:pPr>
        <w:pStyle w:val="a0"/>
        <w:rPr>
          <w:rFonts w:hint="cs"/>
          <w:rtl/>
        </w:rPr>
      </w:pPr>
      <w:r>
        <w:rPr>
          <w:rFonts w:hint="cs"/>
          <w:rtl/>
        </w:rPr>
        <w:t>אני מאוד מודה לחבר הכנסת מלכיאור. חברת הכנסת אתי לבני, בבקשה.</w:t>
      </w:r>
    </w:p>
    <w:p w14:paraId="4E3928DC" w14:textId="77777777" w:rsidR="00000000" w:rsidRDefault="00B2572E">
      <w:pPr>
        <w:pStyle w:val="a0"/>
        <w:rPr>
          <w:rFonts w:hint="cs"/>
          <w:rtl/>
        </w:rPr>
      </w:pPr>
    </w:p>
    <w:p w14:paraId="01E17065" w14:textId="77777777" w:rsidR="00000000" w:rsidRDefault="00B2572E">
      <w:pPr>
        <w:pStyle w:val="a"/>
        <w:rPr>
          <w:rtl/>
        </w:rPr>
      </w:pPr>
      <w:bookmarkStart w:id="11" w:name="FS000001051T17_02_2004_17_23_09"/>
      <w:bookmarkStart w:id="12" w:name="_Toc67316602"/>
      <w:bookmarkEnd w:id="11"/>
      <w:r>
        <w:rPr>
          <w:rFonts w:hint="eastAsia"/>
          <w:rtl/>
        </w:rPr>
        <w:t>אתי</w:t>
      </w:r>
      <w:r>
        <w:rPr>
          <w:rtl/>
        </w:rPr>
        <w:t xml:space="preserve"> לבני (שינוי):</w:t>
      </w:r>
      <w:bookmarkEnd w:id="12"/>
    </w:p>
    <w:p w14:paraId="40A17875" w14:textId="77777777" w:rsidR="00000000" w:rsidRDefault="00B2572E">
      <w:pPr>
        <w:pStyle w:val="a0"/>
        <w:rPr>
          <w:rFonts w:hint="cs"/>
          <w:rtl/>
        </w:rPr>
      </w:pPr>
    </w:p>
    <w:p w14:paraId="0D96E8F7" w14:textId="77777777" w:rsidR="00000000" w:rsidRDefault="00B2572E">
      <w:pPr>
        <w:pStyle w:val="a0"/>
        <w:rPr>
          <w:rFonts w:hint="cs"/>
          <w:rtl/>
        </w:rPr>
      </w:pPr>
      <w:r>
        <w:rPr>
          <w:rFonts w:hint="cs"/>
          <w:rtl/>
        </w:rPr>
        <w:t>אדוני היושב-ראש, חברותי וחברי חבר</w:t>
      </w:r>
      <w:r>
        <w:rPr>
          <w:rFonts w:hint="cs"/>
          <w:rtl/>
        </w:rPr>
        <w:t>י הכנסת, אתמול ראיתי ידיעה בעיתון, שאומרת שבאופקים בנות השירות הלאומי מלמדות בבתי-ספר חילוניים. ומה הן מלמדות? הן מלמדות בנושא התורה. לא רק מלמדות, אלא גם מחתימות את התלמידים. ומה הן אומרות להם?</w:t>
      </w:r>
    </w:p>
    <w:p w14:paraId="717408A5" w14:textId="77777777" w:rsidR="00000000" w:rsidRDefault="00B2572E">
      <w:pPr>
        <w:pStyle w:val="a0"/>
        <w:rPr>
          <w:rFonts w:hint="cs"/>
          <w:rtl/>
        </w:rPr>
      </w:pPr>
    </w:p>
    <w:p w14:paraId="0B7C95A2" w14:textId="77777777" w:rsidR="00000000" w:rsidRDefault="00B2572E">
      <w:pPr>
        <w:pStyle w:val="af0"/>
        <w:rPr>
          <w:rtl/>
        </w:rPr>
      </w:pPr>
      <w:r>
        <w:rPr>
          <w:rFonts w:hint="eastAsia"/>
          <w:rtl/>
        </w:rPr>
        <w:t>יצחק</w:t>
      </w:r>
      <w:r>
        <w:rPr>
          <w:rtl/>
        </w:rPr>
        <w:t xml:space="preserve"> כהן (ש"ס):</w:t>
      </w:r>
    </w:p>
    <w:p w14:paraId="45852CB6" w14:textId="77777777" w:rsidR="00000000" w:rsidRDefault="00B2572E">
      <w:pPr>
        <w:pStyle w:val="a0"/>
        <w:rPr>
          <w:rFonts w:hint="cs"/>
          <w:rtl/>
        </w:rPr>
      </w:pPr>
    </w:p>
    <w:p w14:paraId="21111930" w14:textId="77777777" w:rsidR="00000000" w:rsidRDefault="00B2572E">
      <w:pPr>
        <w:pStyle w:val="a0"/>
        <w:rPr>
          <w:rFonts w:hint="cs"/>
          <w:rtl/>
        </w:rPr>
      </w:pPr>
      <w:r>
        <w:rPr>
          <w:rFonts w:hint="cs"/>
          <w:rtl/>
        </w:rPr>
        <w:t>- - -</w:t>
      </w:r>
    </w:p>
    <w:p w14:paraId="27FFFC76" w14:textId="77777777" w:rsidR="00000000" w:rsidRDefault="00B2572E">
      <w:pPr>
        <w:pStyle w:val="a0"/>
        <w:rPr>
          <w:rFonts w:hint="cs"/>
          <w:rtl/>
        </w:rPr>
      </w:pPr>
    </w:p>
    <w:p w14:paraId="22851349" w14:textId="77777777" w:rsidR="00000000" w:rsidRDefault="00B2572E">
      <w:pPr>
        <w:pStyle w:val="af1"/>
        <w:rPr>
          <w:rtl/>
        </w:rPr>
      </w:pPr>
      <w:r>
        <w:rPr>
          <w:rtl/>
        </w:rPr>
        <w:t>היו"ר ראובן ריבלין:</w:t>
      </w:r>
    </w:p>
    <w:p w14:paraId="664197E2" w14:textId="77777777" w:rsidR="00000000" w:rsidRDefault="00B2572E">
      <w:pPr>
        <w:pStyle w:val="a0"/>
        <w:rPr>
          <w:rtl/>
        </w:rPr>
      </w:pPr>
    </w:p>
    <w:p w14:paraId="7D6C9410" w14:textId="77777777" w:rsidR="00000000" w:rsidRDefault="00B2572E">
      <w:pPr>
        <w:pStyle w:val="a0"/>
        <w:rPr>
          <w:rFonts w:hint="cs"/>
          <w:rtl/>
        </w:rPr>
      </w:pPr>
      <w:r>
        <w:rPr>
          <w:rFonts w:hint="cs"/>
          <w:rtl/>
        </w:rPr>
        <w:t xml:space="preserve">לא, לא להפריע, </w:t>
      </w:r>
      <w:r>
        <w:rPr>
          <w:rFonts w:hint="cs"/>
          <w:rtl/>
        </w:rPr>
        <w:t xml:space="preserve">חבר הכנסת כהן. מייד אחריה - אתה. </w:t>
      </w:r>
    </w:p>
    <w:p w14:paraId="49791748" w14:textId="77777777" w:rsidR="00000000" w:rsidRDefault="00B2572E">
      <w:pPr>
        <w:pStyle w:val="af0"/>
        <w:rPr>
          <w:rtl/>
        </w:rPr>
      </w:pPr>
    </w:p>
    <w:p w14:paraId="457F0D88" w14:textId="77777777" w:rsidR="00000000" w:rsidRDefault="00B2572E">
      <w:pPr>
        <w:pStyle w:val="af0"/>
        <w:rPr>
          <w:rtl/>
        </w:rPr>
      </w:pPr>
      <w:r>
        <w:rPr>
          <w:rFonts w:hint="eastAsia"/>
          <w:rtl/>
        </w:rPr>
        <w:t>יצחק</w:t>
      </w:r>
      <w:r>
        <w:rPr>
          <w:rtl/>
        </w:rPr>
        <w:t xml:space="preserve"> כהן (ש"ס):</w:t>
      </w:r>
    </w:p>
    <w:p w14:paraId="3636F538" w14:textId="77777777" w:rsidR="00000000" w:rsidRDefault="00B2572E">
      <w:pPr>
        <w:pStyle w:val="a0"/>
        <w:rPr>
          <w:rFonts w:hint="cs"/>
          <w:rtl/>
        </w:rPr>
      </w:pPr>
    </w:p>
    <w:p w14:paraId="756A44E0" w14:textId="77777777" w:rsidR="00000000" w:rsidRDefault="00B2572E">
      <w:pPr>
        <w:pStyle w:val="a0"/>
        <w:rPr>
          <w:rFonts w:hint="cs"/>
          <w:rtl/>
        </w:rPr>
      </w:pPr>
      <w:r>
        <w:rPr>
          <w:rFonts w:hint="cs"/>
          <w:rtl/>
        </w:rPr>
        <w:t>הן מלמדות תורה, אוי ויי.</w:t>
      </w:r>
    </w:p>
    <w:p w14:paraId="08E135EC" w14:textId="77777777" w:rsidR="00000000" w:rsidRDefault="00B2572E">
      <w:pPr>
        <w:pStyle w:val="a0"/>
        <w:rPr>
          <w:rFonts w:hint="cs"/>
          <w:rtl/>
        </w:rPr>
      </w:pPr>
    </w:p>
    <w:p w14:paraId="42DE4B9E" w14:textId="77777777" w:rsidR="00000000" w:rsidRDefault="00B2572E">
      <w:pPr>
        <w:pStyle w:val="af1"/>
        <w:rPr>
          <w:rtl/>
        </w:rPr>
      </w:pPr>
      <w:r>
        <w:rPr>
          <w:rtl/>
        </w:rPr>
        <w:t>היו"ר ראובן ריבלין:</w:t>
      </w:r>
    </w:p>
    <w:p w14:paraId="6507BEAB" w14:textId="77777777" w:rsidR="00000000" w:rsidRDefault="00B2572E">
      <w:pPr>
        <w:pStyle w:val="a0"/>
        <w:rPr>
          <w:rtl/>
        </w:rPr>
      </w:pPr>
    </w:p>
    <w:p w14:paraId="752A90E4" w14:textId="77777777" w:rsidR="00000000" w:rsidRDefault="00B2572E">
      <w:pPr>
        <w:pStyle w:val="a0"/>
        <w:rPr>
          <w:rFonts w:hint="cs"/>
          <w:rtl/>
        </w:rPr>
      </w:pPr>
      <w:r>
        <w:rPr>
          <w:rFonts w:hint="cs"/>
          <w:rtl/>
        </w:rPr>
        <w:t>חבר הכנסת כהן, אי-אפשר להפריע בנאומים בני דקה. מייד אחריה - אתה. בבקשה, אדוני יעמוד ליד המיקרופון, מייד אחריה. אחרי חברת הכנסת לבני - חבר הכנסת יצחק כהן.</w:t>
      </w:r>
    </w:p>
    <w:p w14:paraId="7D0574CF" w14:textId="77777777" w:rsidR="00000000" w:rsidRDefault="00B2572E">
      <w:pPr>
        <w:pStyle w:val="a0"/>
        <w:rPr>
          <w:rFonts w:hint="cs"/>
          <w:rtl/>
        </w:rPr>
      </w:pPr>
    </w:p>
    <w:p w14:paraId="555F1E50" w14:textId="77777777" w:rsidR="00000000" w:rsidRDefault="00B2572E">
      <w:pPr>
        <w:pStyle w:val="-"/>
        <w:rPr>
          <w:rtl/>
        </w:rPr>
      </w:pPr>
      <w:bookmarkStart w:id="13" w:name="FS000001051T17_02_2004_17_26_14C"/>
      <w:bookmarkEnd w:id="13"/>
      <w:r>
        <w:rPr>
          <w:rtl/>
        </w:rPr>
        <w:t>את</w:t>
      </w:r>
      <w:r>
        <w:rPr>
          <w:rtl/>
        </w:rPr>
        <w:t>י לבני (שינוי):</w:t>
      </w:r>
    </w:p>
    <w:p w14:paraId="3D1AB94E" w14:textId="77777777" w:rsidR="00000000" w:rsidRDefault="00B2572E">
      <w:pPr>
        <w:pStyle w:val="a0"/>
        <w:rPr>
          <w:rtl/>
        </w:rPr>
      </w:pPr>
    </w:p>
    <w:p w14:paraId="4543C1CC" w14:textId="77777777" w:rsidR="00000000" w:rsidRDefault="00B2572E">
      <w:pPr>
        <w:pStyle w:val="a0"/>
        <w:rPr>
          <w:rFonts w:hint="cs"/>
          <w:rtl/>
        </w:rPr>
      </w:pPr>
      <w:r>
        <w:rPr>
          <w:rFonts w:hint="cs"/>
          <w:rtl/>
        </w:rPr>
        <w:t>ומה הן מלמדות? הן מלמדות שלא מקשקשים בחומש בעט וטושים, לא מלכלכים, לא מקמטים - הכול בסדר. גם שירי אלתרמן וגם תלמוד וגם שייקספיר - לא מקשקשים, לא מלכלכים ולא מקמטים. אבל הן ממשיכות ומלמדות ומחייבות את התלמידים לחתום, שאם למשל החומש ייפול, צ</w:t>
      </w:r>
      <w:r>
        <w:rPr>
          <w:rFonts w:hint="cs"/>
          <w:rtl/>
        </w:rPr>
        <w:t xml:space="preserve">ריך לנשק אותו. ואם שמים אותו בין ספרים אחרים, צריך לשים אותו רק למעלה. ואני אומרת שהתנ"ך הוא לא חפץ, וגם לא חפץ קדוש. יש לו שפה נהדרת, יש לו תכנים נהדרים, יש בו שירה נהדרת. את המסרים האלה צריך להעביר. אבל אסור להעביר לתלמיד בחינוך החילוני שהתנ"ך הוא חפץ. </w:t>
      </w:r>
    </w:p>
    <w:p w14:paraId="536E8E7E" w14:textId="77777777" w:rsidR="00000000" w:rsidRDefault="00B2572E">
      <w:pPr>
        <w:pStyle w:val="a0"/>
        <w:rPr>
          <w:rFonts w:hint="cs"/>
          <w:rtl/>
        </w:rPr>
      </w:pPr>
    </w:p>
    <w:p w14:paraId="535D5A61" w14:textId="77777777" w:rsidR="00000000" w:rsidRDefault="00B2572E">
      <w:pPr>
        <w:pStyle w:val="af0"/>
        <w:rPr>
          <w:rtl/>
        </w:rPr>
      </w:pPr>
      <w:r>
        <w:rPr>
          <w:rFonts w:hint="eastAsia"/>
          <w:rtl/>
        </w:rPr>
        <w:t>קריאה</w:t>
      </w:r>
      <w:r>
        <w:rPr>
          <w:rtl/>
        </w:rPr>
        <w:t>:</w:t>
      </w:r>
    </w:p>
    <w:p w14:paraId="3F611694" w14:textId="77777777" w:rsidR="00000000" w:rsidRDefault="00B2572E">
      <w:pPr>
        <w:pStyle w:val="a0"/>
        <w:rPr>
          <w:rFonts w:hint="cs"/>
          <w:rtl/>
        </w:rPr>
      </w:pPr>
    </w:p>
    <w:p w14:paraId="0AABEF5B" w14:textId="77777777" w:rsidR="00000000" w:rsidRDefault="00B2572E">
      <w:pPr>
        <w:pStyle w:val="a0"/>
        <w:rPr>
          <w:rFonts w:hint="cs"/>
          <w:rtl/>
        </w:rPr>
      </w:pPr>
      <w:r>
        <w:rPr>
          <w:rFonts w:hint="cs"/>
          <w:rtl/>
        </w:rPr>
        <w:t>- - -</w:t>
      </w:r>
    </w:p>
    <w:p w14:paraId="010A2365" w14:textId="77777777" w:rsidR="00000000" w:rsidRDefault="00B2572E">
      <w:pPr>
        <w:pStyle w:val="a0"/>
        <w:rPr>
          <w:rFonts w:hint="cs"/>
          <w:rtl/>
        </w:rPr>
      </w:pPr>
    </w:p>
    <w:p w14:paraId="7CFC890B" w14:textId="77777777" w:rsidR="00000000" w:rsidRDefault="00B2572E">
      <w:pPr>
        <w:pStyle w:val="af1"/>
        <w:rPr>
          <w:rtl/>
        </w:rPr>
      </w:pPr>
      <w:r>
        <w:rPr>
          <w:rtl/>
        </w:rPr>
        <w:t>היו"ר ראובן ריבלין:</w:t>
      </w:r>
    </w:p>
    <w:p w14:paraId="7F226367" w14:textId="77777777" w:rsidR="00000000" w:rsidRDefault="00B2572E">
      <w:pPr>
        <w:pStyle w:val="a0"/>
        <w:rPr>
          <w:rtl/>
        </w:rPr>
      </w:pPr>
    </w:p>
    <w:p w14:paraId="654C6E43" w14:textId="77777777" w:rsidR="00000000" w:rsidRDefault="00B2572E">
      <w:pPr>
        <w:pStyle w:val="a0"/>
        <w:rPr>
          <w:rFonts w:hint="cs"/>
          <w:rtl/>
        </w:rPr>
      </w:pPr>
      <w:r>
        <w:rPr>
          <w:rFonts w:hint="cs"/>
          <w:rtl/>
        </w:rPr>
        <w:t>תודה. יש אנשים שמנשקים כל דבר. יש נוצרים שמנשקים, יש יהודים שמנשקים. כל מי שדבר יקר לו.</w:t>
      </w:r>
    </w:p>
    <w:p w14:paraId="402EE651" w14:textId="77777777" w:rsidR="00000000" w:rsidRDefault="00B2572E">
      <w:pPr>
        <w:pStyle w:val="a0"/>
        <w:rPr>
          <w:rFonts w:hint="cs"/>
          <w:rtl/>
        </w:rPr>
      </w:pPr>
    </w:p>
    <w:p w14:paraId="6246936E" w14:textId="77777777" w:rsidR="00000000" w:rsidRDefault="00B2572E">
      <w:pPr>
        <w:pStyle w:val="af0"/>
        <w:rPr>
          <w:rtl/>
        </w:rPr>
      </w:pPr>
      <w:r>
        <w:rPr>
          <w:rFonts w:hint="eastAsia"/>
          <w:rtl/>
        </w:rPr>
        <w:t>אילן</w:t>
      </w:r>
      <w:r>
        <w:rPr>
          <w:rtl/>
        </w:rPr>
        <w:t xml:space="preserve"> שלגי (שינוי):</w:t>
      </w:r>
    </w:p>
    <w:p w14:paraId="4892D347" w14:textId="77777777" w:rsidR="00000000" w:rsidRDefault="00B2572E">
      <w:pPr>
        <w:pStyle w:val="a0"/>
        <w:rPr>
          <w:rFonts w:hint="cs"/>
          <w:rtl/>
        </w:rPr>
      </w:pPr>
    </w:p>
    <w:p w14:paraId="43C02F59" w14:textId="77777777" w:rsidR="00000000" w:rsidRDefault="00B2572E">
      <w:pPr>
        <w:pStyle w:val="a0"/>
        <w:rPr>
          <w:rFonts w:hint="cs"/>
          <w:rtl/>
        </w:rPr>
      </w:pPr>
      <w:r>
        <w:rPr>
          <w:rFonts w:hint="cs"/>
          <w:rtl/>
        </w:rPr>
        <w:t>אבל לא לחייב.</w:t>
      </w:r>
    </w:p>
    <w:p w14:paraId="3EE53A08" w14:textId="77777777" w:rsidR="00000000" w:rsidRDefault="00B2572E">
      <w:pPr>
        <w:pStyle w:val="a0"/>
        <w:rPr>
          <w:rFonts w:hint="cs"/>
          <w:rtl/>
        </w:rPr>
      </w:pPr>
    </w:p>
    <w:p w14:paraId="7AF0106E" w14:textId="77777777" w:rsidR="00000000" w:rsidRDefault="00B2572E">
      <w:pPr>
        <w:pStyle w:val="af1"/>
        <w:rPr>
          <w:rtl/>
        </w:rPr>
      </w:pPr>
      <w:r>
        <w:rPr>
          <w:rtl/>
        </w:rPr>
        <w:t>היו"ר ראובן ריבלין:</w:t>
      </w:r>
    </w:p>
    <w:p w14:paraId="66B34FC2" w14:textId="77777777" w:rsidR="00000000" w:rsidRDefault="00B2572E">
      <w:pPr>
        <w:pStyle w:val="a0"/>
        <w:rPr>
          <w:rtl/>
        </w:rPr>
      </w:pPr>
    </w:p>
    <w:p w14:paraId="0807B2CD" w14:textId="77777777" w:rsidR="00000000" w:rsidRDefault="00B2572E">
      <w:pPr>
        <w:pStyle w:val="a0"/>
        <w:rPr>
          <w:rFonts w:hint="cs"/>
          <w:rtl/>
        </w:rPr>
      </w:pPr>
      <w:r>
        <w:rPr>
          <w:rFonts w:hint="cs"/>
          <w:rtl/>
        </w:rPr>
        <w:t xml:space="preserve">לחייב לא צריך. </w:t>
      </w:r>
    </w:p>
    <w:p w14:paraId="2A631679" w14:textId="77777777" w:rsidR="00000000" w:rsidRDefault="00B2572E">
      <w:pPr>
        <w:pStyle w:val="a"/>
        <w:rPr>
          <w:rtl/>
        </w:rPr>
      </w:pPr>
      <w:bookmarkStart w:id="14" w:name="FS000000580T17_02_2004_17_29_46"/>
      <w:bookmarkEnd w:id="14"/>
    </w:p>
    <w:p w14:paraId="3661FC0B" w14:textId="77777777" w:rsidR="00000000" w:rsidRDefault="00B2572E">
      <w:pPr>
        <w:pStyle w:val="a"/>
        <w:rPr>
          <w:rtl/>
        </w:rPr>
      </w:pPr>
      <w:bookmarkStart w:id="15" w:name="_Toc67316603"/>
      <w:r>
        <w:rPr>
          <w:rFonts w:hint="eastAsia"/>
          <w:rtl/>
        </w:rPr>
        <w:t>יצחק</w:t>
      </w:r>
      <w:r>
        <w:rPr>
          <w:rtl/>
        </w:rPr>
        <w:t xml:space="preserve"> כהן (ש"ס):</w:t>
      </w:r>
      <w:bookmarkEnd w:id="15"/>
    </w:p>
    <w:p w14:paraId="680F14E6" w14:textId="77777777" w:rsidR="00000000" w:rsidRDefault="00B2572E">
      <w:pPr>
        <w:pStyle w:val="a0"/>
        <w:rPr>
          <w:rFonts w:hint="cs"/>
          <w:rtl/>
        </w:rPr>
      </w:pPr>
    </w:p>
    <w:p w14:paraId="25A1B2C4" w14:textId="77777777" w:rsidR="00000000" w:rsidRDefault="00B2572E">
      <w:pPr>
        <w:pStyle w:val="a0"/>
        <w:rPr>
          <w:rFonts w:hint="cs"/>
          <w:rtl/>
        </w:rPr>
      </w:pPr>
      <w:r>
        <w:rPr>
          <w:rFonts w:hint="cs"/>
          <w:rtl/>
        </w:rPr>
        <w:t xml:space="preserve">אדוני היושב-ראש, אחרי שהבנו מה מזעזע את </w:t>
      </w:r>
      <w:r>
        <w:rPr>
          <w:rFonts w:hint="cs"/>
          <w:rtl/>
        </w:rPr>
        <w:t>תנועת שינוי, בוא נראה אם חברי הכנסת ימשיכו להזדעזע. אני מחזיק קטע עיתון. פריצקי. השר פריצקי משינוי מזהיר: קיצוץ קצבאות ילדי העשירים יגרום לפרישתנו. שר התשתיות יוסף פריצקי התריע היום, כי אם תתקבל החלטה על קיצוץ קצבאות ילדים לעשירון העליון, הוא ושרי תנועת שי</w:t>
      </w:r>
      <w:r>
        <w:rPr>
          <w:rFonts w:hint="cs"/>
          <w:rtl/>
        </w:rPr>
        <w:t xml:space="preserve">נוי יפרשו מהממשלה לאלתר. שומו שמים.  </w:t>
      </w:r>
    </w:p>
    <w:p w14:paraId="4753E2AB" w14:textId="77777777" w:rsidR="00000000" w:rsidRDefault="00B2572E">
      <w:pPr>
        <w:pStyle w:val="a0"/>
        <w:rPr>
          <w:rFonts w:hint="cs"/>
          <w:rtl/>
        </w:rPr>
      </w:pPr>
    </w:p>
    <w:p w14:paraId="782B8F50" w14:textId="77777777" w:rsidR="00000000" w:rsidRDefault="00B2572E">
      <w:pPr>
        <w:pStyle w:val="a0"/>
        <w:rPr>
          <w:rFonts w:hint="cs"/>
          <w:rtl/>
        </w:rPr>
      </w:pPr>
      <w:r>
        <w:rPr>
          <w:rFonts w:hint="cs"/>
          <w:rtl/>
        </w:rPr>
        <w:t xml:space="preserve">תראה מה מטריד אותם, את המפלגה המוזרה הזאת. אם ייגעו בעשירים, הם יפוצצו את הממשלה הזאת. לא ביטחון, לא כלכלה, לא חברה. מטריד אותם שתנ"ך זה ספר קדוש. והעשירים קדושים עוד יותר מהתנ"ך, זה מה שמטריד אותם. </w:t>
      </w:r>
    </w:p>
    <w:p w14:paraId="3A25DE0F" w14:textId="77777777" w:rsidR="00000000" w:rsidRDefault="00B2572E">
      <w:pPr>
        <w:pStyle w:val="a0"/>
        <w:rPr>
          <w:rFonts w:hint="cs"/>
          <w:rtl/>
        </w:rPr>
      </w:pPr>
    </w:p>
    <w:p w14:paraId="59C4B1CD" w14:textId="77777777" w:rsidR="00000000" w:rsidRDefault="00B2572E">
      <w:pPr>
        <w:pStyle w:val="a0"/>
        <w:rPr>
          <w:rFonts w:hint="cs"/>
          <w:rtl/>
        </w:rPr>
      </w:pPr>
      <w:r>
        <w:rPr>
          <w:rFonts w:hint="cs"/>
          <w:rtl/>
        </w:rPr>
        <w:t>אדוני היושב-ראש,</w:t>
      </w:r>
      <w:r>
        <w:rPr>
          <w:rFonts w:hint="cs"/>
          <w:rtl/>
        </w:rPr>
        <w:t xml:space="preserve"> מתי הבית הזה יתאחד, כמו שהוא התאחד כבר פעם אחת, להוציא תנועות מהסוג הזה מחוץ לחוק? מתי? מה עוד צריך לקרות? מה?</w:t>
      </w:r>
    </w:p>
    <w:p w14:paraId="69E5E2D5" w14:textId="77777777" w:rsidR="00000000" w:rsidRDefault="00B2572E">
      <w:pPr>
        <w:pStyle w:val="a0"/>
        <w:rPr>
          <w:rFonts w:hint="cs"/>
          <w:rtl/>
        </w:rPr>
      </w:pPr>
    </w:p>
    <w:p w14:paraId="333BEBA8" w14:textId="77777777" w:rsidR="00000000" w:rsidRDefault="00B2572E">
      <w:pPr>
        <w:pStyle w:val="af1"/>
        <w:rPr>
          <w:rtl/>
        </w:rPr>
      </w:pPr>
      <w:r>
        <w:rPr>
          <w:rtl/>
        </w:rPr>
        <w:t>היו"ר ראובן ריבלין:</w:t>
      </w:r>
    </w:p>
    <w:p w14:paraId="1CCC638D" w14:textId="77777777" w:rsidR="00000000" w:rsidRDefault="00B2572E">
      <w:pPr>
        <w:pStyle w:val="a0"/>
        <w:rPr>
          <w:rtl/>
        </w:rPr>
      </w:pPr>
    </w:p>
    <w:p w14:paraId="6813D1B1" w14:textId="77777777" w:rsidR="00000000" w:rsidRDefault="00B2572E">
      <w:pPr>
        <w:pStyle w:val="a0"/>
        <w:rPr>
          <w:rFonts w:hint="cs"/>
          <w:rtl/>
        </w:rPr>
      </w:pPr>
      <w:r>
        <w:rPr>
          <w:rFonts w:hint="cs"/>
          <w:rtl/>
        </w:rPr>
        <w:t xml:space="preserve">תודה רבה לחבר הכנסת יצחק כהן. חבר הכנסת טלב אלסאנע - בבקשה, אדוני. אחריו - חבר הכנסת אופיר פינס. </w:t>
      </w:r>
    </w:p>
    <w:p w14:paraId="5B60595A" w14:textId="77777777" w:rsidR="00000000" w:rsidRDefault="00B2572E">
      <w:pPr>
        <w:pStyle w:val="a0"/>
        <w:rPr>
          <w:rFonts w:hint="cs"/>
          <w:rtl/>
        </w:rPr>
      </w:pPr>
    </w:p>
    <w:p w14:paraId="1A50BAAC" w14:textId="77777777" w:rsidR="00000000" w:rsidRDefault="00B2572E">
      <w:pPr>
        <w:pStyle w:val="a"/>
        <w:rPr>
          <w:rtl/>
        </w:rPr>
      </w:pPr>
      <w:bookmarkStart w:id="16" w:name="_Toc67316604"/>
      <w:r>
        <w:rPr>
          <w:rFonts w:hint="eastAsia"/>
          <w:rtl/>
        </w:rPr>
        <w:t>טלב</w:t>
      </w:r>
      <w:r>
        <w:rPr>
          <w:rtl/>
        </w:rPr>
        <w:t xml:space="preserve"> אלסאנע (רע"ם):</w:t>
      </w:r>
      <w:bookmarkEnd w:id="16"/>
    </w:p>
    <w:p w14:paraId="26161E52" w14:textId="77777777" w:rsidR="00000000" w:rsidRDefault="00B2572E">
      <w:pPr>
        <w:pStyle w:val="a0"/>
        <w:rPr>
          <w:rFonts w:hint="cs"/>
          <w:rtl/>
        </w:rPr>
      </w:pPr>
    </w:p>
    <w:p w14:paraId="3995EE5B" w14:textId="77777777" w:rsidR="00000000" w:rsidRDefault="00B2572E">
      <w:pPr>
        <w:pStyle w:val="a0"/>
        <w:rPr>
          <w:rFonts w:hint="cs"/>
          <w:rtl/>
        </w:rPr>
      </w:pPr>
      <w:r>
        <w:rPr>
          <w:rFonts w:hint="cs"/>
          <w:rtl/>
        </w:rPr>
        <w:t>אדו</w:t>
      </w:r>
      <w:r>
        <w:rPr>
          <w:rFonts w:hint="cs"/>
          <w:rtl/>
        </w:rPr>
        <w:t xml:space="preserve">ני היושב-ראש, חברי הכנסת, יש דברים שלא עולים כסף, הם לא צריכים להיות קשורים לסוגיית התקציב, וזה העניין של היחס. </w:t>
      </w:r>
    </w:p>
    <w:p w14:paraId="47E5E63C" w14:textId="77777777" w:rsidR="00000000" w:rsidRDefault="00B2572E">
      <w:pPr>
        <w:pStyle w:val="a0"/>
        <w:rPr>
          <w:rFonts w:hint="cs"/>
          <w:rtl/>
        </w:rPr>
      </w:pPr>
    </w:p>
    <w:p w14:paraId="59BE6915" w14:textId="77777777" w:rsidR="00000000" w:rsidRDefault="00B2572E">
      <w:pPr>
        <w:pStyle w:val="a0"/>
        <w:rPr>
          <w:rFonts w:hint="cs"/>
          <w:rtl/>
        </w:rPr>
      </w:pPr>
      <w:r>
        <w:rPr>
          <w:rFonts w:hint="cs"/>
          <w:rtl/>
        </w:rPr>
        <w:t xml:space="preserve">אתמול היה אמור לנסוע בפמליה של נשיא המדינה עורך העיתון "א-סינארה", אחד העיתונים הנפוצים בקרב הציבור הערבי. הוא הוזמן, הוא לא דחף את עצמו, הוא </w:t>
      </w:r>
      <w:r>
        <w:rPr>
          <w:rFonts w:hint="cs"/>
          <w:rtl/>
        </w:rPr>
        <w:t>לא ביקש; הוא הוזמן על-ידי הנשיא. וכאזרח המדינה זה גם כבוד, גם לנשיא וגם לו, שיצטרף לנשיא המדינה שלו, כשנוסעים לצרפת, על מנת שנשיא המדינה יעביר את המסרים של מדינת ישראל בסוגיית האנטישמיות בצרפת. אז מה עושים לו כאן? ממרמרים אותו, משפילים אותו, לוקחים אותו וע</w:t>
      </w:r>
      <w:r>
        <w:rPr>
          <w:rFonts w:hint="cs"/>
          <w:rtl/>
        </w:rPr>
        <w:t xml:space="preserve">ושים לו בידוק נפרד מכל הפמליה של הנשיא. </w:t>
      </w:r>
    </w:p>
    <w:p w14:paraId="78D229EF" w14:textId="77777777" w:rsidR="00000000" w:rsidRDefault="00B2572E">
      <w:pPr>
        <w:pStyle w:val="a0"/>
        <w:rPr>
          <w:rFonts w:hint="cs"/>
          <w:rtl/>
        </w:rPr>
      </w:pPr>
    </w:p>
    <w:p w14:paraId="319FB7D3" w14:textId="77777777" w:rsidR="00000000" w:rsidRDefault="00B2572E">
      <w:pPr>
        <w:pStyle w:val="a0"/>
        <w:rPr>
          <w:rFonts w:hint="cs"/>
          <w:rtl/>
        </w:rPr>
      </w:pPr>
      <w:r>
        <w:rPr>
          <w:rFonts w:hint="cs"/>
          <w:rtl/>
        </w:rPr>
        <w:t>אז היחס הזה הוא לא סוגיה של תקציב. זה לא עניין שקשור אפילו לשירות הלאומי שדיבר עליו אתמול ראש הממשלה. אפילו יהיה שירות לאומי ואפילו יהיה שירות צבאי, אם לא יחול שינוי בתפיסה, אם לא תהיה כאן גישה אזרחית לכל אזרח ואזר</w:t>
      </w:r>
      <w:r>
        <w:rPr>
          <w:rFonts w:hint="cs"/>
          <w:rtl/>
        </w:rPr>
        <w:t xml:space="preserve">ח באשר הוא, בלא קשר לשייכות הלאומית או הדתית, שום דבר לא ישתנה. </w:t>
      </w:r>
    </w:p>
    <w:p w14:paraId="575BF92F" w14:textId="77777777" w:rsidR="00000000" w:rsidRDefault="00B2572E">
      <w:pPr>
        <w:pStyle w:val="a0"/>
        <w:rPr>
          <w:rFonts w:hint="cs"/>
          <w:rtl/>
        </w:rPr>
      </w:pPr>
    </w:p>
    <w:p w14:paraId="7E73709D" w14:textId="77777777" w:rsidR="00000000" w:rsidRDefault="00B2572E">
      <w:pPr>
        <w:pStyle w:val="af1"/>
        <w:rPr>
          <w:rtl/>
        </w:rPr>
      </w:pPr>
      <w:r>
        <w:rPr>
          <w:rtl/>
        </w:rPr>
        <w:t>היו"ר ראובן ריבלין:</w:t>
      </w:r>
    </w:p>
    <w:p w14:paraId="2DB4307F" w14:textId="77777777" w:rsidR="00000000" w:rsidRDefault="00B2572E">
      <w:pPr>
        <w:pStyle w:val="a0"/>
        <w:rPr>
          <w:rtl/>
        </w:rPr>
      </w:pPr>
    </w:p>
    <w:p w14:paraId="74B53C8B" w14:textId="77777777" w:rsidR="00000000" w:rsidRDefault="00B2572E">
      <w:pPr>
        <w:pStyle w:val="a0"/>
        <w:rPr>
          <w:rFonts w:hint="cs"/>
          <w:rtl/>
        </w:rPr>
      </w:pPr>
      <w:r>
        <w:rPr>
          <w:rFonts w:hint="cs"/>
          <w:rtl/>
        </w:rPr>
        <w:t>תודה רבה. חבר הכנסת טלב אלסאנע, אני חושב שהעלית נקודה חשובה ביותר. אני היום ממלא-מקום נשיא המדינה בגלל שהותו של הנשיא - והייתי שם אתמול בבוקר. הנשיא היה - אני לא רוצה לו</w:t>
      </w:r>
      <w:r>
        <w:rPr>
          <w:rFonts w:hint="cs"/>
          <w:rtl/>
        </w:rPr>
        <w:t>מר מזועזע, כדי לא - הוא פשוט נדהם מהעניין וחיפש כל דרך אפשרית, אבל לצערנו הרב - ובצדק, מבחינתו - עורך "א-סינארה" כבר הלך, עזב בכעס.</w:t>
      </w:r>
    </w:p>
    <w:p w14:paraId="67E09A7A" w14:textId="77777777" w:rsidR="00000000" w:rsidRDefault="00B2572E">
      <w:pPr>
        <w:pStyle w:val="a0"/>
        <w:rPr>
          <w:rFonts w:hint="cs"/>
          <w:rtl/>
        </w:rPr>
      </w:pPr>
    </w:p>
    <w:p w14:paraId="2E932F6F" w14:textId="77777777" w:rsidR="00000000" w:rsidRDefault="00B2572E">
      <w:pPr>
        <w:pStyle w:val="a0"/>
        <w:rPr>
          <w:rFonts w:hint="cs"/>
          <w:rtl/>
        </w:rPr>
      </w:pPr>
      <w:r>
        <w:rPr>
          <w:rFonts w:hint="cs"/>
          <w:rtl/>
        </w:rPr>
        <w:t>הייתי מבקש להזמין אותו לכנסת, ואדוני יעשה זאת באמצעות לשכתי או בעצמו, יחד עם חברים אחרים, על מנת להביע בפניו את ההזדעזעות ש</w:t>
      </w:r>
      <w:r>
        <w:rPr>
          <w:rFonts w:hint="cs"/>
          <w:rtl/>
        </w:rPr>
        <w:t>לנו מהנושא. אדם הוזמן עם פמליית נשיא המדינה והובדל משאר האנשים, לא היה שום מקום, ואין שום מקום לפקפוק בצורך להתנצל.</w:t>
      </w:r>
    </w:p>
    <w:p w14:paraId="5F8F8B7D" w14:textId="77777777" w:rsidR="00000000" w:rsidRDefault="00B2572E">
      <w:pPr>
        <w:pStyle w:val="af0"/>
        <w:rPr>
          <w:rFonts w:hint="cs"/>
          <w:rtl/>
        </w:rPr>
      </w:pPr>
    </w:p>
    <w:p w14:paraId="20E73645" w14:textId="77777777" w:rsidR="00000000" w:rsidRDefault="00B2572E">
      <w:pPr>
        <w:pStyle w:val="af0"/>
        <w:rPr>
          <w:rtl/>
        </w:rPr>
      </w:pPr>
      <w:r>
        <w:rPr>
          <w:rFonts w:hint="eastAsia"/>
          <w:rtl/>
        </w:rPr>
        <w:t>השר</w:t>
      </w:r>
      <w:r>
        <w:rPr>
          <w:rtl/>
        </w:rPr>
        <w:t xml:space="preserve"> גדעון עזרא:</w:t>
      </w:r>
    </w:p>
    <w:p w14:paraId="6119B235" w14:textId="77777777" w:rsidR="00000000" w:rsidRDefault="00B2572E">
      <w:pPr>
        <w:pStyle w:val="a0"/>
        <w:rPr>
          <w:rFonts w:hint="cs"/>
          <w:rtl/>
        </w:rPr>
      </w:pPr>
    </w:p>
    <w:p w14:paraId="31D67D7C" w14:textId="77777777" w:rsidR="00000000" w:rsidRDefault="00B2572E">
      <w:pPr>
        <w:pStyle w:val="a0"/>
        <w:rPr>
          <w:rFonts w:hint="cs"/>
          <w:rtl/>
        </w:rPr>
      </w:pPr>
      <w:r>
        <w:rPr>
          <w:rFonts w:hint="cs"/>
          <w:rtl/>
        </w:rPr>
        <w:t>דיברתי אתו אתמול.</w:t>
      </w:r>
    </w:p>
    <w:p w14:paraId="0C98DCE9" w14:textId="77777777" w:rsidR="00000000" w:rsidRDefault="00B2572E">
      <w:pPr>
        <w:pStyle w:val="a0"/>
        <w:rPr>
          <w:rFonts w:hint="cs"/>
          <w:rtl/>
        </w:rPr>
      </w:pPr>
    </w:p>
    <w:p w14:paraId="5F5F8878" w14:textId="77777777" w:rsidR="00000000" w:rsidRDefault="00B2572E">
      <w:pPr>
        <w:pStyle w:val="af1"/>
        <w:rPr>
          <w:rtl/>
        </w:rPr>
      </w:pPr>
      <w:r>
        <w:rPr>
          <w:rFonts w:hint="eastAsia"/>
          <w:rtl/>
        </w:rPr>
        <w:t>היו</w:t>
      </w:r>
      <w:r>
        <w:rPr>
          <w:rtl/>
        </w:rPr>
        <w:t>"ר ראובן ריבלין:</w:t>
      </w:r>
    </w:p>
    <w:p w14:paraId="6F035BC7" w14:textId="77777777" w:rsidR="00000000" w:rsidRDefault="00B2572E">
      <w:pPr>
        <w:pStyle w:val="a0"/>
        <w:rPr>
          <w:rFonts w:hint="cs"/>
          <w:rtl/>
        </w:rPr>
      </w:pPr>
    </w:p>
    <w:p w14:paraId="6EE4C89E" w14:textId="77777777" w:rsidR="00000000" w:rsidRDefault="00B2572E">
      <w:pPr>
        <w:pStyle w:val="a0"/>
        <w:rPr>
          <w:rFonts w:hint="cs"/>
          <w:rtl/>
        </w:rPr>
      </w:pPr>
      <w:r>
        <w:rPr>
          <w:rFonts w:hint="cs"/>
          <w:rtl/>
        </w:rPr>
        <w:t>גם השר בוודאי התייחס לעניין זה.</w:t>
      </w:r>
    </w:p>
    <w:p w14:paraId="59F141D2" w14:textId="77777777" w:rsidR="00000000" w:rsidRDefault="00B2572E">
      <w:pPr>
        <w:pStyle w:val="a0"/>
        <w:rPr>
          <w:rFonts w:hint="cs"/>
          <w:rtl/>
        </w:rPr>
      </w:pPr>
    </w:p>
    <w:p w14:paraId="1776E8D6" w14:textId="77777777" w:rsidR="00000000" w:rsidRDefault="00B2572E">
      <w:pPr>
        <w:pStyle w:val="af0"/>
        <w:rPr>
          <w:rtl/>
        </w:rPr>
      </w:pPr>
      <w:r>
        <w:rPr>
          <w:rFonts w:hint="eastAsia"/>
          <w:rtl/>
        </w:rPr>
        <w:t>אתי</w:t>
      </w:r>
      <w:r>
        <w:rPr>
          <w:rtl/>
        </w:rPr>
        <w:t xml:space="preserve"> לבני (שינוי):</w:t>
      </w:r>
    </w:p>
    <w:p w14:paraId="47CF2186" w14:textId="77777777" w:rsidR="00000000" w:rsidRDefault="00B2572E">
      <w:pPr>
        <w:pStyle w:val="a0"/>
        <w:rPr>
          <w:rFonts w:hint="cs"/>
          <w:rtl/>
        </w:rPr>
      </w:pPr>
    </w:p>
    <w:p w14:paraId="7045EBF7" w14:textId="77777777" w:rsidR="00000000" w:rsidRDefault="00B2572E">
      <w:pPr>
        <w:pStyle w:val="a0"/>
        <w:rPr>
          <w:rFonts w:hint="cs"/>
          <w:rtl/>
        </w:rPr>
      </w:pPr>
      <w:r>
        <w:rPr>
          <w:rFonts w:hint="cs"/>
          <w:rtl/>
        </w:rPr>
        <w:t>היה אתמול בכנסת דיון על הנושא,</w:t>
      </w:r>
      <w:r>
        <w:rPr>
          <w:rFonts w:hint="cs"/>
          <w:rtl/>
        </w:rPr>
        <w:t xml:space="preserve"> ובא סגן הביטחון ואמר שזה צוק העתים - - - </w:t>
      </w:r>
    </w:p>
    <w:p w14:paraId="457A5E36" w14:textId="77777777" w:rsidR="00000000" w:rsidRDefault="00B2572E">
      <w:pPr>
        <w:pStyle w:val="a0"/>
        <w:rPr>
          <w:rFonts w:hint="cs"/>
          <w:rtl/>
        </w:rPr>
      </w:pPr>
    </w:p>
    <w:p w14:paraId="027D24A6" w14:textId="77777777" w:rsidR="00000000" w:rsidRDefault="00B2572E">
      <w:pPr>
        <w:pStyle w:val="af1"/>
        <w:rPr>
          <w:rtl/>
        </w:rPr>
      </w:pPr>
      <w:r>
        <w:rPr>
          <w:rFonts w:hint="eastAsia"/>
          <w:rtl/>
        </w:rPr>
        <w:t>היו</w:t>
      </w:r>
      <w:r>
        <w:rPr>
          <w:rtl/>
        </w:rPr>
        <w:t>"ר ראובן ריבלין:</w:t>
      </w:r>
    </w:p>
    <w:p w14:paraId="15F39E6B" w14:textId="77777777" w:rsidR="00000000" w:rsidRDefault="00B2572E">
      <w:pPr>
        <w:pStyle w:val="a0"/>
        <w:rPr>
          <w:rFonts w:hint="cs"/>
          <w:rtl/>
        </w:rPr>
      </w:pPr>
    </w:p>
    <w:p w14:paraId="3E11257F" w14:textId="77777777" w:rsidR="00000000" w:rsidRDefault="00B2572E">
      <w:pPr>
        <w:pStyle w:val="a0"/>
        <w:rPr>
          <w:rFonts w:hint="cs"/>
          <w:rtl/>
        </w:rPr>
      </w:pPr>
      <w:r>
        <w:rPr>
          <w:rFonts w:hint="cs"/>
          <w:rtl/>
        </w:rPr>
        <w:t>בסדר, צוק העתים, גם אותי דרך אגב מפשיטים בכל שדה תעופה שבו שומרים על הביטחון, מפשיטים אותי במובן המטאפורי, בודקים אותי בדיקה קפדנית, ואני שמח מאוד, כי אני יודע שאם בודקים אותי בודקים את האחרי</w:t>
      </w:r>
      <w:r>
        <w:rPr>
          <w:rFonts w:hint="cs"/>
          <w:rtl/>
        </w:rPr>
        <w:t>ם. בארצות-הברית לא עושים הנחה, אבל פה אדם הוזמן עם פמליית נשיא המדינה, עם עיתונאים אחרים, הוא נמצא בתוך אותה פמליה ומבדילים אותו. אני חושב שכולנו צריכים להביע את ההזדעזעות שלנו מעניין זה.</w:t>
      </w:r>
    </w:p>
    <w:p w14:paraId="32D85394" w14:textId="77777777" w:rsidR="00000000" w:rsidRDefault="00B2572E">
      <w:pPr>
        <w:pStyle w:val="a0"/>
        <w:rPr>
          <w:rFonts w:hint="cs"/>
          <w:rtl/>
        </w:rPr>
      </w:pPr>
    </w:p>
    <w:p w14:paraId="300B1175" w14:textId="77777777" w:rsidR="00000000" w:rsidRDefault="00B2572E">
      <w:pPr>
        <w:pStyle w:val="af0"/>
        <w:rPr>
          <w:rtl/>
        </w:rPr>
      </w:pPr>
      <w:r>
        <w:rPr>
          <w:rFonts w:hint="eastAsia"/>
          <w:rtl/>
        </w:rPr>
        <w:t>יעקב</w:t>
      </w:r>
      <w:r>
        <w:rPr>
          <w:rtl/>
        </w:rPr>
        <w:t xml:space="preserve"> אדרי (הליכוד):</w:t>
      </w:r>
    </w:p>
    <w:p w14:paraId="33A9944A" w14:textId="77777777" w:rsidR="00000000" w:rsidRDefault="00B2572E">
      <w:pPr>
        <w:pStyle w:val="a0"/>
        <w:rPr>
          <w:rFonts w:hint="cs"/>
          <w:rtl/>
        </w:rPr>
      </w:pPr>
    </w:p>
    <w:p w14:paraId="0BAAAC1C" w14:textId="77777777" w:rsidR="00000000" w:rsidRDefault="00B2572E">
      <w:pPr>
        <w:pStyle w:val="a0"/>
        <w:rPr>
          <w:rFonts w:hint="cs"/>
          <w:rtl/>
        </w:rPr>
      </w:pPr>
      <w:r>
        <w:rPr>
          <w:rFonts w:hint="cs"/>
          <w:rtl/>
        </w:rPr>
        <w:t>בהנחה שזה נכון.</w:t>
      </w:r>
    </w:p>
    <w:p w14:paraId="2D995DC1" w14:textId="77777777" w:rsidR="00000000" w:rsidRDefault="00B2572E">
      <w:pPr>
        <w:pStyle w:val="a0"/>
        <w:rPr>
          <w:rFonts w:hint="cs"/>
          <w:rtl/>
        </w:rPr>
      </w:pPr>
    </w:p>
    <w:p w14:paraId="6FAE75B3" w14:textId="77777777" w:rsidR="00000000" w:rsidRDefault="00B2572E">
      <w:pPr>
        <w:pStyle w:val="af1"/>
        <w:rPr>
          <w:rtl/>
        </w:rPr>
      </w:pPr>
      <w:r>
        <w:rPr>
          <w:rFonts w:hint="eastAsia"/>
          <w:rtl/>
        </w:rPr>
        <w:t>היו</w:t>
      </w:r>
      <w:r>
        <w:rPr>
          <w:rtl/>
        </w:rPr>
        <w:t>"ר ראובן ריבלין:</w:t>
      </w:r>
    </w:p>
    <w:p w14:paraId="12E643E6" w14:textId="77777777" w:rsidR="00000000" w:rsidRDefault="00B2572E">
      <w:pPr>
        <w:pStyle w:val="a0"/>
        <w:rPr>
          <w:rFonts w:hint="cs"/>
          <w:rtl/>
        </w:rPr>
      </w:pPr>
    </w:p>
    <w:p w14:paraId="26C78960" w14:textId="77777777" w:rsidR="00000000" w:rsidRDefault="00B2572E">
      <w:pPr>
        <w:pStyle w:val="a0"/>
        <w:rPr>
          <w:rFonts w:hint="cs"/>
          <w:rtl/>
        </w:rPr>
      </w:pPr>
      <w:r>
        <w:rPr>
          <w:rFonts w:hint="cs"/>
          <w:rtl/>
        </w:rPr>
        <w:t>כבוד סגן</w:t>
      </w:r>
      <w:r>
        <w:rPr>
          <w:rFonts w:hint="cs"/>
          <w:rtl/>
        </w:rPr>
        <w:t xml:space="preserve"> השר, אני יכול לומר לך את זה ממקור ראשון. הבחורים הצעירים צריכים להבין שיש גם מקרים, ובוודאי השר התייחס לזה, שבהם אנחנו צריכים לכבד את מכבדנו, ולהתכבד. הרי הזמינו אותו. אם אני בא לוושינגטון יחד עם אופיר פינס, כדי להיכנס למגרש הטניס - הפשיטו אותנו. אמרנו לה</w:t>
      </w:r>
      <w:r>
        <w:rPr>
          <w:rFonts w:hint="cs"/>
          <w:rtl/>
        </w:rPr>
        <w:t>ם שאנחנו חברי כנסת מהליכוד, אמרו: לא. אמרנו מהעבודה, אמרו: לא. אתם מתפשטים.</w:t>
      </w:r>
    </w:p>
    <w:p w14:paraId="4FEDF1E7" w14:textId="77777777" w:rsidR="00000000" w:rsidRDefault="00B2572E">
      <w:pPr>
        <w:pStyle w:val="a0"/>
        <w:rPr>
          <w:rFonts w:hint="cs"/>
          <w:rtl/>
        </w:rPr>
      </w:pPr>
    </w:p>
    <w:p w14:paraId="76661670" w14:textId="77777777" w:rsidR="00000000" w:rsidRDefault="00B2572E">
      <w:pPr>
        <w:pStyle w:val="af0"/>
        <w:rPr>
          <w:rtl/>
        </w:rPr>
      </w:pPr>
      <w:r>
        <w:rPr>
          <w:rFonts w:hint="eastAsia"/>
          <w:rtl/>
        </w:rPr>
        <w:t>אופיר</w:t>
      </w:r>
      <w:r>
        <w:rPr>
          <w:rtl/>
        </w:rPr>
        <w:t xml:space="preserve"> פינס-פז (העבודה-מימד):</w:t>
      </w:r>
    </w:p>
    <w:p w14:paraId="4577B9A1" w14:textId="77777777" w:rsidR="00000000" w:rsidRDefault="00B2572E">
      <w:pPr>
        <w:pStyle w:val="a0"/>
        <w:rPr>
          <w:rFonts w:hint="cs"/>
          <w:rtl/>
        </w:rPr>
      </w:pPr>
    </w:p>
    <w:p w14:paraId="1D19218B" w14:textId="77777777" w:rsidR="00000000" w:rsidRDefault="00B2572E">
      <w:pPr>
        <w:pStyle w:val="a0"/>
        <w:rPr>
          <w:rFonts w:hint="cs"/>
          <w:rtl/>
        </w:rPr>
      </w:pPr>
      <w:r>
        <w:rPr>
          <w:rFonts w:hint="cs"/>
          <w:rtl/>
        </w:rPr>
        <w:t>מהעבודה הם אמרו: לא ולא.</w:t>
      </w:r>
    </w:p>
    <w:p w14:paraId="682892FB" w14:textId="77777777" w:rsidR="00000000" w:rsidRDefault="00B2572E">
      <w:pPr>
        <w:pStyle w:val="a0"/>
        <w:rPr>
          <w:rFonts w:hint="cs"/>
          <w:rtl/>
        </w:rPr>
      </w:pPr>
    </w:p>
    <w:p w14:paraId="779B9DF1" w14:textId="77777777" w:rsidR="00000000" w:rsidRDefault="00B2572E">
      <w:pPr>
        <w:pStyle w:val="af1"/>
        <w:rPr>
          <w:rtl/>
        </w:rPr>
      </w:pPr>
      <w:r>
        <w:rPr>
          <w:rFonts w:hint="eastAsia"/>
          <w:rtl/>
        </w:rPr>
        <w:t>היו</w:t>
      </w:r>
      <w:r>
        <w:rPr>
          <w:rtl/>
        </w:rPr>
        <w:t>"ר ראובן ריבלין:</w:t>
      </w:r>
    </w:p>
    <w:p w14:paraId="280722EF" w14:textId="77777777" w:rsidR="00000000" w:rsidRDefault="00B2572E">
      <w:pPr>
        <w:pStyle w:val="a0"/>
        <w:rPr>
          <w:rFonts w:hint="cs"/>
          <w:rtl/>
        </w:rPr>
      </w:pPr>
    </w:p>
    <w:p w14:paraId="34D3F262" w14:textId="77777777" w:rsidR="00000000" w:rsidRDefault="00B2572E">
      <w:pPr>
        <w:pStyle w:val="a0"/>
        <w:rPr>
          <w:rFonts w:hint="cs"/>
          <w:rtl/>
        </w:rPr>
      </w:pPr>
      <w:r>
        <w:rPr>
          <w:rFonts w:hint="cs"/>
          <w:rtl/>
        </w:rPr>
        <w:t>אמרנו הכול וזה לא עזר. חבר הכנסת פינס, בבקשה.</w:t>
      </w:r>
    </w:p>
    <w:p w14:paraId="42065EFC" w14:textId="77777777" w:rsidR="00000000" w:rsidRDefault="00B2572E">
      <w:pPr>
        <w:pStyle w:val="a0"/>
        <w:rPr>
          <w:rFonts w:hint="cs"/>
          <w:rtl/>
        </w:rPr>
      </w:pPr>
    </w:p>
    <w:p w14:paraId="0976CB08" w14:textId="77777777" w:rsidR="00000000" w:rsidRDefault="00B2572E">
      <w:pPr>
        <w:pStyle w:val="a"/>
        <w:rPr>
          <w:rtl/>
        </w:rPr>
      </w:pPr>
      <w:bookmarkStart w:id="17" w:name="FS000000455T17_02_2004_16_36_48"/>
      <w:bookmarkStart w:id="18" w:name="_Toc67316605"/>
      <w:bookmarkEnd w:id="17"/>
      <w:r>
        <w:rPr>
          <w:rFonts w:hint="eastAsia"/>
          <w:rtl/>
        </w:rPr>
        <w:t>אופיר</w:t>
      </w:r>
      <w:r>
        <w:rPr>
          <w:rtl/>
        </w:rPr>
        <w:t xml:space="preserve"> פינס-פז (העבודה-מימד):</w:t>
      </w:r>
      <w:bookmarkEnd w:id="18"/>
    </w:p>
    <w:p w14:paraId="2D57B172" w14:textId="77777777" w:rsidR="00000000" w:rsidRDefault="00B2572E">
      <w:pPr>
        <w:pStyle w:val="a0"/>
        <w:rPr>
          <w:rFonts w:hint="cs"/>
          <w:rtl/>
        </w:rPr>
      </w:pPr>
    </w:p>
    <w:p w14:paraId="183F3D74" w14:textId="77777777" w:rsidR="00000000" w:rsidRDefault="00B2572E">
      <w:pPr>
        <w:pStyle w:val="a0"/>
        <w:rPr>
          <w:rFonts w:hint="cs"/>
          <w:rtl/>
        </w:rPr>
      </w:pPr>
      <w:r>
        <w:rPr>
          <w:rFonts w:hint="cs"/>
          <w:rtl/>
        </w:rPr>
        <w:t>תודה, אדוני היושב-ראש, נא</w:t>
      </w:r>
      <w:r>
        <w:rPr>
          <w:rFonts w:hint="cs"/>
          <w:rtl/>
        </w:rPr>
        <w:t xml:space="preserve">ה דרשת. </w:t>
      </w:r>
    </w:p>
    <w:p w14:paraId="4D255937" w14:textId="77777777" w:rsidR="00000000" w:rsidRDefault="00B2572E">
      <w:pPr>
        <w:pStyle w:val="a0"/>
        <w:rPr>
          <w:rFonts w:hint="cs"/>
          <w:rtl/>
        </w:rPr>
      </w:pPr>
    </w:p>
    <w:p w14:paraId="2CDC7729" w14:textId="77777777" w:rsidR="00000000" w:rsidRDefault="00B2572E">
      <w:pPr>
        <w:pStyle w:val="a0"/>
        <w:rPr>
          <w:rFonts w:hint="cs"/>
          <w:rtl/>
        </w:rPr>
      </w:pPr>
      <w:r>
        <w:rPr>
          <w:rFonts w:hint="cs"/>
          <w:rtl/>
        </w:rPr>
        <w:t>הייתי מדבר על הרבה דברים, על כך שההתנחלויות קיבלו תקציב נהדר מוועדת הכספים, תוך כדי היעלמות סיעת שינוי. הייתי  מדבר על זה שמועצת יש"ע מינתה לוביסט נגד הממשלה בקונגרס האמריקני. אבל אני בוחר לדבר על ההתנפלות של ראש הממשלה על המשטרה.</w:t>
      </w:r>
    </w:p>
    <w:p w14:paraId="20D4341E" w14:textId="77777777" w:rsidR="00000000" w:rsidRDefault="00B2572E">
      <w:pPr>
        <w:pStyle w:val="a0"/>
        <w:rPr>
          <w:rFonts w:hint="cs"/>
          <w:rtl/>
        </w:rPr>
      </w:pPr>
    </w:p>
    <w:p w14:paraId="07E01CAC" w14:textId="77777777" w:rsidR="00000000" w:rsidRDefault="00B2572E">
      <w:pPr>
        <w:pStyle w:val="a0"/>
        <w:rPr>
          <w:rFonts w:hint="cs"/>
          <w:rtl/>
        </w:rPr>
      </w:pPr>
      <w:r>
        <w:rPr>
          <w:rFonts w:hint="cs"/>
          <w:rtl/>
        </w:rPr>
        <w:t>אני לא מבין את</w:t>
      </w:r>
      <w:r>
        <w:rPr>
          <w:rFonts w:hint="cs"/>
          <w:rtl/>
        </w:rPr>
        <w:t xml:space="preserve"> ראש הממשלה, הרי  הוא אדם שבדרך כלל שומר על ריסון ואיפוק. גם אם יש לו ויכוח, מן הראוי שאת הוויכוח הזה ינהל מול השר לביטחון פנים. הרי זו שאלה של מדיניות, של עמידה באחריות, של יכולת למלא את התפקיד. לא מתקבל על דעתי שיבוא ראש הממשלה לכנס של הקצונה הבכירה של ה</w:t>
      </w:r>
      <w:r>
        <w:rPr>
          <w:rFonts w:hint="cs"/>
          <w:rtl/>
        </w:rPr>
        <w:t xml:space="preserve">משטרה ויטיח בה כאלה האשמות, כאלה התקפות. </w:t>
      </w:r>
    </w:p>
    <w:p w14:paraId="3BB8A7AF" w14:textId="77777777" w:rsidR="00000000" w:rsidRDefault="00B2572E">
      <w:pPr>
        <w:pStyle w:val="a0"/>
        <w:rPr>
          <w:rFonts w:hint="cs"/>
          <w:rtl/>
        </w:rPr>
      </w:pPr>
    </w:p>
    <w:p w14:paraId="3605BD11" w14:textId="77777777" w:rsidR="00000000" w:rsidRDefault="00B2572E">
      <w:pPr>
        <w:pStyle w:val="a0"/>
        <w:rPr>
          <w:rFonts w:hint="cs"/>
          <w:rtl/>
        </w:rPr>
      </w:pPr>
      <w:r>
        <w:rPr>
          <w:rFonts w:hint="cs"/>
          <w:rtl/>
        </w:rPr>
        <w:t>אני אומר לראש הממשלה: תתעלה מעל הבעיות האישיות. אני יודע שיש בעיה עם המשטרה וגלעד שרון, יש בעיה והם נוסעים עד הקאריביים, כי הם צריכים לבצע את עבודתם, זה לא נגדך. לכן, אנחנו לא רוצים משטרה כנועה, מפוחדת ונרמסת, אלא</w:t>
      </w:r>
      <w:r>
        <w:rPr>
          <w:rFonts w:hint="cs"/>
          <w:rtl/>
        </w:rPr>
        <w:t xml:space="preserve"> משטרה שיכולה לבצע את תפקידה.</w:t>
      </w:r>
    </w:p>
    <w:p w14:paraId="1532FC83" w14:textId="77777777" w:rsidR="00000000" w:rsidRDefault="00B2572E">
      <w:pPr>
        <w:pStyle w:val="a0"/>
        <w:rPr>
          <w:rFonts w:hint="cs"/>
          <w:rtl/>
        </w:rPr>
      </w:pPr>
    </w:p>
    <w:p w14:paraId="600DDE11" w14:textId="77777777" w:rsidR="00000000" w:rsidRDefault="00B2572E">
      <w:pPr>
        <w:pStyle w:val="af1"/>
        <w:rPr>
          <w:rtl/>
        </w:rPr>
      </w:pPr>
      <w:r>
        <w:rPr>
          <w:rtl/>
        </w:rPr>
        <w:t>היו"ר ראובן ריבלין:</w:t>
      </w:r>
    </w:p>
    <w:p w14:paraId="0F0D2006" w14:textId="77777777" w:rsidR="00000000" w:rsidRDefault="00B2572E">
      <w:pPr>
        <w:pStyle w:val="a0"/>
        <w:rPr>
          <w:rtl/>
        </w:rPr>
      </w:pPr>
    </w:p>
    <w:p w14:paraId="05924499" w14:textId="77777777" w:rsidR="00000000" w:rsidRDefault="00B2572E">
      <w:pPr>
        <w:pStyle w:val="a0"/>
        <w:rPr>
          <w:rFonts w:hint="cs"/>
          <w:rtl/>
        </w:rPr>
      </w:pPr>
      <w:r>
        <w:rPr>
          <w:rFonts w:hint="cs"/>
          <w:rtl/>
        </w:rPr>
        <w:t>תודה לחבר הכנסת פינס. חבר הכנסת אייכלר, הציבור כולו נמצא כבר ליד הטלוויזיה בידיעה שאדוני חוזר אל המקורות, לא אל המקורות גרסא דינקותא, אבל - - -</w:t>
      </w:r>
    </w:p>
    <w:p w14:paraId="575E60D2" w14:textId="77777777" w:rsidR="00000000" w:rsidRDefault="00B2572E">
      <w:pPr>
        <w:pStyle w:val="a0"/>
        <w:rPr>
          <w:rFonts w:hint="cs"/>
          <w:rtl/>
        </w:rPr>
      </w:pPr>
    </w:p>
    <w:p w14:paraId="5AB53DD1" w14:textId="77777777" w:rsidR="00000000" w:rsidRDefault="00B2572E">
      <w:pPr>
        <w:pStyle w:val="a"/>
        <w:rPr>
          <w:rtl/>
        </w:rPr>
      </w:pPr>
      <w:bookmarkStart w:id="19" w:name="FS000001057T17_02_2004_16_41_17"/>
      <w:bookmarkStart w:id="20" w:name="_Toc67316606"/>
      <w:bookmarkEnd w:id="19"/>
      <w:r>
        <w:rPr>
          <w:rFonts w:hint="eastAsia"/>
          <w:rtl/>
        </w:rPr>
        <w:t>ישראל</w:t>
      </w:r>
      <w:r>
        <w:rPr>
          <w:rtl/>
        </w:rPr>
        <w:t xml:space="preserve"> אייכלר (יהדות התורה):</w:t>
      </w:r>
      <w:bookmarkEnd w:id="20"/>
    </w:p>
    <w:p w14:paraId="7611597B" w14:textId="77777777" w:rsidR="00000000" w:rsidRDefault="00B2572E">
      <w:pPr>
        <w:pStyle w:val="a0"/>
        <w:rPr>
          <w:rFonts w:hint="cs"/>
          <w:rtl/>
        </w:rPr>
      </w:pPr>
    </w:p>
    <w:p w14:paraId="12A2CCBB" w14:textId="77777777" w:rsidR="00000000" w:rsidRDefault="00B2572E">
      <w:pPr>
        <w:pStyle w:val="a0"/>
        <w:rPr>
          <w:rFonts w:hint="cs"/>
          <w:rtl/>
        </w:rPr>
      </w:pPr>
      <w:r>
        <w:rPr>
          <w:rFonts w:hint="cs"/>
          <w:rtl/>
        </w:rPr>
        <w:t>אדוני היושב-ראש, בחרתי לדבר בנ</w:t>
      </w:r>
      <w:r>
        <w:rPr>
          <w:rFonts w:hint="cs"/>
          <w:rtl/>
        </w:rPr>
        <w:t>ושא מסוים, אבל אני חייב לומר משפט על העניין של כתבי הקודש.</w:t>
      </w:r>
    </w:p>
    <w:p w14:paraId="0A94DDF4" w14:textId="77777777" w:rsidR="00000000" w:rsidRDefault="00B2572E">
      <w:pPr>
        <w:pStyle w:val="a0"/>
        <w:rPr>
          <w:rFonts w:hint="cs"/>
          <w:rtl/>
        </w:rPr>
      </w:pPr>
    </w:p>
    <w:p w14:paraId="0C13A014" w14:textId="77777777" w:rsidR="00000000" w:rsidRDefault="00B2572E">
      <w:pPr>
        <w:pStyle w:val="af1"/>
        <w:rPr>
          <w:rtl/>
        </w:rPr>
      </w:pPr>
      <w:r>
        <w:rPr>
          <w:rtl/>
        </w:rPr>
        <w:t>היו"ר ראובן ריבלין:</w:t>
      </w:r>
    </w:p>
    <w:p w14:paraId="67F0C8D9" w14:textId="77777777" w:rsidR="00000000" w:rsidRDefault="00B2572E">
      <w:pPr>
        <w:pStyle w:val="a0"/>
        <w:rPr>
          <w:rtl/>
        </w:rPr>
      </w:pPr>
    </w:p>
    <w:p w14:paraId="1B5625C5" w14:textId="77777777" w:rsidR="00000000" w:rsidRDefault="00B2572E">
      <w:pPr>
        <w:pStyle w:val="a0"/>
        <w:rPr>
          <w:rFonts w:hint="cs"/>
          <w:rtl/>
        </w:rPr>
      </w:pPr>
      <w:r>
        <w:rPr>
          <w:rFonts w:hint="cs"/>
          <w:rtl/>
        </w:rPr>
        <w:t>אני מתחיל את הדקה מרגע זה, ואדוני יחליט מה לעשות בה.</w:t>
      </w:r>
    </w:p>
    <w:p w14:paraId="52F3B07C" w14:textId="77777777" w:rsidR="00000000" w:rsidRDefault="00B2572E">
      <w:pPr>
        <w:pStyle w:val="a0"/>
        <w:rPr>
          <w:rFonts w:hint="cs"/>
          <w:rtl/>
        </w:rPr>
      </w:pPr>
    </w:p>
    <w:p w14:paraId="69C66E8B" w14:textId="77777777" w:rsidR="00000000" w:rsidRDefault="00B2572E">
      <w:pPr>
        <w:pStyle w:val="-"/>
        <w:rPr>
          <w:rFonts w:hint="cs"/>
          <w:rtl/>
        </w:rPr>
      </w:pPr>
      <w:bookmarkStart w:id="21" w:name="FS000001057T17_02_2004_16_42_11C"/>
      <w:bookmarkEnd w:id="21"/>
    </w:p>
    <w:p w14:paraId="7C8BC11B" w14:textId="77777777" w:rsidR="00000000" w:rsidRDefault="00B2572E">
      <w:pPr>
        <w:pStyle w:val="-"/>
        <w:rPr>
          <w:rtl/>
        </w:rPr>
      </w:pPr>
      <w:r>
        <w:rPr>
          <w:rtl/>
        </w:rPr>
        <w:t>ישראל אייכלר (יהדות התורה):</w:t>
      </w:r>
    </w:p>
    <w:p w14:paraId="187C1741" w14:textId="77777777" w:rsidR="00000000" w:rsidRDefault="00B2572E">
      <w:pPr>
        <w:pStyle w:val="a0"/>
        <w:rPr>
          <w:rtl/>
        </w:rPr>
      </w:pPr>
    </w:p>
    <w:p w14:paraId="6B94E88F" w14:textId="77777777" w:rsidR="00000000" w:rsidRDefault="00B2572E">
      <w:pPr>
        <w:pStyle w:val="a0"/>
        <w:rPr>
          <w:rFonts w:hint="cs"/>
          <w:rtl/>
        </w:rPr>
      </w:pPr>
      <w:r>
        <w:rPr>
          <w:rFonts w:hint="cs"/>
          <w:rtl/>
        </w:rPr>
        <w:t>היושב-ראש ציין שאפילו הנוצרים מתייחסים לתנ"ך ולכתבי הקודש. אנשים שאין להם כתבי קודש, אין לה</w:t>
      </w:r>
      <w:r>
        <w:rPr>
          <w:rFonts w:hint="cs"/>
          <w:rtl/>
        </w:rPr>
        <w:t>ם מקום בארץ הקודש, והקדוש-ברוך-הוא יגרש אתכם מארץ הקודש אם לא תכבדו את כתבי הקודש. אין לכם מה לחפש בארץ הקודש.</w:t>
      </w:r>
    </w:p>
    <w:p w14:paraId="4AAAAEE2" w14:textId="77777777" w:rsidR="00000000" w:rsidRDefault="00B2572E">
      <w:pPr>
        <w:pStyle w:val="a0"/>
        <w:rPr>
          <w:rFonts w:hint="cs"/>
          <w:rtl/>
        </w:rPr>
      </w:pPr>
    </w:p>
    <w:p w14:paraId="1103F48A" w14:textId="77777777" w:rsidR="00000000" w:rsidRDefault="00B2572E">
      <w:pPr>
        <w:pStyle w:val="af0"/>
        <w:rPr>
          <w:rtl/>
        </w:rPr>
      </w:pPr>
      <w:r>
        <w:rPr>
          <w:rFonts w:hint="eastAsia"/>
          <w:rtl/>
        </w:rPr>
        <w:t>אורי</w:t>
      </w:r>
      <w:r>
        <w:rPr>
          <w:rtl/>
        </w:rPr>
        <w:t xml:space="preserve"> יהודה אריאל (האיחוד הלאומי - ישראל ביתנו):</w:t>
      </w:r>
    </w:p>
    <w:p w14:paraId="5FC8FCD7" w14:textId="77777777" w:rsidR="00000000" w:rsidRDefault="00B2572E">
      <w:pPr>
        <w:pStyle w:val="a0"/>
        <w:rPr>
          <w:rFonts w:hint="cs"/>
          <w:rtl/>
        </w:rPr>
      </w:pPr>
    </w:p>
    <w:p w14:paraId="3C98B27A" w14:textId="77777777" w:rsidR="00000000" w:rsidRDefault="00B2572E">
      <w:pPr>
        <w:pStyle w:val="a0"/>
        <w:rPr>
          <w:rFonts w:hint="cs"/>
          <w:rtl/>
        </w:rPr>
      </w:pPr>
      <w:r>
        <w:rPr>
          <w:rFonts w:hint="cs"/>
          <w:rtl/>
        </w:rPr>
        <w:t>חס וחלילה. זו לא התוכנית שהוא דיבר עליה.</w:t>
      </w:r>
    </w:p>
    <w:p w14:paraId="4903BB26" w14:textId="77777777" w:rsidR="00000000" w:rsidRDefault="00B2572E">
      <w:pPr>
        <w:pStyle w:val="a0"/>
        <w:rPr>
          <w:rFonts w:hint="cs"/>
          <w:rtl/>
        </w:rPr>
      </w:pPr>
    </w:p>
    <w:p w14:paraId="2F2F8FED" w14:textId="77777777" w:rsidR="00000000" w:rsidRDefault="00B2572E">
      <w:pPr>
        <w:pStyle w:val="af1"/>
        <w:rPr>
          <w:rtl/>
        </w:rPr>
      </w:pPr>
      <w:r>
        <w:rPr>
          <w:rtl/>
        </w:rPr>
        <w:t>היו"ר ראובן ריבלין:</w:t>
      </w:r>
    </w:p>
    <w:p w14:paraId="4EB138E2" w14:textId="77777777" w:rsidR="00000000" w:rsidRDefault="00B2572E">
      <w:pPr>
        <w:pStyle w:val="a0"/>
        <w:rPr>
          <w:rtl/>
        </w:rPr>
      </w:pPr>
    </w:p>
    <w:p w14:paraId="7FE0225F" w14:textId="77777777" w:rsidR="00000000" w:rsidRDefault="00B2572E">
      <w:pPr>
        <w:pStyle w:val="a0"/>
        <w:rPr>
          <w:rFonts w:hint="cs"/>
          <w:rtl/>
        </w:rPr>
      </w:pPr>
      <w:r>
        <w:rPr>
          <w:rFonts w:hint="cs"/>
          <w:rtl/>
        </w:rPr>
        <w:t>חס וחלילה. חבר הכנסת אייכלר, אני</w:t>
      </w:r>
      <w:r>
        <w:rPr>
          <w:rFonts w:hint="cs"/>
          <w:rtl/>
        </w:rPr>
        <w:t xml:space="preserve"> עוצר את השעון. יהודי, אפילו חטא יהודי הוא, וכך כתוב במקורות - - -</w:t>
      </w:r>
    </w:p>
    <w:p w14:paraId="54938268" w14:textId="77777777" w:rsidR="00000000" w:rsidRDefault="00B2572E">
      <w:pPr>
        <w:pStyle w:val="a0"/>
        <w:rPr>
          <w:rFonts w:hint="cs"/>
          <w:rtl/>
        </w:rPr>
      </w:pPr>
    </w:p>
    <w:p w14:paraId="39FEBF33" w14:textId="77777777" w:rsidR="00000000" w:rsidRDefault="00B2572E">
      <w:pPr>
        <w:pStyle w:val="-"/>
        <w:rPr>
          <w:rtl/>
        </w:rPr>
      </w:pPr>
      <w:bookmarkStart w:id="22" w:name="FS000001057T17_02_2004_16_44_29C"/>
      <w:bookmarkEnd w:id="22"/>
      <w:r>
        <w:rPr>
          <w:rtl/>
        </w:rPr>
        <w:t>ישראל אייכלר (יהדות התורה):</w:t>
      </w:r>
    </w:p>
    <w:p w14:paraId="7CF9E52F" w14:textId="77777777" w:rsidR="00000000" w:rsidRDefault="00B2572E">
      <w:pPr>
        <w:pStyle w:val="a0"/>
        <w:rPr>
          <w:rtl/>
        </w:rPr>
      </w:pPr>
    </w:p>
    <w:p w14:paraId="19DA3E3A" w14:textId="77777777" w:rsidR="00000000" w:rsidRDefault="00B2572E">
      <w:pPr>
        <w:pStyle w:val="a0"/>
        <w:rPr>
          <w:rFonts w:hint="cs"/>
          <w:rtl/>
        </w:rPr>
      </w:pPr>
      <w:r>
        <w:rPr>
          <w:rFonts w:hint="cs"/>
          <w:rtl/>
        </w:rPr>
        <w:t xml:space="preserve">ישראל שחטא מכבד את כתבי הקודש, אבל אם הוא חטא - - - </w:t>
      </w:r>
    </w:p>
    <w:p w14:paraId="6491FE2D" w14:textId="77777777" w:rsidR="00000000" w:rsidRDefault="00B2572E">
      <w:pPr>
        <w:pStyle w:val="a0"/>
        <w:rPr>
          <w:rFonts w:hint="cs"/>
          <w:rtl/>
        </w:rPr>
      </w:pPr>
    </w:p>
    <w:p w14:paraId="4FD0ECA6" w14:textId="77777777" w:rsidR="00000000" w:rsidRDefault="00B2572E">
      <w:pPr>
        <w:pStyle w:val="af1"/>
        <w:rPr>
          <w:rtl/>
        </w:rPr>
      </w:pPr>
      <w:r>
        <w:rPr>
          <w:rtl/>
        </w:rPr>
        <w:t>היו"ר ראובן ריבלין:</w:t>
      </w:r>
    </w:p>
    <w:p w14:paraId="1D137027" w14:textId="77777777" w:rsidR="00000000" w:rsidRDefault="00B2572E">
      <w:pPr>
        <w:pStyle w:val="a0"/>
        <w:rPr>
          <w:rtl/>
        </w:rPr>
      </w:pPr>
    </w:p>
    <w:p w14:paraId="0DC24576" w14:textId="77777777" w:rsidR="00000000" w:rsidRDefault="00B2572E">
      <w:pPr>
        <w:pStyle w:val="a0"/>
        <w:rPr>
          <w:rFonts w:hint="cs"/>
          <w:rtl/>
        </w:rPr>
      </w:pPr>
      <w:r>
        <w:rPr>
          <w:rFonts w:hint="cs"/>
          <w:rtl/>
        </w:rPr>
        <w:t>אז קל וחומר אלו שלא חוטאים.</w:t>
      </w:r>
    </w:p>
    <w:p w14:paraId="70EF89AB" w14:textId="77777777" w:rsidR="00000000" w:rsidRDefault="00B2572E">
      <w:pPr>
        <w:pStyle w:val="a0"/>
        <w:rPr>
          <w:rFonts w:hint="cs"/>
          <w:rtl/>
        </w:rPr>
      </w:pPr>
    </w:p>
    <w:p w14:paraId="3081621A" w14:textId="77777777" w:rsidR="00000000" w:rsidRDefault="00B2572E">
      <w:pPr>
        <w:pStyle w:val="-"/>
        <w:rPr>
          <w:rtl/>
        </w:rPr>
      </w:pPr>
      <w:bookmarkStart w:id="23" w:name="FS000001057T17_02_2004_16_45_07C"/>
      <w:bookmarkEnd w:id="23"/>
      <w:r>
        <w:rPr>
          <w:rtl/>
        </w:rPr>
        <w:t>ישראל אייכלר (יהדות התורה):</w:t>
      </w:r>
    </w:p>
    <w:p w14:paraId="6E9D5862" w14:textId="77777777" w:rsidR="00000000" w:rsidRDefault="00B2572E">
      <w:pPr>
        <w:pStyle w:val="a0"/>
        <w:rPr>
          <w:rtl/>
        </w:rPr>
      </w:pPr>
    </w:p>
    <w:p w14:paraId="255498BF" w14:textId="77777777" w:rsidR="00000000" w:rsidRDefault="00B2572E">
      <w:pPr>
        <w:pStyle w:val="a0"/>
        <w:rPr>
          <w:rFonts w:hint="cs"/>
          <w:rtl/>
        </w:rPr>
      </w:pPr>
      <w:r>
        <w:rPr>
          <w:rFonts w:hint="cs"/>
          <w:rtl/>
        </w:rPr>
        <w:t xml:space="preserve">אבל שאין לו כתבי קודש, מה </w:t>
      </w:r>
      <w:r>
        <w:rPr>
          <w:rFonts w:hint="cs"/>
          <w:rtl/>
        </w:rPr>
        <w:t>לו בארץ הקודש?</w:t>
      </w:r>
    </w:p>
    <w:p w14:paraId="397495A7" w14:textId="77777777" w:rsidR="00000000" w:rsidRDefault="00B2572E">
      <w:pPr>
        <w:pStyle w:val="a0"/>
        <w:rPr>
          <w:rFonts w:hint="cs"/>
          <w:rtl/>
        </w:rPr>
      </w:pPr>
    </w:p>
    <w:p w14:paraId="489DFF55" w14:textId="77777777" w:rsidR="00000000" w:rsidRDefault="00B2572E">
      <w:pPr>
        <w:pStyle w:val="af1"/>
        <w:rPr>
          <w:rtl/>
        </w:rPr>
      </w:pPr>
      <w:r>
        <w:rPr>
          <w:rtl/>
        </w:rPr>
        <w:t>היו"ר ראובן ריבלין:</w:t>
      </w:r>
    </w:p>
    <w:p w14:paraId="70594DA5" w14:textId="77777777" w:rsidR="00000000" w:rsidRDefault="00B2572E">
      <w:pPr>
        <w:pStyle w:val="a0"/>
        <w:rPr>
          <w:rtl/>
        </w:rPr>
      </w:pPr>
    </w:p>
    <w:p w14:paraId="2D04B71E" w14:textId="77777777" w:rsidR="00000000" w:rsidRDefault="00B2572E">
      <w:pPr>
        <w:pStyle w:val="a0"/>
        <w:rPr>
          <w:rFonts w:hint="cs"/>
          <w:rtl/>
        </w:rPr>
      </w:pPr>
      <w:r>
        <w:rPr>
          <w:rFonts w:hint="cs"/>
          <w:rtl/>
        </w:rPr>
        <w:t>כדי לא להישמע לכתבי הקודש, הם לא חוטאים בכלל, הם לא רוצים שיהיו להם עשרת הדיברות, לכן הם לא חוטאים. אני שומר חלק מהתרי"ג; הם, כדי לא לצום ביום כיפור, לא חוטאים.</w:t>
      </w:r>
    </w:p>
    <w:p w14:paraId="28F1BD43" w14:textId="77777777" w:rsidR="00000000" w:rsidRDefault="00B2572E">
      <w:pPr>
        <w:pStyle w:val="a0"/>
        <w:rPr>
          <w:rFonts w:hint="cs"/>
          <w:rtl/>
        </w:rPr>
      </w:pPr>
    </w:p>
    <w:p w14:paraId="5CF67221" w14:textId="77777777" w:rsidR="00000000" w:rsidRDefault="00B2572E">
      <w:pPr>
        <w:pStyle w:val="af0"/>
        <w:rPr>
          <w:rtl/>
        </w:rPr>
      </w:pPr>
      <w:r>
        <w:rPr>
          <w:rFonts w:hint="eastAsia"/>
          <w:rtl/>
        </w:rPr>
        <w:t>איתן</w:t>
      </w:r>
      <w:r>
        <w:rPr>
          <w:rtl/>
        </w:rPr>
        <w:t xml:space="preserve"> כבל (העבודה-מימד):</w:t>
      </w:r>
    </w:p>
    <w:p w14:paraId="75853E11" w14:textId="77777777" w:rsidR="00000000" w:rsidRDefault="00B2572E">
      <w:pPr>
        <w:pStyle w:val="a0"/>
        <w:rPr>
          <w:rFonts w:hint="cs"/>
          <w:rtl/>
        </w:rPr>
      </w:pPr>
    </w:p>
    <w:p w14:paraId="13AB0977" w14:textId="77777777" w:rsidR="00000000" w:rsidRDefault="00B2572E">
      <w:pPr>
        <w:pStyle w:val="a0"/>
        <w:rPr>
          <w:rFonts w:hint="cs"/>
          <w:rtl/>
        </w:rPr>
      </w:pPr>
      <w:r>
        <w:rPr>
          <w:rFonts w:hint="cs"/>
          <w:rtl/>
        </w:rPr>
        <w:t>צריך להגיד להם, שובו בנים שובבים</w:t>
      </w:r>
      <w:r>
        <w:rPr>
          <w:rFonts w:hint="cs"/>
          <w:rtl/>
        </w:rPr>
        <w:t>.</w:t>
      </w:r>
    </w:p>
    <w:p w14:paraId="2396D44D" w14:textId="77777777" w:rsidR="00000000" w:rsidRDefault="00B2572E">
      <w:pPr>
        <w:pStyle w:val="a0"/>
        <w:rPr>
          <w:rFonts w:hint="cs"/>
          <w:rtl/>
        </w:rPr>
      </w:pPr>
    </w:p>
    <w:p w14:paraId="6C5B5F0B" w14:textId="77777777" w:rsidR="00000000" w:rsidRDefault="00B2572E">
      <w:pPr>
        <w:pStyle w:val="af1"/>
        <w:rPr>
          <w:rtl/>
        </w:rPr>
      </w:pPr>
      <w:r>
        <w:rPr>
          <w:rtl/>
        </w:rPr>
        <w:t>היו"ר ראובן ריבלין:</w:t>
      </w:r>
    </w:p>
    <w:p w14:paraId="085A175F" w14:textId="77777777" w:rsidR="00000000" w:rsidRDefault="00B2572E">
      <w:pPr>
        <w:pStyle w:val="a0"/>
        <w:rPr>
          <w:rtl/>
        </w:rPr>
      </w:pPr>
    </w:p>
    <w:p w14:paraId="033F3A0F" w14:textId="77777777" w:rsidR="00000000" w:rsidRDefault="00B2572E">
      <w:pPr>
        <w:pStyle w:val="a0"/>
        <w:rPr>
          <w:rFonts w:hint="cs"/>
          <w:rtl/>
        </w:rPr>
      </w:pPr>
      <w:r>
        <w:rPr>
          <w:rFonts w:hint="cs"/>
          <w:rtl/>
        </w:rPr>
        <w:t>הם לא שובבים כל כך.</w:t>
      </w:r>
    </w:p>
    <w:p w14:paraId="2BA2FAD0" w14:textId="77777777" w:rsidR="00000000" w:rsidRDefault="00B2572E">
      <w:pPr>
        <w:pStyle w:val="a0"/>
        <w:rPr>
          <w:rFonts w:hint="cs"/>
          <w:rtl/>
        </w:rPr>
      </w:pPr>
    </w:p>
    <w:p w14:paraId="267CBB3C" w14:textId="77777777" w:rsidR="00000000" w:rsidRDefault="00B2572E">
      <w:pPr>
        <w:pStyle w:val="-"/>
        <w:rPr>
          <w:rtl/>
        </w:rPr>
      </w:pPr>
      <w:bookmarkStart w:id="24" w:name="FS000001057T17_02_2004_16_46_50C"/>
      <w:bookmarkEnd w:id="24"/>
      <w:r>
        <w:rPr>
          <w:rtl/>
        </w:rPr>
        <w:t>ישראל אייכלר (יהדות התורה):</w:t>
      </w:r>
    </w:p>
    <w:p w14:paraId="1A27A3B9" w14:textId="77777777" w:rsidR="00000000" w:rsidRDefault="00B2572E">
      <w:pPr>
        <w:pStyle w:val="a0"/>
        <w:rPr>
          <w:rtl/>
        </w:rPr>
      </w:pPr>
    </w:p>
    <w:p w14:paraId="7DC0A926" w14:textId="77777777" w:rsidR="00000000" w:rsidRDefault="00B2572E">
      <w:pPr>
        <w:pStyle w:val="a0"/>
        <w:rPr>
          <w:rFonts w:hint="cs"/>
          <w:rtl/>
        </w:rPr>
      </w:pPr>
      <w:r>
        <w:rPr>
          <w:rFonts w:hint="cs"/>
          <w:rtl/>
        </w:rPr>
        <w:t>הם לא יודעים, הם תינוקות שנשבו. אני לא מאשים אותם.</w:t>
      </w:r>
    </w:p>
    <w:p w14:paraId="632618CE" w14:textId="77777777" w:rsidR="00000000" w:rsidRDefault="00B2572E">
      <w:pPr>
        <w:pStyle w:val="a0"/>
        <w:rPr>
          <w:rFonts w:hint="cs"/>
          <w:rtl/>
        </w:rPr>
      </w:pPr>
    </w:p>
    <w:p w14:paraId="4792765F" w14:textId="77777777" w:rsidR="00000000" w:rsidRDefault="00B2572E">
      <w:pPr>
        <w:pStyle w:val="af1"/>
        <w:rPr>
          <w:rtl/>
        </w:rPr>
      </w:pPr>
      <w:r>
        <w:rPr>
          <w:rFonts w:hint="eastAsia"/>
          <w:rtl/>
        </w:rPr>
        <w:t>היו</w:t>
      </w:r>
      <w:r>
        <w:rPr>
          <w:rtl/>
        </w:rPr>
        <w:t>"ר ראובן ריבלין:</w:t>
      </w:r>
    </w:p>
    <w:p w14:paraId="58D3E4B1" w14:textId="77777777" w:rsidR="00000000" w:rsidRDefault="00B2572E">
      <w:pPr>
        <w:pStyle w:val="a0"/>
        <w:rPr>
          <w:rFonts w:hint="cs"/>
          <w:rtl/>
        </w:rPr>
      </w:pPr>
    </w:p>
    <w:p w14:paraId="53F92D65" w14:textId="77777777" w:rsidR="00000000" w:rsidRDefault="00B2572E">
      <w:pPr>
        <w:pStyle w:val="a0"/>
        <w:rPr>
          <w:rFonts w:hint="cs"/>
          <w:rtl/>
        </w:rPr>
      </w:pPr>
      <w:r>
        <w:rPr>
          <w:rFonts w:hint="cs"/>
          <w:rtl/>
        </w:rPr>
        <w:t>מרגע זה אדוני ממשיך, 40 שניות.</w:t>
      </w:r>
    </w:p>
    <w:p w14:paraId="194F6664" w14:textId="77777777" w:rsidR="00000000" w:rsidRDefault="00B2572E">
      <w:pPr>
        <w:pStyle w:val="a0"/>
        <w:rPr>
          <w:rFonts w:hint="cs"/>
          <w:rtl/>
        </w:rPr>
      </w:pPr>
    </w:p>
    <w:p w14:paraId="1617D6FC" w14:textId="77777777" w:rsidR="00000000" w:rsidRDefault="00B2572E">
      <w:pPr>
        <w:pStyle w:val="-"/>
        <w:rPr>
          <w:rtl/>
        </w:rPr>
      </w:pPr>
      <w:bookmarkStart w:id="25" w:name="FS000001057T17_02_2004_16_47_23C"/>
      <w:bookmarkEnd w:id="25"/>
      <w:r>
        <w:rPr>
          <w:rFonts w:hint="eastAsia"/>
          <w:rtl/>
        </w:rPr>
        <w:t>ישראל</w:t>
      </w:r>
      <w:r>
        <w:rPr>
          <w:rtl/>
        </w:rPr>
        <w:t xml:space="preserve"> אייכלר (יהדות התורה):</w:t>
      </w:r>
    </w:p>
    <w:p w14:paraId="2B9F2E0E" w14:textId="77777777" w:rsidR="00000000" w:rsidRDefault="00B2572E">
      <w:pPr>
        <w:pStyle w:val="a0"/>
        <w:rPr>
          <w:rFonts w:hint="cs"/>
          <w:rtl/>
        </w:rPr>
      </w:pPr>
    </w:p>
    <w:p w14:paraId="14B6A4E2" w14:textId="77777777" w:rsidR="00000000" w:rsidRDefault="00B2572E">
      <w:pPr>
        <w:pStyle w:val="a0"/>
        <w:rPr>
          <w:rFonts w:hint="cs"/>
          <w:rtl/>
        </w:rPr>
      </w:pPr>
      <w:r>
        <w:rPr>
          <w:rFonts w:hint="cs"/>
          <w:rtl/>
        </w:rPr>
        <w:t xml:space="preserve">אדוני היושב-ראש, אמש התברר בוועדה לפניות הציבור </w:t>
      </w:r>
      <w:r>
        <w:rPr>
          <w:rFonts w:hint="cs"/>
          <w:rtl/>
        </w:rPr>
        <w:t xml:space="preserve">שבירושלים מנתקים כל שנה אחד מתוך עשרה צרכנים ממים. הדלות נוראה, ואנחנו שומעים בוועדת הכספים שהעבירו בסעיף קטן 109 מיליון ש"ח. בתקשורת לא שמעו את זה. מדובר בסעיף קטן, בשתי מלים: רפורמה ברפת. לא יאומן כי יסופר. כדי שתהיה איכות סביבה לבהמות - 109 מיליון ש"ח. </w:t>
      </w:r>
    </w:p>
    <w:p w14:paraId="3DE024C1" w14:textId="77777777" w:rsidR="00000000" w:rsidRDefault="00B2572E">
      <w:pPr>
        <w:pStyle w:val="a0"/>
        <w:rPr>
          <w:rFonts w:hint="cs"/>
          <w:rtl/>
        </w:rPr>
      </w:pPr>
    </w:p>
    <w:p w14:paraId="5AEED1DC" w14:textId="77777777" w:rsidR="00000000" w:rsidRDefault="00B2572E">
      <w:pPr>
        <w:pStyle w:val="a0"/>
        <w:rPr>
          <w:rFonts w:hint="cs"/>
          <w:rtl/>
        </w:rPr>
      </w:pPr>
      <w:r>
        <w:rPr>
          <w:rFonts w:hint="cs"/>
          <w:rtl/>
        </w:rPr>
        <w:t>כולם דיברו בערב על ההתנחלויות, אבל המתנחלים לא ידעו להשיב את התשובה הזאת. מדברים על 70 מיליון להתנחלויות, אגב, לא החרדיות, ו-109 מיליון נותנים לרפת. זה נקרא, מותר הבהמה מהאדם, כי הכול כסף.</w:t>
      </w:r>
    </w:p>
    <w:p w14:paraId="16F5C548" w14:textId="77777777" w:rsidR="00000000" w:rsidRDefault="00B2572E">
      <w:pPr>
        <w:pStyle w:val="a0"/>
        <w:rPr>
          <w:rFonts w:hint="cs"/>
          <w:rtl/>
        </w:rPr>
      </w:pPr>
    </w:p>
    <w:p w14:paraId="6D9E2542" w14:textId="77777777" w:rsidR="00000000" w:rsidRDefault="00B2572E">
      <w:pPr>
        <w:pStyle w:val="af1"/>
        <w:rPr>
          <w:rtl/>
        </w:rPr>
      </w:pPr>
      <w:r>
        <w:rPr>
          <w:rtl/>
        </w:rPr>
        <w:t>היו"ר ראובן ריבלין:</w:t>
      </w:r>
    </w:p>
    <w:p w14:paraId="67084777" w14:textId="77777777" w:rsidR="00000000" w:rsidRDefault="00B2572E">
      <w:pPr>
        <w:pStyle w:val="a0"/>
        <w:rPr>
          <w:rtl/>
        </w:rPr>
      </w:pPr>
    </w:p>
    <w:p w14:paraId="43AA8F0D" w14:textId="77777777" w:rsidR="00000000" w:rsidRDefault="00B2572E">
      <w:pPr>
        <w:pStyle w:val="a0"/>
        <w:rPr>
          <w:rFonts w:hint="cs"/>
          <w:rtl/>
        </w:rPr>
      </w:pPr>
      <w:r>
        <w:rPr>
          <w:rFonts w:hint="cs"/>
          <w:rtl/>
        </w:rPr>
        <w:t>תודה. חבר הכנסת כבל, בבקשה.</w:t>
      </w:r>
    </w:p>
    <w:p w14:paraId="013EB201" w14:textId="77777777" w:rsidR="00000000" w:rsidRDefault="00B2572E">
      <w:pPr>
        <w:pStyle w:val="a0"/>
        <w:rPr>
          <w:rFonts w:hint="cs"/>
          <w:rtl/>
        </w:rPr>
      </w:pPr>
    </w:p>
    <w:p w14:paraId="5D3F8064" w14:textId="77777777" w:rsidR="00000000" w:rsidRDefault="00B2572E">
      <w:pPr>
        <w:pStyle w:val="a"/>
        <w:rPr>
          <w:rtl/>
        </w:rPr>
      </w:pPr>
      <w:bookmarkStart w:id="26" w:name="FS000000445T17_02_2004_16_50_14"/>
      <w:bookmarkStart w:id="27" w:name="_Toc67316607"/>
      <w:bookmarkEnd w:id="26"/>
      <w:r>
        <w:rPr>
          <w:rFonts w:hint="eastAsia"/>
          <w:rtl/>
        </w:rPr>
        <w:t>איתן</w:t>
      </w:r>
      <w:r>
        <w:rPr>
          <w:rtl/>
        </w:rPr>
        <w:t xml:space="preserve"> כבל (העבו</w:t>
      </w:r>
      <w:r>
        <w:rPr>
          <w:rtl/>
        </w:rPr>
        <w:t>דה-מימד):</w:t>
      </w:r>
      <w:bookmarkEnd w:id="27"/>
    </w:p>
    <w:p w14:paraId="682D66BA" w14:textId="77777777" w:rsidR="00000000" w:rsidRDefault="00B2572E">
      <w:pPr>
        <w:pStyle w:val="a0"/>
        <w:rPr>
          <w:rFonts w:hint="cs"/>
          <w:rtl/>
        </w:rPr>
      </w:pPr>
    </w:p>
    <w:p w14:paraId="30CAD02D" w14:textId="77777777" w:rsidR="00000000" w:rsidRDefault="00B2572E">
      <w:pPr>
        <w:pStyle w:val="a0"/>
        <w:rPr>
          <w:rFonts w:hint="cs"/>
          <w:rtl/>
        </w:rPr>
      </w:pPr>
      <w:r>
        <w:rPr>
          <w:rFonts w:hint="cs"/>
          <w:rtl/>
        </w:rPr>
        <w:t>אדוני היושב-ראש, חברי חברי הכנסת, אני בכל זאת רוצה לדבר על ההקצבה של כ-100 מיליון ש"ח שניתנו אתמול להתנחלויות, ועל-פי הפרסומים, גם אותה היאחזות בלתי חוקית, היאחזות מגרון, שראש הממשלה כבר החליט על-פי התוכנית להוריד אותה, אמורה לקבל חלק מהתקציב הז</w:t>
      </w:r>
      <w:r>
        <w:rPr>
          <w:rFonts w:hint="cs"/>
          <w:rtl/>
        </w:rPr>
        <w:t>ה.</w:t>
      </w:r>
    </w:p>
    <w:p w14:paraId="6FA129AF" w14:textId="77777777" w:rsidR="00000000" w:rsidRDefault="00B2572E">
      <w:pPr>
        <w:pStyle w:val="a0"/>
        <w:rPr>
          <w:rFonts w:hint="cs"/>
          <w:rtl/>
        </w:rPr>
      </w:pPr>
    </w:p>
    <w:p w14:paraId="14C90887" w14:textId="77777777" w:rsidR="00000000" w:rsidRDefault="00B2572E">
      <w:pPr>
        <w:pStyle w:val="a0"/>
        <w:rPr>
          <w:rFonts w:hint="cs"/>
          <w:rtl/>
        </w:rPr>
      </w:pPr>
      <w:r>
        <w:rPr>
          <w:rFonts w:hint="cs"/>
          <w:rtl/>
        </w:rPr>
        <w:t xml:space="preserve">אני אומר לראש הממשלה, יש פה עניין מטורף לחלוטין. אתה מדבר, ולא מפסיק לעשות לנו רעשים ברשת על התוכניות שלך, ובה בעת אתה נותן את ידך להשקעה של 100 מיליון שקל. בזמן שאנחנו, חברי הכנסת, מתחננים בפני האוצר על מיליון ש"ח לעיוורים, על 2 מיליוני ש"ח לאנשים עם </w:t>
      </w:r>
      <w:r>
        <w:rPr>
          <w:rFonts w:hint="cs"/>
          <w:rtl/>
        </w:rPr>
        <w:t>מוגבלויות, כ-100 מיליון ש"ח מאושרים כהרף עין. מנקודת המבט שלי זו חוצפה בלתי נסבלת.</w:t>
      </w:r>
    </w:p>
    <w:p w14:paraId="7F58D085" w14:textId="77777777" w:rsidR="00000000" w:rsidRDefault="00B2572E">
      <w:pPr>
        <w:pStyle w:val="a0"/>
        <w:ind w:firstLine="720"/>
        <w:rPr>
          <w:rFonts w:hint="cs"/>
          <w:rtl/>
        </w:rPr>
      </w:pPr>
    </w:p>
    <w:p w14:paraId="0D448856" w14:textId="77777777" w:rsidR="00000000" w:rsidRDefault="00B2572E">
      <w:pPr>
        <w:pStyle w:val="af1"/>
        <w:rPr>
          <w:rtl/>
        </w:rPr>
      </w:pPr>
      <w:r>
        <w:rPr>
          <w:rFonts w:hint="eastAsia"/>
          <w:rtl/>
        </w:rPr>
        <w:t>היו</w:t>
      </w:r>
      <w:r>
        <w:rPr>
          <w:rtl/>
        </w:rPr>
        <w:t>"ר ראובן ריבלין:</w:t>
      </w:r>
    </w:p>
    <w:p w14:paraId="192F1533" w14:textId="77777777" w:rsidR="00000000" w:rsidRDefault="00B2572E">
      <w:pPr>
        <w:pStyle w:val="a0"/>
        <w:rPr>
          <w:rFonts w:hint="cs"/>
          <w:rtl/>
        </w:rPr>
      </w:pPr>
    </w:p>
    <w:p w14:paraId="3E4D03B8" w14:textId="77777777" w:rsidR="00000000" w:rsidRDefault="00B2572E">
      <w:pPr>
        <w:pStyle w:val="a0"/>
        <w:rPr>
          <w:rFonts w:hint="cs"/>
          <w:rtl/>
        </w:rPr>
      </w:pPr>
      <w:r>
        <w:rPr>
          <w:rFonts w:hint="cs"/>
          <w:rtl/>
        </w:rPr>
        <w:t>חבר הכנסת כבל, אני מדור שכשהיו שומעים את אריק ברשת, היו מרגישים מאוד בטוח.</w:t>
      </w:r>
    </w:p>
    <w:p w14:paraId="2B947A8B" w14:textId="77777777" w:rsidR="00000000" w:rsidRDefault="00B2572E">
      <w:pPr>
        <w:pStyle w:val="-"/>
        <w:rPr>
          <w:rFonts w:hint="cs"/>
          <w:rtl/>
        </w:rPr>
      </w:pPr>
      <w:bookmarkStart w:id="28" w:name="FS000000445T17_02_2004_16_53_30C"/>
      <w:bookmarkEnd w:id="28"/>
    </w:p>
    <w:p w14:paraId="7A2DF205" w14:textId="77777777" w:rsidR="00000000" w:rsidRDefault="00B2572E">
      <w:pPr>
        <w:pStyle w:val="-"/>
        <w:rPr>
          <w:rtl/>
        </w:rPr>
      </w:pPr>
      <w:r>
        <w:rPr>
          <w:rtl/>
        </w:rPr>
        <w:t>איתן כבל (העבודה-מימד):</w:t>
      </w:r>
    </w:p>
    <w:p w14:paraId="4FAAAD9D" w14:textId="77777777" w:rsidR="00000000" w:rsidRDefault="00B2572E">
      <w:pPr>
        <w:pStyle w:val="a0"/>
        <w:rPr>
          <w:rtl/>
        </w:rPr>
      </w:pPr>
    </w:p>
    <w:p w14:paraId="61D34D5B" w14:textId="77777777" w:rsidR="00000000" w:rsidRDefault="00B2572E">
      <w:pPr>
        <w:pStyle w:val="a0"/>
        <w:rPr>
          <w:rFonts w:hint="cs"/>
          <w:rtl/>
        </w:rPr>
      </w:pPr>
      <w:r>
        <w:rPr>
          <w:rFonts w:hint="cs"/>
          <w:rtl/>
        </w:rPr>
        <w:t>היו ימים.</w:t>
      </w:r>
    </w:p>
    <w:p w14:paraId="024B766D" w14:textId="77777777" w:rsidR="00000000" w:rsidRDefault="00B2572E">
      <w:pPr>
        <w:pStyle w:val="a0"/>
        <w:rPr>
          <w:rFonts w:hint="cs"/>
          <w:rtl/>
        </w:rPr>
      </w:pPr>
    </w:p>
    <w:p w14:paraId="240AE953" w14:textId="77777777" w:rsidR="00000000" w:rsidRDefault="00B2572E">
      <w:pPr>
        <w:pStyle w:val="af1"/>
        <w:rPr>
          <w:rtl/>
        </w:rPr>
      </w:pPr>
      <w:r>
        <w:rPr>
          <w:rtl/>
        </w:rPr>
        <w:t>היו"ר ראובן ריבלין:</w:t>
      </w:r>
    </w:p>
    <w:p w14:paraId="51A5D1B2" w14:textId="77777777" w:rsidR="00000000" w:rsidRDefault="00B2572E">
      <w:pPr>
        <w:pStyle w:val="a0"/>
        <w:rPr>
          <w:rtl/>
        </w:rPr>
      </w:pPr>
    </w:p>
    <w:p w14:paraId="616A8183" w14:textId="77777777" w:rsidR="00000000" w:rsidRDefault="00B2572E">
      <w:pPr>
        <w:pStyle w:val="a0"/>
        <w:rPr>
          <w:rFonts w:hint="cs"/>
          <w:rtl/>
        </w:rPr>
      </w:pPr>
      <w:r>
        <w:rPr>
          <w:rFonts w:hint="cs"/>
          <w:rtl/>
        </w:rPr>
        <w:t>חבר הכנסת אליעזר כ</w:t>
      </w:r>
      <w:r>
        <w:rPr>
          <w:rFonts w:hint="cs"/>
          <w:rtl/>
        </w:rPr>
        <w:t>הן.</w:t>
      </w:r>
    </w:p>
    <w:p w14:paraId="4DF7755A" w14:textId="77777777" w:rsidR="00000000" w:rsidRDefault="00B2572E">
      <w:pPr>
        <w:pStyle w:val="a0"/>
        <w:rPr>
          <w:rFonts w:hint="cs"/>
          <w:rtl/>
        </w:rPr>
      </w:pPr>
    </w:p>
    <w:p w14:paraId="295DD3B7" w14:textId="77777777" w:rsidR="00000000" w:rsidRDefault="00B2572E">
      <w:pPr>
        <w:pStyle w:val="af0"/>
        <w:rPr>
          <w:rtl/>
        </w:rPr>
      </w:pPr>
      <w:r>
        <w:rPr>
          <w:rFonts w:hint="eastAsia"/>
          <w:rtl/>
        </w:rPr>
        <w:t>יצחק</w:t>
      </w:r>
      <w:r>
        <w:rPr>
          <w:rtl/>
        </w:rPr>
        <w:t xml:space="preserve"> כהן (ש"ס):</w:t>
      </w:r>
    </w:p>
    <w:p w14:paraId="0F8FDB0A" w14:textId="77777777" w:rsidR="00000000" w:rsidRDefault="00B2572E">
      <w:pPr>
        <w:pStyle w:val="a0"/>
        <w:rPr>
          <w:rFonts w:hint="cs"/>
          <w:rtl/>
        </w:rPr>
      </w:pPr>
    </w:p>
    <w:p w14:paraId="1CD2D405" w14:textId="77777777" w:rsidR="00000000" w:rsidRDefault="00B2572E">
      <w:pPr>
        <w:pStyle w:val="a0"/>
        <w:rPr>
          <w:rFonts w:hint="cs"/>
          <w:rtl/>
        </w:rPr>
      </w:pPr>
      <w:r>
        <w:rPr>
          <w:rFonts w:hint="cs"/>
          <w:rtl/>
        </w:rPr>
        <w:t>כבוד הנשיא, אם אפשר לא לחבר את הרשת, צריך לנתק את הפלגים.</w:t>
      </w:r>
    </w:p>
    <w:p w14:paraId="5F1C7EEF" w14:textId="77777777" w:rsidR="00000000" w:rsidRDefault="00B2572E">
      <w:pPr>
        <w:pStyle w:val="a0"/>
        <w:rPr>
          <w:rFonts w:hint="cs"/>
          <w:rtl/>
        </w:rPr>
      </w:pPr>
    </w:p>
    <w:p w14:paraId="633E7CBA" w14:textId="77777777" w:rsidR="00000000" w:rsidRDefault="00B2572E">
      <w:pPr>
        <w:pStyle w:val="af1"/>
        <w:rPr>
          <w:rtl/>
        </w:rPr>
      </w:pPr>
      <w:r>
        <w:rPr>
          <w:rtl/>
        </w:rPr>
        <w:t>היו"ר ראובן ריבלין:</w:t>
      </w:r>
    </w:p>
    <w:p w14:paraId="6F43C69B" w14:textId="77777777" w:rsidR="00000000" w:rsidRDefault="00B2572E">
      <w:pPr>
        <w:pStyle w:val="a0"/>
        <w:rPr>
          <w:rtl/>
        </w:rPr>
      </w:pPr>
    </w:p>
    <w:p w14:paraId="16271CC0" w14:textId="77777777" w:rsidR="00000000" w:rsidRDefault="00B2572E">
      <w:pPr>
        <w:pStyle w:val="a0"/>
        <w:rPr>
          <w:rFonts w:hint="cs"/>
          <w:rtl/>
        </w:rPr>
      </w:pPr>
      <w:r>
        <w:rPr>
          <w:rFonts w:hint="cs"/>
          <w:rtl/>
        </w:rPr>
        <w:t>אני לא הנשיא, אני ממלא-מקום הנשיא, אפילו בצחוק אל תאמר שאני הנשיא. אדוני יכול להרגיז את עוזי כהן, ואני מזהיר אותו, אל תקרא לי הנשיא.</w:t>
      </w:r>
    </w:p>
    <w:p w14:paraId="7586AFB6" w14:textId="77777777" w:rsidR="00000000" w:rsidRDefault="00B2572E">
      <w:pPr>
        <w:pStyle w:val="a0"/>
        <w:rPr>
          <w:rFonts w:hint="cs"/>
          <w:rtl/>
        </w:rPr>
      </w:pPr>
    </w:p>
    <w:p w14:paraId="4B0FE1A3" w14:textId="77777777" w:rsidR="00000000" w:rsidRDefault="00B2572E">
      <w:pPr>
        <w:pStyle w:val="a"/>
        <w:rPr>
          <w:rtl/>
        </w:rPr>
      </w:pPr>
      <w:bookmarkStart w:id="29" w:name="FS000000421T17_02_2004_16_55_33"/>
      <w:bookmarkStart w:id="30" w:name="_Toc67316608"/>
      <w:bookmarkEnd w:id="29"/>
      <w:r>
        <w:rPr>
          <w:rFonts w:hint="eastAsia"/>
          <w:rtl/>
        </w:rPr>
        <w:t>אליעזר</w:t>
      </w:r>
      <w:r>
        <w:rPr>
          <w:rtl/>
        </w:rPr>
        <w:t xml:space="preserve"> כהן (האיחוד ה</w:t>
      </w:r>
      <w:r>
        <w:rPr>
          <w:rtl/>
        </w:rPr>
        <w:t>לאומי - ישראל ביתנו):</w:t>
      </w:r>
      <w:bookmarkEnd w:id="30"/>
    </w:p>
    <w:p w14:paraId="3B500242" w14:textId="77777777" w:rsidR="00000000" w:rsidRDefault="00B2572E">
      <w:pPr>
        <w:pStyle w:val="a0"/>
        <w:rPr>
          <w:rFonts w:hint="cs"/>
          <w:rtl/>
        </w:rPr>
      </w:pPr>
    </w:p>
    <w:p w14:paraId="077361DE" w14:textId="77777777" w:rsidR="00000000" w:rsidRDefault="00B2572E">
      <w:pPr>
        <w:pStyle w:val="a0"/>
        <w:rPr>
          <w:rFonts w:hint="cs"/>
          <w:rtl/>
        </w:rPr>
      </w:pPr>
      <w:r>
        <w:rPr>
          <w:rFonts w:hint="cs"/>
          <w:rtl/>
        </w:rPr>
        <w:t>אדוני היושב-ראש, חברי חברי הכנסת, הגבול המזרחי של מדינת ישראל עובר מצפון לדרום בבקעת-הירדן, ואחד המקומות הכי נמוכים, המקום העמוק בעולם, זה ים-המלח. הגיאולוגים אומרים שבקעת ים-המלח נמצאת במשבר גיאולוגי אדיר. השבוע קבלנו כסימן ראשון לכ</w:t>
      </w:r>
      <w:r>
        <w:rPr>
          <w:rFonts w:hint="cs"/>
          <w:rtl/>
        </w:rPr>
        <w:t>ך את  רעידת האדמה. אם לא יטפלו באיזון הגיאולוגי של ים-המלח ובהתייבשות שלו ובמה שקורה שם, תהיינה רעידות אדמה גדולות עוד יותר מזו שהיתה.</w:t>
      </w:r>
    </w:p>
    <w:p w14:paraId="707E247D" w14:textId="77777777" w:rsidR="00000000" w:rsidRDefault="00B2572E">
      <w:pPr>
        <w:pStyle w:val="a0"/>
        <w:rPr>
          <w:rFonts w:hint="cs"/>
          <w:rtl/>
        </w:rPr>
      </w:pPr>
    </w:p>
    <w:p w14:paraId="324ABB02" w14:textId="77777777" w:rsidR="00000000" w:rsidRDefault="00B2572E">
      <w:pPr>
        <w:pStyle w:val="af1"/>
        <w:rPr>
          <w:rtl/>
        </w:rPr>
      </w:pPr>
      <w:r>
        <w:rPr>
          <w:rFonts w:hint="eastAsia"/>
          <w:rtl/>
        </w:rPr>
        <w:t>היו</w:t>
      </w:r>
      <w:r>
        <w:rPr>
          <w:rtl/>
        </w:rPr>
        <w:t>"ר ראובן ריבלין:</w:t>
      </w:r>
    </w:p>
    <w:p w14:paraId="77F50F45" w14:textId="77777777" w:rsidR="00000000" w:rsidRDefault="00B2572E">
      <w:pPr>
        <w:pStyle w:val="a0"/>
        <w:rPr>
          <w:rFonts w:hint="cs"/>
          <w:rtl/>
        </w:rPr>
      </w:pPr>
    </w:p>
    <w:p w14:paraId="0F57B837" w14:textId="77777777" w:rsidR="00000000" w:rsidRDefault="00B2572E">
      <w:pPr>
        <w:pStyle w:val="a0"/>
        <w:rPr>
          <w:rFonts w:hint="cs"/>
          <w:rtl/>
        </w:rPr>
      </w:pPr>
      <w:r>
        <w:rPr>
          <w:rFonts w:hint="cs"/>
          <w:rtl/>
        </w:rPr>
        <w:t>תודה. חבר הכנסת אבשלום וילן, ואחריו - חבר הכנסת שלגי.</w:t>
      </w:r>
    </w:p>
    <w:p w14:paraId="3342CA0F" w14:textId="77777777" w:rsidR="00000000" w:rsidRDefault="00B2572E">
      <w:pPr>
        <w:pStyle w:val="a0"/>
        <w:rPr>
          <w:rFonts w:hint="cs"/>
          <w:rtl/>
        </w:rPr>
      </w:pPr>
    </w:p>
    <w:p w14:paraId="244E5E25" w14:textId="77777777" w:rsidR="00000000" w:rsidRDefault="00B2572E">
      <w:pPr>
        <w:pStyle w:val="a"/>
        <w:rPr>
          <w:rtl/>
        </w:rPr>
      </w:pPr>
      <w:bookmarkStart w:id="31" w:name="FS000000505T17_02_2004_16_59_33"/>
      <w:bookmarkStart w:id="32" w:name="_Toc67316609"/>
      <w:bookmarkEnd w:id="31"/>
      <w:r>
        <w:rPr>
          <w:rFonts w:hint="eastAsia"/>
          <w:rtl/>
        </w:rPr>
        <w:t>אבשלום</w:t>
      </w:r>
      <w:r>
        <w:rPr>
          <w:rtl/>
        </w:rPr>
        <w:t xml:space="preserve"> וילן (מרצ):</w:t>
      </w:r>
      <w:bookmarkEnd w:id="32"/>
    </w:p>
    <w:p w14:paraId="6D7E69DC" w14:textId="77777777" w:rsidR="00000000" w:rsidRDefault="00B2572E">
      <w:pPr>
        <w:pStyle w:val="a0"/>
        <w:rPr>
          <w:rFonts w:hint="cs"/>
          <w:rtl/>
        </w:rPr>
      </w:pPr>
    </w:p>
    <w:p w14:paraId="25B01482" w14:textId="77777777" w:rsidR="00000000" w:rsidRDefault="00B2572E">
      <w:pPr>
        <w:pStyle w:val="a0"/>
        <w:rPr>
          <w:rFonts w:hint="cs"/>
          <w:rtl/>
        </w:rPr>
      </w:pPr>
      <w:r>
        <w:rPr>
          <w:rFonts w:hint="cs"/>
          <w:rtl/>
        </w:rPr>
        <w:t>אדוני היושב-ראש, רבותי ח</w:t>
      </w:r>
      <w:r>
        <w:rPr>
          <w:rFonts w:hint="cs"/>
          <w:rtl/>
        </w:rPr>
        <w:t xml:space="preserve">ברי הכנסת, קודם כול, הערה קצרה לחבר הכנסת אייכלר. לידיעתך,  הרפורמה ברפת עוסקת בזיהום מקורות המים. הצורך ברפורמה נולד כדי לשמור על הסביבה והמים שאנחנו שותים, כך שעירבת מין בשאינו מינו. אז אנא, למד את הנושא לפני שאתה מדבר עליו לפני המליאה. זו רפורמה שהובלה </w:t>
      </w:r>
      <w:r>
        <w:rPr>
          <w:rFonts w:hint="cs"/>
          <w:rtl/>
        </w:rPr>
        <w:t>על-ידי הממשלה הקודמת וזו שלפניה, היא עולה הרבה כסף, ועיקרה - להגן על זיהום מקורות המים מפני הרפתות.</w:t>
      </w:r>
    </w:p>
    <w:p w14:paraId="6F0F952B" w14:textId="77777777" w:rsidR="00000000" w:rsidRDefault="00B2572E">
      <w:pPr>
        <w:pStyle w:val="af0"/>
        <w:rPr>
          <w:rFonts w:hint="cs"/>
          <w:rtl/>
        </w:rPr>
      </w:pPr>
    </w:p>
    <w:p w14:paraId="43DA7993" w14:textId="77777777" w:rsidR="00000000" w:rsidRDefault="00B2572E">
      <w:pPr>
        <w:pStyle w:val="af0"/>
        <w:rPr>
          <w:rtl/>
        </w:rPr>
      </w:pPr>
      <w:r>
        <w:rPr>
          <w:rFonts w:hint="eastAsia"/>
          <w:rtl/>
        </w:rPr>
        <w:t>ישראל</w:t>
      </w:r>
      <w:r>
        <w:rPr>
          <w:rtl/>
        </w:rPr>
        <w:t xml:space="preserve"> אייכלר (יהדות התורה):</w:t>
      </w:r>
    </w:p>
    <w:p w14:paraId="2F76C60F" w14:textId="77777777" w:rsidR="00000000" w:rsidRDefault="00B2572E">
      <w:pPr>
        <w:pStyle w:val="a0"/>
        <w:rPr>
          <w:rFonts w:hint="cs"/>
          <w:rtl/>
        </w:rPr>
      </w:pPr>
    </w:p>
    <w:p w14:paraId="7A98F620" w14:textId="77777777" w:rsidR="00000000" w:rsidRDefault="00B2572E">
      <w:pPr>
        <w:pStyle w:val="a0"/>
        <w:rPr>
          <w:rFonts w:hint="cs"/>
          <w:rtl/>
        </w:rPr>
      </w:pPr>
      <w:r>
        <w:rPr>
          <w:rFonts w:hint="cs"/>
          <w:rtl/>
        </w:rPr>
        <w:t>זה הולך לקיבוצים.</w:t>
      </w:r>
    </w:p>
    <w:p w14:paraId="5927312B" w14:textId="77777777" w:rsidR="00000000" w:rsidRDefault="00B2572E">
      <w:pPr>
        <w:pStyle w:val="a0"/>
        <w:rPr>
          <w:rFonts w:hint="cs"/>
          <w:rtl/>
        </w:rPr>
      </w:pPr>
    </w:p>
    <w:p w14:paraId="4F962F16" w14:textId="77777777" w:rsidR="00000000" w:rsidRDefault="00B2572E">
      <w:pPr>
        <w:pStyle w:val="-"/>
        <w:rPr>
          <w:rtl/>
        </w:rPr>
      </w:pPr>
      <w:bookmarkStart w:id="33" w:name="FS000000505T17_02_2004_17_01_52C"/>
      <w:bookmarkEnd w:id="33"/>
      <w:r>
        <w:rPr>
          <w:rtl/>
        </w:rPr>
        <w:t>אבשלום וילן (מרצ):</w:t>
      </w:r>
    </w:p>
    <w:p w14:paraId="4F99517B" w14:textId="77777777" w:rsidR="00000000" w:rsidRDefault="00B2572E">
      <w:pPr>
        <w:pStyle w:val="a0"/>
        <w:rPr>
          <w:rtl/>
        </w:rPr>
      </w:pPr>
    </w:p>
    <w:p w14:paraId="47D7CA81" w14:textId="77777777" w:rsidR="00000000" w:rsidRDefault="00B2572E">
      <w:pPr>
        <w:pStyle w:val="a0"/>
        <w:rPr>
          <w:rFonts w:hint="cs"/>
          <w:rtl/>
        </w:rPr>
      </w:pPr>
      <w:r>
        <w:rPr>
          <w:rFonts w:hint="cs"/>
          <w:rtl/>
        </w:rPr>
        <w:t>במקרה, הפעם זה למושבים, אבל מה זה רלוונטי? זה תקציב שנועד לשמור על מקורות המים.</w:t>
      </w:r>
    </w:p>
    <w:p w14:paraId="3C808324" w14:textId="77777777" w:rsidR="00000000" w:rsidRDefault="00B2572E">
      <w:pPr>
        <w:pStyle w:val="a0"/>
        <w:rPr>
          <w:rFonts w:hint="cs"/>
          <w:rtl/>
        </w:rPr>
      </w:pPr>
    </w:p>
    <w:p w14:paraId="2933D279" w14:textId="77777777" w:rsidR="00000000" w:rsidRDefault="00B2572E">
      <w:pPr>
        <w:pStyle w:val="a0"/>
        <w:rPr>
          <w:rFonts w:hint="cs"/>
          <w:rtl/>
        </w:rPr>
      </w:pPr>
      <w:r>
        <w:rPr>
          <w:rFonts w:hint="cs"/>
          <w:rtl/>
        </w:rPr>
        <w:t xml:space="preserve"> אדוני</w:t>
      </w:r>
      <w:r>
        <w:rPr>
          <w:rFonts w:hint="cs"/>
          <w:rtl/>
        </w:rPr>
        <w:t xml:space="preserve"> היושב-ראש, מה שקרה אתמול עם עורך "א-סינארה", הוא דבר שלא רק שבל ייעשה - אני חושב שאתה, כממלא-מקום נשיא המדינה, חייב לפנות לראש השב"כ, ופעם אחת ולתמיד להפסיק את הביזיון הזה.</w:t>
      </w:r>
    </w:p>
    <w:p w14:paraId="441E2FFE" w14:textId="77777777" w:rsidR="00000000" w:rsidRDefault="00B2572E">
      <w:pPr>
        <w:pStyle w:val="a0"/>
        <w:rPr>
          <w:rFonts w:hint="cs"/>
          <w:rtl/>
        </w:rPr>
      </w:pPr>
    </w:p>
    <w:p w14:paraId="5523FA6A" w14:textId="77777777" w:rsidR="00000000" w:rsidRDefault="00B2572E">
      <w:pPr>
        <w:pStyle w:val="a0"/>
        <w:rPr>
          <w:rFonts w:hint="cs"/>
          <w:rtl/>
        </w:rPr>
      </w:pPr>
      <w:r>
        <w:rPr>
          <w:rFonts w:hint="cs"/>
          <w:rtl/>
        </w:rPr>
        <w:t>לא יכול להיות. כשם שנשיא המדינה לא נבדק, כשם שכל הפמליה שלו לא נבדקה, שאיש אחד בפ</w:t>
      </w:r>
      <w:r>
        <w:rPr>
          <w:rFonts w:hint="cs"/>
          <w:rtl/>
        </w:rPr>
        <w:t>מליה, ורק בגין העובדה המקרית שהוא ערבי על-פי מוצאו, ייבדק, כשכל האחרים לא נבדקים.</w:t>
      </w:r>
    </w:p>
    <w:p w14:paraId="604A97DC" w14:textId="77777777" w:rsidR="00000000" w:rsidRDefault="00B2572E">
      <w:pPr>
        <w:pStyle w:val="a0"/>
        <w:rPr>
          <w:rFonts w:hint="cs"/>
          <w:rtl/>
        </w:rPr>
      </w:pPr>
    </w:p>
    <w:p w14:paraId="28B0CD95" w14:textId="77777777" w:rsidR="00000000" w:rsidRDefault="00B2572E">
      <w:pPr>
        <w:pStyle w:val="a0"/>
        <w:rPr>
          <w:rFonts w:hint="cs"/>
          <w:rtl/>
        </w:rPr>
      </w:pPr>
      <w:r>
        <w:rPr>
          <w:rFonts w:hint="cs"/>
          <w:rtl/>
        </w:rPr>
        <w:t xml:space="preserve"> פעם אחר פעם אני נתקל בתופעות האלה. לא פעם אחת ולא פעמיים עמדתי בפני תופעות סופר-מביכות, שאין להן דבר וחצי דבר עם ביטחון המדינה. יש להן דבר עם רשעות, עם אטימות, עם חוסר שכל,</w:t>
      </w:r>
      <w:r>
        <w:rPr>
          <w:rFonts w:hint="cs"/>
          <w:rtl/>
        </w:rPr>
        <w:t xml:space="preserve"> והאדם היחיד שיכול לטפל בזה הוא ראש השב"כ, ואתה, כממלא-מקום נשיא המדינה, חייב לטפל בזה.</w:t>
      </w:r>
    </w:p>
    <w:p w14:paraId="21CB8DDE" w14:textId="77777777" w:rsidR="00000000" w:rsidRDefault="00B2572E">
      <w:pPr>
        <w:pStyle w:val="a0"/>
        <w:rPr>
          <w:rFonts w:hint="cs"/>
          <w:rtl/>
        </w:rPr>
      </w:pPr>
    </w:p>
    <w:p w14:paraId="190E5518" w14:textId="77777777" w:rsidR="00000000" w:rsidRDefault="00B2572E">
      <w:pPr>
        <w:pStyle w:val="af1"/>
        <w:rPr>
          <w:rtl/>
        </w:rPr>
      </w:pPr>
      <w:r>
        <w:rPr>
          <w:rtl/>
        </w:rPr>
        <w:t>היו"ר ראובן ריבלין:</w:t>
      </w:r>
    </w:p>
    <w:p w14:paraId="55E32C38" w14:textId="77777777" w:rsidR="00000000" w:rsidRDefault="00B2572E">
      <w:pPr>
        <w:pStyle w:val="a0"/>
        <w:rPr>
          <w:rtl/>
        </w:rPr>
      </w:pPr>
    </w:p>
    <w:p w14:paraId="07244A85" w14:textId="77777777" w:rsidR="00000000" w:rsidRDefault="00B2572E">
      <w:pPr>
        <w:pStyle w:val="a0"/>
        <w:rPr>
          <w:rFonts w:hint="cs"/>
          <w:rtl/>
        </w:rPr>
      </w:pPr>
      <w:r>
        <w:rPr>
          <w:rFonts w:hint="cs"/>
          <w:rtl/>
        </w:rPr>
        <w:t>חבר הכנסת שלגי - בבקשה, אדוני.</w:t>
      </w:r>
    </w:p>
    <w:p w14:paraId="164B928E" w14:textId="77777777" w:rsidR="00000000" w:rsidRDefault="00B2572E">
      <w:pPr>
        <w:pStyle w:val="a0"/>
        <w:ind w:firstLine="0"/>
        <w:rPr>
          <w:rFonts w:hint="cs"/>
          <w:rtl/>
        </w:rPr>
      </w:pPr>
    </w:p>
    <w:p w14:paraId="6C421AF0" w14:textId="77777777" w:rsidR="00000000" w:rsidRDefault="00B2572E">
      <w:pPr>
        <w:pStyle w:val="a"/>
        <w:rPr>
          <w:rtl/>
        </w:rPr>
      </w:pPr>
      <w:bookmarkStart w:id="34" w:name="FS000001046T17_02_2004_16_37_35"/>
      <w:bookmarkStart w:id="35" w:name="_Toc67316610"/>
      <w:bookmarkEnd w:id="34"/>
      <w:r>
        <w:rPr>
          <w:rFonts w:hint="eastAsia"/>
          <w:rtl/>
        </w:rPr>
        <w:t>אילן</w:t>
      </w:r>
      <w:r>
        <w:rPr>
          <w:rtl/>
        </w:rPr>
        <w:t xml:space="preserve"> שלגי (שינוי):</w:t>
      </w:r>
      <w:bookmarkEnd w:id="35"/>
    </w:p>
    <w:p w14:paraId="3F1062B9" w14:textId="77777777" w:rsidR="00000000" w:rsidRDefault="00B2572E">
      <w:pPr>
        <w:pStyle w:val="a0"/>
        <w:rPr>
          <w:rFonts w:hint="cs"/>
          <w:rtl/>
        </w:rPr>
      </w:pPr>
    </w:p>
    <w:p w14:paraId="72A81EA8" w14:textId="77777777" w:rsidR="00000000" w:rsidRDefault="00B2572E">
      <w:pPr>
        <w:pStyle w:val="a0"/>
        <w:rPr>
          <w:rFonts w:hint="cs"/>
          <w:rtl/>
        </w:rPr>
      </w:pPr>
      <w:r>
        <w:rPr>
          <w:rFonts w:hint="cs"/>
          <w:rtl/>
        </w:rPr>
        <w:t>אני רוצה לומר לחבר הכנסת הרב אייכלר, שזכותך לנשק מזוזות ולנשק ספרים שאתה סבור שהם קדושים, ואני</w:t>
      </w:r>
      <w:r>
        <w:rPr>
          <w:rFonts w:hint="cs"/>
          <w:rtl/>
        </w:rPr>
        <w:t xml:space="preserve"> אפילו מוכן להגן על זכותך זאת. אבל בבקשה, תעריך את זה שאינני מנשק מזוזות או ספרים, גם כשאני מאוד מעריך את מה שכתוב בספר הזה. עם זאת, אתה תחנך את ילדיך כפי שאתה מוצא לנכון, ואל תחנך את הילדים שלי בנושאים של אמונה ושל מצפון.</w:t>
      </w:r>
    </w:p>
    <w:p w14:paraId="36AD0FDD" w14:textId="77777777" w:rsidR="00000000" w:rsidRDefault="00B2572E">
      <w:pPr>
        <w:pStyle w:val="a0"/>
        <w:rPr>
          <w:rFonts w:hint="cs"/>
          <w:rtl/>
        </w:rPr>
      </w:pPr>
    </w:p>
    <w:p w14:paraId="28465C71" w14:textId="77777777" w:rsidR="00000000" w:rsidRDefault="00B2572E">
      <w:pPr>
        <w:pStyle w:val="a0"/>
        <w:rPr>
          <w:rFonts w:hint="cs"/>
          <w:rtl/>
        </w:rPr>
      </w:pPr>
      <w:r>
        <w:rPr>
          <w:rFonts w:hint="cs"/>
          <w:rtl/>
        </w:rPr>
        <w:t>אני רוצה לומר לחבר הכנסת כהן, שי</w:t>
      </w:r>
      <w:r>
        <w:rPr>
          <w:rFonts w:hint="cs"/>
          <w:rtl/>
        </w:rPr>
        <w:t>ש ספר אמריקני על חגורת האש בקליפורניה, ספר בדיוני שמדבר על האפשרות שקליפורניה תתנתק מיבשת ארצות-הברית עקב אירוע וולקני. אני מקווה שאתה לא רוצה שיקרה דבר כזה אצלנו, ואז ארץ-ישראל השלמה תתנתק מהמזרח התיכון, אבל אתה יודע מי יהיה יחד אתנו.</w:t>
      </w:r>
    </w:p>
    <w:p w14:paraId="2E5515A5" w14:textId="77777777" w:rsidR="00000000" w:rsidRDefault="00B2572E">
      <w:pPr>
        <w:pStyle w:val="a0"/>
        <w:rPr>
          <w:rFonts w:hint="cs"/>
          <w:rtl/>
        </w:rPr>
      </w:pPr>
    </w:p>
    <w:p w14:paraId="112C366F" w14:textId="77777777" w:rsidR="00000000" w:rsidRDefault="00B2572E">
      <w:pPr>
        <w:pStyle w:val="a0"/>
        <w:rPr>
          <w:rFonts w:hint="cs"/>
          <w:rtl/>
        </w:rPr>
      </w:pPr>
      <w:r>
        <w:rPr>
          <w:rFonts w:hint="cs"/>
          <w:rtl/>
        </w:rPr>
        <w:t>עדיין נותר לי זמן ל</w:t>
      </w:r>
      <w:r>
        <w:rPr>
          <w:rFonts w:hint="cs"/>
          <w:rtl/>
        </w:rPr>
        <w:t>התייחס לאותו כנס בבאר-שבע, שהייתי בו היום יחד עם עוד כמה מראשי הוועדות. אני מסכים עם דבריו של חבר הכנסת הרב מלכיאור, הכנסת צריכה לטפל בנושא התדמית. תודה רבה.</w:t>
      </w:r>
    </w:p>
    <w:p w14:paraId="6830EB7B" w14:textId="77777777" w:rsidR="00000000" w:rsidRDefault="00B2572E">
      <w:pPr>
        <w:pStyle w:val="a0"/>
        <w:ind w:firstLine="0"/>
        <w:rPr>
          <w:rFonts w:hint="cs"/>
          <w:rtl/>
        </w:rPr>
      </w:pPr>
    </w:p>
    <w:p w14:paraId="37C6BF80" w14:textId="77777777" w:rsidR="00000000" w:rsidRDefault="00B2572E">
      <w:pPr>
        <w:pStyle w:val="af1"/>
        <w:rPr>
          <w:rtl/>
        </w:rPr>
      </w:pPr>
      <w:r>
        <w:rPr>
          <w:rtl/>
        </w:rPr>
        <w:t>היו"ר ראובן ריבלין:</w:t>
      </w:r>
    </w:p>
    <w:p w14:paraId="5EAD67F7" w14:textId="77777777" w:rsidR="00000000" w:rsidRDefault="00B2572E">
      <w:pPr>
        <w:pStyle w:val="a0"/>
        <w:rPr>
          <w:rtl/>
        </w:rPr>
      </w:pPr>
    </w:p>
    <w:p w14:paraId="3D7A6019" w14:textId="77777777" w:rsidR="00000000" w:rsidRDefault="00B2572E">
      <w:pPr>
        <w:pStyle w:val="a0"/>
        <w:rPr>
          <w:rFonts w:hint="cs"/>
          <w:rtl/>
        </w:rPr>
      </w:pPr>
      <w:r>
        <w:rPr>
          <w:rFonts w:hint="cs"/>
          <w:rtl/>
        </w:rPr>
        <w:t>אני מאוד מודה לך, חבר הכנסת שלגי, שתמיד מקפיד לסיים בדיוק בשנייה המתאימה. חב</w:t>
      </w:r>
      <w:r>
        <w:rPr>
          <w:rFonts w:hint="cs"/>
          <w:rtl/>
        </w:rPr>
        <w:t>ר הכנסת מיכאל גורלובסקי, ולאחר מכן - חברת הכנסת מלי פולישוק-בלוך.</w:t>
      </w:r>
    </w:p>
    <w:p w14:paraId="1AC5721B" w14:textId="77777777" w:rsidR="00000000" w:rsidRDefault="00B2572E">
      <w:pPr>
        <w:pStyle w:val="a0"/>
        <w:ind w:firstLine="0"/>
        <w:rPr>
          <w:rFonts w:hint="cs"/>
          <w:rtl/>
        </w:rPr>
      </w:pPr>
    </w:p>
    <w:p w14:paraId="23B7332D" w14:textId="77777777" w:rsidR="00000000" w:rsidRDefault="00B2572E">
      <w:pPr>
        <w:pStyle w:val="a"/>
        <w:rPr>
          <w:rtl/>
        </w:rPr>
      </w:pPr>
      <w:bookmarkStart w:id="36" w:name="FS000001036T17_02_2004_16_40_34"/>
      <w:bookmarkStart w:id="37" w:name="_Toc67316611"/>
      <w:bookmarkEnd w:id="36"/>
      <w:r>
        <w:rPr>
          <w:rFonts w:hint="eastAsia"/>
          <w:rtl/>
        </w:rPr>
        <w:t>מיכאל</w:t>
      </w:r>
      <w:r>
        <w:rPr>
          <w:rtl/>
        </w:rPr>
        <w:t xml:space="preserve"> גורלובסקי (הליכוד):</w:t>
      </w:r>
      <w:bookmarkEnd w:id="37"/>
    </w:p>
    <w:p w14:paraId="4633161F" w14:textId="77777777" w:rsidR="00000000" w:rsidRDefault="00B2572E">
      <w:pPr>
        <w:pStyle w:val="a0"/>
        <w:rPr>
          <w:rFonts w:hint="cs"/>
          <w:rtl/>
        </w:rPr>
      </w:pPr>
    </w:p>
    <w:p w14:paraId="30E475C2" w14:textId="77777777" w:rsidR="00000000" w:rsidRDefault="00B2572E">
      <w:pPr>
        <w:pStyle w:val="a0"/>
        <w:rPr>
          <w:rFonts w:hint="cs"/>
          <w:rtl/>
        </w:rPr>
      </w:pPr>
      <w:r>
        <w:rPr>
          <w:rFonts w:hint="cs"/>
          <w:rtl/>
        </w:rPr>
        <w:t>אדוני היושב-ראש, כנסת נכבדה, בשבוע שעבר קיבלתי עצה מאחד מחברי הכנסת, שבעיני הוא חבר כנסת מבריק. הוא לא נמצא פה, אבל אני חייב לשבח אותו. העצה היתה לא לדבר מבמת הכנ</w:t>
      </w:r>
      <w:r>
        <w:rPr>
          <w:rFonts w:hint="cs"/>
          <w:rtl/>
        </w:rPr>
        <w:t>סת על פעילים מרכזיים של תנועת בל"ד שהתגייסו לאחרונה ל"חיזבאללה" וביקשו להקים רשת טרור בתחומי מדינת ישראל. הנימוק של חברי היה נכון וחכם, שנאומים מסוג זה, מהבמה הזאת, מוסיפים פופולריות לתנועת בל"ד בקרב ערביי ישראל. הנימוק נכון אבל גם מפחיד. חברים, אני חושב ש</w:t>
      </w:r>
      <w:r>
        <w:rPr>
          <w:rFonts w:hint="cs"/>
          <w:rtl/>
        </w:rPr>
        <w:t>יש לנו מה לחשוב פה.</w:t>
      </w:r>
    </w:p>
    <w:p w14:paraId="47866CCA" w14:textId="77777777" w:rsidR="00000000" w:rsidRDefault="00B2572E">
      <w:pPr>
        <w:pStyle w:val="a0"/>
        <w:rPr>
          <w:rFonts w:hint="cs"/>
          <w:rtl/>
        </w:rPr>
      </w:pPr>
    </w:p>
    <w:p w14:paraId="0B086F02" w14:textId="77777777" w:rsidR="00000000" w:rsidRDefault="00B2572E">
      <w:pPr>
        <w:pStyle w:val="a0"/>
        <w:rPr>
          <w:rFonts w:hint="cs"/>
          <w:rtl/>
        </w:rPr>
      </w:pPr>
      <w:r>
        <w:rPr>
          <w:rFonts w:hint="cs"/>
          <w:rtl/>
        </w:rPr>
        <w:t>לכן, אני פונה לראש ממשלת ישראל, במקום לדון על התוכנית המוזרה של התנתקות חד-צדדית, בלשון עדינה - -</w:t>
      </w:r>
    </w:p>
    <w:p w14:paraId="5D97493C" w14:textId="77777777" w:rsidR="00000000" w:rsidRDefault="00B2572E">
      <w:pPr>
        <w:pStyle w:val="af1"/>
        <w:rPr>
          <w:rtl/>
        </w:rPr>
      </w:pPr>
    </w:p>
    <w:p w14:paraId="0FE174C4" w14:textId="77777777" w:rsidR="00000000" w:rsidRDefault="00B2572E">
      <w:pPr>
        <w:pStyle w:val="af1"/>
        <w:rPr>
          <w:rtl/>
        </w:rPr>
      </w:pPr>
      <w:r>
        <w:rPr>
          <w:rtl/>
        </w:rPr>
        <w:t>היו"ר ראובן ריבלין:</w:t>
      </w:r>
    </w:p>
    <w:p w14:paraId="5749413E" w14:textId="77777777" w:rsidR="00000000" w:rsidRDefault="00B2572E">
      <w:pPr>
        <w:pStyle w:val="a0"/>
        <w:rPr>
          <w:rtl/>
        </w:rPr>
      </w:pPr>
    </w:p>
    <w:p w14:paraId="3058D0A6" w14:textId="77777777" w:rsidR="00000000" w:rsidRDefault="00B2572E">
      <w:pPr>
        <w:pStyle w:val="a0"/>
        <w:rPr>
          <w:rFonts w:hint="cs"/>
          <w:rtl/>
        </w:rPr>
      </w:pPr>
      <w:r>
        <w:rPr>
          <w:rFonts w:hint="cs"/>
          <w:rtl/>
        </w:rPr>
        <w:t>חבר הכנסת גורלובסקי, יש לאדוני דקה. אני מצטער.</w:t>
      </w:r>
    </w:p>
    <w:p w14:paraId="5A494413" w14:textId="77777777" w:rsidR="00000000" w:rsidRDefault="00B2572E">
      <w:pPr>
        <w:pStyle w:val="a0"/>
        <w:ind w:firstLine="0"/>
        <w:rPr>
          <w:rFonts w:hint="cs"/>
          <w:rtl/>
        </w:rPr>
      </w:pPr>
    </w:p>
    <w:p w14:paraId="47C56997" w14:textId="77777777" w:rsidR="00000000" w:rsidRDefault="00B2572E">
      <w:pPr>
        <w:pStyle w:val="-"/>
        <w:rPr>
          <w:rtl/>
        </w:rPr>
      </w:pPr>
      <w:bookmarkStart w:id="38" w:name="FS000001036T17_02_2004_16_46_14C"/>
      <w:bookmarkEnd w:id="38"/>
      <w:r>
        <w:rPr>
          <w:rtl/>
        </w:rPr>
        <w:t>מיכאל גורלובסקי (הליכוד):</w:t>
      </w:r>
    </w:p>
    <w:p w14:paraId="7B7093C7" w14:textId="77777777" w:rsidR="00000000" w:rsidRDefault="00B2572E">
      <w:pPr>
        <w:pStyle w:val="a0"/>
        <w:rPr>
          <w:rtl/>
        </w:rPr>
      </w:pPr>
    </w:p>
    <w:p w14:paraId="28E235E7" w14:textId="77777777" w:rsidR="00000000" w:rsidRDefault="00B2572E">
      <w:pPr>
        <w:pStyle w:val="a0"/>
        <w:rPr>
          <w:rFonts w:hint="cs"/>
          <w:rtl/>
        </w:rPr>
      </w:pPr>
      <w:r>
        <w:rPr>
          <w:rFonts w:hint="cs"/>
          <w:rtl/>
        </w:rPr>
        <w:t>- - צריך להתחיל לדון על התנתקות חד-צדדית</w:t>
      </w:r>
      <w:r>
        <w:rPr>
          <w:rFonts w:hint="cs"/>
          <w:rtl/>
        </w:rPr>
        <w:t xml:space="preserve"> מפעילות הטרור הנוראית, שמתבצעת שוב ושוב על-ידי אזרחים של מדינת ישראל, הגיס החמישי של המדינה הזאת.</w:t>
      </w:r>
    </w:p>
    <w:p w14:paraId="093A9518" w14:textId="77777777" w:rsidR="00000000" w:rsidRDefault="00B2572E">
      <w:pPr>
        <w:pStyle w:val="a0"/>
        <w:ind w:firstLine="0"/>
        <w:rPr>
          <w:rFonts w:hint="cs"/>
          <w:rtl/>
        </w:rPr>
      </w:pPr>
    </w:p>
    <w:p w14:paraId="277679B6" w14:textId="77777777" w:rsidR="00000000" w:rsidRDefault="00B2572E">
      <w:pPr>
        <w:pStyle w:val="af1"/>
        <w:rPr>
          <w:rtl/>
        </w:rPr>
      </w:pPr>
      <w:r>
        <w:rPr>
          <w:rtl/>
        </w:rPr>
        <w:t>היו"ר ראובן ריבלין:</w:t>
      </w:r>
    </w:p>
    <w:p w14:paraId="0727F33E" w14:textId="77777777" w:rsidR="00000000" w:rsidRDefault="00B2572E">
      <w:pPr>
        <w:pStyle w:val="a0"/>
        <w:rPr>
          <w:rtl/>
        </w:rPr>
      </w:pPr>
    </w:p>
    <w:p w14:paraId="22AB46E0" w14:textId="77777777" w:rsidR="00000000" w:rsidRDefault="00B2572E">
      <w:pPr>
        <w:pStyle w:val="a0"/>
        <w:rPr>
          <w:rFonts w:hint="cs"/>
          <w:rtl/>
        </w:rPr>
      </w:pPr>
      <w:r>
        <w:rPr>
          <w:rFonts w:hint="cs"/>
          <w:rtl/>
        </w:rPr>
        <w:t>חבר הכנסת גורלובסקי, אני מזכיר לאדוני, שבנאומים בני דקה צריכים להקפיד על דקה. חברת הכנסת מלי פולישוק, בבקשה. אחריה - חבר הכנסת טאהא.</w:t>
      </w:r>
    </w:p>
    <w:p w14:paraId="1FCABF71" w14:textId="77777777" w:rsidR="00000000" w:rsidRDefault="00B2572E">
      <w:pPr>
        <w:pStyle w:val="a0"/>
        <w:ind w:firstLine="0"/>
        <w:rPr>
          <w:rFonts w:hint="cs"/>
          <w:rtl/>
        </w:rPr>
      </w:pPr>
    </w:p>
    <w:p w14:paraId="401F1124" w14:textId="77777777" w:rsidR="00000000" w:rsidRDefault="00B2572E">
      <w:pPr>
        <w:pStyle w:val="a"/>
        <w:rPr>
          <w:rtl/>
        </w:rPr>
      </w:pPr>
      <w:bookmarkStart w:id="39" w:name="FS000001047T17_02_2004_16_47_13"/>
      <w:bookmarkStart w:id="40" w:name="_Toc67316612"/>
      <w:bookmarkEnd w:id="39"/>
      <w:r>
        <w:rPr>
          <w:rFonts w:hint="eastAsia"/>
          <w:rtl/>
        </w:rPr>
        <w:t>מ</w:t>
      </w:r>
      <w:r>
        <w:rPr>
          <w:rFonts w:hint="eastAsia"/>
          <w:rtl/>
        </w:rPr>
        <w:t>ל</w:t>
      </w:r>
      <w:r>
        <w:rPr>
          <w:rtl/>
        </w:rPr>
        <w:t xml:space="preserve"> פולישוק-בלוך (שינוי):</w:t>
      </w:r>
      <w:bookmarkEnd w:id="40"/>
    </w:p>
    <w:p w14:paraId="02E169AC" w14:textId="77777777" w:rsidR="00000000" w:rsidRDefault="00B2572E">
      <w:pPr>
        <w:pStyle w:val="a0"/>
        <w:rPr>
          <w:rFonts w:hint="cs"/>
          <w:rtl/>
        </w:rPr>
      </w:pPr>
    </w:p>
    <w:p w14:paraId="1C9FABED" w14:textId="77777777" w:rsidR="00000000" w:rsidRDefault="00B2572E">
      <w:pPr>
        <w:pStyle w:val="a0"/>
        <w:rPr>
          <w:rFonts w:hint="cs"/>
          <w:rtl/>
        </w:rPr>
      </w:pPr>
      <w:r>
        <w:rPr>
          <w:rFonts w:hint="cs"/>
          <w:rtl/>
        </w:rPr>
        <w:t>אדוני היושב-ראש, אתמול קיימנו בוועדת המדע והטכנולוגיה של הכנסת ישיבה בנושא: מחקר מדעי בסקטור הערבי. נדהמתי לשמוע שמדינת ישראל משקיעה פחות ממיליון שקל במדענים ערבים. אגב, רק משרד המדע משקיע, שאר המשרדים לא משקיעים כלל, אפילו לא אגור</w:t>
      </w:r>
      <w:r>
        <w:rPr>
          <w:rFonts w:hint="cs"/>
          <w:rtl/>
        </w:rPr>
        <w:t>ה. אני חושבת, שלא רק שזה מעליב, זה גם הרסני למערכת היחסים בין יהודים לערבים במדינה. דרך המדע והטכנולוגיה אנחנו יכולים לקרב לבבות, לחזק אוכלוסיות חלשות ולהוציא עניים ממעגל העוני. אני חושבת שזאת חובתנו.</w:t>
      </w:r>
    </w:p>
    <w:p w14:paraId="34935EAB" w14:textId="77777777" w:rsidR="00000000" w:rsidRDefault="00B2572E">
      <w:pPr>
        <w:pStyle w:val="a0"/>
        <w:rPr>
          <w:rFonts w:hint="cs"/>
          <w:rtl/>
        </w:rPr>
      </w:pPr>
    </w:p>
    <w:p w14:paraId="14A3A01D" w14:textId="77777777" w:rsidR="00000000" w:rsidRDefault="00B2572E">
      <w:pPr>
        <w:pStyle w:val="a0"/>
        <w:rPr>
          <w:rFonts w:hint="cs"/>
          <w:rtl/>
        </w:rPr>
      </w:pPr>
      <w:r>
        <w:rPr>
          <w:rFonts w:hint="cs"/>
          <w:rtl/>
        </w:rPr>
        <w:t>ברבע הדקה שנשארה לי אני רוצה לומר למי שהעיר קודם: שינו</w:t>
      </w:r>
      <w:r>
        <w:rPr>
          <w:rFonts w:hint="cs"/>
          <w:rtl/>
        </w:rPr>
        <w:t>י מתנגדת לביטול קצבאות ילדים של שני העשירונים העליונים ולא רק של העשירון העליון, משום שמדובר באנשים שמשתכרים ברוטו 13,000 שקל בלבד. 13,000 שקל ברוטו זה אנשי מעמד ביניים, שלהם התחייבנו לדאוג, וזאת אנו מקיימים. תודה.</w:t>
      </w:r>
    </w:p>
    <w:p w14:paraId="644231C7" w14:textId="77777777" w:rsidR="00000000" w:rsidRDefault="00B2572E">
      <w:pPr>
        <w:pStyle w:val="a0"/>
        <w:ind w:firstLine="0"/>
        <w:rPr>
          <w:rFonts w:hint="cs"/>
          <w:rtl/>
        </w:rPr>
      </w:pPr>
    </w:p>
    <w:p w14:paraId="5A7C96CD" w14:textId="77777777" w:rsidR="00000000" w:rsidRDefault="00B2572E">
      <w:pPr>
        <w:pStyle w:val="af1"/>
        <w:rPr>
          <w:rtl/>
        </w:rPr>
      </w:pPr>
      <w:r>
        <w:rPr>
          <w:rFonts w:hint="eastAsia"/>
          <w:rtl/>
        </w:rPr>
        <w:t>היו</w:t>
      </w:r>
      <w:r>
        <w:rPr>
          <w:rtl/>
        </w:rPr>
        <w:t>"ר ראובן ריבלין:</w:t>
      </w:r>
    </w:p>
    <w:p w14:paraId="78B22BCF" w14:textId="77777777" w:rsidR="00000000" w:rsidRDefault="00B2572E">
      <w:pPr>
        <w:pStyle w:val="a0"/>
        <w:rPr>
          <w:rFonts w:hint="cs"/>
          <w:rtl/>
        </w:rPr>
      </w:pPr>
    </w:p>
    <w:p w14:paraId="66478F45" w14:textId="77777777" w:rsidR="00000000" w:rsidRDefault="00B2572E">
      <w:pPr>
        <w:pStyle w:val="a0"/>
        <w:rPr>
          <w:rFonts w:hint="cs"/>
          <w:rtl/>
        </w:rPr>
      </w:pPr>
      <w:r>
        <w:rPr>
          <w:rFonts w:hint="cs"/>
          <w:rtl/>
        </w:rPr>
        <w:t>תודה לחברת הכנסת מל</w:t>
      </w:r>
      <w:r>
        <w:rPr>
          <w:rFonts w:hint="cs"/>
          <w:rtl/>
        </w:rPr>
        <w:t>י פולישוק. חבר הכנסת טאהא, בבקשה.</w:t>
      </w:r>
    </w:p>
    <w:p w14:paraId="625039A2" w14:textId="77777777" w:rsidR="00000000" w:rsidRDefault="00B2572E">
      <w:pPr>
        <w:pStyle w:val="a0"/>
        <w:ind w:firstLine="0"/>
        <w:rPr>
          <w:rFonts w:hint="cs"/>
          <w:rtl/>
        </w:rPr>
      </w:pPr>
    </w:p>
    <w:p w14:paraId="3ABFE773" w14:textId="77777777" w:rsidR="00000000" w:rsidRDefault="00B2572E">
      <w:pPr>
        <w:pStyle w:val="a"/>
        <w:rPr>
          <w:rtl/>
        </w:rPr>
      </w:pPr>
      <w:bookmarkStart w:id="41" w:name="FS000001062T17_02_2004_16_50_14"/>
      <w:bookmarkStart w:id="42" w:name="_Toc67316613"/>
      <w:bookmarkEnd w:id="41"/>
      <w:r>
        <w:rPr>
          <w:rFonts w:hint="eastAsia"/>
          <w:rtl/>
        </w:rPr>
        <w:t>ואסל</w:t>
      </w:r>
      <w:r>
        <w:rPr>
          <w:rtl/>
        </w:rPr>
        <w:t xml:space="preserve"> טאהא (בל"ד):</w:t>
      </w:r>
      <w:bookmarkEnd w:id="42"/>
    </w:p>
    <w:p w14:paraId="6F1EFA52" w14:textId="77777777" w:rsidR="00000000" w:rsidRDefault="00B2572E">
      <w:pPr>
        <w:pStyle w:val="a0"/>
        <w:rPr>
          <w:rFonts w:hint="cs"/>
          <w:rtl/>
        </w:rPr>
      </w:pPr>
    </w:p>
    <w:p w14:paraId="127609F0" w14:textId="77777777" w:rsidR="00000000" w:rsidRDefault="00B2572E">
      <w:pPr>
        <w:pStyle w:val="a0"/>
        <w:rPr>
          <w:rFonts w:hint="cs"/>
          <w:rtl/>
        </w:rPr>
      </w:pPr>
      <w:r>
        <w:rPr>
          <w:rFonts w:hint="cs"/>
          <w:rtl/>
        </w:rPr>
        <w:t>אדוני היושב-ראש, חברי הכנסת, תקריות ומעשי איבה ופרובוקציות רבות מבוצעים בעיר חברון על-ידי המתנחלים. המתנחלים מתנכלים לתושבים הפלסטינים במקום, ומה שמדאיג, שהמעשים נעשו בגיבוים של אנשי הצבא במקום, שקובעים</w:t>
      </w:r>
      <w:r>
        <w:rPr>
          <w:rFonts w:hint="cs"/>
          <w:rtl/>
        </w:rPr>
        <w:t xml:space="preserve"> מציאות חדשה. הם מנסים להכשיל כל תקווה לשלום, כפי שהכשילו וניסו להכשיל את תהליך השלום בראשית שנות ה-90 על-ידי ברוך גולדשטיין. הגיע הזמן לרסן את המתנחלים, להעבירם לתוך "הקו הירוק" ולהפסיק להזין אותם בתקציבים ממשלמי המסים.</w:t>
      </w:r>
    </w:p>
    <w:p w14:paraId="5567F043" w14:textId="77777777" w:rsidR="00000000" w:rsidRDefault="00B2572E">
      <w:pPr>
        <w:pStyle w:val="a0"/>
        <w:rPr>
          <w:rFonts w:hint="cs"/>
          <w:rtl/>
        </w:rPr>
      </w:pPr>
    </w:p>
    <w:p w14:paraId="0F791D66" w14:textId="77777777" w:rsidR="00000000" w:rsidRDefault="00B2572E">
      <w:pPr>
        <w:pStyle w:val="af1"/>
        <w:rPr>
          <w:rtl/>
        </w:rPr>
      </w:pPr>
      <w:r>
        <w:rPr>
          <w:rtl/>
        </w:rPr>
        <w:t>היו"ר ראובן ריבלין:</w:t>
      </w:r>
    </w:p>
    <w:p w14:paraId="34698A7A" w14:textId="77777777" w:rsidR="00000000" w:rsidRDefault="00B2572E">
      <w:pPr>
        <w:pStyle w:val="a0"/>
        <w:rPr>
          <w:rtl/>
        </w:rPr>
      </w:pPr>
    </w:p>
    <w:p w14:paraId="4FF23B8B" w14:textId="77777777" w:rsidR="00000000" w:rsidRDefault="00B2572E">
      <w:pPr>
        <w:pStyle w:val="a0"/>
        <w:rPr>
          <w:rFonts w:hint="cs"/>
          <w:rtl/>
        </w:rPr>
      </w:pPr>
      <w:r>
        <w:rPr>
          <w:rFonts w:hint="cs"/>
          <w:rtl/>
        </w:rPr>
        <w:t>תודה לחבר הכנ</w:t>
      </w:r>
      <w:r>
        <w:rPr>
          <w:rFonts w:hint="cs"/>
          <w:rtl/>
        </w:rPr>
        <w:t xml:space="preserve">סת טאהא. חבר הכנסת אדרי, בבקשה. אחריו - חבר הכנסת בריזון, ואחרון הדוברים הוא חבר הכנסת אורי אריאל. </w:t>
      </w:r>
    </w:p>
    <w:p w14:paraId="1AE31971" w14:textId="77777777" w:rsidR="00000000" w:rsidRDefault="00B2572E">
      <w:pPr>
        <w:pStyle w:val="a0"/>
        <w:ind w:firstLine="0"/>
        <w:rPr>
          <w:rFonts w:hint="cs"/>
          <w:rtl/>
        </w:rPr>
      </w:pPr>
    </w:p>
    <w:p w14:paraId="1553C4A4" w14:textId="77777777" w:rsidR="00000000" w:rsidRDefault="00B2572E">
      <w:pPr>
        <w:pStyle w:val="a"/>
        <w:rPr>
          <w:rtl/>
        </w:rPr>
      </w:pPr>
      <w:bookmarkStart w:id="43" w:name="FS000001031T17_02_2004_16_52_42"/>
      <w:bookmarkStart w:id="44" w:name="_Toc67316614"/>
      <w:bookmarkEnd w:id="43"/>
      <w:r>
        <w:rPr>
          <w:rFonts w:hint="eastAsia"/>
          <w:rtl/>
        </w:rPr>
        <w:t>יעקב</w:t>
      </w:r>
      <w:r>
        <w:rPr>
          <w:rtl/>
        </w:rPr>
        <w:t xml:space="preserve"> אדרי (הליכוד):</w:t>
      </w:r>
      <w:bookmarkEnd w:id="44"/>
    </w:p>
    <w:p w14:paraId="49AB9115" w14:textId="77777777" w:rsidR="00000000" w:rsidRDefault="00B2572E">
      <w:pPr>
        <w:pStyle w:val="a0"/>
        <w:rPr>
          <w:rFonts w:hint="cs"/>
          <w:rtl/>
        </w:rPr>
      </w:pPr>
    </w:p>
    <w:p w14:paraId="55E9B3BC" w14:textId="77777777" w:rsidR="00000000" w:rsidRDefault="00B2572E">
      <w:pPr>
        <w:pStyle w:val="a0"/>
        <w:rPr>
          <w:rFonts w:hint="cs"/>
          <w:rtl/>
        </w:rPr>
      </w:pPr>
      <w:r>
        <w:rPr>
          <w:rFonts w:hint="cs"/>
          <w:rtl/>
        </w:rPr>
        <w:t>אדוני היושב-ראש, חברי הכנסת, השבוע פרסמה המשטרה את סיכומיה לשנת 2003. על-פי הסיכומים, יש נתונים מדאיגים של עלייה גדולה של 5% ברמת הפשי</w:t>
      </w:r>
      <w:r>
        <w:rPr>
          <w:rFonts w:hint="cs"/>
          <w:rtl/>
        </w:rPr>
        <w:t xml:space="preserve">עה בישראל. </w:t>
      </w:r>
    </w:p>
    <w:p w14:paraId="01A11CBA" w14:textId="77777777" w:rsidR="00000000" w:rsidRDefault="00B2572E">
      <w:pPr>
        <w:pStyle w:val="a0"/>
        <w:rPr>
          <w:rFonts w:hint="cs"/>
          <w:rtl/>
        </w:rPr>
      </w:pPr>
    </w:p>
    <w:p w14:paraId="1CD7AE7D" w14:textId="77777777" w:rsidR="00000000" w:rsidRDefault="00B2572E">
      <w:pPr>
        <w:pStyle w:val="a0"/>
        <w:rPr>
          <w:rFonts w:hint="cs"/>
          <w:rtl/>
        </w:rPr>
      </w:pPr>
      <w:r>
        <w:rPr>
          <w:rFonts w:hint="cs"/>
          <w:rtl/>
        </w:rPr>
        <w:t>הפתרון לעלייה חמורה ומדאיגה זו הוא לא חד-ממדי אלא קשור בהרבה גורמים: א. יש לחזק את מערכת החינוך ולהחזיר את הערכים והמורשת לבתי-הספר; לחזק את מעמד המורה וסמכות המנהל. כמו כן, יש להשביח את כוח ההוראה ולתת העדפה למקצוע זה; ב. יש לחזק את המשטרה על</w:t>
      </w:r>
      <w:r>
        <w:rPr>
          <w:rFonts w:hint="cs"/>
          <w:rtl/>
        </w:rPr>
        <w:t xml:space="preserve"> מנת שתהיה נוכחת ברחובות, בשכונות ובכל מקום ציבורי, ובכך להחזיר את הביטחון לאזרח; ג. יש להחמיר בענישה על מנת להרתיע את כל מפירי החוק למיניהם. רק בטיפול משולב, נוכל לחזור ולהיות חברה פחות אלימה ויותר בטוחה עבור אזרחיה.</w:t>
      </w:r>
    </w:p>
    <w:p w14:paraId="194DBD9E" w14:textId="77777777" w:rsidR="00000000" w:rsidRDefault="00B2572E">
      <w:pPr>
        <w:pStyle w:val="a0"/>
        <w:ind w:firstLine="0"/>
        <w:rPr>
          <w:rFonts w:hint="cs"/>
          <w:rtl/>
        </w:rPr>
      </w:pPr>
    </w:p>
    <w:p w14:paraId="56700AF6" w14:textId="77777777" w:rsidR="00000000" w:rsidRDefault="00B2572E">
      <w:pPr>
        <w:pStyle w:val="af1"/>
        <w:rPr>
          <w:rtl/>
        </w:rPr>
      </w:pPr>
      <w:r>
        <w:rPr>
          <w:rtl/>
        </w:rPr>
        <w:t>היו"ר ראובן ריבלין:</w:t>
      </w:r>
    </w:p>
    <w:p w14:paraId="2361562C" w14:textId="77777777" w:rsidR="00000000" w:rsidRDefault="00B2572E">
      <w:pPr>
        <w:pStyle w:val="a0"/>
        <w:rPr>
          <w:rtl/>
        </w:rPr>
      </w:pPr>
    </w:p>
    <w:p w14:paraId="6833AD33" w14:textId="77777777" w:rsidR="00000000" w:rsidRDefault="00B2572E">
      <w:pPr>
        <w:pStyle w:val="a0"/>
        <w:rPr>
          <w:rFonts w:hint="cs"/>
          <w:rtl/>
        </w:rPr>
      </w:pPr>
      <w:r>
        <w:rPr>
          <w:rFonts w:hint="cs"/>
          <w:rtl/>
        </w:rPr>
        <w:t>אני מאוד מודה לס</w:t>
      </w:r>
      <w:r>
        <w:rPr>
          <w:rFonts w:hint="cs"/>
          <w:rtl/>
        </w:rPr>
        <w:t>גן השר, חבר הכנסת אדרי. חבר הכנסת בריזון, ואחרון הדוברים - חבר הכנסת אורי אריאל. לאחר מכן השר יענה.</w:t>
      </w:r>
    </w:p>
    <w:p w14:paraId="218867DA" w14:textId="77777777" w:rsidR="00000000" w:rsidRDefault="00B2572E">
      <w:pPr>
        <w:pStyle w:val="a0"/>
        <w:ind w:firstLine="0"/>
        <w:rPr>
          <w:rFonts w:hint="cs"/>
          <w:rtl/>
        </w:rPr>
      </w:pPr>
    </w:p>
    <w:p w14:paraId="0904E65F" w14:textId="77777777" w:rsidR="00000000" w:rsidRDefault="00B2572E">
      <w:pPr>
        <w:pStyle w:val="a"/>
        <w:rPr>
          <w:rtl/>
        </w:rPr>
      </w:pPr>
      <w:bookmarkStart w:id="45" w:name="FS000001049T17_02_2004_16_55_10"/>
      <w:bookmarkStart w:id="46" w:name="_Toc67316615"/>
      <w:bookmarkEnd w:id="45"/>
      <w:r>
        <w:rPr>
          <w:rFonts w:hint="eastAsia"/>
          <w:rtl/>
        </w:rPr>
        <w:t>רוני</w:t>
      </w:r>
      <w:r>
        <w:rPr>
          <w:rtl/>
        </w:rPr>
        <w:t xml:space="preserve"> בריזון (שינוי):</w:t>
      </w:r>
      <w:bookmarkEnd w:id="46"/>
    </w:p>
    <w:p w14:paraId="1C068BA0" w14:textId="77777777" w:rsidR="00000000" w:rsidRDefault="00B2572E">
      <w:pPr>
        <w:pStyle w:val="a0"/>
        <w:rPr>
          <w:rFonts w:hint="cs"/>
          <w:rtl/>
        </w:rPr>
      </w:pPr>
    </w:p>
    <w:p w14:paraId="42274D0B" w14:textId="77777777" w:rsidR="00000000" w:rsidRDefault="00B2572E">
      <w:pPr>
        <w:pStyle w:val="a0"/>
        <w:rPr>
          <w:rFonts w:hint="cs"/>
          <w:rtl/>
        </w:rPr>
      </w:pPr>
      <w:r>
        <w:rPr>
          <w:rFonts w:hint="cs"/>
          <w:rtl/>
        </w:rPr>
        <w:t>אדוני היושב-ראש, חברי חברי הכנסת, אני משוכנע שידידי, חבר הכנסת יצחק כהן, לא התכוון לכך שהבית הזה יוציא את סיעת שינוי אל מחוץ לחוק. לא</w:t>
      </w:r>
      <w:r>
        <w:rPr>
          <w:rFonts w:hint="cs"/>
          <w:rtl/>
        </w:rPr>
        <w:t xml:space="preserve"> עולה על הדעת כדבר הזה, ומה תעשה סיעת ש"ס אם חלילה יקרה כדבר הזה? על מי יתגוללו אז? </w:t>
      </w:r>
    </w:p>
    <w:p w14:paraId="78C3899E" w14:textId="77777777" w:rsidR="00000000" w:rsidRDefault="00B2572E">
      <w:pPr>
        <w:pStyle w:val="a0"/>
        <w:rPr>
          <w:rFonts w:hint="cs"/>
          <w:rtl/>
        </w:rPr>
      </w:pPr>
    </w:p>
    <w:p w14:paraId="00835E73" w14:textId="77777777" w:rsidR="00000000" w:rsidRDefault="00B2572E">
      <w:pPr>
        <w:pStyle w:val="a0"/>
        <w:rPr>
          <w:rFonts w:hint="cs"/>
          <w:rtl/>
        </w:rPr>
      </w:pPr>
      <w:r>
        <w:rPr>
          <w:rFonts w:hint="cs"/>
          <w:rtl/>
        </w:rPr>
        <w:t>אני רוצה להסביר לידידי, חבר הכנסת כהן, וחבל שהוא איננו כאן, מה נמצא ועומד מאחורי ההסתייגות שלנו ולהשלים את דבריה של חברתי לסיעה: אנחנו מתנגדים באופן גורף ומוחלט לכך, שאחר</w:t>
      </w:r>
      <w:r>
        <w:rPr>
          <w:rFonts w:hint="cs"/>
          <w:rtl/>
        </w:rPr>
        <w:t>י שאדם עבר את מנגנון השוויון על-ידי תשלום מס ההכנסה, שהוא פרופורציוני להכנסתו, הוא ייענש פעם נוספת על כך שנותרו עוד כספים בידיו. אם אנחנו נעניש אנשים על כך שיש להם כסף, ואף שיש להם ילדים לא יקבלו קצבת ילדים - מה ימנע מאתנו אחר כך להעניש אותם אנשים בדברים א</w:t>
      </w:r>
      <w:r>
        <w:rPr>
          <w:rFonts w:hint="cs"/>
          <w:rtl/>
        </w:rPr>
        <w:t>חרים, כמו ליטול מהם בענייני הבריאות, כי יש להם כסף, אז שישלמו בעצמם עבור הבריאות. הרי בוודאי אפילו חבר הכנסת כהן לא התכוון לכך.</w:t>
      </w:r>
    </w:p>
    <w:p w14:paraId="4ACB128E" w14:textId="77777777" w:rsidR="00000000" w:rsidRDefault="00B2572E">
      <w:pPr>
        <w:pStyle w:val="a0"/>
        <w:ind w:firstLine="0"/>
        <w:rPr>
          <w:rFonts w:hint="cs"/>
          <w:rtl/>
        </w:rPr>
      </w:pPr>
    </w:p>
    <w:p w14:paraId="6B93B4F1" w14:textId="77777777" w:rsidR="00000000" w:rsidRDefault="00B2572E">
      <w:pPr>
        <w:pStyle w:val="af1"/>
        <w:rPr>
          <w:rtl/>
        </w:rPr>
      </w:pPr>
      <w:r>
        <w:rPr>
          <w:rtl/>
        </w:rPr>
        <w:t>היו"ר ראובן ריבלין:</w:t>
      </w:r>
    </w:p>
    <w:p w14:paraId="1C916150" w14:textId="77777777" w:rsidR="00000000" w:rsidRDefault="00B2572E">
      <w:pPr>
        <w:pStyle w:val="a0"/>
        <w:rPr>
          <w:rtl/>
        </w:rPr>
      </w:pPr>
    </w:p>
    <w:p w14:paraId="104EF2F0" w14:textId="77777777" w:rsidR="00000000" w:rsidRDefault="00B2572E">
      <w:pPr>
        <w:pStyle w:val="a0"/>
        <w:rPr>
          <w:rFonts w:hint="cs"/>
          <w:rtl/>
        </w:rPr>
      </w:pPr>
      <w:r>
        <w:rPr>
          <w:rFonts w:hint="cs"/>
          <w:rtl/>
        </w:rPr>
        <w:t>תודה רבה לחבר הכנסת בריזון. חבר הכנסת אורי אריאל, אחרון הדוברים.</w:t>
      </w:r>
    </w:p>
    <w:p w14:paraId="3FCA8F7E" w14:textId="77777777" w:rsidR="00000000" w:rsidRDefault="00B2572E">
      <w:pPr>
        <w:pStyle w:val="a0"/>
        <w:ind w:firstLine="0"/>
        <w:rPr>
          <w:rFonts w:hint="cs"/>
          <w:rtl/>
        </w:rPr>
      </w:pPr>
    </w:p>
    <w:p w14:paraId="58EFB85A" w14:textId="77777777" w:rsidR="00000000" w:rsidRDefault="00B2572E">
      <w:pPr>
        <w:pStyle w:val="a"/>
        <w:rPr>
          <w:rtl/>
        </w:rPr>
      </w:pPr>
      <w:bookmarkStart w:id="47" w:name="FS000000713T17_02_2004_17_01_32"/>
      <w:bookmarkStart w:id="48" w:name="_Toc67316616"/>
      <w:bookmarkEnd w:id="47"/>
      <w:r>
        <w:rPr>
          <w:rFonts w:hint="eastAsia"/>
          <w:rtl/>
        </w:rPr>
        <w:t>אורי</w:t>
      </w:r>
      <w:r>
        <w:rPr>
          <w:rtl/>
        </w:rPr>
        <w:t xml:space="preserve"> יהודה אריאל (האיחוד הלאומי - ישראל </w:t>
      </w:r>
      <w:r>
        <w:rPr>
          <w:rtl/>
        </w:rPr>
        <w:t>ביתנו):</w:t>
      </w:r>
      <w:bookmarkEnd w:id="48"/>
    </w:p>
    <w:p w14:paraId="7F803DE4" w14:textId="77777777" w:rsidR="00000000" w:rsidRDefault="00B2572E">
      <w:pPr>
        <w:pStyle w:val="a0"/>
        <w:rPr>
          <w:rFonts w:hint="cs"/>
          <w:rtl/>
        </w:rPr>
      </w:pPr>
    </w:p>
    <w:p w14:paraId="75D354ED" w14:textId="77777777" w:rsidR="00000000" w:rsidRDefault="00B2572E">
      <w:pPr>
        <w:pStyle w:val="a0"/>
        <w:rPr>
          <w:rFonts w:hint="cs"/>
          <w:rtl/>
        </w:rPr>
      </w:pPr>
      <w:r>
        <w:rPr>
          <w:rFonts w:hint="cs"/>
          <w:rtl/>
        </w:rPr>
        <w:t>אדוני היושב-ראש, אדוני ממלא-מקום נשיא המדינה, ראשית, אני רוצה להודות לך על הנטיעות שקיימת בחטיבה בגוש-קטיף ואחרי זה עם המתיישבים, ובכך בוודאי התחזקה רוחם, כך שמעתי מהם. אני גם שולח להם ברכה. כרגע הם צועדים בדרכם לעבר ירושלים, להביע את אמונתם בצדקת</w:t>
      </w:r>
      <w:r>
        <w:rPr>
          <w:rFonts w:hint="cs"/>
          <w:rtl/>
        </w:rPr>
        <w:t xml:space="preserve"> דרכם.</w:t>
      </w:r>
    </w:p>
    <w:p w14:paraId="476E071A" w14:textId="77777777" w:rsidR="00000000" w:rsidRDefault="00B2572E">
      <w:pPr>
        <w:pStyle w:val="a0"/>
        <w:rPr>
          <w:rFonts w:hint="cs"/>
          <w:rtl/>
        </w:rPr>
      </w:pPr>
    </w:p>
    <w:p w14:paraId="631345C9" w14:textId="77777777" w:rsidR="00000000" w:rsidRDefault="00B2572E">
      <w:pPr>
        <w:pStyle w:val="a0"/>
        <w:rPr>
          <w:rFonts w:hint="cs"/>
          <w:rtl/>
        </w:rPr>
      </w:pPr>
      <w:r>
        <w:rPr>
          <w:rFonts w:hint="cs"/>
          <w:rtl/>
        </w:rPr>
        <w:t>רציתי לומר לחברי מהשמאל, שאינם כאן, שאני רואה שהם משקרים, וזה סימן שהם באיזו  מצוקה. אתמול הסביר חבר הכנסת אורון, להלן ג'ומס, שהתוכנית שהעביר אתמול בוועדת הכספים ידידי, חבר הכנסת הירשזון, היא תוכנית לכל הארץ, ולשם דיוק לאזורי פיתוח, לא לכל הארץ. אם</w:t>
      </w:r>
      <w:r>
        <w:rPr>
          <w:rFonts w:hint="cs"/>
          <w:rtl/>
        </w:rPr>
        <w:t xml:space="preserve"> קיבוץ דביר נניח ירצה לקחת - ונדמה לי שחבר הכנסת אורון בא משם, או מלהב - הרשות נתונה בידו, אם הבנק שאתו הוא עובד ייתן לו את הביטחונות וכו'. אם איננו יכול לקחת או איננו רוצה - לא ייקח.</w:t>
      </w:r>
    </w:p>
    <w:p w14:paraId="75692BF3" w14:textId="77777777" w:rsidR="00000000" w:rsidRDefault="00B2572E">
      <w:pPr>
        <w:pStyle w:val="a0"/>
        <w:ind w:firstLine="0"/>
        <w:rPr>
          <w:rFonts w:hint="cs"/>
          <w:rtl/>
        </w:rPr>
      </w:pPr>
    </w:p>
    <w:p w14:paraId="5EC7F3C0" w14:textId="77777777" w:rsidR="00000000" w:rsidRDefault="00B2572E">
      <w:pPr>
        <w:pStyle w:val="af1"/>
        <w:rPr>
          <w:rtl/>
        </w:rPr>
      </w:pPr>
      <w:r>
        <w:rPr>
          <w:rtl/>
        </w:rPr>
        <w:t>היו"ר ראובן ריבלין:</w:t>
      </w:r>
    </w:p>
    <w:p w14:paraId="37DEEAF0" w14:textId="77777777" w:rsidR="00000000" w:rsidRDefault="00B2572E">
      <w:pPr>
        <w:pStyle w:val="a0"/>
        <w:rPr>
          <w:rtl/>
        </w:rPr>
      </w:pPr>
    </w:p>
    <w:p w14:paraId="7DE7B906" w14:textId="77777777" w:rsidR="00000000" w:rsidRDefault="00B2572E">
      <w:pPr>
        <w:pStyle w:val="a0"/>
        <w:rPr>
          <w:rFonts w:hint="cs"/>
          <w:rtl/>
        </w:rPr>
      </w:pPr>
      <w:r>
        <w:rPr>
          <w:rFonts w:hint="cs"/>
          <w:rtl/>
        </w:rPr>
        <w:t>הזמן תם, אדוני יסיים במשפט.</w:t>
      </w:r>
    </w:p>
    <w:p w14:paraId="3DB21217" w14:textId="77777777" w:rsidR="00000000" w:rsidRDefault="00B2572E">
      <w:pPr>
        <w:pStyle w:val="a0"/>
        <w:ind w:firstLine="0"/>
        <w:rPr>
          <w:rFonts w:hint="cs"/>
          <w:rtl/>
        </w:rPr>
      </w:pPr>
    </w:p>
    <w:p w14:paraId="736CE062" w14:textId="77777777" w:rsidR="00000000" w:rsidRDefault="00B2572E">
      <w:pPr>
        <w:pStyle w:val="af0"/>
        <w:rPr>
          <w:rFonts w:hint="cs"/>
          <w:rtl/>
        </w:rPr>
      </w:pPr>
      <w:r>
        <w:rPr>
          <w:rFonts w:hint="eastAsia"/>
          <w:rtl/>
        </w:rPr>
        <w:t>אברהם</w:t>
      </w:r>
      <w:r>
        <w:rPr>
          <w:rtl/>
        </w:rPr>
        <w:t xml:space="preserve"> הירשזון (הליכוד</w:t>
      </w:r>
      <w:r>
        <w:rPr>
          <w:rtl/>
        </w:rPr>
        <w:t>):</w:t>
      </w:r>
    </w:p>
    <w:p w14:paraId="32E8FC40" w14:textId="77777777" w:rsidR="00000000" w:rsidRDefault="00B2572E">
      <w:pPr>
        <w:pStyle w:val="af0"/>
        <w:rPr>
          <w:rFonts w:hint="cs"/>
          <w:rtl/>
        </w:rPr>
      </w:pPr>
    </w:p>
    <w:p w14:paraId="2F21E56A" w14:textId="77777777" w:rsidR="00000000" w:rsidRDefault="00B2572E">
      <w:pPr>
        <w:pStyle w:val="a0"/>
        <w:rPr>
          <w:rFonts w:hint="cs"/>
          <w:rtl/>
        </w:rPr>
      </w:pPr>
      <w:r>
        <w:rPr>
          <w:rFonts w:hint="cs"/>
          <w:rtl/>
        </w:rPr>
        <w:t>אני מוותר על זמני.</w:t>
      </w:r>
    </w:p>
    <w:p w14:paraId="426AD5E5" w14:textId="77777777" w:rsidR="00000000" w:rsidRDefault="00B2572E">
      <w:pPr>
        <w:pStyle w:val="a0"/>
        <w:ind w:firstLine="0"/>
        <w:rPr>
          <w:rFonts w:hint="cs"/>
          <w:rtl/>
        </w:rPr>
      </w:pPr>
    </w:p>
    <w:p w14:paraId="179C897C" w14:textId="77777777" w:rsidR="00000000" w:rsidRDefault="00B2572E">
      <w:pPr>
        <w:pStyle w:val="-"/>
        <w:rPr>
          <w:rtl/>
        </w:rPr>
      </w:pPr>
      <w:bookmarkStart w:id="49" w:name="FS000000713T17_02_2004_17_04_54C"/>
      <w:bookmarkEnd w:id="49"/>
      <w:r>
        <w:rPr>
          <w:rtl/>
        </w:rPr>
        <w:t>אורי יהודה אריאל (האיחוד הלאומי - ישראל ביתנו):</w:t>
      </w:r>
    </w:p>
    <w:p w14:paraId="6B5324F9" w14:textId="77777777" w:rsidR="00000000" w:rsidRDefault="00B2572E">
      <w:pPr>
        <w:pStyle w:val="a0"/>
        <w:rPr>
          <w:rtl/>
        </w:rPr>
      </w:pPr>
    </w:p>
    <w:p w14:paraId="6FBE56DF" w14:textId="77777777" w:rsidR="00000000" w:rsidRDefault="00B2572E">
      <w:pPr>
        <w:pStyle w:val="a0"/>
        <w:rPr>
          <w:rFonts w:hint="cs"/>
          <w:rtl/>
        </w:rPr>
      </w:pPr>
      <w:r>
        <w:rPr>
          <w:rFonts w:hint="cs"/>
          <w:rtl/>
        </w:rPr>
        <w:t>תודה. כשאני שומע אותם צריכים לשקר וגם להסית, אני מודאג בעיקר בשבילם. תודה.</w:t>
      </w:r>
    </w:p>
    <w:p w14:paraId="741790EF" w14:textId="77777777" w:rsidR="00000000" w:rsidRDefault="00B2572E">
      <w:pPr>
        <w:pStyle w:val="a0"/>
        <w:rPr>
          <w:rFonts w:hint="cs"/>
          <w:rtl/>
        </w:rPr>
      </w:pPr>
    </w:p>
    <w:p w14:paraId="47201EA1" w14:textId="77777777" w:rsidR="00000000" w:rsidRDefault="00B2572E">
      <w:pPr>
        <w:pStyle w:val="af1"/>
        <w:rPr>
          <w:rFonts w:hint="cs"/>
          <w:rtl/>
        </w:rPr>
      </w:pPr>
      <w:r>
        <w:rPr>
          <w:rtl/>
        </w:rPr>
        <w:t>היו"ר ראובן ריבלין:</w:t>
      </w:r>
    </w:p>
    <w:p w14:paraId="3643DF6E" w14:textId="77777777" w:rsidR="00000000" w:rsidRDefault="00B2572E">
      <w:pPr>
        <w:pStyle w:val="a0"/>
        <w:rPr>
          <w:rFonts w:hint="cs"/>
          <w:rtl/>
        </w:rPr>
      </w:pPr>
    </w:p>
    <w:p w14:paraId="64DF49BD" w14:textId="77777777" w:rsidR="00000000" w:rsidRDefault="00B2572E">
      <w:pPr>
        <w:pStyle w:val="a0"/>
        <w:rPr>
          <w:rFonts w:hint="cs"/>
          <w:rtl/>
        </w:rPr>
      </w:pPr>
      <w:r>
        <w:rPr>
          <w:rFonts w:hint="cs"/>
          <w:rtl/>
        </w:rPr>
        <w:t xml:space="preserve">תודה לחבר הכנסת אורי אריאל. כבוד השר גדעון עזרא יתייחס לחלק מהנושאים שחברי הכנסת העלו </w:t>
      </w:r>
      <w:r>
        <w:rPr>
          <w:rFonts w:hint="cs"/>
          <w:rtl/>
        </w:rPr>
        <w:t>בנאומיהם בני הדקה.</w:t>
      </w:r>
    </w:p>
    <w:p w14:paraId="651CBC23" w14:textId="77777777" w:rsidR="00000000" w:rsidRDefault="00B2572E">
      <w:pPr>
        <w:pStyle w:val="a0"/>
        <w:rPr>
          <w:rFonts w:hint="cs"/>
          <w:rtl/>
        </w:rPr>
      </w:pPr>
    </w:p>
    <w:p w14:paraId="1A6A7ACF" w14:textId="77777777" w:rsidR="00000000" w:rsidRDefault="00B2572E">
      <w:pPr>
        <w:pStyle w:val="a"/>
        <w:rPr>
          <w:rtl/>
        </w:rPr>
      </w:pPr>
      <w:bookmarkStart w:id="50" w:name="FS000000474T17_02_2004_17_05_31"/>
      <w:bookmarkStart w:id="51" w:name="_Toc67316617"/>
      <w:bookmarkEnd w:id="50"/>
      <w:r>
        <w:rPr>
          <w:rFonts w:hint="eastAsia"/>
          <w:rtl/>
        </w:rPr>
        <w:t>השר</w:t>
      </w:r>
      <w:r>
        <w:rPr>
          <w:rtl/>
        </w:rPr>
        <w:t xml:space="preserve"> גדעון עזרא:</w:t>
      </w:r>
      <w:bookmarkEnd w:id="51"/>
    </w:p>
    <w:p w14:paraId="01F626DA" w14:textId="77777777" w:rsidR="00000000" w:rsidRDefault="00B2572E">
      <w:pPr>
        <w:pStyle w:val="a0"/>
        <w:rPr>
          <w:rFonts w:hint="cs"/>
          <w:rtl/>
        </w:rPr>
      </w:pPr>
    </w:p>
    <w:p w14:paraId="5B3D2FE4" w14:textId="77777777" w:rsidR="00000000" w:rsidRDefault="00B2572E">
      <w:pPr>
        <w:pStyle w:val="a0"/>
        <w:rPr>
          <w:rFonts w:hint="cs"/>
          <w:rtl/>
        </w:rPr>
      </w:pPr>
      <w:r>
        <w:rPr>
          <w:rFonts w:hint="cs"/>
          <w:rtl/>
        </w:rPr>
        <w:t>מלה בנושא הדוגמה האישית, שהעלה חבר הכנסת מלכיאור. אני חושב, שמי שרואה בעיתונות שאנחנו צריכים לתת יותר דוגמה אישית בכל נושא ובכל עניין - מוזר לראות בעיתונות בזמן האחרון שיש הצעה של ועדה ציבורית להוריד את התקציבים של חברי</w:t>
      </w:r>
      <w:r>
        <w:rPr>
          <w:rFonts w:hint="cs"/>
          <w:rtl/>
        </w:rPr>
        <w:t xml:space="preserve"> הכנסת, וזה לא מתקבל מייד בברכה.</w:t>
      </w:r>
    </w:p>
    <w:p w14:paraId="55632E99" w14:textId="77777777" w:rsidR="00000000" w:rsidRDefault="00B2572E">
      <w:pPr>
        <w:pStyle w:val="a0"/>
        <w:rPr>
          <w:rFonts w:hint="cs"/>
          <w:rtl/>
        </w:rPr>
      </w:pPr>
    </w:p>
    <w:p w14:paraId="58FF7C39" w14:textId="77777777" w:rsidR="00000000" w:rsidRDefault="00B2572E">
      <w:pPr>
        <w:pStyle w:val="af1"/>
        <w:rPr>
          <w:rFonts w:hint="cs"/>
          <w:rtl/>
        </w:rPr>
      </w:pPr>
      <w:r>
        <w:rPr>
          <w:rtl/>
        </w:rPr>
        <w:t>היו"ר ראובן ריבלין:</w:t>
      </w:r>
    </w:p>
    <w:p w14:paraId="5C4D6BF9" w14:textId="77777777" w:rsidR="00000000" w:rsidRDefault="00B2572E">
      <w:pPr>
        <w:pStyle w:val="a0"/>
        <w:rPr>
          <w:rFonts w:hint="cs"/>
          <w:rtl/>
        </w:rPr>
      </w:pPr>
    </w:p>
    <w:p w14:paraId="2134246C" w14:textId="77777777" w:rsidR="00000000" w:rsidRDefault="00B2572E">
      <w:pPr>
        <w:pStyle w:val="a0"/>
        <w:rPr>
          <w:rFonts w:hint="cs"/>
          <w:rtl/>
        </w:rPr>
      </w:pPr>
      <w:r>
        <w:rPr>
          <w:rFonts w:hint="cs"/>
          <w:rtl/>
        </w:rPr>
        <w:t>הם עוד לא מאמינים.</w:t>
      </w:r>
    </w:p>
    <w:p w14:paraId="68660B77" w14:textId="77777777" w:rsidR="00000000" w:rsidRDefault="00B2572E">
      <w:pPr>
        <w:pStyle w:val="a0"/>
        <w:ind w:left="2160" w:firstLine="720"/>
        <w:rPr>
          <w:rFonts w:hint="cs"/>
          <w:rtl/>
        </w:rPr>
      </w:pPr>
    </w:p>
    <w:p w14:paraId="2DD2B1F8" w14:textId="77777777" w:rsidR="00000000" w:rsidRDefault="00B2572E">
      <w:pPr>
        <w:pStyle w:val="-"/>
        <w:rPr>
          <w:rtl/>
        </w:rPr>
      </w:pPr>
      <w:bookmarkStart w:id="52" w:name="FS000000474T17_02_2004_17_18_05C"/>
      <w:bookmarkEnd w:id="52"/>
      <w:r>
        <w:rPr>
          <w:rtl/>
        </w:rPr>
        <w:t>השר גדעון עזרא:</w:t>
      </w:r>
    </w:p>
    <w:p w14:paraId="0702337D" w14:textId="77777777" w:rsidR="00000000" w:rsidRDefault="00B2572E">
      <w:pPr>
        <w:pStyle w:val="a0"/>
        <w:rPr>
          <w:rtl/>
        </w:rPr>
      </w:pPr>
    </w:p>
    <w:p w14:paraId="7A7E0551" w14:textId="77777777" w:rsidR="00000000" w:rsidRDefault="00B2572E">
      <w:pPr>
        <w:pStyle w:val="a0"/>
        <w:rPr>
          <w:rFonts w:hint="cs"/>
          <w:rtl/>
        </w:rPr>
      </w:pPr>
      <w:r>
        <w:rPr>
          <w:rFonts w:hint="cs"/>
          <w:rtl/>
        </w:rPr>
        <w:t>אני חושב שזה בכלל לא צריך להיות נושא לוויכוח במצב הקיים היום.</w:t>
      </w:r>
    </w:p>
    <w:p w14:paraId="4F9EFC7F" w14:textId="77777777" w:rsidR="00000000" w:rsidRDefault="00B2572E">
      <w:pPr>
        <w:pStyle w:val="a0"/>
        <w:rPr>
          <w:rFonts w:hint="cs"/>
          <w:rtl/>
        </w:rPr>
      </w:pPr>
    </w:p>
    <w:p w14:paraId="21496895" w14:textId="77777777" w:rsidR="00000000" w:rsidRDefault="00B2572E">
      <w:pPr>
        <w:pStyle w:val="af1"/>
        <w:rPr>
          <w:rtl/>
        </w:rPr>
      </w:pPr>
      <w:r>
        <w:rPr>
          <w:rtl/>
        </w:rPr>
        <w:t>היו"ר ראובן ריבלין:</w:t>
      </w:r>
    </w:p>
    <w:p w14:paraId="183DEACE" w14:textId="77777777" w:rsidR="00000000" w:rsidRDefault="00B2572E">
      <w:pPr>
        <w:pStyle w:val="a0"/>
        <w:rPr>
          <w:rtl/>
        </w:rPr>
      </w:pPr>
    </w:p>
    <w:p w14:paraId="1A65B00A" w14:textId="77777777" w:rsidR="00000000" w:rsidRDefault="00B2572E">
      <w:pPr>
        <w:pStyle w:val="a0"/>
        <w:rPr>
          <w:rFonts w:hint="cs"/>
          <w:rtl/>
        </w:rPr>
      </w:pPr>
      <w:r>
        <w:rPr>
          <w:rFonts w:hint="cs"/>
          <w:rtl/>
        </w:rPr>
        <w:t>מאה אחוז.</w:t>
      </w:r>
    </w:p>
    <w:p w14:paraId="4A1F22E2" w14:textId="77777777" w:rsidR="00000000" w:rsidRDefault="00B2572E">
      <w:pPr>
        <w:pStyle w:val="a0"/>
        <w:rPr>
          <w:rFonts w:hint="cs"/>
          <w:rtl/>
        </w:rPr>
      </w:pPr>
    </w:p>
    <w:p w14:paraId="278A1B3C" w14:textId="77777777" w:rsidR="00000000" w:rsidRDefault="00B2572E">
      <w:pPr>
        <w:pStyle w:val="-"/>
        <w:rPr>
          <w:rtl/>
        </w:rPr>
      </w:pPr>
      <w:bookmarkStart w:id="53" w:name="FS000000474T17_02_2004_17_20_15C"/>
      <w:bookmarkEnd w:id="53"/>
      <w:r>
        <w:rPr>
          <w:rtl/>
        </w:rPr>
        <w:t>השר גדעון עזרא:</w:t>
      </w:r>
    </w:p>
    <w:p w14:paraId="78438C2F" w14:textId="77777777" w:rsidR="00000000" w:rsidRDefault="00B2572E">
      <w:pPr>
        <w:pStyle w:val="a0"/>
        <w:rPr>
          <w:rtl/>
        </w:rPr>
      </w:pPr>
    </w:p>
    <w:p w14:paraId="5265DA8A" w14:textId="77777777" w:rsidR="00000000" w:rsidRDefault="00B2572E">
      <w:pPr>
        <w:pStyle w:val="a0"/>
        <w:rPr>
          <w:rFonts w:hint="cs"/>
          <w:rtl/>
        </w:rPr>
      </w:pPr>
      <w:r>
        <w:rPr>
          <w:rFonts w:hint="cs"/>
          <w:rtl/>
        </w:rPr>
        <w:t>בעניין לוטפי משעור, עורך העיתון "א-סינארה" בנצרת. הו</w:t>
      </w:r>
      <w:r>
        <w:rPr>
          <w:rFonts w:hint="cs"/>
          <w:rtl/>
        </w:rPr>
        <w:t>א היה אורח קבוע במטוסו של ראש הממשלה בכל נסיעה ונסיעה לחו"ל. כאשר לוטפי משעור הגיע לטיסות לחו"ל, והדברים היו מתואמים מראש, הוא נבדק כפי שהיו נבדקים כל שאר היהודים, ואף פעם לא היתה תקלה.</w:t>
      </w:r>
    </w:p>
    <w:p w14:paraId="287DB687" w14:textId="77777777" w:rsidR="00000000" w:rsidRDefault="00B2572E">
      <w:pPr>
        <w:pStyle w:val="a0"/>
        <w:rPr>
          <w:rFonts w:hint="cs"/>
          <w:rtl/>
        </w:rPr>
      </w:pPr>
    </w:p>
    <w:p w14:paraId="79D01D13" w14:textId="77777777" w:rsidR="00000000" w:rsidRDefault="00B2572E">
      <w:pPr>
        <w:pStyle w:val="a0"/>
        <w:rPr>
          <w:rFonts w:hint="cs"/>
          <w:rtl/>
        </w:rPr>
      </w:pPr>
      <w:r>
        <w:rPr>
          <w:rFonts w:hint="cs"/>
          <w:rtl/>
        </w:rPr>
        <w:t>אתמול שוחחתי אתו - הנושא הזה הובא לידיעתי עוד לפני שהוא הועלה בתקשורת</w:t>
      </w:r>
      <w:r>
        <w:rPr>
          <w:rFonts w:hint="cs"/>
          <w:rtl/>
        </w:rPr>
        <w:t xml:space="preserve"> - והוא אדם נוח לבריות בדרך כלל. אתמול נהגו בו בצורה שונה מאשר נהגו בו כאשר הוא היה נוסע עם ראש הממשלה. ההבדל הקטן הזה גרם למה שהיה. הנושא של לוטפי משעור כנראה לא תואם כפי שהוא מתואם כאשר הוא נוסע עם ראש הממשלה.</w:t>
      </w:r>
    </w:p>
    <w:p w14:paraId="3FF85F68" w14:textId="77777777" w:rsidR="00000000" w:rsidRDefault="00B2572E">
      <w:pPr>
        <w:pStyle w:val="a0"/>
        <w:rPr>
          <w:rFonts w:hint="cs"/>
          <w:rtl/>
        </w:rPr>
      </w:pPr>
    </w:p>
    <w:p w14:paraId="3670FC36" w14:textId="77777777" w:rsidR="00000000" w:rsidRDefault="00B2572E">
      <w:pPr>
        <w:pStyle w:val="a0"/>
        <w:rPr>
          <w:rFonts w:hint="cs"/>
          <w:rtl/>
        </w:rPr>
      </w:pPr>
      <w:r>
        <w:rPr>
          <w:rFonts w:hint="cs"/>
          <w:rtl/>
        </w:rPr>
        <w:t>ההוראות שיש לקב"טים השונים שוות בכל רחבי הע</w:t>
      </w:r>
      <w:r>
        <w:rPr>
          <w:rFonts w:hint="cs"/>
          <w:rtl/>
        </w:rPr>
        <w:t>ולם, אם באיסלנד או באוסטרליה או בדרום-אמריקה. ההוראות קובעות: אל תעברו על אף הוראה, אתם עושים בדיוק מה שכתוב ומה שנאמר.</w:t>
      </w:r>
    </w:p>
    <w:p w14:paraId="27887EE2" w14:textId="77777777" w:rsidR="00000000" w:rsidRDefault="00B2572E">
      <w:pPr>
        <w:pStyle w:val="a0"/>
        <w:rPr>
          <w:rFonts w:hint="cs"/>
          <w:rtl/>
        </w:rPr>
      </w:pPr>
    </w:p>
    <w:p w14:paraId="3A7860B8" w14:textId="77777777" w:rsidR="00000000" w:rsidRDefault="00B2572E">
      <w:pPr>
        <w:pStyle w:val="a0"/>
        <w:rPr>
          <w:rFonts w:hint="cs"/>
          <w:rtl/>
        </w:rPr>
      </w:pPr>
      <w:r>
        <w:rPr>
          <w:rFonts w:hint="cs"/>
          <w:rtl/>
        </w:rPr>
        <w:t>לצערי, לא התחשבו בבקשות של לשכת הנשיא בעניין הזה. אני מצר על הדבר כפי שהיה, ואני בטוח שהנושא של לוטפי משעור צריך להיות מנותח על-ידי הגו</w:t>
      </w:r>
      <w:r>
        <w:rPr>
          <w:rFonts w:hint="cs"/>
          <w:rtl/>
        </w:rPr>
        <w:t xml:space="preserve">רמים שפועלים בנושא הזה, וצריך להפיק את הלקחים כדי שדבר כזה לא יקרה להבא. </w:t>
      </w:r>
    </w:p>
    <w:p w14:paraId="37234AA9" w14:textId="77777777" w:rsidR="00000000" w:rsidRDefault="00B2572E">
      <w:pPr>
        <w:pStyle w:val="a0"/>
        <w:rPr>
          <w:rFonts w:hint="cs"/>
          <w:rtl/>
        </w:rPr>
      </w:pPr>
    </w:p>
    <w:p w14:paraId="5FF40ABC" w14:textId="77777777" w:rsidR="00000000" w:rsidRDefault="00B2572E">
      <w:pPr>
        <w:pStyle w:val="a0"/>
        <w:rPr>
          <w:rFonts w:hint="cs"/>
          <w:rtl/>
        </w:rPr>
      </w:pPr>
      <w:r>
        <w:rPr>
          <w:rFonts w:hint="cs"/>
          <w:rtl/>
        </w:rPr>
        <w:t>אין  לי כל ספק שלוטפי משעור, כמו אזרחים רבים במדינה - גם בלי שהם יודעים - יכול להיווצר מצב שאם מישהו נותן להם חפץ כזה או אחר להעברה, עלול לקרות אסון גדול, בוודאי כאשר הם נוסעים במטו</w:t>
      </w:r>
      <w:r>
        <w:rPr>
          <w:rFonts w:hint="cs"/>
          <w:rtl/>
        </w:rPr>
        <w:t xml:space="preserve">ס. </w:t>
      </w:r>
    </w:p>
    <w:p w14:paraId="304CCA3B" w14:textId="77777777" w:rsidR="00000000" w:rsidRDefault="00B2572E">
      <w:pPr>
        <w:pStyle w:val="a0"/>
        <w:rPr>
          <w:rFonts w:hint="cs"/>
          <w:rtl/>
        </w:rPr>
      </w:pPr>
    </w:p>
    <w:p w14:paraId="0CF6FD8C" w14:textId="77777777" w:rsidR="00000000" w:rsidRDefault="00B2572E">
      <w:pPr>
        <w:pStyle w:val="a0"/>
        <w:rPr>
          <w:rFonts w:hint="cs"/>
          <w:rtl/>
        </w:rPr>
      </w:pPr>
      <w:r>
        <w:rPr>
          <w:rFonts w:hint="cs"/>
          <w:rtl/>
        </w:rPr>
        <w:t>ההזמנה של לוטפי משעור, אני חושב שהיא יכולה רק להוסיף.</w:t>
      </w:r>
    </w:p>
    <w:p w14:paraId="7A699B9A" w14:textId="77777777" w:rsidR="00000000" w:rsidRDefault="00B2572E">
      <w:pPr>
        <w:pStyle w:val="a0"/>
        <w:rPr>
          <w:rFonts w:hint="cs"/>
          <w:rtl/>
        </w:rPr>
      </w:pPr>
    </w:p>
    <w:p w14:paraId="4083688B" w14:textId="77777777" w:rsidR="00000000" w:rsidRDefault="00B2572E">
      <w:pPr>
        <w:pStyle w:val="a0"/>
        <w:rPr>
          <w:rFonts w:hint="cs"/>
          <w:rtl/>
        </w:rPr>
      </w:pPr>
      <w:r>
        <w:rPr>
          <w:rFonts w:hint="cs"/>
          <w:rtl/>
        </w:rPr>
        <w:t>הנושא הבא הוא הביקור של ראש הממשלה אתמול בסיכום השנתי של משטרת ישראל. זה איננו ביקורו הראשון של ראש הממשלה במשטרה. הוא מרבה לבקר ולהיות נוכח בסיכומים של המשטרה. מה שקרה - ואתם חייבים להבין את הדבר</w:t>
      </w:r>
      <w:r>
        <w:rPr>
          <w:rFonts w:hint="cs"/>
          <w:rtl/>
        </w:rPr>
        <w:t xml:space="preserve">ים - למשטרת ישראל, בגלל הפשיעה שהולכת וגואה, בגלל מסקנות ועדת-אור, יש דרישות תקציביות גדולות מאוד שאין ביכולת מדינת ישראל לאשר כרגע. </w:t>
      </w:r>
    </w:p>
    <w:p w14:paraId="0C4E713E" w14:textId="77777777" w:rsidR="00000000" w:rsidRDefault="00B2572E">
      <w:pPr>
        <w:pStyle w:val="a0"/>
        <w:rPr>
          <w:rFonts w:hint="cs"/>
          <w:rtl/>
        </w:rPr>
      </w:pPr>
    </w:p>
    <w:p w14:paraId="385B1BB5" w14:textId="77777777" w:rsidR="00000000" w:rsidRDefault="00B2572E">
      <w:pPr>
        <w:pStyle w:val="a0"/>
        <w:rPr>
          <w:rFonts w:hint="cs"/>
          <w:rtl/>
        </w:rPr>
      </w:pPr>
      <w:r>
        <w:rPr>
          <w:rFonts w:hint="cs"/>
          <w:rtl/>
        </w:rPr>
        <w:t>צריך להגיד: אלו סדרי העדיפויות שלי, את זה אני עושה, את זה אני יכול לעשות יותר טוב, את זה פחות טוב. נדמה לי שאסור לשום גוף</w:t>
      </w:r>
      <w:r>
        <w:rPr>
          <w:rFonts w:hint="cs"/>
          <w:rtl/>
        </w:rPr>
        <w:t xml:space="preserve"> ציבורי להגיד: אם לא אקבל את הכסף, לא אוכל לעשות. ככה אני חושב. לא שמעתי את זה מצה"ל, לא שמעתי את זה מהשב"כ, אני לא חושב שצריך לשמוע את הדברים האלה מהמשטרה.</w:t>
      </w:r>
    </w:p>
    <w:p w14:paraId="1A42D3D6" w14:textId="77777777" w:rsidR="00000000" w:rsidRDefault="00B2572E">
      <w:pPr>
        <w:pStyle w:val="a0"/>
        <w:rPr>
          <w:rFonts w:hint="cs"/>
          <w:rtl/>
        </w:rPr>
      </w:pPr>
    </w:p>
    <w:p w14:paraId="10C56D7F" w14:textId="77777777" w:rsidR="00000000" w:rsidRDefault="00B2572E">
      <w:pPr>
        <w:pStyle w:val="a0"/>
        <w:rPr>
          <w:rFonts w:hint="cs"/>
          <w:rtl/>
        </w:rPr>
      </w:pPr>
      <w:r>
        <w:rPr>
          <w:rFonts w:hint="cs"/>
          <w:rtl/>
        </w:rPr>
        <w:t xml:space="preserve">בדוח השנתי של המשטרה דובר על הפשע שהלך והתרחב בשנה האחרונה, והנושא התקציבי הודגש חזור והדגש. תדעו </w:t>
      </w:r>
      <w:r>
        <w:rPr>
          <w:rFonts w:hint="cs"/>
          <w:rtl/>
        </w:rPr>
        <w:t>לכם דבר אחד, ההצלחה של המשטרה אינה קשורה בתפיסה מקרית, כמו שההצלחה של השב"כ אינה קשורה בתפיסה מקרית. ההצלחה של המשטרה היא בקבלת מודיעין רלוונטי, ביכולת התמודדות טכנולוגית ובהשקעה נכונה בדברים שיש מאחוריהם תועלת, ולא במצבים שבהם אין לך מודיעין ואתה מגשש באפ</w:t>
      </w:r>
      <w:r>
        <w:rPr>
          <w:rFonts w:hint="cs"/>
          <w:rtl/>
        </w:rPr>
        <w:t xml:space="preserve">לה, ובסופו של יום אתה בודק את עצמך ורואה שבזבזת את כוחותיך לריק. </w:t>
      </w:r>
    </w:p>
    <w:p w14:paraId="01064FD2" w14:textId="77777777" w:rsidR="00000000" w:rsidRDefault="00B2572E">
      <w:pPr>
        <w:pStyle w:val="a0"/>
        <w:rPr>
          <w:rFonts w:hint="cs"/>
          <w:rtl/>
        </w:rPr>
      </w:pPr>
    </w:p>
    <w:p w14:paraId="6A30E4FB" w14:textId="77777777" w:rsidR="00000000" w:rsidRDefault="00B2572E">
      <w:pPr>
        <w:pStyle w:val="a0"/>
        <w:rPr>
          <w:rFonts w:hint="cs"/>
          <w:rtl/>
        </w:rPr>
      </w:pPr>
      <w:r>
        <w:rPr>
          <w:rFonts w:hint="cs"/>
          <w:rtl/>
        </w:rPr>
        <w:t xml:space="preserve">המצב הזה שבו אנחנו נמצאים, צריכים להתמקד בו, גם אם התוספת הכספית לא תהיה גדולה, מפני שאין גוף אחר שניצב בין הפשיעה לבין האזרח. אם המשטרה לא תעשה את זה, אף אחד לא יעשה את זה. </w:t>
      </w:r>
    </w:p>
    <w:p w14:paraId="70CD6C24" w14:textId="77777777" w:rsidR="00000000" w:rsidRDefault="00B2572E">
      <w:pPr>
        <w:pStyle w:val="a0"/>
        <w:rPr>
          <w:rFonts w:hint="cs"/>
          <w:rtl/>
        </w:rPr>
      </w:pPr>
    </w:p>
    <w:p w14:paraId="13BA8928" w14:textId="77777777" w:rsidR="00000000" w:rsidRDefault="00B2572E">
      <w:pPr>
        <w:pStyle w:val="a0"/>
        <w:rPr>
          <w:rFonts w:hint="cs"/>
          <w:rtl/>
        </w:rPr>
      </w:pPr>
      <w:r>
        <w:rPr>
          <w:rFonts w:hint="cs"/>
          <w:rtl/>
        </w:rPr>
        <w:t xml:space="preserve">לשמחתנו בשנה </w:t>
      </w:r>
      <w:r>
        <w:rPr>
          <w:rFonts w:hint="cs"/>
          <w:rtl/>
        </w:rPr>
        <w:t xml:space="preserve">החולפת </w:t>
      </w:r>
      <w:r>
        <w:rPr>
          <w:rtl/>
        </w:rPr>
        <w:t>–</w:t>
      </w:r>
      <w:r>
        <w:rPr>
          <w:rFonts w:hint="cs"/>
          <w:rtl/>
        </w:rPr>
        <w:t xml:space="preserve"> אני לא מדבר על השנה הבאה </w:t>
      </w:r>
      <w:r>
        <w:rPr>
          <w:rtl/>
        </w:rPr>
        <w:t>–</w:t>
      </w:r>
      <w:r>
        <w:rPr>
          <w:rFonts w:hint="cs"/>
          <w:rtl/>
        </w:rPr>
        <w:t xml:space="preserve"> פחת הצורך לטפל במניעת טרור על-ידי המשטרה. אני מקווה שזה ימשיך לרדת. אני מקווה שערביי ישראל לא יחזרו לאירועים כמו שהיו בשנת 2000, והמשטרה תוכל להשקיע יותר בנושאים הייעודיי</w:t>
      </w:r>
      <w:r>
        <w:rPr>
          <w:rFonts w:hint="eastAsia"/>
          <w:rtl/>
        </w:rPr>
        <w:t>ם</w:t>
      </w:r>
      <w:r>
        <w:rPr>
          <w:rFonts w:hint="cs"/>
          <w:rtl/>
        </w:rPr>
        <w:t xml:space="preserve"> שלה.</w:t>
      </w:r>
    </w:p>
    <w:p w14:paraId="762C828B" w14:textId="77777777" w:rsidR="00000000" w:rsidRDefault="00B2572E">
      <w:pPr>
        <w:pStyle w:val="a0"/>
        <w:rPr>
          <w:rFonts w:hint="cs"/>
          <w:rtl/>
        </w:rPr>
      </w:pPr>
    </w:p>
    <w:p w14:paraId="2499057C" w14:textId="77777777" w:rsidR="00000000" w:rsidRDefault="00B2572E">
      <w:pPr>
        <w:pStyle w:val="a0"/>
        <w:rPr>
          <w:rFonts w:hint="cs"/>
          <w:rtl/>
        </w:rPr>
      </w:pPr>
      <w:r>
        <w:rPr>
          <w:rFonts w:hint="cs"/>
          <w:rtl/>
        </w:rPr>
        <w:t>לגבי ההשקעות ביש"ע. יש כאן אנשים שחשבו שכא</w:t>
      </w:r>
      <w:r>
        <w:rPr>
          <w:rFonts w:hint="cs"/>
          <w:rtl/>
        </w:rPr>
        <w:t>שר ראש הממשלה דיבר על יציאה, על התנתקות מחבל-עזה, הוא התכוון באותו זמן גם ליהודה ושומרון, ואין הדברים כך, וצריך להגיד את הדברים האלה בצורה גלויה. יש מקומות שבהם צריכים להשקיע גם בתוך ישראל וגם מחוץ ישראל, ובנושאים הללו אנחנו נמשיך ונשקיע.</w:t>
      </w:r>
    </w:p>
    <w:p w14:paraId="1D742A9C" w14:textId="77777777" w:rsidR="00000000" w:rsidRDefault="00B2572E">
      <w:pPr>
        <w:pStyle w:val="a0"/>
        <w:rPr>
          <w:rFonts w:hint="cs"/>
          <w:rtl/>
        </w:rPr>
      </w:pPr>
      <w:r>
        <w:rPr>
          <w:rFonts w:hint="cs"/>
          <w:rtl/>
        </w:rPr>
        <w:tab/>
      </w:r>
    </w:p>
    <w:p w14:paraId="0C935DDE" w14:textId="77777777" w:rsidR="00000000" w:rsidRDefault="00B2572E">
      <w:pPr>
        <w:pStyle w:val="a0"/>
        <w:rPr>
          <w:rFonts w:hint="cs"/>
          <w:rtl/>
        </w:rPr>
      </w:pPr>
      <w:r>
        <w:rPr>
          <w:rFonts w:hint="cs"/>
          <w:rtl/>
        </w:rPr>
        <w:t>לגבי שני העשירו</w:t>
      </w:r>
      <w:r>
        <w:rPr>
          <w:rFonts w:hint="cs"/>
          <w:rtl/>
        </w:rPr>
        <w:t>נים, התשיעי והעשירי; ראיתי גם בתקשורת, ואני רוצה לתקן דבר מה. ראש הממשלה יביא בישיבת הממשלה הבאה, שתהיה ביום ראשון, ואולי עוד לפני יום ראשון, את הקיצוצים לאישור הממשלה. יש הצעה של השרה לבנת והשר דני נוה לקצץ לעשירונים התשיעי והעשירי בכל מה שהם מקבלים מהביט</w:t>
      </w:r>
      <w:r>
        <w:rPr>
          <w:rFonts w:hint="cs"/>
          <w:rtl/>
        </w:rPr>
        <w:t xml:space="preserve">וח הלאומי - לא רק מענק ילדים, זה גם מענק לידה וגם ביטוח זיקנה וכיוצא בזה. </w:t>
      </w:r>
    </w:p>
    <w:p w14:paraId="0C84D429" w14:textId="77777777" w:rsidR="00000000" w:rsidRDefault="00B2572E">
      <w:pPr>
        <w:pStyle w:val="a0"/>
        <w:rPr>
          <w:rFonts w:hint="cs"/>
          <w:rtl/>
        </w:rPr>
      </w:pPr>
    </w:p>
    <w:p w14:paraId="5ECBD972" w14:textId="77777777" w:rsidR="00000000" w:rsidRDefault="00B2572E">
      <w:pPr>
        <w:pStyle w:val="a0"/>
        <w:rPr>
          <w:rFonts w:hint="cs"/>
          <w:rtl/>
        </w:rPr>
      </w:pPr>
      <w:r>
        <w:rPr>
          <w:rFonts w:hint="cs"/>
          <w:rtl/>
        </w:rPr>
        <w:t>נכון לעכשיו, אין אפשרות טכנית לבצע את הדברים. ראש הממשלה ביקש לבדוק את הדברים, אבל הוא לא ביקש לבדוק את זה עד יום ראשון הבא. הוא ביקש לבדוק את זה לאורך זמן.</w:t>
      </w:r>
    </w:p>
    <w:p w14:paraId="4D61DF3A" w14:textId="77777777" w:rsidR="00000000" w:rsidRDefault="00B2572E">
      <w:pPr>
        <w:pStyle w:val="a0"/>
        <w:rPr>
          <w:rFonts w:hint="cs"/>
          <w:rtl/>
        </w:rPr>
      </w:pPr>
    </w:p>
    <w:p w14:paraId="3EBD94BA" w14:textId="77777777" w:rsidR="00000000" w:rsidRDefault="00B2572E">
      <w:pPr>
        <w:pStyle w:val="af0"/>
        <w:rPr>
          <w:rtl/>
        </w:rPr>
      </w:pPr>
      <w:r>
        <w:rPr>
          <w:rFonts w:hint="eastAsia"/>
          <w:rtl/>
        </w:rPr>
        <w:t>מל</w:t>
      </w:r>
      <w:r>
        <w:rPr>
          <w:rtl/>
        </w:rPr>
        <w:t xml:space="preserve"> פולישוק-בלוך (שינוי</w:t>
      </w:r>
      <w:r>
        <w:rPr>
          <w:rtl/>
        </w:rPr>
        <w:t>):</w:t>
      </w:r>
    </w:p>
    <w:p w14:paraId="09FF898D" w14:textId="77777777" w:rsidR="00000000" w:rsidRDefault="00B2572E">
      <w:pPr>
        <w:pStyle w:val="a0"/>
        <w:rPr>
          <w:rFonts w:hint="cs"/>
          <w:rtl/>
        </w:rPr>
      </w:pPr>
    </w:p>
    <w:p w14:paraId="2B4CA1DE" w14:textId="77777777" w:rsidR="00000000" w:rsidRDefault="00B2572E">
      <w:pPr>
        <w:pStyle w:val="a0"/>
        <w:rPr>
          <w:rFonts w:hint="cs"/>
          <w:rtl/>
        </w:rPr>
      </w:pPr>
      <w:r>
        <w:rPr>
          <w:rFonts w:hint="cs"/>
          <w:rtl/>
        </w:rPr>
        <w:t>כמה כסף חוסכים בזה, יודעים?</w:t>
      </w:r>
    </w:p>
    <w:p w14:paraId="35EA8B9B" w14:textId="77777777" w:rsidR="00000000" w:rsidRDefault="00B2572E">
      <w:pPr>
        <w:pStyle w:val="-"/>
        <w:rPr>
          <w:rFonts w:hint="cs"/>
          <w:rtl/>
        </w:rPr>
      </w:pPr>
      <w:bookmarkStart w:id="54" w:name="FS000000474T17_02_2004_17_39_32C"/>
      <w:bookmarkEnd w:id="54"/>
    </w:p>
    <w:p w14:paraId="01FA7781" w14:textId="77777777" w:rsidR="00000000" w:rsidRDefault="00B2572E">
      <w:pPr>
        <w:pStyle w:val="-"/>
        <w:rPr>
          <w:rtl/>
        </w:rPr>
      </w:pPr>
      <w:r>
        <w:rPr>
          <w:rtl/>
        </w:rPr>
        <w:t>השר גדעון עזרא:</w:t>
      </w:r>
    </w:p>
    <w:p w14:paraId="00C73A34" w14:textId="77777777" w:rsidR="00000000" w:rsidRDefault="00B2572E">
      <w:pPr>
        <w:pStyle w:val="a0"/>
        <w:rPr>
          <w:rtl/>
        </w:rPr>
      </w:pPr>
    </w:p>
    <w:p w14:paraId="7610820E" w14:textId="77777777" w:rsidR="00000000" w:rsidRDefault="00B2572E">
      <w:pPr>
        <w:pStyle w:val="a0"/>
        <w:rPr>
          <w:rFonts w:hint="cs"/>
          <w:rtl/>
        </w:rPr>
      </w:pPr>
      <w:r>
        <w:rPr>
          <w:rFonts w:hint="cs"/>
          <w:rtl/>
        </w:rPr>
        <w:t>כמה כסף, אני לא יודע. מאחר שאי-אפשר לדעת כמה אנשים בעשירונים התשיעי והעשירי מקבלים את המענקים הללו, אי-אפשר גם לדעת את כמות הכסף.</w:t>
      </w:r>
    </w:p>
    <w:p w14:paraId="725A4784" w14:textId="77777777" w:rsidR="00000000" w:rsidRDefault="00B2572E">
      <w:pPr>
        <w:pStyle w:val="a0"/>
        <w:rPr>
          <w:rFonts w:hint="cs"/>
          <w:rtl/>
        </w:rPr>
      </w:pPr>
    </w:p>
    <w:p w14:paraId="0C768A78" w14:textId="77777777" w:rsidR="00000000" w:rsidRDefault="00B2572E">
      <w:pPr>
        <w:pStyle w:val="af0"/>
        <w:rPr>
          <w:rtl/>
        </w:rPr>
      </w:pPr>
      <w:r>
        <w:rPr>
          <w:rFonts w:hint="eastAsia"/>
          <w:rtl/>
        </w:rPr>
        <w:t>נסים</w:t>
      </w:r>
      <w:r>
        <w:rPr>
          <w:rtl/>
        </w:rPr>
        <w:t xml:space="preserve"> זאב (ש"ס):</w:t>
      </w:r>
    </w:p>
    <w:p w14:paraId="3AAAC648" w14:textId="77777777" w:rsidR="00000000" w:rsidRDefault="00B2572E">
      <w:pPr>
        <w:pStyle w:val="a0"/>
        <w:rPr>
          <w:rtl/>
        </w:rPr>
      </w:pPr>
    </w:p>
    <w:p w14:paraId="448583D5" w14:textId="77777777" w:rsidR="00000000" w:rsidRDefault="00B2572E">
      <w:pPr>
        <w:pStyle w:val="a0"/>
        <w:rPr>
          <w:rFonts w:hint="cs"/>
          <w:rtl/>
        </w:rPr>
      </w:pPr>
      <w:r>
        <w:rPr>
          <w:rFonts w:hint="cs"/>
          <w:rtl/>
        </w:rPr>
        <w:t>מה עם ה-</w:t>
      </w:r>
      <w:r>
        <w:rPr>
          <w:rFonts w:hint="cs"/>
        </w:rPr>
        <w:t>DVD</w:t>
      </w:r>
      <w:r>
        <w:rPr>
          <w:rFonts w:hint="cs"/>
          <w:rtl/>
        </w:rPr>
        <w:t>?</w:t>
      </w:r>
    </w:p>
    <w:p w14:paraId="511F6DC0" w14:textId="77777777" w:rsidR="00000000" w:rsidRDefault="00B2572E">
      <w:pPr>
        <w:pStyle w:val="a0"/>
        <w:rPr>
          <w:rFonts w:hint="cs"/>
          <w:rtl/>
        </w:rPr>
      </w:pPr>
    </w:p>
    <w:p w14:paraId="3DC243C1" w14:textId="77777777" w:rsidR="00000000" w:rsidRDefault="00B2572E">
      <w:pPr>
        <w:pStyle w:val="-"/>
        <w:rPr>
          <w:rtl/>
        </w:rPr>
      </w:pPr>
      <w:bookmarkStart w:id="55" w:name="FS000000474T17_02_2004_17_40_45C"/>
      <w:bookmarkEnd w:id="55"/>
      <w:r>
        <w:rPr>
          <w:rtl/>
        </w:rPr>
        <w:t>השר גדעון עזרא:</w:t>
      </w:r>
    </w:p>
    <w:p w14:paraId="60AE1742" w14:textId="77777777" w:rsidR="00000000" w:rsidRDefault="00B2572E">
      <w:pPr>
        <w:pStyle w:val="a0"/>
        <w:rPr>
          <w:rtl/>
        </w:rPr>
      </w:pPr>
    </w:p>
    <w:p w14:paraId="11BF1825" w14:textId="77777777" w:rsidR="00000000" w:rsidRDefault="00B2572E">
      <w:pPr>
        <w:pStyle w:val="a0"/>
        <w:rPr>
          <w:rFonts w:hint="cs"/>
          <w:rtl/>
        </w:rPr>
      </w:pPr>
      <w:r>
        <w:rPr>
          <w:rFonts w:hint="cs"/>
          <w:rtl/>
        </w:rPr>
        <w:t xml:space="preserve">זה לא רלוונטי כרגע. </w:t>
      </w:r>
    </w:p>
    <w:p w14:paraId="6B0DFCC2" w14:textId="77777777" w:rsidR="00000000" w:rsidRDefault="00B2572E">
      <w:pPr>
        <w:pStyle w:val="a0"/>
        <w:rPr>
          <w:rFonts w:hint="cs"/>
          <w:rtl/>
        </w:rPr>
      </w:pPr>
    </w:p>
    <w:p w14:paraId="12A69CF5" w14:textId="77777777" w:rsidR="00000000" w:rsidRDefault="00B2572E">
      <w:pPr>
        <w:pStyle w:val="a0"/>
        <w:rPr>
          <w:rFonts w:hint="cs"/>
          <w:rtl/>
        </w:rPr>
      </w:pPr>
      <w:r>
        <w:rPr>
          <w:rFonts w:hint="cs"/>
          <w:rtl/>
        </w:rPr>
        <w:t xml:space="preserve">נכון </w:t>
      </w:r>
      <w:r>
        <w:rPr>
          <w:rFonts w:hint="cs"/>
          <w:rtl/>
        </w:rPr>
        <w:t>אמרת, חברת הכנסת פולישוק, שמדובר מ-13,000 שקל. זה נתון נכון, ואני לא בטוח שזו האוכלוסייה שממנה צריך להוריד.</w:t>
      </w:r>
    </w:p>
    <w:p w14:paraId="1CE02DDC" w14:textId="77777777" w:rsidR="00000000" w:rsidRDefault="00B2572E">
      <w:pPr>
        <w:pStyle w:val="a0"/>
        <w:rPr>
          <w:rFonts w:hint="cs"/>
          <w:rtl/>
        </w:rPr>
      </w:pPr>
    </w:p>
    <w:p w14:paraId="5F4C1601" w14:textId="77777777" w:rsidR="00000000" w:rsidRDefault="00B2572E">
      <w:pPr>
        <w:pStyle w:val="a0"/>
        <w:rPr>
          <w:rFonts w:hint="cs"/>
          <w:rtl/>
        </w:rPr>
      </w:pPr>
      <w:r>
        <w:rPr>
          <w:rFonts w:hint="cs"/>
          <w:rtl/>
        </w:rPr>
        <w:t xml:space="preserve">לגבי השירות הלאומי והדיבורים שהיו. אני תקווה </w:t>
      </w:r>
      <w:r>
        <w:rPr>
          <w:rtl/>
        </w:rPr>
        <w:t>–</w:t>
      </w:r>
      <w:r>
        <w:rPr>
          <w:rFonts w:hint="cs"/>
          <w:rtl/>
        </w:rPr>
        <w:t xml:space="preserve"> באמת מקווה </w:t>
      </w:r>
      <w:r>
        <w:rPr>
          <w:rtl/>
        </w:rPr>
        <w:t>–</w:t>
      </w:r>
      <w:r>
        <w:rPr>
          <w:rFonts w:hint="cs"/>
          <w:rtl/>
        </w:rPr>
        <w:t xml:space="preserve"> שנשתמש בשירות הלאומי גם בציבור הערבי וגם בציבור היהודי, כדי להעלות את רמת התלמידים שלנו</w:t>
      </w:r>
      <w:r>
        <w:rPr>
          <w:rFonts w:hint="cs"/>
          <w:rtl/>
        </w:rPr>
        <w:t xml:space="preserve"> בכל מקום שיש קשיים. בעיקר אחרי שמדברים על קיצוצים צפויים בחינוך, אם נשכיל להשתמש בתלמידים הללו </w:t>
      </w:r>
      <w:r>
        <w:rPr>
          <w:rtl/>
        </w:rPr>
        <w:t>–</w:t>
      </w:r>
      <w:r>
        <w:rPr>
          <w:rFonts w:hint="cs"/>
          <w:rtl/>
        </w:rPr>
        <w:t xml:space="preserve"> באלו שהיו תלמידים אתמול והם בוגרים היום </w:t>
      </w:r>
      <w:r>
        <w:rPr>
          <w:rtl/>
        </w:rPr>
        <w:t>–</w:t>
      </w:r>
      <w:r>
        <w:rPr>
          <w:rFonts w:hint="cs"/>
          <w:rtl/>
        </w:rPr>
        <w:t xml:space="preserve"> כדי לתת השכלה נוספת לילדים שמתקשים, אני רואה זאת בברכה.</w:t>
      </w:r>
    </w:p>
    <w:p w14:paraId="04F51057" w14:textId="77777777" w:rsidR="00000000" w:rsidRDefault="00B2572E">
      <w:pPr>
        <w:pStyle w:val="a0"/>
        <w:rPr>
          <w:rFonts w:hint="cs"/>
          <w:rtl/>
        </w:rPr>
      </w:pPr>
    </w:p>
    <w:p w14:paraId="48808344" w14:textId="77777777" w:rsidR="00000000" w:rsidRDefault="00B2572E">
      <w:pPr>
        <w:pStyle w:val="a0"/>
        <w:rPr>
          <w:rFonts w:hint="cs"/>
          <w:rtl/>
        </w:rPr>
      </w:pPr>
      <w:r>
        <w:rPr>
          <w:rFonts w:hint="cs"/>
          <w:rtl/>
        </w:rPr>
        <w:t>דבר אחרון, אדוני היושב-ראש, וזו כבר הערה שלי. יותר מפעם אחת</w:t>
      </w:r>
      <w:r>
        <w:rPr>
          <w:rFonts w:hint="cs"/>
          <w:rtl/>
        </w:rPr>
        <w:t xml:space="preserve"> אנחנו נתקלים - - - כאשר הייתי חדש בכנסת, אני זוכר שכל הצעת חוק שלנו עברה דרך המחלקה המשפטית. כל הצעת חוק נבדקה על-ידי המחלקה המשפטית, אם יש שם לקונה או אין. נדמה לי שהתופעה הזאת הופסקה - היא נמשכת? לפי דעתי, היו לאחרונה מקרים, לפחות מקרה וחצי שאני זוכר, ש</w:t>
      </w:r>
      <w:r>
        <w:rPr>
          <w:rFonts w:hint="cs"/>
          <w:rtl/>
        </w:rPr>
        <w:t>הבולט שבהם היה השבוע, שלא שמו לב לנתונים כאלה ואחרים. מישהו צריך להיות אחראי על הדבר הזה, על מנת שלא נהיה נבוכים מחר בצורה כזאת או אחרת. זה גם נוגע לסיפור של גיל 70.</w:t>
      </w:r>
    </w:p>
    <w:p w14:paraId="0538A13F" w14:textId="77777777" w:rsidR="00000000" w:rsidRDefault="00B2572E">
      <w:pPr>
        <w:pStyle w:val="a0"/>
        <w:rPr>
          <w:rFonts w:hint="cs"/>
          <w:rtl/>
        </w:rPr>
      </w:pPr>
    </w:p>
    <w:p w14:paraId="688EA3AF" w14:textId="77777777" w:rsidR="00000000" w:rsidRDefault="00B2572E">
      <w:pPr>
        <w:pStyle w:val="af1"/>
        <w:rPr>
          <w:rtl/>
        </w:rPr>
      </w:pPr>
      <w:r>
        <w:rPr>
          <w:rtl/>
        </w:rPr>
        <w:t>היו"ר ראובן ריבלין:</w:t>
      </w:r>
    </w:p>
    <w:p w14:paraId="432A5A73" w14:textId="77777777" w:rsidR="00000000" w:rsidRDefault="00B2572E">
      <w:pPr>
        <w:pStyle w:val="a0"/>
        <w:rPr>
          <w:rtl/>
        </w:rPr>
      </w:pPr>
    </w:p>
    <w:p w14:paraId="4ADCBA81" w14:textId="77777777" w:rsidR="00000000" w:rsidRDefault="00B2572E">
      <w:pPr>
        <w:pStyle w:val="a0"/>
        <w:rPr>
          <w:rFonts w:hint="cs"/>
          <w:rtl/>
        </w:rPr>
      </w:pPr>
      <w:r>
        <w:rPr>
          <w:rFonts w:hint="cs"/>
          <w:rtl/>
        </w:rPr>
        <w:t>אין ספק, ואנחנו נדאג לזה. אם כי אין אדם שיעשה ולא יטעה. נקפיד ונשתדל</w:t>
      </w:r>
      <w:r>
        <w:rPr>
          <w:rFonts w:hint="cs"/>
          <w:rtl/>
        </w:rPr>
        <w:t xml:space="preserve"> להגיע ל-100% הצלחה.</w:t>
      </w:r>
    </w:p>
    <w:p w14:paraId="10EBC0B5" w14:textId="77777777" w:rsidR="00000000" w:rsidRDefault="00B2572E">
      <w:pPr>
        <w:pStyle w:val="a2"/>
        <w:rPr>
          <w:rFonts w:hint="cs"/>
          <w:rtl/>
        </w:rPr>
      </w:pPr>
    </w:p>
    <w:p w14:paraId="3F4C8B10" w14:textId="77777777" w:rsidR="00000000" w:rsidRDefault="00B2572E">
      <w:pPr>
        <w:pStyle w:val="a2"/>
        <w:rPr>
          <w:rFonts w:hint="cs"/>
          <w:rtl/>
        </w:rPr>
      </w:pPr>
    </w:p>
    <w:p w14:paraId="767FBE33" w14:textId="77777777" w:rsidR="00000000" w:rsidRDefault="00B2572E">
      <w:pPr>
        <w:pStyle w:val="a2"/>
        <w:rPr>
          <w:rFonts w:hint="cs"/>
          <w:rtl/>
        </w:rPr>
      </w:pPr>
      <w:bookmarkStart w:id="56" w:name="_Toc67316618"/>
      <w:r>
        <w:rPr>
          <w:rFonts w:hint="cs"/>
          <w:rtl/>
        </w:rPr>
        <w:t>שאילתות ותשובות</w:t>
      </w:r>
      <w:bookmarkEnd w:id="56"/>
    </w:p>
    <w:p w14:paraId="1DB09F1E" w14:textId="77777777" w:rsidR="00000000" w:rsidRDefault="00B2572E">
      <w:pPr>
        <w:pStyle w:val="af1"/>
        <w:rPr>
          <w:rFonts w:hint="cs"/>
          <w:rtl/>
        </w:rPr>
      </w:pPr>
    </w:p>
    <w:p w14:paraId="1BD50DA7" w14:textId="77777777" w:rsidR="00000000" w:rsidRDefault="00B2572E">
      <w:pPr>
        <w:pStyle w:val="af1"/>
        <w:rPr>
          <w:rFonts w:hint="cs"/>
          <w:rtl/>
        </w:rPr>
      </w:pPr>
    </w:p>
    <w:p w14:paraId="57798BA5" w14:textId="77777777" w:rsidR="00000000" w:rsidRDefault="00B2572E">
      <w:pPr>
        <w:pStyle w:val="af1"/>
        <w:rPr>
          <w:rtl/>
        </w:rPr>
      </w:pPr>
      <w:r>
        <w:rPr>
          <w:rtl/>
        </w:rPr>
        <w:t>היו"ר ראובן ריבלין:</w:t>
      </w:r>
    </w:p>
    <w:p w14:paraId="6CEF19D2" w14:textId="77777777" w:rsidR="00000000" w:rsidRDefault="00B2572E">
      <w:pPr>
        <w:pStyle w:val="a0"/>
        <w:rPr>
          <w:rFonts w:hint="cs"/>
          <w:rtl/>
        </w:rPr>
      </w:pPr>
    </w:p>
    <w:p w14:paraId="2BBE882C" w14:textId="77777777" w:rsidR="00000000" w:rsidRDefault="00B2572E">
      <w:pPr>
        <w:pStyle w:val="a0"/>
        <w:rPr>
          <w:rFonts w:hint="cs"/>
          <w:rtl/>
        </w:rPr>
      </w:pPr>
      <w:r>
        <w:rPr>
          <w:rFonts w:hint="cs"/>
          <w:rtl/>
        </w:rPr>
        <w:t xml:space="preserve">רבותי חברי הכנסת, סגן שר הביטחון ישיב על שאילתות רגילות. כבוד סגן השר יעלה על הדוכן, והשאילתא הראשונה שהוא ישיב עליה - בהסכמת חבר הכנסת אורי אריאל, שהיה מיועד להיענות ראשון - שאילתא מס' 882, של </w:t>
      </w:r>
      <w:r>
        <w:rPr>
          <w:rFonts w:hint="cs"/>
          <w:rtl/>
        </w:rPr>
        <w:t>חבר הכנסת אילן שלגי, בעניין שליחת חיילים לצירים מסוכנים בשטחים.</w:t>
      </w:r>
    </w:p>
    <w:p w14:paraId="477AD5A1" w14:textId="77777777" w:rsidR="00000000" w:rsidRDefault="00B2572E">
      <w:pPr>
        <w:pStyle w:val="a1"/>
        <w:jc w:val="center"/>
        <w:rPr>
          <w:rFonts w:hint="cs"/>
          <w:rtl/>
        </w:rPr>
      </w:pPr>
      <w:bookmarkStart w:id="57" w:name="FS000000464T17_02_2004_16_38_13"/>
      <w:bookmarkStart w:id="58" w:name="CQ18390FI0018390T17_02_2004_16_38_40"/>
      <w:bookmarkEnd w:id="57"/>
      <w:bookmarkEnd w:id="58"/>
    </w:p>
    <w:p w14:paraId="4E624C91" w14:textId="77777777" w:rsidR="00000000" w:rsidRDefault="00B2572E">
      <w:pPr>
        <w:pStyle w:val="a1"/>
        <w:jc w:val="center"/>
        <w:rPr>
          <w:rtl/>
        </w:rPr>
      </w:pPr>
      <w:bookmarkStart w:id="59" w:name="_Toc67316619"/>
      <w:r>
        <w:rPr>
          <w:rtl/>
        </w:rPr>
        <w:t>882. שליחת חיילים לצירים מסוכנים בשטחים</w:t>
      </w:r>
      <w:bookmarkEnd w:id="59"/>
    </w:p>
    <w:p w14:paraId="2C2030AB" w14:textId="77777777" w:rsidR="00000000" w:rsidRDefault="00B2572E">
      <w:pPr>
        <w:pStyle w:val="a0"/>
        <w:rPr>
          <w:rFonts w:hint="cs"/>
          <w:rtl/>
        </w:rPr>
      </w:pPr>
    </w:p>
    <w:p w14:paraId="69F7C95D" w14:textId="77777777" w:rsidR="00000000" w:rsidRDefault="00B2572E">
      <w:pPr>
        <w:pStyle w:val="a0"/>
        <w:ind w:firstLine="0"/>
        <w:rPr>
          <w:bCs/>
          <w:u w:val="single"/>
        </w:rPr>
      </w:pPr>
      <w:bookmarkStart w:id="60" w:name="ESQ18390"/>
      <w:bookmarkStart w:id="61" w:name="TextBody8"/>
      <w:bookmarkEnd w:id="60"/>
      <w:r>
        <w:rPr>
          <w:bCs/>
          <w:u w:val="single"/>
          <w:rtl/>
        </w:rPr>
        <w:t>חבר</w:t>
      </w:r>
      <w:bookmarkEnd w:id="61"/>
      <w:r>
        <w:rPr>
          <w:rFonts w:hint="cs"/>
          <w:bCs/>
          <w:u w:val="single"/>
          <w:rtl/>
        </w:rPr>
        <w:t xml:space="preserve"> הכנסת </w:t>
      </w:r>
      <w:bookmarkStart w:id="62" w:name="TextBody2"/>
      <w:r>
        <w:rPr>
          <w:bCs/>
          <w:u w:val="single"/>
          <w:rtl/>
        </w:rPr>
        <w:t>אילן שלגי</w:t>
      </w:r>
      <w:bookmarkEnd w:id="62"/>
      <w:r>
        <w:rPr>
          <w:rFonts w:hint="cs"/>
          <w:bCs/>
          <w:u w:val="single"/>
          <w:rtl/>
        </w:rPr>
        <w:t xml:space="preserve"> </w:t>
      </w:r>
      <w:bookmarkStart w:id="63" w:name="TextBody9"/>
      <w:r>
        <w:rPr>
          <w:bCs/>
          <w:u w:val="single"/>
          <w:rtl/>
        </w:rPr>
        <w:t>שאל</w:t>
      </w:r>
      <w:bookmarkEnd w:id="63"/>
      <w:r>
        <w:rPr>
          <w:rFonts w:hint="cs"/>
          <w:bCs/>
          <w:u w:val="single"/>
          <w:rtl/>
        </w:rPr>
        <w:t xml:space="preserve"> את</w:t>
      </w:r>
      <w:bookmarkStart w:id="64" w:name="TextBody12"/>
      <w:r>
        <w:rPr>
          <w:bCs/>
          <w:u w:val="single"/>
          <w:rtl/>
        </w:rPr>
        <w:t xml:space="preserve"> שר</w:t>
      </w:r>
      <w:bookmarkEnd w:id="64"/>
      <w:r>
        <w:rPr>
          <w:rFonts w:hint="cs"/>
          <w:bCs/>
          <w:u w:val="single"/>
          <w:rtl/>
        </w:rPr>
        <w:t xml:space="preserve"> </w:t>
      </w:r>
      <w:bookmarkStart w:id="65" w:name="GMGOVMINISTRYNAME"/>
      <w:r>
        <w:rPr>
          <w:bCs/>
          <w:u w:val="single"/>
          <w:rtl/>
        </w:rPr>
        <w:t>הביטחון</w:t>
      </w:r>
      <w:bookmarkEnd w:id="65"/>
    </w:p>
    <w:p w14:paraId="61F4EC4B" w14:textId="77777777" w:rsidR="00000000" w:rsidRDefault="00B2572E">
      <w:pPr>
        <w:pStyle w:val="a0"/>
        <w:ind w:firstLine="720"/>
      </w:pPr>
      <w:bookmarkStart w:id="66" w:name="TextBody4"/>
      <w:r>
        <w:rPr>
          <w:rtl/>
        </w:rPr>
        <w:t>ביום כ"ב בכסל</w:t>
      </w:r>
      <w:r>
        <w:rPr>
          <w:rFonts w:hint="cs"/>
          <w:rtl/>
        </w:rPr>
        <w:t>י</w:t>
      </w:r>
      <w:r>
        <w:rPr>
          <w:rtl/>
        </w:rPr>
        <w:t>ו התשס"ד (17 בדצמבר 2003):</w:t>
      </w:r>
      <w:bookmarkEnd w:id="66"/>
    </w:p>
    <w:p w14:paraId="0C19EE96" w14:textId="77777777" w:rsidR="00000000" w:rsidRDefault="00B2572E">
      <w:pPr>
        <w:pStyle w:val="a0"/>
        <w:rPr>
          <w:rFonts w:hint="cs"/>
          <w:rtl/>
        </w:rPr>
      </w:pPr>
    </w:p>
    <w:p w14:paraId="59E2B533" w14:textId="77777777" w:rsidR="00000000" w:rsidRDefault="00B2572E">
      <w:pPr>
        <w:pStyle w:val="a0"/>
        <w:ind w:firstLine="720"/>
      </w:pPr>
      <w:bookmarkStart w:id="67" w:name="TextBody3"/>
      <w:r>
        <w:rPr>
          <w:rFonts w:hint="cs"/>
          <w:rtl/>
        </w:rPr>
        <w:t>פורסם</w:t>
      </w:r>
      <w:r>
        <w:rPr>
          <w:rtl/>
        </w:rPr>
        <w:t xml:space="preserve"> כי חיילים  נשלחים </w:t>
      </w:r>
      <w:r>
        <w:rPr>
          <w:rFonts w:hint="cs"/>
          <w:rtl/>
        </w:rPr>
        <w:t>לתפוס מיידי אבנים ב</w:t>
      </w:r>
      <w:r>
        <w:rPr>
          <w:rtl/>
        </w:rPr>
        <w:t>צירים מסוכנים באיו"ש במכוני</w:t>
      </w:r>
      <w:r>
        <w:rPr>
          <w:rtl/>
        </w:rPr>
        <w:t xml:space="preserve">ות לא ממוגנות, ללא שכפ"ץ או קסדה </w:t>
      </w:r>
      <w:r>
        <w:rPr>
          <w:rFonts w:hint="cs"/>
          <w:rtl/>
        </w:rPr>
        <w:t>ו</w:t>
      </w:r>
      <w:r>
        <w:rPr>
          <w:rtl/>
        </w:rPr>
        <w:t xml:space="preserve">בצפיפות שמגבילה את יכולת התנועה והתגובה שלהם </w:t>
      </w:r>
      <w:r>
        <w:rPr>
          <w:rFonts w:hint="cs"/>
          <w:rtl/>
        </w:rPr>
        <w:t>במקרה של היתקלות</w:t>
      </w:r>
      <w:r>
        <w:rPr>
          <w:rtl/>
        </w:rPr>
        <w:t xml:space="preserve"> במארב ירי.</w:t>
      </w:r>
      <w:bookmarkEnd w:id="67"/>
    </w:p>
    <w:p w14:paraId="694E5505" w14:textId="77777777" w:rsidR="00000000" w:rsidRDefault="00B2572E">
      <w:pPr>
        <w:pStyle w:val="a0"/>
        <w:ind w:firstLine="720"/>
      </w:pPr>
    </w:p>
    <w:p w14:paraId="7D208571" w14:textId="77777777" w:rsidR="00000000" w:rsidRDefault="00B2572E">
      <w:pPr>
        <w:pStyle w:val="a0"/>
        <w:ind w:firstLine="720"/>
      </w:pPr>
      <w:r>
        <w:rPr>
          <w:rFonts w:hint="cs"/>
          <w:rtl/>
        </w:rPr>
        <w:t>רצוני לשאול</w:t>
      </w:r>
      <w:r>
        <w:rPr>
          <w:rtl/>
        </w:rPr>
        <w:t>:</w:t>
      </w:r>
    </w:p>
    <w:p w14:paraId="63AC3E14" w14:textId="77777777" w:rsidR="00000000" w:rsidRDefault="00B2572E">
      <w:pPr>
        <w:pStyle w:val="a0"/>
        <w:ind w:firstLine="720"/>
      </w:pPr>
    </w:p>
    <w:p w14:paraId="61D6732F" w14:textId="77777777" w:rsidR="00000000" w:rsidRDefault="00B2572E">
      <w:pPr>
        <w:pStyle w:val="a0"/>
        <w:ind w:firstLine="720"/>
        <w:rPr>
          <w:rtl/>
        </w:rPr>
      </w:pPr>
      <w:bookmarkStart w:id="68" w:name="TextBody5"/>
      <w:r>
        <w:rPr>
          <w:rFonts w:hint="cs"/>
          <w:rtl/>
        </w:rPr>
        <w:t>1. האם הידיעות נכונות</w:t>
      </w:r>
      <w:r>
        <w:rPr>
          <w:rtl/>
        </w:rPr>
        <w:t>?</w:t>
      </w:r>
    </w:p>
    <w:p w14:paraId="7B0DBDD1" w14:textId="77777777" w:rsidR="00000000" w:rsidRDefault="00B2572E">
      <w:pPr>
        <w:pStyle w:val="a0"/>
        <w:ind w:firstLine="720"/>
        <w:rPr>
          <w:rtl/>
        </w:rPr>
      </w:pPr>
    </w:p>
    <w:p w14:paraId="593802C5" w14:textId="77777777" w:rsidR="00000000" w:rsidRDefault="00B2572E">
      <w:pPr>
        <w:pStyle w:val="a0"/>
        <w:ind w:firstLine="720"/>
        <w:rPr>
          <w:rFonts w:hint="cs"/>
          <w:rtl/>
        </w:rPr>
      </w:pPr>
      <w:r>
        <w:rPr>
          <w:rFonts w:hint="cs"/>
          <w:rtl/>
        </w:rPr>
        <w:t xml:space="preserve">2. האם קיבלו דרגי הפיקוד בצה"ל או נציב קבילות החיילים פניות של חיילים או מטעמם בעניין זה, ואם כן </w:t>
      </w:r>
      <w:r>
        <w:rPr>
          <w:rtl/>
        </w:rPr>
        <w:t>–</w:t>
      </w:r>
      <w:r>
        <w:rPr>
          <w:rFonts w:hint="cs"/>
          <w:rtl/>
        </w:rPr>
        <w:t xml:space="preserve"> כיצד טופלו </w:t>
      </w:r>
      <w:r>
        <w:rPr>
          <w:rFonts w:hint="cs"/>
          <w:rtl/>
        </w:rPr>
        <w:t xml:space="preserve">הפניות? </w:t>
      </w:r>
    </w:p>
    <w:p w14:paraId="54CF258B" w14:textId="77777777" w:rsidR="00000000" w:rsidRDefault="00B2572E">
      <w:pPr>
        <w:pStyle w:val="a0"/>
        <w:ind w:firstLine="720"/>
        <w:rPr>
          <w:rFonts w:hint="cs"/>
          <w:rtl/>
        </w:rPr>
      </w:pPr>
    </w:p>
    <w:bookmarkEnd w:id="68"/>
    <w:p w14:paraId="29E02781" w14:textId="77777777" w:rsidR="00000000" w:rsidRDefault="00B2572E">
      <w:pPr>
        <w:pStyle w:val="a0"/>
        <w:ind w:firstLine="0"/>
        <w:rPr>
          <w:rFonts w:hint="cs"/>
          <w:rtl/>
        </w:rPr>
      </w:pPr>
      <w:r>
        <w:rPr>
          <w:rFonts w:hint="cs"/>
          <w:b/>
          <w:bCs/>
          <w:u w:val="single"/>
          <w:rtl/>
        </w:rPr>
        <w:t>סגן שר הביטחון  זאב בוים:</w:t>
      </w:r>
    </w:p>
    <w:p w14:paraId="175849D2" w14:textId="77777777" w:rsidR="00000000" w:rsidRDefault="00B2572E">
      <w:pPr>
        <w:pStyle w:val="a0"/>
        <w:rPr>
          <w:rFonts w:hint="cs"/>
          <w:rtl/>
        </w:rPr>
      </w:pPr>
    </w:p>
    <w:p w14:paraId="3114BB7B" w14:textId="77777777" w:rsidR="00000000" w:rsidRDefault="00B2572E">
      <w:pPr>
        <w:pStyle w:val="a0"/>
        <w:rPr>
          <w:rFonts w:hint="cs"/>
          <w:rtl/>
        </w:rPr>
      </w:pPr>
      <w:r>
        <w:rPr>
          <w:rFonts w:hint="cs"/>
          <w:rtl/>
        </w:rPr>
        <w:t>1. במסגרת פעילות כוחות צה"ל להגנה על התנועה הישראלית בכבישים באיו"ש, נעים לעתים חיילי צה"ל ברכבים הנראים כרכבים אזרחיים רגילים, בסמוך למוקדי זריקות האבנים, וזאת על מנת להפתיע את זורקי האבנים וללכוד אותם, דבר שאינו מתאפש</w:t>
      </w:r>
      <w:r>
        <w:rPr>
          <w:rFonts w:hint="cs"/>
          <w:rtl/>
        </w:rPr>
        <w:t xml:space="preserve">ר כאשר החיילים נעים בג'יפ צבאי, אשר ניתן לזהותו ממרחק רב בנקל. </w:t>
      </w:r>
    </w:p>
    <w:p w14:paraId="03692E63" w14:textId="77777777" w:rsidR="00000000" w:rsidRDefault="00B2572E">
      <w:pPr>
        <w:pStyle w:val="a0"/>
        <w:rPr>
          <w:rFonts w:hint="cs"/>
          <w:rtl/>
        </w:rPr>
      </w:pPr>
    </w:p>
    <w:p w14:paraId="75253120" w14:textId="77777777" w:rsidR="00000000" w:rsidRDefault="00B2572E">
      <w:pPr>
        <w:pStyle w:val="a0"/>
        <w:rPr>
          <w:rFonts w:hint="cs"/>
          <w:rtl/>
        </w:rPr>
      </w:pPr>
      <w:r>
        <w:rPr>
          <w:rFonts w:hint="cs"/>
          <w:rtl/>
        </w:rPr>
        <w:t>פעילות זו מתבצעת בצירי תנועה ראשיים, שבהם נוסעים עשרות אלפי אזרחים ברכביהם הפרטיים מדי יום. כך גם במקום המדובר, המהווה מוקד מרכזי לזריקת אבנים, כמעט מדי יום ביומו. לבקשת מפקדים בגדוד המילואים</w:t>
      </w:r>
      <w:r>
        <w:rPr>
          <w:rFonts w:hint="cs"/>
          <w:rtl/>
        </w:rPr>
        <w:t>, אושר לחיילים בגדוד להשתתף במשימות מסוג זה, וזאת לאחר עריכת אימון ותרגול מתאימים. סוגיית המיגון האישי נקבעת אף היא בהתאם להערכת מצב, תוך התייחסות לסיכון הנשקף לחיילים, מחד גיסא, וליכולת להסתוות כרכב אזרחי ולמנוע בריחה של זורקי האבנים, מאידך גיסא.</w:t>
      </w:r>
    </w:p>
    <w:p w14:paraId="2EDA9C6D" w14:textId="77777777" w:rsidR="00000000" w:rsidRDefault="00B2572E">
      <w:pPr>
        <w:pStyle w:val="a0"/>
        <w:rPr>
          <w:rFonts w:hint="cs"/>
          <w:rtl/>
        </w:rPr>
      </w:pPr>
    </w:p>
    <w:p w14:paraId="13AFC88F" w14:textId="77777777" w:rsidR="00000000" w:rsidRDefault="00B2572E">
      <w:pPr>
        <w:pStyle w:val="a0"/>
        <w:rPr>
          <w:rFonts w:hint="cs"/>
          <w:rtl/>
        </w:rPr>
      </w:pPr>
      <w:bookmarkStart w:id="69" w:name="CQ18948FI0018948T17_02_2004_16_40_42"/>
      <w:bookmarkEnd w:id="69"/>
      <w:r>
        <w:rPr>
          <w:rFonts w:hint="cs"/>
          <w:rtl/>
        </w:rPr>
        <w:t>לשאלה ה</w:t>
      </w:r>
      <w:r>
        <w:rPr>
          <w:rFonts w:hint="cs"/>
          <w:rtl/>
        </w:rPr>
        <w:t>שנייה: האם קיבלו דרגי פיקוד בצה"ל או נציב קבילות החיילים פניות של חיילים או מטעמם בעניין הזה, ואם כן, כיצד טופלו הפניות - בדיקתנו, לרבות כל הגורמים בפיקוד המרכז, העלתה כי לא התקבלו פניות בנושא זה.</w:t>
      </w:r>
    </w:p>
    <w:p w14:paraId="59ADC9F3" w14:textId="77777777" w:rsidR="00000000" w:rsidRDefault="00B2572E">
      <w:pPr>
        <w:pStyle w:val="a1"/>
        <w:jc w:val="center"/>
        <w:rPr>
          <w:rFonts w:hint="cs"/>
          <w:rtl/>
        </w:rPr>
      </w:pPr>
    </w:p>
    <w:p w14:paraId="7B294B5C" w14:textId="77777777" w:rsidR="00000000" w:rsidRDefault="00B2572E">
      <w:pPr>
        <w:pStyle w:val="af1"/>
        <w:rPr>
          <w:rtl/>
        </w:rPr>
      </w:pPr>
      <w:r>
        <w:rPr>
          <w:rtl/>
        </w:rPr>
        <w:t>היו"ר ראובן ריבלין:</w:t>
      </w:r>
    </w:p>
    <w:p w14:paraId="7A3D11B0" w14:textId="77777777" w:rsidR="00000000" w:rsidRDefault="00B2572E">
      <w:pPr>
        <w:pStyle w:val="a0"/>
        <w:rPr>
          <w:rtl/>
        </w:rPr>
      </w:pPr>
    </w:p>
    <w:p w14:paraId="13DC8427" w14:textId="77777777" w:rsidR="00000000" w:rsidRDefault="00B2572E">
      <w:pPr>
        <w:pStyle w:val="a0"/>
        <w:rPr>
          <w:rFonts w:hint="cs"/>
          <w:rtl/>
        </w:rPr>
      </w:pPr>
      <w:r>
        <w:rPr>
          <w:rFonts w:hint="cs"/>
          <w:rtl/>
        </w:rPr>
        <w:t>חבר הכנסת שלגי.</w:t>
      </w:r>
    </w:p>
    <w:p w14:paraId="0DC67F59" w14:textId="77777777" w:rsidR="00000000" w:rsidRDefault="00B2572E">
      <w:pPr>
        <w:pStyle w:val="a0"/>
        <w:rPr>
          <w:rFonts w:hint="cs"/>
          <w:rtl/>
        </w:rPr>
      </w:pPr>
    </w:p>
    <w:p w14:paraId="13102F22" w14:textId="77777777" w:rsidR="00000000" w:rsidRDefault="00B2572E">
      <w:pPr>
        <w:pStyle w:val="af0"/>
        <w:rPr>
          <w:rtl/>
        </w:rPr>
      </w:pPr>
      <w:r>
        <w:rPr>
          <w:rFonts w:hint="eastAsia"/>
          <w:rtl/>
        </w:rPr>
        <w:t>אילן</w:t>
      </w:r>
      <w:r>
        <w:rPr>
          <w:rtl/>
        </w:rPr>
        <w:t xml:space="preserve"> שלגי (שינוי):</w:t>
      </w:r>
    </w:p>
    <w:p w14:paraId="6EECEEDC" w14:textId="77777777" w:rsidR="00000000" w:rsidRDefault="00B2572E">
      <w:pPr>
        <w:pStyle w:val="a0"/>
        <w:rPr>
          <w:rFonts w:hint="cs"/>
          <w:rtl/>
        </w:rPr>
      </w:pPr>
    </w:p>
    <w:p w14:paraId="12946104" w14:textId="77777777" w:rsidR="00000000" w:rsidRDefault="00B2572E">
      <w:pPr>
        <w:pStyle w:val="a0"/>
        <w:rPr>
          <w:rFonts w:hint="cs"/>
          <w:rtl/>
        </w:rPr>
      </w:pPr>
      <w:r>
        <w:rPr>
          <w:rFonts w:hint="cs"/>
          <w:rtl/>
        </w:rPr>
        <w:t>אין לי שאלה נוספת.</w:t>
      </w:r>
    </w:p>
    <w:p w14:paraId="615A89ED" w14:textId="77777777" w:rsidR="00000000" w:rsidRDefault="00B2572E">
      <w:pPr>
        <w:pStyle w:val="a0"/>
        <w:rPr>
          <w:rFonts w:hint="cs"/>
          <w:rtl/>
        </w:rPr>
      </w:pPr>
    </w:p>
    <w:p w14:paraId="696A4121" w14:textId="77777777" w:rsidR="00000000" w:rsidRDefault="00B2572E">
      <w:pPr>
        <w:pStyle w:val="af1"/>
        <w:rPr>
          <w:rtl/>
        </w:rPr>
      </w:pPr>
      <w:r>
        <w:rPr>
          <w:rtl/>
        </w:rPr>
        <w:t>היו"ר ראובן ריבלין:</w:t>
      </w:r>
    </w:p>
    <w:p w14:paraId="2C518EBE" w14:textId="77777777" w:rsidR="00000000" w:rsidRDefault="00B2572E">
      <w:pPr>
        <w:pStyle w:val="a0"/>
        <w:rPr>
          <w:rtl/>
        </w:rPr>
      </w:pPr>
    </w:p>
    <w:p w14:paraId="4FDDDD3F" w14:textId="77777777" w:rsidR="00000000" w:rsidRDefault="00B2572E">
      <w:pPr>
        <w:pStyle w:val="a0"/>
        <w:rPr>
          <w:rFonts w:hint="cs"/>
          <w:rtl/>
        </w:rPr>
      </w:pPr>
      <w:r>
        <w:rPr>
          <w:rFonts w:hint="cs"/>
          <w:rtl/>
        </w:rPr>
        <w:t>תודה רבה. כבוד סגן השר ישיב על שאילתא מס' 914, מאת חבר הכנסת אילן שלגי, בעניין אספקת מזון לחיילים.</w:t>
      </w:r>
    </w:p>
    <w:p w14:paraId="0D7DAC02" w14:textId="77777777" w:rsidR="00000000" w:rsidRDefault="00B2572E">
      <w:pPr>
        <w:pStyle w:val="a0"/>
        <w:rPr>
          <w:rFonts w:hint="cs"/>
          <w:rtl/>
        </w:rPr>
      </w:pPr>
    </w:p>
    <w:p w14:paraId="293C6E58" w14:textId="77777777" w:rsidR="00000000" w:rsidRDefault="00B2572E">
      <w:pPr>
        <w:pStyle w:val="a1"/>
        <w:jc w:val="center"/>
        <w:rPr>
          <w:rtl/>
        </w:rPr>
      </w:pPr>
      <w:bookmarkStart w:id="70" w:name="_Toc67316620"/>
      <w:r>
        <w:rPr>
          <w:rtl/>
        </w:rPr>
        <w:t xml:space="preserve">914. </w:t>
      </w:r>
      <w:r>
        <w:rPr>
          <w:rFonts w:hint="cs"/>
          <w:rtl/>
        </w:rPr>
        <w:t>מחסור</w:t>
      </w:r>
      <w:r>
        <w:rPr>
          <w:rtl/>
        </w:rPr>
        <w:t xml:space="preserve"> </w:t>
      </w:r>
      <w:r>
        <w:rPr>
          <w:rFonts w:hint="cs"/>
          <w:rtl/>
        </w:rPr>
        <w:t>ב</w:t>
      </w:r>
      <w:r>
        <w:rPr>
          <w:rtl/>
        </w:rPr>
        <w:t>מזון לחיילים</w:t>
      </w:r>
      <w:bookmarkEnd w:id="70"/>
    </w:p>
    <w:p w14:paraId="0E61E07E" w14:textId="77777777" w:rsidR="00000000" w:rsidRDefault="00B2572E">
      <w:pPr>
        <w:pStyle w:val="a0"/>
        <w:rPr>
          <w:rtl/>
        </w:rPr>
      </w:pPr>
    </w:p>
    <w:p w14:paraId="5BEDEFEE" w14:textId="77777777" w:rsidR="00000000" w:rsidRDefault="00B2572E">
      <w:pPr>
        <w:pStyle w:val="a0"/>
        <w:ind w:firstLine="0"/>
        <w:jc w:val="left"/>
        <w:rPr>
          <w:bCs/>
          <w:u w:val="single"/>
        </w:rPr>
      </w:pPr>
      <w:bookmarkStart w:id="71" w:name="ESQ18948"/>
      <w:bookmarkEnd w:id="71"/>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21A531A" w14:textId="77777777" w:rsidR="00000000" w:rsidRDefault="00B2572E">
      <w:pPr>
        <w:pStyle w:val="a0"/>
        <w:ind w:firstLine="720"/>
        <w:jc w:val="left"/>
      </w:pPr>
      <w:r>
        <w:rPr>
          <w:rtl/>
        </w:rPr>
        <w:t>ביום כ"ב בכסל</w:t>
      </w:r>
      <w:r>
        <w:rPr>
          <w:rFonts w:hint="cs"/>
          <w:rtl/>
        </w:rPr>
        <w:t>י</w:t>
      </w:r>
      <w:r>
        <w:rPr>
          <w:rtl/>
        </w:rPr>
        <w:t>ו התשס"ד (17 בדצמבר 2003):</w:t>
      </w:r>
    </w:p>
    <w:p w14:paraId="56F2FDE3" w14:textId="77777777" w:rsidR="00000000" w:rsidRDefault="00B2572E">
      <w:pPr>
        <w:pStyle w:val="a0"/>
        <w:rPr>
          <w:rFonts w:hint="cs"/>
        </w:rPr>
      </w:pPr>
    </w:p>
    <w:p w14:paraId="4302C774" w14:textId="77777777" w:rsidR="00000000" w:rsidRDefault="00B2572E">
      <w:pPr>
        <w:pStyle w:val="a0"/>
        <w:ind w:firstLine="720"/>
        <w:rPr>
          <w:rtl/>
        </w:rPr>
      </w:pPr>
      <w:r>
        <w:rPr>
          <w:rFonts w:hint="cs"/>
          <w:rtl/>
        </w:rPr>
        <w:t>פורסם, כי</w:t>
      </w:r>
      <w:r>
        <w:rPr>
          <w:rtl/>
        </w:rPr>
        <w:t xml:space="preserve"> חיילים המשרתים בשטחים</w:t>
      </w:r>
      <w:r>
        <w:rPr>
          <w:rFonts w:hint="cs"/>
          <w:rtl/>
        </w:rPr>
        <w:t>,</w:t>
      </w:r>
      <w:r>
        <w:rPr>
          <w:rtl/>
        </w:rPr>
        <w:t xml:space="preserve"> בגדוד 51 של גולני, </w:t>
      </w:r>
      <w:r>
        <w:rPr>
          <w:rFonts w:hint="cs"/>
          <w:rtl/>
        </w:rPr>
        <w:t xml:space="preserve">ובמוצבים בגזרת הר-דב, </w:t>
      </w:r>
      <w:r>
        <w:rPr>
          <w:rtl/>
        </w:rPr>
        <w:t>טוענים כי קיים מחסור חמור במזון, דבר הפוגע בפעילותם המבצעית.</w:t>
      </w:r>
    </w:p>
    <w:p w14:paraId="5CAA8CBF" w14:textId="77777777" w:rsidR="00000000" w:rsidRDefault="00B2572E">
      <w:pPr>
        <w:pStyle w:val="a0"/>
        <w:ind w:firstLine="720"/>
      </w:pPr>
    </w:p>
    <w:p w14:paraId="15E672E6" w14:textId="77777777" w:rsidR="00000000" w:rsidRDefault="00B2572E">
      <w:pPr>
        <w:pStyle w:val="a0"/>
        <w:ind w:firstLine="720"/>
      </w:pPr>
      <w:r>
        <w:rPr>
          <w:rFonts w:hint="cs"/>
          <w:rtl/>
        </w:rPr>
        <w:t>רצוני לשאול</w:t>
      </w:r>
      <w:r>
        <w:rPr>
          <w:rtl/>
        </w:rPr>
        <w:t>:</w:t>
      </w:r>
    </w:p>
    <w:p w14:paraId="44D2B087" w14:textId="77777777" w:rsidR="00000000" w:rsidRDefault="00B2572E">
      <w:pPr>
        <w:pStyle w:val="a0"/>
        <w:ind w:firstLine="720"/>
      </w:pPr>
    </w:p>
    <w:p w14:paraId="61CB161D" w14:textId="77777777" w:rsidR="00000000" w:rsidRDefault="00B2572E">
      <w:pPr>
        <w:pStyle w:val="a0"/>
        <w:ind w:firstLine="720"/>
        <w:rPr>
          <w:rFonts w:hint="cs"/>
          <w:rtl/>
        </w:rPr>
      </w:pPr>
      <w:r>
        <w:rPr>
          <w:rFonts w:hint="cs"/>
          <w:rtl/>
        </w:rPr>
        <w:t xml:space="preserve">1. </w:t>
      </w:r>
      <w:r>
        <w:rPr>
          <w:rtl/>
        </w:rPr>
        <w:t>האם נכון הדבר?</w:t>
      </w:r>
      <w:r>
        <w:rPr>
          <w:rFonts w:hint="cs"/>
          <w:rtl/>
        </w:rPr>
        <w:t xml:space="preserve"> </w:t>
      </w:r>
    </w:p>
    <w:p w14:paraId="471C4607" w14:textId="77777777" w:rsidR="00000000" w:rsidRDefault="00B2572E">
      <w:pPr>
        <w:pStyle w:val="a0"/>
        <w:ind w:firstLine="720"/>
        <w:rPr>
          <w:rtl/>
        </w:rPr>
      </w:pPr>
    </w:p>
    <w:p w14:paraId="22B75F2C" w14:textId="77777777" w:rsidR="00000000" w:rsidRDefault="00B2572E">
      <w:pPr>
        <w:pStyle w:val="a0"/>
        <w:ind w:firstLine="720"/>
        <w:rPr>
          <w:rtl/>
        </w:rPr>
      </w:pPr>
      <w:r>
        <w:rPr>
          <w:rFonts w:hint="cs"/>
          <w:rtl/>
        </w:rPr>
        <w:t xml:space="preserve">2. אם כן </w:t>
      </w:r>
      <w:r>
        <w:rPr>
          <w:rtl/>
        </w:rPr>
        <w:t>–</w:t>
      </w:r>
      <w:r>
        <w:rPr>
          <w:rFonts w:hint="cs"/>
          <w:rtl/>
        </w:rPr>
        <w:t xml:space="preserve"> </w:t>
      </w:r>
      <w:r>
        <w:rPr>
          <w:rtl/>
        </w:rPr>
        <w:t>כמה תלונות התקבלו בשנה האחרונה מחיילי סדיר ומילואים הטוענים כי חסר להם מזון?</w:t>
      </w:r>
    </w:p>
    <w:p w14:paraId="6FCAF2A6" w14:textId="77777777" w:rsidR="00000000" w:rsidRDefault="00B2572E">
      <w:pPr>
        <w:pStyle w:val="a0"/>
        <w:ind w:firstLine="720"/>
        <w:rPr>
          <w:rtl/>
        </w:rPr>
      </w:pPr>
    </w:p>
    <w:p w14:paraId="57CBB813" w14:textId="77777777" w:rsidR="00000000" w:rsidRDefault="00B2572E">
      <w:pPr>
        <w:pStyle w:val="a0"/>
        <w:ind w:firstLine="720"/>
        <w:rPr>
          <w:rtl/>
        </w:rPr>
      </w:pPr>
      <w:r>
        <w:rPr>
          <w:rFonts w:hint="cs"/>
          <w:rtl/>
        </w:rPr>
        <w:t xml:space="preserve">3. </w:t>
      </w:r>
      <w:r>
        <w:rPr>
          <w:rtl/>
        </w:rPr>
        <w:t>כיצ</w:t>
      </w:r>
      <w:r>
        <w:rPr>
          <w:rtl/>
        </w:rPr>
        <w:t>ד מטפל צה</w:t>
      </w:r>
      <w:r>
        <w:rPr>
          <w:rFonts w:hint="cs"/>
          <w:rtl/>
        </w:rPr>
        <w:t>"ל</w:t>
      </w:r>
      <w:r>
        <w:rPr>
          <w:rtl/>
        </w:rPr>
        <w:t xml:space="preserve"> </w:t>
      </w:r>
      <w:r>
        <w:rPr>
          <w:rFonts w:hint="cs"/>
          <w:rtl/>
        </w:rPr>
        <w:t>בנושא</w:t>
      </w:r>
      <w:r>
        <w:rPr>
          <w:rtl/>
        </w:rPr>
        <w:t>?</w:t>
      </w:r>
    </w:p>
    <w:p w14:paraId="3D618ECA" w14:textId="77777777" w:rsidR="00000000" w:rsidRDefault="00B2572E">
      <w:pPr>
        <w:pStyle w:val="a0"/>
        <w:ind w:firstLine="720"/>
        <w:rPr>
          <w:rtl/>
        </w:rPr>
      </w:pPr>
    </w:p>
    <w:p w14:paraId="62AFA5B6" w14:textId="77777777" w:rsidR="00000000" w:rsidRDefault="00B2572E">
      <w:pPr>
        <w:pStyle w:val="a0"/>
        <w:ind w:firstLine="720"/>
        <w:rPr>
          <w:rtl/>
        </w:rPr>
      </w:pPr>
    </w:p>
    <w:p w14:paraId="07751827" w14:textId="77777777" w:rsidR="00000000" w:rsidRDefault="00B2572E">
      <w:pPr>
        <w:pStyle w:val="a"/>
        <w:rPr>
          <w:rtl/>
        </w:rPr>
      </w:pPr>
      <w:bookmarkStart w:id="72" w:name="FS000000464T17_02_2004_17_08_59"/>
      <w:bookmarkStart w:id="73" w:name="_Toc67316621"/>
      <w:r>
        <w:rPr>
          <w:rFonts w:hint="eastAsia"/>
          <w:rtl/>
        </w:rPr>
        <w:t>סגן</w:t>
      </w:r>
      <w:r>
        <w:rPr>
          <w:rtl/>
        </w:rPr>
        <w:t xml:space="preserve"> שר הביטחון זאב בוים:</w:t>
      </w:r>
      <w:bookmarkEnd w:id="73"/>
    </w:p>
    <w:p w14:paraId="322C4C43" w14:textId="77777777" w:rsidR="00000000" w:rsidRDefault="00B2572E">
      <w:pPr>
        <w:pStyle w:val="a0"/>
        <w:rPr>
          <w:rFonts w:hint="cs"/>
          <w:rtl/>
        </w:rPr>
      </w:pPr>
    </w:p>
    <w:bookmarkEnd w:id="72"/>
    <w:p w14:paraId="687673BD" w14:textId="77777777" w:rsidR="00000000" w:rsidRDefault="00B2572E">
      <w:pPr>
        <w:pStyle w:val="a0"/>
        <w:rPr>
          <w:rFonts w:hint="cs"/>
          <w:rtl/>
        </w:rPr>
      </w:pPr>
      <w:r>
        <w:rPr>
          <w:rFonts w:hint="cs"/>
          <w:rtl/>
        </w:rPr>
        <w:t>1. השאלה מתייחסת למקרה  ספציפי של חיילים שמשתייכים לגדוד בגולני. התשובה היא, קודם כול, שבאמת מדובר במקרה ספציפי, שהסתבר כי מקורו בניהול בעייתי של אספקת המזון, ניהול לא תקין.</w:t>
      </w:r>
    </w:p>
    <w:p w14:paraId="23430BDA" w14:textId="77777777" w:rsidR="00000000" w:rsidRDefault="00B2572E">
      <w:pPr>
        <w:pStyle w:val="a0"/>
        <w:rPr>
          <w:rFonts w:hint="cs"/>
          <w:rtl/>
        </w:rPr>
      </w:pPr>
    </w:p>
    <w:p w14:paraId="5E2A7D24" w14:textId="77777777" w:rsidR="00000000" w:rsidRDefault="00B2572E">
      <w:pPr>
        <w:pStyle w:val="a0"/>
        <w:rPr>
          <w:rFonts w:hint="cs"/>
          <w:rtl/>
        </w:rPr>
      </w:pPr>
      <w:r>
        <w:rPr>
          <w:rFonts w:hint="cs"/>
          <w:rtl/>
        </w:rPr>
        <w:t>2. לא דווחו אירועים נוספים הנוגעים</w:t>
      </w:r>
      <w:r>
        <w:rPr>
          <w:rFonts w:hint="cs"/>
          <w:rtl/>
        </w:rPr>
        <w:t xml:space="preserve"> למחסור במזון בגולני, מלבד האירוע שמדובר בו. אין ריכוז נתונים באשר לפניות מסוג זה בכלל צה"ל. עם זאת, ברור שכל פנייה זוכה לטיפול מיידי, ועצם הטיפול ברמת היחידה, הגדוד, החטיבה או הפיקוד לא גורע מחשיבות הדיווח או התלונה ומאופן התייחסות המערכת לתקלה.</w:t>
      </w:r>
    </w:p>
    <w:p w14:paraId="1F0FAAD7" w14:textId="77777777" w:rsidR="00000000" w:rsidRDefault="00B2572E">
      <w:pPr>
        <w:pStyle w:val="a0"/>
        <w:rPr>
          <w:rFonts w:hint="cs"/>
          <w:rtl/>
        </w:rPr>
      </w:pPr>
    </w:p>
    <w:p w14:paraId="3719CF00" w14:textId="77777777" w:rsidR="00000000" w:rsidRDefault="00B2572E">
      <w:pPr>
        <w:pStyle w:val="a0"/>
        <w:rPr>
          <w:rFonts w:hint="cs"/>
          <w:rtl/>
        </w:rPr>
      </w:pPr>
      <w:r>
        <w:rPr>
          <w:rFonts w:hint="cs"/>
          <w:rtl/>
        </w:rPr>
        <w:t>3.  הבעי</w:t>
      </w:r>
      <w:r>
        <w:rPr>
          <w:rFonts w:hint="cs"/>
          <w:rtl/>
        </w:rPr>
        <w:t>ה הספציפית הזאת טופלה ברמת מפקדי הגדוד והחטיבה, והוסקו מסקנות למניעת תקריות דומות בעתיד.</w:t>
      </w:r>
    </w:p>
    <w:p w14:paraId="7427051E" w14:textId="77777777" w:rsidR="00000000" w:rsidRDefault="00B2572E">
      <w:pPr>
        <w:pStyle w:val="a0"/>
        <w:rPr>
          <w:rFonts w:hint="cs"/>
          <w:rtl/>
        </w:rPr>
      </w:pPr>
    </w:p>
    <w:p w14:paraId="17FC531A" w14:textId="77777777" w:rsidR="00000000" w:rsidRDefault="00B2572E">
      <w:pPr>
        <w:pStyle w:val="af1"/>
        <w:rPr>
          <w:rtl/>
        </w:rPr>
      </w:pPr>
      <w:r>
        <w:rPr>
          <w:rtl/>
        </w:rPr>
        <w:t>היו"ר ראובן ריבלין:</w:t>
      </w:r>
    </w:p>
    <w:p w14:paraId="460CC205" w14:textId="77777777" w:rsidR="00000000" w:rsidRDefault="00B2572E">
      <w:pPr>
        <w:pStyle w:val="a0"/>
        <w:rPr>
          <w:rtl/>
        </w:rPr>
      </w:pPr>
    </w:p>
    <w:p w14:paraId="727C0EC8" w14:textId="77777777" w:rsidR="00000000" w:rsidRDefault="00B2572E">
      <w:pPr>
        <w:pStyle w:val="a0"/>
        <w:rPr>
          <w:rFonts w:hint="cs"/>
          <w:rtl/>
        </w:rPr>
      </w:pPr>
      <w:r>
        <w:rPr>
          <w:rFonts w:hint="cs"/>
          <w:rtl/>
        </w:rPr>
        <w:t>תודה. חבר הכנסת שלגי, שאלה נוספת.</w:t>
      </w:r>
    </w:p>
    <w:p w14:paraId="1C500E1D" w14:textId="77777777" w:rsidR="00000000" w:rsidRDefault="00B2572E">
      <w:pPr>
        <w:pStyle w:val="a0"/>
        <w:rPr>
          <w:rFonts w:hint="cs"/>
          <w:rtl/>
        </w:rPr>
      </w:pPr>
    </w:p>
    <w:p w14:paraId="463A20F6" w14:textId="77777777" w:rsidR="00000000" w:rsidRDefault="00B2572E">
      <w:pPr>
        <w:pStyle w:val="a"/>
        <w:rPr>
          <w:rtl/>
        </w:rPr>
      </w:pPr>
      <w:bookmarkStart w:id="74" w:name="FS000001046T17_02_2004_16_41_33"/>
      <w:bookmarkStart w:id="75" w:name="_Toc67316622"/>
      <w:bookmarkEnd w:id="74"/>
      <w:r>
        <w:rPr>
          <w:rFonts w:hint="eastAsia"/>
          <w:rtl/>
        </w:rPr>
        <w:t>אילן</w:t>
      </w:r>
      <w:r>
        <w:rPr>
          <w:rtl/>
        </w:rPr>
        <w:t xml:space="preserve"> שלגי (שינוי):</w:t>
      </w:r>
      <w:bookmarkEnd w:id="75"/>
    </w:p>
    <w:p w14:paraId="3F0F6093" w14:textId="77777777" w:rsidR="00000000" w:rsidRDefault="00B2572E">
      <w:pPr>
        <w:pStyle w:val="a0"/>
        <w:rPr>
          <w:rFonts w:hint="cs"/>
          <w:rtl/>
        </w:rPr>
      </w:pPr>
    </w:p>
    <w:p w14:paraId="4BF8ADC2" w14:textId="77777777" w:rsidR="00000000" w:rsidRDefault="00B2572E">
      <w:pPr>
        <w:pStyle w:val="a0"/>
        <w:rPr>
          <w:rFonts w:hint="cs"/>
          <w:rtl/>
        </w:rPr>
      </w:pPr>
      <w:r>
        <w:rPr>
          <w:rFonts w:hint="cs"/>
          <w:rtl/>
        </w:rPr>
        <w:t>מתשובת אדוני אני מבין, שבגולני לא היו מקרים נוספים כאלה, אבל שאלתי היתה על צה"ל בכלל, ומזי</w:t>
      </w:r>
      <w:r>
        <w:rPr>
          <w:rFonts w:hint="cs"/>
          <w:rtl/>
        </w:rPr>
        <w:t>כרון אישי אני יודע שבעבר היו תופעות כאלה של מחסור במזון.</w:t>
      </w:r>
    </w:p>
    <w:p w14:paraId="1E2EDAD3" w14:textId="77777777" w:rsidR="00000000" w:rsidRDefault="00B2572E">
      <w:pPr>
        <w:pStyle w:val="a0"/>
        <w:rPr>
          <w:rFonts w:hint="cs"/>
          <w:rtl/>
        </w:rPr>
      </w:pPr>
    </w:p>
    <w:p w14:paraId="068D80FC" w14:textId="77777777" w:rsidR="00000000" w:rsidRDefault="00B2572E">
      <w:pPr>
        <w:pStyle w:val="-"/>
        <w:rPr>
          <w:rtl/>
        </w:rPr>
      </w:pPr>
      <w:bookmarkStart w:id="76" w:name="FS000000464T17_02_2004_16_41_51"/>
      <w:bookmarkEnd w:id="76"/>
      <w:r>
        <w:rPr>
          <w:rFonts w:hint="cs"/>
          <w:rtl/>
        </w:rPr>
        <w:t xml:space="preserve">סגן שר הביטחון </w:t>
      </w:r>
      <w:r>
        <w:rPr>
          <w:rFonts w:hint="eastAsia"/>
          <w:rtl/>
        </w:rPr>
        <w:t>זאב</w:t>
      </w:r>
      <w:r>
        <w:rPr>
          <w:rtl/>
        </w:rPr>
        <w:t xml:space="preserve"> בוים:</w:t>
      </w:r>
    </w:p>
    <w:p w14:paraId="7D99FD17" w14:textId="77777777" w:rsidR="00000000" w:rsidRDefault="00B2572E">
      <w:pPr>
        <w:pStyle w:val="a0"/>
        <w:rPr>
          <w:rFonts w:hint="cs"/>
          <w:rtl/>
        </w:rPr>
      </w:pPr>
    </w:p>
    <w:p w14:paraId="178F4861" w14:textId="77777777" w:rsidR="00000000" w:rsidRDefault="00B2572E">
      <w:pPr>
        <w:pStyle w:val="a0"/>
        <w:rPr>
          <w:rFonts w:hint="cs"/>
          <w:rtl/>
        </w:rPr>
      </w:pPr>
      <w:r>
        <w:rPr>
          <w:rFonts w:hint="cs"/>
          <w:rtl/>
        </w:rPr>
        <w:t>אני מוכרח לומר שגם מהזיכרון האישי שלי אני זוכר שפה ושם היו בעבר תלונות מהסוג הזה. אם אדוני שם לב, אני אחזור מלה במלה על דברי. אמרתי: "אין ריכוז נתונים באשר לפניות מסוג זה ב</w:t>
      </w:r>
      <w:r>
        <w:rPr>
          <w:rFonts w:hint="cs"/>
          <w:rtl/>
        </w:rPr>
        <w:t xml:space="preserve">כלל צה"ל". פה התייחסתי באמת לעניין צה"ל בכלל. לי לפחות, ולאלה שהכינו עבורי את התשובה, נכון לעכשיו </w:t>
      </w:r>
      <w:r>
        <w:rPr>
          <w:rtl/>
        </w:rPr>
        <w:t>–</w:t>
      </w:r>
      <w:r>
        <w:rPr>
          <w:rFonts w:hint="cs"/>
          <w:rtl/>
        </w:rPr>
        <w:t xml:space="preserve"> אין לנו ידיעות על זה. אין לנו גם ריכוז על תלונות בעבר שאני יכול להתבסס עליהן בתשובה. בכל מקרה, המקרה הספציפי הזה, בגדוד המסוים בגולני - הבעיה טופלה נקודתית </w:t>
      </w:r>
      <w:r>
        <w:rPr>
          <w:rFonts w:hint="cs"/>
          <w:rtl/>
        </w:rPr>
        <w:t>ונפתרה.</w:t>
      </w:r>
    </w:p>
    <w:p w14:paraId="6ED86FCD" w14:textId="77777777" w:rsidR="00000000" w:rsidRDefault="00B2572E">
      <w:pPr>
        <w:pStyle w:val="a0"/>
        <w:rPr>
          <w:rFonts w:hint="cs"/>
          <w:rtl/>
        </w:rPr>
      </w:pPr>
    </w:p>
    <w:p w14:paraId="0045FF04" w14:textId="77777777" w:rsidR="00000000" w:rsidRDefault="00B2572E">
      <w:pPr>
        <w:pStyle w:val="af0"/>
        <w:rPr>
          <w:rtl/>
        </w:rPr>
      </w:pPr>
      <w:r>
        <w:rPr>
          <w:rtl/>
        </w:rPr>
        <w:t>אילן שלגי (שינוי):</w:t>
      </w:r>
    </w:p>
    <w:p w14:paraId="1854F387" w14:textId="77777777" w:rsidR="00000000" w:rsidRDefault="00B2572E">
      <w:pPr>
        <w:pStyle w:val="a0"/>
        <w:rPr>
          <w:rtl/>
        </w:rPr>
      </w:pPr>
    </w:p>
    <w:p w14:paraId="0E0F48EE" w14:textId="77777777" w:rsidR="00000000" w:rsidRDefault="00B2572E">
      <w:pPr>
        <w:pStyle w:val="a0"/>
        <w:rPr>
          <w:rFonts w:hint="cs"/>
          <w:rtl/>
        </w:rPr>
      </w:pPr>
      <w:r>
        <w:rPr>
          <w:rFonts w:hint="cs"/>
          <w:rtl/>
        </w:rPr>
        <w:t>תודה רבה.</w:t>
      </w:r>
    </w:p>
    <w:p w14:paraId="7B6D8DDB" w14:textId="77777777" w:rsidR="00000000" w:rsidRDefault="00B2572E">
      <w:pPr>
        <w:pStyle w:val="a0"/>
        <w:ind w:left="720" w:hanging="1"/>
        <w:rPr>
          <w:rtl/>
        </w:rPr>
      </w:pPr>
      <w:r>
        <w:rPr>
          <w:rFonts w:hint="cs"/>
          <w:rtl/>
        </w:rPr>
        <w:tab/>
      </w:r>
    </w:p>
    <w:p w14:paraId="34E8142F" w14:textId="77777777" w:rsidR="00000000" w:rsidRDefault="00B2572E">
      <w:pPr>
        <w:pStyle w:val="af1"/>
        <w:rPr>
          <w:rtl/>
        </w:rPr>
      </w:pPr>
      <w:r>
        <w:rPr>
          <w:rtl/>
        </w:rPr>
        <w:t>היו"ר ראובן ריבלין:</w:t>
      </w:r>
    </w:p>
    <w:p w14:paraId="465B2445" w14:textId="77777777" w:rsidR="00000000" w:rsidRDefault="00B2572E">
      <w:pPr>
        <w:pStyle w:val="a0"/>
        <w:rPr>
          <w:rtl/>
        </w:rPr>
      </w:pPr>
    </w:p>
    <w:p w14:paraId="318B32B3" w14:textId="77777777" w:rsidR="00000000" w:rsidRDefault="00B2572E">
      <w:pPr>
        <w:pStyle w:val="a0"/>
        <w:rPr>
          <w:rFonts w:hint="cs"/>
          <w:rtl/>
        </w:rPr>
      </w:pPr>
      <w:r>
        <w:rPr>
          <w:rFonts w:hint="cs"/>
          <w:rtl/>
        </w:rPr>
        <w:t>תודה לחבר הכנסת שלגי. כבוד סגן השר ישיב על שאילתא מס' 712, של חבר הכנסת אורי אריאל, בעניין פעילות ארגוני שמאל בין-לאומיים.</w:t>
      </w:r>
    </w:p>
    <w:p w14:paraId="4424C961" w14:textId="77777777" w:rsidR="00000000" w:rsidRDefault="00B2572E">
      <w:pPr>
        <w:pStyle w:val="a1"/>
        <w:jc w:val="center"/>
        <w:rPr>
          <w:rtl/>
        </w:rPr>
      </w:pPr>
      <w:bookmarkStart w:id="77" w:name="CQ16932FI0016932T17_02_2004_16_42_57"/>
      <w:bookmarkEnd w:id="77"/>
    </w:p>
    <w:p w14:paraId="524E6B99" w14:textId="77777777" w:rsidR="00000000" w:rsidRDefault="00B2572E">
      <w:pPr>
        <w:pStyle w:val="a1"/>
        <w:jc w:val="center"/>
        <w:rPr>
          <w:rtl/>
        </w:rPr>
      </w:pPr>
      <w:bookmarkStart w:id="78" w:name="_Toc67316623"/>
      <w:r>
        <w:rPr>
          <w:rtl/>
        </w:rPr>
        <w:t>712. פעילות ארגוני שמאל בי</w:t>
      </w:r>
      <w:r>
        <w:rPr>
          <w:rFonts w:hint="cs"/>
          <w:rtl/>
        </w:rPr>
        <w:t>ן-</w:t>
      </w:r>
      <w:r>
        <w:rPr>
          <w:rtl/>
        </w:rPr>
        <w:t>לאומיים</w:t>
      </w:r>
      <w:bookmarkEnd w:id="78"/>
    </w:p>
    <w:p w14:paraId="2582B2DC" w14:textId="77777777" w:rsidR="00000000" w:rsidRDefault="00B2572E">
      <w:pPr>
        <w:pStyle w:val="a0"/>
        <w:rPr>
          <w:rFonts w:hint="cs"/>
          <w:rtl/>
        </w:rPr>
      </w:pPr>
    </w:p>
    <w:p w14:paraId="22147971" w14:textId="77777777" w:rsidR="00000000" w:rsidRDefault="00B2572E">
      <w:pPr>
        <w:pStyle w:val="a0"/>
        <w:ind w:firstLine="0"/>
        <w:rPr>
          <w:bCs/>
          <w:u w:val="single"/>
        </w:rPr>
      </w:pPr>
      <w:bookmarkStart w:id="79" w:name="ESQ16932"/>
      <w:bookmarkEnd w:id="79"/>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6839D86" w14:textId="77777777" w:rsidR="00000000" w:rsidRDefault="00B2572E">
      <w:pPr>
        <w:pStyle w:val="a0"/>
        <w:ind w:firstLine="720"/>
      </w:pPr>
      <w:r>
        <w:rPr>
          <w:rtl/>
        </w:rPr>
        <w:t>ביום כ"ד בחשוון התשס"ד (19 בנובמבר 2003):</w:t>
      </w:r>
    </w:p>
    <w:p w14:paraId="023EDD5F" w14:textId="77777777" w:rsidR="00000000" w:rsidRDefault="00B2572E">
      <w:pPr>
        <w:pStyle w:val="a0"/>
        <w:rPr>
          <w:rFonts w:hint="cs"/>
          <w:rtl/>
        </w:rPr>
      </w:pPr>
    </w:p>
    <w:p w14:paraId="40BF4820" w14:textId="77777777" w:rsidR="00000000" w:rsidRDefault="00B2572E">
      <w:pPr>
        <w:pStyle w:val="a0"/>
        <w:ind w:firstLine="720"/>
      </w:pPr>
      <w:r>
        <w:rPr>
          <w:rtl/>
        </w:rPr>
        <w:t xml:space="preserve">ברשת ב' של </w:t>
      </w:r>
      <w:r>
        <w:rPr>
          <w:rFonts w:hint="cs"/>
          <w:rtl/>
        </w:rPr>
        <w:t>"</w:t>
      </w:r>
      <w:r>
        <w:rPr>
          <w:rtl/>
        </w:rPr>
        <w:t>קול ישראל</w:t>
      </w:r>
      <w:r>
        <w:rPr>
          <w:rFonts w:hint="cs"/>
          <w:rtl/>
        </w:rPr>
        <w:t>" דווח ב-27 באוקטובר 2003,</w:t>
      </w:r>
      <w:r>
        <w:rPr>
          <w:rtl/>
        </w:rPr>
        <w:t xml:space="preserve"> </w:t>
      </w:r>
      <w:r>
        <w:rPr>
          <w:rFonts w:hint="cs"/>
          <w:rtl/>
        </w:rPr>
        <w:t>ש</w:t>
      </w:r>
      <w:r>
        <w:rPr>
          <w:rtl/>
        </w:rPr>
        <w:t xml:space="preserve">מערכת הביטחון </w:t>
      </w:r>
      <w:r>
        <w:rPr>
          <w:rFonts w:hint="cs"/>
          <w:rtl/>
        </w:rPr>
        <w:t>מתריעה כי</w:t>
      </w:r>
      <w:r>
        <w:rPr>
          <w:rtl/>
        </w:rPr>
        <w:t xml:space="preserve"> פעילות </w:t>
      </w:r>
      <w:r>
        <w:rPr>
          <w:rFonts w:hint="cs"/>
          <w:rtl/>
        </w:rPr>
        <w:t xml:space="preserve">של </w:t>
      </w:r>
      <w:r>
        <w:rPr>
          <w:rtl/>
        </w:rPr>
        <w:t>ארגוני שמאל</w:t>
      </w:r>
      <w:r>
        <w:rPr>
          <w:rFonts w:hint="cs"/>
          <w:rtl/>
        </w:rPr>
        <w:t>,</w:t>
      </w:r>
      <w:r>
        <w:rPr>
          <w:rtl/>
        </w:rPr>
        <w:t xml:space="preserve"> כגון </w:t>
      </w:r>
      <w:r>
        <w:rPr>
          <w:rFonts w:hint="cs"/>
          <w:rtl/>
        </w:rPr>
        <w:t>"</w:t>
      </w:r>
      <w:r>
        <w:rPr>
          <w:rtl/>
        </w:rPr>
        <w:t xml:space="preserve">ארגון הסולידריות </w:t>
      </w:r>
      <w:r>
        <w:rPr>
          <w:rFonts w:hint="cs"/>
          <w:rtl/>
        </w:rPr>
        <w:t xml:space="preserve">הבין-לאומית", </w:t>
      </w:r>
      <w:r>
        <w:rPr>
          <w:rtl/>
        </w:rPr>
        <w:t xml:space="preserve">מזיקה ומפריעה לפעילות צה"ל. </w:t>
      </w:r>
    </w:p>
    <w:p w14:paraId="053EB977" w14:textId="77777777" w:rsidR="00000000" w:rsidRDefault="00B2572E">
      <w:pPr>
        <w:pStyle w:val="a0"/>
        <w:ind w:firstLine="720"/>
      </w:pPr>
    </w:p>
    <w:p w14:paraId="525DB96F" w14:textId="77777777" w:rsidR="00000000" w:rsidRDefault="00B2572E">
      <w:pPr>
        <w:pStyle w:val="a0"/>
        <w:ind w:firstLine="720"/>
      </w:pPr>
      <w:r>
        <w:rPr>
          <w:rFonts w:hint="cs"/>
          <w:rtl/>
        </w:rPr>
        <w:t>רצוני לשאול</w:t>
      </w:r>
      <w:r>
        <w:rPr>
          <w:rtl/>
        </w:rPr>
        <w:t>:</w:t>
      </w:r>
    </w:p>
    <w:p w14:paraId="709FC1CB" w14:textId="77777777" w:rsidR="00000000" w:rsidRDefault="00B2572E">
      <w:pPr>
        <w:pStyle w:val="a0"/>
        <w:ind w:firstLine="720"/>
      </w:pPr>
    </w:p>
    <w:p w14:paraId="3BDA8D38" w14:textId="77777777" w:rsidR="00000000" w:rsidRDefault="00B2572E">
      <w:pPr>
        <w:pStyle w:val="a0"/>
        <w:ind w:firstLine="720"/>
        <w:rPr>
          <w:rtl/>
        </w:rPr>
      </w:pPr>
      <w:r>
        <w:rPr>
          <w:rFonts w:hint="cs"/>
          <w:rtl/>
        </w:rPr>
        <w:t xml:space="preserve">1. </w:t>
      </w:r>
      <w:r>
        <w:rPr>
          <w:rtl/>
        </w:rPr>
        <w:t xml:space="preserve">האם </w:t>
      </w:r>
      <w:r>
        <w:rPr>
          <w:rFonts w:hint="cs"/>
          <w:rtl/>
        </w:rPr>
        <w:t>תוגבל</w:t>
      </w:r>
      <w:r>
        <w:rPr>
          <w:rtl/>
        </w:rPr>
        <w:t xml:space="preserve"> או </w:t>
      </w:r>
      <w:r>
        <w:rPr>
          <w:rFonts w:hint="cs"/>
          <w:rtl/>
        </w:rPr>
        <w:t>תיאסר</w:t>
      </w:r>
      <w:r>
        <w:rPr>
          <w:rtl/>
        </w:rPr>
        <w:t xml:space="preserve"> פע</w:t>
      </w:r>
      <w:r>
        <w:rPr>
          <w:rtl/>
        </w:rPr>
        <w:t xml:space="preserve">ילות ארגונים אלו? </w:t>
      </w:r>
    </w:p>
    <w:p w14:paraId="4A687C94" w14:textId="77777777" w:rsidR="00000000" w:rsidRDefault="00B2572E">
      <w:pPr>
        <w:pStyle w:val="a0"/>
        <w:ind w:firstLine="720"/>
        <w:rPr>
          <w:rtl/>
        </w:rPr>
      </w:pPr>
    </w:p>
    <w:p w14:paraId="25800E70" w14:textId="77777777" w:rsidR="00000000" w:rsidRDefault="00B2572E">
      <w:pPr>
        <w:pStyle w:val="a0"/>
        <w:ind w:firstLine="720"/>
        <w:rPr>
          <w:rtl/>
        </w:rPr>
      </w:pPr>
      <w:r>
        <w:rPr>
          <w:rFonts w:hint="cs"/>
          <w:rtl/>
        </w:rPr>
        <w:t xml:space="preserve">2. </w:t>
      </w:r>
      <w:r>
        <w:rPr>
          <w:rtl/>
        </w:rPr>
        <w:t xml:space="preserve">אם כן </w:t>
      </w:r>
      <w:r>
        <w:rPr>
          <w:rFonts w:hint="cs"/>
          <w:rtl/>
        </w:rPr>
        <w:t>–</w:t>
      </w:r>
      <w:r>
        <w:rPr>
          <w:rtl/>
        </w:rPr>
        <w:t xml:space="preserve"> מתי? </w:t>
      </w:r>
    </w:p>
    <w:p w14:paraId="3CB69BE8" w14:textId="77777777" w:rsidR="00000000" w:rsidRDefault="00B2572E">
      <w:pPr>
        <w:pStyle w:val="a0"/>
        <w:ind w:firstLine="720"/>
        <w:rPr>
          <w:rtl/>
        </w:rPr>
      </w:pPr>
    </w:p>
    <w:p w14:paraId="4487D61E" w14:textId="77777777" w:rsidR="00000000" w:rsidRDefault="00B2572E">
      <w:pPr>
        <w:pStyle w:val="a0"/>
        <w:ind w:firstLine="720"/>
        <w:rPr>
          <w:rtl/>
        </w:rPr>
      </w:pPr>
      <w:r>
        <w:rPr>
          <w:rFonts w:hint="cs"/>
          <w:rtl/>
        </w:rPr>
        <w:t xml:space="preserve">3. </w:t>
      </w:r>
      <w:r>
        <w:rPr>
          <w:rtl/>
        </w:rPr>
        <w:t xml:space="preserve">מה הם הקריטריונים לכניסת ארגונים כאלה ליש"ע? </w:t>
      </w:r>
    </w:p>
    <w:p w14:paraId="2A2E17A3" w14:textId="77777777" w:rsidR="00000000" w:rsidRDefault="00B2572E">
      <w:pPr>
        <w:pStyle w:val="a0"/>
        <w:ind w:firstLine="720"/>
        <w:rPr>
          <w:rtl/>
        </w:rPr>
      </w:pPr>
    </w:p>
    <w:p w14:paraId="454DA0C8" w14:textId="77777777" w:rsidR="00000000" w:rsidRDefault="00B2572E">
      <w:pPr>
        <w:pStyle w:val="a0"/>
        <w:ind w:firstLine="720"/>
        <w:rPr>
          <w:rtl/>
        </w:rPr>
      </w:pPr>
      <w:r>
        <w:rPr>
          <w:rFonts w:hint="cs"/>
          <w:rtl/>
        </w:rPr>
        <w:t xml:space="preserve">4. אילו צעדים ננקטים כלפי </w:t>
      </w:r>
      <w:r>
        <w:rPr>
          <w:rtl/>
        </w:rPr>
        <w:t xml:space="preserve">חברי הארגונים </w:t>
      </w:r>
      <w:r>
        <w:rPr>
          <w:rFonts w:hint="cs"/>
          <w:rtl/>
        </w:rPr>
        <w:t>ה</w:t>
      </w:r>
      <w:r>
        <w:rPr>
          <w:rtl/>
        </w:rPr>
        <w:t>מפריעים לצה"ל</w:t>
      </w:r>
      <w:r>
        <w:rPr>
          <w:rFonts w:hint="cs"/>
          <w:rtl/>
        </w:rPr>
        <w:t>?</w:t>
      </w:r>
      <w:r>
        <w:rPr>
          <w:rtl/>
        </w:rPr>
        <w:t xml:space="preserve"> </w:t>
      </w:r>
    </w:p>
    <w:p w14:paraId="4E1DE6F5" w14:textId="77777777" w:rsidR="00000000" w:rsidRDefault="00B2572E">
      <w:pPr>
        <w:pStyle w:val="a"/>
        <w:rPr>
          <w:rtl/>
        </w:rPr>
      </w:pPr>
      <w:r>
        <w:rPr>
          <w:rtl/>
        </w:rPr>
        <w:br/>
      </w:r>
      <w:bookmarkStart w:id="80" w:name="FS000000464T17_02_2004_17_15_03"/>
      <w:bookmarkStart w:id="81" w:name="FS000000464T17_02_2004_17_15_26"/>
      <w:bookmarkStart w:id="82" w:name="_Toc67316624"/>
      <w:bookmarkEnd w:id="80"/>
      <w:r>
        <w:rPr>
          <w:rtl/>
        </w:rPr>
        <w:t>סגן שר הביטחון זאב בוים:</w:t>
      </w:r>
      <w:bookmarkEnd w:id="82"/>
    </w:p>
    <w:p w14:paraId="6C3217B9" w14:textId="77777777" w:rsidR="00000000" w:rsidRDefault="00B2572E">
      <w:pPr>
        <w:pStyle w:val="a0"/>
        <w:rPr>
          <w:rtl/>
        </w:rPr>
      </w:pPr>
    </w:p>
    <w:bookmarkEnd w:id="81"/>
    <w:p w14:paraId="58C5026D" w14:textId="77777777" w:rsidR="00000000" w:rsidRDefault="00B2572E">
      <w:pPr>
        <w:pStyle w:val="a0"/>
        <w:rPr>
          <w:rFonts w:hint="cs"/>
          <w:rtl/>
        </w:rPr>
      </w:pPr>
      <w:r>
        <w:rPr>
          <w:rFonts w:hint="cs"/>
          <w:rtl/>
        </w:rPr>
        <w:t xml:space="preserve">1-2.  צה"ל מכיר בחשיבות הפעילות הלגיטימית המתבצעת על-ידי ארגונים הומניטריים וארגוני </w:t>
      </w:r>
      <w:r>
        <w:rPr>
          <w:rFonts w:hint="cs"/>
          <w:rtl/>
        </w:rPr>
        <w:t>זכויות אדם באזור יהודה ושומרון ובאזור חבל-עזה, ופועל, כפי שעשה בעבר, על מנת לאפשר פעילות זו באופן  תקין ובלי להפריע.</w:t>
      </w:r>
    </w:p>
    <w:p w14:paraId="18FAF0EF" w14:textId="77777777" w:rsidR="00000000" w:rsidRDefault="00B2572E">
      <w:pPr>
        <w:pStyle w:val="a0"/>
        <w:rPr>
          <w:rFonts w:hint="cs"/>
          <w:rtl/>
        </w:rPr>
      </w:pPr>
    </w:p>
    <w:p w14:paraId="6DF9B26D" w14:textId="77777777" w:rsidR="00000000" w:rsidRDefault="00B2572E">
      <w:pPr>
        <w:pStyle w:val="a0"/>
        <w:rPr>
          <w:rFonts w:hint="cs"/>
          <w:rtl/>
        </w:rPr>
      </w:pPr>
      <w:r>
        <w:rPr>
          <w:rFonts w:hint="cs"/>
          <w:rtl/>
        </w:rPr>
        <w:t>עם זאת, בכמה הזדמנויות נתקלו כוחות צה"ל ומערכת הביטחון בפעילים של ארגונים זרים, אשר פעלו בדרכים בלתי חוקיות ותוך הפרעה לכוחות צה"ל, כגון ב</w:t>
      </w:r>
      <w:r>
        <w:rPr>
          <w:rFonts w:hint="cs"/>
          <w:rtl/>
        </w:rPr>
        <w:t>אמצעות כניסה לשטחים סגורים והשתתפות בהפרות סדר אלימות.</w:t>
      </w:r>
    </w:p>
    <w:p w14:paraId="1F3EE2E1" w14:textId="77777777" w:rsidR="00000000" w:rsidRDefault="00B2572E">
      <w:pPr>
        <w:pStyle w:val="a0"/>
        <w:rPr>
          <w:rFonts w:hint="cs"/>
          <w:rtl/>
        </w:rPr>
      </w:pPr>
    </w:p>
    <w:p w14:paraId="4A929F24" w14:textId="77777777" w:rsidR="00000000" w:rsidRDefault="00B2572E">
      <w:pPr>
        <w:pStyle w:val="a0"/>
        <w:rPr>
          <w:rFonts w:hint="cs"/>
          <w:rtl/>
        </w:rPr>
      </w:pPr>
      <w:r>
        <w:rPr>
          <w:rFonts w:hint="cs"/>
          <w:rtl/>
        </w:rPr>
        <w:t xml:space="preserve">במקרים שבהם מבוצעות עבירות על-ידי הפעילים הזרים, פועלת מערכת הביטחון באמצעים החוקיים העומדים לרשותה נגד אותם פעילים, בתיאום עם משטרת ישראל ומשרד הפנים,  לרבות בדרך של הרחקתם לחוץ-לארץ, גם בעת מעשה או </w:t>
      </w:r>
      <w:r>
        <w:rPr>
          <w:rFonts w:hint="cs"/>
          <w:rtl/>
        </w:rPr>
        <w:t>לאחר מעשה, ואם יש מודיעין, גם לפני כן. ההחלטות בכל מקרה מתקבלות לגופן.</w:t>
      </w:r>
    </w:p>
    <w:p w14:paraId="75EFF3E7" w14:textId="77777777" w:rsidR="00000000" w:rsidRDefault="00B2572E">
      <w:pPr>
        <w:pStyle w:val="a0"/>
        <w:rPr>
          <w:rtl/>
        </w:rPr>
      </w:pPr>
    </w:p>
    <w:p w14:paraId="116CDE3B" w14:textId="77777777" w:rsidR="00000000" w:rsidRDefault="00B2572E">
      <w:pPr>
        <w:pStyle w:val="a0"/>
        <w:rPr>
          <w:rFonts w:hint="cs"/>
          <w:rtl/>
        </w:rPr>
      </w:pPr>
      <w:r>
        <w:rPr>
          <w:rFonts w:hint="cs"/>
          <w:rtl/>
        </w:rPr>
        <w:t>3. לאחר הפיגוע ב-</w:t>
      </w:r>
      <w:r>
        <w:t>Place</w:t>
      </w:r>
      <w:r>
        <w:rPr>
          <w:rFonts w:hint="cs"/>
          <w:rtl/>
        </w:rPr>
        <w:t xml:space="preserve"> '</w:t>
      </w:r>
      <w:r>
        <w:t>Mikes</w:t>
      </w:r>
      <w:r>
        <w:rPr>
          <w:rFonts w:hint="cs"/>
          <w:rtl/>
        </w:rPr>
        <w:t xml:space="preserve"> שבוצע על-ידי מוסלמים בעלי אזרחות בריטית, החל, בהובלת ראש אגף מבצעים, תהליך  לגיבוש נוהל סדור לטיפול בכל סוגיית האכיפה על כניסת זרים בלתי מורשים לשטחי  הרש</w:t>
      </w:r>
      <w:r>
        <w:rPr>
          <w:rFonts w:hint="cs"/>
          <w:rtl/>
        </w:rPr>
        <w:t>ות הפלסטינית. עבודת המטה, שטרם הושלמה, מבוצעת בשיתוף כלל גורמי הצבא ובשילוב משטרת ישראל, רשות שדות התעופה, משרד הפנים, משרד החוץ, השב"כ, המועצה לביטחון לאומי וגורמים נוספים.</w:t>
      </w:r>
    </w:p>
    <w:p w14:paraId="189633E9" w14:textId="77777777" w:rsidR="00000000" w:rsidRDefault="00B2572E">
      <w:pPr>
        <w:pStyle w:val="a0"/>
        <w:rPr>
          <w:rFonts w:hint="cs"/>
          <w:rtl/>
        </w:rPr>
      </w:pPr>
    </w:p>
    <w:p w14:paraId="55522724" w14:textId="77777777" w:rsidR="00000000" w:rsidRDefault="00B2572E">
      <w:pPr>
        <w:pStyle w:val="a0"/>
        <w:rPr>
          <w:rFonts w:hint="cs"/>
          <w:rtl/>
        </w:rPr>
      </w:pPr>
      <w:r>
        <w:rPr>
          <w:rFonts w:hint="cs"/>
          <w:rtl/>
        </w:rPr>
        <w:t>4. הוצאה הנחיה על-ידי אלוף פיקוד המרכז, באפריל 2003, שנועדה למנוע כניסת אזרחים זר</w:t>
      </w:r>
      <w:r>
        <w:rPr>
          <w:rFonts w:hint="cs"/>
          <w:rtl/>
        </w:rPr>
        <w:t xml:space="preserve">ים לשטחי </w:t>
      </w:r>
      <w:r>
        <w:rPr>
          <w:rFonts w:hint="cs"/>
        </w:rPr>
        <w:t>A</w:t>
      </w:r>
      <w:r>
        <w:rPr>
          <w:rFonts w:hint="cs"/>
          <w:rtl/>
        </w:rPr>
        <w:t xml:space="preserve">  כאשר אין ברשותם היתרים מתאימים, וכמו כן,  לפעול  למעצר מי שנכנס לשטחים אלה ולמצות את ההליכים המשפטיים נגדו. כמו כן,  בוצעו כמה מבצעים למעצר פעילי </w:t>
      </w:r>
      <w:r>
        <w:rPr>
          <w:rFonts w:hint="cs"/>
        </w:rPr>
        <w:t>ISM</w:t>
      </w:r>
      <w:r>
        <w:rPr>
          <w:rFonts w:hint="cs"/>
          <w:rtl/>
        </w:rPr>
        <w:t xml:space="preserve">, שהיה ידוע שהם פועלים בשטחי </w:t>
      </w:r>
      <w:r>
        <w:rPr>
          <w:rFonts w:hint="cs"/>
        </w:rPr>
        <w:t>A</w:t>
      </w:r>
      <w:r>
        <w:rPr>
          <w:rFonts w:hint="cs"/>
          <w:rtl/>
        </w:rPr>
        <w:t xml:space="preserve">  ללא אישור </w:t>
      </w:r>
      <w:r>
        <w:rPr>
          <w:rtl/>
        </w:rPr>
        <w:t>–</w:t>
      </w:r>
      <w:r>
        <w:rPr>
          <w:rFonts w:hint="cs"/>
          <w:rtl/>
        </w:rPr>
        <w:t xml:space="preserve"> חלקם גם גורשו מהארץ.</w:t>
      </w:r>
    </w:p>
    <w:p w14:paraId="4BB48471" w14:textId="77777777" w:rsidR="00000000" w:rsidRDefault="00B2572E">
      <w:pPr>
        <w:pStyle w:val="a0"/>
        <w:rPr>
          <w:rFonts w:hint="cs"/>
          <w:rtl/>
        </w:rPr>
      </w:pPr>
    </w:p>
    <w:p w14:paraId="6749C042" w14:textId="77777777" w:rsidR="00000000" w:rsidRDefault="00B2572E">
      <w:pPr>
        <w:pStyle w:val="af1"/>
        <w:rPr>
          <w:rtl/>
        </w:rPr>
      </w:pPr>
      <w:r>
        <w:rPr>
          <w:rtl/>
        </w:rPr>
        <w:t>היו"ר ראובן ריבלין:</w:t>
      </w:r>
    </w:p>
    <w:p w14:paraId="1361A2AF" w14:textId="77777777" w:rsidR="00000000" w:rsidRDefault="00B2572E">
      <w:pPr>
        <w:pStyle w:val="a0"/>
        <w:rPr>
          <w:rtl/>
        </w:rPr>
      </w:pPr>
    </w:p>
    <w:p w14:paraId="23AACCF9" w14:textId="77777777" w:rsidR="00000000" w:rsidRDefault="00B2572E">
      <w:pPr>
        <w:pStyle w:val="a0"/>
        <w:rPr>
          <w:rFonts w:hint="cs"/>
          <w:rtl/>
        </w:rPr>
      </w:pPr>
      <w:r>
        <w:rPr>
          <w:rFonts w:hint="cs"/>
          <w:rtl/>
        </w:rPr>
        <w:t>חבר הכנס</w:t>
      </w:r>
      <w:r>
        <w:rPr>
          <w:rFonts w:hint="cs"/>
          <w:rtl/>
        </w:rPr>
        <w:t>ת אורי אריאל, שאלה נוספת.</w:t>
      </w:r>
    </w:p>
    <w:p w14:paraId="6A86252D" w14:textId="77777777" w:rsidR="00000000" w:rsidRDefault="00B2572E">
      <w:pPr>
        <w:pStyle w:val="a0"/>
        <w:rPr>
          <w:rFonts w:hint="cs"/>
          <w:rtl/>
        </w:rPr>
      </w:pPr>
    </w:p>
    <w:p w14:paraId="374D1C72" w14:textId="77777777" w:rsidR="00000000" w:rsidRDefault="00B2572E">
      <w:pPr>
        <w:pStyle w:val="a"/>
        <w:rPr>
          <w:rtl/>
        </w:rPr>
      </w:pPr>
      <w:bookmarkStart w:id="83" w:name="FS000000713T17_02_2004_16_45_52"/>
      <w:bookmarkStart w:id="84" w:name="_Toc67316625"/>
      <w:bookmarkEnd w:id="83"/>
      <w:r>
        <w:rPr>
          <w:rFonts w:hint="eastAsia"/>
          <w:rtl/>
        </w:rPr>
        <w:t>אורי</w:t>
      </w:r>
      <w:r>
        <w:rPr>
          <w:rtl/>
        </w:rPr>
        <w:t xml:space="preserve"> יהודה אריאל (האיחוד הלאומי - ישראל ביתנו):</w:t>
      </w:r>
      <w:bookmarkEnd w:id="84"/>
    </w:p>
    <w:p w14:paraId="244906E0" w14:textId="77777777" w:rsidR="00000000" w:rsidRDefault="00B2572E">
      <w:pPr>
        <w:pStyle w:val="a0"/>
        <w:rPr>
          <w:rFonts w:hint="cs"/>
          <w:rtl/>
        </w:rPr>
      </w:pPr>
    </w:p>
    <w:p w14:paraId="20998177" w14:textId="77777777" w:rsidR="00000000" w:rsidRDefault="00B2572E">
      <w:pPr>
        <w:pStyle w:val="a0"/>
        <w:rPr>
          <w:rFonts w:hint="cs"/>
          <w:rtl/>
        </w:rPr>
      </w:pPr>
      <w:r>
        <w:rPr>
          <w:rFonts w:hint="cs"/>
          <w:rtl/>
        </w:rPr>
        <w:t>אדוני היושב-ראש, אדוני סגן השר, תודה על התשובה עד כה. ידוע, והדברים מתפרסמים כמעט מדי יום, שפעילים מהשמאל, ואינני מדבר על ארגונים הומניטריים, כפי שהזכרת - יש ארגונים שמביאים פעילים</w:t>
      </w:r>
      <w:r>
        <w:rPr>
          <w:rFonts w:hint="cs"/>
          <w:rtl/>
        </w:rPr>
        <w:t xml:space="preserve"> שכל יום פוגעים ומחבלים בגדר ההפרדה או בפעילות אחרת של צה"ל באופן אקטיבי. זו לא טעות או תקלה, זאת מטרתם.</w:t>
      </w:r>
    </w:p>
    <w:p w14:paraId="3C086DA6" w14:textId="77777777" w:rsidR="00000000" w:rsidRDefault="00B2572E">
      <w:pPr>
        <w:pStyle w:val="a0"/>
        <w:rPr>
          <w:rFonts w:hint="cs"/>
          <w:rtl/>
        </w:rPr>
      </w:pPr>
    </w:p>
    <w:p w14:paraId="2A6354B8" w14:textId="77777777" w:rsidR="00000000" w:rsidRDefault="00B2572E">
      <w:pPr>
        <w:pStyle w:val="af1"/>
        <w:rPr>
          <w:rtl/>
        </w:rPr>
      </w:pPr>
      <w:r>
        <w:rPr>
          <w:rtl/>
        </w:rPr>
        <w:t>היו"ר ראובן ריבלין:</w:t>
      </w:r>
    </w:p>
    <w:p w14:paraId="3FB5E166" w14:textId="77777777" w:rsidR="00000000" w:rsidRDefault="00B2572E">
      <w:pPr>
        <w:pStyle w:val="a0"/>
        <w:rPr>
          <w:rtl/>
        </w:rPr>
      </w:pPr>
    </w:p>
    <w:p w14:paraId="3F94D5A1" w14:textId="77777777" w:rsidR="00000000" w:rsidRDefault="00B2572E">
      <w:pPr>
        <w:pStyle w:val="a0"/>
        <w:rPr>
          <w:rFonts w:hint="cs"/>
          <w:rtl/>
        </w:rPr>
      </w:pPr>
      <w:r>
        <w:rPr>
          <w:rFonts w:hint="cs"/>
          <w:rtl/>
        </w:rPr>
        <w:t>כוונת מכוון.</w:t>
      </w:r>
    </w:p>
    <w:p w14:paraId="4BD45795" w14:textId="77777777" w:rsidR="00000000" w:rsidRDefault="00B2572E">
      <w:pPr>
        <w:pStyle w:val="-"/>
        <w:rPr>
          <w:rFonts w:hint="cs"/>
          <w:rtl/>
        </w:rPr>
      </w:pPr>
      <w:bookmarkStart w:id="85" w:name="FS000000713T17_02_2004_16_46_25C"/>
      <w:bookmarkEnd w:id="85"/>
    </w:p>
    <w:p w14:paraId="2C30BDA8" w14:textId="77777777" w:rsidR="00000000" w:rsidRDefault="00B2572E">
      <w:pPr>
        <w:pStyle w:val="-"/>
        <w:rPr>
          <w:rtl/>
        </w:rPr>
      </w:pPr>
      <w:r>
        <w:rPr>
          <w:rtl/>
        </w:rPr>
        <w:t>אורי יהודה אריאל (האיחוד הלאומי - ישראל ביתנו):</w:t>
      </w:r>
    </w:p>
    <w:p w14:paraId="64E8974B" w14:textId="77777777" w:rsidR="00000000" w:rsidRDefault="00B2572E">
      <w:pPr>
        <w:pStyle w:val="a0"/>
        <w:rPr>
          <w:rtl/>
        </w:rPr>
      </w:pPr>
    </w:p>
    <w:p w14:paraId="4A00FA1A" w14:textId="77777777" w:rsidR="00000000" w:rsidRDefault="00B2572E">
      <w:pPr>
        <w:pStyle w:val="a0"/>
        <w:rPr>
          <w:rFonts w:hint="cs"/>
          <w:rtl/>
        </w:rPr>
      </w:pPr>
      <w:r>
        <w:rPr>
          <w:rFonts w:hint="cs"/>
          <w:rtl/>
        </w:rPr>
        <w:t>הדבר השני שאני רוצה לשאול את סגן השר. יש ארגון שנמצא פה על דעת ישר</w:t>
      </w:r>
      <w:r>
        <w:rPr>
          <w:rFonts w:hint="cs"/>
          <w:rtl/>
        </w:rPr>
        <w:t xml:space="preserve">אל מהסכמי-וואי, ארגון </w:t>
      </w:r>
      <w:r>
        <w:rPr>
          <w:rFonts w:hint="cs"/>
        </w:rPr>
        <w:t>TIPH</w:t>
      </w:r>
      <w:r>
        <w:rPr>
          <w:rFonts w:hint="cs"/>
          <w:rtl/>
        </w:rPr>
        <w:t xml:space="preserve"> - משקיפים בחברון. הארגון הזה התמחה ברבות החודשים והשנים בהפרעות בלתי פוסקות לעבודת צה"ל; אני אומר את זה בידיעה. כמו כן, רק הבוקר התפרסם, נדמה לי בחלק מהתקשורת, שמפקד הארגון הזה, או אני לא יודע מה כינויו, הודיע שמתנהל בחברון, על-י</w:t>
      </w:r>
      <w:r>
        <w:rPr>
          <w:rFonts w:hint="cs"/>
          <w:rtl/>
        </w:rPr>
        <w:t>די ממשלת ישראל, טיהור אתני. הרי זה נזק אולי יותר גדול מכל הנזקים האפשריים. הייתי מודה לאדוני אם הוא יוכל לומר אם הממשלה או משרד הביטחון שוקלים לשחרר אותם מתפקידם הקשה.</w:t>
      </w:r>
    </w:p>
    <w:p w14:paraId="228799D4" w14:textId="77777777" w:rsidR="00000000" w:rsidRDefault="00B2572E">
      <w:pPr>
        <w:pStyle w:val="a0"/>
        <w:rPr>
          <w:rFonts w:hint="cs"/>
          <w:rtl/>
        </w:rPr>
      </w:pPr>
    </w:p>
    <w:p w14:paraId="47252073" w14:textId="77777777" w:rsidR="00000000" w:rsidRDefault="00B2572E">
      <w:pPr>
        <w:pStyle w:val="af1"/>
        <w:rPr>
          <w:rtl/>
        </w:rPr>
      </w:pPr>
      <w:r>
        <w:rPr>
          <w:rtl/>
        </w:rPr>
        <w:t>היו"ר ראובן ריבלין:</w:t>
      </w:r>
    </w:p>
    <w:p w14:paraId="765AABB9" w14:textId="77777777" w:rsidR="00000000" w:rsidRDefault="00B2572E">
      <w:pPr>
        <w:pStyle w:val="a0"/>
        <w:rPr>
          <w:rtl/>
        </w:rPr>
      </w:pPr>
    </w:p>
    <w:p w14:paraId="0F7AD125" w14:textId="77777777" w:rsidR="00000000" w:rsidRDefault="00B2572E">
      <w:pPr>
        <w:pStyle w:val="a0"/>
        <w:rPr>
          <w:rFonts w:hint="cs"/>
          <w:rtl/>
        </w:rPr>
      </w:pPr>
      <w:r>
        <w:rPr>
          <w:rFonts w:hint="cs"/>
          <w:rtl/>
        </w:rPr>
        <w:t>אדוני לא הגיש שאילתא בעל-פה על עניין זה, שאושרה למחר?</w:t>
      </w:r>
    </w:p>
    <w:p w14:paraId="75B63282" w14:textId="77777777" w:rsidR="00000000" w:rsidRDefault="00B2572E">
      <w:pPr>
        <w:pStyle w:val="-"/>
        <w:rPr>
          <w:rtl/>
        </w:rPr>
      </w:pPr>
      <w:bookmarkStart w:id="86" w:name="FS000000713T17_02_2004_16_47_23C"/>
      <w:bookmarkEnd w:id="86"/>
    </w:p>
    <w:p w14:paraId="69BC9CA9" w14:textId="77777777" w:rsidR="00000000" w:rsidRDefault="00B2572E">
      <w:pPr>
        <w:pStyle w:val="-"/>
        <w:rPr>
          <w:rtl/>
        </w:rPr>
      </w:pPr>
      <w:r>
        <w:rPr>
          <w:rtl/>
        </w:rPr>
        <w:t xml:space="preserve">אורי יהודה </w:t>
      </w:r>
      <w:r>
        <w:rPr>
          <w:rtl/>
        </w:rPr>
        <w:t>אריאל (האיחוד הלאומי - ישראל ביתנו):</w:t>
      </w:r>
    </w:p>
    <w:p w14:paraId="03D2EDEB" w14:textId="77777777" w:rsidR="00000000" w:rsidRDefault="00B2572E">
      <w:pPr>
        <w:pStyle w:val="a0"/>
        <w:rPr>
          <w:rtl/>
        </w:rPr>
      </w:pPr>
    </w:p>
    <w:p w14:paraId="4DFE00C6" w14:textId="77777777" w:rsidR="00000000" w:rsidRDefault="00B2572E">
      <w:pPr>
        <w:pStyle w:val="a0"/>
        <w:rPr>
          <w:rFonts w:hint="cs"/>
          <w:rtl/>
        </w:rPr>
      </w:pPr>
      <w:r>
        <w:rPr>
          <w:rFonts w:hint="cs"/>
          <w:rtl/>
        </w:rPr>
        <w:t>אולי ליושב-ראש יש זיכרון יותר טוב ממני. זה יכול להיות, כי העניין הזה מטריד אותי מאוד.</w:t>
      </w:r>
    </w:p>
    <w:p w14:paraId="247092CF" w14:textId="77777777" w:rsidR="00000000" w:rsidRDefault="00B2572E">
      <w:pPr>
        <w:pStyle w:val="a0"/>
        <w:rPr>
          <w:rFonts w:hint="cs"/>
          <w:rtl/>
        </w:rPr>
      </w:pPr>
    </w:p>
    <w:p w14:paraId="0DBCD1BD" w14:textId="77777777" w:rsidR="00000000" w:rsidRDefault="00B2572E">
      <w:pPr>
        <w:pStyle w:val="af1"/>
        <w:rPr>
          <w:rtl/>
        </w:rPr>
      </w:pPr>
      <w:r>
        <w:rPr>
          <w:rtl/>
        </w:rPr>
        <w:t>היו"ר ראובן ריבלין:</w:t>
      </w:r>
    </w:p>
    <w:p w14:paraId="1FC6FE87" w14:textId="77777777" w:rsidR="00000000" w:rsidRDefault="00B2572E">
      <w:pPr>
        <w:pStyle w:val="a0"/>
        <w:rPr>
          <w:rtl/>
        </w:rPr>
      </w:pPr>
    </w:p>
    <w:p w14:paraId="301F43BB" w14:textId="77777777" w:rsidR="00000000" w:rsidRDefault="00B2572E">
      <w:pPr>
        <w:pStyle w:val="a0"/>
        <w:rPr>
          <w:rFonts w:hint="cs"/>
          <w:rtl/>
        </w:rPr>
      </w:pPr>
      <w:r>
        <w:rPr>
          <w:rFonts w:hint="cs"/>
          <w:rtl/>
        </w:rPr>
        <w:t>אדוני הגיש שאילתא בעל-פה על עניין זה.</w:t>
      </w:r>
    </w:p>
    <w:p w14:paraId="3A7629BC" w14:textId="77777777" w:rsidR="00000000" w:rsidRDefault="00B2572E">
      <w:pPr>
        <w:pStyle w:val="a0"/>
        <w:rPr>
          <w:rFonts w:hint="cs"/>
          <w:rtl/>
        </w:rPr>
      </w:pPr>
    </w:p>
    <w:p w14:paraId="622BF21A" w14:textId="77777777" w:rsidR="00000000" w:rsidRDefault="00B2572E">
      <w:pPr>
        <w:pStyle w:val="-"/>
        <w:rPr>
          <w:rtl/>
        </w:rPr>
      </w:pPr>
      <w:bookmarkStart w:id="87" w:name="FS000000713T17_02_2004_17_32_24"/>
      <w:bookmarkStart w:id="88" w:name="FS000000713T17_02_2004_17_32_28C"/>
      <w:bookmarkEnd w:id="87"/>
      <w:bookmarkEnd w:id="88"/>
      <w:r>
        <w:rPr>
          <w:rtl/>
        </w:rPr>
        <w:t>אורי יהודה אריאל (האיחוד הלאומי - ישראל ביתנו):</w:t>
      </w:r>
    </w:p>
    <w:p w14:paraId="4AF3C35C" w14:textId="77777777" w:rsidR="00000000" w:rsidRDefault="00B2572E">
      <w:pPr>
        <w:pStyle w:val="a0"/>
        <w:rPr>
          <w:rtl/>
        </w:rPr>
      </w:pPr>
    </w:p>
    <w:p w14:paraId="049A7A31" w14:textId="77777777" w:rsidR="00000000" w:rsidRDefault="00B2572E">
      <w:pPr>
        <w:pStyle w:val="a0"/>
        <w:rPr>
          <w:rFonts w:hint="cs"/>
          <w:rtl/>
        </w:rPr>
      </w:pPr>
      <w:r>
        <w:rPr>
          <w:rFonts w:hint="cs"/>
          <w:rtl/>
        </w:rPr>
        <w:t>יכול להיות.</w:t>
      </w:r>
    </w:p>
    <w:p w14:paraId="354E4E24" w14:textId="77777777" w:rsidR="00000000" w:rsidRDefault="00B2572E">
      <w:pPr>
        <w:pStyle w:val="a0"/>
        <w:rPr>
          <w:rFonts w:hint="cs"/>
          <w:rtl/>
        </w:rPr>
      </w:pPr>
    </w:p>
    <w:p w14:paraId="18189897" w14:textId="77777777" w:rsidR="00000000" w:rsidRDefault="00B2572E">
      <w:pPr>
        <w:pStyle w:val="af1"/>
        <w:rPr>
          <w:rtl/>
        </w:rPr>
      </w:pPr>
      <w:r>
        <w:rPr>
          <w:rtl/>
        </w:rPr>
        <w:t>היו"ר ראו</w:t>
      </w:r>
      <w:r>
        <w:rPr>
          <w:rtl/>
        </w:rPr>
        <w:t>בן ריבלין:</w:t>
      </w:r>
    </w:p>
    <w:p w14:paraId="02A2A6B6" w14:textId="77777777" w:rsidR="00000000" w:rsidRDefault="00B2572E">
      <w:pPr>
        <w:pStyle w:val="a0"/>
        <w:rPr>
          <w:rtl/>
        </w:rPr>
      </w:pPr>
    </w:p>
    <w:p w14:paraId="34E23D07" w14:textId="77777777" w:rsidR="00000000" w:rsidRDefault="00B2572E">
      <w:pPr>
        <w:pStyle w:val="a0"/>
        <w:rPr>
          <w:rFonts w:hint="cs"/>
          <w:rtl/>
        </w:rPr>
      </w:pPr>
      <w:r>
        <w:rPr>
          <w:rFonts w:hint="cs"/>
          <w:rtl/>
        </w:rPr>
        <w:t>מחר היא תישמע ברוב עם.</w:t>
      </w:r>
    </w:p>
    <w:p w14:paraId="664C1620" w14:textId="77777777" w:rsidR="00000000" w:rsidRDefault="00B2572E">
      <w:pPr>
        <w:pStyle w:val="a0"/>
        <w:rPr>
          <w:rFonts w:hint="cs"/>
          <w:rtl/>
        </w:rPr>
      </w:pPr>
    </w:p>
    <w:p w14:paraId="0FF9BFA4" w14:textId="77777777" w:rsidR="00000000" w:rsidRDefault="00B2572E">
      <w:pPr>
        <w:pStyle w:val="-"/>
        <w:rPr>
          <w:rtl/>
        </w:rPr>
      </w:pPr>
      <w:bookmarkStart w:id="89" w:name="FS000000464T17_02_2004_16_47_41"/>
      <w:bookmarkStart w:id="90" w:name="FS000000464T17_02_2004_17_32_51"/>
      <w:bookmarkStart w:id="91" w:name="FS000000464T17_02_2004_17_32_57C"/>
      <w:bookmarkEnd w:id="89"/>
      <w:bookmarkEnd w:id="91"/>
      <w:r>
        <w:rPr>
          <w:rtl/>
        </w:rPr>
        <w:t>סגן שר הביטחון זאב בוים:</w:t>
      </w:r>
    </w:p>
    <w:p w14:paraId="7B39AD46" w14:textId="77777777" w:rsidR="00000000" w:rsidRDefault="00B2572E">
      <w:pPr>
        <w:pStyle w:val="a0"/>
        <w:rPr>
          <w:rtl/>
        </w:rPr>
      </w:pPr>
    </w:p>
    <w:bookmarkEnd w:id="90"/>
    <w:p w14:paraId="6EB94732" w14:textId="77777777" w:rsidR="00000000" w:rsidRDefault="00B2572E">
      <w:pPr>
        <w:pStyle w:val="a0"/>
        <w:rPr>
          <w:rFonts w:hint="cs"/>
          <w:rtl/>
        </w:rPr>
      </w:pPr>
      <w:r>
        <w:rPr>
          <w:rFonts w:hint="cs"/>
          <w:rtl/>
        </w:rPr>
        <w:t>חבר הכנסת אורי אריאל, קודם כול, לעניין הפעילים והפעילות שלהם והשתתפותם בהפרות סדר וכניסה למתקנים, כמו למשל הפעולות על הגדר. הדברים ידועים, ויש פעילות נגדם, גם כלפי אלה ששוהים כאן. יש מאמץ גדול מ</w:t>
      </w:r>
      <w:r>
        <w:rPr>
          <w:rFonts w:hint="cs"/>
          <w:rtl/>
        </w:rPr>
        <w:t>אוד, בלי להפריע לתנועת תיירות סדירה ותמימה בכניסה לגבולות הארץ, לנסות באמצעים שונים לאתר מראש קבוצות מהסוג הזה, וכוונות מהסוג הזה, ולמנוע את כניסתם. כבר אמרתי את הדברים, ורק הדגשתי עכשיו.</w:t>
      </w:r>
    </w:p>
    <w:p w14:paraId="54ED313D" w14:textId="77777777" w:rsidR="00000000" w:rsidRDefault="00B2572E">
      <w:pPr>
        <w:pStyle w:val="a0"/>
        <w:rPr>
          <w:rFonts w:hint="cs"/>
          <w:rtl/>
        </w:rPr>
      </w:pPr>
    </w:p>
    <w:p w14:paraId="2A86D68A" w14:textId="77777777" w:rsidR="00000000" w:rsidRDefault="00B2572E">
      <w:pPr>
        <w:pStyle w:val="a0"/>
        <w:rPr>
          <w:rFonts w:hint="cs"/>
          <w:rtl/>
        </w:rPr>
      </w:pPr>
      <w:r>
        <w:rPr>
          <w:rFonts w:hint="cs"/>
          <w:rtl/>
        </w:rPr>
        <w:t xml:space="preserve">אשר לקבוצת </w:t>
      </w:r>
      <w:r>
        <w:rPr>
          <w:rFonts w:hint="cs"/>
        </w:rPr>
        <w:t>TI</w:t>
      </w:r>
      <w:r>
        <w:t>P</w:t>
      </w:r>
      <w:r>
        <w:rPr>
          <w:rFonts w:hint="cs"/>
        </w:rPr>
        <w:t>H</w:t>
      </w:r>
      <w:r>
        <w:rPr>
          <w:rFonts w:hint="cs"/>
          <w:rtl/>
        </w:rPr>
        <w:t xml:space="preserve"> - אם יש שאילתא בעל-פה, אני בוודאי אשיב עליה בפירוט,</w:t>
      </w:r>
      <w:r>
        <w:rPr>
          <w:rFonts w:hint="cs"/>
          <w:rtl/>
        </w:rPr>
        <w:t xml:space="preserve"> וגם יהיה לי חומר מוכן. אני אומר לך מהניסיון שלי, שיש שם באמת קבוצה, בהסכמת מדינת ישראל, במסגרת הסכם- וואי, הסכם חברון. זאת קבוצה שמייצגת שש מדינות, אירופיות כולן, של בעצם נציגים של שגרירים, שגרירי המדינות האלה בישראל. המסגרת מסודרת ומוסכמת, גם מוסכם בדיוק</w:t>
      </w:r>
      <w:r>
        <w:rPr>
          <w:rFonts w:hint="cs"/>
          <w:rtl/>
        </w:rPr>
        <w:t xml:space="preserve"> מה הם עושים, מה מותר להם לעשות, מה אסור להם לעשות. </w:t>
      </w:r>
    </w:p>
    <w:p w14:paraId="11E13CC2" w14:textId="77777777" w:rsidR="00000000" w:rsidRDefault="00B2572E">
      <w:pPr>
        <w:pStyle w:val="a0"/>
        <w:rPr>
          <w:rFonts w:hint="cs"/>
          <w:rtl/>
        </w:rPr>
      </w:pPr>
    </w:p>
    <w:p w14:paraId="08E4A30A" w14:textId="77777777" w:rsidR="00000000" w:rsidRDefault="00B2572E">
      <w:pPr>
        <w:pStyle w:val="a0"/>
        <w:rPr>
          <w:rFonts w:hint="cs"/>
          <w:rtl/>
        </w:rPr>
      </w:pPr>
      <w:r>
        <w:rPr>
          <w:rFonts w:hint="cs"/>
          <w:rtl/>
        </w:rPr>
        <w:t>אני אישית נפגש, אחת לחצי שנה בערך, עם השגרירים של המדינות, שבראשם עומדת השגרירה הנורבגית; כבר היו לנו שתי פגישות כאלה, אחת בקיץ ואחת לאחרונה לפני כחודש, ואנחנו בוחנים את הדברים. הם מעלים שורה של עניינים</w:t>
      </w:r>
      <w:r>
        <w:rPr>
          <w:rFonts w:hint="cs"/>
          <w:rtl/>
        </w:rPr>
        <w:t>, אם יש להם, וגם אנחנו מעלים שורה של עניינים שלנו, ומתנהל דיאלוג על דרך תפקוד הקבוצה הזאת.</w:t>
      </w:r>
    </w:p>
    <w:p w14:paraId="464F71D3" w14:textId="77777777" w:rsidR="00000000" w:rsidRDefault="00B2572E">
      <w:pPr>
        <w:pStyle w:val="a0"/>
        <w:rPr>
          <w:rtl/>
        </w:rPr>
      </w:pPr>
    </w:p>
    <w:p w14:paraId="70CE9885" w14:textId="77777777" w:rsidR="00000000" w:rsidRDefault="00B2572E">
      <w:pPr>
        <w:pStyle w:val="a0"/>
        <w:rPr>
          <w:rFonts w:hint="cs"/>
          <w:rtl/>
        </w:rPr>
      </w:pPr>
      <w:r>
        <w:rPr>
          <w:rFonts w:hint="cs"/>
          <w:rtl/>
        </w:rPr>
        <w:t>בסך הכול, ככלל הם לא מפריעים לצה"ל. למתיישבים ביישוב היהודי בחברון יש טענות על פעילותם, ועל כך שבנוכחותם ובפעילותם הם כן מפריעים, או הייתי אומר שהם מוטים בפעילותם ל</w:t>
      </w:r>
      <w:r>
        <w:rPr>
          <w:rFonts w:hint="cs"/>
          <w:rtl/>
        </w:rPr>
        <w:t>מען הפלסטינים.</w:t>
      </w:r>
    </w:p>
    <w:p w14:paraId="40BE2399" w14:textId="77777777" w:rsidR="00000000" w:rsidRDefault="00B2572E">
      <w:pPr>
        <w:pStyle w:val="a0"/>
        <w:rPr>
          <w:rFonts w:hint="cs"/>
          <w:rtl/>
        </w:rPr>
      </w:pPr>
    </w:p>
    <w:p w14:paraId="59687308" w14:textId="77777777" w:rsidR="00000000" w:rsidRDefault="00B2572E">
      <w:pPr>
        <w:pStyle w:val="a0"/>
        <w:rPr>
          <w:rFonts w:hint="cs"/>
          <w:rtl/>
        </w:rPr>
      </w:pPr>
      <w:r>
        <w:rPr>
          <w:rFonts w:hint="cs"/>
          <w:rtl/>
        </w:rPr>
        <w:t>אגב, בכתב המנדט שלהם, המטרה העיקרית של הפעולה היא בבחינת - או בהסכמה שלנו - ההסדר של הסכם-וואי עם איזה גורם בין-לאומי שעובד לטובת מילוי או מיצוי ההסכם הזה מנקודת ראות פלסטינית. מהבחינה הזאת הם מליצי יושר של הפלסטינים, אבל בהחלט עם קשר אתנו,</w:t>
      </w:r>
      <w:r>
        <w:rPr>
          <w:rFonts w:hint="cs"/>
          <w:rtl/>
        </w:rPr>
        <w:t xml:space="preserve"> עם תיאום עם מח"ט חברון, מעת לעת. יש שם בעיות, הייתי אומר - מקומיות. המתיישבים שלנו, ביישוב היהודי בחברון, באופן טבעי לא אוהבים את נוכחותם. החיילים שם מתלוננים שהם סובלים מהיחס של המתיישבים שם, והדברים האלה הם לחם חוקם של כל הצדדים שם. </w:t>
      </w:r>
    </w:p>
    <w:p w14:paraId="1711DA91" w14:textId="77777777" w:rsidR="00000000" w:rsidRDefault="00B2572E">
      <w:pPr>
        <w:pStyle w:val="af0"/>
        <w:rPr>
          <w:rFonts w:hint="cs"/>
          <w:b w:val="0"/>
          <w:bCs w:val="0"/>
          <w:u w:val="none"/>
          <w:rtl/>
        </w:rPr>
      </w:pPr>
    </w:p>
    <w:p w14:paraId="22FAAC4B" w14:textId="77777777" w:rsidR="00000000" w:rsidRDefault="00B2572E">
      <w:pPr>
        <w:pStyle w:val="af0"/>
        <w:rPr>
          <w:rtl/>
        </w:rPr>
      </w:pPr>
      <w:r>
        <w:rPr>
          <w:rFonts w:hint="eastAsia"/>
          <w:rtl/>
        </w:rPr>
        <w:t>ואסל</w:t>
      </w:r>
      <w:r>
        <w:rPr>
          <w:rtl/>
        </w:rPr>
        <w:t xml:space="preserve"> טאהא (בל"ד):</w:t>
      </w:r>
    </w:p>
    <w:p w14:paraId="05B074E5" w14:textId="77777777" w:rsidR="00000000" w:rsidRDefault="00B2572E">
      <w:pPr>
        <w:pStyle w:val="a0"/>
        <w:rPr>
          <w:rFonts w:hint="cs"/>
          <w:rtl/>
        </w:rPr>
      </w:pPr>
    </w:p>
    <w:p w14:paraId="5D8118C8" w14:textId="77777777" w:rsidR="00000000" w:rsidRDefault="00B2572E">
      <w:pPr>
        <w:pStyle w:val="a0"/>
        <w:rPr>
          <w:rFonts w:hint="cs"/>
          <w:rtl/>
        </w:rPr>
      </w:pPr>
      <w:r>
        <w:rPr>
          <w:rFonts w:hint="cs"/>
          <w:rtl/>
        </w:rPr>
        <w:t>התקריות שקורות כל יום בחברון, שמתנכלים לתושבים פלסטינים, גם ירו על אנשי צבא - - -</w:t>
      </w:r>
    </w:p>
    <w:p w14:paraId="3CA09536" w14:textId="77777777" w:rsidR="00000000" w:rsidRDefault="00B2572E">
      <w:pPr>
        <w:pStyle w:val="a0"/>
        <w:rPr>
          <w:rFonts w:hint="cs"/>
          <w:rtl/>
        </w:rPr>
      </w:pPr>
    </w:p>
    <w:p w14:paraId="77890950" w14:textId="77777777" w:rsidR="00000000" w:rsidRDefault="00B2572E">
      <w:pPr>
        <w:pStyle w:val="af1"/>
        <w:rPr>
          <w:rtl/>
        </w:rPr>
      </w:pPr>
      <w:r>
        <w:rPr>
          <w:rtl/>
        </w:rPr>
        <w:t>היו"ר ראובן ריבלין:</w:t>
      </w:r>
    </w:p>
    <w:p w14:paraId="5F3733F4" w14:textId="77777777" w:rsidR="00000000" w:rsidRDefault="00B2572E">
      <w:pPr>
        <w:pStyle w:val="a0"/>
        <w:rPr>
          <w:rtl/>
        </w:rPr>
      </w:pPr>
    </w:p>
    <w:p w14:paraId="63D0F513" w14:textId="77777777" w:rsidR="00000000" w:rsidRDefault="00B2572E">
      <w:pPr>
        <w:pStyle w:val="a0"/>
        <w:rPr>
          <w:rFonts w:hint="cs"/>
          <w:rtl/>
        </w:rPr>
      </w:pPr>
      <w:r>
        <w:rPr>
          <w:rFonts w:hint="cs"/>
          <w:rtl/>
        </w:rPr>
        <w:t>יהיה דיון מיוחד על כך.</w:t>
      </w:r>
    </w:p>
    <w:p w14:paraId="6256C725" w14:textId="77777777" w:rsidR="00000000" w:rsidRDefault="00B2572E">
      <w:pPr>
        <w:pStyle w:val="a0"/>
        <w:rPr>
          <w:rFonts w:hint="cs"/>
          <w:rtl/>
        </w:rPr>
      </w:pPr>
    </w:p>
    <w:p w14:paraId="3622D033" w14:textId="77777777" w:rsidR="00000000" w:rsidRDefault="00B2572E">
      <w:pPr>
        <w:pStyle w:val="-"/>
        <w:rPr>
          <w:rtl/>
        </w:rPr>
      </w:pPr>
      <w:bookmarkStart w:id="92" w:name="FS000000464T17_02_2004_17_32_42C"/>
      <w:bookmarkEnd w:id="92"/>
      <w:r>
        <w:rPr>
          <w:rtl/>
        </w:rPr>
        <w:t>סגן שר הביטחון זאב בוים:</w:t>
      </w:r>
    </w:p>
    <w:p w14:paraId="709A14BC" w14:textId="77777777" w:rsidR="00000000" w:rsidRDefault="00B2572E">
      <w:pPr>
        <w:pStyle w:val="a0"/>
        <w:rPr>
          <w:rtl/>
        </w:rPr>
      </w:pPr>
    </w:p>
    <w:p w14:paraId="621A52D3" w14:textId="77777777" w:rsidR="00000000" w:rsidRDefault="00B2572E">
      <w:pPr>
        <w:pStyle w:val="a0"/>
        <w:rPr>
          <w:rFonts w:hint="cs"/>
          <w:rtl/>
        </w:rPr>
      </w:pPr>
      <w:r>
        <w:rPr>
          <w:rFonts w:hint="cs"/>
          <w:rtl/>
        </w:rPr>
        <w:t>אני אמרתי את הדברים כהווייתם. יש פה שני צדדים לדבר הזה, מתוקף העובדה שיש שם שתי אוכלוסיות: לאלה יש טע</w:t>
      </w:r>
      <w:r>
        <w:rPr>
          <w:rFonts w:hint="cs"/>
          <w:rtl/>
        </w:rPr>
        <w:t>נות ולאלה יש טענות. באמצע יושב גוף בין-לאומי, נציגי ה-</w:t>
      </w:r>
      <w:r>
        <w:rPr>
          <w:rFonts w:hint="cs"/>
        </w:rPr>
        <w:t>TIPH</w:t>
      </w:r>
      <w:r>
        <w:rPr>
          <w:rFonts w:hint="cs"/>
          <w:rtl/>
        </w:rPr>
        <w:t xml:space="preserve">, והם אף פעם לא יוצאים טוב מהמצב הזה. אנחנו משתדלים לשמוע את כל הצדדים ולפתור את הבעיות. </w:t>
      </w:r>
    </w:p>
    <w:p w14:paraId="26E86376" w14:textId="77777777" w:rsidR="00000000" w:rsidRDefault="00B2572E">
      <w:pPr>
        <w:pStyle w:val="a0"/>
        <w:rPr>
          <w:rFonts w:hint="cs"/>
          <w:rtl/>
        </w:rPr>
      </w:pPr>
    </w:p>
    <w:p w14:paraId="3C3C748B" w14:textId="77777777" w:rsidR="00000000" w:rsidRDefault="00B2572E">
      <w:pPr>
        <w:pStyle w:val="af1"/>
        <w:rPr>
          <w:rtl/>
        </w:rPr>
      </w:pPr>
      <w:r>
        <w:rPr>
          <w:rtl/>
        </w:rPr>
        <w:t>היו"ר ראובן ריבלין:</w:t>
      </w:r>
    </w:p>
    <w:p w14:paraId="764FC7B1" w14:textId="77777777" w:rsidR="00000000" w:rsidRDefault="00B2572E">
      <w:pPr>
        <w:pStyle w:val="a0"/>
        <w:rPr>
          <w:rtl/>
        </w:rPr>
      </w:pPr>
    </w:p>
    <w:p w14:paraId="6DACD147" w14:textId="77777777" w:rsidR="00000000" w:rsidRDefault="00B2572E">
      <w:pPr>
        <w:pStyle w:val="a0"/>
        <w:rPr>
          <w:rFonts w:hint="cs"/>
          <w:rtl/>
        </w:rPr>
      </w:pPr>
      <w:r>
        <w:rPr>
          <w:rFonts w:hint="cs"/>
          <w:rtl/>
        </w:rPr>
        <w:t>אדוני כבוד סגן השר וחבר הכנסת אריאל, גם חבר הכנסת טאהא, הוגשו לי שתי שאילתות בעל-פה, ו</w:t>
      </w:r>
      <w:r>
        <w:rPr>
          <w:rFonts w:hint="cs"/>
          <w:rtl/>
        </w:rPr>
        <w:t>אישרתי אחת מהן - כי חבר הכנסת ברכה כבר מילא את מכסתו - של חבר הכנסת אלדד, לא של חבר הכנסת אריאל - לא טעיתי בהרבה, בסך הכול במושב אחד. ומחר אדוני ישיב בפירוט, כי אנחנו קיבלנו ידיעה שאותו איש שעמד בראש הקבוצה הזאת הוציא איזו חוות דעת מסכמת, שבה הוא אמר שבחבר</w:t>
      </w:r>
      <w:r>
        <w:rPr>
          <w:rFonts w:hint="cs"/>
          <w:rtl/>
        </w:rPr>
        <w:t xml:space="preserve">ון מתקיים "טיהור עם", מה שנקרא, מה שעורר את חמתם גם של חבר הכנסת ברכה, מצד אחד, וגם של חבר הכנסת אלדד. מחר חבר הכנסת ברכה יקבל שאלה נוספת, כי את שאילתתו לא אישרנו, אבל חבר הכנסת אלדד ישאל, ואדוני ודאי יענה על עניין זה. </w:t>
      </w:r>
    </w:p>
    <w:p w14:paraId="19E573ED" w14:textId="77777777" w:rsidR="00000000" w:rsidRDefault="00B2572E">
      <w:pPr>
        <w:pStyle w:val="a0"/>
        <w:rPr>
          <w:rFonts w:hint="cs"/>
          <w:rtl/>
        </w:rPr>
      </w:pPr>
    </w:p>
    <w:p w14:paraId="129D0A91" w14:textId="77777777" w:rsidR="00000000" w:rsidRDefault="00B2572E">
      <w:pPr>
        <w:pStyle w:val="a0"/>
        <w:rPr>
          <w:rFonts w:hint="cs"/>
          <w:rtl/>
        </w:rPr>
      </w:pPr>
      <w:r>
        <w:rPr>
          <w:rFonts w:hint="cs"/>
          <w:rtl/>
        </w:rPr>
        <w:t>כבוד סגן השר ישיב על שאילתא רגילה ש</w:t>
      </w:r>
      <w:r>
        <w:rPr>
          <w:rFonts w:hint="cs"/>
          <w:rtl/>
        </w:rPr>
        <w:t xml:space="preserve">ל חבר הכנסת אורי אריאל, שמספרה 739, בעניין: מקצועות צה"ליים. </w:t>
      </w:r>
    </w:p>
    <w:p w14:paraId="2DAB0A62" w14:textId="77777777" w:rsidR="00000000" w:rsidRDefault="00B2572E">
      <w:pPr>
        <w:pStyle w:val="a0"/>
        <w:rPr>
          <w:rFonts w:hint="cs"/>
          <w:rtl/>
        </w:rPr>
      </w:pPr>
    </w:p>
    <w:p w14:paraId="15BA23CD" w14:textId="77777777" w:rsidR="00000000" w:rsidRDefault="00B2572E">
      <w:pPr>
        <w:pStyle w:val="a1"/>
        <w:jc w:val="center"/>
        <w:rPr>
          <w:rtl/>
        </w:rPr>
      </w:pPr>
      <w:bookmarkStart w:id="93" w:name="CQ17265FI0017265T17_02_2004_17_37_21"/>
      <w:bookmarkStart w:id="94" w:name="_Toc67316626"/>
      <w:bookmarkEnd w:id="93"/>
      <w:r>
        <w:rPr>
          <w:rtl/>
        </w:rPr>
        <w:t xml:space="preserve">739. </w:t>
      </w:r>
      <w:r>
        <w:rPr>
          <w:rFonts w:hint="cs"/>
          <w:rtl/>
        </w:rPr>
        <w:t>שיבוץ דרוזים ובדואים ל</w:t>
      </w:r>
      <w:r>
        <w:rPr>
          <w:rtl/>
        </w:rPr>
        <w:t>מקצועות צ</w:t>
      </w:r>
      <w:r>
        <w:rPr>
          <w:rFonts w:hint="cs"/>
          <w:rtl/>
        </w:rPr>
        <w:t>בא</w:t>
      </w:r>
      <w:r>
        <w:rPr>
          <w:rtl/>
        </w:rPr>
        <w:t>יים</w:t>
      </w:r>
      <w:bookmarkEnd w:id="94"/>
      <w:r>
        <w:rPr>
          <w:rtl/>
        </w:rPr>
        <w:t xml:space="preserve"> </w:t>
      </w:r>
    </w:p>
    <w:p w14:paraId="20FC2CEB" w14:textId="77777777" w:rsidR="00000000" w:rsidRDefault="00B2572E">
      <w:pPr>
        <w:pStyle w:val="a0"/>
        <w:rPr>
          <w:rFonts w:hint="cs"/>
          <w:rtl/>
        </w:rPr>
      </w:pPr>
    </w:p>
    <w:p w14:paraId="0553E4C1" w14:textId="77777777" w:rsidR="00000000" w:rsidRDefault="00B2572E">
      <w:pPr>
        <w:pStyle w:val="a0"/>
        <w:ind w:firstLine="0"/>
        <w:rPr>
          <w:bCs/>
          <w:u w:val="single"/>
        </w:rPr>
      </w:pPr>
      <w:bookmarkStart w:id="95" w:name="ESQ17265"/>
      <w:bookmarkEnd w:id="95"/>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E7B681F" w14:textId="77777777" w:rsidR="00000000" w:rsidRDefault="00B2572E">
      <w:pPr>
        <w:pStyle w:val="a0"/>
        <w:ind w:firstLine="0"/>
      </w:pPr>
      <w:r>
        <w:rPr>
          <w:rtl/>
        </w:rPr>
        <w:t>ביום א' בכסל</w:t>
      </w:r>
      <w:r>
        <w:rPr>
          <w:rFonts w:hint="cs"/>
          <w:rtl/>
        </w:rPr>
        <w:t>י</w:t>
      </w:r>
      <w:r>
        <w:rPr>
          <w:rtl/>
        </w:rPr>
        <w:t>ו התשס"ד (26 בנובמבר 2003):</w:t>
      </w:r>
    </w:p>
    <w:p w14:paraId="5F566D50" w14:textId="77777777" w:rsidR="00000000" w:rsidRDefault="00B2572E">
      <w:pPr>
        <w:pStyle w:val="a0"/>
        <w:rPr>
          <w:rFonts w:hint="cs"/>
          <w:rtl/>
        </w:rPr>
      </w:pPr>
    </w:p>
    <w:p w14:paraId="11AC803D" w14:textId="77777777" w:rsidR="00000000" w:rsidRDefault="00B2572E">
      <w:pPr>
        <w:pStyle w:val="a0"/>
        <w:ind w:firstLine="720"/>
      </w:pPr>
      <w:r>
        <w:rPr>
          <w:rtl/>
        </w:rPr>
        <w:t>בעקבות הידיעה כי החייל הדרוזי הראשון סיים מסלול בשייטת</w:t>
      </w:r>
      <w:r>
        <w:rPr>
          <w:rFonts w:hint="cs"/>
          <w:rtl/>
        </w:rPr>
        <w:t xml:space="preserve">, רצוני </w:t>
      </w:r>
      <w:r>
        <w:rPr>
          <w:rFonts w:hint="cs"/>
          <w:rtl/>
        </w:rPr>
        <w:t>לשאול</w:t>
      </w:r>
      <w:r>
        <w:rPr>
          <w:rtl/>
        </w:rPr>
        <w:t>:</w:t>
      </w:r>
    </w:p>
    <w:p w14:paraId="21C06666" w14:textId="77777777" w:rsidR="00000000" w:rsidRDefault="00B2572E">
      <w:pPr>
        <w:pStyle w:val="a0"/>
        <w:ind w:firstLine="720"/>
      </w:pPr>
    </w:p>
    <w:p w14:paraId="6D252068" w14:textId="77777777" w:rsidR="00000000" w:rsidRDefault="00B2572E">
      <w:pPr>
        <w:pStyle w:val="a0"/>
        <w:ind w:firstLine="720"/>
        <w:rPr>
          <w:rtl/>
        </w:rPr>
      </w:pPr>
      <w:r>
        <w:rPr>
          <w:rFonts w:hint="cs"/>
          <w:rtl/>
        </w:rPr>
        <w:t xml:space="preserve">1. </w:t>
      </w:r>
      <w:r>
        <w:rPr>
          <w:rtl/>
        </w:rPr>
        <w:t>האם יש מקצועות בצה"ל הסגורים בפני דרוזים?</w:t>
      </w:r>
    </w:p>
    <w:p w14:paraId="44592F51" w14:textId="77777777" w:rsidR="00000000" w:rsidRDefault="00B2572E">
      <w:pPr>
        <w:pStyle w:val="a0"/>
        <w:ind w:firstLine="720"/>
        <w:rPr>
          <w:rtl/>
        </w:rPr>
      </w:pPr>
    </w:p>
    <w:p w14:paraId="2C7901E1" w14:textId="77777777" w:rsidR="00000000" w:rsidRDefault="00B2572E">
      <w:pPr>
        <w:pStyle w:val="a0"/>
        <w:ind w:firstLine="720"/>
        <w:rPr>
          <w:rtl/>
        </w:rPr>
      </w:pPr>
      <w:r>
        <w:rPr>
          <w:rFonts w:hint="cs"/>
          <w:rtl/>
        </w:rPr>
        <w:t xml:space="preserve">2. </w:t>
      </w:r>
      <w:r>
        <w:rPr>
          <w:rtl/>
        </w:rPr>
        <w:t>האם יש מקצועות הסגורים בפני בדו</w:t>
      </w:r>
      <w:r>
        <w:rPr>
          <w:rFonts w:hint="cs"/>
          <w:rtl/>
        </w:rPr>
        <w:t>א</w:t>
      </w:r>
      <w:r>
        <w:rPr>
          <w:rtl/>
        </w:rPr>
        <w:t xml:space="preserve">ים? </w:t>
      </w:r>
    </w:p>
    <w:p w14:paraId="3949EB35" w14:textId="77777777" w:rsidR="00000000" w:rsidRDefault="00B2572E">
      <w:pPr>
        <w:pStyle w:val="a0"/>
        <w:ind w:firstLine="720"/>
        <w:rPr>
          <w:rtl/>
        </w:rPr>
      </w:pPr>
    </w:p>
    <w:p w14:paraId="63D11B41" w14:textId="77777777" w:rsidR="00000000" w:rsidRDefault="00B2572E">
      <w:pPr>
        <w:pStyle w:val="a0"/>
        <w:ind w:firstLine="0"/>
        <w:rPr>
          <w:rFonts w:hint="cs"/>
          <w:rtl/>
        </w:rPr>
      </w:pPr>
      <w:r>
        <w:rPr>
          <w:rFonts w:hint="cs"/>
          <w:b/>
          <w:bCs/>
          <w:u w:val="single"/>
          <w:rtl/>
        </w:rPr>
        <w:t>סגן שר הביטחון זאב בוים:</w:t>
      </w:r>
    </w:p>
    <w:p w14:paraId="680F85FF" w14:textId="77777777" w:rsidR="00000000" w:rsidRDefault="00B2572E">
      <w:pPr>
        <w:pStyle w:val="a0"/>
        <w:rPr>
          <w:rFonts w:hint="cs"/>
          <w:rtl/>
        </w:rPr>
      </w:pPr>
      <w:r>
        <w:rPr>
          <w:rFonts w:hint="cs"/>
          <w:b/>
          <w:rtl/>
        </w:rPr>
        <w:tab/>
      </w:r>
    </w:p>
    <w:p w14:paraId="36946B5E" w14:textId="77777777" w:rsidR="00000000" w:rsidRDefault="00B2572E">
      <w:pPr>
        <w:pStyle w:val="a0"/>
        <w:rPr>
          <w:rFonts w:hint="cs"/>
          <w:rtl/>
        </w:rPr>
      </w:pPr>
      <w:r>
        <w:rPr>
          <w:rFonts w:hint="cs"/>
          <w:rtl/>
        </w:rPr>
        <w:t xml:space="preserve">1. ככלל, בני העדה הדרוזית </w:t>
      </w:r>
      <w:r>
        <w:rPr>
          <w:rtl/>
        </w:rPr>
        <w:t>–</w:t>
      </w:r>
      <w:r>
        <w:rPr>
          <w:rFonts w:hint="cs"/>
          <w:rtl/>
        </w:rPr>
        <w:t xml:space="preserve"> למעט הדרוזים ברמת-הגולן </w:t>
      </w:r>
      <w:r>
        <w:rPr>
          <w:rtl/>
        </w:rPr>
        <w:t>–</w:t>
      </w:r>
      <w:r>
        <w:rPr>
          <w:rFonts w:hint="cs"/>
          <w:rtl/>
        </w:rPr>
        <w:t xml:space="preserve"> חייבים בשירות בצה"ל ככל אזרח ישראלי וכל יעדי השיבוץ פתוחים בפניהם.</w:t>
      </w:r>
    </w:p>
    <w:p w14:paraId="76E7C5EB" w14:textId="77777777" w:rsidR="00000000" w:rsidRDefault="00B2572E">
      <w:pPr>
        <w:pStyle w:val="a0"/>
        <w:rPr>
          <w:rFonts w:hint="cs"/>
          <w:rtl/>
        </w:rPr>
      </w:pPr>
    </w:p>
    <w:p w14:paraId="34A0C13B" w14:textId="77777777" w:rsidR="00000000" w:rsidRDefault="00B2572E">
      <w:pPr>
        <w:pStyle w:val="a0"/>
        <w:rPr>
          <w:rFonts w:hint="cs"/>
          <w:rtl/>
        </w:rPr>
      </w:pPr>
      <w:r>
        <w:rPr>
          <w:rFonts w:hint="cs"/>
          <w:rtl/>
        </w:rPr>
        <w:t>2.  חוק שירו</w:t>
      </w:r>
      <w:r>
        <w:rPr>
          <w:rFonts w:hint="cs"/>
          <w:rtl/>
        </w:rPr>
        <w:t xml:space="preserve">ת ביטחון [נוסח משולב], התשמ"ו-1986, הקובע את חובת הגיוס לצה"ל,  מחיל את חובת הגיוס על כל אזרחי מדינת ישראל ותושביה הקבועים, לרבות אוכלוסיית הבדואים. עם זאת, על-פי מדיניות צה"ל, הבדואים אינם נקראים לשירות חובה, אלא אם מתנדבים הם לשירות, ובמסגרת תהליך גיוסם </w:t>
      </w:r>
      <w:r>
        <w:rPr>
          <w:rFonts w:hint="cs"/>
          <w:rtl/>
        </w:rPr>
        <w:t>לצה"ל נקבע שיבוצם באופן פרטני, על-פי הצרכים.</w:t>
      </w:r>
    </w:p>
    <w:p w14:paraId="1621CDD3" w14:textId="77777777" w:rsidR="00000000" w:rsidRDefault="00B2572E">
      <w:pPr>
        <w:pStyle w:val="a0"/>
        <w:rPr>
          <w:rFonts w:hint="cs"/>
          <w:rtl/>
        </w:rPr>
      </w:pPr>
    </w:p>
    <w:p w14:paraId="29E1E5E1" w14:textId="77777777" w:rsidR="00000000" w:rsidRDefault="00B2572E">
      <w:pPr>
        <w:pStyle w:val="a0"/>
        <w:rPr>
          <w:rFonts w:hint="cs"/>
          <w:rtl/>
        </w:rPr>
      </w:pPr>
      <w:r>
        <w:rPr>
          <w:rFonts w:hint="cs"/>
          <w:rtl/>
        </w:rPr>
        <w:t>יודגש, כי לבני העדה הדרוזית או הבדואית אין מגבלת שיבוץ  למקצועות צבאיים, בשל היותם בני מיעוטים. זה נכון לעכשיו, זה לא היה קיים בעבר. היה זמן בצבא שהיו מגבלות מבחינת הגיוס, השירות, בתחומים מסוימים - שהם לא היו ר</w:t>
      </w:r>
      <w:r>
        <w:rPr>
          <w:rFonts w:hint="cs"/>
          <w:rtl/>
        </w:rPr>
        <w:t xml:space="preserve">שאים לשרת בהם. המגבלה הזאת כבר אינה קיימת. </w:t>
      </w:r>
    </w:p>
    <w:p w14:paraId="5A3CB47D" w14:textId="77777777" w:rsidR="00000000" w:rsidRDefault="00B2572E">
      <w:pPr>
        <w:pStyle w:val="a0"/>
        <w:rPr>
          <w:rFonts w:hint="cs"/>
          <w:rtl/>
        </w:rPr>
      </w:pPr>
    </w:p>
    <w:p w14:paraId="65E511C0" w14:textId="77777777" w:rsidR="00000000" w:rsidRDefault="00B2572E">
      <w:pPr>
        <w:pStyle w:val="a0"/>
        <w:ind w:firstLine="0"/>
        <w:rPr>
          <w:rFonts w:hint="cs"/>
          <w:rtl/>
        </w:rPr>
      </w:pPr>
      <w:r>
        <w:rPr>
          <w:rFonts w:hint="cs"/>
          <w:rtl/>
        </w:rPr>
        <w:t xml:space="preserve">           הלכה למעשה, אחת ממגבלות השיבוץ למקצועות וליחידות עבור כלל המתגייסים באשר הם הינה מגבלת  הסיווג הביטחוני. נוסיף כי בתקופה האחרונה בוצעה בחינה מחודשת  של מגבלות ביטחון המידע במקצועות הצבאיים. הורדת רמת </w:t>
      </w:r>
      <w:r>
        <w:rPr>
          <w:rFonts w:hint="cs"/>
          <w:rtl/>
        </w:rPr>
        <w:t>הסיווג באותם מקצועות גרמה להקלות גם עבור בני העדה הדרוזית והבדואית.</w:t>
      </w:r>
    </w:p>
    <w:p w14:paraId="1FE6D3A2" w14:textId="77777777" w:rsidR="00000000" w:rsidRDefault="00B2572E">
      <w:pPr>
        <w:pStyle w:val="af1"/>
        <w:rPr>
          <w:rtl/>
        </w:rPr>
      </w:pPr>
    </w:p>
    <w:p w14:paraId="7551C25E" w14:textId="77777777" w:rsidR="00000000" w:rsidRDefault="00B2572E">
      <w:pPr>
        <w:pStyle w:val="af1"/>
        <w:rPr>
          <w:rtl/>
        </w:rPr>
      </w:pPr>
      <w:r>
        <w:rPr>
          <w:rtl/>
        </w:rPr>
        <w:t>היו"ר ראובן ריבלין:</w:t>
      </w:r>
    </w:p>
    <w:p w14:paraId="5C9A8C27" w14:textId="77777777" w:rsidR="00000000" w:rsidRDefault="00B2572E">
      <w:pPr>
        <w:pStyle w:val="a0"/>
        <w:rPr>
          <w:rtl/>
        </w:rPr>
      </w:pPr>
    </w:p>
    <w:p w14:paraId="2FFFA5B0" w14:textId="77777777" w:rsidR="00000000" w:rsidRDefault="00B2572E">
      <w:pPr>
        <w:pStyle w:val="a0"/>
        <w:rPr>
          <w:rFonts w:hint="cs"/>
          <w:rtl/>
        </w:rPr>
      </w:pPr>
      <w:r>
        <w:rPr>
          <w:rFonts w:hint="cs"/>
          <w:rtl/>
        </w:rPr>
        <w:t xml:space="preserve">חבר הכנסת אריאל, בבקשה, שאלה נוספת. </w:t>
      </w:r>
    </w:p>
    <w:p w14:paraId="7D840B87" w14:textId="77777777" w:rsidR="00000000" w:rsidRDefault="00B2572E">
      <w:pPr>
        <w:pStyle w:val="a0"/>
        <w:rPr>
          <w:rFonts w:hint="cs"/>
          <w:rtl/>
        </w:rPr>
      </w:pPr>
    </w:p>
    <w:p w14:paraId="4DBB3BE5" w14:textId="77777777" w:rsidR="00000000" w:rsidRDefault="00B2572E">
      <w:pPr>
        <w:pStyle w:val="a"/>
        <w:rPr>
          <w:rtl/>
        </w:rPr>
      </w:pPr>
      <w:bookmarkStart w:id="96" w:name="FS000000713T17_02_2004_17_42_35"/>
      <w:bookmarkStart w:id="97" w:name="_Toc67316627"/>
      <w:bookmarkEnd w:id="96"/>
      <w:r>
        <w:rPr>
          <w:rFonts w:hint="eastAsia"/>
          <w:rtl/>
        </w:rPr>
        <w:t>אורי</w:t>
      </w:r>
      <w:r>
        <w:rPr>
          <w:rtl/>
        </w:rPr>
        <w:t xml:space="preserve"> יהודה אריאל (האיחוד הלאומי - ישראל ביתנו):</w:t>
      </w:r>
      <w:bookmarkEnd w:id="97"/>
    </w:p>
    <w:p w14:paraId="22F591CA" w14:textId="77777777" w:rsidR="00000000" w:rsidRDefault="00B2572E">
      <w:pPr>
        <w:pStyle w:val="a0"/>
        <w:rPr>
          <w:rFonts w:hint="cs"/>
          <w:rtl/>
        </w:rPr>
      </w:pPr>
    </w:p>
    <w:p w14:paraId="41E6C4CE" w14:textId="77777777" w:rsidR="00000000" w:rsidRDefault="00B2572E">
      <w:pPr>
        <w:pStyle w:val="a0"/>
        <w:rPr>
          <w:rFonts w:hint="cs"/>
          <w:rtl/>
        </w:rPr>
      </w:pPr>
      <w:r>
        <w:rPr>
          <w:rFonts w:hint="cs"/>
          <w:rtl/>
        </w:rPr>
        <w:t xml:space="preserve">תודה, אדוני, סגן שר הביטחון. אני מברך על המצב הזה שתיארת. אני רוצה לבקש מאדוני </w:t>
      </w:r>
      <w:r>
        <w:rPr>
          <w:rFonts w:hint="cs"/>
          <w:rtl/>
        </w:rPr>
        <w:t>- בזמנו, חבר הכנסת ארנס פנה פעמים מספר לראש הממשלה, מר שרון, לעשות דיון מיוחד לגבי אוכלוסיית הבדואים, במיוחד אלה שכן משרתים בצה"ל, כדי לחזקם ולתת להם שירותים יותר טובים ממה שקיים כעת. ראש הממשלה אמר בוועדת החוץ והביטחון שאכן יתקיים דיון כזה. אני מבקש לשאול</w:t>
      </w:r>
      <w:r>
        <w:rPr>
          <w:rFonts w:hint="cs"/>
          <w:rtl/>
        </w:rPr>
        <w:t xml:space="preserve">, האם אתה יודע אם התקיים, ואם לא - האם תוכל לנסות לזרז קיום דיון כזה בנוגע לזכויות הבדואים? </w:t>
      </w:r>
    </w:p>
    <w:p w14:paraId="4D18E52F" w14:textId="77777777" w:rsidR="00000000" w:rsidRDefault="00B2572E">
      <w:pPr>
        <w:pStyle w:val="a0"/>
        <w:rPr>
          <w:rFonts w:hint="cs"/>
          <w:rtl/>
        </w:rPr>
      </w:pPr>
    </w:p>
    <w:p w14:paraId="4F1D0774" w14:textId="77777777" w:rsidR="00000000" w:rsidRDefault="00B2572E">
      <w:pPr>
        <w:pStyle w:val="a"/>
        <w:rPr>
          <w:rtl/>
        </w:rPr>
      </w:pPr>
      <w:bookmarkStart w:id="98" w:name="FS000000464T17_02_2004_17_44_17"/>
      <w:bookmarkStart w:id="99" w:name="_Toc67316628"/>
      <w:bookmarkEnd w:id="98"/>
      <w:r>
        <w:rPr>
          <w:rFonts w:hint="eastAsia"/>
          <w:rtl/>
        </w:rPr>
        <w:t>סגן</w:t>
      </w:r>
      <w:r>
        <w:rPr>
          <w:rtl/>
        </w:rPr>
        <w:t xml:space="preserve"> שר הביטחון זאב בוים:</w:t>
      </w:r>
      <w:bookmarkEnd w:id="99"/>
    </w:p>
    <w:p w14:paraId="27B3BCA4" w14:textId="77777777" w:rsidR="00000000" w:rsidRDefault="00B2572E">
      <w:pPr>
        <w:pStyle w:val="a0"/>
        <w:rPr>
          <w:rFonts w:hint="cs"/>
          <w:rtl/>
        </w:rPr>
      </w:pPr>
    </w:p>
    <w:p w14:paraId="3558AEB4" w14:textId="77777777" w:rsidR="00000000" w:rsidRDefault="00B2572E">
      <w:pPr>
        <w:pStyle w:val="a0"/>
        <w:rPr>
          <w:rFonts w:hint="cs"/>
          <w:rtl/>
        </w:rPr>
      </w:pPr>
      <w:r>
        <w:rPr>
          <w:rFonts w:hint="cs"/>
          <w:rtl/>
        </w:rPr>
        <w:t>א. אני לא יודע אם נקבע או התקיים דיון כזה, אבל אני בהחלט אוכל גם לבדוק, וגם אם לא נקבע - בהחלט אצטרף לאלה שדורשים זאת. זה חשוב. אני אוסי</w:t>
      </w:r>
      <w:r>
        <w:rPr>
          <w:rFonts w:hint="cs"/>
          <w:rtl/>
        </w:rPr>
        <w:t>ף ואומר, ששר הביטחון לאחרונה, לפני כמה חודשים, קיים דיון מיוחד במשרד הביטחון בנושא של שירות הבדואים ואיתור דרכים כדי להגביר את התגייסותם - במיוחד אוכלוסיית הבדואים בדרום. אני יודע שאתה יודע שיש הבדלים בין התייחסות הבדואים בצפון להתייחסות הבדואים בדרום לסוג</w:t>
      </w:r>
      <w:r>
        <w:rPr>
          <w:rFonts w:hint="cs"/>
          <w:rtl/>
        </w:rPr>
        <w:t xml:space="preserve">יית השירות. </w:t>
      </w:r>
    </w:p>
    <w:p w14:paraId="2633020A" w14:textId="77777777" w:rsidR="00000000" w:rsidRDefault="00B2572E">
      <w:pPr>
        <w:pStyle w:val="a0"/>
        <w:rPr>
          <w:rFonts w:hint="cs"/>
          <w:rtl/>
        </w:rPr>
      </w:pPr>
    </w:p>
    <w:p w14:paraId="0DE1FA86" w14:textId="77777777" w:rsidR="00000000" w:rsidRDefault="00B2572E">
      <w:pPr>
        <w:pStyle w:val="a0"/>
        <w:rPr>
          <w:rFonts w:hint="cs"/>
          <w:rtl/>
        </w:rPr>
      </w:pPr>
      <w:r>
        <w:rPr>
          <w:rFonts w:hint="cs"/>
          <w:rtl/>
        </w:rPr>
        <w:t>בנוסף, אחת המשימות שנטל על עצמו מה שנקרא פעם ראש אגף הנוער והנח"ל למשימות הלאומיות, אלוף-משנה איציק תורג'מן, שנכנס לתפקידו לפני כחודשיים למה שקרוי היום: האגף הביטחוני-החברתי - אחת המשימות שהוא נטל על עצמו היא קודם כול בחינה ואיתור פעולות מטעם</w:t>
      </w:r>
      <w:r>
        <w:rPr>
          <w:rFonts w:hint="cs"/>
          <w:rtl/>
        </w:rPr>
        <w:t xml:space="preserve"> מערכת הביטחון בחברה הבדואית, כאשר המגמה היא גם להגביר את ההתייחסות הפוזיטיבית של האוכלוסייה הבדואית בדרום אל סוגיית השירות הצבאי. </w:t>
      </w:r>
    </w:p>
    <w:p w14:paraId="3154A5B2" w14:textId="77777777" w:rsidR="00000000" w:rsidRDefault="00B2572E">
      <w:pPr>
        <w:pStyle w:val="a0"/>
        <w:rPr>
          <w:rFonts w:hint="cs"/>
          <w:rtl/>
        </w:rPr>
      </w:pPr>
    </w:p>
    <w:p w14:paraId="17656E4A" w14:textId="77777777" w:rsidR="00000000" w:rsidRDefault="00B2572E">
      <w:pPr>
        <w:pStyle w:val="af1"/>
        <w:rPr>
          <w:rtl/>
        </w:rPr>
      </w:pPr>
      <w:r>
        <w:rPr>
          <w:rFonts w:hint="cs"/>
          <w:rtl/>
        </w:rPr>
        <w:t>ה</w:t>
      </w:r>
      <w:r>
        <w:rPr>
          <w:rtl/>
        </w:rPr>
        <w:t>יו"ר ראובן ריבלין:</w:t>
      </w:r>
    </w:p>
    <w:p w14:paraId="2944D172" w14:textId="77777777" w:rsidR="00000000" w:rsidRDefault="00B2572E">
      <w:pPr>
        <w:pStyle w:val="a0"/>
        <w:rPr>
          <w:rtl/>
        </w:rPr>
      </w:pPr>
    </w:p>
    <w:p w14:paraId="5023BD9B" w14:textId="77777777" w:rsidR="00000000" w:rsidRDefault="00B2572E">
      <w:pPr>
        <w:pStyle w:val="a0"/>
        <w:rPr>
          <w:rFonts w:hint="cs"/>
          <w:rtl/>
        </w:rPr>
      </w:pPr>
      <w:r>
        <w:rPr>
          <w:rFonts w:hint="cs"/>
          <w:rtl/>
        </w:rPr>
        <w:t xml:space="preserve">תודה לסגן השר. כבוד סגן השר ישיב על שאילתא בעל-פה מס' 759, של חבר הכנסת ואסל טאהא. </w:t>
      </w:r>
    </w:p>
    <w:p w14:paraId="062DD02F" w14:textId="77777777" w:rsidR="00000000" w:rsidRDefault="00B2572E">
      <w:pPr>
        <w:pStyle w:val="a0"/>
        <w:rPr>
          <w:rFonts w:hint="cs"/>
          <w:rtl/>
        </w:rPr>
      </w:pPr>
    </w:p>
    <w:p w14:paraId="26984BA1" w14:textId="77777777" w:rsidR="00000000" w:rsidRDefault="00B2572E">
      <w:pPr>
        <w:pStyle w:val="a1"/>
        <w:jc w:val="center"/>
        <w:rPr>
          <w:rtl/>
        </w:rPr>
      </w:pPr>
      <w:bookmarkStart w:id="100" w:name="CQ17356FI0017356T17_02_2004_16_58_04"/>
      <w:bookmarkStart w:id="101" w:name="CQ17356FI0017356T17_02_2004_17_49_14"/>
      <w:bookmarkStart w:id="102" w:name="_Toc67316629"/>
      <w:bookmarkEnd w:id="100"/>
      <w:bookmarkEnd w:id="101"/>
      <w:r>
        <w:rPr>
          <w:rtl/>
        </w:rPr>
        <w:t>759. המאחז נווה-א</w:t>
      </w:r>
      <w:r>
        <w:rPr>
          <w:rtl/>
        </w:rPr>
        <w:t>רז</w:t>
      </w:r>
      <w:bookmarkEnd w:id="102"/>
    </w:p>
    <w:p w14:paraId="3B9A2DF0" w14:textId="77777777" w:rsidR="00000000" w:rsidRDefault="00B2572E">
      <w:pPr>
        <w:pStyle w:val="a0"/>
        <w:rPr>
          <w:rtl/>
        </w:rPr>
      </w:pPr>
    </w:p>
    <w:p w14:paraId="24E130D9" w14:textId="77777777" w:rsidR="00000000" w:rsidRDefault="00B2572E">
      <w:pPr>
        <w:pStyle w:val="a0"/>
        <w:ind w:firstLine="0"/>
        <w:rPr>
          <w:bCs/>
          <w:u w:val="single"/>
        </w:rPr>
      </w:pPr>
      <w:bookmarkStart w:id="103" w:name="ESQ17356"/>
      <w:bookmarkEnd w:id="103"/>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E1BB472" w14:textId="77777777" w:rsidR="00000000" w:rsidRDefault="00B2572E">
      <w:pPr>
        <w:pStyle w:val="a0"/>
        <w:ind w:firstLine="720"/>
      </w:pPr>
      <w:r>
        <w:rPr>
          <w:rtl/>
        </w:rPr>
        <w:t>ביום א' בכסל</w:t>
      </w:r>
      <w:r>
        <w:rPr>
          <w:rFonts w:hint="cs"/>
          <w:rtl/>
        </w:rPr>
        <w:t>י</w:t>
      </w:r>
      <w:r>
        <w:rPr>
          <w:rtl/>
        </w:rPr>
        <w:t>ו התשס"ד (26 בנובמבר 2003):</w:t>
      </w:r>
    </w:p>
    <w:p w14:paraId="37E65B6C" w14:textId="77777777" w:rsidR="00000000" w:rsidRDefault="00B2572E">
      <w:pPr>
        <w:pStyle w:val="a0"/>
        <w:ind w:firstLine="720"/>
        <w:rPr>
          <w:rtl/>
        </w:rPr>
      </w:pPr>
    </w:p>
    <w:p w14:paraId="1B4E0831" w14:textId="77777777" w:rsidR="00000000" w:rsidRDefault="00B2572E">
      <w:pPr>
        <w:pStyle w:val="a0"/>
        <w:ind w:firstLine="720"/>
        <w:rPr>
          <w:rtl/>
        </w:rPr>
      </w:pPr>
      <w:r>
        <w:rPr>
          <w:rFonts w:hint="cs"/>
          <w:rtl/>
        </w:rPr>
        <w:t>ב-13 בנובמבר 2003</w:t>
      </w:r>
      <w:r>
        <w:rPr>
          <w:rtl/>
        </w:rPr>
        <w:t xml:space="preserve"> פורסם ב"הארץ" כי החלטת לכל</w:t>
      </w:r>
      <w:r>
        <w:rPr>
          <w:rFonts w:hint="cs"/>
          <w:rtl/>
        </w:rPr>
        <w:t>ו</w:t>
      </w:r>
      <w:r>
        <w:rPr>
          <w:rtl/>
        </w:rPr>
        <w:t>ל את המאחז הבלתי</w:t>
      </w:r>
      <w:r>
        <w:rPr>
          <w:rFonts w:hint="cs"/>
          <w:rtl/>
        </w:rPr>
        <w:t>-</w:t>
      </w:r>
      <w:r>
        <w:rPr>
          <w:rtl/>
        </w:rPr>
        <w:t>חוקי נווה</w:t>
      </w:r>
      <w:r>
        <w:rPr>
          <w:rFonts w:hint="cs"/>
          <w:rtl/>
        </w:rPr>
        <w:t>-</w:t>
      </w:r>
      <w:r>
        <w:rPr>
          <w:rtl/>
        </w:rPr>
        <w:t>ארז ברשימת המאחזים שבכוונתך להכשיר. המאחז הנ"ל הוקם על 160 דונמים של אדמה פרטית</w:t>
      </w:r>
      <w:r>
        <w:rPr>
          <w:rFonts w:hint="cs"/>
          <w:rtl/>
        </w:rPr>
        <w:t>,</w:t>
      </w:r>
      <w:r>
        <w:rPr>
          <w:rtl/>
        </w:rPr>
        <w:t xml:space="preserve"> השייכת לתושבי הכפר </w:t>
      </w:r>
      <w:r>
        <w:rPr>
          <w:rtl/>
        </w:rPr>
        <w:t>מ</w:t>
      </w:r>
      <w:r>
        <w:rPr>
          <w:rFonts w:hint="cs"/>
          <w:rtl/>
        </w:rPr>
        <w:t>וח'מ</w:t>
      </w:r>
      <w:r>
        <w:rPr>
          <w:rtl/>
        </w:rPr>
        <w:t>אס</w:t>
      </w:r>
      <w:r>
        <w:rPr>
          <w:rFonts w:hint="cs"/>
          <w:rtl/>
        </w:rPr>
        <w:t>,</w:t>
      </w:r>
      <w:r>
        <w:rPr>
          <w:rtl/>
        </w:rPr>
        <w:t xml:space="preserve"> </w:t>
      </w:r>
      <w:r>
        <w:rPr>
          <w:rFonts w:hint="cs"/>
          <w:rtl/>
        </w:rPr>
        <w:t>ש</w:t>
      </w:r>
      <w:r>
        <w:rPr>
          <w:rtl/>
        </w:rPr>
        <w:t>מצפון-מזרח ירושלים.</w:t>
      </w:r>
    </w:p>
    <w:p w14:paraId="1B9CFDFE" w14:textId="77777777" w:rsidR="00000000" w:rsidRDefault="00B2572E">
      <w:pPr>
        <w:pStyle w:val="a0"/>
        <w:ind w:firstLine="720"/>
        <w:rPr>
          <w:rtl/>
        </w:rPr>
      </w:pPr>
    </w:p>
    <w:p w14:paraId="70C8C9F8" w14:textId="77777777" w:rsidR="00000000" w:rsidRDefault="00B2572E">
      <w:pPr>
        <w:pStyle w:val="a0"/>
        <w:ind w:firstLine="720"/>
      </w:pPr>
      <w:r>
        <w:rPr>
          <w:rFonts w:hint="cs"/>
          <w:rtl/>
        </w:rPr>
        <w:t>רצוני לשאול</w:t>
      </w:r>
      <w:r>
        <w:rPr>
          <w:rtl/>
        </w:rPr>
        <w:t>:</w:t>
      </w:r>
    </w:p>
    <w:p w14:paraId="61F920FC" w14:textId="77777777" w:rsidR="00000000" w:rsidRDefault="00B2572E">
      <w:pPr>
        <w:pStyle w:val="a0"/>
        <w:ind w:firstLine="720"/>
      </w:pPr>
    </w:p>
    <w:p w14:paraId="2D7340FC" w14:textId="77777777" w:rsidR="00000000" w:rsidRDefault="00B2572E">
      <w:pPr>
        <w:pStyle w:val="a0"/>
        <w:numPr>
          <w:ilvl w:val="0"/>
          <w:numId w:val="2"/>
        </w:numPr>
        <w:ind w:right="0"/>
        <w:rPr>
          <w:rFonts w:hint="cs"/>
          <w:rtl/>
        </w:rPr>
      </w:pPr>
      <w:r>
        <w:rPr>
          <w:rtl/>
        </w:rPr>
        <w:t xml:space="preserve">האם הידיעה נכונה? </w:t>
      </w:r>
    </w:p>
    <w:p w14:paraId="3990CA6E" w14:textId="77777777" w:rsidR="00000000" w:rsidRDefault="00B2572E">
      <w:pPr>
        <w:pStyle w:val="a0"/>
        <w:rPr>
          <w:rFonts w:hint="cs"/>
          <w:rtl/>
        </w:rPr>
      </w:pPr>
    </w:p>
    <w:p w14:paraId="02B2B15C" w14:textId="77777777" w:rsidR="00000000" w:rsidRDefault="00B2572E">
      <w:pPr>
        <w:pStyle w:val="a0"/>
        <w:ind w:firstLine="720"/>
        <w:rPr>
          <w:rtl/>
        </w:rPr>
      </w:pPr>
      <w:r>
        <w:rPr>
          <w:rFonts w:hint="cs"/>
          <w:rtl/>
        </w:rPr>
        <w:t>2. מדוע הופקעה</w:t>
      </w:r>
      <w:r>
        <w:rPr>
          <w:rtl/>
        </w:rPr>
        <w:t xml:space="preserve"> הקרקע </w:t>
      </w:r>
      <w:r>
        <w:rPr>
          <w:rFonts w:hint="cs"/>
          <w:rtl/>
        </w:rPr>
        <w:t>הנ"ל</w:t>
      </w:r>
      <w:r>
        <w:rPr>
          <w:rtl/>
        </w:rPr>
        <w:t>?</w:t>
      </w:r>
    </w:p>
    <w:p w14:paraId="1C4AD045" w14:textId="77777777" w:rsidR="00000000" w:rsidRDefault="00B2572E">
      <w:pPr>
        <w:pStyle w:val="a0"/>
        <w:ind w:firstLine="720"/>
        <w:rPr>
          <w:rtl/>
        </w:rPr>
      </w:pPr>
    </w:p>
    <w:p w14:paraId="7D24A33C" w14:textId="77777777" w:rsidR="00000000" w:rsidRDefault="00B2572E">
      <w:pPr>
        <w:pStyle w:val="a0"/>
        <w:ind w:firstLine="720"/>
        <w:rPr>
          <w:rtl/>
        </w:rPr>
      </w:pPr>
      <w:r>
        <w:rPr>
          <w:rFonts w:hint="cs"/>
          <w:rtl/>
        </w:rPr>
        <w:t>3.</w:t>
      </w:r>
      <w:r>
        <w:rPr>
          <w:rtl/>
        </w:rPr>
        <w:t xml:space="preserve"> </w:t>
      </w:r>
      <w:r>
        <w:rPr>
          <w:rFonts w:hint="cs"/>
          <w:rtl/>
        </w:rPr>
        <w:t>האם</w:t>
      </w:r>
      <w:r>
        <w:rPr>
          <w:rtl/>
        </w:rPr>
        <w:t xml:space="preserve"> יפוצו בעלי הקרקע</w:t>
      </w:r>
      <w:r>
        <w:rPr>
          <w:rFonts w:hint="cs"/>
          <w:rtl/>
        </w:rPr>
        <w:t>,</w:t>
      </w:r>
      <w:r>
        <w:rPr>
          <w:rtl/>
        </w:rPr>
        <w:t xml:space="preserve"> </w:t>
      </w:r>
      <w:r>
        <w:rPr>
          <w:rFonts w:hint="cs"/>
          <w:rtl/>
        </w:rPr>
        <w:t xml:space="preserve">ואם כן </w:t>
      </w:r>
      <w:r>
        <w:rPr>
          <w:rFonts w:hint="eastAsia"/>
          <w:rtl/>
        </w:rPr>
        <w:t>–</w:t>
      </w:r>
      <w:r>
        <w:rPr>
          <w:rFonts w:hint="cs"/>
          <w:rtl/>
        </w:rPr>
        <w:t xml:space="preserve"> כיצד</w:t>
      </w:r>
      <w:r>
        <w:rPr>
          <w:rtl/>
        </w:rPr>
        <w:t>?</w:t>
      </w:r>
    </w:p>
    <w:p w14:paraId="0197202C" w14:textId="77777777" w:rsidR="00000000" w:rsidRDefault="00B2572E">
      <w:pPr>
        <w:pStyle w:val="a0"/>
        <w:rPr>
          <w:rtl/>
        </w:rPr>
      </w:pPr>
    </w:p>
    <w:p w14:paraId="1DB9F6B4" w14:textId="77777777" w:rsidR="00000000" w:rsidRDefault="00B2572E">
      <w:pPr>
        <w:pStyle w:val="a0"/>
        <w:ind w:firstLine="0"/>
        <w:rPr>
          <w:rFonts w:hint="cs"/>
          <w:rtl/>
        </w:rPr>
      </w:pPr>
      <w:r>
        <w:rPr>
          <w:rFonts w:hint="cs"/>
          <w:b/>
          <w:bCs/>
          <w:u w:val="single"/>
          <w:rtl/>
        </w:rPr>
        <w:t>סגן שר הביטחון זאב בוים:</w:t>
      </w:r>
    </w:p>
    <w:p w14:paraId="023A0C25" w14:textId="77777777" w:rsidR="00000000" w:rsidRDefault="00B2572E">
      <w:pPr>
        <w:pStyle w:val="a0"/>
        <w:rPr>
          <w:rFonts w:hint="cs"/>
          <w:rtl/>
        </w:rPr>
      </w:pPr>
    </w:p>
    <w:p w14:paraId="07F0A1A1" w14:textId="77777777" w:rsidR="00000000" w:rsidRDefault="00B2572E">
      <w:pPr>
        <w:pStyle w:val="a0"/>
        <w:rPr>
          <w:rFonts w:hint="cs"/>
          <w:rtl/>
        </w:rPr>
      </w:pPr>
      <w:r>
        <w:rPr>
          <w:rFonts w:hint="cs"/>
          <w:rtl/>
        </w:rPr>
        <w:t>1-3. המאחז עצמו  אכן נמצא על אדמות מדינה, ובעבר ישב בחלקו על אדמות פרטיות. משהובהר הדבר, הזיזו א</w:t>
      </w:r>
      <w:r>
        <w:rPr>
          <w:rFonts w:hint="cs"/>
          <w:rtl/>
        </w:rPr>
        <w:t xml:space="preserve">ת היישוב. היום הוא יושב כולו על אדמות מדינה. אז על פניו, הדברים מופרכים במציאות הקיימת. </w:t>
      </w:r>
    </w:p>
    <w:p w14:paraId="35753F79" w14:textId="77777777" w:rsidR="00000000" w:rsidRDefault="00B2572E">
      <w:pPr>
        <w:pStyle w:val="a0"/>
        <w:rPr>
          <w:rFonts w:hint="cs"/>
          <w:rtl/>
        </w:rPr>
      </w:pPr>
    </w:p>
    <w:p w14:paraId="6E10CA97" w14:textId="77777777" w:rsidR="00000000" w:rsidRDefault="00B2572E">
      <w:pPr>
        <w:pStyle w:val="a0"/>
        <w:rPr>
          <w:rFonts w:hint="cs"/>
          <w:rtl/>
        </w:rPr>
      </w:pPr>
      <w:r>
        <w:rPr>
          <w:rFonts w:hint="cs"/>
          <w:rtl/>
        </w:rPr>
        <w:t>אבל, אני רוצה להוסיף - מסתבר שחוץ מהיישוב יש עוד כמה מרכיבים ליד היישוב: של דרך ביטחון, של גדר ושל עמודי תאורה. כל המרכיבים האלה, התברר שהם עדיין יושבים על אדמות פרטי</w:t>
      </w:r>
      <w:r>
        <w:rPr>
          <w:rFonts w:hint="cs"/>
          <w:rtl/>
        </w:rPr>
        <w:t>ות. יש, כמדומני, ארבעה הטוענים לאדמות הפרטיות, פלסטינים שמיוצגים על-ידי עורך-דין ששמו נשכח ממני עכשיו. הנושא הזה נבדק על-ידינו לאחרונה, ומשהסתבר שאכן, לית מאן דפליג שמדובר באמת באותם מרכיבי ביטחון שיושבים על אדמות פרטיות, ניתנה עמדתה של מערכת הביטחון לפרקל</w:t>
      </w:r>
      <w:r>
        <w:rPr>
          <w:rFonts w:hint="cs"/>
          <w:rtl/>
        </w:rPr>
        <w:t xml:space="preserve">יטות המדינה להשיב לבית-המשפט, שכל מה שהסתבר שיושב על אדמות פרטיות - יועתק אל אדמות מדינה. </w:t>
      </w:r>
    </w:p>
    <w:p w14:paraId="153900AA" w14:textId="77777777" w:rsidR="00000000" w:rsidRDefault="00B2572E">
      <w:pPr>
        <w:pStyle w:val="a0"/>
        <w:rPr>
          <w:rFonts w:hint="cs"/>
          <w:rtl/>
        </w:rPr>
      </w:pPr>
    </w:p>
    <w:p w14:paraId="46DB2C56" w14:textId="77777777" w:rsidR="00000000" w:rsidRDefault="00B2572E">
      <w:pPr>
        <w:pStyle w:val="af1"/>
        <w:rPr>
          <w:rtl/>
        </w:rPr>
      </w:pPr>
      <w:bookmarkStart w:id="104" w:name="CQ18364FI0018364T17_02_2004_17_01_00"/>
      <w:bookmarkEnd w:id="104"/>
      <w:r>
        <w:rPr>
          <w:rtl/>
        </w:rPr>
        <w:t>היו"ר ראובן ריבלין:</w:t>
      </w:r>
    </w:p>
    <w:p w14:paraId="6140AA05" w14:textId="77777777" w:rsidR="00000000" w:rsidRDefault="00B2572E">
      <w:pPr>
        <w:pStyle w:val="a0"/>
        <w:rPr>
          <w:rtl/>
        </w:rPr>
      </w:pPr>
    </w:p>
    <w:p w14:paraId="08C7664D" w14:textId="77777777" w:rsidR="00000000" w:rsidRDefault="00B2572E">
      <w:pPr>
        <w:pStyle w:val="a0"/>
        <w:rPr>
          <w:rFonts w:hint="cs"/>
          <w:rtl/>
        </w:rPr>
      </w:pPr>
      <w:r>
        <w:rPr>
          <w:rFonts w:hint="cs"/>
          <w:rtl/>
        </w:rPr>
        <w:t>סגן השר ישיב על שאילתא מס' 829, של חבר הכנסת איתן כבל, בעניין חללי צה"ל שמקום קבורתם לא נודע. חבר הכנסת כבל אינו נוכח - לפרוטוקול.</w:t>
      </w:r>
    </w:p>
    <w:p w14:paraId="64AC3B56" w14:textId="77777777" w:rsidR="00000000" w:rsidRDefault="00B2572E">
      <w:pPr>
        <w:pStyle w:val="a0"/>
        <w:rPr>
          <w:rFonts w:hint="cs"/>
          <w:rtl/>
        </w:rPr>
      </w:pPr>
    </w:p>
    <w:p w14:paraId="3E6D4841" w14:textId="77777777" w:rsidR="00000000" w:rsidRDefault="00B2572E">
      <w:pPr>
        <w:pStyle w:val="a1"/>
        <w:jc w:val="center"/>
        <w:rPr>
          <w:rFonts w:hint="cs"/>
          <w:rtl/>
        </w:rPr>
      </w:pPr>
      <w:bookmarkStart w:id="105" w:name="CQ17986FI0017986T17_02_2004_17_33_50"/>
      <w:bookmarkStart w:id="106" w:name="_Toc67316630"/>
      <w:bookmarkEnd w:id="105"/>
      <w:r>
        <w:rPr>
          <w:rtl/>
        </w:rPr>
        <w:t xml:space="preserve">829. </w:t>
      </w:r>
      <w:r>
        <w:rPr>
          <w:rFonts w:hint="cs"/>
          <w:rtl/>
        </w:rPr>
        <w:t>ה</w:t>
      </w:r>
      <w:r>
        <w:rPr>
          <w:rtl/>
        </w:rPr>
        <w:t>ח</w:t>
      </w:r>
      <w:r>
        <w:rPr>
          <w:rFonts w:hint="cs"/>
          <w:rtl/>
        </w:rPr>
        <w:t>יפוש</w:t>
      </w:r>
      <w:r>
        <w:rPr>
          <w:rFonts w:hint="cs"/>
          <w:rtl/>
        </w:rPr>
        <w:t>ים אחר נעדרי צה"ל</w:t>
      </w:r>
      <w:bookmarkEnd w:id="106"/>
    </w:p>
    <w:p w14:paraId="0179C2AE" w14:textId="77777777" w:rsidR="00000000" w:rsidRDefault="00B2572E">
      <w:pPr>
        <w:pStyle w:val="a0"/>
        <w:rPr>
          <w:rFonts w:hint="cs"/>
          <w:rtl/>
        </w:rPr>
      </w:pPr>
    </w:p>
    <w:p w14:paraId="372E3141" w14:textId="77777777" w:rsidR="00000000" w:rsidRDefault="00B2572E">
      <w:pPr>
        <w:pStyle w:val="a0"/>
        <w:ind w:firstLine="0"/>
        <w:rPr>
          <w:bCs/>
          <w:u w:val="single"/>
        </w:rPr>
      </w:pPr>
      <w:bookmarkStart w:id="107" w:name="ESQ17986"/>
      <w:bookmarkEnd w:id="107"/>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2244C41" w14:textId="77777777" w:rsidR="00000000" w:rsidRDefault="00B2572E">
      <w:pPr>
        <w:pStyle w:val="a0"/>
        <w:ind w:firstLine="0"/>
        <w:rPr>
          <w:rFonts w:hint="cs"/>
          <w:rtl/>
        </w:rPr>
      </w:pPr>
      <w:r>
        <w:rPr>
          <w:rtl/>
        </w:rPr>
        <w:t>ביום ט"ו בכסל</w:t>
      </w:r>
      <w:r>
        <w:rPr>
          <w:rFonts w:hint="cs"/>
          <w:rtl/>
        </w:rPr>
        <w:t>י</w:t>
      </w:r>
      <w:r>
        <w:rPr>
          <w:rtl/>
        </w:rPr>
        <w:t>ו התשס"ד (10 בדצמבר 2003):</w:t>
      </w:r>
    </w:p>
    <w:p w14:paraId="458E1D0C" w14:textId="77777777" w:rsidR="00000000" w:rsidRDefault="00B2572E">
      <w:pPr>
        <w:pStyle w:val="a0"/>
        <w:ind w:firstLine="0"/>
        <w:rPr>
          <w:rFonts w:hint="cs"/>
        </w:rPr>
      </w:pPr>
    </w:p>
    <w:p w14:paraId="77FD417B" w14:textId="77777777" w:rsidR="00000000" w:rsidRDefault="00B2572E">
      <w:pPr>
        <w:pStyle w:val="a0"/>
        <w:ind w:firstLine="720"/>
      </w:pPr>
      <w:r>
        <w:rPr>
          <w:rtl/>
        </w:rPr>
        <w:t>במסגרת הפעילות לאיתור נעדרים –</w:t>
      </w:r>
      <w:r>
        <w:rPr>
          <w:rFonts w:hint="cs"/>
          <w:rtl/>
        </w:rPr>
        <w:t xml:space="preserve"> </w:t>
      </w:r>
      <w:r>
        <w:rPr>
          <w:rtl/>
        </w:rPr>
        <w:t>ברצוני לשאול:</w:t>
      </w:r>
    </w:p>
    <w:p w14:paraId="49C600A5" w14:textId="77777777" w:rsidR="00000000" w:rsidRDefault="00B2572E">
      <w:pPr>
        <w:pStyle w:val="a0"/>
        <w:ind w:firstLine="720"/>
      </w:pPr>
    </w:p>
    <w:p w14:paraId="4C13A89C" w14:textId="77777777" w:rsidR="00000000" w:rsidRDefault="00B2572E">
      <w:pPr>
        <w:pStyle w:val="a0"/>
        <w:ind w:firstLine="720"/>
        <w:rPr>
          <w:rtl/>
        </w:rPr>
      </w:pPr>
      <w:r>
        <w:rPr>
          <w:rFonts w:hint="cs"/>
          <w:rtl/>
        </w:rPr>
        <w:t xml:space="preserve">1. </w:t>
      </w:r>
      <w:r>
        <w:rPr>
          <w:rtl/>
        </w:rPr>
        <w:t xml:space="preserve">מה </w:t>
      </w:r>
      <w:r>
        <w:rPr>
          <w:rFonts w:hint="cs"/>
          <w:rtl/>
        </w:rPr>
        <w:t xml:space="preserve">הם </w:t>
      </w:r>
      <w:r>
        <w:rPr>
          <w:rtl/>
        </w:rPr>
        <w:t>הקריטריונים להתחלת חיפוש נעדר?</w:t>
      </w:r>
    </w:p>
    <w:p w14:paraId="29384D61" w14:textId="77777777" w:rsidR="00000000" w:rsidRDefault="00B2572E">
      <w:pPr>
        <w:pStyle w:val="a0"/>
        <w:ind w:firstLine="720"/>
        <w:rPr>
          <w:rtl/>
        </w:rPr>
      </w:pPr>
    </w:p>
    <w:p w14:paraId="6FFD3A82" w14:textId="77777777" w:rsidR="00000000" w:rsidRDefault="00B2572E">
      <w:pPr>
        <w:pStyle w:val="a0"/>
        <w:ind w:firstLine="720"/>
        <w:rPr>
          <w:rtl/>
        </w:rPr>
      </w:pPr>
      <w:r>
        <w:rPr>
          <w:rFonts w:hint="cs"/>
          <w:rtl/>
        </w:rPr>
        <w:t xml:space="preserve">2. </w:t>
      </w:r>
      <w:r>
        <w:rPr>
          <w:rtl/>
        </w:rPr>
        <w:t>מה היתה תוכנית העבודה בשנת 2003?</w:t>
      </w:r>
    </w:p>
    <w:p w14:paraId="60BA76E0" w14:textId="77777777" w:rsidR="00000000" w:rsidRDefault="00B2572E">
      <w:pPr>
        <w:pStyle w:val="a0"/>
        <w:ind w:firstLine="720"/>
        <w:rPr>
          <w:rtl/>
        </w:rPr>
      </w:pPr>
    </w:p>
    <w:p w14:paraId="6C6F4DB5" w14:textId="77777777" w:rsidR="00000000" w:rsidRDefault="00B2572E">
      <w:pPr>
        <w:pStyle w:val="a0"/>
        <w:ind w:firstLine="720"/>
        <w:rPr>
          <w:rtl/>
        </w:rPr>
      </w:pPr>
      <w:r>
        <w:rPr>
          <w:rFonts w:hint="cs"/>
          <w:rtl/>
        </w:rPr>
        <w:t>3. אילו</w:t>
      </w:r>
      <w:r>
        <w:rPr>
          <w:rtl/>
        </w:rPr>
        <w:t xml:space="preserve"> נעדרים חיפשו </w:t>
      </w:r>
      <w:r>
        <w:rPr>
          <w:rFonts w:hint="cs"/>
          <w:rtl/>
        </w:rPr>
        <w:t>בשנת</w:t>
      </w:r>
      <w:r>
        <w:rPr>
          <w:rtl/>
        </w:rPr>
        <w:t xml:space="preserve"> 2003</w:t>
      </w:r>
      <w:r>
        <w:rPr>
          <w:rFonts w:hint="cs"/>
          <w:rtl/>
        </w:rPr>
        <w:t>,</w:t>
      </w:r>
      <w:r>
        <w:rPr>
          <w:rtl/>
        </w:rPr>
        <w:t xml:space="preserve"> ומ</w:t>
      </w:r>
      <w:r>
        <w:rPr>
          <w:rtl/>
        </w:rPr>
        <w:t>ה היה המימון?</w:t>
      </w:r>
    </w:p>
    <w:p w14:paraId="05050CE6" w14:textId="77777777" w:rsidR="00000000" w:rsidRDefault="00B2572E">
      <w:pPr>
        <w:pStyle w:val="a0"/>
        <w:ind w:firstLine="720"/>
        <w:rPr>
          <w:rtl/>
        </w:rPr>
      </w:pPr>
    </w:p>
    <w:p w14:paraId="2DCC75A6" w14:textId="77777777" w:rsidR="00000000" w:rsidRDefault="00B2572E">
      <w:pPr>
        <w:pStyle w:val="a0"/>
        <w:ind w:firstLine="720"/>
        <w:rPr>
          <w:rtl/>
        </w:rPr>
      </w:pPr>
      <w:r>
        <w:rPr>
          <w:rFonts w:hint="cs"/>
          <w:rtl/>
        </w:rPr>
        <w:t xml:space="preserve">4. </w:t>
      </w:r>
      <w:r>
        <w:rPr>
          <w:rtl/>
        </w:rPr>
        <w:t>מה</w:t>
      </w:r>
      <w:r>
        <w:rPr>
          <w:rFonts w:hint="cs"/>
          <w:rtl/>
        </w:rPr>
        <w:t xml:space="preserve"> היא</w:t>
      </w:r>
      <w:r>
        <w:rPr>
          <w:rtl/>
        </w:rPr>
        <w:t xml:space="preserve"> תוכנית העבודה לשנת 2004</w:t>
      </w:r>
      <w:r>
        <w:rPr>
          <w:rFonts w:hint="cs"/>
          <w:rtl/>
        </w:rPr>
        <w:t>, ו</w:t>
      </w:r>
      <w:r>
        <w:rPr>
          <w:rtl/>
        </w:rPr>
        <w:t>אילו נעדרים מחפשים?</w:t>
      </w:r>
    </w:p>
    <w:p w14:paraId="17CA2D96" w14:textId="77777777" w:rsidR="00000000" w:rsidRDefault="00B2572E">
      <w:pPr>
        <w:pStyle w:val="a0"/>
        <w:ind w:firstLine="720"/>
        <w:rPr>
          <w:rtl/>
        </w:rPr>
      </w:pPr>
    </w:p>
    <w:p w14:paraId="42438385" w14:textId="77777777" w:rsidR="00000000" w:rsidRDefault="00B2572E">
      <w:pPr>
        <w:pStyle w:val="a0"/>
        <w:ind w:firstLine="720"/>
        <w:rPr>
          <w:rtl/>
        </w:rPr>
      </w:pPr>
      <w:r>
        <w:rPr>
          <w:rFonts w:hint="cs"/>
          <w:rtl/>
        </w:rPr>
        <w:t xml:space="preserve">5. </w:t>
      </w:r>
      <w:r>
        <w:rPr>
          <w:rtl/>
        </w:rPr>
        <w:t>האם פנתה מדינת ישראל</w:t>
      </w:r>
      <w:r>
        <w:rPr>
          <w:rFonts w:hint="cs"/>
          <w:rtl/>
        </w:rPr>
        <w:t>, או תפנה,</w:t>
      </w:r>
      <w:r>
        <w:rPr>
          <w:rtl/>
        </w:rPr>
        <w:t xml:space="preserve"> לגופים זרים </w:t>
      </w:r>
      <w:r>
        <w:rPr>
          <w:rFonts w:hint="cs"/>
          <w:rtl/>
        </w:rPr>
        <w:t>ב</w:t>
      </w:r>
      <w:r>
        <w:rPr>
          <w:rtl/>
        </w:rPr>
        <w:t>עולם על מנת לקבל סיוע כלכלי בחיפושים?</w:t>
      </w:r>
    </w:p>
    <w:p w14:paraId="33196FB7" w14:textId="77777777" w:rsidR="00000000" w:rsidRDefault="00B2572E">
      <w:pPr>
        <w:pStyle w:val="a0"/>
        <w:ind w:firstLine="720"/>
        <w:rPr>
          <w:rtl/>
        </w:rPr>
      </w:pPr>
    </w:p>
    <w:p w14:paraId="71DF969F" w14:textId="77777777" w:rsidR="00000000" w:rsidRDefault="00B2572E">
      <w:pPr>
        <w:pStyle w:val="a0"/>
        <w:ind w:firstLine="0"/>
        <w:rPr>
          <w:rFonts w:hint="cs"/>
          <w:rtl/>
        </w:rPr>
      </w:pPr>
      <w:r>
        <w:rPr>
          <w:rFonts w:hint="cs"/>
          <w:b/>
          <w:bCs/>
          <w:u w:val="single"/>
          <w:rtl/>
        </w:rPr>
        <w:t>תשובת  סגן  שר הביטחון זאב בוים:</w:t>
      </w:r>
    </w:p>
    <w:p w14:paraId="29A2351E" w14:textId="77777777" w:rsidR="00000000" w:rsidRDefault="00B2572E">
      <w:pPr>
        <w:pStyle w:val="a0"/>
        <w:ind w:firstLine="0"/>
        <w:rPr>
          <w:rFonts w:hint="cs"/>
          <w:b/>
          <w:rtl/>
        </w:rPr>
      </w:pPr>
      <w:r>
        <w:rPr>
          <w:rFonts w:hint="cs"/>
          <w:b/>
          <w:rtl/>
        </w:rPr>
        <w:t>(לא נקראה, נמסרה לפרוטוקול)</w:t>
      </w:r>
    </w:p>
    <w:p w14:paraId="4EDC9458" w14:textId="77777777" w:rsidR="00000000" w:rsidRDefault="00B2572E">
      <w:pPr>
        <w:pStyle w:val="a0"/>
        <w:rPr>
          <w:rFonts w:hint="cs"/>
          <w:rtl/>
        </w:rPr>
      </w:pPr>
    </w:p>
    <w:p w14:paraId="7F33C2A4" w14:textId="77777777" w:rsidR="00000000" w:rsidRDefault="00B2572E">
      <w:pPr>
        <w:pStyle w:val="a0"/>
        <w:rPr>
          <w:rFonts w:hint="cs"/>
          <w:rtl/>
        </w:rPr>
      </w:pPr>
      <w:r>
        <w:rPr>
          <w:rFonts w:hint="cs"/>
          <w:rtl/>
        </w:rPr>
        <w:t>1. חיפוש נעדרים מתבצע בהתאם לפ"מ 38.</w:t>
      </w:r>
      <w:r>
        <w:rPr>
          <w:rFonts w:hint="cs"/>
          <w:rtl/>
        </w:rPr>
        <w:t xml:space="preserve">0107 ובהתאם לפ"מ 38.0112 - רצ"ב. </w:t>
      </w:r>
    </w:p>
    <w:p w14:paraId="7FBF0323" w14:textId="77777777" w:rsidR="00000000" w:rsidRDefault="00B2572E">
      <w:pPr>
        <w:pStyle w:val="a0"/>
        <w:rPr>
          <w:rFonts w:hint="cs"/>
          <w:rtl/>
        </w:rPr>
      </w:pPr>
    </w:p>
    <w:p w14:paraId="5DE855C4" w14:textId="77777777" w:rsidR="00000000" w:rsidRDefault="00B2572E">
      <w:pPr>
        <w:pStyle w:val="a0"/>
        <w:rPr>
          <w:rFonts w:hint="cs"/>
          <w:rtl/>
        </w:rPr>
      </w:pPr>
      <w:r>
        <w:rPr>
          <w:rFonts w:hint="cs"/>
          <w:rtl/>
        </w:rPr>
        <w:t xml:space="preserve">נעדרים ממלחמות עבר </w:t>
      </w:r>
      <w:r>
        <w:rPr>
          <w:rtl/>
        </w:rPr>
        <w:t>–</w:t>
      </w:r>
      <w:r>
        <w:rPr>
          <w:rFonts w:hint="cs"/>
          <w:rtl/>
        </w:rPr>
        <w:t xml:space="preserve"> צה"ל  מחויב לחיילים  הנעדרים ולמשפחותיהם. האירועים נחקרים במקביל על-ידי צוותי חקירה ממערך אית"ן </w:t>
      </w:r>
      <w:r>
        <w:rPr>
          <w:rtl/>
        </w:rPr>
        <w:t>–</w:t>
      </w:r>
      <w:r>
        <w:rPr>
          <w:rFonts w:hint="cs"/>
          <w:rtl/>
        </w:rPr>
        <w:t xml:space="preserve"> איתור נעדרים. ההתקדמות בחקירה תלויה במידע - מסמכים, עדים, צילומים, הקלטות וכדומה.</w:t>
      </w:r>
    </w:p>
    <w:p w14:paraId="352F2A61" w14:textId="77777777" w:rsidR="00000000" w:rsidRDefault="00B2572E">
      <w:pPr>
        <w:pStyle w:val="a0"/>
        <w:rPr>
          <w:rFonts w:hint="cs"/>
          <w:rtl/>
        </w:rPr>
      </w:pPr>
    </w:p>
    <w:p w14:paraId="6D798D79" w14:textId="77777777" w:rsidR="00000000" w:rsidRDefault="00B2572E">
      <w:pPr>
        <w:pStyle w:val="a0"/>
        <w:rPr>
          <w:rFonts w:hint="cs"/>
          <w:rtl/>
        </w:rPr>
      </w:pPr>
      <w:r>
        <w:rPr>
          <w:rFonts w:hint="cs"/>
          <w:rtl/>
        </w:rPr>
        <w:t>2. תוכנית העבודה בש</w:t>
      </w:r>
      <w:r>
        <w:rPr>
          <w:rFonts w:hint="cs"/>
          <w:rtl/>
        </w:rPr>
        <w:t xml:space="preserve">נת 2003 כללה: 1. המשך חקירת 54 תיקי נעדרי תש"ח </w:t>
      </w:r>
      <w:r>
        <w:rPr>
          <w:rtl/>
        </w:rPr>
        <w:t>–</w:t>
      </w:r>
      <w:r>
        <w:rPr>
          <w:rFonts w:hint="cs"/>
          <w:rtl/>
        </w:rPr>
        <w:t xml:space="preserve"> רצ"ב הרשימה; 2.  חקירת נעדרי מצרים </w:t>
      </w:r>
      <w:r>
        <w:rPr>
          <w:rtl/>
        </w:rPr>
        <w:t>–</w:t>
      </w:r>
      <w:r>
        <w:rPr>
          <w:rFonts w:hint="cs"/>
          <w:rtl/>
        </w:rPr>
        <w:t xml:space="preserve"> מותנה בחידוש שיתוף הפעולה עם המצרים; 3. נעדרי סולטן-יעקוב </w:t>
      </w:r>
      <w:r>
        <w:rPr>
          <w:rtl/>
        </w:rPr>
        <w:t>–</w:t>
      </w:r>
      <w:r>
        <w:rPr>
          <w:rFonts w:hint="cs"/>
          <w:rtl/>
        </w:rPr>
        <w:t xml:space="preserve"> מונו  שני  פרויקטורים לנושא; 4. הנווט רון ארד </w:t>
      </w:r>
      <w:r>
        <w:rPr>
          <w:rtl/>
        </w:rPr>
        <w:t>–</w:t>
      </w:r>
      <w:r>
        <w:rPr>
          <w:rFonts w:hint="cs"/>
          <w:rtl/>
        </w:rPr>
        <w:t xml:space="preserve"> שמירת הקשר עם בני המשפחה; 5. גיא חבר - מונה צוות חקירה חדש, שה</w:t>
      </w:r>
      <w:r>
        <w:rPr>
          <w:rFonts w:hint="cs"/>
          <w:rtl/>
        </w:rPr>
        <w:t xml:space="preserve">מליץ על ביצוע סריקות מוצבים עזובים על קו הגבול ברמת-הגולן. בוצעו סריקות, וכן נשמר הקשר עם המשפחה; 6. מבצע יקיר הים  - שלב ב' </w:t>
      </w:r>
      <w:r>
        <w:rPr>
          <w:rtl/>
        </w:rPr>
        <w:t>–</w:t>
      </w:r>
      <w:r>
        <w:rPr>
          <w:rFonts w:hint="cs"/>
          <w:rtl/>
        </w:rPr>
        <w:t xml:space="preserve"> חיפושים בכינרת, בשיתוף פעולה עם חיל הים, לאיתור הטייס יקיר נווה, שנפל ב-6 במאי 1968 לכינרת עם מטוסו ומאז נעדר; 7. פעילות לאיתור ל</w:t>
      </w:r>
      <w:r>
        <w:rPr>
          <w:rFonts w:hint="cs"/>
          <w:rtl/>
        </w:rPr>
        <w:t xml:space="preserve">ב ארלוזור ז"ל </w:t>
      </w:r>
      <w:r>
        <w:rPr>
          <w:rtl/>
        </w:rPr>
        <w:t>–</w:t>
      </w:r>
      <w:r>
        <w:rPr>
          <w:rFonts w:hint="cs"/>
          <w:rtl/>
        </w:rPr>
        <w:t xml:space="preserve"> מותנה בחידוש שיתוף הפעולה עם המצרים.</w:t>
      </w:r>
    </w:p>
    <w:p w14:paraId="6B354AAC" w14:textId="77777777" w:rsidR="00000000" w:rsidRDefault="00B2572E">
      <w:pPr>
        <w:pStyle w:val="a0"/>
        <w:rPr>
          <w:rFonts w:hint="cs"/>
          <w:rtl/>
        </w:rPr>
      </w:pPr>
    </w:p>
    <w:p w14:paraId="767EA217" w14:textId="77777777" w:rsidR="00000000" w:rsidRDefault="00B2572E">
      <w:pPr>
        <w:pStyle w:val="a0"/>
        <w:rPr>
          <w:rFonts w:hint="cs"/>
          <w:rtl/>
        </w:rPr>
      </w:pPr>
      <w:r>
        <w:rPr>
          <w:rFonts w:hint="cs"/>
          <w:rtl/>
        </w:rPr>
        <w:t xml:space="preserve">3. א. בשנת 2003 עבדו ביחידה על 38 חקירות מתוך 54 שהיו בתוכנית, בגלל מגבלות תקציביות. כמו כן, אותרו שלושה חיילים שהוגדרו נעדרים לתקופה קצרה עד לאיתורם, והם: שסטק לאוניד ז"ל </w:t>
      </w:r>
      <w:r>
        <w:rPr>
          <w:rtl/>
        </w:rPr>
        <w:t>–</w:t>
      </w:r>
      <w:r>
        <w:rPr>
          <w:rFonts w:hint="cs"/>
          <w:rtl/>
        </w:rPr>
        <w:t xml:space="preserve"> נמצא  ירוי בבסיס מחווה-אלון,</w:t>
      </w:r>
      <w:r>
        <w:rPr>
          <w:rFonts w:hint="cs"/>
          <w:rtl/>
        </w:rPr>
        <w:t xml:space="preserve"> אשר מזנגיה ז"ל </w:t>
      </w:r>
      <w:r>
        <w:rPr>
          <w:rtl/>
        </w:rPr>
        <w:t>–</w:t>
      </w:r>
      <w:r>
        <w:rPr>
          <w:rFonts w:hint="cs"/>
          <w:rtl/>
        </w:rPr>
        <w:t xml:space="preserve"> נמצא ירוי סמוך לקריית-יערים, ואולג שייחט ז"ל מפיקוד צפון </w:t>
      </w:r>
      <w:r>
        <w:rPr>
          <w:rtl/>
        </w:rPr>
        <w:t>–</w:t>
      </w:r>
      <w:r>
        <w:rPr>
          <w:rFonts w:hint="cs"/>
          <w:rtl/>
        </w:rPr>
        <w:t xml:space="preserve"> נחטף ונורה, גופתו אותרה בכפר-כנא; ב. נערך מפגש בילטרלי עם המצרים; ג. חוקר בכיר נסע לבריטניה לחקור בארכיוני הצבא הבריטי בכל הקשור לנעדרי תש"ח.</w:t>
      </w:r>
    </w:p>
    <w:p w14:paraId="731D4510" w14:textId="77777777" w:rsidR="00000000" w:rsidRDefault="00B2572E">
      <w:pPr>
        <w:pStyle w:val="a0"/>
        <w:rPr>
          <w:rFonts w:hint="cs"/>
          <w:rtl/>
        </w:rPr>
      </w:pPr>
    </w:p>
    <w:p w14:paraId="44EF68A1" w14:textId="77777777" w:rsidR="00000000" w:rsidRDefault="00B2572E">
      <w:pPr>
        <w:pStyle w:val="a0"/>
        <w:rPr>
          <w:rFonts w:hint="cs"/>
          <w:rtl/>
        </w:rPr>
      </w:pPr>
      <w:r>
        <w:rPr>
          <w:rFonts w:hint="cs"/>
          <w:rtl/>
        </w:rPr>
        <w:t>תקציב המשימות לאיתור נעדרים  בשנת הע</w:t>
      </w:r>
      <w:r>
        <w:rPr>
          <w:rFonts w:hint="cs"/>
          <w:rtl/>
        </w:rPr>
        <w:t xml:space="preserve">בודה 2003 היה כמפורט להלן: חקירות תש"ח </w:t>
      </w:r>
      <w:r>
        <w:rPr>
          <w:rtl/>
        </w:rPr>
        <w:t>–</w:t>
      </w:r>
      <w:r>
        <w:rPr>
          <w:rFonts w:hint="cs"/>
          <w:rtl/>
        </w:rPr>
        <w:t xml:space="preserve"> 140,600 ש"ח; מבצע יקיר הים </w:t>
      </w:r>
      <w:r>
        <w:rPr>
          <w:rtl/>
        </w:rPr>
        <w:t>–</w:t>
      </w:r>
      <w:r>
        <w:rPr>
          <w:rFonts w:hint="cs"/>
          <w:rtl/>
        </w:rPr>
        <w:t xml:space="preserve"> 68,000 ש"ח;  נעדרים בשגרה </w:t>
      </w:r>
      <w:r>
        <w:rPr>
          <w:rtl/>
        </w:rPr>
        <w:t>–</w:t>
      </w:r>
      <w:r>
        <w:rPr>
          <w:rFonts w:hint="cs"/>
          <w:rtl/>
        </w:rPr>
        <w:t xml:space="preserve"> 22,800 ש"ח; נסיעות  לחו"ל </w:t>
      </w:r>
      <w:r>
        <w:rPr>
          <w:rtl/>
        </w:rPr>
        <w:t>–</w:t>
      </w:r>
      <w:r>
        <w:rPr>
          <w:rFonts w:hint="cs"/>
          <w:rtl/>
        </w:rPr>
        <w:t xml:space="preserve"> מצרים, גרמניה, בריטניה </w:t>
      </w:r>
      <w:r>
        <w:rPr>
          <w:rtl/>
        </w:rPr>
        <w:t>–</w:t>
      </w:r>
      <w:r>
        <w:rPr>
          <w:rFonts w:hint="cs"/>
          <w:rtl/>
        </w:rPr>
        <w:t xml:space="preserve"> 52,000 ש"ח +  5,000 דולר; פרויקטור לסולטן-יעקוב, מילואים, בתנאי קבע </w:t>
      </w:r>
      <w:r>
        <w:rPr>
          <w:rtl/>
        </w:rPr>
        <w:t>–</w:t>
      </w:r>
      <w:r>
        <w:rPr>
          <w:rFonts w:hint="cs"/>
          <w:rtl/>
        </w:rPr>
        <w:t xml:space="preserve"> 285,000 ש"ח; פרויקטור לסולטן-יעקוב,</w:t>
      </w:r>
      <w:r>
        <w:rPr>
          <w:rFonts w:hint="cs"/>
          <w:rtl/>
        </w:rPr>
        <w:t xml:space="preserve"> אזרח עובד צה"ל </w:t>
      </w:r>
      <w:r>
        <w:rPr>
          <w:rtl/>
        </w:rPr>
        <w:t>–</w:t>
      </w:r>
      <w:r>
        <w:rPr>
          <w:rFonts w:hint="cs"/>
          <w:rtl/>
        </w:rPr>
        <w:t xml:space="preserve"> 200,000 ש"ח; שנה משרה מלאה. סך כל המימון </w:t>
      </w:r>
      <w:r>
        <w:rPr>
          <w:rtl/>
        </w:rPr>
        <w:t>–</w:t>
      </w:r>
      <w:r>
        <w:rPr>
          <w:rFonts w:hint="cs"/>
          <w:rtl/>
        </w:rPr>
        <w:t xml:space="preserve"> 768,400 ש"ח + 5,000 דולר. הערה: תחשיב המימון אינו כולל את מחיר תפעול ענף איתור נעדרים בצה"ל.</w:t>
      </w:r>
    </w:p>
    <w:p w14:paraId="2F8DBF08" w14:textId="77777777" w:rsidR="00000000" w:rsidRDefault="00B2572E">
      <w:pPr>
        <w:pStyle w:val="a0"/>
        <w:rPr>
          <w:rtl/>
        </w:rPr>
      </w:pPr>
    </w:p>
    <w:p w14:paraId="6BE667E0" w14:textId="77777777" w:rsidR="00000000" w:rsidRDefault="00B2572E">
      <w:pPr>
        <w:pStyle w:val="a0"/>
        <w:rPr>
          <w:rFonts w:hint="cs"/>
          <w:rtl/>
        </w:rPr>
      </w:pPr>
      <w:r>
        <w:rPr>
          <w:rFonts w:hint="cs"/>
          <w:rtl/>
        </w:rPr>
        <w:t>4. תוכנית העבודה לשנת 2004:  המשך חקירת תיקי תש"ח; המשך מבצע יקיר הים - שלב ג';  פעילות לאיתור אל"מ ל</w:t>
      </w:r>
      <w:r>
        <w:rPr>
          <w:rFonts w:hint="cs"/>
          <w:rtl/>
        </w:rPr>
        <w:t xml:space="preserve">ב ארלוזור ז"ל </w:t>
      </w:r>
      <w:r>
        <w:rPr>
          <w:rtl/>
        </w:rPr>
        <w:t>–</w:t>
      </w:r>
      <w:r>
        <w:rPr>
          <w:rFonts w:hint="cs"/>
          <w:rtl/>
        </w:rPr>
        <w:t xml:space="preserve"> מותנה בחידוש שיתוף הפעולה עם המצרים; נעדרי מצרים </w:t>
      </w:r>
      <w:r>
        <w:rPr>
          <w:rtl/>
        </w:rPr>
        <w:t>–</w:t>
      </w:r>
      <w:r>
        <w:rPr>
          <w:rFonts w:hint="cs"/>
          <w:rtl/>
        </w:rPr>
        <w:t xml:space="preserve"> מותנה בחידוש שיתוף הפעולה עם המצרים. בשנת העבודה 2004 ייחקרו אירועי ותיקי נעדרים בכפוף לתוכנית שנת העבודה.</w:t>
      </w:r>
    </w:p>
    <w:p w14:paraId="012BF1A4" w14:textId="77777777" w:rsidR="00000000" w:rsidRDefault="00B2572E">
      <w:pPr>
        <w:pStyle w:val="a0"/>
        <w:rPr>
          <w:rFonts w:hint="cs"/>
          <w:rtl/>
        </w:rPr>
      </w:pPr>
    </w:p>
    <w:p w14:paraId="0DE1DE66" w14:textId="77777777" w:rsidR="00000000" w:rsidRDefault="00B2572E">
      <w:pPr>
        <w:pStyle w:val="a0"/>
        <w:rPr>
          <w:rFonts w:hint="cs"/>
          <w:rtl/>
        </w:rPr>
      </w:pPr>
      <w:r>
        <w:rPr>
          <w:rFonts w:hint="cs"/>
          <w:rtl/>
        </w:rPr>
        <w:t>5. קיים  שיתוף פעולה  עם צבאות זרים בנושא העברת מידע על נעדרים ושיטות הפעלה, אך ל</w:t>
      </w:r>
      <w:r>
        <w:rPr>
          <w:rFonts w:hint="cs"/>
          <w:rtl/>
        </w:rPr>
        <w:t>א לשם קבלת סיוע כלכלי בחיפושים.</w:t>
      </w:r>
    </w:p>
    <w:p w14:paraId="2D1D9CEA" w14:textId="77777777" w:rsidR="00000000" w:rsidRDefault="00B2572E">
      <w:pPr>
        <w:pStyle w:val="a0"/>
        <w:rPr>
          <w:rFonts w:hint="cs"/>
          <w:rtl/>
        </w:rPr>
      </w:pPr>
    </w:p>
    <w:p w14:paraId="64198247" w14:textId="77777777" w:rsidR="00000000" w:rsidRDefault="00B2572E">
      <w:pPr>
        <w:pStyle w:val="af1"/>
        <w:rPr>
          <w:rtl/>
        </w:rPr>
      </w:pPr>
      <w:r>
        <w:rPr>
          <w:rtl/>
        </w:rPr>
        <w:t>היו"ר ראובן ריבלין:</w:t>
      </w:r>
    </w:p>
    <w:p w14:paraId="41A7C801" w14:textId="77777777" w:rsidR="00000000" w:rsidRDefault="00B2572E">
      <w:pPr>
        <w:pStyle w:val="a0"/>
        <w:rPr>
          <w:rtl/>
        </w:rPr>
      </w:pPr>
    </w:p>
    <w:p w14:paraId="5CB0A73A" w14:textId="77777777" w:rsidR="00000000" w:rsidRDefault="00B2572E">
      <w:pPr>
        <w:pStyle w:val="a0"/>
        <w:rPr>
          <w:rFonts w:hint="cs"/>
          <w:rtl/>
        </w:rPr>
      </w:pPr>
      <w:r>
        <w:rPr>
          <w:rFonts w:hint="cs"/>
          <w:rtl/>
        </w:rPr>
        <w:t xml:space="preserve">אדוני ישיב על שאילתא מס' 869, של חבר הכנסת ואסל טאהא, בעניין התנאים במעבר ארז. </w:t>
      </w:r>
    </w:p>
    <w:p w14:paraId="000C463F" w14:textId="77777777" w:rsidR="00000000" w:rsidRDefault="00B2572E">
      <w:pPr>
        <w:pStyle w:val="a1"/>
        <w:rPr>
          <w:rFonts w:hint="cs"/>
          <w:rtl/>
        </w:rPr>
      </w:pPr>
    </w:p>
    <w:p w14:paraId="71EFA11F" w14:textId="77777777" w:rsidR="00000000" w:rsidRDefault="00B2572E">
      <w:pPr>
        <w:pStyle w:val="a1"/>
        <w:jc w:val="center"/>
        <w:rPr>
          <w:rtl/>
        </w:rPr>
      </w:pPr>
      <w:bookmarkStart w:id="108" w:name="_Toc67316631"/>
      <w:r>
        <w:rPr>
          <w:rtl/>
        </w:rPr>
        <w:t>869. התנאים במעבר ארז</w:t>
      </w:r>
      <w:bookmarkEnd w:id="108"/>
    </w:p>
    <w:p w14:paraId="110511FC" w14:textId="77777777" w:rsidR="00000000" w:rsidRDefault="00B2572E">
      <w:pPr>
        <w:pStyle w:val="a0"/>
        <w:rPr>
          <w:rtl/>
        </w:rPr>
      </w:pPr>
    </w:p>
    <w:p w14:paraId="0A8FAB12" w14:textId="77777777" w:rsidR="00000000" w:rsidRDefault="00B2572E">
      <w:pPr>
        <w:pStyle w:val="a0"/>
        <w:ind w:firstLine="0"/>
        <w:rPr>
          <w:bCs/>
          <w:u w:val="single"/>
        </w:rPr>
      </w:pPr>
      <w:bookmarkStart w:id="109" w:name="ESQ18364"/>
      <w:bookmarkEnd w:id="109"/>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4A27FB2" w14:textId="77777777" w:rsidR="00000000" w:rsidRDefault="00B2572E">
      <w:pPr>
        <w:pStyle w:val="a0"/>
        <w:ind w:firstLine="720"/>
        <w:rPr>
          <w:rFonts w:hint="cs"/>
          <w:rtl/>
        </w:rPr>
      </w:pPr>
      <w:r>
        <w:rPr>
          <w:rtl/>
        </w:rPr>
        <w:t>ביום ט"ו בכסל</w:t>
      </w:r>
      <w:r>
        <w:rPr>
          <w:rFonts w:hint="cs"/>
          <w:rtl/>
        </w:rPr>
        <w:t>י</w:t>
      </w:r>
      <w:r>
        <w:rPr>
          <w:rtl/>
        </w:rPr>
        <w:t>ו התשס"ד (10 בדצמבר 2003):</w:t>
      </w:r>
    </w:p>
    <w:p w14:paraId="2909A54F" w14:textId="77777777" w:rsidR="00000000" w:rsidRDefault="00B2572E">
      <w:pPr>
        <w:pStyle w:val="a0"/>
        <w:rPr>
          <w:rFonts w:hint="cs"/>
        </w:rPr>
      </w:pPr>
    </w:p>
    <w:p w14:paraId="721792C6" w14:textId="77777777" w:rsidR="00000000" w:rsidRDefault="00B2572E">
      <w:pPr>
        <w:pStyle w:val="a0"/>
        <w:ind w:firstLine="720"/>
      </w:pPr>
      <w:r>
        <w:rPr>
          <w:rFonts w:hint="cs"/>
          <w:rtl/>
        </w:rPr>
        <w:t>לאחרונה פורסם בתקש</w:t>
      </w:r>
      <w:r>
        <w:rPr>
          <w:rFonts w:hint="cs"/>
          <w:rtl/>
        </w:rPr>
        <w:t>ורת הכתובה והאלקטרונית,</w:t>
      </w:r>
      <w:r>
        <w:rPr>
          <w:rtl/>
        </w:rPr>
        <w:t xml:space="preserve"> כי פלסטינים אשר רצונם לקבל אישור מגנטי </w:t>
      </w:r>
      <w:r>
        <w:rPr>
          <w:rFonts w:hint="cs"/>
          <w:rtl/>
        </w:rPr>
        <w:t xml:space="preserve">במעבר ארז </w:t>
      </w:r>
      <w:r>
        <w:rPr>
          <w:rtl/>
        </w:rPr>
        <w:t xml:space="preserve">נתקלים ביחס משפיל </w:t>
      </w:r>
      <w:r>
        <w:rPr>
          <w:rFonts w:hint="cs"/>
          <w:rtl/>
        </w:rPr>
        <w:t xml:space="preserve">מצד חיילים, נאלצים להמתין זמן רב בתור במקום לא מקורה, </w:t>
      </w:r>
      <w:r>
        <w:rPr>
          <w:rtl/>
        </w:rPr>
        <w:t xml:space="preserve">אסור </w:t>
      </w:r>
      <w:r>
        <w:rPr>
          <w:rFonts w:hint="cs"/>
          <w:rtl/>
        </w:rPr>
        <w:t xml:space="preserve">להם </w:t>
      </w:r>
      <w:r>
        <w:rPr>
          <w:rtl/>
        </w:rPr>
        <w:t>ללבוש מעילים ו</w:t>
      </w:r>
      <w:r>
        <w:rPr>
          <w:rFonts w:hint="cs"/>
          <w:rtl/>
        </w:rPr>
        <w:t xml:space="preserve">הם </w:t>
      </w:r>
      <w:r>
        <w:rPr>
          <w:rtl/>
        </w:rPr>
        <w:t xml:space="preserve">אף </w:t>
      </w:r>
      <w:r>
        <w:rPr>
          <w:rFonts w:hint="cs"/>
          <w:rtl/>
        </w:rPr>
        <w:t>נדרשים</w:t>
      </w:r>
      <w:r>
        <w:rPr>
          <w:rtl/>
        </w:rPr>
        <w:t xml:space="preserve"> להסיר בגדים.</w:t>
      </w:r>
    </w:p>
    <w:p w14:paraId="0D66B649" w14:textId="77777777" w:rsidR="00000000" w:rsidRDefault="00B2572E">
      <w:pPr>
        <w:pStyle w:val="a0"/>
        <w:ind w:firstLine="720"/>
      </w:pPr>
    </w:p>
    <w:p w14:paraId="386BC7D7" w14:textId="77777777" w:rsidR="00000000" w:rsidRDefault="00B2572E">
      <w:pPr>
        <w:pStyle w:val="a0"/>
        <w:ind w:firstLine="720"/>
      </w:pPr>
      <w:r>
        <w:rPr>
          <w:rFonts w:hint="cs"/>
          <w:rtl/>
        </w:rPr>
        <w:t>רצוני לשאול</w:t>
      </w:r>
      <w:r>
        <w:rPr>
          <w:rtl/>
        </w:rPr>
        <w:t>:</w:t>
      </w:r>
    </w:p>
    <w:p w14:paraId="19DE5B39" w14:textId="77777777" w:rsidR="00000000" w:rsidRDefault="00B2572E">
      <w:pPr>
        <w:pStyle w:val="a0"/>
        <w:ind w:firstLine="720"/>
        <w:rPr>
          <w:rFonts w:hint="cs"/>
          <w:rtl/>
        </w:rPr>
      </w:pPr>
    </w:p>
    <w:p w14:paraId="025E6491" w14:textId="77777777" w:rsidR="00000000" w:rsidRDefault="00B2572E">
      <w:pPr>
        <w:pStyle w:val="a0"/>
        <w:ind w:firstLine="720"/>
        <w:rPr>
          <w:rFonts w:hint="cs"/>
          <w:rtl/>
        </w:rPr>
      </w:pPr>
      <w:r>
        <w:rPr>
          <w:rFonts w:hint="cs"/>
          <w:rtl/>
        </w:rPr>
        <w:t xml:space="preserve">1. האם הידיעות נכונות, ואם כן </w:t>
      </w:r>
      <w:r>
        <w:rPr>
          <w:rtl/>
        </w:rPr>
        <w:t>–</w:t>
      </w:r>
      <w:r>
        <w:rPr>
          <w:rFonts w:hint="cs"/>
          <w:rtl/>
        </w:rPr>
        <w:t xml:space="preserve"> מדוע?</w:t>
      </w:r>
    </w:p>
    <w:p w14:paraId="7A44AD65" w14:textId="77777777" w:rsidR="00000000" w:rsidRDefault="00B2572E">
      <w:pPr>
        <w:pStyle w:val="a0"/>
        <w:ind w:firstLine="720"/>
        <w:rPr>
          <w:rFonts w:hint="cs"/>
        </w:rPr>
      </w:pPr>
    </w:p>
    <w:p w14:paraId="37BCE7AB" w14:textId="77777777" w:rsidR="00000000" w:rsidRDefault="00B2572E">
      <w:pPr>
        <w:pStyle w:val="a0"/>
        <w:ind w:firstLine="720"/>
        <w:rPr>
          <w:rtl/>
        </w:rPr>
      </w:pPr>
      <w:r>
        <w:rPr>
          <w:rFonts w:hint="cs"/>
          <w:rtl/>
        </w:rPr>
        <w:t xml:space="preserve">2. </w:t>
      </w:r>
      <w:r>
        <w:rPr>
          <w:rtl/>
        </w:rPr>
        <w:t xml:space="preserve">מה </w:t>
      </w:r>
      <w:r>
        <w:rPr>
          <w:rFonts w:hint="cs"/>
          <w:rtl/>
        </w:rPr>
        <w:t>יי</w:t>
      </w:r>
      <w:r>
        <w:rPr>
          <w:rFonts w:hint="cs"/>
          <w:rtl/>
        </w:rPr>
        <w:t xml:space="preserve">עשה </w:t>
      </w:r>
      <w:r>
        <w:rPr>
          <w:rtl/>
        </w:rPr>
        <w:t>בנדון?</w:t>
      </w:r>
    </w:p>
    <w:p w14:paraId="65104BC8" w14:textId="77777777" w:rsidR="00000000" w:rsidRDefault="00B2572E">
      <w:pPr>
        <w:pStyle w:val="a0"/>
        <w:ind w:firstLine="720"/>
        <w:rPr>
          <w:rtl/>
        </w:rPr>
      </w:pPr>
    </w:p>
    <w:p w14:paraId="3D382E7E" w14:textId="77777777" w:rsidR="00000000" w:rsidRDefault="00B2572E">
      <w:pPr>
        <w:pStyle w:val="a0"/>
        <w:ind w:firstLine="0"/>
        <w:rPr>
          <w:rFonts w:hint="cs"/>
          <w:rtl/>
        </w:rPr>
      </w:pPr>
      <w:r>
        <w:rPr>
          <w:rFonts w:hint="cs"/>
          <w:b/>
          <w:bCs/>
          <w:u w:val="single"/>
          <w:rtl/>
        </w:rPr>
        <w:t>סגן שר הביטחון זאב בוים:</w:t>
      </w:r>
    </w:p>
    <w:p w14:paraId="2F5C74C3" w14:textId="77777777" w:rsidR="00000000" w:rsidRDefault="00B2572E">
      <w:pPr>
        <w:pStyle w:val="a0"/>
        <w:rPr>
          <w:rFonts w:hint="cs"/>
          <w:rtl/>
        </w:rPr>
      </w:pPr>
    </w:p>
    <w:p w14:paraId="08F82047" w14:textId="77777777" w:rsidR="00000000" w:rsidRDefault="00B2572E">
      <w:pPr>
        <w:pStyle w:val="a0"/>
        <w:rPr>
          <w:rFonts w:hint="cs"/>
          <w:rtl/>
        </w:rPr>
      </w:pPr>
      <w:r>
        <w:rPr>
          <w:rFonts w:hint="cs"/>
          <w:rtl/>
        </w:rPr>
        <w:t>1-2. תושבים פלסטינים העושים את דרכם אל המתחם המגנטי שבמפקדת תיאום-קישור ארז עוברים בידוק ביטחוני ב"מגן 12" - זה המתחם - בהתאם. בעת הבידוק, מטעמים ביטחוניים, נדרשים התושבים לעבור במגנומטר ולהעביר את ציודם האישי, לרבות מ</w:t>
      </w:r>
      <w:r>
        <w:rPr>
          <w:rFonts w:hint="cs"/>
          <w:rtl/>
        </w:rPr>
        <w:t>עילים, במכשיר שיקוף, על מנת שניתן יהיה לשלול החדרת אמצעי לחימה, חומרי נפץ, חגורות נפץ וכדומה.</w:t>
      </w:r>
    </w:p>
    <w:p w14:paraId="31FB098D" w14:textId="77777777" w:rsidR="00000000" w:rsidRDefault="00B2572E">
      <w:pPr>
        <w:pStyle w:val="a0"/>
        <w:rPr>
          <w:rFonts w:hint="cs"/>
          <w:rtl/>
        </w:rPr>
      </w:pPr>
    </w:p>
    <w:p w14:paraId="06AA4430" w14:textId="77777777" w:rsidR="00000000" w:rsidRDefault="00B2572E">
      <w:pPr>
        <w:pStyle w:val="a0"/>
        <w:rPr>
          <w:rFonts w:hint="cs"/>
          <w:rtl/>
        </w:rPr>
      </w:pPr>
      <w:r>
        <w:rPr>
          <w:rFonts w:hint="cs"/>
          <w:rtl/>
        </w:rPr>
        <w:t>יש לציין כי נוהל בידוק זה אין בו כדי להשפיל או להפגין זלזול בפלסטינים, ומטרתו היחידה היא למנוע נפגעים.</w:t>
      </w:r>
    </w:p>
    <w:p w14:paraId="4D06905F" w14:textId="77777777" w:rsidR="00000000" w:rsidRDefault="00B2572E">
      <w:pPr>
        <w:pStyle w:val="a0"/>
        <w:rPr>
          <w:rFonts w:hint="cs"/>
          <w:rtl/>
        </w:rPr>
      </w:pPr>
    </w:p>
    <w:p w14:paraId="0FDD696D" w14:textId="77777777" w:rsidR="00000000" w:rsidRDefault="00B2572E">
      <w:pPr>
        <w:pStyle w:val="a0"/>
        <w:rPr>
          <w:rFonts w:hint="cs"/>
          <w:rtl/>
        </w:rPr>
      </w:pPr>
      <w:r>
        <w:rPr>
          <w:rFonts w:hint="cs"/>
          <w:rtl/>
        </w:rPr>
        <w:t>הדרך ל"מגן 12" עוברת בשרוול מקורה, אולם בשל הצטופפות תושב</w:t>
      </w:r>
      <w:r>
        <w:rPr>
          <w:rFonts w:hint="cs"/>
          <w:rtl/>
        </w:rPr>
        <w:t xml:space="preserve">ים בקצה השרוול, נותרת קבוצה קטנה של תושבים באזור שאינו מקורה. </w:t>
      </w:r>
    </w:p>
    <w:p w14:paraId="3C223711" w14:textId="77777777" w:rsidR="00000000" w:rsidRDefault="00B2572E">
      <w:pPr>
        <w:pStyle w:val="a0"/>
        <w:rPr>
          <w:rFonts w:hint="cs"/>
          <w:rtl/>
        </w:rPr>
      </w:pPr>
    </w:p>
    <w:p w14:paraId="07A7510F" w14:textId="77777777" w:rsidR="00000000" w:rsidRDefault="00B2572E">
      <w:pPr>
        <w:pStyle w:val="a0"/>
        <w:rPr>
          <w:rFonts w:hint="cs"/>
          <w:rtl/>
        </w:rPr>
      </w:pPr>
      <w:r>
        <w:rPr>
          <w:rFonts w:hint="cs"/>
          <w:rtl/>
        </w:rPr>
        <w:t>בהקשר זה יצוין כי למרות אישור גורמי הצבא להקמת סככה באזור הנ"ל, כדי לתת מחסה לאלה שלא מקבלים אותו, ועדכון הגורמים הפלסטיניים האחראים לביצוע הקמת הסככה, טרם נעשה דבר בנדון.</w:t>
      </w:r>
    </w:p>
    <w:p w14:paraId="38DD63AC" w14:textId="77777777" w:rsidR="00000000" w:rsidRDefault="00B2572E">
      <w:pPr>
        <w:pStyle w:val="a0"/>
        <w:rPr>
          <w:rFonts w:hint="cs"/>
          <w:rtl/>
        </w:rPr>
      </w:pPr>
    </w:p>
    <w:p w14:paraId="2045924E" w14:textId="77777777" w:rsidR="00000000" w:rsidRDefault="00B2572E">
      <w:pPr>
        <w:pStyle w:val="a0"/>
        <w:rPr>
          <w:rFonts w:hint="cs"/>
          <w:rtl/>
        </w:rPr>
      </w:pPr>
      <w:r>
        <w:rPr>
          <w:rFonts w:hint="cs"/>
          <w:rtl/>
        </w:rPr>
        <w:t>עוד יצוין, כי לאחרו</w:t>
      </w:r>
      <w:r>
        <w:rPr>
          <w:rFonts w:hint="cs"/>
          <w:rtl/>
        </w:rPr>
        <w:t xml:space="preserve">נה אושרה הקצאת תקציב נוסף לשיפור מעבר הפועלים - להרחיב את המעבר המקורה הזה ולתת יותר עמדות בידוק. </w:t>
      </w:r>
    </w:p>
    <w:p w14:paraId="280A857E" w14:textId="77777777" w:rsidR="00000000" w:rsidRDefault="00B2572E">
      <w:pPr>
        <w:pStyle w:val="a0"/>
        <w:rPr>
          <w:rFonts w:hint="cs"/>
          <w:rtl/>
        </w:rPr>
      </w:pPr>
    </w:p>
    <w:p w14:paraId="36AFED5E" w14:textId="77777777" w:rsidR="00000000" w:rsidRDefault="00B2572E">
      <w:pPr>
        <w:pStyle w:val="a0"/>
        <w:rPr>
          <w:rFonts w:hint="cs"/>
          <w:rtl/>
        </w:rPr>
      </w:pPr>
      <w:r>
        <w:rPr>
          <w:rFonts w:hint="cs"/>
          <w:rtl/>
        </w:rPr>
        <w:t>כמו כן, אבקש להזכירך, חבר הכנסת טאהא, כי ב-8 ביוני 2003 אירע פיגוע החדירה ל"מגן 12", שבו בוצע ירי נשק קל לעבר חיילי צה"ל, וכתוצאה מכך נהרגו ארבעה חיילי צה"ל</w:t>
      </w:r>
      <w:r>
        <w:rPr>
          <w:rFonts w:hint="cs"/>
          <w:rtl/>
        </w:rPr>
        <w:t xml:space="preserve"> וחמישה נפצעו. ב-14 בינואר 2004 נהרגו אזרח ישראלי, שני חיילי צה"ל ולוחם מג"ב כאשר מחבלת מתאבדת פוצצה עצמה בטרמינל של מעבר הפועלים.</w:t>
      </w:r>
    </w:p>
    <w:p w14:paraId="16320AA4" w14:textId="77777777" w:rsidR="00000000" w:rsidRDefault="00B2572E">
      <w:pPr>
        <w:pStyle w:val="a0"/>
        <w:rPr>
          <w:rFonts w:hint="cs"/>
          <w:rtl/>
        </w:rPr>
      </w:pPr>
    </w:p>
    <w:p w14:paraId="18CEE0BD" w14:textId="77777777" w:rsidR="00000000" w:rsidRDefault="00B2572E">
      <w:pPr>
        <w:pStyle w:val="af1"/>
        <w:rPr>
          <w:rtl/>
        </w:rPr>
      </w:pPr>
      <w:r>
        <w:rPr>
          <w:rtl/>
        </w:rPr>
        <w:t>היו"ר ראובן ריבלין:</w:t>
      </w:r>
    </w:p>
    <w:p w14:paraId="53907E1D" w14:textId="77777777" w:rsidR="00000000" w:rsidRDefault="00B2572E">
      <w:pPr>
        <w:pStyle w:val="a0"/>
        <w:rPr>
          <w:rtl/>
        </w:rPr>
      </w:pPr>
    </w:p>
    <w:p w14:paraId="6942F500" w14:textId="77777777" w:rsidR="00000000" w:rsidRDefault="00B2572E">
      <w:pPr>
        <w:pStyle w:val="a0"/>
        <w:rPr>
          <w:rFonts w:hint="cs"/>
          <w:rtl/>
        </w:rPr>
      </w:pPr>
      <w:r>
        <w:rPr>
          <w:rFonts w:hint="cs"/>
          <w:rtl/>
        </w:rPr>
        <w:t>שאלה נוספת לחבר הכנסת טאהא.</w:t>
      </w:r>
    </w:p>
    <w:p w14:paraId="48BDF25E" w14:textId="77777777" w:rsidR="00000000" w:rsidRDefault="00B2572E">
      <w:pPr>
        <w:pStyle w:val="a0"/>
        <w:rPr>
          <w:rFonts w:hint="cs"/>
          <w:rtl/>
        </w:rPr>
      </w:pPr>
    </w:p>
    <w:p w14:paraId="3A07D32B" w14:textId="77777777" w:rsidR="00000000" w:rsidRDefault="00B2572E">
      <w:pPr>
        <w:pStyle w:val="a"/>
        <w:rPr>
          <w:rtl/>
        </w:rPr>
      </w:pPr>
      <w:bookmarkStart w:id="110" w:name="FS000001062T17_02_2004_17_02_58"/>
      <w:bookmarkStart w:id="111" w:name="_Toc67316632"/>
      <w:bookmarkEnd w:id="110"/>
      <w:r>
        <w:rPr>
          <w:rFonts w:hint="eastAsia"/>
          <w:rtl/>
        </w:rPr>
        <w:t>ואסל</w:t>
      </w:r>
      <w:r>
        <w:rPr>
          <w:rtl/>
        </w:rPr>
        <w:t xml:space="preserve"> טאהא (בל"ד):</w:t>
      </w:r>
      <w:bookmarkEnd w:id="111"/>
    </w:p>
    <w:p w14:paraId="593CFC59" w14:textId="77777777" w:rsidR="00000000" w:rsidRDefault="00B2572E">
      <w:pPr>
        <w:pStyle w:val="a0"/>
        <w:rPr>
          <w:rFonts w:hint="cs"/>
          <w:rtl/>
        </w:rPr>
      </w:pPr>
    </w:p>
    <w:p w14:paraId="13A9D979" w14:textId="77777777" w:rsidR="00000000" w:rsidRDefault="00B2572E">
      <w:pPr>
        <w:pStyle w:val="a0"/>
        <w:rPr>
          <w:rFonts w:hint="cs"/>
          <w:rtl/>
        </w:rPr>
      </w:pPr>
      <w:r>
        <w:rPr>
          <w:rFonts w:hint="cs"/>
          <w:rtl/>
        </w:rPr>
        <w:t>אדוני, אין לי התנגדות בקשר לסגנון החיפוש, הכלים והטכנול</w:t>
      </w:r>
      <w:r>
        <w:rPr>
          <w:rFonts w:hint="cs"/>
          <w:rtl/>
        </w:rPr>
        <w:t xml:space="preserve">וגיה, גם אף אדם שפוי לא מתנגד לזה. אני מדבר על הצפיפות שיש כתוצאה מהתורים הארוכים במזג אוויר חורפי סוער וגם במזג אוויר חם. יש צפיפות רבה בסככה הזאת, שגרמה למותם של חפים מפשע שמגיעים לשם כדי לפרנס את משפחותיהם. הם מחכים שעות על גבי שעות, יום אחר יום, והרבה </w:t>
      </w:r>
      <w:r>
        <w:rPr>
          <w:rFonts w:hint="cs"/>
          <w:rtl/>
        </w:rPr>
        <w:t>פעמים הם לא מצליחים להגיע לתורם.  רק אתמול מוחמד א-שיח', אב לארבעה,  מת בתוך הסככה הזאת. עד מתי יימשך המצב הזה?</w:t>
      </w:r>
    </w:p>
    <w:p w14:paraId="7608A316" w14:textId="77777777" w:rsidR="00000000" w:rsidRDefault="00B2572E">
      <w:pPr>
        <w:pStyle w:val="a0"/>
        <w:rPr>
          <w:rFonts w:hint="cs"/>
          <w:rtl/>
        </w:rPr>
      </w:pPr>
    </w:p>
    <w:p w14:paraId="446582AC" w14:textId="77777777" w:rsidR="00000000" w:rsidRDefault="00B2572E">
      <w:pPr>
        <w:pStyle w:val="af1"/>
        <w:rPr>
          <w:rtl/>
        </w:rPr>
      </w:pPr>
      <w:r>
        <w:rPr>
          <w:rtl/>
        </w:rPr>
        <w:t>היו"ר ראובן ריבלין:</w:t>
      </w:r>
    </w:p>
    <w:p w14:paraId="0552C7BF" w14:textId="77777777" w:rsidR="00000000" w:rsidRDefault="00B2572E">
      <w:pPr>
        <w:pStyle w:val="a0"/>
        <w:rPr>
          <w:rtl/>
        </w:rPr>
      </w:pPr>
    </w:p>
    <w:p w14:paraId="53C593E5" w14:textId="77777777" w:rsidR="00000000" w:rsidRDefault="00B2572E">
      <w:pPr>
        <w:pStyle w:val="a0"/>
        <w:rPr>
          <w:rFonts w:hint="cs"/>
          <w:rtl/>
        </w:rPr>
      </w:pPr>
      <w:r>
        <w:rPr>
          <w:rFonts w:hint="cs"/>
          <w:rtl/>
        </w:rPr>
        <w:t xml:space="preserve">כל עוד יש טרור. </w:t>
      </w:r>
    </w:p>
    <w:p w14:paraId="5DC7AA28" w14:textId="77777777" w:rsidR="00000000" w:rsidRDefault="00B2572E">
      <w:pPr>
        <w:pStyle w:val="a0"/>
        <w:rPr>
          <w:rFonts w:hint="cs"/>
          <w:rtl/>
        </w:rPr>
      </w:pPr>
    </w:p>
    <w:p w14:paraId="4FD7A4EF" w14:textId="77777777" w:rsidR="00000000" w:rsidRDefault="00B2572E">
      <w:pPr>
        <w:pStyle w:val="a"/>
        <w:rPr>
          <w:rtl/>
        </w:rPr>
      </w:pPr>
      <w:bookmarkStart w:id="112" w:name="FS000000464T17_02_2004_17_03_39"/>
      <w:bookmarkStart w:id="113" w:name="_Toc67316633"/>
      <w:bookmarkEnd w:id="112"/>
      <w:r>
        <w:rPr>
          <w:rFonts w:hint="eastAsia"/>
          <w:rtl/>
        </w:rPr>
        <w:t>סגן</w:t>
      </w:r>
      <w:r>
        <w:rPr>
          <w:rtl/>
        </w:rPr>
        <w:t xml:space="preserve"> שר הביטחון זאב בוים:</w:t>
      </w:r>
      <w:bookmarkEnd w:id="113"/>
    </w:p>
    <w:p w14:paraId="1EDF4DF3" w14:textId="77777777" w:rsidR="00000000" w:rsidRDefault="00B2572E">
      <w:pPr>
        <w:pStyle w:val="a0"/>
        <w:rPr>
          <w:rFonts w:hint="cs"/>
          <w:rtl/>
        </w:rPr>
      </w:pPr>
    </w:p>
    <w:p w14:paraId="77BE370B" w14:textId="77777777" w:rsidR="00000000" w:rsidRDefault="00B2572E">
      <w:pPr>
        <w:pStyle w:val="a0"/>
        <w:rPr>
          <w:rFonts w:hint="cs"/>
          <w:rtl/>
        </w:rPr>
      </w:pPr>
      <w:r>
        <w:rPr>
          <w:rFonts w:hint="cs"/>
          <w:rtl/>
        </w:rPr>
        <w:t>אני מצטער לשמוע על כך שמישהו נפטר כתוצאה משהות בסככה. זה חבל. אני מניח שהוא נפ</w:t>
      </w:r>
      <w:r>
        <w:rPr>
          <w:rFonts w:hint="cs"/>
          <w:rtl/>
        </w:rPr>
        <w:t xml:space="preserve">טר כשהוא היה שם, אבל אני מקווה שזה לא בגלל - - - </w:t>
      </w:r>
    </w:p>
    <w:p w14:paraId="5752A40B" w14:textId="77777777" w:rsidR="00000000" w:rsidRDefault="00B2572E">
      <w:pPr>
        <w:pStyle w:val="a0"/>
        <w:rPr>
          <w:rFonts w:hint="cs"/>
          <w:rtl/>
        </w:rPr>
      </w:pPr>
    </w:p>
    <w:p w14:paraId="186C2E5D" w14:textId="77777777" w:rsidR="00000000" w:rsidRDefault="00B2572E">
      <w:pPr>
        <w:pStyle w:val="af0"/>
        <w:rPr>
          <w:rtl/>
        </w:rPr>
      </w:pPr>
      <w:r>
        <w:rPr>
          <w:rFonts w:hint="eastAsia"/>
          <w:rtl/>
        </w:rPr>
        <w:t>ואסל</w:t>
      </w:r>
      <w:r>
        <w:rPr>
          <w:rtl/>
        </w:rPr>
        <w:t xml:space="preserve"> טאהא (בל"ד):</w:t>
      </w:r>
    </w:p>
    <w:p w14:paraId="093B5CA3" w14:textId="77777777" w:rsidR="00000000" w:rsidRDefault="00B2572E">
      <w:pPr>
        <w:pStyle w:val="a0"/>
        <w:rPr>
          <w:rFonts w:hint="cs"/>
          <w:rtl/>
        </w:rPr>
      </w:pPr>
    </w:p>
    <w:p w14:paraId="455D8B31" w14:textId="77777777" w:rsidR="00000000" w:rsidRDefault="00B2572E">
      <w:pPr>
        <w:pStyle w:val="a0"/>
        <w:rPr>
          <w:rFonts w:hint="cs"/>
          <w:rtl/>
        </w:rPr>
      </w:pPr>
      <w:r>
        <w:rPr>
          <w:rFonts w:hint="cs"/>
          <w:rtl/>
        </w:rPr>
        <w:t>בגלל הלחץ.</w:t>
      </w:r>
    </w:p>
    <w:p w14:paraId="30B1B68F" w14:textId="77777777" w:rsidR="00000000" w:rsidRDefault="00B2572E">
      <w:pPr>
        <w:pStyle w:val="a0"/>
        <w:rPr>
          <w:rFonts w:hint="cs"/>
          <w:rtl/>
        </w:rPr>
      </w:pPr>
    </w:p>
    <w:p w14:paraId="2CB56B09" w14:textId="77777777" w:rsidR="00000000" w:rsidRDefault="00B2572E">
      <w:pPr>
        <w:pStyle w:val="-"/>
        <w:rPr>
          <w:rtl/>
        </w:rPr>
      </w:pPr>
      <w:bookmarkStart w:id="114" w:name="FS000000464T17_02_2004_17_03_51C"/>
      <w:bookmarkEnd w:id="114"/>
      <w:r>
        <w:rPr>
          <w:rtl/>
        </w:rPr>
        <w:t>סגן שר הביטחון זאב בוים:</w:t>
      </w:r>
    </w:p>
    <w:p w14:paraId="46D7FF00" w14:textId="77777777" w:rsidR="00000000" w:rsidRDefault="00B2572E">
      <w:pPr>
        <w:pStyle w:val="a0"/>
        <w:rPr>
          <w:rtl/>
        </w:rPr>
      </w:pPr>
    </w:p>
    <w:p w14:paraId="675E8ED2" w14:textId="77777777" w:rsidR="00000000" w:rsidRDefault="00B2572E">
      <w:pPr>
        <w:pStyle w:val="a0"/>
        <w:rPr>
          <w:rFonts w:hint="cs"/>
          <w:rtl/>
        </w:rPr>
      </w:pPr>
      <w:r>
        <w:rPr>
          <w:rFonts w:hint="cs"/>
          <w:rtl/>
        </w:rPr>
        <w:t>אני לא יודע אם אתה יכול לקבוע ויש לך הנתונים. אני בוודאי לא יכול לקבוע שזה בדיוק בגלל הלחץ שנוצר כתוצאה מהצפיפות בסככה. אני כן בטוח, חבר הכנסת טאהא,</w:t>
      </w:r>
      <w:r>
        <w:rPr>
          <w:rFonts w:hint="cs"/>
          <w:rtl/>
        </w:rPr>
        <w:t xml:space="preserve"> שאנשים אכן נהרגו ומתו לא כתוצאה מהמעבר של הפועלים, אלא למרות המעבר של הפועלים. מישהו ניסה למנוע את המעבר הזה ואת הפרנסה מהפועלים, ולא בפעם הראשונה. זה היה כידוע לך דווקא מהצד הפלסטיני.</w:t>
      </w:r>
    </w:p>
    <w:p w14:paraId="3199F6BE" w14:textId="77777777" w:rsidR="00000000" w:rsidRDefault="00B2572E">
      <w:pPr>
        <w:pStyle w:val="a0"/>
        <w:rPr>
          <w:rFonts w:hint="cs"/>
          <w:rtl/>
        </w:rPr>
      </w:pPr>
    </w:p>
    <w:p w14:paraId="7A9B9270" w14:textId="77777777" w:rsidR="00000000" w:rsidRDefault="00B2572E">
      <w:pPr>
        <w:pStyle w:val="a0"/>
        <w:rPr>
          <w:rFonts w:hint="cs"/>
          <w:rtl/>
        </w:rPr>
      </w:pPr>
      <w:r>
        <w:rPr>
          <w:rFonts w:hint="cs"/>
          <w:rtl/>
        </w:rPr>
        <w:t>אני רוצה להוסיף דבר. מבחינת התנאים, מטעמנו ניתנו האפשרות והאישורים, מ</w:t>
      </w:r>
      <w:r>
        <w:rPr>
          <w:rFonts w:hint="cs"/>
          <w:rtl/>
        </w:rPr>
        <w:t xml:space="preserve">ה שתלוי בנו, להקל על הפלסטינים המחכים שם בתור. אחריות הביצוע היא על הרשות הפלסטינית, אבל עד עכשיו לא נעשה דבר. האישור הזה קיים. בכל מה שקשור למעבר עצמו, לפני הבידוק, יש התחלה של עבודות - דבר שייקח כמה חודשים - להרחיב וליצור עוד טורי בידוק כדי להקל. </w:t>
      </w:r>
    </w:p>
    <w:p w14:paraId="3D4DD477" w14:textId="77777777" w:rsidR="00000000" w:rsidRDefault="00B2572E">
      <w:pPr>
        <w:pStyle w:val="a0"/>
        <w:rPr>
          <w:rFonts w:hint="cs"/>
          <w:rtl/>
        </w:rPr>
      </w:pPr>
    </w:p>
    <w:p w14:paraId="6DDCA3C8" w14:textId="77777777" w:rsidR="00000000" w:rsidRDefault="00B2572E">
      <w:pPr>
        <w:pStyle w:val="a0"/>
        <w:rPr>
          <w:rFonts w:hint="cs"/>
          <w:rtl/>
        </w:rPr>
      </w:pPr>
      <w:r>
        <w:rPr>
          <w:rFonts w:hint="cs"/>
          <w:rtl/>
        </w:rPr>
        <w:t>כיוון</w:t>
      </w:r>
      <w:r>
        <w:rPr>
          <w:rFonts w:hint="cs"/>
          <w:rtl/>
        </w:rPr>
        <w:t xml:space="preserve"> שהנושא הזה הועלה אתמול בדיון בקריאה הראשונה על הצעת חוק הבחירות לכנסת על-ידי חבר הכנסת ברכה וחבר הכנסת טיבי, על הפגיעה וההשפלה שנעשו לעיתונאי לוטפי משעור, הערתי הערה מהצד, ובהקשר זה אני רוצה להוסיף:  עצם הבידוק אין בו שום דבר משפיל או חלילה מזלזל. </w:t>
      </w:r>
    </w:p>
    <w:p w14:paraId="44842598" w14:textId="77777777" w:rsidR="00000000" w:rsidRDefault="00B2572E">
      <w:pPr>
        <w:pStyle w:val="a0"/>
        <w:rPr>
          <w:rFonts w:hint="cs"/>
          <w:rtl/>
        </w:rPr>
      </w:pPr>
    </w:p>
    <w:p w14:paraId="1CA30E77" w14:textId="77777777" w:rsidR="00000000" w:rsidRDefault="00B2572E">
      <w:pPr>
        <w:pStyle w:val="af0"/>
        <w:rPr>
          <w:rtl/>
        </w:rPr>
      </w:pPr>
      <w:r>
        <w:rPr>
          <w:rFonts w:hint="eastAsia"/>
          <w:rtl/>
        </w:rPr>
        <w:t>ואסל</w:t>
      </w:r>
      <w:r>
        <w:rPr>
          <w:rtl/>
        </w:rPr>
        <w:t xml:space="preserve"> </w:t>
      </w:r>
      <w:r>
        <w:rPr>
          <w:rtl/>
        </w:rPr>
        <w:t>טאהא (בל"ד):</w:t>
      </w:r>
    </w:p>
    <w:p w14:paraId="366EA154" w14:textId="77777777" w:rsidR="00000000" w:rsidRDefault="00B2572E">
      <w:pPr>
        <w:pStyle w:val="a0"/>
        <w:rPr>
          <w:rFonts w:hint="cs"/>
          <w:rtl/>
        </w:rPr>
      </w:pPr>
    </w:p>
    <w:p w14:paraId="4D2FF2E6" w14:textId="77777777" w:rsidR="00000000" w:rsidRDefault="00B2572E">
      <w:pPr>
        <w:pStyle w:val="a0"/>
        <w:rPr>
          <w:rFonts w:hint="cs"/>
          <w:rtl/>
        </w:rPr>
      </w:pPr>
      <w:r>
        <w:rPr>
          <w:rFonts w:hint="cs"/>
          <w:rtl/>
        </w:rPr>
        <w:t xml:space="preserve">- - - </w:t>
      </w:r>
    </w:p>
    <w:p w14:paraId="43864429" w14:textId="77777777" w:rsidR="00000000" w:rsidRDefault="00B2572E">
      <w:pPr>
        <w:pStyle w:val="a0"/>
        <w:rPr>
          <w:rFonts w:hint="cs"/>
          <w:rtl/>
        </w:rPr>
      </w:pPr>
    </w:p>
    <w:p w14:paraId="10F1B43C" w14:textId="77777777" w:rsidR="00000000" w:rsidRDefault="00B2572E">
      <w:pPr>
        <w:pStyle w:val="-"/>
        <w:rPr>
          <w:rtl/>
        </w:rPr>
      </w:pPr>
      <w:bookmarkStart w:id="115" w:name="FS000000464T17_02_2004_18_01_03"/>
      <w:bookmarkStart w:id="116" w:name="FS000000464T17_02_2004_18_01_06C"/>
      <w:bookmarkEnd w:id="115"/>
      <w:bookmarkEnd w:id="116"/>
      <w:r>
        <w:rPr>
          <w:rFonts w:hint="cs"/>
          <w:rtl/>
        </w:rPr>
        <w:t xml:space="preserve">סגן שר הביטחון </w:t>
      </w:r>
      <w:r>
        <w:rPr>
          <w:rtl/>
        </w:rPr>
        <w:t>זאב בוים:</w:t>
      </w:r>
    </w:p>
    <w:p w14:paraId="239C2562" w14:textId="77777777" w:rsidR="00000000" w:rsidRDefault="00B2572E">
      <w:pPr>
        <w:pStyle w:val="a0"/>
        <w:rPr>
          <w:rtl/>
        </w:rPr>
      </w:pPr>
    </w:p>
    <w:p w14:paraId="3852F44C" w14:textId="77777777" w:rsidR="00000000" w:rsidRDefault="00B2572E">
      <w:pPr>
        <w:pStyle w:val="a0"/>
        <w:rPr>
          <w:rFonts w:hint="cs"/>
          <w:rtl/>
        </w:rPr>
      </w:pPr>
      <w:r>
        <w:rPr>
          <w:rFonts w:hint="cs"/>
          <w:rtl/>
        </w:rPr>
        <w:t xml:space="preserve">חבר הכנסת טאהא, אמרתי אז ואני אומר גם עכשיו, שאני מציע לבדוק ולראות - - - </w:t>
      </w:r>
    </w:p>
    <w:p w14:paraId="6172DD53" w14:textId="77777777" w:rsidR="00000000" w:rsidRDefault="00B2572E">
      <w:pPr>
        <w:pStyle w:val="a0"/>
        <w:rPr>
          <w:rFonts w:hint="cs"/>
          <w:rtl/>
        </w:rPr>
      </w:pPr>
    </w:p>
    <w:p w14:paraId="0EA1B191" w14:textId="77777777" w:rsidR="00000000" w:rsidRDefault="00B2572E">
      <w:pPr>
        <w:pStyle w:val="af1"/>
        <w:rPr>
          <w:rtl/>
        </w:rPr>
      </w:pPr>
      <w:r>
        <w:rPr>
          <w:rtl/>
        </w:rPr>
        <w:t>היו"ר ראובן ריבלין:</w:t>
      </w:r>
    </w:p>
    <w:p w14:paraId="6C25B72E" w14:textId="77777777" w:rsidR="00000000" w:rsidRDefault="00B2572E">
      <w:pPr>
        <w:pStyle w:val="a0"/>
        <w:rPr>
          <w:rtl/>
        </w:rPr>
      </w:pPr>
    </w:p>
    <w:p w14:paraId="7DF13FB1" w14:textId="77777777" w:rsidR="00000000" w:rsidRDefault="00B2572E">
      <w:pPr>
        <w:pStyle w:val="a0"/>
        <w:rPr>
          <w:rFonts w:hint="cs"/>
          <w:rtl/>
        </w:rPr>
      </w:pPr>
      <w:r>
        <w:rPr>
          <w:rFonts w:hint="cs"/>
          <w:rtl/>
        </w:rPr>
        <w:t>כבוד השר, גם אותי ואותך בודקים כשאנחנו בארצות-הברית. אלא מה? פה היתה פמליה שהתלוותה לנשיא. היהודים עברו ואת לוט</w:t>
      </w:r>
      <w:r>
        <w:rPr>
          <w:rFonts w:hint="cs"/>
          <w:rtl/>
        </w:rPr>
        <w:t>פי משעור ביקשו לבדוק.</w:t>
      </w:r>
      <w:r>
        <w:rPr>
          <w:rFonts w:hint="cs"/>
        </w:rPr>
        <w:t xml:space="preserve"> </w:t>
      </w:r>
    </w:p>
    <w:p w14:paraId="2B255D5E" w14:textId="77777777" w:rsidR="00000000" w:rsidRDefault="00B2572E">
      <w:pPr>
        <w:pStyle w:val="a0"/>
        <w:rPr>
          <w:rFonts w:hint="cs"/>
          <w:rtl/>
        </w:rPr>
      </w:pPr>
    </w:p>
    <w:p w14:paraId="537BA08F" w14:textId="77777777" w:rsidR="00000000" w:rsidRDefault="00B2572E">
      <w:pPr>
        <w:pStyle w:val="af0"/>
        <w:rPr>
          <w:rtl/>
        </w:rPr>
      </w:pPr>
      <w:r>
        <w:rPr>
          <w:rFonts w:hint="eastAsia"/>
          <w:rtl/>
        </w:rPr>
        <w:t>ואסל</w:t>
      </w:r>
      <w:r>
        <w:rPr>
          <w:rtl/>
        </w:rPr>
        <w:t xml:space="preserve"> טאהא (בל"ד):</w:t>
      </w:r>
    </w:p>
    <w:p w14:paraId="48CB7DBE" w14:textId="77777777" w:rsidR="00000000" w:rsidRDefault="00B2572E">
      <w:pPr>
        <w:pStyle w:val="a0"/>
        <w:rPr>
          <w:rFonts w:hint="cs"/>
          <w:rtl/>
        </w:rPr>
      </w:pPr>
    </w:p>
    <w:p w14:paraId="41A3BC2A" w14:textId="77777777" w:rsidR="00000000" w:rsidRDefault="00B2572E">
      <w:pPr>
        <w:pStyle w:val="a0"/>
        <w:rPr>
          <w:rFonts w:hint="cs"/>
          <w:rtl/>
        </w:rPr>
      </w:pPr>
      <w:r>
        <w:rPr>
          <w:rFonts w:hint="cs"/>
          <w:rtl/>
        </w:rPr>
        <w:t xml:space="preserve">- - - </w:t>
      </w:r>
    </w:p>
    <w:p w14:paraId="41765E71" w14:textId="77777777" w:rsidR="00000000" w:rsidRDefault="00B2572E">
      <w:pPr>
        <w:pStyle w:val="a0"/>
        <w:rPr>
          <w:rFonts w:hint="cs"/>
          <w:rtl/>
        </w:rPr>
      </w:pPr>
    </w:p>
    <w:p w14:paraId="7511DDF4" w14:textId="77777777" w:rsidR="00000000" w:rsidRDefault="00B2572E">
      <w:pPr>
        <w:pStyle w:val="af1"/>
        <w:rPr>
          <w:rtl/>
        </w:rPr>
      </w:pPr>
      <w:r>
        <w:rPr>
          <w:rtl/>
        </w:rPr>
        <w:t>היו"ר ראובן ריבלין:</w:t>
      </w:r>
    </w:p>
    <w:p w14:paraId="497CCFBA" w14:textId="77777777" w:rsidR="00000000" w:rsidRDefault="00B2572E">
      <w:pPr>
        <w:pStyle w:val="a0"/>
        <w:rPr>
          <w:rtl/>
        </w:rPr>
      </w:pPr>
    </w:p>
    <w:p w14:paraId="5439F699" w14:textId="77777777" w:rsidR="00000000" w:rsidRDefault="00B2572E">
      <w:pPr>
        <w:pStyle w:val="a0"/>
        <w:ind w:firstLine="720"/>
        <w:rPr>
          <w:rFonts w:hint="cs"/>
          <w:rtl/>
        </w:rPr>
      </w:pPr>
      <w:r>
        <w:rPr>
          <w:rFonts w:hint="cs"/>
          <w:rtl/>
        </w:rPr>
        <w:t xml:space="preserve">חבר הכנסת טאהא, אני במקרה הייתי שם ואני חושב שהדבר הזה ראוי להתייחסות. </w:t>
      </w:r>
    </w:p>
    <w:p w14:paraId="4EB6383A" w14:textId="77777777" w:rsidR="00000000" w:rsidRDefault="00B2572E">
      <w:pPr>
        <w:pStyle w:val="a0"/>
        <w:rPr>
          <w:rFonts w:hint="cs"/>
          <w:rtl/>
        </w:rPr>
      </w:pPr>
    </w:p>
    <w:p w14:paraId="3F97F172" w14:textId="77777777" w:rsidR="00000000" w:rsidRDefault="00B2572E">
      <w:pPr>
        <w:pStyle w:val="-"/>
        <w:rPr>
          <w:rtl/>
        </w:rPr>
      </w:pPr>
      <w:bookmarkStart w:id="117" w:name="FS000000464T17_02_2004_17_06_08C"/>
      <w:bookmarkEnd w:id="117"/>
      <w:r>
        <w:rPr>
          <w:rtl/>
        </w:rPr>
        <w:t>סגן שר הביטחון זאב בוים:</w:t>
      </w:r>
    </w:p>
    <w:p w14:paraId="43167D3A" w14:textId="77777777" w:rsidR="00000000" w:rsidRDefault="00B2572E">
      <w:pPr>
        <w:pStyle w:val="a0"/>
        <w:rPr>
          <w:rtl/>
        </w:rPr>
      </w:pPr>
    </w:p>
    <w:p w14:paraId="50CEF99A" w14:textId="77777777" w:rsidR="00000000" w:rsidRDefault="00B2572E">
      <w:pPr>
        <w:pStyle w:val="a0"/>
        <w:rPr>
          <w:rFonts w:hint="cs"/>
          <w:rtl/>
        </w:rPr>
      </w:pPr>
      <w:r>
        <w:rPr>
          <w:rFonts w:hint="cs"/>
          <w:rtl/>
        </w:rPr>
        <w:t>שמעתי. עדיין יש לי מחשבה אחרת לגבי רגישות היתר. אולי במקרה הזה אדוני היושב-ראש  צודק.</w:t>
      </w:r>
      <w:r>
        <w:rPr>
          <w:rFonts w:hint="cs"/>
          <w:rtl/>
        </w:rPr>
        <w:t xml:space="preserve"> </w:t>
      </w:r>
    </w:p>
    <w:p w14:paraId="2F4A797D" w14:textId="77777777" w:rsidR="00000000" w:rsidRDefault="00B2572E">
      <w:pPr>
        <w:pStyle w:val="a0"/>
        <w:rPr>
          <w:rFonts w:hint="cs"/>
          <w:rtl/>
        </w:rPr>
      </w:pPr>
    </w:p>
    <w:p w14:paraId="57238381" w14:textId="77777777" w:rsidR="00000000" w:rsidRDefault="00B2572E">
      <w:pPr>
        <w:pStyle w:val="af1"/>
        <w:rPr>
          <w:rtl/>
        </w:rPr>
      </w:pPr>
      <w:r>
        <w:rPr>
          <w:rtl/>
        </w:rPr>
        <w:t>היו"ר ראובן ריבלין:</w:t>
      </w:r>
    </w:p>
    <w:p w14:paraId="0878D691" w14:textId="77777777" w:rsidR="00000000" w:rsidRDefault="00B2572E">
      <w:pPr>
        <w:pStyle w:val="a0"/>
        <w:rPr>
          <w:rtl/>
        </w:rPr>
      </w:pPr>
    </w:p>
    <w:p w14:paraId="1ECC1EF7" w14:textId="77777777" w:rsidR="00000000" w:rsidRDefault="00B2572E">
      <w:pPr>
        <w:pStyle w:val="a0"/>
        <w:rPr>
          <w:rFonts w:hint="cs"/>
          <w:rtl/>
        </w:rPr>
      </w:pPr>
      <w:r>
        <w:rPr>
          <w:rFonts w:hint="cs"/>
          <w:rtl/>
        </w:rPr>
        <w:t xml:space="preserve">אנחנו מדברים רק על המקרה הזה. </w:t>
      </w:r>
    </w:p>
    <w:p w14:paraId="17CCBC9B" w14:textId="77777777" w:rsidR="00000000" w:rsidRDefault="00B2572E">
      <w:pPr>
        <w:pStyle w:val="a0"/>
        <w:rPr>
          <w:rFonts w:hint="cs"/>
          <w:rtl/>
        </w:rPr>
      </w:pPr>
    </w:p>
    <w:p w14:paraId="246C35BD" w14:textId="77777777" w:rsidR="00000000" w:rsidRDefault="00B2572E">
      <w:pPr>
        <w:pStyle w:val="-"/>
        <w:rPr>
          <w:rtl/>
        </w:rPr>
      </w:pPr>
      <w:bookmarkStart w:id="118" w:name="FS000000464T17_02_2004_18_03_04C"/>
      <w:bookmarkEnd w:id="118"/>
      <w:r>
        <w:rPr>
          <w:rFonts w:hint="cs"/>
          <w:rtl/>
        </w:rPr>
        <w:t xml:space="preserve">סגן שר הביטחון </w:t>
      </w:r>
      <w:r>
        <w:rPr>
          <w:rtl/>
        </w:rPr>
        <w:t>זאב בוים:</w:t>
      </w:r>
    </w:p>
    <w:p w14:paraId="66566CAC" w14:textId="77777777" w:rsidR="00000000" w:rsidRDefault="00B2572E">
      <w:pPr>
        <w:pStyle w:val="a0"/>
        <w:rPr>
          <w:rtl/>
        </w:rPr>
      </w:pPr>
    </w:p>
    <w:p w14:paraId="1C93FA99" w14:textId="77777777" w:rsidR="00000000" w:rsidRDefault="00B2572E">
      <w:pPr>
        <w:pStyle w:val="a0"/>
        <w:ind w:firstLine="720"/>
        <w:rPr>
          <w:rFonts w:hint="cs"/>
          <w:rtl/>
        </w:rPr>
      </w:pPr>
      <w:r>
        <w:rPr>
          <w:rFonts w:hint="cs"/>
          <w:rtl/>
        </w:rPr>
        <w:t>חבר הכנסת טאהא לא דיבר על המקרה הזה. הוא דיבר על שגרת היום-יום הקשה במעבר שם. הוא נתן לזה ביטוי של השפלה וזלזול, וכך גם הדברים נכתבים. אני אומר לך, שאין שום השפלה ואין שום זל</w:t>
      </w:r>
      <w:r>
        <w:rPr>
          <w:rFonts w:hint="cs"/>
          <w:rtl/>
        </w:rPr>
        <w:t xml:space="preserve">זול. </w:t>
      </w:r>
    </w:p>
    <w:p w14:paraId="74017993" w14:textId="77777777" w:rsidR="00000000" w:rsidRDefault="00B2572E">
      <w:pPr>
        <w:pStyle w:val="a0"/>
        <w:ind w:firstLine="720"/>
        <w:rPr>
          <w:rFonts w:hint="cs"/>
          <w:rtl/>
        </w:rPr>
      </w:pPr>
    </w:p>
    <w:p w14:paraId="77A1ECDE" w14:textId="77777777" w:rsidR="00000000" w:rsidRDefault="00B2572E">
      <w:pPr>
        <w:pStyle w:val="af0"/>
        <w:rPr>
          <w:rtl/>
        </w:rPr>
      </w:pPr>
      <w:r>
        <w:rPr>
          <w:rFonts w:hint="eastAsia"/>
          <w:rtl/>
        </w:rPr>
        <w:t>ואסל</w:t>
      </w:r>
      <w:r>
        <w:rPr>
          <w:rtl/>
        </w:rPr>
        <w:t xml:space="preserve"> טאהא (בל"ד):</w:t>
      </w:r>
    </w:p>
    <w:p w14:paraId="1A08F337" w14:textId="77777777" w:rsidR="00000000" w:rsidRDefault="00B2572E">
      <w:pPr>
        <w:pStyle w:val="a0"/>
        <w:rPr>
          <w:rFonts w:hint="cs"/>
          <w:rtl/>
        </w:rPr>
      </w:pPr>
    </w:p>
    <w:p w14:paraId="6467547A" w14:textId="77777777" w:rsidR="00000000" w:rsidRDefault="00B2572E">
      <w:pPr>
        <w:pStyle w:val="a0"/>
        <w:rPr>
          <w:rFonts w:hint="cs"/>
          <w:rtl/>
        </w:rPr>
      </w:pPr>
      <w:r>
        <w:rPr>
          <w:rFonts w:hint="cs"/>
          <w:rtl/>
        </w:rPr>
        <w:t xml:space="preserve">בתוך סככה אחת 6,000 איש. </w:t>
      </w:r>
    </w:p>
    <w:p w14:paraId="6B20C1CE" w14:textId="77777777" w:rsidR="00000000" w:rsidRDefault="00B2572E">
      <w:pPr>
        <w:pStyle w:val="a0"/>
        <w:rPr>
          <w:rFonts w:hint="cs"/>
          <w:rtl/>
        </w:rPr>
      </w:pPr>
    </w:p>
    <w:p w14:paraId="62B7F4D8" w14:textId="77777777" w:rsidR="00000000" w:rsidRDefault="00B2572E">
      <w:pPr>
        <w:pStyle w:val="-"/>
        <w:rPr>
          <w:rtl/>
        </w:rPr>
      </w:pPr>
      <w:bookmarkStart w:id="119" w:name="FS000000464T17_02_2004_17_06_48C"/>
      <w:bookmarkEnd w:id="119"/>
      <w:r>
        <w:rPr>
          <w:rtl/>
        </w:rPr>
        <w:t>סגן שר הביטחון זאב בוים:</w:t>
      </w:r>
    </w:p>
    <w:p w14:paraId="4638E9CB" w14:textId="77777777" w:rsidR="00000000" w:rsidRDefault="00B2572E">
      <w:pPr>
        <w:pStyle w:val="a0"/>
        <w:rPr>
          <w:rtl/>
        </w:rPr>
      </w:pPr>
    </w:p>
    <w:p w14:paraId="106DFD18" w14:textId="77777777" w:rsidR="00000000" w:rsidRDefault="00B2572E">
      <w:pPr>
        <w:pStyle w:val="a0"/>
        <w:rPr>
          <w:rFonts w:hint="cs"/>
          <w:rtl/>
        </w:rPr>
      </w:pPr>
      <w:r>
        <w:rPr>
          <w:rFonts w:hint="cs"/>
          <w:rtl/>
        </w:rPr>
        <w:t xml:space="preserve">אני מציע ללכת ולראות, אם זה בארצות מתוקנות - אני הייתי בארצות-הברית, הייתי בהודו, וראיתי איך עושים בידוק בשדות התעופה. מפשיטים אותך מכף רגל ועד ראש, אומרים לחלוץ את הנעליים וגם </w:t>
      </w:r>
      <w:r>
        <w:rPr>
          <w:rFonts w:hint="cs"/>
          <w:rtl/>
        </w:rPr>
        <w:t>את החגורה להסיר. אתה מסיר ובודקים אותך לפני ולפנים, בגלל הטרור העולמי. אני רוצה להזכיר לך, שהטרור העולמי הזה, הבין-לאומי, מישהו מכוון אותו, מישהו מפעיל אותו, מישהו מטרטר את כל העולם בעניין, ואוכלוסייה תמימה גדולה, מיליונים של אנשים, נאלצת לסבול, אבל אין בס</w:t>
      </w:r>
      <w:r>
        <w:rPr>
          <w:rFonts w:hint="cs"/>
          <w:rtl/>
        </w:rPr>
        <w:t xml:space="preserve">בל הזה משום זלזול באנשים או השפלתם. </w:t>
      </w:r>
    </w:p>
    <w:p w14:paraId="66934E38" w14:textId="77777777" w:rsidR="00000000" w:rsidRDefault="00B2572E">
      <w:pPr>
        <w:pStyle w:val="a0"/>
        <w:rPr>
          <w:rFonts w:hint="cs"/>
          <w:rtl/>
        </w:rPr>
      </w:pPr>
    </w:p>
    <w:p w14:paraId="3C2CA5A4" w14:textId="77777777" w:rsidR="00000000" w:rsidRDefault="00B2572E">
      <w:pPr>
        <w:pStyle w:val="af0"/>
        <w:rPr>
          <w:rtl/>
        </w:rPr>
      </w:pPr>
      <w:r>
        <w:rPr>
          <w:rFonts w:hint="eastAsia"/>
          <w:rtl/>
        </w:rPr>
        <w:t>ואסל</w:t>
      </w:r>
      <w:r>
        <w:rPr>
          <w:rtl/>
        </w:rPr>
        <w:t xml:space="preserve"> טאהא (בל"ד):</w:t>
      </w:r>
    </w:p>
    <w:p w14:paraId="17DB629E" w14:textId="77777777" w:rsidR="00000000" w:rsidRDefault="00B2572E">
      <w:pPr>
        <w:pStyle w:val="a0"/>
        <w:rPr>
          <w:rFonts w:hint="cs"/>
          <w:rtl/>
        </w:rPr>
      </w:pPr>
    </w:p>
    <w:p w14:paraId="5662F94D" w14:textId="77777777" w:rsidR="00000000" w:rsidRDefault="00B2572E">
      <w:pPr>
        <w:pStyle w:val="a0"/>
        <w:rPr>
          <w:rFonts w:hint="cs"/>
          <w:rtl/>
        </w:rPr>
      </w:pPr>
      <w:r>
        <w:rPr>
          <w:rFonts w:hint="cs"/>
          <w:rtl/>
        </w:rPr>
        <w:t xml:space="preserve">אדוני, אלה שסובלים לא הגיעו לתא החיפוש - - - </w:t>
      </w:r>
    </w:p>
    <w:p w14:paraId="2E02D7C4" w14:textId="77777777" w:rsidR="00000000" w:rsidRDefault="00B2572E">
      <w:pPr>
        <w:pStyle w:val="a0"/>
        <w:rPr>
          <w:rFonts w:hint="cs"/>
          <w:rtl/>
        </w:rPr>
      </w:pPr>
    </w:p>
    <w:p w14:paraId="3E1C370C" w14:textId="77777777" w:rsidR="00000000" w:rsidRDefault="00B2572E">
      <w:pPr>
        <w:pStyle w:val="af1"/>
        <w:rPr>
          <w:rtl/>
        </w:rPr>
      </w:pPr>
      <w:r>
        <w:rPr>
          <w:rtl/>
        </w:rPr>
        <w:t>היו"ר ראובן ריבלין:</w:t>
      </w:r>
    </w:p>
    <w:p w14:paraId="5B788DB7" w14:textId="77777777" w:rsidR="00000000" w:rsidRDefault="00B2572E">
      <w:pPr>
        <w:pStyle w:val="a0"/>
        <w:rPr>
          <w:rtl/>
        </w:rPr>
      </w:pPr>
    </w:p>
    <w:p w14:paraId="3AE194D3" w14:textId="77777777" w:rsidR="00000000" w:rsidRDefault="00B2572E">
      <w:pPr>
        <w:pStyle w:val="a0"/>
        <w:rPr>
          <w:rFonts w:hint="cs"/>
          <w:rtl/>
        </w:rPr>
      </w:pPr>
      <w:r>
        <w:rPr>
          <w:rFonts w:hint="cs"/>
          <w:rtl/>
        </w:rPr>
        <w:t>חבר הכנסת טאהא, אם אני ואתה ניסע פעם לוושינגטון יחד, אתה תראה איך הם לא נותנים לנו להיכנס, אלא רק לאחר שחלצנו את נעלינו. הייתי שם ע</w:t>
      </w:r>
      <w:r>
        <w:rPr>
          <w:rFonts w:hint="cs"/>
          <w:rtl/>
        </w:rPr>
        <w:t xml:space="preserve">ם חבר הכנסת פינס. אמרתי שאני מהליכוד, אבל  אמרו לי שזה לא משנה. אז אמרנו שהוא מהעבודה, אבל אמרו לי שזה לא משנה, הם לא מכירים אף אחד. </w:t>
      </w:r>
    </w:p>
    <w:p w14:paraId="7B173957" w14:textId="77777777" w:rsidR="00000000" w:rsidRDefault="00B2572E">
      <w:pPr>
        <w:pStyle w:val="a0"/>
        <w:rPr>
          <w:rFonts w:hint="cs"/>
          <w:rtl/>
        </w:rPr>
      </w:pPr>
    </w:p>
    <w:p w14:paraId="44FFC4E1" w14:textId="77777777" w:rsidR="00000000" w:rsidRDefault="00B2572E">
      <w:pPr>
        <w:pStyle w:val="af0"/>
        <w:rPr>
          <w:rtl/>
        </w:rPr>
      </w:pPr>
      <w:r>
        <w:rPr>
          <w:rFonts w:hint="eastAsia"/>
          <w:rtl/>
        </w:rPr>
        <w:t>ואסל</w:t>
      </w:r>
      <w:r>
        <w:rPr>
          <w:rtl/>
        </w:rPr>
        <w:t xml:space="preserve"> טאהא (בל"ד):</w:t>
      </w:r>
    </w:p>
    <w:p w14:paraId="2330B266" w14:textId="77777777" w:rsidR="00000000" w:rsidRDefault="00B2572E">
      <w:pPr>
        <w:pStyle w:val="a0"/>
        <w:rPr>
          <w:rFonts w:hint="cs"/>
          <w:rtl/>
        </w:rPr>
      </w:pPr>
    </w:p>
    <w:p w14:paraId="1E38B18C" w14:textId="77777777" w:rsidR="00000000" w:rsidRDefault="00B2572E">
      <w:pPr>
        <w:pStyle w:val="a0"/>
        <w:rPr>
          <w:rFonts w:hint="cs"/>
          <w:rtl/>
        </w:rPr>
      </w:pPr>
      <w:r>
        <w:rPr>
          <w:rFonts w:hint="cs"/>
          <w:rtl/>
        </w:rPr>
        <w:t xml:space="preserve">אבל אתה לא מחכה שם שעות. </w:t>
      </w:r>
    </w:p>
    <w:p w14:paraId="00000E12" w14:textId="77777777" w:rsidR="00000000" w:rsidRDefault="00B2572E">
      <w:pPr>
        <w:pStyle w:val="a0"/>
        <w:rPr>
          <w:rFonts w:hint="cs"/>
          <w:rtl/>
        </w:rPr>
      </w:pPr>
    </w:p>
    <w:p w14:paraId="1D288396" w14:textId="77777777" w:rsidR="00000000" w:rsidRDefault="00B2572E">
      <w:pPr>
        <w:pStyle w:val="af1"/>
        <w:rPr>
          <w:rtl/>
        </w:rPr>
      </w:pPr>
      <w:r>
        <w:rPr>
          <w:rtl/>
        </w:rPr>
        <w:t>היו"ר ראובן ריבלין:</w:t>
      </w:r>
    </w:p>
    <w:p w14:paraId="364CCA11" w14:textId="77777777" w:rsidR="00000000" w:rsidRDefault="00B2572E">
      <w:pPr>
        <w:pStyle w:val="a0"/>
        <w:rPr>
          <w:rtl/>
        </w:rPr>
      </w:pPr>
    </w:p>
    <w:p w14:paraId="3AF0B4C2" w14:textId="77777777" w:rsidR="00000000" w:rsidRDefault="00B2572E">
      <w:pPr>
        <w:pStyle w:val="a0"/>
        <w:rPr>
          <w:rFonts w:hint="cs"/>
          <w:rtl/>
        </w:rPr>
      </w:pPr>
      <w:r>
        <w:rPr>
          <w:rFonts w:hint="cs"/>
          <w:rtl/>
        </w:rPr>
        <w:t xml:space="preserve">אדוני צודק, אבל מה יקרה כשהם יהיו שם ואנחנו נהיה כאן. </w:t>
      </w:r>
      <w:r>
        <w:rPr>
          <w:rFonts w:hint="cs"/>
          <w:rtl/>
        </w:rPr>
        <w:t xml:space="preserve">הם יהיו שם וניפרד. הרי כל פעם יצטרכו לעבור. אנחנו נועדנו לחיות יחד, אין גדרות, אין "בטיח". כשיבינו את זה ולא יהיה טרור, הכול יהיה טוב. </w:t>
      </w:r>
    </w:p>
    <w:p w14:paraId="3F53545D" w14:textId="77777777" w:rsidR="00000000" w:rsidRDefault="00B2572E">
      <w:pPr>
        <w:pStyle w:val="a0"/>
        <w:rPr>
          <w:rFonts w:hint="cs"/>
          <w:rtl/>
        </w:rPr>
      </w:pPr>
    </w:p>
    <w:p w14:paraId="7AD83E1C" w14:textId="77777777" w:rsidR="00000000" w:rsidRDefault="00B2572E">
      <w:pPr>
        <w:pStyle w:val="-"/>
        <w:rPr>
          <w:rtl/>
        </w:rPr>
      </w:pPr>
      <w:bookmarkStart w:id="120" w:name="FS000000464T17_02_2004_17_08_24C"/>
      <w:bookmarkEnd w:id="120"/>
      <w:r>
        <w:rPr>
          <w:rtl/>
        </w:rPr>
        <w:t>סגן שר הביטחון זאב בוים:</w:t>
      </w:r>
    </w:p>
    <w:p w14:paraId="54D3BF91" w14:textId="77777777" w:rsidR="00000000" w:rsidRDefault="00B2572E">
      <w:pPr>
        <w:pStyle w:val="a0"/>
        <w:rPr>
          <w:rtl/>
        </w:rPr>
      </w:pPr>
    </w:p>
    <w:p w14:paraId="5A690035" w14:textId="77777777" w:rsidR="00000000" w:rsidRDefault="00B2572E">
      <w:pPr>
        <w:pStyle w:val="a0"/>
        <w:rPr>
          <w:rFonts w:hint="cs"/>
          <w:rtl/>
        </w:rPr>
      </w:pPr>
      <w:r>
        <w:rPr>
          <w:rFonts w:hint="cs"/>
          <w:rtl/>
        </w:rPr>
        <w:t>חבר הכנסת טאהא, יש אפשרות לפלסטינים לעשות שיפורים במעבר ארז לפני הכניסה כדי להקל באמת, כי בכמ</w:t>
      </w:r>
      <w:r>
        <w:rPr>
          <w:rFonts w:hint="cs"/>
          <w:rtl/>
        </w:rPr>
        <w:t xml:space="preserve">ה שעות נדחסים לשם כמה אלפי אנשים. הבידוק צריך להיעשות. יש הרבה אפשרויות להקל שם. נתתי רק דוגמה אחת על אוזלת ידה של הרשות הפלסטינית, שהיתה צריכה להיות הראשונה שדואגת גם לרווחתם של הפועלים שמבקשים להיכנס וגם לביטחונם. היא לא עושה לא את זה ולא את זה. </w:t>
      </w:r>
    </w:p>
    <w:p w14:paraId="0939C5A0" w14:textId="77777777" w:rsidR="00000000" w:rsidRDefault="00B2572E">
      <w:pPr>
        <w:pStyle w:val="a0"/>
        <w:rPr>
          <w:rFonts w:hint="cs"/>
          <w:rtl/>
        </w:rPr>
      </w:pPr>
    </w:p>
    <w:p w14:paraId="085F52D6" w14:textId="77777777" w:rsidR="00000000" w:rsidRDefault="00B2572E">
      <w:pPr>
        <w:pStyle w:val="af0"/>
        <w:rPr>
          <w:rtl/>
        </w:rPr>
      </w:pPr>
      <w:r>
        <w:rPr>
          <w:rFonts w:hint="eastAsia"/>
          <w:rtl/>
        </w:rPr>
        <w:t>ואסל</w:t>
      </w:r>
      <w:r>
        <w:rPr>
          <w:rtl/>
        </w:rPr>
        <w:t xml:space="preserve"> ט</w:t>
      </w:r>
      <w:r>
        <w:rPr>
          <w:rtl/>
        </w:rPr>
        <w:t>אהא (בל"ד):</w:t>
      </w:r>
    </w:p>
    <w:p w14:paraId="4BF988B3" w14:textId="77777777" w:rsidR="00000000" w:rsidRDefault="00B2572E">
      <w:pPr>
        <w:pStyle w:val="a0"/>
        <w:rPr>
          <w:rFonts w:hint="cs"/>
          <w:rtl/>
        </w:rPr>
      </w:pPr>
    </w:p>
    <w:p w14:paraId="3EFE1444" w14:textId="77777777" w:rsidR="00000000" w:rsidRDefault="00B2572E">
      <w:pPr>
        <w:pStyle w:val="a0"/>
        <w:rPr>
          <w:rFonts w:hint="cs"/>
          <w:rtl/>
        </w:rPr>
      </w:pPr>
      <w:r>
        <w:rPr>
          <w:rFonts w:hint="cs"/>
          <w:rtl/>
        </w:rPr>
        <w:t xml:space="preserve">אבל לא מאפשרים את זה - - - </w:t>
      </w:r>
    </w:p>
    <w:p w14:paraId="345C5B5B" w14:textId="77777777" w:rsidR="00000000" w:rsidRDefault="00B2572E">
      <w:pPr>
        <w:pStyle w:val="a0"/>
        <w:rPr>
          <w:rFonts w:hint="cs"/>
          <w:rtl/>
        </w:rPr>
      </w:pPr>
    </w:p>
    <w:p w14:paraId="5629860D" w14:textId="77777777" w:rsidR="00000000" w:rsidRDefault="00B2572E">
      <w:pPr>
        <w:pStyle w:val="af1"/>
        <w:rPr>
          <w:rtl/>
        </w:rPr>
      </w:pPr>
      <w:r>
        <w:rPr>
          <w:rtl/>
        </w:rPr>
        <w:t>היו"ר ראובן ריבלין:</w:t>
      </w:r>
    </w:p>
    <w:p w14:paraId="12089251" w14:textId="77777777" w:rsidR="00000000" w:rsidRDefault="00B2572E">
      <w:pPr>
        <w:pStyle w:val="a0"/>
        <w:rPr>
          <w:rtl/>
        </w:rPr>
      </w:pPr>
    </w:p>
    <w:p w14:paraId="6DE1EEFC" w14:textId="77777777" w:rsidR="00000000" w:rsidRDefault="00B2572E">
      <w:pPr>
        <w:pStyle w:val="a0"/>
        <w:rPr>
          <w:rFonts w:hint="cs"/>
          <w:rtl/>
        </w:rPr>
      </w:pPr>
      <w:r>
        <w:rPr>
          <w:rFonts w:hint="cs"/>
          <w:rtl/>
        </w:rPr>
        <w:t>בסדר, אבל לא בזה עוסקת השאילתא. חבר הכנסת טאהא, אדוני יוכל להגיש הצעה לסדר-היום. יש פה דברים והשאלה היא מה סובב ומה המסובב. יש כאלה שאומרים הם שם ואנחנו כאן. כולנו כאן וכולנו גם שם. האמת היא, ש</w:t>
      </w:r>
      <w:r>
        <w:rPr>
          <w:rFonts w:hint="cs"/>
          <w:rtl/>
        </w:rPr>
        <w:t>רק חבר הכנסת אורון ואני אומרים את זה כל הזמן, כל אחד מנקודת מבטו. כל השאר אומרים שהם שם. איפה שם? שם זה פה. מה זה שם?</w:t>
      </w:r>
    </w:p>
    <w:p w14:paraId="0F9A3748" w14:textId="77777777" w:rsidR="00000000" w:rsidRDefault="00B2572E">
      <w:pPr>
        <w:pStyle w:val="a0"/>
        <w:ind w:firstLine="0"/>
        <w:rPr>
          <w:rFonts w:hint="cs"/>
          <w:rtl/>
        </w:rPr>
      </w:pPr>
    </w:p>
    <w:p w14:paraId="2A4770D7" w14:textId="77777777" w:rsidR="00000000" w:rsidRDefault="00B2572E">
      <w:pPr>
        <w:pStyle w:val="a0"/>
        <w:ind w:firstLine="0"/>
        <w:rPr>
          <w:rFonts w:hint="cs"/>
          <w:rtl/>
        </w:rPr>
      </w:pPr>
      <w:r>
        <w:rPr>
          <w:rFonts w:hint="cs"/>
          <w:rtl/>
        </w:rPr>
        <w:tab/>
        <w:t>סגן שר הביטחון, שהוא בשבילי שר לכל דבר, ישיב על שאילתא של חבר כנסת יעקב מרגי, שאילתא מס' 905: העברת בסיסי ההדרכה לנגב.</w:t>
      </w:r>
    </w:p>
    <w:p w14:paraId="11C0BDFA" w14:textId="77777777" w:rsidR="00000000" w:rsidRDefault="00B2572E">
      <w:pPr>
        <w:pStyle w:val="a0"/>
        <w:ind w:firstLine="0"/>
        <w:rPr>
          <w:rFonts w:hint="cs"/>
          <w:rtl/>
        </w:rPr>
      </w:pPr>
    </w:p>
    <w:p w14:paraId="2A44D971" w14:textId="77777777" w:rsidR="00000000" w:rsidRDefault="00B2572E">
      <w:pPr>
        <w:pStyle w:val="a1"/>
        <w:jc w:val="center"/>
        <w:rPr>
          <w:rtl/>
        </w:rPr>
      </w:pPr>
      <w:bookmarkStart w:id="121" w:name="CQ18599FI0018599T17_02_2004_19_10_25"/>
      <w:bookmarkStart w:id="122" w:name="_Toc67316634"/>
      <w:bookmarkEnd w:id="121"/>
      <w:r>
        <w:rPr>
          <w:rtl/>
        </w:rPr>
        <w:t>905. העברת ב</w:t>
      </w:r>
      <w:r>
        <w:rPr>
          <w:rFonts w:hint="cs"/>
          <w:rtl/>
        </w:rPr>
        <w:t>סיסי</w:t>
      </w:r>
      <w:r>
        <w:rPr>
          <w:rFonts w:hint="cs"/>
          <w:rtl/>
        </w:rPr>
        <w:t xml:space="preserve"> </w:t>
      </w:r>
      <w:r>
        <w:rPr>
          <w:rtl/>
        </w:rPr>
        <w:t>ה</w:t>
      </w:r>
      <w:r>
        <w:rPr>
          <w:rFonts w:hint="cs"/>
          <w:rtl/>
        </w:rPr>
        <w:t>ה</w:t>
      </w:r>
      <w:r>
        <w:rPr>
          <w:rtl/>
        </w:rPr>
        <w:t>ד</w:t>
      </w:r>
      <w:r>
        <w:rPr>
          <w:rFonts w:hint="cs"/>
          <w:rtl/>
        </w:rPr>
        <w:t>רכה</w:t>
      </w:r>
      <w:r>
        <w:rPr>
          <w:rtl/>
        </w:rPr>
        <w:t xml:space="preserve"> לנגב</w:t>
      </w:r>
      <w:bookmarkEnd w:id="122"/>
    </w:p>
    <w:p w14:paraId="2E5691AE" w14:textId="77777777" w:rsidR="00000000" w:rsidRDefault="00B2572E">
      <w:pPr>
        <w:pStyle w:val="a0"/>
        <w:rPr>
          <w:rFonts w:hint="cs"/>
          <w:rtl/>
        </w:rPr>
      </w:pPr>
    </w:p>
    <w:p w14:paraId="4A1F7A94" w14:textId="77777777" w:rsidR="00000000" w:rsidRDefault="00B2572E">
      <w:pPr>
        <w:pStyle w:val="a0"/>
        <w:ind w:firstLine="0"/>
        <w:rPr>
          <w:bCs/>
          <w:u w:val="single"/>
        </w:rPr>
      </w:pPr>
      <w:bookmarkStart w:id="123" w:name="ESQ18599"/>
      <w:bookmarkEnd w:id="123"/>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4AE6CB6" w14:textId="77777777" w:rsidR="00000000" w:rsidRDefault="00B2572E">
      <w:pPr>
        <w:pStyle w:val="a0"/>
        <w:ind w:firstLine="720"/>
      </w:pPr>
      <w:r>
        <w:rPr>
          <w:rtl/>
        </w:rPr>
        <w:t>ביום כ"ב בכסל</w:t>
      </w:r>
      <w:r>
        <w:rPr>
          <w:rFonts w:hint="cs"/>
          <w:rtl/>
        </w:rPr>
        <w:t>י</w:t>
      </w:r>
      <w:r>
        <w:rPr>
          <w:rtl/>
        </w:rPr>
        <w:t>ו התשס"ד (17 בדצמבר 2003):</w:t>
      </w:r>
    </w:p>
    <w:p w14:paraId="228D6001" w14:textId="77777777" w:rsidR="00000000" w:rsidRDefault="00B2572E">
      <w:pPr>
        <w:pStyle w:val="a0"/>
        <w:rPr>
          <w:rFonts w:hint="cs"/>
          <w:rtl/>
        </w:rPr>
      </w:pPr>
    </w:p>
    <w:p w14:paraId="24A8D0B2" w14:textId="77777777" w:rsidR="00000000" w:rsidRDefault="00B2572E">
      <w:pPr>
        <w:pStyle w:val="a0"/>
        <w:rPr>
          <w:rFonts w:hint="cs"/>
        </w:rPr>
      </w:pPr>
    </w:p>
    <w:p w14:paraId="7B5AF754" w14:textId="77777777" w:rsidR="00000000" w:rsidRDefault="00B2572E">
      <w:pPr>
        <w:pStyle w:val="a0"/>
        <w:ind w:firstLine="720"/>
        <w:rPr>
          <w:rFonts w:hint="cs"/>
        </w:rPr>
      </w:pPr>
      <w:r>
        <w:rPr>
          <w:rtl/>
        </w:rPr>
        <w:t>במשרד הב</w:t>
      </w:r>
      <w:r>
        <w:rPr>
          <w:rFonts w:hint="cs"/>
          <w:rtl/>
        </w:rPr>
        <w:t>י</w:t>
      </w:r>
      <w:r>
        <w:rPr>
          <w:rtl/>
        </w:rPr>
        <w:t xml:space="preserve">טחון יש תוכנית להעברת הבה"ד </w:t>
      </w:r>
      <w:r>
        <w:rPr>
          <w:rFonts w:hint="cs"/>
          <w:rtl/>
        </w:rPr>
        <w:t xml:space="preserve">- בסיסי </w:t>
      </w:r>
      <w:r>
        <w:rPr>
          <w:rtl/>
        </w:rPr>
        <w:t>הדרכה</w:t>
      </w:r>
      <w:r>
        <w:rPr>
          <w:rFonts w:hint="cs"/>
          <w:rtl/>
        </w:rPr>
        <w:t xml:space="preserve"> -</w:t>
      </w:r>
      <w:r>
        <w:rPr>
          <w:rtl/>
        </w:rPr>
        <w:t xml:space="preserve"> של צה"ל מצריפין לנגב</w:t>
      </w:r>
      <w:r>
        <w:rPr>
          <w:rFonts w:hint="cs"/>
          <w:rtl/>
        </w:rPr>
        <w:t>.</w:t>
      </w:r>
    </w:p>
    <w:p w14:paraId="6BCF5A55" w14:textId="77777777" w:rsidR="00000000" w:rsidRDefault="00B2572E">
      <w:pPr>
        <w:pStyle w:val="a0"/>
        <w:ind w:firstLine="720"/>
      </w:pPr>
    </w:p>
    <w:p w14:paraId="0CC962CC" w14:textId="77777777" w:rsidR="00000000" w:rsidRDefault="00B2572E">
      <w:pPr>
        <w:pStyle w:val="a0"/>
        <w:ind w:firstLine="720"/>
      </w:pPr>
      <w:r>
        <w:rPr>
          <w:rFonts w:hint="cs"/>
          <w:rtl/>
        </w:rPr>
        <w:t>רצוני לשאול</w:t>
      </w:r>
      <w:r>
        <w:rPr>
          <w:rtl/>
        </w:rPr>
        <w:t>:</w:t>
      </w:r>
    </w:p>
    <w:p w14:paraId="24DFDF96" w14:textId="77777777" w:rsidR="00000000" w:rsidRDefault="00B2572E">
      <w:pPr>
        <w:pStyle w:val="a0"/>
        <w:ind w:firstLine="720"/>
        <w:rPr>
          <w:rtl/>
        </w:rPr>
      </w:pPr>
    </w:p>
    <w:p w14:paraId="3B914F2A" w14:textId="77777777" w:rsidR="00000000" w:rsidRDefault="00B2572E">
      <w:pPr>
        <w:pStyle w:val="a0"/>
        <w:ind w:firstLine="720"/>
        <w:rPr>
          <w:rFonts w:hint="cs"/>
          <w:rtl/>
        </w:rPr>
      </w:pPr>
      <w:r>
        <w:rPr>
          <w:rFonts w:hint="cs"/>
          <w:rtl/>
        </w:rPr>
        <w:t xml:space="preserve">1. </w:t>
      </w:r>
      <w:r>
        <w:rPr>
          <w:rtl/>
        </w:rPr>
        <w:t>האם נבדקו עלויות הקרקע מול עלות העברת הבסיסים</w:t>
      </w:r>
      <w:r>
        <w:rPr>
          <w:rFonts w:hint="cs"/>
          <w:rtl/>
        </w:rPr>
        <w:t>?</w:t>
      </w:r>
    </w:p>
    <w:p w14:paraId="5096D7A6" w14:textId="77777777" w:rsidR="00000000" w:rsidRDefault="00B2572E">
      <w:pPr>
        <w:pStyle w:val="a0"/>
        <w:ind w:firstLine="720"/>
        <w:rPr>
          <w:rFonts w:hint="cs"/>
          <w:rtl/>
        </w:rPr>
      </w:pPr>
    </w:p>
    <w:p w14:paraId="45DBC988" w14:textId="77777777" w:rsidR="00000000" w:rsidRDefault="00B2572E">
      <w:pPr>
        <w:pStyle w:val="a0"/>
        <w:ind w:firstLine="720"/>
        <w:rPr>
          <w:rtl/>
        </w:rPr>
      </w:pPr>
      <w:r>
        <w:rPr>
          <w:rFonts w:hint="cs"/>
          <w:rtl/>
        </w:rPr>
        <w:t xml:space="preserve">2. </w:t>
      </w:r>
      <w:r>
        <w:rPr>
          <w:rtl/>
        </w:rPr>
        <w:t xml:space="preserve">האם </w:t>
      </w:r>
      <w:r>
        <w:rPr>
          <w:rFonts w:hint="cs"/>
          <w:rtl/>
        </w:rPr>
        <w:t xml:space="preserve">צה"ל אישר </w:t>
      </w:r>
      <w:r>
        <w:rPr>
          <w:rtl/>
        </w:rPr>
        <w:t>תוכ</w:t>
      </w:r>
      <w:r>
        <w:rPr>
          <w:rtl/>
        </w:rPr>
        <w:t xml:space="preserve">ניות </w:t>
      </w:r>
      <w:r>
        <w:rPr>
          <w:rFonts w:hint="cs"/>
          <w:rtl/>
        </w:rPr>
        <w:t xml:space="preserve">אלו, ואם כן </w:t>
      </w:r>
      <w:r>
        <w:rPr>
          <w:rtl/>
        </w:rPr>
        <w:t>–</w:t>
      </w:r>
      <w:r>
        <w:rPr>
          <w:rFonts w:hint="cs"/>
          <w:rtl/>
        </w:rPr>
        <w:t xml:space="preserve"> מתי הן ייושמו?</w:t>
      </w:r>
      <w:r>
        <w:rPr>
          <w:rtl/>
        </w:rPr>
        <w:t xml:space="preserve"> </w:t>
      </w:r>
    </w:p>
    <w:p w14:paraId="1BCF3229" w14:textId="77777777" w:rsidR="00000000" w:rsidRDefault="00B2572E">
      <w:pPr>
        <w:pStyle w:val="a0"/>
        <w:ind w:firstLine="720"/>
        <w:rPr>
          <w:rtl/>
        </w:rPr>
      </w:pPr>
    </w:p>
    <w:p w14:paraId="76C41ADE" w14:textId="77777777" w:rsidR="00000000" w:rsidRDefault="00B2572E">
      <w:pPr>
        <w:pStyle w:val="a0"/>
        <w:rPr>
          <w:rFonts w:hint="cs"/>
          <w:rtl/>
        </w:rPr>
      </w:pPr>
    </w:p>
    <w:p w14:paraId="5C47BDE5" w14:textId="77777777" w:rsidR="00000000" w:rsidRDefault="00B2572E">
      <w:pPr>
        <w:pStyle w:val="-"/>
        <w:rPr>
          <w:rFonts w:hint="cs"/>
          <w:rtl/>
        </w:rPr>
      </w:pPr>
      <w:r>
        <w:rPr>
          <w:rFonts w:hint="cs"/>
          <w:rtl/>
        </w:rPr>
        <w:t>סגן שר הביטחון זאב בוים:</w:t>
      </w:r>
    </w:p>
    <w:p w14:paraId="474CCEC9" w14:textId="77777777" w:rsidR="00000000" w:rsidRDefault="00B2572E">
      <w:pPr>
        <w:pStyle w:val="a0"/>
        <w:ind w:firstLine="0"/>
        <w:rPr>
          <w:rFonts w:hint="cs"/>
          <w:rtl/>
        </w:rPr>
      </w:pPr>
    </w:p>
    <w:p w14:paraId="68A5D1A1" w14:textId="77777777" w:rsidR="00000000" w:rsidRDefault="00B2572E">
      <w:pPr>
        <w:pStyle w:val="a0"/>
        <w:ind w:firstLine="0"/>
        <w:rPr>
          <w:rFonts w:hint="cs"/>
          <w:rtl/>
        </w:rPr>
      </w:pPr>
      <w:r>
        <w:rPr>
          <w:rFonts w:hint="cs"/>
          <w:rtl/>
        </w:rPr>
        <w:tab/>
        <w:t xml:space="preserve">אדוני היושב-ראש, חברי הכנסת, חבר הכנסת יעקב מרגי - 1. עלויות העברת הבסיסים מוערכות נכון לעכשיו על-ידי חברה חיצונית. בגמר העבודה ייקבע תמחור להקמת עיר הבה"דים בצומת הנגב. </w:t>
      </w:r>
    </w:p>
    <w:p w14:paraId="3C67FACF" w14:textId="77777777" w:rsidR="00000000" w:rsidRDefault="00B2572E">
      <w:pPr>
        <w:pStyle w:val="a0"/>
        <w:ind w:firstLine="0"/>
        <w:rPr>
          <w:rFonts w:hint="cs"/>
          <w:rtl/>
        </w:rPr>
      </w:pPr>
    </w:p>
    <w:p w14:paraId="7C0DB18F" w14:textId="77777777" w:rsidR="00000000" w:rsidRDefault="00B2572E">
      <w:pPr>
        <w:pStyle w:val="a0"/>
        <w:rPr>
          <w:rFonts w:hint="cs"/>
          <w:rtl/>
        </w:rPr>
      </w:pPr>
      <w:r>
        <w:rPr>
          <w:rFonts w:hint="cs"/>
          <w:rtl/>
        </w:rPr>
        <w:t>2. התוכניות להקמת עי</w:t>
      </w:r>
      <w:r>
        <w:rPr>
          <w:rFonts w:hint="cs"/>
          <w:rtl/>
        </w:rPr>
        <w:t>ר הבה"דים נמצאות בשלב האפיון המבוצע על-ידי צה"ל. לוח הזמנים לגמר הביצוע: סוף שנת העבודה 2007.</w:t>
      </w:r>
    </w:p>
    <w:p w14:paraId="3461BD67" w14:textId="77777777" w:rsidR="00000000" w:rsidRDefault="00B2572E">
      <w:pPr>
        <w:pStyle w:val="a0"/>
        <w:ind w:firstLine="0"/>
        <w:rPr>
          <w:rFonts w:hint="cs"/>
          <w:rtl/>
        </w:rPr>
      </w:pPr>
    </w:p>
    <w:p w14:paraId="24ABD509" w14:textId="77777777" w:rsidR="00000000" w:rsidRDefault="00B2572E">
      <w:pPr>
        <w:pStyle w:val="af1"/>
        <w:rPr>
          <w:rFonts w:hint="cs"/>
          <w:rtl/>
        </w:rPr>
      </w:pPr>
      <w:r>
        <w:rPr>
          <w:rFonts w:hint="cs"/>
          <w:rtl/>
        </w:rPr>
        <w:t>היו</w:t>
      </w:r>
      <w:r>
        <w:rPr>
          <w:rtl/>
        </w:rPr>
        <w:t>"</w:t>
      </w:r>
      <w:r>
        <w:rPr>
          <w:rFonts w:hint="cs"/>
          <w:rtl/>
        </w:rPr>
        <w:t>ר ראובן ריבלין:</w:t>
      </w:r>
    </w:p>
    <w:p w14:paraId="6F189215" w14:textId="77777777" w:rsidR="00000000" w:rsidRDefault="00B2572E">
      <w:pPr>
        <w:pStyle w:val="a0"/>
        <w:ind w:firstLine="0"/>
        <w:rPr>
          <w:rFonts w:hint="cs"/>
          <w:rtl/>
        </w:rPr>
      </w:pPr>
    </w:p>
    <w:p w14:paraId="1CA92B57" w14:textId="77777777" w:rsidR="00000000" w:rsidRDefault="00B2572E">
      <w:pPr>
        <w:pStyle w:val="a0"/>
        <w:ind w:firstLine="0"/>
        <w:rPr>
          <w:rFonts w:hint="cs"/>
          <w:rtl/>
        </w:rPr>
      </w:pPr>
      <w:r>
        <w:rPr>
          <w:rFonts w:hint="cs"/>
          <w:rtl/>
        </w:rPr>
        <w:tab/>
        <w:t>שאלה נוספת, חבר הכנסת מרגי?</w:t>
      </w:r>
    </w:p>
    <w:p w14:paraId="20F057E3" w14:textId="77777777" w:rsidR="00000000" w:rsidRDefault="00B2572E">
      <w:pPr>
        <w:pStyle w:val="a0"/>
        <w:ind w:firstLine="0"/>
        <w:rPr>
          <w:rFonts w:hint="cs"/>
          <w:rtl/>
        </w:rPr>
      </w:pPr>
    </w:p>
    <w:p w14:paraId="3F686A8B" w14:textId="77777777" w:rsidR="00000000" w:rsidRDefault="00B2572E">
      <w:pPr>
        <w:pStyle w:val="af0"/>
        <w:rPr>
          <w:rtl/>
        </w:rPr>
      </w:pPr>
      <w:r>
        <w:rPr>
          <w:rFonts w:hint="eastAsia"/>
          <w:rtl/>
        </w:rPr>
        <w:t>יעקב</w:t>
      </w:r>
      <w:r>
        <w:rPr>
          <w:rtl/>
        </w:rPr>
        <w:t xml:space="preserve"> מרגי (ש"ס):</w:t>
      </w:r>
    </w:p>
    <w:p w14:paraId="23CC307D" w14:textId="77777777" w:rsidR="00000000" w:rsidRDefault="00B2572E">
      <w:pPr>
        <w:pStyle w:val="a0"/>
        <w:rPr>
          <w:rFonts w:hint="cs"/>
          <w:rtl/>
        </w:rPr>
      </w:pPr>
    </w:p>
    <w:p w14:paraId="6B6CE4A7" w14:textId="77777777" w:rsidR="00000000" w:rsidRDefault="00B2572E">
      <w:pPr>
        <w:pStyle w:val="a0"/>
        <w:ind w:firstLine="720"/>
        <w:rPr>
          <w:rFonts w:hint="cs"/>
          <w:rtl/>
        </w:rPr>
      </w:pPr>
      <w:r>
        <w:rPr>
          <w:rFonts w:hint="cs"/>
          <w:rtl/>
        </w:rPr>
        <w:t>לאחרונה יש דיבורים על הסכנה הטמונה בהעברת כמויות גדולות של חיילים בסמיכות לרמת-חובב. האם הנו</w:t>
      </w:r>
      <w:r>
        <w:rPr>
          <w:rFonts w:hint="cs"/>
          <w:rtl/>
        </w:rPr>
        <w:t>שא נבדק והאם יש מסקנות?</w:t>
      </w:r>
    </w:p>
    <w:p w14:paraId="4B8CD22E" w14:textId="77777777" w:rsidR="00000000" w:rsidRDefault="00B2572E">
      <w:pPr>
        <w:pStyle w:val="a0"/>
        <w:ind w:firstLine="0"/>
        <w:rPr>
          <w:rFonts w:hint="cs"/>
          <w:rtl/>
        </w:rPr>
      </w:pPr>
    </w:p>
    <w:p w14:paraId="7467FDC2" w14:textId="77777777" w:rsidR="00000000" w:rsidRDefault="00B2572E">
      <w:pPr>
        <w:pStyle w:val="-"/>
        <w:rPr>
          <w:rFonts w:hint="cs"/>
          <w:rtl/>
        </w:rPr>
      </w:pPr>
      <w:r>
        <w:rPr>
          <w:rFonts w:hint="cs"/>
          <w:rtl/>
        </w:rPr>
        <w:t>סגן שר הביטחון זאב בוים:</w:t>
      </w:r>
    </w:p>
    <w:p w14:paraId="547EED84" w14:textId="77777777" w:rsidR="00000000" w:rsidRDefault="00B2572E">
      <w:pPr>
        <w:pStyle w:val="a0"/>
        <w:ind w:firstLine="0"/>
        <w:rPr>
          <w:rFonts w:hint="cs"/>
          <w:rtl/>
        </w:rPr>
      </w:pPr>
    </w:p>
    <w:p w14:paraId="246ACC7A" w14:textId="77777777" w:rsidR="00000000" w:rsidRDefault="00B2572E">
      <w:pPr>
        <w:pStyle w:val="a0"/>
        <w:ind w:firstLine="0"/>
        <w:rPr>
          <w:rFonts w:hint="cs"/>
          <w:rtl/>
        </w:rPr>
      </w:pPr>
      <w:r>
        <w:rPr>
          <w:rFonts w:hint="cs"/>
          <w:rtl/>
        </w:rPr>
        <w:tab/>
        <w:t>תודה על השאלה. גם עבדך הנאמן היה בין אלה שביקשו לבחון מחדש באגף הטכנולוגיה, שהוא האחראי בצבא על הפרויקט הזה, את סוגיית מיקום עיר הבה"דים, גם מפאת החשש הסביבתי מנוכחותה של רמת-חובב הסמוכה, גם משיקולים אחרי</w:t>
      </w:r>
      <w:r>
        <w:rPr>
          <w:rFonts w:hint="cs"/>
          <w:rtl/>
        </w:rPr>
        <w:t>ם. למשל, תשאלו את תושבי ירוחם אם עיר בה"דים כזאת יכולה לסייע אם תהיה סמוכה לצומת ירוחם, שזה לא כל כך רחוק, וודאי שהתשובה היא חיובית. אומנם נכון לרגע זה כבר נעשה טקס סמלי של הנחת אבן פינה שם, זה היה בתקופת ציון יום השנה ה-30 לפטירתו של דוד בן-גוריון, ראש ממ</w:t>
      </w:r>
      <w:r>
        <w:rPr>
          <w:rFonts w:hint="cs"/>
          <w:rtl/>
        </w:rPr>
        <w:t>שלת ישראל הראשון - זה היה בעל ערך סמלי אז, לקבוע שם להציב אבן פינה - אבל לגופו של עניין ושל פרויקט, הסוגיה הזאת עכשיו נבחנת פעם נוספת בהיבטים שאתה העלית.</w:t>
      </w:r>
    </w:p>
    <w:p w14:paraId="303330E6" w14:textId="77777777" w:rsidR="00000000" w:rsidRDefault="00B2572E">
      <w:pPr>
        <w:pStyle w:val="a0"/>
        <w:ind w:firstLine="0"/>
        <w:rPr>
          <w:rFonts w:hint="cs"/>
          <w:rtl/>
        </w:rPr>
      </w:pPr>
    </w:p>
    <w:p w14:paraId="36E7B375" w14:textId="77777777" w:rsidR="00000000" w:rsidRDefault="00B2572E">
      <w:pPr>
        <w:pStyle w:val="af1"/>
        <w:rPr>
          <w:rFonts w:hint="cs"/>
          <w:rtl/>
        </w:rPr>
      </w:pPr>
      <w:r>
        <w:rPr>
          <w:rFonts w:hint="cs"/>
          <w:rtl/>
        </w:rPr>
        <w:t>היו</w:t>
      </w:r>
      <w:r>
        <w:rPr>
          <w:rtl/>
        </w:rPr>
        <w:t>"</w:t>
      </w:r>
      <w:r>
        <w:rPr>
          <w:rFonts w:hint="cs"/>
          <w:rtl/>
        </w:rPr>
        <w:t>ר ראובן ריבלין:</w:t>
      </w:r>
    </w:p>
    <w:p w14:paraId="71DC696A" w14:textId="77777777" w:rsidR="00000000" w:rsidRDefault="00B2572E">
      <w:pPr>
        <w:pStyle w:val="a0"/>
        <w:ind w:firstLine="0"/>
        <w:rPr>
          <w:rFonts w:hint="cs"/>
          <w:rtl/>
        </w:rPr>
      </w:pPr>
      <w:r>
        <w:rPr>
          <w:rFonts w:hint="cs"/>
          <w:rtl/>
        </w:rPr>
        <w:tab/>
      </w:r>
    </w:p>
    <w:p w14:paraId="2FC50683" w14:textId="77777777" w:rsidR="00000000" w:rsidRDefault="00B2572E">
      <w:pPr>
        <w:pStyle w:val="a0"/>
        <w:ind w:firstLine="0"/>
        <w:rPr>
          <w:rFonts w:hint="cs"/>
          <w:rtl/>
        </w:rPr>
      </w:pPr>
      <w:r>
        <w:rPr>
          <w:rFonts w:hint="cs"/>
          <w:rtl/>
        </w:rPr>
        <w:tab/>
        <w:t>תודה, כבוד השר ישיב על שאילתא 928, של חבר הכנסת אהוד רצאבי: שימוש בטלפונים ניי</w:t>
      </w:r>
      <w:r>
        <w:rPr>
          <w:rFonts w:hint="cs"/>
          <w:rtl/>
        </w:rPr>
        <w:t>דים על-ידי חיילי צה"ל. אינו נוכח - לפרוטוקול.</w:t>
      </w:r>
    </w:p>
    <w:p w14:paraId="3497A4EF" w14:textId="77777777" w:rsidR="00000000" w:rsidRDefault="00B2572E">
      <w:pPr>
        <w:pStyle w:val="a0"/>
        <w:ind w:firstLine="0"/>
        <w:rPr>
          <w:rFonts w:hint="cs"/>
          <w:rtl/>
        </w:rPr>
      </w:pPr>
    </w:p>
    <w:p w14:paraId="389F3A65" w14:textId="77777777" w:rsidR="00000000" w:rsidRDefault="00B2572E">
      <w:pPr>
        <w:pStyle w:val="a1"/>
        <w:jc w:val="center"/>
        <w:rPr>
          <w:rtl/>
        </w:rPr>
      </w:pPr>
      <w:bookmarkStart w:id="124" w:name="CQ19050FI0019050T17_02_2004_20_14_54"/>
      <w:bookmarkStart w:id="125" w:name="_Toc67316635"/>
      <w:bookmarkEnd w:id="124"/>
      <w:r>
        <w:rPr>
          <w:rtl/>
        </w:rPr>
        <w:t>928. שימוש בטלפונים ניידים על-ידי חיילי צה"ל</w:t>
      </w:r>
      <w:bookmarkEnd w:id="125"/>
      <w:r>
        <w:rPr>
          <w:rtl/>
        </w:rPr>
        <w:t xml:space="preserve"> </w:t>
      </w:r>
    </w:p>
    <w:p w14:paraId="4F8FF8CD" w14:textId="77777777" w:rsidR="00000000" w:rsidRDefault="00B2572E">
      <w:pPr>
        <w:pStyle w:val="a0"/>
        <w:rPr>
          <w:rFonts w:hint="cs"/>
          <w:rtl/>
        </w:rPr>
      </w:pPr>
    </w:p>
    <w:p w14:paraId="6148AE95" w14:textId="77777777" w:rsidR="00000000" w:rsidRDefault="00B2572E">
      <w:pPr>
        <w:pStyle w:val="a0"/>
        <w:ind w:firstLine="0"/>
        <w:rPr>
          <w:bCs/>
          <w:u w:val="single"/>
        </w:rPr>
      </w:pPr>
      <w:bookmarkStart w:id="126" w:name="ESQ19050"/>
      <w:bookmarkEnd w:id="126"/>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C5E695D" w14:textId="77777777" w:rsidR="00000000" w:rsidRDefault="00B2572E">
      <w:pPr>
        <w:pStyle w:val="a0"/>
        <w:ind w:firstLine="720"/>
      </w:pPr>
      <w:r>
        <w:rPr>
          <w:rtl/>
        </w:rPr>
        <w:t>ביום כ"ט בכסל</w:t>
      </w:r>
      <w:r>
        <w:rPr>
          <w:rFonts w:hint="cs"/>
          <w:rtl/>
        </w:rPr>
        <w:t>י</w:t>
      </w:r>
      <w:r>
        <w:rPr>
          <w:rtl/>
        </w:rPr>
        <w:t>ו התשס"ד (24 בדצמבר 2003):</w:t>
      </w:r>
    </w:p>
    <w:p w14:paraId="0CFCE975" w14:textId="77777777" w:rsidR="00000000" w:rsidRDefault="00B2572E">
      <w:pPr>
        <w:pStyle w:val="a0"/>
        <w:rPr>
          <w:rFonts w:hint="cs"/>
          <w:rtl/>
        </w:rPr>
      </w:pPr>
    </w:p>
    <w:p w14:paraId="5D94EAB8" w14:textId="77777777" w:rsidR="00000000" w:rsidRDefault="00B2572E">
      <w:pPr>
        <w:pStyle w:val="a0"/>
        <w:ind w:firstLine="720"/>
      </w:pPr>
      <w:r>
        <w:rPr>
          <w:rtl/>
        </w:rPr>
        <w:t>דווח כי אחד ההרוגים</w:t>
      </w:r>
      <w:r>
        <w:rPr>
          <w:rFonts w:hint="cs"/>
          <w:rtl/>
        </w:rPr>
        <w:t xml:space="preserve"> בפיגוע בכביש המנהרות,</w:t>
      </w:r>
      <w:r>
        <w:rPr>
          <w:rtl/>
        </w:rPr>
        <w:t xml:space="preserve"> </w:t>
      </w:r>
      <w:r>
        <w:rPr>
          <w:rFonts w:hint="cs"/>
          <w:rtl/>
        </w:rPr>
        <w:t xml:space="preserve">באמצע חודש נובמבר, </w:t>
      </w:r>
      <w:r>
        <w:rPr>
          <w:rtl/>
        </w:rPr>
        <w:t>שוחח בטלפון נייד בזמ</w:t>
      </w:r>
      <w:r>
        <w:rPr>
          <w:rtl/>
        </w:rPr>
        <w:t xml:space="preserve">ן הפיגוע. </w:t>
      </w:r>
    </w:p>
    <w:p w14:paraId="34FD7E0B" w14:textId="77777777" w:rsidR="00000000" w:rsidRDefault="00B2572E">
      <w:pPr>
        <w:pStyle w:val="a0"/>
        <w:ind w:firstLine="720"/>
      </w:pPr>
    </w:p>
    <w:p w14:paraId="7BD946BB" w14:textId="77777777" w:rsidR="00000000" w:rsidRDefault="00B2572E">
      <w:pPr>
        <w:pStyle w:val="a0"/>
        <w:ind w:firstLine="720"/>
      </w:pPr>
      <w:r>
        <w:rPr>
          <w:rFonts w:hint="cs"/>
          <w:rtl/>
        </w:rPr>
        <w:t>רצוני לשאול</w:t>
      </w:r>
      <w:r>
        <w:rPr>
          <w:rtl/>
        </w:rPr>
        <w:t>:</w:t>
      </w:r>
    </w:p>
    <w:p w14:paraId="597B72DC" w14:textId="77777777" w:rsidR="00000000" w:rsidRDefault="00B2572E">
      <w:pPr>
        <w:pStyle w:val="a0"/>
        <w:ind w:firstLine="720"/>
      </w:pPr>
    </w:p>
    <w:p w14:paraId="6FF256BC" w14:textId="77777777" w:rsidR="00000000" w:rsidRDefault="00B2572E">
      <w:pPr>
        <w:pStyle w:val="a0"/>
        <w:ind w:firstLine="720"/>
        <w:rPr>
          <w:rtl/>
        </w:rPr>
      </w:pPr>
      <w:r>
        <w:rPr>
          <w:rFonts w:hint="cs"/>
          <w:rtl/>
        </w:rPr>
        <w:t>1. אילו</w:t>
      </w:r>
      <w:r>
        <w:rPr>
          <w:rtl/>
        </w:rPr>
        <w:t xml:space="preserve"> הוראות ניתנות לחיילי</w:t>
      </w:r>
      <w:r>
        <w:rPr>
          <w:rFonts w:hint="cs"/>
          <w:rtl/>
        </w:rPr>
        <w:t>ם</w:t>
      </w:r>
      <w:r>
        <w:rPr>
          <w:rtl/>
        </w:rPr>
        <w:t xml:space="preserve"> באשר לנשיאת טלפונים ניידים ושימוש בהם בזמן פעילות מבצעית?</w:t>
      </w:r>
    </w:p>
    <w:p w14:paraId="3EF64AF4" w14:textId="77777777" w:rsidR="00000000" w:rsidRDefault="00B2572E">
      <w:pPr>
        <w:pStyle w:val="a0"/>
        <w:ind w:firstLine="720"/>
        <w:rPr>
          <w:rtl/>
        </w:rPr>
      </w:pPr>
    </w:p>
    <w:p w14:paraId="09A658C6" w14:textId="77777777" w:rsidR="00000000" w:rsidRDefault="00B2572E">
      <w:pPr>
        <w:pStyle w:val="a0"/>
        <w:ind w:firstLine="720"/>
        <w:rPr>
          <w:rtl/>
        </w:rPr>
      </w:pPr>
      <w:r>
        <w:rPr>
          <w:rFonts w:hint="cs"/>
          <w:rtl/>
        </w:rPr>
        <w:t xml:space="preserve">2. </w:t>
      </w:r>
      <w:r>
        <w:rPr>
          <w:rtl/>
        </w:rPr>
        <w:t xml:space="preserve">האם מפקדים יוודאו פיזית כי חיילים </w:t>
      </w:r>
      <w:r>
        <w:rPr>
          <w:rFonts w:hint="cs"/>
          <w:rtl/>
        </w:rPr>
        <w:t>ה</w:t>
      </w:r>
      <w:r>
        <w:rPr>
          <w:rtl/>
        </w:rPr>
        <w:t xml:space="preserve">יוצאים לפעילות מבצעית </w:t>
      </w:r>
      <w:r>
        <w:rPr>
          <w:rFonts w:hint="cs"/>
          <w:rtl/>
        </w:rPr>
        <w:t>אינם נושאים</w:t>
      </w:r>
      <w:r>
        <w:rPr>
          <w:rtl/>
        </w:rPr>
        <w:t xml:space="preserve"> </w:t>
      </w:r>
      <w:r>
        <w:rPr>
          <w:rFonts w:hint="cs"/>
          <w:rtl/>
        </w:rPr>
        <w:t xml:space="preserve">עמם </w:t>
      </w:r>
      <w:r>
        <w:rPr>
          <w:rtl/>
        </w:rPr>
        <w:t>טלפונים ניידים</w:t>
      </w:r>
      <w:r>
        <w:rPr>
          <w:rFonts w:hint="cs"/>
          <w:rtl/>
        </w:rPr>
        <w:t>?</w:t>
      </w:r>
      <w:r>
        <w:rPr>
          <w:rtl/>
        </w:rPr>
        <w:t xml:space="preserve"> </w:t>
      </w:r>
    </w:p>
    <w:p w14:paraId="4DA84725" w14:textId="77777777" w:rsidR="00000000" w:rsidRDefault="00B2572E">
      <w:pPr>
        <w:pStyle w:val="a0"/>
        <w:ind w:firstLine="720"/>
        <w:rPr>
          <w:rtl/>
        </w:rPr>
      </w:pPr>
    </w:p>
    <w:p w14:paraId="4BBE3E84" w14:textId="77777777" w:rsidR="00000000" w:rsidRDefault="00B2572E">
      <w:pPr>
        <w:pStyle w:val="a0"/>
        <w:ind w:firstLine="0"/>
        <w:rPr>
          <w:rtl/>
        </w:rPr>
      </w:pPr>
    </w:p>
    <w:p w14:paraId="5C713341" w14:textId="77777777" w:rsidR="00000000" w:rsidRDefault="00B2572E">
      <w:pPr>
        <w:pStyle w:val="a0"/>
        <w:ind w:firstLine="0"/>
        <w:rPr>
          <w:rFonts w:hint="cs"/>
          <w:rtl/>
        </w:rPr>
      </w:pPr>
      <w:r>
        <w:rPr>
          <w:rFonts w:hint="cs"/>
          <w:b/>
          <w:bCs/>
          <w:u w:val="single"/>
          <w:rtl/>
        </w:rPr>
        <w:t>תשובת סגן שר הביטחון זאב בוים:</w:t>
      </w:r>
    </w:p>
    <w:p w14:paraId="7DC834A1" w14:textId="77777777" w:rsidR="00000000" w:rsidRDefault="00B2572E">
      <w:pPr>
        <w:pStyle w:val="a0"/>
        <w:ind w:firstLine="0"/>
        <w:rPr>
          <w:rFonts w:hint="cs"/>
          <w:b/>
          <w:rtl/>
        </w:rPr>
      </w:pPr>
      <w:r>
        <w:rPr>
          <w:rFonts w:hint="cs"/>
          <w:b/>
          <w:rtl/>
        </w:rPr>
        <w:t>(לא נקראה, נמסר</w:t>
      </w:r>
      <w:r>
        <w:rPr>
          <w:rFonts w:hint="cs"/>
          <w:b/>
          <w:rtl/>
        </w:rPr>
        <w:t>ה לפרוטוקול)</w:t>
      </w:r>
    </w:p>
    <w:p w14:paraId="0497F389" w14:textId="77777777" w:rsidR="00000000" w:rsidRDefault="00B2572E">
      <w:pPr>
        <w:pStyle w:val="a0"/>
        <w:rPr>
          <w:rFonts w:hint="cs"/>
          <w:rtl/>
        </w:rPr>
      </w:pPr>
    </w:p>
    <w:p w14:paraId="546689BD" w14:textId="77777777" w:rsidR="00000000" w:rsidRDefault="00B2572E">
      <w:pPr>
        <w:pStyle w:val="a0"/>
        <w:rPr>
          <w:rFonts w:hint="cs"/>
          <w:rtl/>
        </w:rPr>
      </w:pPr>
      <w:r>
        <w:rPr>
          <w:rFonts w:hint="cs"/>
          <w:rtl/>
        </w:rPr>
        <w:t>1.  פקודות הצבא קובעות כי אין לדבר בטלפון סלולרי במהלך פעילות מבצעית. באירוע המדובר בשאילתא החיילים היו בהפסקה ולא בעת פעילות, ולפיכך אין כל  פסול בכך ששוחחו במכשיר הסלולרי.</w:t>
      </w:r>
    </w:p>
    <w:p w14:paraId="7CBEEF9F" w14:textId="77777777" w:rsidR="00000000" w:rsidRDefault="00B2572E">
      <w:pPr>
        <w:pStyle w:val="a0"/>
        <w:rPr>
          <w:rFonts w:hint="cs"/>
          <w:rtl/>
        </w:rPr>
      </w:pPr>
    </w:p>
    <w:p w14:paraId="43FBB068" w14:textId="77777777" w:rsidR="00000000" w:rsidRDefault="00B2572E">
      <w:pPr>
        <w:pStyle w:val="a0"/>
        <w:rPr>
          <w:rFonts w:hint="cs"/>
          <w:rtl/>
        </w:rPr>
      </w:pPr>
      <w:r>
        <w:rPr>
          <w:rFonts w:hint="cs"/>
          <w:rtl/>
        </w:rPr>
        <w:t>2. המפקדים בשטח ימשיכו לוודא כי החיילים יוצאים  למשימות על-פי הפקוד</w:t>
      </w:r>
      <w:r>
        <w:rPr>
          <w:rFonts w:hint="cs"/>
          <w:rtl/>
        </w:rPr>
        <w:t>ות.</w:t>
      </w:r>
    </w:p>
    <w:p w14:paraId="29AB532F" w14:textId="77777777" w:rsidR="00000000" w:rsidRDefault="00B2572E">
      <w:pPr>
        <w:pStyle w:val="a0"/>
        <w:rPr>
          <w:rFonts w:hint="cs"/>
          <w:rtl/>
        </w:rPr>
      </w:pPr>
    </w:p>
    <w:p w14:paraId="2CA2FDE7" w14:textId="77777777" w:rsidR="00000000" w:rsidRDefault="00B2572E">
      <w:pPr>
        <w:pStyle w:val="af1"/>
        <w:rPr>
          <w:rFonts w:hint="cs"/>
          <w:rtl/>
        </w:rPr>
      </w:pPr>
      <w:r>
        <w:rPr>
          <w:rtl/>
        </w:rPr>
        <w:t>היו"ר</w:t>
      </w:r>
      <w:r>
        <w:rPr>
          <w:rFonts w:hint="cs"/>
          <w:rtl/>
        </w:rPr>
        <w:t xml:space="preserve"> ראובן ריבלין</w:t>
      </w:r>
      <w:r>
        <w:rPr>
          <w:rtl/>
        </w:rPr>
        <w:t>:</w:t>
      </w:r>
    </w:p>
    <w:p w14:paraId="03F359DE" w14:textId="77777777" w:rsidR="00000000" w:rsidRDefault="00B2572E">
      <w:pPr>
        <w:pStyle w:val="a0"/>
        <w:rPr>
          <w:rFonts w:hint="cs"/>
          <w:rtl/>
        </w:rPr>
      </w:pPr>
    </w:p>
    <w:p w14:paraId="29CB500C" w14:textId="77777777" w:rsidR="00000000" w:rsidRDefault="00B2572E">
      <w:pPr>
        <w:pStyle w:val="a0"/>
        <w:ind w:firstLine="0"/>
        <w:rPr>
          <w:rFonts w:hint="cs"/>
          <w:rtl/>
        </w:rPr>
      </w:pPr>
      <w:r>
        <w:rPr>
          <w:rFonts w:hint="cs"/>
          <w:rtl/>
        </w:rPr>
        <w:tab/>
        <w:t>סגן השר ישיב על שאילתא מס' 946, של חבר הכנסת עזמי בשארה: בניית צוללת גרעינית עבוד הצי ההודי. אינו נוכח - לפרוטוקול.</w:t>
      </w:r>
    </w:p>
    <w:p w14:paraId="77CAB140" w14:textId="77777777" w:rsidR="00000000" w:rsidRDefault="00B2572E">
      <w:pPr>
        <w:pStyle w:val="a0"/>
        <w:ind w:firstLine="0"/>
        <w:rPr>
          <w:rFonts w:hint="cs"/>
          <w:rtl/>
        </w:rPr>
      </w:pPr>
    </w:p>
    <w:p w14:paraId="35FEDCBC" w14:textId="77777777" w:rsidR="00000000" w:rsidRDefault="00B2572E">
      <w:pPr>
        <w:pStyle w:val="a1"/>
        <w:jc w:val="center"/>
        <w:rPr>
          <w:rtl/>
        </w:rPr>
      </w:pPr>
      <w:bookmarkStart w:id="127" w:name="CQ19239FI0019239T17_02_2004_20_16_23"/>
      <w:bookmarkStart w:id="128" w:name="_Toc67316636"/>
      <w:bookmarkEnd w:id="127"/>
      <w:r>
        <w:rPr>
          <w:rtl/>
        </w:rPr>
        <w:t>946. בניית צוללות גרעיניות עבור הצי ההודי</w:t>
      </w:r>
      <w:bookmarkEnd w:id="128"/>
      <w:r>
        <w:rPr>
          <w:rtl/>
        </w:rPr>
        <w:t xml:space="preserve"> </w:t>
      </w:r>
    </w:p>
    <w:p w14:paraId="0D66F523" w14:textId="77777777" w:rsidR="00000000" w:rsidRDefault="00B2572E">
      <w:pPr>
        <w:pStyle w:val="a0"/>
        <w:rPr>
          <w:rFonts w:hint="cs"/>
          <w:rtl/>
        </w:rPr>
      </w:pPr>
    </w:p>
    <w:p w14:paraId="41D6F537" w14:textId="77777777" w:rsidR="00000000" w:rsidRDefault="00B2572E">
      <w:pPr>
        <w:pStyle w:val="a0"/>
        <w:ind w:firstLine="0"/>
        <w:rPr>
          <w:bCs/>
          <w:u w:val="single"/>
        </w:rPr>
      </w:pPr>
      <w:bookmarkStart w:id="129" w:name="ESQ19239"/>
      <w:bookmarkEnd w:id="129"/>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E8A0CFA" w14:textId="77777777" w:rsidR="00000000" w:rsidRDefault="00B2572E">
      <w:pPr>
        <w:pStyle w:val="a0"/>
        <w:ind w:firstLine="720"/>
      </w:pPr>
      <w:r>
        <w:rPr>
          <w:rtl/>
        </w:rPr>
        <w:t>ביום כ"ט בכסל</w:t>
      </w:r>
      <w:r>
        <w:rPr>
          <w:rFonts w:hint="cs"/>
          <w:rtl/>
        </w:rPr>
        <w:t>י</w:t>
      </w:r>
      <w:r>
        <w:rPr>
          <w:rtl/>
        </w:rPr>
        <w:t>ו התשס"ד (24 בד</w:t>
      </w:r>
      <w:r>
        <w:rPr>
          <w:rtl/>
        </w:rPr>
        <w:t>צמבר 2003):</w:t>
      </w:r>
    </w:p>
    <w:p w14:paraId="4120D665" w14:textId="77777777" w:rsidR="00000000" w:rsidRDefault="00B2572E">
      <w:pPr>
        <w:pStyle w:val="a0"/>
        <w:rPr>
          <w:rFonts w:hint="cs"/>
          <w:rtl/>
        </w:rPr>
      </w:pPr>
    </w:p>
    <w:p w14:paraId="23CDB909" w14:textId="77777777" w:rsidR="00000000" w:rsidRDefault="00B2572E">
      <w:pPr>
        <w:pStyle w:val="a0"/>
        <w:rPr>
          <w:rFonts w:hint="cs"/>
          <w:rtl/>
        </w:rPr>
      </w:pPr>
    </w:p>
    <w:p w14:paraId="264047AB" w14:textId="77777777" w:rsidR="00000000" w:rsidRDefault="00B2572E">
      <w:pPr>
        <w:pStyle w:val="Heading2"/>
        <w:jc w:val="both"/>
        <w:rPr>
          <w:rFonts w:cs="Arial" w:hint="cs"/>
          <w:szCs w:val="22"/>
          <w:rtl/>
        </w:rPr>
      </w:pPr>
      <w:r>
        <w:rPr>
          <w:rFonts w:cs="Arial" w:hint="cs"/>
          <w:szCs w:val="22"/>
          <w:rtl/>
        </w:rPr>
        <w:t xml:space="preserve">ב"מעריב" מ-11 בדצמבר 2003 פורסם על קיום שיתוף פעולה ישראלי-הודי ועל גיבוש עסקה לבניית צוללות גרעיניות עבור הצי ההודי. </w:t>
      </w:r>
    </w:p>
    <w:p w14:paraId="0B0A23D8" w14:textId="77777777" w:rsidR="00000000" w:rsidRDefault="00B2572E">
      <w:pPr>
        <w:pStyle w:val="a0"/>
        <w:rPr>
          <w:rFonts w:hint="cs"/>
        </w:rPr>
      </w:pPr>
    </w:p>
    <w:p w14:paraId="1F0DDC34" w14:textId="77777777" w:rsidR="00000000" w:rsidRDefault="00B2572E">
      <w:pPr>
        <w:pStyle w:val="a0"/>
      </w:pPr>
      <w:r>
        <w:rPr>
          <w:rFonts w:hint="cs"/>
          <w:rtl/>
        </w:rPr>
        <w:t>רצוני לשאול</w:t>
      </w:r>
      <w:r>
        <w:rPr>
          <w:rtl/>
        </w:rPr>
        <w:t>:</w:t>
      </w:r>
    </w:p>
    <w:p w14:paraId="71C57C59" w14:textId="77777777" w:rsidR="00000000" w:rsidRDefault="00B2572E">
      <w:pPr>
        <w:pStyle w:val="a0"/>
      </w:pPr>
    </w:p>
    <w:p w14:paraId="40404AC8" w14:textId="77777777" w:rsidR="00000000" w:rsidRDefault="00B2572E">
      <w:pPr>
        <w:pStyle w:val="a0"/>
        <w:rPr>
          <w:rtl/>
        </w:rPr>
      </w:pPr>
      <w:r>
        <w:rPr>
          <w:rFonts w:hint="cs"/>
          <w:rtl/>
        </w:rPr>
        <w:t xml:space="preserve">1. האם הפרסום נכון? </w:t>
      </w:r>
    </w:p>
    <w:p w14:paraId="7D81BC96" w14:textId="77777777" w:rsidR="00000000" w:rsidRDefault="00B2572E">
      <w:pPr>
        <w:pStyle w:val="a0"/>
        <w:rPr>
          <w:rFonts w:hint="cs"/>
          <w:rtl/>
        </w:rPr>
      </w:pPr>
    </w:p>
    <w:p w14:paraId="752CAFD7" w14:textId="77777777" w:rsidR="00000000" w:rsidRDefault="00B2572E">
      <w:pPr>
        <w:pStyle w:val="a0"/>
        <w:rPr>
          <w:rFonts w:hint="cs"/>
          <w:rtl/>
        </w:rPr>
      </w:pPr>
      <w:r>
        <w:rPr>
          <w:rFonts w:hint="cs"/>
          <w:rtl/>
        </w:rPr>
        <w:t>2. אם כן - מה הוא טיב העסקה, ובאילו סכומים מדובר?</w:t>
      </w:r>
    </w:p>
    <w:p w14:paraId="4E62B3EE" w14:textId="77777777" w:rsidR="00000000" w:rsidRDefault="00B2572E">
      <w:pPr>
        <w:pStyle w:val="a0"/>
        <w:rPr>
          <w:rtl/>
        </w:rPr>
      </w:pPr>
    </w:p>
    <w:p w14:paraId="3B9D8FCC" w14:textId="77777777" w:rsidR="00000000" w:rsidRDefault="00B2572E">
      <w:pPr>
        <w:pStyle w:val="Heading4"/>
        <w:numPr>
          <w:ilvl w:val="0"/>
          <w:numId w:val="0"/>
        </w:numPr>
        <w:ind w:left="566" w:right="0" w:firstLine="153"/>
        <w:jc w:val="both"/>
        <w:rPr>
          <w:rFonts w:cs="Arial" w:hint="cs"/>
          <w:szCs w:val="22"/>
          <w:rtl/>
        </w:rPr>
      </w:pPr>
      <w:r>
        <w:rPr>
          <w:rFonts w:cs="Arial" w:hint="cs"/>
          <w:szCs w:val="22"/>
          <w:rtl/>
        </w:rPr>
        <w:t>3. האם רכשה הודו בעבר נשק דומה מישר</w:t>
      </w:r>
      <w:r>
        <w:rPr>
          <w:rFonts w:cs="Arial" w:hint="cs"/>
          <w:szCs w:val="22"/>
          <w:rtl/>
        </w:rPr>
        <w:t>אל?</w:t>
      </w:r>
    </w:p>
    <w:p w14:paraId="26A252E3" w14:textId="77777777" w:rsidR="00000000" w:rsidRDefault="00B2572E">
      <w:pPr>
        <w:pStyle w:val="a0"/>
        <w:rPr>
          <w:rFonts w:hint="cs"/>
          <w:rtl/>
        </w:rPr>
      </w:pPr>
    </w:p>
    <w:p w14:paraId="3C5296C5" w14:textId="77777777" w:rsidR="00000000" w:rsidRDefault="00B2572E">
      <w:pPr>
        <w:pStyle w:val="-"/>
        <w:rPr>
          <w:rtl/>
        </w:rPr>
      </w:pPr>
      <w:r>
        <w:rPr>
          <w:rFonts w:hint="cs"/>
          <w:rtl/>
        </w:rPr>
        <w:t>סגן שר הביטחון זאב בוים:</w:t>
      </w:r>
    </w:p>
    <w:p w14:paraId="476EE845" w14:textId="77777777" w:rsidR="00000000" w:rsidRDefault="00B2572E">
      <w:pPr>
        <w:pStyle w:val="a0"/>
        <w:ind w:firstLine="0"/>
        <w:rPr>
          <w:rFonts w:hint="cs"/>
          <w:rtl/>
        </w:rPr>
      </w:pPr>
    </w:p>
    <w:p w14:paraId="04D17DB4" w14:textId="77777777" w:rsidR="00000000" w:rsidRDefault="00B2572E">
      <w:pPr>
        <w:pStyle w:val="a0"/>
        <w:rPr>
          <w:rFonts w:hint="cs"/>
          <w:rtl/>
        </w:rPr>
      </w:pPr>
      <w:r>
        <w:rPr>
          <w:rFonts w:hint="cs"/>
          <w:rtl/>
        </w:rPr>
        <w:t>כיוון שכבר הזכרת את השאילתא, אני רוצה לענות; השאלה על בניית צוללות גרעיניות בעבור הצי ההודי - הלוואי שבישראל אפשר יהיה לבנות צוללות, עוד לא הגענו למצב הזה, וצוללות גרעיניות, קל וחומר. אבל אין שיתוף פעולה ישראלי-הודי לגיבוש אי</w:t>
      </w:r>
      <w:r>
        <w:rPr>
          <w:rFonts w:hint="cs"/>
          <w:rtl/>
        </w:rPr>
        <w:t xml:space="preserve">זו עסקה כזאת לבניית צוללות גרעיניות, לכן ממילא זה לא רלוונטי, אין לי מה לענות אלא את התשובה הלקונית הזאת. </w:t>
      </w:r>
    </w:p>
    <w:p w14:paraId="73D025AC" w14:textId="77777777" w:rsidR="00000000" w:rsidRDefault="00B2572E">
      <w:pPr>
        <w:pStyle w:val="a0"/>
        <w:rPr>
          <w:rFonts w:hint="cs"/>
          <w:rtl/>
        </w:rPr>
      </w:pPr>
    </w:p>
    <w:p w14:paraId="13423C09" w14:textId="77777777" w:rsidR="00000000" w:rsidRDefault="00B2572E">
      <w:pPr>
        <w:pStyle w:val="a0"/>
        <w:rPr>
          <w:rFonts w:hint="cs"/>
          <w:rtl/>
        </w:rPr>
      </w:pPr>
      <w:r>
        <w:rPr>
          <w:rFonts w:hint="cs"/>
          <w:rtl/>
        </w:rPr>
        <w:t>יש לנו הרבה דברים משותפים עם הודו. לפני עשרה ימים חזרתי מביקור בהודו, על רקע תערוכה מאוד גדולה של תעשיות ביטחוניות, ומערכת היחסים הזאת פורחת בין שתי</w:t>
      </w:r>
      <w:r>
        <w:rPr>
          <w:rFonts w:hint="cs"/>
          <w:rtl/>
        </w:rPr>
        <w:t xml:space="preserve"> המדינות והתעשיות הביטחוניות המשותפות. הדברים טובים וראויים, אבל בין זה לבין מה ששואל עזמי בשארה אין ולא כלום.</w:t>
      </w:r>
    </w:p>
    <w:p w14:paraId="6F05E52E" w14:textId="77777777" w:rsidR="00000000" w:rsidRDefault="00B2572E">
      <w:pPr>
        <w:pStyle w:val="a0"/>
        <w:rPr>
          <w:rFonts w:hint="cs"/>
          <w:rtl/>
        </w:rPr>
      </w:pPr>
    </w:p>
    <w:p w14:paraId="50361397" w14:textId="77777777" w:rsidR="00000000" w:rsidRDefault="00B2572E">
      <w:pPr>
        <w:pStyle w:val="af1"/>
        <w:rPr>
          <w:rFonts w:hint="cs"/>
          <w:rtl/>
        </w:rPr>
      </w:pPr>
      <w:r>
        <w:rPr>
          <w:rFonts w:hint="cs"/>
          <w:rtl/>
        </w:rPr>
        <w:t>היו</w:t>
      </w:r>
      <w:r>
        <w:rPr>
          <w:rtl/>
        </w:rPr>
        <w:t>"</w:t>
      </w:r>
      <w:r>
        <w:rPr>
          <w:rFonts w:hint="cs"/>
          <w:rtl/>
        </w:rPr>
        <w:t>ר ראובן ריבלין:</w:t>
      </w:r>
    </w:p>
    <w:p w14:paraId="459A67B0" w14:textId="77777777" w:rsidR="00000000" w:rsidRDefault="00B2572E">
      <w:pPr>
        <w:pStyle w:val="a0"/>
        <w:ind w:firstLine="0"/>
        <w:rPr>
          <w:rFonts w:hint="cs"/>
          <w:rtl/>
        </w:rPr>
      </w:pPr>
    </w:p>
    <w:p w14:paraId="4F88B0FD" w14:textId="77777777" w:rsidR="00000000" w:rsidRDefault="00B2572E">
      <w:pPr>
        <w:pStyle w:val="a0"/>
        <w:ind w:firstLine="0"/>
        <w:rPr>
          <w:rFonts w:hint="cs"/>
          <w:rtl/>
        </w:rPr>
      </w:pPr>
      <w:r>
        <w:rPr>
          <w:rFonts w:hint="cs"/>
          <w:rtl/>
        </w:rPr>
        <w:tab/>
        <w:t>תודה רבה. אני מאוד מודה לאדוני. אני קורא את השאילתא, נעביר  לפרוטוקול - כולם ילכו להתנפל על הפרוטוקול.</w:t>
      </w:r>
    </w:p>
    <w:p w14:paraId="49FAC2E2" w14:textId="77777777" w:rsidR="00000000" w:rsidRDefault="00B2572E">
      <w:pPr>
        <w:pStyle w:val="a0"/>
        <w:rPr>
          <w:rFonts w:hint="cs"/>
          <w:rtl/>
        </w:rPr>
      </w:pPr>
    </w:p>
    <w:p w14:paraId="3413444D" w14:textId="77777777" w:rsidR="00000000" w:rsidRDefault="00B2572E">
      <w:pPr>
        <w:pStyle w:val="a2"/>
        <w:rPr>
          <w:rtl/>
        </w:rPr>
      </w:pPr>
    </w:p>
    <w:p w14:paraId="622FFC89" w14:textId="77777777" w:rsidR="00000000" w:rsidRDefault="00B2572E">
      <w:pPr>
        <w:pStyle w:val="a2"/>
        <w:rPr>
          <w:rtl/>
        </w:rPr>
      </w:pPr>
      <w:bookmarkStart w:id="130" w:name="CS22494FI0022494T17_02_2004_20_17_22"/>
      <w:bookmarkStart w:id="131" w:name="_Toc67316637"/>
      <w:bookmarkEnd w:id="130"/>
      <w:r>
        <w:rPr>
          <w:rtl/>
        </w:rPr>
        <w:t>הת</w:t>
      </w:r>
      <w:r>
        <w:rPr>
          <w:rFonts w:hint="cs"/>
          <w:rtl/>
        </w:rPr>
        <w:t>ו</w:t>
      </w:r>
      <w:r>
        <w:rPr>
          <w:rtl/>
        </w:rPr>
        <w:t xml:space="preserve">כנית לפינוי </w:t>
      </w:r>
      <w:r>
        <w:rPr>
          <w:rFonts w:hint="cs"/>
          <w:rtl/>
        </w:rPr>
        <w:t>י</w:t>
      </w:r>
      <w:r>
        <w:rPr>
          <w:rtl/>
        </w:rPr>
        <w:t>י</w:t>
      </w:r>
      <w:r>
        <w:rPr>
          <w:rtl/>
        </w:rPr>
        <w:t>שובים בחבל</w:t>
      </w:r>
      <w:r>
        <w:rPr>
          <w:rFonts w:hint="cs"/>
          <w:rtl/>
        </w:rPr>
        <w:t>-</w:t>
      </w:r>
      <w:r>
        <w:rPr>
          <w:rtl/>
        </w:rPr>
        <w:t>עזה ומשאל</w:t>
      </w:r>
      <w:r>
        <w:rPr>
          <w:rFonts w:hint="cs"/>
          <w:rtl/>
        </w:rPr>
        <w:t>-</w:t>
      </w:r>
      <w:r>
        <w:rPr>
          <w:rtl/>
        </w:rPr>
        <w:t>עם</w:t>
      </w:r>
      <w:bookmarkEnd w:id="131"/>
    </w:p>
    <w:p w14:paraId="65F8074F" w14:textId="77777777" w:rsidR="00000000" w:rsidRDefault="00B2572E">
      <w:pPr>
        <w:pStyle w:val="a0"/>
        <w:rPr>
          <w:rFonts w:hint="cs"/>
          <w:rtl/>
        </w:rPr>
      </w:pPr>
      <w:r>
        <w:rPr>
          <w:rtl/>
        </w:rPr>
        <w:t>[</w:t>
      </w:r>
      <w:r>
        <w:rPr>
          <w:rFonts w:hint="cs"/>
          <w:rtl/>
        </w:rPr>
        <w:t xml:space="preserve"> על-פי סעיף 86(א).</w:t>
      </w:r>
      <w:r>
        <w:rPr>
          <w:rtl/>
        </w:rPr>
        <w:t>]</w:t>
      </w:r>
    </w:p>
    <w:p w14:paraId="773D3EFB" w14:textId="77777777" w:rsidR="00000000" w:rsidRDefault="00B2572E">
      <w:pPr>
        <w:pStyle w:val="a0"/>
        <w:rPr>
          <w:rFonts w:hint="cs"/>
          <w:rtl/>
        </w:rPr>
      </w:pPr>
    </w:p>
    <w:p w14:paraId="03A628DC" w14:textId="77777777" w:rsidR="00000000" w:rsidRDefault="00B2572E">
      <w:pPr>
        <w:pStyle w:val="af1"/>
        <w:rPr>
          <w:rtl/>
        </w:rPr>
      </w:pPr>
      <w:r>
        <w:rPr>
          <w:rFonts w:hint="eastAsia"/>
          <w:rtl/>
        </w:rPr>
        <w:t>היו</w:t>
      </w:r>
      <w:r>
        <w:rPr>
          <w:rtl/>
        </w:rPr>
        <w:t>"ר</w:t>
      </w:r>
      <w:r>
        <w:rPr>
          <w:rFonts w:hint="cs"/>
          <w:rtl/>
        </w:rPr>
        <w:t xml:space="preserve"> ראובן ריבלין</w:t>
      </w:r>
      <w:r>
        <w:rPr>
          <w:rtl/>
        </w:rPr>
        <w:t>:</w:t>
      </w:r>
    </w:p>
    <w:p w14:paraId="187A3533" w14:textId="77777777" w:rsidR="00000000" w:rsidRDefault="00B2572E">
      <w:pPr>
        <w:pStyle w:val="a0"/>
        <w:rPr>
          <w:rFonts w:hint="cs"/>
          <w:rtl/>
        </w:rPr>
      </w:pPr>
    </w:p>
    <w:p w14:paraId="23579EA0" w14:textId="77777777" w:rsidR="00000000" w:rsidRDefault="00B2572E">
      <w:pPr>
        <w:pStyle w:val="a0"/>
        <w:rPr>
          <w:rFonts w:hint="cs"/>
          <w:rtl/>
        </w:rPr>
      </w:pPr>
      <w:r>
        <w:rPr>
          <w:rFonts w:hint="cs"/>
          <w:rtl/>
        </w:rPr>
        <w:t>מספר רב של חברי כנסת הגישו הצעות לסדר-יום, והנשיאות החליטה לקבוע דיון לפי סעיף 86. פירושו של דבר כאילו הדבר עלה לסדר-היום. עכשיו נתחיל לקיים את הדיון. ראשון הדוברים, והוא יוזם הדיון על-פי ס</w:t>
      </w:r>
      <w:r>
        <w:rPr>
          <w:rFonts w:hint="cs"/>
          <w:rtl/>
        </w:rPr>
        <w:t xml:space="preserve">עיף 86, שבסופו יהיו הודעות סיעות, ועליהן יצביעו כל הסיעות - מדובר בדיון על-פי סעיף 86, התוכנית לפינוי יישובים בחבל-עזה ומשאל-עם. ראשון הדוברים והפותח </w:t>
      </w:r>
      <w:r>
        <w:rPr>
          <w:rtl/>
        </w:rPr>
        <w:t>–</w:t>
      </w:r>
      <w:r>
        <w:rPr>
          <w:rFonts w:hint="cs"/>
          <w:rtl/>
        </w:rPr>
        <w:t xml:space="preserve"> חבר הכנסת מאיר פרוש. </w:t>
      </w:r>
    </w:p>
    <w:p w14:paraId="736D2355" w14:textId="77777777" w:rsidR="00000000" w:rsidRDefault="00B2572E">
      <w:pPr>
        <w:pStyle w:val="a0"/>
        <w:ind w:firstLine="0"/>
        <w:rPr>
          <w:rFonts w:hint="cs"/>
          <w:rtl/>
        </w:rPr>
      </w:pPr>
    </w:p>
    <w:p w14:paraId="3CF17176" w14:textId="77777777" w:rsidR="00000000" w:rsidRDefault="00B2572E">
      <w:pPr>
        <w:pStyle w:val="af0"/>
        <w:rPr>
          <w:rtl/>
        </w:rPr>
      </w:pPr>
      <w:r>
        <w:rPr>
          <w:rFonts w:hint="eastAsia"/>
          <w:rtl/>
        </w:rPr>
        <w:t>חיים</w:t>
      </w:r>
      <w:r>
        <w:rPr>
          <w:rtl/>
        </w:rPr>
        <w:t xml:space="preserve"> אורון (מרצ):</w:t>
      </w:r>
    </w:p>
    <w:p w14:paraId="159A7FD4" w14:textId="77777777" w:rsidR="00000000" w:rsidRDefault="00B2572E">
      <w:pPr>
        <w:pStyle w:val="a0"/>
        <w:rPr>
          <w:rFonts w:hint="cs"/>
          <w:rtl/>
        </w:rPr>
      </w:pPr>
    </w:p>
    <w:p w14:paraId="6326B830" w14:textId="77777777" w:rsidR="00000000" w:rsidRDefault="00B2572E">
      <w:pPr>
        <w:pStyle w:val="a0"/>
        <w:ind w:firstLine="720"/>
        <w:rPr>
          <w:rFonts w:hint="cs"/>
          <w:rtl/>
        </w:rPr>
      </w:pPr>
      <w:r>
        <w:rPr>
          <w:rFonts w:hint="cs"/>
          <w:rtl/>
        </w:rPr>
        <w:t>למה? אני ראשון, אני במקום אורית נוקד.</w:t>
      </w:r>
    </w:p>
    <w:p w14:paraId="5F74F0E9" w14:textId="77777777" w:rsidR="00000000" w:rsidRDefault="00B2572E">
      <w:pPr>
        <w:pStyle w:val="a0"/>
        <w:ind w:firstLine="0"/>
        <w:rPr>
          <w:rtl/>
        </w:rPr>
      </w:pPr>
    </w:p>
    <w:p w14:paraId="244B14EE" w14:textId="77777777" w:rsidR="00000000" w:rsidRDefault="00B2572E">
      <w:pPr>
        <w:pStyle w:val="af1"/>
        <w:rPr>
          <w:rFonts w:hint="cs"/>
          <w:rtl/>
        </w:rPr>
      </w:pPr>
      <w:r>
        <w:rPr>
          <w:rFonts w:hint="cs"/>
          <w:rtl/>
        </w:rPr>
        <w:t>היו</w:t>
      </w:r>
      <w:r>
        <w:rPr>
          <w:rtl/>
        </w:rPr>
        <w:t>"</w:t>
      </w:r>
      <w:r>
        <w:rPr>
          <w:rFonts w:hint="cs"/>
          <w:rtl/>
        </w:rPr>
        <w:t>ר ראובן ריבלין:</w:t>
      </w:r>
    </w:p>
    <w:p w14:paraId="6F6EB2B8" w14:textId="77777777" w:rsidR="00000000" w:rsidRDefault="00B2572E">
      <w:pPr>
        <w:pStyle w:val="a0"/>
        <w:ind w:firstLine="0"/>
        <w:rPr>
          <w:rFonts w:hint="cs"/>
          <w:rtl/>
        </w:rPr>
      </w:pPr>
    </w:p>
    <w:p w14:paraId="04CB28E5" w14:textId="77777777" w:rsidR="00000000" w:rsidRDefault="00B2572E">
      <w:pPr>
        <w:pStyle w:val="a0"/>
        <w:ind w:firstLine="0"/>
        <w:rPr>
          <w:rFonts w:hint="cs"/>
          <w:rtl/>
        </w:rPr>
      </w:pPr>
      <w:r>
        <w:rPr>
          <w:rFonts w:hint="cs"/>
          <w:rtl/>
        </w:rPr>
        <w:tab/>
        <w:t>ל</w:t>
      </w:r>
      <w:r>
        <w:rPr>
          <w:rFonts w:hint="cs"/>
          <w:rtl/>
        </w:rPr>
        <w:t>א, אורית נוקד היא ראשונת הדוברים, אבל הפותח הוא חבר הכנסת פרוש. יהיו שני פותחים.</w:t>
      </w:r>
    </w:p>
    <w:p w14:paraId="00EC89F9" w14:textId="77777777" w:rsidR="00000000" w:rsidRDefault="00B2572E">
      <w:pPr>
        <w:pStyle w:val="a0"/>
        <w:ind w:firstLine="0"/>
        <w:rPr>
          <w:rtl/>
        </w:rPr>
      </w:pPr>
    </w:p>
    <w:p w14:paraId="0D75D274" w14:textId="77777777" w:rsidR="00000000" w:rsidRDefault="00B2572E">
      <w:pPr>
        <w:pStyle w:val="af0"/>
        <w:rPr>
          <w:rtl/>
        </w:rPr>
      </w:pPr>
      <w:r>
        <w:rPr>
          <w:rFonts w:hint="eastAsia"/>
          <w:rtl/>
        </w:rPr>
        <w:t>חיים</w:t>
      </w:r>
      <w:r>
        <w:rPr>
          <w:rtl/>
        </w:rPr>
        <w:t xml:space="preserve"> אורון (מרצ):</w:t>
      </w:r>
    </w:p>
    <w:p w14:paraId="7C175A12" w14:textId="77777777" w:rsidR="00000000" w:rsidRDefault="00B2572E">
      <w:pPr>
        <w:pStyle w:val="a0"/>
        <w:rPr>
          <w:rFonts w:hint="cs"/>
          <w:rtl/>
        </w:rPr>
      </w:pPr>
    </w:p>
    <w:p w14:paraId="26E75725" w14:textId="77777777" w:rsidR="00000000" w:rsidRDefault="00B2572E">
      <w:pPr>
        <w:pStyle w:val="a0"/>
        <w:rPr>
          <w:rFonts w:hint="cs"/>
          <w:rtl/>
        </w:rPr>
      </w:pPr>
      <w:r>
        <w:rPr>
          <w:rFonts w:hint="cs"/>
          <w:rtl/>
        </w:rPr>
        <w:t>אני אדבר כבר אחר כך.</w:t>
      </w:r>
    </w:p>
    <w:p w14:paraId="1406E635" w14:textId="77777777" w:rsidR="00000000" w:rsidRDefault="00B2572E">
      <w:pPr>
        <w:pStyle w:val="a0"/>
        <w:ind w:firstLine="0"/>
        <w:rPr>
          <w:rFonts w:hint="cs"/>
          <w:rtl/>
        </w:rPr>
      </w:pPr>
    </w:p>
    <w:p w14:paraId="67BA48D5" w14:textId="77777777" w:rsidR="00000000" w:rsidRDefault="00B2572E">
      <w:pPr>
        <w:pStyle w:val="af1"/>
        <w:rPr>
          <w:rFonts w:hint="cs"/>
          <w:rtl/>
        </w:rPr>
      </w:pPr>
      <w:r>
        <w:rPr>
          <w:rFonts w:hint="cs"/>
          <w:rtl/>
        </w:rPr>
        <w:t>היו</w:t>
      </w:r>
      <w:r>
        <w:rPr>
          <w:rtl/>
        </w:rPr>
        <w:t>"</w:t>
      </w:r>
      <w:r>
        <w:rPr>
          <w:rFonts w:hint="cs"/>
          <w:rtl/>
        </w:rPr>
        <w:t>ר ראובן ריבלין:</w:t>
      </w:r>
    </w:p>
    <w:p w14:paraId="7088FB74" w14:textId="77777777" w:rsidR="00000000" w:rsidRDefault="00B2572E">
      <w:pPr>
        <w:pStyle w:val="a0"/>
        <w:ind w:firstLine="0"/>
        <w:rPr>
          <w:rFonts w:hint="cs"/>
          <w:rtl/>
        </w:rPr>
      </w:pPr>
    </w:p>
    <w:p w14:paraId="52237671" w14:textId="77777777" w:rsidR="00000000" w:rsidRDefault="00B2572E">
      <w:pPr>
        <w:pStyle w:val="a0"/>
        <w:ind w:firstLine="0"/>
        <w:rPr>
          <w:rFonts w:hint="cs"/>
          <w:rtl/>
        </w:rPr>
      </w:pPr>
      <w:r>
        <w:rPr>
          <w:rFonts w:hint="cs"/>
          <w:rtl/>
        </w:rPr>
        <w:tab/>
        <w:t>חבר הכנסת פרוש, ואחריו - חבר הכנסת אורון או חברת הכנסת נוקד. בבקשה.</w:t>
      </w:r>
    </w:p>
    <w:p w14:paraId="3583BD12" w14:textId="77777777" w:rsidR="00000000" w:rsidRDefault="00B2572E">
      <w:pPr>
        <w:pStyle w:val="a0"/>
        <w:ind w:firstLine="0"/>
        <w:rPr>
          <w:rtl/>
        </w:rPr>
      </w:pPr>
    </w:p>
    <w:p w14:paraId="19F92439" w14:textId="77777777" w:rsidR="00000000" w:rsidRDefault="00B2572E">
      <w:pPr>
        <w:pStyle w:val="a"/>
        <w:rPr>
          <w:rtl/>
        </w:rPr>
      </w:pPr>
      <w:bookmarkStart w:id="132" w:name="FS000000563T17_02_2004_20_19_10"/>
      <w:bookmarkStart w:id="133" w:name="_Toc67316638"/>
      <w:bookmarkEnd w:id="132"/>
      <w:r>
        <w:rPr>
          <w:rFonts w:hint="eastAsia"/>
          <w:rtl/>
        </w:rPr>
        <w:t>מאיר</w:t>
      </w:r>
      <w:r>
        <w:rPr>
          <w:rtl/>
        </w:rPr>
        <w:t xml:space="preserve"> פרוש (יהדות התורה):</w:t>
      </w:r>
      <w:bookmarkEnd w:id="133"/>
    </w:p>
    <w:p w14:paraId="05EF5988" w14:textId="77777777" w:rsidR="00000000" w:rsidRDefault="00B2572E">
      <w:pPr>
        <w:pStyle w:val="a0"/>
        <w:rPr>
          <w:rFonts w:hint="cs"/>
          <w:rtl/>
        </w:rPr>
      </w:pPr>
    </w:p>
    <w:p w14:paraId="4A4A5A12" w14:textId="77777777" w:rsidR="00000000" w:rsidRDefault="00B2572E">
      <w:pPr>
        <w:pStyle w:val="a0"/>
        <w:rPr>
          <w:rFonts w:hint="cs"/>
          <w:rtl/>
        </w:rPr>
      </w:pPr>
      <w:r>
        <w:rPr>
          <w:rFonts w:hint="cs"/>
          <w:rtl/>
        </w:rPr>
        <w:t>אדוני היושב-ראש,</w:t>
      </w:r>
      <w:r>
        <w:rPr>
          <w:rFonts w:hint="cs"/>
          <w:rtl/>
        </w:rPr>
        <w:t xml:space="preserve"> חברי הכנסת, ראשית אני רוצה להודות לך ולנשיאות על שנעניתם לפנייה של חברי כנסת מרוב סיעות הבית, שביקשו לדון בתוכניתו של ראש הממשלה, כמו שאני הגדרתי את זה, להגלות את היהודים מרצועת-עזה. אני אומר שמכלל הן, כשאני מודה ליושב-ראש, אתה שומע גם לאו. אני יודע שיושב</w:t>
      </w:r>
      <w:r>
        <w:rPr>
          <w:rFonts w:hint="cs"/>
          <w:rtl/>
        </w:rPr>
        <w:t>-ראש הכנסת, לבו בוער בו על המצב המדיני שראש הממשלה מוביל אותנו אליו - -</w:t>
      </w:r>
    </w:p>
    <w:p w14:paraId="216E5010" w14:textId="77777777" w:rsidR="00000000" w:rsidRDefault="00B2572E">
      <w:pPr>
        <w:pStyle w:val="a0"/>
        <w:ind w:firstLine="0"/>
        <w:rPr>
          <w:rFonts w:hint="cs"/>
          <w:rtl/>
        </w:rPr>
      </w:pPr>
    </w:p>
    <w:p w14:paraId="20024264" w14:textId="77777777" w:rsidR="00000000" w:rsidRDefault="00B2572E">
      <w:pPr>
        <w:pStyle w:val="af1"/>
        <w:rPr>
          <w:rFonts w:hint="cs"/>
          <w:rtl/>
        </w:rPr>
      </w:pPr>
      <w:r>
        <w:rPr>
          <w:rFonts w:hint="cs"/>
          <w:rtl/>
        </w:rPr>
        <w:t>היו</w:t>
      </w:r>
      <w:r>
        <w:rPr>
          <w:rtl/>
        </w:rPr>
        <w:t>"</w:t>
      </w:r>
      <w:r>
        <w:rPr>
          <w:rFonts w:hint="cs"/>
          <w:rtl/>
        </w:rPr>
        <w:t>ר ראובן ריבלין:</w:t>
      </w:r>
    </w:p>
    <w:p w14:paraId="11B9C23C" w14:textId="77777777" w:rsidR="00000000" w:rsidRDefault="00B2572E">
      <w:pPr>
        <w:pStyle w:val="a0"/>
        <w:ind w:firstLine="0"/>
        <w:rPr>
          <w:rFonts w:hint="cs"/>
          <w:rtl/>
        </w:rPr>
      </w:pPr>
    </w:p>
    <w:p w14:paraId="1E5D2B5A" w14:textId="77777777" w:rsidR="00000000" w:rsidRDefault="00B2572E">
      <w:pPr>
        <w:pStyle w:val="a0"/>
        <w:rPr>
          <w:rFonts w:hint="cs"/>
          <w:rtl/>
        </w:rPr>
      </w:pPr>
      <w:r>
        <w:rPr>
          <w:rFonts w:hint="cs"/>
          <w:rtl/>
        </w:rPr>
        <w:t xml:space="preserve">חבר הכנסת ריבלין </w:t>
      </w:r>
      <w:r>
        <w:rPr>
          <w:rtl/>
        </w:rPr>
        <w:t>–</w:t>
      </w:r>
      <w:r>
        <w:rPr>
          <w:rFonts w:hint="cs"/>
          <w:rtl/>
        </w:rPr>
        <w:t xml:space="preserve"> לבו בוער. יושב-ראש הכנסת </w:t>
      </w:r>
      <w:r>
        <w:rPr>
          <w:rtl/>
        </w:rPr>
        <w:t>–</w:t>
      </w:r>
      <w:r>
        <w:rPr>
          <w:rFonts w:hint="cs"/>
          <w:rtl/>
        </w:rPr>
        <w:t xml:space="preserve"> איני יודע מה דעתו.</w:t>
      </w:r>
    </w:p>
    <w:p w14:paraId="7754CDF8" w14:textId="77777777" w:rsidR="00000000" w:rsidRDefault="00B2572E">
      <w:pPr>
        <w:pStyle w:val="a0"/>
        <w:ind w:firstLine="0"/>
        <w:rPr>
          <w:rFonts w:hint="cs"/>
          <w:rtl/>
        </w:rPr>
      </w:pPr>
    </w:p>
    <w:p w14:paraId="0B6E9EBB" w14:textId="77777777" w:rsidR="00000000" w:rsidRDefault="00B2572E">
      <w:pPr>
        <w:pStyle w:val="-"/>
        <w:rPr>
          <w:rtl/>
        </w:rPr>
      </w:pPr>
      <w:bookmarkStart w:id="134" w:name="FS000000563T17_02_2004_20_19_29C"/>
      <w:bookmarkEnd w:id="134"/>
      <w:r>
        <w:rPr>
          <w:rFonts w:hint="eastAsia"/>
          <w:rtl/>
        </w:rPr>
        <w:t>מאיר</w:t>
      </w:r>
      <w:r>
        <w:rPr>
          <w:rtl/>
        </w:rPr>
        <w:t xml:space="preserve"> פרוש (יהדות התורה):</w:t>
      </w:r>
    </w:p>
    <w:p w14:paraId="2DCC1452" w14:textId="77777777" w:rsidR="00000000" w:rsidRDefault="00B2572E">
      <w:pPr>
        <w:pStyle w:val="a0"/>
        <w:rPr>
          <w:rFonts w:hint="cs"/>
          <w:rtl/>
        </w:rPr>
      </w:pPr>
    </w:p>
    <w:p w14:paraId="093463F6" w14:textId="77777777" w:rsidR="00000000" w:rsidRDefault="00B2572E">
      <w:pPr>
        <w:pStyle w:val="a0"/>
        <w:rPr>
          <w:rFonts w:hint="cs"/>
          <w:rtl/>
        </w:rPr>
      </w:pPr>
      <w:r>
        <w:rPr>
          <w:rFonts w:hint="cs"/>
          <w:rtl/>
        </w:rPr>
        <w:t>- - כולו פגוע מההתרחשויות, אך אני שואל היכן אותם חברי כנסת שלכאורה מצי</w:t>
      </w:r>
      <w:r>
        <w:rPr>
          <w:rFonts w:hint="cs"/>
          <w:rtl/>
        </w:rPr>
        <w:t>גים את הדעה וטוענים שכואב להם על כך שראש הממשלה רוצה לפגוע בארץ-ישראל.</w:t>
      </w:r>
    </w:p>
    <w:p w14:paraId="39EB837F" w14:textId="77777777" w:rsidR="00000000" w:rsidRDefault="00B2572E">
      <w:pPr>
        <w:pStyle w:val="a0"/>
        <w:ind w:firstLine="0"/>
        <w:rPr>
          <w:rFonts w:hint="cs"/>
          <w:rtl/>
        </w:rPr>
      </w:pPr>
    </w:p>
    <w:p w14:paraId="1B2082A5" w14:textId="77777777" w:rsidR="00000000" w:rsidRDefault="00B2572E">
      <w:pPr>
        <w:pStyle w:val="a0"/>
        <w:rPr>
          <w:rFonts w:hint="cs"/>
          <w:rtl/>
        </w:rPr>
      </w:pPr>
      <w:r>
        <w:rPr>
          <w:rFonts w:hint="cs"/>
          <w:rtl/>
        </w:rPr>
        <w:t xml:space="preserve">אני אומר לחברי הכנסת שגם בימין, גם במרכז וגם בשמאל </w:t>
      </w:r>
      <w:r>
        <w:rPr>
          <w:rtl/>
        </w:rPr>
        <w:t>–</w:t>
      </w:r>
      <w:r>
        <w:rPr>
          <w:rFonts w:hint="cs"/>
          <w:rtl/>
        </w:rPr>
        <w:t xml:space="preserve"> כולם מגדירים את הכרזת הממשלה על פינוי היישובים בעזה הכרזה שנעשתה בקלות דעת. השמאל סבור ששרון משטה בעם, ובקלות דעת הוא מדבר על פינוי</w:t>
      </w:r>
      <w:r>
        <w:rPr>
          <w:rFonts w:hint="cs"/>
          <w:rtl/>
        </w:rPr>
        <w:t xml:space="preserve"> עזה, כמו, למשל, על פיזור תנועת שלומציון ב-1974. במרכז יש נטייה מסוימת להאמין בהכרזה, אבל הם, כמו בימין, מביטים בבוז על שרון, כי הוא הרי היה יקיר ההתיישבות, אולי גם אדריכל המפעל האדיר הזה, ואיך הוא מכריז עכשיו בקלות דעת על הגליית יהודים מעזה.</w:t>
      </w:r>
    </w:p>
    <w:p w14:paraId="4940AFCF" w14:textId="77777777" w:rsidR="00000000" w:rsidRDefault="00B2572E">
      <w:pPr>
        <w:pStyle w:val="a0"/>
        <w:rPr>
          <w:rFonts w:hint="cs"/>
          <w:rtl/>
        </w:rPr>
      </w:pPr>
    </w:p>
    <w:p w14:paraId="51A5770F" w14:textId="77777777" w:rsidR="00000000" w:rsidRDefault="00B2572E">
      <w:pPr>
        <w:pStyle w:val="a0"/>
        <w:rPr>
          <w:rFonts w:hint="cs"/>
          <w:rtl/>
        </w:rPr>
      </w:pPr>
      <w:r>
        <w:rPr>
          <w:rFonts w:hint="cs"/>
          <w:rtl/>
        </w:rPr>
        <w:t xml:space="preserve">חברי הכנסת, </w:t>
      </w:r>
      <w:r>
        <w:rPr>
          <w:rFonts w:hint="cs"/>
          <w:rtl/>
        </w:rPr>
        <w:t>יש כאן במליאה חברים שאינם יודעים מהם היישובים דוגית, ניסנית, אלי-סיני, נצרים, קטיף וכפר-דרום. יש חברי כנסת שאינם יודעים היכן נצר-חזני, גני-טל, נווה-דקלים, גדיד, גן-אור, בדולח ועצמונה, ויש גם חברי כנסת שאינם יודעים למה צריך את פאת-שדה, רפיח-ים, מורג, תל-קטי</w:t>
      </w:r>
      <w:r>
        <w:rPr>
          <w:rFonts w:hint="cs"/>
          <w:rtl/>
        </w:rPr>
        <w:t xml:space="preserve">פה, שירת-הים ושליו. </w:t>
      </w:r>
    </w:p>
    <w:p w14:paraId="53D552A4" w14:textId="77777777" w:rsidR="00000000" w:rsidRDefault="00B2572E">
      <w:pPr>
        <w:pStyle w:val="a0"/>
        <w:rPr>
          <w:rFonts w:hint="cs"/>
          <w:rtl/>
        </w:rPr>
      </w:pPr>
    </w:p>
    <w:p w14:paraId="39D02F67" w14:textId="77777777" w:rsidR="00000000" w:rsidRDefault="00B2572E">
      <w:pPr>
        <w:pStyle w:val="a0"/>
        <w:rPr>
          <w:rFonts w:hint="cs"/>
          <w:rtl/>
        </w:rPr>
      </w:pPr>
      <w:r>
        <w:rPr>
          <w:rFonts w:hint="cs"/>
          <w:rtl/>
        </w:rPr>
        <w:t>אבל שרון אמר, ואני מצטט: "קו ההגנה האחרון שיש לישראל הוא ציבור תושבי יהודה, שומרון, עזה". הוא, שרון, אמר: "קווי 1949 אינם בני-הגנה". הוא, שרון, טען, ואני מצטט: "נוח לתקוף את נצרים, אבל הכוונה אינה נצרים בלבד, אלא גם ובעיקר יישובים ביה</w:t>
      </w:r>
      <w:r>
        <w:rPr>
          <w:rFonts w:hint="cs"/>
          <w:rtl/>
        </w:rPr>
        <w:t>ודה ושומרון". משרון כמעט איש לא ציפה שיודיע על הגליית יהודים מעזה.</w:t>
      </w:r>
    </w:p>
    <w:p w14:paraId="02B74363" w14:textId="77777777" w:rsidR="00000000" w:rsidRDefault="00B2572E">
      <w:pPr>
        <w:pStyle w:val="a0"/>
        <w:rPr>
          <w:rFonts w:hint="cs"/>
          <w:rtl/>
        </w:rPr>
      </w:pPr>
    </w:p>
    <w:p w14:paraId="4BA0CC96" w14:textId="77777777" w:rsidR="00000000" w:rsidRDefault="00B2572E">
      <w:pPr>
        <w:pStyle w:val="a0"/>
        <w:rPr>
          <w:rFonts w:hint="cs"/>
          <w:rtl/>
        </w:rPr>
      </w:pPr>
      <w:r>
        <w:rPr>
          <w:rFonts w:hint="cs"/>
          <w:rtl/>
        </w:rPr>
        <w:t>ב-1993, כאשר ראש הממשלה המנוח רבין ביקש להכין דעת קהל על פינוי יישובים, לקח שרון אז את הפיקוד ואת העט, וכתב מאמר, וכך הוא כתב ב"ידיעות אחרונות": "דבר אחד כבר ברור, ישראל חייבת להחזיק כוחות</w:t>
      </w:r>
      <w:r>
        <w:rPr>
          <w:rFonts w:hint="cs"/>
          <w:rtl/>
        </w:rPr>
        <w:t xml:space="preserve"> בתוך הרצועה למקרה שנצטרך להתערב וניאלץ להפעיל כוחות רגילים ומיוחדים. כוחות אלה צריכים להיות במצב של התערבות מיידית לצורך חסימת צירים, תפיסת מחבלים או פגיעה בהם, פגיעה בראשי ארגוני הטרור ובשולחי המתאבדים למיניהם, מניעת ירי אל מעבר לגדר המערכת". </w:t>
      </w:r>
    </w:p>
    <w:p w14:paraId="72D562FE" w14:textId="77777777" w:rsidR="00000000" w:rsidRDefault="00B2572E">
      <w:pPr>
        <w:pStyle w:val="a0"/>
        <w:rPr>
          <w:rFonts w:hint="cs"/>
          <w:rtl/>
        </w:rPr>
      </w:pPr>
    </w:p>
    <w:p w14:paraId="7F43AC92" w14:textId="77777777" w:rsidR="00000000" w:rsidRDefault="00B2572E">
      <w:pPr>
        <w:pStyle w:val="a0"/>
        <w:rPr>
          <w:rFonts w:hint="cs"/>
          <w:rtl/>
        </w:rPr>
      </w:pPr>
      <w:r>
        <w:rPr>
          <w:rFonts w:hint="cs"/>
          <w:rtl/>
        </w:rPr>
        <w:t>ושרון ממש</w:t>
      </w:r>
      <w:r>
        <w:rPr>
          <w:rFonts w:hint="cs"/>
          <w:rtl/>
        </w:rPr>
        <w:t>יך באותו מאמר וכותב: "אם כוחות צה"ל יצטרכו בכל פעם שייאלצו להיכנס לחבל-עזה לפתוח את הגדר, לפנות את הציר ממחסומים ואולי בעתיד ממוקשים, להיתקל בכוחות מזוינים, במקום שהדבר יהיה חלק משגרה יומיומית, כל פעולה קטנה תהפוך לאקט מלחמתי מיותר. לכן", כותב שרון, "יישוב</w:t>
      </w:r>
      <w:r>
        <w:rPr>
          <w:rFonts w:hint="cs"/>
          <w:rtl/>
        </w:rPr>
        <w:t xml:space="preserve"> אזרחי במקום כזה מחייב נוכחות צבאית כל יום. צריך ללוות ילדים לבית-הספר, אשה כורעת ללדת לבית-חולים, צריך להוציא לשווקים ירקות מהחממות, ללוות רופא ליישוב וממנו ליישובים אחרים. כך נוצרת שגרה של פעילות של תנועה". אומר שרון: "כשיש מאחז צבאי בלבד ונתקלים בקושי כ</w:t>
      </w:r>
      <w:r>
        <w:rPr>
          <w:rFonts w:hint="cs"/>
          <w:rtl/>
        </w:rPr>
        <w:t>מו מארב, מיקוש, מתחילים לא לסייר כל יום, לא מוודאים שצירי התנועה פתוחים באופן קבוע, בסופו של דבר אחרי זמן לא רב נוצר מצב שלא מאפשר לנוע עוד, ויש דוגמאות". "לכן", מסיים שרון, "היישובים חשובים, בנצרים כמו בחבל-קטיף ובצפון הרצועה, או בהרי יהודה ובגבעת השומרון</w:t>
      </w:r>
      <w:r>
        <w:rPr>
          <w:rFonts w:hint="cs"/>
          <w:rtl/>
        </w:rPr>
        <w:t>. כל יישוב משרת עניין ביטחוני חיוני. ראש הממשלה רבין תוקף ואומר: תכנון ההתיישבות שם הוא לא למען ביטחון התושבים שם. זה נכון, הוא לא נועד לכך. תכנון היישובים הוא בראש ובראשונה למען ביטחון המדינה. לכן הם שם, ויישארו שם".</w:t>
      </w:r>
    </w:p>
    <w:p w14:paraId="62405872" w14:textId="77777777" w:rsidR="00000000" w:rsidRDefault="00B2572E">
      <w:pPr>
        <w:pStyle w:val="a0"/>
        <w:rPr>
          <w:rFonts w:hint="cs"/>
          <w:rtl/>
        </w:rPr>
      </w:pPr>
    </w:p>
    <w:p w14:paraId="598DED8C" w14:textId="77777777" w:rsidR="00000000" w:rsidRDefault="00B2572E">
      <w:pPr>
        <w:pStyle w:val="a0"/>
        <w:rPr>
          <w:rFonts w:hint="cs"/>
          <w:rtl/>
        </w:rPr>
      </w:pPr>
      <w:r>
        <w:rPr>
          <w:rFonts w:hint="cs"/>
          <w:rtl/>
        </w:rPr>
        <w:t>ואני שואל את ראש הממשלה שרון, שמתבייש</w:t>
      </w:r>
      <w:r>
        <w:rPr>
          <w:rFonts w:hint="cs"/>
          <w:rtl/>
        </w:rPr>
        <w:t xml:space="preserve"> לבוא לפה ומתבייש להסתכל לנו בעיניים: 1. מי נתן לך, למרות מעמדך, את הסמכות למסור שטחי ארץ-ישראל? ארץ-ישראל זו שהקדוש-ברוך-הוא נתן לבני ישראל היא שלנו. מדוע אתה נלהב כל כך למסור אותם? גם אם ארצות-הברית </w:t>
      </w:r>
      <w:r>
        <w:rPr>
          <w:rtl/>
        </w:rPr>
        <w:t>–</w:t>
      </w:r>
      <w:r>
        <w:rPr>
          <w:rFonts w:hint="cs"/>
          <w:rtl/>
        </w:rPr>
        <w:t xml:space="preserve"> וצריך להתחשב בארצות-הברית </w:t>
      </w:r>
      <w:r>
        <w:rPr>
          <w:rtl/>
        </w:rPr>
        <w:t>–</w:t>
      </w:r>
      <w:r>
        <w:rPr>
          <w:rFonts w:hint="cs"/>
          <w:rtl/>
        </w:rPr>
        <w:t xml:space="preserve"> היתה לוחצת עלינו, גם אז ה</w:t>
      </w:r>
      <w:r>
        <w:rPr>
          <w:rFonts w:hint="cs"/>
          <w:rtl/>
        </w:rPr>
        <w:t xml:space="preserve">יה נדרש ממך, שרון, לעמוד בתוקף נגד דרישה זו. </w:t>
      </w:r>
    </w:p>
    <w:p w14:paraId="34DEEF6C" w14:textId="77777777" w:rsidR="00000000" w:rsidRDefault="00B2572E">
      <w:pPr>
        <w:pStyle w:val="a0"/>
        <w:rPr>
          <w:rFonts w:hint="cs"/>
          <w:rtl/>
        </w:rPr>
      </w:pPr>
    </w:p>
    <w:p w14:paraId="6793DAB9" w14:textId="77777777" w:rsidR="00000000" w:rsidRDefault="00B2572E">
      <w:pPr>
        <w:pStyle w:val="a0"/>
        <w:rPr>
          <w:rFonts w:hint="cs"/>
          <w:rtl/>
        </w:rPr>
      </w:pPr>
      <w:r>
        <w:rPr>
          <w:rFonts w:hint="cs"/>
          <w:rtl/>
        </w:rPr>
        <w:t xml:space="preserve">2. מדוע אחרי שקיבלת את השלטון, אחרי שקיבלת את ראשות הממשלה, שינית את האסטרטגיה? אני לא שוכח </w:t>
      </w:r>
      <w:r>
        <w:rPr>
          <w:rtl/>
        </w:rPr>
        <w:t>–</w:t>
      </w:r>
      <w:r>
        <w:rPr>
          <w:rFonts w:hint="cs"/>
          <w:rtl/>
        </w:rPr>
        <w:t xml:space="preserve"> ובעצם מי יכול לשכוח - איך שרון הטיף מוסר לאלה שגילו חולשה מדינית, ואיך שרון הציק לאחרים, איך הוא לחם נגד כל מי שהעז</w:t>
      </w:r>
      <w:r>
        <w:rPr>
          <w:rFonts w:hint="cs"/>
          <w:rtl/>
        </w:rPr>
        <w:t xml:space="preserve"> לדבר על פינוי יישובים, נגד כל מי שניהל משא-ומתן עם הפלסטינים בעת שמבצעים פעולות טרור. </w:t>
      </w:r>
    </w:p>
    <w:p w14:paraId="2E3AD8E7" w14:textId="77777777" w:rsidR="00000000" w:rsidRDefault="00B2572E">
      <w:pPr>
        <w:pStyle w:val="a0"/>
        <w:rPr>
          <w:rFonts w:hint="cs"/>
          <w:rtl/>
        </w:rPr>
      </w:pPr>
    </w:p>
    <w:p w14:paraId="229FECC3" w14:textId="77777777" w:rsidR="00000000" w:rsidRDefault="00B2572E">
      <w:pPr>
        <w:pStyle w:val="a0"/>
        <w:rPr>
          <w:rFonts w:hint="cs"/>
          <w:rtl/>
        </w:rPr>
      </w:pPr>
      <w:r>
        <w:rPr>
          <w:rFonts w:hint="cs"/>
          <w:rtl/>
        </w:rPr>
        <w:t xml:space="preserve">אדוני היושב-ראש, ראש הממשלה למד לדקלם פתגם חדש, ואומר את זה השר גדעון עזרא, מה שרואים מפה, מכס ראש הממשלה, לא רואים משם, דהיינו מכיסאות השר וחברי הכנסת. כולנו יודעים, </w:t>
      </w:r>
      <w:r>
        <w:rPr>
          <w:rFonts w:hint="cs"/>
          <w:rtl/>
        </w:rPr>
        <w:t>אדוני השר, ששרון איננו דובר אמת. שרון לפני היותו ראש ממשלה היה בכל המצבים שבהם ישראל התמודדה, אם בקרב, בשדה, ואם במשא-ומתן ליד השולחן. שרון איננו דובר אמת, הוא ראה כבר את הכול בעבר, ומה היא האמת? מה קרה לשרון? המסקנה היא ששרון אינו יכול לתפקד. שרון קיבל לי</w:t>
      </w:r>
      <w:r>
        <w:rPr>
          <w:rFonts w:hint="cs"/>
          <w:rtl/>
        </w:rPr>
        <w:t xml:space="preserve">דיו את הנהגת המדינה, ומי שנתן לו את ההגה זה הימין, מתוך האמונה שהוא, כאשר יעמוד בראש, ישמור, יחזק ויטפח את ההתיישבות ביהודה, בשומרון ובעזה. מה שמתברר זה ששרון, שהתרברב כנגד כל ראשי הממשלה, לא מסוגל לעמוד בלחץ, וכאן אנחנו מגיעים למפולת באסטרטגיה, במדיניות, </w:t>
      </w:r>
      <w:r>
        <w:rPr>
          <w:rFonts w:hint="cs"/>
          <w:rtl/>
        </w:rPr>
        <w:t xml:space="preserve">בדרך ובשיטה. </w:t>
      </w:r>
    </w:p>
    <w:p w14:paraId="6C4ABC52" w14:textId="77777777" w:rsidR="00000000" w:rsidRDefault="00B2572E">
      <w:pPr>
        <w:pStyle w:val="a0"/>
        <w:rPr>
          <w:rFonts w:hint="cs"/>
          <w:rtl/>
        </w:rPr>
      </w:pPr>
    </w:p>
    <w:p w14:paraId="0A277A92" w14:textId="77777777" w:rsidR="00000000" w:rsidRDefault="00B2572E">
      <w:pPr>
        <w:pStyle w:val="a0"/>
        <w:rPr>
          <w:rFonts w:hint="cs"/>
          <w:rtl/>
        </w:rPr>
      </w:pPr>
      <w:r>
        <w:rPr>
          <w:rFonts w:hint="cs"/>
          <w:rtl/>
        </w:rPr>
        <w:t xml:space="preserve">אתמול אמר שרון לבכירי המשטרה, "אין משימה שאינה ניתנת לביצוע. לאורך כל דרכי", אמר שרון, "לא אמרתי: אינני יכול לבצע את המשימה". והוא הוסיף ואמר, "תפסיקו להתבכיין", "מעולם, אף לא פעם אחת, לא באתי ואמרתי: זה לא ניתן לביצוע". </w:t>
      </w:r>
    </w:p>
    <w:p w14:paraId="2795F25B" w14:textId="77777777" w:rsidR="00000000" w:rsidRDefault="00B2572E">
      <w:pPr>
        <w:pStyle w:val="a0"/>
        <w:rPr>
          <w:rFonts w:hint="cs"/>
          <w:rtl/>
        </w:rPr>
      </w:pPr>
    </w:p>
    <w:p w14:paraId="3E7F5331" w14:textId="77777777" w:rsidR="00000000" w:rsidRDefault="00B2572E">
      <w:pPr>
        <w:pStyle w:val="a0"/>
        <w:rPr>
          <w:rFonts w:hint="cs"/>
          <w:rtl/>
        </w:rPr>
      </w:pPr>
      <w:r>
        <w:rPr>
          <w:rFonts w:hint="cs"/>
          <w:rtl/>
        </w:rPr>
        <w:t>ראש הממשלה שרון, א</w:t>
      </w:r>
      <w:r>
        <w:rPr>
          <w:rFonts w:hint="cs"/>
          <w:rtl/>
        </w:rPr>
        <w:t>תה התחייבת לכל ראשי הימין לפני הבחירות שלא תפנה ולו יישוב אחד, אבל ייתכן שהעומס עליך, הלחץ שבו אתה נתון, אינם מאפשרים לך לעמוד במה שהתחייבת. טול קורה מבין עיניך. מה שאתה בעצם אמרת אתמול ויעצת לראשי המשטרה, תקיים אתה. אם אתה לא יכול, תתפטר, תפנה את הזירה. ה</w:t>
      </w:r>
      <w:r>
        <w:rPr>
          <w:rFonts w:hint="cs"/>
          <w:rtl/>
        </w:rPr>
        <w:t>נזק שאתה גורם למפעל ההתיישבותי הוא חמור. אתה גורם שילעגו לכל החלוצים המתיישבים, כאשר מצביעים עליהם ואומרים: ראו איך אדריכל ההתיישבות קיפל את הדגלים, ראו איך אדריכל ההתיישבות עוקר יישובים ורוצה להגלות את היהודים מעזה.</w:t>
      </w:r>
    </w:p>
    <w:p w14:paraId="35A7593D" w14:textId="77777777" w:rsidR="00000000" w:rsidRDefault="00B2572E">
      <w:pPr>
        <w:pStyle w:val="a0"/>
        <w:rPr>
          <w:rFonts w:hint="cs"/>
          <w:rtl/>
        </w:rPr>
      </w:pPr>
      <w:r>
        <w:rPr>
          <w:rFonts w:hint="cs"/>
          <w:rtl/>
        </w:rPr>
        <w:t xml:space="preserve"> </w:t>
      </w:r>
    </w:p>
    <w:p w14:paraId="70175C36" w14:textId="77777777" w:rsidR="00000000" w:rsidRDefault="00B2572E">
      <w:pPr>
        <w:pStyle w:val="a0"/>
        <w:rPr>
          <w:rFonts w:hint="cs"/>
          <w:rtl/>
        </w:rPr>
      </w:pPr>
      <w:r>
        <w:rPr>
          <w:rFonts w:hint="cs"/>
          <w:rtl/>
        </w:rPr>
        <w:t>לסיום, אדוני ראש הממשלה, אני רוצה לומ</w:t>
      </w:r>
      <w:r>
        <w:rPr>
          <w:rFonts w:hint="cs"/>
          <w:rtl/>
        </w:rPr>
        <w:t>ר לראש הממשלה: אתה גורם נזק בכל התחומים. נציגי יהדות התורה מתריעים פה מדי יום, איך אתה פוגע במוסדות התורה, איך אתה פוגע במשפחות ברוכות הילדים, איך אתה גורם לקריסת שירותי הדת, איך אתה נותן יד לפגוע במעמדם של תלמידי הישיבות, איך אתה מעוניין להתערב בתוכני הלי</w:t>
      </w:r>
      <w:r>
        <w:rPr>
          <w:rFonts w:hint="cs"/>
          <w:rtl/>
        </w:rPr>
        <w:t xml:space="preserve">מוד שלנו. אתה, שרון, תיזכר כראש ממשלת עקירת הדת ועקירת היישובים. </w:t>
      </w:r>
    </w:p>
    <w:p w14:paraId="4B3988C4" w14:textId="77777777" w:rsidR="00000000" w:rsidRDefault="00B2572E">
      <w:pPr>
        <w:pStyle w:val="a0"/>
        <w:rPr>
          <w:rFonts w:hint="cs"/>
          <w:rtl/>
        </w:rPr>
      </w:pPr>
    </w:p>
    <w:p w14:paraId="7940987F" w14:textId="77777777" w:rsidR="00000000" w:rsidRDefault="00B2572E">
      <w:pPr>
        <w:pStyle w:val="af1"/>
        <w:rPr>
          <w:rtl/>
        </w:rPr>
      </w:pPr>
      <w:r>
        <w:rPr>
          <w:rtl/>
        </w:rPr>
        <w:t>היו"ר מיכאל נודלמן:</w:t>
      </w:r>
    </w:p>
    <w:p w14:paraId="3E274369" w14:textId="77777777" w:rsidR="00000000" w:rsidRDefault="00B2572E">
      <w:pPr>
        <w:pStyle w:val="a0"/>
        <w:rPr>
          <w:rFonts w:hint="cs"/>
          <w:rtl/>
        </w:rPr>
      </w:pPr>
    </w:p>
    <w:p w14:paraId="0351F5FB" w14:textId="77777777" w:rsidR="00000000" w:rsidRDefault="00B2572E">
      <w:pPr>
        <w:pStyle w:val="a0"/>
        <w:rPr>
          <w:rFonts w:hint="cs"/>
          <w:rtl/>
        </w:rPr>
      </w:pPr>
      <w:r>
        <w:rPr>
          <w:rFonts w:hint="cs"/>
          <w:rtl/>
        </w:rPr>
        <w:t xml:space="preserve">תודה רבה. חברת הכנסת אורית נוקד, בבקשה. </w:t>
      </w:r>
    </w:p>
    <w:p w14:paraId="7A5641B2" w14:textId="77777777" w:rsidR="00000000" w:rsidRDefault="00B2572E">
      <w:pPr>
        <w:pStyle w:val="a0"/>
        <w:rPr>
          <w:rFonts w:hint="cs"/>
          <w:rtl/>
        </w:rPr>
      </w:pPr>
    </w:p>
    <w:p w14:paraId="5A234D9D" w14:textId="77777777" w:rsidR="00000000" w:rsidRDefault="00B2572E">
      <w:pPr>
        <w:pStyle w:val="a"/>
        <w:rPr>
          <w:rtl/>
        </w:rPr>
      </w:pPr>
      <w:bookmarkStart w:id="135" w:name="FS000000865T17_02_2004_17_25_16"/>
      <w:bookmarkStart w:id="136" w:name="_Toc67316639"/>
      <w:bookmarkEnd w:id="135"/>
      <w:r>
        <w:rPr>
          <w:rtl/>
        </w:rPr>
        <w:t>אורית נוקד (העבודה-מימד):</w:t>
      </w:r>
      <w:bookmarkEnd w:id="136"/>
    </w:p>
    <w:p w14:paraId="17656BDC" w14:textId="77777777" w:rsidR="00000000" w:rsidRDefault="00B2572E">
      <w:pPr>
        <w:pStyle w:val="a0"/>
        <w:rPr>
          <w:rtl/>
        </w:rPr>
      </w:pPr>
    </w:p>
    <w:p w14:paraId="28E79903" w14:textId="77777777" w:rsidR="00000000" w:rsidRDefault="00B2572E">
      <w:pPr>
        <w:pStyle w:val="a0"/>
        <w:rPr>
          <w:rFonts w:hint="cs"/>
          <w:rtl/>
        </w:rPr>
      </w:pPr>
      <w:r>
        <w:rPr>
          <w:rFonts w:hint="cs"/>
          <w:rtl/>
        </w:rPr>
        <w:t>אדוני היושב-ראש, חברי חברי הכנסת, בשבוע שעבר התבשרנו על תוכנית ראש הממשלה לפינוי היישובים בעזה. לדב</w:t>
      </w:r>
      <w:r>
        <w:rPr>
          <w:rFonts w:hint="cs"/>
          <w:rtl/>
        </w:rPr>
        <w:t xml:space="preserve">ריו, שלב נוסף בתוכנית ההתנתקות שלו צפוי לצאת בקרוב לדרך. </w:t>
      </w:r>
    </w:p>
    <w:p w14:paraId="57E5C382" w14:textId="77777777" w:rsidR="00000000" w:rsidRDefault="00B2572E">
      <w:pPr>
        <w:pStyle w:val="a0"/>
        <w:rPr>
          <w:rFonts w:hint="cs"/>
          <w:rtl/>
        </w:rPr>
      </w:pPr>
    </w:p>
    <w:p w14:paraId="248A2DA4" w14:textId="77777777" w:rsidR="00000000" w:rsidRDefault="00B2572E">
      <w:pPr>
        <w:pStyle w:val="a0"/>
        <w:rPr>
          <w:rFonts w:hint="cs"/>
          <w:rtl/>
        </w:rPr>
      </w:pPr>
      <w:r>
        <w:rPr>
          <w:rFonts w:hint="cs"/>
          <w:rtl/>
        </w:rPr>
        <w:t>אדוני ראש הממשלה, הרשה לי לחזק את ידיך ולהבטיח כאן מעל בימת הכנסת, כי אתמוך במהלך פינוי היישובים, כי הוא מהלך נכון, שייתכן שיוביל את מדינת ישראל לדרך אחרת, לדרך של שלום ותקווה. אומנם היה טוב יותר ל</w:t>
      </w:r>
      <w:r>
        <w:rPr>
          <w:rFonts w:hint="cs"/>
          <w:rtl/>
        </w:rPr>
        <w:t xml:space="preserve">ו ניתן היה לעשות זאת במסגרת הסכם כולל, שבו תוקם מדינה פלסטינית שתכיר במדינת ישראל, אולם נוכח העובדה שבמציאות הנוכחית עדיין אין לנו פרטנר והזמן פועל לרעתנו בהיבט הדמוגרפי, אין ברירה אלא להיפרד. </w:t>
      </w:r>
    </w:p>
    <w:p w14:paraId="6405B721" w14:textId="77777777" w:rsidR="00000000" w:rsidRDefault="00B2572E">
      <w:pPr>
        <w:pStyle w:val="a0"/>
        <w:rPr>
          <w:rFonts w:hint="cs"/>
          <w:rtl/>
        </w:rPr>
      </w:pPr>
    </w:p>
    <w:p w14:paraId="4A4F62ED" w14:textId="77777777" w:rsidR="00000000" w:rsidRDefault="00B2572E">
      <w:pPr>
        <w:pStyle w:val="a0"/>
        <w:rPr>
          <w:rFonts w:hint="cs"/>
          <w:rtl/>
        </w:rPr>
      </w:pPr>
      <w:r>
        <w:rPr>
          <w:rFonts w:hint="cs"/>
          <w:rtl/>
        </w:rPr>
        <w:t>ראש הממשלה אינו מכנה את התוכנית פינוי, אלא העתקת יישובים, אבל</w:t>
      </w:r>
      <w:r>
        <w:rPr>
          <w:rFonts w:hint="cs"/>
          <w:rtl/>
        </w:rPr>
        <w:t xml:space="preserve"> הסמנטיקה אינה משנה. מדובר בפינוי של כ-7,500 איש שיושבים כבר דורות ביישובים, ברצועה, ועשו זאת בשליחות ממשלת ישראל. אין ספק שהפינוי שלהם כואב מאוד. אני מקווה שראש הממשלה שיתף אותם בעוד מועד בתוכניתו, שכן הדבר הנכון הוא להגיע להסכמות מבית, עוד לפני שמגיעים ל</w:t>
      </w:r>
      <w:r>
        <w:rPr>
          <w:rFonts w:hint="cs"/>
          <w:rtl/>
        </w:rPr>
        <w:t xml:space="preserve">ניסיונות או להסכמות מחוץ. </w:t>
      </w:r>
    </w:p>
    <w:p w14:paraId="6292F430" w14:textId="77777777" w:rsidR="00000000" w:rsidRDefault="00B2572E">
      <w:pPr>
        <w:pStyle w:val="a0"/>
        <w:rPr>
          <w:rFonts w:hint="cs"/>
          <w:rtl/>
        </w:rPr>
      </w:pPr>
    </w:p>
    <w:p w14:paraId="3AAECA54" w14:textId="77777777" w:rsidR="00000000" w:rsidRDefault="00B2572E">
      <w:pPr>
        <w:pStyle w:val="a0"/>
        <w:rPr>
          <w:rFonts w:hint="cs"/>
          <w:rtl/>
        </w:rPr>
      </w:pPr>
      <w:r>
        <w:rPr>
          <w:rFonts w:hint="cs"/>
          <w:rtl/>
        </w:rPr>
        <w:t xml:space="preserve">נכון, נוסף על הכאב האישי של המשפחות שיושבות דורות על האדמה הזאת, קיים גם החשש הגדול, שמא נסיגה חד-צדדית כזאת מהרצועה, בלי הסכם או הבנה עם הרשות הפלסטינית, עלולה לגרום לאנדרלמוסיה בשטח, שבה ידו של ה"חמאס" תגבר על כוחות הרשות. </w:t>
      </w:r>
    </w:p>
    <w:p w14:paraId="5E94B9C7" w14:textId="77777777" w:rsidR="00000000" w:rsidRDefault="00B2572E">
      <w:pPr>
        <w:pStyle w:val="a0"/>
        <w:rPr>
          <w:rFonts w:hint="cs"/>
          <w:rtl/>
        </w:rPr>
      </w:pPr>
    </w:p>
    <w:p w14:paraId="0AA7E927" w14:textId="77777777" w:rsidR="00000000" w:rsidRDefault="00B2572E">
      <w:pPr>
        <w:pStyle w:val="a0"/>
        <w:rPr>
          <w:rFonts w:hint="cs"/>
          <w:rtl/>
        </w:rPr>
      </w:pPr>
      <w:r>
        <w:rPr>
          <w:rFonts w:hint="cs"/>
          <w:rtl/>
        </w:rPr>
        <w:t>א</w:t>
      </w:r>
      <w:r>
        <w:rPr>
          <w:rFonts w:hint="cs"/>
          <w:rtl/>
        </w:rPr>
        <w:t xml:space="preserve">ני שומעת גם קולות שאומרים שעקירת היישובים ונסיגת ישראל יתפרשו ויוצגו על-ידי ארגוני הטרור כהתקפלות ובריחה מפני הטרור, וכי הדבר יעודד את המשך האינתיפאדה האלימה, במקום לשככה. </w:t>
      </w:r>
    </w:p>
    <w:p w14:paraId="66A8392F" w14:textId="77777777" w:rsidR="00000000" w:rsidRDefault="00B2572E">
      <w:pPr>
        <w:pStyle w:val="a0"/>
        <w:rPr>
          <w:rFonts w:hint="cs"/>
          <w:rtl/>
        </w:rPr>
      </w:pPr>
    </w:p>
    <w:p w14:paraId="5EA6ACDE" w14:textId="77777777" w:rsidR="00000000" w:rsidRDefault="00B2572E">
      <w:pPr>
        <w:pStyle w:val="a0"/>
        <w:rPr>
          <w:rFonts w:hint="cs"/>
          <w:rtl/>
        </w:rPr>
      </w:pPr>
      <w:r>
        <w:rPr>
          <w:rFonts w:hint="cs"/>
          <w:rtl/>
        </w:rPr>
        <w:t>אני אומרת, שבהסתלקות של אזרחים וחיילים ישראלים ממחוזות עזה העוינים יהיה משום חיסכו</w:t>
      </w:r>
      <w:r>
        <w:rPr>
          <w:rFonts w:hint="cs"/>
          <w:rtl/>
        </w:rPr>
        <w:t>ן מבורך בחיי אדם ובמשאבי המדינה. בנוסף, תוכיח המדינה שיש לה הכוח והאומץ הדרושים לפרק התנחלויות. הפינוי גם יוכיח שעוד לא אבדה התקווה. אני רואה בפינוי הזה, אם יצליח, מהלך בדרך לחלוקה ולהתפייסות בין שני העמים.</w:t>
      </w:r>
    </w:p>
    <w:p w14:paraId="3B42B6F6" w14:textId="77777777" w:rsidR="00000000" w:rsidRDefault="00B2572E">
      <w:pPr>
        <w:pStyle w:val="a0"/>
        <w:rPr>
          <w:rFonts w:hint="cs"/>
          <w:rtl/>
        </w:rPr>
      </w:pPr>
      <w:r>
        <w:rPr>
          <w:rFonts w:hint="cs"/>
          <w:rtl/>
        </w:rPr>
        <w:t xml:space="preserve"> </w:t>
      </w:r>
    </w:p>
    <w:p w14:paraId="0971CDF1" w14:textId="77777777" w:rsidR="00000000" w:rsidRDefault="00B2572E">
      <w:pPr>
        <w:pStyle w:val="a0"/>
        <w:rPr>
          <w:rFonts w:hint="cs"/>
          <w:rtl/>
        </w:rPr>
      </w:pPr>
      <w:r>
        <w:rPr>
          <w:rFonts w:hint="cs"/>
          <w:rtl/>
        </w:rPr>
        <w:t xml:space="preserve">אני בטוחה שגם מבחינת התמיכה הבין-לאומית, שחסרה </w:t>
      </w:r>
      <w:r>
        <w:rPr>
          <w:rFonts w:hint="cs"/>
          <w:rtl/>
        </w:rPr>
        <w:t xml:space="preserve">לנו בימים האלה, המהלך הנוכחי יעודד הכרה וקבלה שלנו בקרב מדינות העולם, שהרי שוחרי השלום בעולם לא יוכלו להתנגד לתוכנית כזאת. </w:t>
      </w:r>
    </w:p>
    <w:p w14:paraId="6DF65078" w14:textId="77777777" w:rsidR="00000000" w:rsidRDefault="00B2572E">
      <w:pPr>
        <w:pStyle w:val="a0"/>
        <w:rPr>
          <w:rFonts w:hint="cs"/>
          <w:rtl/>
        </w:rPr>
      </w:pPr>
    </w:p>
    <w:p w14:paraId="1D79F518" w14:textId="77777777" w:rsidR="00000000" w:rsidRDefault="00B2572E">
      <w:pPr>
        <w:pStyle w:val="a0"/>
        <w:rPr>
          <w:rFonts w:hint="cs"/>
          <w:rtl/>
        </w:rPr>
      </w:pPr>
      <w:r>
        <w:rPr>
          <w:rFonts w:hint="cs"/>
          <w:rtl/>
        </w:rPr>
        <w:t>אם אכן יבצע ראש הממשלה את הדברים שעליהם הכריז, אנו עומדים בפני תקופה חשובה, תקופה שתפיח חיים חדשים בנשמת אפם של האזרחים שמבקשים שלו</w:t>
      </w:r>
      <w:r>
        <w:rPr>
          <w:rFonts w:hint="cs"/>
          <w:rtl/>
        </w:rPr>
        <w:t xml:space="preserve">ם. תהיה זו תקופה שסוף-סוף תסמן שגם הימין הבין שזו הדרך הנכונה, כי הדרך שבה צעדנו עד כה לא הובילה אותנו לשום מקום. </w:t>
      </w:r>
    </w:p>
    <w:p w14:paraId="6ABC69F7" w14:textId="77777777" w:rsidR="00000000" w:rsidRDefault="00B2572E">
      <w:pPr>
        <w:pStyle w:val="a0"/>
        <w:rPr>
          <w:rFonts w:hint="cs"/>
          <w:rtl/>
        </w:rPr>
      </w:pPr>
    </w:p>
    <w:p w14:paraId="593A172C" w14:textId="77777777" w:rsidR="00000000" w:rsidRDefault="00B2572E">
      <w:pPr>
        <w:pStyle w:val="a0"/>
        <w:rPr>
          <w:rFonts w:hint="cs"/>
          <w:rtl/>
        </w:rPr>
      </w:pPr>
      <w:r>
        <w:rPr>
          <w:rFonts w:hint="cs"/>
          <w:rtl/>
        </w:rPr>
        <w:t>לסיום, אני רוצה לפנות לחברים הצעירים בתנועת הליכוד. אני מבינה שקשה לכם לראות את יושב-ראש המפלגה שלכם מבצע שינוי חזית אידיאולוגית, ובמיוחד הד</w:t>
      </w:r>
      <w:r>
        <w:rPr>
          <w:rFonts w:hint="cs"/>
          <w:rtl/>
        </w:rPr>
        <w:t xml:space="preserve">בר מרגיז כשמדובר בדרך שהיתה תמיד דרכה של מפלגת העבודה, אבל נראה שאין ברירה. אני חושבת שמצד אחד עליכם לתת לו גיבוי, ומצד שני עליכם להפנות את האנרגיות שלכם לשיחות ולמפגשים עם המתיישבים, שכן בסופו של דבר הם אלה שמשלמים את המחיר. </w:t>
      </w:r>
    </w:p>
    <w:p w14:paraId="2497E926" w14:textId="77777777" w:rsidR="00000000" w:rsidRDefault="00B2572E">
      <w:pPr>
        <w:pStyle w:val="a0"/>
        <w:rPr>
          <w:rFonts w:hint="cs"/>
          <w:rtl/>
        </w:rPr>
      </w:pPr>
    </w:p>
    <w:p w14:paraId="72D81B70" w14:textId="77777777" w:rsidR="00000000" w:rsidRDefault="00B2572E">
      <w:pPr>
        <w:pStyle w:val="a0"/>
        <w:rPr>
          <w:rFonts w:hint="cs"/>
          <w:rtl/>
        </w:rPr>
      </w:pPr>
      <w:r>
        <w:rPr>
          <w:rFonts w:hint="cs"/>
          <w:rtl/>
        </w:rPr>
        <w:t>המהלך של ראש הממשלה הוא מהלך</w:t>
      </w:r>
      <w:r>
        <w:rPr>
          <w:rFonts w:hint="cs"/>
          <w:rtl/>
        </w:rPr>
        <w:t xml:space="preserve"> של "הבקעה", וזאת חשיבותו. עזרו לו להבקיע ולפרוץ את הדרך, על מנת שלכם ולנו יהיה עתיד טוב יותר. הפינוי מעזה מגיע כי הוא צעד נכון, ועדיף לעשות את המהלך לא כמדינה שסועה וחלוקה, אלא כמדינה שמאמינה שיש להתגבר על הכאב והקשיים למען השלום. </w:t>
      </w:r>
    </w:p>
    <w:p w14:paraId="67A18036" w14:textId="77777777" w:rsidR="00000000" w:rsidRDefault="00B2572E">
      <w:pPr>
        <w:pStyle w:val="af1"/>
        <w:rPr>
          <w:rFonts w:hint="cs"/>
          <w:rtl/>
        </w:rPr>
      </w:pPr>
    </w:p>
    <w:p w14:paraId="39C08071" w14:textId="77777777" w:rsidR="00000000" w:rsidRDefault="00B2572E">
      <w:pPr>
        <w:pStyle w:val="af1"/>
        <w:rPr>
          <w:rtl/>
        </w:rPr>
      </w:pPr>
      <w:r>
        <w:rPr>
          <w:rFonts w:hint="eastAsia"/>
          <w:rtl/>
        </w:rPr>
        <w:t>היו</w:t>
      </w:r>
      <w:r>
        <w:rPr>
          <w:rtl/>
        </w:rPr>
        <w:t>"ר מיכאל נודלמן:</w:t>
      </w:r>
    </w:p>
    <w:p w14:paraId="290C4D50" w14:textId="77777777" w:rsidR="00000000" w:rsidRDefault="00B2572E">
      <w:pPr>
        <w:pStyle w:val="a0"/>
        <w:rPr>
          <w:rFonts w:hint="cs"/>
          <w:rtl/>
        </w:rPr>
      </w:pPr>
    </w:p>
    <w:p w14:paraId="57FEBCDE" w14:textId="77777777" w:rsidR="00000000" w:rsidRDefault="00B2572E">
      <w:pPr>
        <w:pStyle w:val="a0"/>
        <w:rPr>
          <w:rFonts w:hint="cs"/>
          <w:rtl/>
        </w:rPr>
      </w:pPr>
      <w:r>
        <w:rPr>
          <w:rFonts w:hint="cs"/>
          <w:rtl/>
        </w:rPr>
        <w:t>ת</w:t>
      </w:r>
      <w:r>
        <w:rPr>
          <w:rFonts w:hint="cs"/>
          <w:rtl/>
        </w:rPr>
        <w:t xml:space="preserve">ודה רבה. חבר הכנסת טלב אלסאנע, בבקשה. אחריו - חבר הכנסת נסים זאב. </w:t>
      </w:r>
    </w:p>
    <w:p w14:paraId="62A08370" w14:textId="77777777" w:rsidR="00000000" w:rsidRDefault="00B2572E">
      <w:pPr>
        <w:pStyle w:val="a0"/>
        <w:rPr>
          <w:rFonts w:hint="cs"/>
          <w:rtl/>
        </w:rPr>
      </w:pPr>
    </w:p>
    <w:p w14:paraId="42DF4404" w14:textId="77777777" w:rsidR="00000000" w:rsidRDefault="00B2572E">
      <w:pPr>
        <w:pStyle w:val="a"/>
        <w:rPr>
          <w:rtl/>
        </w:rPr>
      </w:pPr>
      <w:bookmarkStart w:id="137" w:name="FS000000549T17_02_2004_17_30_07"/>
      <w:bookmarkStart w:id="138" w:name="_Toc67316640"/>
      <w:bookmarkEnd w:id="137"/>
      <w:r>
        <w:rPr>
          <w:rFonts w:hint="eastAsia"/>
          <w:rtl/>
        </w:rPr>
        <w:t>טלב</w:t>
      </w:r>
      <w:r>
        <w:rPr>
          <w:rtl/>
        </w:rPr>
        <w:t xml:space="preserve"> אלסאנע (רע"ם):</w:t>
      </w:r>
      <w:bookmarkEnd w:id="138"/>
    </w:p>
    <w:p w14:paraId="0A412F9D" w14:textId="77777777" w:rsidR="00000000" w:rsidRDefault="00B2572E">
      <w:pPr>
        <w:pStyle w:val="a0"/>
        <w:rPr>
          <w:rFonts w:hint="cs"/>
          <w:rtl/>
        </w:rPr>
      </w:pPr>
    </w:p>
    <w:p w14:paraId="01CC4B91" w14:textId="77777777" w:rsidR="00000000" w:rsidRDefault="00B2572E">
      <w:pPr>
        <w:pStyle w:val="a0"/>
        <w:rPr>
          <w:rFonts w:hint="cs"/>
          <w:rtl/>
        </w:rPr>
      </w:pPr>
      <w:r>
        <w:rPr>
          <w:rFonts w:hint="cs"/>
          <w:rtl/>
        </w:rPr>
        <w:t>אדוני היושב-ראש, חברי הכנסת, אין ספק שראש הממשלה מצליח לטמטם את כל העם. הוא מטמטם אותו בהצהרות, הוא מטמטם אותו במעשים, השמאל לא יודע מה הוא רוצה, הימין לא יודע מה הוא ע</w:t>
      </w:r>
      <w:r>
        <w:rPr>
          <w:rFonts w:hint="cs"/>
          <w:rtl/>
        </w:rPr>
        <w:t xml:space="preserve">ושה, ובעצם אף אחד לא יודע שום דבר. כל פעם הוא זורק עצם וכולם רצים אחרי מה שהוא אמר, למה הוא התכוון, מה הוא רוצה, מה יהיה, ועסוקים במלל, בפרשנויות ובניתוחים, מה הוא התכוון לומר כשאמר את הדברים, אבל בעצם הוא לא אומר דבר. </w:t>
      </w:r>
    </w:p>
    <w:p w14:paraId="157BAFA1" w14:textId="77777777" w:rsidR="00000000" w:rsidRDefault="00B2572E">
      <w:pPr>
        <w:pStyle w:val="a0"/>
        <w:rPr>
          <w:rFonts w:hint="cs"/>
          <w:rtl/>
        </w:rPr>
      </w:pPr>
    </w:p>
    <w:p w14:paraId="450D5E93" w14:textId="77777777" w:rsidR="00000000" w:rsidRDefault="00B2572E">
      <w:pPr>
        <w:pStyle w:val="a0"/>
        <w:rPr>
          <w:rFonts w:hint="cs"/>
          <w:rtl/>
        </w:rPr>
      </w:pPr>
      <w:r>
        <w:rPr>
          <w:rFonts w:hint="cs"/>
          <w:rtl/>
        </w:rPr>
        <w:t>לא צריך להתייחס למה שהוא אומר, צריך</w:t>
      </w:r>
      <w:r>
        <w:rPr>
          <w:rFonts w:hint="cs"/>
          <w:rtl/>
        </w:rPr>
        <w:t xml:space="preserve"> להתייחס למה שהוא עושה. כל עוד חברי כנסת מהמפד"ל וחברי כנסת מהאיחוד הלאומי יושבים בקואליציה הזאת, צריכים להיות רגועים, זאת אומרת שהוא לא מתכוון למה שהוא אומר, ותסתכלו על מה שהוא עושה. אני יודע שכל עוד חבר הכנסת אורי אריאל בקואליציה, זאת התשובה על כל הניתוח</w:t>
      </w:r>
      <w:r>
        <w:rPr>
          <w:rFonts w:hint="cs"/>
          <w:rtl/>
        </w:rPr>
        <w:t>ים והפרשנויות. מההצהרות האלה לא יצא דבר, כי עם מי הוא יכול ללכת למהלך של פינוי התנחלויות בעזה? מי יאפשר לו את זה בקואליציה שלו?</w:t>
      </w:r>
    </w:p>
    <w:p w14:paraId="2CF208E4" w14:textId="77777777" w:rsidR="00000000" w:rsidRDefault="00B2572E">
      <w:pPr>
        <w:pStyle w:val="a0"/>
        <w:rPr>
          <w:rFonts w:hint="cs"/>
          <w:rtl/>
        </w:rPr>
      </w:pPr>
    </w:p>
    <w:p w14:paraId="5C4BE459" w14:textId="77777777" w:rsidR="00000000" w:rsidRDefault="00B2572E">
      <w:pPr>
        <w:pStyle w:val="a0"/>
        <w:ind w:firstLine="0"/>
        <w:rPr>
          <w:rFonts w:hint="cs"/>
          <w:rtl/>
        </w:rPr>
      </w:pPr>
      <w:r>
        <w:rPr>
          <w:rFonts w:hint="cs"/>
          <w:rtl/>
        </w:rPr>
        <w:tab/>
        <w:t xml:space="preserve">על מנת שהוא ילך למהלך הזה, אין ספק שהוא יצטרך להרכיב קואליציה אחרת. האם מפלגת העבודה תצטרף אליו כשעננה של כתב אישום מרחפת מעל </w:t>
      </w:r>
      <w:r>
        <w:rPr>
          <w:rFonts w:hint="cs"/>
          <w:rtl/>
        </w:rPr>
        <w:t xml:space="preserve">ראשו? אני לא מאמין. ואם יוחלט להגיש נגדו כתב אישום, אין לי ספק שהם לא יצטרפו. ולכן, כל זה גם לא מעשי מבחינה קואליציונית וגם מבחינת התזמון שלו. </w:t>
      </w:r>
    </w:p>
    <w:p w14:paraId="66841C25" w14:textId="77777777" w:rsidR="00000000" w:rsidRDefault="00B2572E">
      <w:pPr>
        <w:pStyle w:val="a0"/>
        <w:ind w:firstLine="0"/>
        <w:rPr>
          <w:rFonts w:hint="cs"/>
          <w:rtl/>
        </w:rPr>
      </w:pPr>
    </w:p>
    <w:p w14:paraId="7538B445" w14:textId="77777777" w:rsidR="00000000" w:rsidRDefault="00B2572E">
      <w:pPr>
        <w:pStyle w:val="a0"/>
        <w:ind w:firstLine="720"/>
        <w:rPr>
          <w:rFonts w:hint="cs"/>
          <w:rtl/>
        </w:rPr>
      </w:pPr>
      <w:r>
        <w:rPr>
          <w:rFonts w:hint="cs"/>
          <w:rtl/>
        </w:rPr>
        <w:t>השאלה היא, מה מניע את ראש הממשלה לומר את הדברים - א. ראש הממשלה לא רוצה שייווצר ואקום, כי יש כאן מצב מדיני פסיב</w:t>
      </w:r>
      <w:r>
        <w:rPr>
          <w:rFonts w:hint="cs"/>
          <w:rtl/>
        </w:rPr>
        <w:t>י, שאליו נכנסים יוסי ביילין ואחרים, ולכן הוא חייב ליצור גלים כאילו יש תהליך מדיני. הוא הצליח להוליך שולל את אבו-מאזן בעזרת כל מיני פגישות ומפגשים ולומר, הנני מנהל משא-ומתן, על מנת שכל העולם יאמין לו שיש משא-ומתן, אבל את אבו-עלא הוא לא יכול להוליך שולל. אבו</w:t>
      </w:r>
      <w:r>
        <w:rPr>
          <w:rFonts w:hint="cs"/>
          <w:rtl/>
        </w:rPr>
        <w:t xml:space="preserve">-עלא אומר לו: לפני שנפגשים, אני רוצה לדעת על מה מדברים ומה יצא מהמפגשים האלה. מאחר שאין על מה לדבר, המפגשים האלה לא מתקיימים. </w:t>
      </w:r>
    </w:p>
    <w:p w14:paraId="1B68AC6F" w14:textId="77777777" w:rsidR="00000000" w:rsidRDefault="00B2572E">
      <w:pPr>
        <w:pStyle w:val="a0"/>
        <w:ind w:firstLine="0"/>
        <w:rPr>
          <w:rFonts w:hint="cs"/>
          <w:rtl/>
        </w:rPr>
      </w:pPr>
    </w:p>
    <w:p w14:paraId="19ABF16C" w14:textId="77777777" w:rsidR="00000000" w:rsidRDefault="00B2572E">
      <w:pPr>
        <w:pStyle w:val="a0"/>
        <w:ind w:firstLine="0"/>
        <w:rPr>
          <w:rFonts w:hint="cs"/>
          <w:rtl/>
        </w:rPr>
      </w:pPr>
      <w:r>
        <w:rPr>
          <w:rFonts w:hint="cs"/>
          <w:rtl/>
        </w:rPr>
        <w:tab/>
        <w:t>אדוני היושב-ראש, אני רוצה לומר, שראש הממשלה הנוכחי שבוי בידי הימין מצד אחד, ושבוי בידי האידיאולוגיה שלו מצד שני. כל עוד לא ישתח</w:t>
      </w:r>
      <w:r>
        <w:rPr>
          <w:rFonts w:hint="cs"/>
          <w:rtl/>
        </w:rPr>
        <w:t xml:space="preserve">רר מהשבי הזה, אין סיכוי לשום שינוי מעשי. ראש הממשלה אומר שהוא צריך ללכת למהלך של התנתקות חד-צדדית כי אין לו שותף, אין לו פרטנר פלסטיני, אבל בעצם מי יצר את המציאות הזאת? הוא עצמו הצליח לעשות דה-לגיטימציה למנהיגו הנבחר של העם הפלסטיני, יאסר ערפאת. </w:t>
      </w:r>
    </w:p>
    <w:p w14:paraId="74598091" w14:textId="77777777" w:rsidR="00000000" w:rsidRDefault="00B2572E">
      <w:pPr>
        <w:pStyle w:val="a0"/>
        <w:ind w:firstLine="0"/>
        <w:rPr>
          <w:rFonts w:hint="cs"/>
          <w:rtl/>
        </w:rPr>
      </w:pPr>
    </w:p>
    <w:p w14:paraId="28A62DB1" w14:textId="77777777" w:rsidR="00000000" w:rsidRDefault="00B2572E">
      <w:pPr>
        <w:pStyle w:val="a0"/>
        <w:ind w:firstLine="720"/>
        <w:rPr>
          <w:rFonts w:hint="cs"/>
          <w:rtl/>
        </w:rPr>
      </w:pPr>
      <w:r>
        <w:rPr>
          <w:rFonts w:hint="cs"/>
          <w:rtl/>
        </w:rPr>
        <w:t>אני כל ה</w:t>
      </w:r>
      <w:r>
        <w:rPr>
          <w:rFonts w:hint="cs"/>
          <w:rtl/>
        </w:rPr>
        <w:t xml:space="preserve">זמן אומר שבצד הפלסטיני יש כאלה שרוצים שלום, אבל לא יכולים לעשות שלום. אבו-מאזן רוצה, אבל לא יכול לעשות שלום. יש כאלה שיכולים, אבל לא רוצים, כמו השיח' יאסין. הוא יכול, אבל לא רוצה. האדם האחד ויחיד שכן רוצה וכן יכול הוא יאסר ערפאת, ואתו צריך לדבר. הוא החתום </w:t>
      </w:r>
      <w:r>
        <w:rPr>
          <w:rFonts w:hint="cs"/>
          <w:rtl/>
        </w:rPr>
        <w:t xml:space="preserve">על הסכמי אוסלו ששרון התנגד להם. מה גם ששרון מעולם לא עמד בשום מבחן של הסכמי שלום, לא הסכם השלום עם מצרים, לא הסכם השלום עם ירדן, לא הסכם השלום עם הפלסטינים, אז מדוע נאמין לו שבאמת הוא יכול להביא שלום? תודה רבה. </w:t>
      </w:r>
    </w:p>
    <w:p w14:paraId="0A33B240" w14:textId="77777777" w:rsidR="00000000" w:rsidRDefault="00B2572E">
      <w:pPr>
        <w:pStyle w:val="a0"/>
        <w:ind w:firstLine="0"/>
        <w:rPr>
          <w:rFonts w:hint="cs"/>
          <w:rtl/>
        </w:rPr>
      </w:pPr>
    </w:p>
    <w:p w14:paraId="7C49F7A5" w14:textId="77777777" w:rsidR="00000000" w:rsidRDefault="00B2572E">
      <w:pPr>
        <w:pStyle w:val="af1"/>
        <w:rPr>
          <w:rtl/>
        </w:rPr>
      </w:pPr>
      <w:r>
        <w:rPr>
          <w:rtl/>
        </w:rPr>
        <w:t>היו"ר מיכאל נודלמן:</w:t>
      </w:r>
    </w:p>
    <w:p w14:paraId="3CAE7033" w14:textId="77777777" w:rsidR="00000000" w:rsidRDefault="00B2572E">
      <w:pPr>
        <w:pStyle w:val="a0"/>
        <w:rPr>
          <w:rtl/>
        </w:rPr>
      </w:pPr>
    </w:p>
    <w:p w14:paraId="0B1326BA" w14:textId="77777777" w:rsidR="00000000" w:rsidRDefault="00B2572E">
      <w:pPr>
        <w:pStyle w:val="a0"/>
        <w:rPr>
          <w:rFonts w:hint="cs"/>
          <w:rtl/>
        </w:rPr>
      </w:pPr>
      <w:r>
        <w:rPr>
          <w:rFonts w:hint="cs"/>
          <w:rtl/>
        </w:rPr>
        <w:t>תודה. חבר הכנסת נסים ז</w:t>
      </w:r>
      <w:r>
        <w:rPr>
          <w:rFonts w:hint="cs"/>
          <w:rtl/>
        </w:rPr>
        <w:t xml:space="preserve">אב, אתה מוכן? אם כך, חבר הכנסת אופיר פינס-פז, ואחריו - חבר הכנסת נסים זאב. </w:t>
      </w:r>
    </w:p>
    <w:p w14:paraId="78C16B02" w14:textId="77777777" w:rsidR="00000000" w:rsidRDefault="00B2572E">
      <w:pPr>
        <w:pStyle w:val="a0"/>
        <w:rPr>
          <w:rFonts w:hint="cs"/>
          <w:rtl/>
        </w:rPr>
      </w:pPr>
    </w:p>
    <w:p w14:paraId="2F3329D5" w14:textId="77777777" w:rsidR="00000000" w:rsidRDefault="00B2572E">
      <w:pPr>
        <w:pStyle w:val="a"/>
        <w:rPr>
          <w:rtl/>
        </w:rPr>
      </w:pPr>
      <w:bookmarkStart w:id="139" w:name="FS000000455T17_02_2004_17_34_18"/>
      <w:bookmarkStart w:id="140" w:name="_Toc67316641"/>
      <w:bookmarkEnd w:id="139"/>
      <w:r>
        <w:rPr>
          <w:rFonts w:hint="eastAsia"/>
          <w:rtl/>
        </w:rPr>
        <w:t>אופיר</w:t>
      </w:r>
      <w:r>
        <w:rPr>
          <w:rtl/>
        </w:rPr>
        <w:t xml:space="preserve"> פינס-פז (העבודה-מימד):</w:t>
      </w:r>
      <w:bookmarkEnd w:id="140"/>
    </w:p>
    <w:p w14:paraId="58D89ED4" w14:textId="77777777" w:rsidR="00000000" w:rsidRDefault="00B2572E">
      <w:pPr>
        <w:pStyle w:val="a0"/>
        <w:rPr>
          <w:rFonts w:hint="cs"/>
          <w:rtl/>
        </w:rPr>
      </w:pPr>
    </w:p>
    <w:p w14:paraId="09520BAD" w14:textId="77777777" w:rsidR="00000000" w:rsidRDefault="00B2572E">
      <w:pPr>
        <w:pStyle w:val="a0"/>
        <w:rPr>
          <w:rFonts w:hint="cs"/>
          <w:rtl/>
        </w:rPr>
      </w:pPr>
      <w:r>
        <w:rPr>
          <w:rFonts w:hint="cs"/>
          <w:rtl/>
        </w:rPr>
        <w:t>אדוני היושב-ראש, אדוני השר, חברי חברי הכנסת, ראש הממשלה אריאל שרון בעצם אמר "ביי ביי" לארץ-ישראל השלמה. אני שואל את עצמי מה היו אומרים על זה מקימי חר</w:t>
      </w:r>
      <w:r>
        <w:rPr>
          <w:rFonts w:hint="cs"/>
          <w:rtl/>
        </w:rPr>
        <w:t xml:space="preserve">ות, ז'בוטינסקי, בגין, וייבדל לחיים ארוכים יצחק שמיר, כשהיו שומעים את ראש הממשלה של ישראל, שבעצם בא ומאמץ את מצעה של מפלגת העבודה; אומנם באיחור של עשרות בשנים, איחור שעלה למדינת ישראל בדם ובדמים, ועל זה מן הראוי שיעלה פעם אחת על הבמה הזאת ויתנצל, לא בפנינו </w:t>
      </w:r>
      <w:r>
        <w:rPr>
          <w:rtl/>
        </w:rPr>
        <w:t>–</w:t>
      </w:r>
      <w:r>
        <w:rPr>
          <w:rFonts w:hint="cs"/>
          <w:rtl/>
        </w:rPr>
        <w:t xml:space="preserve"> בפנינו לא צריך להתנצל </w:t>
      </w:r>
      <w:r>
        <w:rPr>
          <w:rtl/>
        </w:rPr>
        <w:t>–</w:t>
      </w:r>
      <w:r>
        <w:rPr>
          <w:rFonts w:hint="cs"/>
          <w:rtl/>
        </w:rPr>
        <w:t xml:space="preserve"> בפני הציבור בישראל, שהוא הונה אותו, השלה אותו ועבד עליו. היום, כשהוא יושב בכיסאו כראש ממשלה, הוא מבין שהדרך של הליכוד מובילה לשום מקום, זאת דרך ללא מוצא, זאת דרך לשבירת מפרקת לאומית, אבל הרי אין אומץ ציבורי באמת לבוא ולהכות על חטא</w:t>
      </w:r>
      <w:r>
        <w:rPr>
          <w:rFonts w:hint="cs"/>
          <w:rtl/>
        </w:rPr>
        <w:t xml:space="preserve"> ולהודות בטעות. </w:t>
      </w:r>
    </w:p>
    <w:p w14:paraId="2B96AB77" w14:textId="77777777" w:rsidR="00000000" w:rsidRDefault="00B2572E">
      <w:pPr>
        <w:pStyle w:val="a0"/>
        <w:rPr>
          <w:rFonts w:hint="cs"/>
          <w:rtl/>
        </w:rPr>
      </w:pPr>
    </w:p>
    <w:p w14:paraId="4E3CAFDF" w14:textId="77777777" w:rsidR="00000000" w:rsidRDefault="00B2572E">
      <w:pPr>
        <w:pStyle w:val="a0"/>
        <w:rPr>
          <w:rFonts w:hint="cs"/>
          <w:rtl/>
        </w:rPr>
      </w:pPr>
      <w:r>
        <w:rPr>
          <w:rFonts w:hint="cs"/>
          <w:rtl/>
        </w:rPr>
        <w:t>אני רק מקווה דבר אחד, שראש הממשלה הזה לא עושה את זה כ"ספין" תקשורתי, שהוא לא משלה שוב את הציבור, שהוא לא נוטע בציבור תקוות שווא. אני קורא לראש הממשלה: תרחם על העם הזה, תרחם על הציבור הזה, שהוא שבע מרורים, שהוא עבר כבר הכול. אתה שוב מפיח ב</w:t>
      </w:r>
      <w:r>
        <w:rPr>
          <w:rFonts w:hint="cs"/>
          <w:rtl/>
        </w:rPr>
        <w:t xml:space="preserve">ו תקווה, שאולי אפשר יהיה לסיים את הכיבוש, שאולי אפשר יהיה להגיע מחדש לתהליך שלום, שאולי אפשר פעם לחתום על הסכם שלום. </w:t>
      </w:r>
    </w:p>
    <w:p w14:paraId="0933EE55" w14:textId="77777777" w:rsidR="00000000" w:rsidRDefault="00B2572E">
      <w:pPr>
        <w:pStyle w:val="a0"/>
        <w:rPr>
          <w:rFonts w:hint="cs"/>
          <w:rtl/>
        </w:rPr>
      </w:pPr>
    </w:p>
    <w:p w14:paraId="284AF112" w14:textId="77777777" w:rsidR="00000000" w:rsidRDefault="00B2572E">
      <w:pPr>
        <w:pStyle w:val="a0"/>
        <w:rPr>
          <w:rFonts w:hint="cs"/>
          <w:rtl/>
        </w:rPr>
      </w:pPr>
      <w:r>
        <w:rPr>
          <w:rFonts w:hint="cs"/>
          <w:rtl/>
        </w:rPr>
        <w:t>למה אני אומר את כל זה? כי מי ששמע אתמול את ראש הממשלה מעל הדוכן הזה, שמע ראש ממשלה שבורח מהתוכנית של עצמו, שבורח מההתנתקות כמו מאש; ראש מ</w:t>
      </w:r>
      <w:r>
        <w:rPr>
          <w:rFonts w:hint="cs"/>
          <w:rtl/>
        </w:rPr>
        <w:t>משלה שמפחד להעלות על דל שפתיו את המלים פינוי התנחלויות. הוא לא מעז. כשהוא בא לבית הזה, לבית ההכרעות הלאומיות, הוא מפחד לדבר על זה, לא להכריע את זה, כי הוא רוצה את האיחוד הלאומי, את המפד"ל ואת מורדי הליכוד אתו. לכן, אני חי כל הזמן בתחושה שראש הממשלה עובד על</w:t>
      </w:r>
      <w:r>
        <w:rPr>
          <w:rFonts w:hint="cs"/>
          <w:rtl/>
        </w:rPr>
        <w:t xml:space="preserve">ינו בעיניים, והוא משתמש בציניות בתקווה הגדולה הזאת כדי לשרוד כראש ממשלה. </w:t>
      </w:r>
    </w:p>
    <w:p w14:paraId="5E0F103C" w14:textId="77777777" w:rsidR="00000000" w:rsidRDefault="00B2572E">
      <w:pPr>
        <w:pStyle w:val="a0"/>
        <w:rPr>
          <w:rFonts w:hint="cs"/>
          <w:rtl/>
        </w:rPr>
      </w:pPr>
    </w:p>
    <w:p w14:paraId="02EEBFB1" w14:textId="77777777" w:rsidR="00000000" w:rsidRDefault="00B2572E">
      <w:pPr>
        <w:pStyle w:val="a0"/>
        <w:rPr>
          <w:rFonts w:hint="cs"/>
          <w:rtl/>
        </w:rPr>
      </w:pPr>
      <w:r>
        <w:rPr>
          <w:rFonts w:hint="cs"/>
          <w:rtl/>
        </w:rPr>
        <w:t>תראו מה הוא עשה עם משאל-העם. משאל-עם זה דבר רציני, תשאלו את גלעד ארדן. משאל-עם זה דבר רציני. ראש הממשלה בא, יצא מפה, הלך למזנון, ישב עם כמה חבר'ה לארוחת צהריים והתחיל לדבר על משאל-ע</w:t>
      </w:r>
      <w:r>
        <w:rPr>
          <w:rFonts w:hint="cs"/>
          <w:rtl/>
        </w:rPr>
        <w:t xml:space="preserve">ם מוסרי, על משאל-עם לא רשמי. חברים, יש לנו עסק עם אדם שלא חושב עד הסוף. יש לנו עסק עם אדם שמעלה רעיונות שהוא באמת לא בודק אותם. לא רציני. עכשיו, אם זה היה רק אחד ככה </w:t>
      </w:r>
      <w:r>
        <w:rPr>
          <w:rtl/>
        </w:rPr>
        <w:t>–</w:t>
      </w:r>
      <w:r>
        <w:rPr>
          <w:rFonts w:hint="cs"/>
          <w:rtl/>
        </w:rPr>
        <w:t xml:space="preserve"> אבל זה ראש הממשלה. </w:t>
      </w:r>
    </w:p>
    <w:p w14:paraId="1C3CA060" w14:textId="77777777" w:rsidR="00000000" w:rsidRDefault="00B2572E">
      <w:pPr>
        <w:pStyle w:val="a0"/>
        <w:rPr>
          <w:rFonts w:hint="cs"/>
          <w:rtl/>
        </w:rPr>
      </w:pPr>
    </w:p>
    <w:p w14:paraId="5CE149C2" w14:textId="77777777" w:rsidR="00000000" w:rsidRDefault="00B2572E">
      <w:pPr>
        <w:pStyle w:val="a0"/>
        <w:rPr>
          <w:rFonts w:hint="cs"/>
          <w:rtl/>
        </w:rPr>
      </w:pPr>
      <w:r>
        <w:rPr>
          <w:rFonts w:hint="cs"/>
          <w:rtl/>
        </w:rPr>
        <w:t>אני לא מתנגד למשאל-עם. כשעושים מהלכים גדולים, אפשר לשאול את הציבור,</w:t>
      </w:r>
      <w:r>
        <w:rPr>
          <w:rFonts w:hint="cs"/>
          <w:rtl/>
        </w:rPr>
        <w:t xml:space="preserve"> אגב, הציבור יתמוך בתמיכה רחבה מאוד בפינוי ההתנחלויות, בוודאי ברצועת-עזה.  </w:t>
      </w:r>
    </w:p>
    <w:p w14:paraId="49D781E0" w14:textId="77777777" w:rsidR="00000000" w:rsidRDefault="00B2572E">
      <w:pPr>
        <w:pStyle w:val="a0"/>
        <w:rPr>
          <w:rFonts w:hint="cs"/>
          <w:rtl/>
        </w:rPr>
      </w:pPr>
    </w:p>
    <w:p w14:paraId="6B9E4584" w14:textId="77777777" w:rsidR="00000000" w:rsidRDefault="00B2572E">
      <w:pPr>
        <w:pStyle w:val="a0"/>
        <w:rPr>
          <w:rFonts w:hint="cs"/>
          <w:rtl/>
        </w:rPr>
      </w:pPr>
      <w:r>
        <w:rPr>
          <w:rFonts w:hint="cs"/>
          <w:rtl/>
        </w:rPr>
        <w:t xml:space="preserve">אבל, אי-אפשר, אדוני היושב-ראש </w:t>
      </w:r>
      <w:r>
        <w:rPr>
          <w:rtl/>
        </w:rPr>
        <w:t>–</w:t>
      </w:r>
      <w:r>
        <w:rPr>
          <w:rFonts w:hint="cs"/>
          <w:rtl/>
        </w:rPr>
        <w:t xml:space="preserve"> ובזה אני מסיים </w:t>
      </w:r>
      <w:r>
        <w:rPr>
          <w:rtl/>
        </w:rPr>
        <w:t>–</w:t>
      </w:r>
      <w:r>
        <w:rPr>
          <w:rFonts w:hint="cs"/>
          <w:rtl/>
        </w:rPr>
        <w:t xml:space="preserve"> מצד אחד לבוא לציבור ולספר לו סיפורים על התנתקויות וקיפול התנחלויות, ומצד שני אותה ממשלה אתמול מעבירה קרוב ל-100 מיליון שקלים בוועד</w:t>
      </w:r>
      <w:r>
        <w:rPr>
          <w:rFonts w:hint="cs"/>
          <w:rtl/>
        </w:rPr>
        <w:t xml:space="preserve">ת הכספים להתנחלויות האלה והאחרות. </w:t>
      </w:r>
    </w:p>
    <w:p w14:paraId="31DDBC4F" w14:textId="77777777" w:rsidR="00000000" w:rsidRDefault="00B2572E">
      <w:pPr>
        <w:pStyle w:val="a0"/>
        <w:rPr>
          <w:rFonts w:hint="cs"/>
          <w:rtl/>
        </w:rPr>
      </w:pPr>
    </w:p>
    <w:p w14:paraId="228DF725" w14:textId="77777777" w:rsidR="00000000" w:rsidRDefault="00B2572E">
      <w:pPr>
        <w:pStyle w:val="af0"/>
        <w:rPr>
          <w:rtl/>
        </w:rPr>
      </w:pPr>
      <w:r>
        <w:rPr>
          <w:rFonts w:hint="eastAsia"/>
          <w:rtl/>
        </w:rPr>
        <w:t>אורי</w:t>
      </w:r>
      <w:r>
        <w:rPr>
          <w:rtl/>
        </w:rPr>
        <w:t xml:space="preserve"> יהודה אריאל (האיחוד הלאומי - ישראל ביתנו):</w:t>
      </w:r>
    </w:p>
    <w:p w14:paraId="3B4F151E" w14:textId="77777777" w:rsidR="00000000" w:rsidRDefault="00B2572E">
      <w:pPr>
        <w:pStyle w:val="a0"/>
        <w:rPr>
          <w:rFonts w:hint="cs"/>
          <w:rtl/>
        </w:rPr>
      </w:pPr>
    </w:p>
    <w:p w14:paraId="63E9EF19" w14:textId="77777777" w:rsidR="00000000" w:rsidRDefault="00B2572E">
      <w:pPr>
        <w:pStyle w:val="a0"/>
        <w:rPr>
          <w:rFonts w:hint="cs"/>
          <w:rtl/>
        </w:rPr>
      </w:pPr>
      <w:r>
        <w:rPr>
          <w:rFonts w:hint="cs"/>
          <w:rtl/>
        </w:rPr>
        <w:t>עוד הפעם - - -</w:t>
      </w:r>
    </w:p>
    <w:p w14:paraId="20866BB3" w14:textId="77777777" w:rsidR="00000000" w:rsidRDefault="00B2572E">
      <w:pPr>
        <w:pStyle w:val="a0"/>
        <w:rPr>
          <w:rFonts w:hint="cs"/>
          <w:rtl/>
        </w:rPr>
      </w:pPr>
    </w:p>
    <w:p w14:paraId="5FDE6ECB" w14:textId="77777777" w:rsidR="00000000" w:rsidRDefault="00B2572E">
      <w:pPr>
        <w:pStyle w:val="-"/>
        <w:rPr>
          <w:rtl/>
        </w:rPr>
      </w:pPr>
      <w:bookmarkStart w:id="141" w:name="FS000000455T17_02_2004_17_38_37C"/>
      <w:bookmarkEnd w:id="141"/>
    </w:p>
    <w:p w14:paraId="734D477F" w14:textId="77777777" w:rsidR="00000000" w:rsidRDefault="00B2572E">
      <w:pPr>
        <w:pStyle w:val="-"/>
        <w:rPr>
          <w:rtl/>
        </w:rPr>
      </w:pPr>
      <w:r>
        <w:rPr>
          <w:rtl/>
        </w:rPr>
        <w:t>אופיר פינס-פז (העבודה-מימד):</w:t>
      </w:r>
    </w:p>
    <w:p w14:paraId="76BCC699" w14:textId="77777777" w:rsidR="00000000" w:rsidRDefault="00B2572E">
      <w:pPr>
        <w:pStyle w:val="a0"/>
        <w:rPr>
          <w:rtl/>
        </w:rPr>
      </w:pPr>
    </w:p>
    <w:p w14:paraId="431BD856" w14:textId="77777777" w:rsidR="00000000" w:rsidRDefault="00B2572E">
      <w:pPr>
        <w:pStyle w:val="a0"/>
        <w:rPr>
          <w:rFonts w:hint="cs"/>
          <w:rtl/>
        </w:rPr>
      </w:pPr>
      <w:r>
        <w:rPr>
          <w:rFonts w:hint="cs"/>
          <w:rtl/>
        </w:rPr>
        <w:t xml:space="preserve">ולכן, תרשו לי לפקפק בתוכניתו המדינית של ראש הממשלה, לא משום  שהיא לא טובה, לא משום  שהיא לא צריכה להיות, אלא משום שאני חושש </w:t>
      </w:r>
      <w:r>
        <w:rPr>
          <w:rFonts w:hint="cs"/>
          <w:rtl/>
        </w:rPr>
        <w:t xml:space="preserve">שראש הממשלה יעשה הכול, אבל הכול, כדי לשרוד בתפקידו, לרבות ניסיון לייצר "ספין", שכאילו נוצר איזה ויכוח מדיני פנימי בישראל, שאותו הוא יכול למשוך שנים על גבי שנים. </w:t>
      </w:r>
    </w:p>
    <w:p w14:paraId="1E4745B8" w14:textId="77777777" w:rsidR="00000000" w:rsidRDefault="00B2572E">
      <w:pPr>
        <w:pStyle w:val="a0"/>
        <w:rPr>
          <w:rFonts w:hint="cs"/>
          <w:rtl/>
        </w:rPr>
      </w:pPr>
    </w:p>
    <w:p w14:paraId="2F4A5B97" w14:textId="77777777" w:rsidR="00000000" w:rsidRDefault="00B2572E">
      <w:pPr>
        <w:pStyle w:val="a0"/>
        <w:rPr>
          <w:rFonts w:hint="cs"/>
          <w:rtl/>
        </w:rPr>
      </w:pPr>
      <w:r>
        <w:rPr>
          <w:rFonts w:hint="cs"/>
          <w:rtl/>
        </w:rPr>
        <w:t xml:space="preserve">לכן, אדוני היושב-ראש, אני קורא לכנסת מצד אחד בהחלט לחזק את ראש הממשלה ולדרוש ממנו הלכה למעשה </w:t>
      </w:r>
      <w:r>
        <w:rPr>
          <w:rFonts w:hint="cs"/>
          <w:rtl/>
        </w:rPr>
        <w:t xml:space="preserve">לבצע את תוכניתו, כי יש לו רוב בכנסת לבצע את תוכניתו. מפלגת העבודה וכולם כאן יתמכו תמיכה רחבה בראש הממשלה, ולא ייתנו לו ליפול על רקע פינוי התנחלויות. תעשה מעשה, תפסיק לדבר, יש לך כוח לעשות. אם אתה באמת מתכוון, תעבור מדיבור לשפת המעשה. תודה רבה. </w:t>
      </w:r>
    </w:p>
    <w:p w14:paraId="52A88F17" w14:textId="77777777" w:rsidR="00000000" w:rsidRDefault="00B2572E">
      <w:pPr>
        <w:pStyle w:val="a0"/>
        <w:rPr>
          <w:rFonts w:hint="cs"/>
          <w:rtl/>
        </w:rPr>
      </w:pPr>
    </w:p>
    <w:p w14:paraId="27863A07" w14:textId="77777777" w:rsidR="00000000" w:rsidRDefault="00B2572E">
      <w:pPr>
        <w:pStyle w:val="af1"/>
        <w:rPr>
          <w:rtl/>
        </w:rPr>
      </w:pPr>
      <w:r>
        <w:rPr>
          <w:rtl/>
        </w:rPr>
        <w:t>היו"ר מיכא</w:t>
      </w:r>
      <w:r>
        <w:rPr>
          <w:rtl/>
        </w:rPr>
        <w:t>ל נודלמן:</w:t>
      </w:r>
    </w:p>
    <w:p w14:paraId="636CDBC2" w14:textId="77777777" w:rsidR="00000000" w:rsidRDefault="00B2572E">
      <w:pPr>
        <w:pStyle w:val="a0"/>
        <w:rPr>
          <w:rtl/>
        </w:rPr>
      </w:pPr>
    </w:p>
    <w:p w14:paraId="62378AAD" w14:textId="77777777" w:rsidR="00000000" w:rsidRDefault="00B2572E">
      <w:pPr>
        <w:pStyle w:val="a0"/>
        <w:rPr>
          <w:rFonts w:hint="cs"/>
          <w:rtl/>
        </w:rPr>
      </w:pPr>
      <w:r>
        <w:rPr>
          <w:rFonts w:hint="cs"/>
          <w:rtl/>
        </w:rPr>
        <w:t xml:space="preserve">תודה רבה. חבר הכנסת נסים זאב, ואחריו - חברת הכנסת גילה פינקלשטיין. </w:t>
      </w:r>
    </w:p>
    <w:p w14:paraId="07CFE997" w14:textId="77777777" w:rsidR="00000000" w:rsidRDefault="00B2572E">
      <w:pPr>
        <w:pStyle w:val="a0"/>
        <w:rPr>
          <w:rFonts w:hint="cs"/>
          <w:rtl/>
        </w:rPr>
      </w:pPr>
    </w:p>
    <w:p w14:paraId="4E40F80F" w14:textId="77777777" w:rsidR="00000000" w:rsidRDefault="00B2572E">
      <w:pPr>
        <w:pStyle w:val="a"/>
        <w:rPr>
          <w:rtl/>
        </w:rPr>
      </w:pPr>
      <w:bookmarkStart w:id="142" w:name="FS000000490T17_02_2004_18_04_53"/>
      <w:bookmarkStart w:id="143" w:name="_Toc67316642"/>
      <w:bookmarkEnd w:id="142"/>
      <w:r>
        <w:rPr>
          <w:rFonts w:hint="eastAsia"/>
          <w:rtl/>
        </w:rPr>
        <w:t>נסים</w:t>
      </w:r>
      <w:r>
        <w:rPr>
          <w:rtl/>
        </w:rPr>
        <w:t xml:space="preserve"> זאב (ש"ס):</w:t>
      </w:r>
      <w:bookmarkEnd w:id="143"/>
    </w:p>
    <w:p w14:paraId="2D7925C0" w14:textId="77777777" w:rsidR="00000000" w:rsidRDefault="00B2572E">
      <w:pPr>
        <w:pStyle w:val="a0"/>
        <w:rPr>
          <w:rFonts w:hint="cs"/>
          <w:rtl/>
        </w:rPr>
      </w:pPr>
    </w:p>
    <w:p w14:paraId="1BAA0979" w14:textId="77777777" w:rsidR="00000000" w:rsidRDefault="00B2572E">
      <w:pPr>
        <w:pStyle w:val="a0"/>
        <w:rPr>
          <w:rFonts w:hint="cs"/>
          <w:rtl/>
        </w:rPr>
      </w:pPr>
      <w:r>
        <w:rPr>
          <w:rFonts w:hint="cs"/>
          <w:rtl/>
        </w:rPr>
        <w:t>אדוני היושב-ראש, מה קרה למחשק הלאומי שלנו? מה קרה לגיבור הלאומי שלנו? איך נפלו גיבורים? "חצי גיבור שנונים עם גחלי רתמים". השאלה היא, אם ראש הממשלה באמת יודע מה</w:t>
      </w:r>
      <w:r>
        <w:rPr>
          <w:rFonts w:hint="cs"/>
          <w:rtl/>
        </w:rPr>
        <w:t xml:space="preserve"> הוא רוצה, מה היעדים והתוכניות. </w:t>
      </w:r>
    </w:p>
    <w:p w14:paraId="653A2ED0" w14:textId="77777777" w:rsidR="00000000" w:rsidRDefault="00B2572E">
      <w:pPr>
        <w:pStyle w:val="a0"/>
        <w:rPr>
          <w:rFonts w:hint="cs"/>
          <w:rtl/>
        </w:rPr>
      </w:pPr>
    </w:p>
    <w:p w14:paraId="0422C2D3" w14:textId="77777777" w:rsidR="00000000" w:rsidRDefault="00B2572E">
      <w:pPr>
        <w:pStyle w:val="a0"/>
        <w:rPr>
          <w:rFonts w:hint="cs"/>
          <w:rtl/>
        </w:rPr>
      </w:pPr>
      <w:r>
        <w:rPr>
          <w:rFonts w:hint="cs"/>
          <w:rtl/>
        </w:rPr>
        <w:t>חדשים לבקרים אנו שומעים תוכניות. כל שר יש לו תוכנית משלו. השר ליברמן מביא - הבוקר שמענו, תוכנית שונה, חלופית. יש תוכניות של השרים השונים. ואנחנו לא יודעים אם יש שר שעומד מאחורי התוכנית, אם יש מי ששומע אותו בכלל. הממשלה הזא</w:t>
      </w:r>
      <w:r>
        <w:rPr>
          <w:rFonts w:hint="cs"/>
          <w:rtl/>
        </w:rPr>
        <w:t xml:space="preserve">ת לא מתפקדת כיוון שהיא לא מגובשת, אין לה תוכנית אחידה; היא גם לא יודעת למה היא מציגה את התוכנית, מי הכריח אותה, מה הן הנסיבות. </w:t>
      </w:r>
    </w:p>
    <w:p w14:paraId="4498C349" w14:textId="77777777" w:rsidR="00000000" w:rsidRDefault="00B2572E">
      <w:pPr>
        <w:pStyle w:val="a0"/>
        <w:rPr>
          <w:rFonts w:hint="cs"/>
          <w:rtl/>
        </w:rPr>
      </w:pPr>
    </w:p>
    <w:p w14:paraId="3388AEEC" w14:textId="77777777" w:rsidR="00000000" w:rsidRDefault="00B2572E">
      <w:pPr>
        <w:pStyle w:val="a0"/>
        <w:rPr>
          <w:rFonts w:hint="cs"/>
          <w:rtl/>
        </w:rPr>
      </w:pPr>
      <w:r>
        <w:rPr>
          <w:rFonts w:hint="cs"/>
          <w:rtl/>
        </w:rPr>
        <w:t xml:space="preserve">השאלה נשאלת גם לגבי הפיצויים. מישהו חשב כמה מאות מיליונים או מיליארדים יעלה הפינוי הזה מרצועת-עזה? </w:t>
      </w:r>
    </w:p>
    <w:p w14:paraId="1DAB60B0" w14:textId="77777777" w:rsidR="00000000" w:rsidRDefault="00B2572E">
      <w:pPr>
        <w:pStyle w:val="a0"/>
        <w:rPr>
          <w:rFonts w:hint="cs"/>
          <w:rtl/>
        </w:rPr>
      </w:pPr>
    </w:p>
    <w:p w14:paraId="52A90851" w14:textId="77777777" w:rsidR="00000000" w:rsidRDefault="00B2572E">
      <w:pPr>
        <w:pStyle w:val="a0"/>
        <w:rPr>
          <w:rFonts w:hint="cs"/>
          <w:rtl/>
        </w:rPr>
      </w:pPr>
      <w:r>
        <w:rPr>
          <w:rFonts w:hint="cs"/>
          <w:rtl/>
        </w:rPr>
        <w:t>ראש הממשלה אמר דבר נוסף. ה</w:t>
      </w:r>
      <w:r>
        <w:rPr>
          <w:rFonts w:hint="cs"/>
          <w:rtl/>
        </w:rPr>
        <w:t>וא אמר שהוא יבקש מארצות-הברית פיצוי. מה פיצוי? הרחבת גושי התנחלויות בגדה תמורת הפינוי ברצועה - הרחבת מעלה-אדומים, אריאל, גוש-עציון. והנימוקים - יש צורך להעביר חלק מהמפונים לאותם אזורים. הרי ארצות-הברית אמרה חד-משמעית: לא; אנחנו לא מסכימים, לא להרחבות ולא ל</w:t>
      </w:r>
      <w:r>
        <w:rPr>
          <w:rFonts w:hint="cs"/>
          <w:rtl/>
        </w:rPr>
        <w:t xml:space="preserve">העברת המתנחלים מעזה ליישובי הגדה ושומרון. </w:t>
      </w:r>
    </w:p>
    <w:p w14:paraId="39B0F719" w14:textId="77777777" w:rsidR="00000000" w:rsidRDefault="00B2572E">
      <w:pPr>
        <w:pStyle w:val="a0"/>
        <w:rPr>
          <w:rFonts w:hint="cs"/>
          <w:rtl/>
        </w:rPr>
      </w:pPr>
    </w:p>
    <w:p w14:paraId="55045498" w14:textId="77777777" w:rsidR="00000000" w:rsidRDefault="00B2572E">
      <w:pPr>
        <w:pStyle w:val="a0"/>
        <w:rPr>
          <w:rFonts w:hint="cs"/>
          <w:rtl/>
        </w:rPr>
      </w:pPr>
      <w:r>
        <w:rPr>
          <w:rFonts w:hint="cs"/>
          <w:rtl/>
        </w:rPr>
        <w:t xml:space="preserve">אם כן, מה הסיבה? מה המניעים של ראש הממשלה, שבכל זאת דוחפים אותו לרוץ ולומר: אנחנו לא רוצים לראות יהודים ברצועה? תוכנית ההתנתקות </w:t>
      </w:r>
      <w:r>
        <w:rPr>
          <w:rtl/>
        </w:rPr>
        <w:t>–</w:t>
      </w:r>
      <w:r>
        <w:rPr>
          <w:rFonts w:hint="cs"/>
          <w:rtl/>
        </w:rPr>
        <w:t xml:space="preserve"> ראש הממשלה כבר התנתק מעצמו. הוא כבר התנתק מהעם. הוא כבר לא שומע את העם. "ויהי כאיש</w:t>
      </w:r>
      <w:r>
        <w:rPr>
          <w:rFonts w:hint="cs"/>
          <w:rtl/>
        </w:rPr>
        <w:t xml:space="preserve"> אשר לא שומע". זו תוכנית שבעצם באה אולי לרצות את ארצות-הברית, כדי שיניחו לו מהתוכנית של הגדר, מתוואי הגדר, שהפך להיות הנושא המרכזי היום, ומדינת ישראל אולי מתנדנדת בין קר לחם. כל יום רוצים לשנות את הגדר. רק צריך לזכור שהיישובים האלה, במשך למעלה מ-30 שנה, קמ</w:t>
      </w:r>
      <w:r>
        <w:rPr>
          <w:rFonts w:hint="cs"/>
          <w:rtl/>
        </w:rPr>
        <w:t xml:space="preserve">ו בדם, ביזע רב, ובעמל, על-ידי כל ממשלות ישראל. </w:t>
      </w:r>
    </w:p>
    <w:p w14:paraId="222E353F" w14:textId="77777777" w:rsidR="00000000" w:rsidRDefault="00B2572E">
      <w:pPr>
        <w:pStyle w:val="a0"/>
        <w:rPr>
          <w:rFonts w:hint="cs"/>
          <w:rtl/>
        </w:rPr>
      </w:pPr>
    </w:p>
    <w:p w14:paraId="61BD662F" w14:textId="77777777" w:rsidR="00000000" w:rsidRDefault="00B2572E">
      <w:pPr>
        <w:pStyle w:val="a0"/>
        <w:rPr>
          <w:rFonts w:hint="cs"/>
          <w:rtl/>
        </w:rPr>
      </w:pPr>
      <w:r>
        <w:rPr>
          <w:rFonts w:hint="cs"/>
          <w:rtl/>
        </w:rPr>
        <w:t xml:space="preserve">נסיגה חד-צדדית היא כניעה לטרור. ואם ראש הממשלה רוצה להיכנע לטרור - העם לא בחר באדם כזה שנותן פרס לטרור. </w:t>
      </w:r>
    </w:p>
    <w:p w14:paraId="3A061109" w14:textId="77777777" w:rsidR="00000000" w:rsidRDefault="00B2572E">
      <w:pPr>
        <w:pStyle w:val="a0"/>
        <w:rPr>
          <w:rFonts w:hint="cs"/>
          <w:rtl/>
        </w:rPr>
      </w:pPr>
    </w:p>
    <w:p w14:paraId="15C858B2" w14:textId="77777777" w:rsidR="00000000" w:rsidRDefault="00B2572E">
      <w:pPr>
        <w:pStyle w:val="af1"/>
        <w:rPr>
          <w:rtl/>
        </w:rPr>
      </w:pPr>
      <w:r>
        <w:rPr>
          <w:rtl/>
        </w:rPr>
        <w:t>היו"ר מיכאל נודלמן:</w:t>
      </w:r>
    </w:p>
    <w:p w14:paraId="41FF50A6" w14:textId="77777777" w:rsidR="00000000" w:rsidRDefault="00B2572E">
      <w:pPr>
        <w:pStyle w:val="a0"/>
        <w:rPr>
          <w:rtl/>
        </w:rPr>
      </w:pPr>
    </w:p>
    <w:p w14:paraId="7AC5BBAE" w14:textId="77777777" w:rsidR="00000000" w:rsidRDefault="00B2572E">
      <w:pPr>
        <w:pStyle w:val="a0"/>
        <w:rPr>
          <w:rFonts w:hint="cs"/>
          <w:rtl/>
        </w:rPr>
      </w:pPr>
      <w:r>
        <w:rPr>
          <w:rFonts w:hint="cs"/>
          <w:rtl/>
        </w:rPr>
        <w:t xml:space="preserve">תודה רבה. </w:t>
      </w:r>
    </w:p>
    <w:p w14:paraId="0EBDF814" w14:textId="77777777" w:rsidR="00000000" w:rsidRDefault="00B2572E">
      <w:pPr>
        <w:pStyle w:val="a0"/>
        <w:rPr>
          <w:rtl/>
        </w:rPr>
      </w:pPr>
    </w:p>
    <w:p w14:paraId="28E2C01A" w14:textId="77777777" w:rsidR="00000000" w:rsidRDefault="00B2572E">
      <w:pPr>
        <w:pStyle w:val="a0"/>
        <w:rPr>
          <w:rFonts w:hint="cs"/>
          <w:rtl/>
        </w:rPr>
      </w:pPr>
    </w:p>
    <w:p w14:paraId="1DF07F10" w14:textId="77777777" w:rsidR="00000000" w:rsidRDefault="00B2572E">
      <w:pPr>
        <w:pStyle w:val="a2"/>
        <w:rPr>
          <w:rFonts w:hint="cs"/>
          <w:rtl/>
        </w:rPr>
      </w:pPr>
      <w:bookmarkStart w:id="144" w:name="_Toc67316643"/>
      <w:r>
        <w:rPr>
          <w:rFonts w:hint="cs"/>
          <w:rtl/>
        </w:rPr>
        <w:t>הודעת יושב-ראש ועדת הכנסת</w:t>
      </w:r>
      <w:bookmarkEnd w:id="144"/>
    </w:p>
    <w:p w14:paraId="2E474595" w14:textId="77777777" w:rsidR="00000000" w:rsidRDefault="00B2572E">
      <w:pPr>
        <w:pStyle w:val="a0"/>
        <w:rPr>
          <w:rFonts w:hint="cs"/>
          <w:rtl/>
        </w:rPr>
      </w:pPr>
    </w:p>
    <w:p w14:paraId="7F452484" w14:textId="77777777" w:rsidR="00000000" w:rsidRDefault="00B2572E">
      <w:pPr>
        <w:pStyle w:val="af1"/>
        <w:rPr>
          <w:rtl/>
        </w:rPr>
      </w:pPr>
      <w:r>
        <w:rPr>
          <w:rFonts w:hint="eastAsia"/>
          <w:rtl/>
        </w:rPr>
        <w:t>היו</w:t>
      </w:r>
      <w:r>
        <w:rPr>
          <w:rtl/>
        </w:rPr>
        <w:t>"ר מיכאל נודלמן:</w:t>
      </w:r>
    </w:p>
    <w:p w14:paraId="1A96CF6C" w14:textId="77777777" w:rsidR="00000000" w:rsidRDefault="00B2572E">
      <w:pPr>
        <w:pStyle w:val="a0"/>
        <w:rPr>
          <w:rFonts w:hint="cs"/>
          <w:rtl/>
        </w:rPr>
      </w:pPr>
    </w:p>
    <w:p w14:paraId="26A01244" w14:textId="77777777" w:rsidR="00000000" w:rsidRDefault="00B2572E">
      <w:pPr>
        <w:pStyle w:val="a0"/>
        <w:rPr>
          <w:rFonts w:hint="cs"/>
          <w:rtl/>
        </w:rPr>
      </w:pPr>
      <w:r>
        <w:rPr>
          <w:rFonts w:hint="cs"/>
          <w:rtl/>
        </w:rPr>
        <w:t>חברי הכנסת, הודעה ל</w:t>
      </w:r>
      <w:r>
        <w:rPr>
          <w:rFonts w:hint="cs"/>
          <w:rtl/>
        </w:rPr>
        <w:t xml:space="preserve">יושב-ראש ועדת הכנסת, חבר הכנסת רוני בר-און. </w:t>
      </w:r>
    </w:p>
    <w:p w14:paraId="65E97EBC" w14:textId="77777777" w:rsidR="00000000" w:rsidRDefault="00B2572E">
      <w:pPr>
        <w:pStyle w:val="a0"/>
        <w:rPr>
          <w:rFonts w:hint="cs"/>
          <w:rtl/>
        </w:rPr>
      </w:pPr>
    </w:p>
    <w:p w14:paraId="49AFEFCD" w14:textId="77777777" w:rsidR="00000000" w:rsidRDefault="00B2572E">
      <w:pPr>
        <w:pStyle w:val="a"/>
        <w:rPr>
          <w:rtl/>
        </w:rPr>
      </w:pPr>
      <w:bookmarkStart w:id="145" w:name="FS000001038T17_02_2004_18_16_17"/>
      <w:bookmarkStart w:id="146" w:name="FS000001038T17_02_2004_18_34_09"/>
      <w:bookmarkStart w:id="147" w:name="_Toc67316644"/>
      <w:bookmarkEnd w:id="145"/>
      <w:bookmarkEnd w:id="146"/>
      <w:r>
        <w:rPr>
          <w:rFonts w:hint="eastAsia"/>
          <w:rtl/>
        </w:rPr>
        <w:t>רוני</w:t>
      </w:r>
      <w:r>
        <w:rPr>
          <w:rtl/>
        </w:rPr>
        <w:t xml:space="preserve"> בר-און (יו"ר ועדת הכנסת):</w:t>
      </w:r>
      <w:bookmarkEnd w:id="147"/>
    </w:p>
    <w:p w14:paraId="7D8F6ED3" w14:textId="77777777" w:rsidR="00000000" w:rsidRDefault="00B2572E">
      <w:pPr>
        <w:pStyle w:val="a0"/>
        <w:rPr>
          <w:rFonts w:hint="cs"/>
          <w:rtl/>
        </w:rPr>
      </w:pPr>
    </w:p>
    <w:p w14:paraId="029B8F50" w14:textId="77777777" w:rsidR="00000000" w:rsidRDefault="00B2572E">
      <w:pPr>
        <w:pStyle w:val="a0"/>
        <w:rPr>
          <w:rFonts w:hint="cs"/>
          <w:rtl/>
        </w:rPr>
      </w:pPr>
      <w:r>
        <w:rPr>
          <w:rFonts w:hint="cs"/>
          <w:rtl/>
        </w:rPr>
        <w:t>אדוני היושב-ראש, חברי חברי הכנסת, אדוני השר, הכנסת החליטה בישיבתה ביום י"ב בשבט, התשס"ד, 4 בפברואר 2004, להעביר את הצעת חוק לתיקון פקודת הטלגרף (איסור פרסום באמצעי תקשורת בלתי חו</w:t>
      </w:r>
      <w:r>
        <w:rPr>
          <w:rFonts w:hint="cs"/>
          <w:rtl/>
        </w:rPr>
        <w:t xml:space="preserve">קיים ואיסור השמעה במוסדות ציבוריים), התשס"ג-2003, פ/918, של חבר הכנסת רוני בריזון, לוועדת החוקה, חוק ומשפט, שתדון בהצעת חוק זו לשם הכנתה לקריאה ראשונה. </w:t>
      </w:r>
    </w:p>
    <w:p w14:paraId="24D5B0E1" w14:textId="77777777" w:rsidR="00000000" w:rsidRDefault="00B2572E">
      <w:pPr>
        <w:pStyle w:val="a0"/>
        <w:rPr>
          <w:rFonts w:hint="cs"/>
          <w:rtl/>
        </w:rPr>
      </w:pPr>
    </w:p>
    <w:p w14:paraId="34EF5FCA" w14:textId="77777777" w:rsidR="00000000" w:rsidRDefault="00B2572E">
      <w:pPr>
        <w:pStyle w:val="a0"/>
        <w:rPr>
          <w:rFonts w:hint="cs"/>
          <w:rtl/>
        </w:rPr>
      </w:pPr>
      <w:r>
        <w:rPr>
          <w:rFonts w:hint="cs"/>
          <w:rtl/>
        </w:rPr>
        <w:t>יושב-ראש ועדת הכלכלה ביקש להעביר הצעת חוק זו לוועדת הכלכלה, מאחר שנושא זה נמצא בתחום סמכותה של ועדת הכ</w:t>
      </w:r>
      <w:r>
        <w:rPr>
          <w:rFonts w:hint="cs"/>
          <w:rtl/>
        </w:rPr>
        <w:t>לכלה, וכן מן הנימוק שכל ההצעות לתיקונים והתיקונים בה החל משנת 1961 ואילך נדונו והוכנו בוועדת הכלכלה.</w:t>
      </w:r>
    </w:p>
    <w:p w14:paraId="5E3A8DC4" w14:textId="77777777" w:rsidR="00000000" w:rsidRDefault="00B2572E">
      <w:pPr>
        <w:pStyle w:val="a0"/>
        <w:rPr>
          <w:rFonts w:hint="cs"/>
          <w:rtl/>
        </w:rPr>
      </w:pPr>
    </w:p>
    <w:p w14:paraId="075D79B0" w14:textId="77777777" w:rsidR="00000000" w:rsidRDefault="00B2572E">
      <w:pPr>
        <w:pStyle w:val="a0"/>
        <w:rPr>
          <w:rFonts w:hint="cs"/>
          <w:rtl/>
        </w:rPr>
      </w:pPr>
      <w:r>
        <w:rPr>
          <w:rFonts w:hint="cs"/>
          <w:rtl/>
        </w:rPr>
        <w:t xml:space="preserve">ועדת הכנסת ממליצה לכנסת לשנות את החלטתה ולהעביר את הצעת החוק הנ"ל מוועדת החוקה, חוק ומשפט, לדיון בוועדת הכלכלה, לשם הכנתה לקריאה ראשונה. </w:t>
      </w:r>
    </w:p>
    <w:p w14:paraId="2812147A" w14:textId="77777777" w:rsidR="00000000" w:rsidRDefault="00B2572E">
      <w:pPr>
        <w:pStyle w:val="a0"/>
        <w:rPr>
          <w:rFonts w:hint="cs"/>
          <w:rtl/>
        </w:rPr>
      </w:pPr>
    </w:p>
    <w:p w14:paraId="58A8675B" w14:textId="77777777" w:rsidR="00000000" w:rsidRDefault="00B2572E">
      <w:pPr>
        <w:pStyle w:val="a0"/>
        <w:rPr>
          <w:rFonts w:hint="cs"/>
          <w:rtl/>
        </w:rPr>
      </w:pPr>
      <w:r>
        <w:rPr>
          <w:rFonts w:hint="cs"/>
          <w:rtl/>
        </w:rPr>
        <w:t xml:space="preserve">אבקש את אישורה </w:t>
      </w:r>
      <w:r>
        <w:rPr>
          <w:rFonts w:hint="cs"/>
          <w:rtl/>
        </w:rPr>
        <w:t>של הכנסת להמלצה זו.</w:t>
      </w:r>
    </w:p>
    <w:p w14:paraId="4F92027F" w14:textId="77777777" w:rsidR="00000000" w:rsidRDefault="00B2572E">
      <w:pPr>
        <w:pStyle w:val="a0"/>
        <w:rPr>
          <w:rFonts w:hint="cs"/>
          <w:rtl/>
        </w:rPr>
      </w:pPr>
    </w:p>
    <w:p w14:paraId="2F76A651" w14:textId="77777777" w:rsidR="00000000" w:rsidRDefault="00B2572E">
      <w:pPr>
        <w:pStyle w:val="af1"/>
        <w:rPr>
          <w:rtl/>
        </w:rPr>
      </w:pPr>
      <w:r>
        <w:rPr>
          <w:rtl/>
        </w:rPr>
        <w:t>היו"ר מיכאל נודלמן:</w:t>
      </w:r>
    </w:p>
    <w:p w14:paraId="75D745A4" w14:textId="77777777" w:rsidR="00000000" w:rsidRDefault="00B2572E">
      <w:pPr>
        <w:pStyle w:val="a0"/>
        <w:rPr>
          <w:rtl/>
        </w:rPr>
      </w:pPr>
    </w:p>
    <w:p w14:paraId="5E97AB13" w14:textId="77777777" w:rsidR="00000000" w:rsidRDefault="00B2572E">
      <w:pPr>
        <w:pStyle w:val="a0"/>
        <w:rPr>
          <w:rFonts w:hint="cs"/>
          <w:rtl/>
        </w:rPr>
      </w:pPr>
      <w:r>
        <w:rPr>
          <w:rFonts w:hint="cs"/>
          <w:rtl/>
        </w:rPr>
        <w:t xml:space="preserve">חברי הכנסת, אנחנו צריכים להצביע על ההחלטה שקרא עכשיו יושב-ראש ועדת הכנסת - להעביר את הצעת החוק מוועדת החוקה, חוק ומשפט, לוועדת הכלכלה. אנחנו הולכים להצבעה. מי בעד? מי נגד? בבקשה. </w:t>
      </w:r>
    </w:p>
    <w:p w14:paraId="7B8AD389" w14:textId="77777777" w:rsidR="00000000" w:rsidRDefault="00B2572E">
      <w:pPr>
        <w:pStyle w:val="a0"/>
        <w:rPr>
          <w:rFonts w:hint="cs"/>
          <w:rtl/>
        </w:rPr>
      </w:pPr>
    </w:p>
    <w:p w14:paraId="17E23498" w14:textId="77777777" w:rsidR="00000000" w:rsidRDefault="00B2572E">
      <w:pPr>
        <w:pStyle w:val="af0"/>
        <w:rPr>
          <w:rtl/>
        </w:rPr>
      </w:pPr>
      <w:r>
        <w:rPr>
          <w:rFonts w:hint="eastAsia"/>
          <w:rtl/>
        </w:rPr>
        <w:t>אופיר</w:t>
      </w:r>
      <w:r>
        <w:rPr>
          <w:rtl/>
        </w:rPr>
        <w:t xml:space="preserve"> פינס-פז (העבודה-מימד):</w:t>
      </w:r>
    </w:p>
    <w:p w14:paraId="5C086E94" w14:textId="77777777" w:rsidR="00000000" w:rsidRDefault="00B2572E">
      <w:pPr>
        <w:pStyle w:val="a0"/>
        <w:rPr>
          <w:rFonts w:hint="cs"/>
          <w:rtl/>
        </w:rPr>
      </w:pPr>
    </w:p>
    <w:p w14:paraId="4A8708EB" w14:textId="77777777" w:rsidR="00000000" w:rsidRDefault="00B2572E">
      <w:pPr>
        <w:pStyle w:val="a0"/>
        <w:rPr>
          <w:rFonts w:hint="cs"/>
          <w:rtl/>
        </w:rPr>
      </w:pPr>
      <w:r>
        <w:rPr>
          <w:rFonts w:hint="cs"/>
          <w:rtl/>
        </w:rPr>
        <w:t>בעד</w:t>
      </w:r>
      <w:r>
        <w:rPr>
          <w:rFonts w:hint="cs"/>
          <w:rtl/>
        </w:rPr>
        <w:t>.</w:t>
      </w:r>
    </w:p>
    <w:p w14:paraId="396E0174" w14:textId="77777777" w:rsidR="00000000" w:rsidRDefault="00B2572E">
      <w:pPr>
        <w:pStyle w:val="a0"/>
        <w:rPr>
          <w:rFonts w:hint="cs"/>
          <w:rtl/>
        </w:rPr>
      </w:pPr>
    </w:p>
    <w:p w14:paraId="4C3A9010" w14:textId="77777777" w:rsidR="00000000" w:rsidRDefault="00B2572E">
      <w:pPr>
        <w:pStyle w:val="af1"/>
        <w:rPr>
          <w:rtl/>
        </w:rPr>
      </w:pPr>
      <w:r>
        <w:rPr>
          <w:rtl/>
        </w:rPr>
        <w:t>היו"ר מיכאל נודלמן:</w:t>
      </w:r>
    </w:p>
    <w:p w14:paraId="7DB5963E" w14:textId="77777777" w:rsidR="00000000" w:rsidRDefault="00B2572E">
      <w:pPr>
        <w:pStyle w:val="a0"/>
        <w:rPr>
          <w:rtl/>
        </w:rPr>
      </w:pPr>
    </w:p>
    <w:p w14:paraId="3A51BFF6" w14:textId="77777777" w:rsidR="00000000" w:rsidRDefault="00B2572E">
      <w:pPr>
        <w:pStyle w:val="a0"/>
        <w:rPr>
          <w:rFonts w:hint="cs"/>
          <w:rtl/>
        </w:rPr>
      </w:pPr>
      <w:r>
        <w:rPr>
          <w:rFonts w:hint="cs"/>
          <w:rtl/>
        </w:rPr>
        <w:t>בעד, בעד.</w:t>
      </w:r>
    </w:p>
    <w:p w14:paraId="6D3E0885" w14:textId="77777777" w:rsidR="00000000" w:rsidRDefault="00B2572E">
      <w:pPr>
        <w:pStyle w:val="a0"/>
        <w:rPr>
          <w:rFonts w:hint="cs"/>
          <w:rtl/>
        </w:rPr>
      </w:pPr>
    </w:p>
    <w:p w14:paraId="7FD9D371" w14:textId="77777777" w:rsidR="00000000" w:rsidRDefault="00B2572E">
      <w:pPr>
        <w:pStyle w:val="af0"/>
        <w:rPr>
          <w:rtl/>
        </w:rPr>
      </w:pPr>
      <w:r>
        <w:rPr>
          <w:rFonts w:hint="eastAsia"/>
          <w:rtl/>
        </w:rPr>
        <w:t>ענבל</w:t>
      </w:r>
      <w:r>
        <w:rPr>
          <w:rtl/>
        </w:rPr>
        <w:t xml:space="preserve"> גבריאלי (הליכוד):</w:t>
      </w:r>
    </w:p>
    <w:p w14:paraId="6291A370" w14:textId="77777777" w:rsidR="00000000" w:rsidRDefault="00B2572E">
      <w:pPr>
        <w:pStyle w:val="a0"/>
        <w:rPr>
          <w:rFonts w:hint="cs"/>
          <w:rtl/>
        </w:rPr>
      </w:pPr>
    </w:p>
    <w:p w14:paraId="0837F69A" w14:textId="77777777" w:rsidR="00000000" w:rsidRDefault="00B2572E">
      <w:pPr>
        <w:pStyle w:val="a0"/>
        <w:rPr>
          <w:rFonts w:hint="cs"/>
          <w:rtl/>
        </w:rPr>
      </w:pPr>
      <w:r>
        <w:rPr>
          <w:rFonts w:hint="cs"/>
          <w:rtl/>
        </w:rPr>
        <w:t xml:space="preserve">בעד, ודאי שבעד. </w:t>
      </w:r>
    </w:p>
    <w:p w14:paraId="65FC2F89" w14:textId="77777777" w:rsidR="00000000" w:rsidRDefault="00B2572E">
      <w:pPr>
        <w:pStyle w:val="a0"/>
        <w:rPr>
          <w:rFonts w:hint="cs"/>
          <w:rtl/>
        </w:rPr>
      </w:pPr>
    </w:p>
    <w:p w14:paraId="16B88073" w14:textId="77777777" w:rsidR="00000000" w:rsidRDefault="00B2572E">
      <w:pPr>
        <w:pStyle w:val="af1"/>
        <w:rPr>
          <w:rtl/>
        </w:rPr>
      </w:pPr>
      <w:r>
        <w:rPr>
          <w:rtl/>
        </w:rPr>
        <w:t>היו"ר מיכאל נודלמן:</w:t>
      </w:r>
    </w:p>
    <w:p w14:paraId="3F2481E9" w14:textId="77777777" w:rsidR="00000000" w:rsidRDefault="00B2572E">
      <w:pPr>
        <w:pStyle w:val="a0"/>
        <w:rPr>
          <w:rtl/>
        </w:rPr>
      </w:pPr>
    </w:p>
    <w:p w14:paraId="7698A214" w14:textId="77777777" w:rsidR="00000000" w:rsidRDefault="00B2572E">
      <w:pPr>
        <w:pStyle w:val="a0"/>
        <w:rPr>
          <w:rFonts w:hint="cs"/>
          <w:rtl/>
        </w:rPr>
      </w:pPr>
      <w:r>
        <w:rPr>
          <w:rFonts w:hint="cs"/>
          <w:rtl/>
        </w:rPr>
        <w:t xml:space="preserve">צריך לקיים את הפרוצדורה. </w:t>
      </w:r>
    </w:p>
    <w:p w14:paraId="588EE2AF" w14:textId="77777777" w:rsidR="00000000" w:rsidRDefault="00B2572E">
      <w:pPr>
        <w:pStyle w:val="a0"/>
        <w:rPr>
          <w:rFonts w:hint="cs"/>
          <w:rtl/>
        </w:rPr>
      </w:pPr>
    </w:p>
    <w:p w14:paraId="7C9B3281" w14:textId="77777777" w:rsidR="00000000" w:rsidRDefault="00B2572E">
      <w:pPr>
        <w:pStyle w:val="ab"/>
        <w:bidi/>
        <w:rPr>
          <w:rFonts w:hint="cs"/>
          <w:rtl/>
        </w:rPr>
      </w:pPr>
      <w:r>
        <w:rPr>
          <w:rFonts w:hint="cs"/>
          <w:rtl/>
        </w:rPr>
        <w:t>הצבעה מס' 2</w:t>
      </w:r>
    </w:p>
    <w:p w14:paraId="68ED8462" w14:textId="77777777" w:rsidR="00000000" w:rsidRDefault="00B2572E">
      <w:pPr>
        <w:pStyle w:val="a0"/>
        <w:rPr>
          <w:rFonts w:hint="cs"/>
          <w:rtl/>
        </w:rPr>
      </w:pPr>
    </w:p>
    <w:p w14:paraId="7AFC97D0" w14:textId="77777777" w:rsidR="00000000" w:rsidRDefault="00B2572E">
      <w:pPr>
        <w:pStyle w:val="ac"/>
        <w:bidi/>
        <w:rPr>
          <w:rFonts w:hint="cs"/>
          <w:rtl/>
        </w:rPr>
      </w:pPr>
      <w:r>
        <w:rPr>
          <w:rFonts w:hint="cs"/>
          <w:rtl/>
        </w:rPr>
        <w:t xml:space="preserve">בעד הצעת ועדת הכנסת </w:t>
      </w:r>
      <w:r>
        <w:rPr>
          <w:rtl/>
        </w:rPr>
        <w:t>–</w:t>
      </w:r>
      <w:r>
        <w:rPr>
          <w:rFonts w:hint="cs"/>
          <w:rtl/>
        </w:rPr>
        <w:t xml:space="preserve"> 8</w:t>
      </w:r>
    </w:p>
    <w:p w14:paraId="4758FC33" w14:textId="77777777" w:rsidR="00000000" w:rsidRDefault="00B2572E">
      <w:pPr>
        <w:pStyle w:val="ac"/>
        <w:bidi/>
        <w:rPr>
          <w:rFonts w:hint="cs"/>
          <w:rtl/>
        </w:rPr>
      </w:pPr>
      <w:r>
        <w:rPr>
          <w:rFonts w:hint="cs"/>
          <w:rtl/>
        </w:rPr>
        <w:t xml:space="preserve">נגד </w:t>
      </w:r>
      <w:r>
        <w:rPr>
          <w:rtl/>
        </w:rPr>
        <w:t>–</w:t>
      </w:r>
      <w:r>
        <w:rPr>
          <w:rFonts w:hint="cs"/>
          <w:rtl/>
        </w:rPr>
        <w:t xml:space="preserve"> 1</w:t>
      </w:r>
    </w:p>
    <w:p w14:paraId="3BD01143" w14:textId="77777777" w:rsidR="00000000" w:rsidRDefault="00B2572E">
      <w:pPr>
        <w:pStyle w:val="ac"/>
        <w:bidi/>
        <w:rPr>
          <w:rFonts w:hint="cs"/>
          <w:rtl/>
        </w:rPr>
      </w:pPr>
      <w:r>
        <w:rPr>
          <w:rFonts w:hint="cs"/>
          <w:rtl/>
        </w:rPr>
        <w:t xml:space="preserve">נמנעים </w:t>
      </w:r>
      <w:r>
        <w:rPr>
          <w:rtl/>
        </w:rPr>
        <w:t>–</w:t>
      </w:r>
      <w:r>
        <w:rPr>
          <w:rFonts w:hint="cs"/>
          <w:rtl/>
        </w:rPr>
        <w:t xml:space="preserve">  אין</w:t>
      </w:r>
    </w:p>
    <w:p w14:paraId="3832FDEC" w14:textId="77777777" w:rsidR="00000000" w:rsidRDefault="00B2572E">
      <w:pPr>
        <w:pStyle w:val="ad"/>
        <w:bidi/>
        <w:rPr>
          <w:rFonts w:hint="cs"/>
          <w:rtl/>
        </w:rPr>
      </w:pPr>
      <w:r>
        <w:rPr>
          <w:rFonts w:hint="cs"/>
          <w:rtl/>
        </w:rPr>
        <w:t>הצעת ועדת הכנסת להעביר את הצעת החוק לתיקון פקודת הטלגרף (איסור פרסום באמ</w:t>
      </w:r>
      <w:r>
        <w:rPr>
          <w:rFonts w:hint="cs"/>
          <w:rtl/>
        </w:rPr>
        <w:t>צעי תקשורת בלתי חוקיים ואיסור השמעה במוסדות ציבוריים), התשס"ג-2003, מוועדת החוקה, חוק ומשפט לוועדת הכלכלה נתקבלה.</w:t>
      </w:r>
    </w:p>
    <w:p w14:paraId="1744249F" w14:textId="77777777" w:rsidR="00000000" w:rsidRDefault="00B2572E">
      <w:pPr>
        <w:pStyle w:val="a0"/>
        <w:rPr>
          <w:rFonts w:hint="cs"/>
          <w:rtl/>
        </w:rPr>
      </w:pPr>
    </w:p>
    <w:p w14:paraId="2C3DB218" w14:textId="77777777" w:rsidR="00000000" w:rsidRDefault="00B2572E">
      <w:pPr>
        <w:pStyle w:val="af1"/>
        <w:rPr>
          <w:rtl/>
        </w:rPr>
      </w:pPr>
      <w:r>
        <w:rPr>
          <w:rtl/>
        </w:rPr>
        <w:t>היו"ר מיכאל נודלמן:</w:t>
      </w:r>
    </w:p>
    <w:p w14:paraId="55E5FD63" w14:textId="77777777" w:rsidR="00000000" w:rsidRDefault="00B2572E">
      <w:pPr>
        <w:pStyle w:val="a0"/>
        <w:rPr>
          <w:rtl/>
        </w:rPr>
      </w:pPr>
    </w:p>
    <w:p w14:paraId="7336A16B" w14:textId="77777777" w:rsidR="00000000" w:rsidRDefault="00B2572E">
      <w:pPr>
        <w:pStyle w:val="a0"/>
        <w:rPr>
          <w:rFonts w:hint="cs"/>
          <w:rtl/>
        </w:rPr>
      </w:pPr>
      <w:r>
        <w:rPr>
          <w:rFonts w:hint="cs"/>
          <w:rtl/>
        </w:rPr>
        <w:t xml:space="preserve">בעד - 8, נגד - 1, אין נמנעים. </w:t>
      </w:r>
    </w:p>
    <w:p w14:paraId="11DB79A3" w14:textId="77777777" w:rsidR="00000000" w:rsidRDefault="00B2572E">
      <w:pPr>
        <w:pStyle w:val="a0"/>
        <w:rPr>
          <w:rFonts w:hint="cs"/>
          <w:rtl/>
        </w:rPr>
      </w:pPr>
    </w:p>
    <w:p w14:paraId="2BD62E1E" w14:textId="77777777" w:rsidR="00000000" w:rsidRDefault="00B2572E">
      <w:pPr>
        <w:pStyle w:val="af0"/>
        <w:rPr>
          <w:rtl/>
        </w:rPr>
      </w:pPr>
      <w:r>
        <w:rPr>
          <w:rFonts w:hint="eastAsia"/>
          <w:rtl/>
        </w:rPr>
        <w:t>ענבל</w:t>
      </w:r>
      <w:r>
        <w:rPr>
          <w:rtl/>
        </w:rPr>
        <w:t xml:space="preserve"> גבריאלי (הליכוד):</w:t>
      </w:r>
    </w:p>
    <w:p w14:paraId="52B40ED0" w14:textId="77777777" w:rsidR="00000000" w:rsidRDefault="00B2572E">
      <w:pPr>
        <w:pStyle w:val="a0"/>
        <w:rPr>
          <w:rFonts w:hint="cs"/>
          <w:rtl/>
        </w:rPr>
      </w:pPr>
    </w:p>
    <w:p w14:paraId="60A91A33" w14:textId="77777777" w:rsidR="00000000" w:rsidRDefault="00B2572E">
      <w:pPr>
        <w:pStyle w:val="a0"/>
        <w:rPr>
          <w:rFonts w:hint="cs"/>
          <w:rtl/>
        </w:rPr>
      </w:pPr>
      <w:r>
        <w:rPr>
          <w:rFonts w:hint="cs"/>
          <w:rtl/>
        </w:rPr>
        <w:t>מי הצביע נגד?</w:t>
      </w:r>
    </w:p>
    <w:p w14:paraId="525F1229" w14:textId="77777777" w:rsidR="00000000" w:rsidRDefault="00B2572E">
      <w:pPr>
        <w:pStyle w:val="a0"/>
        <w:rPr>
          <w:rFonts w:hint="cs"/>
          <w:rtl/>
        </w:rPr>
      </w:pPr>
    </w:p>
    <w:p w14:paraId="24487D7F" w14:textId="77777777" w:rsidR="00000000" w:rsidRDefault="00B2572E">
      <w:pPr>
        <w:pStyle w:val="af1"/>
        <w:rPr>
          <w:rtl/>
        </w:rPr>
      </w:pPr>
      <w:r>
        <w:rPr>
          <w:rtl/>
        </w:rPr>
        <w:t>היו"ר מיכאל נודלמן:</w:t>
      </w:r>
    </w:p>
    <w:p w14:paraId="0C03395F" w14:textId="77777777" w:rsidR="00000000" w:rsidRDefault="00B2572E">
      <w:pPr>
        <w:pStyle w:val="a0"/>
        <w:rPr>
          <w:rtl/>
        </w:rPr>
      </w:pPr>
    </w:p>
    <w:p w14:paraId="72BCA8E2" w14:textId="77777777" w:rsidR="00000000" w:rsidRDefault="00B2572E">
      <w:pPr>
        <w:pStyle w:val="a0"/>
        <w:rPr>
          <w:rFonts w:hint="cs"/>
          <w:rtl/>
        </w:rPr>
      </w:pPr>
      <w:r>
        <w:rPr>
          <w:rFonts w:hint="cs"/>
          <w:rtl/>
        </w:rPr>
        <w:t xml:space="preserve">אני קובע שהחוק יעבור מוועדת </w:t>
      </w:r>
      <w:r>
        <w:rPr>
          <w:rFonts w:hint="cs"/>
          <w:rtl/>
        </w:rPr>
        <w:t xml:space="preserve">החוקה, חוק ומשפט, לוועדת הכלכלה. </w:t>
      </w:r>
    </w:p>
    <w:p w14:paraId="4AA7C8DB" w14:textId="77777777" w:rsidR="00000000" w:rsidRDefault="00B2572E">
      <w:pPr>
        <w:pStyle w:val="a0"/>
        <w:rPr>
          <w:rFonts w:hint="cs"/>
          <w:rtl/>
        </w:rPr>
      </w:pPr>
    </w:p>
    <w:p w14:paraId="21D162FC" w14:textId="77777777" w:rsidR="00000000" w:rsidRDefault="00B2572E">
      <w:pPr>
        <w:pStyle w:val="a0"/>
        <w:rPr>
          <w:rFonts w:hint="cs"/>
          <w:rtl/>
        </w:rPr>
      </w:pPr>
    </w:p>
    <w:p w14:paraId="78CF26D3" w14:textId="77777777" w:rsidR="00000000" w:rsidRDefault="00B2572E">
      <w:pPr>
        <w:pStyle w:val="a2"/>
        <w:rPr>
          <w:rtl/>
        </w:rPr>
      </w:pPr>
    </w:p>
    <w:p w14:paraId="3E115F38" w14:textId="77777777" w:rsidR="00000000" w:rsidRDefault="00B2572E">
      <w:pPr>
        <w:pStyle w:val="a2"/>
        <w:rPr>
          <w:rtl/>
        </w:rPr>
      </w:pPr>
      <w:bookmarkStart w:id="148" w:name="CS22494FI0022494T17_02_2004_18_38_22"/>
      <w:bookmarkStart w:id="149" w:name="_Toc67316645"/>
      <w:bookmarkEnd w:id="148"/>
      <w:r>
        <w:rPr>
          <w:rtl/>
        </w:rPr>
        <w:t>הת</w:t>
      </w:r>
      <w:r>
        <w:rPr>
          <w:rFonts w:hint="cs"/>
          <w:rtl/>
        </w:rPr>
        <w:t>ו</w:t>
      </w:r>
      <w:r>
        <w:rPr>
          <w:rtl/>
        </w:rPr>
        <w:t>כנית לפינוי י</w:t>
      </w:r>
      <w:r>
        <w:rPr>
          <w:rFonts w:hint="cs"/>
          <w:rtl/>
        </w:rPr>
        <w:t>י</w:t>
      </w:r>
      <w:r>
        <w:rPr>
          <w:rtl/>
        </w:rPr>
        <w:t>שובים בחבל</w:t>
      </w:r>
      <w:r>
        <w:rPr>
          <w:rFonts w:hint="cs"/>
          <w:rtl/>
        </w:rPr>
        <w:t>-</w:t>
      </w:r>
      <w:r>
        <w:rPr>
          <w:rtl/>
        </w:rPr>
        <w:t>עזה ומשאל</w:t>
      </w:r>
      <w:r>
        <w:rPr>
          <w:rFonts w:hint="cs"/>
          <w:rtl/>
        </w:rPr>
        <w:t>-</w:t>
      </w:r>
      <w:r>
        <w:rPr>
          <w:rtl/>
        </w:rPr>
        <w:t>עם</w:t>
      </w:r>
      <w:bookmarkEnd w:id="149"/>
    </w:p>
    <w:p w14:paraId="3B7EB6D8" w14:textId="77777777" w:rsidR="00000000" w:rsidRDefault="00B2572E">
      <w:pPr>
        <w:pStyle w:val="-0"/>
        <w:rPr>
          <w:rFonts w:hint="cs"/>
          <w:rtl/>
        </w:rPr>
      </w:pPr>
    </w:p>
    <w:p w14:paraId="07394B99" w14:textId="77777777" w:rsidR="00000000" w:rsidRDefault="00B2572E">
      <w:pPr>
        <w:pStyle w:val="af1"/>
        <w:rPr>
          <w:rtl/>
        </w:rPr>
      </w:pPr>
      <w:r>
        <w:rPr>
          <w:rtl/>
        </w:rPr>
        <w:t>היו"ר מיכאל נודלמן:</w:t>
      </w:r>
    </w:p>
    <w:p w14:paraId="3C15D8DD" w14:textId="77777777" w:rsidR="00000000" w:rsidRDefault="00B2572E">
      <w:pPr>
        <w:pStyle w:val="a0"/>
        <w:rPr>
          <w:rtl/>
        </w:rPr>
      </w:pPr>
    </w:p>
    <w:p w14:paraId="2D2D7D8A" w14:textId="77777777" w:rsidR="00000000" w:rsidRDefault="00B2572E">
      <w:pPr>
        <w:pStyle w:val="a0"/>
        <w:rPr>
          <w:rFonts w:hint="cs"/>
          <w:rtl/>
        </w:rPr>
      </w:pPr>
      <w:r>
        <w:rPr>
          <w:rFonts w:hint="cs"/>
          <w:rtl/>
        </w:rPr>
        <w:t xml:space="preserve">חברת הכנסת גילה פינקלשטיין, בבקשה. אחריה - חברת הכנסת ענבל גבריאלי. </w:t>
      </w:r>
    </w:p>
    <w:p w14:paraId="4535D626" w14:textId="77777777" w:rsidR="00000000" w:rsidRDefault="00B2572E">
      <w:pPr>
        <w:pStyle w:val="a0"/>
        <w:rPr>
          <w:rFonts w:hint="cs"/>
          <w:rtl/>
        </w:rPr>
      </w:pPr>
    </w:p>
    <w:p w14:paraId="3D65406E" w14:textId="77777777" w:rsidR="00000000" w:rsidRDefault="00B2572E">
      <w:pPr>
        <w:pStyle w:val="a"/>
        <w:rPr>
          <w:rtl/>
        </w:rPr>
      </w:pPr>
      <w:bookmarkStart w:id="150" w:name="FS000001059T17_02_2004_18_37_14"/>
      <w:bookmarkStart w:id="151" w:name="_Toc67316646"/>
      <w:bookmarkEnd w:id="150"/>
      <w:r>
        <w:rPr>
          <w:rFonts w:hint="eastAsia"/>
          <w:rtl/>
        </w:rPr>
        <w:t>גילה</w:t>
      </w:r>
      <w:r>
        <w:rPr>
          <w:rtl/>
        </w:rPr>
        <w:t xml:space="preserve"> פינקלשטיין (מפד"ל):</w:t>
      </w:r>
      <w:bookmarkEnd w:id="151"/>
    </w:p>
    <w:p w14:paraId="70658085" w14:textId="77777777" w:rsidR="00000000" w:rsidRDefault="00B2572E">
      <w:pPr>
        <w:bidi/>
        <w:spacing w:line="360" w:lineRule="auto"/>
        <w:rPr>
          <w:sz w:val="28"/>
          <w:szCs w:val="28"/>
        </w:rPr>
      </w:pPr>
      <w:r>
        <w:rPr>
          <w:rFonts w:hint="cs"/>
          <w:sz w:val="28"/>
          <w:szCs w:val="28"/>
          <w:rtl/>
        </w:rPr>
        <w:t xml:space="preserve">   </w:t>
      </w:r>
    </w:p>
    <w:p w14:paraId="01004FE1" w14:textId="77777777" w:rsidR="00000000" w:rsidRDefault="00B2572E">
      <w:pPr>
        <w:pStyle w:val="a0"/>
        <w:rPr>
          <w:rFonts w:hint="cs"/>
          <w:rtl/>
        </w:rPr>
      </w:pPr>
      <w:r>
        <w:rPr>
          <w:rFonts w:hint="cs"/>
          <w:rtl/>
        </w:rPr>
        <w:t>אדוני היושב-ראש, כבוד השר, כנסת נכבדה, תוכניתו של ראש הממ</w:t>
      </w:r>
      <w:r>
        <w:rPr>
          <w:rFonts w:hint="cs"/>
          <w:rtl/>
        </w:rPr>
        <w:t xml:space="preserve">שלה להתנתקות מהפלסטינים קרמה עור וגידים, לפחות מבחינה פומבית, במהלך מדורג, שראשיתו בהצהרות מרומזות וחלקיות. אולם התוכנית התפוצצה בפני כולנו לפני כשבועיים, עם פרסום תוכניתו הדרמטית לסגת מגוש-קטיף. </w:t>
      </w:r>
    </w:p>
    <w:p w14:paraId="04050B09" w14:textId="77777777" w:rsidR="00000000" w:rsidRDefault="00B2572E">
      <w:pPr>
        <w:pStyle w:val="a0"/>
        <w:rPr>
          <w:rFonts w:hint="cs"/>
          <w:rtl/>
        </w:rPr>
      </w:pPr>
      <w:r>
        <w:rPr>
          <w:rFonts w:hint="cs"/>
          <w:rtl/>
        </w:rPr>
        <w:t xml:space="preserve">   </w:t>
      </w:r>
    </w:p>
    <w:p w14:paraId="508516C3" w14:textId="77777777" w:rsidR="00000000" w:rsidRDefault="00B2572E">
      <w:pPr>
        <w:pStyle w:val="a0"/>
        <w:rPr>
          <w:rFonts w:hint="cs"/>
          <w:rtl/>
        </w:rPr>
      </w:pPr>
      <w:r>
        <w:rPr>
          <w:rFonts w:hint="cs"/>
          <w:rtl/>
        </w:rPr>
        <w:t xml:space="preserve">   מובן שבעינינו זו תוכנית מופרכת, מדהימה בפזיזותה ותמו</w:t>
      </w:r>
      <w:r>
        <w:rPr>
          <w:rFonts w:hint="cs"/>
          <w:rtl/>
        </w:rPr>
        <w:t>הה מבחינת התועלת שתצמח ממנה. בניגוד להסכמי אוסלו ולהסכמי-וואי, שגם הם כמובן הסכמים מגונים שנחלו כישלון חרוץ, אבל בהם היה לפחות היגיון מבחינת חותמיהם מן הצד הישראלי, שתמורת ויתורים מפליגים בכל הגזרות קיוו לקבל תמורה, במקרה הנוכחי מדובר בצעדים חד-צדדיים שלחל</w:t>
      </w:r>
      <w:r>
        <w:rPr>
          <w:rFonts w:hint="cs"/>
          <w:rtl/>
        </w:rPr>
        <w:t>וטין לא ברור מה מקבל הצד הישראלי תמורתם, לבד מאשליה של שקט. וגרוע מזה: בכירים במערכת הביטחו</w:t>
      </w:r>
      <w:r>
        <w:rPr>
          <w:rFonts w:hint="eastAsia"/>
          <w:rtl/>
        </w:rPr>
        <w:t>ן</w:t>
      </w:r>
      <w:r>
        <w:rPr>
          <w:rFonts w:hint="cs"/>
          <w:rtl/>
        </w:rPr>
        <w:t xml:space="preserve"> מזהירים, כי מהלך כזה, ואפילו הדיבורים על אודותיו, מעניקים "רוח גבית" לטרור באשר הוא. </w:t>
      </w:r>
    </w:p>
    <w:p w14:paraId="1CC7088C" w14:textId="77777777" w:rsidR="00000000" w:rsidRDefault="00B2572E">
      <w:pPr>
        <w:pStyle w:val="a0"/>
        <w:ind w:firstLine="720"/>
        <w:rPr>
          <w:rFonts w:hint="cs"/>
          <w:rtl/>
        </w:rPr>
      </w:pPr>
    </w:p>
    <w:p w14:paraId="1A9FA4F3" w14:textId="77777777" w:rsidR="00000000" w:rsidRDefault="00B2572E">
      <w:pPr>
        <w:pStyle w:val="a0"/>
        <w:ind w:firstLine="720"/>
      </w:pPr>
      <w:r>
        <w:rPr>
          <w:rFonts w:hint="cs"/>
          <w:rtl/>
        </w:rPr>
        <w:t>האם אין גבול לרצון הישראלי לרצות את האמריקנים? האם הם, לו היה המצב דומה, היו</w:t>
      </w:r>
      <w:r>
        <w:rPr>
          <w:rFonts w:hint="cs"/>
          <w:rtl/>
        </w:rPr>
        <w:t xml:space="preserve"> בוחרים להתקפל מיישובים ומנקודות אחיזה צבאיות מכריעות? נדמה לי שזו שאלה רטורית. הרי בשנתיים האחרונות הם נלחמו מלחמת חורמה במי שראו כמוקדי הטרור המאיימים על העולם המערבי.</w:t>
      </w:r>
    </w:p>
    <w:p w14:paraId="7987B9B1" w14:textId="77777777" w:rsidR="00000000" w:rsidRDefault="00B2572E">
      <w:pPr>
        <w:pStyle w:val="a0"/>
        <w:ind w:firstLine="720"/>
        <w:rPr>
          <w:rFonts w:hint="cs"/>
          <w:rtl/>
        </w:rPr>
      </w:pPr>
    </w:p>
    <w:p w14:paraId="66EBBD13" w14:textId="77777777" w:rsidR="00000000" w:rsidRDefault="00B2572E">
      <w:pPr>
        <w:pStyle w:val="a0"/>
        <w:ind w:firstLine="720"/>
        <w:rPr>
          <w:rFonts w:hint="cs"/>
          <w:rtl/>
        </w:rPr>
      </w:pPr>
      <w:r>
        <w:rPr>
          <w:rFonts w:hint="cs"/>
          <w:rtl/>
        </w:rPr>
        <w:t xml:space="preserve"> אם למישהו עוד היה ספק בדבר, מיהרו דוברי ארגוני המחבלים באזור רצועת-עזה להצהיר בקול ב</w:t>
      </w:r>
      <w:r>
        <w:rPr>
          <w:rFonts w:hint="cs"/>
          <w:rtl/>
        </w:rPr>
        <w:t>רור, כי גם אם שרון רואה בתוכניתו התנתקות, הם רואים בכך נסיגה ובריחה. ואני שואלת: ואיך לא יראו בכך בריחה, אם ראש הממשלה מבקש לאמץ מודל הדומה להפליא לזה שהיה בלבנון רק לפני שנים אחדות? בלי להכריע בשאלה אם ראוי או לא ראוי היה לצאת מדרום-לבנון, ברור גם למצדדים</w:t>
      </w:r>
      <w:r>
        <w:rPr>
          <w:rFonts w:hint="cs"/>
          <w:rtl/>
        </w:rPr>
        <w:t xml:space="preserve"> בכך שאופן היציאה היה דומה הרבה יותר לבריחה מאשר לנסיגה או לשיפור עמדות, וכי ארגון ה"חיזבאללה" - זאת רואה כל בר-דעת - מפרש  את זה כניצחון. </w:t>
      </w:r>
    </w:p>
    <w:p w14:paraId="7CC172D1" w14:textId="77777777" w:rsidR="00000000" w:rsidRDefault="00B2572E">
      <w:pPr>
        <w:pStyle w:val="a0"/>
        <w:rPr>
          <w:rtl/>
        </w:rPr>
      </w:pPr>
      <w:r>
        <w:rPr>
          <w:rFonts w:hint="cs"/>
          <w:rtl/>
        </w:rPr>
        <w:t xml:space="preserve">   </w:t>
      </w:r>
    </w:p>
    <w:p w14:paraId="245EB1DD" w14:textId="77777777" w:rsidR="00000000" w:rsidRDefault="00B2572E">
      <w:pPr>
        <w:pStyle w:val="a0"/>
        <w:rPr>
          <w:rFonts w:hint="cs"/>
          <w:rtl/>
        </w:rPr>
      </w:pPr>
      <w:r>
        <w:rPr>
          <w:rFonts w:hint="cs"/>
          <w:rtl/>
        </w:rPr>
        <w:t xml:space="preserve">   אסור לנו לחזור על הטעות הזאת ולתת פרס לטרור, לא רק מורלי אלא גם מעשי מאוד. קני הטרור הממוקמים בלב עזה ומחנות </w:t>
      </w:r>
      <w:r>
        <w:rPr>
          <w:rFonts w:hint="cs"/>
          <w:rtl/>
        </w:rPr>
        <w:t xml:space="preserve">הפליטים שלה עלולים חלילה לפרוח ולשגשג בחסות הנטישה הגדולה, והוואקום שייווצר יהיה הרבה יותר מפרצה הקוראת לגנב </w:t>
      </w:r>
      <w:r>
        <w:rPr>
          <w:rtl/>
        </w:rPr>
        <w:t>–</w:t>
      </w:r>
      <w:r>
        <w:rPr>
          <w:rFonts w:hint="cs"/>
          <w:rtl/>
        </w:rPr>
        <w:t xml:space="preserve"> תהיה זו שממה הקוראת למחבלים. אין לנו אשליות: ממש כשם ש"חיזבאללה" התפרס על גבול הלבנון, משם הוא מתצפת ומאיים ברציפות על הצפון, כך יגיעו ה"חמאס" וח</w:t>
      </w:r>
      <w:r>
        <w:rPr>
          <w:rFonts w:hint="cs"/>
          <w:rtl/>
        </w:rPr>
        <w:t xml:space="preserve">בר מרעיו למבואות כיסופים, סעד ואשקלון. </w:t>
      </w:r>
    </w:p>
    <w:p w14:paraId="5FDA4187" w14:textId="77777777" w:rsidR="00000000" w:rsidRDefault="00B2572E">
      <w:pPr>
        <w:pStyle w:val="a0"/>
        <w:rPr>
          <w:rtl/>
        </w:rPr>
      </w:pPr>
      <w:r>
        <w:rPr>
          <w:rFonts w:hint="cs"/>
          <w:rtl/>
        </w:rPr>
        <w:t xml:space="preserve">  </w:t>
      </w:r>
    </w:p>
    <w:p w14:paraId="5310B481" w14:textId="77777777" w:rsidR="00000000" w:rsidRDefault="00B2572E">
      <w:pPr>
        <w:pStyle w:val="a0"/>
        <w:rPr>
          <w:rFonts w:hint="cs"/>
          <w:rtl/>
        </w:rPr>
      </w:pPr>
      <w:r>
        <w:rPr>
          <w:rFonts w:hint="cs"/>
          <w:rtl/>
        </w:rPr>
        <w:t xml:space="preserve">   ועוד לא הזכרתי את אלפי המשפחות הגדלות לתפארת בגוש-קטיף ומגדלות שם דור שלישי. רק בשבוע שעבר סיירנו ביישובים, אני וחברי לסיעת המפדל. פגשנו מאות תושבים בכפר-דרום, בעצמונה ובנווה-דקלים; תושבים מודאגים אך נחושים. יש</w:t>
      </w:r>
      <w:r>
        <w:rPr>
          <w:rFonts w:hint="cs"/>
          <w:rtl/>
        </w:rPr>
        <w:t xml:space="preserve"> שם אנשים נהדרים, החיים את היום-יום, מטפחים חקלאות ענפה, תעשייה ומוסדות חינוך לתפארת. אינני מעלה על דעתי הרס, חלילה, של כל המפעל המשגשג הזה, שנבנה בעידוד ממשלות ישראל לסוגיהן ולדורותיהן. אי-אפשר סתם כך לתת לאנשים מצוינים שלנו תחושה נוראית של "השתמש וזרוק".</w:t>
      </w:r>
      <w:r>
        <w:rPr>
          <w:rFonts w:hint="cs"/>
          <w:rtl/>
        </w:rPr>
        <w:t xml:space="preserve"> </w:t>
      </w:r>
    </w:p>
    <w:p w14:paraId="42E9983F" w14:textId="77777777" w:rsidR="00000000" w:rsidRDefault="00B2572E">
      <w:pPr>
        <w:pStyle w:val="a0"/>
        <w:rPr>
          <w:rtl/>
        </w:rPr>
      </w:pPr>
    </w:p>
    <w:p w14:paraId="16828B7F" w14:textId="77777777" w:rsidR="00000000" w:rsidRDefault="00B2572E">
      <w:pPr>
        <w:pStyle w:val="a0"/>
        <w:rPr>
          <w:rFonts w:hint="cs"/>
        </w:rPr>
      </w:pPr>
      <w:r>
        <w:rPr>
          <w:rFonts w:hint="cs"/>
          <w:rtl/>
        </w:rPr>
        <w:t>אני מקווה ומאמינה שכשראש הממשלה יתפכח הוא ייזכ</w:t>
      </w:r>
      <w:r>
        <w:rPr>
          <w:rFonts w:hint="eastAsia"/>
          <w:rtl/>
        </w:rPr>
        <w:t>ר</w:t>
      </w:r>
      <w:r>
        <w:rPr>
          <w:rFonts w:hint="cs"/>
          <w:rtl/>
        </w:rPr>
        <w:t xml:space="preserve"> בימיו הטובים ובהצהרותיו הנחושות, ויוותר על התוכנית האומללה והפופוליסטית הזאת, שלא תביא ביטחון אלא טרור מסוכן, אולי אף יותר מזה שידענו עד כה. תודה.</w:t>
      </w:r>
    </w:p>
    <w:p w14:paraId="292E3C1D" w14:textId="77777777" w:rsidR="00000000" w:rsidRDefault="00B2572E">
      <w:pPr>
        <w:pStyle w:val="a0"/>
        <w:rPr>
          <w:rFonts w:hint="cs"/>
          <w:rtl/>
        </w:rPr>
      </w:pPr>
    </w:p>
    <w:p w14:paraId="6DC4E81E" w14:textId="77777777" w:rsidR="00000000" w:rsidRDefault="00B2572E">
      <w:pPr>
        <w:pStyle w:val="af1"/>
        <w:rPr>
          <w:rtl/>
        </w:rPr>
      </w:pPr>
      <w:r>
        <w:rPr>
          <w:rtl/>
        </w:rPr>
        <w:t>היו"ר מיכאל נודלמן:</w:t>
      </w:r>
    </w:p>
    <w:p w14:paraId="3609C0F5" w14:textId="77777777" w:rsidR="00000000" w:rsidRDefault="00B2572E">
      <w:pPr>
        <w:pStyle w:val="a0"/>
        <w:rPr>
          <w:rtl/>
        </w:rPr>
      </w:pPr>
    </w:p>
    <w:p w14:paraId="2F3C4CCC" w14:textId="77777777" w:rsidR="00000000" w:rsidRDefault="00B2572E">
      <w:pPr>
        <w:pStyle w:val="a0"/>
        <w:rPr>
          <w:rFonts w:hint="cs"/>
          <w:rtl/>
        </w:rPr>
      </w:pPr>
      <w:r>
        <w:rPr>
          <w:rFonts w:hint="cs"/>
          <w:rtl/>
        </w:rPr>
        <w:t>תודה רבה. חברת הכנסת ענבל גבריאלי, ב</w:t>
      </w:r>
      <w:r>
        <w:rPr>
          <w:rFonts w:hint="cs"/>
          <w:rtl/>
        </w:rPr>
        <w:t>בקשה.</w:t>
      </w:r>
    </w:p>
    <w:p w14:paraId="375B0720" w14:textId="77777777" w:rsidR="00000000" w:rsidRDefault="00B2572E">
      <w:pPr>
        <w:pStyle w:val="a0"/>
        <w:ind w:firstLine="0"/>
        <w:rPr>
          <w:rFonts w:hint="cs"/>
          <w:rtl/>
        </w:rPr>
      </w:pPr>
    </w:p>
    <w:p w14:paraId="3A2D285F" w14:textId="77777777" w:rsidR="00000000" w:rsidRDefault="00B2572E">
      <w:pPr>
        <w:pStyle w:val="a"/>
        <w:rPr>
          <w:rtl/>
        </w:rPr>
      </w:pPr>
      <w:bookmarkStart w:id="152" w:name="FS000001039T17_02_2004_18_07_03"/>
      <w:bookmarkStart w:id="153" w:name="_Toc67316647"/>
      <w:bookmarkEnd w:id="152"/>
      <w:r>
        <w:rPr>
          <w:rFonts w:hint="eastAsia"/>
          <w:rtl/>
        </w:rPr>
        <w:t>ענבל</w:t>
      </w:r>
      <w:r>
        <w:rPr>
          <w:rtl/>
        </w:rPr>
        <w:t xml:space="preserve"> גבריאלי (הליכוד):</w:t>
      </w:r>
      <w:bookmarkEnd w:id="153"/>
    </w:p>
    <w:p w14:paraId="7172A4DE" w14:textId="77777777" w:rsidR="00000000" w:rsidRDefault="00B2572E">
      <w:pPr>
        <w:pStyle w:val="a0"/>
        <w:rPr>
          <w:rFonts w:hint="cs"/>
          <w:rtl/>
        </w:rPr>
      </w:pPr>
    </w:p>
    <w:p w14:paraId="562BC91D" w14:textId="77777777" w:rsidR="00000000" w:rsidRDefault="00B2572E">
      <w:pPr>
        <w:pStyle w:val="a0"/>
        <w:rPr>
          <w:rFonts w:hint="cs"/>
          <w:rtl/>
        </w:rPr>
      </w:pPr>
      <w:r>
        <w:rPr>
          <w:rFonts w:hint="cs"/>
          <w:rtl/>
        </w:rPr>
        <w:t>אדוני היושב-ראש, כנסת נכבדה, הרעיון האחרון של ראש הממשלה בהתמודדות ישראל עם הסכסוך הישראלי-הפלסטיני ועם הטרור, הוא תוכנית ההתנתקות או ההיפרדות, איך שקוראים לה. התוכנית הזאת, יש לה שם מאוד יפה, אבל יש לה משמעויות הרבה פחות יפו</w:t>
      </w:r>
      <w:r>
        <w:rPr>
          <w:rFonts w:hint="cs"/>
          <w:rtl/>
        </w:rPr>
        <w:t>ת, ואפילו קריטיות.</w:t>
      </w:r>
    </w:p>
    <w:p w14:paraId="68CF5019" w14:textId="77777777" w:rsidR="00000000" w:rsidRDefault="00B2572E">
      <w:pPr>
        <w:pStyle w:val="a0"/>
        <w:rPr>
          <w:rFonts w:hint="cs"/>
          <w:rtl/>
        </w:rPr>
      </w:pPr>
    </w:p>
    <w:p w14:paraId="7440C4DE" w14:textId="77777777" w:rsidR="00000000" w:rsidRDefault="00B2572E">
      <w:pPr>
        <w:pStyle w:val="a0"/>
        <w:rPr>
          <w:rFonts w:hint="cs"/>
          <w:rtl/>
        </w:rPr>
      </w:pPr>
      <w:r>
        <w:rPr>
          <w:rFonts w:hint="cs"/>
          <w:rtl/>
        </w:rPr>
        <w:t>מעבר לפינוין של משפחות רבות מבתיהן בדוגית, בנצרים, בשליו וביישובים נוספים ברצועת-עזה, הרי שנסיגה חד-צדדית של ישראל, פינוי מתנחלים ללא יעד מוגדר, טמונות בהם משמעויות הרות-גורל. מהלך כזה מבחינת ישראל הוא בבחינת הרמת ידיים; מעין הודאה של י</w:t>
      </w:r>
      <w:r>
        <w:rPr>
          <w:rFonts w:hint="cs"/>
          <w:rtl/>
        </w:rPr>
        <w:t>שראל בחוסר יכולתה להילחם בטרור, בכניעתה לטרור. צריך לזכור, שמעבר לנקודת הזמן הנוכחית, עמדת החולשה הזאת תזיק לישראל בהמשך הדרך גם מול מדינות אחרות באזור. יתירה מזאת, נטישת עזה היא לא העברת או העתקת יישובים, איך שרוצים לקרוא לזה, אל הצד הישראלי, הלכאורה יותר</w:t>
      </w:r>
      <w:r>
        <w:rPr>
          <w:rFonts w:hint="cs"/>
          <w:rtl/>
        </w:rPr>
        <w:t xml:space="preserve"> בטוח של הגדר, אלא יש בכך הכרה חד-משמעית בגבולותיה של המדינה הפלסטינית העתידית.</w:t>
      </w:r>
    </w:p>
    <w:p w14:paraId="73CD672A" w14:textId="77777777" w:rsidR="00000000" w:rsidRDefault="00B2572E">
      <w:pPr>
        <w:pStyle w:val="a0"/>
        <w:rPr>
          <w:rFonts w:hint="cs"/>
          <w:rtl/>
        </w:rPr>
      </w:pPr>
    </w:p>
    <w:p w14:paraId="29FBB377" w14:textId="77777777" w:rsidR="00000000" w:rsidRDefault="00B2572E">
      <w:pPr>
        <w:pStyle w:val="a0"/>
        <w:rPr>
          <w:rFonts w:hint="cs"/>
          <w:rtl/>
        </w:rPr>
      </w:pPr>
      <w:r>
        <w:rPr>
          <w:rFonts w:hint="cs"/>
          <w:rtl/>
        </w:rPr>
        <w:t>בתוך כך ובהמשך לרעיון של ראש הממשלה על תוכנית ההתנתקות, עלתה שאלת משאל-העם. אם בכל זאת מדינת ישראל תבחר לבצע את התוכנית הזאת, שלדעתי היא טעות קשה, עלתה השאלה האם ראוי, האם כדא</w:t>
      </w:r>
      <w:r>
        <w:rPr>
          <w:rFonts w:hint="cs"/>
          <w:rtl/>
        </w:rPr>
        <w:t xml:space="preserve">י, האם  צריך לערוך משאל-עם. </w:t>
      </w:r>
    </w:p>
    <w:p w14:paraId="3820A3CA" w14:textId="77777777" w:rsidR="00000000" w:rsidRDefault="00B2572E">
      <w:pPr>
        <w:pStyle w:val="a0"/>
        <w:rPr>
          <w:rFonts w:hint="cs"/>
          <w:rtl/>
        </w:rPr>
      </w:pPr>
    </w:p>
    <w:p w14:paraId="573841C4" w14:textId="77777777" w:rsidR="00000000" w:rsidRDefault="00B2572E">
      <w:pPr>
        <w:pStyle w:val="a0"/>
        <w:rPr>
          <w:rFonts w:hint="cs"/>
          <w:rtl/>
        </w:rPr>
      </w:pPr>
      <w:r>
        <w:rPr>
          <w:rFonts w:hint="cs"/>
          <w:rtl/>
        </w:rPr>
        <w:t>לכאורה, משאל-עם הוא סמל מובהק של דמוקרטיה. העם הוא הריבון, העם הוא המחליט, ובוודאי ובוודאי בשאלה הרת-גורל כגון זו. אבל, חברים, משאל-עם לא רק שבמובן הזה הוא לא סמל מובהק לדמוקרטיה, הוא אפילו מנוגד לה. הוא מנוגד לדמוקרטיה הייצוג</w:t>
      </w:r>
      <w:r>
        <w:rPr>
          <w:rFonts w:hint="cs"/>
          <w:rtl/>
        </w:rPr>
        <w:t>ית הישראלית. הוא לא מצוי בספר החוקים של ישראל. אין בו שום צורך, לא מעשי ולא אידיאולוגי. אם לומר את האמת, לטעמי, כל המטרה של משאל-העם בנקודה הזאת היא להקל את העבודה עבורנו, להקל עלינו את החיים - לראש הממשלה, לממשלה ולחברי הקואליציה. מה קרה? לא נבחרנו כדי לש</w:t>
      </w:r>
      <w:r>
        <w:rPr>
          <w:rFonts w:hint="cs"/>
          <w:rtl/>
        </w:rPr>
        <w:t>רת את הציבור, להחליט עבורו גם בשאלות הרות-גורל כאלה? שכחנו שמהלכים מדיניים קריטיים הרבה יותר הובאו ואושרו גם בממשלה וגם בכנסת? חבר הכנסת בר-און, מה יהיה השלב הבא? נוציא את ההכרעות המדיניות לוועדה ציבורית?</w:t>
      </w:r>
    </w:p>
    <w:p w14:paraId="243FDDB0" w14:textId="77777777" w:rsidR="00000000" w:rsidRDefault="00B2572E">
      <w:pPr>
        <w:pStyle w:val="a0"/>
        <w:rPr>
          <w:rFonts w:hint="cs"/>
          <w:rtl/>
        </w:rPr>
      </w:pPr>
    </w:p>
    <w:p w14:paraId="4128687A" w14:textId="77777777" w:rsidR="00000000" w:rsidRDefault="00B2572E">
      <w:pPr>
        <w:pStyle w:val="a0"/>
        <w:rPr>
          <w:rFonts w:hint="cs"/>
          <w:rtl/>
        </w:rPr>
      </w:pPr>
      <w:r>
        <w:rPr>
          <w:rFonts w:hint="cs"/>
          <w:rtl/>
        </w:rPr>
        <w:t>חברי, בדמוקרטיה הישראלית מתקיים משאל-עם כל ארבע שנ</w:t>
      </w:r>
      <w:r>
        <w:rPr>
          <w:rFonts w:hint="cs"/>
          <w:rtl/>
        </w:rPr>
        <w:t>ים, וזה על-פי החוק - - -</w:t>
      </w:r>
    </w:p>
    <w:p w14:paraId="463CEB5C" w14:textId="77777777" w:rsidR="00000000" w:rsidRDefault="00B2572E">
      <w:pPr>
        <w:pStyle w:val="a0"/>
        <w:ind w:firstLine="0"/>
        <w:rPr>
          <w:rFonts w:hint="cs"/>
          <w:rtl/>
        </w:rPr>
      </w:pPr>
    </w:p>
    <w:p w14:paraId="2A1DF680" w14:textId="77777777" w:rsidR="00000000" w:rsidRDefault="00B2572E">
      <w:pPr>
        <w:pStyle w:val="af0"/>
        <w:rPr>
          <w:rtl/>
        </w:rPr>
      </w:pPr>
      <w:r>
        <w:rPr>
          <w:rFonts w:hint="eastAsia"/>
          <w:rtl/>
        </w:rPr>
        <w:t>רוני</w:t>
      </w:r>
      <w:r>
        <w:rPr>
          <w:rtl/>
        </w:rPr>
        <w:t xml:space="preserve"> בר-און (הליכוד):</w:t>
      </w:r>
    </w:p>
    <w:p w14:paraId="5A864A51" w14:textId="77777777" w:rsidR="00000000" w:rsidRDefault="00B2572E">
      <w:pPr>
        <w:pStyle w:val="a0"/>
        <w:rPr>
          <w:rFonts w:hint="cs"/>
          <w:rtl/>
        </w:rPr>
      </w:pPr>
    </w:p>
    <w:p w14:paraId="6CDDD9A5" w14:textId="77777777" w:rsidR="00000000" w:rsidRDefault="00B2572E">
      <w:pPr>
        <w:pStyle w:val="a0"/>
        <w:rPr>
          <w:rFonts w:hint="cs"/>
          <w:rtl/>
        </w:rPr>
      </w:pPr>
      <w:r>
        <w:rPr>
          <w:rFonts w:hint="cs"/>
          <w:rtl/>
        </w:rPr>
        <w:t>את צריכה להביא גאולה לעולם - - -</w:t>
      </w:r>
    </w:p>
    <w:p w14:paraId="15F36F14" w14:textId="77777777" w:rsidR="00000000" w:rsidRDefault="00B2572E">
      <w:pPr>
        <w:pStyle w:val="a0"/>
        <w:ind w:firstLine="0"/>
        <w:rPr>
          <w:rFonts w:hint="cs"/>
          <w:rtl/>
        </w:rPr>
      </w:pPr>
    </w:p>
    <w:p w14:paraId="36F9078A" w14:textId="77777777" w:rsidR="00000000" w:rsidRDefault="00B2572E">
      <w:pPr>
        <w:pStyle w:val="-"/>
        <w:rPr>
          <w:rtl/>
        </w:rPr>
      </w:pPr>
      <w:bookmarkStart w:id="154" w:name="FS000001039T17_02_2004_18_14_18C"/>
      <w:bookmarkEnd w:id="154"/>
      <w:r>
        <w:rPr>
          <w:rtl/>
        </w:rPr>
        <w:t>ענבל גבריאלי (הליכוד):</w:t>
      </w:r>
    </w:p>
    <w:p w14:paraId="0AA31898" w14:textId="77777777" w:rsidR="00000000" w:rsidRDefault="00B2572E">
      <w:pPr>
        <w:pStyle w:val="a0"/>
        <w:rPr>
          <w:rtl/>
        </w:rPr>
      </w:pPr>
    </w:p>
    <w:p w14:paraId="2DF3426E" w14:textId="77777777" w:rsidR="00000000" w:rsidRDefault="00B2572E">
      <w:pPr>
        <w:pStyle w:val="a0"/>
        <w:rPr>
          <w:rFonts w:hint="cs"/>
          <w:rtl/>
        </w:rPr>
      </w:pPr>
      <w:r>
        <w:rPr>
          <w:rFonts w:hint="cs"/>
          <w:rtl/>
        </w:rPr>
        <w:t xml:space="preserve">נו, אני מקווה שזה נשמע ויירשם בפרוטוקול. </w:t>
      </w:r>
    </w:p>
    <w:p w14:paraId="68484D2D" w14:textId="77777777" w:rsidR="00000000" w:rsidRDefault="00B2572E">
      <w:pPr>
        <w:pStyle w:val="a0"/>
        <w:ind w:firstLine="0"/>
        <w:rPr>
          <w:rFonts w:hint="cs"/>
          <w:rtl/>
        </w:rPr>
      </w:pPr>
    </w:p>
    <w:p w14:paraId="38C5A1AC" w14:textId="77777777" w:rsidR="00000000" w:rsidRDefault="00B2572E">
      <w:pPr>
        <w:pStyle w:val="af0"/>
        <w:rPr>
          <w:rtl/>
        </w:rPr>
      </w:pPr>
      <w:r>
        <w:rPr>
          <w:rFonts w:hint="eastAsia"/>
          <w:rtl/>
        </w:rPr>
        <w:t>גלעד</w:t>
      </w:r>
      <w:r>
        <w:rPr>
          <w:rtl/>
        </w:rPr>
        <w:t xml:space="preserve"> ארדן (הליכוד):</w:t>
      </w:r>
    </w:p>
    <w:p w14:paraId="10D813A9" w14:textId="77777777" w:rsidR="00000000" w:rsidRDefault="00B2572E">
      <w:pPr>
        <w:pStyle w:val="a0"/>
        <w:rPr>
          <w:rFonts w:hint="cs"/>
          <w:rtl/>
        </w:rPr>
      </w:pPr>
    </w:p>
    <w:p w14:paraId="4C76FB82" w14:textId="77777777" w:rsidR="00000000" w:rsidRDefault="00B2572E">
      <w:pPr>
        <w:pStyle w:val="a0"/>
        <w:rPr>
          <w:rFonts w:hint="cs"/>
          <w:rtl/>
        </w:rPr>
      </w:pPr>
      <w:r>
        <w:rPr>
          <w:rFonts w:hint="cs"/>
          <w:rtl/>
        </w:rPr>
        <w:t>משאל-עם יביא גאולה.</w:t>
      </w:r>
    </w:p>
    <w:p w14:paraId="0B9B7E26" w14:textId="77777777" w:rsidR="00000000" w:rsidRDefault="00B2572E">
      <w:pPr>
        <w:pStyle w:val="a0"/>
        <w:ind w:firstLine="0"/>
        <w:rPr>
          <w:rFonts w:hint="cs"/>
          <w:rtl/>
        </w:rPr>
      </w:pPr>
    </w:p>
    <w:p w14:paraId="67433C10" w14:textId="77777777" w:rsidR="00000000" w:rsidRDefault="00B2572E">
      <w:pPr>
        <w:pStyle w:val="-"/>
        <w:rPr>
          <w:rtl/>
        </w:rPr>
      </w:pPr>
      <w:bookmarkStart w:id="155" w:name="FS000001039T17_02_2004_18_14_47C"/>
      <w:bookmarkEnd w:id="155"/>
      <w:r>
        <w:rPr>
          <w:rtl/>
        </w:rPr>
        <w:t>ענבל גבריאלי (הליכוד):</w:t>
      </w:r>
    </w:p>
    <w:p w14:paraId="19641DDD" w14:textId="77777777" w:rsidR="00000000" w:rsidRDefault="00B2572E">
      <w:pPr>
        <w:pStyle w:val="a0"/>
        <w:rPr>
          <w:rtl/>
        </w:rPr>
      </w:pPr>
    </w:p>
    <w:p w14:paraId="30DA57EA" w14:textId="77777777" w:rsidR="00000000" w:rsidRDefault="00B2572E">
      <w:pPr>
        <w:pStyle w:val="a0"/>
        <w:rPr>
          <w:rFonts w:hint="cs"/>
          <w:rtl/>
        </w:rPr>
      </w:pPr>
      <w:r>
        <w:rPr>
          <w:rFonts w:hint="cs"/>
          <w:rtl/>
        </w:rPr>
        <w:t>בכל מקרה, משאל-עם נערך כל ארבע שנים על-פ</w:t>
      </w:r>
      <w:r>
        <w:rPr>
          <w:rFonts w:hint="cs"/>
          <w:rtl/>
        </w:rPr>
        <w:t xml:space="preserve">י החוק. במשאל-העם האחרון, העם אמר את דברו, העם הכריע - 40 מנדטים לליכוד ורק 19 לעבודה וכן הלאה. </w:t>
      </w:r>
    </w:p>
    <w:p w14:paraId="436B816D" w14:textId="77777777" w:rsidR="00000000" w:rsidRDefault="00B2572E">
      <w:pPr>
        <w:pStyle w:val="a0"/>
        <w:rPr>
          <w:rFonts w:hint="cs"/>
          <w:rtl/>
        </w:rPr>
      </w:pPr>
    </w:p>
    <w:p w14:paraId="0E510F23" w14:textId="77777777" w:rsidR="00000000" w:rsidRDefault="00B2572E">
      <w:pPr>
        <w:pStyle w:val="a0"/>
        <w:rPr>
          <w:rFonts w:hint="cs"/>
          <w:rtl/>
        </w:rPr>
      </w:pPr>
      <w:r>
        <w:rPr>
          <w:rFonts w:hint="cs"/>
          <w:rtl/>
        </w:rPr>
        <w:t xml:space="preserve">נניח שגם את המשגה הזה, שנקיים בסופו של דבר משאל-עם - ואני מסכימה עם חברי סיעת העבודה, שכבר לא ניתן לראות אותם תרתי משמע, שיש לעשות את זה רק על-פי חוק - לאיזה </w:t>
      </w:r>
      <w:r>
        <w:rPr>
          <w:rFonts w:hint="cs"/>
          <w:rtl/>
        </w:rPr>
        <w:t>עם בדיוק נפנה? את מי נשאל? נכון, משאל-עם צריך להיערך בקרב כל העם, בקרב אזרחי ישראל, אבל נשאלת השאלה, האם בשם הדמוקרטיה נפנה גם לגורמים עוינים? האם מדינת ישראל, אנחנו, נהיה מוכנים שידבק בנו רבב אנטי-דמוקרטי ונקבע, חבר הכנסת ארדן, את הצורך ברוב מיוחס, או חלי</w:t>
      </w:r>
      <w:r>
        <w:rPr>
          <w:rFonts w:hint="cs"/>
          <w:rtl/>
        </w:rPr>
        <w:t>לה וחס נקבע שמשאל-העם יצטרך להיערך רק בקרב העם היהודי? או שמא נאפשר שבמשאל-העם הזה ישתתפו בין היתר פעילי מפלגת בל"ד? מעניין מה תהיה אז משמעותו של משאל-עם כזה, שישתתפו בו מי שכרתו ברית עם ה"חיזבאללה". האם בשם הדמוקרטיה נאפשר לטרוריסטים לתת גושפנקה לפינוי יה</w:t>
      </w:r>
      <w:r>
        <w:rPr>
          <w:rFonts w:hint="cs"/>
          <w:rtl/>
        </w:rPr>
        <w:t>ודים מבתיהם בארץ-ישראל? תודה.</w:t>
      </w:r>
    </w:p>
    <w:p w14:paraId="56BE71B4" w14:textId="77777777" w:rsidR="00000000" w:rsidRDefault="00B2572E">
      <w:pPr>
        <w:pStyle w:val="a0"/>
        <w:ind w:firstLine="0"/>
        <w:rPr>
          <w:rFonts w:hint="cs"/>
          <w:rtl/>
        </w:rPr>
      </w:pPr>
    </w:p>
    <w:p w14:paraId="631CE4E0" w14:textId="77777777" w:rsidR="00000000" w:rsidRDefault="00B2572E">
      <w:pPr>
        <w:pStyle w:val="af0"/>
        <w:rPr>
          <w:rtl/>
        </w:rPr>
      </w:pPr>
      <w:r>
        <w:rPr>
          <w:rFonts w:hint="eastAsia"/>
          <w:rtl/>
        </w:rPr>
        <w:t>עסאם</w:t>
      </w:r>
      <w:r>
        <w:rPr>
          <w:rtl/>
        </w:rPr>
        <w:t xml:space="preserve"> מח'ול (חד"ש-תע"ל):</w:t>
      </w:r>
    </w:p>
    <w:p w14:paraId="66854116" w14:textId="77777777" w:rsidR="00000000" w:rsidRDefault="00B2572E">
      <w:pPr>
        <w:pStyle w:val="a0"/>
        <w:rPr>
          <w:rFonts w:hint="cs"/>
          <w:rtl/>
        </w:rPr>
      </w:pPr>
    </w:p>
    <w:p w14:paraId="211ECF6C" w14:textId="77777777" w:rsidR="00000000" w:rsidRDefault="00B2572E">
      <w:pPr>
        <w:pStyle w:val="a0"/>
        <w:rPr>
          <w:rFonts w:hint="cs"/>
          <w:rtl/>
        </w:rPr>
      </w:pPr>
      <w:r>
        <w:rPr>
          <w:rFonts w:hint="cs"/>
          <w:rtl/>
        </w:rPr>
        <w:t xml:space="preserve">מה זה? מה זה? </w:t>
      </w:r>
    </w:p>
    <w:p w14:paraId="36082153" w14:textId="77777777" w:rsidR="00000000" w:rsidRDefault="00B2572E">
      <w:pPr>
        <w:pStyle w:val="a0"/>
        <w:ind w:firstLine="0"/>
        <w:rPr>
          <w:rFonts w:hint="cs"/>
          <w:rtl/>
        </w:rPr>
      </w:pPr>
    </w:p>
    <w:p w14:paraId="70F344BE" w14:textId="77777777" w:rsidR="00000000" w:rsidRDefault="00B2572E">
      <w:pPr>
        <w:pStyle w:val="-"/>
        <w:rPr>
          <w:rtl/>
        </w:rPr>
      </w:pPr>
      <w:bookmarkStart w:id="156" w:name="FS000001039T17_02_2004_18_31_18C"/>
      <w:bookmarkEnd w:id="156"/>
      <w:r>
        <w:rPr>
          <w:rtl/>
        </w:rPr>
        <w:t>ענבל גבריאלי (הליכוד):</w:t>
      </w:r>
    </w:p>
    <w:p w14:paraId="3FA113D3" w14:textId="77777777" w:rsidR="00000000" w:rsidRDefault="00B2572E">
      <w:pPr>
        <w:pStyle w:val="a0"/>
        <w:rPr>
          <w:rtl/>
        </w:rPr>
      </w:pPr>
    </w:p>
    <w:p w14:paraId="21826796" w14:textId="77777777" w:rsidR="00000000" w:rsidRDefault="00B2572E">
      <w:pPr>
        <w:pStyle w:val="a0"/>
        <w:rPr>
          <w:rFonts w:hint="cs"/>
          <w:rtl/>
        </w:rPr>
      </w:pPr>
      <w:r>
        <w:rPr>
          <w:rFonts w:hint="cs"/>
          <w:rtl/>
        </w:rPr>
        <w:t>אלה עובדות.</w:t>
      </w:r>
    </w:p>
    <w:p w14:paraId="22CCA87B" w14:textId="77777777" w:rsidR="00000000" w:rsidRDefault="00B2572E">
      <w:pPr>
        <w:pStyle w:val="a0"/>
        <w:ind w:firstLine="0"/>
        <w:rPr>
          <w:rFonts w:hint="cs"/>
          <w:rtl/>
        </w:rPr>
      </w:pPr>
    </w:p>
    <w:p w14:paraId="206838FF" w14:textId="77777777" w:rsidR="00000000" w:rsidRDefault="00B2572E">
      <w:pPr>
        <w:pStyle w:val="af0"/>
        <w:rPr>
          <w:rtl/>
        </w:rPr>
      </w:pPr>
      <w:r>
        <w:rPr>
          <w:rFonts w:hint="eastAsia"/>
          <w:rtl/>
        </w:rPr>
        <w:t>עסאם</w:t>
      </w:r>
      <w:r>
        <w:rPr>
          <w:rtl/>
        </w:rPr>
        <w:t xml:space="preserve"> מח'ול (חד"ש-תע"ל):</w:t>
      </w:r>
    </w:p>
    <w:p w14:paraId="595F5EF5" w14:textId="77777777" w:rsidR="00000000" w:rsidRDefault="00B2572E">
      <w:pPr>
        <w:pStyle w:val="a0"/>
        <w:rPr>
          <w:rFonts w:hint="cs"/>
          <w:rtl/>
        </w:rPr>
      </w:pPr>
    </w:p>
    <w:p w14:paraId="3ACAD26B" w14:textId="77777777" w:rsidR="00000000" w:rsidRDefault="00B2572E">
      <w:pPr>
        <w:pStyle w:val="a0"/>
        <w:rPr>
          <w:rFonts w:hint="cs"/>
          <w:rtl/>
        </w:rPr>
      </w:pPr>
      <w:r>
        <w:rPr>
          <w:rFonts w:hint="cs"/>
          <w:rtl/>
        </w:rPr>
        <w:t>את טרוריסטית. מה שעשית עכשיו זה טרור.</w:t>
      </w:r>
    </w:p>
    <w:p w14:paraId="11F71E8D" w14:textId="77777777" w:rsidR="00000000" w:rsidRDefault="00B2572E">
      <w:pPr>
        <w:pStyle w:val="a0"/>
        <w:ind w:firstLine="0"/>
        <w:rPr>
          <w:rFonts w:hint="cs"/>
          <w:rtl/>
        </w:rPr>
      </w:pPr>
    </w:p>
    <w:p w14:paraId="505BCC3B" w14:textId="77777777" w:rsidR="00000000" w:rsidRDefault="00B2572E">
      <w:pPr>
        <w:pStyle w:val="-"/>
        <w:rPr>
          <w:rtl/>
        </w:rPr>
      </w:pPr>
      <w:bookmarkStart w:id="157" w:name="FS000001039T17_02_2004_18_31_41C"/>
      <w:bookmarkEnd w:id="157"/>
      <w:r>
        <w:rPr>
          <w:rtl/>
        </w:rPr>
        <w:t>ענבל גבריאלי (הליכוד):</w:t>
      </w:r>
    </w:p>
    <w:p w14:paraId="6CB6D86F" w14:textId="77777777" w:rsidR="00000000" w:rsidRDefault="00B2572E">
      <w:pPr>
        <w:pStyle w:val="a0"/>
        <w:rPr>
          <w:rtl/>
        </w:rPr>
      </w:pPr>
    </w:p>
    <w:p w14:paraId="3D9A14D5" w14:textId="77777777" w:rsidR="00000000" w:rsidRDefault="00B2572E">
      <w:pPr>
        <w:pStyle w:val="a0"/>
        <w:rPr>
          <w:rFonts w:hint="cs"/>
          <w:rtl/>
        </w:rPr>
      </w:pPr>
      <w:r>
        <w:rPr>
          <w:rFonts w:hint="cs"/>
          <w:rtl/>
        </w:rPr>
        <w:t>נכון - - -</w:t>
      </w:r>
    </w:p>
    <w:p w14:paraId="5B1E089E" w14:textId="77777777" w:rsidR="00000000" w:rsidRDefault="00B2572E">
      <w:pPr>
        <w:pStyle w:val="af0"/>
        <w:rPr>
          <w:rtl/>
        </w:rPr>
      </w:pPr>
    </w:p>
    <w:p w14:paraId="2A3D7C0D" w14:textId="77777777" w:rsidR="00000000" w:rsidRDefault="00B2572E">
      <w:pPr>
        <w:pStyle w:val="af0"/>
        <w:rPr>
          <w:rFonts w:hint="cs"/>
          <w:rtl/>
        </w:rPr>
      </w:pPr>
      <w:r>
        <w:rPr>
          <w:rFonts w:hint="eastAsia"/>
          <w:rtl/>
        </w:rPr>
        <w:t>עסאם</w:t>
      </w:r>
      <w:r>
        <w:rPr>
          <w:rtl/>
        </w:rPr>
        <w:t xml:space="preserve"> מח'ול (חד"ש-תע"ל):</w:t>
      </w:r>
    </w:p>
    <w:p w14:paraId="13CCD2B8" w14:textId="77777777" w:rsidR="00000000" w:rsidRDefault="00B2572E">
      <w:pPr>
        <w:pStyle w:val="af0"/>
        <w:rPr>
          <w:rFonts w:hint="cs"/>
          <w:rtl/>
        </w:rPr>
      </w:pPr>
    </w:p>
    <w:p w14:paraId="33BCA813" w14:textId="77777777" w:rsidR="00000000" w:rsidRDefault="00B2572E">
      <w:pPr>
        <w:pStyle w:val="a0"/>
        <w:rPr>
          <w:rFonts w:hint="cs"/>
          <w:rtl/>
        </w:rPr>
      </w:pPr>
      <w:r>
        <w:rPr>
          <w:rFonts w:hint="cs"/>
          <w:rtl/>
        </w:rPr>
        <w:tab/>
        <w:t>תתביישי לך.</w:t>
      </w:r>
    </w:p>
    <w:p w14:paraId="6788A276" w14:textId="77777777" w:rsidR="00000000" w:rsidRDefault="00B2572E">
      <w:pPr>
        <w:pStyle w:val="af0"/>
        <w:rPr>
          <w:rFonts w:hint="cs"/>
          <w:b w:val="0"/>
          <w:bCs w:val="0"/>
          <w:u w:val="none"/>
          <w:rtl/>
        </w:rPr>
      </w:pPr>
    </w:p>
    <w:p w14:paraId="7FCD8698" w14:textId="77777777" w:rsidR="00000000" w:rsidRDefault="00B2572E">
      <w:pPr>
        <w:pStyle w:val="af1"/>
        <w:rPr>
          <w:rtl/>
        </w:rPr>
      </w:pPr>
      <w:r>
        <w:rPr>
          <w:rtl/>
        </w:rPr>
        <w:t>היו"ר מי</w:t>
      </w:r>
      <w:r>
        <w:rPr>
          <w:rtl/>
        </w:rPr>
        <w:t>כאל נודלמן:</w:t>
      </w:r>
    </w:p>
    <w:p w14:paraId="0AB16D7B" w14:textId="77777777" w:rsidR="00000000" w:rsidRDefault="00B2572E">
      <w:pPr>
        <w:pStyle w:val="a0"/>
        <w:rPr>
          <w:rtl/>
        </w:rPr>
      </w:pPr>
    </w:p>
    <w:p w14:paraId="53C1CFB0" w14:textId="77777777" w:rsidR="00000000" w:rsidRDefault="00B2572E">
      <w:pPr>
        <w:pStyle w:val="a0"/>
        <w:rPr>
          <w:rFonts w:hint="cs"/>
          <w:rtl/>
        </w:rPr>
      </w:pPr>
      <w:r>
        <w:rPr>
          <w:rFonts w:hint="cs"/>
          <w:rtl/>
        </w:rPr>
        <w:t>חבר הכנסת עסאם מח'ול, אני קורא אותך לסדר - - -</w:t>
      </w:r>
    </w:p>
    <w:p w14:paraId="4D498221" w14:textId="77777777" w:rsidR="00000000" w:rsidRDefault="00B2572E">
      <w:pPr>
        <w:pStyle w:val="a0"/>
        <w:ind w:firstLine="0"/>
        <w:rPr>
          <w:rFonts w:hint="cs"/>
          <w:rtl/>
        </w:rPr>
      </w:pPr>
    </w:p>
    <w:p w14:paraId="18121B1C" w14:textId="77777777" w:rsidR="00000000" w:rsidRDefault="00B2572E">
      <w:pPr>
        <w:pStyle w:val="-"/>
        <w:rPr>
          <w:rtl/>
        </w:rPr>
      </w:pPr>
      <w:bookmarkStart w:id="158" w:name="FS000001039T17_02_2004_18_32_19C"/>
      <w:bookmarkEnd w:id="158"/>
      <w:r>
        <w:rPr>
          <w:rtl/>
        </w:rPr>
        <w:t>ענבל גבריאלי (הליכוד):</w:t>
      </w:r>
    </w:p>
    <w:p w14:paraId="09A6C2F6" w14:textId="77777777" w:rsidR="00000000" w:rsidRDefault="00B2572E">
      <w:pPr>
        <w:pStyle w:val="a0"/>
        <w:rPr>
          <w:rtl/>
        </w:rPr>
      </w:pPr>
    </w:p>
    <w:p w14:paraId="5D921D46" w14:textId="77777777" w:rsidR="00000000" w:rsidRDefault="00B2572E">
      <w:pPr>
        <w:pStyle w:val="a0"/>
        <w:rPr>
          <w:rFonts w:hint="cs"/>
          <w:rtl/>
        </w:rPr>
      </w:pPr>
      <w:r>
        <w:rPr>
          <w:rFonts w:hint="cs"/>
          <w:rtl/>
        </w:rPr>
        <w:t>- - -</w:t>
      </w:r>
    </w:p>
    <w:p w14:paraId="4979F254" w14:textId="77777777" w:rsidR="00000000" w:rsidRDefault="00B2572E">
      <w:pPr>
        <w:pStyle w:val="a0"/>
        <w:ind w:firstLine="0"/>
        <w:rPr>
          <w:rFonts w:hint="cs"/>
          <w:rtl/>
        </w:rPr>
      </w:pPr>
    </w:p>
    <w:p w14:paraId="66524992" w14:textId="77777777" w:rsidR="00000000" w:rsidRDefault="00B2572E">
      <w:pPr>
        <w:pStyle w:val="af0"/>
        <w:rPr>
          <w:rtl/>
        </w:rPr>
      </w:pPr>
      <w:r>
        <w:rPr>
          <w:rFonts w:hint="eastAsia"/>
          <w:rtl/>
        </w:rPr>
        <w:t>עסאם</w:t>
      </w:r>
      <w:r>
        <w:rPr>
          <w:rtl/>
        </w:rPr>
        <w:t xml:space="preserve"> מח'ול (חד"ש-תע"ל):</w:t>
      </w:r>
    </w:p>
    <w:p w14:paraId="7DDD43B2" w14:textId="77777777" w:rsidR="00000000" w:rsidRDefault="00B2572E">
      <w:pPr>
        <w:pStyle w:val="a0"/>
        <w:rPr>
          <w:rFonts w:hint="cs"/>
          <w:rtl/>
        </w:rPr>
      </w:pPr>
    </w:p>
    <w:p w14:paraId="2C7B05D1" w14:textId="77777777" w:rsidR="00000000" w:rsidRDefault="00B2572E">
      <w:pPr>
        <w:pStyle w:val="a0"/>
        <w:rPr>
          <w:rFonts w:hint="cs"/>
          <w:rtl/>
        </w:rPr>
      </w:pPr>
      <w:r>
        <w:rPr>
          <w:rFonts w:hint="cs"/>
          <w:rtl/>
        </w:rPr>
        <w:t>אותי אתה קורא לסדר? למה?</w:t>
      </w:r>
    </w:p>
    <w:p w14:paraId="069AEA09" w14:textId="77777777" w:rsidR="00000000" w:rsidRDefault="00B2572E">
      <w:pPr>
        <w:pStyle w:val="af1"/>
        <w:rPr>
          <w:rFonts w:hint="cs"/>
          <w:rtl/>
        </w:rPr>
      </w:pPr>
    </w:p>
    <w:p w14:paraId="00111D36" w14:textId="77777777" w:rsidR="00000000" w:rsidRDefault="00B2572E">
      <w:pPr>
        <w:pStyle w:val="af1"/>
        <w:rPr>
          <w:rtl/>
        </w:rPr>
      </w:pPr>
      <w:r>
        <w:rPr>
          <w:rtl/>
        </w:rPr>
        <w:t>היו"ר מיכאל נודלמן:</w:t>
      </w:r>
    </w:p>
    <w:p w14:paraId="2B9A4E1A" w14:textId="77777777" w:rsidR="00000000" w:rsidRDefault="00B2572E">
      <w:pPr>
        <w:pStyle w:val="a0"/>
        <w:rPr>
          <w:rtl/>
        </w:rPr>
      </w:pPr>
    </w:p>
    <w:p w14:paraId="59B2F8BD" w14:textId="77777777" w:rsidR="00000000" w:rsidRDefault="00B2572E">
      <w:pPr>
        <w:pStyle w:val="a0"/>
        <w:rPr>
          <w:rFonts w:hint="cs"/>
          <w:rtl/>
        </w:rPr>
      </w:pPr>
      <w:r>
        <w:rPr>
          <w:rFonts w:hint="cs"/>
          <w:rtl/>
        </w:rPr>
        <w:t>כן, כי כאשר אתה אומר לכולם שהם פאשיסטים, אנחנו שותקים. אתה לא אמרת פאשיסטים?</w:t>
      </w:r>
    </w:p>
    <w:p w14:paraId="41FD421A" w14:textId="77777777" w:rsidR="00000000" w:rsidRDefault="00B2572E">
      <w:pPr>
        <w:pStyle w:val="a0"/>
        <w:ind w:firstLine="0"/>
        <w:rPr>
          <w:rFonts w:hint="cs"/>
          <w:rtl/>
        </w:rPr>
      </w:pPr>
    </w:p>
    <w:p w14:paraId="2BDDB850" w14:textId="77777777" w:rsidR="00000000" w:rsidRDefault="00B2572E">
      <w:pPr>
        <w:pStyle w:val="af0"/>
        <w:rPr>
          <w:rtl/>
        </w:rPr>
      </w:pPr>
      <w:r>
        <w:rPr>
          <w:rFonts w:hint="eastAsia"/>
          <w:rtl/>
        </w:rPr>
        <w:t>עסאם</w:t>
      </w:r>
      <w:r>
        <w:rPr>
          <w:rtl/>
        </w:rPr>
        <w:t xml:space="preserve"> מח'ול (חד</w:t>
      </w:r>
      <w:r>
        <w:rPr>
          <w:rtl/>
        </w:rPr>
        <w:t>"ש-תע"ל):</w:t>
      </w:r>
    </w:p>
    <w:p w14:paraId="73F498DF" w14:textId="77777777" w:rsidR="00000000" w:rsidRDefault="00B2572E">
      <w:pPr>
        <w:pStyle w:val="a0"/>
        <w:rPr>
          <w:rFonts w:hint="cs"/>
          <w:rtl/>
        </w:rPr>
      </w:pPr>
    </w:p>
    <w:p w14:paraId="09998B9E" w14:textId="77777777" w:rsidR="00000000" w:rsidRDefault="00B2572E">
      <w:pPr>
        <w:pStyle w:val="a0"/>
        <w:rPr>
          <w:rFonts w:hint="cs"/>
          <w:rtl/>
        </w:rPr>
      </w:pPr>
      <w:r>
        <w:rPr>
          <w:rFonts w:hint="cs"/>
          <w:rtl/>
        </w:rPr>
        <w:t>אז אתה מצדיק את זה שהיא קראה לחברי כנסת טרוריסטים?</w:t>
      </w:r>
    </w:p>
    <w:p w14:paraId="628DCF63" w14:textId="77777777" w:rsidR="00000000" w:rsidRDefault="00B2572E">
      <w:pPr>
        <w:pStyle w:val="a0"/>
        <w:ind w:firstLine="0"/>
        <w:rPr>
          <w:rFonts w:hint="cs"/>
          <w:rtl/>
        </w:rPr>
      </w:pPr>
    </w:p>
    <w:p w14:paraId="755A027F" w14:textId="77777777" w:rsidR="00000000" w:rsidRDefault="00B2572E">
      <w:pPr>
        <w:pStyle w:val="-"/>
        <w:rPr>
          <w:rtl/>
        </w:rPr>
      </w:pPr>
      <w:bookmarkStart w:id="159" w:name="FS000001039T17_02_2004_18_33_48C"/>
      <w:bookmarkEnd w:id="159"/>
      <w:r>
        <w:rPr>
          <w:rtl/>
        </w:rPr>
        <w:t>ענבל גבריאלי (הליכוד):</w:t>
      </w:r>
    </w:p>
    <w:p w14:paraId="191EB3CE" w14:textId="77777777" w:rsidR="00000000" w:rsidRDefault="00B2572E">
      <w:pPr>
        <w:pStyle w:val="a0"/>
        <w:rPr>
          <w:rtl/>
        </w:rPr>
      </w:pPr>
    </w:p>
    <w:p w14:paraId="49E4AE71" w14:textId="77777777" w:rsidR="00000000" w:rsidRDefault="00B2572E">
      <w:pPr>
        <w:pStyle w:val="a0"/>
        <w:rPr>
          <w:rFonts w:hint="cs"/>
          <w:rtl/>
        </w:rPr>
      </w:pPr>
      <w:r>
        <w:rPr>
          <w:rFonts w:hint="cs"/>
          <w:rtl/>
        </w:rPr>
        <w:t xml:space="preserve">יש פרוטוקול. לא אמרתי חברי כנסת, אמרתי פעילי מפלגת בל"ד. </w:t>
      </w:r>
    </w:p>
    <w:p w14:paraId="6504FF43" w14:textId="77777777" w:rsidR="00000000" w:rsidRDefault="00B2572E">
      <w:pPr>
        <w:pStyle w:val="a0"/>
        <w:ind w:firstLine="0"/>
        <w:rPr>
          <w:rFonts w:hint="cs"/>
          <w:rtl/>
        </w:rPr>
      </w:pPr>
    </w:p>
    <w:p w14:paraId="0BC1A1DB" w14:textId="77777777" w:rsidR="00000000" w:rsidRDefault="00B2572E">
      <w:pPr>
        <w:pStyle w:val="af0"/>
        <w:rPr>
          <w:rtl/>
        </w:rPr>
      </w:pPr>
      <w:r>
        <w:rPr>
          <w:rFonts w:hint="eastAsia"/>
          <w:rtl/>
        </w:rPr>
        <w:t>עסאם</w:t>
      </w:r>
      <w:r>
        <w:rPr>
          <w:rtl/>
        </w:rPr>
        <w:t xml:space="preserve"> מח'ול (חד"ש-תע"ל):</w:t>
      </w:r>
    </w:p>
    <w:p w14:paraId="1E6B1358" w14:textId="77777777" w:rsidR="00000000" w:rsidRDefault="00B2572E">
      <w:pPr>
        <w:pStyle w:val="a0"/>
        <w:rPr>
          <w:rFonts w:hint="cs"/>
          <w:rtl/>
        </w:rPr>
      </w:pPr>
    </w:p>
    <w:p w14:paraId="0CD1E712" w14:textId="77777777" w:rsidR="00000000" w:rsidRDefault="00B2572E">
      <w:pPr>
        <w:pStyle w:val="a0"/>
        <w:rPr>
          <w:rFonts w:hint="cs"/>
          <w:rtl/>
        </w:rPr>
      </w:pPr>
      <w:r>
        <w:rPr>
          <w:rFonts w:hint="cs"/>
          <w:rtl/>
        </w:rPr>
        <w:t>הוא מסביר, שמותר להגיד לחברי כנסת טרוריסטים.</w:t>
      </w:r>
    </w:p>
    <w:p w14:paraId="6B9A57AE" w14:textId="77777777" w:rsidR="00000000" w:rsidRDefault="00B2572E">
      <w:pPr>
        <w:pStyle w:val="af1"/>
        <w:rPr>
          <w:rFonts w:hint="cs"/>
          <w:rtl/>
        </w:rPr>
      </w:pPr>
    </w:p>
    <w:p w14:paraId="1B22AC9E" w14:textId="77777777" w:rsidR="00000000" w:rsidRDefault="00B2572E">
      <w:pPr>
        <w:pStyle w:val="af1"/>
        <w:rPr>
          <w:rtl/>
        </w:rPr>
      </w:pPr>
      <w:r>
        <w:rPr>
          <w:rtl/>
        </w:rPr>
        <w:t>היו"ר מיכאל נודלמן:</w:t>
      </w:r>
    </w:p>
    <w:p w14:paraId="1C44ED5C" w14:textId="77777777" w:rsidR="00000000" w:rsidRDefault="00B2572E">
      <w:pPr>
        <w:pStyle w:val="a0"/>
        <w:rPr>
          <w:rtl/>
        </w:rPr>
      </w:pPr>
    </w:p>
    <w:p w14:paraId="1B52B299" w14:textId="77777777" w:rsidR="00000000" w:rsidRDefault="00B2572E">
      <w:pPr>
        <w:pStyle w:val="a0"/>
        <w:rPr>
          <w:rFonts w:hint="cs"/>
          <w:rtl/>
        </w:rPr>
      </w:pPr>
      <w:r>
        <w:rPr>
          <w:rFonts w:hint="cs"/>
          <w:rtl/>
        </w:rPr>
        <w:t>אתה כל הזמן אומר ש</w:t>
      </w:r>
      <w:r>
        <w:rPr>
          <w:rFonts w:hint="cs"/>
          <w:rtl/>
        </w:rPr>
        <w:t>יהודים הם פאשיסטים.</w:t>
      </w:r>
    </w:p>
    <w:p w14:paraId="4E9A58B2" w14:textId="77777777" w:rsidR="00000000" w:rsidRDefault="00B2572E">
      <w:pPr>
        <w:pStyle w:val="a0"/>
        <w:ind w:firstLine="0"/>
        <w:rPr>
          <w:rFonts w:hint="cs"/>
          <w:rtl/>
        </w:rPr>
      </w:pPr>
    </w:p>
    <w:p w14:paraId="12497896" w14:textId="77777777" w:rsidR="00000000" w:rsidRDefault="00B2572E">
      <w:pPr>
        <w:pStyle w:val="af0"/>
        <w:rPr>
          <w:rtl/>
        </w:rPr>
      </w:pPr>
      <w:r>
        <w:rPr>
          <w:rFonts w:hint="eastAsia"/>
          <w:rtl/>
        </w:rPr>
        <w:t>עסאם</w:t>
      </w:r>
      <w:r>
        <w:rPr>
          <w:rtl/>
        </w:rPr>
        <w:t xml:space="preserve"> מח'ול (חד"ש-תע"ל):</w:t>
      </w:r>
    </w:p>
    <w:p w14:paraId="27A3D6C1" w14:textId="77777777" w:rsidR="00000000" w:rsidRDefault="00B2572E">
      <w:pPr>
        <w:pStyle w:val="a0"/>
        <w:rPr>
          <w:rFonts w:hint="cs"/>
          <w:rtl/>
        </w:rPr>
      </w:pPr>
    </w:p>
    <w:p w14:paraId="53726FCC" w14:textId="77777777" w:rsidR="00000000" w:rsidRDefault="00B2572E">
      <w:pPr>
        <w:pStyle w:val="a0"/>
        <w:rPr>
          <w:rFonts w:hint="cs"/>
          <w:rtl/>
        </w:rPr>
      </w:pPr>
      <w:r>
        <w:rPr>
          <w:rFonts w:hint="cs"/>
          <w:rtl/>
        </w:rPr>
        <w:t>- - -</w:t>
      </w:r>
    </w:p>
    <w:p w14:paraId="6837BC19" w14:textId="77777777" w:rsidR="00000000" w:rsidRDefault="00B2572E">
      <w:pPr>
        <w:pStyle w:val="a0"/>
        <w:ind w:firstLine="0"/>
        <w:rPr>
          <w:rFonts w:hint="cs"/>
          <w:rtl/>
        </w:rPr>
      </w:pPr>
    </w:p>
    <w:p w14:paraId="3D3806DD" w14:textId="77777777" w:rsidR="00000000" w:rsidRDefault="00B2572E">
      <w:pPr>
        <w:pStyle w:val="-"/>
        <w:rPr>
          <w:rtl/>
        </w:rPr>
      </w:pPr>
      <w:bookmarkStart w:id="160" w:name="FS000001039T17_02_2004_18_36_04C"/>
      <w:bookmarkEnd w:id="160"/>
      <w:r>
        <w:rPr>
          <w:rtl/>
        </w:rPr>
        <w:t>ענבל גבריאלי (הליכוד):</w:t>
      </w:r>
    </w:p>
    <w:p w14:paraId="296C28D3" w14:textId="77777777" w:rsidR="00000000" w:rsidRDefault="00B2572E">
      <w:pPr>
        <w:pStyle w:val="a0"/>
        <w:rPr>
          <w:rtl/>
        </w:rPr>
      </w:pPr>
    </w:p>
    <w:p w14:paraId="3566E6A4" w14:textId="77777777" w:rsidR="00000000" w:rsidRDefault="00B2572E">
      <w:pPr>
        <w:pStyle w:val="a0"/>
        <w:rPr>
          <w:rFonts w:hint="cs"/>
          <w:rtl/>
        </w:rPr>
      </w:pPr>
      <w:r>
        <w:rPr>
          <w:rFonts w:hint="cs"/>
          <w:rtl/>
        </w:rPr>
        <w:t>מי שמעודד טרור הוא טרוריסט.</w:t>
      </w:r>
    </w:p>
    <w:p w14:paraId="47AB0010" w14:textId="77777777" w:rsidR="00000000" w:rsidRDefault="00B2572E">
      <w:pPr>
        <w:pStyle w:val="a0"/>
        <w:ind w:firstLine="0"/>
        <w:rPr>
          <w:rFonts w:hint="cs"/>
          <w:rtl/>
        </w:rPr>
      </w:pPr>
    </w:p>
    <w:p w14:paraId="062E4187" w14:textId="77777777" w:rsidR="00000000" w:rsidRDefault="00B2572E">
      <w:pPr>
        <w:pStyle w:val="af0"/>
        <w:rPr>
          <w:rtl/>
        </w:rPr>
      </w:pPr>
      <w:r>
        <w:rPr>
          <w:rFonts w:hint="eastAsia"/>
          <w:rtl/>
        </w:rPr>
        <w:t>עסאם</w:t>
      </w:r>
      <w:r>
        <w:rPr>
          <w:rtl/>
        </w:rPr>
        <w:t xml:space="preserve"> מח'ול (חד"ש-תע"ל):</w:t>
      </w:r>
    </w:p>
    <w:p w14:paraId="3794981C" w14:textId="77777777" w:rsidR="00000000" w:rsidRDefault="00B2572E">
      <w:pPr>
        <w:pStyle w:val="a0"/>
        <w:rPr>
          <w:rFonts w:hint="cs"/>
          <w:rtl/>
        </w:rPr>
      </w:pPr>
    </w:p>
    <w:p w14:paraId="5A9C2943" w14:textId="77777777" w:rsidR="00000000" w:rsidRDefault="00B2572E">
      <w:pPr>
        <w:pStyle w:val="a0"/>
        <w:rPr>
          <w:rFonts w:hint="cs"/>
          <w:rtl/>
        </w:rPr>
      </w:pPr>
      <w:r>
        <w:rPr>
          <w:rFonts w:hint="cs"/>
          <w:rtl/>
        </w:rPr>
        <w:t>אני לא אומר שיהודים פאשיסטים - -</w:t>
      </w:r>
    </w:p>
    <w:p w14:paraId="33E7C6EF" w14:textId="77777777" w:rsidR="00000000" w:rsidRDefault="00B2572E">
      <w:pPr>
        <w:pStyle w:val="a0"/>
        <w:ind w:firstLine="0"/>
        <w:rPr>
          <w:rFonts w:hint="cs"/>
          <w:rtl/>
        </w:rPr>
      </w:pPr>
    </w:p>
    <w:p w14:paraId="5DC77F43" w14:textId="77777777" w:rsidR="00000000" w:rsidRDefault="00B2572E">
      <w:pPr>
        <w:pStyle w:val="a"/>
        <w:rPr>
          <w:rtl/>
        </w:rPr>
      </w:pPr>
      <w:bookmarkStart w:id="161" w:name="FS000000542T17_02_2004_18_36_39"/>
      <w:bookmarkStart w:id="162" w:name="FS000001049T17_02_2004_18_36_56"/>
      <w:bookmarkStart w:id="163" w:name="_Toc67316648"/>
      <w:bookmarkEnd w:id="161"/>
      <w:bookmarkEnd w:id="162"/>
      <w:r>
        <w:rPr>
          <w:rtl/>
        </w:rPr>
        <w:t>רוני בריזון (שינוי):</w:t>
      </w:r>
      <w:bookmarkEnd w:id="163"/>
    </w:p>
    <w:p w14:paraId="496A0F45" w14:textId="77777777" w:rsidR="00000000" w:rsidRDefault="00B2572E">
      <w:pPr>
        <w:pStyle w:val="a0"/>
        <w:rPr>
          <w:rtl/>
        </w:rPr>
      </w:pPr>
    </w:p>
    <w:p w14:paraId="04D8B36B" w14:textId="77777777" w:rsidR="00000000" w:rsidRDefault="00B2572E">
      <w:pPr>
        <w:pStyle w:val="a0"/>
        <w:rPr>
          <w:rFonts w:hint="cs"/>
          <w:rtl/>
        </w:rPr>
      </w:pPr>
      <w:r>
        <w:rPr>
          <w:rFonts w:hint="cs"/>
          <w:rtl/>
        </w:rPr>
        <w:t>אדוני היושב-ראש, חבר הכנסת מח'ול, ברשותך, חברי, חברי הכנסת אנא - - -</w:t>
      </w:r>
    </w:p>
    <w:p w14:paraId="0867D230" w14:textId="77777777" w:rsidR="00000000" w:rsidRDefault="00B2572E">
      <w:pPr>
        <w:pStyle w:val="a0"/>
        <w:ind w:firstLine="0"/>
        <w:rPr>
          <w:rFonts w:hint="cs"/>
          <w:rtl/>
        </w:rPr>
      </w:pPr>
    </w:p>
    <w:p w14:paraId="11F72567" w14:textId="77777777" w:rsidR="00000000" w:rsidRDefault="00B2572E">
      <w:pPr>
        <w:pStyle w:val="af1"/>
        <w:rPr>
          <w:rtl/>
        </w:rPr>
      </w:pPr>
      <w:r>
        <w:rPr>
          <w:rtl/>
        </w:rPr>
        <w:t>היו"ר מיכאל נודלמן:</w:t>
      </w:r>
    </w:p>
    <w:p w14:paraId="5162891A" w14:textId="77777777" w:rsidR="00000000" w:rsidRDefault="00B2572E">
      <w:pPr>
        <w:pStyle w:val="a0"/>
        <w:rPr>
          <w:rtl/>
        </w:rPr>
      </w:pPr>
    </w:p>
    <w:p w14:paraId="4C329C7C" w14:textId="77777777" w:rsidR="00000000" w:rsidRDefault="00B2572E">
      <w:pPr>
        <w:pStyle w:val="a0"/>
        <w:rPr>
          <w:rFonts w:hint="cs"/>
          <w:rtl/>
        </w:rPr>
      </w:pPr>
      <w:r>
        <w:rPr>
          <w:rFonts w:hint="cs"/>
          <w:rtl/>
        </w:rPr>
        <w:t>אם אתה לא תשתוק, אני קורא אותך לסדר פעם ראשונה.</w:t>
      </w:r>
    </w:p>
    <w:p w14:paraId="4CAA2C6B" w14:textId="77777777" w:rsidR="00000000" w:rsidRDefault="00B2572E">
      <w:pPr>
        <w:pStyle w:val="a0"/>
        <w:ind w:firstLine="0"/>
        <w:rPr>
          <w:rFonts w:hint="cs"/>
          <w:rtl/>
        </w:rPr>
      </w:pPr>
    </w:p>
    <w:p w14:paraId="3776E9E0" w14:textId="77777777" w:rsidR="00000000" w:rsidRDefault="00B2572E">
      <w:pPr>
        <w:pStyle w:val="-"/>
        <w:rPr>
          <w:rtl/>
        </w:rPr>
      </w:pPr>
      <w:bookmarkStart w:id="164" w:name="FS000001049T17_02_2004_18_38_06C"/>
      <w:bookmarkEnd w:id="164"/>
      <w:r>
        <w:rPr>
          <w:rtl/>
        </w:rPr>
        <w:t>רוני בריזון (שינוי):</w:t>
      </w:r>
    </w:p>
    <w:p w14:paraId="67F70A84" w14:textId="77777777" w:rsidR="00000000" w:rsidRDefault="00B2572E">
      <w:pPr>
        <w:pStyle w:val="a0"/>
        <w:rPr>
          <w:rtl/>
        </w:rPr>
      </w:pPr>
    </w:p>
    <w:p w14:paraId="0B5B697C" w14:textId="77777777" w:rsidR="00000000" w:rsidRDefault="00B2572E">
      <w:pPr>
        <w:pStyle w:val="a0"/>
        <w:rPr>
          <w:rFonts w:hint="cs"/>
          <w:rtl/>
        </w:rPr>
      </w:pPr>
      <w:r>
        <w:rPr>
          <w:rFonts w:hint="cs"/>
          <w:rtl/>
        </w:rPr>
        <w:t>אדוני היושב-ראש, חברי חברי הכנסת, חבר הכנסת אפללו ידידי, בהצעה שלפנינו, כאמור, שני מרכיבים, נושא ההתנתקות מרצועת-עזה ונושא משאל-העם. בכל מה שנוגע להתנתקות מרצועת-ע</w:t>
      </w:r>
      <w:r>
        <w:rPr>
          <w:rFonts w:hint="cs"/>
          <w:rtl/>
        </w:rPr>
        <w:t>זה, התוכנית עדיין מעורפלת למדי, אין אנחנו יודעים בדיוק למה הכוונה. ראש הממשלה דיבר על כך בעיקר בתקשורת. הנושא עדיין לא נדון ולא גובש ואיננו יודעים מי, מתי, היכן, למה, כיצד ומדוע, אבל הרעיון בכללותו מקובל עלינו, כמובן. סיעת שינוי מסכימה שיש לעשות צעדים בכיו</w:t>
      </w:r>
      <w:r>
        <w:rPr>
          <w:rFonts w:hint="cs"/>
          <w:rtl/>
        </w:rPr>
        <w:t>ון הזה ולבצע התנתקות מרצועת-עזה. היא לא תהיה פשוטה, היא לא תהיה קלה, אבל את הדברים האלה צריך לבצע כנראה, ויפה שעה אחת קודם.</w:t>
      </w:r>
    </w:p>
    <w:p w14:paraId="4CEA735E" w14:textId="77777777" w:rsidR="00000000" w:rsidRDefault="00B2572E">
      <w:pPr>
        <w:pStyle w:val="a0"/>
        <w:rPr>
          <w:rFonts w:hint="cs"/>
          <w:rtl/>
        </w:rPr>
      </w:pPr>
    </w:p>
    <w:p w14:paraId="5958B543" w14:textId="77777777" w:rsidR="00000000" w:rsidRDefault="00B2572E">
      <w:pPr>
        <w:pStyle w:val="a0"/>
        <w:rPr>
          <w:rFonts w:hint="cs"/>
          <w:rtl/>
        </w:rPr>
      </w:pPr>
      <w:r>
        <w:rPr>
          <w:rFonts w:hint="cs"/>
          <w:rtl/>
        </w:rPr>
        <w:t>אני מבקש להאיר זווית אחת שלא הועלתה כאן, הנוגעת להתנתקות הזאת. אני מאוד מקווה שהתנתקות מסוג כזה לא תהיה מכת מוות לרשות הפלסטינית. א</w:t>
      </w:r>
      <w:r>
        <w:rPr>
          <w:rFonts w:hint="cs"/>
          <w:rtl/>
        </w:rPr>
        <w:t>ין יותר מדי ידידים לרשות בבית הזה, ובצדק, ולא חשוב מה אנחנו חושבים עליה ועל אנשיה. בסופו של דבר, הרשות הפלסטינית היא הגוף היחיד שעדיין מחזיק בידיו אלמנטים של שלטון ושל סדר, גם בגדה וגם ברצועת-עזה. כאיש שיווק אני יודע שתמיד צריך לחפש את קהל היעד הטוב ביותר,</w:t>
      </w:r>
      <w:r>
        <w:rPr>
          <w:rFonts w:hint="cs"/>
          <w:rtl/>
        </w:rPr>
        <w:t xml:space="preserve"> ואני מוטרד מן המחשבה שראש הממשלה שלנו לא השתמש בהתנתקות מרצועת-עזה כאחד מן הנושאים שהוא לוקח אתו לשיחה עם ראש הרשות הפלסטינית אבו-עלא, ראש הממשלה הפלסטיני. הוא יכול היה כמובן למכור לו את ההתנתקות הזאת כחלק מחבילה, כחלק מהסכם, והוא בחר שלא לעשות את זה. הדב</w:t>
      </w:r>
      <w:r>
        <w:rPr>
          <w:rFonts w:hint="cs"/>
          <w:rtl/>
        </w:rPr>
        <w:t>ר הזה מעלה מחשבות לגבי עתידה של הרשות, אם ההתנתקות הזאת תתבצע שלא בתיאום אתה. לא נותרו יותר מדי אלמנטים של כוח וסמכות בידי הרשות, ואני חושב שאנחנו צריכים להקפיד ולהשגיח, שהיא לא תתמוטט ותתאדה, משום שאיש מאתנו איננו רוצה להתמודד עם סומאליה בשטחים ובעזה, וזה</w:t>
      </w:r>
      <w:r>
        <w:rPr>
          <w:rFonts w:hint="cs"/>
          <w:rtl/>
        </w:rPr>
        <w:t xml:space="preserve"> מה שיהיה אם הרשות תיעלם. תודה.</w:t>
      </w:r>
    </w:p>
    <w:p w14:paraId="3B2EBC8F" w14:textId="77777777" w:rsidR="00000000" w:rsidRDefault="00B2572E">
      <w:pPr>
        <w:pStyle w:val="af1"/>
        <w:rPr>
          <w:rFonts w:hint="cs"/>
          <w:rtl/>
        </w:rPr>
      </w:pPr>
    </w:p>
    <w:p w14:paraId="0B047F09" w14:textId="77777777" w:rsidR="00000000" w:rsidRDefault="00B2572E">
      <w:pPr>
        <w:pStyle w:val="af1"/>
        <w:rPr>
          <w:rtl/>
        </w:rPr>
      </w:pPr>
      <w:r>
        <w:rPr>
          <w:rtl/>
        </w:rPr>
        <w:t>היו"ר מיכאל נודלמן:</w:t>
      </w:r>
    </w:p>
    <w:p w14:paraId="468A41E1" w14:textId="77777777" w:rsidR="00000000" w:rsidRDefault="00B2572E">
      <w:pPr>
        <w:pStyle w:val="a0"/>
        <w:rPr>
          <w:rtl/>
        </w:rPr>
      </w:pPr>
    </w:p>
    <w:p w14:paraId="410E24C3" w14:textId="77777777" w:rsidR="00000000" w:rsidRDefault="00B2572E">
      <w:pPr>
        <w:pStyle w:val="a0"/>
        <w:rPr>
          <w:rFonts w:hint="cs"/>
          <w:rtl/>
        </w:rPr>
      </w:pPr>
      <w:r>
        <w:rPr>
          <w:rFonts w:hint="cs"/>
          <w:rtl/>
        </w:rPr>
        <w:t xml:space="preserve">תודה. חבר הכנסת אברהם רביץ, בבקשה. אחריו </w:t>
      </w:r>
      <w:r>
        <w:rPr>
          <w:rtl/>
        </w:rPr>
        <w:t>–</w:t>
      </w:r>
      <w:r>
        <w:rPr>
          <w:rFonts w:hint="cs"/>
          <w:rtl/>
        </w:rPr>
        <w:t xml:space="preserve"> חבר הכנסת ניסן סלומינסקי.</w:t>
      </w:r>
    </w:p>
    <w:p w14:paraId="56A52661" w14:textId="77777777" w:rsidR="00000000" w:rsidRDefault="00B2572E">
      <w:pPr>
        <w:pStyle w:val="a0"/>
        <w:ind w:firstLine="0"/>
        <w:rPr>
          <w:rFonts w:hint="cs"/>
          <w:rtl/>
        </w:rPr>
      </w:pPr>
    </w:p>
    <w:p w14:paraId="18BE3367" w14:textId="77777777" w:rsidR="00000000" w:rsidRDefault="00B2572E">
      <w:pPr>
        <w:pStyle w:val="a"/>
        <w:rPr>
          <w:rtl/>
        </w:rPr>
      </w:pPr>
      <w:bookmarkStart w:id="165" w:name="FS000000531T17_02_2004_18_14_55"/>
      <w:bookmarkStart w:id="166" w:name="_Toc67316649"/>
      <w:bookmarkEnd w:id="165"/>
      <w:r>
        <w:rPr>
          <w:rFonts w:hint="eastAsia"/>
          <w:rtl/>
        </w:rPr>
        <w:t>אברהם</w:t>
      </w:r>
      <w:r>
        <w:rPr>
          <w:rtl/>
        </w:rPr>
        <w:t xml:space="preserve"> רביץ (יהדות התורה):</w:t>
      </w:r>
      <w:bookmarkEnd w:id="166"/>
    </w:p>
    <w:p w14:paraId="53C6B9ED" w14:textId="77777777" w:rsidR="00000000" w:rsidRDefault="00B2572E">
      <w:pPr>
        <w:pStyle w:val="a0"/>
        <w:rPr>
          <w:rFonts w:hint="cs"/>
          <w:rtl/>
        </w:rPr>
      </w:pPr>
    </w:p>
    <w:p w14:paraId="09D7AC31" w14:textId="77777777" w:rsidR="00000000" w:rsidRDefault="00B2572E">
      <w:pPr>
        <w:pStyle w:val="a0"/>
        <w:rPr>
          <w:rFonts w:hint="cs"/>
          <w:rtl/>
        </w:rPr>
      </w:pPr>
      <w:r>
        <w:rPr>
          <w:rFonts w:hint="cs"/>
          <w:rtl/>
        </w:rPr>
        <w:t>אדוני היושב-ראש, חברי הכנסת, ראשית כול אני רוצה להקדיש כמה משפטים לנושא משאל-העם. אותי לימדו שדמוקרטיה אי</w:t>
      </w:r>
      <w:r>
        <w:rPr>
          <w:rFonts w:hint="cs"/>
          <w:rtl/>
        </w:rPr>
        <w:t>ננה שלטון הרוב בלבד, היא איננה אמירה של הרוב, אלא הדמוקרטיה, כדי שהיא תבוא לידי ביטוי אמיתי, היא התחשבות של הרוב בדעת המיעוט. ומשאל-עם זה בדיוק אנטי-תזה לתפיסה הזאת של הדמוקרטיה; במיוחד בחברה שלנו, חברה שמורכבת מקבוצות-קבוצות, הנושאות בקרבן תפיסות עולם שונ</w:t>
      </w:r>
      <w:r>
        <w:rPr>
          <w:rFonts w:hint="cs"/>
          <w:rtl/>
        </w:rPr>
        <w:t xml:space="preserve">ות. אני עושה את הדברים בגלוי - תארו לעצמכם שנאמץ לעצמנו את משאל-העם. אם כן, מה יעשה אז הציבור החרדי שאותו אני מייצג, או קהלים אחרים, שמייצגים במיעוט שלהם את הקבוצה שהם מייצגים באורח החיים שלה וכן הלאה. לכן אני חושב שמשאל-עם, בחברה כמו שלנו - אנחנו לא חיים </w:t>
      </w:r>
      <w:r>
        <w:rPr>
          <w:rFonts w:hint="cs"/>
          <w:rtl/>
        </w:rPr>
        <w:t>בשווייץ - זה דבר פסול, מיותר ומסוכן לעצם רקמת החיים המשותפת.</w:t>
      </w:r>
    </w:p>
    <w:p w14:paraId="31F58747" w14:textId="77777777" w:rsidR="00000000" w:rsidRDefault="00B2572E">
      <w:pPr>
        <w:pStyle w:val="a0"/>
        <w:ind w:firstLine="0"/>
        <w:rPr>
          <w:rFonts w:hint="cs"/>
          <w:rtl/>
        </w:rPr>
      </w:pPr>
    </w:p>
    <w:p w14:paraId="33538077" w14:textId="77777777" w:rsidR="00000000" w:rsidRDefault="00B2572E">
      <w:pPr>
        <w:pStyle w:val="a0"/>
        <w:ind w:firstLine="0"/>
        <w:rPr>
          <w:rFonts w:hint="cs"/>
          <w:rtl/>
        </w:rPr>
      </w:pPr>
      <w:r>
        <w:rPr>
          <w:rFonts w:hint="cs"/>
          <w:rtl/>
        </w:rPr>
        <w:tab/>
        <w:t>אני רוצה להקדיש כמה משפטים לעצם הרעיון של עקירת היישובים בעזה. כבר אמרתי זאת כמה פעמים, ואני מצפה ומחכה לראות מי ירים את הרעיון כדי לנסות אותו. לאמור, שתיווצר כאן סיטואציה חדשה, שלא עוקרים יותר</w:t>
      </w:r>
      <w:r>
        <w:rPr>
          <w:rFonts w:hint="cs"/>
          <w:rtl/>
        </w:rPr>
        <w:t xml:space="preserve"> אנשים ממקום מושבם, ואני מדגיש - אנשים מכל העדות, מכל העמים - כולם נשארים לשבת במקומם. </w:t>
      </w:r>
    </w:p>
    <w:p w14:paraId="25742E9F" w14:textId="77777777" w:rsidR="00000000" w:rsidRDefault="00B2572E">
      <w:pPr>
        <w:pStyle w:val="a0"/>
        <w:ind w:firstLine="0"/>
        <w:rPr>
          <w:rFonts w:hint="cs"/>
          <w:rtl/>
        </w:rPr>
      </w:pPr>
    </w:p>
    <w:p w14:paraId="752D57FC" w14:textId="77777777" w:rsidR="00000000" w:rsidRDefault="00B2572E">
      <w:pPr>
        <w:pStyle w:val="a0"/>
        <w:ind w:firstLine="0"/>
        <w:rPr>
          <w:rFonts w:hint="cs"/>
          <w:rtl/>
        </w:rPr>
      </w:pPr>
      <w:r>
        <w:rPr>
          <w:rFonts w:hint="cs"/>
          <w:rtl/>
        </w:rPr>
        <w:tab/>
        <w:t>אם אני מדבר על העם היהודי, אנחנו לא מדברים על 7,500 איש, הרי זו התחלה של מהלך, אני מדבר על פוטנציאל של למעלה מ-200,000 יהודים שגרים וחיים כבר דורות מספר ביהודה, בשומר</w:t>
      </w:r>
      <w:r>
        <w:rPr>
          <w:rFonts w:hint="cs"/>
          <w:rtl/>
        </w:rPr>
        <w:t>ון ובעזה.</w:t>
      </w:r>
    </w:p>
    <w:p w14:paraId="679550A9" w14:textId="77777777" w:rsidR="00000000" w:rsidRDefault="00B2572E">
      <w:pPr>
        <w:pStyle w:val="a0"/>
        <w:ind w:firstLine="0"/>
        <w:rPr>
          <w:rFonts w:hint="cs"/>
          <w:rtl/>
        </w:rPr>
      </w:pPr>
    </w:p>
    <w:p w14:paraId="664455CF" w14:textId="77777777" w:rsidR="00000000" w:rsidRDefault="00B2572E">
      <w:pPr>
        <w:pStyle w:val="a0"/>
        <w:ind w:firstLine="0"/>
        <w:rPr>
          <w:rFonts w:hint="cs"/>
          <w:rtl/>
        </w:rPr>
      </w:pPr>
      <w:r>
        <w:rPr>
          <w:rFonts w:hint="cs"/>
          <w:rtl/>
        </w:rPr>
        <w:tab/>
        <w:t>יש לתת את הדעת על כך, ויש דוגמאות כאלה גם בהיסטוריה הרחוקה וגם בהיסטוריה הקרובה במדינות שונות בעולם. כאשר יש סכסוכים עמוקים מאוד, הם נפתרים באופן שאנשים אינם חייבים להיות מובלים ממקומות מגוריהם למקומות אחרים. זה לא פשוט. זה לא פשוט. זו תהיה תמי</w:t>
      </w:r>
      <w:r>
        <w:rPr>
          <w:rFonts w:hint="cs"/>
          <w:rtl/>
        </w:rPr>
        <w:t xml:space="preserve">מות לחשוב שאפשר על-ידי אמירה לפתור את הבעיה בדרך זאת, אבל אנחנו חייבים להעלות על סדר-היום הציבורי את המחשבה הזאת, שהפתרון באזורנו הוא כזה, שאנשים, יהודים וגם ערבים, נשארים לגור במקומותיהם. האמינו לי, כדי להגיע לסדר אמיתי. </w:t>
      </w:r>
    </w:p>
    <w:p w14:paraId="669CCE0C" w14:textId="77777777" w:rsidR="00000000" w:rsidRDefault="00B2572E">
      <w:pPr>
        <w:pStyle w:val="a0"/>
        <w:ind w:firstLine="0"/>
        <w:rPr>
          <w:rFonts w:hint="cs"/>
          <w:rtl/>
        </w:rPr>
      </w:pPr>
    </w:p>
    <w:p w14:paraId="2899991F" w14:textId="77777777" w:rsidR="00000000" w:rsidRDefault="00B2572E">
      <w:pPr>
        <w:pStyle w:val="a0"/>
        <w:ind w:firstLine="0"/>
        <w:rPr>
          <w:rFonts w:hint="cs"/>
          <w:rtl/>
        </w:rPr>
      </w:pPr>
      <w:r>
        <w:rPr>
          <w:rFonts w:hint="cs"/>
          <w:rtl/>
        </w:rPr>
        <w:tab/>
        <w:t>הרי ברור שהדגל והסמל חשובים, אב</w:t>
      </w:r>
      <w:r>
        <w:rPr>
          <w:rFonts w:hint="cs"/>
          <w:rtl/>
        </w:rPr>
        <w:t>ל הם משניים לחלוטין לשלום אמיתי, ואם לא לשלום אמיתי, באמת לא צריך לעשות שום דבר, אבל לשלום אמיתי בין יושבי הארץ הנפלאה הזאת, שיצא שאנשים רבים מעמים שונים אוהבים לגור בה - זה לא יעזור, שום הסכם לא יעזור, להזיז 7,500 "אורי אריאלים", אפשר יהיה? אני אומר באופן</w:t>
      </w:r>
      <w:r>
        <w:rPr>
          <w:rFonts w:hint="cs"/>
          <w:rtl/>
        </w:rPr>
        <w:t xml:space="preserve"> הכי ברור, שזה הרבה יותר מקשה. לפי דעתי, לא יהיה אפשר לעשות זאת, וחייבים לחשוב מחשבה אחרת. תודה.</w:t>
      </w:r>
    </w:p>
    <w:p w14:paraId="27941048" w14:textId="77777777" w:rsidR="00000000" w:rsidRDefault="00B2572E">
      <w:pPr>
        <w:pStyle w:val="af1"/>
        <w:rPr>
          <w:rtl/>
        </w:rPr>
      </w:pPr>
    </w:p>
    <w:p w14:paraId="764161B6" w14:textId="77777777" w:rsidR="00000000" w:rsidRDefault="00B2572E">
      <w:pPr>
        <w:pStyle w:val="af1"/>
        <w:rPr>
          <w:rtl/>
        </w:rPr>
      </w:pPr>
      <w:r>
        <w:rPr>
          <w:rtl/>
        </w:rPr>
        <w:t>היו"ר מיכאל נודלמן:</w:t>
      </w:r>
    </w:p>
    <w:p w14:paraId="454E6EDD" w14:textId="77777777" w:rsidR="00000000" w:rsidRDefault="00B2572E">
      <w:pPr>
        <w:pStyle w:val="a0"/>
        <w:rPr>
          <w:rtl/>
        </w:rPr>
      </w:pPr>
    </w:p>
    <w:p w14:paraId="6CFFF5EA" w14:textId="77777777" w:rsidR="00000000" w:rsidRDefault="00B2572E">
      <w:pPr>
        <w:pStyle w:val="a0"/>
        <w:rPr>
          <w:rFonts w:hint="cs"/>
          <w:rtl/>
        </w:rPr>
      </w:pPr>
      <w:r>
        <w:rPr>
          <w:rFonts w:hint="cs"/>
          <w:rtl/>
        </w:rPr>
        <w:t xml:space="preserve">תודה רבה. חבר הכנסת סלומינסקי - אינו נוכח. חבר הכנסת עסאם מח'ול. אחריו </w:t>
      </w:r>
      <w:r>
        <w:rPr>
          <w:rtl/>
        </w:rPr>
        <w:t>–</w:t>
      </w:r>
      <w:r>
        <w:rPr>
          <w:rFonts w:hint="cs"/>
          <w:rtl/>
        </w:rPr>
        <w:t xml:space="preserve"> חבר הכנסת יחיאל חזן.</w:t>
      </w:r>
    </w:p>
    <w:p w14:paraId="328A05D9" w14:textId="77777777" w:rsidR="00000000" w:rsidRDefault="00B2572E">
      <w:pPr>
        <w:pStyle w:val="a0"/>
        <w:rPr>
          <w:rFonts w:hint="cs"/>
          <w:rtl/>
        </w:rPr>
      </w:pPr>
    </w:p>
    <w:p w14:paraId="740F28C6" w14:textId="77777777" w:rsidR="00000000" w:rsidRDefault="00B2572E">
      <w:pPr>
        <w:pStyle w:val="a"/>
        <w:rPr>
          <w:rtl/>
        </w:rPr>
      </w:pPr>
      <w:bookmarkStart w:id="167" w:name="FS000000542T17_02_2004_18_04_50"/>
      <w:bookmarkStart w:id="168" w:name="_Toc67316650"/>
      <w:bookmarkEnd w:id="167"/>
      <w:r>
        <w:rPr>
          <w:rFonts w:hint="eastAsia"/>
          <w:rtl/>
        </w:rPr>
        <w:t>עסאם</w:t>
      </w:r>
      <w:r>
        <w:rPr>
          <w:rtl/>
        </w:rPr>
        <w:t xml:space="preserve"> מח'ול (חד"ש-תע"ל):</w:t>
      </w:r>
      <w:bookmarkEnd w:id="168"/>
    </w:p>
    <w:p w14:paraId="049C370F" w14:textId="77777777" w:rsidR="00000000" w:rsidRDefault="00B2572E">
      <w:pPr>
        <w:pStyle w:val="a0"/>
        <w:rPr>
          <w:rFonts w:hint="cs"/>
          <w:rtl/>
        </w:rPr>
      </w:pPr>
    </w:p>
    <w:p w14:paraId="77F8E920" w14:textId="77777777" w:rsidR="00000000" w:rsidRDefault="00B2572E">
      <w:pPr>
        <w:pStyle w:val="a0"/>
        <w:rPr>
          <w:rFonts w:hint="cs"/>
          <w:rtl/>
        </w:rPr>
      </w:pPr>
      <w:r>
        <w:rPr>
          <w:rFonts w:hint="cs"/>
          <w:rtl/>
        </w:rPr>
        <w:t>כבוד היושב-ראש, ח</w:t>
      </w:r>
      <w:r>
        <w:rPr>
          <w:rFonts w:hint="cs"/>
          <w:rtl/>
        </w:rPr>
        <w:t xml:space="preserve">ברי הכנסת, למראית עין משאל-עם הוא צעד יותר דמוקרטי, צעד שמאפשר לכולם להשתתף בהחלטה. הקונטקסט שבו אנחנו שומעים לאחרונה פעם אחר פעם הצעות לקיים משאל-עם, אם בנושא זכות השביתה של העובדים, ואם בעניין נסיגה משטחים כבושים ופירוק התנחלויות, האמת שהשימוש במשאל-עם, </w:t>
      </w:r>
      <w:r>
        <w:rPr>
          <w:rFonts w:hint="cs"/>
          <w:rtl/>
        </w:rPr>
        <w:t>כאן, בקונטקסט הזה, הופך להיות מפלט של אלה שרוצים לחמוק מהדמוקרטיה, ולא של אלה שמחפשים דמוקרטיה.</w:t>
      </w:r>
    </w:p>
    <w:p w14:paraId="2314770C" w14:textId="77777777" w:rsidR="00000000" w:rsidRDefault="00B2572E">
      <w:pPr>
        <w:pStyle w:val="a0"/>
        <w:rPr>
          <w:rFonts w:hint="cs"/>
          <w:rtl/>
        </w:rPr>
      </w:pPr>
    </w:p>
    <w:p w14:paraId="6327DC1A" w14:textId="77777777" w:rsidR="00000000" w:rsidRDefault="00B2572E">
      <w:pPr>
        <w:pStyle w:val="af0"/>
        <w:rPr>
          <w:rtl/>
        </w:rPr>
      </w:pPr>
      <w:r>
        <w:rPr>
          <w:rFonts w:hint="eastAsia"/>
          <w:rtl/>
        </w:rPr>
        <w:t>אלי</w:t>
      </w:r>
      <w:r>
        <w:rPr>
          <w:rtl/>
        </w:rPr>
        <w:t xml:space="preserve"> אפללו (הליכוד):</w:t>
      </w:r>
    </w:p>
    <w:p w14:paraId="0B33BBFF" w14:textId="77777777" w:rsidR="00000000" w:rsidRDefault="00B2572E">
      <w:pPr>
        <w:pStyle w:val="a0"/>
        <w:rPr>
          <w:rFonts w:hint="cs"/>
          <w:rtl/>
        </w:rPr>
      </w:pPr>
    </w:p>
    <w:p w14:paraId="5ABFE45A" w14:textId="77777777" w:rsidR="00000000" w:rsidRDefault="00B2572E">
      <w:pPr>
        <w:pStyle w:val="a0"/>
        <w:rPr>
          <w:rFonts w:hint="cs"/>
          <w:rtl/>
        </w:rPr>
      </w:pPr>
      <w:r>
        <w:rPr>
          <w:rFonts w:hint="cs"/>
          <w:rtl/>
        </w:rPr>
        <w:t>משאל-עם זה לא דמוקרטיה. כאן זה דמוקרטיה.</w:t>
      </w:r>
    </w:p>
    <w:p w14:paraId="0EA82BD0" w14:textId="77777777" w:rsidR="00000000" w:rsidRDefault="00B2572E">
      <w:pPr>
        <w:pStyle w:val="a0"/>
        <w:rPr>
          <w:rFonts w:hint="cs"/>
          <w:rtl/>
        </w:rPr>
      </w:pPr>
    </w:p>
    <w:p w14:paraId="64A5793E" w14:textId="77777777" w:rsidR="00000000" w:rsidRDefault="00B2572E">
      <w:pPr>
        <w:pStyle w:val="-"/>
        <w:rPr>
          <w:rtl/>
        </w:rPr>
      </w:pPr>
      <w:bookmarkStart w:id="169" w:name="FS000000542T17_02_2004_18_25_06"/>
      <w:bookmarkStart w:id="170" w:name="FS000000542T17_02_2004_18_25_10C"/>
      <w:bookmarkEnd w:id="169"/>
      <w:bookmarkEnd w:id="170"/>
      <w:r>
        <w:rPr>
          <w:rtl/>
        </w:rPr>
        <w:t>עסאם מח'ול (חד"ש-תע"ל):</w:t>
      </w:r>
    </w:p>
    <w:p w14:paraId="3B291F95" w14:textId="77777777" w:rsidR="00000000" w:rsidRDefault="00B2572E">
      <w:pPr>
        <w:pStyle w:val="a0"/>
        <w:rPr>
          <w:rtl/>
        </w:rPr>
      </w:pPr>
    </w:p>
    <w:p w14:paraId="33AD6BB9" w14:textId="77777777" w:rsidR="00000000" w:rsidRDefault="00B2572E">
      <w:pPr>
        <w:pStyle w:val="a0"/>
        <w:rPr>
          <w:rFonts w:hint="cs"/>
          <w:rtl/>
        </w:rPr>
      </w:pPr>
      <w:r>
        <w:rPr>
          <w:rFonts w:hint="cs"/>
          <w:rtl/>
        </w:rPr>
        <w:t>אני יודע שאני צריך להסביר לך. אני יודע שאני חייב להסביר לך יותר, אז תיר</w:t>
      </w:r>
      <w:r>
        <w:rPr>
          <w:rFonts w:hint="cs"/>
          <w:rtl/>
        </w:rPr>
        <w:t>גע.</w:t>
      </w:r>
    </w:p>
    <w:p w14:paraId="1F0A74D2" w14:textId="77777777" w:rsidR="00000000" w:rsidRDefault="00B2572E">
      <w:pPr>
        <w:pStyle w:val="a0"/>
        <w:rPr>
          <w:rFonts w:hint="cs"/>
          <w:rtl/>
        </w:rPr>
      </w:pPr>
    </w:p>
    <w:p w14:paraId="6F30633E" w14:textId="77777777" w:rsidR="00000000" w:rsidRDefault="00B2572E">
      <w:pPr>
        <w:pStyle w:val="af0"/>
        <w:rPr>
          <w:rtl/>
        </w:rPr>
      </w:pPr>
      <w:r>
        <w:rPr>
          <w:rFonts w:hint="eastAsia"/>
          <w:rtl/>
        </w:rPr>
        <w:t>ענבל</w:t>
      </w:r>
      <w:r>
        <w:rPr>
          <w:rtl/>
        </w:rPr>
        <w:t xml:space="preserve"> גבריאלי (הליכוד):</w:t>
      </w:r>
    </w:p>
    <w:p w14:paraId="2E5C4240" w14:textId="77777777" w:rsidR="00000000" w:rsidRDefault="00B2572E">
      <w:pPr>
        <w:pStyle w:val="a0"/>
        <w:rPr>
          <w:rFonts w:hint="cs"/>
          <w:rtl/>
        </w:rPr>
      </w:pPr>
    </w:p>
    <w:p w14:paraId="24666D7D" w14:textId="77777777" w:rsidR="00000000" w:rsidRDefault="00B2572E">
      <w:pPr>
        <w:pStyle w:val="a0"/>
        <w:rPr>
          <w:rFonts w:hint="cs"/>
          <w:rtl/>
        </w:rPr>
      </w:pPr>
      <w:r>
        <w:rPr>
          <w:rFonts w:hint="cs"/>
          <w:rtl/>
        </w:rPr>
        <w:t>מה זאת הגישה המתנשאת הזאת?</w:t>
      </w:r>
    </w:p>
    <w:p w14:paraId="08831EE5" w14:textId="77777777" w:rsidR="00000000" w:rsidRDefault="00B2572E">
      <w:pPr>
        <w:pStyle w:val="a0"/>
        <w:rPr>
          <w:rFonts w:hint="cs"/>
          <w:rtl/>
        </w:rPr>
      </w:pPr>
    </w:p>
    <w:p w14:paraId="2944D96F" w14:textId="77777777" w:rsidR="00000000" w:rsidRDefault="00B2572E">
      <w:pPr>
        <w:pStyle w:val="-"/>
        <w:rPr>
          <w:rtl/>
        </w:rPr>
      </w:pPr>
      <w:bookmarkStart w:id="171" w:name="FS000000542T17_02_2004_18_25_35C"/>
      <w:bookmarkEnd w:id="171"/>
      <w:r>
        <w:rPr>
          <w:rtl/>
        </w:rPr>
        <w:t>עסאם מח'ול (חד"ש-תע"ל):</w:t>
      </w:r>
    </w:p>
    <w:p w14:paraId="5156518A" w14:textId="77777777" w:rsidR="00000000" w:rsidRDefault="00B2572E">
      <w:pPr>
        <w:pStyle w:val="a0"/>
        <w:rPr>
          <w:rtl/>
        </w:rPr>
      </w:pPr>
    </w:p>
    <w:p w14:paraId="7782E948" w14:textId="77777777" w:rsidR="00000000" w:rsidRDefault="00B2572E">
      <w:pPr>
        <w:pStyle w:val="a0"/>
        <w:rPr>
          <w:rFonts w:hint="cs"/>
          <w:rtl/>
        </w:rPr>
      </w:pPr>
      <w:r>
        <w:rPr>
          <w:rFonts w:hint="cs"/>
          <w:rtl/>
        </w:rPr>
        <w:t>אני מבקש שזה לא יהיה על חשבוני, אדוני היושב-ראש.</w:t>
      </w:r>
    </w:p>
    <w:p w14:paraId="743C5A4D" w14:textId="77777777" w:rsidR="00000000" w:rsidRDefault="00B2572E">
      <w:pPr>
        <w:pStyle w:val="a0"/>
        <w:rPr>
          <w:rFonts w:hint="cs"/>
          <w:rtl/>
        </w:rPr>
      </w:pPr>
    </w:p>
    <w:p w14:paraId="4A613295" w14:textId="77777777" w:rsidR="00000000" w:rsidRDefault="00B2572E">
      <w:pPr>
        <w:pStyle w:val="af1"/>
        <w:rPr>
          <w:rtl/>
        </w:rPr>
      </w:pPr>
      <w:r>
        <w:rPr>
          <w:rFonts w:hint="eastAsia"/>
          <w:rtl/>
        </w:rPr>
        <w:t>היו</w:t>
      </w:r>
      <w:r>
        <w:rPr>
          <w:rtl/>
        </w:rPr>
        <w:t>"ר מיכאל נודלמן:</w:t>
      </w:r>
    </w:p>
    <w:p w14:paraId="0DDE6CA7" w14:textId="77777777" w:rsidR="00000000" w:rsidRDefault="00B2572E">
      <w:pPr>
        <w:pStyle w:val="a0"/>
        <w:rPr>
          <w:rFonts w:hint="cs"/>
          <w:rtl/>
        </w:rPr>
      </w:pPr>
    </w:p>
    <w:p w14:paraId="28FAF313" w14:textId="77777777" w:rsidR="00000000" w:rsidRDefault="00B2572E">
      <w:pPr>
        <w:pStyle w:val="a0"/>
        <w:rPr>
          <w:rFonts w:hint="cs"/>
          <w:rtl/>
        </w:rPr>
      </w:pPr>
      <w:r>
        <w:rPr>
          <w:rFonts w:hint="cs"/>
          <w:rtl/>
        </w:rPr>
        <w:t>חברים, תנו לו שלוש דקות. אתם רוצים לשמוע עשר דקות, אני אתן לו עשר דקות. בבקשה.</w:t>
      </w:r>
    </w:p>
    <w:p w14:paraId="3E4BE06B" w14:textId="77777777" w:rsidR="00000000" w:rsidRDefault="00B2572E">
      <w:pPr>
        <w:pStyle w:val="a0"/>
        <w:rPr>
          <w:rtl/>
        </w:rPr>
      </w:pPr>
    </w:p>
    <w:p w14:paraId="7FED2B67" w14:textId="77777777" w:rsidR="00000000" w:rsidRDefault="00B2572E">
      <w:pPr>
        <w:pStyle w:val="-"/>
        <w:rPr>
          <w:rtl/>
        </w:rPr>
      </w:pPr>
      <w:bookmarkStart w:id="172" w:name="FS000000542T17_02_2004_18_06_29C"/>
      <w:bookmarkEnd w:id="172"/>
      <w:r>
        <w:rPr>
          <w:rtl/>
        </w:rPr>
        <w:t>עסאם מח'ול (חד"ש-תע"ל):</w:t>
      </w:r>
    </w:p>
    <w:p w14:paraId="48A71A02" w14:textId="77777777" w:rsidR="00000000" w:rsidRDefault="00B2572E">
      <w:pPr>
        <w:pStyle w:val="a0"/>
        <w:rPr>
          <w:rtl/>
        </w:rPr>
      </w:pPr>
    </w:p>
    <w:p w14:paraId="4D9DA7DA" w14:textId="77777777" w:rsidR="00000000" w:rsidRDefault="00B2572E">
      <w:pPr>
        <w:pStyle w:val="a0"/>
        <w:rPr>
          <w:rFonts w:hint="cs"/>
          <w:rtl/>
        </w:rPr>
      </w:pPr>
      <w:r>
        <w:rPr>
          <w:rFonts w:hint="cs"/>
          <w:rtl/>
        </w:rPr>
        <w:t>מה שקורה כאן הוא ניסיון לייתר את המוסדות הדמוקרטיים הנבחרים שאכן יכולים להחליט, אם ירצו, על פינוי יישובים. הבעיה אף פעם לא היתה בעם, הבעיה היא בממשלות שאינן מחליטות, וכשהן חייבות להחליט, הן מנסות לזרוק את האחריות על מישהו אחר. וכאן מנסים לזרוק את זה על ה</w:t>
      </w:r>
      <w:r>
        <w:rPr>
          <w:rFonts w:hint="cs"/>
          <w:rtl/>
        </w:rPr>
        <w:t>ציבור הרחב. יש כאן ניסיון להשתמש במשאל-עם כדי להוציא את מלוא האמירה הגזענית השולטת בכיפה, במדינה הזאת, בחברה הזאת, בימין הזה, שמנסה למנוע פירוק התנחלויות.</w:t>
      </w:r>
    </w:p>
    <w:p w14:paraId="343D29F7" w14:textId="77777777" w:rsidR="00000000" w:rsidRDefault="00B2572E">
      <w:pPr>
        <w:pStyle w:val="a0"/>
        <w:rPr>
          <w:rFonts w:hint="cs"/>
          <w:rtl/>
        </w:rPr>
      </w:pPr>
    </w:p>
    <w:p w14:paraId="297FC56B" w14:textId="77777777" w:rsidR="00000000" w:rsidRDefault="00B2572E">
      <w:pPr>
        <w:pStyle w:val="a0"/>
        <w:rPr>
          <w:rFonts w:hint="cs"/>
          <w:rtl/>
        </w:rPr>
      </w:pPr>
      <w:r>
        <w:rPr>
          <w:rFonts w:hint="cs"/>
          <w:rtl/>
        </w:rPr>
        <w:t>תראו מה הממשלה מציעה. היא מציעה להוציא את המתנחלים מעזה ולהעביר אותם להתנחלויות בשטחים הכבושים בגדה.</w:t>
      </w:r>
      <w:r>
        <w:rPr>
          <w:rFonts w:hint="cs"/>
          <w:rtl/>
        </w:rPr>
        <w:t xml:space="preserve"> מה המשמעות של הדבר הזה? מה המהות של ההתנחלויות האלה? המהות של ההתנחלויות האלה היא שהן אמורות להיות בכל מקרה, בכל מחיר, גם אם צריך לעזוב את עזה, מכשול לשלום, כדי לחשק כל תהליך מדיני ולמנוע התקדמות בכל תהליך מדיני.</w:t>
      </w:r>
    </w:p>
    <w:p w14:paraId="25C567CC" w14:textId="77777777" w:rsidR="00000000" w:rsidRDefault="00B2572E">
      <w:pPr>
        <w:pStyle w:val="a0"/>
        <w:rPr>
          <w:rFonts w:hint="cs"/>
          <w:rtl/>
        </w:rPr>
      </w:pPr>
    </w:p>
    <w:p w14:paraId="212BD35B" w14:textId="77777777" w:rsidR="00000000" w:rsidRDefault="00B2572E">
      <w:pPr>
        <w:pStyle w:val="a0"/>
        <w:rPr>
          <w:rFonts w:hint="cs"/>
          <w:rtl/>
        </w:rPr>
      </w:pPr>
      <w:r>
        <w:rPr>
          <w:rFonts w:hint="cs"/>
          <w:rtl/>
        </w:rPr>
        <w:t>יש כאן ניסיון לפגוע בצורך ללכת לתהליך מדי</w:t>
      </w:r>
      <w:r>
        <w:rPr>
          <w:rFonts w:hint="cs"/>
          <w:rtl/>
        </w:rPr>
        <w:t>ני, לסיום הכיבוש, לפירוק התנחלויות, למהלכים דו-צדדיים. כל מהלך חד-צדדי הוא מהלך שמתיימר למנוע התקדמות בתהליך המדיני.</w:t>
      </w:r>
    </w:p>
    <w:p w14:paraId="29580029" w14:textId="77777777" w:rsidR="00000000" w:rsidRDefault="00B2572E">
      <w:pPr>
        <w:pStyle w:val="a0"/>
        <w:rPr>
          <w:rFonts w:hint="cs"/>
          <w:rtl/>
        </w:rPr>
      </w:pPr>
    </w:p>
    <w:p w14:paraId="300ADDEB" w14:textId="77777777" w:rsidR="00000000" w:rsidRDefault="00B2572E">
      <w:pPr>
        <w:pStyle w:val="af0"/>
        <w:rPr>
          <w:rtl/>
        </w:rPr>
      </w:pPr>
      <w:r>
        <w:rPr>
          <w:rFonts w:hint="eastAsia"/>
          <w:rtl/>
        </w:rPr>
        <w:t>גלעד</w:t>
      </w:r>
      <w:r>
        <w:rPr>
          <w:rtl/>
        </w:rPr>
        <w:t xml:space="preserve"> ארדן (הליכוד):</w:t>
      </w:r>
    </w:p>
    <w:p w14:paraId="2BF03C9D" w14:textId="77777777" w:rsidR="00000000" w:rsidRDefault="00B2572E">
      <w:pPr>
        <w:pStyle w:val="a0"/>
        <w:rPr>
          <w:rFonts w:hint="cs"/>
          <w:rtl/>
        </w:rPr>
      </w:pPr>
    </w:p>
    <w:p w14:paraId="3A522E60" w14:textId="77777777" w:rsidR="00000000" w:rsidRDefault="00B2572E">
      <w:pPr>
        <w:pStyle w:val="a0"/>
        <w:rPr>
          <w:rFonts w:hint="cs"/>
          <w:rtl/>
        </w:rPr>
      </w:pPr>
      <w:r>
        <w:rPr>
          <w:rFonts w:hint="cs"/>
          <w:rtl/>
        </w:rPr>
        <w:t>תקרא גם להפסקת הטרור.</w:t>
      </w:r>
    </w:p>
    <w:p w14:paraId="7DC9DC75" w14:textId="77777777" w:rsidR="00000000" w:rsidRDefault="00B2572E">
      <w:pPr>
        <w:pStyle w:val="a0"/>
        <w:rPr>
          <w:rFonts w:hint="cs"/>
          <w:rtl/>
        </w:rPr>
      </w:pPr>
    </w:p>
    <w:p w14:paraId="441B6E90" w14:textId="77777777" w:rsidR="00000000" w:rsidRDefault="00B2572E">
      <w:pPr>
        <w:pStyle w:val="-"/>
        <w:rPr>
          <w:rtl/>
        </w:rPr>
      </w:pPr>
      <w:bookmarkStart w:id="173" w:name="FS000000542T17_02_2004_18_28_45C"/>
      <w:bookmarkEnd w:id="173"/>
      <w:r>
        <w:rPr>
          <w:rtl/>
        </w:rPr>
        <w:t>עסאם מח'ול (חד"ש-תע"ל):</w:t>
      </w:r>
    </w:p>
    <w:p w14:paraId="6B6D601A" w14:textId="77777777" w:rsidR="00000000" w:rsidRDefault="00B2572E">
      <w:pPr>
        <w:pStyle w:val="a0"/>
        <w:rPr>
          <w:rtl/>
        </w:rPr>
      </w:pPr>
    </w:p>
    <w:p w14:paraId="5E0CC4D2" w14:textId="77777777" w:rsidR="00000000" w:rsidRDefault="00B2572E">
      <w:pPr>
        <w:pStyle w:val="a0"/>
        <w:rPr>
          <w:rFonts w:hint="cs"/>
          <w:rtl/>
        </w:rPr>
      </w:pPr>
      <w:r>
        <w:rPr>
          <w:rFonts w:hint="cs"/>
          <w:rtl/>
        </w:rPr>
        <w:t>אני קורא לך גם להפסיק את הטרור שאתה מבצע. אתה מתפרץ לדלת פתוחה. תפסיק</w:t>
      </w:r>
      <w:r>
        <w:rPr>
          <w:rFonts w:hint="cs"/>
          <w:rtl/>
        </w:rPr>
        <w:t>, אל תתחכם.</w:t>
      </w:r>
    </w:p>
    <w:p w14:paraId="2AE7A467" w14:textId="77777777" w:rsidR="00000000" w:rsidRDefault="00B2572E">
      <w:pPr>
        <w:pStyle w:val="a0"/>
        <w:rPr>
          <w:rFonts w:hint="cs"/>
          <w:rtl/>
        </w:rPr>
      </w:pPr>
    </w:p>
    <w:p w14:paraId="139ABD6A" w14:textId="77777777" w:rsidR="00000000" w:rsidRDefault="00B2572E">
      <w:pPr>
        <w:pStyle w:val="af0"/>
        <w:rPr>
          <w:rtl/>
        </w:rPr>
      </w:pPr>
      <w:r>
        <w:rPr>
          <w:rFonts w:hint="eastAsia"/>
          <w:rtl/>
        </w:rPr>
        <w:t>גלעד</w:t>
      </w:r>
      <w:r>
        <w:rPr>
          <w:rtl/>
        </w:rPr>
        <w:t xml:space="preserve"> ארדן (הליכוד):</w:t>
      </w:r>
    </w:p>
    <w:p w14:paraId="3261559D" w14:textId="77777777" w:rsidR="00000000" w:rsidRDefault="00B2572E">
      <w:pPr>
        <w:pStyle w:val="a0"/>
        <w:rPr>
          <w:rFonts w:hint="cs"/>
          <w:rtl/>
        </w:rPr>
      </w:pPr>
    </w:p>
    <w:p w14:paraId="5B1E3429" w14:textId="77777777" w:rsidR="00000000" w:rsidRDefault="00B2572E">
      <w:pPr>
        <w:pStyle w:val="a0"/>
        <w:rPr>
          <w:rFonts w:hint="cs"/>
          <w:rtl/>
        </w:rPr>
      </w:pPr>
      <w:r>
        <w:rPr>
          <w:rFonts w:hint="cs"/>
          <w:rtl/>
        </w:rPr>
        <w:t>הדלת שלי פתוחה לטרור.</w:t>
      </w:r>
    </w:p>
    <w:p w14:paraId="30C3F7B7" w14:textId="77777777" w:rsidR="00000000" w:rsidRDefault="00B2572E">
      <w:pPr>
        <w:pStyle w:val="a0"/>
        <w:rPr>
          <w:rFonts w:hint="cs"/>
          <w:rtl/>
        </w:rPr>
      </w:pPr>
    </w:p>
    <w:p w14:paraId="6902F3C1" w14:textId="77777777" w:rsidR="00000000" w:rsidRDefault="00B2572E">
      <w:pPr>
        <w:pStyle w:val="-"/>
        <w:rPr>
          <w:rtl/>
        </w:rPr>
      </w:pPr>
      <w:bookmarkStart w:id="174" w:name="FS000000542T17_02_2004_18_08_50C"/>
      <w:bookmarkEnd w:id="174"/>
      <w:r>
        <w:rPr>
          <w:rtl/>
        </w:rPr>
        <w:t>עסאם מח'ול (חד"ש-תע"ל):</w:t>
      </w:r>
    </w:p>
    <w:p w14:paraId="314E2FDF" w14:textId="77777777" w:rsidR="00000000" w:rsidRDefault="00B2572E">
      <w:pPr>
        <w:pStyle w:val="a0"/>
        <w:rPr>
          <w:rtl/>
        </w:rPr>
      </w:pPr>
    </w:p>
    <w:p w14:paraId="1F8F420D" w14:textId="77777777" w:rsidR="00000000" w:rsidRDefault="00B2572E">
      <w:pPr>
        <w:pStyle w:val="a0"/>
        <w:rPr>
          <w:rFonts w:hint="cs"/>
          <w:rtl/>
        </w:rPr>
      </w:pPr>
      <w:r>
        <w:rPr>
          <w:rFonts w:hint="cs"/>
          <w:rtl/>
        </w:rPr>
        <w:t xml:space="preserve">אתה מייצר טרור, ואני מתנגד לטרור. זאת המשוואה. אתה מייצר טרור ואני מתנגד לטרור. זאת המשוואה. אני חושב שכל ניסיון בקונטקסט הזה להציב סימן שאלה על הלגיטימיות של האזרחים הערבים </w:t>
      </w:r>
      <w:r>
        <w:rPr>
          <w:rFonts w:hint="cs"/>
          <w:rtl/>
        </w:rPr>
        <w:t>במדינת ישראל הוא עוול, הוא ניסיון שהביא בעבר לרצח ראש ממשלה בטענה שהוא קיבל או הסתמך בלגיטימיות שלו על הקולות של האוכלוסייה הערבית.</w:t>
      </w:r>
    </w:p>
    <w:p w14:paraId="55E59D80" w14:textId="77777777" w:rsidR="00000000" w:rsidRDefault="00B2572E">
      <w:pPr>
        <w:pStyle w:val="a0"/>
        <w:rPr>
          <w:rFonts w:hint="cs"/>
          <w:rtl/>
        </w:rPr>
      </w:pPr>
    </w:p>
    <w:p w14:paraId="64D81ADA" w14:textId="77777777" w:rsidR="00000000" w:rsidRDefault="00B2572E">
      <w:pPr>
        <w:pStyle w:val="af0"/>
        <w:rPr>
          <w:rtl/>
        </w:rPr>
      </w:pPr>
      <w:r>
        <w:rPr>
          <w:rFonts w:hint="eastAsia"/>
          <w:rtl/>
        </w:rPr>
        <w:t>גלעד</w:t>
      </w:r>
      <w:r>
        <w:rPr>
          <w:rtl/>
        </w:rPr>
        <w:t xml:space="preserve"> ארדן (הליכוד):</w:t>
      </w:r>
    </w:p>
    <w:p w14:paraId="518B17DA" w14:textId="77777777" w:rsidR="00000000" w:rsidRDefault="00B2572E">
      <w:pPr>
        <w:pStyle w:val="a0"/>
        <w:rPr>
          <w:rFonts w:hint="cs"/>
          <w:rtl/>
        </w:rPr>
      </w:pPr>
    </w:p>
    <w:p w14:paraId="601EED4C" w14:textId="77777777" w:rsidR="00000000" w:rsidRDefault="00B2572E">
      <w:pPr>
        <w:pStyle w:val="a0"/>
        <w:rPr>
          <w:rFonts w:hint="cs"/>
          <w:rtl/>
        </w:rPr>
      </w:pPr>
      <w:r>
        <w:rPr>
          <w:rFonts w:hint="cs"/>
          <w:rtl/>
        </w:rPr>
        <w:t>- - -</w:t>
      </w:r>
    </w:p>
    <w:p w14:paraId="1D82540E" w14:textId="77777777" w:rsidR="00000000" w:rsidRDefault="00B2572E">
      <w:pPr>
        <w:pStyle w:val="a0"/>
        <w:rPr>
          <w:rFonts w:hint="cs"/>
          <w:rtl/>
        </w:rPr>
      </w:pPr>
    </w:p>
    <w:p w14:paraId="2BDF4F97" w14:textId="77777777" w:rsidR="00000000" w:rsidRDefault="00B2572E">
      <w:pPr>
        <w:pStyle w:val="af0"/>
        <w:rPr>
          <w:rtl/>
        </w:rPr>
      </w:pPr>
      <w:r>
        <w:rPr>
          <w:rFonts w:hint="eastAsia"/>
          <w:rtl/>
        </w:rPr>
        <w:t>ענבל</w:t>
      </w:r>
      <w:r>
        <w:rPr>
          <w:rtl/>
        </w:rPr>
        <w:t xml:space="preserve"> גבריאלי (הליכוד):</w:t>
      </w:r>
    </w:p>
    <w:p w14:paraId="30FD17AB" w14:textId="77777777" w:rsidR="00000000" w:rsidRDefault="00B2572E">
      <w:pPr>
        <w:pStyle w:val="a0"/>
        <w:rPr>
          <w:rFonts w:hint="cs"/>
          <w:rtl/>
        </w:rPr>
      </w:pPr>
    </w:p>
    <w:p w14:paraId="7881BD5B" w14:textId="77777777" w:rsidR="00000000" w:rsidRDefault="00B2572E">
      <w:pPr>
        <w:pStyle w:val="a0"/>
        <w:rPr>
          <w:rFonts w:hint="cs"/>
          <w:rtl/>
        </w:rPr>
      </w:pPr>
      <w:r>
        <w:rPr>
          <w:rFonts w:hint="cs"/>
          <w:rtl/>
        </w:rPr>
        <w:t>- - -</w:t>
      </w:r>
    </w:p>
    <w:p w14:paraId="244A3BC7" w14:textId="77777777" w:rsidR="00000000" w:rsidRDefault="00B2572E">
      <w:pPr>
        <w:pStyle w:val="a0"/>
        <w:rPr>
          <w:rFonts w:hint="cs"/>
          <w:rtl/>
        </w:rPr>
      </w:pPr>
    </w:p>
    <w:p w14:paraId="4EE4148A" w14:textId="77777777" w:rsidR="00000000" w:rsidRDefault="00B2572E">
      <w:pPr>
        <w:pStyle w:val="-"/>
        <w:rPr>
          <w:rtl/>
        </w:rPr>
      </w:pPr>
      <w:bookmarkStart w:id="175" w:name="FS000000542T17_02_2004_18_30_40C"/>
      <w:bookmarkEnd w:id="175"/>
      <w:r>
        <w:rPr>
          <w:rtl/>
        </w:rPr>
        <w:t>עסאם מח'ול (חד"ש-תע"ל):</w:t>
      </w:r>
    </w:p>
    <w:p w14:paraId="1EF4C468" w14:textId="77777777" w:rsidR="00000000" w:rsidRDefault="00B2572E">
      <w:pPr>
        <w:pStyle w:val="a0"/>
        <w:rPr>
          <w:rtl/>
        </w:rPr>
      </w:pPr>
    </w:p>
    <w:p w14:paraId="2F1F8E31" w14:textId="77777777" w:rsidR="00000000" w:rsidRDefault="00B2572E">
      <w:pPr>
        <w:pStyle w:val="a0"/>
        <w:rPr>
          <w:rFonts w:hint="cs"/>
          <w:rtl/>
        </w:rPr>
      </w:pPr>
      <w:r>
        <w:rPr>
          <w:rFonts w:hint="cs"/>
          <w:rtl/>
        </w:rPr>
        <w:t>אתם מובילים ישירות לרצח פוליטי נוסף במד</w:t>
      </w:r>
      <w:r>
        <w:rPr>
          <w:rFonts w:hint="cs"/>
          <w:rtl/>
        </w:rPr>
        <w:t>ינה הזאת. אתם מנסים לפגוע בלגיטימיות של 1.2 מיליון אזרחים במדינת ישראל.</w:t>
      </w:r>
    </w:p>
    <w:p w14:paraId="689EC16B" w14:textId="77777777" w:rsidR="00000000" w:rsidRDefault="00B2572E">
      <w:pPr>
        <w:pStyle w:val="af0"/>
        <w:rPr>
          <w:rFonts w:hint="cs"/>
          <w:rtl/>
        </w:rPr>
      </w:pPr>
    </w:p>
    <w:p w14:paraId="2D6F1AFC" w14:textId="77777777" w:rsidR="00000000" w:rsidRDefault="00B2572E">
      <w:pPr>
        <w:pStyle w:val="af0"/>
        <w:rPr>
          <w:rtl/>
        </w:rPr>
      </w:pPr>
      <w:r>
        <w:rPr>
          <w:rFonts w:hint="eastAsia"/>
          <w:rtl/>
        </w:rPr>
        <w:t>קריאות</w:t>
      </w:r>
      <w:r>
        <w:rPr>
          <w:rtl/>
        </w:rPr>
        <w:t>:</w:t>
      </w:r>
    </w:p>
    <w:p w14:paraId="1A6B0BB8" w14:textId="77777777" w:rsidR="00000000" w:rsidRDefault="00B2572E">
      <w:pPr>
        <w:pStyle w:val="a0"/>
        <w:rPr>
          <w:rFonts w:hint="cs"/>
          <w:rtl/>
        </w:rPr>
      </w:pPr>
    </w:p>
    <w:p w14:paraId="17AD40FA" w14:textId="77777777" w:rsidR="00000000" w:rsidRDefault="00B2572E">
      <w:pPr>
        <w:pStyle w:val="a0"/>
        <w:rPr>
          <w:rFonts w:hint="cs"/>
          <w:rtl/>
        </w:rPr>
      </w:pPr>
      <w:r>
        <w:rPr>
          <w:rFonts w:hint="cs"/>
          <w:rtl/>
        </w:rPr>
        <w:t>- - -</w:t>
      </w:r>
    </w:p>
    <w:p w14:paraId="6CA273F6" w14:textId="77777777" w:rsidR="00000000" w:rsidRDefault="00B2572E">
      <w:pPr>
        <w:pStyle w:val="a0"/>
        <w:ind w:firstLine="0"/>
        <w:rPr>
          <w:rFonts w:hint="cs"/>
          <w:rtl/>
        </w:rPr>
      </w:pPr>
    </w:p>
    <w:p w14:paraId="2F478699" w14:textId="77777777" w:rsidR="00000000" w:rsidRDefault="00B2572E">
      <w:pPr>
        <w:pStyle w:val="af0"/>
        <w:rPr>
          <w:rtl/>
        </w:rPr>
      </w:pPr>
      <w:r>
        <w:rPr>
          <w:rFonts w:hint="eastAsia"/>
          <w:rtl/>
        </w:rPr>
        <w:t>ענבל</w:t>
      </w:r>
      <w:r>
        <w:rPr>
          <w:rtl/>
        </w:rPr>
        <w:t xml:space="preserve"> גבריאלי (הליכוד):</w:t>
      </w:r>
    </w:p>
    <w:p w14:paraId="66037A84" w14:textId="77777777" w:rsidR="00000000" w:rsidRDefault="00B2572E">
      <w:pPr>
        <w:pStyle w:val="a0"/>
        <w:rPr>
          <w:rFonts w:hint="cs"/>
          <w:rtl/>
        </w:rPr>
      </w:pPr>
    </w:p>
    <w:p w14:paraId="2E7FF91D" w14:textId="77777777" w:rsidR="00000000" w:rsidRDefault="00B2572E">
      <w:pPr>
        <w:pStyle w:val="a0"/>
        <w:rPr>
          <w:rFonts w:hint="cs"/>
          <w:rtl/>
        </w:rPr>
      </w:pPr>
      <w:r>
        <w:rPr>
          <w:rFonts w:hint="cs"/>
          <w:rtl/>
        </w:rPr>
        <w:t>- - - ערביי יפו סגרו את רחוב יפת, שרפו צמיגים. איך להתייחס אליהם?</w:t>
      </w:r>
    </w:p>
    <w:p w14:paraId="7E849B3B" w14:textId="77777777" w:rsidR="00000000" w:rsidRDefault="00B2572E">
      <w:pPr>
        <w:pStyle w:val="a0"/>
        <w:rPr>
          <w:rFonts w:hint="cs"/>
          <w:rtl/>
        </w:rPr>
      </w:pPr>
    </w:p>
    <w:p w14:paraId="4044347F" w14:textId="77777777" w:rsidR="00000000" w:rsidRDefault="00B2572E">
      <w:pPr>
        <w:pStyle w:val="-"/>
        <w:rPr>
          <w:rtl/>
        </w:rPr>
      </w:pPr>
      <w:bookmarkStart w:id="176" w:name="FS000000542T17_02_2004_18_31_45C"/>
      <w:bookmarkEnd w:id="176"/>
      <w:r>
        <w:rPr>
          <w:rtl/>
        </w:rPr>
        <w:t>עסאם מח'ול (חד"ש-תע"ל):</w:t>
      </w:r>
    </w:p>
    <w:p w14:paraId="139ED4F7" w14:textId="77777777" w:rsidR="00000000" w:rsidRDefault="00B2572E">
      <w:pPr>
        <w:pStyle w:val="a0"/>
        <w:rPr>
          <w:rtl/>
        </w:rPr>
      </w:pPr>
    </w:p>
    <w:p w14:paraId="4F5CBFA0" w14:textId="77777777" w:rsidR="00000000" w:rsidRDefault="00B2572E">
      <w:pPr>
        <w:pStyle w:val="a0"/>
        <w:rPr>
          <w:rFonts w:hint="cs"/>
          <w:rtl/>
        </w:rPr>
      </w:pPr>
      <w:r>
        <w:rPr>
          <w:rFonts w:hint="cs"/>
          <w:rtl/>
        </w:rPr>
        <w:t>אני אתך אפילו לא מתווכח. אין טעם להתווכח אתך. אם אנ</w:t>
      </w:r>
      <w:r>
        <w:rPr>
          <w:rFonts w:hint="cs"/>
          <w:rtl/>
        </w:rPr>
        <w:t>י אתווכח זה לא עם אחת כמוך, שעומדת כאן ומשסה נגד חברי כנסת ואומרת עליהם שהם טרוריסטים, והיושב-ראש לוקח על עצמו את התפקיד להסביר.</w:t>
      </w:r>
    </w:p>
    <w:p w14:paraId="34304A4C" w14:textId="77777777" w:rsidR="00000000" w:rsidRDefault="00B2572E">
      <w:pPr>
        <w:pStyle w:val="a0"/>
        <w:rPr>
          <w:rFonts w:hint="cs"/>
          <w:rtl/>
        </w:rPr>
      </w:pPr>
    </w:p>
    <w:p w14:paraId="3B9F1209" w14:textId="77777777" w:rsidR="00000000" w:rsidRDefault="00B2572E">
      <w:pPr>
        <w:pStyle w:val="af0"/>
        <w:rPr>
          <w:rtl/>
        </w:rPr>
      </w:pPr>
      <w:r>
        <w:rPr>
          <w:rFonts w:hint="eastAsia"/>
          <w:rtl/>
        </w:rPr>
        <w:t>ענבל</w:t>
      </w:r>
      <w:r>
        <w:rPr>
          <w:rtl/>
        </w:rPr>
        <w:t xml:space="preserve"> גבריאלי (הליכוד):</w:t>
      </w:r>
    </w:p>
    <w:p w14:paraId="6083C799" w14:textId="77777777" w:rsidR="00000000" w:rsidRDefault="00B2572E">
      <w:pPr>
        <w:pStyle w:val="a0"/>
        <w:rPr>
          <w:rFonts w:hint="cs"/>
          <w:rtl/>
        </w:rPr>
      </w:pPr>
    </w:p>
    <w:p w14:paraId="3A8D1ABD" w14:textId="77777777" w:rsidR="00000000" w:rsidRDefault="00B2572E">
      <w:pPr>
        <w:pStyle w:val="a0"/>
        <w:ind w:firstLine="0"/>
        <w:rPr>
          <w:rFonts w:hint="cs"/>
          <w:rtl/>
        </w:rPr>
      </w:pPr>
      <w:r>
        <w:rPr>
          <w:rFonts w:hint="cs"/>
          <w:rtl/>
        </w:rPr>
        <w:tab/>
        <w:t>אתם תומכים בטרור. אתם תומכים בטרור. מי שתומך בטרור הוא טרורירסט.</w:t>
      </w:r>
    </w:p>
    <w:p w14:paraId="52479C8D" w14:textId="77777777" w:rsidR="00000000" w:rsidRDefault="00B2572E">
      <w:pPr>
        <w:pStyle w:val="a0"/>
        <w:ind w:firstLine="0"/>
        <w:rPr>
          <w:rFonts w:hint="cs"/>
          <w:rtl/>
        </w:rPr>
      </w:pPr>
    </w:p>
    <w:p w14:paraId="204DA989" w14:textId="77777777" w:rsidR="00000000" w:rsidRDefault="00B2572E">
      <w:pPr>
        <w:pStyle w:val="a"/>
        <w:rPr>
          <w:rtl/>
        </w:rPr>
      </w:pPr>
      <w:bookmarkStart w:id="177" w:name="FS000000542T17_02_2004_18_32_50C"/>
      <w:bookmarkStart w:id="178" w:name="FS000000505T17_02_2004_18_12_04"/>
      <w:bookmarkStart w:id="179" w:name="FS000000542T17_02_2004_18_26_59"/>
      <w:bookmarkStart w:id="180" w:name="_Toc67316651"/>
      <w:bookmarkEnd w:id="177"/>
      <w:bookmarkEnd w:id="178"/>
      <w:bookmarkEnd w:id="179"/>
      <w:r>
        <w:rPr>
          <w:rFonts w:hint="eastAsia"/>
          <w:rtl/>
        </w:rPr>
        <w:t>עסאם</w:t>
      </w:r>
      <w:r>
        <w:rPr>
          <w:rtl/>
        </w:rPr>
        <w:t xml:space="preserve"> מח'ול (חד"ש-תע"ל):</w:t>
      </w:r>
      <w:bookmarkEnd w:id="180"/>
    </w:p>
    <w:p w14:paraId="5E6DBE37" w14:textId="77777777" w:rsidR="00000000" w:rsidRDefault="00B2572E">
      <w:pPr>
        <w:pStyle w:val="a0"/>
        <w:rPr>
          <w:rFonts w:hint="cs"/>
          <w:rtl/>
        </w:rPr>
      </w:pPr>
    </w:p>
    <w:p w14:paraId="33272ED4" w14:textId="77777777" w:rsidR="00000000" w:rsidRDefault="00B2572E">
      <w:pPr>
        <w:pStyle w:val="a0"/>
        <w:rPr>
          <w:rFonts w:hint="cs"/>
          <w:rtl/>
        </w:rPr>
      </w:pPr>
      <w:r>
        <w:rPr>
          <w:rFonts w:hint="cs"/>
          <w:rtl/>
        </w:rPr>
        <w:t>אני חושב ש</w:t>
      </w:r>
      <w:r>
        <w:rPr>
          <w:rFonts w:hint="cs"/>
          <w:rtl/>
        </w:rPr>
        <w:t>היושב-ראש צריך להתנצל על זה שהוא הסביר את הדברים הנוראיים שאת אמרת על חברי כנסת מבל"ד, שהם טרוריסטים, והוא צריך להתנצל על כך שהוא אמר לי שאני מאשים את היהודים שהם פאשיסטים.</w:t>
      </w:r>
    </w:p>
    <w:p w14:paraId="013C559C" w14:textId="77777777" w:rsidR="00000000" w:rsidRDefault="00B2572E">
      <w:pPr>
        <w:pStyle w:val="a0"/>
        <w:rPr>
          <w:rFonts w:hint="cs"/>
          <w:rtl/>
        </w:rPr>
      </w:pPr>
    </w:p>
    <w:p w14:paraId="02ACE5F1" w14:textId="77777777" w:rsidR="00000000" w:rsidRDefault="00B2572E">
      <w:pPr>
        <w:pStyle w:val="a0"/>
        <w:rPr>
          <w:rFonts w:hint="cs"/>
          <w:rtl/>
        </w:rPr>
      </w:pPr>
      <w:r>
        <w:rPr>
          <w:rFonts w:hint="cs"/>
          <w:rtl/>
        </w:rPr>
        <w:t>אדוני היושב-ראש, אני נאבקתי כל חיי הפוליטיים עם יהודים שנלחמו למיגור החיה הפאשיסטי</w:t>
      </w:r>
      <w:r>
        <w:rPr>
          <w:rFonts w:hint="cs"/>
          <w:rtl/>
        </w:rPr>
        <w:t>ת הנאצית, והם לא היו בוגדים כמו חלק מהאנשים שהגיעו לכאן והפכו להיות הפאשיסטים של ישראל. הובאו מברית-המועצות כדי להיות כאן הפאשיסטים. אני חושב שאתה צריך להתנצל על מה שאמרת, אתה צריך להתנצל ולחזור בך. אתה תרמת כאן לליבוי יצרים, לפגיעה בציבור שלם בצורה גזענית</w:t>
      </w:r>
      <w:r>
        <w:rPr>
          <w:rFonts w:hint="cs"/>
          <w:rtl/>
        </w:rPr>
        <w:t xml:space="preserve"> ביותר.</w:t>
      </w:r>
    </w:p>
    <w:p w14:paraId="3DFDFEBB" w14:textId="77777777" w:rsidR="00000000" w:rsidRDefault="00B2572E">
      <w:pPr>
        <w:pStyle w:val="a0"/>
        <w:rPr>
          <w:rFonts w:hint="cs"/>
          <w:rtl/>
        </w:rPr>
      </w:pPr>
    </w:p>
    <w:p w14:paraId="54222967" w14:textId="77777777" w:rsidR="00000000" w:rsidRDefault="00B2572E">
      <w:pPr>
        <w:pStyle w:val="af1"/>
        <w:rPr>
          <w:rtl/>
        </w:rPr>
      </w:pPr>
      <w:r>
        <w:rPr>
          <w:rtl/>
        </w:rPr>
        <w:t>היו"ר מיכאל נודלמן:</w:t>
      </w:r>
    </w:p>
    <w:p w14:paraId="3D9B415D" w14:textId="77777777" w:rsidR="00000000" w:rsidRDefault="00B2572E">
      <w:pPr>
        <w:pStyle w:val="a0"/>
        <w:rPr>
          <w:rtl/>
        </w:rPr>
      </w:pPr>
    </w:p>
    <w:p w14:paraId="08276AAD" w14:textId="77777777" w:rsidR="00000000" w:rsidRDefault="00B2572E">
      <w:pPr>
        <w:pStyle w:val="a0"/>
        <w:rPr>
          <w:rFonts w:hint="cs"/>
          <w:rtl/>
        </w:rPr>
      </w:pPr>
      <w:r>
        <w:rPr>
          <w:rFonts w:hint="cs"/>
          <w:rtl/>
        </w:rPr>
        <w:t>נא לסיים, בבקשה.</w:t>
      </w:r>
    </w:p>
    <w:p w14:paraId="6B3412D0" w14:textId="77777777" w:rsidR="00000000" w:rsidRDefault="00B2572E">
      <w:pPr>
        <w:pStyle w:val="a0"/>
        <w:rPr>
          <w:rFonts w:hint="cs"/>
          <w:rtl/>
        </w:rPr>
      </w:pPr>
    </w:p>
    <w:p w14:paraId="47C29698" w14:textId="77777777" w:rsidR="00000000" w:rsidRDefault="00B2572E">
      <w:pPr>
        <w:pStyle w:val="-"/>
        <w:rPr>
          <w:rtl/>
        </w:rPr>
      </w:pPr>
      <w:bookmarkStart w:id="181" w:name="FS000000542T17_02_2004_18_32_35C"/>
      <w:bookmarkEnd w:id="181"/>
      <w:r>
        <w:rPr>
          <w:rtl/>
        </w:rPr>
        <w:t>עסאם מח'ול (חד"ש-תע"ל):</w:t>
      </w:r>
    </w:p>
    <w:p w14:paraId="0F1827C1" w14:textId="77777777" w:rsidR="00000000" w:rsidRDefault="00B2572E">
      <w:pPr>
        <w:pStyle w:val="a0"/>
        <w:rPr>
          <w:rtl/>
        </w:rPr>
      </w:pPr>
    </w:p>
    <w:p w14:paraId="2CB9C51F" w14:textId="77777777" w:rsidR="00000000" w:rsidRDefault="00B2572E">
      <w:pPr>
        <w:pStyle w:val="a0"/>
        <w:rPr>
          <w:rFonts w:hint="cs"/>
          <w:rtl/>
        </w:rPr>
      </w:pPr>
      <w:r>
        <w:rPr>
          <w:rFonts w:hint="cs"/>
          <w:rtl/>
        </w:rPr>
        <w:t>אני אסיים, אבל אתה התנהגת בצורה נוראית, שלא מתאימה אפילו לאדם ברחוב, לא ליושב-ראש ישיבה בכנסת.</w:t>
      </w:r>
    </w:p>
    <w:p w14:paraId="6DCBFDF7" w14:textId="77777777" w:rsidR="00000000" w:rsidRDefault="00B2572E">
      <w:pPr>
        <w:pStyle w:val="a0"/>
        <w:rPr>
          <w:rFonts w:hint="cs"/>
          <w:rtl/>
        </w:rPr>
      </w:pPr>
    </w:p>
    <w:p w14:paraId="45DAE66A" w14:textId="77777777" w:rsidR="00000000" w:rsidRDefault="00B2572E">
      <w:pPr>
        <w:pStyle w:val="af1"/>
        <w:rPr>
          <w:rtl/>
        </w:rPr>
      </w:pPr>
      <w:r>
        <w:rPr>
          <w:rtl/>
        </w:rPr>
        <w:t>היו"ר מיכאל נודלמן:</w:t>
      </w:r>
    </w:p>
    <w:p w14:paraId="79C649BF" w14:textId="77777777" w:rsidR="00000000" w:rsidRDefault="00B2572E">
      <w:pPr>
        <w:pStyle w:val="a0"/>
        <w:rPr>
          <w:rtl/>
        </w:rPr>
      </w:pPr>
    </w:p>
    <w:p w14:paraId="47080B0A" w14:textId="77777777" w:rsidR="00000000" w:rsidRDefault="00B2572E">
      <w:pPr>
        <w:pStyle w:val="a0"/>
        <w:rPr>
          <w:rFonts w:hint="cs"/>
          <w:rtl/>
        </w:rPr>
      </w:pPr>
      <w:r>
        <w:rPr>
          <w:rFonts w:hint="cs"/>
          <w:rtl/>
        </w:rPr>
        <w:t>תודה. חבר הכנסת יחיאל חזן - אינו נוכח.</w:t>
      </w:r>
    </w:p>
    <w:p w14:paraId="1A9C52C8" w14:textId="77777777" w:rsidR="00000000" w:rsidRDefault="00B2572E">
      <w:pPr>
        <w:pStyle w:val="a0"/>
        <w:rPr>
          <w:rFonts w:hint="cs"/>
          <w:rtl/>
        </w:rPr>
      </w:pPr>
    </w:p>
    <w:p w14:paraId="7A207574" w14:textId="77777777" w:rsidR="00000000" w:rsidRDefault="00B2572E">
      <w:pPr>
        <w:pStyle w:val="af0"/>
        <w:rPr>
          <w:rtl/>
        </w:rPr>
      </w:pPr>
      <w:r>
        <w:rPr>
          <w:rFonts w:hint="eastAsia"/>
          <w:rtl/>
        </w:rPr>
        <w:t>ענבל</w:t>
      </w:r>
      <w:r>
        <w:rPr>
          <w:rtl/>
        </w:rPr>
        <w:t xml:space="preserve"> גבריאלי (הליכוד):</w:t>
      </w:r>
    </w:p>
    <w:p w14:paraId="4A46E930" w14:textId="77777777" w:rsidR="00000000" w:rsidRDefault="00B2572E">
      <w:pPr>
        <w:pStyle w:val="a0"/>
        <w:rPr>
          <w:rFonts w:hint="cs"/>
          <w:rtl/>
        </w:rPr>
      </w:pPr>
    </w:p>
    <w:p w14:paraId="1D6CAEA1" w14:textId="77777777" w:rsidR="00000000" w:rsidRDefault="00B2572E">
      <w:pPr>
        <w:pStyle w:val="a0"/>
        <w:rPr>
          <w:rFonts w:hint="cs"/>
          <w:rtl/>
        </w:rPr>
      </w:pPr>
      <w:r>
        <w:rPr>
          <w:rFonts w:hint="cs"/>
          <w:rtl/>
        </w:rPr>
        <w:t>חב</w:t>
      </w:r>
      <w:r>
        <w:rPr>
          <w:rFonts w:hint="cs"/>
          <w:rtl/>
        </w:rPr>
        <w:t>ר כנסת עומד על הדוכן ומדבר בצורה כזאת אל היושב-ראש.</w:t>
      </w:r>
    </w:p>
    <w:p w14:paraId="6D74284F" w14:textId="77777777" w:rsidR="00000000" w:rsidRDefault="00B2572E">
      <w:pPr>
        <w:pStyle w:val="a0"/>
        <w:rPr>
          <w:rFonts w:hint="cs"/>
          <w:rtl/>
        </w:rPr>
      </w:pPr>
    </w:p>
    <w:p w14:paraId="1C3B4607" w14:textId="77777777" w:rsidR="00000000" w:rsidRDefault="00B2572E">
      <w:pPr>
        <w:pStyle w:val="af0"/>
        <w:rPr>
          <w:rtl/>
        </w:rPr>
      </w:pPr>
      <w:r>
        <w:rPr>
          <w:rFonts w:hint="eastAsia"/>
          <w:rtl/>
        </w:rPr>
        <w:t>עבד</w:t>
      </w:r>
      <w:r>
        <w:rPr>
          <w:rtl/>
        </w:rPr>
        <w:t>-אלמאלכ דהאמשה (רע"ם):</w:t>
      </w:r>
    </w:p>
    <w:p w14:paraId="28FA409A" w14:textId="77777777" w:rsidR="00000000" w:rsidRDefault="00B2572E">
      <w:pPr>
        <w:pStyle w:val="a0"/>
        <w:rPr>
          <w:rFonts w:hint="cs"/>
          <w:rtl/>
        </w:rPr>
      </w:pPr>
    </w:p>
    <w:p w14:paraId="238D276B" w14:textId="77777777" w:rsidR="00000000" w:rsidRDefault="00B2572E">
      <w:pPr>
        <w:pStyle w:val="a0"/>
        <w:rPr>
          <w:rFonts w:hint="cs"/>
          <w:rtl/>
        </w:rPr>
      </w:pPr>
      <w:r>
        <w:rPr>
          <w:rFonts w:hint="cs"/>
          <w:rtl/>
        </w:rPr>
        <w:t>חברי הכנסת נותנים כבוד לבית הזה. אתה יכול ללמוד.</w:t>
      </w:r>
    </w:p>
    <w:p w14:paraId="792DF4AE" w14:textId="77777777" w:rsidR="00000000" w:rsidRDefault="00B2572E">
      <w:pPr>
        <w:pStyle w:val="a0"/>
        <w:rPr>
          <w:rFonts w:hint="cs"/>
          <w:rtl/>
        </w:rPr>
      </w:pPr>
    </w:p>
    <w:p w14:paraId="7310BBFB" w14:textId="77777777" w:rsidR="00000000" w:rsidRDefault="00B2572E">
      <w:pPr>
        <w:pStyle w:val="af0"/>
        <w:rPr>
          <w:rtl/>
        </w:rPr>
      </w:pPr>
      <w:r>
        <w:rPr>
          <w:rFonts w:hint="eastAsia"/>
          <w:rtl/>
        </w:rPr>
        <w:t>גלעד</w:t>
      </w:r>
      <w:r>
        <w:rPr>
          <w:rtl/>
        </w:rPr>
        <w:t xml:space="preserve"> ארדן (הליכוד):</w:t>
      </w:r>
    </w:p>
    <w:p w14:paraId="6408874A" w14:textId="77777777" w:rsidR="00000000" w:rsidRDefault="00B2572E">
      <w:pPr>
        <w:pStyle w:val="a0"/>
        <w:rPr>
          <w:rFonts w:hint="cs"/>
          <w:rtl/>
        </w:rPr>
      </w:pPr>
    </w:p>
    <w:p w14:paraId="363B0C82" w14:textId="77777777" w:rsidR="00000000" w:rsidRDefault="00B2572E">
      <w:pPr>
        <w:pStyle w:val="a0"/>
        <w:rPr>
          <w:rFonts w:hint="cs"/>
          <w:rtl/>
        </w:rPr>
      </w:pPr>
      <w:r>
        <w:rPr>
          <w:rFonts w:hint="cs"/>
          <w:rtl/>
        </w:rPr>
        <w:t>קחו כרטיס לסוריה, לכיוון אחד. מרכז בל"ד הרבה יותר טוב. אתם לא מתביישים.</w:t>
      </w:r>
    </w:p>
    <w:p w14:paraId="125B9CEA" w14:textId="77777777" w:rsidR="00000000" w:rsidRDefault="00B2572E">
      <w:pPr>
        <w:pStyle w:val="a0"/>
        <w:rPr>
          <w:rFonts w:hint="cs"/>
          <w:rtl/>
        </w:rPr>
      </w:pPr>
    </w:p>
    <w:p w14:paraId="5F9F6DA2" w14:textId="77777777" w:rsidR="00000000" w:rsidRDefault="00B2572E">
      <w:pPr>
        <w:pStyle w:val="af0"/>
        <w:rPr>
          <w:rtl/>
        </w:rPr>
      </w:pPr>
      <w:r>
        <w:rPr>
          <w:rFonts w:hint="eastAsia"/>
          <w:rtl/>
        </w:rPr>
        <w:t>עבד</w:t>
      </w:r>
      <w:r>
        <w:rPr>
          <w:rtl/>
        </w:rPr>
        <w:t>-אלמאלכ דהאמשה (רע"ם):</w:t>
      </w:r>
    </w:p>
    <w:p w14:paraId="023DDBA3" w14:textId="77777777" w:rsidR="00000000" w:rsidRDefault="00B2572E">
      <w:pPr>
        <w:pStyle w:val="a0"/>
        <w:rPr>
          <w:rFonts w:hint="cs"/>
          <w:rtl/>
        </w:rPr>
      </w:pPr>
    </w:p>
    <w:p w14:paraId="1A1FB264" w14:textId="77777777" w:rsidR="00000000" w:rsidRDefault="00B2572E">
      <w:pPr>
        <w:pStyle w:val="a0"/>
        <w:rPr>
          <w:rFonts w:hint="cs"/>
          <w:rtl/>
        </w:rPr>
      </w:pPr>
      <w:r>
        <w:rPr>
          <w:rFonts w:hint="cs"/>
          <w:rtl/>
        </w:rPr>
        <w:t xml:space="preserve">ברור </w:t>
      </w:r>
      <w:r>
        <w:rPr>
          <w:rFonts w:hint="cs"/>
          <w:rtl/>
        </w:rPr>
        <w:t>שהליכוד יחריב גם את המדינה.</w:t>
      </w:r>
    </w:p>
    <w:p w14:paraId="4D0B6652" w14:textId="77777777" w:rsidR="00000000" w:rsidRDefault="00B2572E">
      <w:pPr>
        <w:pStyle w:val="a"/>
        <w:rPr>
          <w:rFonts w:hint="cs"/>
          <w:rtl/>
        </w:rPr>
      </w:pPr>
    </w:p>
    <w:p w14:paraId="496126EA" w14:textId="77777777" w:rsidR="00000000" w:rsidRDefault="00B2572E">
      <w:pPr>
        <w:pStyle w:val="a"/>
        <w:rPr>
          <w:rtl/>
        </w:rPr>
      </w:pPr>
      <w:bookmarkStart w:id="182" w:name="_Toc67316652"/>
      <w:r>
        <w:rPr>
          <w:rtl/>
        </w:rPr>
        <w:t>אבשלום וילן (מרצ):</w:t>
      </w:r>
      <w:bookmarkEnd w:id="182"/>
    </w:p>
    <w:p w14:paraId="2F1EB1A8" w14:textId="77777777" w:rsidR="00000000" w:rsidRDefault="00B2572E">
      <w:pPr>
        <w:pStyle w:val="a0"/>
        <w:rPr>
          <w:rtl/>
        </w:rPr>
      </w:pPr>
    </w:p>
    <w:p w14:paraId="47923AEB" w14:textId="77777777" w:rsidR="00000000" w:rsidRDefault="00B2572E">
      <w:pPr>
        <w:pStyle w:val="a0"/>
        <w:rPr>
          <w:rFonts w:hint="cs"/>
          <w:rtl/>
        </w:rPr>
      </w:pPr>
      <w:r>
        <w:rPr>
          <w:rFonts w:hint="cs"/>
          <w:rtl/>
        </w:rPr>
        <w:t>אדוני היושב-ראש, רבותי חברי הכנסת, אני חושב שראש הממשלה נקט לפני שבועיים צעד אמיץ כאשר קבע דה-פקטו, שלעת תהליך מדיני רצועת-עזה תפונה. כל ממשלות ישראל ידעו שבבוא רגע האמת אין לנו מה לחפש ברצועת-עזה. 7,500 מתי</w:t>
      </w:r>
      <w:r>
        <w:rPr>
          <w:rFonts w:hint="cs"/>
          <w:rtl/>
        </w:rPr>
        <w:t xml:space="preserve">ישבים-מתנחלים על קרוב ל-17% מהשטח, עם 26% ממקורות המים של הרצועה, במקום הכי צפוף בעולם, אינם אינטרס ישראלי. </w:t>
      </w:r>
    </w:p>
    <w:p w14:paraId="4FEB2EC0" w14:textId="77777777" w:rsidR="00000000" w:rsidRDefault="00B2572E">
      <w:pPr>
        <w:pStyle w:val="a0"/>
        <w:rPr>
          <w:rFonts w:hint="cs"/>
          <w:rtl/>
        </w:rPr>
      </w:pPr>
    </w:p>
    <w:p w14:paraId="0C6D4C60" w14:textId="77777777" w:rsidR="00000000" w:rsidRDefault="00B2572E">
      <w:pPr>
        <w:pStyle w:val="a0"/>
        <w:rPr>
          <w:rFonts w:hint="cs"/>
          <w:rtl/>
        </w:rPr>
      </w:pPr>
      <w:r>
        <w:rPr>
          <w:rFonts w:hint="cs"/>
          <w:rtl/>
        </w:rPr>
        <w:t>אני חושב שמבחינה זו, הודעת ראש הממשלה שהגיעה העת לצאת, היא הודעה אמיצה, ולא מקרה שמשאל-עם כבר נעשה. 79%, 80% מהציבור הישראלי תומך בצעד הזה.</w:t>
      </w:r>
    </w:p>
    <w:p w14:paraId="5817C36F" w14:textId="77777777" w:rsidR="00000000" w:rsidRDefault="00B2572E">
      <w:pPr>
        <w:pStyle w:val="a0"/>
        <w:rPr>
          <w:rFonts w:hint="cs"/>
          <w:rtl/>
        </w:rPr>
      </w:pPr>
    </w:p>
    <w:p w14:paraId="22B15AE2" w14:textId="77777777" w:rsidR="00000000" w:rsidRDefault="00B2572E">
      <w:pPr>
        <w:pStyle w:val="af0"/>
        <w:rPr>
          <w:rtl/>
        </w:rPr>
      </w:pPr>
      <w:r>
        <w:rPr>
          <w:rFonts w:hint="eastAsia"/>
          <w:rtl/>
        </w:rPr>
        <w:t>גלעד</w:t>
      </w:r>
      <w:r>
        <w:rPr>
          <w:rtl/>
        </w:rPr>
        <w:t xml:space="preserve"> </w:t>
      </w:r>
      <w:r>
        <w:rPr>
          <w:rtl/>
        </w:rPr>
        <w:t>ארדן (הליכוד):</w:t>
      </w:r>
    </w:p>
    <w:p w14:paraId="08F8569D" w14:textId="77777777" w:rsidR="00000000" w:rsidRDefault="00B2572E">
      <w:pPr>
        <w:pStyle w:val="a0"/>
        <w:rPr>
          <w:rFonts w:hint="cs"/>
          <w:rtl/>
        </w:rPr>
      </w:pPr>
    </w:p>
    <w:p w14:paraId="3A1F7597" w14:textId="77777777" w:rsidR="00000000" w:rsidRDefault="00B2572E">
      <w:pPr>
        <w:pStyle w:val="a0"/>
        <w:rPr>
          <w:rFonts w:hint="cs"/>
          <w:rtl/>
        </w:rPr>
      </w:pPr>
      <w:r>
        <w:rPr>
          <w:rFonts w:hint="cs"/>
          <w:rtl/>
        </w:rPr>
        <w:t xml:space="preserve">קראנו היום שאתה מתנגד. </w:t>
      </w:r>
    </w:p>
    <w:p w14:paraId="63EEF04E" w14:textId="77777777" w:rsidR="00000000" w:rsidRDefault="00B2572E">
      <w:pPr>
        <w:pStyle w:val="a0"/>
        <w:rPr>
          <w:rFonts w:hint="cs"/>
          <w:rtl/>
        </w:rPr>
      </w:pPr>
    </w:p>
    <w:p w14:paraId="6085C0FE" w14:textId="77777777" w:rsidR="00000000" w:rsidRDefault="00B2572E">
      <w:pPr>
        <w:pStyle w:val="-"/>
        <w:rPr>
          <w:rtl/>
        </w:rPr>
      </w:pPr>
      <w:bookmarkStart w:id="183" w:name="FS000000542T17_02_2004_18_44_12C"/>
      <w:bookmarkStart w:id="184" w:name="FS000000505T17_02_2004_18_44_20"/>
      <w:bookmarkStart w:id="185" w:name="FS000000505T17_02_2004_18_44_27C"/>
      <w:bookmarkEnd w:id="183"/>
      <w:bookmarkEnd w:id="184"/>
      <w:bookmarkEnd w:id="185"/>
      <w:r>
        <w:rPr>
          <w:rtl/>
        </w:rPr>
        <w:t>אבשלום וילן (מרצ):</w:t>
      </w:r>
    </w:p>
    <w:p w14:paraId="0649B641" w14:textId="77777777" w:rsidR="00000000" w:rsidRDefault="00B2572E">
      <w:pPr>
        <w:pStyle w:val="a0"/>
        <w:rPr>
          <w:rtl/>
        </w:rPr>
      </w:pPr>
    </w:p>
    <w:p w14:paraId="54E19741" w14:textId="77777777" w:rsidR="00000000" w:rsidRDefault="00B2572E">
      <w:pPr>
        <w:pStyle w:val="a0"/>
        <w:rPr>
          <w:rFonts w:hint="cs"/>
          <w:rtl/>
        </w:rPr>
      </w:pPr>
      <w:r>
        <w:rPr>
          <w:rFonts w:hint="cs"/>
          <w:rtl/>
        </w:rPr>
        <w:t>סימן שיש לך בעיות בהבנת הנקרא.</w:t>
      </w:r>
    </w:p>
    <w:p w14:paraId="6D7488EE" w14:textId="77777777" w:rsidR="00000000" w:rsidRDefault="00B2572E">
      <w:pPr>
        <w:pStyle w:val="a0"/>
        <w:rPr>
          <w:rFonts w:hint="cs"/>
          <w:rtl/>
        </w:rPr>
      </w:pPr>
    </w:p>
    <w:p w14:paraId="2AB5F704" w14:textId="77777777" w:rsidR="00000000" w:rsidRDefault="00B2572E">
      <w:pPr>
        <w:pStyle w:val="af0"/>
        <w:rPr>
          <w:rtl/>
        </w:rPr>
      </w:pPr>
      <w:r>
        <w:rPr>
          <w:rFonts w:hint="eastAsia"/>
          <w:rtl/>
        </w:rPr>
        <w:t>גלעד</w:t>
      </w:r>
      <w:r>
        <w:rPr>
          <w:rtl/>
        </w:rPr>
        <w:t xml:space="preserve"> ארדן (הליכוד):</w:t>
      </w:r>
    </w:p>
    <w:p w14:paraId="21D2254E" w14:textId="77777777" w:rsidR="00000000" w:rsidRDefault="00B2572E">
      <w:pPr>
        <w:pStyle w:val="a0"/>
        <w:rPr>
          <w:rFonts w:hint="cs"/>
          <w:rtl/>
        </w:rPr>
      </w:pPr>
    </w:p>
    <w:p w14:paraId="15EDD471" w14:textId="77777777" w:rsidR="00000000" w:rsidRDefault="00B2572E">
      <w:pPr>
        <w:pStyle w:val="a0"/>
        <w:rPr>
          <w:rFonts w:hint="cs"/>
          <w:rtl/>
        </w:rPr>
      </w:pPr>
      <w:r>
        <w:rPr>
          <w:rFonts w:hint="cs"/>
          <w:rtl/>
        </w:rPr>
        <w:t>זה היה בלי ניקוד. קראת לתת את זה לדחלאן.</w:t>
      </w:r>
    </w:p>
    <w:p w14:paraId="5FFBA1E1" w14:textId="77777777" w:rsidR="00000000" w:rsidRDefault="00B2572E">
      <w:pPr>
        <w:pStyle w:val="a0"/>
        <w:rPr>
          <w:rFonts w:hint="cs"/>
          <w:rtl/>
        </w:rPr>
      </w:pPr>
    </w:p>
    <w:p w14:paraId="537E22BB" w14:textId="77777777" w:rsidR="00000000" w:rsidRDefault="00B2572E">
      <w:pPr>
        <w:pStyle w:val="-"/>
        <w:rPr>
          <w:rtl/>
        </w:rPr>
      </w:pPr>
      <w:bookmarkStart w:id="186" w:name="FS000000505T17_02_2004_18_12_42C"/>
      <w:bookmarkEnd w:id="186"/>
      <w:r>
        <w:rPr>
          <w:rtl/>
        </w:rPr>
        <w:t>אבשלום וילן (מרצ):</w:t>
      </w:r>
    </w:p>
    <w:p w14:paraId="290752A7" w14:textId="77777777" w:rsidR="00000000" w:rsidRDefault="00B2572E">
      <w:pPr>
        <w:pStyle w:val="a0"/>
        <w:rPr>
          <w:rtl/>
        </w:rPr>
      </w:pPr>
    </w:p>
    <w:p w14:paraId="18FA87AB" w14:textId="77777777" w:rsidR="00000000" w:rsidRDefault="00B2572E">
      <w:pPr>
        <w:pStyle w:val="a0"/>
        <w:rPr>
          <w:rFonts w:hint="cs"/>
          <w:rtl/>
        </w:rPr>
      </w:pPr>
      <w:r>
        <w:rPr>
          <w:rFonts w:hint="cs"/>
          <w:rtl/>
        </w:rPr>
        <w:t xml:space="preserve">חכה, עכשיו ההסברים. אני חושב שמבחינתה של ישראל, מהלך חד-צדדי בעזה הוא הרבה פחות </w:t>
      </w:r>
      <w:r>
        <w:rPr>
          <w:rFonts w:hint="cs"/>
          <w:rtl/>
        </w:rPr>
        <w:t xml:space="preserve">טוב מאשר מהלך שבו מגיעים עם גורם אחראי ברשות הפלסטינית לידי הסכם. כי יציאה חד-צדדית מעזה, חבר הכנסת ארדן, היא מסוכנת. אם אנחנו נותנים אותה ל"חמאס" או ל"ג'יהאד האסלאמי", אנחנו עלולים מחר להמשיך לחטוף מרגמות, כל עוד לא הגענו להסדר פוליטי. </w:t>
      </w:r>
    </w:p>
    <w:p w14:paraId="5E336B09" w14:textId="77777777" w:rsidR="00000000" w:rsidRDefault="00B2572E">
      <w:pPr>
        <w:pStyle w:val="a0"/>
        <w:rPr>
          <w:rFonts w:hint="cs"/>
          <w:rtl/>
        </w:rPr>
      </w:pPr>
    </w:p>
    <w:p w14:paraId="759E0FC8" w14:textId="77777777" w:rsidR="00000000" w:rsidRDefault="00B2572E">
      <w:pPr>
        <w:pStyle w:val="a0"/>
        <w:rPr>
          <w:rFonts w:hint="cs"/>
          <w:rtl/>
        </w:rPr>
      </w:pPr>
      <w:r>
        <w:rPr>
          <w:rFonts w:hint="cs"/>
          <w:rtl/>
        </w:rPr>
        <w:t>לכן, ההיגיון הפול</w:t>
      </w:r>
      <w:r>
        <w:rPr>
          <w:rFonts w:hint="cs"/>
          <w:rtl/>
        </w:rPr>
        <w:t>יטי אומר, שאם מי ששולט בכוחות הביטחון בעזה בעזה הוא עדיין מוחמד דחלאן, אין שום סיבה שבעולם שלא נגיע להסדר עם הרשות, קרי עם מוחמד דחלאן בעזה, על פינוי מסודר ומוסכם של הרצועה.</w:t>
      </w:r>
    </w:p>
    <w:p w14:paraId="4BD071DA" w14:textId="77777777" w:rsidR="00000000" w:rsidRDefault="00B2572E">
      <w:pPr>
        <w:pStyle w:val="a0"/>
        <w:rPr>
          <w:rFonts w:hint="cs"/>
          <w:rtl/>
        </w:rPr>
      </w:pPr>
    </w:p>
    <w:p w14:paraId="16AC9E53" w14:textId="77777777" w:rsidR="00000000" w:rsidRDefault="00B2572E">
      <w:pPr>
        <w:pStyle w:val="a0"/>
        <w:rPr>
          <w:rFonts w:hint="cs"/>
          <w:rtl/>
        </w:rPr>
      </w:pPr>
      <w:r>
        <w:rPr>
          <w:rFonts w:hint="cs"/>
          <w:rtl/>
        </w:rPr>
        <w:t>אני חושב שמה שאנחנו עושים בשנה האחרונה הוא מצעד האיוולת</w:t>
      </w:r>
      <w:bookmarkStart w:id="187" w:name="FS000000505T17_02_2004_18_13_38C"/>
      <w:bookmarkEnd w:id="187"/>
      <w:r>
        <w:rPr>
          <w:rFonts w:hint="cs"/>
          <w:rtl/>
        </w:rPr>
        <w:t>, משום שאנחנו נותנים לנסרא</w:t>
      </w:r>
      <w:r>
        <w:rPr>
          <w:rFonts w:hint="cs"/>
          <w:rtl/>
        </w:rPr>
        <w:t xml:space="preserve">ללה למעלה מ-400 פלסטינים תמורת שלושה מחללינו ואזרח ישראלי, וארבעה חודשים קודם לכן </w:t>
      </w:r>
      <w:r>
        <w:rPr>
          <w:rtl/>
        </w:rPr>
        <w:t>–</w:t>
      </w:r>
      <w:r>
        <w:rPr>
          <w:rFonts w:hint="cs"/>
          <w:rtl/>
        </w:rPr>
        <w:t xml:space="preserve"> בדיוק כמו שאמר הרמטכ"ל - סירבנו ללכת מילימטר לקראת ממשלתו של אבו-מאזן. אנחנו מאותתים דבר אחד, שרק עם הקיצונים אנחנו מגיעים להסדר. </w:t>
      </w:r>
    </w:p>
    <w:p w14:paraId="77429FBB" w14:textId="77777777" w:rsidR="00000000" w:rsidRDefault="00B2572E">
      <w:pPr>
        <w:pStyle w:val="a0"/>
        <w:rPr>
          <w:rFonts w:hint="cs"/>
          <w:rtl/>
        </w:rPr>
      </w:pPr>
    </w:p>
    <w:p w14:paraId="51F6B102" w14:textId="77777777" w:rsidR="00000000" w:rsidRDefault="00B2572E">
      <w:pPr>
        <w:pStyle w:val="a0"/>
        <w:rPr>
          <w:rFonts w:hint="cs"/>
          <w:rtl/>
        </w:rPr>
      </w:pPr>
      <w:r>
        <w:rPr>
          <w:rFonts w:hint="cs"/>
          <w:rtl/>
        </w:rPr>
        <w:t>לכן, אדוני היושב-ראש, אני חושב שבמקרה הז</w:t>
      </w:r>
      <w:r>
        <w:rPr>
          <w:rFonts w:hint="cs"/>
          <w:rtl/>
        </w:rPr>
        <w:t>ה זה כל כך ברור, אין פה מה לרוץ למשאלי-עם. יש פה דמוקרטיה, יש פה כנסת שנבחרה כחוק, למרות חברי הכנסת של הליכוד. הם נבחרו כדין וכחוק, 40 חברי כנסת, למרות מרכז הליכוד, למרות הכול. האם ראש הממשלה בדק מה הבעיה כאן בבית? אדרבה, יביא את זה לכנסת ישראל. אני משוכנע</w:t>
      </w:r>
      <w:r>
        <w:rPr>
          <w:rFonts w:hint="cs"/>
          <w:rtl/>
        </w:rPr>
        <w:t xml:space="preserve"> שלפינוי עזה יהיה רוב מוצק בכנסת ישראל.</w:t>
      </w:r>
    </w:p>
    <w:p w14:paraId="7FF17F1A" w14:textId="77777777" w:rsidR="00000000" w:rsidRDefault="00B2572E">
      <w:pPr>
        <w:pStyle w:val="a0"/>
        <w:rPr>
          <w:rFonts w:hint="cs"/>
          <w:rtl/>
        </w:rPr>
      </w:pPr>
    </w:p>
    <w:p w14:paraId="6EA5FF6E" w14:textId="77777777" w:rsidR="00000000" w:rsidRDefault="00B2572E">
      <w:pPr>
        <w:pStyle w:val="af0"/>
        <w:rPr>
          <w:rtl/>
        </w:rPr>
      </w:pPr>
      <w:r>
        <w:rPr>
          <w:rFonts w:hint="eastAsia"/>
          <w:rtl/>
        </w:rPr>
        <w:t>אלי</w:t>
      </w:r>
      <w:r>
        <w:rPr>
          <w:rtl/>
        </w:rPr>
        <w:t xml:space="preserve"> אפללו (הליכוד):</w:t>
      </w:r>
    </w:p>
    <w:p w14:paraId="714509E2" w14:textId="77777777" w:rsidR="00000000" w:rsidRDefault="00B2572E">
      <w:pPr>
        <w:pStyle w:val="a0"/>
        <w:rPr>
          <w:rFonts w:hint="cs"/>
          <w:rtl/>
        </w:rPr>
      </w:pPr>
    </w:p>
    <w:p w14:paraId="009904BD" w14:textId="77777777" w:rsidR="00000000" w:rsidRDefault="00B2572E">
      <w:pPr>
        <w:pStyle w:val="a0"/>
        <w:rPr>
          <w:rFonts w:hint="cs"/>
          <w:rtl/>
        </w:rPr>
      </w:pPr>
      <w:r>
        <w:rPr>
          <w:rFonts w:hint="cs"/>
          <w:rtl/>
        </w:rPr>
        <w:t>סליחה, אתה סותר את עצמך - - -</w:t>
      </w:r>
    </w:p>
    <w:p w14:paraId="09576DDA" w14:textId="77777777" w:rsidR="00000000" w:rsidRDefault="00B2572E">
      <w:pPr>
        <w:pStyle w:val="a0"/>
        <w:rPr>
          <w:rFonts w:hint="cs"/>
          <w:rtl/>
        </w:rPr>
      </w:pPr>
    </w:p>
    <w:p w14:paraId="7A1DF798" w14:textId="77777777" w:rsidR="00000000" w:rsidRDefault="00B2572E">
      <w:pPr>
        <w:pStyle w:val="-"/>
        <w:rPr>
          <w:rtl/>
        </w:rPr>
      </w:pPr>
      <w:bookmarkStart w:id="188" w:name="FS000000505T17_02_2004_18_14_46C"/>
      <w:bookmarkEnd w:id="188"/>
      <w:r>
        <w:rPr>
          <w:rtl/>
        </w:rPr>
        <w:t>אבשלום וילן (מרצ):</w:t>
      </w:r>
    </w:p>
    <w:p w14:paraId="6AB07EC9" w14:textId="77777777" w:rsidR="00000000" w:rsidRDefault="00B2572E">
      <w:pPr>
        <w:pStyle w:val="a0"/>
        <w:rPr>
          <w:rtl/>
        </w:rPr>
      </w:pPr>
    </w:p>
    <w:p w14:paraId="0FFCD14B" w14:textId="77777777" w:rsidR="00000000" w:rsidRDefault="00B2572E">
      <w:pPr>
        <w:pStyle w:val="a0"/>
        <w:rPr>
          <w:rFonts w:hint="cs"/>
          <w:rtl/>
        </w:rPr>
      </w:pPr>
      <w:r>
        <w:rPr>
          <w:rFonts w:hint="cs"/>
          <w:rtl/>
        </w:rPr>
        <w:t>אני לא סותר את עצמי בכלל. גם עם עשרה או 15 חברי כנסת מהליכוד שיצביעו נגד פינוי עזה, בכנסת ישראל יהיה לכך רוב. האם תהיה הממשלה הנוכחית? הרי כל ה</w:t>
      </w:r>
      <w:r>
        <w:rPr>
          <w:rFonts w:hint="cs"/>
          <w:rtl/>
        </w:rPr>
        <w:t xml:space="preserve">תרגיל ברור. זה איננו משאל-עם לשם שמים, זה משאל-עם עוקף קואליציה. אותי לא מעניינים משאלי-עם עוקפי קואליציה. בבקשה, נגיע להסדר כולל עם הפלסטינים, נרצה, מעבר לאישור הכנסת, ללכת גם לאישור משאל-עם </w:t>
      </w:r>
      <w:r>
        <w:rPr>
          <w:rtl/>
        </w:rPr>
        <w:t>–</w:t>
      </w:r>
      <w:r>
        <w:rPr>
          <w:rFonts w:hint="cs"/>
          <w:rtl/>
        </w:rPr>
        <w:t xml:space="preserve"> אין לי בעיה עם זה. עקרונית אני חושב שההכרעות הפוליטיות צריכות </w:t>
      </w:r>
      <w:r>
        <w:rPr>
          <w:rFonts w:hint="cs"/>
          <w:rtl/>
        </w:rPr>
        <w:t>ליפול בכנסת. משאל-עם ברגעים היסטוריים נדירים - אפשרי. אני לא מתלהב ממנו, אבל הוא אפשרי. אבל פה זה לא משאל-עם. הרי יש רוב אדיר בציבור ויש רוב בכנסת. זה כולו משאל עוקף-קואליציה.</w:t>
      </w:r>
    </w:p>
    <w:p w14:paraId="70F5EFC7" w14:textId="77777777" w:rsidR="00000000" w:rsidRDefault="00B2572E">
      <w:pPr>
        <w:pStyle w:val="a0"/>
        <w:rPr>
          <w:rFonts w:hint="cs"/>
          <w:rtl/>
        </w:rPr>
      </w:pPr>
    </w:p>
    <w:p w14:paraId="25FC94B7" w14:textId="77777777" w:rsidR="00000000" w:rsidRDefault="00B2572E">
      <w:pPr>
        <w:pStyle w:val="a0"/>
        <w:rPr>
          <w:rFonts w:hint="cs"/>
          <w:rtl/>
        </w:rPr>
      </w:pPr>
      <w:r>
        <w:rPr>
          <w:rFonts w:hint="cs"/>
          <w:rtl/>
        </w:rPr>
        <w:t xml:space="preserve">אז תפתרו את הבעיות ביניכם ואל תטרטרו את מדינת ישראל כולה למשאל-עם מיותר ומגוחך </w:t>
      </w:r>
      <w:r>
        <w:rPr>
          <w:rFonts w:hint="cs"/>
          <w:rtl/>
        </w:rPr>
        <w:t>במקרה זה. תודה, אדוני היושב-ראש.</w:t>
      </w:r>
    </w:p>
    <w:p w14:paraId="65E1E7DA" w14:textId="77777777" w:rsidR="00000000" w:rsidRDefault="00B2572E">
      <w:pPr>
        <w:pStyle w:val="a0"/>
        <w:rPr>
          <w:rFonts w:hint="cs"/>
          <w:rtl/>
        </w:rPr>
      </w:pPr>
    </w:p>
    <w:p w14:paraId="268878F4" w14:textId="77777777" w:rsidR="00000000" w:rsidRDefault="00B2572E">
      <w:pPr>
        <w:pStyle w:val="af1"/>
        <w:rPr>
          <w:rtl/>
        </w:rPr>
      </w:pPr>
      <w:r>
        <w:rPr>
          <w:rtl/>
        </w:rPr>
        <w:t>היו"ר מיכאל נודלמן:</w:t>
      </w:r>
    </w:p>
    <w:p w14:paraId="5C94EB8D" w14:textId="77777777" w:rsidR="00000000" w:rsidRDefault="00B2572E">
      <w:pPr>
        <w:pStyle w:val="a0"/>
        <w:rPr>
          <w:rtl/>
        </w:rPr>
      </w:pPr>
    </w:p>
    <w:p w14:paraId="581D61EE" w14:textId="77777777" w:rsidR="00000000" w:rsidRDefault="00B2572E">
      <w:pPr>
        <w:pStyle w:val="a0"/>
        <w:rPr>
          <w:rFonts w:hint="cs"/>
          <w:rtl/>
        </w:rPr>
      </w:pPr>
      <w:r>
        <w:rPr>
          <w:rFonts w:hint="cs"/>
          <w:rtl/>
        </w:rPr>
        <w:t>תודה רבה. חבר הכנסת אורי אריאל. אחריו -  חבר הכנסת יצחק וקנין.</w:t>
      </w:r>
    </w:p>
    <w:p w14:paraId="7A42BBE7" w14:textId="77777777" w:rsidR="00000000" w:rsidRDefault="00B2572E">
      <w:pPr>
        <w:pStyle w:val="a0"/>
        <w:rPr>
          <w:rFonts w:hint="cs"/>
          <w:rtl/>
        </w:rPr>
      </w:pPr>
    </w:p>
    <w:p w14:paraId="6D2F81F4" w14:textId="77777777" w:rsidR="00000000" w:rsidRDefault="00B2572E">
      <w:pPr>
        <w:pStyle w:val="a"/>
        <w:rPr>
          <w:rtl/>
        </w:rPr>
      </w:pPr>
      <w:bookmarkStart w:id="189" w:name="FS000000713T17_02_2004_18_16_15"/>
      <w:bookmarkStart w:id="190" w:name="_Toc67316653"/>
      <w:bookmarkEnd w:id="189"/>
      <w:r>
        <w:rPr>
          <w:rFonts w:hint="eastAsia"/>
          <w:rtl/>
        </w:rPr>
        <w:t>אורי</w:t>
      </w:r>
      <w:r>
        <w:rPr>
          <w:rtl/>
        </w:rPr>
        <w:t xml:space="preserve"> יהודה אריאל (האיחוד הלאומי - ישראל ביתנו):</w:t>
      </w:r>
      <w:bookmarkEnd w:id="190"/>
    </w:p>
    <w:p w14:paraId="5299635A" w14:textId="77777777" w:rsidR="00000000" w:rsidRDefault="00B2572E">
      <w:pPr>
        <w:pStyle w:val="a0"/>
        <w:rPr>
          <w:rFonts w:hint="cs"/>
          <w:rtl/>
        </w:rPr>
      </w:pPr>
    </w:p>
    <w:p w14:paraId="61855B52" w14:textId="77777777" w:rsidR="00000000" w:rsidRDefault="00B2572E">
      <w:pPr>
        <w:pStyle w:val="a0"/>
        <w:rPr>
          <w:rFonts w:hint="cs"/>
          <w:rtl/>
        </w:rPr>
      </w:pPr>
      <w:r>
        <w:rPr>
          <w:rFonts w:hint="cs"/>
          <w:rtl/>
        </w:rPr>
        <w:t>אדוני היושב-ראש, חברי חברי הכנסת, יש רוח רעה פה בבית, כמו גם בחוץ, בתקשורת ובכל מקום, וא</w:t>
      </w:r>
      <w:r>
        <w:rPr>
          <w:rFonts w:hint="cs"/>
          <w:rtl/>
        </w:rPr>
        <w:t xml:space="preserve">נחנו מנסים להבין מאין הגיעה הרוח הרעה הזאת. מה הביא את ראש הממשלה, שהוא זה שהקים, בנה, לחם, חיזק, הביא מתיישבים </w:t>
      </w:r>
      <w:r>
        <w:rPr>
          <w:rtl/>
        </w:rPr>
        <w:t>–</w:t>
      </w:r>
      <w:r>
        <w:rPr>
          <w:rFonts w:hint="cs"/>
          <w:rtl/>
        </w:rPr>
        <w:t xml:space="preserve"> במו-ידיו הביא אותם - מה מביא את האיש לברוח תחת אש ולהרוס את חפירות חייו; אפשר לומר ודאי - חפירות חיינו. </w:t>
      </w:r>
    </w:p>
    <w:p w14:paraId="540D3AA5" w14:textId="77777777" w:rsidR="00000000" w:rsidRDefault="00B2572E">
      <w:pPr>
        <w:pStyle w:val="a0"/>
        <w:rPr>
          <w:rFonts w:hint="cs"/>
          <w:rtl/>
        </w:rPr>
      </w:pPr>
    </w:p>
    <w:p w14:paraId="1A8FAE53" w14:textId="77777777" w:rsidR="00000000" w:rsidRDefault="00B2572E">
      <w:pPr>
        <w:pStyle w:val="a0"/>
        <w:rPr>
          <w:rFonts w:hint="cs"/>
          <w:rtl/>
        </w:rPr>
      </w:pPr>
      <w:r>
        <w:rPr>
          <w:rFonts w:hint="cs"/>
          <w:rtl/>
        </w:rPr>
        <w:t>שאלה לא פתורה, אין לי תשובה, ועוד לא</w:t>
      </w:r>
      <w:r>
        <w:rPr>
          <w:rFonts w:hint="cs"/>
          <w:rtl/>
        </w:rPr>
        <w:t xml:space="preserve"> שמעתי תשובות מניחות את הדעת. אינני רוצה לחזור על דברים שנאמרו, דברים אישיים שקשה להאמין בהם. קשה להעלות על הדעת שמי שעומד בראש הממשלה, זה מה שמעסיק אותו. הדברים האלה אינם למשאל-עם, אינם לעשייה. אלה, אדוני ראש הממשלה, דברי הבל, שמביישים את צעירותך. </w:t>
      </w:r>
    </w:p>
    <w:p w14:paraId="151F6C96" w14:textId="77777777" w:rsidR="00000000" w:rsidRDefault="00B2572E">
      <w:pPr>
        <w:pStyle w:val="a0"/>
        <w:rPr>
          <w:rFonts w:hint="cs"/>
          <w:rtl/>
        </w:rPr>
      </w:pPr>
    </w:p>
    <w:p w14:paraId="71958670" w14:textId="77777777" w:rsidR="00000000" w:rsidRDefault="00B2572E">
      <w:pPr>
        <w:pStyle w:val="a0"/>
        <w:rPr>
          <w:rFonts w:hint="cs"/>
          <w:rtl/>
        </w:rPr>
      </w:pPr>
      <w:r>
        <w:rPr>
          <w:rFonts w:hint="cs"/>
          <w:rtl/>
        </w:rPr>
        <w:t>למה ה</w:t>
      </w:r>
      <w:r>
        <w:rPr>
          <w:rFonts w:hint="cs"/>
          <w:rtl/>
        </w:rPr>
        <w:t>געת עד המצב הזה? הרי אתה הוא זה שעד לפני חצי שנה חיזקת את תושבי נצרים, ואמרת שהם כמו נגבה ותל-אביב. מדוע ראש הממשלה אינו מסוגל לקרוא לתושבי גוש-קטיף ולדבר אתם? הייתי שמח אם אנשי הליכוד, למשל, לפחות היו פועלים ברמה האנושית הזאת. האם ראוי שראש ממשלה יודיע בכ</w:t>
      </w:r>
      <w:r>
        <w:rPr>
          <w:rFonts w:hint="cs"/>
          <w:rtl/>
        </w:rPr>
        <w:t xml:space="preserve">ל התקשורת שהוא הולך לעקור אלפי ילדים? עד לאן הידרדרת, ראש הממשלה? אבד לך האומץ? קשה להאמין. אבדה לך בינתך? לא יכול להיות. מה קרה? אתה המפקד שהוביל לוחמים, שמוביל את מדינת ישראל, אין לך הכוח לקרוא לאנשים ולדבר אתם? - במחשכים, בעיתון "הארץ", באינטרנט הזה. </w:t>
      </w:r>
    </w:p>
    <w:p w14:paraId="10536FA0" w14:textId="77777777" w:rsidR="00000000" w:rsidRDefault="00B2572E">
      <w:pPr>
        <w:pStyle w:val="a0"/>
        <w:rPr>
          <w:rFonts w:hint="cs"/>
          <w:rtl/>
        </w:rPr>
      </w:pPr>
    </w:p>
    <w:p w14:paraId="6BEE0731" w14:textId="77777777" w:rsidR="00000000" w:rsidRDefault="00B2572E">
      <w:pPr>
        <w:pStyle w:val="a0"/>
        <w:rPr>
          <w:rFonts w:hint="cs"/>
          <w:rtl/>
        </w:rPr>
      </w:pPr>
      <w:r>
        <w:rPr>
          <w:rFonts w:hint="cs"/>
          <w:rtl/>
        </w:rPr>
        <w:t xml:space="preserve">קשה להאמין על האיש שמכירים אותו כל כך הרבה שנים. אני זוכר, חבר הכנסת הרב אברהם רביץ, שהיית שר סגן שר הבינוי והשיכון, כאשר הוא היה שר, היינו עוזריו. כל הבנייה בכל רחבי ארץ-ישראל, בכל המגזרים. קליטת עלייה כאפיקים בנגב. </w:t>
      </w:r>
    </w:p>
    <w:p w14:paraId="2596DA3D" w14:textId="77777777" w:rsidR="00000000" w:rsidRDefault="00B2572E">
      <w:pPr>
        <w:pStyle w:val="a0"/>
        <w:rPr>
          <w:rFonts w:hint="cs"/>
          <w:rtl/>
        </w:rPr>
      </w:pPr>
    </w:p>
    <w:p w14:paraId="273F1E51" w14:textId="77777777" w:rsidR="00000000" w:rsidRDefault="00B2572E">
      <w:pPr>
        <w:pStyle w:val="a0"/>
        <w:rPr>
          <w:rFonts w:hint="cs"/>
          <w:rtl/>
        </w:rPr>
      </w:pPr>
      <w:r>
        <w:rPr>
          <w:rFonts w:hint="cs"/>
          <w:rtl/>
        </w:rPr>
        <w:t>לא בידך, אדוני ראש הממשלה, לחלק את מד</w:t>
      </w:r>
      <w:r>
        <w:rPr>
          <w:rFonts w:hint="cs"/>
          <w:rtl/>
        </w:rPr>
        <w:t xml:space="preserve">ינת ישראל, ארץ-ישראל - שבה פותח הרש"י הראשון על בראשית: הרי היה יכול להתחיל במצווה הראשונה - אלא לומר לכל הגויים ולכל העמים, שברצונו בראה, ברצונו נתנה; ואין בידי ראש הממשלה הזה, גם לא אחר, רשות לעשות בה כחפצו. </w:t>
      </w:r>
    </w:p>
    <w:p w14:paraId="3B7AE031" w14:textId="77777777" w:rsidR="00000000" w:rsidRDefault="00B2572E">
      <w:pPr>
        <w:pStyle w:val="a0"/>
        <w:rPr>
          <w:rFonts w:hint="cs"/>
          <w:rtl/>
        </w:rPr>
      </w:pPr>
    </w:p>
    <w:p w14:paraId="73F79EAD" w14:textId="77777777" w:rsidR="00000000" w:rsidRDefault="00B2572E">
      <w:pPr>
        <w:pStyle w:val="a0"/>
        <w:rPr>
          <w:rFonts w:hint="cs"/>
          <w:rtl/>
        </w:rPr>
      </w:pPr>
      <w:r>
        <w:rPr>
          <w:rFonts w:hint="cs"/>
          <w:rtl/>
        </w:rPr>
        <w:t>יתירה מזאת, ראש הממשלה מזלזל בממשלתו, כמו במ</w:t>
      </w:r>
      <w:r>
        <w:rPr>
          <w:rFonts w:hint="cs"/>
          <w:rtl/>
        </w:rPr>
        <w:t xml:space="preserve">פלגתו, כמו בקואליציה שלו. לא צריך להבין דבר מתוך דבר, הוא אומר את זה. את זה יש לו אומץ לומר. </w:t>
      </w:r>
    </w:p>
    <w:p w14:paraId="7D8F3BBE" w14:textId="77777777" w:rsidR="00000000" w:rsidRDefault="00B2572E">
      <w:pPr>
        <w:pStyle w:val="a0"/>
        <w:rPr>
          <w:rFonts w:hint="cs"/>
          <w:rtl/>
        </w:rPr>
      </w:pPr>
    </w:p>
    <w:p w14:paraId="7AF3F39D" w14:textId="77777777" w:rsidR="00000000" w:rsidRDefault="00B2572E">
      <w:pPr>
        <w:pStyle w:val="af0"/>
        <w:rPr>
          <w:rtl/>
        </w:rPr>
      </w:pPr>
      <w:r>
        <w:rPr>
          <w:rFonts w:hint="eastAsia"/>
          <w:rtl/>
        </w:rPr>
        <w:t>אלי</w:t>
      </w:r>
      <w:r>
        <w:rPr>
          <w:rtl/>
        </w:rPr>
        <w:t xml:space="preserve"> אפללו (הליכוד):</w:t>
      </w:r>
    </w:p>
    <w:p w14:paraId="7BD5B728" w14:textId="77777777" w:rsidR="00000000" w:rsidRDefault="00B2572E">
      <w:pPr>
        <w:pStyle w:val="a0"/>
        <w:rPr>
          <w:rFonts w:hint="cs"/>
          <w:rtl/>
        </w:rPr>
      </w:pPr>
    </w:p>
    <w:p w14:paraId="50E073BD" w14:textId="77777777" w:rsidR="00000000" w:rsidRDefault="00B2572E">
      <w:pPr>
        <w:pStyle w:val="a0"/>
        <w:rPr>
          <w:rFonts w:hint="cs"/>
          <w:rtl/>
        </w:rPr>
      </w:pPr>
      <w:r>
        <w:rPr>
          <w:rFonts w:hint="cs"/>
          <w:rtl/>
        </w:rPr>
        <w:t xml:space="preserve">הוא לא מזלזל בעם.  הוא מחליט את רצון העם, מה לעשות. </w:t>
      </w:r>
    </w:p>
    <w:p w14:paraId="4DC4FD64" w14:textId="77777777" w:rsidR="00000000" w:rsidRDefault="00B2572E">
      <w:pPr>
        <w:pStyle w:val="a0"/>
        <w:rPr>
          <w:rFonts w:hint="cs"/>
          <w:rtl/>
        </w:rPr>
      </w:pPr>
    </w:p>
    <w:p w14:paraId="1939B61B" w14:textId="77777777" w:rsidR="00000000" w:rsidRDefault="00B2572E">
      <w:pPr>
        <w:pStyle w:val="-"/>
        <w:rPr>
          <w:rtl/>
        </w:rPr>
      </w:pPr>
      <w:r>
        <w:rPr>
          <w:rtl/>
        </w:rPr>
        <w:t>אורי יהודה אריאל (האיחוד הלאומי - ישראל ביתנו):</w:t>
      </w:r>
    </w:p>
    <w:p w14:paraId="560BD5F1" w14:textId="77777777" w:rsidR="00000000" w:rsidRDefault="00B2572E">
      <w:pPr>
        <w:pStyle w:val="a0"/>
        <w:rPr>
          <w:rtl/>
        </w:rPr>
      </w:pPr>
    </w:p>
    <w:p w14:paraId="1F1B57DE" w14:textId="77777777" w:rsidR="00000000" w:rsidRDefault="00B2572E">
      <w:pPr>
        <w:pStyle w:val="a0"/>
        <w:rPr>
          <w:rFonts w:hint="cs"/>
          <w:rtl/>
        </w:rPr>
      </w:pPr>
      <w:r>
        <w:rPr>
          <w:rFonts w:hint="cs"/>
          <w:rtl/>
        </w:rPr>
        <w:t>הוא גנב - חבר הכנסת אפללו, אני אגיד ל</w:t>
      </w:r>
      <w:r>
        <w:rPr>
          <w:rFonts w:hint="cs"/>
          <w:rtl/>
        </w:rPr>
        <w:t>ך לסיום: האיש הזה גנב, שקרן שגנב את דעת העם. מעולם האיש הזה לא אמר לאף אחד שהוא יעשה בריחה חד-צדדית. אם אתה תראה לי שהוא אמר "בריחה חד-צדדית תחת אש", אני אתפטר באותה דקה מהכנסת.</w:t>
      </w:r>
    </w:p>
    <w:p w14:paraId="7706A6E7" w14:textId="77777777" w:rsidR="00000000" w:rsidRDefault="00B2572E">
      <w:pPr>
        <w:pStyle w:val="a0"/>
        <w:rPr>
          <w:rFonts w:hint="cs"/>
          <w:rtl/>
        </w:rPr>
      </w:pPr>
    </w:p>
    <w:p w14:paraId="553DE227" w14:textId="77777777" w:rsidR="00000000" w:rsidRDefault="00B2572E">
      <w:pPr>
        <w:pStyle w:val="af0"/>
        <w:rPr>
          <w:rtl/>
        </w:rPr>
      </w:pPr>
      <w:r>
        <w:rPr>
          <w:rFonts w:hint="eastAsia"/>
          <w:rtl/>
        </w:rPr>
        <w:t>אלי</w:t>
      </w:r>
      <w:r>
        <w:rPr>
          <w:rtl/>
        </w:rPr>
        <w:t xml:space="preserve"> אפללו (הליכוד):</w:t>
      </w:r>
    </w:p>
    <w:p w14:paraId="4219E449" w14:textId="77777777" w:rsidR="00000000" w:rsidRDefault="00B2572E">
      <w:pPr>
        <w:pStyle w:val="a0"/>
        <w:rPr>
          <w:rFonts w:hint="cs"/>
          <w:rtl/>
        </w:rPr>
      </w:pPr>
    </w:p>
    <w:p w14:paraId="7657907E" w14:textId="77777777" w:rsidR="00000000" w:rsidRDefault="00B2572E">
      <w:pPr>
        <w:pStyle w:val="a0"/>
        <w:rPr>
          <w:rFonts w:hint="cs"/>
          <w:rtl/>
        </w:rPr>
      </w:pPr>
      <w:r>
        <w:rPr>
          <w:rFonts w:hint="cs"/>
          <w:rtl/>
        </w:rPr>
        <w:t>תתפטר. תתפטרו מהממשלה. תתפטרו גם מהקואליציה. אם אתם לא -</w:t>
      </w:r>
      <w:r>
        <w:rPr>
          <w:rFonts w:hint="cs"/>
          <w:rtl/>
        </w:rPr>
        <w:t xml:space="preserve"> - - תתפטרו מהקואליציה. </w:t>
      </w:r>
    </w:p>
    <w:p w14:paraId="184F3906" w14:textId="77777777" w:rsidR="00000000" w:rsidRDefault="00B2572E">
      <w:pPr>
        <w:pStyle w:val="a0"/>
        <w:rPr>
          <w:rFonts w:hint="cs"/>
          <w:rtl/>
        </w:rPr>
      </w:pPr>
    </w:p>
    <w:p w14:paraId="324B4969" w14:textId="77777777" w:rsidR="00000000" w:rsidRDefault="00B2572E">
      <w:pPr>
        <w:pStyle w:val="af1"/>
        <w:rPr>
          <w:rtl/>
        </w:rPr>
      </w:pPr>
      <w:r>
        <w:rPr>
          <w:rtl/>
        </w:rPr>
        <w:t>היו"ר מיכאל נודלמן:</w:t>
      </w:r>
    </w:p>
    <w:p w14:paraId="0D4C1DC2" w14:textId="77777777" w:rsidR="00000000" w:rsidRDefault="00B2572E">
      <w:pPr>
        <w:pStyle w:val="a0"/>
        <w:rPr>
          <w:rtl/>
        </w:rPr>
      </w:pPr>
    </w:p>
    <w:p w14:paraId="3C1E626F" w14:textId="77777777" w:rsidR="00000000" w:rsidRDefault="00B2572E">
      <w:pPr>
        <w:pStyle w:val="a0"/>
        <w:rPr>
          <w:rFonts w:hint="cs"/>
          <w:rtl/>
        </w:rPr>
      </w:pPr>
      <w:r>
        <w:rPr>
          <w:rFonts w:hint="cs"/>
          <w:rtl/>
        </w:rPr>
        <w:t xml:space="preserve">חבר הכנסת יצחק וקנין - אינו נוכח. חבר הכנסת מוחמד ברכה - אינו נוכח. חבר הכנסת אחמד טיבי - אינו נוכח. </w:t>
      </w:r>
    </w:p>
    <w:p w14:paraId="74B316AF" w14:textId="77777777" w:rsidR="00000000" w:rsidRDefault="00B2572E">
      <w:pPr>
        <w:pStyle w:val="a0"/>
        <w:rPr>
          <w:rFonts w:hint="cs"/>
          <w:rtl/>
        </w:rPr>
      </w:pPr>
    </w:p>
    <w:p w14:paraId="157A3A07" w14:textId="77777777" w:rsidR="00000000" w:rsidRDefault="00B2572E">
      <w:pPr>
        <w:pStyle w:val="af0"/>
        <w:rPr>
          <w:rtl/>
        </w:rPr>
      </w:pPr>
      <w:r>
        <w:rPr>
          <w:rFonts w:hint="eastAsia"/>
          <w:rtl/>
        </w:rPr>
        <w:t>קריאות</w:t>
      </w:r>
      <w:r>
        <w:rPr>
          <w:rtl/>
        </w:rPr>
        <w:t>:</w:t>
      </w:r>
    </w:p>
    <w:p w14:paraId="0D10DB2A" w14:textId="77777777" w:rsidR="00000000" w:rsidRDefault="00B2572E">
      <w:pPr>
        <w:pStyle w:val="a0"/>
        <w:rPr>
          <w:rFonts w:hint="cs"/>
          <w:rtl/>
        </w:rPr>
      </w:pPr>
    </w:p>
    <w:p w14:paraId="5AB48BB6" w14:textId="77777777" w:rsidR="00000000" w:rsidRDefault="00B2572E">
      <w:pPr>
        <w:pStyle w:val="a0"/>
        <w:rPr>
          <w:rFonts w:hint="cs"/>
          <w:rtl/>
        </w:rPr>
      </w:pPr>
      <w:r>
        <w:rPr>
          <w:rFonts w:hint="cs"/>
          <w:rtl/>
        </w:rPr>
        <w:t>- - -</w:t>
      </w:r>
    </w:p>
    <w:p w14:paraId="5B609A76" w14:textId="77777777" w:rsidR="00000000" w:rsidRDefault="00B2572E">
      <w:pPr>
        <w:pStyle w:val="a0"/>
        <w:rPr>
          <w:rFonts w:hint="cs"/>
          <w:rtl/>
        </w:rPr>
      </w:pPr>
    </w:p>
    <w:p w14:paraId="24127670" w14:textId="77777777" w:rsidR="00000000" w:rsidRDefault="00B2572E">
      <w:pPr>
        <w:pStyle w:val="af1"/>
        <w:rPr>
          <w:rtl/>
        </w:rPr>
      </w:pPr>
      <w:r>
        <w:rPr>
          <w:rtl/>
        </w:rPr>
        <w:t>היו"ר מיכאל נודלמן:</w:t>
      </w:r>
    </w:p>
    <w:p w14:paraId="73566ACB" w14:textId="77777777" w:rsidR="00000000" w:rsidRDefault="00B2572E">
      <w:pPr>
        <w:pStyle w:val="a0"/>
        <w:rPr>
          <w:rtl/>
        </w:rPr>
      </w:pPr>
    </w:p>
    <w:p w14:paraId="554BF238" w14:textId="77777777" w:rsidR="00000000" w:rsidRDefault="00B2572E">
      <w:pPr>
        <w:pStyle w:val="a0"/>
        <w:rPr>
          <w:rFonts w:hint="cs"/>
          <w:rtl/>
        </w:rPr>
      </w:pPr>
      <w:r>
        <w:rPr>
          <w:rFonts w:hint="cs"/>
          <w:rtl/>
        </w:rPr>
        <w:t>חבר הכנסת אפללו, חבר הכנסת אורי אריאל. אם אתם רוצים לדבר - שם יש הרבה</w:t>
      </w:r>
      <w:r>
        <w:rPr>
          <w:rFonts w:hint="cs"/>
          <w:rtl/>
        </w:rPr>
        <w:t xml:space="preserve"> מקומות.</w:t>
      </w:r>
    </w:p>
    <w:p w14:paraId="5D982D93" w14:textId="77777777" w:rsidR="00000000" w:rsidRDefault="00B2572E">
      <w:pPr>
        <w:pStyle w:val="a0"/>
        <w:rPr>
          <w:rFonts w:hint="cs"/>
          <w:rtl/>
        </w:rPr>
      </w:pPr>
    </w:p>
    <w:p w14:paraId="32195B70" w14:textId="77777777" w:rsidR="00000000" w:rsidRDefault="00B2572E">
      <w:pPr>
        <w:pStyle w:val="a0"/>
        <w:rPr>
          <w:rFonts w:hint="cs"/>
          <w:rtl/>
        </w:rPr>
      </w:pPr>
      <w:r>
        <w:rPr>
          <w:rFonts w:hint="cs"/>
          <w:rtl/>
        </w:rPr>
        <w:t xml:space="preserve">חבר הכנסת משה גפני - אינו נוכח. חבר הכנסת עבד-אלמאלכ דהאמשה, בבקשה. אתה לא רוצה לדבר? קודם השר. </w:t>
      </w:r>
    </w:p>
    <w:p w14:paraId="11D594E8" w14:textId="77777777" w:rsidR="00000000" w:rsidRDefault="00B2572E">
      <w:pPr>
        <w:pStyle w:val="a0"/>
        <w:rPr>
          <w:rFonts w:hint="cs"/>
          <w:rtl/>
        </w:rPr>
      </w:pPr>
    </w:p>
    <w:p w14:paraId="49BE4B1E" w14:textId="77777777" w:rsidR="00000000" w:rsidRDefault="00B2572E">
      <w:pPr>
        <w:pStyle w:val="a"/>
        <w:rPr>
          <w:rtl/>
        </w:rPr>
      </w:pPr>
      <w:bookmarkStart w:id="191" w:name="_Toc67316654"/>
      <w:r>
        <w:rPr>
          <w:rFonts w:hint="eastAsia"/>
          <w:rtl/>
        </w:rPr>
        <w:t>השר</w:t>
      </w:r>
      <w:r>
        <w:rPr>
          <w:rtl/>
        </w:rPr>
        <w:t xml:space="preserve"> גדעון עזרא:</w:t>
      </w:r>
      <w:bookmarkEnd w:id="191"/>
    </w:p>
    <w:p w14:paraId="245498A3" w14:textId="77777777" w:rsidR="00000000" w:rsidRDefault="00B2572E">
      <w:pPr>
        <w:pStyle w:val="a0"/>
        <w:rPr>
          <w:rFonts w:hint="cs"/>
          <w:rtl/>
        </w:rPr>
      </w:pPr>
    </w:p>
    <w:p w14:paraId="5C707DC7" w14:textId="77777777" w:rsidR="00000000" w:rsidRDefault="00B2572E">
      <w:pPr>
        <w:pStyle w:val="a0"/>
        <w:rPr>
          <w:rFonts w:hint="cs"/>
          <w:rtl/>
        </w:rPr>
      </w:pPr>
      <w:r>
        <w:rPr>
          <w:rFonts w:hint="cs"/>
          <w:rtl/>
        </w:rPr>
        <w:t>אדוני היושב-ראש, חברי חברי הכנסת, אני לא עולה על מנת לענות בדיון שמתנהל פה כרגע. מה שאני רוצה לומר לך, אורי אריאל: תתבייש לך. תתביי</w:t>
      </w:r>
      <w:r>
        <w:rPr>
          <w:rFonts w:hint="cs"/>
          <w:rtl/>
        </w:rPr>
        <w:t xml:space="preserve">ש לך. אתה לא בחרת בראש הממשלה, לא תמכת בראש הממשלה. אתה תתמוך במנהיגי מפלגתך, ואני, במקומך, הייתי עוזב היום את הקואליציה. אתה לא יכול להיות חבר בקואליציה ולדבר ככה על ראש הממשלה. </w:t>
      </w:r>
    </w:p>
    <w:p w14:paraId="62962FF4" w14:textId="77777777" w:rsidR="00000000" w:rsidRDefault="00B2572E">
      <w:pPr>
        <w:pStyle w:val="a0"/>
        <w:rPr>
          <w:rFonts w:hint="cs"/>
          <w:rtl/>
        </w:rPr>
      </w:pPr>
    </w:p>
    <w:p w14:paraId="36BA9CBA" w14:textId="77777777" w:rsidR="00000000" w:rsidRDefault="00B2572E">
      <w:pPr>
        <w:pStyle w:val="af0"/>
        <w:rPr>
          <w:rtl/>
        </w:rPr>
      </w:pPr>
      <w:r>
        <w:rPr>
          <w:rFonts w:hint="eastAsia"/>
          <w:rtl/>
        </w:rPr>
        <w:t>אלי</w:t>
      </w:r>
      <w:r>
        <w:rPr>
          <w:rtl/>
        </w:rPr>
        <w:t xml:space="preserve"> אפללו (הליכוד):</w:t>
      </w:r>
    </w:p>
    <w:p w14:paraId="301B536E" w14:textId="77777777" w:rsidR="00000000" w:rsidRDefault="00B2572E">
      <w:pPr>
        <w:pStyle w:val="a0"/>
        <w:rPr>
          <w:rFonts w:hint="cs"/>
          <w:rtl/>
        </w:rPr>
      </w:pPr>
    </w:p>
    <w:p w14:paraId="235C5DDB" w14:textId="77777777" w:rsidR="00000000" w:rsidRDefault="00B2572E">
      <w:pPr>
        <w:pStyle w:val="a0"/>
        <w:rPr>
          <w:rFonts w:hint="cs"/>
          <w:rtl/>
        </w:rPr>
      </w:pPr>
      <w:r>
        <w:rPr>
          <w:rFonts w:hint="cs"/>
          <w:rtl/>
        </w:rPr>
        <w:t>תתפטרו - - -</w:t>
      </w:r>
    </w:p>
    <w:p w14:paraId="29896B8F" w14:textId="77777777" w:rsidR="00000000" w:rsidRDefault="00B2572E">
      <w:pPr>
        <w:pStyle w:val="a0"/>
        <w:rPr>
          <w:rFonts w:hint="cs"/>
          <w:rtl/>
        </w:rPr>
      </w:pPr>
    </w:p>
    <w:p w14:paraId="17F00DFD" w14:textId="77777777" w:rsidR="00000000" w:rsidRDefault="00B2572E">
      <w:pPr>
        <w:pStyle w:val="af1"/>
        <w:rPr>
          <w:rtl/>
        </w:rPr>
      </w:pPr>
      <w:r>
        <w:rPr>
          <w:rtl/>
        </w:rPr>
        <w:t>היו"ר מיכאל נודלמן:</w:t>
      </w:r>
    </w:p>
    <w:p w14:paraId="6F556FDC" w14:textId="77777777" w:rsidR="00000000" w:rsidRDefault="00B2572E">
      <w:pPr>
        <w:pStyle w:val="a0"/>
        <w:rPr>
          <w:rtl/>
        </w:rPr>
      </w:pPr>
    </w:p>
    <w:p w14:paraId="3BB139AB" w14:textId="77777777" w:rsidR="00000000" w:rsidRDefault="00B2572E">
      <w:pPr>
        <w:pStyle w:val="a0"/>
        <w:rPr>
          <w:rFonts w:hint="cs"/>
          <w:rtl/>
        </w:rPr>
      </w:pPr>
      <w:r>
        <w:rPr>
          <w:rFonts w:hint="cs"/>
          <w:rtl/>
        </w:rPr>
        <w:t>חבר הכנסת אפללו. חב</w:t>
      </w:r>
      <w:r>
        <w:rPr>
          <w:rFonts w:hint="cs"/>
          <w:rtl/>
        </w:rPr>
        <w:t xml:space="preserve">רים, איזו תרבות זו? </w:t>
      </w:r>
    </w:p>
    <w:p w14:paraId="18FE1A95" w14:textId="77777777" w:rsidR="00000000" w:rsidRDefault="00B2572E">
      <w:pPr>
        <w:pStyle w:val="a0"/>
        <w:rPr>
          <w:rFonts w:hint="cs"/>
          <w:rtl/>
        </w:rPr>
      </w:pPr>
    </w:p>
    <w:p w14:paraId="674E8837" w14:textId="77777777" w:rsidR="00000000" w:rsidRDefault="00B2572E">
      <w:pPr>
        <w:pStyle w:val="-"/>
        <w:rPr>
          <w:rtl/>
        </w:rPr>
      </w:pPr>
      <w:r>
        <w:rPr>
          <w:rtl/>
        </w:rPr>
        <w:t>השר גדעון עזרא:</w:t>
      </w:r>
    </w:p>
    <w:p w14:paraId="4ACC87C3" w14:textId="77777777" w:rsidR="00000000" w:rsidRDefault="00B2572E">
      <w:pPr>
        <w:pStyle w:val="a0"/>
        <w:rPr>
          <w:rtl/>
        </w:rPr>
      </w:pPr>
    </w:p>
    <w:p w14:paraId="23811F41" w14:textId="77777777" w:rsidR="00000000" w:rsidRDefault="00B2572E">
      <w:pPr>
        <w:pStyle w:val="a0"/>
        <w:rPr>
          <w:rFonts w:hint="cs"/>
          <w:rtl/>
        </w:rPr>
      </w:pPr>
      <w:r>
        <w:rPr>
          <w:rFonts w:hint="cs"/>
          <w:rtl/>
        </w:rPr>
        <w:t xml:space="preserve">בושה וחרפה. או ואבוי לנו איזה חינוך אתה נותן לדור ואיך אתה מחנך כאן אנשים לדמוקרטיה. הבוז לך ולדבריך. תודה. </w:t>
      </w:r>
    </w:p>
    <w:p w14:paraId="2B98CB2B" w14:textId="77777777" w:rsidR="00000000" w:rsidRDefault="00B2572E">
      <w:pPr>
        <w:pStyle w:val="a0"/>
        <w:rPr>
          <w:rFonts w:hint="cs"/>
          <w:rtl/>
        </w:rPr>
      </w:pPr>
    </w:p>
    <w:p w14:paraId="1FB70032" w14:textId="77777777" w:rsidR="00000000" w:rsidRDefault="00B2572E">
      <w:pPr>
        <w:pStyle w:val="af1"/>
        <w:rPr>
          <w:rtl/>
        </w:rPr>
      </w:pPr>
      <w:r>
        <w:rPr>
          <w:rtl/>
        </w:rPr>
        <w:t>היו"ר מיכאל נודלמן:</w:t>
      </w:r>
    </w:p>
    <w:p w14:paraId="4A8F5442" w14:textId="77777777" w:rsidR="00000000" w:rsidRDefault="00B2572E">
      <w:pPr>
        <w:pStyle w:val="a0"/>
        <w:rPr>
          <w:rtl/>
        </w:rPr>
      </w:pPr>
    </w:p>
    <w:p w14:paraId="77A03680" w14:textId="77777777" w:rsidR="00000000" w:rsidRDefault="00B2572E">
      <w:pPr>
        <w:pStyle w:val="a0"/>
        <w:rPr>
          <w:rFonts w:hint="cs"/>
          <w:rtl/>
        </w:rPr>
      </w:pPr>
      <w:r>
        <w:rPr>
          <w:rFonts w:hint="cs"/>
          <w:rtl/>
        </w:rPr>
        <w:t xml:space="preserve">תודה. חבר הכנסת דהאמשה - לא שמעתי, אתה לא רוצה לדבר? </w:t>
      </w:r>
    </w:p>
    <w:p w14:paraId="5857B420" w14:textId="77777777" w:rsidR="00000000" w:rsidRDefault="00B2572E">
      <w:pPr>
        <w:pStyle w:val="a0"/>
        <w:rPr>
          <w:rFonts w:hint="cs"/>
          <w:rtl/>
        </w:rPr>
      </w:pPr>
    </w:p>
    <w:p w14:paraId="37A6118F" w14:textId="77777777" w:rsidR="00000000" w:rsidRDefault="00B2572E">
      <w:pPr>
        <w:pStyle w:val="af0"/>
        <w:rPr>
          <w:rtl/>
        </w:rPr>
      </w:pPr>
      <w:r>
        <w:rPr>
          <w:rFonts w:hint="eastAsia"/>
          <w:rtl/>
        </w:rPr>
        <w:t>עבד</w:t>
      </w:r>
      <w:r>
        <w:rPr>
          <w:rtl/>
        </w:rPr>
        <w:t>-אלמאלכ דהאמשה (רע"ם):</w:t>
      </w:r>
    </w:p>
    <w:p w14:paraId="78FC5DEF" w14:textId="77777777" w:rsidR="00000000" w:rsidRDefault="00B2572E">
      <w:pPr>
        <w:pStyle w:val="a0"/>
        <w:rPr>
          <w:rFonts w:hint="cs"/>
          <w:rtl/>
        </w:rPr>
      </w:pPr>
    </w:p>
    <w:p w14:paraId="04AC8281" w14:textId="77777777" w:rsidR="00000000" w:rsidRDefault="00B2572E">
      <w:pPr>
        <w:pStyle w:val="a0"/>
        <w:rPr>
          <w:rFonts w:hint="cs"/>
          <w:rtl/>
        </w:rPr>
      </w:pPr>
      <w:r>
        <w:rPr>
          <w:rFonts w:hint="cs"/>
          <w:rtl/>
        </w:rPr>
        <w:t>רוצה</w:t>
      </w:r>
      <w:r>
        <w:rPr>
          <w:rFonts w:hint="cs"/>
          <w:rtl/>
        </w:rPr>
        <w:t xml:space="preserve">. </w:t>
      </w:r>
    </w:p>
    <w:p w14:paraId="691738E5" w14:textId="77777777" w:rsidR="00000000" w:rsidRDefault="00B2572E">
      <w:pPr>
        <w:pStyle w:val="a0"/>
        <w:rPr>
          <w:rFonts w:hint="cs"/>
          <w:rtl/>
        </w:rPr>
      </w:pPr>
    </w:p>
    <w:p w14:paraId="3AEEA593" w14:textId="77777777" w:rsidR="00000000" w:rsidRDefault="00B2572E">
      <w:pPr>
        <w:pStyle w:val="af0"/>
        <w:rPr>
          <w:rtl/>
        </w:rPr>
      </w:pPr>
      <w:r>
        <w:rPr>
          <w:rFonts w:hint="eastAsia"/>
          <w:rtl/>
        </w:rPr>
        <w:t>רוני</w:t>
      </w:r>
      <w:r>
        <w:rPr>
          <w:rtl/>
        </w:rPr>
        <w:t xml:space="preserve"> בר-און (הליכוד):</w:t>
      </w:r>
    </w:p>
    <w:p w14:paraId="7052BFF5" w14:textId="77777777" w:rsidR="00000000" w:rsidRDefault="00B2572E">
      <w:pPr>
        <w:pStyle w:val="a0"/>
        <w:rPr>
          <w:rFonts w:hint="cs"/>
          <w:rtl/>
        </w:rPr>
      </w:pPr>
    </w:p>
    <w:p w14:paraId="319B05C1" w14:textId="77777777" w:rsidR="00000000" w:rsidRDefault="00B2572E">
      <w:pPr>
        <w:pStyle w:val="a0"/>
        <w:rPr>
          <w:rFonts w:hint="cs"/>
          <w:rtl/>
        </w:rPr>
      </w:pPr>
      <w:r>
        <w:rPr>
          <w:rFonts w:hint="cs"/>
          <w:rtl/>
        </w:rPr>
        <w:t xml:space="preserve">לא רוצה -  לא מוכרח. זה לא דיקטטורה, פה לא סוריה. לא רוצה - שלא ידבר. </w:t>
      </w:r>
    </w:p>
    <w:p w14:paraId="23387862" w14:textId="77777777" w:rsidR="00000000" w:rsidRDefault="00B2572E">
      <w:pPr>
        <w:pStyle w:val="a0"/>
        <w:rPr>
          <w:rFonts w:hint="cs"/>
          <w:rtl/>
        </w:rPr>
      </w:pPr>
    </w:p>
    <w:p w14:paraId="486F1514" w14:textId="77777777" w:rsidR="00000000" w:rsidRDefault="00B2572E">
      <w:pPr>
        <w:pStyle w:val="af0"/>
        <w:rPr>
          <w:rtl/>
        </w:rPr>
      </w:pPr>
      <w:r>
        <w:rPr>
          <w:rFonts w:hint="eastAsia"/>
          <w:rtl/>
        </w:rPr>
        <w:t>עבד</w:t>
      </w:r>
      <w:r>
        <w:rPr>
          <w:rtl/>
        </w:rPr>
        <w:t>-אלמאלכ דהאמשה (רע"ם):</w:t>
      </w:r>
    </w:p>
    <w:p w14:paraId="6888730F" w14:textId="77777777" w:rsidR="00000000" w:rsidRDefault="00B2572E">
      <w:pPr>
        <w:pStyle w:val="a0"/>
        <w:rPr>
          <w:rFonts w:hint="cs"/>
          <w:rtl/>
        </w:rPr>
      </w:pPr>
    </w:p>
    <w:p w14:paraId="55B2FBA3" w14:textId="77777777" w:rsidR="00000000" w:rsidRDefault="00B2572E">
      <w:pPr>
        <w:pStyle w:val="a0"/>
        <w:rPr>
          <w:rFonts w:hint="cs"/>
          <w:rtl/>
        </w:rPr>
      </w:pPr>
      <w:r>
        <w:rPr>
          <w:rFonts w:hint="cs"/>
          <w:rtl/>
        </w:rPr>
        <w:t xml:space="preserve">תירגע, תירגע. השתגעתם על כל הראש. </w:t>
      </w:r>
    </w:p>
    <w:p w14:paraId="4E6C795A" w14:textId="77777777" w:rsidR="00000000" w:rsidRDefault="00B2572E">
      <w:pPr>
        <w:pStyle w:val="a0"/>
        <w:rPr>
          <w:rFonts w:hint="cs"/>
          <w:rtl/>
        </w:rPr>
      </w:pPr>
    </w:p>
    <w:p w14:paraId="32784312" w14:textId="77777777" w:rsidR="00000000" w:rsidRDefault="00B2572E">
      <w:pPr>
        <w:pStyle w:val="af0"/>
        <w:rPr>
          <w:rtl/>
        </w:rPr>
      </w:pPr>
      <w:r>
        <w:rPr>
          <w:rFonts w:hint="eastAsia"/>
          <w:rtl/>
        </w:rPr>
        <w:t>רוני</w:t>
      </w:r>
      <w:r>
        <w:rPr>
          <w:rtl/>
        </w:rPr>
        <w:t xml:space="preserve"> בר-און (הליכוד):</w:t>
      </w:r>
    </w:p>
    <w:p w14:paraId="4AB1C70E" w14:textId="77777777" w:rsidR="00000000" w:rsidRDefault="00B2572E">
      <w:pPr>
        <w:pStyle w:val="a0"/>
        <w:rPr>
          <w:rFonts w:hint="cs"/>
          <w:rtl/>
        </w:rPr>
      </w:pPr>
    </w:p>
    <w:p w14:paraId="212E42CC" w14:textId="77777777" w:rsidR="00000000" w:rsidRDefault="00B2572E">
      <w:pPr>
        <w:pStyle w:val="a0"/>
        <w:rPr>
          <w:rFonts w:hint="cs"/>
          <w:rtl/>
        </w:rPr>
      </w:pPr>
      <w:r>
        <w:rPr>
          <w:rFonts w:hint="cs"/>
          <w:rtl/>
        </w:rPr>
        <w:t xml:space="preserve">מה אומרים החבר'ה מה"חיזבאללה"? </w:t>
      </w:r>
    </w:p>
    <w:p w14:paraId="06C5565E" w14:textId="77777777" w:rsidR="00000000" w:rsidRDefault="00B2572E">
      <w:pPr>
        <w:pStyle w:val="a0"/>
        <w:rPr>
          <w:rFonts w:hint="cs"/>
          <w:rtl/>
        </w:rPr>
      </w:pPr>
    </w:p>
    <w:p w14:paraId="5B8F07D9" w14:textId="77777777" w:rsidR="00000000" w:rsidRDefault="00B2572E">
      <w:pPr>
        <w:pStyle w:val="af0"/>
        <w:rPr>
          <w:rtl/>
        </w:rPr>
      </w:pPr>
      <w:r>
        <w:rPr>
          <w:rtl/>
        </w:rPr>
        <w:t>עבד-אלמאלכ דהאמשה (רע"ם):</w:t>
      </w:r>
    </w:p>
    <w:p w14:paraId="192CF669" w14:textId="77777777" w:rsidR="00000000" w:rsidRDefault="00B2572E">
      <w:pPr>
        <w:pStyle w:val="a0"/>
        <w:rPr>
          <w:rtl/>
        </w:rPr>
      </w:pPr>
    </w:p>
    <w:p w14:paraId="6CF5E72B" w14:textId="77777777" w:rsidR="00000000" w:rsidRDefault="00B2572E">
      <w:pPr>
        <w:pStyle w:val="a0"/>
        <w:rPr>
          <w:rFonts w:hint="cs"/>
          <w:rtl/>
        </w:rPr>
      </w:pPr>
      <w:r>
        <w:rPr>
          <w:rFonts w:hint="cs"/>
          <w:rtl/>
        </w:rPr>
        <w:t>לא הגיע הזמ</w:t>
      </w:r>
      <w:r>
        <w:rPr>
          <w:rFonts w:hint="cs"/>
          <w:rtl/>
        </w:rPr>
        <w:t xml:space="preserve">ן שתסתום לי את הפה, וגם לא יגיע. </w:t>
      </w:r>
    </w:p>
    <w:p w14:paraId="30B25256" w14:textId="77777777" w:rsidR="00000000" w:rsidRDefault="00B2572E">
      <w:pPr>
        <w:pStyle w:val="a0"/>
        <w:rPr>
          <w:rFonts w:hint="cs"/>
          <w:rtl/>
        </w:rPr>
      </w:pPr>
    </w:p>
    <w:p w14:paraId="440D6E81" w14:textId="77777777" w:rsidR="00000000" w:rsidRDefault="00B2572E">
      <w:pPr>
        <w:pStyle w:val="af0"/>
        <w:rPr>
          <w:rtl/>
        </w:rPr>
      </w:pPr>
      <w:r>
        <w:rPr>
          <w:rFonts w:hint="eastAsia"/>
          <w:rtl/>
        </w:rPr>
        <w:t>רוני</w:t>
      </w:r>
      <w:r>
        <w:rPr>
          <w:rtl/>
        </w:rPr>
        <w:t xml:space="preserve"> בר-און (הליכוד):</w:t>
      </w:r>
    </w:p>
    <w:p w14:paraId="52552CB8" w14:textId="77777777" w:rsidR="00000000" w:rsidRDefault="00B2572E">
      <w:pPr>
        <w:pStyle w:val="a0"/>
        <w:rPr>
          <w:rFonts w:hint="cs"/>
          <w:rtl/>
        </w:rPr>
      </w:pPr>
    </w:p>
    <w:p w14:paraId="28A1713A" w14:textId="77777777" w:rsidR="00000000" w:rsidRDefault="00B2572E">
      <w:pPr>
        <w:pStyle w:val="a0"/>
        <w:rPr>
          <w:rFonts w:hint="cs"/>
          <w:rtl/>
        </w:rPr>
      </w:pPr>
      <w:r>
        <w:rPr>
          <w:rFonts w:hint="cs"/>
          <w:rtl/>
        </w:rPr>
        <w:t xml:space="preserve">- - - "חיזבאללה". </w:t>
      </w:r>
    </w:p>
    <w:p w14:paraId="54818481" w14:textId="77777777" w:rsidR="00000000" w:rsidRDefault="00B2572E">
      <w:pPr>
        <w:pStyle w:val="a0"/>
        <w:rPr>
          <w:rFonts w:hint="cs"/>
          <w:rtl/>
        </w:rPr>
      </w:pPr>
    </w:p>
    <w:p w14:paraId="07C518D1" w14:textId="77777777" w:rsidR="00000000" w:rsidRDefault="00B2572E">
      <w:pPr>
        <w:pStyle w:val="af0"/>
        <w:rPr>
          <w:rtl/>
        </w:rPr>
      </w:pPr>
      <w:r>
        <w:rPr>
          <w:rtl/>
        </w:rPr>
        <w:t>עבד-אלמאלכ דהאמשה (רע"ם):</w:t>
      </w:r>
    </w:p>
    <w:p w14:paraId="2F55B623" w14:textId="77777777" w:rsidR="00000000" w:rsidRDefault="00B2572E">
      <w:pPr>
        <w:pStyle w:val="a0"/>
        <w:rPr>
          <w:rtl/>
        </w:rPr>
      </w:pPr>
    </w:p>
    <w:p w14:paraId="063916A3" w14:textId="77777777" w:rsidR="00000000" w:rsidRDefault="00B2572E">
      <w:pPr>
        <w:pStyle w:val="a0"/>
        <w:rPr>
          <w:rFonts w:hint="cs"/>
          <w:rtl/>
        </w:rPr>
      </w:pPr>
      <w:r>
        <w:rPr>
          <w:rFonts w:hint="cs"/>
          <w:rtl/>
        </w:rPr>
        <w:t xml:space="preserve">בחיים לא תצליח לסתום לי את הפה. לא אתה ולא אלה שכמוך. תירגע, שב. פה מותר גם לאחרים לדבר. </w:t>
      </w:r>
    </w:p>
    <w:p w14:paraId="57262E59" w14:textId="77777777" w:rsidR="00000000" w:rsidRDefault="00B2572E">
      <w:pPr>
        <w:pStyle w:val="a0"/>
        <w:rPr>
          <w:rFonts w:hint="cs"/>
          <w:rtl/>
        </w:rPr>
      </w:pPr>
    </w:p>
    <w:p w14:paraId="6ECD02F1" w14:textId="77777777" w:rsidR="00000000" w:rsidRDefault="00B2572E">
      <w:pPr>
        <w:pStyle w:val="af0"/>
        <w:rPr>
          <w:rtl/>
        </w:rPr>
      </w:pPr>
      <w:r>
        <w:rPr>
          <w:rFonts w:hint="eastAsia"/>
          <w:rtl/>
        </w:rPr>
        <w:t>רוני</w:t>
      </w:r>
      <w:r>
        <w:rPr>
          <w:rtl/>
        </w:rPr>
        <w:t xml:space="preserve"> בר-און (הליכוד):</w:t>
      </w:r>
    </w:p>
    <w:p w14:paraId="49F6C5FF" w14:textId="77777777" w:rsidR="00000000" w:rsidRDefault="00B2572E">
      <w:pPr>
        <w:pStyle w:val="a0"/>
        <w:rPr>
          <w:rFonts w:hint="cs"/>
          <w:rtl/>
        </w:rPr>
      </w:pPr>
    </w:p>
    <w:p w14:paraId="1B169796" w14:textId="77777777" w:rsidR="00000000" w:rsidRDefault="00B2572E">
      <w:pPr>
        <w:pStyle w:val="a0"/>
        <w:rPr>
          <w:rFonts w:hint="cs"/>
          <w:rtl/>
        </w:rPr>
      </w:pPr>
      <w:r>
        <w:rPr>
          <w:rFonts w:hint="cs"/>
          <w:rtl/>
        </w:rPr>
        <w:t xml:space="preserve">"חיזבאללה". </w:t>
      </w:r>
    </w:p>
    <w:p w14:paraId="4CC22810" w14:textId="77777777" w:rsidR="00000000" w:rsidRDefault="00B2572E">
      <w:pPr>
        <w:pStyle w:val="a0"/>
        <w:rPr>
          <w:rFonts w:hint="cs"/>
          <w:rtl/>
        </w:rPr>
      </w:pPr>
    </w:p>
    <w:p w14:paraId="4F87CE18" w14:textId="77777777" w:rsidR="00000000" w:rsidRDefault="00B2572E">
      <w:pPr>
        <w:pStyle w:val="a"/>
        <w:rPr>
          <w:rtl/>
        </w:rPr>
      </w:pPr>
      <w:bookmarkStart w:id="192" w:name="_Toc67316655"/>
      <w:r>
        <w:rPr>
          <w:rtl/>
        </w:rPr>
        <w:t>עבד-אלמאלכ דהאמשה (רע"ם</w:t>
      </w:r>
      <w:r>
        <w:rPr>
          <w:rtl/>
        </w:rPr>
        <w:t>):</w:t>
      </w:r>
      <w:bookmarkEnd w:id="192"/>
    </w:p>
    <w:p w14:paraId="27FA5838" w14:textId="77777777" w:rsidR="00000000" w:rsidRDefault="00B2572E">
      <w:pPr>
        <w:pStyle w:val="a0"/>
        <w:rPr>
          <w:rtl/>
        </w:rPr>
      </w:pPr>
    </w:p>
    <w:p w14:paraId="4A172C97" w14:textId="77777777" w:rsidR="00000000" w:rsidRDefault="00B2572E">
      <w:pPr>
        <w:pStyle w:val="a0"/>
        <w:rPr>
          <w:rFonts w:hint="cs"/>
          <w:rtl/>
        </w:rPr>
      </w:pPr>
      <w:r>
        <w:rPr>
          <w:rFonts w:hint="cs"/>
          <w:rtl/>
        </w:rPr>
        <w:t xml:space="preserve">כבוד היושב-ראש, אני  לא רוצה לרדת לרמה של רוני בר-און ולדרך וליחס. אני לא אענה לך על זה. ענו לך די. אני רוצה להתייחס עניינית לנושא. </w:t>
      </w:r>
    </w:p>
    <w:p w14:paraId="76168B4C" w14:textId="77777777" w:rsidR="00000000" w:rsidRDefault="00B2572E">
      <w:pPr>
        <w:pStyle w:val="a0"/>
        <w:rPr>
          <w:rFonts w:hint="cs"/>
          <w:rtl/>
        </w:rPr>
      </w:pPr>
    </w:p>
    <w:p w14:paraId="59EAD8C5" w14:textId="77777777" w:rsidR="00000000" w:rsidRDefault="00B2572E">
      <w:pPr>
        <w:pStyle w:val="a0"/>
        <w:rPr>
          <w:rFonts w:hint="cs"/>
          <w:rtl/>
        </w:rPr>
      </w:pPr>
      <w:r>
        <w:rPr>
          <w:rFonts w:hint="cs"/>
          <w:rtl/>
        </w:rPr>
        <w:t xml:space="preserve">מדובר במה שנקרא ומה שהכריז ראש הממשלה כדרכו לשיפור ביטחונה של מדינת ישראל; אלה המלים שלו, לא אני בחרתי בהן. </w:t>
      </w:r>
    </w:p>
    <w:p w14:paraId="218AE8A4" w14:textId="77777777" w:rsidR="00000000" w:rsidRDefault="00B2572E">
      <w:pPr>
        <w:pStyle w:val="a0"/>
        <w:rPr>
          <w:rFonts w:hint="cs"/>
          <w:rtl/>
        </w:rPr>
      </w:pPr>
    </w:p>
    <w:p w14:paraId="690BA4B5" w14:textId="77777777" w:rsidR="00000000" w:rsidRDefault="00B2572E">
      <w:pPr>
        <w:pStyle w:val="af0"/>
        <w:rPr>
          <w:rtl/>
        </w:rPr>
      </w:pPr>
      <w:r>
        <w:rPr>
          <w:rFonts w:hint="eastAsia"/>
          <w:rtl/>
        </w:rPr>
        <w:t>זאב</w:t>
      </w:r>
      <w:r>
        <w:rPr>
          <w:rtl/>
        </w:rPr>
        <w:t xml:space="preserve"> בוים</w:t>
      </w:r>
      <w:r>
        <w:rPr>
          <w:rtl/>
        </w:rPr>
        <w:t xml:space="preserve"> (הליכוד):</w:t>
      </w:r>
    </w:p>
    <w:p w14:paraId="7EBA9861" w14:textId="77777777" w:rsidR="00000000" w:rsidRDefault="00B2572E">
      <w:pPr>
        <w:pStyle w:val="a0"/>
        <w:rPr>
          <w:rFonts w:hint="cs"/>
          <w:rtl/>
        </w:rPr>
      </w:pPr>
    </w:p>
    <w:p w14:paraId="5774BF44" w14:textId="77777777" w:rsidR="00000000" w:rsidRDefault="00B2572E">
      <w:pPr>
        <w:pStyle w:val="a0"/>
        <w:rPr>
          <w:rFonts w:hint="cs"/>
          <w:rtl/>
        </w:rPr>
      </w:pPr>
      <w:r>
        <w:rPr>
          <w:rFonts w:hint="cs"/>
          <w:rtl/>
        </w:rPr>
        <w:t xml:space="preserve">יש בזה משהו לפגם? </w:t>
      </w:r>
    </w:p>
    <w:p w14:paraId="34DA81A0" w14:textId="77777777" w:rsidR="00000000" w:rsidRDefault="00B2572E">
      <w:pPr>
        <w:pStyle w:val="a0"/>
        <w:rPr>
          <w:rFonts w:hint="cs"/>
          <w:rtl/>
        </w:rPr>
      </w:pPr>
    </w:p>
    <w:p w14:paraId="3DAB9C82" w14:textId="77777777" w:rsidR="00000000" w:rsidRDefault="00B2572E">
      <w:pPr>
        <w:pStyle w:val="-"/>
        <w:rPr>
          <w:rtl/>
        </w:rPr>
      </w:pPr>
      <w:r>
        <w:rPr>
          <w:rtl/>
        </w:rPr>
        <w:t>עבד-אלמאלכ דהאמשה (רע"ם):</w:t>
      </w:r>
    </w:p>
    <w:p w14:paraId="7BA008B4" w14:textId="77777777" w:rsidR="00000000" w:rsidRDefault="00B2572E">
      <w:pPr>
        <w:pStyle w:val="a0"/>
        <w:rPr>
          <w:rtl/>
        </w:rPr>
      </w:pPr>
    </w:p>
    <w:p w14:paraId="457AEDA8" w14:textId="77777777" w:rsidR="00000000" w:rsidRDefault="00B2572E">
      <w:pPr>
        <w:pStyle w:val="a0"/>
        <w:rPr>
          <w:rFonts w:hint="cs"/>
          <w:rtl/>
        </w:rPr>
      </w:pPr>
      <w:r>
        <w:rPr>
          <w:rFonts w:hint="cs"/>
          <w:rtl/>
        </w:rPr>
        <w:t>ואם ראש הממשלה אכן מתכוון למה שהוא אמר - - -</w:t>
      </w:r>
    </w:p>
    <w:p w14:paraId="17FC2112" w14:textId="77777777" w:rsidR="00000000" w:rsidRDefault="00B2572E">
      <w:pPr>
        <w:pStyle w:val="a0"/>
        <w:rPr>
          <w:rFonts w:hint="cs"/>
          <w:rtl/>
        </w:rPr>
      </w:pPr>
    </w:p>
    <w:p w14:paraId="3E8D7D9D" w14:textId="77777777" w:rsidR="00000000" w:rsidRDefault="00B2572E">
      <w:pPr>
        <w:pStyle w:val="af0"/>
        <w:rPr>
          <w:rtl/>
        </w:rPr>
      </w:pPr>
      <w:r>
        <w:rPr>
          <w:rFonts w:hint="eastAsia"/>
          <w:rtl/>
        </w:rPr>
        <w:t>זאב</w:t>
      </w:r>
      <w:r>
        <w:rPr>
          <w:rtl/>
        </w:rPr>
        <w:t xml:space="preserve"> בוים (הליכוד):</w:t>
      </w:r>
    </w:p>
    <w:p w14:paraId="5518D437" w14:textId="77777777" w:rsidR="00000000" w:rsidRDefault="00B2572E">
      <w:pPr>
        <w:pStyle w:val="a0"/>
        <w:rPr>
          <w:rFonts w:hint="cs"/>
          <w:rtl/>
        </w:rPr>
      </w:pPr>
    </w:p>
    <w:p w14:paraId="34921633" w14:textId="77777777" w:rsidR="00000000" w:rsidRDefault="00B2572E">
      <w:pPr>
        <w:pStyle w:val="a0"/>
        <w:rPr>
          <w:rFonts w:hint="cs"/>
          <w:rtl/>
        </w:rPr>
      </w:pPr>
      <w:r>
        <w:rPr>
          <w:rFonts w:hint="cs"/>
          <w:rtl/>
        </w:rPr>
        <w:t xml:space="preserve">זה מפריע לך? </w:t>
      </w:r>
    </w:p>
    <w:p w14:paraId="636A82A9" w14:textId="77777777" w:rsidR="00000000" w:rsidRDefault="00B2572E">
      <w:pPr>
        <w:pStyle w:val="a0"/>
        <w:rPr>
          <w:rFonts w:hint="cs"/>
          <w:rtl/>
        </w:rPr>
      </w:pPr>
    </w:p>
    <w:p w14:paraId="082368F6" w14:textId="77777777" w:rsidR="00000000" w:rsidRDefault="00B2572E">
      <w:pPr>
        <w:pStyle w:val="-"/>
        <w:rPr>
          <w:rtl/>
        </w:rPr>
      </w:pPr>
      <w:r>
        <w:rPr>
          <w:rtl/>
        </w:rPr>
        <w:t>עבד-אלמאלכ דהאמשה (רע"ם):</w:t>
      </w:r>
    </w:p>
    <w:p w14:paraId="517E577E" w14:textId="77777777" w:rsidR="00000000" w:rsidRDefault="00B2572E">
      <w:pPr>
        <w:pStyle w:val="a0"/>
        <w:rPr>
          <w:rtl/>
        </w:rPr>
      </w:pPr>
    </w:p>
    <w:p w14:paraId="76EF6A77" w14:textId="77777777" w:rsidR="00000000" w:rsidRDefault="00B2572E">
      <w:pPr>
        <w:pStyle w:val="a0"/>
        <w:rPr>
          <w:rFonts w:hint="cs"/>
          <w:rtl/>
        </w:rPr>
      </w:pPr>
      <w:r>
        <w:rPr>
          <w:rFonts w:hint="cs"/>
          <w:rtl/>
        </w:rPr>
        <w:t>שמע אותי עד הסוף. תנו לדבר פה. רק מריבות? מותר גם לומר משפט אחד שלם. תאמין לי, מספיק מה ש</w:t>
      </w:r>
      <w:r>
        <w:rPr>
          <w:rFonts w:hint="cs"/>
          <w:rtl/>
        </w:rPr>
        <w:t xml:space="preserve">היה, לדעתי. אני לא צריך להוסיף לזה אש. </w:t>
      </w:r>
    </w:p>
    <w:p w14:paraId="59D4546F" w14:textId="77777777" w:rsidR="00000000" w:rsidRDefault="00B2572E">
      <w:pPr>
        <w:pStyle w:val="a0"/>
        <w:rPr>
          <w:rFonts w:hint="cs"/>
          <w:rtl/>
        </w:rPr>
      </w:pPr>
    </w:p>
    <w:p w14:paraId="41B8143F" w14:textId="77777777" w:rsidR="00000000" w:rsidRDefault="00B2572E">
      <w:pPr>
        <w:pStyle w:val="a0"/>
        <w:rPr>
          <w:rFonts w:hint="cs"/>
          <w:rtl/>
        </w:rPr>
      </w:pPr>
      <w:r>
        <w:rPr>
          <w:rFonts w:hint="cs"/>
          <w:rtl/>
        </w:rPr>
        <w:t xml:space="preserve">אני אומר: אם ראש הממשלה מתכוון למה שהוא אמר, הוא ימצא תמיכה בעם, בחלקים גדולים בעם. הוא ימצא תמיכה גם בי. אני אתמוך בו. אני רוצה שיהיה סוף לשפיכות הדמים הזאת, שיהיה סוף לשיגעון של ההתנחלויות ויהיה סוף לדיכויו של עם </w:t>
      </w:r>
      <w:r>
        <w:rPr>
          <w:rFonts w:hint="cs"/>
          <w:rtl/>
        </w:rPr>
        <w:t xml:space="preserve">אחר; לצאת ממעגל השטות הזה שנקרא כוח, ועוד יותר כוח ועוד יותר כוח. </w:t>
      </w:r>
    </w:p>
    <w:p w14:paraId="4DED7A45" w14:textId="77777777" w:rsidR="00000000" w:rsidRDefault="00B2572E">
      <w:pPr>
        <w:pStyle w:val="a0"/>
        <w:rPr>
          <w:rFonts w:hint="cs"/>
          <w:rtl/>
        </w:rPr>
      </w:pPr>
    </w:p>
    <w:p w14:paraId="2A788A8D" w14:textId="77777777" w:rsidR="00000000" w:rsidRDefault="00B2572E">
      <w:pPr>
        <w:pStyle w:val="a0"/>
        <w:rPr>
          <w:rFonts w:hint="cs"/>
          <w:rtl/>
        </w:rPr>
      </w:pPr>
      <w:r>
        <w:rPr>
          <w:rFonts w:hint="cs"/>
          <w:rtl/>
        </w:rPr>
        <w:t>לא אני אקבע את חוזה השלום בין הפלסטינים לבין ארץ-ישראל, אבל במקרה שהצדדים אכן יגיעו לפשרה מוסכמת, שיש בה כדי להוריד התנחלויות, כפי שראש הממשלה רוצה לעשות, אפילו מצד אחד, ויש בה לתת לעם הפל</w:t>
      </w:r>
      <w:r>
        <w:rPr>
          <w:rFonts w:hint="cs"/>
          <w:rtl/>
        </w:rPr>
        <w:t>סטיני את המינימום שהוא הסכים לו - זכותו להגדרה עצמית על אדמתו, שתהיה לו מדינה, שיהיה לו דגל, שיהיה לו חופש, שיהיה לו אוכל, שלא יהיה בבית-סוהר שלם שנים שלמות - - -</w:t>
      </w:r>
    </w:p>
    <w:p w14:paraId="6D6802C2" w14:textId="77777777" w:rsidR="00000000" w:rsidRDefault="00B2572E">
      <w:pPr>
        <w:pStyle w:val="a0"/>
        <w:rPr>
          <w:rFonts w:hint="cs"/>
          <w:rtl/>
        </w:rPr>
      </w:pPr>
    </w:p>
    <w:p w14:paraId="4A3ECDE1" w14:textId="77777777" w:rsidR="00000000" w:rsidRDefault="00B2572E">
      <w:pPr>
        <w:pStyle w:val="af0"/>
        <w:rPr>
          <w:rtl/>
        </w:rPr>
      </w:pPr>
      <w:r>
        <w:rPr>
          <w:rFonts w:hint="eastAsia"/>
          <w:rtl/>
        </w:rPr>
        <w:t>ענבל</w:t>
      </w:r>
      <w:r>
        <w:rPr>
          <w:rtl/>
        </w:rPr>
        <w:t xml:space="preserve"> גבריאלי (הליכוד):</w:t>
      </w:r>
    </w:p>
    <w:p w14:paraId="666CFEE3" w14:textId="77777777" w:rsidR="00000000" w:rsidRDefault="00B2572E">
      <w:pPr>
        <w:pStyle w:val="a0"/>
        <w:rPr>
          <w:rFonts w:hint="cs"/>
          <w:rtl/>
        </w:rPr>
      </w:pPr>
    </w:p>
    <w:p w14:paraId="7E7B359C" w14:textId="77777777" w:rsidR="00000000" w:rsidRDefault="00B2572E">
      <w:pPr>
        <w:pStyle w:val="a0"/>
        <w:rPr>
          <w:rFonts w:hint="cs"/>
          <w:rtl/>
        </w:rPr>
      </w:pPr>
      <w:r>
        <w:rPr>
          <w:rFonts w:hint="cs"/>
          <w:rtl/>
        </w:rPr>
        <w:t xml:space="preserve">מה עם המינימום שלנו? </w:t>
      </w:r>
    </w:p>
    <w:p w14:paraId="57C49822" w14:textId="77777777" w:rsidR="00000000" w:rsidRDefault="00B2572E">
      <w:pPr>
        <w:pStyle w:val="a0"/>
        <w:rPr>
          <w:rFonts w:hint="cs"/>
          <w:rtl/>
        </w:rPr>
      </w:pPr>
    </w:p>
    <w:p w14:paraId="2C0D30F0" w14:textId="77777777" w:rsidR="00000000" w:rsidRDefault="00B2572E">
      <w:pPr>
        <w:pStyle w:val="-"/>
        <w:rPr>
          <w:rtl/>
        </w:rPr>
      </w:pPr>
      <w:r>
        <w:rPr>
          <w:rtl/>
        </w:rPr>
        <w:t>עבד-אלמאלכ דהאמשה (רע"ם):</w:t>
      </w:r>
    </w:p>
    <w:p w14:paraId="111B1FD6" w14:textId="77777777" w:rsidR="00000000" w:rsidRDefault="00B2572E">
      <w:pPr>
        <w:pStyle w:val="a0"/>
        <w:rPr>
          <w:rtl/>
        </w:rPr>
      </w:pPr>
    </w:p>
    <w:p w14:paraId="58A11481" w14:textId="77777777" w:rsidR="00000000" w:rsidRDefault="00B2572E">
      <w:pPr>
        <w:pStyle w:val="a0"/>
        <w:rPr>
          <w:rFonts w:hint="cs"/>
          <w:rtl/>
        </w:rPr>
      </w:pPr>
      <w:r>
        <w:rPr>
          <w:rFonts w:hint="cs"/>
          <w:rtl/>
        </w:rPr>
        <w:t>לך כבר יש מקסימום.</w:t>
      </w:r>
      <w:r>
        <w:rPr>
          <w:rFonts w:hint="cs"/>
          <w:rtl/>
        </w:rPr>
        <w:t xml:space="preserve"> </w:t>
      </w:r>
    </w:p>
    <w:p w14:paraId="369C88CF" w14:textId="77777777" w:rsidR="00000000" w:rsidRDefault="00B2572E">
      <w:pPr>
        <w:pStyle w:val="a0"/>
        <w:rPr>
          <w:rFonts w:hint="cs"/>
          <w:rtl/>
        </w:rPr>
      </w:pPr>
    </w:p>
    <w:p w14:paraId="2E392EEA" w14:textId="77777777" w:rsidR="00000000" w:rsidRDefault="00B2572E">
      <w:pPr>
        <w:pStyle w:val="af0"/>
        <w:rPr>
          <w:rtl/>
        </w:rPr>
      </w:pPr>
      <w:r>
        <w:rPr>
          <w:rFonts w:hint="eastAsia"/>
          <w:rtl/>
        </w:rPr>
        <w:t>ענבל</w:t>
      </w:r>
      <w:r>
        <w:rPr>
          <w:rtl/>
        </w:rPr>
        <w:t xml:space="preserve"> גבריאלי (הליכוד):</w:t>
      </w:r>
    </w:p>
    <w:p w14:paraId="62C985F2" w14:textId="77777777" w:rsidR="00000000" w:rsidRDefault="00B2572E">
      <w:pPr>
        <w:pStyle w:val="a0"/>
        <w:rPr>
          <w:rFonts w:hint="cs"/>
          <w:rtl/>
        </w:rPr>
      </w:pPr>
    </w:p>
    <w:p w14:paraId="682484EE" w14:textId="77777777" w:rsidR="00000000" w:rsidRDefault="00B2572E">
      <w:pPr>
        <w:pStyle w:val="a0"/>
        <w:rPr>
          <w:rFonts w:hint="cs"/>
          <w:rtl/>
        </w:rPr>
      </w:pPr>
      <w:r>
        <w:rPr>
          <w:rFonts w:hint="cs"/>
          <w:rtl/>
        </w:rPr>
        <w:t>לא. איזה מקסימום? אתה - - -</w:t>
      </w:r>
    </w:p>
    <w:p w14:paraId="5C0C8D81" w14:textId="77777777" w:rsidR="00000000" w:rsidRDefault="00B2572E">
      <w:pPr>
        <w:pStyle w:val="a0"/>
        <w:rPr>
          <w:rFonts w:hint="cs"/>
          <w:rtl/>
        </w:rPr>
      </w:pPr>
    </w:p>
    <w:p w14:paraId="689D6F0B" w14:textId="77777777" w:rsidR="00000000" w:rsidRDefault="00B2572E">
      <w:pPr>
        <w:pStyle w:val="-"/>
        <w:rPr>
          <w:rtl/>
        </w:rPr>
      </w:pPr>
      <w:r>
        <w:rPr>
          <w:rtl/>
        </w:rPr>
        <w:t>עבד-אלמאלכ דהאמשה (רע"ם):</w:t>
      </w:r>
    </w:p>
    <w:p w14:paraId="7AB9E963" w14:textId="77777777" w:rsidR="00000000" w:rsidRDefault="00B2572E">
      <w:pPr>
        <w:pStyle w:val="a0"/>
        <w:rPr>
          <w:rtl/>
        </w:rPr>
      </w:pPr>
    </w:p>
    <w:p w14:paraId="493B667D" w14:textId="77777777" w:rsidR="00000000" w:rsidRDefault="00B2572E">
      <w:pPr>
        <w:pStyle w:val="a0"/>
        <w:rPr>
          <w:rFonts w:hint="cs"/>
          <w:rtl/>
        </w:rPr>
      </w:pPr>
      <w:r>
        <w:rPr>
          <w:rFonts w:hint="cs"/>
          <w:rtl/>
        </w:rPr>
        <w:t>את מייצגת את המדינה שאספה את כל הקלפים ואת כל הכוח. היא שולטת בכל השטחים, ובכוח. היא חייבת להחזיר לפלסטינים חלק מהאדמות שהם מסכימים לקבל, והיא חייבת להחזיר לפלסטינים את חירו</w:t>
      </w:r>
      <w:r>
        <w:rPr>
          <w:rFonts w:hint="cs"/>
          <w:rtl/>
        </w:rPr>
        <w:t xml:space="preserve">תם. היא חייבת להחזיר לפלסטינים, שיוכלו לחיות לא כמו בבית-כלא, ולא כמו עבדים, והיא חייבת לי, כאזרח מדינת ישראל, שוויון, ולא את המדיניות של האפרטהייד ואת המדיניות של אפליה גזעית והריסת בתים ושל הפקעת קרקעות. יש גבול גם לשיגעונות, ויש דרך לשפיות. </w:t>
      </w:r>
    </w:p>
    <w:p w14:paraId="06D79611" w14:textId="77777777" w:rsidR="00000000" w:rsidRDefault="00B2572E">
      <w:pPr>
        <w:pStyle w:val="a0"/>
        <w:rPr>
          <w:rFonts w:hint="cs"/>
          <w:rtl/>
        </w:rPr>
      </w:pPr>
    </w:p>
    <w:p w14:paraId="17A4B6B0" w14:textId="77777777" w:rsidR="00000000" w:rsidRDefault="00B2572E">
      <w:pPr>
        <w:pStyle w:val="a0"/>
        <w:rPr>
          <w:rFonts w:hint="cs"/>
          <w:rtl/>
        </w:rPr>
      </w:pPr>
      <w:r>
        <w:rPr>
          <w:rFonts w:hint="cs"/>
          <w:rtl/>
        </w:rPr>
        <w:t>מה רוצים א</w:t>
      </w:r>
      <w:r>
        <w:rPr>
          <w:rFonts w:hint="cs"/>
          <w:rtl/>
        </w:rPr>
        <w:t>לה שלא מוכנים לקבל כל פשרה, מה הם רוצים? הרי הובלתם את הממשלה הזאת שלוש שנים שלמות לשיאים של כוח שלא היו כמותם, של שפיכות דמים, של רצח, של דיכוי עם, של אנשים שהושמו בבתי-כלא רעבים, צמאים למים. מים אין להם לשתות שם, כאשר אתם עושים בהתנחלויות בריכות שחייה וג</w:t>
      </w:r>
      <w:r>
        <w:rPr>
          <w:rFonts w:hint="cs"/>
          <w:rtl/>
        </w:rPr>
        <w:t xml:space="preserve">נים מלבלבים. מסתכלים על השכן הפלסטיני ועוקרים לו את העצים שלו. יש גבול לכל דבר, אבל יש גבול גם לעוול, קודם כול. </w:t>
      </w:r>
    </w:p>
    <w:p w14:paraId="25012D5E" w14:textId="77777777" w:rsidR="00000000" w:rsidRDefault="00B2572E">
      <w:pPr>
        <w:pStyle w:val="a0"/>
        <w:rPr>
          <w:rFonts w:hint="cs"/>
          <w:rtl/>
        </w:rPr>
      </w:pPr>
    </w:p>
    <w:p w14:paraId="3936482A" w14:textId="77777777" w:rsidR="00000000" w:rsidRDefault="00B2572E">
      <w:pPr>
        <w:pStyle w:val="a0"/>
        <w:rPr>
          <w:rFonts w:hint="cs"/>
          <w:rtl/>
        </w:rPr>
      </w:pPr>
      <w:r>
        <w:rPr>
          <w:rFonts w:hint="cs"/>
          <w:rtl/>
        </w:rPr>
        <w:t>אני חושב שאם ראש הממשלה אכן מתכוון - והוא לא משטה ולא משקר, לא מאחז עיניים - אכן לפרק התנחלויות ולהתחיל ללכת לפתרון, יש לתת לו לעשות את זה. לז</w:t>
      </w:r>
      <w:r>
        <w:rPr>
          <w:rFonts w:hint="cs"/>
          <w:rtl/>
        </w:rPr>
        <w:t xml:space="preserve">ה הוא קיבל מנדט מהעם. </w:t>
      </w:r>
    </w:p>
    <w:p w14:paraId="727B4500" w14:textId="77777777" w:rsidR="00000000" w:rsidRDefault="00B2572E">
      <w:pPr>
        <w:pStyle w:val="a0"/>
        <w:rPr>
          <w:rFonts w:hint="cs"/>
          <w:rtl/>
        </w:rPr>
      </w:pPr>
    </w:p>
    <w:p w14:paraId="7E1317B8" w14:textId="77777777" w:rsidR="00000000" w:rsidRDefault="00B2572E">
      <w:pPr>
        <w:pStyle w:val="af0"/>
        <w:rPr>
          <w:rtl/>
        </w:rPr>
      </w:pPr>
      <w:r>
        <w:rPr>
          <w:rFonts w:hint="eastAsia"/>
          <w:rtl/>
        </w:rPr>
        <w:t>אופיר</w:t>
      </w:r>
      <w:r>
        <w:rPr>
          <w:rtl/>
        </w:rPr>
        <w:t xml:space="preserve"> פינס-פז (העבודה-מימד):</w:t>
      </w:r>
    </w:p>
    <w:p w14:paraId="3D81DE76" w14:textId="77777777" w:rsidR="00000000" w:rsidRDefault="00B2572E">
      <w:pPr>
        <w:pStyle w:val="a0"/>
        <w:rPr>
          <w:rFonts w:hint="cs"/>
          <w:rtl/>
        </w:rPr>
      </w:pPr>
    </w:p>
    <w:p w14:paraId="3A402F02" w14:textId="77777777" w:rsidR="00000000" w:rsidRDefault="00B2572E">
      <w:pPr>
        <w:pStyle w:val="a0"/>
        <w:rPr>
          <w:rFonts w:hint="cs"/>
          <w:rtl/>
        </w:rPr>
      </w:pPr>
      <w:r>
        <w:rPr>
          <w:rFonts w:hint="cs"/>
          <w:rtl/>
        </w:rPr>
        <w:t xml:space="preserve">בחיים הוא לא יעשה את זה. </w:t>
      </w:r>
    </w:p>
    <w:p w14:paraId="4B5826E8" w14:textId="77777777" w:rsidR="00000000" w:rsidRDefault="00B2572E">
      <w:pPr>
        <w:pStyle w:val="a0"/>
        <w:rPr>
          <w:rFonts w:hint="cs"/>
          <w:rtl/>
        </w:rPr>
      </w:pPr>
    </w:p>
    <w:p w14:paraId="0FD9818E" w14:textId="77777777" w:rsidR="00000000" w:rsidRDefault="00B2572E">
      <w:pPr>
        <w:pStyle w:val="-"/>
        <w:rPr>
          <w:rtl/>
        </w:rPr>
      </w:pPr>
      <w:r>
        <w:rPr>
          <w:rtl/>
        </w:rPr>
        <w:t>עבד-אלמאלכ דהאמשה (רע"ם):</w:t>
      </w:r>
    </w:p>
    <w:p w14:paraId="264BCDF3" w14:textId="77777777" w:rsidR="00000000" w:rsidRDefault="00B2572E">
      <w:pPr>
        <w:pStyle w:val="a0"/>
        <w:rPr>
          <w:rtl/>
        </w:rPr>
      </w:pPr>
    </w:p>
    <w:p w14:paraId="4528A0F1" w14:textId="77777777" w:rsidR="00000000" w:rsidRDefault="00B2572E">
      <w:pPr>
        <w:pStyle w:val="a0"/>
        <w:rPr>
          <w:rFonts w:hint="cs"/>
          <w:rtl/>
        </w:rPr>
      </w:pPr>
      <w:r>
        <w:rPr>
          <w:rFonts w:hint="cs"/>
          <w:rtl/>
        </w:rPr>
        <w:t xml:space="preserve">הוא לא יעשה את זה, אני יודע, אני אומר: אם; אם הוא מתכוון לעשות את זה. </w:t>
      </w:r>
    </w:p>
    <w:p w14:paraId="42B32A32" w14:textId="77777777" w:rsidR="00000000" w:rsidRDefault="00B2572E">
      <w:pPr>
        <w:pStyle w:val="a0"/>
        <w:rPr>
          <w:rFonts w:hint="cs"/>
          <w:rtl/>
        </w:rPr>
      </w:pPr>
    </w:p>
    <w:p w14:paraId="6E66A889" w14:textId="77777777" w:rsidR="00000000" w:rsidRDefault="00B2572E">
      <w:pPr>
        <w:pStyle w:val="af0"/>
        <w:rPr>
          <w:rtl/>
        </w:rPr>
      </w:pPr>
      <w:r>
        <w:rPr>
          <w:rFonts w:hint="eastAsia"/>
          <w:rtl/>
        </w:rPr>
        <w:t>רוני</w:t>
      </w:r>
      <w:r>
        <w:rPr>
          <w:rtl/>
        </w:rPr>
        <w:t xml:space="preserve"> בר-און (הליכוד):</w:t>
      </w:r>
    </w:p>
    <w:p w14:paraId="735C90F1" w14:textId="77777777" w:rsidR="00000000" w:rsidRDefault="00B2572E">
      <w:pPr>
        <w:pStyle w:val="a0"/>
        <w:rPr>
          <w:rFonts w:hint="cs"/>
          <w:rtl/>
        </w:rPr>
      </w:pPr>
    </w:p>
    <w:p w14:paraId="41317373" w14:textId="77777777" w:rsidR="00000000" w:rsidRDefault="00B2572E">
      <w:pPr>
        <w:pStyle w:val="a0"/>
        <w:rPr>
          <w:rFonts w:hint="cs"/>
          <w:rtl/>
        </w:rPr>
      </w:pPr>
      <w:r>
        <w:rPr>
          <w:rFonts w:hint="cs"/>
          <w:rtl/>
        </w:rPr>
        <w:t xml:space="preserve">אתו יש לך שפה משותפת. </w:t>
      </w:r>
    </w:p>
    <w:p w14:paraId="2126CD09" w14:textId="77777777" w:rsidR="00000000" w:rsidRDefault="00B2572E">
      <w:pPr>
        <w:pStyle w:val="a0"/>
        <w:rPr>
          <w:rFonts w:hint="cs"/>
          <w:rtl/>
        </w:rPr>
      </w:pPr>
    </w:p>
    <w:p w14:paraId="689485F8" w14:textId="77777777" w:rsidR="00000000" w:rsidRDefault="00B2572E">
      <w:pPr>
        <w:pStyle w:val="-"/>
        <w:rPr>
          <w:rtl/>
        </w:rPr>
      </w:pPr>
      <w:r>
        <w:rPr>
          <w:rtl/>
        </w:rPr>
        <w:t>עבד-אלמאלכ דהאמשה (רע"ם):</w:t>
      </w:r>
    </w:p>
    <w:p w14:paraId="24E461AC" w14:textId="77777777" w:rsidR="00000000" w:rsidRDefault="00B2572E">
      <w:pPr>
        <w:pStyle w:val="a0"/>
        <w:rPr>
          <w:rtl/>
        </w:rPr>
      </w:pPr>
    </w:p>
    <w:p w14:paraId="6883D082" w14:textId="77777777" w:rsidR="00000000" w:rsidRDefault="00B2572E">
      <w:pPr>
        <w:pStyle w:val="a0"/>
        <w:rPr>
          <w:rFonts w:hint="cs"/>
          <w:rtl/>
        </w:rPr>
      </w:pPr>
      <w:r>
        <w:rPr>
          <w:rFonts w:hint="cs"/>
          <w:rtl/>
        </w:rPr>
        <w:t>או</w:t>
      </w:r>
      <w:r>
        <w:rPr>
          <w:rFonts w:hint="cs"/>
          <w:rtl/>
        </w:rPr>
        <w:t>מרים שהוא רוצה לעשות את זה. אני יודע? אם הוא מתכוון לעשות את זה, העם חייב לו תמיכה, והעם יתמוך בו. אבל אם הוא משטה בנו, אז הוא משטה פעם במתנחלים ופעם בערבים, ופעם בחרדים, אבל גם לשטויות האלה יהיה סוף. הוא לא יכול לשטות בכולם כל הזמן. תודה רבה, אדוני היושב-</w:t>
      </w:r>
      <w:r>
        <w:rPr>
          <w:rFonts w:hint="cs"/>
          <w:rtl/>
        </w:rPr>
        <w:t xml:space="preserve">ראש. </w:t>
      </w:r>
    </w:p>
    <w:p w14:paraId="23E300F1" w14:textId="77777777" w:rsidR="00000000" w:rsidRDefault="00B2572E">
      <w:pPr>
        <w:pStyle w:val="a0"/>
        <w:rPr>
          <w:rFonts w:hint="cs"/>
          <w:rtl/>
        </w:rPr>
      </w:pPr>
    </w:p>
    <w:p w14:paraId="56A7DEBD" w14:textId="77777777" w:rsidR="00000000" w:rsidRDefault="00B2572E">
      <w:pPr>
        <w:pStyle w:val="a0"/>
        <w:rPr>
          <w:rFonts w:hint="cs"/>
          <w:rtl/>
        </w:rPr>
      </w:pPr>
    </w:p>
    <w:p w14:paraId="0118D38D" w14:textId="77777777" w:rsidR="00000000" w:rsidRDefault="00B2572E">
      <w:pPr>
        <w:pStyle w:val="a2"/>
        <w:rPr>
          <w:rFonts w:hint="cs"/>
          <w:rtl/>
        </w:rPr>
      </w:pPr>
      <w:bookmarkStart w:id="193" w:name="_Toc67316656"/>
      <w:r>
        <w:rPr>
          <w:rFonts w:hint="cs"/>
          <w:rtl/>
        </w:rPr>
        <w:t>מסמכים שהונחו על שולחן הכנסת</w:t>
      </w:r>
      <w:bookmarkEnd w:id="193"/>
      <w:r>
        <w:rPr>
          <w:rFonts w:hint="cs"/>
          <w:rtl/>
        </w:rPr>
        <w:t xml:space="preserve"> </w:t>
      </w:r>
    </w:p>
    <w:p w14:paraId="3078885D" w14:textId="77777777" w:rsidR="00000000" w:rsidRDefault="00B2572E">
      <w:pPr>
        <w:pStyle w:val="a0"/>
        <w:rPr>
          <w:rFonts w:hint="cs"/>
          <w:rtl/>
        </w:rPr>
      </w:pPr>
    </w:p>
    <w:p w14:paraId="1B141DD9" w14:textId="77777777" w:rsidR="00000000" w:rsidRDefault="00B2572E">
      <w:pPr>
        <w:pStyle w:val="af1"/>
        <w:rPr>
          <w:rtl/>
        </w:rPr>
      </w:pPr>
      <w:r>
        <w:rPr>
          <w:rtl/>
        </w:rPr>
        <w:t>היו"ר מיכאל נודלמן:</w:t>
      </w:r>
    </w:p>
    <w:p w14:paraId="6DC9C670" w14:textId="77777777" w:rsidR="00000000" w:rsidRDefault="00B2572E">
      <w:pPr>
        <w:pStyle w:val="a0"/>
        <w:rPr>
          <w:rtl/>
        </w:rPr>
      </w:pPr>
    </w:p>
    <w:p w14:paraId="70CEAC82" w14:textId="77777777" w:rsidR="00000000" w:rsidRDefault="00B2572E">
      <w:pPr>
        <w:pStyle w:val="a0"/>
        <w:rPr>
          <w:rFonts w:hint="cs"/>
          <w:rtl/>
        </w:rPr>
      </w:pPr>
      <w:r>
        <w:rPr>
          <w:rFonts w:hint="cs"/>
          <w:rtl/>
        </w:rPr>
        <w:t xml:space="preserve">הודעה לסגן המזכיר. </w:t>
      </w:r>
    </w:p>
    <w:p w14:paraId="43BCFC86" w14:textId="77777777" w:rsidR="00000000" w:rsidRDefault="00B2572E">
      <w:pPr>
        <w:pStyle w:val="a0"/>
        <w:rPr>
          <w:rFonts w:hint="cs"/>
          <w:rtl/>
        </w:rPr>
      </w:pPr>
    </w:p>
    <w:p w14:paraId="44307FEA" w14:textId="77777777" w:rsidR="00000000" w:rsidRDefault="00B2572E">
      <w:pPr>
        <w:pStyle w:val="a"/>
        <w:rPr>
          <w:rtl/>
        </w:rPr>
      </w:pPr>
      <w:bookmarkStart w:id="194" w:name="_Toc67316657"/>
      <w:r>
        <w:rPr>
          <w:rFonts w:hint="eastAsia"/>
          <w:rtl/>
        </w:rPr>
        <w:t>סגן</w:t>
      </w:r>
      <w:r>
        <w:rPr>
          <w:rtl/>
        </w:rPr>
        <w:t xml:space="preserve"> מזכיר הכנסת דוד לב:</w:t>
      </w:r>
      <w:bookmarkEnd w:id="194"/>
    </w:p>
    <w:p w14:paraId="13A808AE" w14:textId="77777777" w:rsidR="00000000" w:rsidRDefault="00B2572E">
      <w:pPr>
        <w:pStyle w:val="a0"/>
        <w:rPr>
          <w:rFonts w:hint="cs"/>
          <w:rtl/>
        </w:rPr>
      </w:pPr>
    </w:p>
    <w:p w14:paraId="3061B86E" w14:textId="77777777" w:rsidR="00000000" w:rsidRDefault="00B2572E">
      <w:pPr>
        <w:pStyle w:val="a0"/>
        <w:rPr>
          <w:rFonts w:hint="cs"/>
          <w:rtl/>
        </w:rPr>
      </w:pPr>
      <w:r>
        <w:rPr>
          <w:rFonts w:hint="cs"/>
          <w:rtl/>
        </w:rPr>
        <w:t xml:space="preserve">ברשות יושב-ראש הישיבה, הנני מתכבד להודיע, כי הונחה על שולחן הכנסת, לקריאה שנייה ולקריאה שלישית, הצעת חוק התרבות והאמנות (תיקון), התשס"ד-2004, שהחזירה </w:t>
      </w:r>
      <w:r>
        <w:rPr>
          <w:rFonts w:hint="cs"/>
          <w:rtl/>
        </w:rPr>
        <w:t xml:space="preserve">ועדת החינוך והתרבות. תודה. </w:t>
      </w:r>
    </w:p>
    <w:p w14:paraId="2FED16CC" w14:textId="77777777" w:rsidR="00000000" w:rsidRDefault="00B2572E">
      <w:pPr>
        <w:pStyle w:val="a0"/>
        <w:rPr>
          <w:rFonts w:hint="cs"/>
          <w:rtl/>
        </w:rPr>
      </w:pPr>
    </w:p>
    <w:p w14:paraId="35906AD9" w14:textId="77777777" w:rsidR="00000000" w:rsidRDefault="00B2572E">
      <w:pPr>
        <w:pStyle w:val="af1"/>
        <w:rPr>
          <w:rFonts w:hint="cs"/>
          <w:rtl/>
        </w:rPr>
      </w:pPr>
      <w:r>
        <w:rPr>
          <w:rtl/>
        </w:rPr>
        <w:t>היו"ר מיכאל נודלמן:</w:t>
      </w:r>
    </w:p>
    <w:p w14:paraId="005FDF67" w14:textId="77777777" w:rsidR="00000000" w:rsidRDefault="00B2572E">
      <w:pPr>
        <w:pStyle w:val="a0"/>
        <w:rPr>
          <w:rFonts w:hint="cs"/>
          <w:rtl/>
        </w:rPr>
      </w:pPr>
    </w:p>
    <w:p w14:paraId="790A1A5A" w14:textId="77777777" w:rsidR="00000000" w:rsidRDefault="00B2572E">
      <w:pPr>
        <w:pStyle w:val="a0"/>
        <w:rPr>
          <w:rFonts w:hint="cs"/>
          <w:rtl/>
        </w:rPr>
      </w:pPr>
      <w:r>
        <w:rPr>
          <w:rFonts w:hint="cs"/>
          <w:rtl/>
        </w:rPr>
        <w:t>תודה.</w:t>
      </w:r>
    </w:p>
    <w:p w14:paraId="13A1E7C9" w14:textId="77777777" w:rsidR="00000000" w:rsidRDefault="00B2572E">
      <w:pPr>
        <w:pStyle w:val="a0"/>
        <w:rPr>
          <w:rtl/>
        </w:rPr>
      </w:pPr>
    </w:p>
    <w:p w14:paraId="4545B9E6" w14:textId="77777777" w:rsidR="00000000" w:rsidRDefault="00B2572E">
      <w:pPr>
        <w:pStyle w:val="a0"/>
        <w:rPr>
          <w:rFonts w:hint="cs"/>
          <w:rtl/>
        </w:rPr>
      </w:pPr>
    </w:p>
    <w:p w14:paraId="1EF98905" w14:textId="77777777" w:rsidR="00000000" w:rsidRDefault="00B2572E">
      <w:pPr>
        <w:pStyle w:val="a2"/>
        <w:rPr>
          <w:rtl/>
        </w:rPr>
      </w:pPr>
      <w:bookmarkStart w:id="195" w:name="CS22494FI0022494T17_02_2004_20_59_11"/>
      <w:bookmarkStart w:id="196" w:name="_Toc67316658"/>
      <w:bookmarkEnd w:id="195"/>
      <w:r>
        <w:rPr>
          <w:rtl/>
        </w:rPr>
        <w:t>הת</w:t>
      </w:r>
      <w:r>
        <w:rPr>
          <w:rFonts w:hint="cs"/>
          <w:rtl/>
        </w:rPr>
        <w:t>ו</w:t>
      </w:r>
      <w:r>
        <w:rPr>
          <w:rtl/>
        </w:rPr>
        <w:t xml:space="preserve">כנית לפינוי </w:t>
      </w:r>
      <w:r>
        <w:rPr>
          <w:rFonts w:hint="cs"/>
          <w:rtl/>
        </w:rPr>
        <w:t>י</w:t>
      </w:r>
      <w:r>
        <w:rPr>
          <w:rtl/>
        </w:rPr>
        <w:t>ישובים בחבל</w:t>
      </w:r>
      <w:r>
        <w:rPr>
          <w:rFonts w:hint="cs"/>
          <w:rtl/>
        </w:rPr>
        <w:t>-</w:t>
      </w:r>
      <w:r>
        <w:rPr>
          <w:rtl/>
        </w:rPr>
        <w:t>עזה ומשאל</w:t>
      </w:r>
      <w:r>
        <w:rPr>
          <w:rFonts w:hint="cs"/>
          <w:rtl/>
        </w:rPr>
        <w:t>-</w:t>
      </w:r>
      <w:r>
        <w:rPr>
          <w:rtl/>
        </w:rPr>
        <w:t>עם</w:t>
      </w:r>
      <w:bookmarkEnd w:id="196"/>
    </w:p>
    <w:p w14:paraId="660A3DD6" w14:textId="77777777" w:rsidR="00000000" w:rsidRDefault="00B2572E">
      <w:pPr>
        <w:pStyle w:val="af1"/>
        <w:rPr>
          <w:rFonts w:hint="cs"/>
          <w:rtl/>
        </w:rPr>
      </w:pPr>
    </w:p>
    <w:p w14:paraId="31F31D59" w14:textId="77777777" w:rsidR="00000000" w:rsidRDefault="00B2572E">
      <w:pPr>
        <w:pStyle w:val="af1"/>
        <w:rPr>
          <w:rtl/>
        </w:rPr>
      </w:pPr>
      <w:r>
        <w:rPr>
          <w:rtl/>
        </w:rPr>
        <w:t>היו"ר מיכאל נודלמן:</w:t>
      </w:r>
    </w:p>
    <w:p w14:paraId="56B9BAAB" w14:textId="77777777" w:rsidR="00000000" w:rsidRDefault="00B2572E">
      <w:pPr>
        <w:pStyle w:val="a0"/>
        <w:rPr>
          <w:rtl/>
        </w:rPr>
      </w:pPr>
    </w:p>
    <w:p w14:paraId="2E3B1C12" w14:textId="77777777" w:rsidR="00000000" w:rsidRDefault="00B2572E">
      <w:pPr>
        <w:pStyle w:val="a0"/>
        <w:rPr>
          <w:rFonts w:hint="cs"/>
          <w:rtl/>
        </w:rPr>
      </w:pPr>
      <w:r>
        <w:rPr>
          <w:rFonts w:hint="cs"/>
          <w:rtl/>
        </w:rPr>
        <w:t xml:space="preserve">חבר הכנסת עזמי בשארה, בבקשה. אחריו </w:t>
      </w:r>
      <w:r>
        <w:rPr>
          <w:rtl/>
        </w:rPr>
        <w:t>–</w:t>
      </w:r>
      <w:r>
        <w:rPr>
          <w:rFonts w:hint="cs"/>
          <w:rtl/>
        </w:rPr>
        <w:t xml:space="preserve"> חבר הכנסת איוב קרא. </w:t>
      </w:r>
    </w:p>
    <w:p w14:paraId="2CB0B23C" w14:textId="77777777" w:rsidR="00000000" w:rsidRDefault="00B2572E">
      <w:pPr>
        <w:pStyle w:val="a0"/>
        <w:rPr>
          <w:rFonts w:hint="cs"/>
          <w:rtl/>
        </w:rPr>
      </w:pPr>
    </w:p>
    <w:p w14:paraId="11B27D85" w14:textId="77777777" w:rsidR="00000000" w:rsidRDefault="00B2572E">
      <w:pPr>
        <w:pStyle w:val="a"/>
        <w:rPr>
          <w:rtl/>
        </w:rPr>
      </w:pPr>
      <w:bookmarkStart w:id="197" w:name="_Toc67316659"/>
      <w:r>
        <w:rPr>
          <w:rFonts w:hint="eastAsia"/>
          <w:rtl/>
        </w:rPr>
        <w:t>עזמי</w:t>
      </w:r>
      <w:r>
        <w:rPr>
          <w:rtl/>
        </w:rPr>
        <w:t xml:space="preserve"> בשארה (בל"ד):</w:t>
      </w:r>
      <w:bookmarkEnd w:id="197"/>
    </w:p>
    <w:p w14:paraId="07860301" w14:textId="77777777" w:rsidR="00000000" w:rsidRDefault="00B2572E">
      <w:pPr>
        <w:pStyle w:val="a0"/>
        <w:rPr>
          <w:rFonts w:hint="cs"/>
          <w:rtl/>
        </w:rPr>
      </w:pPr>
    </w:p>
    <w:p w14:paraId="3B2DECDE" w14:textId="77777777" w:rsidR="00000000" w:rsidRDefault="00B2572E">
      <w:pPr>
        <w:pStyle w:val="a0"/>
        <w:rPr>
          <w:rtl/>
        </w:rPr>
      </w:pPr>
      <w:r>
        <w:rPr>
          <w:rFonts w:hint="cs"/>
          <w:rtl/>
        </w:rPr>
        <w:t>אדוני היושב-ראש, חברי הכנסת, שאלת משאל-העם מעסיקה את הפר</w:t>
      </w:r>
      <w:r>
        <w:rPr>
          <w:rFonts w:hint="cs"/>
          <w:rtl/>
        </w:rPr>
        <w:t>למנט הישראלי זה זמן. אני חושב שהשאלה הזאת לא העסיקה אותנו אף פעם בכל הקדנציות שהייתי כאן כשאלה חוקתית. היא כל הזמן עלתה וירדה כאן כשאלה פוליטית ותו-לא. אני רואה שינוי עמדות בבית. כאשר הימין, למשל, רואה שמשאל-העם לטובתו, הוא בעד משאל-עם. בתקופתו של ברק הימי</w:t>
      </w:r>
      <w:r>
        <w:rPr>
          <w:rFonts w:hint="cs"/>
          <w:rtl/>
        </w:rPr>
        <w:t xml:space="preserve">ן הישראלי היה בעד משאל-עם. פתאום, עכשיו, הימין הישראלי הוא נגד משאל-עם, מכיוון שמשאל-עם עכשיו לא יהיה לטובתו. </w:t>
      </w:r>
    </w:p>
    <w:p w14:paraId="6BE4E0A1" w14:textId="77777777" w:rsidR="00000000" w:rsidRDefault="00B2572E">
      <w:pPr>
        <w:pStyle w:val="a0"/>
        <w:rPr>
          <w:rFonts w:hint="cs"/>
          <w:rtl/>
        </w:rPr>
      </w:pPr>
    </w:p>
    <w:p w14:paraId="468A747A" w14:textId="77777777" w:rsidR="00000000" w:rsidRDefault="00B2572E">
      <w:pPr>
        <w:pStyle w:val="a0"/>
        <w:rPr>
          <w:rFonts w:hint="cs"/>
          <w:rtl/>
        </w:rPr>
      </w:pPr>
      <w:r>
        <w:rPr>
          <w:rFonts w:hint="cs"/>
          <w:rtl/>
        </w:rPr>
        <w:t>ברור שיש כמעט קונסנזוס ישראלי לגבי האי-יכולת לשמור על רצועת-עזה או אפילו על ההתנחלויות ברצועת-עזה. כל סקר מראה זאת. אין שאלה חוקתית של משאל-עם ב</w:t>
      </w:r>
      <w:r>
        <w:rPr>
          <w:rFonts w:hint="cs"/>
          <w:rtl/>
        </w:rPr>
        <w:t>ישראל, יש שאלה פוליטית של משאל-עם, ולכן כל הדיון הזה הוא חסר טעם.</w:t>
      </w:r>
    </w:p>
    <w:p w14:paraId="48A34D0D" w14:textId="77777777" w:rsidR="00000000" w:rsidRDefault="00B2572E">
      <w:pPr>
        <w:pStyle w:val="a0"/>
        <w:rPr>
          <w:rFonts w:hint="cs"/>
          <w:rtl/>
        </w:rPr>
      </w:pPr>
    </w:p>
    <w:p w14:paraId="3BCFD8AB" w14:textId="77777777" w:rsidR="00000000" w:rsidRDefault="00B2572E">
      <w:pPr>
        <w:pStyle w:val="af0"/>
        <w:rPr>
          <w:rtl/>
        </w:rPr>
      </w:pPr>
      <w:r>
        <w:rPr>
          <w:rFonts w:hint="eastAsia"/>
          <w:rtl/>
        </w:rPr>
        <w:t>שר</w:t>
      </w:r>
      <w:r>
        <w:rPr>
          <w:rtl/>
        </w:rPr>
        <w:t xml:space="preserve"> התיירות בנימין אלון:</w:t>
      </w:r>
    </w:p>
    <w:p w14:paraId="2FB7F602" w14:textId="77777777" w:rsidR="00000000" w:rsidRDefault="00B2572E">
      <w:pPr>
        <w:pStyle w:val="a0"/>
        <w:rPr>
          <w:rFonts w:hint="cs"/>
          <w:rtl/>
        </w:rPr>
      </w:pPr>
    </w:p>
    <w:p w14:paraId="3F65750E" w14:textId="77777777" w:rsidR="00000000" w:rsidRDefault="00B2572E">
      <w:pPr>
        <w:pStyle w:val="a0"/>
        <w:rPr>
          <w:rFonts w:hint="cs"/>
          <w:rtl/>
        </w:rPr>
      </w:pPr>
      <w:r>
        <w:rPr>
          <w:rFonts w:hint="cs"/>
          <w:rtl/>
        </w:rPr>
        <w:t>משאל עמים.</w:t>
      </w:r>
    </w:p>
    <w:p w14:paraId="32487B1F" w14:textId="77777777" w:rsidR="00000000" w:rsidRDefault="00B2572E">
      <w:pPr>
        <w:pStyle w:val="a0"/>
        <w:rPr>
          <w:rFonts w:hint="cs"/>
          <w:rtl/>
        </w:rPr>
      </w:pPr>
    </w:p>
    <w:p w14:paraId="21A8105B" w14:textId="77777777" w:rsidR="00000000" w:rsidRDefault="00B2572E">
      <w:pPr>
        <w:pStyle w:val="-"/>
        <w:rPr>
          <w:rtl/>
        </w:rPr>
      </w:pPr>
      <w:bookmarkStart w:id="198" w:name="FS000000558T17_02_2004_18_57_53C"/>
      <w:bookmarkEnd w:id="198"/>
      <w:r>
        <w:rPr>
          <w:rtl/>
        </w:rPr>
        <w:t>עזמי בשארה (בל"ד):</w:t>
      </w:r>
    </w:p>
    <w:p w14:paraId="47884076" w14:textId="77777777" w:rsidR="00000000" w:rsidRDefault="00B2572E">
      <w:pPr>
        <w:pStyle w:val="a0"/>
        <w:rPr>
          <w:rtl/>
        </w:rPr>
      </w:pPr>
    </w:p>
    <w:p w14:paraId="511DBAB2" w14:textId="77777777" w:rsidR="00000000" w:rsidRDefault="00B2572E">
      <w:pPr>
        <w:pStyle w:val="a0"/>
        <w:rPr>
          <w:rFonts w:hint="cs"/>
          <w:rtl/>
        </w:rPr>
      </w:pPr>
      <w:r>
        <w:rPr>
          <w:rFonts w:hint="cs"/>
          <w:rtl/>
        </w:rPr>
        <w:t>לדעתי, משאל-עם הוא חסר טעם בישראל, כי - כפי שאמרתי - זה תלוי במזג ובעמדות של האנשים. האמת היא, שמבחינה זו אני מתנגד למשאל-עם, ולא מש</w:t>
      </w:r>
      <w:r>
        <w:rPr>
          <w:rFonts w:hint="cs"/>
          <w:rtl/>
        </w:rPr>
        <w:t xml:space="preserve">נה מה יהיו תוצאותיו, כי אני חושב שהפרלמנט הוא דמוקרטיה ייצוגית והפרלמנט צריך להחליט בסוגיות כאלה. ממשלת ישראל צריכה שתהיה לה היכולת לקבוע את המדיניות, לרבות הסכמי שלום, לרבות המחיר שכרוך בהסכמי שלום. זו שאלה מדינית-פוליטית, ולשם כך נבחרו ממשלות, לשם כך יש </w:t>
      </w:r>
      <w:r>
        <w:rPr>
          <w:rFonts w:hint="cs"/>
          <w:rtl/>
        </w:rPr>
        <w:t>פרלמנט שיאשר החלטות ממשלות. כל השאר הוא בעצם דיון פוליטי.</w:t>
      </w:r>
    </w:p>
    <w:p w14:paraId="7C90119B" w14:textId="77777777" w:rsidR="00000000" w:rsidRDefault="00B2572E">
      <w:pPr>
        <w:pStyle w:val="a0"/>
        <w:rPr>
          <w:rFonts w:hint="cs"/>
          <w:rtl/>
        </w:rPr>
      </w:pPr>
    </w:p>
    <w:p w14:paraId="3E006A6F" w14:textId="77777777" w:rsidR="00000000" w:rsidRDefault="00B2572E">
      <w:pPr>
        <w:pStyle w:val="a0"/>
        <w:rPr>
          <w:rFonts w:hint="cs"/>
          <w:rtl/>
        </w:rPr>
      </w:pPr>
      <w:r>
        <w:rPr>
          <w:rFonts w:hint="cs"/>
          <w:rtl/>
        </w:rPr>
        <w:t>אדוני היושב-ראש, אני רוצה להוסיף לזה את העמדה שלי, איך אני רואה את העמדות האחרונות של ראש הממשלה. אני חושב שיש נטייה להתיש את יכולתה של החברה הישראלית לתת או לוותר במסגרת הסכם שלום, כי כל הדיון יתנ</w:t>
      </w:r>
      <w:r>
        <w:rPr>
          <w:rFonts w:hint="cs"/>
          <w:rtl/>
        </w:rPr>
        <w:t>הל על 17 התנחלויות בעזה, כאשר בעצם על זה אין דיון אמיתי בישראל. הוא בחר את הדבר הכי קל. אין על זה דיון אמיתי בישראל,  על כך שישראל לא יכולה לשלוט ברצועת-עזה. הדיון האמיתי הוא על הגדה, לשם צריך לשמור את המאמץ ואת הכוח להתווכח. אני לא חושב שהוויתור כאן הוא ו</w:t>
      </w:r>
      <w:r>
        <w:rPr>
          <w:rFonts w:hint="cs"/>
          <w:rtl/>
        </w:rPr>
        <w:t xml:space="preserve">יתור רציני, מכיוון שישראל לא מוותרת, אלא נפטרת מרצועת-עזה. יש ניסיון להיפטר מרצועת-עזה, לא לוותר על רצועת-עזה. </w:t>
      </w:r>
    </w:p>
    <w:p w14:paraId="30FFF95E" w14:textId="77777777" w:rsidR="00000000" w:rsidRDefault="00B2572E">
      <w:pPr>
        <w:pStyle w:val="a0"/>
        <w:rPr>
          <w:rFonts w:hint="cs"/>
          <w:rtl/>
        </w:rPr>
      </w:pPr>
    </w:p>
    <w:p w14:paraId="670E6B34" w14:textId="77777777" w:rsidR="00000000" w:rsidRDefault="00B2572E">
      <w:pPr>
        <w:pStyle w:val="a0"/>
        <w:ind w:firstLine="720"/>
        <w:rPr>
          <w:rFonts w:hint="cs"/>
          <w:rtl/>
        </w:rPr>
      </w:pPr>
      <w:r>
        <w:rPr>
          <w:rFonts w:hint="cs"/>
          <w:rtl/>
        </w:rPr>
        <w:t>הדיון האמיתי יהיה על הגדה. לדעתי, אם אנחנו מוציאים עכשיו את כל הכוח ואת כל המיץ, אני חושב שבעצם כוחה של החברה הישראלית וכוחנו לדון בדברים רציני</w:t>
      </w:r>
      <w:r>
        <w:rPr>
          <w:rFonts w:hint="cs"/>
          <w:rtl/>
        </w:rPr>
        <w:t>ים פשוט יידחה להרבה שנים. כמה פעמים אפשר לעשות משאל-עם, כל שנתיים? אני חושב שהדיון הזה הוא רק בשביל לסחוט את האפשרות ולהסיט את הוויכוח, כאילו כל העניין הוא עזה, כאשר אנחנו שוכחים שהקונטקסט של כל הדיון הזה הוא קביעת גבולות מצד אחד במקרה של הגדה המערבית. כאש</w:t>
      </w:r>
      <w:r>
        <w:rPr>
          <w:rFonts w:hint="cs"/>
          <w:rtl/>
        </w:rPr>
        <w:t xml:space="preserve">ר יש נסיגה מעזה, מההתנחלויות בעזה וכו', זה קורה בקונטקסט של ניסיון לקבוע גבולות. </w:t>
      </w:r>
    </w:p>
    <w:p w14:paraId="2F33A4D9" w14:textId="77777777" w:rsidR="00000000" w:rsidRDefault="00B2572E">
      <w:pPr>
        <w:pStyle w:val="a0"/>
        <w:rPr>
          <w:rFonts w:hint="cs"/>
          <w:rtl/>
        </w:rPr>
      </w:pPr>
    </w:p>
    <w:p w14:paraId="6B47F571" w14:textId="77777777" w:rsidR="00000000" w:rsidRDefault="00B2572E">
      <w:pPr>
        <w:pStyle w:val="a0"/>
        <w:rPr>
          <w:rFonts w:hint="cs"/>
          <w:rtl/>
        </w:rPr>
      </w:pPr>
      <w:r>
        <w:rPr>
          <w:rFonts w:hint="cs"/>
          <w:rtl/>
        </w:rPr>
        <w:t>אני לא יכול אלא להגיד כמה דברים על העצבנות שמתגלה פה היום. דרך אגב, אני לא מבין אותה, אלא אם יש משהו רציני שקורה. נראה שיש אנשים שמאוד-מאוד מעוצבנים, כנראה יש הבנות בין שרון</w:t>
      </w:r>
      <w:r>
        <w:rPr>
          <w:rFonts w:hint="cs"/>
          <w:rtl/>
        </w:rPr>
        <w:t xml:space="preserve"> לאמריקנים, אחרת אני לא מבין; או שזה דלף החוצה לאנשים מסוימים. ברור שזה בעצם לא נורמלי. על כל פנים, אם זה נכון, אז בעצם האמריקנים  הסכימו עם שרון להכריז על מותה של מפת הדרכים, כי זו בעצם משמעותה של התוכנית של שרון. תודה רבה. </w:t>
      </w:r>
    </w:p>
    <w:p w14:paraId="429FDD5F" w14:textId="77777777" w:rsidR="00000000" w:rsidRDefault="00B2572E">
      <w:pPr>
        <w:pStyle w:val="a0"/>
        <w:rPr>
          <w:rFonts w:hint="cs"/>
          <w:rtl/>
        </w:rPr>
      </w:pPr>
    </w:p>
    <w:p w14:paraId="09FC5FF4" w14:textId="77777777" w:rsidR="00000000" w:rsidRDefault="00B2572E">
      <w:pPr>
        <w:pStyle w:val="af1"/>
        <w:rPr>
          <w:rtl/>
        </w:rPr>
      </w:pPr>
      <w:r>
        <w:rPr>
          <w:rtl/>
        </w:rPr>
        <w:t>היו"ר מיכאל נודלמן:</w:t>
      </w:r>
    </w:p>
    <w:p w14:paraId="31F9D055" w14:textId="77777777" w:rsidR="00000000" w:rsidRDefault="00B2572E">
      <w:pPr>
        <w:pStyle w:val="a0"/>
        <w:rPr>
          <w:rtl/>
        </w:rPr>
      </w:pPr>
    </w:p>
    <w:p w14:paraId="57BA2BA9" w14:textId="77777777" w:rsidR="00000000" w:rsidRDefault="00B2572E">
      <w:pPr>
        <w:pStyle w:val="a0"/>
        <w:rPr>
          <w:rFonts w:hint="cs"/>
          <w:rtl/>
        </w:rPr>
      </w:pPr>
      <w:r>
        <w:rPr>
          <w:rFonts w:hint="cs"/>
          <w:rtl/>
        </w:rPr>
        <w:t>תודה רבה</w:t>
      </w:r>
      <w:r>
        <w:rPr>
          <w:rFonts w:hint="cs"/>
          <w:rtl/>
        </w:rPr>
        <w:t xml:space="preserve">. חבר הכנסת אורי אריאל ביקש להודיע הודעה. </w:t>
      </w:r>
    </w:p>
    <w:p w14:paraId="1C29E9FC" w14:textId="77777777" w:rsidR="00000000" w:rsidRDefault="00B2572E">
      <w:pPr>
        <w:pStyle w:val="a0"/>
        <w:ind w:firstLine="0"/>
        <w:rPr>
          <w:rFonts w:hint="cs"/>
          <w:rtl/>
        </w:rPr>
      </w:pPr>
    </w:p>
    <w:p w14:paraId="0F021821" w14:textId="77777777" w:rsidR="00000000" w:rsidRDefault="00B2572E">
      <w:pPr>
        <w:pStyle w:val="a"/>
        <w:rPr>
          <w:rtl/>
        </w:rPr>
      </w:pPr>
      <w:bookmarkStart w:id="199" w:name="FS000000713T17_02_2004_18_32_58"/>
      <w:bookmarkStart w:id="200" w:name="_Toc67316660"/>
      <w:bookmarkEnd w:id="199"/>
      <w:r>
        <w:rPr>
          <w:rFonts w:hint="eastAsia"/>
          <w:rtl/>
        </w:rPr>
        <w:t>אורי</w:t>
      </w:r>
      <w:r>
        <w:rPr>
          <w:rtl/>
        </w:rPr>
        <w:t xml:space="preserve"> יהודה אריאל (האיחוד הלאומי - ישראל ביתנו):</w:t>
      </w:r>
      <w:bookmarkEnd w:id="200"/>
    </w:p>
    <w:p w14:paraId="5E646A93" w14:textId="77777777" w:rsidR="00000000" w:rsidRDefault="00B2572E">
      <w:pPr>
        <w:pStyle w:val="a0"/>
        <w:rPr>
          <w:rFonts w:hint="cs"/>
          <w:rtl/>
        </w:rPr>
      </w:pPr>
    </w:p>
    <w:p w14:paraId="4D597945" w14:textId="77777777" w:rsidR="00000000" w:rsidRDefault="00B2572E">
      <w:pPr>
        <w:pStyle w:val="a0"/>
        <w:rPr>
          <w:rFonts w:hint="cs"/>
          <w:rtl/>
        </w:rPr>
      </w:pPr>
      <w:r>
        <w:rPr>
          <w:rFonts w:hint="cs"/>
          <w:rtl/>
        </w:rPr>
        <w:t xml:space="preserve">ברשות היושב-ראש, שרים, חברי הכנסת, בלהט הדברים לפני כמה דקות אמרתי את המלה "גנב". הכוונה היתה - גנב את דעתם של הבוחרים. מהמלה "שקרן" אני מבקש לחזור בי ולמחוק אותה </w:t>
      </w:r>
      <w:r>
        <w:rPr>
          <w:rFonts w:hint="cs"/>
          <w:rtl/>
        </w:rPr>
        <w:t xml:space="preserve">מהפרוטוקול. תודה, אדוני היושב-ראש. </w:t>
      </w:r>
    </w:p>
    <w:p w14:paraId="7C8E2D2C" w14:textId="77777777" w:rsidR="00000000" w:rsidRDefault="00B2572E">
      <w:pPr>
        <w:pStyle w:val="a0"/>
        <w:rPr>
          <w:rFonts w:hint="cs"/>
          <w:rtl/>
        </w:rPr>
      </w:pPr>
    </w:p>
    <w:p w14:paraId="7567DA68" w14:textId="77777777" w:rsidR="00000000" w:rsidRDefault="00B2572E">
      <w:pPr>
        <w:pStyle w:val="af0"/>
        <w:rPr>
          <w:rtl/>
        </w:rPr>
      </w:pPr>
      <w:r>
        <w:rPr>
          <w:rFonts w:hint="eastAsia"/>
          <w:rtl/>
        </w:rPr>
        <w:t>קריאה</w:t>
      </w:r>
      <w:r>
        <w:rPr>
          <w:rtl/>
        </w:rPr>
        <w:t>:</w:t>
      </w:r>
    </w:p>
    <w:p w14:paraId="2C32B780" w14:textId="77777777" w:rsidR="00000000" w:rsidRDefault="00B2572E">
      <w:pPr>
        <w:pStyle w:val="a0"/>
        <w:rPr>
          <w:rFonts w:hint="cs"/>
          <w:rtl/>
        </w:rPr>
      </w:pPr>
    </w:p>
    <w:p w14:paraId="30B67CBF" w14:textId="77777777" w:rsidR="00000000" w:rsidRDefault="00B2572E">
      <w:pPr>
        <w:pStyle w:val="a0"/>
        <w:rPr>
          <w:rFonts w:hint="cs"/>
          <w:rtl/>
        </w:rPr>
      </w:pPr>
      <w:r>
        <w:rPr>
          <w:rFonts w:hint="cs"/>
          <w:rtl/>
        </w:rPr>
        <w:t>יישר כוח. מודה ועוזב ירוחם.</w:t>
      </w:r>
    </w:p>
    <w:p w14:paraId="63DC7DA8" w14:textId="77777777" w:rsidR="00000000" w:rsidRDefault="00B2572E">
      <w:pPr>
        <w:pStyle w:val="a0"/>
        <w:rPr>
          <w:rFonts w:hint="cs"/>
          <w:rtl/>
        </w:rPr>
      </w:pPr>
    </w:p>
    <w:p w14:paraId="1CCD80CE" w14:textId="77777777" w:rsidR="00000000" w:rsidRDefault="00B2572E">
      <w:pPr>
        <w:pStyle w:val="af1"/>
        <w:rPr>
          <w:rtl/>
        </w:rPr>
      </w:pPr>
      <w:r>
        <w:rPr>
          <w:rtl/>
        </w:rPr>
        <w:t>היו"ר מיכאל נודלמן:</w:t>
      </w:r>
    </w:p>
    <w:p w14:paraId="12D33276" w14:textId="77777777" w:rsidR="00000000" w:rsidRDefault="00B2572E">
      <w:pPr>
        <w:pStyle w:val="a0"/>
        <w:rPr>
          <w:rtl/>
        </w:rPr>
      </w:pPr>
    </w:p>
    <w:p w14:paraId="4B438141" w14:textId="77777777" w:rsidR="00000000" w:rsidRDefault="00B2572E">
      <w:pPr>
        <w:pStyle w:val="a0"/>
        <w:rPr>
          <w:rFonts w:hint="cs"/>
          <w:rtl/>
        </w:rPr>
      </w:pPr>
      <w:r>
        <w:rPr>
          <w:rFonts w:hint="cs"/>
          <w:rtl/>
        </w:rPr>
        <w:t xml:space="preserve">חבר הכנסת איוב קרא, בבקשה. אחריו </w:t>
      </w:r>
      <w:r>
        <w:rPr>
          <w:rtl/>
        </w:rPr>
        <w:t>–</w:t>
      </w:r>
      <w:r>
        <w:rPr>
          <w:rFonts w:hint="cs"/>
          <w:rtl/>
        </w:rPr>
        <w:t xml:space="preserve"> חבר הכנסת ואסל טאהא. </w:t>
      </w:r>
    </w:p>
    <w:p w14:paraId="77C270C7" w14:textId="77777777" w:rsidR="00000000" w:rsidRDefault="00B2572E">
      <w:pPr>
        <w:pStyle w:val="a0"/>
        <w:ind w:firstLine="0"/>
        <w:rPr>
          <w:rFonts w:hint="cs"/>
          <w:rtl/>
        </w:rPr>
      </w:pPr>
    </w:p>
    <w:p w14:paraId="796D7E25" w14:textId="77777777" w:rsidR="00000000" w:rsidRDefault="00B2572E">
      <w:pPr>
        <w:pStyle w:val="a"/>
        <w:rPr>
          <w:rtl/>
        </w:rPr>
      </w:pPr>
      <w:bookmarkStart w:id="201" w:name="FS000000475T17_02_2004_18_33_27"/>
      <w:bookmarkStart w:id="202" w:name="_Toc67316661"/>
      <w:bookmarkEnd w:id="201"/>
      <w:r>
        <w:rPr>
          <w:rFonts w:hint="eastAsia"/>
          <w:rtl/>
        </w:rPr>
        <w:t>איוב</w:t>
      </w:r>
      <w:r>
        <w:rPr>
          <w:rtl/>
        </w:rPr>
        <w:t xml:space="preserve"> קרא (הליכוד):</w:t>
      </w:r>
      <w:bookmarkEnd w:id="202"/>
    </w:p>
    <w:p w14:paraId="788D5B62" w14:textId="77777777" w:rsidR="00000000" w:rsidRDefault="00B2572E">
      <w:pPr>
        <w:pStyle w:val="a0"/>
        <w:rPr>
          <w:rFonts w:hint="cs"/>
          <w:rtl/>
        </w:rPr>
      </w:pPr>
    </w:p>
    <w:p w14:paraId="61F7A7E0" w14:textId="77777777" w:rsidR="00000000" w:rsidRDefault="00B2572E">
      <w:pPr>
        <w:pStyle w:val="a0"/>
        <w:rPr>
          <w:rFonts w:hint="cs"/>
          <w:rtl/>
        </w:rPr>
      </w:pPr>
      <w:r>
        <w:rPr>
          <w:rFonts w:hint="cs"/>
          <w:rtl/>
        </w:rPr>
        <w:t>אדוני היושב-ראש, כנסת נכבדה, הדיון החשוב הזה שאנחנו מקיימים היום הוא פועל יוצא של מ</w:t>
      </w:r>
      <w:r>
        <w:rPr>
          <w:rFonts w:hint="cs"/>
          <w:rtl/>
        </w:rPr>
        <w:t>צב שנקלענו אליו. כנראה המציאות מתחילה לשלוט בנו ואנחנו לא שולטים במציאות. כדי להמשיך לשלוט במציאות, אנחנו צריכים ליזום ולא לקבל יוזמות על-כורחנו. אני זוכר ששמעון פרס אמר לי, שכשהוא היה שר החוץ של יצחק שמיר, הוא היה בלונדון וחזר עם הסכם לונדון. לא רצו אז את</w:t>
      </w:r>
      <w:r>
        <w:rPr>
          <w:rFonts w:hint="cs"/>
          <w:rtl/>
        </w:rPr>
        <w:t xml:space="preserve"> הסכם לונדון, ואז נכפתה עלינו האינתיפאדה הראשונה ואחר כך גם השנייה. אנחנו רואים לאיזה מצב הידרדרנו, במקום שאנחנו נשלוט במציאות. </w:t>
      </w:r>
    </w:p>
    <w:p w14:paraId="74F01E27" w14:textId="77777777" w:rsidR="00000000" w:rsidRDefault="00B2572E">
      <w:pPr>
        <w:pStyle w:val="a0"/>
        <w:rPr>
          <w:rFonts w:hint="cs"/>
          <w:rtl/>
        </w:rPr>
      </w:pPr>
    </w:p>
    <w:p w14:paraId="3AC1BFF2" w14:textId="77777777" w:rsidR="00000000" w:rsidRDefault="00B2572E">
      <w:pPr>
        <w:pStyle w:val="a0"/>
        <w:rPr>
          <w:rFonts w:hint="cs"/>
          <w:rtl/>
        </w:rPr>
      </w:pPr>
      <w:r>
        <w:rPr>
          <w:rFonts w:hint="cs"/>
          <w:rtl/>
        </w:rPr>
        <w:t xml:space="preserve">צר לי שגם בצד השני לא רואים ברעיון ההתנתקות דבר מוצלח. כשאתה הולך למצב שבעצם אין לך פרטנר, זה אומר שפיכות דמים ואלימות. כל מה </w:t>
      </w:r>
      <w:r>
        <w:rPr>
          <w:rFonts w:hint="cs"/>
          <w:rtl/>
        </w:rPr>
        <w:t xml:space="preserve">שאנחנו רואים פה כנראה יימשך. אולי לא יהיו פיגועים, אבל במקום זה יהיו "קסאמים" וישכללו את ה"קטיושות" ואת המרגמות. יהיה מצב אחר. למה לא לחכות למצב שבו נוכל לחתום על הסכם שלום? למה לא לנסות בכל מאודנו להגיע למצב של הבנות? </w:t>
      </w:r>
    </w:p>
    <w:p w14:paraId="35ED7178" w14:textId="77777777" w:rsidR="00000000" w:rsidRDefault="00B2572E">
      <w:pPr>
        <w:pStyle w:val="a0"/>
        <w:rPr>
          <w:rFonts w:hint="cs"/>
          <w:rtl/>
        </w:rPr>
      </w:pPr>
    </w:p>
    <w:p w14:paraId="7126D82A" w14:textId="77777777" w:rsidR="00000000" w:rsidRDefault="00B2572E">
      <w:pPr>
        <w:pStyle w:val="a0"/>
        <w:rPr>
          <w:rFonts w:hint="cs"/>
          <w:rtl/>
        </w:rPr>
      </w:pPr>
      <w:r>
        <w:rPr>
          <w:rFonts w:hint="cs"/>
          <w:rtl/>
        </w:rPr>
        <w:t>למה צריך לחקות את מה שהיה בלבנון? ב</w:t>
      </w:r>
      <w:r>
        <w:rPr>
          <w:rFonts w:hint="cs"/>
          <w:rtl/>
        </w:rPr>
        <w:t xml:space="preserve">לבנון </w:t>
      </w:r>
      <w:r>
        <w:rPr>
          <w:rtl/>
        </w:rPr>
        <w:t>–</w:t>
      </w:r>
      <w:r>
        <w:rPr>
          <w:rFonts w:hint="cs"/>
          <w:rtl/>
        </w:rPr>
        <w:t xml:space="preserve"> אני שמח על  כך  שחיילי  צה"ל  נמצאים על הגבול הבין-לאומי, אבל הצורה שבה צה"ל יצא משם לא הוסיפה לכושר ההרתעה של מדינת ישראל.  זה גם לא הוסיף לדימוי של ישראל, ובעצם התדמית שלנו נפגעה בצורה קשה. אני מקווה שלא נכה על חטא, כי באזור הזה אי-אפשר לדעת מה י</w:t>
      </w:r>
      <w:r>
        <w:rPr>
          <w:rFonts w:hint="cs"/>
          <w:rtl/>
        </w:rPr>
        <w:t xml:space="preserve">לד יום. ההתנתקות מלבנון הביאה את "חיזבאללה" לאחוז בגבול הצפוני, דבר שלא קרה בשנים שעברו לפני הנסיגה משם. ההתגרות הזאת, קריאת התיגר של "חיזבאללה",  מדברת בעד עצמה. אני לא יודע מה ילד יום, מספיק שכל הרעיונות שלו עברו לאזור איו"ש. </w:t>
      </w:r>
    </w:p>
    <w:p w14:paraId="7A3FBFB6" w14:textId="77777777" w:rsidR="00000000" w:rsidRDefault="00B2572E">
      <w:pPr>
        <w:pStyle w:val="a0"/>
        <w:rPr>
          <w:rFonts w:hint="cs"/>
          <w:rtl/>
        </w:rPr>
      </w:pPr>
    </w:p>
    <w:p w14:paraId="7AAA9E14" w14:textId="77777777" w:rsidR="00000000" w:rsidRDefault="00B2572E">
      <w:pPr>
        <w:pStyle w:val="a0"/>
        <w:rPr>
          <w:rFonts w:hint="cs"/>
          <w:rtl/>
        </w:rPr>
      </w:pPr>
      <w:r>
        <w:rPr>
          <w:rFonts w:hint="cs"/>
          <w:rtl/>
        </w:rPr>
        <w:t>לכן, כל הנושא הזה של ההתנת</w:t>
      </w:r>
      <w:r>
        <w:rPr>
          <w:rFonts w:hint="cs"/>
          <w:rtl/>
        </w:rPr>
        <w:t>קות, של הבריחה, כל מה שאתם רוצים, נכון שאולי יש לו רוב בעם, אבל אנחנו חייבים בתוך הליכוד לאלה ששלחו אותנו לכנסת. אנחנו חייבים את זה לחברי מרכז הליכוד, וראש הממשלה חייב את זה למתפקדי הליכוד, אדוני היושב-ראש, שם הוא נבחר. עם כל הכבוד למי שמעלה רעיונות של משא</w:t>
      </w:r>
      <w:r>
        <w:rPr>
          <w:rFonts w:hint="cs"/>
          <w:rtl/>
        </w:rPr>
        <w:t xml:space="preserve">לי-עם וכו', משאל-העם שהכי נכון לעשותו הוא בקרב מתפקדי הליכוד,  כי הם שלחו את יושב-ראש הליכוד להיות ראש ממשלה. </w:t>
      </w:r>
    </w:p>
    <w:p w14:paraId="7E7F53EE" w14:textId="77777777" w:rsidR="00000000" w:rsidRDefault="00B2572E">
      <w:pPr>
        <w:pStyle w:val="a0"/>
        <w:rPr>
          <w:rFonts w:hint="cs"/>
          <w:rtl/>
        </w:rPr>
      </w:pPr>
    </w:p>
    <w:p w14:paraId="75C3DC9A" w14:textId="77777777" w:rsidR="00000000" w:rsidRDefault="00B2572E">
      <w:pPr>
        <w:pStyle w:val="a0"/>
        <w:rPr>
          <w:rFonts w:hint="cs"/>
          <w:rtl/>
        </w:rPr>
      </w:pPr>
      <w:r>
        <w:rPr>
          <w:rFonts w:hint="cs"/>
          <w:rtl/>
        </w:rPr>
        <w:t>אם גם בצד השני לא רוצים את הרעיון הזה, והם עלולים להמשיך לאחוז שם בגדרות או בגבולות, אז מה תיקנו חכמים, או מה צריך את הדבר הזה? לכן, אני לא רוצה</w:t>
      </w:r>
      <w:r>
        <w:rPr>
          <w:rFonts w:hint="cs"/>
          <w:rtl/>
        </w:rPr>
        <w:t xml:space="preserve"> לחשוב שגם אשקלון תחזור להיות יישוב ספר, כך גם בית-שאן  וה"קסאמים" ייפלו עליהם. אני רוצה לראות רגעי נחת באזור הזה, כיוון נכון, כדי להביא את הבשורה הטובה. </w:t>
      </w:r>
    </w:p>
    <w:p w14:paraId="75F2E59F" w14:textId="77777777" w:rsidR="00000000" w:rsidRDefault="00B2572E">
      <w:pPr>
        <w:pStyle w:val="a0"/>
        <w:rPr>
          <w:rFonts w:hint="cs"/>
          <w:rtl/>
        </w:rPr>
      </w:pPr>
    </w:p>
    <w:p w14:paraId="025FF156" w14:textId="77777777" w:rsidR="00000000" w:rsidRDefault="00B2572E">
      <w:pPr>
        <w:pStyle w:val="a0"/>
        <w:rPr>
          <w:rFonts w:hint="cs"/>
          <w:rtl/>
        </w:rPr>
      </w:pPr>
      <w:r>
        <w:rPr>
          <w:rFonts w:hint="cs"/>
          <w:rtl/>
        </w:rPr>
        <w:t>לכן אמרתי לראש הממשלה שלא צריך משאל-עם, לא צריך להטריד את האנשים. אם יהיה רוב בין מתפקדי הליכוד שיגי</w:t>
      </w:r>
      <w:r>
        <w:rPr>
          <w:rFonts w:hint="cs"/>
          <w:rtl/>
        </w:rPr>
        <w:t xml:space="preserve">דו שהתוכנית נכונה, כולנו נתייצב מאחוריו. </w:t>
      </w:r>
    </w:p>
    <w:p w14:paraId="35BA2B5D" w14:textId="77777777" w:rsidR="00000000" w:rsidRDefault="00B2572E">
      <w:pPr>
        <w:pStyle w:val="a0"/>
        <w:rPr>
          <w:rFonts w:hint="cs"/>
          <w:rtl/>
        </w:rPr>
      </w:pPr>
    </w:p>
    <w:p w14:paraId="421E4E54" w14:textId="77777777" w:rsidR="00000000" w:rsidRDefault="00B2572E">
      <w:pPr>
        <w:pStyle w:val="af1"/>
        <w:rPr>
          <w:rtl/>
        </w:rPr>
      </w:pPr>
      <w:r>
        <w:rPr>
          <w:rtl/>
        </w:rPr>
        <w:t>היו"ר מיכאל נודלמן:</w:t>
      </w:r>
    </w:p>
    <w:p w14:paraId="1FAFB832" w14:textId="77777777" w:rsidR="00000000" w:rsidRDefault="00B2572E">
      <w:pPr>
        <w:pStyle w:val="a0"/>
        <w:ind w:firstLine="0"/>
        <w:rPr>
          <w:rFonts w:hint="cs"/>
          <w:rtl/>
        </w:rPr>
      </w:pPr>
    </w:p>
    <w:p w14:paraId="333A1B2D" w14:textId="77777777" w:rsidR="00000000" w:rsidRDefault="00B2572E">
      <w:pPr>
        <w:pStyle w:val="a0"/>
        <w:rPr>
          <w:rFonts w:hint="cs"/>
          <w:rtl/>
        </w:rPr>
      </w:pPr>
      <w:r>
        <w:rPr>
          <w:rFonts w:hint="cs"/>
          <w:rtl/>
        </w:rPr>
        <w:t xml:space="preserve">תודה רבה. חבר הכנסת ואסל טאהא, בבקשה. </w:t>
      </w:r>
    </w:p>
    <w:p w14:paraId="57314BFD" w14:textId="77777777" w:rsidR="00000000" w:rsidRDefault="00B2572E">
      <w:pPr>
        <w:pStyle w:val="a0"/>
        <w:rPr>
          <w:rFonts w:hint="cs"/>
          <w:rtl/>
        </w:rPr>
      </w:pPr>
    </w:p>
    <w:p w14:paraId="193CFD0F" w14:textId="77777777" w:rsidR="00000000" w:rsidRDefault="00B2572E">
      <w:pPr>
        <w:pStyle w:val="a"/>
        <w:rPr>
          <w:rtl/>
        </w:rPr>
      </w:pPr>
      <w:bookmarkStart w:id="203" w:name="FS000001062T17_02_2004_18_38_32"/>
      <w:bookmarkStart w:id="204" w:name="_Toc67316662"/>
      <w:bookmarkEnd w:id="203"/>
      <w:r>
        <w:rPr>
          <w:rFonts w:hint="eastAsia"/>
          <w:rtl/>
        </w:rPr>
        <w:t>ואסל</w:t>
      </w:r>
      <w:r>
        <w:rPr>
          <w:rtl/>
        </w:rPr>
        <w:t xml:space="preserve"> טאהא (בל"ד):</w:t>
      </w:r>
      <w:bookmarkEnd w:id="204"/>
    </w:p>
    <w:p w14:paraId="53C4DB40" w14:textId="77777777" w:rsidR="00000000" w:rsidRDefault="00B2572E">
      <w:pPr>
        <w:pStyle w:val="a0"/>
        <w:rPr>
          <w:rFonts w:hint="cs"/>
          <w:rtl/>
        </w:rPr>
      </w:pPr>
    </w:p>
    <w:p w14:paraId="421C05EF" w14:textId="77777777" w:rsidR="00000000" w:rsidRDefault="00B2572E">
      <w:pPr>
        <w:pStyle w:val="a0"/>
        <w:rPr>
          <w:rFonts w:hint="cs"/>
          <w:rtl/>
        </w:rPr>
      </w:pPr>
      <w:r>
        <w:rPr>
          <w:rFonts w:hint="cs"/>
          <w:rtl/>
        </w:rPr>
        <w:t>אדוני היושב-ראש, חברי הכנסת, אני לא מבין את המהומה הזאת בסיעות הימין שבאים וצועקים כאילו עומד לקרות משהו חדש. לאמיתו של דבר, אין צורך</w:t>
      </w:r>
      <w:r>
        <w:rPr>
          <w:rFonts w:hint="cs"/>
          <w:rtl/>
        </w:rPr>
        <w:t xml:space="preserve"> לחשק את ראש הממשלה. ראש הממשלה מחשק את כולם. אין בתוכניתו כלום. ראש הממשלה זורה חול בעיני הציבור בישראל ובעיני מנהיגי העולם. הוא יודע איפה הוא נמצא, הוא נמצא תחת לחץ בין-לאומי אדיר על  מנת לבצע ולקיים את מה שהתחייב לו במפת הדרכים. הוא לא רוצה לקיים. הוא ל</w:t>
      </w:r>
      <w:r>
        <w:rPr>
          <w:rFonts w:hint="cs"/>
          <w:rtl/>
        </w:rPr>
        <w:t xml:space="preserve">א רוצה לבצע את אשר הבטיח. הוא מנסה בכל עת ועת להציע הצעות שקודם לכן התנגד להן. </w:t>
      </w:r>
    </w:p>
    <w:p w14:paraId="481C79F1" w14:textId="77777777" w:rsidR="00000000" w:rsidRDefault="00B2572E">
      <w:pPr>
        <w:pStyle w:val="a0"/>
        <w:rPr>
          <w:rFonts w:hint="cs"/>
          <w:rtl/>
        </w:rPr>
      </w:pPr>
    </w:p>
    <w:p w14:paraId="077EDD68" w14:textId="77777777" w:rsidR="00000000" w:rsidRDefault="00B2572E">
      <w:pPr>
        <w:pStyle w:val="a0"/>
        <w:rPr>
          <w:rFonts w:hint="cs"/>
          <w:rtl/>
        </w:rPr>
      </w:pPr>
      <w:r>
        <w:rPr>
          <w:rFonts w:hint="cs"/>
          <w:rtl/>
        </w:rPr>
        <w:t>התוכנית שהוא מציע באה כדי לרצות את ארצות-הברית, שעומדת ולוחצת עליו לבצע ולקיים את מפת הדרכים. הוא ניצל את שנת הבחירות שם, הוא בא בהצעתו - פינוי 17 התנחלויות ברצועת-עזה. ואני ש</w:t>
      </w:r>
      <w:r>
        <w:rPr>
          <w:rFonts w:hint="cs"/>
          <w:rtl/>
        </w:rPr>
        <w:t>ואל, למה לא 21? זה מראה על כוונותיו, שזה רה-ארגון, פריסה מחדש של כוחות הכיבוש בעזה. מאחר שהפך העניין נטל על הכוחות ועל הממשלה, מדינית וכלכלית, לכן הוא בא לרצות את ארצות-הברית, להפחית את לחצה מצד אחד, ומצד שני לתקוע את המסמר האחרון במפת הדרכים, שאותה לא רצה</w:t>
      </w:r>
      <w:r>
        <w:rPr>
          <w:rFonts w:hint="cs"/>
          <w:rtl/>
        </w:rPr>
        <w:t xml:space="preserve"> לבצע.</w:t>
      </w:r>
    </w:p>
    <w:p w14:paraId="2900A3DE" w14:textId="77777777" w:rsidR="00000000" w:rsidRDefault="00B2572E">
      <w:pPr>
        <w:pStyle w:val="a0"/>
        <w:rPr>
          <w:rFonts w:hint="cs"/>
          <w:rtl/>
        </w:rPr>
      </w:pPr>
    </w:p>
    <w:p w14:paraId="189B4142" w14:textId="77777777" w:rsidR="00000000" w:rsidRDefault="00B2572E">
      <w:pPr>
        <w:pStyle w:val="a0"/>
        <w:rPr>
          <w:rFonts w:hint="cs"/>
          <w:rtl/>
        </w:rPr>
      </w:pPr>
      <w:r>
        <w:rPr>
          <w:rFonts w:hint="cs"/>
          <w:rtl/>
        </w:rPr>
        <w:t xml:space="preserve">אדוני היושב-ראש, רציתי לנצל, ברשותך, ולומר עוד משפט בקשר למשאל-עם. אנו מתנגדים למשאל-עם. אין בו צורך. ב-1981, כשהציעו בזמנו של ראש הממשלה בגין לספח את הגולן, הוא אמר מעל הדוכן הזה: "חוק זה לא ימנע אותנו מלשאת ולתת ולנהל משא-ומתן עם הסורים כשיושיטו </w:t>
      </w:r>
      <w:r>
        <w:rPr>
          <w:rFonts w:hint="cs"/>
          <w:rtl/>
        </w:rPr>
        <w:t>יד". והנה, הסורים מושיטים יד אחרי  יותר מ-20 שנה, ולא מוצאים מי שייקח את היד לשאת ולתת לשלום אמיתי בר-קיימא. אלו תלמידיו השובבים של בגין, שלא שמעו אפילו בקולו, אף שאנו לא מסכימים לכל תורתו, למה שהוא אומר, לא מסכימים לקו הפוליטי שלו, אבל הוא אמר ב-1981 לתלמ</w:t>
      </w:r>
      <w:r>
        <w:rPr>
          <w:rFonts w:hint="cs"/>
          <w:rtl/>
        </w:rPr>
        <w:t>ידיו, שילכו בעקבותיו ויישאו  וייתנו עם הפלסטינים ועם הסורים לשלום בר-קיימא, שלום צודק.</w:t>
      </w:r>
    </w:p>
    <w:p w14:paraId="17235101" w14:textId="77777777" w:rsidR="00000000" w:rsidRDefault="00B2572E">
      <w:pPr>
        <w:pStyle w:val="a0"/>
        <w:ind w:firstLine="0"/>
        <w:rPr>
          <w:rFonts w:hint="cs"/>
          <w:rtl/>
        </w:rPr>
      </w:pPr>
    </w:p>
    <w:p w14:paraId="40E7468A" w14:textId="77777777" w:rsidR="00000000" w:rsidRDefault="00B2572E">
      <w:pPr>
        <w:pStyle w:val="af1"/>
        <w:rPr>
          <w:rFonts w:hint="cs"/>
          <w:rtl/>
        </w:rPr>
      </w:pPr>
      <w:r>
        <w:rPr>
          <w:rFonts w:hint="cs"/>
          <w:rtl/>
        </w:rPr>
        <w:t>היו"ר מיכאל נודלמן:</w:t>
      </w:r>
    </w:p>
    <w:p w14:paraId="0389F84C" w14:textId="77777777" w:rsidR="00000000" w:rsidRDefault="00B2572E">
      <w:pPr>
        <w:pStyle w:val="a0"/>
        <w:ind w:firstLine="0"/>
        <w:rPr>
          <w:rFonts w:hint="cs"/>
          <w:rtl/>
        </w:rPr>
      </w:pPr>
    </w:p>
    <w:p w14:paraId="5F073F1E" w14:textId="77777777" w:rsidR="00000000" w:rsidRDefault="00B2572E">
      <w:pPr>
        <w:pStyle w:val="a0"/>
        <w:rPr>
          <w:rFonts w:hint="cs"/>
          <w:rtl/>
        </w:rPr>
      </w:pPr>
      <w:r>
        <w:rPr>
          <w:rFonts w:hint="cs"/>
          <w:rtl/>
        </w:rPr>
        <w:t>חבר הכנסת ג'מאל זחאלקה, בבקשה, ואחריו - חבר הכנסת רוני בר-און.</w:t>
      </w:r>
    </w:p>
    <w:p w14:paraId="340D54FD" w14:textId="77777777" w:rsidR="00000000" w:rsidRDefault="00B2572E">
      <w:pPr>
        <w:pStyle w:val="a0"/>
        <w:ind w:firstLine="0"/>
        <w:rPr>
          <w:rFonts w:hint="cs"/>
          <w:rtl/>
        </w:rPr>
      </w:pPr>
    </w:p>
    <w:p w14:paraId="7E8247BF" w14:textId="77777777" w:rsidR="00000000" w:rsidRDefault="00B2572E">
      <w:pPr>
        <w:pStyle w:val="a"/>
        <w:rPr>
          <w:rtl/>
        </w:rPr>
      </w:pPr>
      <w:bookmarkStart w:id="205" w:name="FS000001061T17_02_2004_20_07_07"/>
      <w:bookmarkStart w:id="206" w:name="_Toc67316663"/>
      <w:bookmarkEnd w:id="205"/>
      <w:r>
        <w:rPr>
          <w:rFonts w:hint="eastAsia"/>
          <w:rtl/>
        </w:rPr>
        <w:t>ג</w:t>
      </w:r>
      <w:r>
        <w:rPr>
          <w:rtl/>
        </w:rPr>
        <w:t>'מאל זחאלקה (בל"ד):</w:t>
      </w:r>
      <w:bookmarkEnd w:id="206"/>
    </w:p>
    <w:p w14:paraId="6707626B" w14:textId="77777777" w:rsidR="00000000" w:rsidRDefault="00B2572E">
      <w:pPr>
        <w:pStyle w:val="a0"/>
        <w:rPr>
          <w:rFonts w:hint="cs"/>
          <w:rtl/>
        </w:rPr>
      </w:pPr>
    </w:p>
    <w:p w14:paraId="2157A2C7" w14:textId="77777777" w:rsidR="00000000" w:rsidRDefault="00B2572E">
      <w:pPr>
        <w:pStyle w:val="a0"/>
        <w:rPr>
          <w:rFonts w:hint="cs"/>
          <w:rtl/>
        </w:rPr>
      </w:pPr>
      <w:r>
        <w:rPr>
          <w:rFonts w:hint="cs"/>
          <w:rtl/>
        </w:rPr>
        <w:t>כבוד היושב-ראש, רבותי חברי הכנסת, לפני הנסיגה מלבנון עלתה הצע</w:t>
      </w:r>
      <w:r>
        <w:rPr>
          <w:rFonts w:hint="cs"/>
          <w:rtl/>
        </w:rPr>
        <w:t xml:space="preserve">ה מחוגים פוליטיים וצבאיים לא לסגת לפני שמבצעים התקפה רבתי בתוך לבנון; לפני שהצבא נסוג, הוא חייב להראות את כוחו. הרציונל </w:t>
      </w:r>
      <w:r>
        <w:rPr>
          <w:rtl/>
        </w:rPr>
        <w:t>–</w:t>
      </w:r>
      <w:r>
        <w:rPr>
          <w:rFonts w:hint="cs"/>
          <w:rtl/>
        </w:rPr>
        <w:t xml:space="preserve"> המטורף, יש לומר </w:t>
      </w:r>
      <w:r>
        <w:rPr>
          <w:rtl/>
        </w:rPr>
        <w:t>–</w:t>
      </w:r>
      <w:r>
        <w:rPr>
          <w:rFonts w:hint="cs"/>
          <w:rtl/>
        </w:rPr>
        <w:t xml:space="preserve"> מאחורי הדברים האלה היה שהנסיגה יכולה להתפרש כחולשה, הנסיגה תקטין את כוח ההרתעה, ולכן צריך שיבינו היטב מה כוחו של הצב</w:t>
      </w:r>
      <w:r>
        <w:rPr>
          <w:rFonts w:hint="cs"/>
          <w:rtl/>
        </w:rPr>
        <w:t xml:space="preserve">א לפני שהוא נסוג. </w:t>
      </w:r>
    </w:p>
    <w:p w14:paraId="3A0C6218" w14:textId="77777777" w:rsidR="00000000" w:rsidRDefault="00B2572E">
      <w:pPr>
        <w:pStyle w:val="a0"/>
        <w:rPr>
          <w:rFonts w:hint="cs"/>
          <w:rtl/>
        </w:rPr>
      </w:pPr>
    </w:p>
    <w:p w14:paraId="081BF63C" w14:textId="77777777" w:rsidR="00000000" w:rsidRDefault="00B2572E">
      <w:pPr>
        <w:pStyle w:val="a0"/>
        <w:rPr>
          <w:rFonts w:hint="cs"/>
          <w:rtl/>
        </w:rPr>
      </w:pPr>
      <w:r>
        <w:rPr>
          <w:rFonts w:hint="cs"/>
          <w:rtl/>
        </w:rPr>
        <w:t xml:space="preserve">אני רוצה להזהיר ממצב דומה שמתחיל להתפתח מול עינינו. אריאל שרון הוא אדם מסוכן, והוא מסוגל לעשות זאת, ולדעתי, הוא התחיל לעשות זאת. מה שקרה ברצועת-עזה בשבועות האחרונים, הטבח בסג'עייה וברפיח, ההתקפות שנעשו וההתקפות המתוכננות, מדיניות האדמה </w:t>
      </w:r>
      <w:r>
        <w:rPr>
          <w:rFonts w:hint="cs"/>
          <w:rtl/>
        </w:rPr>
        <w:t>החרוכה היא הקו ששרון נוקט לפני שהוא יבצע את תוכניתו. הדברים יכולים להפוך לאסון אמיתי בקנה-מידה גדול, ויש להזהיר מכך ולעמוד על המשמר.</w:t>
      </w:r>
    </w:p>
    <w:p w14:paraId="33C20229" w14:textId="77777777" w:rsidR="00000000" w:rsidRDefault="00B2572E">
      <w:pPr>
        <w:pStyle w:val="a0"/>
        <w:rPr>
          <w:rFonts w:hint="cs"/>
          <w:rtl/>
        </w:rPr>
      </w:pPr>
    </w:p>
    <w:p w14:paraId="34D9B8BC" w14:textId="77777777" w:rsidR="00000000" w:rsidRDefault="00B2572E">
      <w:pPr>
        <w:pStyle w:val="a0"/>
        <w:rPr>
          <w:rFonts w:hint="cs"/>
          <w:rtl/>
        </w:rPr>
      </w:pPr>
      <w:r>
        <w:rPr>
          <w:rFonts w:hint="cs"/>
          <w:rtl/>
        </w:rPr>
        <w:t>אך לגופו של עניין, לתוכניתו של שרון - פירוק חלק מההתנחלויות ברצועת-עזה הוא רק חלק מהתוכנית, ואי-אפשר להתייחס אליו במנותק מ</w:t>
      </w:r>
      <w:r>
        <w:rPr>
          <w:rFonts w:hint="cs"/>
          <w:rtl/>
        </w:rPr>
        <w:t>התוכנית הכללית, שמטרתה בסופו של דבר ליישם את תוכניתו של שרון מצד אחד. צד אחד, אמרתי? זה לא בדיוק צד אחד, כי מתנהל משא-ומתן עם האמריקנים. זה הקו של ממשלת ישראל היום. אין פלסטינים, אין עולם ערבי, מנהלים משא-ומתן עם האמריקנים, מה שיסוכם עם האמריקנים ייושם. אב</w:t>
      </w:r>
      <w:r>
        <w:rPr>
          <w:rFonts w:hint="cs"/>
          <w:rtl/>
        </w:rPr>
        <w:t xml:space="preserve">ל האמריקנים לא גרים באזור, והפשעים שייעשו היום יביאו לאסונות של מחר. </w:t>
      </w:r>
    </w:p>
    <w:p w14:paraId="1F90D5F9" w14:textId="77777777" w:rsidR="00000000" w:rsidRDefault="00B2572E">
      <w:pPr>
        <w:pStyle w:val="a0"/>
        <w:rPr>
          <w:rFonts w:hint="cs"/>
          <w:rtl/>
        </w:rPr>
      </w:pPr>
    </w:p>
    <w:p w14:paraId="126D647C" w14:textId="77777777" w:rsidR="00000000" w:rsidRDefault="00B2572E">
      <w:pPr>
        <w:pStyle w:val="a0"/>
        <w:rPr>
          <w:rFonts w:hint="cs"/>
          <w:rtl/>
        </w:rPr>
      </w:pPr>
      <w:r>
        <w:rPr>
          <w:rFonts w:hint="cs"/>
          <w:rtl/>
        </w:rPr>
        <w:t>תוכניתו של שרון היא מסוכנת ביותר, היא בנויה על ייצוב מצב של פתרון ביניים או הסדר ביניים לטווח רחוק, של כמעט דור אחד. בתחילת הקדנציה שלו הוא דיבר על 15 שנים, ואני חושב שהוא לא זז מתוכנית</w:t>
      </w:r>
      <w:r>
        <w:rPr>
          <w:rFonts w:hint="cs"/>
          <w:rtl/>
        </w:rPr>
        <w:t>ו כהוא-זה. הכוונה היא לשים את הפלסטינים בבית-סוהר גדול, שסביבו יש קו ביטחוני, לפרק ארבע-חמש התנחלויות מבודדות שמפריעות להיערכות הצבאית, ומצד שני, בין הקו הביטחוני לגדר ההפרדה, לפי תוכניתו של שרון, תחוזקנה ההתנחלויות ויוגבר מעשה ההתנחלויות. החלק שבין הגדר ל</w:t>
      </w:r>
      <w:r>
        <w:rPr>
          <w:rFonts w:hint="cs"/>
          <w:rtl/>
        </w:rPr>
        <w:t xml:space="preserve">"קו הירוק" הוא למעשה נתון לסיפוח. כך אנו רואים ניסיון לחלוקה של הגדה </w:t>
      </w:r>
      <w:r>
        <w:rPr>
          <w:rtl/>
        </w:rPr>
        <w:t>–</w:t>
      </w:r>
      <w:r>
        <w:rPr>
          <w:rFonts w:hint="cs"/>
          <w:rtl/>
        </w:rPr>
        <w:t xml:space="preserve"> חלק פלסטיני קטן, שהוא בעצם בית-סוהר, חלק של שטחים שנתונים במחלוקת וחלק שיסופח למעשה לישראל. </w:t>
      </w:r>
    </w:p>
    <w:p w14:paraId="09B4B747" w14:textId="77777777" w:rsidR="00000000" w:rsidRDefault="00B2572E">
      <w:pPr>
        <w:pStyle w:val="a0"/>
        <w:rPr>
          <w:rFonts w:hint="cs"/>
          <w:rtl/>
        </w:rPr>
      </w:pPr>
    </w:p>
    <w:p w14:paraId="74E7C42E" w14:textId="77777777" w:rsidR="00000000" w:rsidRDefault="00B2572E">
      <w:pPr>
        <w:pStyle w:val="a0"/>
        <w:rPr>
          <w:rFonts w:hint="cs"/>
          <w:rtl/>
        </w:rPr>
      </w:pPr>
      <w:r>
        <w:rPr>
          <w:rFonts w:hint="cs"/>
          <w:rtl/>
        </w:rPr>
        <w:t>התוכנית הזאת היא אסון, כי המעשים שייעשו כדי ליישם אותה אינם רחוקים מפשעי מלחמה, אני מדבר על</w:t>
      </w:r>
      <w:r>
        <w:rPr>
          <w:rFonts w:hint="cs"/>
          <w:rtl/>
        </w:rPr>
        <w:t xml:space="preserve"> העברת אוכלוסייה.</w:t>
      </w:r>
    </w:p>
    <w:p w14:paraId="7A5E0B0C" w14:textId="77777777" w:rsidR="00000000" w:rsidRDefault="00B2572E">
      <w:pPr>
        <w:pStyle w:val="a0"/>
        <w:ind w:firstLine="0"/>
        <w:rPr>
          <w:rFonts w:hint="cs"/>
          <w:rtl/>
        </w:rPr>
      </w:pPr>
    </w:p>
    <w:p w14:paraId="04DAD2C2" w14:textId="77777777" w:rsidR="00000000" w:rsidRDefault="00B2572E">
      <w:pPr>
        <w:pStyle w:val="af1"/>
        <w:rPr>
          <w:rtl/>
        </w:rPr>
      </w:pPr>
      <w:r>
        <w:rPr>
          <w:rtl/>
        </w:rPr>
        <w:t>היו"ר מיכאל נודלמן:</w:t>
      </w:r>
    </w:p>
    <w:p w14:paraId="59D418A5" w14:textId="77777777" w:rsidR="00000000" w:rsidRDefault="00B2572E">
      <w:pPr>
        <w:pStyle w:val="a0"/>
        <w:rPr>
          <w:rtl/>
        </w:rPr>
      </w:pPr>
    </w:p>
    <w:p w14:paraId="38C24650" w14:textId="77777777" w:rsidR="00000000" w:rsidRDefault="00B2572E">
      <w:pPr>
        <w:pStyle w:val="a0"/>
        <w:ind w:firstLine="0"/>
        <w:rPr>
          <w:rFonts w:hint="cs"/>
          <w:rtl/>
        </w:rPr>
      </w:pPr>
      <w:r>
        <w:rPr>
          <w:rFonts w:hint="cs"/>
          <w:rtl/>
        </w:rPr>
        <w:tab/>
        <w:t>תודה רבה. חבר הכנסת בר-און, בבקשה.</w:t>
      </w:r>
    </w:p>
    <w:p w14:paraId="101032C6" w14:textId="77777777" w:rsidR="00000000" w:rsidRDefault="00B2572E">
      <w:pPr>
        <w:pStyle w:val="a0"/>
        <w:ind w:firstLine="0"/>
        <w:rPr>
          <w:rFonts w:hint="cs"/>
          <w:rtl/>
        </w:rPr>
      </w:pPr>
    </w:p>
    <w:p w14:paraId="587882E3" w14:textId="77777777" w:rsidR="00000000" w:rsidRDefault="00B2572E">
      <w:pPr>
        <w:pStyle w:val="a"/>
        <w:rPr>
          <w:rtl/>
        </w:rPr>
      </w:pPr>
      <w:bookmarkStart w:id="207" w:name="FS000001038T17_02_2004_20_07_57"/>
      <w:bookmarkStart w:id="208" w:name="_Toc67316664"/>
      <w:bookmarkEnd w:id="207"/>
      <w:r>
        <w:rPr>
          <w:rFonts w:hint="eastAsia"/>
          <w:rtl/>
        </w:rPr>
        <w:t>רוני</w:t>
      </w:r>
      <w:r>
        <w:rPr>
          <w:rtl/>
        </w:rPr>
        <w:t xml:space="preserve"> בר-און (הליכוד):</w:t>
      </w:r>
      <w:bookmarkEnd w:id="208"/>
    </w:p>
    <w:p w14:paraId="224217B5" w14:textId="77777777" w:rsidR="00000000" w:rsidRDefault="00B2572E">
      <w:pPr>
        <w:pStyle w:val="a0"/>
        <w:rPr>
          <w:rFonts w:hint="cs"/>
          <w:rtl/>
        </w:rPr>
      </w:pPr>
    </w:p>
    <w:p w14:paraId="5C943B0A" w14:textId="77777777" w:rsidR="00000000" w:rsidRDefault="00B2572E">
      <w:pPr>
        <w:pStyle w:val="a0"/>
        <w:ind w:firstLine="0"/>
        <w:rPr>
          <w:rFonts w:hint="cs"/>
          <w:rtl/>
        </w:rPr>
      </w:pPr>
      <w:r>
        <w:rPr>
          <w:rFonts w:hint="cs"/>
          <w:rtl/>
        </w:rPr>
        <w:tab/>
        <w:t>אדוני היושב-ראש, חברי חברי הכנסת, התוכנית שמציג ראש הממשלה לצעדים החד-צדדיים - צעדים חד-צדדיים במובן שראש הממשלה אינו מתכוון להתחשב עוד במי שהיו הצד השני ל</w:t>
      </w:r>
      <w:r>
        <w:rPr>
          <w:rFonts w:hint="cs"/>
          <w:rtl/>
        </w:rPr>
        <w:t xml:space="preserve">משא-ומתן. הם לא צעדים חד-צדדיים במובן זה שהם יהיו חד-כיווניים </w:t>
      </w:r>
      <w:r>
        <w:rPr>
          <w:rtl/>
        </w:rPr>
        <w:t>–</w:t>
      </w:r>
      <w:r>
        <w:rPr>
          <w:rFonts w:hint="cs"/>
          <w:rtl/>
        </w:rPr>
        <w:t xml:space="preserve"> לתת ולא לקחת. אני יכול להבטיח לכם נאמנה, שלצד הנתינה תהיה לקיחה. </w:t>
      </w:r>
    </w:p>
    <w:p w14:paraId="3DA9E8FE" w14:textId="77777777" w:rsidR="00000000" w:rsidRDefault="00B2572E">
      <w:pPr>
        <w:pStyle w:val="a0"/>
        <w:ind w:firstLine="0"/>
        <w:rPr>
          <w:rFonts w:hint="cs"/>
          <w:rtl/>
        </w:rPr>
      </w:pPr>
    </w:p>
    <w:p w14:paraId="3A5C2381" w14:textId="77777777" w:rsidR="00000000" w:rsidRDefault="00B2572E">
      <w:pPr>
        <w:pStyle w:val="a0"/>
        <w:rPr>
          <w:rFonts w:hint="cs"/>
          <w:rtl/>
        </w:rPr>
      </w:pPr>
      <w:r>
        <w:rPr>
          <w:rFonts w:hint="cs"/>
          <w:rtl/>
        </w:rPr>
        <w:t xml:space="preserve">זה לא צעד פשוט, ולאף אחד אין כאן שום זכות להטיף או ללמד מוסר בקשר לאהבת מולדת, בקשר למחויבות לשטחי המולדת. </w:t>
      </w:r>
      <w:bookmarkStart w:id="209" w:name="FS000001038T17_02_2004_19_23_46"/>
      <w:bookmarkEnd w:id="209"/>
      <w:r>
        <w:rPr>
          <w:rFonts w:hint="cs"/>
          <w:rtl/>
        </w:rPr>
        <w:t xml:space="preserve">לכולנו היה החלום. </w:t>
      </w:r>
      <w:r>
        <w:rPr>
          <w:rFonts w:hint="cs"/>
          <w:rtl/>
        </w:rPr>
        <w:t xml:space="preserve">כולנו גדלנו וחונכנו והאמנו ונאמין עד יומנו האחרון שכל הארץ הזאת, כל כולה, היא שלנו, רק שלנו, אך ורק שלנו. אבל החלום - חלום, והמציאות - מציאות. </w:t>
      </w:r>
    </w:p>
    <w:p w14:paraId="7BCACD6C" w14:textId="77777777" w:rsidR="00000000" w:rsidRDefault="00B2572E">
      <w:pPr>
        <w:pStyle w:val="a0"/>
        <w:rPr>
          <w:rFonts w:hint="cs"/>
          <w:rtl/>
        </w:rPr>
      </w:pPr>
    </w:p>
    <w:p w14:paraId="2E37A5F7" w14:textId="77777777" w:rsidR="00000000" w:rsidRDefault="00B2572E">
      <w:pPr>
        <w:pStyle w:val="a0"/>
        <w:rPr>
          <w:rFonts w:hint="cs"/>
          <w:rtl/>
        </w:rPr>
      </w:pPr>
      <w:r>
        <w:rPr>
          <w:rFonts w:hint="cs"/>
          <w:rtl/>
        </w:rPr>
        <w:t>וכשייעשו הצעדים החד-צדדיים האלה, מכיוון שהתהליך המדיני תקוע, מכיוון שאין עם מי לדבר ואין על מה לדבר, ואף אחד לא</w:t>
      </w:r>
      <w:r>
        <w:rPr>
          <w:rFonts w:hint="cs"/>
          <w:rtl/>
        </w:rPr>
        <w:t xml:space="preserve"> יודע להגיד אם הכנופיות של הפלסטינים לא רוצות לעשות שלום או לא יכולות לעשות שלום, זה כבר לא מעניין. ברור לחלוטין שמה שמדריך את ראש הממשלה זה חזון בוש ותוכנית מפת הדרכים. רק ברור לחלוטין שזה בלתי ישים במצב שבו התהליך המדיני תקוע.</w:t>
      </w:r>
    </w:p>
    <w:p w14:paraId="27E6C6C7" w14:textId="77777777" w:rsidR="00000000" w:rsidRDefault="00B2572E">
      <w:pPr>
        <w:pStyle w:val="a0"/>
        <w:rPr>
          <w:rFonts w:hint="cs"/>
          <w:rtl/>
        </w:rPr>
      </w:pPr>
    </w:p>
    <w:p w14:paraId="5B649629" w14:textId="77777777" w:rsidR="00000000" w:rsidRDefault="00B2572E">
      <w:pPr>
        <w:pStyle w:val="a0"/>
        <w:rPr>
          <w:rFonts w:hint="cs"/>
          <w:rtl/>
        </w:rPr>
      </w:pPr>
      <w:r>
        <w:rPr>
          <w:rFonts w:hint="cs"/>
          <w:rtl/>
        </w:rPr>
        <w:t>התוכנית הזאת, כל תכליתה הי</w:t>
      </w:r>
      <w:r>
        <w:rPr>
          <w:rFonts w:hint="cs"/>
          <w:rtl/>
        </w:rPr>
        <w:t>א אחת: להתניע את התהליך המדיני, כדי לגרום לפלסטינים להבין שאי-אפשר לעולם לחיות על החרב. וכשהפלסטינים ירצו לחזור לשולחן הדיונים, לא בהכרח הדלת תהיה פתוחה. אולי יהיה פתוח חרך צר, פשפש צר, שדרכו אתם תצטרכו לזחול כדי לבוא לשולחן הדיונים. ואז תבינו את מה שהבאתם</w:t>
      </w:r>
      <w:r>
        <w:rPr>
          <w:rFonts w:hint="cs"/>
          <w:rtl/>
        </w:rPr>
        <w:t xml:space="preserve"> על עצמכם בזה שלא הראיתם אפילו התחלה של נכונות לפתור את המצב. </w:t>
      </w:r>
    </w:p>
    <w:p w14:paraId="3CE182E1" w14:textId="77777777" w:rsidR="00000000" w:rsidRDefault="00B2572E">
      <w:pPr>
        <w:pStyle w:val="a0"/>
        <w:rPr>
          <w:rFonts w:hint="cs"/>
          <w:rtl/>
        </w:rPr>
      </w:pPr>
    </w:p>
    <w:p w14:paraId="3266BF5D" w14:textId="77777777" w:rsidR="00000000" w:rsidRDefault="00B2572E">
      <w:pPr>
        <w:pStyle w:val="af0"/>
        <w:rPr>
          <w:rtl/>
        </w:rPr>
      </w:pPr>
      <w:r>
        <w:rPr>
          <w:rFonts w:hint="eastAsia"/>
          <w:rtl/>
        </w:rPr>
        <w:t>עבד</w:t>
      </w:r>
      <w:r>
        <w:rPr>
          <w:rtl/>
        </w:rPr>
        <w:t>-אלמאלכ דהאמשה (רע"ם):</w:t>
      </w:r>
    </w:p>
    <w:p w14:paraId="2AC83385" w14:textId="77777777" w:rsidR="00000000" w:rsidRDefault="00B2572E">
      <w:pPr>
        <w:pStyle w:val="a0"/>
        <w:rPr>
          <w:rFonts w:hint="cs"/>
          <w:rtl/>
        </w:rPr>
      </w:pPr>
    </w:p>
    <w:p w14:paraId="5D6D3BE6" w14:textId="77777777" w:rsidR="00000000" w:rsidRDefault="00B2572E">
      <w:pPr>
        <w:pStyle w:val="a0"/>
        <w:rPr>
          <w:rFonts w:hint="cs"/>
          <w:rtl/>
        </w:rPr>
      </w:pPr>
      <w:r>
        <w:rPr>
          <w:rFonts w:hint="cs"/>
          <w:rtl/>
        </w:rPr>
        <w:t>אתה מדבר אלינו?</w:t>
      </w:r>
    </w:p>
    <w:p w14:paraId="429FC471" w14:textId="77777777" w:rsidR="00000000" w:rsidRDefault="00B2572E">
      <w:pPr>
        <w:pStyle w:val="a0"/>
        <w:rPr>
          <w:rFonts w:hint="cs"/>
          <w:rtl/>
        </w:rPr>
      </w:pPr>
    </w:p>
    <w:p w14:paraId="063FED62" w14:textId="77777777" w:rsidR="00000000" w:rsidRDefault="00B2572E">
      <w:pPr>
        <w:pStyle w:val="-"/>
        <w:rPr>
          <w:rtl/>
        </w:rPr>
      </w:pPr>
      <w:bookmarkStart w:id="210" w:name="FS000001038T17_02_2004_19_42_11"/>
      <w:bookmarkStart w:id="211" w:name="FS000001038T17_02_2004_19_42_16C"/>
      <w:bookmarkEnd w:id="210"/>
      <w:bookmarkEnd w:id="211"/>
      <w:r>
        <w:rPr>
          <w:rtl/>
        </w:rPr>
        <w:t>רוני בר-און (הליכוד):</w:t>
      </w:r>
    </w:p>
    <w:p w14:paraId="5D828345" w14:textId="77777777" w:rsidR="00000000" w:rsidRDefault="00B2572E">
      <w:pPr>
        <w:pStyle w:val="a0"/>
        <w:rPr>
          <w:rtl/>
        </w:rPr>
      </w:pPr>
    </w:p>
    <w:p w14:paraId="72F2D085" w14:textId="77777777" w:rsidR="00000000" w:rsidRDefault="00B2572E">
      <w:pPr>
        <w:pStyle w:val="a0"/>
        <w:rPr>
          <w:rFonts w:hint="cs"/>
          <w:rtl/>
        </w:rPr>
      </w:pPr>
      <w:r>
        <w:rPr>
          <w:rFonts w:hint="cs"/>
          <w:rtl/>
        </w:rPr>
        <w:t>אתם יושבים פה ומטיפים, אתם מטיפים פה - - -</w:t>
      </w:r>
    </w:p>
    <w:p w14:paraId="68367214" w14:textId="77777777" w:rsidR="00000000" w:rsidRDefault="00B2572E">
      <w:pPr>
        <w:pStyle w:val="a0"/>
        <w:rPr>
          <w:rFonts w:hint="cs"/>
          <w:rtl/>
        </w:rPr>
      </w:pPr>
    </w:p>
    <w:p w14:paraId="0BC35B89" w14:textId="77777777" w:rsidR="00000000" w:rsidRDefault="00B2572E">
      <w:pPr>
        <w:pStyle w:val="af0"/>
        <w:rPr>
          <w:rFonts w:hint="cs"/>
          <w:rtl/>
        </w:rPr>
      </w:pPr>
      <w:r>
        <w:rPr>
          <w:rFonts w:hint="eastAsia"/>
          <w:rtl/>
        </w:rPr>
        <w:t>עבד</w:t>
      </w:r>
      <w:r>
        <w:rPr>
          <w:rtl/>
        </w:rPr>
        <w:t>-אלמאלכ דהאמשה (רע"ם):</w:t>
      </w:r>
    </w:p>
    <w:p w14:paraId="609B4A52" w14:textId="77777777" w:rsidR="00000000" w:rsidRDefault="00B2572E">
      <w:pPr>
        <w:pStyle w:val="af0"/>
        <w:rPr>
          <w:rFonts w:hint="cs"/>
          <w:rtl/>
        </w:rPr>
      </w:pPr>
    </w:p>
    <w:p w14:paraId="407F046E" w14:textId="77777777" w:rsidR="00000000" w:rsidRDefault="00B2572E">
      <w:pPr>
        <w:pStyle w:val="af0"/>
        <w:rPr>
          <w:rFonts w:hint="cs"/>
          <w:rtl/>
        </w:rPr>
      </w:pPr>
    </w:p>
    <w:p w14:paraId="63D9C53A" w14:textId="77777777" w:rsidR="00000000" w:rsidRDefault="00B2572E">
      <w:pPr>
        <w:pStyle w:val="a0"/>
        <w:rPr>
          <w:rFonts w:hint="cs"/>
          <w:rtl/>
        </w:rPr>
      </w:pPr>
      <w:r>
        <w:rPr>
          <w:rFonts w:hint="cs"/>
          <w:rtl/>
        </w:rPr>
        <w:t>חבר הכנסת בר-און, אתה מדבר אלינו?</w:t>
      </w:r>
    </w:p>
    <w:p w14:paraId="34703709" w14:textId="77777777" w:rsidR="00000000" w:rsidRDefault="00B2572E">
      <w:pPr>
        <w:pStyle w:val="a0"/>
        <w:rPr>
          <w:rFonts w:hint="cs"/>
          <w:rtl/>
        </w:rPr>
      </w:pPr>
    </w:p>
    <w:p w14:paraId="4FFC1C80" w14:textId="77777777" w:rsidR="00000000" w:rsidRDefault="00B2572E">
      <w:pPr>
        <w:pStyle w:val="-"/>
        <w:rPr>
          <w:rtl/>
        </w:rPr>
      </w:pPr>
      <w:bookmarkStart w:id="212" w:name="FS000001038T17_02_2004_19_42_54C"/>
      <w:bookmarkEnd w:id="212"/>
      <w:r>
        <w:rPr>
          <w:rtl/>
        </w:rPr>
        <w:t>רוני בר-און (הליכו</w:t>
      </w:r>
      <w:r>
        <w:rPr>
          <w:rtl/>
        </w:rPr>
        <w:t>ד):</w:t>
      </w:r>
    </w:p>
    <w:p w14:paraId="15DE383D" w14:textId="77777777" w:rsidR="00000000" w:rsidRDefault="00B2572E">
      <w:pPr>
        <w:pStyle w:val="a0"/>
        <w:rPr>
          <w:rtl/>
        </w:rPr>
      </w:pPr>
    </w:p>
    <w:p w14:paraId="0920388E" w14:textId="77777777" w:rsidR="00000000" w:rsidRDefault="00B2572E">
      <w:pPr>
        <w:pStyle w:val="a0"/>
        <w:rPr>
          <w:rFonts w:hint="cs"/>
          <w:rtl/>
        </w:rPr>
      </w:pPr>
      <w:r>
        <w:rPr>
          <w:rFonts w:hint="cs"/>
          <w:rtl/>
        </w:rPr>
        <w:t>תרשה לי, אני אענה על השאלה שלך בסוף.</w:t>
      </w:r>
    </w:p>
    <w:p w14:paraId="3426627F" w14:textId="77777777" w:rsidR="00000000" w:rsidRDefault="00B2572E">
      <w:pPr>
        <w:pStyle w:val="a0"/>
        <w:rPr>
          <w:rFonts w:hint="cs"/>
          <w:rtl/>
        </w:rPr>
      </w:pPr>
    </w:p>
    <w:p w14:paraId="3F9D83D8" w14:textId="77777777" w:rsidR="00000000" w:rsidRDefault="00B2572E">
      <w:pPr>
        <w:pStyle w:val="af0"/>
        <w:rPr>
          <w:rtl/>
        </w:rPr>
      </w:pPr>
      <w:r>
        <w:rPr>
          <w:rFonts w:hint="eastAsia"/>
          <w:rtl/>
        </w:rPr>
        <w:t>עבד</w:t>
      </w:r>
      <w:r>
        <w:rPr>
          <w:rtl/>
        </w:rPr>
        <w:t>-אלמאלכ דהאמשה (רע"ם):</w:t>
      </w:r>
    </w:p>
    <w:p w14:paraId="18D7C9EA" w14:textId="77777777" w:rsidR="00000000" w:rsidRDefault="00B2572E">
      <w:pPr>
        <w:pStyle w:val="a0"/>
        <w:rPr>
          <w:rFonts w:hint="cs"/>
          <w:rtl/>
        </w:rPr>
      </w:pPr>
    </w:p>
    <w:p w14:paraId="2969E4AF" w14:textId="77777777" w:rsidR="00000000" w:rsidRDefault="00B2572E">
      <w:pPr>
        <w:pStyle w:val="a0"/>
        <w:rPr>
          <w:rFonts w:hint="cs"/>
          <w:rtl/>
        </w:rPr>
      </w:pPr>
      <w:r>
        <w:rPr>
          <w:rFonts w:hint="cs"/>
          <w:rtl/>
        </w:rPr>
        <w:t>אתה תנהל אתנו משא-ומתן?</w:t>
      </w:r>
    </w:p>
    <w:p w14:paraId="5E76DCC6" w14:textId="77777777" w:rsidR="00000000" w:rsidRDefault="00B2572E">
      <w:pPr>
        <w:pStyle w:val="a0"/>
        <w:rPr>
          <w:rFonts w:hint="cs"/>
          <w:rtl/>
        </w:rPr>
      </w:pPr>
    </w:p>
    <w:p w14:paraId="1100718C" w14:textId="77777777" w:rsidR="00000000" w:rsidRDefault="00B2572E">
      <w:pPr>
        <w:pStyle w:val="-"/>
        <w:rPr>
          <w:rtl/>
        </w:rPr>
      </w:pPr>
      <w:bookmarkStart w:id="213" w:name="FS000001038T17_02_2004_19_43_18C"/>
      <w:bookmarkEnd w:id="213"/>
      <w:r>
        <w:rPr>
          <w:rtl/>
        </w:rPr>
        <w:t>רוני בר-און (הליכוד):</w:t>
      </w:r>
    </w:p>
    <w:p w14:paraId="5910C4A0" w14:textId="77777777" w:rsidR="00000000" w:rsidRDefault="00B2572E">
      <w:pPr>
        <w:pStyle w:val="a0"/>
        <w:rPr>
          <w:rtl/>
        </w:rPr>
      </w:pPr>
    </w:p>
    <w:p w14:paraId="735413E0" w14:textId="77777777" w:rsidR="00000000" w:rsidRDefault="00B2572E">
      <w:pPr>
        <w:pStyle w:val="a0"/>
        <w:rPr>
          <w:rFonts w:hint="cs"/>
          <w:rtl/>
        </w:rPr>
      </w:pPr>
      <w:r>
        <w:rPr>
          <w:rFonts w:hint="cs"/>
          <w:rtl/>
        </w:rPr>
        <w:t>אתה תרשה לי, אני אענה לשאלה שלך בסוף.</w:t>
      </w:r>
    </w:p>
    <w:p w14:paraId="7B8B6BD6" w14:textId="77777777" w:rsidR="00000000" w:rsidRDefault="00B2572E">
      <w:pPr>
        <w:pStyle w:val="a0"/>
        <w:rPr>
          <w:rFonts w:hint="cs"/>
          <w:rtl/>
        </w:rPr>
      </w:pPr>
    </w:p>
    <w:p w14:paraId="2EB4ED80" w14:textId="77777777" w:rsidR="00000000" w:rsidRDefault="00B2572E">
      <w:pPr>
        <w:pStyle w:val="af0"/>
        <w:rPr>
          <w:rtl/>
        </w:rPr>
      </w:pPr>
      <w:r>
        <w:rPr>
          <w:rFonts w:hint="eastAsia"/>
          <w:rtl/>
        </w:rPr>
        <w:t>ואסל</w:t>
      </w:r>
      <w:r>
        <w:rPr>
          <w:rtl/>
        </w:rPr>
        <w:t xml:space="preserve"> טאהא (בל"ד):</w:t>
      </w:r>
    </w:p>
    <w:p w14:paraId="6E080B9B" w14:textId="77777777" w:rsidR="00000000" w:rsidRDefault="00B2572E">
      <w:pPr>
        <w:pStyle w:val="a0"/>
        <w:rPr>
          <w:rFonts w:hint="cs"/>
          <w:rtl/>
        </w:rPr>
      </w:pPr>
    </w:p>
    <w:p w14:paraId="45B23DC8" w14:textId="77777777" w:rsidR="00000000" w:rsidRDefault="00B2572E">
      <w:pPr>
        <w:pStyle w:val="a0"/>
        <w:rPr>
          <w:rFonts w:hint="cs"/>
          <w:rtl/>
        </w:rPr>
      </w:pPr>
      <w:r>
        <w:rPr>
          <w:rFonts w:hint="cs"/>
          <w:rtl/>
        </w:rPr>
        <w:t>- - -</w:t>
      </w:r>
    </w:p>
    <w:p w14:paraId="61F900E3" w14:textId="77777777" w:rsidR="00000000" w:rsidRDefault="00B2572E">
      <w:pPr>
        <w:pStyle w:val="a0"/>
        <w:rPr>
          <w:rFonts w:hint="cs"/>
          <w:rtl/>
        </w:rPr>
      </w:pPr>
    </w:p>
    <w:p w14:paraId="28A3FF80" w14:textId="77777777" w:rsidR="00000000" w:rsidRDefault="00B2572E">
      <w:pPr>
        <w:pStyle w:val="af0"/>
        <w:rPr>
          <w:rtl/>
        </w:rPr>
      </w:pPr>
      <w:r>
        <w:rPr>
          <w:rFonts w:hint="eastAsia"/>
          <w:rtl/>
        </w:rPr>
        <w:t>עבד</w:t>
      </w:r>
      <w:r>
        <w:rPr>
          <w:rtl/>
        </w:rPr>
        <w:t>-אלמאלכ דהאמשה (רע"ם):</w:t>
      </w:r>
    </w:p>
    <w:p w14:paraId="368D8EB8" w14:textId="77777777" w:rsidR="00000000" w:rsidRDefault="00B2572E">
      <w:pPr>
        <w:pStyle w:val="a0"/>
        <w:rPr>
          <w:rFonts w:hint="cs"/>
          <w:rtl/>
        </w:rPr>
      </w:pPr>
    </w:p>
    <w:p w14:paraId="6FA8EBAD" w14:textId="77777777" w:rsidR="00000000" w:rsidRDefault="00B2572E">
      <w:pPr>
        <w:pStyle w:val="a0"/>
        <w:rPr>
          <w:rFonts w:hint="cs"/>
          <w:rtl/>
        </w:rPr>
      </w:pPr>
      <w:r>
        <w:rPr>
          <w:rFonts w:hint="cs"/>
          <w:rtl/>
        </w:rPr>
        <w:t xml:space="preserve">הכתובת היא המוקטעה. </w:t>
      </w:r>
    </w:p>
    <w:p w14:paraId="3E664CF3" w14:textId="77777777" w:rsidR="00000000" w:rsidRDefault="00B2572E">
      <w:pPr>
        <w:pStyle w:val="a0"/>
        <w:rPr>
          <w:rFonts w:hint="cs"/>
          <w:rtl/>
        </w:rPr>
      </w:pPr>
    </w:p>
    <w:p w14:paraId="75A2DEEA" w14:textId="77777777" w:rsidR="00000000" w:rsidRDefault="00B2572E">
      <w:pPr>
        <w:pStyle w:val="af0"/>
        <w:rPr>
          <w:rtl/>
        </w:rPr>
      </w:pPr>
      <w:r>
        <w:rPr>
          <w:rFonts w:hint="eastAsia"/>
          <w:rtl/>
        </w:rPr>
        <w:t>ואסל</w:t>
      </w:r>
      <w:r>
        <w:rPr>
          <w:rtl/>
        </w:rPr>
        <w:t xml:space="preserve"> טאהא (בל"ד):</w:t>
      </w:r>
    </w:p>
    <w:p w14:paraId="044EB2A5" w14:textId="77777777" w:rsidR="00000000" w:rsidRDefault="00B2572E">
      <w:pPr>
        <w:pStyle w:val="a0"/>
        <w:rPr>
          <w:rFonts w:hint="cs"/>
          <w:rtl/>
        </w:rPr>
      </w:pPr>
    </w:p>
    <w:p w14:paraId="5A280C54" w14:textId="77777777" w:rsidR="00000000" w:rsidRDefault="00B2572E">
      <w:pPr>
        <w:pStyle w:val="a0"/>
        <w:rPr>
          <w:rFonts w:hint="cs"/>
          <w:rtl/>
        </w:rPr>
      </w:pPr>
      <w:r>
        <w:rPr>
          <w:rFonts w:hint="cs"/>
          <w:rtl/>
        </w:rPr>
        <w:t>אתם ל</w:t>
      </w:r>
      <w:r>
        <w:rPr>
          <w:rFonts w:hint="cs"/>
          <w:rtl/>
        </w:rPr>
        <w:t>א סובלים - - -</w:t>
      </w:r>
    </w:p>
    <w:p w14:paraId="4D6DC8AF" w14:textId="77777777" w:rsidR="00000000" w:rsidRDefault="00B2572E">
      <w:pPr>
        <w:pStyle w:val="a0"/>
        <w:rPr>
          <w:rFonts w:hint="cs"/>
          <w:rtl/>
        </w:rPr>
      </w:pPr>
    </w:p>
    <w:p w14:paraId="07B8B712" w14:textId="77777777" w:rsidR="00000000" w:rsidRDefault="00B2572E">
      <w:pPr>
        <w:pStyle w:val="-"/>
        <w:rPr>
          <w:rtl/>
        </w:rPr>
      </w:pPr>
      <w:bookmarkStart w:id="214" w:name="FS000001038T17_02_2004_19_44_12C"/>
      <w:bookmarkEnd w:id="214"/>
      <w:r>
        <w:rPr>
          <w:rtl/>
        </w:rPr>
        <w:t>רוני בר-און (הליכוד):</w:t>
      </w:r>
    </w:p>
    <w:p w14:paraId="5453EAAE" w14:textId="77777777" w:rsidR="00000000" w:rsidRDefault="00B2572E">
      <w:pPr>
        <w:pStyle w:val="a0"/>
        <w:rPr>
          <w:rtl/>
        </w:rPr>
      </w:pPr>
    </w:p>
    <w:p w14:paraId="325EF771" w14:textId="77777777" w:rsidR="00000000" w:rsidRDefault="00B2572E">
      <w:pPr>
        <w:pStyle w:val="a0"/>
        <w:rPr>
          <w:rFonts w:hint="cs"/>
          <w:rtl/>
        </w:rPr>
      </w:pPr>
      <w:r>
        <w:rPr>
          <w:rFonts w:hint="cs"/>
          <w:rtl/>
        </w:rPr>
        <w:t>אתם לא באמת מעוניינים בפינוי.</w:t>
      </w:r>
    </w:p>
    <w:p w14:paraId="004788EA" w14:textId="77777777" w:rsidR="00000000" w:rsidRDefault="00B2572E">
      <w:pPr>
        <w:pStyle w:val="a0"/>
        <w:rPr>
          <w:rFonts w:hint="cs"/>
          <w:rtl/>
        </w:rPr>
      </w:pPr>
    </w:p>
    <w:p w14:paraId="535C2AD6" w14:textId="77777777" w:rsidR="00000000" w:rsidRDefault="00B2572E">
      <w:pPr>
        <w:pStyle w:val="af0"/>
        <w:rPr>
          <w:rFonts w:hint="cs"/>
          <w:rtl/>
        </w:rPr>
      </w:pPr>
      <w:r>
        <w:rPr>
          <w:rFonts w:hint="eastAsia"/>
          <w:rtl/>
        </w:rPr>
        <w:t>עבד</w:t>
      </w:r>
      <w:r>
        <w:rPr>
          <w:rtl/>
        </w:rPr>
        <w:t>-אלאלכ דהאמשה (רע"ם):</w:t>
      </w:r>
    </w:p>
    <w:p w14:paraId="11E42592" w14:textId="77777777" w:rsidR="00000000" w:rsidRDefault="00B2572E">
      <w:pPr>
        <w:pStyle w:val="a0"/>
        <w:rPr>
          <w:rFonts w:hint="cs"/>
          <w:rtl/>
        </w:rPr>
      </w:pPr>
    </w:p>
    <w:p w14:paraId="7881FB06" w14:textId="77777777" w:rsidR="00000000" w:rsidRDefault="00B2572E">
      <w:pPr>
        <w:pStyle w:val="a0"/>
        <w:rPr>
          <w:rFonts w:hint="cs"/>
          <w:rtl/>
        </w:rPr>
      </w:pPr>
      <w:r>
        <w:rPr>
          <w:rFonts w:hint="cs"/>
          <w:rtl/>
        </w:rPr>
        <w:t>- - -</w:t>
      </w:r>
    </w:p>
    <w:p w14:paraId="2D87FCBB" w14:textId="77777777" w:rsidR="00000000" w:rsidRDefault="00B2572E">
      <w:pPr>
        <w:pStyle w:val="a0"/>
        <w:rPr>
          <w:rFonts w:hint="cs"/>
          <w:rtl/>
        </w:rPr>
      </w:pPr>
    </w:p>
    <w:p w14:paraId="54F76CF8" w14:textId="77777777" w:rsidR="00000000" w:rsidRDefault="00B2572E">
      <w:pPr>
        <w:pStyle w:val="-"/>
        <w:rPr>
          <w:rtl/>
        </w:rPr>
      </w:pPr>
      <w:bookmarkStart w:id="215" w:name="FS000001038T17_02_2004_19_45_12C"/>
      <w:bookmarkEnd w:id="215"/>
      <w:r>
        <w:rPr>
          <w:rtl/>
        </w:rPr>
        <w:t>רוני בר-און (הליכוד):</w:t>
      </w:r>
    </w:p>
    <w:p w14:paraId="331C5A89" w14:textId="77777777" w:rsidR="00000000" w:rsidRDefault="00B2572E">
      <w:pPr>
        <w:pStyle w:val="a0"/>
        <w:rPr>
          <w:rtl/>
        </w:rPr>
      </w:pPr>
    </w:p>
    <w:p w14:paraId="61C9F795" w14:textId="77777777" w:rsidR="00000000" w:rsidRDefault="00B2572E">
      <w:pPr>
        <w:pStyle w:val="a0"/>
        <w:rPr>
          <w:rFonts w:hint="cs"/>
          <w:rtl/>
        </w:rPr>
      </w:pPr>
      <w:r>
        <w:rPr>
          <w:rFonts w:hint="cs"/>
          <w:rtl/>
        </w:rPr>
        <w:t xml:space="preserve">אתם לא באמת מעוניינים בפינוי. אתם לא באמת מעוניינים - - </w:t>
      </w:r>
    </w:p>
    <w:p w14:paraId="1C2C09B7" w14:textId="77777777" w:rsidR="00000000" w:rsidRDefault="00B2572E">
      <w:pPr>
        <w:pStyle w:val="af0"/>
        <w:rPr>
          <w:rFonts w:hint="cs"/>
          <w:rtl/>
        </w:rPr>
      </w:pPr>
    </w:p>
    <w:p w14:paraId="607D6B40" w14:textId="77777777" w:rsidR="00000000" w:rsidRDefault="00B2572E">
      <w:pPr>
        <w:pStyle w:val="af0"/>
        <w:rPr>
          <w:rFonts w:hint="cs"/>
          <w:rtl/>
        </w:rPr>
      </w:pPr>
      <w:r>
        <w:rPr>
          <w:rFonts w:hint="eastAsia"/>
          <w:rtl/>
        </w:rPr>
        <w:t>עבד</w:t>
      </w:r>
      <w:r>
        <w:rPr>
          <w:rtl/>
        </w:rPr>
        <w:t>-אלמאלכ דהאמשה (רע"ם):</w:t>
      </w:r>
    </w:p>
    <w:p w14:paraId="468851D0" w14:textId="77777777" w:rsidR="00000000" w:rsidRDefault="00B2572E">
      <w:pPr>
        <w:pStyle w:val="af0"/>
        <w:rPr>
          <w:rFonts w:hint="cs"/>
          <w:rtl/>
        </w:rPr>
      </w:pPr>
    </w:p>
    <w:p w14:paraId="76B7710D" w14:textId="77777777" w:rsidR="00000000" w:rsidRDefault="00B2572E">
      <w:pPr>
        <w:pStyle w:val="af0"/>
        <w:rPr>
          <w:rFonts w:hint="cs"/>
          <w:rtl/>
        </w:rPr>
      </w:pPr>
    </w:p>
    <w:p w14:paraId="7678ED6A" w14:textId="77777777" w:rsidR="00000000" w:rsidRDefault="00B2572E">
      <w:pPr>
        <w:pStyle w:val="a0"/>
        <w:rPr>
          <w:rFonts w:hint="cs"/>
          <w:rtl/>
        </w:rPr>
      </w:pPr>
      <w:r>
        <w:rPr>
          <w:rFonts w:hint="cs"/>
          <w:rtl/>
        </w:rPr>
        <w:t>אנחנו מעוניינים בפינוי וגם בשלום.</w:t>
      </w:r>
    </w:p>
    <w:p w14:paraId="1838F8B7" w14:textId="77777777" w:rsidR="00000000" w:rsidRDefault="00B2572E">
      <w:pPr>
        <w:pStyle w:val="a0"/>
        <w:rPr>
          <w:rFonts w:hint="cs"/>
          <w:rtl/>
        </w:rPr>
      </w:pPr>
    </w:p>
    <w:p w14:paraId="5CAA4C09" w14:textId="77777777" w:rsidR="00000000" w:rsidRDefault="00B2572E">
      <w:pPr>
        <w:pStyle w:val="af1"/>
        <w:rPr>
          <w:rtl/>
        </w:rPr>
      </w:pPr>
      <w:r>
        <w:rPr>
          <w:rtl/>
        </w:rPr>
        <w:t>היו"ר מיכ</w:t>
      </w:r>
      <w:r>
        <w:rPr>
          <w:rtl/>
        </w:rPr>
        <w:t>אל נודלמן:</w:t>
      </w:r>
    </w:p>
    <w:p w14:paraId="0C33E105" w14:textId="77777777" w:rsidR="00000000" w:rsidRDefault="00B2572E">
      <w:pPr>
        <w:pStyle w:val="a0"/>
        <w:rPr>
          <w:rtl/>
        </w:rPr>
      </w:pPr>
    </w:p>
    <w:p w14:paraId="3D4C37EF" w14:textId="77777777" w:rsidR="00000000" w:rsidRDefault="00B2572E">
      <w:pPr>
        <w:pStyle w:val="a0"/>
        <w:rPr>
          <w:rFonts w:hint="cs"/>
          <w:rtl/>
        </w:rPr>
      </w:pPr>
      <w:r>
        <w:rPr>
          <w:rFonts w:hint="cs"/>
          <w:rtl/>
        </w:rPr>
        <w:t xml:space="preserve">חברים, פה הכנסת. </w:t>
      </w:r>
    </w:p>
    <w:p w14:paraId="300AB1BA" w14:textId="77777777" w:rsidR="00000000" w:rsidRDefault="00B2572E">
      <w:pPr>
        <w:pStyle w:val="a0"/>
        <w:rPr>
          <w:rFonts w:hint="cs"/>
          <w:rtl/>
        </w:rPr>
      </w:pPr>
    </w:p>
    <w:p w14:paraId="2551079C" w14:textId="77777777" w:rsidR="00000000" w:rsidRDefault="00B2572E">
      <w:pPr>
        <w:pStyle w:val="-"/>
        <w:rPr>
          <w:rtl/>
        </w:rPr>
      </w:pPr>
      <w:bookmarkStart w:id="216" w:name="FS000001038T17_02_2004_19_46_38C"/>
      <w:bookmarkEnd w:id="216"/>
      <w:r>
        <w:rPr>
          <w:rtl/>
        </w:rPr>
        <w:t>רוני בר-און (הליכוד):</w:t>
      </w:r>
    </w:p>
    <w:p w14:paraId="309DB9C0" w14:textId="77777777" w:rsidR="00000000" w:rsidRDefault="00B2572E">
      <w:pPr>
        <w:pStyle w:val="a0"/>
        <w:rPr>
          <w:rtl/>
        </w:rPr>
      </w:pPr>
    </w:p>
    <w:p w14:paraId="2DEBB891" w14:textId="77777777" w:rsidR="00000000" w:rsidRDefault="00B2572E">
      <w:pPr>
        <w:pStyle w:val="a0"/>
        <w:rPr>
          <w:rFonts w:hint="cs"/>
          <w:rtl/>
        </w:rPr>
      </w:pPr>
      <w:r>
        <w:rPr>
          <w:rFonts w:hint="cs"/>
          <w:rtl/>
        </w:rPr>
        <w:t>אתם מעוניינים רק בדבר אחד: במה שמעוניין המנהיג הבלתי-מעורער שלכם, אבו-עמאר.</w:t>
      </w:r>
    </w:p>
    <w:p w14:paraId="471466E5" w14:textId="77777777" w:rsidR="00000000" w:rsidRDefault="00B2572E">
      <w:pPr>
        <w:pStyle w:val="a0"/>
        <w:rPr>
          <w:rFonts w:hint="cs"/>
          <w:rtl/>
        </w:rPr>
      </w:pPr>
    </w:p>
    <w:p w14:paraId="74BC3F52" w14:textId="77777777" w:rsidR="00000000" w:rsidRDefault="00B2572E">
      <w:pPr>
        <w:pStyle w:val="af0"/>
        <w:rPr>
          <w:rtl/>
        </w:rPr>
      </w:pPr>
      <w:r>
        <w:rPr>
          <w:rFonts w:hint="eastAsia"/>
          <w:rtl/>
        </w:rPr>
        <w:t>עבד</w:t>
      </w:r>
      <w:r>
        <w:rPr>
          <w:rtl/>
        </w:rPr>
        <w:t>-אלמאלכ דהאמשה (רע"ם):</w:t>
      </w:r>
    </w:p>
    <w:p w14:paraId="74D62EB6" w14:textId="77777777" w:rsidR="00000000" w:rsidRDefault="00B2572E">
      <w:pPr>
        <w:pStyle w:val="a0"/>
        <w:rPr>
          <w:rFonts w:hint="cs"/>
          <w:rtl/>
        </w:rPr>
      </w:pPr>
    </w:p>
    <w:p w14:paraId="57CAFB1F" w14:textId="77777777" w:rsidR="00000000" w:rsidRDefault="00B2572E">
      <w:pPr>
        <w:pStyle w:val="a0"/>
        <w:rPr>
          <w:rFonts w:hint="cs"/>
          <w:rtl/>
        </w:rPr>
      </w:pPr>
      <w:r>
        <w:rPr>
          <w:rFonts w:hint="cs"/>
          <w:rtl/>
        </w:rPr>
        <w:t>- - - המנהיג שלך - - -</w:t>
      </w:r>
    </w:p>
    <w:p w14:paraId="2110A99B" w14:textId="77777777" w:rsidR="00000000" w:rsidRDefault="00B2572E">
      <w:pPr>
        <w:pStyle w:val="a0"/>
        <w:rPr>
          <w:rtl/>
        </w:rPr>
      </w:pPr>
    </w:p>
    <w:p w14:paraId="174774E1" w14:textId="77777777" w:rsidR="00000000" w:rsidRDefault="00B2572E">
      <w:pPr>
        <w:pStyle w:val="a0"/>
        <w:rPr>
          <w:rFonts w:hint="cs"/>
          <w:rtl/>
        </w:rPr>
      </w:pPr>
    </w:p>
    <w:p w14:paraId="2B5B9FDA" w14:textId="77777777" w:rsidR="00000000" w:rsidRDefault="00B2572E">
      <w:pPr>
        <w:pStyle w:val="-"/>
        <w:rPr>
          <w:rtl/>
        </w:rPr>
      </w:pPr>
      <w:bookmarkStart w:id="217" w:name="FS000001038T17_02_2004_19_48_14C"/>
      <w:bookmarkEnd w:id="217"/>
      <w:r>
        <w:rPr>
          <w:rtl/>
        </w:rPr>
        <w:t>רוני בר-און (הליכוד):</w:t>
      </w:r>
    </w:p>
    <w:p w14:paraId="751025F0" w14:textId="77777777" w:rsidR="00000000" w:rsidRDefault="00B2572E">
      <w:pPr>
        <w:pStyle w:val="a0"/>
        <w:rPr>
          <w:rtl/>
        </w:rPr>
      </w:pPr>
    </w:p>
    <w:p w14:paraId="078C6DCA" w14:textId="77777777" w:rsidR="00000000" w:rsidRDefault="00B2572E">
      <w:pPr>
        <w:pStyle w:val="a0"/>
        <w:rPr>
          <w:rFonts w:hint="cs"/>
          <w:rtl/>
        </w:rPr>
      </w:pPr>
      <w:r>
        <w:rPr>
          <w:rFonts w:hint="cs"/>
          <w:rtl/>
        </w:rPr>
        <w:t xml:space="preserve">אתם מעוניינים בדם, באש, בתמרות עשן. אתם מעוניינים </w:t>
      </w:r>
      <w:r>
        <w:rPr>
          <w:rFonts w:hint="cs"/>
          <w:rtl/>
        </w:rPr>
        <w:t>כפי שהוא מעוניין - - -</w:t>
      </w:r>
    </w:p>
    <w:p w14:paraId="315C8CC4" w14:textId="77777777" w:rsidR="00000000" w:rsidRDefault="00B2572E">
      <w:pPr>
        <w:pStyle w:val="a0"/>
        <w:rPr>
          <w:rFonts w:hint="cs"/>
          <w:rtl/>
        </w:rPr>
      </w:pPr>
    </w:p>
    <w:p w14:paraId="4690FF63" w14:textId="77777777" w:rsidR="00000000" w:rsidRDefault="00B2572E">
      <w:pPr>
        <w:pStyle w:val="af0"/>
        <w:rPr>
          <w:rtl/>
        </w:rPr>
      </w:pPr>
      <w:r>
        <w:rPr>
          <w:rFonts w:hint="eastAsia"/>
          <w:rtl/>
        </w:rPr>
        <w:t>עבד</w:t>
      </w:r>
      <w:r>
        <w:rPr>
          <w:rtl/>
        </w:rPr>
        <w:t>-אלמאלכ דהאמשה (רע"ם):</w:t>
      </w:r>
    </w:p>
    <w:p w14:paraId="43A25E0B" w14:textId="77777777" w:rsidR="00000000" w:rsidRDefault="00B2572E">
      <w:pPr>
        <w:pStyle w:val="a0"/>
        <w:rPr>
          <w:rFonts w:hint="cs"/>
          <w:rtl/>
        </w:rPr>
      </w:pPr>
    </w:p>
    <w:p w14:paraId="46FEA71C" w14:textId="77777777" w:rsidR="00000000" w:rsidRDefault="00B2572E">
      <w:pPr>
        <w:pStyle w:val="a0"/>
        <w:rPr>
          <w:rFonts w:hint="cs"/>
          <w:rtl/>
        </w:rPr>
      </w:pPr>
      <w:r>
        <w:rPr>
          <w:rFonts w:hint="cs"/>
          <w:rtl/>
        </w:rPr>
        <w:t>- - -</w:t>
      </w:r>
    </w:p>
    <w:p w14:paraId="325DB237" w14:textId="77777777" w:rsidR="00000000" w:rsidRDefault="00B2572E">
      <w:pPr>
        <w:pStyle w:val="a0"/>
        <w:rPr>
          <w:rFonts w:hint="cs"/>
          <w:rtl/>
        </w:rPr>
      </w:pPr>
    </w:p>
    <w:p w14:paraId="4F8AC80A" w14:textId="77777777" w:rsidR="00000000" w:rsidRDefault="00B2572E">
      <w:pPr>
        <w:pStyle w:val="-"/>
        <w:rPr>
          <w:rtl/>
        </w:rPr>
      </w:pPr>
      <w:bookmarkStart w:id="218" w:name="FS000001038T17_02_2004_19_49_09C"/>
      <w:bookmarkEnd w:id="218"/>
      <w:r>
        <w:rPr>
          <w:rtl/>
        </w:rPr>
        <w:t>רוני בר-און (הליכוד):</w:t>
      </w:r>
    </w:p>
    <w:p w14:paraId="1A28FC3B" w14:textId="77777777" w:rsidR="00000000" w:rsidRDefault="00B2572E">
      <w:pPr>
        <w:pStyle w:val="a0"/>
        <w:rPr>
          <w:rtl/>
        </w:rPr>
      </w:pPr>
    </w:p>
    <w:p w14:paraId="316119AF" w14:textId="77777777" w:rsidR="00000000" w:rsidRDefault="00B2572E">
      <w:pPr>
        <w:pStyle w:val="a0"/>
        <w:rPr>
          <w:rFonts w:hint="cs"/>
          <w:rtl/>
        </w:rPr>
      </w:pPr>
      <w:r>
        <w:rPr>
          <w:rFonts w:hint="cs"/>
          <w:rtl/>
        </w:rPr>
        <w:t xml:space="preserve">הוא לעולם לא יסכים לפתרון הסכסוך הזה, משום שהוא מחויב לדיבור שלו לעלות כשהיד לשמים. </w:t>
      </w:r>
    </w:p>
    <w:p w14:paraId="75231587" w14:textId="77777777" w:rsidR="00000000" w:rsidRDefault="00B2572E">
      <w:pPr>
        <w:pStyle w:val="a0"/>
        <w:rPr>
          <w:rFonts w:hint="cs"/>
          <w:rtl/>
        </w:rPr>
      </w:pPr>
    </w:p>
    <w:p w14:paraId="5DFDDCC5" w14:textId="77777777" w:rsidR="00000000" w:rsidRDefault="00B2572E">
      <w:pPr>
        <w:pStyle w:val="af0"/>
        <w:rPr>
          <w:rtl/>
        </w:rPr>
      </w:pPr>
      <w:r>
        <w:rPr>
          <w:rFonts w:hint="eastAsia"/>
          <w:rtl/>
        </w:rPr>
        <w:t>ואסל</w:t>
      </w:r>
      <w:r>
        <w:rPr>
          <w:rtl/>
        </w:rPr>
        <w:t xml:space="preserve"> טאהא (בל"ד):</w:t>
      </w:r>
    </w:p>
    <w:p w14:paraId="6F0B4DCD" w14:textId="77777777" w:rsidR="00000000" w:rsidRDefault="00B2572E">
      <w:pPr>
        <w:pStyle w:val="a0"/>
        <w:rPr>
          <w:rFonts w:hint="cs"/>
          <w:rtl/>
        </w:rPr>
      </w:pPr>
    </w:p>
    <w:p w14:paraId="1FB4A251" w14:textId="77777777" w:rsidR="00000000" w:rsidRDefault="00B2572E">
      <w:pPr>
        <w:pStyle w:val="a0"/>
        <w:rPr>
          <w:rFonts w:hint="cs"/>
          <w:rtl/>
        </w:rPr>
      </w:pPr>
      <w:r>
        <w:rPr>
          <w:rFonts w:hint="cs"/>
          <w:rtl/>
        </w:rPr>
        <w:t xml:space="preserve">לפתרון כפוי הוא לעולם לא יסכים. </w:t>
      </w:r>
    </w:p>
    <w:p w14:paraId="6FC3C62E" w14:textId="77777777" w:rsidR="00000000" w:rsidRDefault="00B2572E">
      <w:pPr>
        <w:pStyle w:val="a0"/>
        <w:rPr>
          <w:rFonts w:hint="cs"/>
          <w:rtl/>
        </w:rPr>
      </w:pPr>
    </w:p>
    <w:p w14:paraId="4496BADC" w14:textId="77777777" w:rsidR="00000000" w:rsidRDefault="00B2572E">
      <w:pPr>
        <w:pStyle w:val="-"/>
        <w:rPr>
          <w:rtl/>
        </w:rPr>
      </w:pPr>
      <w:bookmarkStart w:id="219" w:name="FS000001038T17_02_2004_19_50_20C"/>
      <w:bookmarkEnd w:id="219"/>
      <w:r>
        <w:rPr>
          <w:rtl/>
        </w:rPr>
        <w:t>רוני בר-און (הליכוד):</w:t>
      </w:r>
    </w:p>
    <w:p w14:paraId="658B7657" w14:textId="77777777" w:rsidR="00000000" w:rsidRDefault="00B2572E">
      <w:pPr>
        <w:pStyle w:val="a0"/>
        <w:rPr>
          <w:rtl/>
        </w:rPr>
      </w:pPr>
    </w:p>
    <w:p w14:paraId="3247E171" w14:textId="77777777" w:rsidR="00000000" w:rsidRDefault="00B2572E">
      <w:pPr>
        <w:pStyle w:val="a0"/>
        <w:rPr>
          <w:rFonts w:hint="cs"/>
          <w:rtl/>
        </w:rPr>
      </w:pPr>
      <w:r>
        <w:rPr>
          <w:rFonts w:hint="cs"/>
          <w:rtl/>
        </w:rPr>
        <w:t>הוא מעוניין ל</w:t>
      </w:r>
      <w:r>
        <w:rPr>
          <w:rFonts w:hint="cs"/>
          <w:rtl/>
        </w:rPr>
        <w:t>הבעיר את המזרח התיכון ולעשות פה את מלחמת העולם השלישית. ואתם מחרים מחזיקים אחריו כל הזמן.</w:t>
      </w:r>
    </w:p>
    <w:p w14:paraId="0AA06CDE" w14:textId="77777777" w:rsidR="00000000" w:rsidRDefault="00B2572E">
      <w:pPr>
        <w:pStyle w:val="a0"/>
        <w:rPr>
          <w:rFonts w:hint="cs"/>
          <w:rtl/>
        </w:rPr>
      </w:pPr>
    </w:p>
    <w:p w14:paraId="477D38B2" w14:textId="77777777" w:rsidR="00000000" w:rsidRDefault="00B2572E">
      <w:pPr>
        <w:pStyle w:val="af0"/>
        <w:rPr>
          <w:rtl/>
        </w:rPr>
      </w:pPr>
      <w:r>
        <w:rPr>
          <w:rFonts w:hint="eastAsia"/>
          <w:rtl/>
        </w:rPr>
        <w:t>עבד</w:t>
      </w:r>
      <w:r>
        <w:rPr>
          <w:rtl/>
        </w:rPr>
        <w:t>-אלמאלכ דהאמשה (רע"ם):</w:t>
      </w:r>
    </w:p>
    <w:p w14:paraId="29F4D969" w14:textId="77777777" w:rsidR="00000000" w:rsidRDefault="00B2572E">
      <w:pPr>
        <w:pStyle w:val="a0"/>
        <w:rPr>
          <w:rFonts w:hint="cs"/>
          <w:rtl/>
        </w:rPr>
      </w:pPr>
    </w:p>
    <w:p w14:paraId="31455555" w14:textId="77777777" w:rsidR="00000000" w:rsidRDefault="00B2572E">
      <w:pPr>
        <w:pStyle w:val="a0"/>
        <w:rPr>
          <w:rFonts w:hint="cs"/>
          <w:rtl/>
        </w:rPr>
      </w:pPr>
      <w:r>
        <w:rPr>
          <w:rFonts w:hint="cs"/>
          <w:rtl/>
        </w:rPr>
        <w:t>- - -</w:t>
      </w:r>
    </w:p>
    <w:p w14:paraId="4BE75C98" w14:textId="77777777" w:rsidR="00000000" w:rsidRDefault="00B2572E">
      <w:pPr>
        <w:pStyle w:val="a0"/>
        <w:rPr>
          <w:rFonts w:hint="cs"/>
          <w:rtl/>
        </w:rPr>
      </w:pPr>
    </w:p>
    <w:p w14:paraId="05D80E56" w14:textId="77777777" w:rsidR="00000000" w:rsidRDefault="00B2572E">
      <w:pPr>
        <w:pStyle w:val="af1"/>
        <w:rPr>
          <w:rtl/>
        </w:rPr>
      </w:pPr>
      <w:r>
        <w:rPr>
          <w:rtl/>
        </w:rPr>
        <w:t>היו"ר מיכאל נודלמן:</w:t>
      </w:r>
    </w:p>
    <w:p w14:paraId="4CAAA7EC" w14:textId="77777777" w:rsidR="00000000" w:rsidRDefault="00B2572E">
      <w:pPr>
        <w:pStyle w:val="a0"/>
        <w:rPr>
          <w:rtl/>
        </w:rPr>
      </w:pPr>
    </w:p>
    <w:p w14:paraId="49F8E8CB" w14:textId="77777777" w:rsidR="00000000" w:rsidRDefault="00B2572E">
      <w:pPr>
        <w:pStyle w:val="a0"/>
        <w:rPr>
          <w:rFonts w:hint="cs"/>
          <w:rtl/>
        </w:rPr>
      </w:pPr>
      <w:r>
        <w:rPr>
          <w:rFonts w:hint="cs"/>
          <w:rtl/>
        </w:rPr>
        <w:t>חברים, אתם אזרחים ישראלים או פלסטינים. אני לא מבין. חברים.</w:t>
      </w:r>
    </w:p>
    <w:p w14:paraId="6D078856" w14:textId="77777777" w:rsidR="00000000" w:rsidRDefault="00B2572E">
      <w:pPr>
        <w:pStyle w:val="a0"/>
        <w:rPr>
          <w:rFonts w:hint="cs"/>
          <w:rtl/>
        </w:rPr>
      </w:pPr>
    </w:p>
    <w:p w14:paraId="55064E37" w14:textId="77777777" w:rsidR="00000000" w:rsidRDefault="00B2572E">
      <w:pPr>
        <w:pStyle w:val="af0"/>
        <w:rPr>
          <w:rtl/>
        </w:rPr>
      </w:pPr>
      <w:r>
        <w:rPr>
          <w:rFonts w:hint="eastAsia"/>
          <w:rtl/>
        </w:rPr>
        <w:t>עבד</w:t>
      </w:r>
      <w:r>
        <w:rPr>
          <w:rtl/>
        </w:rPr>
        <w:t>-אלמאלכ דהאמשה (רע"ם):</w:t>
      </w:r>
    </w:p>
    <w:p w14:paraId="6DF3814C" w14:textId="77777777" w:rsidR="00000000" w:rsidRDefault="00B2572E">
      <w:pPr>
        <w:pStyle w:val="a0"/>
        <w:rPr>
          <w:rFonts w:hint="cs"/>
          <w:rtl/>
        </w:rPr>
      </w:pPr>
    </w:p>
    <w:p w14:paraId="31B44156" w14:textId="77777777" w:rsidR="00000000" w:rsidRDefault="00B2572E">
      <w:pPr>
        <w:pStyle w:val="a0"/>
        <w:rPr>
          <w:rFonts w:hint="cs"/>
          <w:rtl/>
        </w:rPr>
      </w:pPr>
      <w:r>
        <w:rPr>
          <w:rFonts w:hint="cs"/>
          <w:rtl/>
        </w:rPr>
        <w:t>הוא מדבר אלינו, אדוני ה</w:t>
      </w:r>
      <w:r>
        <w:rPr>
          <w:rFonts w:hint="cs"/>
          <w:rtl/>
        </w:rPr>
        <w:t>יושב-ראש. הוא מדבר אלינו. לא נענה?</w:t>
      </w:r>
    </w:p>
    <w:p w14:paraId="6B3B5C7A" w14:textId="77777777" w:rsidR="00000000" w:rsidRDefault="00B2572E">
      <w:pPr>
        <w:pStyle w:val="a0"/>
        <w:rPr>
          <w:rFonts w:hint="cs"/>
          <w:rtl/>
        </w:rPr>
      </w:pPr>
    </w:p>
    <w:p w14:paraId="5F57A529" w14:textId="77777777" w:rsidR="00000000" w:rsidRDefault="00B2572E">
      <w:pPr>
        <w:pStyle w:val="af1"/>
        <w:rPr>
          <w:rtl/>
        </w:rPr>
      </w:pPr>
      <w:r>
        <w:rPr>
          <w:rtl/>
        </w:rPr>
        <w:t>היו"ר מיכאל נודלמן:</w:t>
      </w:r>
    </w:p>
    <w:p w14:paraId="40680503" w14:textId="77777777" w:rsidR="00000000" w:rsidRDefault="00B2572E">
      <w:pPr>
        <w:pStyle w:val="a0"/>
        <w:rPr>
          <w:rtl/>
        </w:rPr>
      </w:pPr>
    </w:p>
    <w:p w14:paraId="71952C3D" w14:textId="77777777" w:rsidR="00000000" w:rsidRDefault="00B2572E">
      <w:pPr>
        <w:pStyle w:val="a0"/>
        <w:rPr>
          <w:rFonts w:hint="cs"/>
          <w:rtl/>
        </w:rPr>
      </w:pPr>
      <w:r>
        <w:rPr>
          <w:rFonts w:hint="cs"/>
          <w:rtl/>
        </w:rPr>
        <w:t>בסדר - - -</w:t>
      </w:r>
    </w:p>
    <w:p w14:paraId="02CF0C70" w14:textId="77777777" w:rsidR="00000000" w:rsidRDefault="00B2572E">
      <w:pPr>
        <w:pStyle w:val="a0"/>
        <w:rPr>
          <w:rFonts w:hint="cs"/>
          <w:rtl/>
        </w:rPr>
      </w:pPr>
    </w:p>
    <w:p w14:paraId="5C1CC3EE" w14:textId="77777777" w:rsidR="00000000" w:rsidRDefault="00B2572E">
      <w:pPr>
        <w:pStyle w:val="-"/>
        <w:rPr>
          <w:rtl/>
        </w:rPr>
      </w:pPr>
      <w:bookmarkStart w:id="220" w:name="FS000001038T17_02_2004_19_52_09C"/>
      <w:bookmarkStart w:id="221" w:name="FS000001038T17_02_2004_19_52_15C"/>
      <w:bookmarkEnd w:id="220"/>
      <w:bookmarkEnd w:id="221"/>
      <w:r>
        <w:rPr>
          <w:rtl/>
        </w:rPr>
        <w:t>רוני בר-און (הליכוד):</w:t>
      </w:r>
    </w:p>
    <w:p w14:paraId="569577D9" w14:textId="77777777" w:rsidR="00000000" w:rsidRDefault="00B2572E">
      <w:pPr>
        <w:pStyle w:val="a0"/>
        <w:rPr>
          <w:rtl/>
        </w:rPr>
      </w:pPr>
    </w:p>
    <w:p w14:paraId="3F23B060" w14:textId="77777777" w:rsidR="00000000" w:rsidRDefault="00B2572E">
      <w:pPr>
        <w:pStyle w:val="a0"/>
        <w:rPr>
          <w:rFonts w:hint="cs"/>
          <w:rtl/>
        </w:rPr>
      </w:pPr>
      <w:r>
        <w:rPr>
          <w:rFonts w:hint="cs"/>
          <w:rtl/>
        </w:rPr>
        <w:t>אני אומר לכם - - -</w:t>
      </w:r>
    </w:p>
    <w:p w14:paraId="573225F8" w14:textId="77777777" w:rsidR="00000000" w:rsidRDefault="00B2572E">
      <w:pPr>
        <w:pStyle w:val="a0"/>
        <w:rPr>
          <w:rFonts w:hint="cs"/>
          <w:rtl/>
        </w:rPr>
      </w:pPr>
    </w:p>
    <w:p w14:paraId="39E785CB" w14:textId="77777777" w:rsidR="00000000" w:rsidRDefault="00B2572E">
      <w:pPr>
        <w:pStyle w:val="af0"/>
        <w:rPr>
          <w:rtl/>
        </w:rPr>
      </w:pPr>
      <w:r>
        <w:rPr>
          <w:rFonts w:hint="eastAsia"/>
          <w:rtl/>
        </w:rPr>
        <w:t>עבד</w:t>
      </w:r>
      <w:r>
        <w:rPr>
          <w:rtl/>
        </w:rPr>
        <w:t>-אלמאלכ דהאמשה (רע"ם):</w:t>
      </w:r>
    </w:p>
    <w:p w14:paraId="02048967" w14:textId="77777777" w:rsidR="00000000" w:rsidRDefault="00B2572E">
      <w:pPr>
        <w:pStyle w:val="a0"/>
        <w:rPr>
          <w:rFonts w:hint="cs"/>
          <w:rtl/>
        </w:rPr>
      </w:pPr>
    </w:p>
    <w:p w14:paraId="0317E0EE" w14:textId="77777777" w:rsidR="00000000" w:rsidRDefault="00B2572E">
      <w:pPr>
        <w:pStyle w:val="a0"/>
        <w:rPr>
          <w:rFonts w:hint="cs"/>
          <w:rtl/>
        </w:rPr>
      </w:pPr>
      <w:r>
        <w:rPr>
          <w:rFonts w:hint="cs"/>
          <w:rtl/>
        </w:rPr>
        <w:t xml:space="preserve">לא מספיק שהוא משקר ומסית ומדיח ומביא שקרים, הוא מדבר אלינו. </w:t>
      </w:r>
    </w:p>
    <w:p w14:paraId="461CB9E5" w14:textId="77777777" w:rsidR="00000000" w:rsidRDefault="00B2572E">
      <w:pPr>
        <w:pStyle w:val="a0"/>
        <w:rPr>
          <w:rFonts w:hint="cs"/>
          <w:rtl/>
        </w:rPr>
      </w:pPr>
    </w:p>
    <w:p w14:paraId="57144FD7" w14:textId="77777777" w:rsidR="00000000" w:rsidRDefault="00B2572E">
      <w:pPr>
        <w:pStyle w:val="-"/>
        <w:rPr>
          <w:rtl/>
        </w:rPr>
      </w:pPr>
      <w:bookmarkStart w:id="222" w:name="FS000001038T17_02_2004_19_52_42C"/>
      <w:bookmarkEnd w:id="222"/>
      <w:r>
        <w:rPr>
          <w:rtl/>
        </w:rPr>
        <w:t>רוני בר-און (הליכוד):</w:t>
      </w:r>
    </w:p>
    <w:p w14:paraId="4147D282" w14:textId="77777777" w:rsidR="00000000" w:rsidRDefault="00B2572E">
      <w:pPr>
        <w:pStyle w:val="a0"/>
        <w:rPr>
          <w:rtl/>
        </w:rPr>
      </w:pPr>
    </w:p>
    <w:p w14:paraId="7B63922D" w14:textId="77777777" w:rsidR="00000000" w:rsidRDefault="00B2572E">
      <w:pPr>
        <w:pStyle w:val="a0"/>
        <w:rPr>
          <w:rFonts w:hint="cs"/>
          <w:rtl/>
        </w:rPr>
      </w:pPr>
      <w:r>
        <w:rPr>
          <w:rFonts w:hint="cs"/>
          <w:rtl/>
        </w:rPr>
        <w:t>אתם לא למדתם שום דבר ואתם לא הבנ</w:t>
      </w:r>
      <w:r>
        <w:rPr>
          <w:rFonts w:hint="cs"/>
          <w:rtl/>
        </w:rPr>
        <w:t xml:space="preserve">תם שום דבר. מי שחי על החרב מת על החרב. </w:t>
      </w:r>
    </w:p>
    <w:p w14:paraId="35EBB718" w14:textId="77777777" w:rsidR="00000000" w:rsidRDefault="00B2572E">
      <w:pPr>
        <w:pStyle w:val="a0"/>
        <w:rPr>
          <w:rFonts w:hint="cs"/>
          <w:rtl/>
        </w:rPr>
      </w:pPr>
    </w:p>
    <w:p w14:paraId="2EDBD92E" w14:textId="77777777" w:rsidR="00000000" w:rsidRDefault="00B2572E">
      <w:pPr>
        <w:pStyle w:val="af0"/>
        <w:rPr>
          <w:rtl/>
        </w:rPr>
      </w:pPr>
      <w:r>
        <w:rPr>
          <w:rFonts w:hint="eastAsia"/>
          <w:rtl/>
        </w:rPr>
        <w:t>עבד</w:t>
      </w:r>
      <w:r>
        <w:rPr>
          <w:rtl/>
        </w:rPr>
        <w:t>-אלמאלכ דהאמשה (רע"ם):</w:t>
      </w:r>
    </w:p>
    <w:p w14:paraId="43277BCC" w14:textId="77777777" w:rsidR="00000000" w:rsidRDefault="00B2572E">
      <w:pPr>
        <w:pStyle w:val="a0"/>
        <w:rPr>
          <w:rFonts w:hint="cs"/>
          <w:rtl/>
        </w:rPr>
      </w:pPr>
    </w:p>
    <w:p w14:paraId="5CC522E4" w14:textId="77777777" w:rsidR="00000000" w:rsidRDefault="00B2572E">
      <w:pPr>
        <w:pStyle w:val="a0"/>
        <w:rPr>
          <w:rFonts w:hint="cs"/>
          <w:rtl/>
        </w:rPr>
      </w:pPr>
      <w:r>
        <w:rPr>
          <w:rFonts w:hint="cs"/>
          <w:rtl/>
        </w:rPr>
        <w:t>- - -</w:t>
      </w:r>
    </w:p>
    <w:p w14:paraId="11D8603E" w14:textId="77777777" w:rsidR="00000000" w:rsidRDefault="00B2572E">
      <w:pPr>
        <w:pStyle w:val="a0"/>
        <w:rPr>
          <w:rFonts w:hint="cs"/>
          <w:rtl/>
        </w:rPr>
      </w:pPr>
    </w:p>
    <w:p w14:paraId="34F0F514" w14:textId="77777777" w:rsidR="00000000" w:rsidRDefault="00B2572E">
      <w:pPr>
        <w:pStyle w:val="-"/>
        <w:rPr>
          <w:rtl/>
        </w:rPr>
      </w:pPr>
      <w:bookmarkStart w:id="223" w:name="FS000001038T17_02_2004_19_53_07C"/>
      <w:bookmarkEnd w:id="223"/>
      <w:r>
        <w:rPr>
          <w:rtl/>
        </w:rPr>
        <w:t>רוני בר-און (הליכוד):</w:t>
      </w:r>
    </w:p>
    <w:p w14:paraId="1AF6CFD8" w14:textId="77777777" w:rsidR="00000000" w:rsidRDefault="00B2572E">
      <w:pPr>
        <w:pStyle w:val="a0"/>
        <w:rPr>
          <w:rtl/>
        </w:rPr>
      </w:pPr>
    </w:p>
    <w:p w14:paraId="09904134" w14:textId="77777777" w:rsidR="00000000" w:rsidRDefault="00B2572E">
      <w:pPr>
        <w:pStyle w:val="a0"/>
        <w:rPr>
          <w:rFonts w:hint="cs"/>
          <w:rtl/>
        </w:rPr>
      </w:pPr>
      <w:r>
        <w:rPr>
          <w:rFonts w:hint="cs"/>
          <w:rtl/>
        </w:rPr>
        <w:t xml:space="preserve">אתם רוצים לחיות על החרב, אתם תמותו על החרב. </w:t>
      </w:r>
    </w:p>
    <w:p w14:paraId="7E22100C" w14:textId="77777777" w:rsidR="00000000" w:rsidRDefault="00B2572E">
      <w:pPr>
        <w:pStyle w:val="a0"/>
        <w:rPr>
          <w:rFonts w:hint="cs"/>
          <w:rtl/>
        </w:rPr>
      </w:pPr>
    </w:p>
    <w:p w14:paraId="7BCEAA58" w14:textId="77777777" w:rsidR="00000000" w:rsidRDefault="00B2572E">
      <w:pPr>
        <w:pStyle w:val="af0"/>
        <w:rPr>
          <w:rtl/>
        </w:rPr>
      </w:pPr>
      <w:r>
        <w:rPr>
          <w:rFonts w:hint="eastAsia"/>
          <w:rtl/>
        </w:rPr>
        <w:t>ואסל</w:t>
      </w:r>
      <w:r>
        <w:rPr>
          <w:rtl/>
        </w:rPr>
        <w:t xml:space="preserve"> טאהא (בל"ד):</w:t>
      </w:r>
    </w:p>
    <w:p w14:paraId="4269FA43" w14:textId="77777777" w:rsidR="00000000" w:rsidRDefault="00B2572E">
      <w:pPr>
        <w:pStyle w:val="a0"/>
        <w:rPr>
          <w:rFonts w:hint="cs"/>
          <w:rtl/>
        </w:rPr>
      </w:pPr>
    </w:p>
    <w:p w14:paraId="76B2C5C3" w14:textId="77777777" w:rsidR="00000000" w:rsidRDefault="00B2572E">
      <w:pPr>
        <w:pStyle w:val="a0"/>
        <w:rPr>
          <w:rFonts w:hint="cs"/>
          <w:rtl/>
        </w:rPr>
      </w:pPr>
      <w:r>
        <w:rPr>
          <w:rFonts w:hint="cs"/>
          <w:rtl/>
        </w:rPr>
        <w:t>אתה תמות על החרב.</w:t>
      </w:r>
    </w:p>
    <w:p w14:paraId="4359B97C" w14:textId="77777777" w:rsidR="00000000" w:rsidRDefault="00B2572E">
      <w:pPr>
        <w:pStyle w:val="a0"/>
        <w:rPr>
          <w:rFonts w:hint="cs"/>
          <w:rtl/>
        </w:rPr>
      </w:pPr>
    </w:p>
    <w:p w14:paraId="642D9666" w14:textId="77777777" w:rsidR="00000000" w:rsidRDefault="00B2572E">
      <w:pPr>
        <w:pStyle w:val="-"/>
        <w:rPr>
          <w:rtl/>
        </w:rPr>
      </w:pPr>
      <w:bookmarkStart w:id="224" w:name="FS000001038T17_02_2004_19_53_34C"/>
      <w:bookmarkEnd w:id="224"/>
      <w:r>
        <w:rPr>
          <w:rtl/>
        </w:rPr>
        <w:t>רוני בר-און (הליכוד):</w:t>
      </w:r>
    </w:p>
    <w:p w14:paraId="43EFA46A" w14:textId="77777777" w:rsidR="00000000" w:rsidRDefault="00B2572E">
      <w:pPr>
        <w:pStyle w:val="a0"/>
        <w:rPr>
          <w:rtl/>
        </w:rPr>
      </w:pPr>
    </w:p>
    <w:p w14:paraId="5B835CC9" w14:textId="77777777" w:rsidR="00000000" w:rsidRDefault="00B2572E">
      <w:pPr>
        <w:pStyle w:val="a0"/>
        <w:rPr>
          <w:rFonts w:hint="cs"/>
          <w:rtl/>
        </w:rPr>
      </w:pPr>
      <w:r>
        <w:rPr>
          <w:rFonts w:hint="cs"/>
          <w:rtl/>
        </w:rPr>
        <w:t xml:space="preserve">כי גם כאשר ייעשו הצעדים החד-צדדים אנחנו נמשיך - - </w:t>
      </w:r>
    </w:p>
    <w:p w14:paraId="598B6289" w14:textId="77777777" w:rsidR="00000000" w:rsidRDefault="00B2572E">
      <w:pPr>
        <w:pStyle w:val="a0"/>
        <w:rPr>
          <w:rFonts w:hint="cs"/>
          <w:rtl/>
        </w:rPr>
      </w:pPr>
    </w:p>
    <w:p w14:paraId="5350019A" w14:textId="77777777" w:rsidR="00000000" w:rsidRDefault="00B2572E">
      <w:pPr>
        <w:pStyle w:val="af0"/>
        <w:rPr>
          <w:rtl/>
        </w:rPr>
      </w:pPr>
      <w:r>
        <w:rPr>
          <w:rFonts w:hint="eastAsia"/>
          <w:rtl/>
        </w:rPr>
        <w:t>ואסל</w:t>
      </w:r>
      <w:r>
        <w:rPr>
          <w:rtl/>
        </w:rPr>
        <w:t xml:space="preserve"> טאהא (בל"ד):</w:t>
      </w:r>
    </w:p>
    <w:p w14:paraId="3F5A56FF" w14:textId="77777777" w:rsidR="00000000" w:rsidRDefault="00B2572E">
      <w:pPr>
        <w:pStyle w:val="a0"/>
        <w:rPr>
          <w:rFonts w:hint="cs"/>
          <w:rtl/>
        </w:rPr>
      </w:pPr>
    </w:p>
    <w:p w14:paraId="07C85D9D" w14:textId="77777777" w:rsidR="00000000" w:rsidRDefault="00B2572E">
      <w:pPr>
        <w:pStyle w:val="a0"/>
        <w:rPr>
          <w:rFonts w:hint="cs"/>
          <w:rtl/>
        </w:rPr>
      </w:pPr>
      <w:r>
        <w:rPr>
          <w:rFonts w:hint="cs"/>
          <w:rtl/>
        </w:rPr>
        <w:t>אתה תמות על החרב.</w:t>
      </w:r>
    </w:p>
    <w:p w14:paraId="2CBC15DF" w14:textId="77777777" w:rsidR="00000000" w:rsidRDefault="00B2572E">
      <w:pPr>
        <w:pStyle w:val="a0"/>
        <w:rPr>
          <w:rFonts w:hint="cs"/>
          <w:rtl/>
        </w:rPr>
      </w:pPr>
    </w:p>
    <w:p w14:paraId="469FCA94" w14:textId="77777777" w:rsidR="00000000" w:rsidRDefault="00B2572E">
      <w:pPr>
        <w:pStyle w:val="-"/>
        <w:rPr>
          <w:rtl/>
        </w:rPr>
      </w:pPr>
      <w:bookmarkStart w:id="225" w:name="FS000001038T17_02_2004_19_54_02C"/>
      <w:bookmarkEnd w:id="225"/>
      <w:r>
        <w:rPr>
          <w:rtl/>
        </w:rPr>
        <w:t>רוני בר-און (הליכוד):</w:t>
      </w:r>
    </w:p>
    <w:p w14:paraId="7B2B5CF0" w14:textId="77777777" w:rsidR="00000000" w:rsidRDefault="00B2572E">
      <w:pPr>
        <w:pStyle w:val="a0"/>
        <w:rPr>
          <w:rtl/>
        </w:rPr>
      </w:pPr>
    </w:p>
    <w:p w14:paraId="499966D6" w14:textId="77777777" w:rsidR="00000000" w:rsidRDefault="00B2572E">
      <w:pPr>
        <w:pStyle w:val="a0"/>
        <w:rPr>
          <w:rFonts w:hint="cs"/>
          <w:rtl/>
        </w:rPr>
      </w:pPr>
      <w:r>
        <w:rPr>
          <w:rFonts w:hint="cs"/>
          <w:rtl/>
        </w:rPr>
        <w:t xml:space="preserve">- - להרוג במחבלים, ונמשיך להרוג את המנהיגים של המחבלים, ונמשיך לעשות את הסיכולים החד-צדדיים. אתם יכולים לקרוא לזה טבח או "ראיס אל-טבחין", אנחנו לא ניתן לפושעים, למרצחים האלה, מנוח, ושום מקום לא </w:t>
      </w:r>
      <w:r>
        <w:rPr>
          <w:rFonts w:hint="cs"/>
          <w:rtl/>
        </w:rPr>
        <w:t xml:space="preserve">ירחק, וידנו תשיג את החברים שלכם ואת המנהיגים שלכם, המרצחים, בכל מקום. </w:t>
      </w:r>
    </w:p>
    <w:p w14:paraId="1D0AFF21" w14:textId="77777777" w:rsidR="00000000" w:rsidRDefault="00B2572E">
      <w:pPr>
        <w:pStyle w:val="af0"/>
        <w:rPr>
          <w:rFonts w:hint="cs"/>
          <w:rtl/>
        </w:rPr>
      </w:pPr>
    </w:p>
    <w:p w14:paraId="49EA513B" w14:textId="77777777" w:rsidR="00000000" w:rsidRDefault="00B2572E">
      <w:pPr>
        <w:pStyle w:val="af0"/>
        <w:rPr>
          <w:rFonts w:hint="cs"/>
          <w:rtl/>
        </w:rPr>
      </w:pPr>
      <w:r>
        <w:rPr>
          <w:rFonts w:hint="eastAsia"/>
          <w:rtl/>
        </w:rPr>
        <w:t>עבד</w:t>
      </w:r>
      <w:r>
        <w:rPr>
          <w:rtl/>
        </w:rPr>
        <w:t>-אלמאלכ דהאמשה (רע"ם):</w:t>
      </w:r>
    </w:p>
    <w:p w14:paraId="3D3B1FC6" w14:textId="77777777" w:rsidR="00000000" w:rsidRDefault="00B2572E">
      <w:pPr>
        <w:pStyle w:val="af0"/>
        <w:rPr>
          <w:rFonts w:hint="cs"/>
          <w:rtl/>
        </w:rPr>
      </w:pPr>
    </w:p>
    <w:p w14:paraId="203EB284" w14:textId="77777777" w:rsidR="00000000" w:rsidRDefault="00B2572E">
      <w:pPr>
        <w:pStyle w:val="af0"/>
        <w:rPr>
          <w:rFonts w:hint="cs"/>
          <w:rtl/>
        </w:rPr>
      </w:pPr>
    </w:p>
    <w:p w14:paraId="205345A6" w14:textId="77777777" w:rsidR="00000000" w:rsidRDefault="00B2572E">
      <w:pPr>
        <w:pStyle w:val="a0"/>
        <w:rPr>
          <w:rFonts w:hint="cs"/>
          <w:rtl/>
        </w:rPr>
      </w:pPr>
      <w:r>
        <w:rPr>
          <w:rFonts w:hint="cs"/>
          <w:rtl/>
        </w:rPr>
        <w:t xml:space="preserve">אנחנו חברים של - - - </w:t>
      </w:r>
    </w:p>
    <w:p w14:paraId="35A3C706" w14:textId="77777777" w:rsidR="00000000" w:rsidRDefault="00B2572E">
      <w:pPr>
        <w:pStyle w:val="a0"/>
        <w:rPr>
          <w:rFonts w:hint="cs"/>
          <w:rtl/>
        </w:rPr>
      </w:pPr>
    </w:p>
    <w:p w14:paraId="67170339" w14:textId="77777777" w:rsidR="00000000" w:rsidRDefault="00B2572E">
      <w:pPr>
        <w:pStyle w:val="-"/>
        <w:rPr>
          <w:rtl/>
        </w:rPr>
      </w:pPr>
      <w:bookmarkStart w:id="226" w:name="FS000001038T17_02_2004_19_55_58C"/>
      <w:bookmarkEnd w:id="226"/>
      <w:r>
        <w:rPr>
          <w:rtl/>
        </w:rPr>
        <w:t>רוני בר-און (הליכוד):</w:t>
      </w:r>
    </w:p>
    <w:p w14:paraId="78E39DEF" w14:textId="77777777" w:rsidR="00000000" w:rsidRDefault="00B2572E">
      <w:pPr>
        <w:pStyle w:val="a0"/>
        <w:rPr>
          <w:rtl/>
        </w:rPr>
      </w:pPr>
    </w:p>
    <w:p w14:paraId="4F2EE02C" w14:textId="77777777" w:rsidR="00000000" w:rsidRDefault="00B2572E">
      <w:pPr>
        <w:pStyle w:val="a0"/>
        <w:rPr>
          <w:rFonts w:hint="cs"/>
          <w:rtl/>
        </w:rPr>
      </w:pPr>
      <w:r>
        <w:rPr>
          <w:rFonts w:hint="cs"/>
          <w:rtl/>
        </w:rPr>
        <w:t xml:space="preserve">אם לא תפנימו את זה, אתם תקברו יום אחרי יום את המתים שלכם. </w:t>
      </w:r>
    </w:p>
    <w:p w14:paraId="545AC5AF" w14:textId="77777777" w:rsidR="00000000" w:rsidRDefault="00B2572E">
      <w:pPr>
        <w:pStyle w:val="a0"/>
        <w:rPr>
          <w:rFonts w:hint="cs"/>
          <w:rtl/>
        </w:rPr>
      </w:pPr>
    </w:p>
    <w:p w14:paraId="395EB247" w14:textId="77777777" w:rsidR="00000000" w:rsidRDefault="00B2572E">
      <w:pPr>
        <w:pStyle w:val="af0"/>
        <w:rPr>
          <w:rtl/>
        </w:rPr>
      </w:pPr>
      <w:r>
        <w:rPr>
          <w:rFonts w:hint="eastAsia"/>
          <w:rtl/>
        </w:rPr>
        <w:t>ואסל</w:t>
      </w:r>
      <w:r>
        <w:rPr>
          <w:rtl/>
        </w:rPr>
        <w:t xml:space="preserve"> טאהא (בל"ד):</w:t>
      </w:r>
    </w:p>
    <w:p w14:paraId="00EA1042" w14:textId="77777777" w:rsidR="00000000" w:rsidRDefault="00B2572E">
      <w:pPr>
        <w:pStyle w:val="a0"/>
        <w:rPr>
          <w:rFonts w:hint="cs"/>
          <w:rtl/>
        </w:rPr>
      </w:pPr>
    </w:p>
    <w:p w14:paraId="2E7E6BE0" w14:textId="77777777" w:rsidR="00000000" w:rsidRDefault="00B2572E">
      <w:pPr>
        <w:pStyle w:val="a0"/>
        <w:rPr>
          <w:rFonts w:hint="cs"/>
          <w:rtl/>
        </w:rPr>
      </w:pPr>
      <w:r>
        <w:rPr>
          <w:rFonts w:hint="cs"/>
          <w:rtl/>
        </w:rPr>
        <w:t>אתה - - -</w:t>
      </w:r>
    </w:p>
    <w:p w14:paraId="42FD372F" w14:textId="77777777" w:rsidR="00000000" w:rsidRDefault="00B2572E">
      <w:pPr>
        <w:pStyle w:val="a0"/>
        <w:rPr>
          <w:rFonts w:hint="cs"/>
          <w:rtl/>
        </w:rPr>
      </w:pPr>
    </w:p>
    <w:p w14:paraId="073ADE02" w14:textId="77777777" w:rsidR="00000000" w:rsidRDefault="00B2572E">
      <w:pPr>
        <w:pStyle w:val="-"/>
        <w:rPr>
          <w:rtl/>
        </w:rPr>
      </w:pPr>
      <w:bookmarkStart w:id="227" w:name="FS000001038T17_02_2004_19_56_34C"/>
      <w:bookmarkEnd w:id="227"/>
      <w:r>
        <w:rPr>
          <w:rtl/>
        </w:rPr>
        <w:t>רוני בר-און (הליכוד)</w:t>
      </w:r>
      <w:r>
        <w:rPr>
          <w:rtl/>
        </w:rPr>
        <w:t>:</w:t>
      </w:r>
    </w:p>
    <w:p w14:paraId="786398F0" w14:textId="77777777" w:rsidR="00000000" w:rsidRDefault="00B2572E">
      <w:pPr>
        <w:pStyle w:val="a0"/>
        <w:rPr>
          <w:rtl/>
        </w:rPr>
      </w:pPr>
    </w:p>
    <w:p w14:paraId="1FEF2175" w14:textId="77777777" w:rsidR="00000000" w:rsidRDefault="00B2572E">
      <w:pPr>
        <w:pStyle w:val="a0"/>
        <w:rPr>
          <w:rFonts w:hint="cs"/>
          <w:rtl/>
        </w:rPr>
      </w:pPr>
      <w:r>
        <w:rPr>
          <w:rFonts w:hint="cs"/>
          <w:rtl/>
        </w:rPr>
        <w:t xml:space="preserve">עד שתפסיקו את הטרור - - </w:t>
      </w:r>
    </w:p>
    <w:p w14:paraId="33E33921" w14:textId="77777777" w:rsidR="00000000" w:rsidRDefault="00B2572E">
      <w:pPr>
        <w:pStyle w:val="a0"/>
        <w:rPr>
          <w:rFonts w:hint="cs"/>
          <w:rtl/>
        </w:rPr>
      </w:pPr>
    </w:p>
    <w:p w14:paraId="2F138699" w14:textId="77777777" w:rsidR="00000000" w:rsidRDefault="00B2572E">
      <w:pPr>
        <w:pStyle w:val="af0"/>
        <w:rPr>
          <w:rtl/>
        </w:rPr>
      </w:pPr>
      <w:r>
        <w:rPr>
          <w:rFonts w:hint="eastAsia"/>
          <w:rtl/>
        </w:rPr>
        <w:t>ואסל</w:t>
      </w:r>
      <w:r>
        <w:rPr>
          <w:rtl/>
        </w:rPr>
        <w:t xml:space="preserve"> טאהא (בל"ד):</w:t>
      </w:r>
    </w:p>
    <w:p w14:paraId="1B1F6CBB" w14:textId="77777777" w:rsidR="00000000" w:rsidRDefault="00B2572E">
      <w:pPr>
        <w:pStyle w:val="a0"/>
        <w:rPr>
          <w:rFonts w:hint="cs"/>
          <w:rtl/>
        </w:rPr>
      </w:pPr>
    </w:p>
    <w:p w14:paraId="1F9B10E9" w14:textId="77777777" w:rsidR="00000000" w:rsidRDefault="00B2572E">
      <w:pPr>
        <w:pStyle w:val="a0"/>
        <w:rPr>
          <w:rFonts w:hint="cs"/>
          <w:rtl/>
        </w:rPr>
      </w:pPr>
      <w:r>
        <w:rPr>
          <w:rFonts w:hint="cs"/>
          <w:rtl/>
        </w:rPr>
        <w:t>אתה חבר של מרצחים.</w:t>
      </w:r>
    </w:p>
    <w:p w14:paraId="1AE47F5B" w14:textId="77777777" w:rsidR="00000000" w:rsidRDefault="00B2572E">
      <w:pPr>
        <w:pStyle w:val="a0"/>
        <w:rPr>
          <w:rFonts w:hint="cs"/>
          <w:rtl/>
        </w:rPr>
      </w:pPr>
    </w:p>
    <w:p w14:paraId="4AF68F30" w14:textId="77777777" w:rsidR="00000000" w:rsidRDefault="00B2572E">
      <w:pPr>
        <w:pStyle w:val="-"/>
        <w:rPr>
          <w:rtl/>
        </w:rPr>
      </w:pPr>
      <w:bookmarkStart w:id="228" w:name="FS000001038T17_02_2004_19_57_10C"/>
      <w:bookmarkEnd w:id="228"/>
      <w:r>
        <w:rPr>
          <w:rtl/>
        </w:rPr>
        <w:t>רוני בר-און (הליכוד):</w:t>
      </w:r>
    </w:p>
    <w:p w14:paraId="6FE00910" w14:textId="77777777" w:rsidR="00000000" w:rsidRDefault="00B2572E">
      <w:pPr>
        <w:pStyle w:val="a0"/>
        <w:rPr>
          <w:rtl/>
        </w:rPr>
      </w:pPr>
    </w:p>
    <w:p w14:paraId="00C8A8D9" w14:textId="77777777" w:rsidR="00000000" w:rsidRDefault="00B2572E">
      <w:pPr>
        <w:pStyle w:val="a0"/>
        <w:rPr>
          <w:rFonts w:hint="cs"/>
          <w:rtl/>
        </w:rPr>
      </w:pPr>
      <w:r>
        <w:rPr>
          <w:rFonts w:hint="cs"/>
          <w:rtl/>
        </w:rPr>
        <w:t xml:space="preserve">- - עד שתפסיקו את ההרג ואת הפיגועים בתחומי "הקו הירוק" וגם בהתנחלויות. </w:t>
      </w:r>
    </w:p>
    <w:p w14:paraId="2D022E07" w14:textId="77777777" w:rsidR="00000000" w:rsidRDefault="00B2572E">
      <w:pPr>
        <w:pStyle w:val="a0"/>
        <w:rPr>
          <w:rFonts w:hint="cs"/>
          <w:rtl/>
        </w:rPr>
      </w:pPr>
    </w:p>
    <w:p w14:paraId="47AC87ED" w14:textId="77777777" w:rsidR="00000000" w:rsidRDefault="00B2572E">
      <w:pPr>
        <w:pStyle w:val="af0"/>
        <w:rPr>
          <w:rtl/>
        </w:rPr>
      </w:pPr>
      <w:r>
        <w:rPr>
          <w:rFonts w:hint="eastAsia"/>
          <w:rtl/>
        </w:rPr>
        <w:t>עבד</w:t>
      </w:r>
      <w:r>
        <w:rPr>
          <w:rtl/>
        </w:rPr>
        <w:t>-אלמאלכ דהאמשה (רע"ם):</w:t>
      </w:r>
    </w:p>
    <w:p w14:paraId="40E77C15" w14:textId="77777777" w:rsidR="00000000" w:rsidRDefault="00B2572E">
      <w:pPr>
        <w:pStyle w:val="a0"/>
        <w:rPr>
          <w:rFonts w:hint="cs"/>
          <w:rtl/>
        </w:rPr>
      </w:pPr>
    </w:p>
    <w:p w14:paraId="0B8FFFDC" w14:textId="77777777" w:rsidR="00000000" w:rsidRDefault="00B2572E">
      <w:pPr>
        <w:pStyle w:val="a0"/>
        <w:rPr>
          <w:rFonts w:hint="cs"/>
          <w:rtl/>
        </w:rPr>
      </w:pPr>
      <w:r>
        <w:rPr>
          <w:rFonts w:hint="cs"/>
          <w:rtl/>
        </w:rPr>
        <w:t>אתה חבר של מרצחים, בלבד - - -</w:t>
      </w:r>
    </w:p>
    <w:p w14:paraId="2E574050" w14:textId="77777777" w:rsidR="00000000" w:rsidRDefault="00B2572E">
      <w:pPr>
        <w:pStyle w:val="a0"/>
        <w:rPr>
          <w:rFonts w:hint="cs"/>
          <w:rtl/>
        </w:rPr>
      </w:pPr>
    </w:p>
    <w:p w14:paraId="644B090A" w14:textId="77777777" w:rsidR="00000000" w:rsidRDefault="00B2572E">
      <w:pPr>
        <w:pStyle w:val="-"/>
        <w:rPr>
          <w:rtl/>
        </w:rPr>
      </w:pPr>
      <w:bookmarkStart w:id="229" w:name="FS000001038T17_02_2004_19_57_55C"/>
      <w:bookmarkEnd w:id="229"/>
      <w:r>
        <w:rPr>
          <w:rtl/>
        </w:rPr>
        <w:t>רוני בר-און (הליכוד):</w:t>
      </w:r>
    </w:p>
    <w:p w14:paraId="2DA6A584" w14:textId="77777777" w:rsidR="00000000" w:rsidRDefault="00B2572E">
      <w:pPr>
        <w:pStyle w:val="a0"/>
        <w:rPr>
          <w:rtl/>
        </w:rPr>
      </w:pPr>
    </w:p>
    <w:p w14:paraId="6D288D78" w14:textId="77777777" w:rsidR="00000000" w:rsidRDefault="00B2572E">
      <w:pPr>
        <w:pStyle w:val="a0"/>
        <w:rPr>
          <w:rFonts w:hint="cs"/>
          <w:rtl/>
        </w:rPr>
      </w:pPr>
      <w:r>
        <w:rPr>
          <w:rFonts w:hint="cs"/>
          <w:rtl/>
        </w:rPr>
        <w:t>ולכל חברי ה</w:t>
      </w:r>
      <w:r>
        <w:rPr>
          <w:rFonts w:hint="cs"/>
          <w:rtl/>
        </w:rPr>
        <w:t xml:space="preserve">עבודה, כל השנים היה שמעון פרס הראשון ששלח את המתנחלים, בתור שר הביטחון, ואחריו רבין המנוח, ואחרים, פעם אחרי פעם, שלחתם אותם לשם - - </w:t>
      </w:r>
    </w:p>
    <w:p w14:paraId="47C8309A" w14:textId="77777777" w:rsidR="00000000" w:rsidRDefault="00B2572E">
      <w:pPr>
        <w:pStyle w:val="a0"/>
        <w:rPr>
          <w:rFonts w:hint="cs"/>
          <w:rtl/>
        </w:rPr>
      </w:pPr>
    </w:p>
    <w:p w14:paraId="65FD4F19" w14:textId="77777777" w:rsidR="00000000" w:rsidRDefault="00B2572E">
      <w:pPr>
        <w:pStyle w:val="af0"/>
        <w:rPr>
          <w:rtl/>
        </w:rPr>
      </w:pPr>
      <w:r>
        <w:rPr>
          <w:rFonts w:hint="eastAsia"/>
          <w:rtl/>
        </w:rPr>
        <w:t>עבד</w:t>
      </w:r>
      <w:r>
        <w:rPr>
          <w:rtl/>
        </w:rPr>
        <w:t>-אלמאלכ דהאמשה (רע"ם):</w:t>
      </w:r>
    </w:p>
    <w:p w14:paraId="41D0530A" w14:textId="77777777" w:rsidR="00000000" w:rsidRDefault="00B2572E">
      <w:pPr>
        <w:pStyle w:val="a0"/>
        <w:rPr>
          <w:rFonts w:hint="cs"/>
          <w:rtl/>
        </w:rPr>
      </w:pPr>
    </w:p>
    <w:p w14:paraId="700E821E" w14:textId="77777777" w:rsidR="00000000" w:rsidRDefault="00B2572E">
      <w:pPr>
        <w:pStyle w:val="a0"/>
        <w:rPr>
          <w:rFonts w:hint="cs"/>
          <w:rtl/>
        </w:rPr>
      </w:pPr>
      <w:r>
        <w:rPr>
          <w:rFonts w:hint="cs"/>
          <w:rtl/>
        </w:rPr>
        <w:t>אדוני היושב-ראש, יש זמן גם להסתה?</w:t>
      </w:r>
    </w:p>
    <w:p w14:paraId="77A2B0C8" w14:textId="77777777" w:rsidR="00000000" w:rsidRDefault="00B2572E">
      <w:pPr>
        <w:pStyle w:val="a0"/>
        <w:rPr>
          <w:rFonts w:hint="cs"/>
          <w:rtl/>
        </w:rPr>
      </w:pPr>
    </w:p>
    <w:p w14:paraId="3764DA79" w14:textId="77777777" w:rsidR="00000000" w:rsidRDefault="00B2572E">
      <w:pPr>
        <w:pStyle w:val="-"/>
        <w:rPr>
          <w:rtl/>
        </w:rPr>
      </w:pPr>
      <w:bookmarkStart w:id="230" w:name="FS000001038T17_02_2004_19_58_55C"/>
      <w:bookmarkEnd w:id="230"/>
      <w:r>
        <w:rPr>
          <w:rFonts w:hint="eastAsia"/>
          <w:rtl/>
        </w:rPr>
        <w:t>רוני</w:t>
      </w:r>
      <w:r>
        <w:rPr>
          <w:rtl/>
        </w:rPr>
        <w:t xml:space="preserve"> בר-און (הליכוד):</w:t>
      </w:r>
    </w:p>
    <w:p w14:paraId="331E2A80" w14:textId="77777777" w:rsidR="00000000" w:rsidRDefault="00B2572E">
      <w:pPr>
        <w:pStyle w:val="a0"/>
        <w:rPr>
          <w:rFonts w:hint="cs"/>
          <w:rtl/>
        </w:rPr>
      </w:pPr>
    </w:p>
    <w:p w14:paraId="27514279" w14:textId="77777777" w:rsidR="00000000" w:rsidRDefault="00B2572E">
      <w:pPr>
        <w:pStyle w:val="a0"/>
        <w:rPr>
          <w:rFonts w:hint="cs"/>
          <w:rtl/>
        </w:rPr>
      </w:pPr>
      <w:r>
        <w:rPr>
          <w:rFonts w:hint="cs"/>
          <w:rtl/>
        </w:rPr>
        <w:t xml:space="preserve">- - קידשתם, קידשתם - - </w:t>
      </w:r>
    </w:p>
    <w:p w14:paraId="736FEADB" w14:textId="77777777" w:rsidR="00000000" w:rsidRDefault="00B2572E">
      <w:pPr>
        <w:pStyle w:val="a0"/>
        <w:rPr>
          <w:rFonts w:hint="cs"/>
          <w:rtl/>
        </w:rPr>
      </w:pPr>
    </w:p>
    <w:p w14:paraId="2791B7AA" w14:textId="77777777" w:rsidR="00000000" w:rsidRDefault="00B2572E">
      <w:pPr>
        <w:pStyle w:val="af0"/>
        <w:rPr>
          <w:rFonts w:hint="cs"/>
          <w:rtl/>
        </w:rPr>
      </w:pPr>
      <w:r>
        <w:rPr>
          <w:rFonts w:hint="eastAsia"/>
          <w:rtl/>
        </w:rPr>
        <w:t>עבד</w:t>
      </w:r>
      <w:r>
        <w:rPr>
          <w:rtl/>
        </w:rPr>
        <w:t>-אלמאלכ ד</w:t>
      </w:r>
      <w:r>
        <w:rPr>
          <w:rtl/>
        </w:rPr>
        <w:t>האמשה (רע"ם):</w:t>
      </w:r>
    </w:p>
    <w:p w14:paraId="1C3FC203" w14:textId="77777777" w:rsidR="00000000" w:rsidRDefault="00B2572E">
      <w:pPr>
        <w:pStyle w:val="af0"/>
        <w:rPr>
          <w:rFonts w:hint="cs"/>
          <w:rtl/>
        </w:rPr>
      </w:pPr>
    </w:p>
    <w:p w14:paraId="5502AAFB" w14:textId="77777777" w:rsidR="00000000" w:rsidRDefault="00B2572E">
      <w:pPr>
        <w:pStyle w:val="af0"/>
        <w:rPr>
          <w:rFonts w:hint="cs"/>
          <w:rtl/>
        </w:rPr>
      </w:pPr>
    </w:p>
    <w:p w14:paraId="62663A5F" w14:textId="77777777" w:rsidR="00000000" w:rsidRDefault="00B2572E">
      <w:pPr>
        <w:pStyle w:val="a0"/>
        <w:rPr>
          <w:rFonts w:hint="cs"/>
          <w:rtl/>
        </w:rPr>
      </w:pPr>
      <w:r>
        <w:rPr>
          <w:rFonts w:hint="cs"/>
          <w:rtl/>
        </w:rPr>
        <w:t xml:space="preserve">היושב-ראש,  זו הסתה. </w:t>
      </w:r>
    </w:p>
    <w:p w14:paraId="06DA2A87" w14:textId="77777777" w:rsidR="00000000" w:rsidRDefault="00B2572E">
      <w:pPr>
        <w:pStyle w:val="a0"/>
        <w:rPr>
          <w:rFonts w:hint="cs"/>
          <w:rtl/>
        </w:rPr>
      </w:pPr>
    </w:p>
    <w:p w14:paraId="7A9E329D" w14:textId="77777777" w:rsidR="00000000" w:rsidRDefault="00B2572E">
      <w:pPr>
        <w:pStyle w:val="-"/>
        <w:rPr>
          <w:rtl/>
        </w:rPr>
      </w:pPr>
      <w:bookmarkStart w:id="231" w:name="FS000001038T17_02_2004_19_59_17C"/>
      <w:bookmarkEnd w:id="231"/>
      <w:r>
        <w:rPr>
          <w:rtl/>
        </w:rPr>
        <w:t>רוני בר-און (הליכוד):</w:t>
      </w:r>
    </w:p>
    <w:p w14:paraId="2208AC5F" w14:textId="77777777" w:rsidR="00000000" w:rsidRDefault="00B2572E">
      <w:pPr>
        <w:pStyle w:val="a0"/>
        <w:rPr>
          <w:rtl/>
        </w:rPr>
      </w:pPr>
    </w:p>
    <w:p w14:paraId="41C96B63" w14:textId="77777777" w:rsidR="00000000" w:rsidRDefault="00B2572E">
      <w:pPr>
        <w:pStyle w:val="a0"/>
        <w:rPr>
          <w:rFonts w:hint="cs"/>
          <w:rtl/>
        </w:rPr>
      </w:pPr>
      <w:r>
        <w:rPr>
          <w:rFonts w:hint="cs"/>
          <w:rtl/>
        </w:rPr>
        <w:t>- - את המטרה שלהם לשבת ולהחזיק במקומות הנכונים האלה, והיום אתם בספסלים הריקים מבקשים להפקיר אותם.</w:t>
      </w:r>
    </w:p>
    <w:p w14:paraId="67299B9D" w14:textId="77777777" w:rsidR="00000000" w:rsidRDefault="00B2572E">
      <w:pPr>
        <w:pStyle w:val="a0"/>
        <w:rPr>
          <w:rFonts w:hint="cs"/>
          <w:rtl/>
        </w:rPr>
      </w:pPr>
    </w:p>
    <w:p w14:paraId="4243D065" w14:textId="77777777" w:rsidR="00000000" w:rsidRDefault="00B2572E">
      <w:pPr>
        <w:pStyle w:val="af0"/>
        <w:rPr>
          <w:rtl/>
        </w:rPr>
      </w:pPr>
      <w:r>
        <w:rPr>
          <w:rFonts w:hint="eastAsia"/>
          <w:rtl/>
        </w:rPr>
        <w:t>ואסל</w:t>
      </w:r>
      <w:r>
        <w:rPr>
          <w:rtl/>
        </w:rPr>
        <w:t xml:space="preserve"> טאהא (בל"ד):</w:t>
      </w:r>
    </w:p>
    <w:p w14:paraId="3E9E7DEB" w14:textId="77777777" w:rsidR="00000000" w:rsidRDefault="00B2572E">
      <w:pPr>
        <w:pStyle w:val="a0"/>
        <w:rPr>
          <w:rFonts w:hint="cs"/>
          <w:rtl/>
        </w:rPr>
      </w:pPr>
    </w:p>
    <w:p w14:paraId="6151884C" w14:textId="77777777" w:rsidR="00000000" w:rsidRDefault="00B2572E">
      <w:pPr>
        <w:pStyle w:val="a0"/>
        <w:rPr>
          <w:rFonts w:hint="cs"/>
          <w:rtl/>
        </w:rPr>
      </w:pPr>
      <w:r>
        <w:rPr>
          <w:rFonts w:hint="cs"/>
          <w:rtl/>
        </w:rPr>
        <w:t>- - -</w:t>
      </w:r>
    </w:p>
    <w:p w14:paraId="0FE6A2FB" w14:textId="77777777" w:rsidR="00000000" w:rsidRDefault="00B2572E">
      <w:pPr>
        <w:pStyle w:val="a0"/>
        <w:rPr>
          <w:rFonts w:hint="cs"/>
          <w:rtl/>
        </w:rPr>
      </w:pPr>
    </w:p>
    <w:p w14:paraId="1E0722B8" w14:textId="77777777" w:rsidR="00000000" w:rsidRDefault="00B2572E">
      <w:pPr>
        <w:pStyle w:val="af1"/>
        <w:rPr>
          <w:rtl/>
        </w:rPr>
      </w:pPr>
      <w:r>
        <w:rPr>
          <w:rFonts w:hint="eastAsia"/>
          <w:rtl/>
        </w:rPr>
        <w:t>היו</w:t>
      </w:r>
      <w:r>
        <w:rPr>
          <w:rtl/>
        </w:rPr>
        <w:t>"ר מיכאל נודלמן:</w:t>
      </w:r>
    </w:p>
    <w:p w14:paraId="12CBB4C7" w14:textId="77777777" w:rsidR="00000000" w:rsidRDefault="00B2572E">
      <w:pPr>
        <w:pStyle w:val="a0"/>
        <w:rPr>
          <w:rFonts w:hint="cs"/>
          <w:rtl/>
        </w:rPr>
      </w:pPr>
    </w:p>
    <w:p w14:paraId="2BE2F828" w14:textId="77777777" w:rsidR="00000000" w:rsidRDefault="00B2572E">
      <w:pPr>
        <w:pStyle w:val="a0"/>
        <w:rPr>
          <w:rFonts w:hint="cs"/>
          <w:rtl/>
        </w:rPr>
      </w:pPr>
      <w:r>
        <w:rPr>
          <w:rFonts w:hint="cs"/>
          <w:rtl/>
        </w:rPr>
        <w:t xml:space="preserve">זה עניין שלי. זה לא עניין שלכם. כמה שאני רוצה - </w:t>
      </w:r>
      <w:r>
        <w:rPr>
          <w:rFonts w:hint="cs"/>
          <w:rtl/>
        </w:rPr>
        <w:t xml:space="preserve">אני נותן לו. ואתם יכולים להגיע לוועדת האתיקה. </w:t>
      </w:r>
    </w:p>
    <w:p w14:paraId="3D56E368" w14:textId="77777777" w:rsidR="00000000" w:rsidRDefault="00B2572E">
      <w:pPr>
        <w:pStyle w:val="a0"/>
        <w:rPr>
          <w:rFonts w:hint="cs"/>
          <w:rtl/>
        </w:rPr>
      </w:pPr>
    </w:p>
    <w:p w14:paraId="495EF48F" w14:textId="77777777" w:rsidR="00000000" w:rsidRDefault="00B2572E">
      <w:pPr>
        <w:pStyle w:val="-"/>
        <w:rPr>
          <w:rtl/>
        </w:rPr>
      </w:pPr>
      <w:bookmarkStart w:id="232" w:name="FS000001038T17_02_2004_20_01_26C"/>
      <w:r>
        <w:rPr>
          <w:rFonts w:hint="eastAsia"/>
          <w:rtl/>
        </w:rPr>
        <w:t>רוני</w:t>
      </w:r>
      <w:r>
        <w:rPr>
          <w:rtl/>
        </w:rPr>
        <w:t xml:space="preserve"> בר-און (הליכוד):</w:t>
      </w:r>
    </w:p>
    <w:p w14:paraId="5AD8DB61" w14:textId="77777777" w:rsidR="00000000" w:rsidRDefault="00B2572E">
      <w:pPr>
        <w:pStyle w:val="a0"/>
        <w:rPr>
          <w:rFonts w:hint="cs"/>
          <w:rtl/>
        </w:rPr>
      </w:pPr>
    </w:p>
    <w:p w14:paraId="4C64F260" w14:textId="77777777" w:rsidR="00000000" w:rsidRDefault="00B2572E">
      <w:pPr>
        <w:pStyle w:val="a0"/>
        <w:rPr>
          <w:rFonts w:hint="cs"/>
          <w:rtl/>
        </w:rPr>
      </w:pPr>
      <w:r>
        <w:rPr>
          <w:rFonts w:hint="cs"/>
          <w:rtl/>
        </w:rPr>
        <w:t xml:space="preserve">זה מה שעשיתם. אין לכם בושה. כינסתם דיון. זה המסר היחיד שאתם רוצים להעביר לעם. אחד איננו. תראו, רק כיסאות ריקים. </w:t>
      </w:r>
      <w:bookmarkEnd w:id="232"/>
      <w:r>
        <w:rPr>
          <w:rFonts w:hint="cs"/>
          <w:rtl/>
        </w:rPr>
        <w:t>בושה לכם. אופוזיציה אתם? פארסה אתם.</w:t>
      </w:r>
    </w:p>
    <w:p w14:paraId="57B33A6B" w14:textId="77777777" w:rsidR="00000000" w:rsidRDefault="00B2572E">
      <w:pPr>
        <w:pStyle w:val="a0"/>
        <w:rPr>
          <w:rFonts w:hint="cs"/>
          <w:rtl/>
        </w:rPr>
      </w:pPr>
    </w:p>
    <w:p w14:paraId="11D50A25" w14:textId="77777777" w:rsidR="00000000" w:rsidRDefault="00B2572E">
      <w:pPr>
        <w:pStyle w:val="a0"/>
        <w:rPr>
          <w:rFonts w:hint="cs"/>
          <w:rtl/>
        </w:rPr>
      </w:pPr>
      <w:r>
        <w:rPr>
          <w:rFonts w:hint="cs"/>
          <w:rtl/>
        </w:rPr>
        <w:t>וגם אתם מתנגדים לפינוי. כי אחרי שיהי</w:t>
      </w:r>
      <w:r>
        <w:rPr>
          <w:rFonts w:hint="cs"/>
          <w:rtl/>
        </w:rPr>
        <w:t xml:space="preserve">ה הפינוי על מה תתקיפו? על מה תדברו? ישבתם אתם, גם חברי מרצ, בממשלות ששלחו מתנחלים. </w:t>
      </w:r>
    </w:p>
    <w:p w14:paraId="34F2D6CE" w14:textId="77777777" w:rsidR="00000000" w:rsidRDefault="00B2572E">
      <w:pPr>
        <w:pStyle w:val="a0"/>
        <w:rPr>
          <w:rFonts w:hint="cs"/>
          <w:rtl/>
        </w:rPr>
      </w:pPr>
    </w:p>
    <w:p w14:paraId="63275A80" w14:textId="77777777" w:rsidR="00000000" w:rsidRDefault="00B2572E">
      <w:pPr>
        <w:pStyle w:val="af0"/>
        <w:rPr>
          <w:rtl/>
        </w:rPr>
      </w:pPr>
      <w:r>
        <w:rPr>
          <w:rFonts w:hint="eastAsia"/>
          <w:rtl/>
        </w:rPr>
        <w:t>חיים</w:t>
      </w:r>
      <w:r>
        <w:rPr>
          <w:rtl/>
        </w:rPr>
        <w:t xml:space="preserve"> אורון (מרצ):</w:t>
      </w:r>
    </w:p>
    <w:p w14:paraId="77C7CD25" w14:textId="77777777" w:rsidR="00000000" w:rsidRDefault="00B2572E">
      <w:pPr>
        <w:pStyle w:val="a0"/>
        <w:rPr>
          <w:rFonts w:hint="cs"/>
          <w:rtl/>
        </w:rPr>
      </w:pPr>
    </w:p>
    <w:p w14:paraId="4715ECD1" w14:textId="77777777" w:rsidR="00000000" w:rsidRDefault="00B2572E">
      <w:pPr>
        <w:pStyle w:val="a0"/>
        <w:rPr>
          <w:rFonts w:hint="cs"/>
          <w:rtl/>
        </w:rPr>
      </w:pPr>
      <w:r>
        <w:rPr>
          <w:rFonts w:hint="cs"/>
          <w:rtl/>
        </w:rPr>
        <w:t>אם תפנה ברזל זווית אחד אני אתמוך.</w:t>
      </w:r>
    </w:p>
    <w:p w14:paraId="2F2AE8D1" w14:textId="77777777" w:rsidR="00000000" w:rsidRDefault="00B2572E">
      <w:pPr>
        <w:pStyle w:val="a0"/>
        <w:rPr>
          <w:rFonts w:hint="cs"/>
          <w:rtl/>
        </w:rPr>
      </w:pPr>
    </w:p>
    <w:p w14:paraId="1C325A11" w14:textId="77777777" w:rsidR="00000000" w:rsidRDefault="00B2572E">
      <w:pPr>
        <w:pStyle w:val="-"/>
        <w:rPr>
          <w:rtl/>
        </w:rPr>
      </w:pPr>
      <w:bookmarkStart w:id="233" w:name="FS000001038T17_02_2004_20_03_49C"/>
      <w:bookmarkEnd w:id="233"/>
      <w:r>
        <w:rPr>
          <w:rtl/>
        </w:rPr>
        <w:t>רוני בר-און (הליכוד):</w:t>
      </w:r>
    </w:p>
    <w:p w14:paraId="52B6043C" w14:textId="77777777" w:rsidR="00000000" w:rsidRDefault="00B2572E">
      <w:pPr>
        <w:pStyle w:val="a0"/>
        <w:rPr>
          <w:rtl/>
        </w:rPr>
      </w:pPr>
    </w:p>
    <w:p w14:paraId="2BCD4545" w14:textId="77777777" w:rsidR="00000000" w:rsidRDefault="00B2572E">
      <w:pPr>
        <w:pStyle w:val="a0"/>
        <w:rPr>
          <w:rFonts w:hint="cs"/>
          <w:rtl/>
        </w:rPr>
      </w:pPr>
      <w:r>
        <w:rPr>
          <w:rFonts w:hint="cs"/>
          <w:rtl/>
        </w:rPr>
        <w:t xml:space="preserve">אתה, ג'ומס, אתה, ג'ומס, היית שר בממשלה ששלחה מתנחלים ליישב את חלקי המולדת שלך ושלי. שלך ושלי. </w:t>
      </w:r>
    </w:p>
    <w:p w14:paraId="7CE728E0" w14:textId="77777777" w:rsidR="00000000" w:rsidRDefault="00B2572E">
      <w:pPr>
        <w:pStyle w:val="a0"/>
        <w:rPr>
          <w:rFonts w:hint="cs"/>
          <w:rtl/>
        </w:rPr>
      </w:pPr>
    </w:p>
    <w:p w14:paraId="4B181E26" w14:textId="77777777" w:rsidR="00000000" w:rsidRDefault="00B2572E">
      <w:pPr>
        <w:pStyle w:val="af0"/>
        <w:rPr>
          <w:rtl/>
        </w:rPr>
      </w:pPr>
      <w:r>
        <w:rPr>
          <w:rFonts w:hint="eastAsia"/>
          <w:rtl/>
        </w:rPr>
        <w:t>חיים</w:t>
      </w:r>
      <w:r>
        <w:rPr>
          <w:rtl/>
        </w:rPr>
        <w:t xml:space="preserve"> אורון (מרצ):</w:t>
      </w:r>
    </w:p>
    <w:p w14:paraId="77496C8C" w14:textId="77777777" w:rsidR="00000000" w:rsidRDefault="00B2572E">
      <w:pPr>
        <w:pStyle w:val="a0"/>
        <w:rPr>
          <w:rFonts w:hint="cs"/>
          <w:rtl/>
        </w:rPr>
      </w:pPr>
    </w:p>
    <w:p w14:paraId="56D62168" w14:textId="77777777" w:rsidR="00000000" w:rsidRDefault="00B2572E">
      <w:pPr>
        <w:pStyle w:val="a0"/>
        <w:rPr>
          <w:rFonts w:hint="cs"/>
          <w:rtl/>
        </w:rPr>
      </w:pPr>
      <w:r>
        <w:rPr>
          <w:rFonts w:hint="cs"/>
          <w:rtl/>
        </w:rPr>
        <w:t>רוני בר-און, אם תפנה ברזל זווית אחד, אני אתמוך. לא יישוב שלם. ברזל זווית אחד.</w:t>
      </w:r>
    </w:p>
    <w:p w14:paraId="6FCC7802" w14:textId="77777777" w:rsidR="00000000" w:rsidRDefault="00B2572E">
      <w:pPr>
        <w:pStyle w:val="a0"/>
        <w:rPr>
          <w:rFonts w:hint="cs"/>
          <w:rtl/>
        </w:rPr>
      </w:pPr>
    </w:p>
    <w:p w14:paraId="1224CDC7" w14:textId="77777777" w:rsidR="00000000" w:rsidRDefault="00B2572E">
      <w:pPr>
        <w:pStyle w:val="-"/>
        <w:rPr>
          <w:rtl/>
        </w:rPr>
      </w:pPr>
      <w:bookmarkStart w:id="234" w:name="FS000001038T17_02_2004_20_04_47C"/>
      <w:bookmarkEnd w:id="234"/>
      <w:r>
        <w:rPr>
          <w:rtl/>
        </w:rPr>
        <w:t>רוני בר-און (הליכוד):</w:t>
      </w:r>
    </w:p>
    <w:p w14:paraId="28F7183F" w14:textId="77777777" w:rsidR="00000000" w:rsidRDefault="00B2572E">
      <w:pPr>
        <w:pStyle w:val="a0"/>
        <w:rPr>
          <w:rtl/>
        </w:rPr>
      </w:pPr>
    </w:p>
    <w:p w14:paraId="2A69F145" w14:textId="77777777" w:rsidR="00000000" w:rsidRDefault="00B2572E">
      <w:pPr>
        <w:pStyle w:val="a0"/>
        <w:rPr>
          <w:rFonts w:hint="cs"/>
          <w:rtl/>
        </w:rPr>
      </w:pPr>
      <w:r>
        <w:rPr>
          <w:rFonts w:hint="cs"/>
          <w:rtl/>
        </w:rPr>
        <w:t xml:space="preserve">אתם לא באמת רוצים בפינוי, אתם רוצים להמשיך ולהתנגח, להמשיך ולהתווכח. </w:t>
      </w:r>
    </w:p>
    <w:p w14:paraId="3D59A960" w14:textId="77777777" w:rsidR="00000000" w:rsidRDefault="00B2572E">
      <w:pPr>
        <w:pStyle w:val="a0"/>
        <w:rPr>
          <w:rFonts w:hint="cs"/>
          <w:rtl/>
        </w:rPr>
      </w:pPr>
    </w:p>
    <w:p w14:paraId="33C3A264" w14:textId="77777777" w:rsidR="00000000" w:rsidRDefault="00B2572E">
      <w:pPr>
        <w:pStyle w:val="af0"/>
        <w:rPr>
          <w:rtl/>
        </w:rPr>
      </w:pPr>
      <w:r>
        <w:rPr>
          <w:rFonts w:hint="eastAsia"/>
          <w:rtl/>
        </w:rPr>
        <w:t>חיים</w:t>
      </w:r>
      <w:r>
        <w:rPr>
          <w:rtl/>
        </w:rPr>
        <w:t xml:space="preserve"> אורון (מרצ):</w:t>
      </w:r>
    </w:p>
    <w:p w14:paraId="733999FC" w14:textId="77777777" w:rsidR="00000000" w:rsidRDefault="00B2572E">
      <w:pPr>
        <w:pStyle w:val="a0"/>
        <w:rPr>
          <w:rFonts w:hint="cs"/>
          <w:rtl/>
        </w:rPr>
      </w:pPr>
    </w:p>
    <w:p w14:paraId="03D55994" w14:textId="77777777" w:rsidR="00000000" w:rsidRDefault="00B2572E">
      <w:pPr>
        <w:pStyle w:val="a0"/>
        <w:rPr>
          <w:rFonts w:hint="cs"/>
          <w:rtl/>
        </w:rPr>
      </w:pPr>
      <w:r>
        <w:rPr>
          <w:rFonts w:hint="cs"/>
          <w:rtl/>
        </w:rPr>
        <w:t>אנחנו רוצים כיבוש? אתם רוצים שלום, אנחנו רו</w:t>
      </w:r>
      <w:r>
        <w:rPr>
          <w:rFonts w:hint="cs"/>
          <w:rtl/>
        </w:rPr>
        <w:t xml:space="preserve">צים כיבוש? </w:t>
      </w:r>
    </w:p>
    <w:p w14:paraId="2ADA2E27" w14:textId="77777777" w:rsidR="00000000" w:rsidRDefault="00B2572E">
      <w:pPr>
        <w:pStyle w:val="a0"/>
        <w:rPr>
          <w:rFonts w:hint="cs"/>
          <w:rtl/>
        </w:rPr>
      </w:pPr>
    </w:p>
    <w:p w14:paraId="0F29482A" w14:textId="77777777" w:rsidR="00000000" w:rsidRDefault="00B2572E">
      <w:pPr>
        <w:pStyle w:val="-"/>
        <w:rPr>
          <w:rtl/>
        </w:rPr>
      </w:pPr>
      <w:bookmarkStart w:id="235" w:name="FS000001038T17_02_2004_20_05_23C"/>
      <w:bookmarkEnd w:id="235"/>
      <w:r>
        <w:rPr>
          <w:rtl/>
        </w:rPr>
        <w:t>רוני בר-און (הליכוד):</w:t>
      </w:r>
    </w:p>
    <w:p w14:paraId="3DC23D5D" w14:textId="77777777" w:rsidR="00000000" w:rsidRDefault="00B2572E">
      <w:pPr>
        <w:pStyle w:val="a0"/>
        <w:rPr>
          <w:rtl/>
        </w:rPr>
      </w:pPr>
    </w:p>
    <w:p w14:paraId="5FB8E4E9" w14:textId="77777777" w:rsidR="00000000" w:rsidRDefault="00B2572E">
      <w:pPr>
        <w:pStyle w:val="a0"/>
        <w:rPr>
          <w:rFonts w:hint="cs"/>
          <w:rtl/>
        </w:rPr>
      </w:pPr>
      <w:r>
        <w:rPr>
          <w:rFonts w:hint="cs"/>
          <w:rtl/>
        </w:rPr>
        <w:t>אתם, אתם אומנם ציונים. אתם חושבים שאתם עושים את זה למען הציונות - אתם טועים. אבל איזה כוח ואיזו עוצמה אתם נותנים לשונאי ישראל שרק מבקשים את נפשנו - וגם את נפשותיכם. תודה רבה.</w:t>
      </w:r>
    </w:p>
    <w:p w14:paraId="5332AD76" w14:textId="77777777" w:rsidR="00000000" w:rsidRDefault="00B2572E">
      <w:pPr>
        <w:pStyle w:val="a0"/>
        <w:rPr>
          <w:rFonts w:hint="cs"/>
          <w:rtl/>
        </w:rPr>
      </w:pPr>
    </w:p>
    <w:p w14:paraId="5A357A82" w14:textId="77777777" w:rsidR="00000000" w:rsidRDefault="00B2572E">
      <w:pPr>
        <w:pStyle w:val="af1"/>
        <w:rPr>
          <w:rtl/>
        </w:rPr>
      </w:pPr>
      <w:r>
        <w:rPr>
          <w:rtl/>
        </w:rPr>
        <w:t>היו"ר מיכאל נודלמן:</w:t>
      </w:r>
    </w:p>
    <w:p w14:paraId="50A9A39E" w14:textId="77777777" w:rsidR="00000000" w:rsidRDefault="00B2572E">
      <w:pPr>
        <w:pStyle w:val="a0"/>
        <w:rPr>
          <w:rtl/>
        </w:rPr>
      </w:pPr>
    </w:p>
    <w:p w14:paraId="16F6CECD" w14:textId="77777777" w:rsidR="00000000" w:rsidRDefault="00B2572E">
      <w:pPr>
        <w:pStyle w:val="a0"/>
        <w:rPr>
          <w:rFonts w:hint="cs"/>
          <w:rtl/>
        </w:rPr>
      </w:pPr>
      <w:r>
        <w:rPr>
          <w:rFonts w:hint="cs"/>
          <w:rtl/>
        </w:rPr>
        <w:t xml:space="preserve">תודה רבה. </w:t>
      </w:r>
    </w:p>
    <w:p w14:paraId="15683F41" w14:textId="77777777" w:rsidR="00000000" w:rsidRDefault="00B2572E">
      <w:pPr>
        <w:pStyle w:val="a0"/>
        <w:rPr>
          <w:rFonts w:hint="cs"/>
          <w:rtl/>
        </w:rPr>
      </w:pPr>
    </w:p>
    <w:p w14:paraId="5B4F5D9B" w14:textId="77777777" w:rsidR="00000000" w:rsidRDefault="00B2572E">
      <w:pPr>
        <w:pStyle w:val="af0"/>
        <w:rPr>
          <w:rtl/>
        </w:rPr>
      </w:pPr>
      <w:r>
        <w:rPr>
          <w:rFonts w:hint="eastAsia"/>
          <w:rtl/>
        </w:rPr>
        <w:t>חיים</w:t>
      </w:r>
      <w:r>
        <w:rPr>
          <w:rtl/>
        </w:rPr>
        <w:t xml:space="preserve"> אורון </w:t>
      </w:r>
      <w:r>
        <w:rPr>
          <w:rtl/>
        </w:rPr>
        <w:t>(מרצ):</w:t>
      </w:r>
    </w:p>
    <w:p w14:paraId="0EC6D79B" w14:textId="77777777" w:rsidR="00000000" w:rsidRDefault="00B2572E">
      <w:pPr>
        <w:pStyle w:val="a0"/>
        <w:rPr>
          <w:rFonts w:hint="cs"/>
          <w:rtl/>
        </w:rPr>
      </w:pPr>
    </w:p>
    <w:p w14:paraId="7D4A160B" w14:textId="77777777" w:rsidR="00000000" w:rsidRDefault="00B2572E">
      <w:pPr>
        <w:pStyle w:val="a0"/>
        <w:rPr>
          <w:rFonts w:hint="cs"/>
          <w:rtl/>
        </w:rPr>
      </w:pPr>
      <w:r>
        <w:rPr>
          <w:rFonts w:hint="cs"/>
          <w:rtl/>
        </w:rPr>
        <w:t xml:space="preserve">שר שלך באמריקה. שר שלך מסתובב באמריקה, אומר שהממשלה פושעת. מה אתה בא בטענות? אני בחיים שלי לא עשיתי דברים כאלה. שר בממשלה. </w:t>
      </w:r>
    </w:p>
    <w:p w14:paraId="1E3CA1CE" w14:textId="77777777" w:rsidR="00000000" w:rsidRDefault="00B2572E">
      <w:pPr>
        <w:pStyle w:val="a0"/>
        <w:rPr>
          <w:rFonts w:hint="cs"/>
          <w:rtl/>
        </w:rPr>
      </w:pPr>
    </w:p>
    <w:p w14:paraId="17180E6A" w14:textId="77777777" w:rsidR="00000000" w:rsidRDefault="00B2572E">
      <w:pPr>
        <w:pStyle w:val="af1"/>
        <w:rPr>
          <w:rtl/>
        </w:rPr>
      </w:pPr>
      <w:r>
        <w:rPr>
          <w:rtl/>
        </w:rPr>
        <w:t>היו"ר מיכאל נודלמן:</w:t>
      </w:r>
    </w:p>
    <w:p w14:paraId="10EDC34A" w14:textId="77777777" w:rsidR="00000000" w:rsidRDefault="00B2572E">
      <w:pPr>
        <w:pStyle w:val="a0"/>
        <w:rPr>
          <w:rtl/>
        </w:rPr>
      </w:pPr>
    </w:p>
    <w:p w14:paraId="0C69AC00" w14:textId="77777777" w:rsidR="00000000" w:rsidRDefault="00B2572E">
      <w:pPr>
        <w:pStyle w:val="a0"/>
        <w:rPr>
          <w:rFonts w:hint="cs"/>
          <w:rtl/>
        </w:rPr>
      </w:pPr>
      <w:r>
        <w:rPr>
          <w:rFonts w:hint="cs"/>
          <w:rtl/>
        </w:rPr>
        <w:t xml:space="preserve">חבר הכנסת חיים רמון - אינו נוכח. חבר הכנסת אלי אפללו, בבקשה. </w:t>
      </w:r>
    </w:p>
    <w:p w14:paraId="4CF845BB" w14:textId="77777777" w:rsidR="00000000" w:rsidRDefault="00B2572E">
      <w:pPr>
        <w:pStyle w:val="a0"/>
        <w:rPr>
          <w:rFonts w:hint="cs"/>
          <w:rtl/>
        </w:rPr>
      </w:pPr>
    </w:p>
    <w:p w14:paraId="6B97E694" w14:textId="77777777" w:rsidR="00000000" w:rsidRDefault="00B2572E">
      <w:pPr>
        <w:pStyle w:val="af0"/>
        <w:rPr>
          <w:rtl/>
        </w:rPr>
      </w:pPr>
      <w:r>
        <w:rPr>
          <w:rFonts w:hint="eastAsia"/>
          <w:rtl/>
        </w:rPr>
        <w:t>נסים</w:t>
      </w:r>
      <w:r>
        <w:rPr>
          <w:rtl/>
        </w:rPr>
        <w:t xml:space="preserve"> זאב (ש"ס):</w:t>
      </w:r>
    </w:p>
    <w:p w14:paraId="3D75BF31" w14:textId="77777777" w:rsidR="00000000" w:rsidRDefault="00B2572E">
      <w:pPr>
        <w:pStyle w:val="a0"/>
        <w:rPr>
          <w:rFonts w:hint="cs"/>
          <w:rtl/>
        </w:rPr>
      </w:pPr>
    </w:p>
    <w:p w14:paraId="6934855A" w14:textId="77777777" w:rsidR="00000000" w:rsidRDefault="00B2572E">
      <w:pPr>
        <w:pStyle w:val="a0"/>
        <w:rPr>
          <w:rFonts w:hint="cs"/>
          <w:rtl/>
        </w:rPr>
      </w:pPr>
      <w:r>
        <w:rPr>
          <w:rFonts w:hint="cs"/>
          <w:rtl/>
        </w:rPr>
        <w:t xml:space="preserve">אדוני היושב-ראש, יותר </w:t>
      </w:r>
      <w:r>
        <w:rPr>
          <w:rFonts w:hint="cs"/>
          <w:rtl/>
        </w:rPr>
        <w:t xml:space="preserve">מדי מדברים פה בנימה אישית, זה לא מקובל. </w:t>
      </w:r>
    </w:p>
    <w:p w14:paraId="1EECC3A3" w14:textId="77777777" w:rsidR="00000000" w:rsidRDefault="00B2572E">
      <w:pPr>
        <w:pStyle w:val="a0"/>
        <w:rPr>
          <w:rFonts w:hint="cs"/>
          <w:rtl/>
        </w:rPr>
      </w:pPr>
    </w:p>
    <w:p w14:paraId="7C19F3F1" w14:textId="77777777" w:rsidR="00000000" w:rsidRDefault="00B2572E">
      <w:pPr>
        <w:pStyle w:val="af0"/>
        <w:rPr>
          <w:rtl/>
        </w:rPr>
      </w:pPr>
      <w:r>
        <w:rPr>
          <w:rFonts w:hint="eastAsia"/>
          <w:rtl/>
        </w:rPr>
        <w:t>קריאות</w:t>
      </w:r>
      <w:r>
        <w:rPr>
          <w:rtl/>
        </w:rPr>
        <w:t>:</w:t>
      </w:r>
    </w:p>
    <w:p w14:paraId="0AB05971" w14:textId="77777777" w:rsidR="00000000" w:rsidRDefault="00B2572E">
      <w:pPr>
        <w:pStyle w:val="a0"/>
        <w:rPr>
          <w:rFonts w:hint="cs"/>
          <w:rtl/>
        </w:rPr>
      </w:pPr>
    </w:p>
    <w:p w14:paraId="2A640551" w14:textId="77777777" w:rsidR="00000000" w:rsidRDefault="00B2572E">
      <w:pPr>
        <w:pStyle w:val="a0"/>
        <w:rPr>
          <w:rFonts w:hint="cs"/>
          <w:rtl/>
        </w:rPr>
      </w:pPr>
      <w:r>
        <w:rPr>
          <w:rFonts w:hint="cs"/>
          <w:rtl/>
        </w:rPr>
        <w:t>אתה מדבר?</w:t>
      </w:r>
    </w:p>
    <w:p w14:paraId="5A2CAFEB" w14:textId="77777777" w:rsidR="00000000" w:rsidRDefault="00B2572E">
      <w:pPr>
        <w:pStyle w:val="a0"/>
        <w:rPr>
          <w:rFonts w:hint="cs"/>
          <w:rtl/>
        </w:rPr>
      </w:pPr>
    </w:p>
    <w:p w14:paraId="7F65ACC0" w14:textId="77777777" w:rsidR="00000000" w:rsidRDefault="00B2572E">
      <w:pPr>
        <w:pStyle w:val="af0"/>
        <w:rPr>
          <w:rtl/>
        </w:rPr>
      </w:pPr>
      <w:r>
        <w:rPr>
          <w:rFonts w:hint="eastAsia"/>
          <w:rtl/>
        </w:rPr>
        <w:t>נסים</w:t>
      </w:r>
      <w:r>
        <w:rPr>
          <w:rtl/>
        </w:rPr>
        <w:t xml:space="preserve"> זאב (ש"ס):</w:t>
      </w:r>
    </w:p>
    <w:p w14:paraId="7AA12E8B" w14:textId="77777777" w:rsidR="00000000" w:rsidRDefault="00B2572E">
      <w:pPr>
        <w:pStyle w:val="a0"/>
        <w:rPr>
          <w:rFonts w:hint="cs"/>
          <w:rtl/>
        </w:rPr>
      </w:pPr>
    </w:p>
    <w:p w14:paraId="148380D0" w14:textId="77777777" w:rsidR="00000000" w:rsidRDefault="00B2572E">
      <w:pPr>
        <w:pStyle w:val="a0"/>
        <w:rPr>
          <w:rFonts w:hint="cs"/>
          <w:rtl/>
        </w:rPr>
      </w:pPr>
      <w:r>
        <w:rPr>
          <w:rFonts w:hint="cs"/>
          <w:rtl/>
        </w:rPr>
        <w:t>מדברים פה בנימה אישית. אני סומך על דהאמשה - - -</w:t>
      </w:r>
    </w:p>
    <w:p w14:paraId="13F157D9" w14:textId="77777777" w:rsidR="00000000" w:rsidRDefault="00B2572E">
      <w:pPr>
        <w:pStyle w:val="a0"/>
        <w:rPr>
          <w:rFonts w:hint="cs"/>
          <w:rtl/>
        </w:rPr>
      </w:pPr>
    </w:p>
    <w:p w14:paraId="2CC3E0B9" w14:textId="77777777" w:rsidR="00000000" w:rsidRDefault="00B2572E">
      <w:pPr>
        <w:pStyle w:val="af1"/>
        <w:rPr>
          <w:rtl/>
        </w:rPr>
      </w:pPr>
      <w:r>
        <w:rPr>
          <w:rtl/>
        </w:rPr>
        <w:t>היו"ר מיכאל נודלמן:</w:t>
      </w:r>
    </w:p>
    <w:p w14:paraId="7190D838" w14:textId="77777777" w:rsidR="00000000" w:rsidRDefault="00B2572E">
      <w:pPr>
        <w:pStyle w:val="a0"/>
        <w:rPr>
          <w:rtl/>
        </w:rPr>
      </w:pPr>
    </w:p>
    <w:p w14:paraId="5CC3D354" w14:textId="77777777" w:rsidR="00000000" w:rsidRDefault="00B2572E">
      <w:pPr>
        <w:pStyle w:val="a0"/>
        <w:rPr>
          <w:rFonts w:hint="cs"/>
          <w:rtl/>
        </w:rPr>
      </w:pPr>
      <w:r>
        <w:rPr>
          <w:rFonts w:hint="cs"/>
          <w:rtl/>
        </w:rPr>
        <w:t xml:space="preserve">אני לא יכול לעצור. </w:t>
      </w:r>
    </w:p>
    <w:p w14:paraId="5F8F2870" w14:textId="77777777" w:rsidR="00000000" w:rsidRDefault="00B2572E">
      <w:pPr>
        <w:pStyle w:val="a0"/>
        <w:rPr>
          <w:rFonts w:hint="cs"/>
          <w:rtl/>
        </w:rPr>
      </w:pPr>
    </w:p>
    <w:p w14:paraId="120F323F" w14:textId="77777777" w:rsidR="00000000" w:rsidRDefault="00B2572E">
      <w:pPr>
        <w:pStyle w:val="af0"/>
        <w:rPr>
          <w:rtl/>
        </w:rPr>
      </w:pPr>
      <w:r>
        <w:rPr>
          <w:rFonts w:hint="eastAsia"/>
          <w:rtl/>
        </w:rPr>
        <w:t>קריאות</w:t>
      </w:r>
      <w:r>
        <w:rPr>
          <w:rtl/>
        </w:rPr>
        <w:t>:</w:t>
      </w:r>
    </w:p>
    <w:p w14:paraId="6C076164" w14:textId="77777777" w:rsidR="00000000" w:rsidRDefault="00B2572E">
      <w:pPr>
        <w:pStyle w:val="a0"/>
        <w:rPr>
          <w:rFonts w:hint="cs"/>
          <w:rtl/>
        </w:rPr>
      </w:pPr>
    </w:p>
    <w:p w14:paraId="7230369B" w14:textId="77777777" w:rsidR="00000000" w:rsidRDefault="00B2572E">
      <w:pPr>
        <w:pStyle w:val="a0"/>
        <w:rPr>
          <w:rFonts w:hint="cs"/>
          <w:rtl/>
        </w:rPr>
      </w:pPr>
      <w:r>
        <w:rPr>
          <w:rFonts w:hint="cs"/>
          <w:rtl/>
        </w:rPr>
        <w:t>- - -</w:t>
      </w:r>
    </w:p>
    <w:p w14:paraId="3EABCD1F" w14:textId="77777777" w:rsidR="00000000" w:rsidRDefault="00B2572E">
      <w:pPr>
        <w:pStyle w:val="a0"/>
        <w:rPr>
          <w:rFonts w:hint="cs"/>
          <w:rtl/>
        </w:rPr>
      </w:pPr>
    </w:p>
    <w:p w14:paraId="5FE8FEFE" w14:textId="77777777" w:rsidR="00000000" w:rsidRDefault="00B2572E">
      <w:pPr>
        <w:pStyle w:val="a"/>
        <w:rPr>
          <w:rtl/>
        </w:rPr>
      </w:pPr>
      <w:bookmarkStart w:id="236" w:name="FS000001033T17_02_2004_20_08_55"/>
      <w:bookmarkStart w:id="237" w:name="_Toc67316665"/>
      <w:bookmarkEnd w:id="236"/>
      <w:r>
        <w:rPr>
          <w:rFonts w:hint="eastAsia"/>
          <w:rtl/>
        </w:rPr>
        <w:t>אלי</w:t>
      </w:r>
      <w:r>
        <w:rPr>
          <w:rtl/>
        </w:rPr>
        <w:t xml:space="preserve"> אפללו (הליכוד):</w:t>
      </w:r>
      <w:bookmarkEnd w:id="237"/>
    </w:p>
    <w:p w14:paraId="088B4339" w14:textId="77777777" w:rsidR="00000000" w:rsidRDefault="00B2572E">
      <w:pPr>
        <w:pStyle w:val="a0"/>
        <w:rPr>
          <w:rFonts w:hint="cs"/>
          <w:rtl/>
        </w:rPr>
      </w:pPr>
    </w:p>
    <w:p w14:paraId="619E993A" w14:textId="77777777" w:rsidR="00000000" w:rsidRDefault="00B2572E">
      <w:pPr>
        <w:pStyle w:val="a0"/>
        <w:rPr>
          <w:rFonts w:hint="cs"/>
          <w:rtl/>
        </w:rPr>
      </w:pPr>
      <w:r>
        <w:rPr>
          <w:rFonts w:hint="cs"/>
          <w:rtl/>
        </w:rPr>
        <w:t>אדוני היושב-ראש, חברי כנסת נכבדים, באנו היום לדון</w:t>
      </w:r>
      <w:r>
        <w:rPr>
          <w:rFonts w:hint="cs"/>
          <w:rtl/>
        </w:rPr>
        <w:t xml:space="preserve"> מצד אחד בפינוי יישובים בחבל-עזה, ומצד שני לדבר על משאל-העם. אני לא מבין. חברי הכנסת מהאופוזיציה מתנגדים למשאל-עם? מדברים על דמוקרטיה?</w:t>
      </w:r>
    </w:p>
    <w:p w14:paraId="1C6936C4" w14:textId="77777777" w:rsidR="00000000" w:rsidRDefault="00B2572E">
      <w:pPr>
        <w:pStyle w:val="a0"/>
        <w:rPr>
          <w:rFonts w:hint="cs"/>
          <w:rtl/>
        </w:rPr>
      </w:pPr>
    </w:p>
    <w:p w14:paraId="0B66B7E0" w14:textId="77777777" w:rsidR="00000000" w:rsidRDefault="00B2572E">
      <w:pPr>
        <w:pStyle w:val="af0"/>
        <w:rPr>
          <w:rtl/>
        </w:rPr>
      </w:pPr>
      <w:r>
        <w:rPr>
          <w:rFonts w:hint="eastAsia"/>
          <w:rtl/>
        </w:rPr>
        <w:t>קריאה</w:t>
      </w:r>
      <w:r>
        <w:rPr>
          <w:rtl/>
        </w:rPr>
        <w:t>:</w:t>
      </w:r>
    </w:p>
    <w:p w14:paraId="7EA8C877" w14:textId="77777777" w:rsidR="00000000" w:rsidRDefault="00B2572E">
      <w:pPr>
        <w:pStyle w:val="a0"/>
        <w:rPr>
          <w:rFonts w:hint="cs"/>
          <w:rtl/>
        </w:rPr>
      </w:pPr>
    </w:p>
    <w:p w14:paraId="2C1F70FF" w14:textId="77777777" w:rsidR="00000000" w:rsidRDefault="00B2572E">
      <w:pPr>
        <w:pStyle w:val="a0"/>
        <w:rPr>
          <w:rFonts w:hint="cs"/>
          <w:rtl/>
        </w:rPr>
      </w:pPr>
      <w:r>
        <w:rPr>
          <w:rFonts w:hint="cs"/>
          <w:rtl/>
        </w:rPr>
        <w:t>חס וחלילה.</w:t>
      </w:r>
    </w:p>
    <w:p w14:paraId="4D3EB28A" w14:textId="77777777" w:rsidR="00000000" w:rsidRDefault="00B2572E">
      <w:pPr>
        <w:pStyle w:val="a0"/>
        <w:rPr>
          <w:rFonts w:hint="cs"/>
          <w:rtl/>
        </w:rPr>
      </w:pPr>
    </w:p>
    <w:p w14:paraId="7954320B" w14:textId="77777777" w:rsidR="00000000" w:rsidRDefault="00B2572E">
      <w:pPr>
        <w:pStyle w:val="-"/>
        <w:rPr>
          <w:rtl/>
        </w:rPr>
      </w:pPr>
      <w:bookmarkStart w:id="238" w:name="FS000001033T17_02_2004_20_10_42C"/>
      <w:bookmarkEnd w:id="238"/>
      <w:r>
        <w:rPr>
          <w:rtl/>
        </w:rPr>
        <w:t>אלי אפללו (הליכוד):</w:t>
      </w:r>
    </w:p>
    <w:p w14:paraId="2E10CF00" w14:textId="77777777" w:rsidR="00000000" w:rsidRDefault="00B2572E">
      <w:pPr>
        <w:pStyle w:val="a0"/>
        <w:rPr>
          <w:rtl/>
        </w:rPr>
      </w:pPr>
    </w:p>
    <w:p w14:paraId="55E20858" w14:textId="77777777" w:rsidR="00000000" w:rsidRDefault="00B2572E">
      <w:pPr>
        <w:pStyle w:val="a0"/>
        <w:rPr>
          <w:rFonts w:hint="cs"/>
          <w:rtl/>
        </w:rPr>
      </w:pPr>
      <w:r>
        <w:rPr>
          <w:rFonts w:hint="cs"/>
          <w:rtl/>
        </w:rPr>
        <w:t>זה לא דמוקרטיה?</w:t>
      </w:r>
    </w:p>
    <w:p w14:paraId="5B66ED89" w14:textId="77777777" w:rsidR="00000000" w:rsidRDefault="00B2572E">
      <w:pPr>
        <w:pStyle w:val="a0"/>
        <w:rPr>
          <w:rFonts w:hint="cs"/>
          <w:rtl/>
        </w:rPr>
      </w:pPr>
    </w:p>
    <w:p w14:paraId="16B38B3F" w14:textId="77777777" w:rsidR="00000000" w:rsidRDefault="00B2572E">
      <w:pPr>
        <w:pStyle w:val="af0"/>
        <w:rPr>
          <w:rtl/>
        </w:rPr>
      </w:pPr>
      <w:r>
        <w:rPr>
          <w:rFonts w:hint="eastAsia"/>
          <w:rtl/>
        </w:rPr>
        <w:t>ואסל</w:t>
      </w:r>
      <w:r>
        <w:rPr>
          <w:rtl/>
        </w:rPr>
        <w:t xml:space="preserve"> טאהא (בל"ד):</w:t>
      </w:r>
    </w:p>
    <w:p w14:paraId="00F1A7A3" w14:textId="77777777" w:rsidR="00000000" w:rsidRDefault="00B2572E">
      <w:pPr>
        <w:pStyle w:val="a0"/>
        <w:rPr>
          <w:rFonts w:hint="cs"/>
          <w:rtl/>
        </w:rPr>
      </w:pPr>
    </w:p>
    <w:p w14:paraId="51B8D116" w14:textId="77777777" w:rsidR="00000000" w:rsidRDefault="00B2572E">
      <w:pPr>
        <w:pStyle w:val="a0"/>
        <w:rPr>
          <w:rFonts w:hint="cs"/>
          <w:rtl/>
        </w:rPr>
      </w:pPr>
      <w:r>
        <w:rPr>
          <w:rFonts w:hint="cs"/>
          <w:rtl/>
        </w:rPr>
        <w:t>מי שכבשו את הגדה ועזה, שאלו את העם?</w:t>
      </w:r>
    </w:p>
    <w:p w14:paraId="3A3A0DAA" w14:textId="77777777" w:rsidR="00000000" w:rsidRDefault="00B2572E">
      <w:pPr>
        <w:pStyle w:val="a0"/>
        <w:rPr>
          <w:rFonts w:hint="cs"/>
          <w:rtl/>
        </w:rPr>
      </w:pPr>
    </w:p>
    <w:p w14:paraId="602AFB70" w14:textId="77777777" w:rsidR="00000000" w:rsidRDefault="00B2572E">
      <w:pPr>
        <w:pStyle w:val="-"/>
        <w:rPr>
          <w:rtl/>
        </w:rPr>
      </w:pPr>
      <w:bookmarkStart w:id="239" w:name="FS000001033T17_02_2004_20_11_18C"/>
      <w:bookmarkEnd w:id="239"/>
      <w:r>
        <w:rPr>
          <w:rtl/>
        </w:rPr>
        <w:t>אלי אפ</w:t>
      </w:r>
      <w:r>
        <w:rPr>
          <w:rtl/>
        </w:rPr>
        <w:t>ללו (הליכוד):</w:t>
      </w:r>
    </w:p>
    <w:p w14:paraId="6BFCD8DE" w14:textId="77777777" w:rsidR="00000000" w:rsidRDefault="00B2572E">
      <w:pPr>
        <w:pStyle w:val="a0"/>
        <w:rPr>
          <w:rtl/>
        </w:rPr>
      </w:pPr>
    </w:p>
    <w:p w14:paraId="5E18AD0A" w14:textId="77777777" w:rsidR="00000000" w:rsidRDefault="00B2572E">
      <w:pPr>
        <w:pStyle w:val="a0"/>
        <w:rPr>
          <w:rFonts w:hint="cs"/>
          <w:rtl/>
        </w:rPr>
      </w:pPr>
      <w:r>
        <w:rPr>
          <w:rFonts w:hint="cs"/>
          <w:rtl/>
        </w:rPr>
        <w:t>תחליטו: מה נוח לכם?</w:t>
      </w:r>
    </w:p>
    <w:p w14:paraId="73B34427" w14:textId="77777777" w:rsidR="00000000" w:rsidRDefault="00B2572E">
      <w:pPr>
        <w:pStyle w:val="a0"/>
        <w:rPr>
          <w:rFonts w:hint="cs"/>
          <w:rtl/>
        </w:rPr>
      </w:pPr>
    </w:p>
    <w:p w14:paraId="3F4A7F1C" w14:textId="77777777" w:rsidR="00000000" w:rsidRDefault="00B2572E">
      <w:pPr>
        <w:pStyle w:val="af0"/>
        <w:rPr>
          <w:rtl/>
        </w:rPr>
      </w:pPr>
      <w:r>
        <w:rPr>
          <w:rFonts w:hint="eastAsia"/>
          <w:rtl/>
        </w:rPr>
        <w:t>ואסל</w:t>
      </w:r>
      <w:r>
        <w:rPr>
          <w:rtl/>
        </w:rPr>
        <w:t xml:space="preserve"> טאהא (בל"ד):</w:t>
      </w:r>
    </w:p>
    <w:p w14:paraId="27FB213A" w14:textId="77777777" w:rsidR="00000000" w:rsidRDefault="00B2572E">
      <w:pPr>
        <w:pStyle w:val="a0"/>
        <w:rPr>
          <w:rFonts w:hint="cs"/>
          <w:rtl/>
        </w:rPr>
      </w:pPr>
    </w:p>
    <w:p w14:paraId="68366F8E" w14:textId="77777777" w:rsidR="00000000" w:rsidRDefault="00B2572E">
      <w:pPr>
        <w:pStyle w:val="a0"/>
        <w:rPr>
          <w:rFonts w:hint="cs"/>
          <w:rtl/>
        </w:rPr>
      </w:pPr>
      <w:r>
        <w:rPr>
          <w:rFonts w:hint="cs"/>
          <w:rtl/>
        </w:rPr>
        <w:t>כשהממשלה כבשה את הגדה ועזה, היא עשתה משאל-עם?</w:t>
      </w:r>
    </w:p>
    <w:p w14:paraId="0B62915A" w14:textId="77777777" w:rsidR="00000000" w:rsidRDefault="00B2572E">
      <w:pPr>
        <w:pStyle w:val="a0"/>
        <w:rPr>
          <w:rtl/>
        </w:rPr>
      </w:pPr>
    </w:p>
    <w:p w14:paraId="5F6ED959" w14:textId="77777777" w:rsidR="00000000" w:rsidRDefault="00B2572E">
      <w:pPr>
        <w:pStyle w:val="a0"/>
        <w:rPr>
          <w:rFonts w:hint="cs"/>
          <w:rtl/>
        </w:rPr>
      </w:pPr>
    </w:p>
    <w:p w14:paraId="3A951941" w14:textId="77777777" w:rsidR="00000000" w:rsidRDefault="00B2572E">
      <w:pPr>
        <w:pStyle w:val="-"/>
        <w:rPr>
          <w:rtl/>
        </w:rPr>
      </w:pPr>
      <w:bookmarkStart w:id="240" w:name="FS000001033T17_02_2004_20_12_22C"/>
      <w:bookmarkEnd w:id="240"/>
      <w:r>
        <w:rPr>
          <w:rtl/>
        </w:rPr>
        <w:t>אלי אפללו (הליכוד):</w:t>
      </w:r>
    </w:p>
    <w:p w14:paraId="04F69800" w14:textId="77777777" w:rsidR="00000000" w:rsidRDefault="00B2572E">
      <w:pPr>
        <w:pStyle w:val="a0"/>
        <w:rPr>
          <w:rtl/>
        </w:rPr>
      </w:pPr>
    </w:p>
    <w:p w14:paraId="0331F31F" w14:textId="77777777" w:rsidR="00000000" w:rsidRDefault="00B2572E">
      <w:pPr>
        <w:pStyle w:val="a0"/>
        <w:rPr>
          <w:rFonts w:hint="cs"/>
          <w:rtl/>
        </w:rPr>
      </w:pPr>
      <w:r>
        <w:rPr>
          <w:rFonts w:hint="cs"/>
          <w:rtl/>
        </w:rPr>
        <w:t xml:space="preserve">כשנוח לכם, זה דמוקרטיה </w:t>
      </w:r>
      <w:r>
        <w:rPr>
          <w:rtl/>
        </w:rPr>
        <w:t>–</w:t>
      </w:r>
      <w:r>
        <w:rPr>
          <w:rFonts w:hint="cs"/>
          <w:rtl/>
        </w:rPr>
        <w:t xml:space="preserve"> משאל-עם. כשלא נוח לכם, זה ממשלה? אני לא מבין. איזו הצגה זאת?</w:t>
      </w:r>
    </w:p>
    <w:p w14:paraId="2E48ABCD" w14:textId="77777777" w:rsidR="00000000" w:rsidRDefault="00B2572E">
      <w:pPr>
        <w:pStyle w:val="a0"/>
        <w:rPr>
          <w:rFonts w:hint="cs"/>
          <w:rtl/>
        </w:rPr>
      </w:pPr>
    </w:p>
    <w:p w14:paraId="34F3B284" w14:textId="77777777" w:rsidR="00000000" w:rsidRDefault="00B2572E">
      <w:pPr>
        <w:pStyle w:val="af0"/>
        <w:rPr>
          <w:rtl/>
        </w:rPr>
      </w:pPr>
      <w:r>
        <w:rPr>
          <w:rFonts w:hint="eastAsia"/>
          <w:rtl/>
        </w:rPr>
        <w:t>אחמד</w:t>
      </w:r>
      <w:r>
        <w:rPr>
          <w:rtl/>
        </w:rPr>
        <w:t xml:space="preserve"> טיבי (חד"ש-תע"ל):</w:t>
      </w:r>
    </w:p>
    <w:p w14:paraId="041430AC" w14:textId="77777777" w:rsidR="00000000" w:rsidRDefault="00B2572E">
      <w:pPr>
        <w:pStyle w:val="a0"/>
        <w:rPr>
          <w:rFonts w:hint="cs"/>
          <w:rtl/>
        </w:rPr>
      </w:pPr>
    </w:p>
    <w:p w14:paraId="159BEB3D" w14:textId="77777777" w:rsidR="00000000" w:rsidRDefault="00B2572E">
      <w:pPr>
        <w:pStyle w:val="a0"/>
        <w:rPr>
          <w:rFonts w:hint="cs"/>
          <w:rtl/>
        </w:rPr>
      </w:pPr>
      <w:r>
        <w:rPr>
          <w:rFonts w:hint="cs"/>
          <w:rtl/>
        </w:rPr>
        <w:t xml:space="preserve">עזה זה לא של העם. </w:t>
      </w:r>
    </w:p>
    <w:p w14:paraId="199C31D8" w14:textId="77777777" w:rsidR="00000000" w:rsidRDefault="00B2572E">
      <w:pPr>
        <w:pStyle w:val="a0"/>
        <w:rPr>
          <w:rFonts w:hint="cs"/>
          <w:rtl/>
        </w:rPr>
      </w:pPr>
    </w:p>
    <w:p w14:paraId="1830E52B" w14:textId="77777777" w:rsidR="00000000" w:rsidRDefault="00B2572E">
      <w:pPr>
        <w:pStyle w:val="-"/>
        <w:rPr>
          <w:rtl/>
        </w:rPr>
      </w:pPr>
      <w:bookmarkStart w:id="241" w:name="FS000001033T17_02_2004_20_13_02C"/>
      <w:bookmarkEnd w:id="241"/>
      <w:r>
        <w:rPr>
          <w:rtl/>
        </w:rPr>
        <w:t>א</w:t>
      </w:r>
      <w:r>
        <w:rPr>
          <w:rtl/>
        </w:rPr>
        <w:t>לי אפללו (הליכוד):</w:t>
      </w:r>
    </w:p>
    <w:p w14:paraId="26D450DB" w14:textId="77777777" w:rsidR="00000000" w:rsidRDefault="00B2572E">
      <w:pPr>
        <w:pStyle w:val="a0"/>
        <w:rPr>
          <w:rtl/>
        </w:rPr>
      </w:pPr>
    </w:p>
    <w:p w14:paraId="3A2E97CF" w14:textId="77777777" w:rsidR="00000000" w:rsidRDefault="00B2572E">
      <w:pPr>
        <w:pStyle w:val="a0"/>
        <w:rPr>
          <w:rFonts w:hint="cs"/>
          <w:rtl/>
        </w:rPr>
      </w:pPr>
      <w:r>
        <w:rPr>
          <w:rFonts w:hint="cs"/>
          <w:rtl/>
        </w:rPr>
        <w:t>יש יותר דמוקרטיה ממשאל-עם?</w:t>
      </w:r>
    </w:p>
    <w:p w14:paraId="2882A728" w14:textId="77777777" w:rsidR="00000000" w:rsidRDefault="00B2572E">
      <w:pPr>
        <w:pStyle w:val="a0"/>
        <w:rPr>
          <w:rFonts w:hint="cs"/>
          <w:rtl/>
        </w:rPr>
      </w:pPr>
    </w:p>
    <w:p w14:paraId="375383E5" w14:textId="77777777" w:rsidR="00000000" w:rsidRDefault="00B2572E">
      <w:pPr>
        <w:pStyle w:val="af0"/>
        <w:rPr>
          <w:rtl/>
        </w:rPr>
      </w:pPr>
      <w:r>
        <w:rPr>
          <w:rFonts w:hint="eastAsia"/>
          <w:rtl/>
        </w:rPr>
        <w:t>אחמד</w:t>
      </w:r>
      <w:r>
        <w:rPr>
          <w:rtl/>
        </w:rPr>
        <w:t xml:space="preserve"> טיבי (חד"ש-תע"ל):</w:t>
      </w:r>
    </w:p>
    <w:p w14:paraId="19F7C448" w14:textId="77777777" w:rsidR="00000000" w:rsidRDefault="00B2572E">
      <w:pPr>
        <w:pStyle w:val="a0"/>
        <w:rPr>
          <w:rFonts w:hint="cs"/>
          <w:rtl/>
        </w:rPr>
      </w:pPr>
    </w:p>
    <w:p w14:paraId="5131BAB3" w14:textId="77777777" w:rsidR="00000000" w:rsidRDefault="00B2572E">
      <w:pPr>
        <w:pStyle w:val="a0"/>
        <w:rPr>
          <w:rFonts w:hint="cs"/>
          <w:rtl/>
        </w:rPr>
      </w:pPr>
      <w:r>
        <w:rPr>
          <w:rFonts w:hint="cs"/>
          <w:rtl/>
        </w:rPr>
        <w:t>עזה זה לא של העם. זה לא של העם.</w:t>
      </w:r>
    </w:p>
    <w:p w14:paraId="7BD435DF" w14:textId="77777777" w:rsidR="00000000" w:rsidRDefault="00B2572E">
      <w:pPr>
        <w:pStyle w:val="a0"/>
        <w:rPr>
          <w:rFonts w:hint="cs"/>
          <w:rtl/>
        </w:rPr>
      </w:pPr>
      <w:bookmarkStart w:id="242" w:name="FS000001033T17_02_2004_20_14_29C"/>
      <w:bookmarkEnd w:id="242"/>
    </w:p>
    <w:p w14:paraId="1723ABD8" w14:textId="77777777" w:rsidR="00000000" w:rsidRDefault="00B2572E">
      <w:pPr>
        <w:pStyle w:val="af1"/>
        <w:rPr>
          <w:rtl/>
        </w:rPr>
      </w:pPr>
      <w:r>
        <w:rPr>
          <w:rtl/>
        </w:rPr>
        <w:t>היו"ר מיכאל נודלמן:</w:t>
      </w:r>
    </w:p>
    <w:p w14:paraId="4E842C73" w14:textId="77777777" w:rsidR="00000000" w:rsidRDefault="00B2572E">
      <w:pPr>
        <w:pStyle w:val="a0"/>
        <w:rPr>
          <w:rtl/>
        </w:rPr>
      </w:pPr>
    </w:p>
    <w:p w14:paraId="3FAA0D59" w14:textId="77777777" w:rsidR="00000000" w:rsidRDefault="00B2572E">
      <w:pPr>
        <w:pStyle w:val="a0"/>
        <w:rPr>
          <w:rFonts w:hint="cs"/>
          <w:rtl/>
        </w:rPr>
      </w:pPr>
      <w:r>
        <w:rPr>
          <w:rFonts w:hint="cs"/>
          <w:rtl/>
        </w:rPr>
        <w:t xml:space="preserve">בוקר טוב, חבר הכנסת טיבי. בוקר טוב. </w:t>
      </w:r>
    </w:p>
    <w:p w14:paraId="79CED370" w14:textId="77777777" w:rsidR="00000000" w:rsidRDefault="00B2572E">
      <w:pPr>
        <w:pStyle w:val="a0"/>
        <w:rPr>
          <w:rFonts w:hint="cs"/>
          <w:rtl/>
        </w:rPr>
      </w:pPr>
    </w:p>
    <w:p w14:paraId="0E92742A" w14:textId="77777777" w:rsidR="00000000" w:rsidRDefault="00B2572E">
      <w:pPr>
        <w:pStyle w:val="-"/>
        <w:rPr>
          <w:rtl/>
        </w:rPr>
      </w:pPr>
      <w:bookmarkStart w:id="243" w:name="FS000001033T17_02_2004_20_14_50C"/>
      <w:bookmarkEnd w:id="243"/>
      <w:r>
        <w:rPr>
          <w:rtl/>
        </w:rPr>
        <w:t>אלי אפללו (הליכוד):</w:t>
      </w:r>
    </w:p>
    <w:p w14:paraId="237F2821" w14:textId="77777777" w:rsidR="00000000" w:rsidRDefault="00B2572E">
      <w:pPr>
        <w:pStyle w:val="a0"/>
        <w:rPr>
          <w:rtl/>
        </w:rPr>
      </w:pPr>
    </w:p>
    <w:p w14:paraId="60334EA8" w14:textId="77777777" w:rsidR="00000000" w:rsidRDefault="00B2572E">
      <w:pPr>
        <w:pStyle w:val="a0"/>
        <w:rPr>
          <w:rFonts w:hint="cs"/>
          <w:rtl/>
        </w:rPr>
      </w:pPr>
      <w:r>
        <w:rPr>
          <w:rFonts w:hint="cs"/>
          <w:rtl/>
        </w:rPr>
        <w:t>אחמד טיבי ידידי, תתחיל להתרגל שיש לנו ממשלה דמוקרטית, שהיא תחליט מה לעש</w:t>
      </w:r>
      <w:r>
        <w:rPr>
          <w:rFonts w:hint="cs"/>
          <w:rtl/>
        </w:rPr>
        <w:t>ות - - -</w:t>
      </w:r>
    </w:p>
    <w:p w14:paraId="2B5D669D" w14:textId="77777777" w:rsidR="00000000" w:rsidRDefault="00B2572E">
      <w:pPr>
        <w:pStyle w:val="a0"/>
        <w:rPr>
          <w:rFonts w:hint="cs"/>
          <w:rtl/>
        </w:rPr>
      </w:pPr>
    </w:p>
    <w:p w14:paraId="393657DF" w14:textId="77777777" w:rsidR="00000000" w:rsidRDefault="00B2572E">
      <w:pPr>
        <w:pStyle w:val="af0"/>
        <w:rPr>
          <w:rtl/>
        </w:rPr>
      </w:pPr>
      <w:r>
        <w:rPr>
          <w:rFonts w:hint="eastAsia"/>
          <w:rtl/>
        </w:rPr>
        <w:t>נסים</w:t>
      </w:r>
      <w:r>
        <w:rPr>
          <w:rtl/>
        </w:rPr>
        <w:t xml:space="preserve"> זאב (ש"ס):</w:t>
      </w:r>
    </w:p>
    <w:p w14:paraId="74D5E0BF" w14:textId="77777777" w:rsidR="00000000" w:rsidRDefault="00B2572E">
      <w:pPr>
        <w:pStyle w:val="a0"/>
        <w:rPr>
          <w:rFonts w:hint="cs"/>
          <w:rtl/>
        </w:rPr>
      </w:pPr>
    </w:p>
    <w:p w14:paraId="4C1BFE51" w14:textId="77777777" w:rsidR="00000000" w:rsidRDefault="00B2572E">
      <w:pPr>
        <w:pStyle w:val="a0"/>
        <w:rPr>
          <w:rFonts w:hint="cs"/>
          <w:rtl/>
        </w:rPr>
      </w:pPr>
      <w:r>
        <w:rPr>
          <w:rFonts w:hint="cs"/>
          <w:rtl/>
        </w:rPr>
        <w:t>אתם - - - על העם. אתם מתעללים בעם. לקחתם את קצבאות הילדים, לקחתם את הלחם לילדים - - -</w:t>
      </w:r>
    </w:p>
    <w:p w14:paraId="68F837E0" w14:textId="77777777" w:rsidR="00000000" w:rsidRDefault="00B2572E">
      <w:pPr>
        <w:pStyle w:val="a0"/>
        <w:rPr>
          <w:rFonts w:hint="cs"/>
          <w:rtl/>
        </w:rPr>
      </w:pPr>
    </w:p>
    <w:p w14:paraId="15846D09" w14:textId="77777777" w:rsidR="00000000" w:rsidRDefault="00B2572E">
      <w:pPr>
        <w:pStyle w:val="af1"/>
        <w:rPr>
          <w:rtl/>
        </w:rPr>
      </w:pPr>
      <w:r>
        <w:rPr>
          <w:rtl/>
        </w:rPr>
        <w:t>היו"ר מיכאל נודלמן:</w:t>
      </w:r>
    </w:p>
    <w:p w14:paraId="1457B1E3" w14:textId="77777777" w:rsidR="00000000" w:rsidRDefault="00B2572E">
      <w:pPr>
        <w:pStyle w:val="a0"/>
        <w:rPr>
          <w:rtl/>
        </w:rPr>
      </w:pPr>
    </w:p>
    <w:p w14:paraId="03500D1D" w14:textId="77777777" w:rsidR="00000000" w:rsidRDefault="00B2572E">
      <w:pPr>
        <w:pStyle w:val="a0"/>
        <w:rPr>
          <w:rFonts w:hint="cs"/>
          <w:rtl/>
        </w:rPr>
      </w:pPr>
      <w:r>
        <w:rPr>
          <w:rFonts w:hint="cs"/>
          <w:rtl/>
        </w:rPr>
        <w:t>חבר הכנסת נסים זאב. חבר הכנסת נסים זאב.</w:t>
      </w:r>
    </w:p>
    <w:p w14:paraId="3113B521" w14:textId="77777777" w:rsidR="00000000" w:rsidRDefault="00B2572E">
      <w:pPr>
        <w:pStyle w:val="af0"/>
        <w:rPr>
          <w:rtl/>
        </w:rPr>
      </w:pPr>
    </w:p>
    <w:p w14:paraId="5C18712E" w14:textId="77777777" w:rsidR="00000000" w:rsidRDefault="00B2572E">
      <w:pPr>
        <w:pStyle w:val="af0"/>
        <w:rPr>
          <w:rtl/>
        </w:rPr>
      </w:pPr>
      <w:r>
        <w:rPr>
          <w:rFonts w:hint="eastAsia"/>
          <w:rtl/>
        </w:rPr>
        <w:t>אחמד</w:t>
      </w:r>
      <w:r>
        <w:rPr>
          <w:rtl/>
        </w:rPr>
        <w:t xml:space="preserve"> טיבי (חד"ש-תע"ל):</w:t>
      </w:r>
    </w:p>
    <w:p w14:paraId="30BAD96A" w14:textId="77777777" w:rsidR="00000000" w:rsidRDefault="00B2572E">
      <w:pPr>
        <w:pStyle w:val="a0"/>
        <w:rPr>
          <w:rFonts w:hint="cs"/>
          <w:rtl/>
        </w:rPr>
      </w:pPr>
    </w:p>
    <w:p w14:paraId="0B3379F9" w14:textId="77777777" w:rsidR="00000000" w:rsidRDefault="00B2572E">
      <w:pPr>
        <w:pStyle w:val="a0"/>
        <w:rPr>
          <w:rFonts w:hint="cs"/>
          <w:rtl/>
        </w:rPr>
      </w:pPr>
      <w:r>
        <w:rPr>
          <w:rFonts w:hint="cs"/>
          <w:rtl/>
        </w:rPr>
        <w:t>אי-אפשר לשאול את העם על משהו שהוא לא שלו.</w:t>
      </w:r>
    </w:p>
    <w:p w14:paraId="50DAFD5A" w14:textId="77777777" w:rsidR="00000000" w:rsidRDefault="00B2572E">
      <w:pPr>
        <w:pStyle w:val="af1"/>
        <w:rPr>
          <w:rFonts w:hint="cs"/>
          <w:rtl/>
        </w:rPr>
      </w:pPr>
    </w:p>
    <w:p w14:paraId="7C3652DD" w14:textId="77777777" w:rsidR="00000000" w:rsidRDefault="00B2572E">
      <w:pPr>
        <w:pStyle w:val="af1"/>
        <w:rPr>
          <w:rtl/>
        </w:rPr>
      </w:pPr>
      <w:r>
        <w:rPr>
          <w:rtl/>
        </w:rPr>
        <w:t>היו"ר מיכאל נ</w:t>
      </w:r>
      <w:r>
        <w:rPr>
          <w:rtl/>
        </w:rPr>
        <w:t>ודלמן:</w:t>
      </w:r>
    </w:p>
    <w:p w14:paraId="4B15DB13" w14:textId="77777777" w:rsidR="00000000" w:rsidRDefault="00B2572E">
      <w:pPr>
        <w:pStyle w:val="a0"/>
        <w:rPr>
          <w:rtl/>
        </w:rPr>
      </w:pPr>
    </w:p>
    <w:p w14:paraId="20824C3C" w14:textId="77777777" w:rsidR="00000000" w:rsidRDefault="00B2572E">
      <w:pPr>
        <w:pStyle w:val="a0"/>
        <w:rPr>
          <w:rFonts w:hint="cs"/>
          <w:rtl/>
        </w:rPr>
      </w:pPr>
      <w:r>
        <w:rPr>
          <w:rFonts w:hint="cs"/>
          <w:rtl/>
        </w:rPr>
        <w:t>שב בבקשה. אפשר מהמקום.</w:t>
      </w:r>
    </w:p>
    <w:p w14:paraId="41B35597" w14:textId="77777777" w:rsidR="00000000" w:rsidRDefault="00B2572E">
      <w:pPr>
        <w:pStyle w:val="a0"/>
        <w:rPr>
          <w:rFonts w:hint="cs"/>
          <w:rtl/>
        </w:rPr>
      </w:pPr>
    </w:p>
    <w:p w14:paraId="17E759C0" w14:textId="77777777" w:rsidR="00000000" w:rsidRDefault="00B2572E">
      <w:pPr>
        <w:pStyle w:val="-"/>
        <w:rPr>
          <w:rtl/>
        </w:rPr>
      </w:pPr>
      <w:bookmarkStart w:id="244" w:name="FS000001033T17_02_2004_20_16_19C"/>
      <w:bookmarkEnd w:id="244"/>
      <w:r>
        <w:rPr>
          <w:rtl/>
        </w:rPr>
        <w:t>אלי אפללו (הליכוד):</w:t>
      </w:r>
    </w:p>
    <w:p w14:paraId="216AD0B3" w14:textId="77777777" w:rsidR="00000000" w:rsidRDefault="00B2572E">
      <w:pPr>
        <w:pStyle w:val="a0"/>
        <w:rPr>
          <w:rtl/>
        </w:rPr>
      </w:pPr>
    </w:p>
    <w:p w14:paraId="19D5347A" w14:textId="77777777" w:rsidR="00000000" w:rsidRDefault="00B2572E">
      <w:pPr>
        <w:pStyle w:val="a0"/>
        <w:rPr>
          <w:rFonts w:hint="cs"/>
          <w:rtl/>
        </w:rPr>
      </w:pPr>
      <w:r>
        <w:rPr>
          <w:rFonts w:hint="cs"/>
          <w:rtl/>
        </w:rPr>
        <w:t>אחמד טיבי, המנהיג שלך, אתה היועץ שלו - היום, ב-</w:t>
      </w:r>
      <w:r>
        <w:t>Ynet</w:t>
      </w:r>
      <w:r>
        <w:rPr>
          <w:rFonts w:hint="cs"/>
          <w:rtl/>
        </w:rPr>
        <w:t xml:space="preserve">, לפי מה שכתוב שם, הוא יהודי ממרוקו. </w:t>
      </w:r>
    </w:p>
    <w:p w14:paraId="234AF0CF" w14:textId="77777777" w:rsidR="00000000" w:rsidRDefault="00B2572E">
      <w:pPr>
        <w:pStyle w:val="a0"/>
        <w:rPr>
          <w:rtl/>
        </w:rPr>
      </w:pPr>
    </w:p>
    <w:p w14:paraId="0D04E96D" w14:textId="77777777" w:rsidR="00000000" w:rsidRDefault="00B2572E">
      <w:pPr>
        <w:pStyle w:val="af0"/>
        <w:rPr>
          <w:rtl/>
        </w:rPr>
      </w:pPr>
      <w:r>
        <w:rPr>
          <w:rFonts w:hint="eastAsia"/>
          <w:rtl/>
        </w:rPr>
        <w:t>אחמד</w:t>
      </w:r>
      <w:r>
        <w:rPr>
          <w:rtl/>
        </w:rPr>
        <w:t xml:space="preserve"> טיבי (חד"ש-תע"ל):</w:t>
      </w:r>
    </w:p>
    <w:p w14:paraId="107BC53B" w14:textId="77777777" w:rsidR="00000000" w:rsidRDefault="00B2572E">
      <w:pPr>
        <w:pStyle w:val="a0"/>
        <w:rPr>
          <w:rFonts w:hint="cs"/>
          <w:rtl/>
        </w:rPr>
      </w:pPr>
    </w:p>
    <w:p w14:paraId="774A189C" w14:textId="77777777" w:rsidR="00000000" w:rsidRDefault="00B2572E">
      <w:pPr>
        <w:pStyle w:val="a0"/>
        <w:rPr>
          <w:rFonts w:hint="cs"/>
          <w:rtl/>
        </w:rPr>
      </w:pPr>
      <w:r>
        <w:rPr>
          <w:rFonts w:hint="cs"/>
          <w:rtl/>
        </w:rPr>
        <w:t>מי?</w:t>
      </w:r>
    </w:p>
    <w:p w14:paraId="709F1101" w14:textId="77777777" w:rsidR="00000000" w:rsidRDefault="00B2572E">
      <w:pPr>
        <w:pStyle w:val="a0"/>
        <w:rPr>
          <w:rFonts w:hint="cs"/>
          <w:rtl/>
        </w:rPr>
      </w:pPr>
    </w:p>
    <w:p w14:paraId="215C48C7" w14:textId="77777777" w:rsidR="00000000" w:rsidRDefault="00B2572E">
      <w:pPr>
        <w:pStyle w:val="-"/>
        <w:rPr>
          <w:rtl/>
        </w:rPr>
      </w:pPr>
      <w:bookmarkStart w:id="245" w:name="FS000001033T17_02_2004_20_17_20C"/>
      <w:bookmarkEnd w:id="245"/>
      <w:r>
        <w:rPr>
          <w:rtl/>
        </w:rPr>
        <w:t>אלי אפללו (הליכוד):</w:t>
      </w:r>
    </w:p>
    <w:p w14:paraId="6C60C60B" w14:textId="77777777" w:rsidR="00000000" w:rsidRDefault="00B2572E">
      <w:pPr>
        <w:pStyle w:val="a0"/>
        <w:rPr>
          <w:rtl/>
        </w:rPr>
      </w:pPr>
    </w:p>
    <w:p w14:paraId="579A8656" w14:textId="77777777" w:rsidR="00000000" w:rsidRDefault="00B2572E">
      <w:pPr>
        <w:pStyle w:val="a0"/>
        <w:rPr>
          <w:rFonts w:hint="cs"/>
          <w:rtl/>
        </w:rPr>
      </w:pPr>
      <w:r>
        <w:rPr>
          <w:rFonts w:hint="cs"/>
          <w:rtl/>
        </w:rPr>
        <w:t>הנה פה. יאסר ערפאת ממוצא יהודי, ממרוקו. כאן כתוב. שחור על גבי ל</w:t>
      </w:r>
      <w:r>
        <w:rPr>
          <w:rFonts w:hint="cs"/>
          <w:rtl/>
        </w:rPr>
        <w:t xml:space="preserve">בן. </w:t>
      </w:r>
    </w:p>
    <w:p w14:paraId="5E207246" w14:textId="77777777" w:rsidR="00000000" w:rsidRDefault="00B2572E">
      <w:pPr>
        <w:pStyle w:val="a0"/>
        <w:rPr>
          <w:rFonts w:hint="cs"/>
          <w:rtl/>
        </w:rPr>
      </w:pPr>
    </w:p>
    <w:p w14:paraId="1DCCC9E3" w14:textId="77777777" w:rsidR="00000000" w:rsidRDefault="00B2572E">
      <w:pPr>
        <w:pStyle w:val="af0"/>
        <w:rPr>
          <w:rtl/>
        </w:rPr>
      </w:pPr>
      <w:r>
        <w:rPr>
          <w:rFonts w:hint="eastAsia"/>
          <w:rtl/>
        </w:rPr>
        <w:t>קריאות</w:t>
      </w:r>
      <w:r>
        <w:rPr>
          <w:rtl/>
        </w:rPr>
        <w:t>:</w:t>
      </w:r>
    </w:p>
    <w:p w14:paraId="5469D6DD" w14:textId="77777777" w:rsidR="00000000" w:rsidRDefault="00B2572E">
      <w:pPr>
        <w:pStyle w:val="a0"/>
        <w:rPr>
          <w:rFonts w:hint="cs"/>
          <w:rtl/>
        </w:rPr>
      </w:pPr>
    </w:p>
    <w:p w14:paraId="7B64CE79" w14:textId="77777777" w:rsidR="00000000" w:rsidRDefault="00B2572E">
      <w:pPr>
        <w:pStyle w:val="a0"/>
        <w:rPr>
          <w:rFonts w:hint="cs"/>
          <w:rtl/>
        </w:rPr>
      </w:pPr>
      <w:r>
        <w:rPr>
          <w:rFonts w:hint="cs"/>
          <w:rtl/>
        </w:rPr>
        <w:t>- - -</w:t>
      </w:r>
    </w:p>
    <w:p w14:paraId="6551F144" w14:textId="77777777" w:rsidR="00000000" w:rsidRDefault="00B2572E">
      <w:pPr>
        <w:pStyle w:val="a0"/>
        <w:rPr>
          <w:rFonts w:hint="cs"/>
          <w:rtl/>
        </w:rPr>
      </w:pPr>
    </w:p>
    <w:p w14:paraId="13A19A8B" w14:textId="77777777" w:rsidR="00000000" w:rsidRDefault="00B2572E">
      <w:pPr>
        <w:pStyle w:val="-"/>
        <w:rPr>
          <w:rtl/>
        </w:rPr>
      </w:pPr>
      <w:bookmarkStart w:id="246" w:name="FS000001033T17_02_2004_20_18_03C"/>
      <w:bookmarkEnd w:id="246"/>
      <w:r>
        <w:rPr>
          <w:rtl/>
        </w:rPr>
        <w:t>אלי אפללו (הליכוד):</w:t>
      </w:r>
    </w:p>
    <w:p w14:paraId="39B27BFF" w14:textId="77777777" w:rsidR="00000000" w:rsidRDefault="00B2572E">
      <w:pPr>
        <w:pStyle w:val="a0"/>
        <w:rPr>
          <w:rtl/>
        </w:rPr>
      </w:pPr>
    </w:p>
    <w:p w14:paraId="0F4BB3A4" w14:textId="77777777" w:rsidR="00000000" w:rsidRDefault="00B2572E">
      <w:pPr>
        <w:pStyle w:val="a0"/>
        <w:rPr>
          <w:rFonts w:hint="cs"/>
          <w:rtl/>
        </w:rPr>
      </w:pPr>
      <w:r>
        <w:rPr>
          <w:rFonts w:hint="cs"/>
          <w:rtl/>
        </w:rPr>
        <w:t>אז אולי נפתח את העניין. הנה, אני קורא: יאסר ערפאת, יהודי ממרוקו. אז אולי, אולי תתחילו להבין - - -</w:t>
      </w:r>
    </w:p>
    <w:p w14:paraId="6637516C" w14:textId="77777777" w:rsidR="00000000" w:rsidRDefault="00B2572E">
      <w:pPr>
        <w:pStyle w:val="a0"/>
        <w:rPr>
          <w:rFonts w:hint="cs"/>
          <w:rtl/>
        </w:rPr>
      </w:pPr>
    </w:p>
    <w:p w14:paraId="733B9AEF" w14:textId="77777777" w:rsidR="00000000" w:rsidRDefault="00B2572E">
      <w:pPr>
        <w:pStyle w:val="af0"/>
        <w:rPr>
          <w:rtl/>
        </w:rPr>
      </w:pPr>
      <w:r>
        <w:rPr>
          <w:rFonts w:hint="eastAsia"/>
          <w:rtl/>
        </w:rPr>
        <w:t>ענבל</w:t>
      </w:r>
      <w:r>
        <w:rPr>
          <w:rtl/>
        </w:rPr>
        <w:t xml:space="preserve"> גבריאלי (הליכוד):</w:t>
      </w:r>
    </w:p>
    <w:p w14:paraId="50B3C8F2" w14:textId="77777777" w:rsidR="00000000" w:rsidRDefault="00B2572E">
      <w:pPr>
        <w:pStyle w:val="a0"/>
        <w:rPr>
          <w:rFonts w:hint="cs"/>
          <w:rtl/>
        </w:rPr>
      </w:pPr>
    </w:p>
    <w:p w14:paraId="1C30CB27" w14:textId="77777777" w:rsidR="00000000" w:rsidRDefault="00B2572E">
      <w:pPr>
        <w:pStyle w:val="a0"/>
        <w:rPr>
          <w:rFonts w:hint="cs"/>
          <w:rtl/>
        </w:rPr>
      </w:pPr>
      <w:r>
        <w:rPr>
          <w:rFonts w:hint="cs"/>
          <w:rtl/>
        </w:rPr>
        <w:t>מה נעשה עכשיו עם כל המרוקאים?</w:t>
      </w:r>
    </w:p>
    <w:p w14:paraId="16EE457A" w14:textId="77777777" w:rsidR="00000000" w:rsidRDefault="00B2572E">
      <w:pPr>
        <w:pStyle w:val="a0"/>
        <w:rPr>
          <w:rFonts w:hint="cs"/>
          <w:rtl/>
        </w:rPr>
      </w:pPr>
    </w:p>
    <w:p w14:paraId="4DEC1689" w14:textId="77777777" w:rsidR="00000000" w:rsidRDefault="00B2572E">
      <w:pPr>
        <w:pStyle w:val="-"/>
        <w:rPr>
          <w:rtl/>
        </w:rPr>
      </w:pPr>
      <w:bookmarkStart w:id="247" w:name="FS000001033T17_02_2004_20_19_06C"/>
      <w:bookmarkEnd w:id="247"/>
      <w:r>
        <w:rPr>
          <w:rtl/>
        </w:rPr>
        <w:t>אלי אפללו (הליכוד):</w:t>
      </w:r>
    </w:p>
    <w:p w14:paraId="75296EF7" w14:textId="77777777" w:rsidR="00000000" w:rsidRDefault="00B2572E">
      <w:pPr>
        <w:pStyle w:val="a0"/>
        <w:rPr>
          <w:rtl/>
        </w:rPr>
      </w:pPr>
    </w:p>
    <w:p w14:paraId="5192FAD5" w14:textId="77777777" w:rsidR="00000000" w:rsidRDefault="00B2572E">
      <w:pPr>
        <w:pStyle w:val="a0"/>
        <w:rPr>
          <w:rFonts w:hint="cs"/>
          <w:rtl/>
        </w:rPr>
      </w:pPr>
      <w:r>
        <w:rPr>
          <w:rFonts w:hint="cs"/>
          <w:rtl/>
        </w:rPr>
        <w:t>מה נעשה? אולי אתם גם רוצים להחזיר את מ</w:t>
      </w:r>
      <w:r>
        <w:rPr>
          <w:rFonts w:hint="cs"/>
          <w:rtl/>
        </w:rPr>
        <w:t>רוקו? תחזרו למרוקו.</w:t>
      </w:r>
    </w:p>
    <w:p w14:paraId="0EAD9606" w14:textId="77777777" w:rsidR="00000000" w:rsidRDefault="00B2572E">
      <w:pPr>
        <w:pStyle w:val="a0"/>
        <w:rPr>
          <w:rFonts w:hint="cs"/>
          <w:rtl/>
        </w:rPr>
      </w:pPr>
    </w:p>
    <w:p w14:paraId="34611316" w14:textId="77777777" w:rsidR="00000000" w:rsidRDefault="00B2572E">
      <w:pPr>
        <w:pStyle w:val="af0"/>
        <w:rPr>
          <w:rtl/>
        </w:rPr>
      </w:pPr>
      <w:r>
        <w:rPr>
          <w:rFonts w:hint="eastAsia"/>
          <w:rtl/>
        </w:rPr>
        <w:t>יעקב</w:t>
      </w:r>
      <w:r>
        <w:rPr>
          <w:rtl/>
        </w:rPr>
        <w:t xml:space="preserve"> מרגי (ש"ס):</w:t>
      </w:r>
    </w:p>
    <w:p w14:paraId="0B260198" w14:textId="77777777" w:rsidR="00000000" w:rsidRDefault="00B2572E">
      <w:pPr>
        <w:pStyle w:val="a0"/>
        <w:rPr>
          <w:rFonts w:hint="cs"/>
          <w:rtl/>
        </w:rPr>
      </w:pPr>
    </w:p>
    <w:p w14:paraId="4C17EC73" w14:textId="77777777" w:rsidR="00000000" w:rsidRDefault="00B2572E">
      <w:pPr>
        <w:pStyle w:val="a0"/>
        <w:rPr>
          <w:rFonts w:hint="cs"/>
          <w:rtl/>
        </w:rPr>
      </w:pPr>
      <w:r>
        <w:rPr>
          <w:rFonts w:hint="cs"/>
          <w:rtl/>
        </w:rPr>
        <w:t>פגעת במרוקאים.</w:t>
      </w:r>
    </w:p>
    <w:p w14:paraId="4CD6D583" w14:textId="77777777" w:rsidR="00000000" w:rsidRDefault="00B2572E">
      <w:pPr>
        <w:pStyle w:val="a0"/>
        <w:rPr>
          <w:rFonts w:hint="cs"/>
          <w:rtl/>
        </w:rPr>
      </w:pPr>
    </w:p>
    <w:p w14:paraId="68C9E558" w14:textId="77777777" w:rsidR="00000000" w:rsidRDefault="00B2572E">
      <w:pPr>
        <w:pStyle w:val="-"/>
        <w:rPr>
          <w:rtl/>
        </w:rPr>
      </w:pPr>
      <w:bookmarkStart w:id="248" w:name="FS000001033T17_02_2004_20_19_51C"/>
      <w:bookmarkEnd w:id="248"/>
      <w:r>
        <w:rPr>
          <w:rtl/>
        </w:rPr>
        <w:t>אלי אפללו (הליכוד):</w:t>
      </w:r>
    </w:p>
    <w:p w14:paraId="24704A3F" w14:textId="77777777" w:rsidR="00000000" w:rsidRDefault="00B2572E">
      <w:pPr>
        <w:pStyle w:val="a0"/>
        <w:rPr>
          <w:rtl/>
        </w:rPr>
      </w:pPr>
    </w:p>
    <w:p w14:paraId="02DD0E3C" w14:textId="77777777" w:rsidR="00000000" w:rsidRDefault="00B2572E">
      <w:pPr>
        <w:pStyle w:val="a0"/>
        <w:rPr>
          <w:rFonts w:hint="cs"/>
          <w:rtl/>
        </w:rPr>
      </w:pPr>
      <w:r>
        <w:rPr>
          <w:rFonts w:hint="cs"/>
          <w:rtl/>
        </w:rPr>
        <w:t>הנה, אני קורא לכם מה שכתוב ב</w:t>
      </w:r>
      <w:r>
        <w:t xml:space="preserve">Ynet </w:t>
      </w:r>
      <w:r>
        <w:rPr>
          <w:rFonts w:hint="cs"/>
          <w:rtl/>
        </w:rPr>
        <w:t xml:space="preserve"> היום. </w:t>
      </w:r>
    </w:p>
    <w:p w14:paraId="7577C1E0" w14:textId="77777777" w:rsidR="00000000" w:rsidRDefault="00B2572E">
      <w:pPr>
        <w:pStyle w:val="a0"/>
        <w:rPr>
          <w:rtl/>
        </w:rPr>
      </w:pPr>
    </w:p>
    <w:p w14:paraId="0E55A36B" w14:textId="77777777" w:rsidR="00000000" w:rsidRDefault="00B2572E">
      <w:pPr>
        <w:pStyle w:val="af0"/>
        <w:rPr>
          <w:rtl/>
        </w:rPr>
      </w:pPr>
      <w:r>
        <w:rPr>
          <w:rFonts w:hint="eastAsia"/>
          <w:rtl/>
        </w:rPr>
        <w:t>עמיר</w:t>
      </w:r>
      <w:r>
        <w:rPr>
          <w:rtl/>
        </w:rPr>
        <w:t xml:space="preserve"> פרץ (עם אחד):</w:t>
      </w:r>
    </w:p>
    <w:p w14:paraId="066AFFCA" w14:textId="77777777" w:rsidR="00000000" w:rsidRDefault="00B2572E">
      <w:pPr>
        <w:pStyle w:val="a0"/>
        <w:rPr>
          <w:rFonts w:hint="cs"/>
          <w:rtl/>
        </w:rPr>
      </w:pPr>
    </w:p>
    <w:p w14:paraId="51E39989" w14:textId="77777777" w:rsidR="00000000" w:rsidRDefault="00B2572E">
      <w:pPr>
        <w:pStyle w:val="a0"/>
        <w:rPr>
          <w:rFonts w:hint="cs"/>
          <w:rtl/>
        </w:rPr>
      </w:pPr>
      <w:r>
        <w:rPr>
          <w:rFonts w:hint="cs"/>
          <w:rtl/>
        </w:rPr>
        <w:t xml:space="preserve">אפללו, הוא ייבחר על המשבצת של המרוקאים בליכוד. </w:t>
      </w:r>
    </w:p>
    <w:p w14:paraId="2385FC9B" w14:textId="77777777" w:rsidR="00000000" w:rsidRDefault="00B2572E">
      <w:pPr>
        <w:pStyle w:val="a0"/>
        <w:rPr>
          <w:rFonts w:hint="cs"/>
          <w:rtl/>
        </w:rPr>
      </w:pPr>
    </w:p>
    <w:p w14:paraId="663885FF" w14:textId="77777777" w:rsidR="00000000" w:rsidRDefault="00B2572E">
      <w:pPr>
        <w:pStyle w:val="af0"/>
        <w:rPr>
          <w:rtl/>
        </w:rPr>
      </w:pPr>
      <w:r>
        <w:rPr>
          <w:rFonts w:hint="eastAsia"/>
          <w:rtl/>
        </w:rPr>
        <w:t>קריאות</w:t>
      </w:r>
      <w:r>
        <w:rPr>
          <w:rtl/>
        </w:rPr>
        <w:t>:</w:t>
      </w:r>
    </w:p>
    <w:p w14:paraId="2179709D" w14:textId="77777777" w:rsidR="00000000" w:rsidRDefault="00B2572E">
      <w:pPr>
        <w:pStyle w:val="a0"/>
        <w:rPr>
          <w:rFonts w:hint="cs"/>
          <w:rtl/>
        </w:rPr>
      </w:pPr>
    </w:p>
    <w:p w14:paraId="4AE1FCDE" w14:textId="77777777" w:rsidR="00000000" w:rsidRDefault="00B2572E">
      <w:pPr>
        <w:pStyle w:val="a0"/>
        <w:rPr>
          <w:rFonts w:hint="cs"/>
          <w:rtl/>
        </w:rPr>
      </w:pPr>
      <w:r>
        <w:rPr>
          <w:rFonts w:hint="cs"/>
          <w:rtl/>
        </w:rPr>
        <w:t>- - -</w:t>
      </w:r>
    </w:p>
    <w:p w14:paraId="5AAEB593" w14:textId="77777777" w:rsidR="00000000" w:rsidRDefault="00B2572E">
      <w:pPr>
        <w:pStyle w:val="a0"/>
        <w:rPr>
          <w:rFonts w:hint="cs"/>
          <w:rtl/>
        </w:rPr>
      </w:pPr>
    </w:p>
    <w:p w14:paraId="7B78BBF0" w14:textId="77777777" w:rsidR="00000000" w:rsidRDefault="00B2572E">
      <w:pPr>
        <w:pStyle w:val="-"/>
        <w:rPr>
          <w:rtl/>
        </w:rPr>
      </w:pPr>
      <w:bookmarkStart w:id="249" w:name="FS000001033T17_02_2004_20_20_41C"/>
      <w:bookmarkEnd w:id="249"/>
      <w:r>
        <w:rPr>
          <w:rtl/>
        </w:rPr>
        <w:t>אלי אפללו (הליכוד):</w:t>
      </w:r>
    </w:p>
    <w:p w14:paraId="61CEE9D6" w14:textId="77777777" w:rsidR="00000000" w:rsidRDefault="00B2572E">
      <w:pPr>
        <w:pStyle w:val="a0"/>
        <w:rPr>
          <w:rtl/>
        </w:rPr>
      </w:pPr>
    </w:p>
    <w:p w14:paraId="59ED9620" w14:textId="77777777" w:rsidR="00000000" w:rsidRDefault="00B2572E">
      <w:pPr>
        <w:pStyle w:val="a0"/>
        <w:rPr>
          <w:rFonts w:hint="cs"/>
          <w:rtl/>
        </w:rPr>
      </w:pPr>
      <w:r>
        <w:rPr>
          <w:rFonts w:hint="cs"/>
          <w:rtl/>
        </w:rPr>
        <w:t>בליכוד. נכון. והוא יהיה נציג ההס</w:t>
      </w:r>
      <w:r>
        <w:rPr>
          <w:rFonts w:hint="cs"/>
          <w:rtl/>
        </w:rPr>
        <w:t xml:space="preserve">תדרות החדשה במפלגת העם. יאסר ערפאת. </w:t>
      </w:r>
    </w:p>
    <w:p w14:paraId="0AA52C3C" w14:textId="77777777" w:rsidR="00000000" w:rsidRDefault="00B2572E">
      <w:pPr>
        <w:pStyle w:val="a0"/>
        <w:rPr>
          <w:rFonts w:hint="cs"/>
          <w:rtl/>
        </w:rPr>
      </w:pPr>
    </w:p>
    <w:p w14:paraId="7D9EAEC5" w14:textId="77777777" w:rsidR="00000000" w:rsidRDefault="00B2572E">
      <w:pPr>
        <w:pStyle w:val="af0"/>
        <w:rPr>
          <w:rtl/>
        </w:rPr>
      </w:pPr>
      <w:r>
        <w:rPr>
          <w:rFonts w:hint="eastAsia"/>
          <w:rtl/>
        </w:rPr>
        <w:t>קריאות</w:t>
      </w:r>
      <w:r>
        <w:rPr>
          <w:rtl/>
        </w:rPr>
        <w:t>:</w:t>
      </w:r>
    </w:p>
    <w:p w14:paraId="4BA3A584" w14:textId="77777777" w:rsidR="00000000" w:rsidRDefault="00B2572E">
      <w:pPr>
        <w:pStyle w:val="a0"/>
        <w:rPr>
          <w:rFonts w:hint="cs"/>
          <w:rtl/>
        </w:rPr>
      </w:pPr>
    </w:p>
    <w:p w14:paraId="60118CCC" w14:textId="77777777" w:rsidR="00000000" w:rsidRDefault="00B2572E">
      <w:pPr>
        <w:pStyle w:val="a0"/>
        <w:rPr>
          <w:rFonts w:hint="cs"/>
          <w:rtl/>
        </w:rPr>
      </w:pPr>
      <w:r>
        <w:rPr>
          <w:rFonts w:hint="cs"/>
          <w:rtl/>
        </w:rPr>
        <w:t>- - -</w:t>
      </w:r>
    </w:p>
    <w:p w14:paraId="1C5351C4" w14:textId="77777777" w:rsidR="00000000" w:rsidRDefault="00B2572E">
      <w:pPr>
        <w:pStyle w:val="a0"/>
        <w:rPr>
          <w:rFonts w:hint="cs"/>
          <w:rtl/>
        </w:rPr>
      </w:pPr>
    </w:p>
    <w:p w14:paraId="43749602" w14:textId="77777777" w:rsidR="00000000" w:rsidRDefault="00B2572E">
      <w:pPr>
        <w:pStyle w:val="-"/>
        <w:rPr>
          <w:rtl/>
        </w:rPr>
      </w:pPr>
      <w:bookmarkStart w:id="250" w:name="FS000001033T17_02_2004_20_21_28C"/>
      <w:bookmarkEnd w:id="250"/>
      <w:r>
        <w:rPr>
          <w:rtl/>
        </w:rPr>
        <w:t>אלי אפללו (הליכוד):</w:t>
      </w:r>
    </w:p>
    <w:p w14:paraId="6AABA157" w14:textId="77777777" w:rsidR="00000000" w:rsidRDefault="00B2572E">
      <w:pPr>
        <w:pStyle w:val="a0"/>
        <w:rPr>
          <w:rtl/>
        </w:rPr>
      </w:pPr>
    </w:p>
    <w:p w14:paraId="555985E8" w14:textId="77777777" w:rsidR="00000000" w:rsidRDefault="00B2572E">
      <w:pPr>
        <w:pStyle w:val="a0"/>
        <w:rPr>
          <w:rFonts w:hint="cs"/>
          <w:rtl/>
        </w:rPr>
      </w:pPr>
      <w:r>
        <w:rPr>
          <w:rFonts w:hint="cs"/>
          <w:rtl/>
        </w:rPr>
        <w:t>מה יהיה עם סוהא שבצרפת, אני לא יודע. תחזור למרוקו?</w:t>
      </w:r>
    </w:p>
    <w:p w14:paraId="6673066C" w14:textId="77777777" w:rsidR="00000000" w:rsidRDefault="00B2572E">
      <w:pPr>
        <w:pStyle w:val="a0"/>
        <w:rPr>
          <w:rFonts w:hint="cs"/>
          <w:rtl/>
        </w:rPr>
      </w:pPr>
    </w:p>
    <w:p w14:paraId="65CA41B6" w14:textId="77777777" w:rsidR="00000000" w:rsidRDefault="00B2572E">
      <w:pPr>
        <w:pStyle w:val="a0"/>
        <w:rPr>
          <w:rFonts w:hint="cs"/>
          <w:rtl/>
        </w:rPr>
      </w:pPr>
      <w:r>
        <w:rPr>
          <w:rFonts w:hint="cs"/>
          <w:rtl/>
        </w:rPr>
        <w:t>רבותי, בואו נתחיל לראות באמת מה נכון. ותשלח - - -</w:t>
      </w:r>
    </w:p>
    <w:p w14:paraId="1B47D336" w14:textId="77777777" w:rsidR="00000000" w:rsidRDefault="00B2572E">
      <w:pPr>
        <w:pStyle w:val="a0"/>
        <w:rPr>
          <w:rFonts w:hint="cs"/>
          <w:rtl/>
        </w:rPr>
      </w:pPr>
    </w:p>
    <w:p w14:paraId="2D7E8E44" w14:textId="77777777" w:rsidR="00000000" w:rsidRDefault="00B2572E">
      <w:pPr>
        <w:pStyle w:val="af0"/>
        <w:rPr>
          <w:rtl/>
        </w:rPr>
      </w:pPr>
      <w:r>
        <w:rPr>
          <w:rFonts w:hint="eastAsia"/>
          <w:rtl/>
        </w:rPr>
        <w:t>אחמד</w:t>
      </w:r>
      <w:r>
        <w:rPr>
          <w:rtl/>
        </w:rPr>
        <w:t xml:space="preserve"> טיבי (חד"ש-תע"ל):</w:t>
      </w:r>
    </w:p>
    <w:p w14:paraId="6B24A3C3" w14:textId="77777777" w:rsidR="00000000" w:rsidRDefault="00B2572E">
      <w:pPr>
        <w:pStyle w:val="a0"/>
        <w:rPr>
          <w:rFonts w:hint="cs"/>
          <w:rtl/>
        </w:rPr>
      </w:pPr>
    </w:p>
    <w:p w14:paraId="77AB609B" w14:textId="77777777" w:rsidR="00000000" w:rsidRDefault="00B2572E">
      <w:pPr>
        <w:pStyle w:val="a0"/>
        <w:rPr>
          <w:rFonts w:hint="cs"/>
          <w:rtl/>
        </w:rPr>
      </w:pPr>
      <w:r>
        <w:rPr>
          <w:rFonts w:hint="cs"/>
          <w:rtl/>
        </w:rPr>
        <w:t>הוא יהודי כמו ששלום בחברון.</w:t>
      </w:r>
    </w:p>
    <w:p w14:paraId="04A60263" w14:textId="77777777" w:rsidR="00000000" w:rsidRDefault="00B2572E">
      <w:pPr>
        <w:pStyle w:val="a0"/>
        <w:rPr>
          <w:rFonts w:hint="cs"/>
          <w:rtl/>
        </w:rPr>
      </w:pPr>
    </w:p>
    <w:p w14:paraId="6FB64EFA" w14:textId="77777777" w:rsidR="00000000" w:rsidRDefault="00B2572E">
      <w:pPr>
        <w:pStyle w:val="-"/>
        <w:rPr>
          <w:rtl/>
        </w:rPr>
      </w:pPr>
      <w:bookmarkStart w:id="251" w:name="FS000001033T17_02_2004_20_22_22C"/>
      <w:bookmarkEnd w:id="251"/>
      <w:r>
        <w:rPr>
          <w:rtl/>
        </w:rPr>
        <w:t>אלי אפללו (הליכוד):</w:t>
      </w:r>
    </w:p>
    <w:p w14:paraId="4000C3CF" w14:textId="77777777" w:rsidR="00000000" w:rsidRDefault="00B2572E">
      <w:pPr>
        <w:pStyle w:val="a0"/>
        <w:rPr>
          <w:rtl/>
        </w:rPr>
      </w:pPr>
    </w:p>
    <w:p w14:paraId="7864A0C1" w14:textId="77777777" w:rsidR="00000000" w:rsidRDefault="00B2572E">
      <w:pPr>
        <w:pStyle w:val="a0"/>
        <w:rPr>
          <w:rFonts w:hint="cs"/>
          <w:rtl/>
        </w:rPr>
      </w:pPr>
      <w:r>
        <w:rPr>
          <w:rFonts w:hint="cs"/>
          <w:rtl/>
        </w:rPr>
        <w:t xml:space="preserve">אה. </w:t>
      </w:r>
      <w:r>
        <w:rPr>
          <w:rFonts w:hint="cs"/>
          <w:rtl/>
        </w:rPr>
        <w:t xml:space="preserve">הוא יהודי, אולי. אולי הוא יהודי, אולי, אני בספק רב. אבל לצערי הרב, גם היטלר אמרו שהוא יהודי. </w:t>
      </w:r>
    </w:p>
    <w:p w14:paraId="47781408" w14:textId="77777777" w:rsidR="00000000" w:rsidRDefault="00B2572E">
      <w:pPr>
        <w:pStyle w:val="a0"/>
        <w:rPr>
          <w:rFonts w:hint="cs"/>
          <w:rtl/>
        </w:rPr>
      </w:pPr>
    </w:p>
    <w:p w14:paraId="64A563ED" w14:textId="77777777" w:rsidR="00000000" w:rsidRDefault="00B2572E">
      <w:pPr>
        <w:pStyle w:val="af0"/>
        <w:rPr>
          <w:rtl/>
        </w:rPr>
      </w:pPr>
      <w:r>
        <w:rPr>
          <w:rFonts w:hint="eastAsia"/>
          <w:rtl/>
        </w:rPr>
        <w:t>קריאות</w:t>
      </w:r>
      <w:r>
        <w:rPr>
          <w:rtl/>
        </w:rPr>
        <w:t>:</w:t>
      </w:r>
    </w:p>
    <w:p w14:paraId="37F75FF4" w14:textId="77777777" w:rsidR="00000000" w:rsidRDefault="00B2572E">
      <w:pPr>
        <w:pStyle w:val="a0"/>
        <w:rPr>
          <w:rFonts w:hint="cs"/>
          <w:rtl/>
        </w:rPr>
      </w:pPr>
    </w:p>
    <w:p w14:paraId="2828D9DA" w14:textId="77777777" w:rsidR="00000000" w:rsidRDefault="00B2572E">
      <w:pPr>
        <w:pStyle w:val="a0"/>
        <w:rPr>
          <w:rFonts w:hint="cs"/>
          <w:rtl/>
        </w:rPr>
      </w:pPr>
      <w:r>
        <w:rPr>
          <w:rFonts w:hint="cs"/>
          <w:rtl/>
        </w:rPr>
        <w:t xml:space="preserve">או - - - </w:t>
      </w:r>
    </w:p>
    <w:p w14:paraId="423A3B3D" w14:textId="77777777" w:rsidR="00000000" w:rsidRDefault="00B2572E">
      <w:pPr>
        <w:pStyle w:val="a0"/>
        <w:rPr>
          <w:rFonts w:hint="cs"/>
          <w:rtl/>
        </w:rPr>
      </w:pPr>
    </w:p>
    <w:p w14:paraId="4EFF7218" w14:textId="77777777" w:rsidR="00000000" w:rsidRDefault="00B2572E">
      <w:pPr>
        <w:pStyle w:val="-"/>
        <w:rPr>
          <w:rtl/>
        </w:rPr>
      </w:pPr>
      <w:bookmarkStart w:id="252" w:name="FS000001033T17_02_2004_20_23_04C"/>
      <w:bookmarkEnd w:id="252"/>
      <w:r>
        <w:rPr>
          <w:rtl/>
        </w:rPr>
        <w:t>אלי אפללו (הליכוד):</w:t>
      </w:r>
    </w:p>
    <w:p w14:paraId="38C8E1E1" w14:textId="77777777" w:rsidR="00000000" w:rsidRDefault="00B2572E">
      <w:pPr>
        <w:pStyle w:val="a0"/>
        <w:rPr>
          <w:rtl/>
        </w:rPr>
      </w:pPr>
    </w:p>
    <w:p w14:paraId="0D8E4271" w14:textId="77777777" w:rsidR="00000000" w:rsidRDefault="00B2572E">
      <w:pPr>
        <w:pStyle w:val="a0"/>
        <w:rPr>
          <w:rFonts w:hint="cs"/>
          <w:rtl/>
        </w:rPr>
      </w:pPr>
      <w:r>
        <w:rPr>
          <w:rFonts w:hint="cs"/>
          <w:rtl/>
        </w:rPr>
        <w:t>סליחה, אני אומר: גם על היטלר אמרו. לא, אני רוצה להגיד, לא - - -</w:t>
      </w:r>
    </w:p>
    <w:p w14:paraId="2597AA64" w14:textId="77777777" w:rsidR="00000000" w:rsidRDefault="00B2572E">
      <w:pPr>
        <w:pStyle w:val="a0"/>
        <w:rPr>
          <w:rFonts w:hint="cs"/>
          <w:rtl/>
        </w:rPr>
      </w:pPr>
    </w:p>
    <w:p w14:paraId="467080CA" w14:textId="77777777" w:rsidR="00000000" w:rsidRDefault="00B2572E">
      <w:pPr>
        <w:pStyle w:val="af0"/>
        <w:rPr>
          <w:rtl/>
        </w:rPr>
      </w:pPr>
      <w:r>
        <w:rPr>
          <w:rFonts w:hint="eastAsia"/>
          <w:rtl/>
        </w:rPr>
        <w:t>אחמד</w:t>
      </w:r>
      <w:r>
        <w:rPr>
          <w:rtl/>
        </w:rPr>
        <w:t xml:space="preserve"> טיבי (חד"ש-תע"ל):</w:t>
      </w:r>
    </w:p>
    <w:p w14:paraId="6509A3A4" w14:textId="77777777" w:rsidR="00000000" w:rsidRDefault="00B2572E">
      <w:pPr>
        <w:pStyle w:val="a0"/>
        <w:rPr>
          <w:rFonts w:hint="cs"/>
          <w:rtl/>
        </w:rPr>
      </w:pPr>
    </w:p>
    <w:p w14:paraId="3DD7B7C0" w14:textId="77777777" w:rsidR="00000000" w:rsidRDefault="00B2572E">
      <w:pPr>
        <w:pStyle w:val="a0"/>
        <w:rPr>
          <w:rFonts w:hint="cs"/>
          <w:rtl/>
        </w:rPr>
      </w:pPr>
      <w:r>
        <w:rPr>
          <w:rFonts w:hint="cs"/>
          <w:rtl/>
        </w:rPr>
        <w:t>לך זה לא מתאים.</w:t>
      </w:r>
    </w:p>
    <w:p w14:paraId="17B10D2E" w14:textId="77777777" w:rsidR="00000000" w:rsidRDefault="00B2572E">
      <w:pPr>
        <w:pStyle w:val="a0"/>
        <w:ind w:firstLine="0"/>
        <w:rPr>
          <w:rFonts w:hint="cs"/>
          <w:rtl/>
        </w:rPr>
      </w:pPr>
    </w:p>
    <w:p w14:paraId="7E535BAC" w14:textId="77777777" w:rsidR="00000000" w:rsidRDefault="00B2572E">
      <w:pPr>
        <w:pStyle w:val="-"/>
        <w:rPr>
          <w:rtl/>
        </w:rPr>
      </w:pPr>
      <w:bookmarkStart w:id="253" w:name="FS000001033T17_02_2004_19_45_09"/>
      <w:bookmarkStart w:id="254" w:name="FS000001033T17_02_2004_19_45_15C"/>
      <w:bookmarkEnd w:id="253"/>
      <w:bookmarkEnd w:id="254"/>
      <w:r>
        <w:rPr>
          <w:rtl/>
        </w:rPr>
        <w:t>אלי אפללו (הלי</w:t>
      </w:r>
      <w:r>
        <w:rPr>
          <w:rtl/>
        </w:rPr>
        <w:t>כוד):</w:t>
      </w:r>
    </w:p>
    <w:p w14:paraId="5EF0DE01" w14:textId="77777777" w:rsidR="00000000" w:rsidRDefault="00B2572E">
      <w:pPr>
        <w:pStyle w:val="a0"/>
        <w:rPr>
          <w:rtl/>
        </w:rPr>
      </w:pPr>
    </w:p>
    <w:p w14:paraId="5981A467" w14:textId="77777777" w:rsidR="00000000" w:rsidRDefault="00B2572E">
      <w:pPr>
        <w:pStyle w:val="a0"/>
        <w:rPr>
          <w:rFonts w:hint="cs"/>
          <w:rtl/>
        </w:rPr>
      </w:pPr>
      <w:r>
        <w:rPr>
          <w:rFonts w:hint="cs"/>
          <w:rtl/>
        </w:rPr>
        <w:t>תרשה לי, גם אם לא מתאים אני אגיד, תן לי לגמור את שלי - - -</w:t>
      </w:r>
    </w:p>
    <w:p w14:paraId="5D8CEDAA" w14:textId="77777777" w:rsidR="00000000" w:rsidRDefault="00B2572E">
      <w:pPr>
        <w:pStyle w:val="a0"/>
        <w:ind w:firstLine="0"/>
        <w:rPr>
          <w:rFonts w:hint="cs"/>
          <w:rtl/>
        </w:rPr>
      </w:pPr>
    </w:p>
    <w:p w14:paraId="02868255" w14:textId="77777777" w:rsidR="00000000" w:rsidRDefault="00B2572E">
      <w:pPr>
        <w:pStyle w:val="af1"/>
        <w:rPr>
          <w:rtl/>
        </w:rPr>
      </w:pPr>
      <w:r>
        <w:rPr>
          <w:rtl/>
        </w:rPr>
        <w:t>היו"ר מיכאל נודלמן:</w:t>
      </w:r>
    </w:p>
    <w:p w14:paraId="7D4295BF" w14:textId="77777777" w:rsidR="00000000" w:rsidRDefault="00B2572E">
      <w:pPr>
        <w:pStyle w:val="a0"/>
        <w:rPr>
          <w:rtl/>
        </w:rPr>
      </w:pPr>
    </w:p>
    <w:p w14:paraId="7E77BA4B" w14:textId="77777777" w:rsidR="00000000" w:rsidRDefault="00B2572E">
      <w:pPr>
        <w:pStyle w:val="a0"/>
        <w:rPr>
          <w:rFonts w:hint="cs"/>
          <w:rtl/>
        </w:rPr>
      </w:pPr>
      <w:r>
        <w:rPr>
          <w:rFonts w:hint="cs"/>
          <w:rtl/>
        </w:rPr>
        <w:t>חבר הכנסת טיבי. חבר הכנסת טיבי, אתה לא שומע?</w:t>
      </w:r>
    </w:p>
    <w:p w14:paraId="5232D465" w14:textId="77777777" w:rsidR="00000000" w:rsidRDefault="00B2572E">
      <w:pPr>
        <w:pStyle w:val="a0"/>
        <w:ind w:firstLine="0"/>
        <w:rPr>
          <w:rFonts w:hint="cs"/>
          <w:rtl/>
        </w:rPr>
      </w:pPr>
    </w:p>
    <w:p w14:paraId="030AF7FE" w14:textId="77777777" w:rsidR="00000000" w:rsidRDefault="00B2572E">
      <w:pPr>
        <w:pStyle w:val="-"/>
        <w:rPr>
          <w:rtl/>
        </w:rPr>
      </w:pPr>
      <w:bookmarkStart w:id="255" w:name="FS000001033T17_02_2004_19_45_43C"/>
      <w:bookmarkEnd w:id="255"/>
      <w:r>
        <w:rPr>
          <w:rtl/>
        </w:rPr>
        <w:t>אלי אפללו (הליכוד):</w:t>
      </w:r>
    </w:p>
    <w:p w14:paraId="56D881D2" w14:textId="77777777" w:rsidR="00000000" w:rsidRDefault="00B2572E">
      <w:pPr>
        <w:pStyle w:val="a0"/>
        <w:rPr>
          <w:rtl/>
        </w:rPr>
      </w:pPr>
    </w:p>
    <w:p w14:paraId="4AF9381F" w14:textId="77777777" w:rsidR="00000000" w:rsidRDefault="00B2572E">
      <w:pPr>
        <w:pStyle w:val="a0"/>
        <w:rPr>
          <w:rFonts w:hint="cs"/>
          <w:rtl/>
        </w:rPr>
      </w:pPr>
      <w:r>
        <w:rPr>
          <w:rFonts w:hint="cs"/>
          <w:rtl/>
        </w:rPr>
        <w:t>גם על היטלר אמרו שהוא יהודי והוא לא היה יהודי. אני לא משווה אותו חס וחלילה. אדם שהולך להנהיג טרור ולר</w:t>
      </w:r>
      <w:r>
        <w:rPr>
          <w:rFonts w:hint="cs"/>
          <w:rtl/>
        </w:rPr>
        <w:t>צוח ילדים - -</w:t>
      </w:r>
    </w:p>
    <w:p w14:paraId="55EADE25" w14:textId="77777777" w:rsidR="00000000" w:rsidRDefault="00B2572E">
      <w:pPr>
        <w:pStyle w:val="a0"/>
        <w:ind w:firstLine="0"/>
        <w:rPr>
          <w:rFonts w:hint="cs"/>
          <w:rtl/>
        </w:rPr>
      </w:pPr>
    </w:p>
    <w:p w14:paraId="2E5905F6" w14:textId="77777777" w:rsidR="00000000" w:rsidRDefault="00B2572E">
      <w:pPr>
        <w:pStyle w:val="af0"/>
        <w:rPr>
          <w:rtl/>
        </w:rPr>
      </w:pPr>
      <w:r>
        <w:rPr>
          <w:rFonts w:hint="eastAsia"/>
          <w:rtl/>
        </w:rPr>
        <w:t>אילן</w:t>
      </w:r>
      <w:r>
        <w:rPr>
          <w:rtl/>
        </w:rPr>
        <w:t xml:space="preserve"> שלגי (שינוי):</w:t>
      </w:r>
    </w:p>
    <w:p w14:paraId="28468403" w14:textId="77777777" w:rsidR="00000000" w:rsidRDefault="00B2572E">
      <w:pPr>
        <w:pStyle w:val="a0"/>
        <w:rPr>
          <w:rFonts w:hint="cs"/>
          <w:rtl/>
        </w:rPr>
      </w:pPr>
    </w:p>
    <w:p w14:paraId="3443322B" w14:textId="77777777" w:rsidR="00000000" w:rsidRDefault="00B2572E">
      <w:pPr>
        <w:pStyle w:val="a0"/>
        <w:rPr>
          <w:rFonts w:hint="cs"/>
          <w:rtl/>
        </w:rPr>
      </w:pPr>
      <w:r>
        <w:rPr>
          <w:rFonts w:hint="cs"/>
          <w:rtl/>
        </w:rPr>
        <w:t>עכשיו אתה מבין למה הרב עובדיה אמר שהחילונים אשמים בשואה.</w:t>
      </w:r>
    </w:p>
    <w:p w14:paraId="10E8759D" w14:textId="77777777" w:rsidR="00000000" w:rsidRDefault="00B2572E">
      <w:pPr>
        <w:pStyle w:val="a0"/>
        <w:ind w:firstLine="0"/>
        <w:rPr>
          <w:rFonts w:hint="cs"/>
          <w:rtl/>
        </w:rPr>
      </w:pPr>
    </w:p>
    <w:p w14:paraId="40F4C148" w14:textId="77777777" w:rsidR="00000000" w:rsidRDefault="00B2572E">
      <w:pPr>
        <w:pStyle w:val="-"/>
        <w:rPr>
          <w:rtl/>
        </w:rPr>
      </w:pPr>
      <w:bookmarkStart w:id="256" w:name="FS000001033T17_02_2004_19_46_31C"/>
      <w:bookmarkEnd w:id="256"/>
      <w:r>
        <w:rPr>
          <w:rtl/>
        </w:rPr>
        <w:t>אלי אפללו (הליכוד):</w:t>
      </w:r>
    </w:p>
    <w:p w14:paraId="08A7B84F" w14:textId="77777777" w:rsidR="00000000" w:rsidRDefault="00B2572E">
      <w:pPr>
        <w:pStyle w:val="a0"/>
        <w:rPr>
          <w:rtl/>
        </w:rPr>
      </w:pPr>
    </w:p>
    <w:p w14:paraId="25565750" w14:textId="77777777" w:rsidR="00000000" w:rsidRDefault="00B2572E">
      <w:pPr>
        <w:pStyle w:val="a0"/>
        <w:rPr>
          <w:rFonts w:hint="cs"/>
          <w:rtl/>
        </w:rPr>
      </w:pPr>
      <w:r>
        <w:rPr>
          <w:rFonts w:hint="cs"/>
          <w:rtl/>
        </w:rPr>
        <w:t>- - ולשלוח אוטובוסים להתפוצץ עם אנשים, אני לא יודע איך להגדיר אותו. אני לא יודע איך להגדיר אותו. אני מגדיר אותו כטרוריסט, וטרוריסט - - -</w:t>
      </w:r>
    </w:p>
    <w:p w14:paraId="7C605CC5" w14:textId="77777777" w:rsidR="00000000" w:rsidRDefault="00B2572E">
      <w:pPr>
        <w:pStyle w:val="a0"/>
        <w:ind w:firstLine="0"/>
        <w:rPr>
          <w:rFonts w:hint="cs"/>
          <w:rtl/>
        </w:rPr>
      </w:pPr>
    </w:p>
    <w:p w14:paraId="17D3E110" w14:textId="77777777" w:rsidR="00000000" w:rsidRDefault="00B2572E">
      <w:pPr>
        <w:pStyle w:val="af0"/>
        <w:rPr>
          <w:rtl/>
        </w:rPr>
      </w:pPr>
      <w:r>
        <w:rPr>
          <w:rFonts w:hint="eastAsia"/>
          <w:rtl/>
        </w:rPr>
        <w:t>קריא</w:t>
      </w:r>
      <w:r>
        <w:rPr>
          <w:rFonts w:hint="eastAsia"/>
          <w:rtl/>
        </w:rPr>
        <w:t>ה</w:t>
      </w:r>
      <w:r>
        <w:rPr>
          <w:rtl/>
        </w:rPr>
        <w:t>:</w:t>
      </w:r>
    </w:p>
    <w:p w14:paraId="366DE114" w14:textId="77777777" w:rsidR="00000000" w:rsidRDefault="00B2572E">
      <w:pPr>
        <w:pStyle w:val="a0"/>
        <w:rPr>
          <w:rFonts w:hint="cs"/>
          <w:rtl/>
        </w:rPr>
      </w:pPr>
    </w:p>
    <w:p w14:paraId="306093EF" w14:textId="77777777" w:rsidR="00000000" w:rsidRDefault="00B2572E">
      <w:pPr>
        <w:pStyle w:val="a0"/>
        <w:rPr>
          <w:rFonts w:hint="cs"/>
          <w:rtl/>
        </w:rPr>
      </w:pPr>
      <w:r>
        <w:rPr>
          <w:rFonts w:hint="cs"/>
          <w:rtl/>
        </w:rPr>
        <w:t>מה עם סברה ושתילה?</w:t>
      </w:r>
    </w:p>
    <w:p w14:paraId="0417FF3C" w14:textId="77777777" w:rsidR="00000000" w:rsidRDefault="00B2572E">
      <w:pPr>
        <w:pStyle w:val="a0"/>
        <w:ind w:firstLine="0"/>
        <w:rPr>
          <w:rFonts w:hint="cs"/>
          <w:rtl/>
        </w:rPr>
      </w:pPr>
    </w:p>
    <w:p w14:paraId="27A7583F" w14:textId="77777777" w:rsidR="00000000" w:rsidRDefault="00B2572E">
      <w:pPr>
        <w:pStyle w:val="-"/>
        <w:rPr>
          <w:rtl/>
        </w:rPr>
      </w:pPr>
      <w:bookmarkStart w:id="257" w:name="FS000001033T17_02_2004_19_50_20C"/>
      <w:bookmarkEnd w:id="257"/>
      <w:r>
        <w:rPr>
          <w:rtl/>
        </w:rPr>
        <w:t>אלי אפללו (הליכוד):</w:t>
      </w:r>
    </w:p>
    <w:p w14:paraId="59F12C3F" w14:textId="77777777" w:rsidR="00000000" w:rsidRDefault="00B2572E">
      <w:pPr>
        <w:pStyle w:val="a0"/>
        <w:rPr>
          <w:rtl/>
        </w:rPr>
      </w:pPr>
    </w:p>
    <w:p w14:paraId="143B520B" w14:textId="77777777" w:rsidR="00000000" w:rsidRDefault="00B2572E">
      <w:pPr>
        <w:pStyle w:val="a0"/>
        <w:rPr>
          <w:rFonts w:hint="cs"/>
          <w:rtl/>
        </w:rPr>
      </w:pPr>
      <w:r>
        <w:rPr>
          <w:rFonts w:hint="cs"/>
          <w:rtl/>
        </w:rPr>
        <w:t>תרשה לי - -</w:t>
      </w:r>
    </w:p>
    <w:p w14:paraId="42C72BB7" w14:textId="77777777" w:rsidR="00000000" w:rsidRDefault="00B2572E">
      <w:pPr>
        <w:pStyle w:val="a0"/>
        <w:ind w:firstLine="0"/>
        <w:rPr>
          <w:rFonts w:hint="cs"/>
          <w:rtl/>
        </w:rPr>
      </w:pPr>
    </w:p>
    <w:p w14:paraId="6DE4DC67" w14:textId="77777777" w:rsidR="00000000" w:rsidRDefault="00B2572E">
      <w:pPr>
        <w:pStyle w:val="af0"/>
        <w:rPr>
          <w:rtl/>
        </w:rPr>
      </w:pPr>
      <w:r>
        <w:rPr>
          <w:rFonts w:hint="eastAsia"/>
          <w:rtl/>
        </w:rPr>
        <w:t>אחמד</w:t>
      </w:r>
      <w:r>
        <w:rPr>
          <w:rtl/>
        </w:rPr>
        <w:t xml:space="preserve"> טיבי (חד"ש-תע"ל):</w:t>
      </w:r>
    </w:p>
    <w:p w14:paraId="7FE83BD9" w14:textId="77777777" w:rsidR="00000000" w:rsidRDefault="00B2572E">
      <w:pPr>
        <w:pStyle w:val="a0"/>
        <w:rPr>
          <w:rFonts w:hint="cs"/>
          <w:rtl/>
        </w:rPr>
      </w:pPr>
    </w:p>
    <w:p w14:paraId="0B4CEB59" w14:textId="77777777" w:rsidR="00000000" w:rsidRDefault="00B2572E">
      <w:pPr>
        <w:pStyle w:val="a0"/>
        <w:rPr>
          <w:rFonts w:hint="cs"/>
          <w:rtl/>
        </w:rPr>
      </w:pPr>
      <w:r>
        <w:rPr>
          <w:rFonts w:hint="cs"/>
          <w:rtl/>
        </w:rPr>
        <w:t>אתה מוכן למחוק את המלה?</w:t>
      </w:r>
    </w:p>
    <w:p w14:paraId="20ED5E05" w14:textId="77777777" w:rsidR="00000000" w:rsidRDefault="00B2572E">
      <w:pPr>
        <w:pStyle w:val="a0"/>
        <w:ind w:firstLine="0"/>
        <w:rPr>
          <w:rFonts w:hint="cs"/>
          <w:rtl/>
        </w:rPr>
      </w:pPr>
    </w:p>
    <w:p w14:paraId="4D3CB17E" w14:textId="77777777" w:rsidR="00000000" w:rsidRDefault="00B2572E">
      <w:pPr>
        <w:pStyle w:val="-"/>
        <w:rPr>
          <w:rtl/>
        </w:rPr>
      </w:pPr>
      <w:bookmarkStart w:id="258" w:name="FS000001033T17_02_2004_19_50_43C"/>
      <w:bookmarkEnd w:id="258"/>
      <w:r>
        <w:rPr>
          <w:rtl/>
        </w:rPr>
        <w:t>אלי אפללו (הליכוד):</w:t>
      </w:r>
    </w:p>
    <w:p w14:paraId="2C721A26" w14:textId="77777777" w:rsidR="00000000" w:rsidRDefault="00B2572E">
      <w:pPr>
        <w:pStyle w:val="a0"/>
        <w:rPr>
          <w:rtl/>
        </w:rPr>
      </w:pPr>
    </w:p>
    <w:p w14:paraId="3061E272" w14:textId="77777777" w:rsidR="00000000" w:rsidRDefault="00B2572E">
      <w:pPr>
        <w:pStyle w:val="a0"/>
        <w:rPr>
          <w:rFonts w:hint="cs"/>
          <w:rtl/>
        </w:rPr>
      </w:pPr>
      <w:r>
        <w:rPr>
          <w:rFonts w:hint="cs"/>
          <w:rtl/>
        </w:rPr>
        <w:t>אני לא מוחק. אם לא הבנת את דברי, אני חוזר - - -</w:t>
      </w:r>
    </w:p>
    <w:p w14:paraId="3639038F" w14:textId="77777777" w:rsidR="00000000" w:rsidRDefault="00B2572E">
      <w:pPr>
        <w:pStyle w:val="a0"/>
        <w:ind w:firstLine="0"/>
        <w:rPr>
          <w:rFonts w:hint="cs"/>
          <w:rtl/>
        </w:rPr>
      </w:pPr>
    </w:p>
    <w:p w14:paraId="444A5E1D" w14:textId="77777777" w:rsidR="00000000" w:rsidRDefault="00B2572E">
      <w:pPr>
        <w:pStyle w:val="af1"/>
        <w:rPr>
          <w:rtl/>
        </w:rPr>
      </w:pPr>
      <w:r>
        <w:rPr>
          <w:rtl/>
        </w:rPr>
        <w:t>היו"ר מיכאל נודלמן:</w:t>
      </w:r>
    </w:p>
    <w:p w14:paraId="74095E37" w14:textId="77777777" w:rsidR="00000000" w:rsidRDefault="00B2572E">
      <w:pPr>
        <w:pStyle w:val="a0"/>
        <w:rPr>
          <w:rtl/>
        </w:rPr>
      </w:pPr>
    </w:p>
    <w:p w14:paraId="26706276" w14:textId="77777777" w:rsidR="00000000" w:rsidRDefault="00B2572E">
      <w:pPr>
        <w:pStyle w:val="a0"/>
        <w:rPr>
          <w:rFonts w:hint="cs"/>
          <w:rtl/>
        </w:rPr>
      </w:pPr>
      <w:r>
        <w:rPr>
          <w:rFonts w:hint="cs"/>
          <w:rtl/>
        </w:rPr>
        <w:t>לא צריך לחזור. בבקשה תסיים.</w:t>
      </w:r>
    </w:p>
    <w:p w14:paraId="407E13B9" w14:textId="77777777" w:rsidR="00000000" w:rsidRDefault="00B2572E">
      <w:pPr>
        <w:pStyle w:val="a0"/>
        <w:ind w:firstLine="0"/>
        <w:rPr>
          <w:rFonts w:hint="cs"/>
          <w:rtl/>
        </w:rPr>
      </w:pPr>
    </w:p>
    <w:p w14:paraId="3FC7654B" w14:textId="77777777" w:rsidR="00000000" w:rsidRDefault="00B2572E">
      <w:pPr>
        <w:pStyle w:val="-"/>
        <w:rPr>
          <w:rtl/>
        </w:rPr>
      </w:pPr>
      <w:bookmarkStart w:id="259" w:name="FS000001033T17_02_2004_19_51_13C"/>
      <w:bookmarkEnd w:id="259"/>
      <w:r>
        <w:rPr>
          <w:rtl/>
        </w:rPr>
        <w:t>אלי אפללו (הליכוד):</w:t>
      </w:r>
    </w:p>
    <w:p w14:paraId="5F85B3DA" w14:textId="77777777" w:rsidR="00000000" w:rsidRDefault="00B2572E">
      <w:pPr>
        <w:pStyle w:val="a0"/>
        <w:rPr>
          <w:rtl/>
        </w:rPr>
      </w:pPr>
    </w:p>
    <w:p w14:paraId="2751A895" w14:textId="77777777" w:rsidR="00000000" w:rsidRDefault="00B2572E">
      <w:pPr>
        <w:pStyle w:val="a0"/>
        <w:rPr>
          <w:rFonts w:hint="cs"/>
          <w:rtl/>
        </w:rPr>
      </w:pPr>
      <w:r>
        <w:rPr>
          <w:rFonts w:hint="cs"/>
          <w:rtl/>
        </w:rPr>
        <w:t>לגופו של</w:t>
      </w:r>
      <w:r>
        <w:rPr>
          <w:rFonts w:hint="cs"/>
          <w:rtl/>
        </w:rPr>
        <w:t xml:space="preserve"> עניין - - -</w:t>
      </w:r>
    </w:p>
    <w:p w14:paraId="02BD35AC" w14:textId="77777777" w:rsidR="00000000" w:rsidRDefault="00B2572E">
      <w:pPr>
        <w:pStyle w:val="a0"/>
        <w:ind w:firstLine="0"/>
        <w:rPr>
          <w:rFonts w:hint="cs"/>
          <w:rtl/>
        </w:rPr>
      </w:pPr>
    </w:p>
    <w:p w14:paraId="2FC0BD49" w14:textId="77777777" w:rsidR="00000000" w:rsidRDefault="00B2572E">
      <w:pPr>
        <w:pStyle w:val="af0"/>
        <w:rPr>
          <w:rtl/>
        </w:rPr>
      </w:pPr>
      <w:r>
        <w:rPr>
          <w:rFonts w:hint="eastAsia"/>
          <w:rtl/>
        </w:rPr>
        <w:t>נסים</w:t>
      </w:r>
      <w:r>
        <w:rPr>
          <w:rtl/>
        </w:rPr>
        <w:t xml:space="preserve"> זאב (ש"ס):</w:t>
      </w:r>
    </w:p>
    <w:p w14:paraId="102A5D09" w14:textId="77777777" w:rsidR="00000000" w:rsidRDefault="00B2572E">
      <w:pPr>
        <w:pStyle w:val="a0"/>
        <w:rPr>
          <w:rFonts w:hint="cs"/>
          <w:rtl/>
        </w:rPr>
      </w:pPr>
    </w:p>
    <w:p w14:paraId="443FDFA3" w14:textId="77777777" w:rsidR="00000000" w:rsidRDefault="00B2572E">
      <w:pPr>
        <w:pStyle w:val="a0"/>
        <w:rPr>
          <w:rFonts w:hint="cs"/>
          <w:rtl/>
        </w:rPr>
      </w:pPr>
      <w:r>
        <w:rPr>
          <w:rFonts w:hint="cs"/>
          <w:rtl/>
        </w:rPr>
        <w:t>אפלולו - - -</w:t>
      </w:r>
    </w:p>
    <w:p w14:paraId="617340FC" w14:textId="77777777" w:rsidR="00000000" w:rsidRDefault="00B2572E">
      <w:pPr>
        <w:pStyle w:val="a0"/>
        <w:ind w:firstLine="0"/>
        <w:rPr>
          <w:rFonts w:hint="cs"/>
          <w:rtl/>
        </w:rPr>
      </w:pPr>
    </w:p>
    <w:p w14:paraId="1D90FC69" w14:textId="77777777" w:rsidR="00000000" w:rsidRDefault="00B2572E">
      <w:pPr>
        <w:pStyle w:val="-"/>
        <w:rPr>
          <w:rtl/>
        </w:rPr>
      </w:pPr>
      <w:bookmarkStart w:id="260" w:name="FS000001033T17_02_2004_19_51_36C"/>
      <w:bookmarkEnd w:id="260"/>
      <w:r>
        <w:rPr>
          <w:rtl/>
        </w:rPr>
        <w:t>אלי אפללו (הליכוד):</w:t>
      </w:r>
    </w:p>
    <w:p w14:paraId="5E2FFB18" w14:textId="77777777" w:rsidR="00000000" w:rsidRDefault="00B2572E">
      <w:pPr>
        <w:pStyle w:val="a0"/>
        <w:rPr>
          <w:rtl/>
        </w:rPr>
      </w:pPr>
    </w:p>
    <w:p w14:paraId="71C0B556" w14:textId="77777777" w:rsidR="00000000" w:rsidRDefault="00B2572E">
      <w:pPr>
        <w:pStyle w:val="a0"/>
        <w:rPr>
          <w:rFonts w:hint="cs"/>
          <w:rtl/>
        </w:rPr>
      </w:pPr>
      <w:r>
        <w:rPr>
          <w:rFonts w:hint="cs"/>
          <w:rtl/>
        </w:rPr>
        <w:t xml:space="preserve">אם אתה לא יודע להגיד את השם, יותר טוב שתשתוק. אם אתה עושה סטנד-אפ קומדי, תלך החוצה ולא פה. זה מתאים לש"ס שבאופוזיציה לעשות סטנד-אפ קומדי. אל תעשה את עצמך כאילו שאתה לא יודע איך להגיד את השם </w:t>
      </w:r>
      <w:r>
        <w:rPr>
          <w:rFonts w:hint="cs"/>
          <w:rtl/>
        </w:rPr>
        <w:t>שלי. תתחיל לדאוג לעצמך, לא לי.</w:t>
      </w:r>
    </w:p>
    <w:p w14:paraId="08F99A7C" w14:textId="77777777" w:rsidR="00000000" w:rsidRDefault="00B2572E">
      <w:pPr>
        <w:pStyle w:val="a0"/>
        <w:rPr>
          <w:rFonts w:hint="cs"/>
          <w:rtl/>
        </w:rPr>
      </w:pPr>
    </w:p>
    <w:p w14:paraId="6AA82C6F" w14:textId="77777777" w:rsidR="00000000" w:rsidRDefault="00B2572E">
      <w:pPr>
        <w:pStyle w:val="a0"/>
        <w:rPr>
          <w:rFonts w:hint="cs"/>
          <w:rtl/>
        </w:rPr>
      </w:pPr>
      <w:r>
        <w:rPr>
          <w:rFonts w:hint="cs"/>
          <w:rtl/>
        </w:rPr>
        <w:t>לגופו של עניין, משאל-עם זה דבר בריא ודמוקרטי, ואם ראש הממשלה יפנה מחבל-עזה ויחליט שמשאל-העם הוא נכון ויקבל תמורה מהאמריקנים על הפינוי הזה, אני מכבד ומכיר ומוקיר את החלטת ראש הממשלה. זו החלטה אמיצה, והקואליציה והאופוזיציה שבת</w:t>
      </w:r>
      <w:r>
        <w:rPr>
          <w:rFonts w:hint="cs"/>
          <w:rtl/>
        </w:rPr>
        <w:t>וכנו צריכות לדעת - - -</w:t>
      </w:r>
    </w:p>
    <w:p w14:paraId="50BD90AA" w14:textId="77777777" w:rsidR="00000000" w:rsidRDefault="00B2572E">
      <w:pPr>
        <w:pStyle w:val="a0"/>
        <w:ind w:firstLine="0"/>
        <w:rPr>
          <w:rFonts w:hint="cs"/>
          <w:rtl/>
        </w:rPr>
      </w:pPr>
    </w:p>
    <w:p w14:paraId="1363AAA5" w14:textId="77777777" w:rsidR="00000000" w:rsidRDefault="00B2572E">
      <w:pPr>
        <w:pStyle w:val="af0"/>
        <w:rPr>
          <w:rtl/>
        </w:rPr>
      </w:pPr>
      <w:r>
        <w:rPr>
          <w:rFonts w:hint="eastAsia"/>
          <w:rtl/>
        </w:rPr>
        <w:t>אחמד</w:t>
      </w:r>
      <w:r>
        <w:rPr>
          <w:rtl/>
        </w:rPr>
        <w:t xml:space="preserve"> טיבי (חד"ש-תע"ל):</w:t>
      </w:r>
    </w:p>
    <w:p w14:paraId="71962A18" w14:textId="77777777" w:rsidR="00000000" w:rsidRDefault="00B2572E">
      <w:pPr>
        <w:pStyle w:val="a0"/>
        <w:rPr>
          <w:rFonts w:hint="cs"/>
          <w:rtl/>
        </w:rPr>
      </w:pPr>
    </w:p>
    <w:p w14:paraId="28D9D6BA" w14:textId="77777777" w:rsidR="00000000" w:rsidRDefault="00B2572E">
      <w:pPr>
        <w:pStyle w:val="a0"/>
        <w:rPr>
          <w:rFonts w:hint="cs"/>
          <w:rtl/>
        </w:rPr>
      </w:pPr>
      <w:r>
        <w:rPr>
          <w:rFonts w:hint="cs"/>
          <w:rtl/>
        </w:rPr>
        <w:t xml:space="preserve">אבל למה אתה - - - </w:t>
      </w:r>
    </w:p>
    <w:p w14:paraId="480F68B9" w14:textId="77777777" w:rsidR="00000000" w:rsidRDefault="00B2572E">
      <w:pPr>
        <w:pStyle w:val="a0"/>
        <w:ind w:firstLine="0"/>
        <w:rPr>
          <w:rFonts w:hint="cs"/>
          <w:rtl/>
        </w:rPr>
      </w:pPr>
    </w:p>
    <w:p w14:paraId="1231622B" w14:textId="77777777" w:rsidR="00000000" w:rsidRDefault="00B2572E">
      <w:pPr>
        <w:pStyle w:val="af1"/>
        <w:rPr>
          <w:rtl/>
        </w:rPr>
      </w:pPr>
      <w:bookmarkStart w:id="261" w:name="FS000001033T17_02_2004_19_54_11C"/>
      <w:bookmarkEnd w:id="261"/>
      <w:r>
        <w:rPr>
          <w:rtl/>
        </w:rPr>
        <w:t>היו"ר מיכאל נודלמן:</w:t>
      </w:r>
    </w:p>
    <w:p w14:paraId="0B8FC0C0" w14:textId="77777777" w:rsidR="00000000" w:rsidRDefault="00B2572E">
      <w:pPr>
        <w:pStyle w:val="a0"/>
        <w:rPr>
          <w:rtl/>
        </w:rPr>
      </w:pPr>
    </w:p>
    <w:p w14:paraId="24E230E9" w14:textId="77777777" w:rsidR="00000000" w:rsidRDefault="00B2572E">
      <w:pPr>
        <w:pStyle w:val="a0"/>
        <w:rPr>
          <w:rFonts w:hint="cs"/>
          <w:rtl/>
        </w:rPr>
      </w:pPr>
      <w:r>
        <w:rPr>
          <w:rFonts w:hint="cs"/>
          <w:rtl/>
        </w:rPr>
        <w:t xml:space="preserve">אני מבקש ממנו לסיים, ואתם לא נותנים לו. </w:t>
      </w:r>
    </w:p>
    <w:p w14:paraId="147B261A" w14:textId="77777777" w:rsidR="00000000" w:rsidRDefault="00B2572E">
      <w:pPr>
        <w:pStyle w:val="-"/>
        <w:rPr>
          <w:rFonts w:hint="cs"/>
          <w:rtl/>
        </w:rPr>
      </w:pPr>
    </w:p>
    <w:p w14:paraId="5371638C" w14:textId="77777777" w:rsidR="00000000" w:rsidRDefault="00B2572E">
      <w:pPr>
        <w:pStyle w:val="af0"/>
        <w:rPr>
          <w:rtl/>
        </w:rPr>
      </w:pPr>
      <w:r>
        <w:rPr>
          <w:rFonts w:hint="eastAsia"/>
          <w:rtl/>
        </w:rPr>
        <w:t>אחמד</w:t>
      </w:r>
      <w:r>
        <w:rPr>
          <w:rtl/>
        </w:rPr>
        <w:t xml:space="preserve"> טיבי (חד"ש-תע"ל):</w:t>
      </w:r>
    </w:p>
    <w:p w14:paraId="4004E33A" w14:textId="77777777" w:rsidR="00000000" w:rsidRDefault="00B2572E">
      <w:pPr>
        <w:pStyle w:val="a0"/>
        <w:rPr>
          <w:rFonts w:hint="cs"/>
          <w:rtl/>
        </w:rPr>
      </w:pPr>
    </w:p>
    <w:p w14:paraId="168DFB18" w14:textId="77777777" w:rsidR="00000000" w:rsidRDefault="00B2572E">
      <w:pPr>
        <w:pStyle w:val="a0"/>
        <w:rPr>
          <w:rFonts w:hint="cs"/>
          <w:rtl/>
        </w:rPr>
      </w:pPr>
      <w:r>
        <w:rPr>
          <w:rFonts w:hint="cs"/>
          <w:rtl/>
        </w:rPr>
        <w:t>זו שאלה שהוא מאוד רוצה לענות עליה, מה עם 90 מיליון השקל?</w:t>
      </w:r>
    </w:p>
    <w:p w14:paraId="5FE68515" w14:textId="77777777" w:rsidR="00000000" w:rsidRDefault="00B2572E">
      <w:pPr>
        <w:pStyle w:val="-"/>
        <w:rPr>
          <w:rtl/>
        </w:rPr>
      </w:pPr>
    </w:p>
    <w:p w14:paraId="298C6DC4" w14:textId="77777777" w:rsidR="00000000" w:rsidRDefault="00B2572E">
      <w:pPr>
        <w:pStyle w:val="-"/>
        <w:rPr>
          <w:rtl/>
        </w:rPr>
      </w:pPr>
      <w:r>
        <w:rPr>
          <w:rtl/>
        </w:rPr>
        <w:t>אלי אפללו (הליכוד):</w:t>
      </w:r>
    </w:p>
    <w:p w14:paraId="0B5BCAB4" w14:textId="77777777" w:rsidR="00000000" w:rsidRDefault="00B2572E">
      <w:pPr>
        <w:pStyle w:val="a0"/>
        <w:rPr>
          <w:rtl/>
        </w:rPr>
      </w:pPr>
    </w:p>
    <w:p w14:paraId="5B7C0E57" w14:textId="77777777" w:rsidR="00000000" w:rsidRDefault="00B2572E">
      <w:pPr>
        <w:pStyle w:val="a0"/>
        <w:rPr>
          <w:rFonts w:hint="cs"/>
          <w:rtl/>
        </w:rPr>
      </w:pPr>
      <w:r>
        <w:rPr>
          <w:rFonts w:hint="cs"/>
          <w:rtl/>
        </w:rPr>
        <w:t>אדוני, אני חוזר ואומר,</w:t>
      </w:r>
      <w:r>
        <w:rPr>
          <w:rFonts w:hint="cs"/>
          <w:rtl/>
        </w:rPr>
        <w:t xml:space="preserve"> ההחלטה של ראש הממשלה היא החלטה אמיצה ונכונה, וכולנו פה צריכים להגיד לו: סוף כל סוף הגיע מישהו עם אומץ ציבורי ועם אומץ להחליט. הוא אמר את זה לפני הבחירות, והיום הוא עושה את זה. יישר כוח.</w:t>
      </w:r>
    </w:p>
    <w:p w14:paraId="413F0D3A" w14:textId="77777777" w:rsidR="00000000" w:rsidRDefault="00B2572E">
      <w:pPr>
        <w:pStyle w:val="a0"/>
        <w:ind w:firstLine="0"/>
        <w:rPr>
          <w:rFonts w:hint="cs"/>
          <w:rtl/>
        </w:rPr>
      </w:pPr>
    </w:p>
    <w:p w14:paraId="2AEB39F2" w14:textId="77777777" w:rsidR="00000000" w:rsidRDefault="00B2572E">
      <w:pPr>
        <w:pStyle w:val="af0"/>
        <w:rPr>
          <w:rtl/>
        </w:rPr>
      </w:pPr>
      <w:r>
        <w:rPr>
          <w:rFonts w:hint="eastAsia"/>
          <w:rtl/>
        </w:rPr>
        <w:t>עסאם</w:t>
      </w:r>
      <w:r>
        <w:rPr>
          <w:rtl/>
        </w:rPr>
        <w:t xml:space="preserve"> מח'ול (חד"ש-תע"ל):</w:t>
      </w:r>
    </w:p>
    <w:p w14:paraId="1D1AC485" w14:textId="77777777" w:rsidR="00000000" w:rsidRDefault="00B2572E">
      <w:pPr>
        <w:pStyle w:val="a0"/>
        <w:rPr>
          <w:rFonts w:hint="cs"/>
          <w:rtl/>
        </w:rPr>
      </w:pPr>
    </w:p>
    <w:p w14:paraId="26F1E05C" w14:textId="77777777" w:rsidR="00000000" w:rsidRDefault="00B2572E">
      <w:pPr>
        <w:pStyle w:val="a0"/>
        <w:rPr>
          <w:rFonts w:hint="cs"/>
          <w:rtl/>
        </w:rPr>
      </w:pPr>
      <w:r>
        <w:rPr>
          <w:rFonts w:hint="cs"/>
          <w:rtl/>
        </w:rPr>
        <w:t>תשאל את ענבל גבריאלי בעניין.</w:t>
      </w:r>
    </w:p>
    <w:p w14:paraId="2838EC2F" w14:textId="77777777" w:rsidR="00000000" w:rsidRDefault="00B2572E">
      <w:pPr>
        <w:pStyle w:val="a0"/>
        <w:ind w:firstLine="0"/>
        <w:rPr>
          <w:rFonts w:hint="cs"/>
          <w:rtl/>
        </w:rPr>
      </w:pPr>
    </w:p>
    <w:p w14:paraId="2AC99AD8" w14:textId="77777777" w:rsidR="00000000" w:rsidRDefault="00B2572E">
      <w:pPr>
        <w:pStyle w:val="af1"/>
        <w:rPr>
          <w:rtl/>
        </w:rPr>
      </w:pPr>
      <w:r>
        <w:rPr>
          <w:rtl/>
        </w:rPr>
        <w:t>היו"ר מיכאל נ</w:t>
      </w:r>
      <w:r>
        <w:rPr>
          <w:rtl/>
        </w:rPr>
        <w:t>ודלמן:</w:t>
      </w:r>
    </w:p>
    <w:p w14:paraId="13462D28" w14:textId="77777777" w:rsidR="00000000" w:rsidRDefault="00B2572E">
      <w:pPr>
        <w:pStyle w:val="a0"/>
        <w:rPr>
          <w:rtl/>
        </w:rPr>
      </w:pPr>
    </w:p>
    <w:p w14:paraId="063F2576" w14:textId="77777777" w:rsidR="00000000" w:rsidRDefault="00B2572E">
      <w:pPr>
        <w:pStyle w:val="a0"/>
        <w:rPr>
          <w:rFonts w:hint="cs"/>
          <w:rtl/>
        </w:rPr>
      </w:pPr>
      <w:r>
        <w:rPr>
          <w:rFonts w:hint="cs"/>
          <w:rtl/>
        </w:rPr>
        <w:t>חבר הכנסת חיים אורון, בבקשה.</w:t>
      </w:r>
    </w:p>
    <w:p w14:paraId="3F8CCFBF" w14:textId="77777777" w:rsidR="00000000" w:rsidRDefault="00B2572E">
      <w:pPr>
        <w:pStyle w:val="a0"/>
        <w:ind w:firstLine="0"/>
        <w:rPr>
          <w:rFonts w:hint="cs"/>
          <w:rtl/>
        </w:rPr>
      </w:pPr>
    </w:p>
    <w:p w14:paraId="180AAEDA" w14:textId="77777777" w:rsidR="00000000" w:rsidRDefault="00B2572E">
      <w:pPr>
        <w:pStyle w:val="a"/>
        <w:rPr>
          <w:rtl/>
        </w:rPr>
      </w:pPr>
      <w:bookmarkStart w:id="262" w:name="FS000001065T17_02_2004_19_56_04"/>
      <w:bookmarkStart w:id="263" w:name="_Toc67316666"/>
      <w:bookmarkEnd w:id="262"/>
      <w:r>
        <w:rPr>
          <w:rFonts w:hint="eastAsia"/>
          <w:rtl/>
        </w:rPr>
        <w:t>חיים</w:t>
      </w:r>
      <w:r>
        <w:rPr>
          <w:rtl/>
        </w:rPr>
        <w:t xml:space="preserve"> אורון (מרצ):</w:t>
      </w:r>
      <w:bookmarkEnd w:id="263"/>
    </w:p>
    <w:p w14:paraId="6CE29A37" w14:textId="77777777" w:rsidR="00000000" w:rsidRDefault="00B2572E">
      <w:pPr>
        <w:pStyle w:val="a0"/>
        <w:rPr>
          <w:rFonts w:hint="cs"/>
          <w:rtl/>
        </w:rPr>
      </w:pPr>
    </w:p>
    <w:p w14:paraId="4C431296" w14:textId="77777777" w:rsidR="00000000" w:rsidRDefault="00B2572E">
      <w:pPr>
        <w:pStyle w:val="a0"/>
        <w:rPr>
          <w:rFonts w:hint="cs"/>
          <w:rtl/>
        </w:rPr>
      </w:pPr>
      <w:r>
        <w:rPr>
          <w:rFonts w:hint="cs"/>
          <w:rtl/>
        </w:rPr>
        <w:t>אדוני יושב-ראש הישיבה החדש, אני יכול להתחיל?</w:t>
      </w:r>
    </w:p>
    <w:p w14:paraId="442CDFD4" w14:textId="77777777" w:rsidR="00000000" w:rsidRDefault="00B2572E">
      <w:pPr>
        <w:pStyle w:val="a0"/>
        <w:ind w:firstLine="0"/>
        <w:rPr>
          <w:rFonts w:hint="cs"/>
          <w:rtl/>
        </w:rPr>
      </w:pPr>
    </w:p>
    <w:p w14:paraId="0893B1F8" w14:textId="77777777" w:rsidR="00000000" w:rsidRDefault="00B2572E">
      <w:pPr>
        <w:pStyle w:val="af1"/>
        <w:rPr>
          <w:rtl/>
        </w:rPr>
      </w:pPr>
      <w:r>
        <w:rPr>
          <w:rtl/>
        </w:rPr>
        <w:t>היו"ר משה כחלון:</w:t>
      </w:r>
    </w:p>
    <w:p w14:paraId="251F246D" w14:textId="77777777" w:rsidR="00000000" w:rsidRDefault="00B2572E">
      <w:pPr>
        <w:pStyle w:val="a0"/>
        <w:rPr>
          <w:rtl/>
        </w:rPr>
      </w:pPr>
    </w:p>
    <w:p w14:paraId="36C53F51" w14:textId="77777777" w:rsidR="00000000" w:rsidRDefault="00B2572E">
      <w:pPr>
        <w:pStyle w:val="a0"/>
        <w:rPr>
          <w:rFonts w:hint="cs"/>
          <w:rtl/>
        </w:rPr>
      </w:pPr>
      <w:r>
        <w:rPr>
          <w:rFonts w:hint="cs"/>
          <w:rtl/>
        </w:rPr>
        <w:t>אתה יכול להתחיל, עומדות לרשותך עשר דקות.</w:t>
      </w:r>
    </w:p>
    <w:p w14:paraId="481AD879" w14:textId="77777777" w:rsidR="00000000" w:rsidRDefault="00B2572E">
      <w:pPr>
        <w:pStyle w:val="a0"/>
        <w:ind w:firstLine="0"/>
        <w:rPr>
          <w:rFonts w:hint="cs"/>
          <w:rtl/>
        </w:rPr>
      </w:pPr>
    </w:p>
    <w:p w14:paraId="48EF6FD3" w14:textId="77777777" w:rsidR="00000000" w:rsidRDefault="00B2572E">
      <w:pPr>
        <w:pStyle w:val="af0"/>
        <w:rPr>
          <w:rtl/>
        </w:rPr>
      </w:pPr>
      <w:r>
        <w:rPr>
          <w:rFonts w:hint="eastAsia"/>
          <w:rtl/>
        </w:rPr>
        <w:t>ענבל</w:t>
      </w:r>
      <w:r>
        <w:rPr>
          <w:rtl/>
        </w:rPr>
        <w:t xml:space="preserve"> גבריאלי (הליכוד):</w:t>
      </w:r>
    </w:p>
    <w:p w14:paraId="24A1D1A3" w14:textId="77777777" w:rsidR="00000000" w:rsidRDefault="00B2572E">
      <w:pPr>
        <w:pStyle w:val="a0"/>
        <w:rPr>
          <w:rFonts w:hint="cs"/>
          <w:rtl/>
        </w:rPr>
      </w:pPr>
    </w:p>
    <w:p w14:paraId="6EF427D7" w14:textId="77777777" w:rsidR="00000000" w:rsidRDefault="00B2572E">
      <w:pPr>
        <w:pStyle w:val="a0"/>
        <w:rPr>
          <w:rFonts w:hint="cs"/>
          <w:rtl/>
        </w:rPr>
      </w:pPr>
      <w:r>
        <w:rPr>
          <w:rFonts w:hint="cs"/>
          <w:rtl/>
        </w:rPr>
        <w:t>שלוש דקות.</w:t>
      </w:r>
    </w:p>
    <w:p w14:paraId="27A943D7" w14:textId="77777777" w:rsidR="00000000" w:rsidRDefault="00B2572E">
      <w:pPr>
        <w:pStyle w:val="a0"/>
        <w:ind w:firstLine="0"/>
        <w:rPr>
          <w:rFonts w:hint="cs"/>
          <w:rtl/>
        </w:rPr>
      </w:pPr>
    </w:p>
    <w:p w14:paraId="239C55C4" w14:textId="77777777" w:rsidR="00000000" w:rsidRDefault="00B2572E">
      <w:pPr>
        <w:pStyle w:val="af1"/>
        <w:rPr>
          <w:rtl/>
        </w:rPr>
      </w:pPr>
      <w:r>
        <w:rPr>
          <w:rtl/>
        </w:rPr>
        <w:t>היו"ר משה כחלון:</w:t>
      </w:r>
    </w:p>
    <w:p w14:paraId="3F92FEB2" w14:textId="77777777" w:rsidR="00000000" w:rsidRDefault="00B2572E">
      <w:pPr>
        <w:pStyle w:val="a0"/>
        <w:rPr>
          <w:rtl/>
        </w:rPr>
      </w:pPr>
    </w:p>
    <w:p w14:paraId="0541B8E0" w14:textId="77777777" w:rsidR="00000000" w:rsidRDefault="00B2572E">
      <w:pPr>
        <w:pStyle w:val="a0"/>
        <w:rPr>
          <w:rFonts w:hint="cs"/>
          <w:rtl/>
        </w:rPr>
      </w:pPr>
      <w:r>
        <w:rPr>
          <w:rFonts w:hint="cs"/>
          <w:rtl/>
        </w:rPr>
        <w:t>עשר דקות. הוא נציג סיעה.</w:t>
      </w:r>
    </w:p>
    <w:p w14:paraId="455E246B" w14:textId="77777777" w:rsidR="00000000" w:rsidRDefault="00B2572E">
      <w:pPr>
        <w:pStyle w:val="a0"/>
        <w:ind w:firstLine="0"/>
        <w:rPr>
          <w:rFonts w:hint="cs"/>
          <w:rtl/>
        </w:rPr>
      </w:pPr>
    </w:p>
    <w:p w14:paraId="47A7FBCE" w14:textId="77777777" w:rsidR="00000000" w:rsidRDefault="00B2572E">
      <w:pPr>
        <w:pStyle w:val="-"/>
        <w:rPr>
          <w:rtl/>
        </w:rPr>
      </w:pPr>
      <w:bookmarkStart w:id="264" w:name="FS000001065T17_02_2004_19_57_42C"/>
      <w:bookmarkEnd w:id="264"/>
      <w:r>
        <w:rPr>
          <w:rtl/>
        </w:rPr>
        <w:t>חיים אורון (מ</w:t>
      </w:r>
      <w:r>
        <w:rPr>
          <w:rtl/>
        </w:rPr>
        <w:t>רצ):</w:t>
      </w:r>
    </w:p>
    <w:p w14:paraId="1273ECFF" w14:textId="77777777" w:rsidR="00000000" w:rsidRDefault="00B2572E">
      <w:pPr>
        <w:pStyle w:val="a0"/>
        <w:rPr>
          <w:rtl/>
        </w:rPr>
      </w:pPr>
    </w:p>
    <w:p w14:paraId="0457C057" w14:textId="77777777" w:rsidR="00000000" w:rsidRDefault="00B2572E">
      <w:pPr>
        <w:pStyle w:val="a0"/>
        <w:rPr>
          <w:rFonts w:hint="cs"/>
          <w:rtl/>
        </w:rPr>
      </w:pPr>
      <w:r>
        <w:rPr>
          <w:rFonts w:hint="cs"/>
          <w:rtl/>
        </w:rPr>
        <w:t>אדוני היושב-ראש, חברי הכנסת, אני לא בדיוק במועדון המעריצים של ראש הממשלה אריאל שרון ומעולם לא הייתי, ואני לא עומד להצטרף אליו. מצד שני, אין לי שום מפתח ואני לא מתכוון להיות שומר הסף של מועדון המאוכזבים של אריק שרון. אני לא אסתיר מפניכם, חברי הכנסת, ש</w:t>
      </w:r>
      <w:r>
        <w:rPr>
          <w:rFonts w:hint="cs"/>
          <w:rtl/>
        </w:rPr>
        <w:t xml:space="preserve">יש בי יותר מאשר ספק אם אומנם מה שראש הממשלה אמר, הוא יבצע. אבל, אני כבר אומר לך, חבר הכנסת בר-און, שלא תהיה שום טעות, הוא עשה דבר גדול מאין כמוהו. </w:t>
      </w:r>
    </w:p>
    <w:p w14:paraId="357A8AF2" w14:textId="77777777" w:rsidR="00000000" w:rsidRDefault="00B2572E">
      <w:pPr>
        <w:pStyle w:val="a0"/>
        <w:rPr>
          <w:rFonts w:hint="cs"/>
          <w:rtl/>
        </w:rPr>
      </w:pPr>
    </w:p>
    <w:p w14:paraId="39312860" w14:textId="77777777" w:rsidR="00000000" w:rsidRDefault="00B2572E">
      <w:pPr>
        <w:pStyle w:val="a0"/>
        <w:rPr>
          <w:rFonts w:hint="cs"/>
          <w:rtl/>
        </w:rPr>
      </w:pPr>
      <w:r>
        <w:rPr>
          <w:rFonts w:hint="cs"/>
          <w:rtl/>
        </w:rPr>
        <w:t xml:space="preserve">הוא עשה דבר גדול מאין כמוהו באמירתו, שמעשה ההתיישבות שנמשך זה 36 שנה בעצם היה טעות ומשגה גדול. גם אם מישהו </w:t>
      </w:r>
      <w:r>
        <w:rPr>
          <w:rFonts w:hint="cs"/>
          <w:rtl/>
        </w:rPr>
        <w:t>רוצה לבוא ולומר שהוא מוכן היום לוותר על הרצועה תמורת הגדה -  גם בגין חשב שהוא מוותר על סיני תמורת הגדה והרצועה. אין בי שמחה לאיד, ואין בי אפילו רצון לבוא ולומר: אמרנו. יש בי רצון לומר באופן ברור ביותר, שמדינת ישראל חייבת, מהנימוקים הבסיסיים ביותר של המשך ק</w:t>
      </w:r>
      <w:r>
        <w:rPr>
          <w:rFonts w:hint="cs"/>
          <w:rtl/>
        </w:rPr>
        <w:t xml:space="preserve">יומה, לקבל את ההכרעה הזאת. </w:t>
      </w:r>
    </w:p>
    <w:p w14:paraId="2DE6C923" w14:textId="77777777" w:rsidR="00000000" w:rsidRDefault="00B2572E">
      <w:pPr>
        <w:pStyle w:val="a0"/>
        <w:rPr>
          <w:rFonts w:hint="cs"/>
          <w:rtl/>
        </w:rPr>
      </w:pPr>
    </w:p>
    <w:p w14:paraId="09BF0A87" w14:textId="77777777" w:rsidR="00000000" w:rsidRDefault="00B2572E">
      <w:pPr>
        <w:pStyle w:val="a0"/>
        <w:rPr>
          <w:rFonts w:hint="cs"/>
          <w:rtl/>
        </w:rPr>
      </w:pPr>
      <w:r>
        <w:rPr>
          <w:rFonts w:hint="cs"/>
          <w:rtl/>
        </w:rPr>
        <w:t>אתה שאלת אם נתמוך בפינוי היישובים ברצועת-עזה. כשראש הממשלה ישב פה בכיסאו באחד הדיונים, אמרתי ואני חוזר ואומר גם כאן: גם אם ראש הממשלה הנוכחי יוריד בזנ"ט, ברזל זווית אחד בנצרים, אני אתמוך בו. אם הוא לא יזיז את הגדר של נצרים, אני</w:t>
      </w:r>
      <w:r>
        <w:rPr>
          <w:rFonts w:hint="cs"/>
          <w:rtl/>
        </w:rPr>
        <w:t xml:space="preserve"> אתמוך בו. אם הוא יחליט להוריד את נצרים, אני אתמוך בו פעמיים. כך עם כפר-דרום וכל רשימת היישובים ברצועת-עזה, שחבר הכנסת פרוש, בראשית הדיון שהייתי צריך להיות שני לו, מנה אותם, כל אחד כסלע קיומנו.</w:t>
      </w:r>
    </w:p>
    <w:p w14:paraId="0103831C" w14:textId="77777777" w:rsidR="00000000" w:rsidRDefault="00B2572E">
      <w:pPr>
        <w:pStyle w:val="a0"/>
        <w:rPr>
          <w:rFonts w:hint="cs"/>
          <w:rtl/>
        </w:rPr>
      </w:pPr>
    </w:p>
    <w:p w14:paraId="7EC98722" w14:textId="77777777" w:rsidR="00000000" w:rsidRDefault="00B2572E">
      <w:pPr>
        <w:pStyle w:val="a0"/>
        <w:rPr>
          <w:rFonts w:hint="cs"/>
          <w:rtl/>
        </w:rPr>
      </w:pPr>
      <w:r>
        <w:rPr>
          <w:rFonts w:hint="cs"/>
          <w:rtl/>
        </w:rPr>
        <w:t>איפה המחלוקת הגדולה שלי, חבר הכנסת בר-און, עם ראש הממשלה? המח</w:t>
      </w:r>
      <w:r>
        <w:rPr>
          <w:rFonts w:hint="cs"/>
          <w:rtl/>
        </w:rPr>
        <w:t xml:space="preserve">לוקת הגדולה שלי עם ראש הממשלה היא, שפינוי רצועת-עזה לא מסיים את הכיבוש. הכיבוש נמשך. מוראותיו, מצוקותיו, הטרור הנורא יימשך, משום שראש הממשלה הנוכחי נתון בוויכוח קשה בתוך מפלגתו, והוא לא מסוגל לעשות את המהלך, ובלי שהוא יקבל אותו, אי-אפשר לעלות על דרך אחרת. </w:t>
      </w:r>
      <w:r>
        <w:rPr>
          <w:rFonts w:hint="cs"/>
          <w:rtl/>
        </w:rPr>
        <w:t xml:space="preserve">זאת ההכרעה ההיסטורית, שאנחנו לא יכולים להיות בשטחים או ברוב רובם ולפנות אותם. </w:t>
      </w:r>
    </w:p>
    <w:p w14:paraId="14522BE0" w14:textId="77777777" w:rsidR="00000000" w:rsidRDefault="00B2572E">
      <w:pPr>
        <w:pStyle w:val="a0"/>
        <w:rPr>
          <w:rFonts w:hint="cs"/>
          <w:rtl/>
        </w:rPr>
      </w:pPr>
    </w:p>
    <w:p w14:paraId="2F69ED71" w14:textId="77777777" w:rsidR="00000000" w:rsidRDefault="00B2572E">
      <w:pPr>
        <w:pStyle w:val="a0"/>
        <w:rPr>
          <w:rFonts w:hint="cs"/>
          <w:rtl/>
        </w:rPr>
      </w:pPr>
      <w:r>
        <w:rPr>
          <w:rFonts w:hint="cs"/>
          <w:rtl/>
        </w:rPr>
        <w:t>האם זה יביא אותי להתנגד אם הממשלה הנוכחית תציע פינוי חלקי? אני לא אתנגד, אבל אני לא רואה בזה את הפתרון. אני יודע שהמצב ימשיך להיות חמור כמו קודם, ואולי יהיה אף חמור יותר. אני ש</w:t>
      </w:r>
      <w:r>
        <w:rPr>
          <w:rFonts w:hint="cs"/>
          <w:rtl/>
        </w:rPr>
        <w:t xml:space="preserve">ואל אותך, חבר הכנסת בר-און, ואת חברי הכנסת, למה לעשות את זה בחינם? שמעתי שבשבוע הבא הולכת להיות פגישה, ויש פגישת הכנה השבוע, של דובי וייסגלס עם ראש לשכתו של אבו-עלא. יגיד לו, חבר הכנסת בר-און, כמו שאתם לפעמים אומרים כעורכי-דין מחוץ ללשכת השופט: בוא, אנחנו </w:t>
      </w:r>
      <w:r>
        <w:rPr>
          <w:rFonts w:hint="cs"/>
          <w:rtl/>
        </w:rPr>
        <w:t>נעשה את זה. אנחנו הולכים לעשות את זה וה"חמאס" ישתלט על הרצועה. אנחנו הולכים לעשות את זה, כי אנחנו לא רצים לדבר אתך. שמע, אנחנו הולכים לעשות מעשה מאוד קשה מבחינתנו, ואני יודע כמה הוא קשה מבחינתכם, ואני לא מזלזל בזה. אני רוצה שתיתן תמורת זה משהו, דבר שהוא גם</w:t>
      </w:r>
      <w:r>
        <w:rPr>
          <w:rFonts w:hint="cs"/>
          <w:rtl/>
        </w:rPr>
        <w:t xml:space="preserve"> באינטרס שלך. </w:t>
      </w:r>
    </w:p>
    <w:p w14:paraId="0DC6E351" w14:textId="77777777" w:rsidR="00000000" w:rsidRDefault="00B2572E">
      <w:pPr>
        <w:pStyle w:val="a0"/>
        <w:rPr>
          <w:rFonts w:hint="cs"/>
          <w:rtl/>
        </w:rPr>
      </w:pPr>
    </w:p>
    <w:p w14:paraId="220B570C" w14:textId="77777777" w:rsidR="00000000" w:rsidRDefault="00B2572E">
      <w:pPr>
        <w:pStyle w:val="a0"/>
        <w:rPr>
          <w:rFonts w:hint="cs"/>
          <w:rtl/>
        </w:rPr>
      </w:pPr>
      <w:r>
        <w:rPr>
          <w:rFonts w:hint="cs"/>
          <w:rtl/>
        </w:rPr>
        <w:t>אתה יודע למה הוא לא עושה את זה? אני מוכן לבלוע את המיקרופון אם יתברר שאני טועה והוא עושה את זה. הוא יודע שכשמתחיל הדו-שיח הזה, הוא לא מסתיים בפאת-שדה ולא מסתיים בדוגית. הוא מסתיים פה, ולשם הוא לא רוצה להגיע. משום שהוא לא רוצה להגיע לשם, הוא</w:t>
      </w:r>
      <w:r>
        <w:rPr>
          <w:rFonts w:hint="cs"/>
          <w:rtl/>
        </w:rPr>
        <w:t xml:space="preserve"> לא מתחיל. משום שהוא לא רוצה להגיע לשם, הוא מגיע לרעיונות שאני אתמוך בהם, אבל הם עקומים כולם. </w:t>
      </w:r>
    </w:p>
    <w:p w14:paraId="281718D0" w14:textId="77777777" w:rsidR="00000000" w:rsidRDefault="00B2572E">
      <w:pPr>
        <w:pStyle w:val="a0"/>
        <w:rPr>
          <w:rFonts w:hint="cs"/>
          <w:rtl/>
        </w:rPr>
      </w:pPr>
    </w:p>
    <w:p w14:paraId="191FB8E9" w14:textId="77777777" w:rsidR="00000000" w:rsidRDefault="00B2572E">
      <w:pPr>
        <w:pStyle w:val="a0"/>
        <w:rPr>
          <w:rFonts w:hint="cs"/>
          <w:rtl/>
        </w:rPr>
      </w:pPr>
      <w:r>
        <w:rPr>
          <w:rFonts w:hint="cs"/>
          <w:rtl/>
        </w:rPr>
        <w:t xml:space="preserve">אנחנו אמרנו: קחו את השטחים תמורת שלום. </w:t>
      </w:r>
    </w:p>
    <w:p w14:paraId="710571D9" w14:textId="77777777" w:rsidR="00000000" w:rsidRDefault="00B2572E">
      <w:pPr>
        <w:pStyle w:val="a0"/>
        <w:ind w:firstLine="0"/>
        <w:rPr>
          <w:rFonts w:hint="cs"/>
          <w:rtl/>
        </w:rPr>
      </w:pPr>
    </w:p>
    <w:p w14:paraId="78ED7C4D" w14:textId="77777777" w:rsidR="00000000" w:rsidRDefault="00B2572E">
      <w:pPr>
        <w:pStyle w:val="af0"/>
        <w:rPr>
          <w:rtl/>
        </w:rPr>
      </w:pPr>
      <w:r>
        <w:rPr>
          <w:rFonts w:hint="eastAsia"/>
          <w:rtl/>
        </w:rPr>
        <w:t>רוני</w:t>
      </w:r>
      <w:r>
        <w:rPr>
          <w:rtl/>
        </w:rPr>
        <w:t xml:space="preserve"> בר-און (הליכוד):</w:t>
      </w:r>
    </w:p>
    <w:p w14:paraId="49C69A85" w14:textId="77777777" w:rsidR="00000000" w:rsidRDefault="00B2572E">
      <w:pPr>
        <w:pStyle w:val="a0"/>
        <w:rPr>
          <w:rFonts w:hint="cs"/>
          <w:rtl/>
        </w:rPr>
      </w:pPr>
    </w:p>
    <w:p w14:paraId="6322C697" w14:textId="77777777" w:rsidR="00000000" w:rsidRDefault="00B2572E">
      <w:pPr>
        <w:pStyle w:val="a0"/>
        <w:rPr>
          <w:rFonts w:hint="cs"/>
          <w:rtl/>
        </w:rPr>
      </w:pPr>
      <w:r>
        <w:rPr>
          <w:rFonts w:hint="cs"/>
          <w:rtl/>
        </w:rPr>
        <w:t>למי?</w:t>
      </w:r>
    </w:p>
    <w:p w14:paraId="48298CBC" w14:textId="77777777" w:rsidR="00000000" w:rsidRDefault="00B2572E">
      <w:pPr>
        <w:pStyle w:val="a0"/>
        <w:ind w:firstLine="0"/>
        <w:rPr>
          <w:rFonts w:hint="cs"/>
          <w:rtl/>
        </w:rPr>
      </w:pPr>
    </w:p>
    <w:p w14:paraId="7D08E820" w14:textId="77777777" w:rsidR="00000000" w:rsidRDefault="00B2572E">
      <w:pPr>
        <w:pStyle w:val="-"/>
        <w:rPr>
          <w:rtl/>
        </w:rPr>
      </w:pPr>
      <w:bookmarkStart w:id="265" w:name="FS000001065T17_02_2004_20_07_05C"/>
      <w:bookmarkEnd w:id="265"/>
      <w:r>
        <w:rPr>
          <w:rFonts w:hint="eastAsia"/>
          <w:rtl/>
        </w:rPr>
        <w:t>חיים</w:t>
      </w:r>
      <w:r>
        <w:rPr>
          <w:rtl/>
        </w:rPr>
        <w:t xml:space="preserve"> אורון (מרצ):</w:t>
      </w:r>
    </w:p>
    <w:p w14:paraId="59BE200A" w14:textId="77777777" w:rsidR="00000000" w:rsidRDefault="00B2572E">
      <w:pPr>
        <w:pStyle w:val="a0"/>
        <w:rPr>
          <w:rFonts w:hint="cs"/>
          <w:rtl/>
        </w:rPr>
      </w:pPr>
    </w:p>
    <w:p w14:paraId="6DE008C1" w14:textId="77777777" w:rsidR="00000000" w:rsidRDefault="00B2572E">
      <w:pPr>
        <w:pStyle w:val="a0"/>
        <w:rPr>
          <w:rFonts w:hint="cs"/>
          <w:rtl/>
        </w:rPr>
      </w:pPr>
      <w:r>
        <w:rPr>
          <w:rFonts w:hint="cs"/>
          <w:rtl/>
        </w:rPr>
        <w:t xml:space="preserve">לפלסטינים. </w:t>
      </w:r>
    </w:p>
    <w:p w14:paraId="46BCCE3F" w14:textId="77777777" w:rsidR="00000000" w:rsidRDefault="00B2572E">
      <w:pPr>
        <w:pStyle w:val="a0"/>
        <w:ind w:firstLine="0"/>
        <w:rPr>
          <w:rFonts w:hint="cs"/>
          <w:rtl/>
        </w:rPr>
      </w:pPr>
    </w:p>
    <w:p w14:paraId="544123B9" w14:textId="77777777" w:rsidR="00000000" w:rsidRDefault="00B2572E">
      <w:pPr>
        <w:pStyle w:val="af0"/>
        <w:rPr>
          <w:rtl/>
        </w:rPr>
      </w:pPr>
      <w:r>
        <w:rPr>
          <w:rtl/>
        </w:rPr>
        <w:t>רוני בר-און (הליכוד):</w:t>
      </w:r>
    </w:p>
    <w:p w14:paraId="62044C11" w14:textId="77777777" w:rsidR="00000000" w:rsidRDefault="00B2572E">
      <w:pPr>
        <w:pStyle w:val="a0"/>
        <w:rPr>
          <w:rtl/>
        </w:rPr>
      </w:pPr>
    </w:p>
    <w:p w14:paraId="59E71C8A" w14:textId="77777777" w:rsidR="00000000" w:rsidRDefault="00B2572E">
      <w:pPr>
        <w:pStyle w:val="a0"/>
        <w:rPr>
          <w:rFonts w:hint="cs"/>
          <w:rtl/>
        </w:rPr>
      </w:pPr>
      <w:r>
        <w:rPr>
          <w:rFonts w:hint="cs"/>
          <w:rtl/>
        </w:rPr>
        <w:t>לז'נבה? למי אמרתם?</w:t>
      </w:r>
    </w:p>
    <w:p w14:paraId="123EB759" w14:textId="77777777" w:rsidR="00000000" w:rsidRDefault="00B2572E">
      <w:pPr>
        <w:pStyle w:val="a0"/>
        <w:ind w:firstLine="0"/>
        <w:rPr>
          <w:rFonts w:hint="cs"/>
          <w:rtl/>
        </w:rPr>
      </w:pPr>
    </w:p>
    <w:p w14:paraId="0B0C8350" w14:textId="77777777" w:rsidR="00000000" w:rsidRDefault="00B2572E">
      <w:pPr>
        <w:pStyle w:val="-"/>
        <w:rPr>
          <w:rtl/>
        </w:rPr>
      </w:pPr>
      <w:bookmarkStart w:id="266" w:name="FS000001065T17_02_2004_20_07_47C"/>
      <w:bookmarkEnd w:id="266"/>
      <w:r>
        <w:rPr>
          <w:rtl/>
        </w:rPr>
        <w:t>חיים אורון (מרצ</w:t>
      </w:r>
      <w:r>
        <w:rPr>
          <w:rtl/>
        </w:rPr>
        <w:t>):</w:t>
      </w:r>
    </w:p>
    <w:p w14:paraId="7A164D74" w14:textId="77777777" w:rsidR="00000000" w:rsidRDefault="00B2572E">
      <w:pPr>
        <w:pStyle w:val="a0"/>
        <w:rPr>
          <w:rtl/>
        </w:rPr>
      </w:pPr>
    </w:p>
    <w:p w14:paraId="44A66097" w14:textId="77777777" w:rsidR="00000000" w:rsidRDefault="00B2572E">
      <w:pPr>
        <w:pStyle w:val="a0"/>
        <w:rPr>
          <w:rFonts w:hint="cs"/>
          <w:rtl/>
        </w:rPr>
      </w:pPr>
      <w:r>
        <w:rPr>
          <w:rFonts w:hint="cs"/>
          <w:rtl/>
        </w:rPr>
        <w:t>אנחנו אמרנו וגם חתמנו וגם כתבנו - - -</w:t>
      </w:r>
    </w:p>
    <w:p w14:paraId="3DD447AA" w14:textId="77777777" w:rsidR="00000000" w:rsidRDefault="00B2572E">
      <w:pPr>
        <w:pStyle w:val="a0"/>
        <w:ind w:firstLine="0"/>
        <w:rPr>
          <w:rFonts w:hint="cs"/>
          <w:rtl/>
        </w:rPr>
      </w:pPr>
    </w:p>
    <w:p w14:paraId="13CE1130" w14:textId="77777777" w:rsidR="00000000" w:rsidRDefault="00B2572E">
      <w:pPr>
        <w:pStyle w:val="af0"/>
        <w:rPr>
          <w:rtl/>
        </w:rPr>
      </w:pPr>
      <w:r>
        <w:rPr>
          <w:rFonts w:hint="eastAsia"/>
          <w:rtl/>
        </w:rPr>
        <w:t>רוני</w:t>
      </w:r>
      <w:r>
        <w:rPr>
          <w:rtl/>
        </w:rPr>
        <w:t xml:space="preserve"> בר-און (הליכוד):</w:t>
      </w:r>
    </w:p>
    <w:p w14:paraId="63761C67" w14:textId="77777777" w:rsidR="00000000" w:rsidRDefault="00B2572E">
      <w:pPr>
        <w:pStyle w:val="a0"/>
        <w:rPr>
          <w:rFonts w:hint="cs"/>
          <w:rtl/>
        </w:rPr>
      </w:pPr>
    </w:p>
    <w:p w14:paraId="452C7D93" w14:textId="77777777" w:rsidR="00000000" w:rsidRDefault="00B2572E">
      <w:pPr>
        <w:pStyle w:val="a0"/>
        <w:rPr>
          <w:rFonts w:hint="cs"/>
          <w:rtl/>
        </w:rPr>
      </w:pPr>
      <w:r>
        <w:rPr>
          <w:rFonts w:hint="cs"/>
          <w:rtl/>
        </w:rPr>
        <w:t>אתם לא הייתם לגיטימיים, ואלה שדיברו אתכם לא היו לגיטימיים.</w:t>
      </w:r>
    </w:p>
    <w:p w14:paraId="56DA484B" w14:textId="77777777" w:rsidR="00000000" w:rsidRDefault="00B2572E">
      <w:pPr>
        <w:pStyle w:val="a0"/>
        <w:ind w:firstLine="0"/>
        <w:rPr>
          <w:rFonts w:hint="cs"/>
          <w:rtl/>
        </w:rPr>
      </w:pPr>
    </w:p>
    <w:p w14:paraId="0F144190" w14:textId="77777777" w:rsidR="00000000" w:rsidRDefault="00B2572E">
      <w:pPr>
        <w:pStyle w:val="-"/>
        <w:rPr>
          <w:rtl/>
        </w:rPr>
      </w:pPr>
      <w:bookmarkStart w:id="267" w:name="FS000001065T17_02_2004_20_08_17C"/>
      <w:bookmarkEnd w:id="267"/>
      <w:r>
        <w:rPr>
          <w:rtl/>
        </w:rPr>
        <w:t>חיים אורון (מרצ):</w:t>
      </w:r>
    </w:p>
    <w:p w14:paraId="1723DC66" w14:textId="77777777" w:rsidR="00000000" w:rsidRDefault="00B2572E">
      <w:pPr>
        <w:pStyle w:val="a0"/>
        <w:rPr>
          <w:rtl/>
        </w:rPr>
      </w:pPr>
    </w:p>
    <w:p w14:paraId="55CAF98A" w14:textId="77777777" w:rsidR="00000000" w:rsidRDefault="00B2572E">
      <w:pPr>
        <w:pStyle w:val="a0"/>
        <w:rPr>
          <w:rFonts w:hint="cs"/>
          <w:rtl/>
        </w:rPr>
      </w:pPr>
      <w:r>
        <w:rPr>
          <w:rFonts w:hint="cs"/>
          <w:rtl/>
        </w:rPr>
        <w:t>אני לא מדבר עכשיו על לגיטימיים.</w:t>
      </w:r>
    </w:p>
    <w:p w14:paraId="66D3FDB8" w14:textId="77777777" w:rsidR="00000000" w:rsidRDefault="00B2572E">
      <w:pPr>
        <w:pStyle w:val="a0"/>
        <w:ind w:firstLine="0"/>
        <w:rPr>
          <w:rFonts w:hint="cs"/>
          <w:rtl/>
        </w:rPr>
      </w:pPr>
    </w:p>
    <w:p w14:paraId="6DB96CD5" w14:textId="77777777" w:rsidR="00000000" w:rsidRDefault="00B2572E">
      <w:pPr>
        <w:pStyle w:val="af0"/>
        <w:rPr>
          <w:rtl/>
        </w:rPr>
      </w:pPr>
      <w:r>
        <w:rPr>
          <w:rFonts w:hint="eastAsia"/>
          <w:rtl/>
        </w:rPr>
        <w:t>רוני</w:t>
      </w:r>
      <w:r>
        <w:rPr>
          <w:rtl/>
        </w:rPr>
        <w:t xml:space="preserve"> בר-און (הליכוד):</w:t>
      </w:r>
    </w:p>
    <w:p w14:paraId="7D912448" w14:textId="77777777" w:rsidR="00000000" w:rsidRDefault="00B2572E">
      <w:pPr>
        <w:pStyle w:val="a0"/>
        <w:rPr>
          <w:rFonts w:hint="cs"/>
          <w:rtl/>
        </w:rPr>
      </w:pPr>
    </w:p>
    <w:p w14:paraId="4429D691" w14:textId="77777777" w:rsidR="00000000" w:rsidRDefault="00B2572E">
      <w:pPr>
        <w:pStyle w:val="a0"/>
        <w:rPr>
          <w:rFonts w:hint="cs"/>
          <w:rtl/>
        </w:rPr>
      </w:pPr>
      <w:r>
        <w:rPr>
          <w:rFonts w:hint="cs"/>
          <w:rtl/>
        </w:rPr>
        <w:t>אין שם מישהו שאתה יכול לדבר אתו.</w:t>
      </w:r>
    </w:p>
    <w:p w14:paraId="14194E9F" w14:textId="77777777" w:rsidR="00000000" w:rsidRDefault="00B2572E">
      <w:pPr>
        <w:pStyle w:val="a0"/>
        <w:ind w:firstLine="0"/>
        <w:rPr>
          <w:rFonts w:hint="cs"/>
          <w:rtl/>
        </w:rPr>
      </w:pPr>
    </w:p>
    <w:p w14:paraId="29E9EA5A" w14:textId="77777777" w:rsidR="00000000" w:rsidRDefault="00B2572E">
      <w:pPr>
        <w:pStyle w:val="-"/>
        <w:rPr>
          <w:rtl/>
        </w:rPr>
      </w:pPr>
      <w:bookmarkStart w:id="268" w:name="FS000001065T17_02_2004_20_08_50C"/>
      <w:bookmarkEnd w:id="268"/>
      <w:r>
        <w:rPr>
          <w:rtl/>
        </w:rPr>
        <w:t>חיים אורון (מרצ):</w:t>
      </w:r>
    </w:p>
    <w:p w14:paraId="0DD04834" w14:textId="77777777" w:rsidR="00000000" w:rsidRDefault="00B2572E">
      <w:pPr>
        <w:pStyle w:val="a0"/>
        <w:rPr>
          <w:rtl/>
        </w:rPr>
      </w:pPr>
    </w:p>
    <w:p w14:paraId="0A6EADA3" w14:textId="77777777" w:rsidR="00000000" w:rsidRDefault="00B2572E">
      <w:pPr>
        <w:pStyle w:val="a0"/>
        <w:rPr>
          <w:rFonts w:hint="cs"/>
          <w:rtl/>
        </w:rPr>
      </w:pPr>
      <w:r>
        <w:rPr>
          <w:rFonts w:hint="cs"/>
          <w:rtl/>
        </w:rPr>
        <w:t>חב</w:t>
      </w:r>
      <w:r>
        <w:rPr>
          <w:rFonts w:hint="cs"/>
          <w:rtl/>
        </w:rPr>
        <w:t>ר הכנסת בר-און, אם אין, ניתי שולחן ונחזה.</w:t>
      </w:r>
    </w:p>
    <w:p w14:paraId="53080946" w14:textId="77777777" w:rsidR="00000000" w:rsidRDefault="00B2572E">
      <w:pPr>
        <w:pStyle w:val="a0"/>
        <w:ind w:firstLine="0"/>
        <w:rPr>
          <w:rFonts w:hint="cs"/>
          <w:rtl/>
        </w:rPr>
      </w:pPr>
    </w:p>
    <w:p w14:paraId="7658B212" w14:textId="77777777" w:rsidR="00000000" w:rsidRDefault="00B2572E">
      <w:pPr>
        <w:pStyle w:val="af0"/>
        <w:rPr>
          <w:rtl/>
        </w:rPr>
      </w:pPr>
      <w:r>
        <w:rPr>
          <w:rFonts w:hint="eastAsia"/>
          <w:rtl/>
        </w:rPr>
        <w:t>רוני</w:t>
      </w:r>
      <w:r>
        <w:rPr>
          <w:rtl/>
        </w:rPr>
        <w:t xml:space="preserve"> בר-און (הליכוד):</w:t>
      </w:r>
    </w:p>
    <w:p w14:paraId="43B44F1B" w14:textId="77777777" w:rsidR="00000000" w:rsidRDefault="00B2572E">
      <w:pPr>
        <w:pStyle w:val="a0"/>
        <w:rPr>
          <w:rFonts w:hint="cs"/>
          <w:rtl/>
        </w:rPr>
      </w:pPr>
    </w:p>
    <w:p w14:paraId="774B8E4E" w14:textId="77777777" w:rsidR="00000000" w:rsidRDefault="00B2572E">
      <w:pPr>
        <w:pStyle w:val="a0"/>
        <w:rPr>
          <w:rFonts w:hint="cs"/>
          <w:rtl/>
        </w:rPr>
      </w:pPr>
      <w:r>
        <w:rPr>
          <w:rFonts w:hint="cs"/>
          <w:rtl/>
        </w:rPr>
        <w:t>ככה עשינו.</w:t>
      </w:r>
    </w:p>
    <w:p w14:paraId="289F3BD3" w14:textId="77777777" w:rsidR="00000000" w:rsidRDefault="00B2572E">
      <w:pPr>
        <w:pStyle w:val="a0"/>
        <w:ind w:firstLine="0"/>
        <w:rPr>
          <w:rFonts w:hint="cs"/>
          <w:rtl/>
        </w:rPr>
      </w:pPr>
    </w:p>
    <w:p w14:paraId="7FC6E04B" w14:textId="77777777" w:rsidR="00000000" w:rsidRDefault="00B2572E">
      <w:pPr>
        <w:pStyle w:val="-"/>
        <w:rPr>
          <w:rtl/>
        </w:rPr>
      </w:pPr>
      <w:bookmarkStart w:id="269" w:name="FS000001065T17_02_2004_20_09_12C"/>
      <w:bookmarkEnd w:id="269"/>
      <w:r>
        <w:rPr>
          <w:rtl/>
        </w:rPr>
        <w:t>חיים אורון (מרצ):</w:t>
      </w:r>
    </w:p>
    <w:p w14:paraId="0B97AADD" w14:textId="77777777" w:rsidR="00000000" w:rsidRDefault="00B2572E">
      <w:pPr>
        <w:pStyle w:val="a0"/>
        <w:rPr>
          <w:rtl/>
        </w:rPr>
      </w:pPr>
    </w:p>
    <w:p w14:paraId="54829F73" w14:textId="77777777" w:rsidR="00000000" w:rsidRDefault="00B2572E">
      <w:pPr>
        <w:pStyle w:val="a0"/>
        <w:rPr>
          <w:rFonts w:hint="cs"/>
          <w:rtl/>
        </w:rPr>
      </w:pPr>
      <w:r>
        <w:rPr>
          <w:rFonts w:hint="cs"/>
          <w:rtl/>
        </w:rPr>
        <w:t>לא עשינו כלום. בשלוש השנים האחרונות עשינו שתי פעולות: באחת, אדוני השר, הצלחנו באופן מאוד חלקי; בשנייה, הצלחנו באופן די מלא. האחת, שהצלחנו בה באופן מאוד חלקי, ה</w:t>
      </w:r>
      <w:r>
        <w:rPr>
          <w:rFonts w:hint="cs"/>
          <w:rtl/>
        </w:rPr>
        <w:t xml:space="preserve">יא המאבק בטרור. בשנייה, הצלחנו באופן מאוד מלא לחסל את הרשות, וכל פעם באים ואומרים לי: אין עם מי לדבר. את האחד מכניסים לכלא, את השני מגרשים, יש ראש ממשלה </w:t>
      </w:r>
      <w:r>
        <w:rPr>
          <w:rtl/>
        </w:rPr>
        <w:t>–</w:t>
      </w:r>
      <w:r>
        <w:rPr>
          <w:rFonts w:hint="cs"/>
          <w:rtl/>
        </w:rPr>
        <w:t xml:space="preserve"> מוציאים לו את השטיח מתחת לרגליים.</w:t>
      </w:r>
    </w:p>
    <w:p w14:paraId="322BDD57" w14:textId="77777777" w:rsidR="00000000" w:rsidRDefault="00B2572E">
      <w:pPr>
        <w:pStyle w:val="a0"/>
        <w:rPr>
          <w:rFonts w:hint="cs"/>
          <w:rtl/>
        </w:rPr>
      </w:pPr>
    </w:p>
    <w:p w14:paraId="57D70EEC" w14:textId="77777777" w:rsidR="00000000" w:rsidRDefault="00B2572E">
      <w:pPr>
        <w:pStyle w:val="a0"/>
        <w:rPr>
          <w:rFonts w:hint="cs"/>
          <w:rtl/>
        </w:rPr>
      </w:pPr>
      <w:r>
        <w:rPr>
          <w:rFonts w:hint="cs"/>
          <w:rtl/>
        </w:rPr>
        <w:t xml:space="preserve"> וראה זה פלא, יש לכם שותף לזה לא אחת, הראיס. הוא עוזר לכם מצוין. א</w:t>
      </w:r>
      <w:r>
        <w:rPr>
          <w:rFonts w:hint="cs"/>
          <w:rtl/>
        </w:rPr>
        <w:t xml:space="preserve">יזו קואליציה נהדרת יש לכם אתו, עם ערפאת. הוא מוריד את השטיח לאבו-מאזן; גם אתם עוזרים לו. הוא לא נותן לאבו-עלא לזוז; גם אתם עוזרים לו. איפה אתם? איפה הראש שלכם? חבר הכנסת רוני בר-און, אני בטוח שכאשר אתה היית עושה עסק עם חברה אחת, לא היית מתנהג ככה. אם היית </w:t>
      </w:r>
      <w:r>
        <w:rPr>
          <w:rFonts w:hint="cs"/>
          <w:rtl/>
        </w:rPr>
        <w:t>שומע שיש שם מישהו יותר נוח, היית מדבר אתו, היית מחזק אותו, היית הולך אליו. אבל, אתם לא.</w:t>
      </w:r>
    </w:p>
    <w:p w14:paraId="7064560A" w14:textId="77777777" w:rsidR="00000000" w:rsidRDefault="00B2572E">
      <w:pPr>
        <w:pStyle w:val="a0"/>
        <w:rPr>
          <w:rFonts w:hint="cs"/>
          <w:rtl/>
        </w:rPr>
      </w:pPr>
    </w:p>
    <w:p w14:paraId="5445A376" w14:textId="77777777" w:rsidR="00000000" w:rsidRDefault="00B2572E">
      <w:pPr>
        <w:pStyle w:val="a0"/>
        <w:rPr>
          <w:rFonts w:hint="cs"/>
          <w:rtl/>
        </w:rPr>
      </w:pPr>
      <w:r>
        <w:rPr>
          <w:rFonts w:hint="cs"/>
          <w:rtl/>
        </w:rPr>
        <w:t>אדוני היושב-ראש, עוד שתי מלים על משאל-העם: אין לי עמדה עקרונית נגד משאל-העם. אני לא חושב שמשאל-העם הוא אחד המרכיבים של המשטר הקונסטיטוציוני במדינת ישראל, אבל משאל-עם ב</w:t>
      </w:r>
      <w:r>
        <w:rPr>
          <w:rFonts w:hint="cs"/>
          <w:rtl/>
        </w:rPr>
        <w:t>מקרים מאוד מיוחדים, בעיני יכול לעלות על הדעת. אבל, אדוני השר, משאל-עם מחייב, לא איזה תרגיל של "כאילו". משאל-עם שבו כל קול מכריע. קול אחד יותר - זאת העמדה שמתקבלת.</w:t>
      </w:r>
    </w:p>
    <w:p w14:paraId="0E9CBA04" w14:textId="77777777" w:rsidR="00000000" w:rsidRDefault="00B2572E">
      <w:pPr>
        <w:pStyle w:val="a0"/>
        <w:ind w:firstLine="0"/>
        <w:rPr>
          <w:rFonts w:hint="cs"/>
          <w:rtl/>
        </w:rPr>
      </w:pPr>
    </w:p>
    <w:p w14:paraId="2D98DE42" w14:textId="77777777" w:rsidR="00000000" w:rsidRDefault="00B2572E">
      <w:pPr>
        <w:pStyle w:val="af0"/>
        <w:rPr>
          <w:rtl/>
        </w:rPr>
      </w:pPr>
      <w:r>
        <w:rPr>
          <w:rFonts w:hint="eastAsia"/>
          <w:rtl/>
        </w:rPr>
        <w:t>רוני</w:t>
      </w:r>
      <w:r>
        <w:rPr>
          <w:rtl/>
        </w:rPr>
        <w:t xml:space="preserve"> בר-און (הליכוד):</w:t>
      </w:r>
    </w:p>
    <w:p w14:paraId="5C93434C" w14:textId="77777777" w:rsidR="00000000" w:rsidRDefault="00B2572E">
      <w:pPr>
        <w:pStyle w:val="a0"/>
        <w:rPr>
          <w:rFonts w:hint="cs"/>
          <w:rtl/>
        </w:rPr>
      </w:pPr>
    </w:p>
    <w:p w14:paraId="188992BA" w14:textId="77777777" w:rsidR="00000000" w:rsidRDefault="00B2572E">
      <w:pPr>
        <w:pStyle w:val="a0"/>
        <w:rPr>
          <w:rFonts w:hint="cs"/>
          <w:rtl/>
        </w:rPr>
      </w:pPr>
      <w:r>
        <w:rPr>
          <w:rFonts w:hint="cs"/>
          <w:rtl/>
        </w:rPr>
        <w:t>תבין כמה אתם לא רלוונטיים. אפילו הנציגים של העם הפלסטיני לא מקשיבים ל</w:t>
      </w:r>
      <w:r>
        <w:rPr>
          <w:rFonts w:hint="cs"/>
          <w:rtl/>
        </w:rPr>
        <w:t>ך.</w:t>
      </w:r>
    </w:p>
    <w:p w14:paraId="70CEB46C" w14:textId="77777777" w:rsidR="00000000" w:rsidRDefault="00B2572E">
      <w:pPr>
        <w:pStyle w:val="a0"/>
        <w:ind w:firstLine="0"/>
        <w:rPr>
          <w:rFonts w:hint="cs"/>
          <w:rtl/>
        </w:rPr>
      </w:pPr>
    </w:p>
    <w:p w14:paraId="44EC7EAE" w14:textId="77777777" w:rsidR="00000000" w:rsidRDefault="00B2572E">
      <w:pPr>
        <w:pStyle w:val="-"/>
        <w:rPr>
          <w:rtl/>
        </w:rPr>
      </w:pPr>
      <w:bookmarkStart w:id="270" w:name="FS000001065T17_02_2004_20_20_52C"/>
      <w:bookmarkEnd w:id="270"/>
      <w:r>
        <w:rPr>
          <w:rtl/>
        </w:rPr>
        <w:t>חיים אורון (מרצ):</w:t>
      </w:r>
    </w:p>
    <w:p w14:paraId="3FC4C555" w14:textId="77777777" w:rsidR="00000000" w:rsidRDefault="00B2572E">
      <w:pPr>
        <w:pStyle w:val="a0"/>
        <w:rPr>
          <w:rtl/>
        </w:rPr>
      </w:pPr>
    </w:p>
    <w:p w14:paraId="7AD32BD6" w14:textId="77777777" w:rsidR="00000000" w:rsidRDefault="00B2572E">
      <w:pPr>
        <w:pStyle w:val="a0"/>
        <w:rPr>
          <w:rFonts w:hint="cs"/>
          <w:rtl/>
        </w:rPr>
      </w:pPr>
      <w:r>
        <w:rPr>
          <w:rFonts w:hint="cs"/>
          <w:rtl/>
        </w:rPr>
        <w:t>אני מדבר אליך. אגב, מתנהל משא-ומתן בין מרוקאים. אחמד, אמרו פה שאפילו נציגי העם הפלסטיני לא מקשיבים לי, אז אמרתי שמתנהל משא-ומתן בין מרוקאים עכשיו, בהתאם לדבר הזה.</w:t>
      </w:r>
    </w:p>
    <w:p w14:paraId="1245A868" w14:textId="77777777" w:rsidR="00000000" w:rsidRDefault="00B2572E">
      <w:pPr>
        <w:pStyle w:val="a0"/>
        <w:ind w:firstLine="0"/>
        <w:rPr>
          <w:rFonts w:hint="cs"/>
          <w:rtl/>
        </w:rPr>
      </w:pPr>
    </w:p>
    <w:p w14:paraId="155A5468" w14:textId="77777777" w:rsidR="00000000" w:rsidRDefault="00B2572E">
      <w:pPr>
        <w:pStyle w:val="af0"/>
        <w:rPr>
          <w:rtl/>
        </w:rPr>
      </w:pPr>
      <w:r>
        <w:rPr>
          <w:rFonts w:hint="eastAsia"/>
          <w:rtl/>
        </w:rPr>
        <w:t>יעקב</w:t>
      </w:r>
      <w:r>
        <w:rPr>
          <w:rtl/>
        </w:rPr>
        <w:t xml:space="preserve"> מרגי (ש"ס):</w:t>
      </w:r>
    </w:p>
    <w:p w14:paraId="4564DD37" w14:textId="77777777" w:rsidR="00000000" w:rsidRDefault="00B2572E">
      <w:pPr>
        <w:pStyle w:val="a0"/>
        <w:rPr>
          <w:rFonts w:hint="cs"/>
          <w:rtl/>
        </w:rPr>
      </w:pPr>
    </w:p>
    <w:p w14:paraId="4987731A" w14:textId="77777777" w:rsidR="00000000" w:rsidRDefault="00B2572E">
      <w:pPr>
        <w:pStyle w:val="a0"/>
        <w:rPr>
          <w:rFonts w:hint="cs"/>
          <w:rtl/>
        </w:rPr>
      </w:pPr>
      <w:r>
        <w:rPr>
          <w:rFonts w:hint="cs"/>
          <w:rtl/>
        </w:rPr>
        <w:t>אתה מקבל אותו כל כך בקלות?</w:t>
      </w:r>
    </w:p>
    <w:p w14:paraId="6C578A67" w14:textId="77777777" w:rsidR="00000000" w:rsidRDefault="00B2572E">
      <w:pPr>
        <w:pStyle w:val="a0"/>
        <w:ind w:firstLine="0"/>
        <w:rPr>
          <w:rFonts w:hint="cs"/>
          <w:rtl/>
        </w:rPr>
      </w:pPr>
    </w:p>
    <w:p w14:paraId="75658913" w14:textId="77777777" w:rsidR="00000000" w:rsidRDefault="00B2572E">
      <w:pPr>
        <w:pStyle w:val="af0"/>
        <w:rPr>
          <w:rtl/>
        </w:rPr>
      </w:pPr>
      <w:r>
        <w:rPr>
          <w:rFonts w:hint="eastAsia"/>
          <w:rtl/>
        </w:rPr>
        <w:t>אחמד</w:t>
      </w:r>
      <w:r>
        <w:rPr>
          <w:rtl/>
        </w:rPr>
        <w:t xml:space="preserve"> טיבי (חד"ש-תע"ל):</w:t>
      </w:r>
    </w:p>
    <w:p w14:paraId="5348A140" w14:textId="77777777" w:rsidR="00000000" w:rsidRDefault="00B2572E">
      <w:pPr>
        <w:pStyle w:val="a0"/>
        <w:rPr>
          <w:rFonts w:hint="cs"/>
          <w:rtl/>
        </w:rPr>
      </w:pPr>
    </w:p>
    <w:p w14:paraId="245EFE20" w14:textId="77777777" w:rsidR="00000000" w:rsidRDefault="00B2572E">
      <w:pPr>
        <w:pStyle w:val="a0"/>
        <w:rPr>
          <w:rFonts w:hint="cs"/>
          <w:rtl/>
        </w:rPr>
      </w:pPr>
      <w:r>
        <w:rPr>
          <w:rFonts w:hint="cs"/>
          <w:rtl/>
        </w:rPr>
        <w:t>הם רוצים לשבח את הגזע.</w:t>
      </w:r>
    </w:p>
    <w:p w14:paraId="6B47DE59" w14:textId="77777777" w:rsidR="00000000" w:rsidRDefault="00B2572E">
      <w:pPr>
        <w:pStyle w:val="a0"/>
        <w:ind w:firstLine="0"/>
        <w:rPr>
          <w:rFonts w:hint="cs"/>
          <w:rtl/>
        </w:rPr>
      </w:pPr>
    </w:p>
    <w:p w14:paraId="3F29FC89" w14:textId="77777777" w:rsidR="00000000" w:rsidRDefault="00B2572E">
      <w:pPr>
        <w:pStyle w:val="-"/>
        <w:rPr>
          <w:rtl/>
        </w:rPr>
      </w:pPr>
      <w:bookmarkStart w:id="271" w:name="FS000001065T17_02_2004_20_22_38C"/>
      <w:bookmarkEnd w:id="271"/>
      <w:r>
        <w:rPr>
          <w:rtl/>
        </w:rPr>
        <w:t>חיים אורון (מרצ):</w:t>
      </w:r>
    </w:p>
    <w:p w14:paraId="48C9E584" w14:textId="77777777" w:rsidR="00000000" w:rsidRDefault="00B2572E">
      <w:pPr>
        <w:pStyle w:val="a0"/>
        <w:rPr>
          <w:rtl/>
        </w:rPr>
      </w:pPr>
    </w:p>
    <w:p w14:paraId="0476D951" w14:textId="77777777" w:rsidR="00000000" w:rsidRDefault="00B2572E">
      <w:pPr>
        <w:pStyle w:val="a0"/>
        <w:rPr>
          <w:rFonts w:hint="cs"/>
          <w:rtl/>
        </w:rPr>
      </w:pPr>
      <w:r>
        <w:rPr>
          <w:rFonts w:hint="cs"/>
          <w:rtl/>
        </w:rPr>
        <w:t>אדוני היושב-ראש, חברי הכנסת, ראש הממשלה יזרוק כל יומיים איזה "ספין" אחר. אם הוא מתכוון למשאל-עם, תחוקק הכנסת חוק משאל-עם. יהיה ברור מי מגדיר את השאלה, יהיה ברור איך מוגדרת השאלה, ואז, אני לפחות, לא אומר שאין חברי</w:t>
      </w:r>
      <w:r>
        <w:rPr>
          <w:rFonts w:hint="cs"/>
          <w:rtl/>
        </w:rPr>
        <w:t xml:space="preserve">ם בסיעתי שיש להם דעה שונה, אני רואה בזה דיון לגופו של עניין. אבל, בדבר אחד עשו לנו טובה: אל תביאו אותנו כל פעם מחדש לבדוק האם כשראש הממשלה אומר דבר אחד הוא מתכוון לדבר אחר. עד היום, זה לא הוכח. אני, בנפש חפצה </w:t>
      </w:r>
      <w:r>
        <w:rPr>
          <w:rtl/>
        </w:rPr>
        <w:t>–</w:t>
      </w:r>
      <w:r>
        <w:rPr>
          <w:rFonts w:hint="cs"/>
          <w:rtl/>
        </w:rPr>
        <w:t xml:space="preserve"> בבקשה. ספקות </w:t>
      </w:r>
      <w:r>
        <w:rPr>
          <w:rtl/>
        </w:rPr>
        <w:t>–</w:t>
      </w:r>
      <w:r>
        <w:rPr>
          <w:rFonts w:hint="cs"/>
          <w:rtl/>
        </w:rPr>
        <w:t xml:space="preserve"> יש לי ללא גבול. יתברר שהוא מתכ</w:t>
      </w:r>
      <w:r>
        <w:rPr>
          <w:rFonts w:hint="cs"/>
          <w:rtl/>
        </w:rPr>
        <w:t xml:space="preserve">וון ברצינות, אלה שחושבים אצלכם בסיעה לבנות עלינו שנצביע נגד </w:t>
      </w:r>
      <w:r>
        <w:rPr>
          <w:rtl/>
        </w:rPr>
        <w:t>–</w:t>
      </w:r>
      <w:r>
        <w:rPr>
          <w:rFonts w:hint="cs"/>
          <w:rtl/>
        </w:rPr>
        <w:t xml:space="preserve"> שישכחו מזה. אבל תגמרו את המאבק בתוככם, אל תימלטו ממנו. הכרעת המאבק הזה היא שאלה גורלית למדינת ישראל.</w:t>
      </w:r>
    </w:p>
    <w:p w14:paraId="5E7B9C2A" w14:textId="77777777" w:rsidR="00000000" w:rsidRDefault="00B2572E">
      <w:pPr>
        <w:pStyle w:val="a0"/>
        <w:ind w:firstLine="0"/>
        <w:rPr>
          <w:rFonts w:hint="cs"/>
          <w:rtl/>
        </w:rPr>
      </w:pPr>
    </w:p>
    <w:p w14:paraId="4722E9C0" w14:textId="77777777" w:rsidR="00000000" w:rsidRDefault="00B2572E">
      <w:pPr>
        <w:pStyle w:val="af1"/>
        <w:rPr>
          <w:rtl/>
        </w:rPr>
      </w:pPr>
      <w:r>
        <w:rPr>
          <w:rtl/>
        </w:rPr>
        <w:t>היו"ר משה כחלון:</w:t>
      </w:r>
    </w:p>
    <w:p w14:paraId="216E3335" w14:textId="77777777" w:rsidR="00000000" w:rsidRDefault="00B2572E">
      <w:pPr>
        <w:pStyle w:val="a0"/>
        <w:rPr>
          <w:rtl/>
        </w:rPr>
      </w:pPr>
    </w:p>
    <w:p w14:paraId="1BAF4489" w14:textId="77777777" w:rsidR="00000000" w:rsidRDefault="00B2572E">
      <w:pPr>
        <w:pStyle w:val="a0"/>
        <w:rPr>
          <w:rFonts w:hint="cs"/>
          <w:rtl/>
        </w:rPr>
      </w:pPr>
      <w:r>
        <w:rPr>
          <w:rFonts w:hint="cs"/>
          <w:rtl/>
        </w:rPr>
        <w:t xml:space="preserve">תודה רבה. חברת הכנסת מלי פולישוק, בבקשה. אחריה - חבר הכנסת מגלי והבה, ואם </w:t>
      </w:r>
      <w:r>
        <w:rPr>
          <w:rFonts w:hint="cs"/>
          <w:rtl/>
        </w:rPr>
        <w:t xml:space="preserve">הוא לא יהיה </w:t>
      </w:r>
      <w:r>
        <w:rPr>
          <w:rtl/>
        </w:rPr>
        <w:t>–</w:t>
      </w:r>
      <w:r>
        <w:rPr>
          <w:rFonts w:hint="cs"/>
          <w:rtl/>
        </w:rPr>
        <w:t xml:space="preserve"> חברת הכנסת זהבה גלאון.</w:t>
      </w:r>
    </w:p>
    <w:p w14:paraId="2DE4EBCD" w14:textId="77777777" w:rsidR="00000000" w:rsidRDefault="00B2572E">
      <w:pPr>
        <w:pStyle w:val="a0"/>
        <w:rPr>
          <w:rFonts w:hint="cs"/>
          <w:rtl/>
        </w:rPr>
      </w:pPr>
    </w:p>
    <w:p w14:paraId="4236DB82" w14:textId="77777777" w:rsidR="00000000" w:rsidRDefault="00B2572E">
      <w:pPr>
        <w:pStyle w:val="a"/>
        <w:rPr>
          <w:rtl/>
        </w:rPr>
      </w:pPr>
      <w:bookmarkStart w:id="272" w:name="FS000001047T17_02_2004_20_25_15"/>
      <w:bookmarkStart w:id="273" w:name="_Toc67316667"/>
      <w:bookmarkEnd w:id="272"/>
      <w:r>
        <w:rPr>
          <w:rFonts w:hint="eastAsia"/>
          <w:rtl/>
        </w:rPr>
        <w:t>מל</w:t>
      </w:r>
      <w:r>
        <w:rPr>
          <w:rtl/>
        </w:rPr>
        <w:t xml:space="preserve"> פולישוק-בלוך (שינוי):</w:t>
      </w:r>
      <w:bookmarkEnd w:id="273"/>
    </w:p>
    <w:p w14:paraId="4D8FE15E" w14:textId="77777777" w:rsidR="00000000" w:rsidRDefault="00B2572E">
      <w:pPr>
        <w:pStyle w:val="a0"/>
        <w:rPr>
          <w:rFonts w:hint="cs"/>
          <w:rtl/>
        </w:rPr>
      </w:pPr>
    </w:p>
    <w:p w14:paraId="23C5B681" w14:textId="77777777" w:rsidR="00000000" w:rsidRDefault="00B2572E">
      <w:pPr>
        <w:pStyle w:val="a0"/>
        <w:rPr>
          <w:rFonts w:hint="cs"/>
          <w:rtl/>
        </w:rPr>
      </w:pPr>
      <w:r>
        <w:rPr>
          <w:rFonts w:hint="cs"/>
          <w:rtl/>
        </w:rPr>
        <w:t>אדוני היושב-ראש, כנסת נכבדה, כל הזמן אנחנו אלופים בזה, אנחנו מאחרים את הרכבת. אנחנו באיחור של דור כמעט בכל דבר שאנחנו עוסקים בו. אתמול דיברתי כאן על השקעה בתשתיות כבישים ומסילות ברזל, ואנחנו ב</w:t>
      </w:r>
      <w:r>
        <w:rPr>
          <w:rFonts w:hint="cs"/>
          <w:rtl/>
        </w:rPr>
        <w:t xml:space="preserve">איחור של דור. אפשר לדבר על מצב החינוך, שאנחנו באיחור של דור, וכך גם בנושא פינוי עזה, המדיניות מגיעה באיחור של 20, 30 שנה. </w:t>
      </w:r>
    </w:p>
    <w:p w14:paraId="72F74728" w14:textId="77777777" w:rsidR="00000000" w:rsidRDefault="00B2572E">
      <w:pPr>
        <w:pStyle w:val="a0"/>
        <w:rPr>
          <w:rFonts w:hint="cs"/>
          <w:rtl/>
        </w:rPr>
      </w:pPr>
    </w:p>
    <w:p w14:paraId="1371B0A3" w14:textId="77777777" w:rsidR="00000000" w:rsidRDefault="00B2572E">
      <w:pPr>
        <w:pStyle w:val="a0"/>
        <w:rPr>
          <w:rFonts w:hint="cs"/>
          <w:rtl/>
        </w:rPr>
      </w:pPr>
      <w:r>
        <w:rPr>
          <w:rFonts w:hint="cs"/>
          <w:rtl/>
        </w:rPr>
        <w:t xml:space="preserve">לפני 30 שנה שירתתי בעזה בפיקוד, בלב העיר עזה. כבר אז טענתי שחייבים לצאת מהמקום הארור הזה. </w:t>
      </w:r>
    </w:p>
    <w:p w14:paraId="0B920E4C" w14:textId="77777777" w:rsidR="00000000" w:rsidRDefault="00B2572E">
      <w:pPr>
        <w:pStyle w:val="a0"/>
        <w:ind w:firstLine="0"/>
        <w:rPr>
          <w:rFonts w:hint="cs"/>
          <w:rtl/>
        </w:rPr>
      </w:pPr>
    </w:p>
    <w:p w14:paraId="7D3B2C1C" w14:textId="77777777" w:rsidR="00000000" w:rsidRDefault="00B2572E">
      <w:pPr>
        <w:pStyle w:val="af1"/>
        <w:rPr>
          <w:rtl/>
        </w:rPr>
      </w:pPr>
      <w:r>
        <w:rPr>
          <w:rtl/>
        </w:rPr>
        <w:t>היו"ר משה כחלון:</w:t>
      </w:r>
    </w:p>
    <w:p w14:paraId="62181858" w14:textId="77777777" w:rsidR="00000000" w:rsidRDefault="00B2572E">
      <w:pPr>
        <w:pStyle w:val="a0"/>
        <w:rPr>
          <w:rtl/>
        </w:rPr>
      </w:pPr>
    </w:p>
    <w:p w14:paraId="516AD0A5" w14:textId="77777777" w:rsidR="00000000" w:rsidRDefault="00B2572E">
      <w:pPr>
        <w:pStyle w:val="a0"/>
        <w:rPr>
          <w:rFonts w:hint="cs"/>
          <w:rtl/>
        </w:rPr>
      </w:pPr>
      <w:r>
        <w:rPr>
          <w:rFonts w:hint="cs"/>
          <w:rtl/>
        </w:rPr>
        <w:t>חבר הכנסת אפללו, בבקשה</w:t>
      </w:r>
      <w:r>
        <w:rPr>
          <w:rFonts w:hint="cs"/>
          <w:rtl/>
        </w:rPr>
        <w:t>. אומנם מצאת משפחה ממרוקו מהרשות הפלסטינית, אבל בבקשה. חברת הכנסת פולישוק, בבקשה.</w:t>
      </w:r>
    </w:p>
    <w:p w14:paraId="09D31A45" w14:textId="77777777" w:rsidR="00000000" w:rsidRDefault="00B2572E">
      <w:pPr>
        <w:pStyle w:val="a0"/>
        <w:ind w:firstLine="0"/>
        <w:rPr>
          <w:rFonts w:hint="cs"/>
          <w:rtl/>
        </w:rPr>
      </w:pPr>
    </w:p>
    <w:p w14:paraId="02A371C2" w14:textId="77777777" w:rsidR="00000000" w:rsidRDefault="00B2572E">
      <w:pPr>
        <w:pStyle w:val="-"/>
        <w:rPr>
          <w:rtl/>
        </w:rPr>
      </w:pPr>
      <w:bookmarkStart w:id="274" w:name="FS000001047T17_02_2004_20_28_38C"/>
      <w:bookmarkEnd w:id="274"/>
      <w:r>
        <w:rPr>
          <w:rtl/>
        </w:rPr>
        <w:t>מל פולישוק-בלוך (שינוי):</w:t>
      </w:r>
    </w:p>
    <w:p w14:paraId="534FC4CA" w14:textId="77777777" w:rsidR="00000000" w:rsidRDefault="00B2572E">
      <w:pPr>
        <w:pStyle w:val="a0"/>
        <w:rPr>
          <w:rtl/>
        </w:rPr>
      </w:pPr>
    </w:p>
    <w:p w14:paraId="363D64C2" w14:textId="77777777" w:rsidR="00000000" w:rsidRDefault="00B2572E">
      <w:pPr>
        <w:pStyle w:val="a0"/>
        <w:rPr>
          <w:rFonts w:hint="cs"/>
          <w:rtl/>
        </w:rPr>
      </w:pPr>
      <w:r>
        <w:rPr>
          <w:rFonts w:hint="cs"/>
          <w:rtl/>
        </w:rPr>
        <w:t>אני מברכת את ראש הממשלה, מר שרון, על החלטתו האמיצה ועל הודעתו כי נפנה 17 יישובים מרצועת-עזה. אני משתתפת עם אלה שכואבים את כאבם של המתיישבים ברצועת-</w:t>
      </w:r>
      <w:r>
        <w:rPr>
          <w:rFonts w:hint="cs"/>
          <w:rtl/>
        </w:rPr>
        <w:t xml:space="preserve">עזה, במיוחד אלה בחבל-קטיף. צר לי על חברי צבי הנדל, שלא נמצא כאן, שיצטרך לעזוב את ביתו. בהחלט צר לי, אבל החובה שלנו היא לראות את טובת כלל אוכלוסיית אזרחי ישראל. בעניין זה, לחלוטין אין לי ספקות, כי טובת כלל האוכלוסייה היא שנצא מהרצועה וכמה שיותר מהר. </w:t>
      </w:r>
    </w:p>
    <w:p w14:paraId="6C4F3C1E" w14:textId="77777777" w:rsidR="00000000" w:rsidRDefault="00B2572E">
      <w:pPr>
        <w:pStyle w:val="a0"/>
        <w:rPr>
          <w:rFonts w:hint="cs"/>
          <w:rtl/>
        </w:rPr>
      </w:pPr>
    </w:p>
    <w:p w14:paraId="36C23C57" w14:textId="77777777" w:rsidR="00000000" w:rsidRDefault="00B2572E">
      <w:pPr>
        <w:pStyle w:val="a0"/>
        <w:rPr>
          <w:rFonts w:hint="cs"/>
          <w:rtl/>
        </w:rPr>
      </w:pPr>
      <w:r>
        <w:rPr>
          <w:rFonts w:hint="cs"/>
          <w:rtl/>
        </w:rPr>
        <w:t>שלא י</w:t>
      </w:r>
      <w:r>
        <w:rPr>
          <w:rFonts w:hint="cs"/>
          <w:rtl/>
        </w:rPr>
        <w:t xml:space="preserve">היה לכם ספק: אף שאני בעד תוכנית ההיפרדות, אני בהחלט בעד הסכם שלום. הלוואי שיכולנו להגיע להסכם שלום. אני מסכימה עם כל מי שהביע דעתו כאן, שצריך להגיע להסכמים. היפרדות </w:t>
      </w:r>
      <w:r>
        <w:rPr>
          <w:rtl/>
        </w:rPr>
        <w:t>–</w:t>
      </w:r>
      <w:r>
        <w:rPr>
          <w:rFonts w:hint="cs"/>
          <w:rtl/>
        </w:rPr>
        <w:t xml:space="preserve"> בהסכמה, כפי שאמר ג'ומס. אבל, אינני מסכימה לחכות לצד השני עד אין קץ. אין לנו ברירה. כל יום</w:t>
      </w:r>
      <w:r>
        <w:rPr>
          <w:rFonts w:hint="cs"/>
          <w:rtl/>
        </w:rPr>
        <w:t xml:space="preserve"> שעובר הוא לרעתנו, ואנחנו חייבים לפעול, ומהר.</w:t>
      </w:r>
    </w:p>
    <w:p w14:paraId="5491AFBE" w14:textId="77777777" w:rsidR="00000000" w:rsidRDefault="00B2572E">
      <w:pPr>
        <w:pStyle w:val="a0"/>
        <w:rPr>
          <w:rFonts w:hint="cs"/>
          <w:rtl/>
        </w:rPr>
      </w:pPr>
    </w:p>
    <w:p w14:paraId="740FF991" w14:textId="77777777" w:rsidR="00000000" w:rsidRDefault="00B2572E">
      <w:pPr>
        <w:pStyle w:val="a0"/>
        <w:rPr>
          <w:rFonts w:hint="cs"/>
          <w:rtl/>
        </w:rPr>
      </w:pPr>
      <w:r>
        <w:rPr>
          <w:rFonts w:hint="cs"/>
          <w:rtl/>
        </w:rPr>
        <w:t xml:space="preserve">נכון שלצה"ל יהיו בעיות כשנצא מהרצועה. כפי שאמרתי, אני שירתתי בשב"כ בעזה, ואני יודעת מה הקושי באיסוף מידע וכמה קשה לאסוף מידע כשאתה מחוץ לרצועה. אבל גם כאן צריך להבין, שאין שחור ולבן, אין טוב ורע. אנחנו מדברים </w:t>
      </w:r>
      <w:r>
        <w:rPr>
          <w:rFonts w:hint="cs"/>
          <w:rtl/>
        </w:rPr>
        <w:t xml:space="preserve">על מצב מעורב, על מדיניות מסובכת מאוד, ותפקידנו, לראות את סך העלויות מול סך התועלות. </w:t>
      </w:r>
    </w:p>
    <w:p w14:paraId="23E61EF2" w14:textId="77777777" w:rsidR="00000000" w:rsidRDefault="00B2572E">
      <w:pPr>
        <w:pStyle w:val="a0"/>
        <w:rPr>
          <w:rFonts w:hint="cs"/>
          <w:rtl/>
        </w:rPr>
      </w:pPr>
    </w:p>
    <w:p w14:paraId="4E3DF9B6" w14:textId="77777777" w:rsidR="00000000" w:rsidRDefault="00B2572E">
      <w:pPr>
        <w:pStyle w:val="a0"/>
        <w:rPr>
          <w:rFonts w:hint="cs"/>
          <w:rtl/>
        </w:rPr>
      </w:pPr>
      <w:r>
        <w:rPr>
          <w:rFonts w:hint="cs"/>
          <w:rtl/>
        </w:rPr>
        <w:t>אני משוכנעת, כפי שאמרתי, כי סך התועלות מעזיבת הרצועה עולות על המגרעות, אבל אני פונה לראש הממשלה ודורשת ממנו: לא די בהכרזות, לא די בדיבורים. הגיעה עת המעשים. שינוי תומכת ב</w:t>
      </w:r>
      <w:r>
        <w:rPr>
          <w:rFonts w:hint="cs"/>
          <w:rtl/>
        </w:rPr>
        <w:t>ך בצעדיך אלו.</w:t>
      </w:r>
    </w:p>
    <w:p w14:paraId="3AA1A61E" w14:textId="77777777" w:rsidR="00000000" w:rsidRDefault="00B2572E">
      <w:pPr>
        <w:pStyle w:val="af1"/>
        <w:rPr>
          <w:rtl/>
        </w:rPr>
      </w:pPr>
    </w:p>
    <w:p w14:paraId="666E8F0F" w14:textId="77777777" w:rsidR="00000000" w:rsidRDefault="00B2572E">
      <w:pPr>
        <w:pStyle w:val="af1"/>
        <w:rPr>
          <w:rtl/>
        </w:rPr>
      </w:pPr>
      <w:r>
        <w:rPr>
          <w:rtl/>
        </w:rPr>
        <w:t>היו"ר משה כחלון:</w:t>
      </w:r>
    </w:p>
    <w:p w14:paraId="3A731B33" w14:textId="77777777" w:rsidR="00000000" w:rsidRDefault="00B2572E">
      <w:pPr>
        <w:pStyle w:val="a0"/>
        <w:rPr>
          <w:rtl/>
        </w:rPr>
      </w:pPr>
    </w:p>
    <w:p w14:paraId="6CE74AD1" w14:textId="77777777" w:rsidR="00000000" w:rsidRDefault="00B2572E">
      <w:pPr>
        <w:pStyle w:val="a0"/>
        <w:rPr>
          <w:rFonts w:hint="cs"/>
          <w:rtl/>
        </w:rPr>
      </w:pPr>
      <w:r>
        <w:rPr>
          <w:rFonts w:hint="cs"/>
          <w:rtl/>
        </w:rPr>
        <w:t>אני מבקש לסיים, חברת הכנסת מלי פולישוק.</w:t>
      </w:r>
    </w:p>
    <w:p w14:paraId="002E2539" w14:textId="77777777" w:rsidR="00000000" w:rsidRDefault="00B2572E">
      <w:pPr>
        <w:pStyle w:val="a0"/>
        <w:ind w:firstLine="0"/>
        <w:rPr>
          <w:rFonts w:hint="cs"/>
          <w:rtl/>
        </w:rPr>
      </w:pPr>
    </w:p>
    <w:p w14:paraId="0556A166" w14:textId="77777777" w:rsidR="00000000" w:rsidRDefault="00B2572E">
      <w:pPr>
        <w:pStyle w:val="-"/>
        <w:rPr>
          <w:rtl/>
        </w:rPr>
      </w:pPr>
      <w:bookmarkStart w:id="275" w:name="FS000001047T17_02_2004_20_32_55C"/>
      <w:bookmarkEnd w:id="275"/>
      <w:r>
        <w:rPr>
          <w:rtl/>
        </w:rPr>
        <w:t>מל פולישוק-בלוך (שינוי):</w:t>
      </w:r>
    </w:p>
    <w:p w14:paraId="677A878B" w14:textId="77777777" w:rsidR="00000000" w:rsidRDefault="00B2572E">
      <w:pPr>
        <w:pStyle w:val="a0"/>
        <w:rPr>
          <w:rtl/>
        </w:rPr>
      </w:pPr>
    </w:p>
    <w:p w14:paraId="62AEBE44" w14:textId="77777777" w:rsidR="00000000" w:rsidRDefault="00B2572E">
      <w:pPr>
        <w:pStyle w:val="a0"/>
        <w:rPr>
          <w:rFonts w:hint="cs"/>
          <w:rtl/>
        </w:rPr>
      </w:pPr>
      <w:r>
        <w:rPr>
          <w:rFonts w:hint="cs"/>
          <w:rtl/>
        </w:rPr>
        <w:t>אני מאמינה שאפילו מפלגת העבודה תתעלה על עצמה ולא תעשה טעויות ותתמוך בראש הממשלה. שמענו שמרצ גם כן תתמוך, ואני מקווה שאכן יעשו זאת. אבל, מכיוון שלא בהכרח אפש</w:t>
      </w:r>
      <w:r>
        <w:rPr>
          <w:rFonts w:hint="cs"/>
          <w:rtl/>
        </w:rPr>
        <w:t>ר לסמוך - - -</w:t>
      </w:r>
    </w:p>
    <w:p w14:paraId="64C6176F" w14:textId="77777777" w:rsidR="00000000" w:rsidRDefault="00B2572E">
      <w:pPr>
        <w:pStyle w:val="a0"/>
        <w:ind w:firstLine="0"/>
        <w:rPr>
          <w:rFonts w:hint="cs"/>
          <w:rtl/>
        </w:rPr>
      </w:pPr>
    </w:p>
    <w:p w14:paraId="1E7DEA46" w14:textId="77777777" w:rsidR="00000000" w:rsidRDefault="00B2572E">
      <w:pPr>
        <w:pStyle w:val="af1"/>
        <w:rPr>
          <w:rtl/>
        </w:rPr>
      </w:pPr>
      <w:r>
        <w:rPr>
          <w:rtl/>
        </w:rPr>
        <w:t>היו"ר משה כחלון:</w:t>
      </w:r>
    </w:p>
    <w:p w14:paraId="5F9136F3" w14:textId="77777777" w:rsidR="00000000" w:rsidRDefault="00B2572E">
      <w:pPr>
        <w:pStyle w:val="a0"/>
        <w:rPr>
          <w:rtl/>
        </w:rPr>
      </w:pPr>
    </w:p>
    <w:p w14:paraId="60F5F8F8" w14:textId="77777777" w:rsidR="00000000" w:rsidRDefault="00B2572E">
      <w:pPr>
        <w:pStyle w:val="a0"/>
        <w:rPr>
          <w:rFonts w:hint="cs"/>
          <w:rtl/>
        </w:rPr>
      </w:pPr>
      <w:r>
        <w:rPr>
          <w:rFonts w:hint="cs"/>
          <w:rtl/>
        </w:rPr>
        <w:t>משפט לסיום, יש לנו לילה ארוך.</w:t>
      </w:r>
    </w:p>
    <w:p w14:paraId="575D2320" w14:textId="77777777" w:rsidR="00000000" w:rsidRDefault="00B2572E">
      <w:pPr>
        <w:pStyle w:val="a0"/>
        <w:ind w:firstLine="0"/>
        <w:rPr>
          <w:rFonts w:hint="cs"/>
          <w:rtl/>
        </w:rPr>
      </w:pPr>
    </w:p>
    <w:p w14:paraId="2B196515" w14:textId="77777777" w:rsidR="00000000" w:rsidRDefault="00B2572E">
      <w:pPr>
        <w:pStyle w:val="-"/>
        <w:rPr>
          <w:rtl/>
        </w:rPr>
      </w:pPr>
      <w:bookmarkStart w:id="276" w:name="FS000001047T17_02_2004_20_33_39C"/>
      <w:bookmarkEnd w:id="276"/>
      <w:r>
        <w:rPr>
          <w:rtl/>
        </w:rPr>
        <w:t>מל פולישוק-בלוך (שינוי):</w:t>
      </w:r>
    </w:p>
    <w:p w14:paraId="0847A409" w14:textId="77777777" w:rsidR="00000000" w:rsidRDefault="00B2572E">
      <w:pPr>
        <w:pStyle w:val="a0"/>
        <w:rPr>
          <w:rtl/>
        </w:rPr>
      </w:pPr>
    </w:p>
    <w:p w14:paraId="3F6C92BC" w14:textId="77777777" w:rsidR="00000000" w:rsidRDefault="00B2572E">
      <w:pPr>
        <w:pStyle w:val="a0"/>
        <w:rPr>
          <w:rFonts w:hint="cs"/>
          <w:rtl/>
        </w:rPr>
      </w:pPr>
      <w:r>
        <w:rPr>
          <w:rFonts w:hint="cs"/>
          <w:rtl/>
        </w:rPr>
        <w:t>כולם גלשו, כפי שאתה יודע טוב מאוד, אז תן לי רק להתייחס בשני משפטים למשאל-העם: אני חוששת מאוד שראש הממשלה לא יוכל לסמוך על חברי מפלגתו שלו, ולכן, אני כן תומכת ברעיון ש</w:t>
      </w:r>
      <w:r>
        <w:rPr>
          <w:rFonts w:hint="cs"/>
          <w:rtl/>
        </w:rPr>
        <w:t>ל משאל-העם. לדעתי, גם ברמה העקרונית זה רעיון נכון. אנחנו מדברים על בעיה עקרונית שמעסיקה אותנו 30 שנה ומפלגת את העם, והעם הוא זה שצריך להחליט. עקרונית, נכון ללכת לעם.</w:t>
      </w:r>
    </w:p>
    <w:p w14:paraId="4346093E" w14:textId="77777777" w:rsidR="00000000" w:rsidRDefault="00B2572E">
      <w:pPr>
        <w:pStyle w:val="a0"/>
        <w:rPr>
          <w:rFonts w:hint="cs"/>
          <w:rtl/>
        </w:rPr>
      </w:pPr>
    </w:p>
    <w:p w14:paraId="70DD6C48" w14:textId="77777777" w:rsidR="00000000" w:rsidRDefault="00B2572E">
      <w:pPr>
        <w:pStyle w:val="a0"/>
        <w:rPr>
          <w:rFonts w:hint="cs"/>
          <w:rtl/>
        </w:rPr>
      </w:pPr>
      <w:r>
        <w:rPr>
          <w:rFonts w:hint="cs"/>
          <w:rtl/>
        </w:rPr>
        <w:t>לכן, אני רואה בכך את הדרך הנכונה לעשות זאת, כפי שאמר ראש הממשלה, ועם זה אני מסכימה. אני מ</w:t>
      </w:r>
      <w:r>
        <w:rPr>
          <w:rFonts w:hint="cs"/>
          <w:rtl/>
        </w:rPr>
        <w:t>אמינה שהעם שפוי וחפץ חיים ולכן יאמר לא לשטחים וכן להתכנסות למדינה ציונית-דמוקרטית בגבולות בני-הגנה. תודה רבה.</w:t>
      </w:r>
    </w:p>
    <w:p w14:paraId="79900169" w14:textId="77777777" w:rsidR="00000000" w:rsidRDefault="00B2572E">
      <w:pPr>
        <w:pStyle w:val="a0"/>
        <w:ind w:firstLine="0"/>
        <w:rPr>
          <w:rFonts w:hint="cs"/>
          <w:rtl/>
        </w:rPr>
      </w:pPr>
    </w:p>
    <w:p w14:paraId="249311B5" w14:textId="77777777" w:rsidR="00000000" w:rsidRDefault="00B2572E">
      <w:pPr>
        <w:pStyle w:val="af1"/>
        <w:rPr>
          <w:rtl/>
        </w:rPr>
      </w:pPr>
      <w:r>
        <w:rPr>
          <w:rtl/>
        </w:rPr>
        <w:t>היו"ר משה כחלון:</w:t>
      </w:r>
    </w:p>
    <w:p w14:paraId="391B0A45" w14:textId="77777777" w:rsidR="00000000" w:rsidRDefault="00B2572E">
      <w:pPr>
        <w:pStyle w:val="a0"/>
        <w:rPr>
          <w:rtl/>
        </w:rPr>
      </w:pPr>
    </w:p>
    <w:p w14:paraId="5D65D7C6" w14:textId="77777777" w:rsidR="00000000" w:rsidRDefault="00B2572E">
      <w:pPr>
        <w:pStyle w:val="a0"/>
        <w:rPr>
          <w:rFonts w:hint="cs"/>
          <w:rtl/>
        </w:rPr>
      </w:pPr>
      <w:r>
        <w:rPr>
          <w:rFonts w:hint="cs"/>
          <w:rtl/>
        </w:rPr>
        <w:t>תודה רבה. חבר הכנסת מגלי והבה - אינו נוכח. חברת הכנסת זהבה גלאון - אינה נוכחת. חבר הכנסת אהוד יתום - ישנו, יעלה ויבוא. שלוש  דק</w:t>
      </w:r>
      <w:r>
        <w:rPr>
          <w:rFonts w:hint="cs"/>
          <w:rtl/>
        </w:rPr>
        <w:t>ות. הבא אחריו - חבר הכנסת עמיר פרץ.</w:t>
      </w:r>
    </w:p>
    <w:p w14:paraId="2713B78C" w14:textId="77777777" w:rsidR="00000000" w:rsidRDefault="00B2572E">
      <w:pPr>
        <w:pStyle w:val="a0"/>
        <w:ind w:firstLine="0"/>
        <w:rPr>
          <w:rFonts w:hint="cs"/>
          <w:rtl/>
        </w:rPr>
      </w:pPr>
    </w:p>
    <w:p w14:paraId="3A754FED" w14:textId="77777777" w:rsidR="00000000" w:rsidRDefault="00B2572E">
      <w:pPr>
        <w:pStyle w:val="a"/>
        <w:rPr>
          <w:rtl/>
        </w:rPr>
      </w:pPr>
      <w:bookmarkStart w:id="277" w:name="FS000001032T17_02_2004_20_35_55"/>
      <w:bookmarkStart w:id="278" w:name="_Toc67316668"/>
      <w:bookmarkEnd w:id="277"/>
      <w:r>
        <w:rPr>
          <w:rFonts w:hint="eastAsia"/>
          <w:rtl/>
        </w:rPr>
        <w:t>אהוד</w:t>
      </w:r>
      <w:r>
        <w:rPr>
          <w:rtl/>
        </w:rPr>
        <w:t xml:space="preserve"> יתום (הליכוד):</w:t>
      </w:r>
      <w:bookmarkEnd w:id="278"/>
    </w:p>
    <w:p w14:paraId="4187F750" w14:textId="77777777" w:rsidR="00000000" w:rsidRDefault="00B2572E">
      <w:pPr>
        <w:pStyle w:val="a0"/>
        <w:rPr>
          <w:rFonts w:hint="cs"/>
          <w:rtl/>
        </w:rPr>
      </w:pPr>
    </w:p>
    <w:p w14:paraId="18278517" w14:textId="77777777" w:rsidR="00000000" w:rsidRDefault="00B2572E">
      <w:pPr>
        <w:pStyle w:val="a0"/>
        <w:rPr>
          <w:rFonts w:hint="cs"/>
          <w:rtl/>
        </w:rPr>
      </w:pPr>
      <w:r>
        <w:rPr>
          <w:rFonts w:hint="cs"/>
          <w:rtl/>
        </w:rPr>
        <w:t xml:space="preserve">אדוני היושב-ראש, חברי חברי הכנסת, אודה ולא אבוש, שקשה עלי הנאום הזה או קשים עלי הדברים שאני הולך לומר, אבל אני לא יכול להתכחש לעצמי ולא יכול שלא לעמוד על דעתי, ואשתדל לעשות את זה עם כל הכבוד ועם כל </w:t>
      </w:r>
      <w:r>
        <w:rPr>
          <w:rFonts w:hint="cs"/>
          <w:rtl/>
        </w:rPr>
        <w:t>יראת הכבוד שיש לי לראש הממשלה, שאני בן מפלגתו, הלכתי אתו באמונה ואני גם הולך אתו היום לבחירות. יש לי מפה פנייה אישית אליו; פנייה אישית, לאחר שאמרתי את דברי גם באוזניו שלו, בארבע עיניים, וגם בסיעת הליכוד, וגם כאשר נשאלתי בצורה כזאת או אחרת באמצעי התקשורת וא</w:t>
      </w:r>
      <w:r>
        <w:rPr>
          <w:rFonts w:hint="cs"/>
          <w:rtl/>
        </w:rPr>
        <w:t xml:space="preserve">מרתי את עמדתי. </w:t>
      </w:r>
    </w:p>
    <w:p w14:paraId="3F2992B4" w14:textId="77777777" w:rsidR="00000000" w:rsidRDefault="00B2572E">
      <w:pPr>
        <w:pStyle w:val="a0"/>
        <w:rPr>
          <w:rFonts w:hint="cs"/>
          <w:rtl/>
        </w:rPr>
      </w:pPr>
    </w:p>
    <w:p w14:paraId="38EDEAF1" w14:textId="77777777" w:rsidR="00000000" w:rsidRDefault="00B2572E">
      <w:pPr>
        <w:pStyle w:val="a0"/>
        <w:rPr>
          <w:rFonts w:hint="cs"/>
          <w:rtl/>
        </w:rPr>
      </w:pPr>
      <w:r>
        <w:rPr>
          <w:rFonts w:hint="cs"/>
          <w:rtl/>
        </w:rPr>
        <w:t>מיום היוודע לי דבר תוכניתו בנושא נסיגה חד-צדדית, או צעדים חד-צדדיים, עם פירוט שמדובר, לפחות בשלב הראשון, על 17 יישובים מחבל-עזה, לרבות 7,500 תושבים, וכמה וכמה יישובים ביהודה ושומרון, לא רק שאני מרגיש שלא בנוח, אני מרגיש תעוקה, אני מרגיש עצ</w:t>
      </w:r>
      <w:r>
        <w:rPr>
          <w:rFonts w:hint="cs"/>
          <w:rtl/>
        </w:rPr>
        <w:t>ב, ואני חש באיזה מקום תחושה של אי-הבנת המתרחש. כמי שמכל מלמדי השכלתי, אני מנסה להבין באמת ובתמים מה הבהילות למהלך חד-צדדי כאשר אנחנו מצויים עד רגע זה במלחמת טרור, איומים, הסתה ורדיפה של הפלסטינים שלא רוצים להגיע אתנו להסכם.</w:t>
      </w:r>
    </w:p>
    <w:p w14:paraId="1A5AFA71" w14:textId="77777777" w:rsidR="00000000" w:rsidRDefault="00B2572E">
      <w:pPr>
        <w:pStyle w:val="a0"/>
        <w:rPr>
          <w:rFonts w:hint="cs"/>
          <w:rtl/>
        </w:rPr>
      </w:pPr>
    </w:p>
    <w:p w14:paraId="2F468131" w14:textId="77777777" w:rsidR="00000000" w:rsidRDefault="00B2572E">
      <w:pPr>
        <w:pStyle w:val="a0"/>
        <w:rPr>
          <w:rFonts w:hint="cs"/>
          <w:rtl/>
        </w:rPr>
      </w:pPr>
      <w:r>
        <w:rPr>
          <w:rFonts w:hint="cs"/>
          <w:rtl/>
        </w:rPr>
        <w:t xml:space="preserve"> כאשר עמד ראש הממשלה לצד מנהיגי</w:t>
      </w:r>
      <w:r>
        <w:rPr>
          <w:rFonts w:hint="cs"/>
          <w:rtl/>
        </w:rPr>
        <w:t xml:space="preserve">ם אחרים וחתם בירדן, בעקבה, על מפת הדרכים, גם את זה היה קשה מאוד לקבל. אבל על זה עמד ראש הממשלה באומץ טרם הבחירות, וראוי לציין שגם במצבים הכי לא נוחים לו, אדוני היושב-ראש, הוא אמר את אשר הוא אמר. </w:t>
      </w:r>
    </w:p>
    <w:p w14:paraId="3ED6FADC" w14:textId="77777777" w:rsidR="00000000" w:rsidRDefault="00B2572E">
      <w:pPr>
        <w:pStyle w:val="a0"/>
        <w:ind w:firstLine="0"/>
        <w:rPr>
          <w:rFonts w:hint="cs"/>
          <w:rtl/>
        </w:rPr>
      </w:pPr>
    </w:p>
    <w:p w14:paraId="58629D64" w14:textId="77777777" w:rsidR="00000000" w:rsidRDefault="00B2572E">
      <w:pPr>
        <w:pStyle w:val="af1"/>
        <w:rPr>
          <w:rtl/>
        </w:rPr>
      </w:pPr>
      <w:r>
        <w:rPr>
          <w:rtl/>
        </w:rPr>
        <w:t>היו"ר משה כחלון:</w:t>
      </w:r>
    </w:p>
    <w:p w14:paraId="5A3CEC81" w14:textId="77777777" w:rsidR="00000000" w:rsidRDefault="00B2572E">
      <w:pPr>
        <w:pStyle w:val="a0"/>
        <w:rPr>
          <w:rtl/>
        </w:rPr>
      </w:pPr>
    </w:p>
    <w:p w14:paraId="6E49EF45" w14:textId="77777777" w:rsidR="00000000" w:rsidRDefault="00B2572E">
      <w:pPr>
        <w:pStyle w:val="a0"/>
        <w:rPr>
          <w:rFonts w:hint="cs"/>
          <w:rtl/>
        </w:rPr>
      </w:pPr>
      <w:r>
        <w:rPr>
          <w:rFonts w:hint="cs"/>
          <w:rtl/>
        </w:rPr>
        <w:t>תסתכל על השעון.</w:t>
      </w:r>
    </w:p>
    <w:p w14:paraId="256D252D" w14:textId="77777777" w:rsidR="00000000" w:rsidRDefault="00B2572E">
      <w:pPr>
        <w:pStyle w:val="a0"/>
        <w:rPr>
          <w:rFonts w:hint="cs"/>
          <w:rtl/>
        </w:rPr>
      </w:pPr>
    </w:p>
    <w:p w14:paraId="6737F39B" w14:textId="77777777" w:rsidR="00000000" w:rsidRDefault="00B2572E">
      <w:pPr>
        <w:pStyle w:val="-"/>
        <w:rPr>
          <w:rtl/>
        </w:rPr>
      </w:pPr>
      <w:bookmarkStart w:id="279" w:name="FS000001032T17_02_2004_19_36_59"/>
      <w:bookmarkStart w:id="280" w:name="FS000001032T17_02_2004_19_37_03C"/>
      <w:bookmarkEnd w:id="279"/>
      <w:bookmarkEnd w:id="280"/>
      <w:r>
        <w:rPr>
          <w:rtl/>
        </w:rPr>
        <w:t>אהוד יתום (הליכוד):</w:t>
      </w:r>
    </w:p>
    <w:p w14:paraId="68896D5A" w14:textId="77777777" w:rsidR="00000000" w:rsidRDefault="00B2572E">
      <w:pPr>
        <w:pStyle w:val="a0"/>
        <w:ind w:firstLine="0"/>
        <w:rPr>
          <w:rFonts w:hint="cs"/>
          <w:rtl/>
        </w:rPr>
      </w:pPr>
    </w:p>
    <w:p w14:paraId="7B35130C" w14:textId="77777777" w:rsidR="00000000" w:rsidRDefault="00B2572E">
      <w:pPr>
        <w:pStyle w:val="a0"/>
        <w:rPr>
          <w:rFonts w:hint="cs"/>
          <w:rtl/>
        </w:rPr>
      </w:pPr>
      <w:r>
        <w:rPr>
          <w:rFonts w:hint="cs"/>
          <w:rtl/>
        </w:rPr>
        <w:t>הוא</w:t>
      </w:r>
      <w:r>
        <w:rPr>
          <w:rFonts w:hint="cs"/>
          <w:rtl/>
        </w:rPr>
        <w:t xml:space="preserve"> אמר: אני אלך למדינה פלסטינית, אבל בהסכם. בהסכם - סיפור אחד. בצעדים חד-צדדיים - סיפור אחר. </w:t>
      </w:r>
    </w:p>
    <w:p w14:paraId="3E28AF24" w14:textId="77777777" w:rsidR="00000000" w:rsidRDefault="00B2572E">
      <w:pPr>
        <w:pStyle w:val="a0"/>
        <w:rPr>
          <w:rFonts w:hint="cs"/>
          <w:rtl/>
        </w:rPr>
      </w:pPr>
    </w:p>
    <w:p w14:paraId="39D3D49E" w14:textId="77777777" w:rsidR="00000000" w:rsidRDefault="00B2572E">
      <w:pPr>
        <w:pStyle w:val="a0"/>
        <w:rPr>
          <w:rFonts w:hint="cs"/>
          <w:rtl/>
        </w:rPr>
      </w:pPr>
      <w:r>
        <w:rPr>
          <w:rFonts w:hint="cs"/>
          <w:rtl/>
        </w:rPr>
        <w:t>אני קורא לך, אדוני ראש הממשלה, לשקול שוב את המהלך הזה ולוותר עליו, כי הוא יגרום לנו רק יתר טרור, הוא יגרום לנו רק יתר הסתה. הוא בהחלט באיזה מקום מתן פרס לטרור. הוא</w:t>
      </w:r>
      <w:r>
        <w:rPr>
          <w:rFonts w:hint="cs"/>
          <w:rtl/>
        </w:rPr>
        <w:t xml:space="preserve"> בהחלט באיזה מקום כניעה לטרור.</w:t>
      </w:r>
    </w:p>
    <w:p w14:paraId="0E907164" w14:textId="77777777" w:rsidR="00000000" w:rsidRDefault="00B2572E">
      <w:pPr>
        <w:pStyle w:val="a0"/>
        <w:ind w:firstLine="0"/>
        <w:rPr>
          <w:rFonts w:hint="cs"/>
          <w:rtl/>
        </w:rPr>
      </w:pPr>
    </w:p>
    <w:p w14:paraId="565AC173" w14:textId="77777777" w:rsidR="00000000" w:rsidRDefault="00B2572E">
      <w:pPr>
        <w:pStyle w:val="af1"/>
        <w:rPr>
          <w:rtl/>
        </w:rPr>
      </w:pPr>
      <w:r>
        <w:rPr>
          <w:rtl/>
        </w:rPr>
        <w:t>היו"ר משה כחלון:</w:t>
      </w:r>
    </w:p>
    <w:p w14:paraId="72BC347D" w14:textId="77777777" w:rsidR="00000000" w:rsidRDefault="00B2572E">
      <w:pPr>
        <w:pStyle w:val="a0"/>
        <w:rPr>
          <w:rtl/>
        </w:rPr>
      </w:pPr>
    </w:p>
    <w:p w14:paraId="393685D6" w14:textId="77777777" w:rsidR="00000000" w:rsidRDefault="00B2572E">
      <w:pPr>
        <w:pStyle w:val="a0"/>
        <w:rPr>
          <w:rFonts w:hint="cs"/>
          <w:rtl/>
        </w:rPr>
      </w:pPr>
      <w:r>
        <w:rPr>
          <w:rFonts w:hint="cs"/>
          <w:rtl/>
        </w:rPr>
        <w:t>אני מבקש לסיים.</w:t>
      </w:r>
    </w:p>
    <w:p w14:paraId="7BB94844" w14:textId="77777777" w:rsidR="00000000" w:rsidRDefault="00B2572E">
      <w:pPr>
        <w:pStyle w:val="a0"/>
        <w:ind w:firstLine="0"/>
        <w:rPr>
          <w:rFonts w:hint="cs"/>
          <w:rtl/>
        </w:rPr>
      </w:pPr>
    </w:p>
    <w:p w14:paraId="0E165DA1" w14:textId="77777777" w:rsidR="00000000" w:rsidRDefault="00B2572E">
      <w:pPr>
        <w:pStyle w:val="-"/>
        <w:rPr>
          <w:rtl/>
        </w:rPr>
      </w:pPr>
      <w:bookmarkStart w:id="281" w:name="FS000001032T17_02_2004_19_38_14C"/>
      <w:bookmarkEnd w:id="281"/>
      <w:r>
        <w:rPr>
          <w:rtl/>
        </w:rPr>
        <w:t>אהוד יתום (הליכוד):</w:t>
      </w:r>
    </w:p>
    <w:p w14:paraId="0B12A5F5" w14:textId="77777777" w:rsidR="00000000" w:rsidRDefault="00B2572E">
      <w:pPr>
        <w:pStyle w:val="a0"/>
        <w:rPr>
          <w:rtl/>
        </w:rPr>
      </w:pPr>
    </w:p>
    <w:p w14:paraId="657571E2" w14:textId="77777777" w:rsidR="00000000" w:rsidRDefault="00B2572E">
      <w:pPr>
        <w:pStyle w:val="a0"/>
        <w:rPr>
          <w:rFonts w:hint="cs"/>
          <w:rtl/>
        </w:rPr>
      </w:pPr>
      <w:r>
        <w:rPr>
          <w:rFonts w:hint="cs"/>
          <w:rtl/>
        </w:rPr>
        <w:t xml:space="preserve">על כן, עם כל הכבוד, אדוני ראש הממשלה, כמי שזכה לרוב כה עצום בבחירות האחרונות, לך במתווה שלך, אל תאמץ את מתווה מצנע. תודה רבה. </w:t>
      </w:r>
    </w:p>
    <w:p w14:paraId="659EC8AF" w14:textId="77777777" w:rsidR="00000000" w:rsidRDefault="00B2572E">
      <w:pPr>
        <w:pStyle w:val="a0"/>
        <w:ind w:firstLine="0"/>
        <w:rPr>
          <w:rFonts w:hint="cs"/>
          <w:rtl/>
        </w:rPr>
      </w:pPr>
    </w:p>
    <w:p w14:paraId="1785DCC2" w14:textId="77777777" w:rsidR="00000000" w:rsidRDefault="00B2572E">
      <w:pPr>
        <w:pStyle w:val="af1"/>
        <w:rPr>
          <w:rtl/>
        </w:rPr>
      </w:pPr>
      <w:r>
        <w:rPr>
          <w:rFonts w:hint="eastAsia"/>
          <w:rtl/>
        </w:rPr>
        <w:t>היו</w:t>
      </w:r>
      <w:r>
        <w:rPr>
          <w:rtl/>
        </w:rPr>
        <w:t>"ר משה כחלון:</w:t>
      </w:r>
    </w:p>
    <w:p w14:paraId="0572C9A2" w14:textId="77777777" w:rsidR="00000000" w:rsidRDefault="00B2572E">
      <w:pPr>
        <w:pStyle w:val="a0"/>
        <w:rPr>
          <w:rFonts w:hint="cs"/>
          <w:rtl/>
        </w:rPr>
      </w:pPr>
    </w:p>
    <w:p w14:paraId="1FAE0673" w14:textId="77777777" w:rsidR="00000000" w:rsidRDefault="00B2572E">
      <w:pPr>
        <w:pStyle w:val="a0"/>
        <w:ind w:firstLine="720"/>
        <w:rPr>
          <w:rFonts w:hint="cs"/>
          <w:rtl/>
        </w:rPr>
      </w:pPr>
      <w:r>
        <w:rPr>
          <w:rFonts w:hint="cs"/>
          <w:rtl/>
        </w:rPr>
        <w:t>תודה רבה. חבר הכנסת עמ</w:t>
      </w:r>
      <w:r>
        <w:rPr>
          <w:rFonts w:hint="cs"/>
          <w:rtl/>
        </w:rPr>
        <w:t xml:space="preserve">יר פרץ, יושב-ראש ההסתדרות החדשה, בבקשה; שלוש דקות. </w:t>
      </w:r>
    </w:p>
    <w:p w14:paraId="723A1EE6" w14:textId="77777777" w:rsidR="00000000" w:rsidRDefault="00B2572E">
      <w:pPr>
        <w:pStyle w:val="a0"/>
        <w:ind w:firstLine="0"/>
        <w:rPr>
          <w:rFonts w:hint="cs"/>
          <w:rtl/>
        </w:rPr>
      </w:pPr>
    </w:p>
    <w:p w14:paraId="3AC05571" w14:textId="77777777" w:rsidR="00000000" w:rsidRDefault="00B2572E">
      <w:pPr>
        <w:pStyle w:val="a"/>
        <w:rPr>
          <w:rtl/>
        </w:rPr>
      </w:pPr>
      <w:bookmarkStart w:id="282" w:name="FS000000557T17_02_2004_19_22_43"/>
      <w:bookmarkStart w:id="283" w:name="_Toc67316669"/>
      <w:bookmarkEnd w:id="282"/>
      <w:r>
        <w:rPr>
          <w:rFonts w:hint="eastAsia"/>
          <w:rtl/>
        </w:rPr>
        <w:t>עמיר</w:t>
      </w:r>
      <w:r>
        <w:rPr>
          <w:rtl/>
        </w:rPr>
        <w:t xml:space="preserve"> פרץ (עם אחד):</w:t>
      </w:r>
      <w:bookmarkEnd w:id="283"/>
    </w:p>
    <w:p w14:paraId="7F9A9B80" w14:textId="77777777" w:rsidR="00000000" w:rsidRDefault="00B2572E">
      <w:pPr>
        <w:pStyle w:val="a0"/>
        <w:rPr>
          <w:rFonts w:hint="cs"/>
          <w:rtl/>
        </w:rPr>
      </w:pPr>
    </w:p>
    <w:p w14:paraId="694C7A54" w14:textId="77777777" w:rsidR="00000000" w:rsidRDefault="00B2572E">
      <w:pPr>
        <w:pStyle w:val="a0"/>
        <w:rPr>
          <w:rFonts w:hint="cs"/>
          <w:rtl/>
        </w:rPr>
      </w:pPr>
      <w:r>
        <w:rPr>
          <w:rFonts w:hint="cs"/>
          <w:rtl/>
        </w:rPr>
        <w:t>אדוני היושב-ראש, חברי הכנסת, ראשית, אני רוצה להדגיש שאני מאחל לעצמנו ומתפלל שבכל מקרה, כאשר תתקבל החלטה מדינית, כשהממשלה תקבל החלטה, הכנסת תקבל החלטה, היא תתבצע תוך שמירה על ההערכה שי</w:t>
      </w:r>
      <w:r>
        <w:rPr>
          <w:rFonts w:hint="cs"/>
          <w:rtl/>
        </w:rPr>
        <w:t xml:space="preserve">ש למתנחלים שנמצאים במקומם. אין ספק שהחרדה הגדולה ביותר שיכולה לתקוף אותנו היא מאותו עימות קשה שיכול להתקיים בתוך מדינת ישראל. לכן צריך לקיים זאת תוך השקעת מאמץ מרבי להגיע להבנה עם כל יישוב ויישוב ועם כל קבוצה וקבוצה. </w:t>
      </w:r>
    </w:p>
    <w:p w14:paraId="35FDDA08" w14:textId="77777777" w:rsidR="00000000" w:rsidRDefault="00B2572E">
      <w:pPr>
        <w:pStyle w:val="a0"/>
        <w:rPr>
          <w:rFonts w:hint="cs"/>
          <w:rtl/>
        </w:rPr>
      </w:pPr>
    </w:p>
    <w:p w14:paraId="66A245DD" w14:textId="77777777" w:rsidR="00000000" w:rsidRDefault="00B2572E">
      <w:pPr>
        <w:pStyle w:val="a0"/>
        <w:rPr>
          <w:rFonts w:hint="cs"/>
          <w:rtl/>
        </w:rPr>
      </w:pPr>
      <w:r>
        <w:rPr>
          <w:rFonts w:hint="cs"/>
          <w:rtl/>
        </w:rPr>
        <w:t>אבל אני רוצה לשאול את חבר הכנסת יתום:</w:t>
      </w:r>
      <w:r>
        <w:rPr>
          <w:rFonts w:hint="cs"/>
          <w:rtl/>
        </w:rPr>
        <w:t xml:space="preserve"> תראה, אתה לא יכול למכור  סחורה איך שנוח לך.  אי-אפשר שפעם ראש הממשלה יהיה מר ביטחון, ועכשיו אתה בא וקורא לו מישהו שהולך להביא לטרור. אי-אפשר שפעם אחת הוא יהיה יקיר ההתיישבות, ועכשיו אתה בא וכמעט מכנה אותו אויב ההתיישבות. אי-אפשר שפעם אחת הוא יהיה סולל דרכ</w:t>
      </w:r>
      <w:r>
        <w:rPr>
          <w:rFonts w:hint="cs"/>
          <w:rtl/>
        </w:rPr>
        <w:t>ה של מדינת ישראל בכל אתר ואתר, והיום אתה מכנה אותו כמעט המפנה הלאומי. אתה לא יכול.</w:t>
      </w:r>
    </w:p>
    <w:p w14:paraId="7A5F0AC5" w14:textId="77777777" w:rsidR="00000000" w:rsidRDefault="00B2572E">
      <w:pPr>
        <w:pStyle w:val="a0"/>
        <w:ind w:firstLine="0"/>
        <w:rPr>
          <w:rFonts w:hint="cs"/>
          <w:rtl/>
        </w:rPr>
      </w:pPr>
    </w:p>
    <w:p w14:paraId="2B2D1F74" w14:textId="77777777" w:rsidR="00000000" w:rsidRDefault="00B2572E">
      <w:pPr>
        <w:pStyle w:val="af0"/>
        <w:rPr>
          <w:rtl/>
        </w:rPr>
      </w:pPr>
      <w:r>
        <w:rPr>
          <w:rFonts w:hint="eastAsia"/>
          <w:rtl/>
        </w:rPr>
        <w:t>אהוד</w:t>
      </w:r>
      <w:r>
        <w:rPr>
          <w:rtl/>
        </w:rPr>
        <w:t xml:space="preserve"> יתום (הליכוד):</w:t>
      </w:r>
    </w:p>
    <w:p w14:paraId="7D1C7097" w14:textId="77777777" w:rsidR="00000000" w:rsidRDefault="00B2572E">
      <w:pPr>
        <w:pStyle w:val="a0"/>
        <w:rPr>
          <w:rFonts w:hint="cs"/>
          <w:rtl/>
        </w:rPr>
      </w:pPr>
    </w:p>
    <w:p w14:paraId="47184DB0" w14:textId="77777777" w:rsidR="00000000" w:rsidRDefault="00B2572E">
      <w:pPr>
        <w:pStyle w:val="a0"/>
        <w:rPr>
          <w:rFonts w:hint="cs"/>
          <w:rtl/>
        </w:rPr>
      </w:pPr>
      <w:r>
        <w:rPr>
          <w:rFonts w:hint="cs"/>
          <w:rtl/>
        </w:rPr>
        <w:t xml:space="preserve">למה אתה - - - </w:t>
      </w:r>
    </w:p>
    <w:p w14:paraId="0A692418" w14:textId="77777777" w:rsidR="00000000" w:rsidRDefault="00B2572E">
      <w:pPr>
        <w:pStyle w:val="a0"/>
        <w:ind w:firstLine="0"/>
        <w:rPr>
          <w:rFonts w:hint="cs"/>
          <w:rtl/>
        </w:rPr>
      </w:pPr>
    </w:p>
    <w:p w14:paraId="7E9A674F" w14:textId="77777777" w:rsidR="00000000" w:rsidRDefault="00B2572E">
      <w:pPr>
        <w:pStyle w:val="-"/>
        <w:rPr>
          <w:rtl/>
        </w:rPr>
      </w:pPr>
      <w:bookmarkStart w:id="284" w:name="FS000000557T17_02_2004_19_24_34C"/>
      <w:bookmarkEnd w:id="284"/>
      <w:r>
        <w:rPr>
          <w:rtl/>
        </w:rPr>
        <w:t>עמיר פרץ (עם אחד):</w:t>
      </w:r>
    </w:p>
    <w:p w14:paraId="047A438E" w14:textId="77777777" w:rsidR="00000000" w:rsidRDefault="00B2572E">
      <w:pPr>
        <w:pStyle w:val="a0"/>
        <w:rPr>
          <w:rtl/>
        </w:rPr>
      </w:pPr>
    </w:p>
    <w:p w14:paraId="617E49D1" w14:textId="77777777" w:rsidR="00000000" w:rsidRDefault="00B2572E">
      <w:pPr>
        <w:pStyle w:val="a0"/>
        <w:rPr>
          <w:rFonts w:hint="cs"/>
          <w:rtl/>
        </w:rPr>
      </w:pPr>
      <w:r>
        <w:rPr>
          <w:rFonts w:hint="cs"/>
          <w:rtl/>
        </w:rPr>
        <w:t>כי אני יוצא מתוך הנחה שראש הממשלה יביא הצעה, קשה ככל שתהיה, אם הוא היה בטוח כמוך שזה הולך לגרום לאיזו התקפת טרור בל</w:t>
      </w:r>
      <w:r>
        <w:rPr>
          <w:rFonts w:hint="cs"/>
          <w:rtl/>
        </w:rPr>
        <w:t xml:space="preserve">תי נשלטת </w:t>
      </w:r>
      <w:r>
        <w:rPr>
          <w:rtl/>
        </w:rPr>
        <w:t>–</w:t>
      </w:r>
      <w:r>
        <w:rPr>
          <w:rFonts w:hint="cs"/>
          <w:rtl/>
        </w:rPr>
        <w:t xml:space="preserve"> הרי אני גר בשדרות, ואני לא חושב שמבחינת ה"קסאמים" שמגיעים מבית-חאנון, לפינוי היישובים תהיה השפעה על אותו מתרס או מתחם או אותה גבעה שאני רואה כל בוקר מהבית. גם היום כשמישהו מבית-חאנון רוצה לשים שם את השרוול ולירות, הוא עושה זאת. </w:t>
      </w:r>
    </w:p>
    <w:p w14:paraId="44E2CFB6" w14:textId="77777777" w:rsidR="00000000" w:rsidRDefault="00B2572E">
      <w:pPr>
        <w:pStyle w:val="a0"/>
        <w:ind w:firstLine="0"/>
        <w:rPr>
          <w:rFonts w:hint="cs"/>
          <w:rtl/>
        </w:rPr>
      </w:pPr>
    </w:p>
    <w:p w14:paraId="4C474B77" w14:textId="77777777" w:rsidR="00000000" w:rsidRDefault="00B2572E">
      <w:pPr>
        <w:pStyle w:val="af0"/>
        <w:rPr>
          <w:rtl/>
        </w:rPr>
      </w:pPr>
      <w:r>
        <w:rPr>
          <w:rFonts w:hint="eastAsia"/>
          <w:rtl/>
        </w:rPr>
        <w:t>אהוד</w:t>
      </w:r>
      <w:r>
        <w:rPr>
          <w:rtl/>
        </w:rPr>
        <w:t xml:space="preserve"> יתום (הליכ</w:t>
      </w:r>
      <w:r>
        <w:rPr>
          <w:rtl/>
        </w:rPr>
        <w:t>וד):</w:t>
      </w:r>
    </w:p>
    <w:p w14:paraId="6626DF9B" w14:textId="77777777" w:rsidR="00000000" w:rsidRDefault="00B2572E">
      <w:pPr>
        <w:pStyle w:val="a0"/>
        <w:rPr>
          <w:rFonts w:hint="cs"/>
          <w:rtl/>
        </w:rPr>
      </w:pPr>
    </w:p>
    <w:p w14:paraId="7C5D332B" w14:textId="77777777" w:rsidR="00000000" w:rsidRDefault="00B2572E">
      <w:pPr>
        <w:pStyle w:val="a0"/>
        <w:rPr>
          <w:rFonts w:hint="cs"/>
          <w:rtl/>
        </w:rPr>
      </w:pPr>
      <w:r>
        <w:rPr>
          <w:rFonts w:hint="cs"/>
          <w:rtl/>
        </w:rPr>
        <w:t>מה ביקשתי? ביקשתי הסכם. אתה חסיד ההסכמים.</w:t>
      </w:r>
    </w:p>
    <w:p w14:paraId="1E80EE1C" w14:textId="77777777" w:rsidR="00000000" w:rsidRDefault="00B2572E">
      <w:pPr>
        <w:pStyle w:val="a0"/>
        <w:ind w:firstLine="0"/>
        <w:rPr>
          <w:rFonts w:hint="cs"/>
          <w:rtl/>
        </w:rPr>
      </w:pPr>
    </w:p>
    <w:p w14:paraId="533B7AD1" w14:textId="77777777" w:rsidR="00000000" w:rsidRDefault="00B2572E">
      <w:pPr>
        <w:pStyle w:val="af1"/>
        <w:rPr>
          <w:rtl/>
        </w:rPr>
      </w:pPr>
      <w:r>
        <w:rPr>
          <w:rFonts w:hint="eastAsia"/>
          <w:rtl/>
        </w:rPr>
        <w:t>היו</w:t>
      </w:r>
      <w:r>
        <w:rPr>
          <w:rtl/>
        </w:rPr>
        <w:t>"ר משה כחלון:</w:t>
      </w:r>
    </w:p>
    <w:p w14:paraId="2BE38B2E" w14:textId="77777777" w:rsidR="00000000" w:rsidRDefault="00B2572E">
      <w:pPr>
        <w:pStyle w:val="a0"/>
        <w:rPr>
          <w:rFonts w:hint="cs"/>
          <w:rtl/>
        </w:rPr>
      </w:pPr>
    </w:p>
    <w:p w14:paraId="535F22BA" w14:textId="77777777" w:rsidR="00000000" w:rsidRDefault="00B2572E">
      <w:pPr>
        <w:pStyle w:val="a0"/>
        <w:rPr>
          <w:rFonts w:hint="cs"/>
          <w:rtl/>
        </w:rPr>
      </w:pPr>
      <w:r>
        <w:rPr>
          <w:rFonts w:hint="cs"/>
          <w:rtl/>
        </w:rPr>
        <w:t xml:space="preserve">חבר הכנסת יתום, אני מבקש לאפשר לו לדבר. הבנתי, דיברת, זה נשמע לפרוטוקול. אבקש לסיים, חבר הכנסת פרץ. </w:t>
      </w:r>
    </w:p>
    <w:p w14:paraId="03C40A32" w14:textId="77777777" w:rsidR="00000000" w:rsidRDefault="00B2572E">
      <w:pPr>
        <w:pStyle w:val="a0"/>
        <w:rPr>
          <w:rtl/>
        </w:rPr>
      </w:pPr>
    </w:p>
    <w:p w14:paraId="12C7E4BA" w14:textId="77777777" w:rsidR="00000000" w:rsidRDefault="00B2572E">
      <w:pPr>
        <w:pStyle w:val="-"/>
        <w:rPr>
          <w:rtl/>
        </w:rPr>
      </w:pPr>
      <w:bookmarkStart w:id="285" w:name="FS000000557T17_02_2004_19_25_34C"/>
      <w:bookmarkEnd w:id="285"/>
      <w:r>
        <w:rPr>
          <w:rtl/>
        </w:rPr>
        <w:t>עמיר פרץ (עם אחד):</w:t>
      </w:r>
    </w:p>
    <w:p w14:paraId="199E6EC4" w14:textId="77777777" w:rsidR="00000000" w:rsidRDefault="00B2572E">
      <w:pPr>
        <w:pStyle w:val="a0"/>
        <w:rPr>
          <w:rtl/>
        </w:rPr>
      </w:pPr>
    </w:p>
    <w:p w14:paraId="6E0C1BB5" w14:textId="77777777" w:rsidR="00000000" w:rsidRDefault="00B2572E">
      <w:pPr>
        <w:pStyle w:val="a0"/>
        <w:rPr>
          <w:rFonts w:hint="cs"/>
          <w:rtl/>
        </w:rPr>
      </w:pPr>
      <w:r>
        <w:rPr>
          <w:rFonts w:hint="cs"/>
          <w:rtl/>
        </w:rPr>
        <w:t>למה לסיים? יש לי 20 שניות. אתה יודע מה זה 20 שניות בכדורסל?</w:t>
      </w:r>
    </w:p>
    <w:p w14:paraId="618FEC08" w14:textId="77777777" w:rsidR="00000000" w:rsidRDefault="00B2572E">
      <w:pPr>
        <w:pStyle w:val="a0"/>
        <w:ind w:firstLine="0"/>
        <w:rPr>
          <w:rFonts w:hint="cs"/>
          <w:rtl/>
        </w:rPr>
      </w:pPr>
    </w:p>
    <w:p w14:paraId="695EE3B8" w14:textId="77777777" w:rsidR="00000000" w:rsidRDefault="00B2572E">
      <w:pPr>
        <w:pStyle w:val="af1"/>
        <w:rPr>
          <w:rtl/>
        </w:rPr>
      </w:pPr>
      <w:r>
        <w:rPr>
          <w:rtl/>
        </w:rPr>
        <w:t xml:space="preserve">היו"ר </w:t>
      </w:r>
      <w:r>
        <w:rPr>
          <w:rtl/>
        </w:rPr>
        <w:t>משה כחלון:</w:t>
      </w:r>
    </w:p>
    <w:p w14:paraId="7852EA80" w14:textId="77777777" w:rsidR="00000000" w:rsidRDefault="00B2572E">
      <w:pPr>
        <w:pStyle w:val="a0"/>
        <w:rPr>
          <w:rtl/>
        </w:rPr>
      </w:pPr>
    </w:p>
    <w:p w14:paraId="1FFB167B" w14:textId="77777777" w:rsidR="00000000" w:rsidRDefault="00B2572E">
      <w:pPr>
        <w:pStyle w:val="a0"/>
        <w:rPr>
          <w:rFonts w:hint="cs"/>
          <w:rtl/>
        </w:rPr>
      </w:pPr>
      <w:r>
        <w:rPr>
          <w:rFonts w:hint="cs"/>
          <w:rtl/>
        </w:rPr>
        <w:t>אדוני, אתן לך 30 שניות.</w:t>
      </w:r>
    </w:p>
    <w:p w14:paraId="7E9A2866" w14:textId="77777777" w:rsidR="00000000" w:rsidRDefault="00B2572E">
      <w:pPr>
        <w:pStyle w:val="a0"/>
        <w:ind w:firstLine="0"/>
        <w:rPr>
          <w:rFonts w:hint="cs"/>
          <w:rtl/>
        </w:rPr>
      </w:pPr>
    </w:p>
    <w:p w14:paraId="7B0CC856" w14:textId="77777777" w:rsidR="00000000" w:rsidRDefault="00B2572E">
      <w:pPr>
        <w:pStyle w:val="-"/>
        <w:rPr>
          <w:rtl/>
        </w:rPr>
      </w:pPr>
      <w:bookmarkStart w:id="286" w:name="FS000001032T17_02_2004_19_44_49C"/>
      <w:bookmarkEnd w:id="286"/>
      <w:r>
        <w:rPr>
          <w:rtl/>
        </w:rPr>
        <w:t>עמיר פרץ (עם אחד):</w:t>
      </w:r>
    </w:p>
    <w:p w14:paraId="346E920A" w14:textId="77777777" w:rsidR="00000000" w:rsidRDefault="00B2572E">
      <w:pPr>
        <w:pStyle w:val="a0"/>
        <w:rPr>
          <w:rtl/>
        </w:rPr>
      </w:pPr>
    </w:p>
    <w:p w14:paraId="10E55AC9" w14:textId="77777777" w:rsidR="00000000" w:rsidRDefault="00B2572E">
      <w:pPr>
        <w:pStyle w:val="a0"/>
        <w:rPr>
          <w:rFonts w:hint="cs"/>
          <w:rtl/>
        </w:rPr>
      </w:pPr>
      <w:r>
        <w:rPr>
          <w:rFonts w:hint="cs"/>
          <w:rtl/>
        </w:rPr>
        <w:t xml:space="preserve">תודה. לכן אני בטוח שראש הממשלה מביא את הצעותיו מתוך ידיעה שאכן הטרור יצומצם. כך אני רוצה להאמין. אם יהיה הסכם, אדרבה ואדרבה. אם תהיה מדינה פלסטינית בתוך ההסכם, עוד יותר טוב. אם יהיה פינוי בהסכמה תוך </w:t>
      </w:r>
      <w:r>
        <w:rPr>
          <w:rFonts w:hint="cs"/>
          <w:rtl/>
        </w:rPr>
        <w:t xml:space="preserve">כדי כך שמגיעים להבנה גם עם המתנחלים, עוד יותר טוב. ודאי שאני חסיד ההסכם. אבל אם ראש הממשלה הגיע למסקנה שעל מנת להאיץ את התהליך הוא רוצה לבצע החלטה חד-צדדית, מהלך חד-צדדי, אם הוא יגיע למסקנה שכלו כל הקיצין והוא מגיע הנה לכנסת ומביא בפני הכנסת את הצעתו, אני </w:t>
      </w:r>
      <w:r>
        <w:rPr>
          <w:rFonts w:hint="cs"/>
          <w:rtl/>
        </w:rPr>
        <w:t>מעדיף שהכנסת תכריע.</w:t>
      </w:r>
    </w:p>
    <w:p w14:paraId="49D879A1" w14:textId="77777777" w:rsidR="00000000" w:rsidRDefault="00B2572E">
      <w:pPr>
        <w:pStyle w:val="a0"/>
        <w:ind w:firstLine="0"/>
        <w:rPr>
          <w:rFonts w:hint="cs"/>
          <w:rtl/>
        </w:rPr>
      </w:pPr>
    </w:p>
    <w:p w14:paraId="10BF0090" w14:textId="77777777" w:rsidR="00000000" w:rsidRDefault="00B2572E">
      <w:pPr>
        <w:pStyle w:val="af1"/>
        <w:rPr>
          <w:rtl/>
        </w:rPr>
      </w:pPr>
      <w:r>
        <w:rPr>
          <w:rtl/>
        </w:rPr>
        <w:t>היו"ר משה כחלון:</w:t>
      </w:r>
    </w:p>
    <w:p w14:paraId="0A855D72" w14:textId="77777777" w:rsidR="00000000" w:rsidRDefault="00B2572E">
      <w:pPr>
        <w:pStyle w:val="a0"/>
        <w:rPr>
          <w:rtl/>
        </w:rPr>
      </w:pPr>
    </w:p>
    <w:p w14:paraId="395E9CAE" w14:textId="77777777" w:rsidR="00000000" w:rsidRDefault="00B2572E">
      <w:pPr>
        <w:pStyle w:val="a0"/>
        <w:rPr>
          <w:rFonts w:hint="cs"/>
          <w:rtl/>
        </w:rPr>
      </w:pPr>
      <w:r>
        <w:rPr>
          <w:rFonts w:hint="cs"/>
          <w:rtl/>
        </w:rPr>
        <w:t>משפט לסיום.</w:t>
      </w:r>
    </w:p>
    <w:p w14:paraId="7DAD96E0" w14:textId="77777777" w:rsidR="00000000" w:rsidRDefault="00B2572E">
      <w:pPr>
        <w:pStyle w:val="a0"/>
        <w:ind w:firstLine="0"/>
        <w:rPr>
          <w:rFonts w:hint="cs"/>
          <w:rtl/>
        </w:rPr>
      </w:pPr>
    </w:p>
    <w:p w14:paraId="0781FD26" w14:textId="77777777" w:rsidR="00000000" w:rsidRDefault="00B2572E">
      <w:pPr>
        <w:pStyle w:val="-"/>
        <w:rPr>
          <w:rtl/>
        </w:rPr>
      </w:pPr>
      <w:bookmarkStart w:id="287" w:name="FS000001032T17_02_2004_19_46_20C"/>
      <w:bookmarkEnd w:id="287"/>
      <w:r>
        <w:rPr>
          <w:rtl/>
        </w:rPr>
        <w:t>עמיר פרץ (עם אחד):</w:t>
      </w:r>
    </w:p>
    <w:p w14:paraId="20D95254" w14:textId="77777777" w:rsidR="00000000" w:rsidRDefault="00B2572E">
      <w:pPr>
        <w:pStyle w:val="a0"/>
        <w:rPr>
          <w:rtl/>
        </w:rPr>
      </w:pPr>
    </w:p>
    <w:p w14:paraId="4C382AD8" w14:textId="77777777" w:rsidR="00000000" w:rsidRDefault="00B2572E">
      <w:pPr>
        <w:pStyle w:val="a0"/>
        <w:ind w:firstLine="720"/>
        <w:rPr>
          <w:rFonts w:hint="cs"/>
          <w:rtl/>
        </w:rPr>
      </w:pPr>
      <w:r>
        <w:rPr>
          <w:rFonts w:hint="cs"/>
          <w:rtl/>
        </w:rPr>
        <w:t>אם הוא מגיע למסקנה שאין לו ברירה אלא ללכת לעם, ויגיד שהדרך היחידה להביא לתמיכה בהסכם היא משאל-עם, אני מאוד מקווה שאתה תצליח להניע את כל הגורמים שיביאו בפנינו הסכם שלם. אין דבר יותר טוב</w:t>
      </w:r>
      <w:r>
        <w:rPr>
          <w:rFonts w:hint="cs"/>
          <w:rtl/>
        </w:rPr>
        <w:t xml:space="preserve"> מזה. זה הדבר החשוב ביותר שיכול לקרות למדינת ישראל. אבל אם ראש הממשלה יתייצב כאן ויבקש את גיבוי הכנסת למהלך חד-צדדי של התנתקות, אנחנו נתמוך בו.</w:t>
      </w:r>
    </w:p>
    <w:p w14:paraId="21D08181" w14:textId="77777777" w:rsidR="00000000" w:rsidRDefault="00B2572E">
      <w:pPr>
        <w:pStyle w:val="a0"/>
        <w:ind w:firstLine="0"/>
        <w:rPr>
          <w:rFonts w:hint="cs"/>
          <w:rtl/>
        </w:rPr>
      </w:pPr>
    </w:p>
    <w:p w14:paraId="5704EDF4" w14:textId="77777777" w:rsidR="00000000" w:rsidRDefault="00B2572E">
      <w:pPr>
        <w:pStyle w:val="af1"/>
        <w:rPr>
          <w:rFonts w:hint="cs"/>
          <w:rtl/>
        </w:rPr>
      </w:pPr>
      <w:r>
        <w:rPr>
          <w:rFonts w:hint="eastAsia"/>
          <w:rtl/>
        </w:rPr>
        <w:t>היו</w:t>
      </w:r>
      <w:r>
        <w:rPr>
          <w:rtl/>
        </w:rPr>
        <w:t>"ר משה כחלון:</w:t>
      </w:r>
    </w:p>
    <w:p w14:paraId="73299D67" w14:textId="77777777" w:rsidR="00000000" w:rsidRDefault="00B2572E">
      <w:pPr>
        <w:pStyle w:val="a0"/>
        <w:rPr>
          <w:rtl/>
        </w:rPr>
      </w:pPr>
    </w:p>
    <w:p w14:paraId="1E886A9C" w14:textId="77777777" w:rsidR="00000000" w:rsidRDefault="00B2572E">
      <w:pPr>
        <w:pStyle w:val="a0"/>
        <w:rPr>
          <w:rFonts w:hint="cs"/>
          <w:rtl/>
        </w:rPr>
      </w:pPr>
      <w:r>
        <w:rPr>
          <w:rFonts w:hint="cs"/>
          <w:rtl/>
        </w:rPr>
        <w:t xml:space="preserve">תודה רבה. חבר הכנסת יעקב מרגי, בבקשה.  אחריו </w:t>
      </w:r>
      <w:r>
        <w:rPr>
          <w:rtl/>
        </w:rPr>
        <w:t>–</w:t>
      </w:r>
      <w:r>
        <w:rPr>
          <w:rFonts w:hint="cs"/>
          <w:rtl/>
        </w:rPr>
        <w:t xml:space="preserve"> חבר הכנסת אליעזר כהן. אחריו </w:t>
      </w:r>
      <w:r>
        <w:rPr>
          <w:rtl/>
        </w:rPr>
        <w:t>–</w:t>
      </w:r>
      <w:r>
        <w:rPr>
          <w:rFonts w:hint="cs"/>
          <w:rtl/>
        </w:rPr>
        <w:t xml:space="preserve"> חברת הכנסת אתי ל</w:t>
      </w:r>
      <w:r>
        <w:rPr>
          <w:rFonts w:hint="cs"/>
          <w:rtl/>
        </w:rPr>
        <w:t xml:space="preserve">בני. שלוש דקות, בבקשה. </w:t>
      </w:r>
    </w:p>
    <w:p w14:paraId="726EB59D" w14:textId="77777777" w:rsidR="00000000" w:rsidRDefault="00B2572E">
      <w:pPr>
        <w:pStyle w:val="a0"/>
        <w:ind w:firstLine="0"/>
        <w:rPr>
          <w:rFonts w:hint="cs"/>
          <w:rtl/>
        </w:rPr>
      </w:pPr>
    </w:p>
    <w:p w14:paraId="1C3A4B2A" w14:textId="77777777" w:rsidR="00000000" w:rsidRDefault="00B2572E">
      <w:pPr>
        <w:pStyle w:val="a"/>
        <w:rPr>
          <w:rtl/>
        </w:rPr>
      </w:pPr>
      <w:bookmarkStart w:id="288" w:name="FS000001056T17_02_2004_19_27_27"/>
      <w:bookmarkStart w:id="289" w:name="_Toc67316670"/>
      <w:bookmarkEnd w:id="288"/>
      <w:r>
        <w:rPr>
          <w:rFonts w:hint="eastAsia"/>
          <w:rtl/>
        </w:rPr>
        <w:t>יעקב</w:t>
      </w:r>
      <w:r>
        <w:rPr>
          <w:rtl/>
        </w:rPr>
        <w:t xml:space="preserve"> מרגי (ש"ס):</w:t>
      </w:r>
      <w:bookmarkEnd w:id="289"/>
    </w:p>
    <w:p w14:paraId="036238F1" w14:textId="77777777" w:rsidR="00000000" w:rsidRDefault="00B2572E">
      <w:pPr>
        <w:pStyle w:val="a0"/>
        <w:rPr>
          <w:rFonts w:hint="cs"/>
          <w:rtl/>
        </w:rPr>
      </w:pPr>
    </w:p>
    <w:p w14:paraId="6A2F2F3E" w14:textId="77777777" w:rsidR="00000000" w:rsidRDefault="00B2572E">
      <w:pPr>
        <w:pStyle w:val="a0"/>
        <w:rPr>
          <w:rFonts w:hint="cs"/>
          <w:rtl/>
        </w:rPr>
      </w:pPr>
      <w:r>
        <w:rPr>
          <w:rFonts w:hint="cs"/>
          <w:rtl/>
        </w:rPr>
        <w:t>אדוני היושב-ראש, חברי חברי הכנסת, ברצוני להתייחס, כמו חברי, להודעתו של ראש הממשלה  על תוכנית ההתנתקות מחבל-עזה. אני מתפלא מה קורה לצורת החשיבה במדינה שלנו, מה צורת החשיבה של המנהיגים שלנו. האם הצורך למצוא חן בעיני</w:t>
      </w:r>
      <w:r>
        <w:rPr>
          <w:rFonts w:hint="cs"/>
          <w:rtl/>
        </w:rPr>
        <w:t xml:space="preserve"> מישהו או  לתפוס כותרת גובר על האחריות הלאומית, גובר על המצפון האנושי?</w:t>
      </w:r>
    </w:p>
    <w:p w14:paraId="2F34587B" w14:textId="77777777" w:rsidR="00000000" w:rsidRDefault="00B2572E">
      <w:pPr>
        <w:pStyle w:val="a0"/>
        <w:rPr>
          <w:rFonts w:hint="cs"/>
          <w:rtl/>
        </w:rPr>
      </w:pPr>
    </w:p>
    <w:p w14:paraId="0633434C" w14:textId="77777777" w:rsidR="00000000" w:rsidRDefault="00B2572E">
      <w:pPr>
        <w:pStyle w:val="a0"/>
        <w:rPr>
          <w:rFonts w:hint="cs"/>
          <w:rtl/>
        </w:rPr>
      </w:pPr>
      <w:r>
        <w:rPr>
          <w:rFonts w:hint="cs"/>
          <w:rtl/>
        </w:rPr>
        <w:t>אין כמו הממשלה הזאת שיודעת מה חשיבות חבל ארץ זה בהגנה על מולדתנו. הרי אתם יודעים, כשאתם נוסעים מאשקלון לכיוון צומת יד-מרדכי, מספיק שלא שמת לב וטעית, והגעת למחסום ארז. אנחנו יודעים מה ה</w:t>
      </w:r>
      <w:r>
        <w:rPr>
          <w:rFonts w:hint="cs"/>
          <w:rtl/>
        </w:rPr>
        <w:t>"קטיושות" עושות בבית-חאנון. אנחנו יודעים מה האמל"ח שזורם לרצועת-עזה או מרצועת-עזה.</w:t>
      </w:r>
    </w:p>
    <w:p w14:paraId="77A98190" w14:textId="77777777" w:rsidR="00000000" w:rsidRDefault="00B2572E">
      <w:pPr>
        <w:pStyle w:val="a0"/>
        <w:rPr>
          <w:rFonts w:hint="cs"/>
          <w:rtl/>
        </w:rPr>
      </w:pPr>
    </w:p>
    <w:p w14:paraId="3CDC720A" w14:textId="77777777" w:rsidR="00000000" w:rsidRDefault="00B2572E">
      <w:pPr>
        <w:pStyle w:val="a0"/>
        <w:rPr>
          <w:rFonts w:hint="cs"/>
          <w:rtl/>
        </w:rPr>
      </w:pPr>
      <w:r>
        <w:rPr>
          <w:rFonts w:hint="cs"/>
          <w:rtl/>
        </w:rPr>
        <w:t xml:space="preserve"> אני מתפלא. יש לאחרונה תחושה שהממשלה  נכנסת בכל דבר טוב. התעוררנו בוקר אחד והנה אריאל שרון, המצביא הדגול עם הרקורד העשיר </w:t>
      </w:r>
      <w:r>
        <w:rPr>
          <w:rtl/>
        </w:rPr>
        <w:t>–</w:t>
      </w:r>
      <w:r>
        <w:rPr>
          <w:rFonts w:hint="cs"/>
          <w:rtl/>
        </w:rPr>
        <w:t xml:space="preserve"> התנתקות מחבל-עזה. אני כבר לא מדבר על מה חושבים הת</w:t>
      </w:r>
      <w:r>
        <w:rPr>
          <w:rFonts w:hint="cs"/>
          <w:rtl/>
        </w:rPr>
        <w:t>ושבים בחבל ארץ זה. הם הלכו והפריחו את השממה, הגנו בגופם, בנפשם. הייתי אומר, באיברי גופם. חלקים גדולים מהם חוו את הפגיעות, אם לא בהם, במשפחותיהם. הם השקיעו מכספם, בנו בתים בשליחות ממשלות ישראל. אני מתפלא. אני אומר לכם, חברי בימין, אני משתגע. תאמינו לי, אנחנ</w:t>
      </w:r>
      <w:r>
        <w:rPr>
          <w:rFonts w:hint="cs"/>
          <w:rtl/>
        </w:rPr>
        <w:t>ו כל הזמן עושים אותה טעות. מה היה רע בממשלות השמאל? הן לא עשו את מה שעושות ממשלות הימין לדורותיהן. אולי נזמין דוח מהממ"מ בכנסת. אני משתגע, מה עוד הממשלה הזאת יכולה להביא עלינו.</w:t>
      </w:r>
    </w:p>
    <w:p w14:paraId="700FC5DE" w14:textId="77777777" w:rsidR="00000000" w:rsidRDefault="00B2572E">
      <w:pPr>
        <w:pStyle w:val="a0"/>
        <w:ind w:firstLine="0"/>
        <w:rPr>
          <w:rFonts w:hint="cs"/>
          <w:rtl/>
        </w:rPr>
      </w:pPr>
    </w:p>
    <w:p w14:paraId="2826C67E" w14:textId="77777777" w:rsidR="00000000" w:rsidRDefault="00B2572E">
      <w:pPr>
        <w:pStyle w:val="a0"/>
        <w:rPr>
          <w:rFonts w:hint="cs"/>
          <w:rtl/>
        </w:rPr>
      </w:pPr>
      <w:r>
        <w:rPr>
          <w:rFonts w:hint="cs"/>
          <w:rtl/>
        </w:rPr>
        <w:t>לגבי משאל-עם, אדוני היושב-ראש, הממשלה הזאת אין לה זכות לבקש משאל-עם. לא ביקשתם</w:t>
      </w:r>
      <w:r>
        <w:rPr>
          <w:rFonts w:hint="cs"/>
          <w:rtl/>
        </w:rPr>
        <w:t xml:space="preserve"> את דעתו של העם כשכיסחתם אותו, סליחה על הביטוי, וריסקתם אותו, וריסקתם את הכלכלה שלו, לקחתם את פת-לחמו, והיום אתם מתייפייפים במשאל-עם. אין משאל-עם.</w:t>
      </w:r>
    </w:p>
    <w:p w14:paraId="72999887" w14:textId="77777777" w:rsidR="00000000" w:rsidRDefault="00B2572E">
      <w:pPr>
        <w:pStyle w:val="a0"/>
        <w:rPr>
          <w:rFonts w:hint="cs"/>
          <w:rtl/>
        </w:rPr>
      </w:pPr>
    </w:p>
    <w:p w14:paraId="097D5B32" w14:textId="77777777" w:rsidR="00000000" w:rsidRDefault="00B2572E">
      <w:pPr>
        <w:pStyle w:val="a0"/>
        <w:rPr>
          <w:rFonts w:hint="cs"/>
          <w:rtl/>
        </w:rPr>
      </w:pPr>
      <w:bookmarkStart w:id="290" w:name="FS000001056T17_02_2004_20_00_17C"/>
      <w:bookmarkEnd w:id="290"/>
      <w:r>
        <w:rPr>
          <w:rFonts w:hint="cs"/>
          <w:rtl/>
        </w:rPr>
        <w:t>העם אמר את דברו. העם בחר ממשלה ימנית, נתן לכם את כל הקרדיט. תפסיקו להשתפן, תעמדו בגאון ובגאווה. חבל ארץ זה ש</w:t>
      </w:r>
      <w:r>
        <w:rPr>
          <w:rFonts w:hint="cs"/>
          <w:rtl/>
        </w:rPr>
        <w:t>ל גוש-קטיף חשוב לנו, חשוב לעם ישראל וחשוב לקיום עם ישראל. תודה רבה.</w:t>
      </w:r>
    </w:p>
    <w:p w14:paraId="29205339" w14:textId="77777777" w:rsidR="00000000" w:rsidRDefault="00B2572E">
      <w:pPr>
        <w:pStyle w:val="a0"/>
        <w:rPr>
          <w:rFonts w:hint="cs"/>
          <w:rtl/>
        </w:rPr>
      </w:pPr>
    </w:p>
    <w:p w14:paraId="5825852D" w14:textId="77777777" w:rsidR="00000000" w:rsidRDefault="00B2572E">
      <w:pPr>
        <w:pStyle w:val="af1"/>
        <w:rPr>
          <w:rtl/>
        </w:rPr>
      </w:pPr>
      <w:r>
        <w:rPr>
          <w:rtl/>
        </w:rPr>
        <w:t>היו"ר משה כחלון:</w:t>
      </w:r>
    </w:p>
    <w:p w14:paraId="3272F686" w14:textId="77777777" w:rsidR="00000000" w:rsidRDefault="00B2572E">
      <w:pPr>
        <w:pStyle w:val="a0"/>
        <w:rPr>
          <w:rtl/>
        </w:rPr>
      </w:pPr>
    </w:p>
    <w:p w14:paraId="7F685116" w14:textId="77777777" w:rsidR="00000000" w:rsidRDefault="00B2572E">
      <w:pPr>
        <w:pStyle w:val="a0"/>
        <w:rPr>
          <w:rFonts w:hint="cs"/>
          <w:rtl/>
        </w:rPr>
      </w:pPr>
      <w:r>
        <w:rPr>
          <w:rFonts w:hint="cs"/>
          <w:rtl/>
        </w:rPr>
        <w:t>תודה רבה. חבר הכנסת אליעזר כהן - אינו נוכח. חברת הכנסת אתי לבני, בבקשה; סגנית יושב-ראש הכנסת, עמיתתי.</w:t>
      </w:r>
    </w:p>
    <w:p w14:paraId="5FFBB419" w14:textId="77777777" w:rsidR="00000000" w:rsidRDefault="00B2572E">
      <w:pPr>
        <w:pStyle w:val="a"/>
        <w:rPr>
          <w:rFonts w:hint="cs"/>
          <w:rtl/>
        </w:rPr>
      </w:pPr>
    </w:p>
    <w:p w14:paraId="56390DB4" w14:textId="77777777" w:rsidR="00000000" w:rsidRDefault="00B2572E">
      <w:pPr>
        <w:pStyle w:val="a"/>
        <w:rPr>
          <w:rtl/>
        </w:rPr>
      </w:pPr>
      <w:bookmarkStart w:id="291" w:name="FS000001051T17_02_2004_21_32_30"/>
      <w:bookmarkStart w:id="292" w:name="_Toc67316671"/>
      <w:bookmarkEnd w:id="291"/>
      <w:r>
        <w:rPr>
          <w:rFonts w:hint="eastAsia"/>
          <w:rtl/>
        </w:rPr>
        <w:t>אתי</w:t>
      </w:r>
      <w:r>
        <w:rPr>
          <w:rtl/>
        </w:rPr>
        <w:t xml:space="preserve"> לבני (שינוי):</w:t>
      </w:r>
      <w:bookmarkEnd w:id="292"/>
    </w:p>
    <w:p w14:paraId="65CF9E6F" w14:textId="77777777" w:rsidR="00000000" w:rsidRDefault="00B2572E">
      <w:pPr>
        <w:pStyle w:val="a0"/>
        <w:rPr>
          <w:rtl/>
        </w:rPr>
      </w:pPr>
    </w:p>
    <w:p w14:paraId="68FE05AD" w14:textId="77777777" w:rsidR="00000000" w:rsidRDefault="00B2572E">
      <w:pPr>
        <w:pStyle w:val="a0"/>
        <w:rPr>
          <w:rFonts w:hint="cs"/>
          <w:rtl/>
        </w:rPr>
      </w:pPr>
      <w:r>
        <w:rPr>
          <w:rFonts w:hint="cs"/>
          <w:rtl/>
        </w:rPr>
        <w:t>עמיתי היושב-ראש, סגן יושב-ראש הכנסת חבר הכנסת כ</w:t>
      </w:r>
      <w:r>
        <w:rPr>
          <w:rFonts w:hint="cs"/>
          <w:rtl/>
        </w:rPr>
        <w:t>חלון, חברי וחברותי חברי הכנסת, אנחנו רוצים לברך את ראש הממשלה על תוכנית ההתנתקות שלו. סוף-סוף היא קרמה עור וגידים. שמענו את הפרומו בכנס הרצלייה, אבל לא שמענו את המלים. עכשיו אנחנו שומעים את המלים, את השמות.</w:t>
      </w:r>
    </w:p>
    <w:p w14:paraId="742CB9A0" w14:textId="77777777" w:rsidR="00000000" w:rsidRDefault="00B2572E">
      <w:pPr>
        <w:pStyle w:val="a0"/>
        <w:rPr>
          <w:rFonts w:hint="cs"/>
          <w:rtl/>
        </w:rPr>
      </w:pPr>
    </w:p>
    <w:p w14:paraId="72DA3206" w14:textId="77777777" w:rsidR="00000000" w:rsidRDefault="00B2572E">
      <w:pPr>
        <w:pStyle w:val="a0"/>
        <w:rPr>
          <w:rFonts w:hint="cs"/>
          <w:rtl/>
        </w:rPr>
      </w:pPr>
      <w:r>
        <w:rPr>
          <w:rFonts w:hint="cs"/>
          <w:rtl/>
        </w:rPr>
        <w:t xml:space="preserve"> הוא מתכוון לדעתה של שינוי, כי חלק מהתוכנית ששינ</w:t>
      </w:r>
      <w:r>
        <w:rPr>
          <w:rFonts w:hint="cs"/>
          <w:rtl/>
        </w:rPr>
        <w:t>וי הציגה בפני ראש הממשלה, בפני הממשלה, בין הדברים העיקריים היה פינוי נצרים, למעשה פינוי חד-צדדי של רצועת-עזה. אנחנו חושבים, ואני שמחה שראש הממשלה הגיע גם הוא למסקנה, שאי-אפשר להמשיך לדשדש בבוץ. בתוך הוואקום הזה של האי-עשייה, צומחים עשבי בר, והתפקיד של הממש</w:t>
      </w:r>
      <w:r>
        <w:rPr>
          <w:rFonts w:hint="cs"/>
          <w:rtl/>
        </w:rPr>
        <w:t xml:space="preserve">לה ושל הכנסת להתחיל במהלכים כדי לנסות לקדם ולהוציא את הסכסוך הזה מהמצב שבו הוא נמצא. </w:t>
      </w:r>
    </w:p>
    <w:p w14:paraId="37BDF69C" w14:textId="77777777" w:rsidR="00000000" w:rsidRDefault="00B2572E">
      <w:pPr>
        <w:pStyle w:val="a0"/>
        <w:rPr>
          <w:rFonts w:hint="cs"/>
          <w:rtl/>
        </w:rPr>
      </w:pPr>
    </w:p>
    <w:p w14:paraId="0DAA7DD7" w14:textId="77777777" w:rsidR="00000000" w:rsidRDefault="00B2572E">
      <w:pPr>
        <w:pStyle w:val="a0"/>
        <w:rPr>
          <w:rFonts w:hint="cs"/>
          <w:rtl/>
        </w:rPr>
      </w:pPr>
      <w:r>
        <w:rPr>
          <w:rFonts w:hint="cs"/>
          <w:rtl/>
        </w:rPr>
        <w:t>נכון שאת ההתנתקות מרצועת-עזה אנחנו רואים כתוכנית שהיא טובה לנו. היא לא טובה לפלסטינים או לעולם הערבי, היא טובה לנו. לנו אין מה לחפש שם. זו היתה טעות להיכנס לשם, טעות להי</w:t>
      </w:r>
      <w:r>
        <w:rPr>
          <w:rFonts w:hint="cs"/>
          <w:rtl/>
        </w:rPr>
        <w:t xml:space="preserve">שאר שם וטעות להישאר שם יום נוסף. אין ל-7,500 ישראלים מה לחפש בין 1.2 מיליון ערבים ברצועת-עזה. </w:t>
      </w:r>
    </w:p>
    <w:p w14:paraId="60AA594D" w14:textId="77777777" w:rsidR="00000000" w:rsidRDefault="00B2572E">
      <w:pPr>
        <w:pStyle w:val="a0"/>
        <w:rPr>
          <w:rFonts w:hint="cs"/>
          <w:rtl/>
        </w:rPr>
      </w:pPr>
    </w:p>
    <w:p w14:paraId="0230C1A8" w14:textId="77777777" w:rsidR="00000000" w:rsidRDefault="00B2572E">
      <w:pPr>
        <w:pStyle w:val="a0"/>
        <w:rPr>
          <w:rFonts w:hint="cs"/>
          <w:rtl/>
        </w:rPr>
      </w:pPr>
      <w:r>
        <w:rPr>
          <w:rFonts w:hint="cs"/>
          <w:rtl/>
        </w:rPr>
        <w:t>כמו שאמרו לפני, לבי על המתנחלים. אני שומעת את הכאב האמיתי שלהם, הכאב וההתרסה  נגד האב הגדול, נגד האבות הגדולים ששלחו אותם לשם: שרון, אתה אמרת לנו ללכת לשם, ואנח</w:t>
      </w:r>
      <w:r>
        <w:rPr>
          <w:rFonts w:hint="cs"/>
          <w:rtl/>
        </w:rPr>
        <w:t xml:space="preserve">נו הלכנו; אתה קראת לנו להתיישב על הגבעות, ואנחנו הלכנו. אני מאמינה לכאב הזה, ואני מכבדת אותו, ואני מקווה שהדברים האלה ייעשו בהסכמות ובהידברות. אבל ההתנתקות היא מחויבת המציאות, אין מה לעשות, ויפה שעה אחת קודם. </w:t>
      </w:r>
    </w:p>
    <w:p w14:paraId="238205FA" w14:textId="77777777" w:rsidR="00000000" w:rsidRDefault="00B2572E">
      <w:pPr>
        <w:pStyle w:val="a0"/>
        <w:rPr>
          <w:rFonts w:hint="cs"/>
          <w:rtl/>
        </w:rPr>
      </w:pPr>
    </w:p>
    <w:p w14:paraId="4E2C0749" w14:textId="77777777" w:rsidR="00000000" w:rsidRDefault="00B2572E">
      <w:pPr>
        <w:pStyle w:val="a0"/>
        <w:rPr>
          <w:rFonts w:hint="cs"/>
          <w:rtl/>
        </w:rPr>
      </w:pPr>
      <w:r>
        <w:rPr>
          <w:rFonts w:hint="cs"/>
          <w:rtl/>
        </w:rPr>
        <w:t xml:space="preserve">אני דואגת מה יקרה ביהודה ובשומרון. שם העניין </w:t>
      </w:r>
      <w:r>
        <w:rPr>
          <w:rFonts w:hint="cs"/>
          <w:rtl/>
        </w:rPr>
        <w:t xml:space="preserve">הרבה יותר קשה, ואני לא שמעתי שום דבר ברור מראש הממשלה, איך הוא רואה את המצב הסופי. </w:t>
      </w:r>
    </w:p>
    <w:p w14:paraId="0A206698" w14:textId="77777777" w:rsidR="00000000" w:rsidRDefault="00B2572E">
      <w:pPr>
        <w:pStyle w:val="a0"/>
        <w:rPr>
          <w:rFonts w:hint="cs"/>
          <w:rtl/>
        </w:rPr>
      </w:pPr>
    </w:p>
    <w:p w14:paraId="180C9E5A" w14:textId="77777777" w:rsidR="00000000" w:rsidRDefault="00B2572E">
      <w:pPr>
        <w:pStyle w:val="a0"/>
        <w:rPr>
          <w:rFonts w:hint="cs"/>
          <w:rtl/>
        </w:rPr>
      </w:pPr>
      <w:r>
        <w:rPr>
          <w:rFonts w:hint="cs"/>
          <w:rtl/>
        </w:rPr>
        <w:t>הטענות של ההתנתקות החד-צדדית כפרס לטרור, זה נראה לי שוב שימוש במשפטים שלא אומרים שום דבר. מה יקרה לטרור? הטרור יהיה יותר גדול, פחות גדול? מה, הפלסטינים ירקדו על הגגות? שיר</w:t>
      </w:r>
      <w:r>
        <w:rPr>
          <w:rFonts w:hint="cs"/>
          <w:rtl/>
        </w:rPr>
        <w:t xml:space="preserve">קדו. </w:t>
      </w:r>
    </w:p>
    <w:p w14:paraId="3723A0F6" w14:textId="77777777" w:rsidR="00000000" w:rsidRDefault="00B2572E">
      <w:pPr>
        <w:pStyle w:val="a0"/>
        <w:rPr>
          <w:rFonts w:hint="cs"/>
          <w:rtl/>
        </w:rPr>
      </w:pPr>
    </w:p>
    <w:p w14:paraId="6CE2D508" w14:textId="77777777" w:rsidR="00000000" w:rsidRDefault="00B2572E">
      <w:pPr>
        <w:pStyle w:val="af1"/>
        <w:rPr>
          <w:rtl/>
        </w:rPr>
      </w:pPr>
      <w:r>
        <w:rPr>
          <w:rtl/>
        </w:rPr>
        <w:t>היו"ר משה כחלון:</w:t>
      </w:r>
    </w:p>
    <w:p w14:paraId="551381AD" w14:textId="77777777" w:rsidR="00000000" w:rsidRDefault="00B2572E">
      <w:pPr>
        <w:pStyle w:val="a0"/>
        <w:rPr>
          <w:rtl/>
        </w:rPr>
      </w:pPr>
    </w:p>
    <w:p w14:paraId="6862A7BB" w14:textId="77777777" w:rsidR="00000000" w:rsidRDefault="00B2572E">
      <w:pPr>
        <w:pStyle w:val="a0"/>
        <w:rPr>
          <w:rFonts w:hint="cs"/>
          <w:rtl/>
        </w:rPr>
      </w:pPr>
      <w:r>
        <w:rPr>
          <w:rFonts w:hint="cs"/>
          <w:rtl/>
        </w:rPr>
        <w:t>אני מבקש לסיים, חברת הכנסת לבני.</w:t>
      </w:r>
    </w:p>
    <w:p w14:paraId="2BC9A1A1" w14:textId="77777777" w:rsidR="00000000" w:rsidRDefault="00B2572E">
      <w:pPr>
        <w:pStyle w:val="a0"/>
        <w:rPr>
          <w:rFonts w:hint="cs"/>
          <w:rtl/>
        </w:rPr>
      </w:pPr>
    </w:p>
    <w:p w14:paraId="714A5828" w14:textId="77777777" w:rsidR="00000000" w:rsidRDefault="00B2572E">
      <w:pPr>
        <w:pStyle w:val="-"/>
        <w:rPr>
          <w:rtl/>
        </w:rPr>
      </w:pPr>
      <w:bookmarkStart w:id="293" w:name="FS000001056T17_02_2004_20_14_57C"/>
      <w:bookmarkStart w:id="294" w:name="FS000001051T17_02_2004_20_15_06"/>
      <w:bookmarkStart w:id="295" w:name="FS000001051T17_02_2004_20_15_09C"/>
      <w:bookmarkEnd w:id="293"/>
      <w:bookmarkEnd w:id="294"/>
      <w:bookmarkEnd w:id="295"/>
      <w:r>
        <w:rPr>
          <w:rtl/>
        </w:rPr>
        <w:t>אתי לבני (שינוי):</w:t>
      </w:r>
    </w:p>
    <w:p w14:paraId="4C24D8FD" w14:textId="77777777" w:rsidR="00000000" w:rsidRDefault="00B2572E">
      <w:pPr>
        <w:pStyle w:val="a0"/>
        <w:rPr>
          <w:rtl/>
        </w:rPr>
      </w:pPr>
    </w:p>
    <w:p w14:paraId="3CA52F76" w14:textId="77777777" w:rsidR="00000000" w:rsidRDefault="00B2572E">
      <w:pPr>
        <w:pStyle w:val="a0"/>
        <w:rPr>
          <w:rFonts w:hint="cs"/>
          <w:rtl/>
        </w:rPr>
      </w:pPr>
      <w:r>
        <w:rPr>
          <w:rFonts w:hint="cs"/>
          <w:rtl/>
        </w:rPr>
        <w:t xml:space="preserve">אנחנו מתחילים בדרך הארוכה כדי להגיע להסכם עם העם הפלסטיני, בין בצורה חד-צדדית, ובין  - כמובן עדיף הרבה הרבה יותר </w:t>
      </w:r>
      <w:r>
        <w:rPr>
          <w:rtl/>
        </w:rPr>
        <w:t>–</w:t>
      </w:r>
      <w:r>
        <w:rPr>
          <w:rFonts w:hint="cs"/>
          <w:rtl/>
        </w:rPr>
        <w:t xml:space="preserve"> במשא-ומתן. תודה.</w:t>
      </w:r>
    </w:p>
    <w:p w14:paraId="281A9BA2" w14:textId="77777777" w:rsidR="00000000" w:rsidRDefault="00B2572E">
      <w:pPr>
        <w:pStyle w:val="a0"/>
        <w:rPr>
          <w:rFonts w:hint="cs"/>
          <w:rtl/>
        </w:rPr>
      </w:pPr>
    </w:p>
    <w:p w14:paraId="1FD1608F" w14:textId="77777777" w:rsidR="00000000" w:rsidRDefault="00B2572E">
      <w:pPr>
        <w:pStyle w:val="af1"/>
        <w:rPr>
          <w:rtl/>
        </w:rPr>
      </w:pPr>
      <w:r>
        <w:rPr>
          <w:rtl/>
        </w:rPr>
        <w:t>היו"ר משה כחלון:</w:t>
      </w:r>
    </w:p>
    <w:p w14:paraId="3E720519" w14:textId="77777777" w:rsidR="00000000" w:rsidRDefault="00B2572E">
      <w:pPr>
        <w:pStyle w:val="a0"/>
        <w:rPr>
          <w:rtl/>
        </w:rPr>
      </w:pPr>
    </w:p>
    <w:p w14:paraId="373A5DEF" w14:textId="77777777" w:rsidR="00000000" w:rsidRDefault="00B2572E">
      <w:pPr>
        <w:pStyle w:val="a0"/>
        <w:rPr>
          <w:rFonts w:hint="cs"/>
          <w:rtl/>
        </w:rPr>
      </w:pPr>
      <w:r>
        <w:rPr>
          <w:rFonts w:hint="cs"/>
          <w:rtl/>
        </w:rPr>
        <w:t>תודה רבה. חבר הכנסת אילן של</w:t>
      </w:r>
      <w:r>
        <w:rPr>
          <w:rFonts w:hint="cs"/>
          <w:rtl/>
        </w:rPr>
        <w:t xml:space="preserve">גי, בבקשה. אחריו </w:t>
      </w:r>
      <w:r>
        <w:rPr>
          <w:rtl/>
        </w:rPr>
        <w:t>–</w:t>
      </w:r>
      <w:r>
        <w:rPr>
          <w:rFonts w:hint="cs"/>
          <w:rtl/>
        </w:rPr>
        <w:t xml:space="preserve"> חבר הכנסת מוחמד ברכה, ואחריו - חבר הכנסת אריה אלדד. שלוש דקות, בבקשה.</w:t>
      </w:r>
    </w:p>
    <w:p w14:paraId="55326919" w14:textId="77777777" w:rsidR="00000000" w:rsidRDefault="00B2572E">
      <w:pPr>
        <w:pStyle w:val="a0"/>
        <w:rPr>
          <w:rFonts w:hint="cs"/>
          <w:rtl/>
        </w:rPr>
      </w:pPr>
    </w:p>
    <w:p w14:paraId="09F6C4AB" w14:textId="77777777" w:rsidR="00000000" w:rsidRDefault="00B2572E">
      <w:pPr>
        <w:pStyle w:val="a"/>
        <w:rPr>
          <w:rtl/>
        </w:rPr>
      </w:pPr>
      <w:bookmarkStart w:id="296" w:name="FS000001046T17_02_2004_19_34_48"/>
      <w:bookmarkStart w:id="297" w:name="_Toc67316672"/>
      <w:bookmarkEnd w:id="296"/>
      <w:r>
        <w:rPr>
          <w:rFonts w:hint="eastAsia"/>
          <w:rtl/>
        </w:rPr>
        <w:t>אילן</w:t>
      </w:r>
      <w:r>
        <w:rPr>
          <w:rtl/>
        </w:rPr>
        <w:t xml:space="preserve"> שלגי (שינוי):</w:t>
      </w:r>
      <w:bookmarkEnd w:id="297"/>
    </w:p>
    <w:p w14:paraId="5AE38CC4" w14:textId="77777777" w:rsidR="00000000" w:rsidRDefault="00B2572E">
      <w:pPr>
        <w:pStyle w:val="a0"/>
        <w:rPr>
          <w:rFonts w:hint="cs"/>
          <w:rtl/>
        </w:rPr>
      </w:pPr>
    </w:p>
    <w:p w14:paraId="669C2154" w14:textId="77777777" w:rsidR="00000000" w:rsidRDefault="00B2572E">
      <w:pPr>
        <w:pStyle w:val="a0"/>
        <w:rPr>
          <w:rFonts w:hint="cs"/>
          <w:rtl/>
        </w:rPr>
      </w:pPr>
      <w:r>
        <w:rPr>
          <w:rFonts w:hint="cs"/>
          <w:rtl/>
        </w:rPr>
        <w:t>אדוני היושב-ראש, חברות וחברי הכנסת, תוכניתו של ראש הממשלה לפינוי ההתנחלויות מרצועת-עזה עדיין לא הובהרה. האם נפנה רק את המתנחלים ונשאיר ברצועה את צ</w:t>
      </w:r>
      <w:r>
        <w:rPr>
          <w:rFonts w:hint="cs"/>
          <w:rtl/>
        </w:rPr>
        <w:t>ה"ל, והיכן? האם יישאר הצבא בנצרים, אשר בעבר נאמר לנו על-ידי ראש הממשלה שהיא שומרת על נמל עזה? נצרים, אשר ממנה יוכל צה"ל ביתר קלות לחסום את צירי האורך ברצועה. האם יישאר צה"ל באזור החיץ בין הרצועה למצרים? האם תורחב רצועה זו? מה לגבי שלוש ההתנחלויות בצפון הרצ</w:t>
      </w:r>
      <w:r>
        <w:rPr>
          <w:rFonts w:hint="cs"/>
          <w:rtl/>
        </w:rPr>
        <w:t>ועה, דוגית, ניסנית ואלי-סיני, שאליהן יש רצף טריטוריאלי מישראל? מה משמעות אחזקתן לעניין זכויות במדף היבשתי באזור שבו יש מאגרי גז בים?</w:t>
      </w:r>
    </w:p>
    <w:p w14:paraId="0EB78376" w14:textId="77777777" w:rsidR="00000000" w:rsidRDefault="00B2572E">
      <w:pPr>
        <w:pStyle w:val="a0"/>
        <w:rPr>
          <w:rFonts w:hint="cs"/>
          <w:rtl/>
        </w:rPr>
      </w:pPr>
    </w:p>
    <w:p w14:paraId="313B0795" w14:textId="77777777" w:rsidR="00000000" w:rsidRDefault="00B2572E">
      <w:pPr>
        <w:pStyle w:val="a0"/>
        <w:rPr>
          <w:rFonts w:hint="cs"/>
          <w:rtl/>
        </w:rPr>
      </w:pPr>
      <w:r>
        <w:rPr>
          <w:rFonts w:hint="cs"/>
          <w:rtl/>
        </w:rPr>
        <w:t>לטעמי, יהיה צורך בסופו של דבר לפנות את כל רצועת-עזה, אבל זה יהיה לא בלי תמורה. ה"חמאס" וגם ערפאת אינם מעוניינים בנסיגה חד-</w:t>
      </w:r>
      <w:r>
        <w:rPr>
          <w:rFonts w:hint="cs"/>
          <w:rtl/>
        </w:rPr>
        <w:t xml:space="preserve">צדדית של ישראל מעזה, כל אחד מסיבותיו שלו. ברצועה, שליטתו של ערפאת בשטח כמעט שאינה קיימת, בעוד בגדה המערבית עדיין יש לו פה ושם מוקדי השפעה. </w:t>
      </w:r>
    </w:p>
    <w:p w14:paraId="409E9E12" w14:textId="77777777" w:rsidR="00000000" w:rsidRDefault="00B2572E">
      <w:pPr>
        <w:pStyle w:val="a0"/>
        <w:rPr>
          <w:rFonts w:hint="cs"/>
          <w:rtl/>
        </w:rPr>
      </w:pPr>
    </w:p>
    <w:p w14:paraId="2022E232" w14:textId="77777777" w:rsidR="00000000" w:rsidRDefault="00B2572E">
      <w:pPr>
        <w:pStyle w:val="a0"/>
        <w:rPr>
          <w:rFonts w:hint="cs"/>
          <w:rtl/>
        </w:rPr>
      </w:pPr>
      <w:r>
        <w:rPr>
          <w:rFonts w:hint="cs"/>
          <w:rtl/>
        </w:rPr>
        <w:t xml:space="preserve">בקהילה הבין-לאומית חוששים, שאם אנחנו נצא באופן חד-צדדי ניצור שם ואקום וכאוס, תהיה מלחמת כנופיות בין ה"פתח" ל"חמאס" </w:t>
      </w:r>
      <w:r>
        <w:rPr>
          <w:rFonts w:hint="cs"/>
          <w:rtl/>
        </w:rPr>
        <w:t xml:space="preserve">ובין ברוני מלחמה למיניהם. יש המנבאים כי ידו של ה"חמאס" תגבר ועזה תהפוך למוקד אסלאמי קיצוני, מעין אפגניסטן חדשה. </w:t>
      </w:r>
    </w:p>
    <w:p w14:paraId="754C60D7" w14:textId="77777777" w:rsidR="00000000" w:rsidRDefault="00B2572E">
      <w:pPr>
        <w:pStyle w:val="a0"/>
        <w:rPr>
          <w:rFonts w:hint="cs"/>
          <w:rtl/>
        </w:rPr>
      </w:pPr>
    </w:p>
    <w:p w14:paraId="0E2C1FA7" w14:textId="77777777" w:rsidR="00000000" w:rsidRDefault="00B2572E">
      <w:pPr>
        <w:pStyle w:val="a0"/>
        <w:rPr>
          <w:rFonts w:hint="cs"/>
          <w:rtl/>
        </w:rPr>
      </w:pPr>
      <w:r>
        <w:rPr>
          <w:rFonts w:hint="cs"/>
          <w:rtl/>
        </w:rPr>
        <w:t>כאשר תחליט ממשלת ישראל לאמץ את  תוכנית היציאה מעזה, ראוי כי נדבר על עזה תחילה. לא נבטיח יציאה עתידית בכל יהודה ושומרון, אולם נבהיר כי אם ישלטו</w:t>
      </w:r>
      <w:r>
        <w:rPr>
          <w:rFonts w:hint="cs"/>
          <w:rtl/>
        </w:rPr>
        <w:t xml:space="preserve"> בעזה חוק וסדר, ולא יצאו ממנה פיגועים, תתרחש בהמשך גם התנתקות מחלקים מיהודה ושומרון. </w:t>
      </w:r>
    </w:p>
    <w:p w14:paraId="4DC713C6" w14:textId="77777777" w:rsidR="00000000" w:rsidRDefault="00B2572E">
      <w:pPr>
        <w:pStyle w:val="a0"/>
        <w:rPr>
          <w:rFonts w:hint="cs"/>
          <w:rtl/>
        </w:rPr>
      </w:pPr>
    </w:p>
    <w:p w14:paraId="694E5F0E" w14:textId="77777777" w:rsidR="00000000" w:rsidRDefault="00B2572E">
      <w:pPr>
        <w:pStyle w:val="a0"/>
        <w:rPr>
          <w:rFonts w:hint="cs"/>
          <w:rtl/>
        </w:rPr>
      </w:pPr>
      <w:r>
        <w:rPr>
          <w:rFonts w:hint="cs"/>
          <w:rtl/>
        </w:rPr>
        <w:t>בכל מקרה, שינוי תעמוד על כך שהממשלה תוריד מאחזים בלתי חוקיים, ובכך תקיים את התחייבויותיה על-פי מפת הדרכים ואת הבטחותיה לאמריקנים, וחשוב מכך, את התחייבויותיה לאזרחיה להיו</w:t>
      </w:r>
      <w:r>
        <w:rPr>
          <w:rFonts w:hint="cs"/>
          <w:rtl/>
        </w:rPr>
        <w:t>ת מדינת חוק.</w:t>
      </w:r>
    </w:p>
    <w:p w14:paraId="7EA18AE7" w14:textId="77777777" w:rsidR="00000000" w:rsidRDefault="00B2572E">
      <w:pPr>
        <w:pStyle w:val="a0"/>
        <w:rPr>
          <w:rFonts w:hint="cs"/>
          <w:rtl/>
        </w:rPr>
      </w:pPr>
    </w:p>
    <w:p w14:paraId="165AB290" w14:textId="77777777" w:rsidR="00000000" w:rsidRDefault="00B2572E">
      <w:pPr>
        <w:pStyle w:val="a0"/>
        <w:rPr>
          <w:rFonts w:hint="cs"/>
          <w:rtl/>
        </w:rPr>
      </w:pPr>
      <w:r>
        <w:rPr>
          <w:rFonts w:hint="cs"/>
          <w:rtl/>
        </w:rPr>
        <w:t>כאשר נצא מעזה, ובהמשך מרוב שטחי יהודה ושומרון, מה נשאיר מאחורינו? הרשות הפלסטינית אינה שולטת בשטח, המנגנונים המנהלים את עיקר חיי היום-יום הם העיריות והרשויות המקומיות, ומנגנון התמיכה ההומניטרית של אונר"א, הקיים בשטח מאז 1948. ערפאת במוקטעה עד</w:t>
      </w:r>
      <w:r>
        <w:rPr>
          <w:rFonts w:hint="cs"/>
          <w:rtl/>
        </w:rPr>
        <w:t>יין נשאר סמל, אך לא יותר מכך. הרשות נותרה כמנגנון ומכשיר לתשלום משכורות לאלפי אנשים, בתוך כך שהיא תלויה לחלוטין בכספים המגיעים מבחוץ, קרי, התמיכה של הקהילה הבין-לאומית, של מדינות ערב, וכספי המכס והמע"מ המועברים אליה מישראל. מדי פעם מחדש עומדת הרשות בפני פש</w:t>
      </w:r>
      <w:r>
        <w:rPr>
          <w:rFonts w:hint="cs"/>
          <w:rtl/>
        </w:rPr>
        <w:t xml:space="preserve">יטת רגל בשל גירעון הולך וגדל ואי-יכולת לגבות מסים מהתושבים. </w:t>
      </w:r>
    </w:p>
    <w:p w14:paraId="3080EE7E" w14:textId="77777777" w:rsidR="00000000" w:rsidRDefault="00B2572E">
      <w:pPr>
        <w:pStyle w:val="a0"/>
        <w:rPr>
          <w:rFonts w:hint="cs"/>
          <w:rtl/>
        </w:rPr>
      </w:pPr>
    </w:p>
    <w:p w14:paraId="5D4A29BE" w14:textId="77777777" w:rsidR="00000000" w:rsidRDefault="00B2572E">
      <w:pPr>
        <w:pStyle w:val="a0"/>
        <w:rPr>
          <w:rFonts w:hint="cs"/>
          <w:rtl/>
        </w:rPr>
      </w:pPr>
      <w:r>
        <w:rPr>
          <w:rFonts w:hint="cs"/>
          <w:rtl/>
        </w:rPr>
        <w:t>תוכנית ראש הממשלה ליציאה חד-צדדית מעזה עוררה דאגה רבה, בעיקר באירופה. כעת הם אומרים לנו: אל תצאו, חכו, למי תמסרו את השטח, מי ינהל אותו? ישראל צריכה לומר לקוורטט ולמצרים וירדן: בואו תיכנסו לתמונה</w:t>
      </w:r>
      <w:r>
        <w:rPr>
          <w:rFonts w:hint="cs"/>
          <w:rtl/>
        </w:rPr>
        <w:t>.</w:t>
      </w:r>
    </w:p>
    <w:p w14:paraId="0130534A" w14:textId="77777777" w:rsidR="00000000" w:rsidRDefault="00B2572E">
      <w:pPr>
        <w:pStyle w:val="a0"/>
        <w:rPr>
          <w:rFonts w:hint="cs"/>
          <w:rtl/>
        </w:rPr>
      </w:pPr>
    </w:p>
    <w:p w14:paraId="35F7FBA0" w14:textId="77777777" w:rsidR="00000000" w:rsidRDefault="00B2572E">
      <w:pPr>
        <w:pStyle w:val="af1"/>
        <w:rPr>
          <w:rtl/>
        </w:rPr>
      </w:pPr>
      <w:r>
        <w:rPr>
          <w:rtl/>
        </w:rPr>
        <w:t>היו"ר משה כחלון:</w:t>
      </w:r>
    </w:p>
    <w:p w14:paraId="057CF662" w14:textId="77777777" w:rsidR="00000000" w:rsidRDefault="00B2572E">
      <w:pPr>
        <w:pStyle w:val="a0"/>
        <w:rPr>
          <w:rtl/>
        </w:rPr>
      </w:pPr>
    </w:p>
    <w:p w14:paraId="2604B098" w14:textId="77777777" w:rsidR="00000000" w:rsidRDefault="00B2572E">
      <w:pPr>
        <w:pStyle w:val="a0"/>
        <w:rPr>
          <w:rFonts w:hint="cs"/>
          <w:rtl/>
        </w:rPr>
      </w:pPr>
      <w:r>
        <w:rPr>
          <w:rFonts w:hint="cs"/>
          <w:rtl/>
        </w:rPr>
        <w:t>אני מבקש לסיים, חבר הכנסת שלגי.</w:t>
      </w:r>
    </w:p>
    <w:p w14:paraId="1CF78A64" w14:textId="77777777" w:rsidR="00000000" w:rsidRDefault="00B2572E">
      <w:pPr>
        <w:pStyle w:val="a0"/>
        <w:rPr>
          <w:rFonts w:hint="cs"/>
          <w:rtl/>
        </w:rPr>
      </w:pPr>
    </w:p>
    <w:p w14:paraId="5F84E9A1" w14:textId="77777777" w:rsidR="00000000" w:rsidRDefault="00B2572E">
      <w:pPr>
        <w:pStyle w:val="-"/>
        <w:rPr>
          <w:rtl/>
        </w:rPr>
      </w:pPr>
      <w:bookmarkStart w:id="298" w:name="FS000001051T17_02_2004_20_37_51C"/>
      <w:bookmarkStart w:id="299" w:name="FS000001046T17_02_2004_20_38_00"/>
      <w:bookmarkStart w:id="300" w:name="FS000001046T17_02_2004_20_38_04C"/>
      <w:bookmarkEnd w:id="298"/>
      <w:bookmarkEnd w:id="299"/>
      <w:bookmarkEnd w:id="300"/>
      <w:r>
        <w:rPr>
          <w:rtl/>
        </w:rPr>
        <w:t>אילן שלגי (שינוי):</w:t>
      </w:r>
    </w:p>
    <w:p w14:paraId="0903B463" w14:textId="77777777" w:rsidR="00000000" w:rsidRDefault="00B2572E">
      <w:pPr>
        <w:pStyle w:val="a0"/>
        <w:rPr>
          <w:rtl/>
        </w:rPr>
      </w:pPr>
    </w:p>
    <w:p w14:paraId="6E2BE6D8" w14:textId="77777777" w:rsidR="00000000" w:rsidRDefault="00B2572E">
      <w:pPr>
        <w:pStyle w:val="a0"/>
        <w:rPr>
          <w:rFonts w:hint="cs"/>
          <w:rtl/>
        </w:rPr>
      </w:pPr>
      <w:r>
        <w:rPr>
          <w:rFonts w:hint="cs"/>
          <w:rtl/>
        </w:rPr>
        <w:t>מוטב כעת, לפני היציאה מעזה, תגרמו לפלסטינים לקיים את התחייבותם הראשונה על-פי מפת הדרכים - הפסקת הטרור, איסוף הנשק הבלתי-חוקי, מיזוג כל ארגוני הטרור, מיזוג כל ארגוני הביטחון לשלושה וה</w:t>
      </w:r>
      <w:r>
        <w:rPr>
          <w:rFonts w:hint="cs"/>
          <w:rtl/>
        </w:rPr>
        <w:t>כפפתם לשר פנים, ואז נמשיך בתהליך על-פי מפת הדרכים, מתוך שיתוף פעולה מלא.</w:t>
      </w:r>
    </w:p>
    <w:p w14:paraId="2543E51B" w14:textId="77777777" w:rsidR="00000000" w:rsidRDefault="00B2572E">
      <w:pPr>
        <w:pStyle w:val="a0"/>
        <w:rPr>
          <w:rFonts w:hint="cs"/>
          <w:rtl/>
        </w:rPr>
      </w:pPr>
    </w:p>
    <w:p w14:paraId="38B9015E" w14:textId="77777777" w:rsidR="00000000" w:rsidRDefault="00B2572E">
      <w:pPr>
        <w:pStyle w:val="af1"/>
        <w:rPr>
          <w:rtl/>
        </w:rPr>
      </w:pPr>
      <w:r>
        <w:rPr>
          <w:rtl/>
        </w:rPr>
        <w:t>היו"ר משה כחלון:</w:t>
      </w:r>
    </w:p>
    <w:p w14:paraId="2C7654B5" w14:textId="77777777" w:rsidR="00000000" w:rsidRDefault="00B2572E">
      <w:pPr>
        <w:pStyle w:val="a0"/>
        <w:rPr>
          <w:rtl/>
        </w:rPr>
      </w:pPr>
    </w:p>
    <w:p w14:paraId="529C6A43" w14:textId="77777777" w:rsidR="00000000" w:rsidRDefault="00B2572E">
      <w:pPr>
        <w:pStyle w:val="a0"/>
        <w:rPr>
          <w:rFonts w:hint="cs"/>
          <w:rtl/>
        </w:rPr>
      </w:pPr>
      <w:r>
        <w:rPr>
          <w:rFonts w:hint="cs"/>
          <w:rtl/>
        </w:rPr>
        <w:t>משפט לסיום.</w:t>
      </w:r>
    </w:p>
    <w:p w14:paraId="55A56341" w14:textId="77777777" w:rsidR="00000000" w:rsidRDefault="00B2572E">
      <w:pPr>
        <w:pStyle w:val="a0"/>
        <w:rPr>
          <w:rFonts w:hint="cs"/>
          <w:rtl/>
        </w:rPr>
      </w:pPr>
    </w:p>
    <w:p w14:paraId="44DDA96D" w14:textId="77777777" w:rsidR="00000000" w:rsidRDefault="00B2572E">
      <w:pPr>
        <w:pStyle w:val="-"/>
        <w:rPr>
          <w:rtl/>
        </w:rPr>
      </w:pPr>
      <w:bookmarkStart w:id="301" w:name="FS000001046T17_02_2004_20_54_52C"/>
      <w:bookmarkEnd w:id="301"/>
      <w:r>
        <w:rPr>
          <w:rtl/>
        </w:rPr>
        <w:t>אילן שלגי (שינוי):</w:t>
      </w:r>
    </w:p>
    <w:p w14:paraId="06B99B42" w14:textId="77777777" w:rsidR="00000000" w:rsidRDefault="00B2572E">
      <w:pPr>
        <w:pStyle w:val="a0"/>
        <w:rPr>
          <w:rtl/>
        </w:rPr>
      </w:pPr>
    </w:p>
    <w:p w14:paraId="1985F298" w14:textId="77777777" w:rsidR="00000000" w:rsidRDefault="00B2572E">
      <w:pPr>
        <w:pStyle w:val="a0"/>
        <w:rPr>
          <w:rFonts w:hint="cs"/>
          <w:rtl/>
        </w:rPr>
      </w:pPr>
      <w:r>
        <w:rPr>
          <w:rFonts w:hint="cs"/>
          <w:rtl/>
        </w:rPr>
        <w:t>בל נשכח שתוכנית ההתנתקות, כפי שהציג אותה ראש הממשלה בנאום הרצלייה ב-18 בדצמבר, דיברה על כך במפורש. אם הפלסטינים לא יתקדמו ביישום מפ</w:t>
      </w:r>
      <w:r>
        <w:rPr>
          <w:rFonts w:hint="cs"/>
          <w:rtl/>
        </w:rPr>
        <w:t>ת הדרכים, אנחנו נפעל חד-צדדית. אם הם יפעלו על-פי ההתחייבויות במפת הדרכים, לא יהיה בכך צורך.</w:t>
      </w:r>
    </w:p>
    <w:p w14:paraId="42B86CDD" w14:textId="77777777" w:rsidR="00000000" w:rsidRDefault="00B2572E">
      <w:pPr>
        <w:pStyle w:val="a0"/>
        <w:rPr>
          <w:rFonts w:hint="cs"/>
          <w:rtl/>
        </w:rPr>
      </w:pPr>
    </w:p>
    <w:p w14:paraId="3835243D" w14:textId="77777777" w:rsidR="00000000" w:rsidRDefault="00B2572E">
      <w:pPr>
        <w:pStyle w:val="af1"/>
        <w:rPr>
          <w:rtl/>
        </w:rPr>
      </w:pPr>
      <w:r>
        <w:rPr>
          <w:rtl/>
        </w:rPr>
        <w:t>היו"ר משה כחלון:</w:t>
      </w:r>
    </w:p>
    <w:p w14:paraId="69BC1CB6" w14:textId="77777777" w:rsidR="00000000" w:rsidRDefault="00B2572E">
      <w:pPr>
        <w:pStyle w:val="a0"/>
        <w:rPr>
          <w:rtl/>
        </w:rPr>
      </w:pPr>
    </w:p>
    <w:p w14:paraId="70A6692D" w14:textId="77777777" w:rsidR="00000000" w:rsidRDefault="00B2572E">
      <w:pPr>
        <w:pStyle w:val="a0"/>
        <w:rPr>
          <w:rFonts w:hint="cs"/>
          <w:rtl/>
        </w:rPr>
      </w:pPr>
      <w:r>
        <w:rPr>
          <w:rFonts w:hint="cs"/>
          <w:rtl/>
        </w:rPr>
        <w:t>תודה רבה. חבר הכנסת מוחמד ברכה, בבקשה. שלוש דקות.</w:t>
      </w:r>
    </w:p>
    <w:p w14:paraId="3B1DD53D" w14:textId="77777777" w:rsidR="00000000" w:rsidRDefault="00B2572E">
      <w:pPr>
        <w:pStyle w:val="a0"/>
        <w:rPr>
          <w:rFonts w:hint="cs"/>
          <w:rtl/>
        </w:rPr>
      </w:pPr>
    </w:p>
    <w:p w14:paraId="028A629A" w14:textId="77777777" w:rsidR="00000000" w:rsidRDefault="00B2572E">
      <w:pPr>
        <w:pStyle w:val="a"/>
        <w:rPr>
          <w:rtl/>
        </w:rPr>
      </w:pPr>
      <w:bookmarkStart w:id="302" w:name="FS000000540T17_02_2004_19_39_10"/>
      <w:bookmarkStart w:id="303" w:name="_Toc67316673"/>
      <w:bookmarkEnd w:id="302"/>
      <w:r>
        <w:rPr>
          <w:rFonts w:hint="eastAsia"/>
          <w:rtl/>
        </w:rPr>
        <w:t>מוחמד</w:t>
      </w:r>
      <w:r>
        <w:rPr>
          <w:rtl/>
        </w:rPr>
        <w:t xml:space="preserve"> ברכה (חד"ש-תע"ל):</w:t>
      </w:r>
      <w:bookmarkEnd w:id="303"/>
    </w:p>
    <w:p w14:paraId="11F54E78" w14:textId="77777777" w:rsidR="00000000" w:rsidRDefault="00B2572E">
      <w:pPr>
        <w:pStyle w:val="a0"/>
        <w:rPr>
          <w:rFonts w:hint="cs"/>
          <w:rtl/>
        </w:rPr>
      </w:pPr>
    </w:p>
    <w:p w14:paraId="0ACFFEA2" w14:textId="77777777" w:rsidR="00000000" w:rsidRDefault="00B2572E">
      <w:pPr>
        <w:pStyle w:val="a0"/>
        <w:rPr>
          <w:rFonts w:hint="cs"/>
          <w:rtl/>
        </w:rPr>
      </w:pPr>
      <w:r>
        <w:rPr>
          <w:rFonts w:hint="cs"/>
          <w:rtl/>
        </w:rPr>
        <w:t>אדוני היושב-ראש, רבותי חברי הכנסת, יש מי שמבקרים את ראש הממשלה על הכר</w:t>
      </w:r>
      <w:r>
        <w:rPr>
          <w:rFonts w:hint="cs"/>
          <w:rtl/>
        </w:rPr>
        <w:t>זתו על תוכנית "העתקת ההתנחלויות ברצועת-עזה", מתוך גישה שהאיש לא רציני, והוא רק מפריח ססמאות באוויר. הוא לא מתכוון לפנות את ההתנחלויות ברצועת-עזה.</w:t>
      </w:r>
    </w:p>
    <w:p w14:paraId="68683755" w14:textId="77777777" w:rsidR="00000000" w:rsidRDefault="00B2572E">
      <w:pPr>
        <w:pStyle w:val="a0"/>
        <w:rPr>
          <w:rFonts w:hint="cs"/>
          <w:rtl/>
        </w:rPr>
      </w:pPr>
    </w:p>
    <w:p w14:paraId="011FB7B6" w14:textId="77777777" w:rsidR="00000000" w:rsidRDefault="00B2572E">
      <w:pPr>
        <w:pStyle w:val="a0"/>
        <w:rPr>
          <w:rFonts w:hint="cs"/>
          <w:rtl/>
        </w:rPr>
      </w:pPr>
      <w:r>
        <w:rPr>
          <w:rFonts w:hint="cs"/>
          <w:rtl/>
        </w:rPr>
        <w:t>יכול להיות שזה מה שיקרה בסופו של דבר, כי כנראה שלמות הקואליציה יכולה להוביל לכך שההרפתקה הנוראה הזאת של התנחל</w:t>
      </w:r>
      <w:r>
        <w:rPr>
          <w:rFonts w:hint="cs"/>
          <w:rtl/>
        </w:rPr>
        <w:t>ויות בעזה ובכלל - שלמות הקואליציה תכפה עליו לא לגשת לעניין הפינוי.</w:t>
      </w:r>
    </w:p>
    <w:p w14:paraId="38D76FF3" w14:textId="77777777" w:rsidR="00000000" w:rsidRDefault="00B2572E">
      <w:pPr>
        <w:pStyle w:val="a0"/>
        <w:rPr>
          <w:rFonts w:hint="cs"/>
          <w:rtl/>
        </w:rPr>
      </w:pPr>
    </w:p>
    <w:p w14:paraId="3BEE84E9" w14:textId="77777777" w:rsidR="00000000" w:rsidRDefault="00B2572E">
      <w:pPr>
        <w:pStyle w:val="a0"/>
        <w:rPr>
          <w:rFonts w:hint="cs"/>
          <w:rtl/>
        </w:rPr>
      </w:pPr>
      <w:r>
        <w:rPr>
          <w:rFonts w:hint="cs"/>
          <w:rtl/>
        </w:rPr>
        <w:t xml:space="preserve">בהנחה שראש הממשלה אכן מתכוון למה שהוא אומר, והוא אכן רוצה באמת לפנות, או בפיו "להעתיק" את ההתנחלויות ברצועת-עזה, הוא עוד לא הודיע לנו לאן הוא מתכוון להעתיק אותן. </w:t>
      </w:r>
    </w:p>
    <w:p w14:paraId="486DB676" w14:textId="77777777" w:rsidR="00000000" w:rsidRDefault="00B2572E">
      <w:pPr>
        <w:pStyle w:val="a0"/>
        <w:rPr>
          <w:rFonts w:hint="cs"/>
          <w:rtl/>
        </w:rPr>
      </w:pPr>
    </w:p>
    <w:p w14:paraId="33FDA236" w14:textId="77777777" w:rsidR="00000000" w:rsidRDefault="00B2572E">
      <w:pPr>
        <w:pStyle w:val="a0"/>
        <w:rPr>
          <w:rFonts w:hint="cs"/>
          <w:rtl/>
        </w:rPr>
      </w:pPr>
      <w:r>
        <w:rPr>
          <w:rFonts w:hint="cs"/>
          <w:rtl/>
        </w:rPr>
        <w:t>אחד מחברי הכנסת מהליכוד,</w:t>
      </w:r>
      <w:r>
        <w:rPr>
          <w:rFonts w:hint="cs"/>
          <w:rtl/>
        </w:rPr>
        <w:t xml:space="preserve"> שהוא מקורב אליו, קוראים לו במקרה עמרי שרון, חשב שאת ההתנחלויות בעזה צריך להעתיק להתנחלויות בגדה המערבית. </w:t>
      </w:r>
    </w:p>
    <w:p w14:paraId="2444C730" w14:textId="77777777" w:rsidR="00000000" w:rsidRDefault="00B2572E">
      <w:pPr>
        <w:pStyle w:val="a0"/>
        <w:rPr>
          <w:rFonts w:hint="cs"/>
          <w:rtl/>
        </w:rPr>
      </w:pPr>
    </w:p>
    <w:p w14:paraId="7D9A408B" w14:textId="77777777" w:rsidR="00000000" w:rsidRDefault="00B2572E">
      <w:pPr>
        <w:pStyle w:val="a0"/>
        <w:rPr>
          <w:rFonts w:hint="cs"/>
          <w:rtl/>
        </w:rPr>
      </w:pPr>
      <w:r>
        <w:rPr>
          <w:rFonts w:hint="cs"/>
          <w:rtl/>
        </w:rPr>
        <w:t>ראש הממשלה עוד לא אמר לנו אם בפינוי ההתנחלויות בעזה, הצבא כן יישאר או לא יישאר, זאת אומרת, הכיבוש כן יישאר או לא יישאר. ויש כאלה שעדיין משתעשעים באש</w:t>
      </w:r>
      <w:r>
        <w:rPr>
          <w:rFonts w:hint="cs"/>
          <w:rtl/>
        </w:rPr>
        <w:t>ליה או בחלום שגם אחרי הפינוי של ההתנחלויות - אגב, כל הכוונה בבניית ההתנחלויות בעזה היא אחרת. העובדה ש-40% משטח הרצועה תחת שליטתם של המתנחלים, יותר מ-50% מהמים ברצועת-עזה היו תחת שליטתם של המתנחלים, שבהתחלה התכוונו לכך שיהיו עשרות אלפים ואולי מאות אלפים, אפ</w:t>
      </w:r>
      <w:r>
        <w:rPr>
          <w:rFonts w:hint="cs"/>
          <w:rtl/>
        </w:rPr>
        <w:t xml:space="preserve">ילו הגיעו ל-22,000, עכשיו יש בקושי 7,000 - אחרי כל ההרפתקה הזאת, גם אם הרצועה תפונה, הכיבוש עדיין יישאר. </w:t>
      </w:r>
    </w:p>
    <w:p w14:paraId="21AB18F9" w14:textId="77777777" w:rsidR="00000000" w:rsidRDefault="00B2572E">
      <w:pPr>
        <w:pStyle w:val="a0"/>
        <w:rPr>
          <w:rFonts w:hint="cs"/>
          <w:rtl/>
        </w:rPr>
      </w:pPr>
    </w:p>
    <w:p w14:paraId="3BE9C154" w14:textId="77777777" w:rsidR="00000000" w:rsidRDefault="00B2572E">
      <w:pPr>
        <w:pStyle w:val="a0"/>
        <w:rPr>
          <w:rFonts w:hint="cs"/>
          <w:rtl/>
        </w:rPr>
      </w:pPr>
      <w:r>
        <w:rPr>
          <w:rFonts w:hint="cs"/>
          <w:rtl/>
        </w:rPr>
        <w:t>אם היו לי אי-אלה ספקות בנוגע לכוונותיו של ראש הממשלה, באה הפארסה אתמול בוועדת הכספים, של העברת כ-90 מיליון שקלים להתנחלויות בגדה המערבית. הדברים ברור</w:t>
      </w:r>
      <w:r>
        <w:rPr>
          <w:rFonts w:hint="cs"/>
          <w:rtl/>
        </w:rPr>
        <w:t>ים, רבותי, הנדוניה של נצרים היא עיבוי מעלה-אדומים. הכוונה של הממשלה הזאת היא לא להגיע לשום דבר, ועצם העובדה שהיא בונה את כל התוכניות שלה על בסיס ההנחה שאין עם מי לדבר, ואין פרטנר פלסטיני, והם רוצים לבחור את אבו-מאזן, עכשיו רוצים לבחור את אבו-עלא ואני לא יו</w:t>
      </w:r>
      <w:r>
        <w:rPr>
          <w:rFonts w:hint="cs"/>
          <w:rtl/>
        </w:rPr>
        <w:t>דע מה יהיה, אבל הם החליטו כבר שבסופו של תהליך לא יהיה פרטנר, ואז הממשלה הזאת, ראש הממשלה רוצה לסרטט את גבולות הסכסוך, אבל הוא גם רוצה לסרטט את גבולות הפתרון באופן חד-צדדי. בעצם הוא רוצה ללכת לכיוונה של תוכנית ליברמן, של ארבעה קנטונים, של מניעת כל רציפות טר</w:t>
      </w:r>
      <w:r>
        <w:rPr>
          <w:rFonts w:hint="cs"/>
          <w:rtl/>
        </w:rPr>
        <w:t xml:space="preserve">יטוריאלית של מדינה פלסטינית בגדה המערבית, ולכן יכול להיות שהבשורה של אריאל שרון לעניין השלום במזרח התיכון היא המדינונת בעזה. </w:t>
      </w:r>
    </w:p>
    <w:p w14:paraId="11AA8830" w14:textId="77777777" w:rsidR="00000000" w:rsidRDefault="00B2572E">
      <w:pPr>
        <w:pStyle w:val="a0"/>
        <w:rPr>
          <w:rFonts w:hint="cs"/>
          <w:rtl/>
        </w:rPr>
      </w:pPr>
    </w:p>
    <w:p w14:paraId="563756A7" w14:textId="77777777" w:rsidR="00000000" w:rsidRDefault="00B2572E">
      <w:pPr>
        <w:pStyle w:val="a0"/>
        <w:rPr>
          <w:rFonts w:hint="cs"/>
          <w:rtl/>
        </w:rPr>
      </w:pPr>
      <w:r>
        <w:rPr>
          <w:rFonts w:hint="cs"/>
          <w:rtl/>
        </w:rPr>
        <w:t>אני חושב שזה לא יוביל לשלום, זה יוביל להעלאת מחיר הלחם עוד יותר, לפגיעה בחינוך עוד יותר, בבריאות עוד יותר, בזקנים, בקשישים עוד יו</w:t>
      </w:r>
      <w:r>
        <w:rPr>
          <w:rFonts w:hint="cs"/>
          <w:rtl/>
        </w:rPr>
        <w:t>תר, ובילדים עוד יותר. זה לא שלום, לא חברה, לא ביטחון, זה מעגל של אומללות ושל דמים. תודה רבה, אדוני.</w:t>
      </w:r>
    </w:p>
    <w:p w14:paraId="24042DDF" w14:textId="77777777" w:rsidR="00000000" w:rsidRDefault="00B2572E">
      <w:pPr>
        <w:pStyle w:val="a0"/>
        <w:rPr>
          <w:rFonts w:hint="cs"/>
          <w:rtl/>
        </w:rPr>
      </w:pPr>
    </w:p>
    <w:p w14:paraId="4F607863" w14:textId="77777777" w:rsidR="00000000" w:rsidRDefault="00B2572E">
      <w:pPr>
        <w:pStyle w:val="af1"/>
        <w:rPr>
          <w:rtl/>
        </w:rPr>
      </w:pPr>
      <w:r>
        <w:rPr>
          <w:rtl/>
        </w:rPr>
        <w:t>היו"ר משה כחלון:</w:t>
      </w:r>
    </w:p>
    <w:p w14:paraId="42F74688" w14:textId="77777777" w:rsidR="00000000" w:rsidRDefault="00B2572E">
      <w:pPr>
        <w:pStyle w:val="a0"/>
        <w:rPr>
          <w:rtl/>
        </w:rPr>
      </w:pPr>
    </w:p>
    <w:p w14:paraId="23599DB5" w14:textId="77777777" w:rsidR="00000000" w:rsidRDefault="00B2572E">
      <w:pPr>
        <w:pStyle w:val="a0"/>
        <w:rPr>
          <w:rFonts w:hint="cs"/>
          <w:rtl/>
        </w:rPr>
      </w:pPr>
      <w:r>
        <w:rPr>
          <w:rFonts w:hint="cs"/>
          <w:rtl/>
        </w:rPr>
        <w:t>תודה רבה. חבר הכנסת פרופסור אריה אלדד, בבקשה.</w:t>
      </w:r>
    </w:p>
    <w:p w14:paraId="4003FB7A" w14:textId="77777777" w:rsidR="00000000" w:rsidRDefault="00B2572E">
      <w:pPr>
        <w:pStyle w:val="a0"/>
        <w:rPr>
          <w:rFonts w:hint="cs"/>
          <w:rtl/>
        </w:rPr>
      </w:pPr>
    </w:p>
    <w:p w14:paraId="73D33F2C" w14:textId="77777777" w:rsidR="00000000" w:rsidRDefault="00B2572E">
      <w:pPr>
        <w:pStyle w:val="a"/>
        <w:rPr>
          <w:rtl/>
        </w:rPr>
      </w:pPr>
      <w:bookmarkStart w:id="304" w:name="FS000000540T17_02_2004_19_43_28"/>
      <w:bookmarkStart w:id="305" w:name="FS000001055T17_02_2004_20_12_37"/>
      <w:bookmarkStart w:id="306" w:name="_Toc67316674"/>
      <w:bookmarkEnd w:id="304"/>
      <w:bookmarkEnd w:id="305"/>
      <w:r>
        <w:rPr>
          <w:rFonts w:hint="eastAsia"/>
          <w:rtl/>
        </w:rPr>
        <w:t>אריה</w:t>
      </w:r>
      <w:r>
        <w:rPr>
          <w:rtl/>
        </w:rPr>
        <w:t xml:space="preserve"> אלדד (האיחוד הלאומי - ישראל ביתנו):</w:t>
      </w:r>
      <w:bookmarkEnd w:id="306"/>
    </w:p>
    <w:p w14:paraId="0A2B829C" w14:textId="77777777" w:rsidR="00000000" w:rsidRDefault="00B2572E">
      <w:pPr>
        <w:pStyle w:val="a0"/>
        <w:rPr>
          <w:rFonts w:hint="cs"/>
          <w:rtl/>
        </w:rPr>
      </w:pPr>
    </w:p>
    <w:p w14:paraId="423E4575" w14:textId="77777777" w:rsidR="00000000" w:rsidRDefault="00B2572E">
      <w:pPr>
        <w:pStyle w:val="a0"/>
        <w:rPr>
          <w:rFonts w:hint="cs"/>
          <w:rtl/>
        </w:rPr>
      </w:pPr>
      <w:r>
        <w:rPr>
          <w:rFonts w:hint="cs"/>
          <w:rtl/>
        </w:rPr>
        <w:t>אדוני היושב-ראש, אדוני השר, חברי חברי הכנסת, לפנ</w:t>
      </w:r>
      <w:r>
        <w:rPr>
          <w:rFonts w:hint="cs"/>
          <w:rtl/>
        </w:rPr>
        <w:t>י 4,000 שנה הגיעו אבותינו לארץ כנען, נדדו והתנחלו בה. יצרו כאן אמונת ייחוד. בנו מקדש. כתבו את ספר הספרים. הקימו מלוכה. רק במאה השביעית לספירת הנוצרים באו הערבים וכבשו את הארץ. וביחס לכיבוש הזה אני רוצה לומר, לאט-לאט, בפרפראזה ישירה על מה שאמר אתמול חבר הכנ</w:t>
      </w:r>
      <w:r>
        <w:rPr>
          <w:rFonts w:hint="cs"/>
          <w:rtl/>
        </w:rPr>
        <w:t>סת ברכה כאן במליאה על הכיבוש הערבי - עד שלא נרפא את המוגלה הזאת, של ההתנחלות הפאשיסטית הטרוריסטית הערבית שכבשה את ארץ-ישראל, לא יהיה שלום בארץ.</w:t>
      </w:r>
    </w:p>
    <w:p w14:paraId="69FB687A" w14:textId="77777777" w:rsidR="00000000" w:rsidRDefault="00B2572E">
      <w:pPr>
        <w:pStyle w:val="a0"/>
        <w:rPr>
          <w:rFonts w:hint="cs"/>
          <w:rtl/>
        </w:rPr>
      </w:pPr>
    </w:p>
    <w:p w14:paraId="6CE3FB64" w14:textId="77777777" w:rsidR="00000000" w:rsidRDefault="00B2572E">
      <w:pPr>
        <w:pStyle w:val="af0"/>
        <w:rPr>
          <w:rtl/>
        </w:rPr>
      </w:pPr>
      <w:r>
        <w:rPr>
          <w:rFonts w:hint="eastAsia"/>
          <w:rtl/>
        </w:rPr>
        <w:t>מוחמד</w:t>
      </w:r>
      <w:r>
        <w:rPr>
          <w:rtl/>
        </w:rPr>
        <w:t xml:space="preserve"> ברכה (חד"ש-תע"ל):</w:t>
      </w:r>
    </w:p>
    <w:p w14:paraId="01301AD3" w14:textId="77777777" w:rsidR="00000000" w:rsidRDefault="00B2572E">
      <w:pPr>
        <w:pStyle w:val="a0"/>
        <w:rPr>
          <w:rFonts w:hint="cs"/>
          <w:rtl/>
        </w:rPr>
      </w:pPr>
    </w:p>
    <w:p w14:paraId="2D81CEEB" w14:textId="77777777" w:rsidR="00000000" w:rsidRDefault="00B2572E">
      <w:pPr>
        <w:pStyle w:val="a0"/>
        <w:rPr>
          <w:rFonts w:hint="cs"/>
          <w:rtl/>
        </w:rPr>
      </w:pPr>
      <w:r>
        <w:rPr>
          <w:rFonts w:hint="cs"/>
          <w:rtl/>
        </w:rPr>
        <w:t xml:space="preserve">משמע? </w:t>
      </w:r>
    </w:p>
    <w:p w14:paraId="67EBE509" w14:textId="77777777" w:rsidR="00000000" w:rsidRDefault="00B2572E">
      <w:pPr>
        <w:pStyle w:val="a0"/>
        <w:rPr>
          <w:rFonts w:hint="cs"/>
          <w:rtl/>
        </w:rPr>
      </w:pPr>
    </w:p>
    <w:p w14:paraId="5FBE838A" w14:textId="77777777" w:rsidR="00000000" w:rsidRDefault="00B2572E">
      <w:pPr>
        <w:pStyle w:val="-"/>
        <w:rPr>
          <w:rtl/>
        </w:rPr>
      </w:pPr>
      <w:bookmarkStart w:id="307" w:name="FS000001055T17_02_2004_20_15_48C"/>
      <w:bookmarkEnd w:id="307"/>
      <w:r>
        <w:rPr>
          <w:rtl/>
        </w:rPr>
        <w:t>אריה אלדד (האיחוד הלאומי - ישראל ביתנו):</w:t>
      </w:r>
    </w:p>
    <w:p w14:paraId="2AC931A1" w14:textId="77777777" w:rsidR="00000000" w:rsidRDefault="00B2572E">
      <w:pPr>
        <w:pStyle w:val="a0"/>
        <w:rPr>
          <w:rtl/>
        </w:rPr>
      </w:pPr>
    </w:p>
    <w:p w14:paraId="0381C7EE" w14:textId="77777777" w:rsidR="00000000" w:rsidRDefault="00B2572E">
      <w:pPr>
        <w:pStyle w:val="a0"/>
        <w:rPr>
          <w:rFonts w:hint="cs"/>
          <w:rtl/>
        </w:rPr>
      </w:pPr>
      <w:r>
        <w:rPr>
          <w:rFonts w:hint="cs"/>
          <w:rtl/>
        </w:rPr>
        <w:t>השאלה, מי הוא הכובש בארץ-ישראל היא ל</w:t>
      </w:r>
      <w:r>
        <w:rPr>
          <w:rFonts w:hint="cs"/>
          <w:rtl/>
        </w:rPr>
        <w:t>א שאלה חדשה - - -</w:t>
      </w:r>
    </w:p>
    <w:p w14:paraId="24DFB228" w14:textId="77777777" w:rsidR="00000000" w:rsidRDefault="00B2572E">
      <w:pPr>
        <w:pStyle w:val="a0"/>
        <w:rPr>
          <w:rFonts w:hint="cs"/>
          <w:rtl/>
        </w:rPr>
      </w:pPr>
    </w:p>
    <w:p w14:paraId="34C260F4" w14:textId="77777777" w:rsidR="00000000" w:rsidRDefault="00B2572E">
      <w:pPr>
        <w:pStyle w:val="af0"/>
        <w:rPr>
          <w:rtl/>
        </w:rPr>
      </w:pPr>
      <w:r>
        <w:rPr>
          <w:rFonts w:hint="eastAsia"/>
          <w:rtl/>
        </w:rPr>
        <w:t>מוחמד</w:t>
      </w:r>
      <w:r>
        <w:rPr>
          <w:rtl/>
        </w:rPr>
        <w:t xml:space="preserve"> ברכה (חד"ש-תע"ל):</w:t>
      </w:r>
    </w:p>
    <w:p w14:paraId="200E41DD" w14:textId="77777777" w:rsidR="00000000" w:rsidRDefault="00B2572E">
      <w:pPr>
        <w:pStyle w:val="a0"/>
        <w:rPr>
          <w:rFonts w:hint="cs"/>
          <w:rtl/>
        </w:rPr>
      </w:pPr>
    </w:p>
    <w:p w14:paraId="5E01913A" w14:textId="77777777" w:rsidR="00000000" w:rsidRDefault="00B2572E">
      <w:pPr>
        <w:pStyle w:val="a0"/>
        <w:rPr>
          <w:rFonts w:hint="cs"/>
          <w:rtl/>
        </w:rPr>
      </w:pPr>
      <w:r>
        <w:rPr>
          <w:rFonts w:hint="cs"/>
          <w:rtl/>
        </w:rPr>
        <w:t>מה זה? אופרטיבית, מה זה?</w:t>
      </w:r>
    </w:p>
    <w:p w14:paraId="7D2D4505" w14:textId="77777777" w:rsidR="00000000" w:rsidRDefault="00B2572E">
      <w:pPr>
        <w:pStyle w:val="a0"/>
        <w:rPr>
          <w:rFonts w:hint="cs"/>
          <w:rtl/>
        </w:rPr>
      </w:pPr>
    </w:p>
    <w:p w14:paraId="4CBDC0AF" w14:textId="77777777" w:rsidR="00000000" w:rsidRDefault="00B2572E">
      <w:pPr>
        <w:pStyle w:val="-"/>
        <w:rPr>
          <w:rtl/>
        </w:rPr>
      </w:pPr>
      <w:bookmarkStart w:id="308" w:name="FS000001055T17_02_2004_20_16_16C"/>
      <w:bookmarkEnd w:id="308"/>
      <w:r>
        <w:rPr>
          <w:rtl/>
        </w:rPr>
        <w:t>אריה אלדד (האיחוד הלאומי - ישראל ביתנו):</w:t>
      </w:r>
    </w:p>
    <w:p w14:paraId="2695DAC2" w14:textId="77777777" w:rsidR="00000000" w:rsidRDefault="00B2572E">
      <w:pPr>
        <w:pStyle w:val="a0"/>
        <w:rPr>
          <w:rtl/>
        </w:rPr>
      </w:pPr>
    </w:p>
    <w:p w14:paraId="5DF60E81" w14:textId="77777777" w:rsidR="00000000" w:rsidRDefault="00B2572E">
      <w:pPr>
        <w:pStyle w:val="a0"/>
        <w:rPr>
          <w:rFonts w:hint="cs"/>
          <w:rtl/>
        </w:rPr>
      </w:pPr>
      <w:r>
        <w:rPr>
          <w:rFonts w:hint="cs"/>
          <w:rtl/>
        </w:rPr>
        <w:t>מה שאמרת אתמול על מתנחלים, יכול לחזור בדיוק בפניך אל הערבים. עד שלא נפתור את בעיית הכיבוש הערבי של ארץ-ישראל, לא יהיה פה שלום.</w:t>
      </w:r>
    </w:p>
    <w:p w14:paraId="43975663" w14:textId="77777777" w:rsidR="00000000" w:rsidRDefault="00B2572E">
      <w:pPr>
        <w:pStyle w:val="a0"/>
        <w:rPr>
          <w:rFonts w:hint="cs"/>
          <w:rtl/>
        </w:rPr>
      </w:pPr>
    </w:p>
    <w:p w14:paraId="1FD9E08B" w14:textId="77777777" w:rsidR="00000000" w:rsidRDefault="00B2572E">
      <w:pPr>
        <w:pStyle w:val="af0"/>
        <w:rPr>
          <w:rtl/>
        </w:rPr>
      </w:pPr>
      <w:r>
        <w:rPr>
          <w:rFonts w:hint="eastAsia"/>
          <w:rtl/>
        </w:rPr>
        <w:t>מוחמד</w:t>
      </w:r>
      <w:r>
        <w:rPr>
          <w:rtl/>
        </w:rPr>
        <w:t xml:space="preserve"> ברכה (חד"ש</w:t>
      </w:r>
      <w:r>
        <w:rPr>
          <w:rtl/>
        </w:rPr>
        <w:t>-תע"ל):</w:t>
      </w:r>
    </w:p>
    <w:p w14:paraId="04880067" w14:textId="77777777" w:rsidR="00000000" w:rsidRDefault="00B2572E">
      <w:pPr>
        <w:pStyle w:val="a0"/>
        <w:rPr>
          <w:rFonts w:hint="cs"/>
          <w:rtl/>
        </w:rPr>
      </w:pPr>
    </w:p>
    <w:p w14:paraId="708422F7" w14:textId="77777777" w:rsidR="00000000" w:rsidRDefault="00B2572E">
      <w:pPr>
        <w:pStyle w:val="a0"/>
        <w:rPr>
          <w:rFonts w:hint="cs"/>
          <w:rtl/>
        </w:rPr>
      </w:pPr>
      <w:bookmarkStart w:id="309" w:name="FS000000540T17_02_2004_19_44_28C"/>
      <w:bookmarkEnd w:id="309"/>
      <w:r>
        <w:rPr>
          <w:rFonts w:hint="cs"/>
          <w:rtl/>
        </w:rPr>
        <w:t>זאת אומרת, לחסל או לטרנספר.</w:t>
      </w:r>
    </w:p>
    <w:p w14:paraId="183E5CBD" w14:textId="77777777" w:rsidR="00000000" w:rsidRDefault="00B2572E">
      <w:pPr>
        <w:pStyle w:val="a0"/>
        <w:rPr>
          <w:rFonts w:hint="cs"/>
          <w:rtl/>
        </w:rPr>
      </w:pPr>
    </w:p>
    <w:p w14:paraId="2B786DA4" w14:textId="77777777" w:rsidR="00000000" w:rsidRDefault="00B2572E">
      <w:pPr>
        <w:pStyle w:val="-"/>
        <w:rPr>
          <w:rtl/>
        </w:rPr>
      </w:pPr>
      <w:bookmarkStart w:id="310" w:name="FS000001055T17_02_2004_20_17_24C"/>
      <w:bookmarkEnd w:id="310"/>
      <w:r>
        <w:rPr>
          <w:rtl/>
        </w:rPr>
        <w:t>אריה אלדד (האיחוד הלאומי - ישראל ביתנו):</w:t>
      </w:r>
    </w:p>
    <w:p w14:paraId="46130225" w14:textId="77777777" w:rsidR="00000000" w:rsidRDefault="00B2572E">
      <w:pPr>
        <w:pStyle w:val="a0"/>
        <w:rPr>
          <w:rtl/>
        </w:rPr>
      </w:pPr>
    </w:p>
    <w:p w14:paraId="62462FEA" w14:textId="77777777" w:rsidR="00000000" w:rsidRDefault="00B2572E">
      <w:pPr>
        <w:pStyle w:val="a0"/>
        <w:rPr>
          <w:rFonts w:hint="cs"/>
          <w:rtl/>
        </w:rPr>
      </w:pPr>
      <w:r>
        <w:rPr>
          <w:rFonts w:hint="cs"/>
          <w:rtl/>
        </w:rPr>
        <w:t>השאלה מיהו הכובש בארץ-ישראל היא לא שאלה חדשה. הכיבוש תמיד יהיה, לפחות על פני השטח, טיעון מרכזי בפי הערבים ותומכיהם מהשמאל.</w:t>
      </w:r>
    </w:p>
    <w:p w14:paraId="39A9021E" w14:textId="77777777" w:rsidR="00000000" w:rsidRDefault="00B2572E">
      <w:pPr>
        <w:pStyle w:val="a0"/>
        <w:rPr>
          <w:rFonts w:hint="cs"/>
          <w:rtl/>
        </w:rPr>
      </w:pPr>
    </w:p>
    <w:p w14:paraId="23C31822" w14:textId="77777777" w:rsidR="00000000" w:rsidRDefault="00B2572E">
      <w:pPr>
        <w:pStyle w:val="af0"/>
        <w:rPr>
          <w:rtl/>
        </w:rPr>
      </w:pPr>
      <w:r>
        <w:rPr>
          <w:rFonts w:hint="eastAsia"/>
          <w:rtl/>
        </w:rPr>
        <w:t>מוחמד</w:t>
      </w:r>
      <w:r>
        <w:rPr>
          <w:rtl/>
        </w:rPr>
        <w:t xml:space="preserve"> ברכה (חד"ש-תע"ל):</w:t>
      </w:r>
    </w:p>
    <w:p w14:paraId="0E81A506" w14:textId="77777777" w:rsidR="00000000" w:rsidRDefault="00B2572E">
      <w:pPr>
        <w:pStyle w:val="a0"/>
        <w:rPr>
          <w:rFonts w:hint="cs"/>
          <w:rtl/>
        </w:rPr>
      </w:pPr>
    </w:p>
    <w:p w14:paraId="1EA49466" w14:textId="77777777" w:rsidR="00000000" w:rsidRDefault="00B2572E">
      <w:pPr>
        <w:pStyle w:val="a0"/>
        <w:rPr>
          <w:rFonts w:hint="cs"/>
          <w:rtl/>
        </w:rPr>
      </w:pPr>
      <w:r>
        <w:rPr>
          <w:rFonts w:hint="cs"/>
          <w:rtl/>
        </w:rPr>
        <w:t>שמעתי שאתה פרופסור רציני, א</w:t>
      </w:r>
      <w:r>
        <w:rPr>
          <w:rFonts w:hint="cs"/>
          <w:rtl/>
        </w:rPr>
        <w:t>בל פוליטיקאי הוזה.</w:t>
      </w:r>
    </w:p>
    <w:p w14:paraId="2ADDCFE4" w14:textId="77777777" w:rsidR="00000000" w:rsidRDefault="00B2572E">
      <w:pPr>
        <w:pStyle w:val="a0"/>
        <w:rPr>
          <w:rFonts w:hint="cs"/>
          <w:rtl/>
        </w:rPr>
      </w:pPr>
    </w:p>
    <w:p w14:paraId="1A7D3892" w14:textId="77777777" w:rsidR="00000000" w:rsidRDefault="00B2572E">
      <w:pPr>
        <w:pStyle w:val="af1"/>
        <w:rPr>
          <w:rtl/>
        </w:rPr>
      </w:pPr>
      <w:r>
        <w:rPr>
          <w:rtl/>
        </w:rPr>
        <w:t>היו"ר משה כחלון:</w:t>
      </w:r>
    </w:p>
    <w:p w14:paraId="50EFEB3E" w14:textId="77777777" w:rsidR="00000000" w:rsidRDefault="00B2572E">
      <w:pPr>
        <w:pStyle w:val="a0"/>
        <w:rPr>
          <w:rtl/>
        </w:rPr>
      </w:pPr>
    </w:p>
    <w:p w14:paraId="1F2077D3" w14:textId="77777777" w:rsidR="00000000" w:rsidRDefault="00B2572E">
      <w:pPr>
        <w:pStyle w:val="a0"/>
        <w:rPr>
          <w:rFonts w:hint="cs"/>
          <w:rtl/>
        </w:rPr>
      </w:pPr>
      <w:r>
        <w:rPr>
          <w:rFonts w:hint="cs"/>
          <w:rtl/>
        </w:rPr>
        <w:t>חבר הכנסת ברכה. בבקשה.</w:t>
      </w:r>
    </w:p>
    <w:p w14:paraId="3BA1AC60" w14:textId="77777777" w:rsidR="00000000" w:rsidRDefault="00B2572E">
      <w:pPr>
        <w:pStyle w:val="a0"/>
        <w:rPr>
          <w:rFonts w:hint="cs"/>
          <w:rtl/>
        </w:rPr>
      </w:pPr>
    </w:p>
    <w:p w14:paraId="445EA6BB" w14:textId="77777777" w:rsidR="00000000" w:rsidRDefault="00B2572E">
      <w:pPr>
        <w:pStyle w:val="-"/>
        <w:rPr>
          <w:rtl/>
        </w:rPr>
      </w:pPr>
      <w:bookmarkStart w:id="311" w:name="FS000000540T17_02_2004_19_45_05"/>
      <w:bookmarkStart w:id="312" w:name="FS000000540T17_02_2004_19_45_12"/>
      <w:bookmarkStart w:id="313" w:name="FS000001055T17_02_2004_19_45_50"/>
      <w:bookmarkStart w:id="314" w:name="FS000001055T17_02_2004_19_45_54C"/>
      <w:bookmarkEnd w:id="311"/>
      <w:bookmarkEnd w:id="312"/>
      <w:bookmarkEnd w:id="313"/>
      <w:bookmarkEnd w:id="314"/>
      <w:r>
        <w:rPr>
          <w:rtl/>
        </w:rPr>
        <w:t>אריה אלדד (האיחוד הלאומי - ישראל ביתנו):</w:t>
      </w:r>
    </w:p>
    <w:p w14:paraId="7E2F3530" w14:textId="77777777" w:rsidR="00000000" w:rsidRDefault="00B2572E">
      <w:pPr>
        <w:pStyle w:val="a0"/>
        <w:rPr>
          <w:rtl/>
        </w:rPr>
      </w:pPr>
    </w:p>
    <w:p w14:paraId="741869CC" w14:textId="77777777" w:rsidR="00000000" w:rsidRDefault="00B2572E">
      <w:pPr>
        <w:pStyle w:val="a0"/>
        <w:rPr>
          <w:rFonts w:hint="cs"/>
          <w:rtl/>
        </w:rPr>
      </w:pPr>
      <w:r>
        <w:rPr>
          <w:rFonts w:hint="cs"/>
          <w:rtl/>
        </w:rPr>
        <w:t>לא הייתי נדרש לכל זה אם לא היינו שומעים מפי אריאל שרון לפי חודשים מספר שאנחנו כובשים. הגמגום וההסברים אחר כך היו עוד גרועים מההתבטאות עצמה. ואז באה התוכ</w:t>
      </w:r>
      <w:r>
        <w:rPr>
          <w:rFonts w:hint="cs"/>
          <w:rtl/>
        </w:rPr>
        <w:t>נית של שרון לעקירת ההתיישבות בחבל-קטיף וכניעה לטרור, חינם, בלי כל תמורה, והוכיחה שמי שאמר "כובש" על עם ישראל בארצו לא סבל באותה שעה מתסמונת טורט, אלא חשף בכך עיוות מרכזי בזהות הציונית והיהודית שלו. וכיוון שמיהר וצירף לאמירה גם מעשה של עקירת מאחזים והכרזה ע</w:t>
      </w:r>
      <w:r>
        <w:rPr>
          <w:rFonts w:hint="cs"/>
          <w:rtl/>
        </w:rPr>
        <w:t>ל מחיקת חבל ארץ שלם וטיהור אתני שלו מיהודים - אין הם בגדר טעות. הם מחלה עמוקה מאוד.</w:t>
      </w:r>
    </w:p>
    <w:p w14:paraId="679F9E95" w14:textId="77777777" w:rsidR="00000000" w:rsidRDefault="00B2572E">
      <w:pPr>
        <w:pStyle w:val="a0"/>
        <w:rPr>
          <w:rFonts w:hint="cs"/>
          <w:rtl/>
        </w:rPr>
      </w:pPr>
    </w:p>
    <w:p w14:paraId="7193B47C" w14:textId="77777777" w:rsidR="00000000" w:rsidRDefault="00B2572E">
      <w:pPr>
        <w:pStyle w:val="a0"/>
        <w:rPr>
          <w:rFonts w:hint="cs"/>
          <w:rtl/>
        </w:rPr>
      </w:pPr>
      <w:r>
        <w:rPr>
          <w:rFonts w:hint="cs"/>
          <w:rtl/>
        </w:rPr>
        <w:t>כאשר דברים כאלה ומעשים כאלה באים מפי אריאל שרון, באמת אין לי טענות למוחמד ברכה ולחבריו. הללו מזדהים בגלוי עם אויבי ישראל, מתגייסים לייצג את עניינם בזירות בין-לאומיות. הם ח</w:t>
      </w:r>
      <w:r>
        <w:rPr>
          <w:rFonts w:hint="cs"/>
          <w:rtl/>
        </w:rPr>
        <w:t xml:space="preserve">ברי כנסת ערבים. באמת שאינני מצפה מהם למשהו אחר. אבל ראש הממשלה, בשם פסאודו-דמוקרטיה פופוליסטית, בהליך עוקף ממשלה, עוקף כנסת, מנפנף במשאל-עם, שבו, כשהוא נשען על קולות אלה שמזדהים בגלוי עם אויבי ישראל, הוא מבקש לשמוט את הבסיס המוסרי, המשפטי, הציוני של ישיבת </w:t>
      </w:r>
      <w:r>
        <w:rPr>
          <w:rFonts w:hint="cs"/>
          <w:rtl/>
        </w:rPr>
        <w:t>עם ישראל בארצו.</w:t>
      </w:r>
    </w:p>
    <w:p w14:paraId="4A7FEAA3" w14:textId="77777777" w:rsidR="00000000" w:rsidRDefault="00B2572E">
      <w:pPr>
        <w:pStyle w:val="a0"/>
        <w:rPr>
          <w:rFonts w:hint="cs"/>
          <w:rtl/>
        </w:rPr>
      </w:pPr>
    </w:p>
    <w:p w14:paraId="28595724" w14:textId="77777777" w:rsidR="00000000" w:rsidRDefault="00B2572E">
      <w:pPr>
        <w:pStyle w:val="a0"/>
        <w:rPr>
          <w:rFonts w:hint="cs"/>
          <w:rtl/>
        </w:rPr>
      </w:pPr>
      <w:r>
        <w:rPr>
          <w:rFonts w:hint="cs"/>
          <w:rtl/>
        </w:rPr>
        <w:t>ועכשיו אני מצטט, ואי-אפשר להפסיק את ראש הממשלה, כידוע לך.</w:t>
      </w:r>
    </w:p>
    <w:p w14:paraId="0670D773" w14:textId="77777777" w:rsidR="00000000" w:rsidRDefault="00B2572E">
      <w:pPr>
        <w:pStyle w:val="a0"/>
        <w:rPr>
          <w:rFonts w:hint="cs"/>
          <w:rtl/>
        </w:rPr>
      </w:pPr>
    </w:p>
    <w:p w14:paraId="32060250" w14:textId="77777777" w:rsidR="00000000" w:rsidRDefault="00B2572E">
      <w:pPr>
        <w:pStyle w:val="af1"/>
        <w:rPr>
          <w:rtl/>
        </w:rPr>
      </w:pPr>
      <w:r>
        <w:rPr>
          <w:rtl/>
        </w:rPr>
        <w:t>היו"ר משה כחלון:</w:t>
      </w:r>
    </w:p>
    <w:p w14:paraId="2B937EFF" w14:textId="77777777" w:rsidR="00000000" w:rsidRDefault="00B2572E">
      <w:pPr>
        <w:pStyle w:val="a0"/>
        <w:rPr>
          <w:rtl/>
        </w:rPr>
      </w:pPr>
    </w:p>
    <w:p w14:paraId="547BBE7F" w14:textId="77777777" w:rsidR="00000000" w:rsidRDefault="00B2572E">
      <w:pPr>
        <w:pStyle w:val="a0"/>
        <w:rPr>
          <w:rFonts w:hint="cs"/>
          <w:rtl/>
        </w:rPr>
      </w:pPr>
      <w:r>
        <w:rPr>
          <w:rFonts w:hint="cs"/>
          <w:rtl/>
        </w:rPr>
        <w:t>מצטט ומסיים.</w:t>
      </w:r>
    </w:p>
    <w:p w14:paraId="2A480161" w14:textId="77777777" w:rsidR="00000000" w:rsidRDefault="00B2572E">
      <w:pPr>
        <w:pStyle w:val="a0"/>
        <w:rPr>
          <w:rFonts w:hint="cs"/>
          <w:rtl/>
        </w:rPr>
      </w:pPr>
    </w:p>
    <w:p w14:paraId="2769A7A7" w14:textId="77777777" w:rsidR="00000000" w:rsidRDefault="00B2572E">
      <w:pPr>
        <w:pStyle w:val="-"/>
        <w:rPr>
          <w:rtl/>
        </w:rPr>
      </w:pPr>
      <w:bookmarkStart w:id="315" w:name="FS000001055T17_02_2004_20_22_49C"/>
      <w:bookmarkEnd w:id="315"/>
      <w:r>
        <w:rPr>
          <w:rtl/>
        </w:rPr>
        <w:t>אריה אלדד (האיחוד הלאומי - ישראל ביתנו):</w:t>
      </w:r>
    </w:p>
    <w:p w14:paraId="1B517B1A" w14:textId="77777777" w:rsidR="00000000" w:rsidRDefault="00B2572E">
      <w:pPr>
        <w:pStyle w:val="a0"/>
        <w:rPr>
          <w:rtl/>
        </w:rPr>
      </w:pPr>
    </w:p>
    <w:p w14:paraId="1FEC4839" w14:textId="77777777" w:rsidR="00000000" w:rsidRDefault="00B2572E">
      <w:pPr>
        <w:pStyle w:val="a0"/>
        <w:rPr>
          <w:rFonts w:hint="cs"/>
          <w:rtl/>
        </w:rPr>
      </w:pPr>
      <w:r>
        <w:rPr>
          <w:rFonts w:hint="cs"/>
          <w:rtl/>
        </w:rPr>
        <w:t>"הממשלה, שחייבים לסלק אותה, ממשיכה במאמציה להעביר סמכויות וחבלי מולדת נוספים לידי ערפאת" - כך אמר לפני שני</w:t>
      </w:r>
      <w:r>
        <w:rPr>
          <w:rFonts w:hint="cs"/>
          <w:rtl/>
        </w:rPr>
        <w:t>ם מספר חבר הכנסת שרון. והוסיף ואמר - ואני מסיים - "ממשלות ייפלו ויקומו, והם, המתנחלים, יישארו פה לעולם, וימשיכו להקים יישובים לתפארת. בשבילם הציונות עוד לא סיימה את דרכה. עוד הדרך ארוכה לפניהם. בשבילם גבעות השומרון, הרי יהודה וחולות חבל-קטיף ונצרים אינם רק</w:t>
      </w:r>
      <w:r>
        <w:rPr>
          <w:rFonts w:hint="cs"/>
          <w:rtl/>
        </w:rPr>
        <w:t xml:space="preserve"> זכות היסטורית, אלא גם בית אמיתי".</w:t>
      </w:r>
    </w:p>
    <w:p w14:paraId="469B79E4" w14:textId="77777777" w:rsidR="00000000" w:rsidRDefault="00B2572E">
      <w:pPr>
        <w:pStyle w:val="a0"/>
        <w:rPr>
          <w:rFonts w:hint="cs"/>
          <w:rtl/>
        </w:rPr>
      </w:pPr>
    </w:p>
    <w:p w14:paraId="559FE8BB" w14:textId="77777777" w:rsidR="00000000" w:rsidRDefault="00B2572E">
      <w:pPr>
        <w:pStyle w:val="af1"/>
        <w:rPr>
          <w:rtl/>
        </w:rPr>
      </w:pPr>
      <w:r>
        <w:rPr>
          <w:rtl/>
        </w:rPr>
        <w:t>היו"ר משה כחלון:</w:t>
      </w:r>
    </w:p>
    <w:p w14:paraId="72B04405" w14:textId="77777777" w:rsidR="00000000" w:rsidRDefault="00B2572E">
      <w:pPr>
        <w:pStyle w:val="a0"/>
        <w:rPr>
          <w:rtl/>
        </w:rPr>
      </w:pPr>
    </w:p>
    <w:p w14:paraId="6F2E57D8" w14:textId="77777777" w:rsidR="00000000" w:rsidRDefault="00B2572E">
      <w:pPr>
        <w:pStyle w:val="a0"/>
        <w:rPr>
          <w:rFonts w:hint="cs"/>
          <w:rtl/>
        </w:rPr>
      </w:pPr>
      <w:r>
        <w:rPr>
          <w:rFonts w:hint="cs"/>
          <w:rtl/>
        </w:rPr>
        <w:t>תודה רבה. חבר הכנסת רשף חן, בבקשה. אחריו - חבר הכנסת גורלובסקי, אם חבר הכנסת בוים לא יהיה באולם.</w:t>
      </w:r>
    </w:p>
    <w:p w14:paraId="5FECE630" w14:textId="77777777" w:rsidR="00000000" w:rsidRDefault="00B2572E">
      <w:pPr>
        <w:pStyle w:val="a0"/>
        <w:rPr>
          <w:rFonts w:hint="cs"/>
          <w:rtl/>
        </w:rPr>
      </w:pPr>
    </w:p>
    <w:p w14:paraId="1E47AEDC" w14:textId="77777777" w:rsidR="00000000" w:rsidRDefault="00B2572E">
      <w:pPr>
        <w:pStyle w:val="a"/>
        <w:rPr>
          <w:rtl/>
        </w:rPr>
      </w:pPr>
      <w:bookmarkStart w:id="316" w:name="FS000001048T17_02_2004_19_47_15"/>
      <w:bookmarkStart w:id="317" w:name="_Toc67316675"/>
      <w:bookmarkEnd w:id="316"/>
      <w:r>
        <w:rPr>
          <w:rFonts w:hint="eastAsia"/>
          <w:rtl/>
        </w:rPr>
        <w:t>רשף</w:t>
      </w:r>
      <w:r>
        <w:rPr>
          <w:rtl/>
        </w:rPr>
        <w:t xml:space="preserve"> חן (שינוי):</w:t>
      </w:r>
      <w:bookmarkEnd w:id="317"/>
    </w:p>
    <w:p w14:paraId="3F0BE538" w14:textId="77777777" w:rsidR="00000000" w:rsidRDefault="00B2572E">
      <w:pPr>
        <w:pStyle w:val="a0"/>
        <w:rPr>
          <w:rFonts w:hint="cs"/>
          <w:rtl/>
        </w:rPr>
      </w:pPr>
    </w:p>
    <w:p w14:paraId="46657121" w14:textId="77777777" w:rsidR="00000000" w:rsidRDefault="00B2572E">
      <w:pPr>
        <w:pStyle w:val="a0"/>
        <w:rPr>
          <w:rFonts w:hint="cs"/>
          <w:rtl/>
        </w:rPr>
      </w:pPr>
      <w:r>
        <w:rPr>
          <w:rFonts w:hint="cs"/>
          <w:rtl/>
        </w:rPr>
        <w:t>אדוני היושב-ראש, חברי חברי הכנסת, תוכנית ההתנתקות מעזה היא הדבר הנכון בזמן הנכון. ההתנת</w:t>
      </w:r>
      <w:r>
        <w:rPr>
          <w:rFonts w:hint="cs"/>
          <w:rtl/>
        </w:rPr>
        <w:t>קות הזאת היא לא משאת נפשנו. העובדה שהיא נעשית באופן חד-צדדי, ולא על דרך של משא-ומתן והסכם שלום עם הפלסטינים, היא לא הדבר הטוב, היא הדבר הרע. אבל מבין האפשרויות הרעות שעומדות לפנינו, היא הטובה ביותר.</w:t>
      </w:r>
    </w:p>
    <w:p w14:paraId="3CB1EC62" w14:textId="77777777" w:rsidR="00000000" w:rsidRDefault="00B2572E">
      <w:pPr>
        <w:pStyle w:val="a0"/>
        <w:rPr>
          <w:rFonts w:hint="cs"/>
          <w:rtl/>
        </w:rPr>
      </w:pPr>
    </w:p>
    <w:p w14:paraId="10C64CF0" w14:textId="77777777" w:rsidR="00000000" w:rsidRDefault="00B2572E">
      <w:pPr>
        <w:pStyle w:val="a0"/>
        <w:rPr>
          <w:rFonts w:hint="cs"/>
          <w:rtl/>
        </w:rPr>
      </w:pPr>
      <w:r>
        <w:rPr>
          <w:rFonts w:hint="cs"/>
          <w:rtl/>
        </w:rPr>
        <w:t>אני, ודאי הליכוד, למשל, ומפלגתי, כשניהלנו את מערכת הבחיר</w:t>
      </w:r>
      <w:r>
        <w:rPr>
          <w:rFonts w:hint="cs"/>
          <w:rtl/>
        </w:rPr>
        <w:t xml:space="preserve">ות, אמרנו לציבור שלא נעשה את זה, אמרנו לציבור שננהל משא-ומתן לשלום ונמשיך לעמוד עד שהפלסטינים יסכימו לנהל אתנו משא-ומתן לשלום. ולא שיקרנו בעניין הזה, אלא אמרנו את האמת כפי שראינו אותה אז, אבל אנחנו חייבים, לדעתי, הסבר לציבור למה עכשיו אנחנו משנים את דעתנו </w:t>
      </w:r>
      <w:r>
        <w:rPr>
          <w:rFonts w:hint="cs"/>
          <w:rtl/>
        </w:rPr>
        <w:t xml:space="preserve">בעניין הזה. </w:t>
      </w:r>
    </w:p>
    <w:p w14:paraId="228244CB" w14:textId="77777777" w:rsidR="00000000" w:rsidRDefault="00B2572E">
      <w:pPr>
        <w:pStyle w:val="a0"/>
        <w:rPr>
          <w:rFonts w:hint="cs"/>
          <w:rtl/>
        </w:rPr>
      </w:pPr>
    </w:p>
    <w:p w14:paraId="7A95DCA9" w14:textId="77777777" w:rsidR="00000000" w:rsidRDefault="00B2572E">
      <w:pPr>
        <w:pStyle w:val="a0"/>
        <w:rPr>
          <w:rFonts w:hint="cs"/>
          <w:rtl/>
        </w:rPr>
      </w:pPr>
      <w:r>
        <w:rPr>
          <w:rFonts w:hint="cs"/>
          <w:rtl/>
        </w:rPr>
        <w:t>במשך שלוש שנים מתנהל במדינה הזאת מעגל דמים שהולך ומחמיר, מעגל עקוב מדם. אני ומפלגתי האמנו שמעגל הדמים הזה יביא שכל לפלסטינים, שהפלסטינים יבינו שהפתרון הנכון והעדיף מבחינתם הוא פתרון של שלום. ההנחה הזאת היתה מבוססת על אמונה בתרבות, בערך אדם, ב</w:t>
      </w:r>
      <w:r>
        <w:rPr>
          <w:rFonts w:hint="cs"/>
          <w:rtl/>
        </w:rPr>
        <w:t>ערך חיים, שקיווינו שאולי הם משותפים לנו ולפלסטינים. המציאות מוכיחה לנו שההנחה הזאת היתה שגויה. המציאות מוכיחה שהפלסטינים לא רוצים או לא מסוגלים לשבת ולעשות אתנו הסכם שלום.</w:t>
      </w:r>
    </w:p>
    <w:p w14:paraId="623F3315" w14:textId="77777777" w:rsidR="00000000" w:rsidRDefault="00B2572E">
      <w:pPr>
        <w:pStyle w:val="a0"/>
        <w:rPr>
          <w:rFonts w:hint="cs"/>
          <w:rtl/>
        </w:rPr>
      </w:pPr>
    </w:p>
    <w:p w14:paraId="2D9797DA" w14:textId="77777777" w:rsidR="00000000" w:rsidRDefault="00B2572E">
      <w:pPr>
        <w:pStyle w:val="a0"/>
        <w:rPr>
          <w:rFonts w:hint="cs"/>
          <w:rtl/>
        </w:rPr>
      </w:pPr>
      <w:r>
        <w:rPr>
          <w:rFonts w:hint="cs"/>
          <w:rtl/>
        </w:rPr>
        <w:t>במצב הזה, אחרי שחיכינו שנה, ואחריה שנתיים, ועכשיו כבר שלוש שנים, חובתה של ההנהגה במ</w:t>
      </w:r>
      <w:r>
        <w:rPr>
          <w:rFonts w:hint="cs"/>
          <w:rtl/>
        </w:rPr>
        <w:t>דינת ישראל לעשות הערכת מצב ולבחור את האופציה הגרועה פחות, והברירה היחידה שיש לנו כרגע היא בין להישאר בשטחים ובין לצאת משם. אופציית השלום, ככל שאני מצליח להבין את המצב, כנראה כמעט לא קיימת; אולי יש עוד זיק של תקווה, ואם הוא קיים, הוא קיים בדיוק בתוכנית ההתנ</w:t>
      </w:r>
      <w:r>
        <w:rPr>
          <w:rFonts w:hint="cs"/>
          <w:rtl/>
        </w:rPr>
        <w:t>תקות.</w:t>
      </w:r>
    </w:p>
    <w:p w14:paraId="2BA95D43" w14:textId="77777777" w:rsidR="00000000" w:rsidRDefault="00B2572E">
      <w:pPr>
        <w:pStyle w:val="a0"/>
        <w:rPr>
          <w:rFonts w:hint="cs"/>
          <w:rtl/>
        </w:rPr>
      </w:pPr>
    </w:p>
    <w:p w14:paraId="1B6BAFBB" w14:textId="77777777" w:rsidR="00000000" w:rsidRDefault="00B2572E">
      <w:pPr>
        <w:pStyle w:val="a0"/>
        <w:rPr>
          <w:rFonts w:hint="cs"/>
          <w:rtl/>
        </w:rPr>
      </w:pPr>
      <w:r>
        <w:rPr>
          <w:rFonts w:hint="cs"/>
          <w:rtl/>
        </w:rPr>
        <w:t xml:space="preserve">ובמצב הזה, אין ברירה, חייבים לעשות התנתקות חד-צדדית. ההתנתקות החד-צדדית, מטבע הדברים, תתחיל בעזה, משום שבעזה הדברים יחסית ברורים וקלים. הקונסנזוס במדינת ישראל לגבי עזה הוא ברור. לכן צודק לחלוטין ראש הממשלה כאשר הוא מתחיל בתוכנית של התנתקות בעזה. יש </w:t>
      </w:r>
      <w:r>
        <w:rPr>
          <w:rFonts w:hint="cs"/>
          <w:rtl/>
        </w:rPr>
        <w:t>להניח שהתוכנית הזאת תמשיך גם בגדה המערבית, מאותה סיבה, אלא אם כן העם הפלסטיני יבין, ואני כולי תקווה שהוא יבין וההנהגה שלו תבין, שעשיית שלום אתנו יותר טובה לעם הפלסטיני מאשר ההתנתקות החד-צדדית. ומהסיבה הזאת בדיוק ההתנתקות החד-צדדית חייבת להיות פחות טובה לעם</w:t>
      </w:r>
      <w:r>
        <w:rPr>
          <w:rFonts w:hint="cs"/>
          <w:rtl/>
        </w:rPr>
        <w:t xml:space="preserve"> הפלסטיני מאשר הסכם שלום. ולכן, אנחנו לא נחזיר את השטחים שאולי היינו מחזירים בהסכם שלום, ולא נפנה את כל ההתנחלויות שהיינו מפנים בהסכם שלום ולא נוציא את הצבא שלנו מכל המקומות. אני בכלל לא בטוח שפינוי התנחלויות כולל גם יציאה מוחלטת של צה"ל מעזה, כי זה דבר אח</w:t>
      </w:r>
      <w:r>
        <w:rPr>
          <w:rFonts w:hint="cs"/>
          <w:rtl/>
        </w:rPr>
        <w:t xml:space="preserve">ד וזה דבר אחר. אנחנו נביא למצב האופטימלי עבור עם ישראל ומדינת ישראל, והמצב האופטימלי הזה לא כולל הישארות בעזה. </w:t>
      </w:r>
    </w:p>
    <w:p w14:paraId="0D414AFD" w14:textId="77777777" w:rsidR="00000000" w:rsidRDefault="00B2572E">
      <w:pPr>
        <w:pStyle w:val="a0"/>
        <w:rPr>
          <w:rFonts w:hint="cs"/>
          <w:rtl/>
        </w:rPr>
      </w:pPr>
    </w:p>
    <w:p w14:paraId="1CE68C47" w14:textId="77777777" w:rsidR="00000000" w:rsidRDefault="00B2572E">
      <w:pPr>
        <w:pStyle w:val="a0"/>
        <w:rPr>
          <w:rFonts w:hint="cs"/>
          <w:rtl/>
        </w:rPr>
      </w:pPr>
      <w:r>
        <w:rPr>
          <w:rFonts w:hint="cs"/>
          <w:rtl/>
        </w:rPr>
        <w:t xml:space="preserve">ברשותך, היושב-ראש, עוד משפט אחד: לעניין משאל-העם </w:t>
      </w:r>
      <w:r>
        <w:rPr>
          <w:rtl/>
        </w:rPr>
        <w:t>–</w:t>
      </w:r>
      <w:r>
        <w:rPr>
          <w:rFonts w:hint="cs"/>
          <w:rtl/>
        </w:rPr>
        <w:t xml:space="preserve"> אני לא רואה שום סיבה להביא את הנושא הזה למשאל-עם. הכנסת היא הכנסת הנבחרת של עם ישראל. האחריו</w:t>
      </w:r>
      <w:r>
        <w:rPr>
          <w:rFonts w:hint="cs"/>
          <w:rtl/>
        </w:rPr>
        <w:t xml:space="preserve">ת שלנו, החובה שלנו והסמכות שלנו לקבל את ההחלטה, ואני משוכנע שהבית הזה יהיה אחראי מספיק כדי לקבל את ההחלטה הנכונה. </w:t>
      </w:r>
    </w:p>
    <w:p w14:paraId="53A03464" w14:textId="77777777" w:rsidR="00000000" w:rsidRDefault="00B2572E">
      <w:pPr>
        <w:pStyle w:val="a0"/>
        <w:rPr>
          <w:rFonts w:hint="cs"/>
          <w:rtl/>
        </w:rPr>
      </w:pPr>
    </w:p>
    <w:p w14:paraId="4406CDCC" w14:textId="77777777" w:rsidR="00000000" w:rsidRDefault="00B2572E">
      <w:pPr>
        <w:pStyle w:val="af1"/>
        <w:rPr>
          <w:rtl/>
        </w:rPr>
      </w:pPr>
      <w:r>
        <w:rPr>
          <w:rtl/>
        </w:rPr>
        <w:t>היו"ר משה כחלון:</w:t>
      </w:r>
    </w:p>
    <w:p w14:paraId="5411F369" w14:textId="77777777" w:rsidR="00000000" w:rsidRDefault="00B2572E">
      <w:pPr>
        <w:pStyle w:val="a0"/>
        <w:rPr>
          <w:rtl/>
        </w:rPr>
      </w:pPr>
    </w:p>
    <w:p w14:paraId="4FB3D6FD" w14:textId="77777777" w:rsidR="00000000" w:rsidRDefault="00B2572E">
      <w:pPr>
        <w:pStyle w:val="a0"/>
        <w:rPr>
          <w:rFonts w:hint="cs"/>
          <w:rtl/>
        </w:rPr>
      </w:pPr>
      <w:r>
        <w:rPr>
          <w:rFonts w:hint="cs"/>
          <w:rtl/>
        </w:rPr>
        <w:t>תודה רבה. חבר הכנסת מיכאל גורלובסקי, בבקשה. אחריו - חבר הכנסת גלעד ארדן, חבר הכנסת יצחק כהן, חבר הכנסת מיקי איתן, ואת הדיו</w:t>
      </w:r>
      <w:r>
        <w:rPr>
          <w:rFonts w:hint="cs"/>
          <w:rtl/>
        </w:rPr>
        <w:t xml:space="preserve">ן יסכם השר גדעון עזרא. </w:t>
      </w:r>
    </w:p>
    <w:p w14:paraId="414B8B91" w14:textId="77777777" w:rsidR="00000000" w:rsidRDefault="00B2572E">
      <w:pPr>
        <w:pStyle w:val="a0"/>
        <w:rPr>
          <w:rFonts w:hint="cs"/>
          <w:rtl/>
        </w:rPr>
      </w:pPr>
    </w:p>
    <w:p w14:paraId="0A36037C" w14:textId="77777777" w:rsidR="00000000" w:rsidRDefault="00B2572E">
      <w:pPr>
        <w:pStyle w:val="a"/>
        <w:rPr>
          <w:rtl/>
        </w:rPr>
      </w:pPr>
      <w:bookmarkStart w:id="318" w:name="FS000001036T17_02_2004_19_51_38"/>
      <w:bookmarkStart w:id="319" w:name="_Toc67316676"/>
      <w:bookmarkEnd w:id="318"/>
      <w:r>
        <w:rPr>
          <w:rFonts w:hint="eastAsia"/>
          <w:rtl/>
        </w:rPr>
        <w:t>מיכאל</w:t>
      </w:r>
      <w:r>
        <w:rPr>
          <w:rtl/>
        </w:rPr>
        <w:t xml:space="preserve"> גורלובסקי (הליכוד):</w:t>
      </w:r>
      <w:bookmarkEnd w:id="319"/>
    </w:p>
    <w:p w14:paraId="55305C4D" w14:textId="77777777" w:rsidR="00000000" w:rsidRDefault="00B2572E">
      <w:pPr>
        <w:pStyle w:val="a0"/>
        <w:rPr>
          <w:rFonts w:hint="cs"/>
          <w:rtl/>
        </w:rPr>
      </w:pPr>
    </w:p>
    <w:p w14:paraId="3B51CEEA" w14:textId="77777777" w:rsidR="00000000" w:rsidRDefault="00B2572E">
      <w:pPr>
        <w:pStyle w:val="a0"/>
        <w:rPr>
          <w:rFonts w:hint="cs"/>
          <w:rtl/>
        </w:rPr>
      </w:pPr>
      <w:r>
        <w:rPr>
          <w:rFonts w:hint="cs"/>
          <w:rtl/>
        </w:rPr>
        <w:t xml:space="preserve">כבוד היושב-ראש, כנסת נכבדה, אני רוצה להתייחס לסוגיה של משאל-העם. אנחנו עוסקים בה בימים האחרונים. ראש הממשלה דיבר על כך שהוא לא פוסל אפשרות להביא את תוכנית ההתנתקות החד-צדדית למשאל-עם. קבוצת חברי כנסת, עם </w:t>
      </w:r>
      <w:r>
        <w:rPr>
          <w:rFonts w:hint="cs"/>
          <w:rtl/>
        </w:rPr>
        <w:t>גלעד ארדן, הגישה הצעת חוק שמחייבת משאל-עם במקרה של החלטות גורליות כמו התנתקות חד-צדדית.</w:t>
      </w:r>
    </w:p>
    <w:p w14:paraId="4C7BB1C9" w14:textId="77777777" w:rsidR="00000000" w:rsidRDefault="00B2572E">
      <w:pPr>
        <w:pStyle w:val="a0"/>
        <w:rPr>
          <w:rFonts w:hint="cs"/>
          <w:rtl/>
        </w:rPr>
      </w:pPr>
      <w:r>
        <w:rPr>
          <w:rFonts w:hint="cs"/>
          <w:rtl/>
        </w:rPr>
        <w:t xml:space="preserve"> </w:t>
      </w:r>
    </w:p>
    <w:p w14:paraId="40605080" w14:textId="77777777" w:rsidR="00000000" w:rsidRDefault="00B2572E">
      <w:pPr>
        <w:pStyle w:val="a0"/>
        <w:rPr>
          <w:rFonts w:hint="cs"/>
          <w:rtl/>
        </w:rPr>
      </w:pPr>
      <w:r>
        <w:rPr>
          <w:rFonts w:hint="cs"/>
          <w:rtl/>
        </w:rPr>
        <w:t>אני רוצה להזכיר לחברים בבית הזה, שבכמחצית מהפיגועים הרצחניים שקרו במדינה הזאת באינתיפאדה האחרונה, השתתפו טרוריסטים ערבים בעלי אזרחות ישראלית. אני חושב שזה אומלל, אם ל</w:t>
      </w:r>
      <w:r>
        <w:rPr>
          <w:rFonts w:hint="cs"/>
          <w:rtl/>
        </w:rPr>
        <w:t xml:space="preserve">א להשתמש במלה חזקה יותר, לתת לאנשים האלה להשתתף במשאל-עם מהסוג הזה, משאל-עם שיקבע את גורלו של העם היהודי בארץ-ישראל. אני חושב שלמשאל-עם כזה פשוט אין מקום. </w:t>
      </w:r>
    </w:p>
    <w:p w14:paraId="49FD083B" w14:textId="77777777" w:rsidR="00000000" w:rsidRDefault="00B2572E">
      <w:pPr>
        <w:pStyle w:val="a0"/>
        <w:rPr>
          <w:rFonts w:hint="cs"/>
          <w:rtl/>
        </w:rPr>
      </w:pPr>
    </w:p>
    <w:p w14:paraId="0B318F16" w14:textId="77777777" w:rsidR="00000000" w:rsidRDefault="00B2572E">
      <w:pPr>
        <w:pStyle w:val="a0"/>
        <w:rPr>
          <w:rFonts w:hint="cs"/>
          <w:rtl/>
        </w:rPr>
      </w:pPr>
      <w:r>
        <w:rPr>
          <w:rFonts w:hint="cs"/>
          <w:rtl/>
        </w:rPr>
        <w:t>לגבי הסוגיה של התנתקות החד-צדדית. חשבתי הרבה על הסוגיה הזאת לאחרונה. זה מביא אותי למחשבה על הסיטואצ</w:t>
      </w:r>
      <w:r>
        <w:rPr>
          <w:rFonts w:hint="cs"/>
          <w:rtl/>
        </w:rPr>
        <w:t xml:space="preserve">יה הדמיונית שאזרח תמים יושב בבית. בלילה יש פריצה של שודד חמוש לבית שלו, שודד שמהווה סכנה גם לאזרח גם לאשתו וגם לילדיו. האזרח הזה קם מהמיטה בפיג'מה ואומר לשודד: עצור. אני מתנתק ממך חד-צדדית. זה אולי נשמע מצחיק, אבל זה בדיוק, להערכתי, מה שמציעים לנו בתוכנית </w:t>
      </w:r>
      <w:r>
        <w:rPr>
          <w:rFonts w:hint="cs"/>
          <w:rtl/>
        </w:rPr>
        <w:t xml:space="preserve">המוזרה של ההתנתקות החד-צדדית. בא אלינו אויב חמוש, צמא דם, ואנחנו אומרים לו: עצור, אנחנו מתנתקים ממך חד-צדדית. להערכתי, אולי אני טועה, אבל זה מזכיר לי פשוט התאבדות. להתנתק חד-צדדית מאויב חמוש, בסיטואציה שאנחנו לא יכולים להתנתק. </w:t>
      </w:r>
    </w:p>
    <w:p w14:paraId="074AF5B2" w14:textId="77777777" w:rsidR="00000000" w:rsidRDefault="00B2572E">
      <w:pPr>
        <w:pStyle w:val="a0"/>
        <w:rPr>
          <w:rFonts w:hint="cs"/>
          <w:rtl/>
        </w:rPr>
      </w:pPr>
    </w:p>
    <w:p w14:paraId="61C051B4" w14:textId="77777777" w:rsidR="00000000" w:rsidRDefault="00B2572E">
      <w:pPr>
        <w:pStyle w:val="a0"/>
        <w:rPr>
          <w:rFonts w:hint="cs"/>
          <w:rtl/>
        </w:rPr>
      </w:pPr>
      <w:r>
        <w:rPr>
          <w:rFonts w:hint="cs"/>
          <w:rtl/>
        </w:rPr>
        <w:t>אנחנו יודעים את זה מכל הימי</w:t>
      </w:r>
      <w:r>
        <w:rPr>
          <w:rFonts w:hint="cs"/>
          <w:rtl/>
        </w:rPr>
        <w:t>ם של הסגר המוחלט. בתקשורת מדברים על סגר מוחלט. אנחנו רואים בטלוויזיה איך בקלות רבה טרוריסטים מגיעים לשטחי מדינת ישראל. אני גר בגוש-עציון. יש כביש שנקרא "דרך האלה". הכביש הזה מוביל לגוש-עציון ועובר ליד האתר של אנטנות הרדאר, הצלחות הענקיות. צמוד לאתר הזה עוב</w:t>
      </w:r>
      <w:r>
        <w:rPr>
          <w:rFonts w:hint="cs"/>
          <w:rtl/>
        </w:rPr>
        <w:t xml:space="preserve">ר שביל שבו משתמשים פלסטינים בסגר הכי מוחלט וטוטלי כדי להגיע לשטחי המדינה. התקשרתי למשטרה כמה פעמים להודיע על כך שיש פריצות של הסגר. התייחסות מי-יודע-מה לא ראיתי. </w:t>
      </w:r>
    </w:p>
    <w:p w14:paraId="2A0B4E65" w14:textId="77777777" w:rsidR="00000000" w:rsidRDefault="00B2572E">
      <w:pPr>
        <w:pStyle w:val="a0"/>
        <w:rPr>
          <w:rFonts w:hint="cs"/>
          <w:rtl/>
        </w:rPr>
      </w:pPr>
    </w:p>
    <w:p w14:paraId="0ECB30AB" w14:textId="77777777" w:rsidR="00000000" w:rsidRDefault="00B2572E">
      <w:pPr>
        <w:pStyle w:val="af1"/>
        <w:rPr>
          <w:rtl/>
        </w:rPr>
      </w:pPr>
      <w:r>
        <w:rPr>
          <w:rtl/>
        </w:rPr>
        <w:t>היו"ר משה כחלון:</w:t>
      </w:r>
    </w:p>
    <w:p w14:paraId="2416B789" w14:textId="77777777" w:rsidR="00000000" w:rsidRDefault="00B2572E">
      <w:pPr>
        <w:pStyle w:val="a0"/>
        <w:rPr>
          <w:rtl/>
        </w:rPr>
      </w:pPr>
    </w:p>
    <w:p w14:paraId="168BCB14" w14:textId="77777777" w:rsidR="00000000" w:rsidRDefault="00B2572E">
      <w:pPr>
        <w:pStyle w:val="a0"/>
        <w:rPr>
          <w:rFonts w:hint="cs"/>
          <w:rtl/>
        </w:rPr>
      </w:pPr>
      <w:r>
        <w:rPr>
          <w:rFonts w:hint="cs"/>
          <w:rtl/>
        </w:rPr>
        <w:t xml:space="preserve">חבר הכנסת גורלובסקי, לא נהוג להפסיק בנאום הראשון, אבל תפסיק אתה, בטובך. </w:t>
      </w:r>
    </w:p>
    <w:p w14:paraId="0BFA7C9C" w14:textId="77777777" w:rsidR="00000000" w:rsidRDefault="00B2572E">
      <w:pPr>
        <w:pStyle w:val="a0"/>
        <w:rPr>
          <w:rFonts w:hint="cs"/>
          <w:rtl/>
        </w:rPr>
      </w:pPr>
    </w:p>
    <w:p w14:paraId="238B24F2" w14:textId="77777777" w:rsidR="00000000" w:rsidRDefault="00B2572E">
      <w:pPr>
        <w:pStyle w:val="-"/>
        <w:rPr>
          <w:rtl/>
        </w:rPr>
      </w:pPr>
      <w:bookmarkStart w:id="320" w:name="FS000001036T17_02_2004_19_55_32C"/>
      <w:bookmarkEnd w:id="320"/>
      <w:r>
        <w:rPr>
          <w:rtl/>
        </w:rPr>
        <w:t>מיכאל גורלובסקי (הליכוד):</w:t>
      </w:r>
    </w:p>
    <w:p w14:paraId="2C151B34" w14:textId="77777777" w:rsidR="00000000" w:rsidRDefault="00B2572E">
      <w:pPr>
        <w:pStyle w:val="a0"/>
        <w:rPr>
          <w:rtl/>
        </w:rPr>
      </w:pPr>
    </w:p>
    <w:p w14:paraId="40C151B6" w14:textId="77777777" w:rsidR="00000000" w:rsidRDefault="00B2572E">
      <w:pPr>
        <w:pStyle w:val="a0"/>
        <w:rPr>
          <w:rFonts w:hint="cs"/>
          <w:rtl/>
        </w:rPr>
      </w:pPr>
      <w:r>
        <w:rPr>
          <w:rFonts w:hint="cs"/>
          <w:rtl/>
        </w:rPr>
        <w:t>אני רוצה להגיד שאין התנתקות, לא תהיה התנתקות. אני לא מאמין בגדר. ראינו בכביש 6 איך הטרוריסט הגיע מאחורי הגדר ורצח ילדה בת 11. אני פונה לראש הממשלה לרדת מהתוכנית המוזרה והמסוכנת הזאת ולהתחיל לדון על התנתקות מהטרוריסטים בעלי האזרחו</w:t>
      </w:r>
      <w:r>
        <w:rPr>
          <w:rFonts w:hint="cs"/>
          <w:rtl/>
        </w:rPr>
        <w:t xml:space="preserve">ת הישראלית. זו התנתקות מאוד אקטואלית. תודה רבה. </w:t>
      </w:r>
    </w:p>
    <w:p w14:paraId="53689952" w14:textId="77777777" w:rsidR="00000000" w:rsidRDefault="00B2572E">
      <w:pPr>
        <w:pStyle w:val="a0"/>
        <w:rPr>
          <w:rFonts w:hint="cs"/>
          <w:rtl/>
        </w:rPr>
      </w:pPr>
    </w:p>
    <w:p w14:paraId="6ECEAF56" w14:textId="77777777" w:rsidR="00000000" w:rsidRDefault="00B2572E">
      <w:pPr>
        <w:pStyle w:val="af1"/>
        <w:rPr>
          <w:rtl/>
        </w:rPr>
      </w:pPr>
      <w:r>
        <w:rPr>
          <w:rtl/>
        </w:rPr>
        <w:t>היו"ר משה כחלון:</w:t>
      </w:r>
    </w:p>
    <w:p w14:paraId="0A295A33" w14:textId="77777777" w:rsidR="00000000" w:rsidRDefault="00B2572E">
      <w:pPr>
        <w:pStyle w:val="a0"/>
        <w:rPr>
          <w:rtl/>
        </w:rPr>
      </w:pPr>
    </w:p>
    <w:p w14:paraId="6F7615FD" w14:textId="77777777" w:rsidR="00000000" w:rsidRDefault="00B2572E">
      <w:pPr>
        <w:pStyle w:val="a0"/>
        <w:rPr>
          <w:rFonts w:hint="cs"/>
          <w:rtl/>
        </w:rPr>
      </w:pPr>
      <w:r>
        <w:rPr>
          <w:rFonts w:hint="cs"/>
          <w:rtl/>
        </w:rPr>
        <w:t xml:space="preserve">תודה רבה, חבר הכנסת גורלובסקי. חבר הכנסת גלעד ארדן, בבקשה. אחריו - חבר הכנסת יצחק כהן. </w:t>
      </w:r>
    </w:p>
    <w:p w14:paraId="20368558" w14:textId="77777777" w:rsidR="00000000" w:rsidRDefault="00B2572E">
      <w:pPr>
        <w:pStyle w:val="a0"/>
        <w:rPr>
          <w:rFonts w:hint="cs"/>
          <w:rtl/>
        </w:rPr>
      </w:pPr>
    </w:p>
    <w:p w14:paraId="66A65350" w14:textId="77777777" w:rsidR="00000000" w:rsidRDefault="00B2572E">
      <w:pPr>
        <w:pStyle w:val="a"/>
        <w:rPr>
          <w:rtl/>
        </w:rPr>
      </w:pPr>
      <w:bookmarkStart w:id="321" w:name="FS000001037T17_02_2004_19_56_23"/>
      <w:bookmarkStart w:id="322" w:name="_Toc67316677"/>
      <w:bookmarkEnd w:id="321"/>
      <w:r>
        <w:rPr>
          <w:rFonts w:hint="eastAsia"/>
          <w:rtl/>
        </w:rPr>
        <w:t>גלעד</w:t>
      </w:r>
      <w:r>
        <w:rPr>
          <w:rtl/>
        </w:rPr>
        <w:t xml:space="preserve"> ארדן (הליכוד):</w:t>
      </w:r>
      <w:bookmarkEnd w:id="322"/>
    </w:p>
    <w:p w14:paraId="15D715CE" w14:textId="77777777" w:rsidR="00000000" w:rsidRDefault="00B2572E">
      <w:pPr>
        <w:pStyle w:val="a0"/>
        <w:rPr>
          <w:rFonts w:hint="cs"/>
          <w:rtl/>
        </w:rPr>
      </w:pPr>
    </w:p>
    <w:p w14:paraId="776C4F55" w14:textId="77777777" w:rsidR="00000000" w:rsidRDefault="00B2572E">
      <w:pPr>
        <w:pStyle w:val="a0"/>
        <w:rPr>
          <w:rFonts w:hint="cs"/>
          <w:rtl/>
        </w:rPr>
      </w:pPr>
      <w:r>
        <w:rPr>
          <w:rFonts w:hint="cs"/>
          <w:rtl/>
        </w:rPr>
        <w:t xml:space="preserve">נתחיל בברכות </w:t>
      </w:r>
      <w:r>
        <w:rPr>
          <w:rtl/>
        </w:rPr>
        <w:t>–</w:t>
      </w:r>
      <w:r>
        <w:rPr>
          <w:rFonts w:hint="cs"/>
          <w:rtl/>
        </w:rPr>
        <w:t xml:space="preserve"> אני באמת רוצה לברך את חבר הכנסת גורלובסקי על נאומו הראשון. אני </w:t>
      </w:r>
      <w:r>
        <w:rPr>
          <w:rFonts w:hint="cs"/>
          <w:rtl/>
        </w:rPr>
        <w:t xml:space="preserve">מכיר את חבר הכנסת גורלובסקי שנים רבות, ואני מכיר את הפוטנציאל שטמון בו, ואני בטוח שעוד יהיו לו נאומים מצוינים ועשייה רבה בכנסת. יישר כוח. </w:t>
      </w:r>
    </w:p>
    <w:p w14:paraId="112C655F" w14:textId="77777777" w:rsidR="00000000" w:rsidRDefault="00B2572E">
      <w:pPr>
        <w:pStyle w:val="a0"/>
        <w:rPr>
          <w:rFonts w:hint="cs"/>
          <w:rtl/>
        </w:rPr>
      </w:pPr>
    </w:p>
    <w:p w14:paraId="6F3999CB" w14:textId="77777777" w:rsidR="00000000" w:rsidRDefault="00B2572E">
      <w:pPr>
        <w:pStyle w:val="a0"/>
        <w:rPr>
          <w:rFonts w:hint="cs"/>
          <w:rtl/>
        </w:rPr>
      </w:pPr>
      <w:r>
        <w:rPr>
          <w:rFonts w:hint="cs"/>
          <w:rtl/>
        </w:rPr>
        <w:t>אדוני היושב-ראש, חברי חברי הכנסת, כשיאסר ערפאת מעודד את פעילי ה"תנזים", וכשארגוני הטרור שולחים את המחבלים להתפוצץ בר</w:t>
      </w:r>
      <w:r>
        <w:rPr>
          <w:rFonts w:hint="cs"/>
          <w:rtl/>
        </w:rPr>
        <w:t xml:space="preserve">חובות ישראל, הם לא באמת חושבים שהם יכולים לנצח את צה"ל. ממש לא. כולנו כאן יודעים שמטרת הטרור הפלסטיני היא ליצור קרעים בציבור הישראלי, לגרום לפילוג בתוכנו ולפורר את החברה הישראלית. יאסר ערפאת גם אמר את זה בצורה מאוד ברורה בשטוקהולם. </w:t>
      </w:r>
    </w:p>
    <w:p w14:paraId="0FCDE800" w14:textId="77777777" w:rsidR="00000000" w:rsidRDefault="00B2572E">
      <w:pPr>
        <w:pStyle w:val="a0"/>
        <w:rPr>
          <w:rFonts w:hint="cs"/>
          <w:rtl/>
        </w:rPr>
      </w:pPr>
    </w:p>
    <w:p w14:paraId="694A072A" w14:textId="77777777" w:rsidR="00000000" w:rsidRDefault="00B2572E">
      <w:pPr>
        <w:pStyle w:val="a0"/>
        <w:rPr>
          <w:rFonts w:hint="cs"/>
          <w:rtl/>
        </w:rPr>
      </w:pPr>
      <w:r>
        <w:rPr>
          <w:rFonts w:hint="cs"/>
          <w:rtl/>
        </w:rPr>
        <w:t>אני סבור שמטרתנו העליו</w:t>
      </w:r>
      <w:r>
        <w:rPr>
          <w:rFonts w:hint="cs"/>
          <w:rtl/>
        </w:rPr>
        <w:t>נה כחברי כנסת שנשבעו אמונים למדינה, לעשות כל שביכולתנו על מנת שלא לתת לתהליך הזה לקרות. לכן, חברי חברי הכנסת, לבית הזה אסור לאפשר בשום פנים ואופן קבלת החלטות של הרשות המבצעת החורצות את גורל חייהם של אזרחים במדינה, בעזרת רוב פוליטי מזדמן או על-ידי סיפוק מאו</w:t>
      </w:r>
      <w:r>
        <w:rPr>
          <w:rFonts w:hint="cs"/>
          <w:rtl/>
        </w:rPr>
        <w:t xml:space="preserve">ויים פוליטיים של גורמים כאלה ואחרים. </w:t>
      </w:r>
    </w:p>
    <w:p w14:paraId="5801B4D1" w14:textId="77777777" w:rsidR="00000000" w:rsidRDefault="00B2572E">
      <w:pPr>
        <w:pStyle w:val="a0"/>
        <w:rPr>
          <w:rFonts w:hint="cs"/>
          <w:rtl/>
        </w:rPr>
      </w:pPr>
    </w:p>
    <w:p w14:paraId="5482989B" w14:textId="77777777" w:rsidR="00000000" w:rsidRDefault="00B2572E">
      <w:pPr>
        <w:pStyle w:val="a0"/>
        <w:rPr>
          <w:rFonts w:hint="cs"/>
          <w:rtl/>
        </w:rPr>
      </w:pPr>
      <w:r>
        <w:rPr>
          <w:rFonts w:hint="cs"/>
          <w:rtl/>
        </w:rPr>
        <w:t xml:space="preserve">את הדוגמה המזעזעת והקיצונית ביותר להשפעה האפשרית של קרע עמוק בציבור ראינו רק לפני כשמונה שנים, כאשר רוצחו המתועב של ראש הממשלה יצחק רבין ז"ל עשה את מעשהו באווירה הקשה ששררה באותה עת במדינה. אסור לנו לעולם לתת לאווירה </w:t>
      </w:r>
      <w:r>
        <w:rPr>
          <w:rFonts w:hint="cs"/>
          <w:rtl/>
        </w:rPr>
        <w:t xml:space="preserve">זו לחזור. </w:t>
      </w:r>
    </w:p>
    <w:p w14:paraId="3125549E" w14:textId="77777777" w:rsidR="00000000" w:rsidRDefault="00B2572E">
      <w:pPr>
        <w:pStyle w:val="a0"/>
        <w:rPr>
          <w:rFonts w:hint="cs"/>
          <w:rtl/>
        </w:rPr>
      </w:pPr>
    </w:p>
    <w:p w14:paraId="002BF0DE" w14:textId="77777777" w:rsidR="00000000" w:rsidRDefault="00B2572E">
      <w:pPr>
        <w:pStyle w:val="a0"/>
        <w:rPr>
          <w:rFonts w:hint="cs"/>
          <w:rtl/>
        </w:rPr>
      </w:pPr>
      <w:r>
        <w:rPr>
          <w:rFonts w:hint="cs"/>
          <w:rtl/>
        </w:rPr>
        <w:t xml:space="preserve">גם אני, כחבר כנסת המתנגד אידיאולוגית לתוכניתו של ראש הממשלה, הודעתי כי אם תתקבל הצעתו של ראש הממשלה, ויתקיימו משאל-עם והצבעה בכנסת על תוכניתו - אקבל כל הכרעה דמוקרטית ואפסיק את פעולותי נגד תוכניתו. </w:t>
      </w:r>
    </w:p>
    <w:p w14:paraId="30C4225B" w14:textId="77777777" w:rsidR="00000000" w:rsidRDefault="00B2572E">
      <w:pPr>
        <w:pStyle w:val="a0"/>
        <w:rPr>
          <w:rFonts w:hint="cs"/>
          <w:rtl/>
        </w:rPr>
      </w:pPr>
    </w:p>
    <w:p w14:paraId="6F66CF41" w14:textId="77777777" w:rsidR="00000000" w:rsidRDefault="00B2572E">
      <w:pPr>
        <w:pStyle w:val="a0"/>
        <w:rPr>
          <w:rFonts w:hint="cs"/>
          <w:rtl/>
        </w:rPr>
      </w:pPr>
      <w:r>
        <w:rPr>
          <w:rFonts w:hint="cs"/>
          <w:rtl/>
        </w:rPr>
        <w:t>בשבוע שעבר שמחתי מאוד לשמוע את הודעת ראש הממ</w:t>
      </w:r>
      <w:r>
        <w:rPr>
          <w:rFonts w:hint="cs"/>
          <w:rtl/>
        </w:rPr>
        <w:t>שלה כי יתמוך במשאל-עם על תוכניתו לנסיגה חד-צדדית, ואף בירכתי אותו על כך. ראש הממשלה וגם הליכוד קיבלו קולות רבים ממצביעים שהשתכנעו שראש הממשלה פועל ללא ליאות לאחדות בעם וכי הוא לא יעשה שום צעדים דרמטיים שאינם מגובים בקונסנזוס רחב. המושג "הסכמה רחבה" הוא ביט</w:t>
      </w:r>
      <w:r>
        <w:rPr>
          <w:rFonts w:hint="cs"/>
          <w:rtl/>
        </w:rPr>
        <w:t xml:space="preserve">וי שראש הממשלה נוהג להזכיר פעמים רבות, ובצדק. </w:t>
      </w:r>
    </w:p>
    <w:p w14:paraId="5629E2CE" w14:textId="77777777" w:rsidR="00000000" w:rsidRDefault="00B2572E">
      <w:pPr>
        <w:pStyle w:val="a0"/>
        <w:rPr>
          <w:rFonts w:hint="cs"/>
          <w:rtl/>
        </w:rPr>
      </w:pPr>
    </w:p>
    <w:p w14:paraId="1FEECBC9" w14:textId="77777777" w:rsidR="00000000" w:rsidRDefault="00B2572E">
      <w:pPr>
        <w:pStyle w:val="a0"/>
        <w:rPr>
          <w:rFonts w:hint="cs"/>
          <w:rtl/>
        </w:rPr>
      </w:pPr>
      <w:r>
        <w:rPr>
          <w:rFonts w:hint="cs"/>
          <w:rtl/>
        </w:rPr>
        <w:t>את הרעיון להביא החלטות מדיניות חשובות להכרעת הציבור במשאל-עם העלה בפעם הראשונה, ב-1958, מנחם בגין. הכנסת דחתה אז את ההצעה, משום שהממשלה, בהנהגת מפא"י, ראתה ברעיון מזימה שבאמצעותה יוכל פוליטיקאי כמו בגין באותו</w:t>
      </w:r>
      <w:r>
        <w:rPr>
          <w:rFonts w:hint="cs"/>
          <w:rtl/>
        </w:rPr>
        <w:t xml:space="preserve"> מקרה, לשחק ברגשות הציבור -  הוא היה טוב בזה, דרך אגב - כדי להבטיח לעצמו תמיכה פוליטית שבה לא היה יכול לזכות לעולם בבית-המחוקקים. דוד בן-גוריון יצא אז בתקיפות נגד משאל-העם, בטיעון שאין לצפות מהציבור שיוכל להכריע בצורה אינטליגנטית בענייני מדיניות מורכבים. </w:t>
      </w:r>
    </w:p>
    <w:p w14:paraId="270C946B" w14:textId="77777777" w:rsidR="00000000" w:rsidRDefault="00B2572E">
      <w:pPr>
        <w:pStyle w:val="a0"/>
        <w:rPr>
          <w:rFonts w:hint="cs"/>
          <w:rtl/>
        </w:rPr>
      </w:pPr>
    </w:p>
    <w:p w14:paraId="28A6A1C4" w14:textId="77777777" w:rsidR="00000000" w:rsidRDefault="00B2572E">
      <w:pPr>
        <w:pStyle w:val="a0"/>
        <w:rPr>
          <w:rFonts w:hint="cs"/>
          <w:rtl/>
        </w:rPr>
      </w:pPr>
      <w:r>
        <w:rPr>
          <w:rFonts w:hint="cs"/>
          <w:rtl/>
        </w:rPr>
        <w:t>עד 1992 אכן נדחק נושא זה לשולי הדיון הציבורי, אך עם עלייתה לשלטון של ממשלת העבודה חזר הנושא לכותרות. לגוש החוסם התומך במדיניות הממשלה היה רוב מזערי של 61 חברי כנסת, והוא נזקק לתמיכת ש"ס. אומנם ש"ס הסכימה להצטרף לקואליציה, אך היא תבעה, ואף קיבלה הבטחה, שלפ</w:t>
      </w:r>
      <w:r>
        <w:rPr>
          <w:rFonts w:hint="cs"/>
          <w:rtl/>
        </w:rPr>
        <w:t xml:space="preserve">ני כל ויתור על שטח או עקירת יישובים יהודיים יועבר העניין למשאל-עם או לבחירות. </w:t>
      </w:r>
    </w:p>
    <w:p w14:paraId="1B98AE54" w14:textId="77777777" w:rsidR="00000000" w:rsidRDefault="00B2572E">
      <w:pPr>
        <w:pStyle w:val="a0"/>
        <w:rPr>
          <w:rFonts w:hint="cs"/>
          <w:rtl/>
        </w:rPr>
      </w:pPr>
    </w:p>
    <w:p w14:paraId="4B6482FD" w14:textId="77777777" w:rsidR="00000000" w:rsidRDefault="00B2572E">
      <w:pPr>
        <w:pStyle w:val="a0"/>
        <w:rPr>
          <w:rFonts w:hint="cs"/>
          <w:rtl/>
        </w:rPr>
      </w:pPr>
      <w:r>
        <w:rPr>
          <w:rFonts w:hint="cs"/>
          <w:rtl/>
        </w:rPr>
        <w:t>בנוסף, הודיע אז ראש הממשלה רבין, שלפני כל ויתור משמעותי ברמת-הגולן הוא יעמיד את הנושא להכרעת הציבור במשאל-עם. הוא ידע היטב שלנסיגה מהגולן יש התנגדות רבה, אבל בעיקר הבין שהסכם ש</w:t>
      </w:r>
      <w:r>
        <w:rPr>
          <w:rFonts w:hint="cs"/>
          <w:rtl/>
        </w:rPr>
        <w:t>ל מסירת הגולן תמורת נייר עם סוריה נוגד בבירור את מצע מפלגת העבודה כפי שהוצג בבחירות 1992, וכן את הבטחתו המפורשת לציבור באותן בחירות, שלפיה פשרה בגולן תהיה עניין של סנטימטרים בלבד.</w:t>
      </w:r>
    </w:p>
    <w:p w14:paraId="6A01FFC5" w14:textId="77777777" w:rsidR="00000000" w:rsidRDefault="00B2572E">
      <w:pPr>
        <w:pStyle w:val="a0"/>
        <w:ind w:firstLine="0"/>
        <w:rPr>
          <w:rFonts w:hint="cs"/>
          <w:rtl/>
        </w:rPr>
      </w:pPr>
    </w:p>
    <w:p w14:paraId="69BE1CEE" w14:textId="77777777" w:rsidR="00000000" w:rsidRDefault="00B2572E">
      <w:pPr>
        <w:pStyle w:val="af1"/>
        <w:rPr>
          <w:rtl/>
        </w:rPr>
      </w:pPr>
      <w:r>
        <w:rPr>
          <w:rtl/>
        </w:rPr>
        <w:t>היו"ר משה כחלון:</w:t>
      </w:r>
    </w:p>
    <w:p w14:paraId="3D68B3AC" w14:textId="77777777" w:rsidR="00000000" w:rsidRDefault="00B2572E">
      <w:pPr>
        <w:pStyle w:val="a0"/>
        <w:rPr>
          <w:rtl/>
        </w:rPr>
      </w:pPr>
    </w:p>
    <w:p w14:paraId="74C1A5D2" w14:textId="77777777" w:rsidR="00000000" w:rsidRDefault="00B2572E">
      <w:pPr>
        <w:pStyle w:val="a0"/>
        <w:rPr>
          <w:rFonts w:hint="cs"/>
          <w:rtl/>
        </w:rPr>
      </w:pPr>
      <w:r>
        <w:rPr>
          <w:rFonts w:hint="cs"/>
          <w:rtl/>
        </w:rPr>
        <w:t>חבר הכנסת ארדן, תצטרך לסיים. אני רואה מה מחכה לנו.</w:t>
      </w:r>
    </w:p>
    <w:p w14:paraId="44036F69" w14:textId="77777777" w:rsidR="00000000" w:rsidRDefault="00B2572E">
      <w:pPr>
        <w:pStyle w:val="a0"/>
        <w:rPr>
          <w:rFonts w:hint="cs"/>
          <w:rtl/>
        </w:rPr>
      </w:pPr>
    </w:p>
    <w:p w14:paraId="52D5EE61" w14:textId="77777777" w:rsidR="00000000" w:rsidRDefault="00B2572E">
      <w:pPr>
        <w:pStyle w:val="-"/>
        <w:rPr>
          <w:rtl/>
        </w:rPr>
      </w:pPr>
      <w:bookmarkStart w:id="323" w:name="FS000001037T17_02_2004_20_33_01"/>
      <w:bookmarkStart w:id="324" w:name="FS000001037T17_02_2004_20_33_03C"/>
      <w:bookmarkEnd w:id="323"/>
      <w:bookmarkEnd w:id="324"/>
      <w:r>
        <w:rPr>
          <w:rtl/>
        </w:rPr>
        <w:t xml:space="preserve">גלעד </w:t>
      </w:r>
      <w:r>
        <w:rPr>
          <w:rtl/>
        </w:rPr>
        <w:t>ארדן (הליכוד):</w:t>
      </w:r>
    </w:p>
    <w:p w14:paraId="7426D3E8" w14:textId="77777777" w:rsidR="00000000" w:rsidRDefault="00B2572E">
      <w:pPr>
        <w:pStyle w:val="a0"/>
        <w:rPr>
          <w:rtl/>
        </w:rPr>
      </w:pPr>
    </w:p>
    <w:p w14:paraId="109C4EDD" w14:textId="77777777" w:rsidR="00000000" w:rsidRDefault="00B2572E">
      <w:pPr>
        <w:pStyle w:val="a0"/>
        <w:rPr>
          <w:rFonts w:hint="cs"/>
          <w:rtl/>
        </w:rPr>
      </w:pPr>
      <w:r>
        <w:rPr>
          <w:rFonts w:hint="cs"/>
          <w:rtl/>
        </w:rPr>
        <w:t>לא. זה עוד עמוד אחד.</w:t>
      </w:r>
    </w:p>
    <w:p w14:paraId="578A3732" w14:textId="77777777" w:rsidR="00000000" w:rsidRDefault="00B2572E">
      <w:pPr>
        <w:pStyle w:val="a0"/>
        <w:rPr>
          <w:rFonts w:hint="cs"/>
          <w:rtl/>
        </w:rPr>
      </w:pPr>
    </w:p>
    <w:p w14:paraId="6C745ADE" w14:textId="77777777" w:rsidR="00000000" w:rsidRDefault="00B2572E">
      <w:pPr>
        <w:pStyle w:val="af1"/>
        <w:rPr>
          <w:rtl/>
        </w:rPr>
      </w:pPr>
      <w:r>
        <w:rPr>
          <w:rtl/>
        </w:rPr>
        <w:t>היו"ר משה כחלון:</w:t>
      </w:r>
    </w:p>
    <w:p w14:paraId="46CEF175" w14:textId="77777777" w:rsidR="00000000" w:rsidRDefault="00B2572E">
      <w:pPr>
        <w:pStyle w:val="a0"/>
        <w:rPr>
          <w:rtl/>
        </w:rPr>
      </w:pPr>
    </w:p>
    <w:p w14:paraId="0C11E442" w14:textId="77777777" w:rsidR="00000000" w:rsidRDefault="00B2572E">
      <w:pPr>
        <w:pStyle w:val="a0"/>
        <w:rPr>
          <w:rFonts w:hint="cs"/>
          <w:rtl/>
        </w:rPr>
      </w:pPr>
      <w:r>
        <w:rPr>
          <w:rFonts w:hint="cs"/>
          <w:rtl/>
        </w:rPr>
        <w:t>לא. לא נתתי פה לאף אחד. משפט לסיום, ואנחנו ממשיכים.</w:t>
      </w:r>
    </w:p>
    <w:p w14:paraId="256E67C8" w14:textId="77777777" w:rsidR="00000000" w:rsidRDefault="00B2572E">
      <w:pPr>
        <w:pStyle w:val="a0"/>
        <w:rPr>
          <w:rFonts w:hint="cs"/>
          <w:rtl/>
        </w:rPr>
      </w:pPr>
    </w:p>
    <w:p w14:paraId="17903927" w14:textId="77777777" w:rsidR="00000000" w:rsidRDefault="00B2572E">
      <w:pPr>
        <w:pStyle w:val="-"/>
        <w:rPr>
          <w:rtl/>
        </w:rPr>
      </w:pPr>
      <w:bookmarkStart w:id="325" w:name="FS000001037T17_02_2004_20_33_09C"/>
      <w:bookmarkEnd w:id="325"/>
      <w:r>
        <w:rPr>
          <w:rtl/>
        </w:rPr>
        <w:t>גלעד ארדן (הליכוד):</w:t>
      </w:r>
    </w:p>
    <w:p w14:paraId="12ED4A50" w14:textId="77777777" w:rsidR="00000000" w:rsidRDefault="00B2572E">
      <w:pPr>
        <w:pStyle w:val="a0"/>
        <w:rPr>
          <w:rtl/>
        </w:rPr>
      </w:pPr>
    </w:p>
    <w:p w14:paraId="34489AEE" w14:textId="77777777" w:rsidR="00000000" w:rsidRDefault="00B2572E">
      <w:pPr>
        <w:pStyle w:val="a0"/>
        <w:rPr>
          <w:rFonts w:hint="cs"/>
          <w:rtl/>
        </w:rPr>
      </w:pPr>
      <w:r>
        <w:rPr>
          <w:rFonts w:hint="cs"/>
          <w:rtl/>
        </w:rPr>
        <w:t>המצב האקטואלי שבו עומדת מדינת ישראל דומה דמיון רב למצב באותה תקופה. תוכניתו של ראש הממשלה היא תוכנית מפתיעה, דרמטית ובעלת השפע</w:t>
      </w:r>
      <w:r>
        <w:rPr>
          <w:rFonts w:hint="cs"/>
          <w:rtl/>
        </w:rPr>
        <w:t>ות קיצוניות המותירות סימני שאלה רבים, ואפרט רק שניים מהם.</w:t>
      </w:r>
    </w:p>
    <w:p w14:paraId="606C7B52" w14:textId="77777777" w:rsidR="00000000" w:rsidRDefault="00B2572E">
      <w:pPr>
        <w:pStyle w:val="a0"/>
        <w:rPr>
          <w:rFonts w:hint="cs"/>
          <w:rtl/>
        </w:rPr>
      </w:pPr>
    </w:p>
    <w:p w14:paraId="3CC3D0FB" w14:textId="77777777" w:rsidR="00000000" w:rsidRDefault="00B2572E">
      <w:pPr>
        <w:pStyle w:val="af1"/>
        <w:rPr>
          <w:rtl/>
        </w:rPr>
      </w:pPr>
      <w:r>
        <w:rPr>
          <w:rtl/>
        </w:rPr>
        <w:t>היו"ר משה כחלון:</w:t>
      </w:r>
    </w:p>
    <w:p w14:paraId="3F34FF01" w14:textId="77777777" w:rsidR="00000000" w:rsidRDefault="00B2572E">
      <w:pPr>
        <w:pStyle w:val="a0"/>
        <w:rPr>
          <w:rtl/>
        </w:rPr>
      </w:pPr>
    </w:p>
    <w:p w14:paraId="6F27B0B0" w14:textId="77777777" w:rsidR="00000000" w:rsidRDefault="00B2572E">
      <w:pPr>
        <w:pStyle w:val="a0"/>
        <w:rPr>
          <w:rFonts w:hint="cs"/>
          <w:rtl/>
        </w:rPr>
      </w:pPr>
      <w:r>
        <w:rPr>
          <w:rFonts w:hint="cs"/>
          <w:rtl/>
        </w:rPr>
        <w:t>שניים - אני סופר.</w:t>
      </w:r>
    </w:p>
    <w:p w14:paraId="60B23C48" w14:textId="77777777" w:rsidR="00000000" w:rsidRDefault="00B2572E">
      <w:pPr>
        <w:pStyle w:val="a0"/>
        <w:rPr>
          <w:rFonts w:hint="cs"/>
          <w:rtl/>
        </w:rPr>
      </w:pPr>
    </w:p>
    <w:p w14:paraId="30BF892C" w14:textId="77777777" w:rsidR="00000000" w:rsidRDefault="00B2572E">
      <w:pPr>
        <w:pStyle w:val="-"/>
        <w:rPr>
          <w:rtl/>
        </w:rPr>
      </w:pPr>
      <w:bookmarkStart w:id="326" w:name="FS000001037T17_02_2004_20_34_20C"/>
      <w:bookmarkEnd w:id="326"/>
      <w:r>
        <w:rPr>
          <w:rtl/>
        </w:rPr>
        <w:t>גלעד ארדן (הליכוד):</w:t>
      </w:r>
    </w:p>
    <w:p w14:paraId="3EFE2FDB" w14:textId="77777777" w:rsidR="00000000" w:rsidRDefault="00B2572E">
      <w:pPr>
        <w:pStyle w:val="a0"/>
        <w:rPr>
          <w:rtl/>
        </w:rPr>
      </w:pPr>
    </w:p>
    <w:p w14:paraId="387EBA5A" w14:textId="77777777" w:rsidR="00000000" w:rsidRDefault="00B2572E">
      <w:pPr>
        <w:pStyle w:val="a0"/>
        <w:rPr>
          <w:rFonts w:hint="cs"/>
          <w:rtl/>
        </w:rPr>
      </w:pPr>
      <w:r>
        <w:rPr>
          <w:rFonts w:hint="cs"/>
          <w:rtl/>
        </w:rPr>
        <w:t>א. האם מוסרי בכלל לפנות יהודים הגרים בביתם כחוק משום שהם פוגעים ברצף הפלסטיני, אך לא לדרוש במקביל רצף יהודי גם בתוך מדינת ישראל? אינני אומר</w:t>
      </w:r>
      <w:r>
        <w:rPr>
          <w:rFonts w:hint="cs"/>
          <w:rtl/>
        </w:rPr>
        <w:t xml:space="preserve"> שאני תומך בכך. אני מתנגד לכל טרנספר מכל סוג שהוא.</w:t>
      </w:r>
    </w:p>
    <w:p w14:paraId="70BFE7B5" w14:textId="77777777" w:rsidR="00000000" w:rsidRDefault="00B2572E">
      <w:pPr>
        <w:pStyle w:val="a0"/>
        <w:rPr>
          <w:rFonts w:hint="cs"/>
          <w:rtl/>
        </w:rPr>
      </w:pPr>
    </w:p>
    <w:p w14:paraId="0D2902DE" w14:textId="77777777" w:rsidR="00000000" w:rsidRDefault="00B2572E">
      <w:pPr>
        <w:pStyle w:val="a0"/>
        <w:rPr>
          <w:rFonts w:hint="cs"/>
          <w:rtl/>
        </w:rPr>
      </w:pPr>
      <w:r>
        <w:rPr>
          <w:rFonts w:hint="cs"/>
          <w:rtl/>
        </w:rPr>
        <w:t>ב. האם תוכנית זו תשפר את ביטחון המדינה או שמא, כדברי ראש אמ"ן, הרמטכ"ל ובכירים ביטחוניים נוספים, תעודד ותחזק את גורמי הטרור ותביא גלים נוספים ואף קשים יותר של טרור?</w:t>
      </w:r>
    </w:p>
    <w:p w14:paraId="795FB8B7" w14:textId="77777777" w:rsidR="00000000" w:rsidRDefault="00B2572E">
      <w:pPr>
        <w:pStyle w:val="a0"/>
        <w:rPr>
          <w:rFonts w:hint="cs"/>
          <w:rtl/>
        </w:rPr>
      </w:pPr>
    </w:p>
    <w:p w14:paraId="683E3BEA" w14:textId="77777777" w:rsidR="00000000" w:rsidRDefault="00B2572E">
      <w:pPr>
        <w:pStyle w:val="a0"/>
        <w:rPr>
          <w:rFonts w:hint="cs"/>
          <w:rtl/>
        </w:rPr>
      </w:pPr>
      <w:r>
        <w:rPr>
          <w:rFonts w:hint="cs"/>
          <w:rtl/>
        </w:rPr>
        <w:t>אדוני היושב-ראש, אני מסיים. המנדט שקיב</w:t>
      </w:r>
      <w:r>
        <w:rPr>
          <w:rFonts w:hint="cs"/>
          <w:rtl/>
        </w:rPr>
        <w:t>ל הליכוד בבחירות האחרונות, לא היה לעשות נסיגה חד-צדדית. הציבור דחה ברוב עצום את תוכניתו של עמרם מצנע לנסיגה חד-צדדית. אני לא חושב שלראש הממשלה יש היום מנדט לעשות תוכנית כזאת של נסיגה וחיזוק הטרור, ולעשות זאת על-ידי לחץ פוליטי או על-ידי תרגילים פוליטיים ושי</w:t>
      </w:r>
      <w:r>
        <w:rPr>
          <w:rFonts w:hint="cs"/>
          <w:rtl/>
        </w:rPr>
        <w:t>נוי הרכבי הקואליציה. אם הציבור אכן שינה את דעתו, בואו וניתן לציבור להחליט על-ידי משאל-עם. תודה רבה.</w:t>
      </w:r>
    </w:p>
    <w:p w14:paraId="368D6E87" w14:textId="77777777" w:rsidR="00000000" w:rsidRDefault="00B2572E">
      <w:pPr>
        <w:pStyle w:val="a0"/>
        <w:rPr>
          <w:rFonts w:hint="cs"/>
          <w:rtl/>
        </w:rPr>
      </w:pPr>
    </w:p>
    <w:p w14:paraId="6AD607CF" w14:textId="77777777" w:rsidR="00000000" w:rsidRDefault="00B2572E">
      <w:pPr>
        <w:pStyle w:val="af1"/>
        <w:rPr>
          <w:rtl/>
        </w:rPr>
      </w:pPr>
      <w:r>
        <w:rPr>
          <w:rtl/>
        </w:rPr>
        <w:t>היו"ר משה כחלון:</w:t>
      </w:r>
    </w:p>
    <w:p w14:paraId="2FF67714" w14:textId="77777777" w:rsidR="00000000" w:rsidRDefault="00B2572E">
      <w:pPr>
        <w:pStyle w:val="a0"/>
        <w:rPr>
          <w:rtl/>
        </w:rPr>
      </w:pPr>
    </w:p>
    <w:p w14:paraId="1D42FCE1" w14:textId="77777777" w:rsidR="00000000" w:rsidRDefault="00B2572E">
      <w:pPr>
        <w:pStyle w:val="a0"/>
        <w:rPr>
          <w:rFonts w:hint="cs"/>
          <w:rtl/>
        </w:rPr>
      </w:pPr>
      <w:r>
        <w:rPr>
          <w:rFonts w:hint="cs"/>
          <w:rtl/>
        </w:rPr>
        <w:t>תודה רבה.  חבר הכנסת יצחק כהן, בבקשה. אחריו - אחרון הדוברים, חבר הכנסת מיכאל איתן. חבר הכנסת יצחק כהן, יש לך שלוש דקות.</w:t>
      </w:r>
    </w:p>
    <w:p w14:paraId="2DEC0993" w14:textId="77777777" w:rsidR="00000000" w:rsidRDefault="00B2572E">
      <w:pPr>
        <w:pStyle w:val="a0"/>
        <w:rPr>
          <w:rFonts w:hint="cs"/>
          <w:rtl/>
        </w:rPr>
      </w:pPr>
    </w:p>
    <w:p w14:paraId="53380AF7" w14:textId="77777777" w:rsidR="00000000" w:rsidRDefault="00B2572E">
      <w:pPr>
        <w:pStyle w:val="a"/>
        <w:rPr>
          <w:rtl/>
        </w:rPr>
      </w:pPr>
      <w:bookmarkStart w:id="327" w:name="FS000000580T17_02_2004_20_37_38"/>
      <w:bookmarkStart w:id="328" w:name="_Toc67316678"/>
      <w:bookmarkEnd w:id="327"/>
      <w:r>
        <w:rPr>
          <w:rFonts w:hint="eastAsia"/>
          <w:rtl/>
        </w:rPr>
        <w:t>יצחק</w:t>
      </w:r>
      <w:r>
        <w:rPr>
          <w:rtl/>
        </w:rPr>
        <w:t xml:space="preserve"> כהן (ש"ס):</w:t>
      </w:r>
      <w:bookmarkEnd w:id="328"/>
    </w:p>
    <w:p w14:paraId="28099946" w14:textId="77777777" w:rsidR="00000000" w:rsidRDefault="00B2572E">
      <w:pPr>
        <w:pStyle w:val="a0"/>
        <w:rPr>
          <w:rFonts w:hint="cs"/>
          <w:rtl/>
        </w:rPr>
      </w:pPr>
    </w:p>
    <w:p w14:paraId="1349C95B" w14:textId="77777777" w:rsidR="00000000" w:rsidRDefault="00B2572E">
      <w:pPr>
        <w:pStyle w:val="a0"/>
        <w:rPr>
          <w:rFonts w:hint="cs"/>
          <w:rtl/>
        </w:rPr>
      </w:pPr>
      <w:r>
        <w:rPr>
          <w:rFonts w:hint="cs"/>
          <w:rtl/>
        </w:rPr>
        <w:t>אדוני היושב-ראש, חברי חברי הכנסת, הנושא לדיון בסדר-היום הוא: התוכנית לפינוי יישובים בחבל-עזה. מישהו רואה פה תוכנית? מישהו רואה פה קו? מישהו מבחין פה בממשלה בכלל? בראש ממשלה? מי זה האיש הזה, אריאל שרון, שהיום הוא ראש ממשלת ישראל? איך הוא קיבל 38 מנדטים? עם</w:t>
      </w:r>
      <w:r>
        <w:rPr>
          <w:rFonts w:hint="cs"/>
          <w:rtl/>
        </w:rPr>
        <w:t xml:space="preserve"> איזה מצע הוא הלך לבוחרים כדי לקבל את 38 המנדטים? </w:t>
      </w:r>
    </w:p>
    <w:p w14:paraId="10BE6102" w14:textId="77777777" w:rsidR="00000000" w:rsidRDefault="00B2572E">
      <w:pPr>
        <w:pStyle w:val="a0"/>
        <w:rPr>
          <w:rFonts w:hint="cs"/>
          <w:rtl/>
        </w:rPr>
      </w:pPr>
    </w:p>
    <w:p w14:paraId="729C3EFF" w14:textId="77777777" w:rsidR="00000000" w:rsidRDefault="00B2572E">
      <w:pPr>
        <w:pStyle w:val="a0"/>
        <w:rPr>
          <w:rFonts w:hint="cs"/>
          <w:rtl/>
        </w:rPr>
      </w:pPr>
      <w:r>
        <w:rPr>
          <w:rFonts w:hint="cs"/>
          <w:rtl/>
        </w:rPr>
        <w:t>אלה שסופקים כף על ירך על מיקח הטעות שהם עשו, אל מול עיניהם היו מונחים דבריו הנחרצים של ראש הממשלה שרון מודל 1991: "מדינה פלסטינית משמעותה אחת ויחידה: גזר-דין מוות על מדינת ישראל". "ירדן היתה ועודנה המדינה</w:t>
      </w:r>
      <w:r>
        <w:rPr>
          <w:rFonts w:hint="cs"/>
          <w:rtl/>
        </w:rPr>
        <w:t xml:space="preserve"> הפלסטינית בארץ-ישראל" - אריאל שרון מודל 1991. "ויתור, ולו חלקי, בשטחים הוא מתכון בטוח להתאבדות לאומית" - אריאל שרון מודל 1991. בואו ונראה את אריאל שרון מודל 2003: "אני חוזר בי מהקביעה כי ירדן היא מדינה פלסטינית".</w:t>
      </w:r>
    </w:p>
    <w:p w14:paraId="6F29C275" w14:textId="77777777" w:rsidR="00000000" w:rsidRDefault="00B2572E">
      <w:pPr>
        <w:pStyle w:val="a0"/>
        <w:rPr>
          <w:rFonts w:hint="cs"/>
          <w:rtl/>
        </w:rPr>
      </w:pPr>
    </w:p>
    <w:p w14:paraId="3015EC3B" w14:textId="77777777" w:rsidR="00000000" w:rsidRDefault="00B2572E">
      <w:pPr>
        <w:pStyle w:val="af0"/>
        <w:rPr>
          <w:rtl/>
        </w:rPr>
      </w:pPr>
      <w:r>
        <w:rPr>
          <w:rtl/>
        </w:rPr>
        <w:t>מיכאל איתן (הליכוד):</w:t>
      </w:r>
    </w:p>
    <w:p w14:paraId="5414524C" w14:textId="77777777" w:rsidR="00000000" w:rsidRDefault="00B2572E">
      <w:pPr>
        <w:pStyle w:val="a0"/>
        <w:rPr>
          <w:rtl/>
        </w:rPr>
      </w:pPr>
    </w:p>
    <w:p w14:paraId="2AA616A9" w14:textId="77777777" w:rsidR="00000000" w:rsidRDefault="00B2572E">
      <w:pPr>
        <w:pStyle w:val="a0"/>
        <w:rPr>
          <w:rFonts w:hint="cs"/>
          <w:rtl/>
        </w:rPr>
      </w:pPr>
      <w:r>
        <w:rPr>
          <w:rFonts w:hint="cs"/>
          <w:rtl/>
        </w:rPr>
        <w:t>מה עם ש"ס מודל 2003</w:t>
      </w:r>
      <w:r>
        <w:rPr>
          <w:rFonts w:hint="cs"/>
          <w:rtl/>
        </w:rPr>
        <w:t>?</w:t>
      </w:r>
    </w:p>
    <w:p w14:paraId="40C01E32" w14:textId="77777777" w:rsidR="00000000" w:rsidRDefault="00B2572E">
      <w:pPr>
        <w:pStyle w:val="a0"/>
        <w:rPr>
          <w:rFonts w:hint="cs"/>
          <w:rtl/>
        </w:rPr>
      </w:pPr>
    </w:p>
    <w:p w14:paraId="255344F9" w14:textId="77777777" w:rsidR="00000000" w:rsidRDefault="00B2572E">
      <w:pPr>
        <w:pStyle w:val="-"/>
        <w:rPr>
          <w:rtl/>
        </w:rPr>
      </w:pPr>
      <w:bookmarkStart w:id="329" w:name="FS000000580T17_02_2004_20_38_04C"/>
      <w:bookmarkEnd w:id="329"/>
      <w:r>
        <w:rPr>
          <w:rtl/>
        </w:rPr>
        <w:t>יצחק כהן (ש"ס):</w:t>
      </w:r>
    </w:p>
    <w:p w14:paraId="0689D203" w14:textId="77777777" w:rsidR="00000000" w:rsidRDefault="00B2572E">
      <w:pPr>
        <w:pStyle w:val="a0"/>
        <w:rPr>
          <w:rtl/>
        </w:rPr>
      </w:pPr>
    </w:p>
    <w:p w14:paraId="704A707D" w14:textId="77777777" w:rsidR="00000000" w:rsidRDefault="00B2572E">
      <w:pPr>
        <w:pStyle w:val="a0"/>
        <w:rPr>
          <w:rFonts w:hint="cs"/>
          <w:rtl/>
        </w:rPr>
      </w:pPr>
      <w:r>
        <w:rPr>
          <w:rFonts w:hint="cs"/>
          <w:rtl/>
        </w:rPr>
        <w:t>חבר הכנסת מיקי איתן, אל תפריע לי. אל תפריע לי. אתה כאן במיקח טעות.</w:t>
      </w:r>
    </w:p>
    <w:p w14:paraId="72CA5C79" w14:textId="77777777" w:rsidR="00000000" w:rsidRDefault="00B2572E">
      <w:pPr>
        <w:pStyle w:val="a0"/>
        <w:rPr>
          <w:rFonts w:hint="cs"/>
          <w:rtl/>
        </w:rPr>
      </w:pPr>
    </w:p>
    <w:p w14:paraId="584A91E8" w14:textId="77777777" w:rsidR="00000000" w:rsidRDefault="00B2572E">
      <w:pPr>
        <w:pStyle w:val="af0"/>
        <w:rPr>
          <w:rtl/>
        </w:rPr>
      </w:pPr>
      <w:r>
        <w:rPr>
          <w:rFonts w:hint="eastAsia"/>
          <w:rtl/>
        </w:rPr>
        <w:t>מיכאל</w:t>
      </w:r>
      <w:r>
        <w:rPr>
          <w:rtl/>
        </w:rPr>
        <w:t xml:space="preserve"> איתן (הליכוד):</w:t>
      </w:r>
    </w:p>
    <w:p w14:paraId="3FCC462D" w14:textId="77777777" w:rsidR="00000000" w:rsidRDefault="00B2572E">
      <w:pPr>
        <w:pStyle w:val="a0"/>
        <w:rPr>
          <w:rFonts w:hint="cs"/>
          <w:rtl/>
        </w:rPr>
      </w:pPr>
    </w:p>
    <w:p w14:paraId="1AACFE79" w14:textId="77777777" w:rsidR="00000000" w:rsidRDefault="00B2572E">
      <w:pPr>
        <w:pStyle w:val="a0"/>
        <w:rPr>
          <w:rFonts w:hint="cs"/>
          <w:rtl/>
        </w:rPr>
      </w:pPr>
      <w:r>
        <w:rPr>
          <w:rFonts w:hint="cs"/>
          <w:rtl/>
        </w:rPr>
        <w:t>אני שואל.</w:t>
      </w:r>
    </w:p>
    <w:p w14:paraId="79AB1E6D" w14:textId="77777777" w:rsidR="00000000" w:rsidRDefault="00B2572E">
      <w:pPr>
        <w:pStyle w:val="a0"/>
        <w:rPr>
          <w:rFonts w:hint="cs"/>
          <w:rtl/>
        </w:rPr>
      </w:pPr>
    </w:p>
    <w:p w14:paraId="34BB3DD3" w14:textId="77777777" w:rsidR="00000000" w:rsidRDefault="00B2572E">
      <w:pPr>
        <w:pStyle w:val="-"/>
        <w:rPr>
          <w:rtl/>
        </w:rPr>
      </w:pPr>
      <w:bookmarkStart w:id="330" w:name="FS000000580T17_02_2004_20_37_40C"/>
      <w:bookmarkEnd w:id="330"/>
      <w:r>
        <w:rPr>
          <w:rtl/>
        </w:rPr>
        <w:t>יצחק כהן (ש"ס):</w:t>
      </w:r>
    </w:p>
    <w:p w14:paraId="0E3F95CE" w14:textId="77777777" w:rsidR="00000000" w:rsidRDefault="00B2572E">
      <w:pPr>
        <w:pStyle w:val="a0"/>
        <w:rPr>
          <w:rtl/>
        </w:rPr>
      </w:pPr>
    </w:p>
    <w:p w14:paraId="3862C49F" w14:textId="77777777" w:rsidR="00000000" w:rsidRDefault="00B2572E">
      <w:pPr>
        <w:pStyle w:val="a0"/>
        <w:rPr>
          <w:rFonts w:hint="cs"/>
          <w:rtl/>
        </w:rPr>
      </w:pPr>
      <w:r>
        <w:rPr>
          <w:rFonts w:hint="cs"/>
          <w:rtl/>
        </w:rPr>
        <w:t>אתה פה במיקח טעות. אתה וכל 38 המנדטים - מיקח טעות.</w:t>
      </w:r>
    </w:p>
    <w:p w14:paraId="401DD7DC" w14:textId="77777777" w:rsidR="00000000" w:rsidRDefault="00B2572E">
      <w:pPr>
        <w:pStyle w:val="a0"/>
        <w:rPr>
          <w:rFonts w:hint="cs"/>
          <w:rtl/>
        </w:rPr>
      </w:pPr>
    </w:p>
    <w:p w14:paraId="53EEF36E" w14:textId="77777777" w:rsidR="00000000" w:rsidRDefault="00B2572E">
      <w:pPr>
        <w:pStyle w:val="af1"/>
        <w:rPr>
          <w:rtl/>
        </w:rPr>
      </w:pPr>
      <w:r>
        <w:rPr>
          <w:rtl/>
        </w:rPr>
        <w:t>היו"ר משה כחלון:</w:t>
      </w:r>
    </w:p>
    <w:p w14:paraId="10FD9B01" w14:textId="77777777" w:rsidR="00000000" w:rsidRDefault="00B2572E">
      <w:pPr>
        <w:pStyle w:val="a0"/>
        <w:rPr>
          <w:rtl/>
        </w:rPr>
      </w:pPr>
    </w:p>
    <w:p w14:paraId="6C30393F" w14:textId="77777777" w:rsidR="00000000" w:rsidRDefault="00B2572E">
      <w:pPr>
        <w:pStyle w:val="a0"/>
        <w:rPr>
          <w:rFonts w:hint="cs"/>
          <w:rtl/>
        </w:rPr>
      </w:pPr>
      <w:r>
        <w:rPr>
          <w:rFonts w:hint="cs"/>
          <w:rtl/>
        </w:rPr>
        <w:t>חבר הכנסת איתן, אנחנו חייבים לרוץ בדיון.</w:t>
      </w:r>
    </w:p>
    <w:p w14:paraId="11111575" w14:textId="77777777" w:rsidR="00000000" w:rsidRDefault="00B2572E">
      <w:pPr>
        <w:pStyle w:val="a0"/>
        <w:rPr>
          <w:rFonts w:hint="cs"/>
          <w:rtl/>
        </w:rPr>
      </w:pPr>
    </w:p>
    <w:p w14:paraId="5770EED0" w14:textId="77777777" w:rsidR="00000000" w:rsidRDefault="00B2572E">
      <w:pPr>
        <w:pStyle w:val="-"/>
        <w:rPr>
          <w:rtl/>
        </w:rPr>
      </w:pPr>
      <w:bookmarkStart w:id="331" w:name="FS000000580T17_02_2004_20_43_30C"/>
      <w:bookmarkEnd w:id="331"/>
      <w:r>
        <w:rPr>
          <w:rtl/>
        </w:rPr>
        <w:t>יצחק כ</w:t>
      </w:r>
      <w:r>
        <w:rPr>
          <w:rtl/>
        </w:rPr>
        <w:t>הן (ש"ס):</w:t>
      </w:r>
    </w:p>
    <w:p w14:paraId="22867C14" w14:textId="77777777" w:rsidR="00000000" w:rsidRDefault="00B2572E">
      <w:pPr>
        <w:pStyle w:val="a0"/>
        <w:rPr>
          <w:rtl/>
        </w:rPr>
      </w:pPr>
    </w:p>
    <w:p w14:paraId="1C52CEEE" w14:textId="77777777" w:rsidR="00000000" w:rsidRDefault="00B2572E">
      <w:pPr>
        <w:pStyle w:val="a0"/>
        <w:rPr>
          <w:rFonts w:hint="cs"/>
          <w:rtl/>
        </w:rPr>
      </w:pPr>
      <w:r>
        <w:rPr>
          <w:rFonts w:hint="cs"/>
          <w:rtl/>
        </w:rPr>
        <w:t>אל תפריע לי. אתה יודע שיש לי הרבה כבוד והערכה אליך.</w:t>
      </w:r>
    </w:p>
    <w:p w14:paraId="2FD934C3" w14:textId="77777777" w:rsidR="00000000" w:rsidRDefault="00B2572E">
      <w:pPr>
        <w:pStyle w:val="a0"/>
        <w:rPr>
          <w:rFonts w:hint="cs"/>
          <w:rtl/>
        </w:rPr>
      </w:pPr>
    </w:p>
    <w:p w14:paraId="3AC9EE70" w14:textId="77777777" w:rsidR="00000000" w:rsidRDefault="00B2572E">
      <w:pPr>
        <w:pStyle w:val="af0"/>
        <w:rPr>
          <w:rtl/>
        </w:rPr>
      </w:pPr>
      <w:r>
        <w:rPr>
          <w:rFonts w:hint="eastAsia"/>
          <w:rtl/>
        </w:rPr>
        <w:t>מיכאל</w:t>
      </w:r>
      <w:r>
        <w:rPr>
          <w:rtl/>
        </w:rPr>
        <w:t xml:space="preserve"> איתן (הליכוד):</w:t>
      </w:r>
    </w:p>
    <w:p w14:paraId="6FCD111B" w14:textId="77777777" w:rsidR="00000000" w:rsidRDefault="00B2572E">
      <w:pPr>
        <w:pStyle w:val="a0"/>
        <w:rPr>
          <w:rFonts w:hint="cs"/>
          <w:rtl/>
        </w:rPr>
      </w:pPr>
    </w:p>
    <w:p w14:paraId="29163185" w14:textId="77777777" w:rsidR="00000000" w:rsidRDefault="00B2572E">
      <w:pPr>
        <w:pStyle w:val="a0"/>
        <w:rPr>
          <w:rFonts w:hint="cs"/>
          <w:rtl/>
        </w:rPr>
      </w:pPr>
      <w:r>
        <w:rPr>
          <w:rFonts w:hint="cs"/>
          <w:rtl/>
        </w:rPr>
        <w:t>אלה מודלים, וגם אני רוצה - - -</w:t>
      </w:r>
    </w:p>
    <w:p w14:paraId="537686C5" w14:textId="77777777" w:rsidR="00000000" w:rsidRDefault="00B2572E">
      <w:pPr>
        <w:pStyle w:val="a0"/>
        <w:rPr>
          <w:rFonts w:hint="cs"/>
          <w:rtl/>
        </w:rPr>
      </w:pPr>
    </w:p>
    <w:p w14:paraId="051D0A0A" w14:textId="77777777" w:rsidR="00000000" w:rsidRDefault="00B2572E">
      <w:pPr>
        <w:pStyle w:val="-"/>
        <w:rPr>
          <w:rtl/>
        </w:rPr>
      </w:pPr>
      <w:bookmarkStart w:id="332" w:name="FS000000580T17_02_2004_20_37_49C"/>
      <w:bookmarkEnd w:id="332"/>
      <w:r>
        <w:rPr>
          <w:rtl/>
        </w:rPr>
        <w:t>יצחק כהן (ש"ס):</w:t>
      </w:r>
    </w:p>
    <w:p w14:paraId="4616C646" w14:textId="77777777" w:rsidR="00000000" w:rsidRDefault="00B2572E">
      <w:pPr>
        <w:pStyle w:val="a0"/>
        <w:rPr>
          <w:rtl/>
        </w:rPr>
      </w:pPr>
    </w:p>
    <w:p w14:paraId="72C13E73" w14:textId="77777777" w:rsidR="00000000" w:rsidRDefault="00B2572E">
      <w:pPr>
        <w:pStyle w:val="a0"/>
        <w:rPr>
          <w:rFonts w:hint="cs"/>
          <w:rtl/>
        </w:rPr>
      </w:pPr>
      <w:r>
        <w:rPr>
          <w:rFonts w:hint="cs"/>
          <w:rtl/>
        </w:rPr>
        <w:t>יש לי הרבה כבוד והערכה אליך. ש"ס לא שינתה ולו במילימטר את עמדתה. במילימטר היא לא שינתה את עמדתה.</w:t>
      </w:r>
    </w:p>
    <w:p w14:paraId="7A85A581" w14:textId="77777777" w:rsidR="00000000" w:rsidRDefault="00B2572E">
      <w:pPr>
        <w:pStyle w:val="a0"/>
        <w:rPr>
          <w:rFonts w:hint="cs"/>
          <w:rtl/>
        </w:rPr>
      </w:pPr>
    </w:p>
    <w:p w14:paraId="742B3D12" w14:textId="77777777" w:rsidR="00000000" w:rsidRDefault="00B2572E">
      <w:pPr>
        <w:pStyle w:val="af1"/>
        <w:rPr>
          <w:rtl/>
        </w:rPr>
      </w:pPr>
      <w:r>
        <w:rPr>
          <w:rtl/>
        </w:rPr>
        <w:t>היו"ר משה כחלון:</w:t>
      </w:r>
    </w:p>
    <w:p w14:paraId="39D2DB71" w14:textId="77777777" w:rsidR="00000000" w:rsidRDefault="00B2572E">
      <w:pPr>
        <w:pStyle w:val="a0"/>
        <w:rPr>
          <w:rtl/>
        </w:rPr>
      </w:pPr>
    </w:p>
    <w:p w14:paraId="69395A49" w14:textId="77777777" w:rsidR="00000000" w:rsidRDefault="00B2572E">
      <w:pPr>
        <w:pStyle w:val="a0"/>
        <w:rPr>
          <w:rFonts w:hint="cs"/>
          <w:rtl/>
        </w:rPr>
      </w:pPr>
      <w:r>
        <w:rPr>
          <w:rFonts w:hint="cs"/>
          <w:rtl/>
        </w:rPr>
        <w:t>חבר ה</w:t>
      </w:r>
      <w:r>
        <w:rPr>
          <w:rFonts w:hint="cs"/>
          <w:rtl/>
        </w:rPr>
        <w:t>כנסת איתן, עוד מעט יהיו לך שלוש דקות לדבר על המודלים.</w:t>
      </w:r>
    </w:p>
    <w:p w14:paraId="5849935C" w14:textId="77777777" w:rsidR="00000000" w:rsidRDefault="00B2572E">
      <w:pPr>
        <w:pStyle w:val="a0"/>
        <w:rPr>
          <w:rFonts w:hint="cs"/>
          <w:rtl/>
        </w:rPr>
      </w:pPr>
    </w:p>
    <w:p w14:paraId="19A71F65" w14:textId="77777777" w:rsidR="00000000" w:rsidRDefault="00B2572E">
      <w:pPr>
        <w:pStyle w:val="a0"/>
        <w:rPr>
          <w:rFonts w:hint="cs"/>
          <w:rtl/>
        </w:rPr>
      </w:pPr>
      <w:r>
        <w:rPr>
          <w:rFonts w:hint="cs"/>
          <w:rtl/>
        </w:rPr>
        <w:t>חבר הכנסת יצחק כהן, אני מבקש להמשיך, כי יש לך עוד דקה וחצי.</w:t>
      </w:r>
    </w:p>
    <w:p w14:paraId="3B6C198B" w14:textId="77777777" w:rsidR="00000000" w:rsidRDefault="00B2572E">
      <w:pPr>
        <w:pStyle w:val="a0"/>
        <w:rPr>
          <w:rFonts w:hint="cs"/>
          <w:rtl/>
        </w:rPr>
      </w:pPr>
    </w:p>
    <w:p w14:paraId="3D1CB7A6" w14:textId="77777777" w:rsidR="00000000" w:rsidRDefault="00B2572E">
      <w:pPr>
        <w:pStyle w:val="-"/>
        <w:rPr>
          <w:rtl/>
        </w:rPr>
      </w:pPr>
      <w:bookmarkStart w:id="333" w:name="FS000000580T17_02_2004_20_44_29C"/>
      <w:bookmarkEnd w:id="333"/>
      <w:r>
        <w:rPr>
          <w:rtl/>
        </w:rPr>
        <w:t>יצחק כהן (ש"ס):</w:t>
      </w:r>
    </w:p>
    <w:p w14:paraId="11BE2018" w14:textId="77777777" w:rsidR="00000000" w:rsidRDefault="00B2572E">
      <w:pPr>
        <w:pStyle w:val="a0"/>
        <w:rPr>
          <w:rtl/>
        </w:rPr>
      </w:pPr>
    </w:p>
    <w:p w14:paraId="45E1E274" w14:textId="77777777" w:rsidR="00000000" w:rsidRDefault="00B2572E">
      <w:pPr>
        <w:pStyle w:val="a0"/>
        <w:rPr>
          <w:rFonts w:hint="cs"/>
          <w:rtl/>
        </w:rPr>
      </w:pPr>
      <w:r>
        <w:rPr>
          <w:rFonts w:hint="cs"/>
          <w:rtl/>
        </w:rPr>
        <w:t>תקזז לי זמן פציעות.</w:t>
      </w:r>
    </w:p>
    <w:p w14:paraId="05B95CA7" w14:textId="77777777" w:rsidR="00000000" w:rsidRDefault="00B2572E">
      <w:pPr>
        <w:pStyle w:val="a0"/>
        <w:rPr>
          <w:rFonts w:hint="cs"/>
          <w:rtl/>
        </w:rPr>
      </w:pPr>
    </w:p>
    <w:p w14:paraId="33242459" w14:textId="77777777" w:rsidR="00000000" w:rsidRDefault="00B2572E">
      <w:pPr>
        <w:pStyle w:val="af1"/>
        <w:rPr>
          <w:rtl/>
        </w:rPr>
      </w:pPr>
      <w:r>
        <w:rPr>
          <w:rtl/>
        </w:rPr>
        <w:t>היו"ר משה כחלון:</w:t>
      </w:r>
    </w:p>
    <w:p w14:paraId="0C932E38" w14:textId="77777777" w:rsidR="00000000" w:rsidRDefault="00B2572E">
      <w:pPr>
        <w:pStyle w:val="a0"/>
        <w:rPr>
          <w:rtl/>
        </w:rPr>
      </w:pPr>
    </w:p>
    <w:p w14:paraId="0560E38D" w14:textId="77777777" w:rsidR="00000000" w:rsidRDefault="00B2572E">
      <w:pPr>
        <w:pStyle w:val="a0"/>
        <w:rPr>
          <w:rFonts w:hint="cs"/>
          <w:rtl/>
        </w:rPr>
      </w:pPr>
      <w:r>
        <w:rPr>
          <w:rFonts w:hint="cs"/>
          <w:rtl/>
        </w:rPr>
        <w:t>קוזז.</w:t>
      </w:r>
    </w:p>
    <w:p w14:paraId="71065D74" w14:textId="77777777" w:rsidR="00000000" w:rsidRDefault="00B2572E">
      <w:pPr>
        <w:pStyle w:val="a0"/>
        <w:rPr>
          <w:rFonts w:hint="cs"/>
          <w:rtl/>
        </w:rPr>
      </w:pPr>
    </w:p>
    <w:p w14:paraId="1C3C250D" w14:textId="77777777" w:rsidR="00000000" w:rsidRDefault="00B2572E">
      <w:pPr>
        <w:pStyle w:val="-"/>
        <w:rPr>
          <w:rtl/>
        </w:rPr>
      </w:pPr>
      <w:bookmarkStart w:id="334" w:name="FS000000580T17_02_2004_20_45_17C"/>
      <w:bookmarkEnd w:id="334"/>
      <w:r>
        <w:rPr>
          <w:rtl/>
        </w:rPr>
        <w:t>יצחק כהן (ש"ס):</w:t>
      </w:r>
    </w:p>
    <w:p w14:paraId="4A662B94" w14:textId="77777777" w:rsidR="00000000" w:rsidRDefault="00B2572E">
      <w:pPr>
        <w:pStyle w:val="a0"/>
        <w:rPr>
          <w:rtl/>
        </w:rPr>
      </w:pPr>
    </w:p>
    <w:p w14:paraId="4CA2AE06" w14:textId="77777777" w:rsidR="00000000" w:rsidRDefault="00B2572E">
      <w:pPr>
        <w:pStyle w:val="a0"/>
        <w:rPr>
          <w:rFonts w:hint="cs"/>
          <w:rtl/>
        </w:rPr>
      </w:pPr>
      <w:r>
        <w:rPr>
          <w:rFonts w:hint="cs"/>
          <w:rtl/>
        </w:rPr>
        <w:t xml:space="preserve">חבר הכנסת מיקי איתן, אתה יודע שיש לי הרבה כבוד והערכה אליך. </w:t>
      </w:r>
      <w:r>
        <w:rPr>
          <w:rFonts w:hint="cs"/>
          <w:rtl/>
        </w:rPr>
        <w:t>אתה גם יודע כמוני, ש-38 המנדטים הם מיקח טעות. אתה יודע את זה.</w:t>
      </w:r>
    </w:p>
    <w:p w14:paraId="17FAED2E" w14:textId="77777777" w:rsidR="00000000" w:rsidRDefault="00B2572E">
      <w:pPr>
        <w:pStyle w:val="a0"/>
        <w:rPr>
          <w:rtl/>
        </w:rPr>
      </w:pPr>
    </w:p>
    <w:p w14:paraId="1069BEC0" w14:textId="77777777" w:rsidR="00000000" w:rsidRDefault="00B2572E">
      <w:pPr>
        <w:pStyle w:val="af1"/>
        <w:rPr>
          <w:rtl/>
        </w:rPr>
      </w:pPr>
      <w:r>
        <w:rPr>
          <w:rtl/>
        </w:rPr>
        <w:t>היו"ר משה כחלון:</w:t>
      </w:r>
    </w:p>
    <w:p w14:paraId="43C798B4" w14:textId="77777777" w:rsidR="00000000" w:rsidRDefault="00B2572E">
      <w:pPr>
        <w:pStyle w:val="a0"/>
        <w:rPr>
          <w:rFonts w:hint="cs"/>
          <w:rtl/>
        </w:rPr>
      </w:pPr>
    </w:p>
    <w:p w14:paraId="5B39F9C5" w14:textId="77777777" w:rsidR="00000000" w:rsidRDefault="00B2572E">
      <w:pPr>
        <w:pStyle w:val="a0"/>
        <w:rPr>
          <w:rFonts w:hint="cs"/>
          <w:rtl/>
        </w:rPr>
      </w:pPr>
      <w:r>
        <w:rPr>
          <w:rFonts w:hint="cs"/>
          <w:rtl/>
        </w:rPr>
        <w:t>אני הבנתי שאתה נהנה מהוויכוח.</w:t>
      </w:r>
    </w:p>
    <w:p w14:paraId="5A2FE63D" w14:textId="77777777" w:rsidR="00000000" w:rsidRDefault="00B2572E">
      <w:pPr>
        <w:pStyle w:val="a0"/>
        <w:rPr>
          <w:rFonts w:hint="cs"/>
          <w:rtl/>
        </w:rPr>
      </w:pPr>
    </w:p>
    <w:p w14:paraId="7AA08CAC" w14:textId="77777777" w:rsidR="00000000" w:rsidRDefault="00B2572E">
      <w:pPr>
        <w:pStyle w:val="-"/>
        <w:rPr>
          <w:rtl/>
        </w:rPr>
      </w:pPr>
      <w:bookmarkStart w:id="335" w:name="FS000000580T17_02_2004_20_45_55C"/>
      <w:bookmarkEnd w:id="335"/>
      <w:r>
        <w:rPr>
          <w:rtl/>
        </w:rPr>
        <w:t>יצחק כהן (ש"ס):</w:t>
      </w:r>
    </w:p>
    <w:p w14:paraId="7C418C81" w14:textId="77777777" w:rsidR="00000000" w:rsidRDefault="00B2572E">
      <w:pPr>
        <w:pStyle w:val="a0"/>
        <w:rPr>
          <w:rtl/>
        </w:rPr>
      </w:pPr>
    </w:p>
    <w:p w14:paraId="79B831F6" w14:textId="77777777" w:rsidR="00000000" w:rsidRDefault="00B2572E">
      <w:pPr>
        <w:pStyle w:val="a0"/>
        <w:rPr>
          <w:rFonts w:hint="cs"/>
          <w:rtl/>
        </w:rPr>
      </w:pPr>
      <w:r>
        <w:rPr>
          <w:rFonts w:hint="cs"/>
          <w:rtl/>
        </w:rPr>
        <w:t>שרון מודל 2001-2003: "אני חוזר בי מהקביעה כי ירדן היא מדינה פלסטינית". וכן: "אנו נעניק לפלסטינים את מה שהטורקים, הבריטים ואחיהם</w:t>
      </w:r>
      <w:r>
        <w:rPr>
          <w:rFonts w:hint="cs"/>
          <w:rtl/>
        </w:rPr>
        <w:t xml:space="preserve"> הערבים סירבו לתת". "מדינה עצמאית - - -</w:t>
      </w:r>
    </w:p>
    <w:p w14:paraId="2A61A95F" w14:textId="77777777" w:rsidR="00000000" w:rsidRDefault="00B2572E">
      <w:pPr>
        <w:pStyle w:val="a0"/>
        <w:rPr>
          <w:rFonts w:hint="cs"/>
          <w:rtl/>
        </w:rPr>
      </w:pPr>
    </w:p>
    <w:p w14:paraId="7FAB76DA" w14:textId="77777777" w:rsidR="00000000" w:rsidRDefault="00B2572E">
      <w:pPr>
        <w:pStyle w:val="af0"/>
        <w:rPr>
          <w:rtl/>
        </w:rPr>
      </w:pPr>
      <w:r>
        <w:rPr>
          <w:rFonts w:hint="eastAsia"/>
          <w:rtl/>
        </w:rPr>
        <w:t>חיים</w:t>
      </w:r>
      <w:r>
        <w:rPr>
          <w:rtl/>
        </w:rPr>
        <w:t xml:space="preserve"> אורון (מרצ):</w:t>
      </w:r>
    </w:p>
    <w:p w14:paraId="6FFB8520" w14:textId="77777777" w:rsidR="00000000" w:rsidRDefault="00B2572E">
      <w:pPr>
        <w:pStyle w:val="a0"/>
        <w:rPr>
          <w:rFonts w:hint="cs"/>
          <w:rtl/>
        </w:rPr>
      </w:pPr>
    </w:p>
    <w:p w14:paraId="1F2F0740" w14:textId="77777777" w:rsidR="00000000" w:rsidRDefault="00B2572E">
      <w:pPr>
        <w:pStyle w:val="a0"/>
        <w:rPr>
          <w:rFonts w:hint="cs"/>
          <w:rtl/>
        </w:rPr>
      </w:pPr>
      <w:r>
        <w:rPr>
          <w:rFonts w:hint="cs"/>
          <w:rtl/>
        </w:rPr>
        <w:t>חבר הכנסת יצחק כהן, אם היו נותנים לך אוטו מודל 1991 או מודל 2003, איזה היית בוחר?</w:t>
      </w:r>
    </w:p>
    <w:p w14:paraId="6A35E802" w14:textId="77777777" w:rsidR="00000000" w:rsidRDefault="00B2572E">
      <w:pPr>
        <w:pStyle w:val="a0"/>
        <w:rPr>
          <w:rFonts w:hint="cs"/>
          <w:rtl/>
        </w:rPr>
      </w:pPr>
    </w:p>
    <w:p w14:paraId="311272B0" w14:textId="77777777" w:rsidR="00000000" w:rsidRDefault="00B2572E">
      <w:pPr>
        <w:pStyle w:val="-"/>
        <w:rPr>
          <w:rtl/>
        </w:rPr>
      </w:pPr>
      <w:bookmarkStart w:id="336" w:name="FS000000580T17_02_2004_20_45_00C"/>
      <w:bookmarkEnd w:id="336"/>
      <w:r>
        <w:rPr>
          <w:rtl/>
        </w:rPr>
        <w:t>יצחק כהן (ש"ס):</w:t>
      </w:r>
    </w:p>
    <w:p w14:paraId="2BC69B3C" w14:textId="77777777" w:rsidR="00000000" w:rsidRDefault="00B2572E">
      <w:pPr>
        <w:pStyle w:val="a0"/>
        <w:rPr>
          <w:rtl/>
        </w:rPr>
      </w:pPr>
    </w:p>
    <w:p w14:paraId="7D3E29B4" w14:textId="77777777" w:rsidR="00000000" w:rsidRDefault="00B2572E">
      <w:pPr>
        <w:pStyle w:val="a0"/>
        <w:rPr>
          <w:rFonts w:hint="cs"/>
          <w:rtl/>
        </w:rPr>
      </w:pPr>
      <w:r>
        <w:rPr>
          <w:rFonts w:hint="cs"/>
          <w:rtl/>
        </w:rPr>
        <w:t>לא זה ולא זה. אני לא מתעסק עם שקרנים.</w:t>
      </w:r>
    </w:p>
    <w:p w14:paraId="54D2E795" w14:textId="77777777" w:rsidR="00000000" w:rsidRDefault="00B2572E">
      <w:pPr>
        <w:pStyle w:val="a0"/>
        <w:rPr>
          <w:rFonts w:hint="cs"/>
          <w:rtl/>
        </w:rPr>
      </w:pPr>
    </w:p>
    <w:p w14:paraId="3A0B2F72" w14:textId="77777777" w:rsidR="00000000" w:rsidRDefault="00B2572E">
      <w:pPr>
        <w:pStyle w:val="af0"/>
        <w:rPr>
          <w:rtl/>
        </w:rPr>
      </w:pPr>
      <w:r>
        <w:rPr>
          <w:rFonts w:hint="eastAsia"/>
          <w:rtl/>
        </w:rPr>
        <w:t>חיים</w:t>
      </w:r>
      <w:r>
        <w:rPr>
          <w:rtl/>
        </w:rPr>
        <w:t xml:space="preserve"> אורון (מרצ):</w:t>
      </w:r>
    </w:p>
    <w:p w14:paraId="5A280CF7" w14:textId="77777777" w:rsidR="00000000" w:rsidRDefault="00B2572E">
      <w:pPr>
        <w:pStyle w:val="a0"/>
        <w:rPr>
          <w:rFonts w:hint="cs"/>
          <w:rtl/>
        </w:rPr>
      </w:pPr>
    </w:p>
    <w:p w14:paraId="4D8656CB" w14:textId="77777777" w:rsidR="00000000" w:rsidRDefault="00B2572E">
      <w:pPr>
        <w:pStyle w:val="a0"/>
        <w:rPr>
          <w:rFonts w:hint="cs"/>
          <w:rtl/>
        </w:rPr>
      </w:pPr>
      <w:r>
        <w:rPr>
          <w:rFonts w:hint="cs"/>
          <w:rtl/>
        </w:rPr>
        <w:t>אל תבלבל את הראש.</w:t>
      </w:r>
    </w:p>
    <w:p w14:paraId="35BC7546" w14:textId="77777777" w:rsidR="00000000" w:rsidRDefault="00B2572E">
      <w:pPr>
        <w:pStyle w:val="a0"/>
        <w:rPr>
          <w:rFonts w:hint="cs"/>
          <w:rtl/>
        </w:rPr>
      </w:pPr>
    </w:p>
    <w:p w14:paraId="19EBDBDE" w14:textId="77777777" w:rsidR="00000000" w:rsidRDefault="00B2572E">
      <w:pPr>
        <w:pStyle w:val="-"/>
        <w:rPr>
          <w:rtl/>
        </w:rPr>
      </w:pPr>
      <w:bookmarkStart w:id="337" w:name="FS000000580T17_02_2004_20_47_32C"/>
      <w:bookmarkEnd w:id="337"/>
      <w:r>
        <w:rPr>
          <w:rtl/>
        </w:rPr>
        <w:t>יצחק כהן (ש"ס):</w:t>
      </w:r>
    </w:p>
    <w:p w14:paraId="085E9A89" w14:textId="77777777" w:rsidR="00000000" w:rsidRDefault="00B2572E">
      <w:pPr>
        <w:pStyle w:val="a0"/>
        <w:rPr>
          <w:rtl/>
        </w:rPr>
      </w:pPr>
    </w:p>
    <w:p w14:paraId="305B26CD" w14:textId="77777777" w:rsidR="00000000" w:rsidRDefault="00B2572E">
      <w:pPr>
        <w:pStyle w:val="a0"/>
        <w:rPr>
          <w:rFonts w:hint="cs"/>
          <w:rtl/>
        </w:rPr>
      </w:pPr>
      <w:r>
        <w:rPr>
          <w:rFonts w:hint="cs"/>
          <w:rtl/>
        </w:rPr>
        <w:t>אנ</w:t>
      </w:r>
      <w:r>
        <w:rPr>
          <w:rFonts w:hint="cs"/>
          <w:rtl/>
        </w:rPr>
        <w:t>י עם שקרנים לא מתעסק.</w:t>
      </w:r>
    </w:p>
    <w:p w14:paraId="33EC66AF" w14:textId="77777777" w:rsidR="00000000" w:rsidRDefault="00B2572E">
      <w:pPr>
        <w:pStyle w:val="a0"/>
        <w:rPr>
          <w:rFonts w:hint="cs"/>
          <w:rtl/>
        </w:rPr>
      </w:pPr>
    </w:p>
    <w:p w14:paraId="0F2C03BF" w14:textId="77777777" w:rsidR="00000000" w:rsidRDefault="00B2572E">
      <w:pPr>
        <w:pStyle w:val="af0"/>
        <w:rPr>
          <w:rtl/>
        </w:rPr>
      </w:pPr>
      <w:r>
        <w:rPr>
          <w:rFonts w:hint="eastAsia"/>
          <w:rtl/>
        </w:rPr>
        <w:t>חיים</w:t>
      </w:r>
      <w:r>
        <w:rPr>
          <w:rtl/>
        </w:rPr>
        <w:t xml:space="preserve"> אורון (מרצ):</w:t>
      </w:r>
    </w:p>
    <w:p w14:paraId="26986465" w14:textId="77777777" w:rsidR="00000000" w:rsidRDefault="00B2572E">
      <w:pPr>
        <w:pStyle w:val="a0"/>
        <w:rPr>
          <w:rFonts w:hint="cs"/>
          <w:rtl/>
        </w:rPr>
      </w:pPr>
    </w:p>
    <w:p w14:paraId="3F503E66" w14:textId="77777777" w:rsidR="00000000" w:rsidRDefault="00B2572E">
      <w:pPr>
        <w:pStyle w:val="a0"/>
        <w:rPr>
          <w:rFonts w:hint="cs"/>
          <w:rtl/>
        </w:rPr>
      </w:pPr>
      <w:r>
        <w:rPr>
          <w:rFonts w:hint="cs"/>
          <w:rtl/>
        </w:rPr>
        <w:t>אל תבלבל את הראש.</w:t>
      </w:r>
    </w:p>
    <w:p w14:paraId="0476A261" w14:textId="77777777" w:rsidR="00000000" w:rsidRDefault="00B2572E">
      <w:pPr>
        <w:pStyle w:val="a0"/>
        <w:rPr>
          <w:rFonts w:hint="cs"/>
          <w:rtl/>
        </w:rPr>
      </w:pPr>
    </w:p>
    <w:p w14:paraId="5640161D" w14:textId="77777777" w:rsidR="00000000" w:rsidRDefault="00B2572E">
      <w:pPr>
        <w:pStyle w:val="-"/>
        <w:rPr>
          <w:rtl/>
        </w:rPr>
      </w:pPr>
      <w:bookmarkStart w:id="338" w:name="FS000000580T17_02_2004_20_47_45C"/>
      <w:bookmarkEnd w:id="338"/>
      <w:r>
        <w:rPr>
          <w:rtl/>
        </w:rPr>
        <w:t>יצחק כהן (ש"ס):</w:t>
      </w:r>
    </w:p>
    <w:p w14:paraId="739D3D2F" w14:textId="77777777" w:rsidR="00000000" w:rsidRDefault="00B2572E">
      <w:pPr>
        <w:pStyle w:val="a0"/>
        <w:rPr>
          <w:rtl/>
        </w:rPr>
      </w:pPr>
    </w:p>
    <w:p w14:paraId="72412E6E" w14:textId="77777777" w:rsidR="00000000" w:rsidRDefault="00B2572E">
      <w:pPr>
        <w:pStyle w:val="a0"/>
        <w:rPr>
          <w:rFonts w:hint="cs"/>
          <w:rtl/>
        </w:rPr>
      </w:pPr>
      <w:r>
        <w:rPr>
          <w:rFonts w:hint="cs"/>
          <w:rtl/>
        </w:rPr>
        <w:t>לא זה ולא זה.</w:t>
      </w:r>
    </w:p>
    <w:p w14:paraId="499F23A0" w14:textId="77777777" w:rsidR="00000000" w:rsidRDefault="00B2572E">
      <w:pPr>
        <w:pStyle w:val="a0"/>
        <w:rPr>
          <w:rFonts w:hint="cs"/>
          <w:rtl/>
        </w:rPr>
      </w:pPr>
    </w:p>
    <w:p w14:paraId="7926A017" w14:textId="77777777" w:rsidR="00000000" w:rsidRDefault="00B2572E">
      <w:pPr>
        <w:pStyle w:val="a0"/>
        <w:rPr>
          <w:rFonts w:hint="cs"/>
          <w:rtl/>
        </w:rPr>
      </w:pPr>
      <w:r>
        <w:rPr>
          <w:rFonts w:hint="cs"/>
          <w:rtl/>
        </w:rPr>
        <w:t>שרון מודל 2001-2003: "במסגרת תוכנית ההתנתקות נעתיק יישובים ונוותר על שטחים בגדה המערבית", ו-1991: "ויתור, ולו חלקי, בשטחים הוא מתכון בטוח להתאבדות לאומית".</w:t>
      </w:r>
    </w:p>
    <w:p w14:paraId="59D892EE" w14:textId="77777777" w:rsidR="00000000" w:rsidRDefault="00B2572E">
      <w:pPr>
        <w:pStyle w:val="a0"/>
        <w:rPr>
          <w:rFonts w:hint="cs"/>
          <w:rtl/>
        </w:rPr>
      </w:pPr>
    </w:p>
    <w:p w14:paraId="6489A8F9" w14:textId="77777777" w:rsidR="00000000" w:rsidRDefault="00B2572E">
      <w:pPr>
        <w:pStyle w:val="a0"/>
        <w:rPr>
          <w:rFonts w:hint="cs"/>
          <w:rtl/>
        </w:rPr>
      </w:pPr>
      <w:r>
        <w:rPr>
          <w:rFonts w:hint="cs"/>
          <w:rtl/>
        </w:rPr>
        <w:t>רבותי,</w:t>
      </w:r>
      <w:r>
        <w:rPr>
          <w:rFonts w:hint="cs"/>
          <w:rtl/>
        </w:rPr>
        <w:t xml:space="preserve"> אנה אנחנו באים? זו מנהיגות? מיכאל איתן, תגיד לי אתה. אני יודע שקשה לך לענות לי.</w:t>
      </w:r>
    </w:p>
    <w:p w14:paraId="1024439C" w14:textId="77777777" w:rsidR="00000000" w:rsidRDefault="00B2572E">
      <w:pPr>
        <w:pStyle w:val="a0"/>
        <w:rPr>
          <w:rFonts w:hint="cs"/>
          <w:rtl/>
        </w:rPr>
      </w:pPr>
    </w:p>
    <w:p w14:paraId="5A426168" w14:textId="77777777" w:rsidR="00000000" w:rsidRDefault="00B2572E">
      <w:pPr>
        <w:pStyle w:val="af0"/>
        <w:rPr>
          <w:rtl/>
        </w:rPr>
      </w:pPr>
      <w:r>
        <w:rPr>
          <w:rtl/>
        </w:rPr>
        <w:t>רוני בריזון (שינוי):</w:t>
      </w:r>
    </w:p>
    <w:p w14:paraId="3F9FB34A" w14:textId="77777777" w:rsidR="00000000" w:rsidRDefault="00B2572E">
      <w:pPr>
        <w:pStyle w:val="a0"/>
        <w:rPr>
          <w:rFonts w:hint="cs"/>
          <w:rtl/>
        </w:rPr>
      </w:pPr>
    </w:p>
    <w:p w14:paraId="6CADF5EC" w14:textId="77777777" w:rsidR="00000000" w:rsidRDefault="00B2572E">
      <w:pPr>
        <w:pStyle w:val="a0"/>
        <w:rPr>
          <w:rFonts w:hint="cs"/>
          <w:rtl/>
        </w:rPr>
      </w:pPr>
      <w:r>
        <w:rPr>
          <w:rFonts w:hint="cs"/>
          <w:rtl/>
        </w:rPr>
        <w:t>חבר כנסת - - -</w:t>
      </w:r>
    </w:p>
    <w:p w14:paraId="68C048FB" w14:textId="77777777" w:rsidR="00000000" w:rsidRDefault="00B2572E">
      <w:pPr>
        <w:pStyle w:val="a0"/>
        <w:rPr>
          <w:rFonts w:hint="cs"/>
          <w:rtl/>
        </w:rPr>
      </w:pPr>
    </w:p>
    <w:p w14:paraId="33BCB4E7" w14:textId="77777777" w:rsidR="00000000" w:rsidRDefault="00B2572E">
      <w:pPr>
        <w:pStyle w:val="-"/>
        <w:rPr>
          <w:rtl/>
        </w:rPr>
      </w:pPr>
      <w:bookmarkStart w:id="339" w:name="FS000000580T17_02_2004_20_49_21C"/>
      <w:bookmarkEnd w:id="339"/>
      <w:r>
        <w:rPr>
          <w:rtl/>
        </w:rPr>
        <w:t>יצחק כהן (ש"ס):</w:t>
      </w:r>
    </w:p>
    <w:p w14:paraId="6974D516" w14:textId="77777777" w:rsidR="00000000" w:rsidRDefault="00B2572E">
      <w:pPr>
        <w:pStyle w:val="a0"/>
        <w:rPr>
          <w:rtl/>
        </w:rPr>
      </w:pPr>
    </w:p>
    <w:p w14:paraId="421F9EA9" w14:textId="77777777" w:rsidR="00000000" w:rsidRDefault="00B2572E">
      <w:pPr>
        <w:pStyle w:val="a0"/>
        <w:rPr>
          <w:rFonts w:hint="cs"/>
          <w:rtl/>
        </w:rPr>
      </w:pPr>
      <w:r>
        <w:rPr>
          <w:rFonts w:hint="cs"/>
          <w:rtl/>
        </w:rPr>
        <w:t xml:space="preserve">חבר הכנסת, יושב-ראש ועדת חוקה, חוק ומשפט, אחד מהטובים שהיו לכנסת ישראל, </w:t>
      </w:r>
      <w:bookmarkStart w:id="340" w:name="FS000000580T17_02_2004_20_50_16C"/>
      <w:bookmarkEnd w:id="340"/>
      <w:r>
        <w:rPr>
          <w:rFonts w:hint="cs"/>
          <w:rtl/>
        </w:rPr>
        <w:t>אדוני, אני שואל אותך. אתה אדם הגון וישר.</w:t>
      </w:r>
    </w:p>
    <w:p w14:paraId="521681ED" w14:textId="77777777" w:rsidR="00000000" w:rsidRDefault="00B2572E">
      <w:pPr>
        <w:pStyle w:val="a0"/>
        <w:rPr>
          <w:rFonts w:hint="cs"/>
          <w:rtl/>
        </w:rPr>
      </w:pPr>
    </w:p>
    <w:p w14:paraId="44833458" w14:textId="77777777" w:rsidR="00000000" w:rsidRDefault="00B2572E">
      <w:pPr>
        <w:pStyle w:val="af0"/>
        <w:rPr>
          <w:rtl/>
        </w:rPr>
      </w:pPr>
      <w:r>
        <w:rPr>
          <w:rFonts w:hint="eastAsia"/>
          <w:rtl/>
        </w:rPr>
        <w:t>רוני</w:t>
      </w:r>
      <w:r>
        <w:rPr>
          <w:rtl/>
        </w:rPr>
        <w:t xml:space="preserve"> </w:t>
      </w:r>
      <w:r>
        <w:rPr>
          <w:rtl/>
        </w:rPr>
        <w:t>בר-און (הליכוד):</w:t>
      </w:r>
    </w:p>
    <w:p w14:paraId="787BE63D" w14:textId="77777777" w:rsidR="00000000" w:rsidRDefault="00B2572E">
      <w:pPr>
        <w:pStyle w:val="a0"/>
        <w:rPr>
          <w:rFonts w:hint="cs"/>
          <w:rtl/>
        </w:rPr>
      </w:pPr>
    </w:p>
    <w:p w14:paraId="443C9CEF" w14:textId="77777777" w:rsidR="00000000" w:rsidRDefault="00B2572E">
      <w:pPr>
        <w:pStyle w:val="a0"/>
        <w:rPr>
          <w:rFonts w:hint="cs"/>
          <w:rtl/>
        </w:rPr>
      </w:pPr>
      <w:r>
        <w:rPr>
          <w:rFonts w:hint="cs"/>
          <w:rtl/>
        </w:rPr>
        <w:t>שנת 2004.</w:t>
      </w:r>
    </w:p>
    <w:p w14:paraId="645D5084" w14:textId="77777777" w:rsidR="00000000" w:rsidRDefault="00B2572E">
      <w:pPr>
        <w:pStyle w:val="a0"/>
        <w:rPr>
          <w:rFonts w:hint="cs"/>
          <w:rtl/>
        </w:rPr>
      </w:pPr>
    </w:p>
    <w:p w14:paraId="6AE6D408" w14:textId="77777777" w:rsidR="00000000" w:rsidRDefault="00B2572E">
      <w:pPr>
        <w:pStyle w:val="-"/>
        <w:rPr>
          <w:rtl/>
        </w:rPr>
      </w:pPr>
      <w:bookmarkStart w:id="341" w:name="FS000000580T17_02_2004_20_50_42C"/>
      <w:bookmarkEnd w:id="341"/>
      <w:r>
        <w:rPr>
          <w:rtl/>
        </w:rPr>
        <w:t>יצחק כהן (ש"ס):</w:t>
      </w:r>
    </w:p>
    <w:p w14:paraId="34612F51" w14:textId="77777777" w:rsidR="00000000" w:rsidRDefault="00B2572E">
      <w:pPr>
        <w:pStyle w:val="a0"/>
        <w:rPr>
          <w:rtl/>
        </w:rPr>
      </w:pPr>
    </w:p>
    <w:p w14:paraId="0F610C5F" w14:textId="77777777" w:rsidR="00000000" w:rsidRDefault="00B2572E">
      <w:pPr>
        <w:pStyle w:val="a0"/>
        <w:rPr>
          <w:rFonts w:hint="cs"/>
          <w:rtl/>
        </w:rPr>
      </w:pPr>
      <w:r>
        <w:rPr>
          <w:rFonts w:hint="cs"/>
          <w:rtl/>
        </w:rPr>
        <w:t>מורי ורבותי, חבר הכנסת בריזון, למעשה, חבל-עזה הוא כבר לא מטבע עובר לסוחר. הוא כבר אבוד וגמור. הוא ו-17 התנחלויות שם - הם לא יעלו בשום משא-ומתן. גמרנו.</w:t>
      </w:r>
    </w:p>
    <w:p w14:paraId="1924591A" w14:textId="77777777" w:rsidR="00000000" w:rsidRDefault="00B2572E">
      <w:pPr>
        <w:pStyle w:val="a0"/>
        <w:rPr>
          <w:rFonts w:hint="cs"/>
          <w:rtl/>
        </w:rPr>
      </w:pPr>
    </w:p>
    <w:p w14:paraId="227B03F4" w14:textId="77777777" w:rsidR="00000000" w:rsidRDefault="00B2572E">
      <w:pPr>
        <w:pStyle w:val="af0"/>
        <w:rPr>
          <w:rtl/>
        </w:rPr>
      </w:pPr>
      <w:r>
        <w:rPr>
          <w:rFonts w:hint="eastAsia"/>
          <w:rtl/>
        </w:rPr>
        <w:t>חיים</w:t>
      </w:r>
      <w:r>
        <w:rPr>
          <w:rtl/>
        </w:rPr>
        <w:t xml:space="preserve"> אורון (מרצ):</w:t>
      </w:r>
    </w:p>
    <w:p w14:paraId="64536262" w14:textId="77777777" w:rsidR="00000000" w:rsidRDefault="00B2572E">
      <w:pPr>
        <w:pStyle w:val="a0"/>
        <w:rPr>
          <w:rFonts w:hint="cs"/>
          <w:rtl/>
        </w:rPr>
      </w:pPr>
    </w:p>
    <w:p w14:paraId="6DF23306" w14:textId="77777777" w:rsidR="00000000" w:rsidRDefault="00B2572E">
      <w:pPr>
        <w:pStyle w:val="a0"/>
        <w:rPr>
          <w:rFonts w:hint="cs"/>
          <w:rtl/>
        </w:rPr>
      </w:pPr>
      <w:r>
        <w:rPr>
          <w:rFonts w:hint="cs"/>
          <w:rtl/>
        </w:rPr>
        <w:t>"רחת" עזה.</w:t>
      </w:r>
    </w:p>
    <w:p w14:paraId="7F9C5CD2" w14:textId="77777777" w:rsidR="00000000" w:rsidRDefault="00B2572E">
      <w:pPr>
        <w:pStyle w:val="a0"/>
        <w:rPr>
          <w:rFonts w:hint="cs"/>
          <w:rtl/>
        </w:rPr>
      </w:pPr>
    </w:p>
    <w:p w14:paraId="2CA1D701" w14:textId="77777777" w:rsidR="00000000" w:rsidRDefault="00B2572E">
      <w:pPr>
        <w:pStyle w:val="-"/>
        <w:rPr>
          <w:rtl/>
        </w:rPr>
      </w:pPr>
      <w:bookmarkStart w:id="342" w:name="FS000000580T17_02_2004_20_51_30C"/>
      <w:bookmarkEnd w:id="342"/>
      <w:r>
        <w:rPr>
          <w:rtl/>
        </w:rPr>
        <w:t>יצחק כהן (ש"ס):</w:t>
      </w:r>
    </w:p>
    <w:p w14:paraId="57C21ECC" w14:textId="77777777" w:rsidR="00000000" w:rsidRDefault="00B2572E">
      <w:pPr>
        <w:pStyle w:val="a0"/>
        <w:rPr>
          <w:rtl/>
        </w:rPr>
      </w:pPr>
    </w:p>
    <w:p w14:paraId="4D24655B" w14:textId="77777777" w:rsidR="00000000" w:rsidRDefault="00B2572E">
      <w:pPr>
        <w:pStyle w:val="a0"/>
        <w:rPr>
          <w:rFonts w:hint="cs"/>
          <w:rtl/>
        </w:rPr>
      </w:pPr>
      <w:r>
        <w:rPr>
          <w:rFonts w:hint="cs"/>
          <w:rtl/>
        </w:rPr>
        <w:t>"רחת" עזה,</w:t>
      </w:r>
      <w:r>
        <w:rPr>
          <w:rFonts w:hint="cs"/>
          <w:rtl/>
        </w:rPr>
        <w:t xml:space="preserve"> "רחת" פלסטין.</w:t>
      </w:r>
    </w:p>
    <w:p w14:paraId="08512775" w14:textId="77777777" w:rsidR="00000000" w:rsidRDefault="00B2572E">
      <w:pPr>
        <w:pStyle w:val="a0"/>
        <w:rPr>
          <w:rFonts w:hint="cs"/>
          <w:rtl/>
        </w:rPr>
      </w:pPr>
    </w:p>
    <w:p w14:paraId="2C636D5A" w14:textId="77777777" w:rsidR="00000000" w:rsidRDefault="00B2572E">
      <w:pPr>
        <w:pStyle w:val="af1"/>
        <w:rPr>
          <w:rtl/>
        </w:rPr>
      </w:pPr>
      <w:r>
        <w:rPr>
          <w:rtl/>
        </w:rPr>
        <w:t>היו"ר משה כחלון:</w:t>
      </w:r>
    </w:p>
    <w:p w14:paraId="7D66D1DC" w14:textId="77777777" w:rsidR="00000000" w:rsidRDefault="00B2572E">
      <w:pPr>
        <w:pStyle w:val="a0"/>
        <w:rPr>
          <w:rtl/>
        </w:rPr>
      </w:pPr>
    </w:p>
    <w:p w14:paraId="6C8DDFA7" w14:textId="77777777" w:rsidR="00000000" w:rsidRDefault="00B2572E">
      <w:pPr>
        <w:pStyle w:val="a0"/>
        <w:rPr>
          <w:rFonts w:hint="cs"/>
          <w:rtl/>
        </w:rPr>
      </w:pPr>
      <w:r>
        <w:rPr>
          <w:rFonts w:hint="cs"/>
          <w:rtl/>
        </w:rPr>
        <w:t>חבר הכנסת יצחק כהן, משפט לסיום.</w:t>
      </w:r>
    </w:p>
    <w:p w14:paraId="19C9F7E4" w14:textId="77777777" w:rsidR="00000000" w:rsidRDefault="00B2572E">
      <w:pPr>
        <w:pStyle w:val="a0"/>
        <w:rPr>
          <w:rFonts w:hint="cs"/>
          <w:rtl/>
        </w:rPr>
      </w:pPr>
    </w:p>
    <w:p w14:paraId="7437A0CB" w14:textId="77777777" w:rsidR="00000000" w:rsidRDefault="00B2572E">
      <w:pPr>
        <w:pStyle w:val="-"/>
        <w:rPr>
          <w:rtl/>
        </w:rPr>
      </w:pPr>
      <w:bookmarkStart w:id="343" w:name="FS000000580T17_02_2004_20_51_54C"/>
      <w:bookmarkEnd w:id="343"/>
      <w:r>
        <w:rPr>
          <w:rtl/>
        </w:rPr>
        <w:t>יצחק כהן (ש"ס):</w:t>
      </w:r>
    </w:p>
    <w:p w14:paraId="15208A14" w14:textId="77777777" w:rsidR="00000000" w:rsidRDefault="00B2572E">
      <w:pPr>
        <w:pStyle w:val="a0"/>
        <w:rPr>
          <w:rtl/>
        </w:rPr>
      </w:pPr>
    </w:p>
    <w:p w14:paraId="1C5DDE56" w14:textId="77777777" w:rsidR="00000000" w:rsidRDefault="00B2572E">
      <w:pPr>
        <w:pStyle w:val="a0"/>
        <w:rPr>
          <w:rFonts w:hint="cs"/>
          <w:rtl/>
        </w:rPr>
      </w:pPr>
      <w:r>
        <w:rPr>
          <w:rFonts w:hint="cs"/>
          <w:rtl/>
        </w:rPr>
        <w:t>אריאל שרון הוא סוחר גרוע. הוא לקח את מדינות אירופה, שבהתחלה הוא מאוד הביך אותן וגם את האמריקנים, שבאמת לא הבינו מה קורה פה. הוא ויתר על מטבע עובר לסוחר. אין לו יותר את זה -</w:t>
      </w:r>
      <w:r>
        <w:rPr>
          <w:rFonts w:hint="cs"/>
          <w:rtl/>
        </w:rPr>
        <w:t xml:space="preserve"> לא לו ולא לאף מנהיג אחר שיבוא אחריו. דרך אגב, תמוהה מאוד ההתנהגות שלו כלפי אסד.</w:t>
      </w:r>
    </w:p>
    <w:p w14:paraId="58273E24" w14:textId="77777777" w:rsidR="00000000" w:rsidRDefault="00B2572E">
      <w:pPr>
        <w:pStyle w:val="a0"/>
        <w:rPr>
          <w:rFonts w:hint="cs"/>
          <w:rtl/>
        </w:rPr>
      </w:pPr>
    </w:p>
    <w:p w14:paraId="7487CE0E" w14:textId="77777777" w:rsidR="00000000" w:rsidRDefault="00B2572E">
      <w:pPr>
        <w:pStyle w:val="af1"/>
        <w:rPr>
          <w:rtl/>
        </w:rPr>
      </w:pPr>
      <w:r>
        <w:rPr>
          <w:rtl/>
        </w:rPr>
        <w:t>היו"ר משה כחלון:</w:t>
      </w:r>
    </w:p>
    <w:p w14:paraId="18F8ED45" w14:textId="77777777" w:rsidR="00000000" w:rsidRDefault="00B2572E">
      <w:pPr>
        <w:pStyle w:val="a0"/>
        <w:rPr>
          <w:rFonts w:hint="cs"/>
          <w:rtl/>
        </w:rPr>
      </w:pPr>
    </w:p>
    <w:p w14:paraId="20B31F0C" w14:textId="77777777" w:rsidR="00000000" w:rsidRDefault="00B2572E">
      <w:pPr>
        <w:pStyle w:val="a0"/>
        <w:rPr>
          <w:rFonts w:hint="cs"/>
          <w:rtl/>
        </w:rPr>
      </w:pPr>
      <w:r>
        <w:rPr>
          <w:rFonts w:hint="cs"/>
          <w:rtl/>
        </w:rPr>
        <w:t>חבר הכנסת יצחק כהן, משפט לסיום: אסד 2001 צריך "לרוץ".</w:t>
      </w:r>
    </w:p>
    <w:p w14:paraId="12BAE4EE" w14:textId="77777777" w:rsidR="00000000" w:rsidRDefault="00B2572E">
      <w:pPr>
        <w:pStyle w:val="a0"/>
        <w:rPr>
          <w:rFonts w:hint="cs"/>
          <w:rtl/>
        </w:rPr>
      </w:pPr>
    </w:p>
    <w:p w14:paraId="26ED4293" w14:textId="77777777" w:rsidR="00000000" w:rsidRDefault="00B2572E">
      <w:pPr>
        <w:pStyle w:val="-"/>
        <w:rPr>
          <w:rtl/>
        </w:rPr>
      </w:pPr>
      <w:bookmarkStart w:id="344" w:name="FS000000580T17_02_2004_20_53_26C"/>
      <w:bookmarkEnd w:id="344"/>
      <w:r>
        <w:rPr>
          <w:rtl/>
        </w:rPr>
        <w:t>יצחק כהן (ש"ס):</w:t>
      </w:r>
    </w:p>
    <w:p w14:paraId="771FB925" w14:textId="77777777" w:rsidR="00000000" w:rsidRDefault="00B2572E">
      <w:pPr>
        <w:pStyle w:val="a0"/>
        <w:rPr>
          <w:rtl/>
        </w:rPr>
      </w:pPr>
    </w:p>
    <w:p w14:paraId="170EC60B" w14:textId="77777777" w:rsidR="00000000" w:rsidRDefault="00B2572E">
      <w:pPr>
        <w:pStyle w:val="a0"/>
        <w:rPr>
          <w:rFonts w:hint="cs"/>
          <w:rtl/>
        </w:rPr>
      </w:pPr>
      <w:r>
        <w:rPr>
          <w:rFonts w:hint="cs"/>
          <w:rtl/>
        </w:rPr>
        <w:t>אדוני היושב-ראש, סליחה, הנושא כל כך כבד ומורכב.</w:t>
      </w:r>
    </w:p>
    <w:p w14:paraId="2CD04261" w14:textId="77777777" w:rsidR="00000000" w:rsidRDefault="00B2572E">
      <w:pPr>
        <w:pStyle w:val="a0"/>
        <w:rPr>
          <w:rFonts w:hint="cs"/>
          <w:rtl/>
        </w:rPr>
      </w:pPr>
    </w:p>
    <w:p w14:paraId="4C8F476C" w14:textId="77777777" w:rsidR="00000000" w:rsidRDefault="00B2572E">
      <w:pPr>
        <w:pStyle w:val="af1"/>
        <w:rPr>
          <w:rtl/>
        </w:rPr>
      </w:pPr>
      <w:r>
        <w:rPr>
          <w:rtl/>
        </w:rPr>
        <w:t>היו"ר משה כחלון:</w:t>
      </w:r>
    </w:p>
    <w:p w14:paraId="2FB3DF50" w14:textId="77777777" w:rsidR="00000000" w:rsidRDefault="00B2572E">
      <w:pPr>
        <w:pStyle w:val="a0"/>
        <w:rPr>
          <w:rtl/>
        </w:rPr>
      </w:pPr>
    </w:p>
    <w:p w14:paraId="228ADB2D" w14:textId="77777777" w:rsidR="00000000" w:rsidRDefault="00B2572E">
      <w:pPr>
        <w:pStyle w:val="a0"/>
        <w:rPr>
          <w:rFonts w:hint="cs"/>
          <w:rtl/>
        </w:rPr>
      </w:pPr>
      <w:r>
        <w:rPr>
          <w:rFonts w:hint="cs"/>
          <w:rtl/>
        </w:rPr>
        <w:t>נכון, אין לי ספק.</w:t>
      </w:r>
      <w:r>
        <w:rPr>
          <w:rFonts w:hint="cs"/>
          <w:rtl/>
        </w:rPr>
        <w:t xml:space="preserve"> אני ממש מרגיש את המשקל. בבקשה לסיים.</w:t>
      </w:r>
    </w:p>
    <w:p w14:paraId="44072264" w14:textId="77777777" w:rsidR="00000000" w:rsidRDefault="00B2572E">
      <w:pPr>
        <w:pStyle w:val="a0"/>
        <w:rPr>
          <w:rFonts w:hint="cs"/>
          <w:rtl/>
        </w:rPr>
      </w:pPr>
    </w:p>
    <w:p w14:paraId="60BF3662" w14:textId="77777777" w:rsidR="00000000" w:rsidRDefault="00B2572E">
      <w:pPr>
        <w:pStyle w:val="af0"/>
        <w:rPr>
          <w:rtl/>
        </w:rPr>
      </w:pPr>
      <w:r>
        <w:rPr>
          <w:rFonts w:hint="eastAsia"/>
          <w:rtl/>
        </w:rPr>
        <w:t>חיים</w:t>
      </w:r>
      <w:r>
        <w:rPr>
          <w:rtl/>
        </w:rPr>
        <w:t xml:space="preserve"> אורון (מרצ):</w:t>
      </w:r>
    </w:p>
    <w:p w14:paraId="22964890" w14:textId="77777777" w:rsidR="00000000" w:rsidRDefault="00B2572E">
      <w:pPr>
        <w:pStyle w:val="a0"/>
        <w:rPr>
          <w:rFonts w:hint="cs"/>
          <w:rtl/>
        </w:rPr>
      </w:pPr>
    </w:p>
    <w:p w14:paraId="7A6A728F" w14:textId="77777777" w:rsidR="00000000" w:rsidRDefault="00B2572E">
      <w:pPr>
        <w:pStyle w:val="a0"/>
        <w:rPr>
          <w:rFonts w:hint="cs"/>
          <w:rtl/>
        </w:rPr>
      </w:pPr>
      <w:r>
        <w:rPr>
          <w:rFonts w:hint="cs"/>
          <w:rtl/>
        </w:rPr>
        <w:t>תמשיך מחר.</w:t>
      </w:r>
    </w:p>
    <w:p w14:paraId="60B9C545" w14:textId="77777777" w:rsidR="00000000" w:rsidRDefault="00B2572E">
      <w:pPr>
        <w:pStyle w:val="a0"/>
        <w:rPr>
          <w:rFonts w:hint="cs"/>
          <w:rtl/>
        </w:rPr>
      </w:pPr>
    </w:p>
    <w:p w14:paraId="51D1C281" w14:textId="77777777" w:rsidR="00000000" w:rsidRDefault="00B2572E">
      <w:pPr>
        <w:pStyle w:val="-"/>
        <w:rPr>
          <w:rtl/>
        </w:rPr>
      </w:pPr>
      <w:bookmarkStart w:id="345" w:name="FS000000580T17_02_2004_20_53_49C"/>
      <w:bookmarkEnd w:id="345"/>
      <w:r>
        <w:rPr>
          <w:rtl/>
        </w:rPr>
        <w:t>יצחק כהן (ש"ס):</w:t>
      </w:r>
    </w:p>
    <w:p w14:paraId="771FB1EA" w14:textId="77777777" w:rsidR="00000000" w:rsidRDefault="00B2572E">
      <w:pPr>
        <w:pStyle w:val="a0"/>
        <w:rPr>
          <w:rtl/>
        </w:rPr>
      </w:pPr>
    </w:p>
    <w:p w14:paraId="15F96329" w14:textId="77777777" w:rsidR="00000000" w:rsidRDefault="00B2572E">
      <w:pPr>
        <w:pStyle w:val="a0"/>
        <w:rPr>
          <w:rFonts w:hint="cs"/>
          <w:rtl/>
        </w:rPr>
      </w:pPr>
      <w:r>
        <w:rPr>
          <w:rFonts w:hint="cs"/>
          <w:rtl/>
        </w:rPr>
        <w:t xml:space="preserve">יש לנו פה עסק עם ממשלה שכל שר רץ לכיוון אחר. אף אחד לא יודע מה השני עושה. כולם תוקפים את כולם. אתמול בוועדת הכספים שר התמ"ת תקף את שר האוצר בצורה מבישה ומבזה. אדוני, זו </w:t>
      </w:r>
      <w:r>
        <w:rPr>
          <w:rFonts w:hint="cs"/>
          <w:rtl/>
        </w:rPr>
        <w:t>ממשלה שהיא סכנה לקיומה של מדינת ישראל.</w:t>
      </w:r>
    </w:p>
    <w:p w14:paraId="1B5DC6D5" w14:textId="77777777" w:rsidR="00000000" w:rsidRDefault="00B2572E">
      <w:pPr>
        <w:pStyle w:val="a0"/>
        <w:rPr>
          <w:rFonts w:hint="cs"/>
          <w:rtl/>
        </w:rPr>
      </w:pPr>
    </w:p>
    <w:p w14:paraId="77A18FEC" w14:textId="77777777" w:rsidR="00000000" w:rsidRDefault="00B2572E">
      <w:pPr>
        <w:pStyle w:val="af0"/>
        <w:rPr>
          <w:rtl/>
        </w:rPr>
      </w:pPr>
      <w:r>
        <w:rPr>
          <w:rFonts w:hint="eastAsia"/>
          <w:rtl/>
        </w:rPr>
        <w:t>חיים</w:t>
      </w:r>
      <w:r>
        <w:rPr>
          <w:rtl/>
        </w:rPr>
        <w:t xml:space="preserve"> אורון (מרצ):</w:t>
      </w:r>
    </w:p>
    <w:p w14:paraId="0C1B59EE" w14:textId="77777777" w:rsidR="00000000" w:rsidRDefault="00B2572E">
      <w:pPr>
        <w:pStyle w:val="a0"/>
        <w:rPr>
          <w:rFonts w:hint="cs"/>
          <w:rtl/>
        </w:rPr>
      </w:pPr>
    </w:p>
    <w:p w14:paraId="1055C96B" w14:textId="77777777" w:rsidR="00000000" w:rsidRDefault="00B2572E">
      <w:pPr>
        <w:pStyle w:val="a0"/>
        <w:rPr>
          <w:rFonts w:hint="cs"/>
          <w:rtl/>
        </w:rPr>
      </w:pPr>
      <w:r>
        <w:rPr>
          <w:rFonts w:hint="cs"/>
          <w:rtl/>
        </w:rPr>
        <w:t>לא טובה - נכון? לא טובה.</w:t>
      </w:r>
    </w:p>
    <w:p w14:paraId="461CCC10" w14:textId="77777777" w:rsidR="00000000" w:rsidRDefault="00B2572E">
      <w:pPr>
        <w:pStyle w:val="a0"/>
        <w:rPr>
          <w:rFonts w:hint="cs"/>
          <w:rtl/>
        </w:rPr>
      </w:pPr>
    </w:p>
    <w:p w14:paraId="59CD5282" w14:textId="77777777" w:rsidR="00000000" w:rsidRDefault="00B2572E">
      <w:pPr>
        <w:pStyle w:val="af1"/>
        <w:rPr>
          <w:rtl/>
        </w:rPr>
      </w:pPr>
      <w:r>
        <w:rPr>
          <w:rtl/>
        </w:rPr>
        <w:t>היו"ר משה כחלון:</w:t>
      </w:r>
    </w:p>
    <w:p w14:paraId="34E3371E" w14:textId="77777777" w:rsidR="00000000" w:rsidRDefault="00B2572E">
      <w:pPr>
        <w:pStyle w:val="a0"/>
        <w:rPr>
          <w:rtl/>
        </w:rPr>
      </w:pPr>
    </w:p>
    <w:p w14:paraId="0BC65756" w14:textId="77777777" w:rsidR="00000000" w:rsidRDefault="00B2572E">
      <w:pPr>
        <w:pStyle w:val="a0"/>
        <w:rPr>
          <w:rFonts w:hint="cs"/>
          <w:rtl/>
        </w:rPr>
      </w:pPr>
      <w:r>
        <w:rPr>
          <w:rFonts w:hint="cs"/>
          <w:rtl/>
        </w:rPr>
        <w:t>תודה רבה.  חבר הכנסת מיכאל איתן, אחרון הדוברים, בבקשה.</w:t>
      </w:r>
    </w:p>
    <w:p w14:paraId="53114520" w14:textId="77777777" w:rsidR="00000000" w:rsidRDefault="00B2572E">
      <w:pPr>
        <w:pStyle w:val="a0"/>
        <w:rPr>
          <w:rFonts w:hint="cs"/>
          <w:rtl/>
        </w:rPr>
      </w:pPr>
    </w:p>
    <w:p w14:paraId="5895B005" w14:textId="77777777" w:rsidR="00000000" w:rsidRDefault="00B2572E">
      <w:pPr>
        <w:pStyle w:val="af0"/>
        <w:rPr>
          <w:rtl/>
        </w:rPr>
      </w:pPr>
      <w:r>
        <w:rPr>
          <w:rFonts w:hint="eastAsia"/>
          <w:rtl/>
        </w:rPr>
        <w:t>חיים</w:t>
      </w:r>
      <w:r>
        <w:rPr>
          <w:rtl/>
        </w:rPr>
        <w:t xml:space="preserve"> אורון (מרצ):</w:t>
      </w:r>
    </w:p>
    <w:p w14:paraId="018E9007" w14:textId="77777777" w:rsidR="00000000" w:rsidRDefault="00B2572E">
      <w:pPr>
        <w:pStyle w:val="a0"/>
        <w:rPr>
          <w:rFonts w:hint="cs"/>
          <w:rtl/>
        </w:rPr>
      </w:pPr>
    </w:p>
    <w:p w14:paraId="553818B6" w14:textId="77777777" w:rsidR="00000000" w:rsidRDefault="00B2572E">
      <w:pPr>
        <w:pStyle w:val="a0"/>
        <w:rPr>
          <w:rFonts w:hint="cs"/>
          <w:rtl/>
        </w:rPr>
      </w:pPr>
      <w:r>
        <w:rPr>
          <w:rFonts w:hint="cs"/>
          <w:rtl/>
        </w:rPr>
        <w:t>אין לו דעה טובה על הממשלה - נכון? אדוני היושב-ראש, איך אתה מסכם? אין לו דעה טו</w:t>
      </w:r>
      <w:r>
        <w:rPr>
          <w:rFonts w:hint="cs"/>
          <w:rtl/>
        </w:rPr>
        <w:t>בה.</w:t>
      </w:r>
    </w:p>
    <w:p w14:paraId="6418D27C" w14:textId="77777777" w:rsidR="00000000" w:rsidRDefault="00B2572E">
      <w:pPr>
        <w:pStyle w:val="a0"/>
        <w:rPr>
          <w:rFonts w:hint="cs"/>
          <w:rtl/>
        </w:rPr>
      </w:pPr>
    </w:p>
    <w:p w14:paraId="274FD895" w14:textId="77777777" w:rsidR="00000000" w:rsidRDefault="00B2572E">
      <w:pPr>
        <w:pStyle w:val="af1"/>
        <w:rPr>
          <w:rtl/>
        </w:rPr>
      </w:pPr>
    </w:p>
    <w:p w14:paraId="3D34976F" w14:textId="77777777" w:rsidR="00000000" w:rsidRDefault="00B2572E">
      <w:pPr>
        <w:pStyle w:val="af1"/>
        <w:rPr>
          <w:rtl/>
        </w:rPr>
      </w:pPr>
      <w:r>
        <w:rPr>
          <w:rtl/>
        </w:rPr>
        <w:t>היו"ר משה כחלון:</w:t>
      </w:r>
    </w:p>
    <w:p w14:paraId="25A245DB" w14:textId="77777777" w:rsidR="00000000" w:rsidRDefault="00B2572E">
      <w:pPr>
        <w:pStyle w:val="a0"/>
        <w:rPr>
          <w:rtl/>
        </w:rPr>
      </w:pPr>
    </w:p>
    <w:p w14:paraId="5D5EB5CD" w14:textId="77777777" w:rsidR="00000000" w:rsidRDefault="00B2572E">
      <w:pPr>
        <w:pStyle w:val="a0"/>
        <w:rPr>
          <w:rFonts w:hint="cs"/>
          <w:rtl/>
        </w:rPr>
      </w:pPr>
      <w:r>
        <w:rPr>
          <w:rFonts w:hint="cs"/>
          <w:rtl/>
        </w:rPr>
        <w:t>אני מנוע מתוקף תפקידי הממלכתי.</w:t>
      </w:r>
    </w:p>
    <w:p w14:paraId="1571721C" w14:textId="77777777" w:rsidR="00000000" w:rsidRDefault="00B2572E">
      <w:pPr>
        <w:pStyle w:val="a0"/>
        <w:rPr>
          <w:rFonts w:hint="cs"/>
          <w:rtl/>
        </w:rPr>
      </w:pPr>
    </w:p>
    <w:p w14:paraId="3C336095" w14:textId="77777777" w:rsidR="00000000" w:rsidRDefault="00B2572E">
      <w:pPr>
        <w:pStyle w:val="a"/>
        <w:rPr>
          <w:rFonts w:hint="cs"/>
          <w:rtl/>
        </w:rPr>
      </w:pPr>
      <w:bookmarkStart w:id="346" w:name="FS000000462T17_02_2004_20_56_31"/>
      <w:bookmarkStart w:id="347" w:name="_Toc67316679"/>
      <w:bookmarkEnd w:id="346"/>
      <w:r>
        <w:rPr>
          <w:rFonts w:hint="eastAsia"/>
          <w:rtl/>
        </w:rPr>
        <w:t>מיכאל</w:t>
      </w:r>
      <w:r>
        <w:rPr>
          <w:rtl/>
        </w:rPr>
        <w:t xml:space="preserve"> איתן (הליכוד):</w:t>
      </w:r>
      <w:bookmarkEnd w:id="347"/>
    </w:p>
    <w:p w14:paraId="1A0D07C0" w14:textId="77777777" w:rsidR="00000000" w:rsidRDefault="00B2572E">
      <w:pPr>
        <w:pStyle w:val="a0"/>
        <w:rPr>
          <w:rFonts w:hint="cs"/>
          <w:rtl/>
        </w:rPr>
      </w:pPr>
    </w:p>
    <w:p w14:paraId="00EF1F81" w14:textId="77777777" w:rsidR="00000000" w:rsidRDefault="00B2572E">
      <w:pPr>
        <w:pStyle w:val="a0"/>
        <w:rPr>
          <w:rFonts w:hint="cs"/>
          <w:rtl/>
        </w:rPr>
      </w:pPr>
      <w:r>
        <w:rPr>
          <w:rFonts w:hint="cs"/>
          <w:rtl/>
        </w:rPr>
        <w:t>אדוני היושב-ראש, כנסת נכבדה, בניגוד לדברים שנאמרו כאן, שלפיהם לראש הממשלה אין תוכנית, אני סבור שלראש הממשלה יש תוכנית, יש קו, והוא מגבש כעת את הפרטים ואת ההיערכות שלו לצורך קידום</w:t>
      </w:r>
      <w:r>
        <w:rPr>
          <w:rFonts w:hint="cs"/>
          <w:rtl/>
        </w:rPr>
        <w:t xml:space="preserve"> אותה תוכנית.</w:t>
      </w:r>
    </w:p>
    <w:p w14:paraId="709847AA" w14:textId="77777777" w:rsidR="00000000" w:rsidRDefault="00B2572E">
      <w:pPr>
        <w:pStyle w:val="a0"/>
        <w:rPr>
          <w:rFonts w:hint="cs"/>
          <w:rtl/>
        </w:rPr>
      </w:pPr>
    </w:p>
    <w:p w14:paraId="1D02409E" w14:textId="77777777" w:rsidR="00000000" w:rsidRDefault="00B2572E">
      <w:pPr>
        <w:pStyle w:val="af0"/>
        <w:rPr>
          <w:rtl/>
        </w:rPr>
      </w:pPr>
      <w:r>
        <w:rPr>
          <w:rFonts w:hint="eastAsia"/>
          <w:rtl/>
        </w:rPr>
        <w:t>יצחק</w:t>
      </w:r>
      <w:r>
        <w:rPr>
          <w:rtl/>
        </w:rPr>
        <w:t xml:space="preserve"> כהן (ש"ס):</w:t>
      </w:r>
    </w:p>
    <w:p w14:paraId="7A75B627" w14:textId="77777777" w:rsidR="00000000" w:rsidRDefault="00B2572E">
      <w:pPr>
        <w:pStyle w:val="a0"/>
        <w:rPr>
          <w:rFonts w:hint="cs"/>
          <w:rtl/>
        </w:rPr>
      </w:pPr>
    </w:p>
    <w:p w14:paraId="10D9DE52" w14:textId="77777777" w:rsidR="00000000" w:rsidRDefault="00B2572E">
      <w:pPr>
        <w:pStyle w:val="a0"/>
        <w:rPr>
          <w:rFonts w:hint="cs"/>
          <w:rtl/>
        </w:rPr>
      </w:pPr>
      <w:r>
        <w:rPr>
          <w:rFonts w:hint="cs"/>
          <w:rtl/>
        </w:rPr>
        <w:t>לא - - -</w:t>
      </w:r>
    </w:p>
    <w:p w14:paraId="1132B5DA" w14:textId="77777777" w:rsidR="00000000" w:rsidRDefault="00B2572E">
      <w:pPr>
        <w:pStyle w:val="a0"/>
        <w:rPr>
          <w:rFonts w:hint="cs"/>
          <w:rtl/>
        </w:rPr>
      </w:pPr>
    </w:p>
    <w:p w14:paraId="6177194D" w14:textId="77777777" w:rsidR="00000000" w:rsidRDefault="00B2572E">
      <w:pPr>
        <w:pStyle w:val="-"/>
        <w:rPr>
          <w:rtl/>
        </w:rPr>
      </w:pPr>
      <w:bookmarkStart w:id="348" w:name="FS000000462T17_02_2004_20_56_42C"/>
      <w:bookmarkEnd w:id="348"/>
      <w:r>
        <w:rPr>
          <w:rtl/>
        </w:rPr>
        <w:t>מיכאל איתן (הליכוד):</w:t>
      </w:r>
    </w:p>
    <w:p w14:paraId="31128626" w14:textId="77777777" w:rsidR="00000000" w:rsidRDefault="00B2572E">
      <w:pPr>
        <w:pStyle w:val="a0"/>
        <w:rPr>
          <w:rtl/>
        </w:rPr>
      </w:pPr>
    </w:p>
    <w:p w14:paraId="2EB13E37" w14:textId="77777777" w:rsidR="00000000" w:rsidRDefault="00B2572E">
      <w:pPr>
        <w:pStyle w:val="a0"/>
        <w:rPr>
          <w:rFonts w:hint="cs"/>
          <w:rtl/>
        </w:rPr>
      </w:pPr>
      <w:r>
        <w:rPr>
          <w:rFonts w:hint="cs"/>
          <w:rtl/>
        </w:rPr>
        <w:t>אני קורא כעת לחברי הכנסת: תנו לשרון לגבש את התוכנית.</w:t>
      </w:r>
    </w:p>
    <w:p w14:paraId="60AC98B9" w14:textId="77777777" w:rsidR="00000000" w:rsidRDefault="00B2572E">
      <w:pPr>
        <w:pStyle w:val="a0"/>
        <w:rPr>
          <w:rFonts w:hint="cs"/>
          <w:rtl/>
        </w:rPr>
      </w:pPr>
    </w:p>
    <w:p w14:paraId="586BDBC1" w14:textId="77777777" w:rsidR="00000000" w:rsidRDefault="00B2572E">
      <w:pPr>
        <w:pStyle w:val="af0"/>
        <w:rPr>
          <w:rtl/>
        </w:rPr>
      </w:pPr>
      <w:r>
        <w:rPr>
          <w:rFonts w:hint="eastAsia"/>
          <w:rtl/>
        </w:rPr>
        <w:t>יצחק</w:t>
      </w:r>
      <w:r>
        <w:rPr>
          <w:rtl/>
        </w:rPr>
        <w:t xml:space="preserve"> כהן (ש"ס):</w:t>
      </w:r>
    </w:p>
    <w:p w14:paraId="3CDA6031" w14:textId="77777777" w:rsidR="00000000" w:rsidRDefault="00B2572E">
      <w:pPr>
        <w:pStyle w:val="a0"/>
        <w:rPr>
          <w:rFonts w:hint="cs"/>
          <w:rtl/>
        </w:rPr>
      </w:pPr>
    </w:p>
    <w:p w14:paraId="20A912EA" w14:textId="77777777" w:rsidR="00000000" w:rsidRDefault="00B2572E">
      <w:pPr>
        <w:pStyle w:val="a0"/>
        <w:rPr>
          <w:rFonts w:hint="cs"/>
          <w:rtl/>
        </w:rPr>
      </w:pPr>
      <w:r>
        <w:rPr>
          <w:rFonts w:hint="cs"/>
          <w:rtl/>
        </w:rPr>
        <w:t>לא.</w:t>
      </w:r>
    </w:p>
    <w:p w14:paraId="1147700E" w14:textId="77777777" w:rsidR="00000000" w:rsidRDefault="00B2572E">
      <w:pPr>
        <w:pStyle w:val="a0"/>
        <w:rPr>
          <w:rFonts w:hint="cs"/>
          <w:rtl/>
        </w:rPr>
      </w:pPr>
    </w:p>
    <w:p w14:paraId="7CA282C7" w14:textId="77777777" w:rsidR="00000000" w:rsidRDefault="00B2572E">
      <w:pPr>
        <w:pStyle w:val="-"/>
        <w:rPr>
          <w:rtl/>
        </w:rPr>
      </w:pPr>
      <w:bookmarkStart w:id="349" w:name="FS000000462T17_02_2004_20_57_37C"/>
      <w:bookmarkEnd w:id="349"/>
      <w:r>
        <w:rPr>
          <w:rtl/>
        </w:rPr>
        <w:t>מיכאל איתן (הליכוד):</w:t>
      </w:r>
    </w:p>
    <w:p w14:paraId="01800741" w14:textId="77777777" w:rsidR="00000000" w:rsidRDefault="00B2572E">
      <w:pPr>
        <w:pStyle w:val="a0"/>
        <w:rPr>
          <w:rtl/>
        </w:rPr>
      </w:pPr>
    </w:p>
    <w:p w14:paraId="27A2FEF0" w14:textId="77777777" w:rsidR="00000000" w:rsidRDefault="00B2572E">
      <w:pPr>
        <w:pStyle w:val="a0"/>
        <w:rPr>
          <w:rFonts w:hint="cs"/>
          <w:rtl/>
        </w:rPr>
      </w:pPr>
      <w:r>
        <w:rPr>
          <w:rFonts w:hint="cs"/>
          <w:rtl/>
        </w:rPr>
        <w:t xml:space="preserve">אני לא אומר כרגע שתקבלו אותה. אני לא אומר כרגע שצריך לתמוך בה א-פריורית. אבל צריך לתת לו לגבש </w:t>
      </w:r>
      <w:r>
        <w:rPr>
          <w:rFonts w:hint="cs"/>
          <w:rtl/>
        </w:rPr>
        <w:t>את התוכנית. מדוע צריך לתת לו לגבש את התוכנית? כי אריאל שרון - מי שיקרא את נאומו בהרצלייה, יבין שהמניעים שלו הם מניעים שנועדו להגביר את הביטחון, להמשיך במלחמה בתשתיות הטרור ולא להפסיק אותה, בתנאים יותר נוחים. היא נועדה להביא לכך שישראל תהיה יותר חזקה ולא יו</w:t>
      </w:r>
      <w:r>
        <w:rPr>
          <w:rFonts w:hint="cs"/>
          <w:rtl/>
        </w:rPr>
        <w:t>תר חלשה. בניגוד למה שאנשים אומרים כאן, התוכנית הזאת היא לא חד-צדדית - היא דו-צדדית. אומנם, היא מתעלמת מהצד הפלסטיני, אבל היא דו-צדדית מול ארצות-הברית והיא צריכה לתת לנו אורך נשימה ויכולת לעמוד על הדברים החשובים לנו.</w:t>
      </w:r>
    </w:p>
    <w:p w14:paraId="331B0B1D" w14:textId="77777777" w:rsidR="00000000" w:rsidRDefault="00B2572E">
      <w:pPr>
        <w:pStyle w:val="a0"/>
        <w:rPr>
          <w:rFonts w:hint="cs"/>
          <w:rtl/>
        </w:rPr>
      </w:pPr>
    </w:p>
    <w:p w14:paraId="2F863948" w14:textId="77777777" w:rsidR="00000000" w:rsidRDefault="00B2572E">
      <w:pPr>
        <w:pStyle w:val="a0"/>
        <w:rPr>
          <w:rFonts w:hint="cs"/>
          <w:rtl/>
        </w:rPr>
      </w:pPr>
      <w:r>
        <w:rPr>
          <w:rFonts w:hint="cs"/>
          <w:rtl/>
        </w:rPr>
        <w:t>אני חושב שבתנאים האלה אנחנו צריכים היום</w:t>
      </w:r>
      <w:r>
        <w:rPr>
          <w:rFonts w:hint="cs"/>
          <w:rtl/>
        </w:rPr>
        <w:t xml:space="preserve">, כאנשים אחראיים - ואני פונה במיוחד לאנשי האיחוד הלאומי שנמצאים כרגע מולי ואומר להם: קשה. כרגע אתם מדברים או מתנהגים בצורה אולי הכי טבעית, שאתם חייבים בה, בהתאם למה שאתם מרגישים, אבל צריך להפעיל את הראש. </w:t>
      </w:r>
    </w:p>
    <w:p w14:paraId="4B5043E7" w14:textId="77777777" w:rsidR="00000000" w:rsidRDefault="00B2572E">
      <w:pPr>
        <w:pStyle w:val="a0"/>
        <w:rPr>
          <w:rFonts w:hint="cs"/>
          <w:rtl/>
        </w:rPr>
      </w:pPr>
    </w:p>
    <w:p w14:paraId="6149D4B6" w14:textId="77777777" w:rsidR="00000000" w:rsidRDefault="00B2572E">
      <w:pPr>
        <w:pStyle w:val="a0"/>
        <w:rPr>
          <w:rFonts w:hint="cs"/>
          <w:rtl/>
        </w:rPr>
      </w:pPr>
      <w:r>
        <w:rPr>
          <w:rFonts w:hint="cs"/>
          <w:rtl/>
        </w:rPr>
        <w:t>אני עמדתי כאן כיושב-ראש הקואליציה ואמרתי לאנשים שה</w:t>
      </w:r>
      <w:r>
        <w:rPr>
          <w:rFonts w:hint="cs"/>
          <w:rtl/>
        </w:rPr>
        <w:t xml:space="preserve">יו במחנה הלאומי: אל תפילו את נתניהו. הסתמכתי על תקדים שהיה, כאשר יובל נאמן וזאבי באו לשמיר ואמרו לו: אם תשלח משלחת לשיחות אוטונומיה בוושינגטון, נפיל לך את הממשלה ונביא ראש ממשלה יותר לאומי ממך. מה היתה התוצאה? שמיר נפל ובא רבין ובא אוסלו. אחר כך אני עמדתי </w:t>
      </w:r>
      <w:r>
        <w:rPr>
          <w:rFonts w:hint="cs"/>
          <w:rtl/>
        </w:rPr>
        <w:t>פה ואמרתי: אל תפילו את נתניהו. תזכרו מה עשו זאבי ונאמן. זה לא עזר לי. הפלתם את נתניהו. מה קיבלתם? את קמפ-דייוויד.</w:t>
      </w:r>
    </w:p>
    <w:p w14:paraId="68723FE7" w14:textId="77777777" w:rsidR="00000000" w:rsidRDefault="00B2572E">
      <w:pPr>
        <w:pStyle w:val="a0"/>
        <w:rPr>
          <w:rFonts w:hint="cs"/>
          <w:rtl/>
        </w:rPr>
      </w:pPr>
    </w:p>
    <w:p w14:paraId="020A6F71" w14:textId="77777777" w:rsidR="00000000" w:rsidRDefault="00B2572E">
      <w:pPr>
        <w:pStyle w:val="af0"/>
        <w:rPr>
          <w:rtl/>
        </w:rPr>
      </w:pPr>
      <w:r>
        <w:rPr>
          <w:rFonts w:hint="eastAsia"/>
          <w:rtl/>
        </w:rPr>
        <w:t>גלעד</w:t>
      </w:r>
      <w:r>
        <w:rPr>
          <w:rtl/>
        </w:rPr>
        <w:t xml:space="preserve"> ארדן (הליכוד):</w:t>
      </w:r>
    </w:p>
    <w:p w14:paraId="6561F274" w14:textId="77777777" w:rsidR="00000000" w:rsidRDefault="00B2572E">
      <w:pPr>
        <w:pStyle w:val="a0"/>
        <w:rPr>
          <w:rFonts w:hint="cs"/>
          <w:rtl/>
        </w:rPr>
      </w:pPr>
    </w:p>
    <w:p w14:paraId="799F3304" w14:textId="77777777" w:rsidR="00000000" w:rsidRDefault="00B2572E">
      <w:pPr>
        <w:pStyle w:val="a0"/>
        <w:rPr>
          <w:rFonts w:hint="cs"/>
          <w:rtl/>
        </w:rPr>
      </w:pPr>
      <w:r>
        <w:rPr>
          <w:rFonts w:hint="cs"/>
          <w:rtl/>
        </w:rPr>
        <w:t>זה אנחנו הפלנו. זה הליכוד הפיל את נתניהו קודם כול.</w:t>
      </w:r>
    </w:p>
    <w:p w14:paraId="6B75205A" w14:textId="77777777" w:rsidR="00000000" w:rsidRDefault="00B2572E">
      <w:pPr>
        <w:pStyle w:val="a0"/>
        <w:rPr>
          <w:rFonts w:hint="cs"/>
          <w:rtl/>
        </w:rPr>
      </w:pPr>
    </w:p>
    <w:p w14:paraId="07671F4D" w14:textId="77777777" w:rsidR="00000000" w:rsidRDefault="00B2572E">
      <w:pPr>
        <w:pStyle w:val="-"/>
        <w:rPr>
          <w:rtl/>
        </w:rPr>
      </w:pPr>
      <w:bookmarkStart w:id="350" w:name="FS000000462T17_02_2004_21_01_55C"/>
      <w:bookmarkEnd w:id="350"/>
      <w:r>
        <w:rPr>
          <w:rtl/>
        </w:rPr>
        <w:t>מיכאל איתן (הליכוד):</w:t>
      </w:r>
    </w:p>
    <w:p w14:paraId="1A28712A" w14:textId="77777777" w:rsidR="00000000" w:rsidRDefault="00B2572E">
      <w:pPr>
        <w:pStyle w:val="a0"/>
        <w:rPr>
          <w:rtl/>
        </w:rPr>
      </w:pPr>
    </w:p>
    <w:p w14:paraId="1C8A27D6" w14:textId="77777777" w:rsidR="00000000" w:rsidRDefault="00B2572E">
      <w:pPr>
        <w:pStyle w:val="a0"/>
        <w:rPr>
          <w:rFonts w:hint="cs"/>
          <w:rtl/>
        </w:rPr>
      </w:pPr>
      <w:r>
        <w:rPr>
          <w:rFonts w:hint="cs"/>
          <w:rtl/>
        </w:rPr>
        <w:t>חבר הכנסת ארדן, ישבתי פה וראיתי מי היו "כוח 17</w:t>
      </w:r>
      <w:r>
        <w:rPr>
          <w:rFonts w:hint="cs"/>
          <w:rtl/>
        </w:rPr>
        <w:t xml:space="preserve">", מחנן פורת ועד מיכאל קליינר - - </w:t>
      </w:r>
    </w:p>
    <w:p w14:paraId="7B26EC78" w14:textId="77777777" w:rsidR="00000000" w:rsidRDefault="00B2572E">
      <w:pPr>
        <w:pStyle w:val="a0"/>
        <w:rPr>
          <w:rFonts w:hint="cs"/>
          <w:rtl/>
        </w:rPr>
      </w:pPr>
    </w:p>
    <w:p w14:paraId="1F4AAC7C" w14:textId="77777777" w:rsidR="00000000" w:rsidRDefault="00B2572E">
      <w:pPr>
        <w:pStyle w:val="af0"/>
        <w:rPr>
          <w:rtl/>
        </w:rPr>
      </w:pPr>
      <w:r>
        <w:rPr>
          <w:rFonts w:hint="eastAsia"/>
          <w:rtl/>
        </w:rPr>
        <w:t>יצחק</w:t>
      </w:r>
      <w:r>
        <w:rPr>
          <w:rtl/>
        </w:rPr>
        <w:t xml:space="preserve"> כהן (ש"ס):</w:t>
      </w:r>
    </w:p>
    <w:p w14:paraId="0EC7D250" w14:textId="77777777" w:rsidR="00000000" w:rsidRDefault="00B2572E">
      <w:pPr>
        <w:pStyle w:val="a0"/>
        <w:rPr>
          <w:rFonts w:hint="cs"/>
          <w:rtl/>
        </w:rPr>
      </w:pPr>
    </w:p>
    <w:p w14:paraId="22DC028F" w14:textId="77777777" w:rsidR="00000000" w:rsidRDefault="00B2572E">
      <w:pPr>
        <w:pStyle w:val="a0"/>
        <w:rPr>
          <w:rFonts w:hint="cs"/>
          <w:rtl/>
        </w:rPr>
      </w:pPr>
      <w:r>
        <w:rPr>
          <w:rFonts w:hint="cs"/>
          <w:rtl/>
        </w:rPr>
        <w:t>הליכוד, רק הליכוד.</w:t>
      </w:r>
    </w:p>
    <w:p w14:paraId="6D5AE3F7" w14:textId="77777777" w:rsidR="00000000" w:rsidRDefault="00B2572E">
      <w:pPr>
        <w:pStyle w:val="a0"/>
        <w:rPr>
          <w:rFonts w:hint="cs"/>
          <w:rtl/>
        </w:rPr>
      </w:pPr>
    </w:p>
    <w:p w14:paraId="52E86787" w14:textId="77777777" w:rsidR="00000000" w:rsidRDefault="00B2572E">
      <w:pPr>
        <w:pStyle w:val="af1"/>
        <w:rPr>
          <w:rtl/>
        </w:rPr>
      </w:pPr>
      <w:r>
        <w:rPr>
          <w:rtl/>
        </w:rPr>
        <w:t>היו"ר משה כחלון:</w:t>
      </w:r>
    </w:p>
    <w:p w14:paraId="38D875FE" w14:textId="77777777" w:rsidR="00000000" w:rsidRDefault="00B2572E">
      <w:pPr>
        <w:pStyle w:val="a0"/>
        <w:rPr>
          <w:rtl/>
        </w:rPr>
      </w:pPr>
    </w:p>
    <w:p w14:paraId="633363D8" w14:textId="77777777" w:rsidR="00000000" w:rsidRDefault="00B2572E">
      <w:pPr>
        <w:pStyle w:val="a0"/>
        <w:rPr>
          <w:rFonts w:hint="cs"/>
          <w:rtl/>
        </w:rPr>
      </w:pPr>
      <w:r>
        <w:rPr>
          <w:rFonts w:hint="cs"/>
          <w:rtl/>
        </w:rPr>
        <w:t>חבר הכנסת איתן, אני מבקש לסיים.</w:t>
      </w:r>
    </w:p>
    <w:p w14:paraId="458A35C0" w14:textId="77777777" w:rsidR="00000000" w:rsidRDefault="00B2572E">
      <w:pPr>
        <w:pStyle w:val="a0"/>
        <w:rPr>
          <w:rFonts w:hint="cs"/>
          <w:rtl/>
        </w:rPr>
      </w:pPr>
    </w:p>
    <w:p w14:paraId="623CF03F" w14:textId="77777777" w:rsidR="00000000" w:rsidRDefault="00B2572E">
      <w:pPr>
        <w:pStyle w:val="-"/>
        <w:rPr>
          <w:rtl/>
        </w:rPr>
      </w:pPr>
      <w:bookmarkStart w:id="351" w:name="FS000000462T17_02_2004_21_01_57C"/>
      <w:bookmarkEnd w:id="351"/>
      <w:r>
        <w:rPr>
          <w:rtl/>
        </w:rPr>
        <w:t>מיכאל איתן (הליכוד):</w:t>
      </w:r>
    </w:p>
    <w:p w14:paraId="56D9977F" w14:textId="77777777" w:rsidR="00000000" w:rsidRDefault="00B2572E">
      <w:pPr>
        <w:pStyle w:val="a0"/>
        <w:rPr>
          <w:rtl/>
        </w:rPr>
      </w:pPr>
    </w:p>
    <w:p w14:paraId="7495D194" w14:textId="77777777" w:rsidR="00000000" w:rsidRDefault="00B2572E">
      <w:pPr>
        <w:pStyle w:val="a0"/>
        <w:rPr>
          <w:rFonts w:hint="cs"/>
          <w:rtl/>
        </w:rPr>
      </w:pPr>
      <w:r>
        <w:rPr>
          <w:rFonts w:hint="cs"/>
          <w:rtl/>
        </w:rPr>
        <w:t xml:space="preserve">- - דרך ראם. הם הפילו כאן את הממשלה מתוך מחשבה. הם חשבו שהם מצילים את ארץ-ישראל. הם אמרו זאת: אנחנו מצילים את </w:t>
      </w:r>
      <w:r>
        <w:rPr>
          <w:rFonts w:hint="cs"/>
          <w:rtl/>
        </w:rPr>
        <w:t>ארץ-ישראל.</w:t>
      </w:r>
    </w:p>
    <w:p w14:paraId="329610EE" w14:textId="77777777" w:rsidR="00000000" w:rsidRDefault="00B2572E">
      <w:pPr>
        <w:pStyle w:val="a0"/>
        <w:rPr>
          <w:rFonts w:hint="cs"/>
          <w:rtl/>
        </w:rPr>
      </w:pPr>
    </w:p>
    <w:p w14:paraId="42143F2C" w14:textId="77777777" w:rsidR="00000000" w:rsidRDefault="00B2572E">
      <w:pPr>
        <w:pStyle w:val="af1"/>
        <w:rPr>
          <w:rtl/>
        </w:rPr>
      </w:pPr>
      <w:r>
        <w:rPr>
          <w:rtl/>
        </w:rPr>
        <w:t>היו"ר משה כחלון:</w:t>
      </w:r>
    </w:p>
    <w:p w14:paraId="1DC8441E" w14:textId="77777777" w:rsidR="00000000" w:rsidRDefault="00B2572E">
      <w:pPr>
        <w:pStyle w:val="a0"/>
        <w:rPr>
          <w:rtl/>
        </w:rPr>
      </w:pPr>
    </w:p>
    <w:p w14:paraId="26E9F12A" w14:textId="77777777" w:rsidR="00000000" w:rsidRDefault="00B2572E">
      <w:pPr>
        <w:pStyle w:val="a0"/>
        <w:rPr>
          <w:rFonts w:hint="cs"/>
          <w:rtl/>
        </w:rPr>
      </w:pPr>
      <w:r>
        <w:rPr>
          <w:rFonts w:hint="cs"/>
          <w:rtl/>
        </w:rPr>
        <w:t>חבר הכנסת איתן, אני מבקש לסיים. אם אתה יכול לסיים, אודה לך.</w:t>
      </w:r>
    </w:p>
    <w:p w14:paraId="77D5AFEC" w14:textId="77777777" w:rsidR="00000000" w:rsidRDefault="00B2572E">
      <w:pPr>
        <w:pStyle w:val="a0"/>
        <w:rPr>
          <w:rFonts w:hint="cs"/>
          <w:rtl/>
        </w:rPr>
      </w:pPr>
    </w:p>
    <w:p w14:paraId="5BCADE81" w14:textId="77777777" w:rsidR="00000000" w:rsidRDefault="00B2572E">
      <w:pPr>
        <w:pStyle w:val="-"/>
        <w:rPr>
          <w:rtl/>
        </w:rPr>
      </w:pPr>
      <w:bookmarkStart w:id="352" w:name="FS000000462T17_02_2004_21_03_33C"/>
      <w:bookmarkEnd w:id="352"/>
      <w:r>
        <w:rPr>
          <w:rtl/>
        </w:rPr>
        <w:t>מיכאל איתן (הליכוד):</w:t>
      </w:r>
    </w:p>
    <w:p w14:paraId="10C6D8C0" w14:textId="77777777" w:rsidR="00000000" w:rsidRDefault="00B2572E">
      <w:pPr>
        <w:pStyle w:val="a0"/>
        <w:rPr>
          <w:rFonts w:hint="cs"/>
          <w:rtl/>
        </w:rPr>
      </w:pPr>
    </w:p>
    <w:p w14:paraId="37760814" w14:textId="77777777" w:rsidR="00000000" w:rsidRDefault="00B2572E">
      <w:pPr>
        <w:pStyle w:val="a0"/>
        <w:rPr>
          <w:rFonts w:hint="cs"/>
          <w:rtl/>
        </w:rPr>
      </w:pPr>
      <w:r>
        <w:rPr>
          <w:rFonts w:hint="cs"/>
          <w:rtl/>
        </w:rPr>
        <w:t>אני יכול. אני לא כל כך רוצה.</w:t>
      </w:r>
    </w:p>
    <w:p w14:paraId="4620C84C" w14:textId="77777777" w:rsidR="00000000" w:rsidRDefault="00B2572E">
      <w:pPr>
        <w:pStyle w:val="a0"/>
        <w:rPr>
          <w:rFonts w:hint="cs"/>
          <w:rtl/>
        </w:rPr>
      </w:pPr>
    </w:p>
    <w:p w14:paraId="72B0EE10" w14:textId="77777777" w:rsidR="00000000" w:rsidRDefault="00B2572E">
      <w:pPr>
        <w:pStyle w:val="af1"/>
        <w:rPr>
          <w:rtl/>
        </w:rPr>
      </w:pPr>
      <w:r>
        <w:rPr>
          <w:rtl/>
        </w:rPr>
        <w:t>היו"ר משה כחלון:</w:t>
      </w:r>
    </w:p>
    <w:p w14:paraId="08A9CF95" w14:textId="77777777" w:rsidR="00000000" w:rsidRDefault="00B2572E">
      <w:pPr>
        <w:pStyle w:val="a0"/>
        <w:rPr>
          <w:rtl/>
        </w:rPr>
      </w:pPr>
    </w:p>
    <w:p w14:paraId="758D2CAA" w14:textId="77777777" w:rsidR="00000000" w:rsidRDefault="00B2572E">
      <w:pPr>
        <w:pStyle w:val="a0"/>
        <w:rPr>
          <w:rFonts w:hint="cs"/>
          <w:rtl/>
        </w:rPr>
      </w:pPr>
      <w:r>
        <w:rPr>
          <w:rFonts w:hint="cs"/>
          <w:rtl/>
        </w:rPr>
        <w:t>אני יודע. שאלתי אם אתה יכול ולא אם אתה רוצה. לגבי השאלה אם אתה רוצה, היתה לי התשובה.</w:t>
      </w:r>
    </w:p>
    <w:p w14:paraId="43F77609" w14:textId="77777777" w:rsidR="00000000" w:rsidRDefault="00B2572E">
      <w:pPr>
        <w:pStyle w:val="a0"/>
        <w:rPr>
          <w:rFonts w:hint="cs"/>
          <w:rtl/>
        </w:rPr>
      </w:pPr>
    </w:p>
    <w:p w14:paraId="07780FEA" w14:textId="77777777" w:rsidR="00000000" w:rsidRDefault="00B2572E">
      <w:pPr>
        <w:pStyle w:val="-"/>
        <w:rPr>
          <w:rtl/>
        </w:rPr>
      </w:pPr>
      <w:bookmarkStart w:id="353" w:name="FS000000462T17_02_2004_21_03_34C"/>
      <w:bookmarkEnd w:id="353"/>
      <w:r>
        <w:rPr>
          <w:rtl/>
        </w:rPr>
        <w:t>מיכאל אית</w:t>
      </w:r>
      <w:r>
        <w:rPr>
          <w:rtl/>
        </w:rPr>
        <w:t>ן (הליכוד):</w:t>
      </w:r>
    </w:p>
    <w:p w14:paraId="240732EA" w14:textId="77777777" w:rsidR="00000000" w:rsidRDefault="00B2572E">
      <w:pPr>
        <w:pStyle w:val="a0"/>
        <w:rPr>
          <w:rtl/>
        </w:rPr>
      </w:pPr>
    </w:p>
    <w:p w14:paraId="4339099C" w14:textId="77777777" w:rsidR="00000000" w:rsidRDefault="00B2572E">
      <w:pPr>
        <w:pStyle w:val="a0"/>
        <w:rPr>
          <w:rFonts w:hint="cs"/>
          <w:rtl/>
        </w:rPr>
      </w:pPr>
      <w:r>
        <w:rPr>
          <w:rFonts w:hint="cs"/>
          <w:rtl/>
        </w:rPr>
        <w:t>אומרים: אין דבר העומד בפני הרצון.</w:t>
      </w:r>
    </w:p>
    <w:p w14:paraId="7E326DE6" w14:textId="77777777" w:rsidR="00000000" w:rsidRDefault="00B2572E">
      <w:pPr>
        <w:pStyle w:val="a0"/>
        <w:rPr>
          <w:rFonts w:hint="cs"/>
          <w:rtl/>
        </w:rPr>
      </w:pPr>
    </w:p>
    <w:p w14:paraId="6FAF14A7" w14:textId="77777777" w:rsidR="00000000" w:rsidRDefault="00B2572E">
      <w:pPr>
        <w:pStyle w:val="af0"/>
        <w:rPr>
          <w:rtl/>
        </w:rPr>
      </w:pPr>
      <w:r>
        <w:rPr>
          <w:rFonts w:hint="eastAsia"/>
          <w:rtl/>
        </w:rPr>
        <w:t>חיים</w:t>
      </w:r>
      <w:r>
        <w:rPr>
          <w:rtl/>
        </w:rPr>
        <w:t xml:space="preserve"> אורון (מרצ):</w:t>
      </w:r>
    </w:p>
    <w:p w14:paraId="2AB82D80" w14:textId="77777777" w:rsidR="00000000" w:rsidRDefault="00B2572E">
      <w:pPr>
        <w:pStyle w:val="a0"/>
        <w:rPr>
          <w:rFonts w:hint="cs"/>
          <w:rtl/>
        </w:rPr>
      </w:pPr>
    </w:p>
    <w:p w14:paraId="76B65174" w14:textId="77777777" w:rsidR="00000000" w:rsidRDefault="00B2572E">
      <w:pPr>
        <w:pStyle w:val="a0"/>
        <w:rPr>
          <w:rFonts w:hint="cs"/>
          <w:rtl/>
        </w:rPr>
      </w:pPr>
      <w:r>
        <w:rPr>
          <w:rFonts w:hint="cs"/>
          <w:rtl/>
        </w:rPr>
        <w:t>היה לי מ"כ בצבא שהיה אומר: שלוש פעמים</w:t>
      </w:r>
      <w:r>
        <w:rPr>
          <w:rFonts w:hint="cs"/>
        </w:rPr>
        <w:t xml:space="preserve"> </w:t>
      </w:r>
      <w:r>
        <w:rPr>
          <w:rFonts w:hint="cs"/>
          <w:rtl/>
        </w:rPr>
        <w:t>"לא יכול" ופעם אחת "לא רוצה".</w:t>
      </w:r>
    </w:p>
    <w:p w14:paraId="4B5FB3B2" w14:textId="77777777" w:rsidR="00000000" w:rsidRDefault="00B2572E">
      <w:pPr>
        <w:pStyle w:val="a0"/>
        <w:rPr>
          <w:rFonts w:hint="cs"/>
          <w:rtl/>
        </w:rPr>
      </w:pPr>
    </w:p>
    <w:p w14:paraId="317D8483" w14:textId="77777777" w:rsidR="00000000" w:rsidRDefault="00B2572E">
      <w:pPr>
        <w:pStyle w:val="af0"/>
        <w:rPr>
          <w:rtl/>
        </w:rPr>
      </w:pPr>
      <w:r>
        <w:rPr>
          <w:rFonts w:hint="eastAsia"/>
          <w:rtl/>
        </w:rPr>
        <w:t>אהוד</w:t>
      </w:r>
      <w:r>
        <w:rPr>
          <w:rtl/>
        </w:rPr>
        <w:t xml:space="preserve"> יתום (הליכוד):</w:t>
      </w:r>
    </w:p>
    <w:p w14:paraId="37516F0E" w14:textId="77777777" w:rsidR="00000000" w:rsidRDefault="00B2572E">
      <w:pPr>
        <w:pStyle w:val="a0"/>
        <w:rPr>
          <w:rFonts w:hint="cs"/>
          <w:rtl/>
        </w:rPr>
      </w:pPr>
    </w:p>
    <w:p w14:paraId="4A1E4147" w14:textId="77777777" w:rsidR="00000000" w:rsidRDefault="00B2572E">
      <w:pPr>
        <w:pStyle w:val="a0"/>
        <w:rPr>
          <w:rFonts w:hint="cs"/>
          <w:rtl/>
        </w:rPr>
      </w:pPr>
      <w:r>
        <w:rPr>
          <w:rFonts w:hint="cs"/>
          <w:rtl/>
        </w:rPr>
        <w:t>חבר הכנסת מיקי איתן, דיברת על העיניים הפקוחות.</w:t>
      </w:r>
    </w:p>
    <w:p w14:paraId="05BB2ECB" w14:textId="77777777" w:rsidR="00000000" w:rsidRDefault="00B2572E">
      <w:pPr>
        <w:pStyle w:val="a0"/>
        <w:rPr>
          <w:rFonts w:hint="cs"/>
          <w:rtl/>
        </w:rPr>
      </w:pPr>
    </w:p>
    <w:p w14:paraId="78FEC7BB" w14:textId="77777777" w:rsidR="00000000" w:rsidRDefault="00B2572E">
      <w:pPr>
        <w:pStyle w:val="-"/>
        <w:rPr>
          <w:rtl/>
        </w:rPr>
      </w:pPr>
      <w:bookmarkStart w:id="354" w:name="FS000000462T17_02_2004_21_05_02C"/>
      <w:bookmarkEnd w:id="354"/>
      <w:r>
        <w:rPr>
          <w:rtl/>
        </w:rPr>
        <w:t>מיכאל איתן (הליכוד):</w:t>
      </w:r>
    </w:p>
    <w:p w14:paraId="614154A8" w14:textId="77777777" w:rsidR="00000000" w:rsidRDefault="00B2572E">
      <w:pPr>
        <w:pStyle w:val="a0"/>
        <w:rPr>
          <w:rtl/>
        </w:rPr>
      </w:pPr>
    </w:p>
    <w:p w14:paraId="22599776" w14:textId="77777777" w:rsidR="00000000" w:rsidRDefault="00B2572E">
      <w:pPr>
        <w:pStyle w:val="a0"/>
        <w:rPr>
          <w:rFonts w:hint="cs"/>
          <w:rtl/>
        </w:rPr>
      </w:pPr>
      <w:r>
        <w:rPr>
          <w:rFonts w:hint="cs"/>
          <w:rtl/>
        </w:rPr>
        <w:t>נכון. זו המגמה.</w:t>
      </w:r>
    </w:p>
    <w:p w14:paraId="621448F4" w14:textId="77777777" w:rsidR="00000000" w:rsidRDefault="00B2572E">
      <w:pPr>
        <w:pStyle w:val="a0"/>
        <w:rPr>
          <w:rFonts w:hint="cs"/>
          <w:rtl/>
        </w:rPr>
      </w:pPr>
    </w:p>
    <w:p w14:paraId="3F3FB698" w14:textId="77777777" w:rsidR="00000000" w:rsidRDefault="00B2572E">
      <w:pPr>
        <w:pStyle w:val="af1"/>
        <w:rPr>
          <w:rtl/>
        </w:rPr>
      </w:pPr>
      <w:r>
        <w:rPr>
          <w:rtl/>
        </w:rPr>
        <w:t>היו"ר משה כח</w:t>
      </w:r>
      <w:r>
        <w:rPr>
          <w:rtl/>
        </w:rPr>
        <w:t>לון:</w:t>
      </w:r>
    </w:p>
    <w:p w14:paraId="0A4CCC06" w14:textId="77777777" w:rsidR="00000000" w:rsidRDefault="00B2572E">
      <w:pPr>
        <w:pStyle w:val="a0"/>
        <w:rPr>
          <w:rtl/>
        </w:rPr>
      </w:pPr>
    </w:p>
    <w:p w14:paraId="3F3BBDC0" w14:textId="77777777" w:rsidR="00000000" w:rsidRDefault="00B2572E">
      <w:pPr>
        <w:pStyle w:val="a0"/>
        <w:rPr>
          <w:rFonts w:hint="cs"/>
          <w:rtl/>
        </w:rPr>
      </w:pPr>
      <w:r>
        <w:rPr>
          <w:rFonts w:hint="cs"/>
          <w:rtl/>
        </w:rPr>
        <w:t>אני מבקש לאפשר לו לסיים.</w:t>
      </w:r>
    </w:p>
    <w:p w14:paraId="71EB31BC" w14:textId="77777777" w:rsidR="00000000" w:rsidRDefault="00B2572E">
      <w:pPr>
        <w:pStyle w:val="a0"/>
        <w:rPr>
          <w:rFonts w:hint="cs"/>
          <w:rtl/>
        </w:rPr>
      </w:pPr>
    </w:p>
    <w:p w14:paraId="66DFE1F8" w14:textId="77777777" w:rsidR="00000000" w:rsidRDefault="00B2572E">
      <w:pPr>
        <w:pStyle w:val="-"/>
        <w:rPr>
          <w:rtl/>
        </w:rPr>
      </w:pPr>
      <w:bookmarkStart w:id="355" w:name="FS000000462T17_02_2004_21_05_15C"/>
      <w:bookmarkEnd w:id="355"/>
      <w:r>
        <w:rPr>
          <w:rtl/>
        </w:rPr>
        <w:t>מיכאל איתן (הליכוד):</w:t>
      </w:r>
    </w:p>
    <w:p w14:paraId="35ECDDDB" w14:textId="77777777" w:rsidR="00000000" w:rsidRDefault="00B2572E">
      <w:pPr>
        <w:pStyle w:val="a0"/>
        <w:rPr>
          <w:rtl/>
        </w:rPr>
      </w:pPr>
    </w:p>
    <w:p w14:paraId="5B07F093" w14:textId="77777777" w:rsidR="00000000" w:rsidRDefault="00B2572E">
      <w:pPr>
        <w:pStyle w:val="a0"/>
        <w:rPr>
          <w:rFonts w:hint="cs"/>
          <w:rtl/>
        </w:rPr>
      </w:pPr>
      <w:r>
        <w:rPr>
          <w:rFonts w:hint="cs"/>
          <w:rtl/>
        </w:rPr>
        <w:t>אני מסיים ואומר כך: אינני מבקש מכם ללכת אחרי שרון בעיניים עצומות, בלי לבדוק מדי פעם בפעם שהוא לא הולך בעיניים עצומות. אבל אני כן מבקש: בשלב זה תנו לו אפשרות לגבש את התוכנית. יבוא הנה, ונבדוק אותה, נתווכ</w:t>
      </w:r>
      <w:r>
        <w:rPr>
          <w:rFonts w:hint="cs"/>
          <w:rtl/>
        </w:rPr>
        <w:t xml:space="preserve">ח ונתמקח. כולנו מאוחדים בשאיפה לעשות את הדברים החשובים והטובים ביותר - ואני מדבר כרגע אל המחנה הלאומי - להמשיך וללכת בדרך שקבענו. אם אנחנו לא יכולים להגשים את הכול, לפחות לא נאבד את הכול. מי שנלחם על הכול או לא כלום, עלול למצוא את עצמו בלא כלום, ומי שנלחם </w:t>
      </w:r>
      <w:r>
        <w:rPr>
          <w:rFonts w:hint="cs"/>
          <w:rtl/>
        </w:rPr>
        <w:t>להשיג את המרב יכול להציל את מה שאפשר להציל.</w:t>
      </w:r>
    </w:p>
    <w:p w14:paraId="5AA52552" w14:textId="77777777" w:rsidR="00000000" w:rsidRDefault="00B2572E">
      <w:pPr>
        <w:pStyle w:val="a0"/>
        <w:rPr>
          <w:rFonts w:hint="cs"/>
          <w:rtl/>
        </w:rPr>
      </w:pPr>
    </w:p>
    <w:p w14:paraId="0C95A68A" w14:textId="77777777" w:rsidR="00000000" w:rsidRDefault="00B2572E">
      <w:pPr>
        <w:pStyle w:val="af1"/>
        <w:rPr>
          <w:rtl/>
        </w:rPr>
      </w:pPr>
      <w:r>
        <w:rPr>
          <w:rtl/>
        </w:rPr>
        <w:t>היו"ר משה כחלון:</w:t>
      </w:r>
    </w:p>
    <w:p w14:paraId="6422B740" w14:textId="77777777" w:rsidR="00000000" w:rsidRDefault="00B2572E">
      <w:pPr>
        <w:pStyle w:val="a0"/>
        <w:rPr>
          <w:rtl/>
        </w:rPr>
      </w:pPr>
    </w:p>
    <w:p w14:paraId="22DCF828" w14:textId="77777777" w:rsidR="00000000" w:rsidRDefault="00B2572E">
      <w:pPr>
        <w:pStyle w:val="a0"/>
        <w:rPr>
          <w:rFonts w:hint="cs"/>
          <w:rtl/>
        </w:rPr>
      </w:pPr>
      <w:r>
        <w:rPr>
          <w:rFonts w:hint="cs"/>
          <w:rtl/>
        </w:rPr>
        <w:t>תודה רבה.  השר גדעון עזרא יסכם את הדיון, ולאחר מכן הודעות הסיכום מטעם הסיעות.</w:t>
      </w:r>
    </w:p>
    <w:p w14:paraId="1228CB35" w14:textId="77777777" w:rsidR="00000000" w:rsidRDefault="00B2572E">
      <w:pPr>
        <w:pStyle w:val="a0"/>
        <w:rPr>
          <w:rFonts w:hint="cs"/>
          <w:rtl/>
        </w:rPr>
      </w:pPr>
    </w:p>
    <w:p w14:paraId="42087E54" w14:textId="77777777" w:rsidR="00000000" w:rsidRDefault="00B2572E">
      <w:pPr>
        <w:pStyle w:val="a"/>
        <w:rPr>
          <w:rtl/>
        </w:rPr>
      </w:pPr>
      <w:bookmarkStart w:id="356" w:name="FS000000474T17_02_2004_21_07_16"/>
      <w:bookmarkStart w:id="357" w:name="_Toc67316680"/>
      <w:bookmarkEnd w:id="356"/>
      <w:r>
        <w:rPr>
          <w:rFonts w:hint="eastAsia"/>
          <w:rtl/>
        </w:rPr>
        <w:t>השר</w:t>
      </w:r>
      <w:r>
        <w:rPr>
          <w:rtl/>
        </w:rPr>
        <w:t xml:space="preserve"> גדעון עזרא:</w:t>
      </w:r>
      <w:bookmarkEnd w:id="357"/>
    </w:p>
    <w:p w14:paraId="5AE340B2" w14:textId="77777777" w:rsidR="00000000" w:rsidRDefault="00B2572E">
      <w:pPr>
        <w:pStyle w:val="a0"/>
        <w:rPr>
          <w:rFonts w:hint="cs"/>
          <w:rtl/>
        </w:rPr>
      </w:pPr>
    </w:p>
    <w:p w14:paraId="5B35C0E2" w14:textId="77777777" w:rsidR="00000000" w:rsidRDefault="00B2572E">
      <w:pPr>
        <w:pStyle w:val="a0"/>
        <w:rPr>
          <w:rFonts w:hint="cs"/>
          <w:rtl/>
        </w:rPr>
      </w:pPr>
      <w:r>
        <w:rPr>
          <w:rFonts w:hint="cs"/>
          <w:rtl/>
        </w:rPr>
        <w:t xml:space="preserve">אדוני היושב-ראש, חברי חברי הכנסת, קודם כול, אני רוצה להודות לנשיאות הכנסת על הדיון הזה היום. אני </w:t>
      </w:r>
      <w:r>
        <w:rPr>
          <w:rFonts w:hint="cs"/>
          <w:rtl/>
        </w:rPr>
        <w:t xml:space="preserve">חושב שהוא חשוב. כל אחד אמר את מה שהוא חושב. </w:t>
      </w:r>
    </w:p>
    <w:p w14:paraId="38357E3C" w14:textId="77777777" w:rsidR="00000000" w:rsidRDefault="00B2572E">
      <w:pPr>
        <w:pStyle w:val="a0"/>
        <w:rPr>
          <w:rFonts w:hint="cs"/>
          <w:rtl/>
        </w:rPr>
      </w:pPr>
    </w:p>
    <w:p w14:paraId="77389F5B" w14:textId="77777777" w:rsidR="00000000" w:rsidRDefault="00B2572E">
      <w:pPr>
        <w:pStyle w:val="a0"/>
        <w:rPr>
          <w:rFonts w:hint="cs"/>
          <w:rtl/>
        </w:rPr>
      </w:pPr>
      <w:r>
        <w:rPr>
          <w:rFonts w:hint="cs"/>
          <w:rtl/>
        </w:rPr>
        <w:t>בניגוד לאחרים, לא אגיד את מה שאני חושב, אלא מה ראש הממשלה חושב. כדאי להבהיר את הדברים היטב. כל מחשבה אחרת איננה המחשבה של ראש הממשלה, ולכן כדאי להקשיב. אלה לא הרבה מלים, אבל זוהי בהחלט מדיניותו של ראש הממשלה כר</w:t>
      </w:r>
      <w:r>
        <w:rPr>
          <w:rFonts w:hint="cs"/>
          <w:rtl/>
        </w:rPr>
        <w:t>גע.</w:t>
      </w:r>
    </w:p>
    <w:p w14:paraId="524664E9" w14:textId="77777777" w:rsidR="00000000" w:rsidRDefault="00B2572E">
      <w:pPr>
        <w:pStyle w:val="a0"/>
        <w:rPr>
          <w:rFonts w:hint="cs"/>
          <w:rtl/>
        </w:rPr>
      </w:pPr>
    </w:p>
    <w:p w14:paraId="719A2C69" w14:textId="77777777" w:rsidR="00000000" w:rsidRDefault="00B2572E">
      <w:pPr>
        <w:pStyle w:val="a0"/>
        <w:rPr>
          <w:rFonts w:hint="cs"/>
          <w:rtl/>
        </w:rPr>
      </w:pPr>
      <w:r>
        <w:rPr>
          <w:rFonts w:hint="cs"/>
          <w:rtl/>
        </w:rPr>
        <w:t>ראש הממשלה תומך ביישום מיידי של מפת הדרכים ושל חזון הנשיא בוש מיוני 2002, כפי שאושרה בממשלת ישראל. ראש הממשלה הצהיר, כי ינקוט את כל הצעדים האפשריים על מנת ליישם את מפת הדרכים. אם יתברר כי הפלסטינים לא מוכנים לקיים את חלקם בתוכנית, קרי המלחמה בטרור, בש</w:t>
      </w:r>
      <w:r>
        <w:rPr>
          <w:rFonts w:hint="cs"/>
          <w:rtl/>
        </w:rPr>
        <w:t>לב הנוכחי תשקול ישראל ליישם את תוכנית ההתנתקות, שמשמעותה היערכות ביטחונית אחרת לצמצום החיכוך בין ישראל לפלסטינים ולהגברת הביטחון לאזרחי ישראל.</w:t>
      </w:r>
    </w:p>
    <w:p w14:paraId="42A6BC51" w14:textId="77777777" w:rsidR="00000000" w:rsidRDefault="00B2572E">
      <w:pPr>
        <w:pStyle w:val="a0"/>
        <w:rPr>
          <w:rFonts w:hint="cs"/>
          <w:rtl/>
        </w:rPr>
      </w:pPr>
    </w:p>
    <w:p w14:paraId="11935927" w14:textId="77777777" w:rsidR="00000000" w:rsidRDefault="00B2572E">
      <w:pPr>
        <w:pStyle w:val="a0"/>
        <w:rPr>
          <w:rFonts w:hint="cs"/>
          <w:rtl/>
        </w:rPr>
      </w:pPr>
      <w:r>
        <w:rPr>
          <w:rFonts w:hint="cs"/>
          <w:rtl/>
        </w:rPr>
        <w:t>מר גורלובסקי, סליחה, אני מציע שתקשיב. זה מה שראש הממשלה חושב. זה לא מה שאנחנו חושבים.</w:t>
      </w:r>
    </w:p>
    <w:p w14:paraId="5CCFEBF5" w14:textId="77777777" w:rsidR="00000000" w:rsidRDefault="00B2572E">
      <w:pPr>
        <w:pStyle w:val="a0"/>
        <w:rPr>
          <w:rFonts w:hint="cs"/>
          <w:rtl/>
        </w:rPr>
      </w:pPr>
    </w:p>
    <w:p w14:paraId="2F9BF816" w14:textId="77777777" w:rsidR="00000000" w:rsidRDefault="00B2572E">
      <w:pPr>
        <w:pStyle w:val="af0"/>
        <w:rPr>
          <w:rtl/>
        </w:rPr>
      </w:pPr>
      <w:r>
        <w:rPr>
          <w:rFonts w:hint="eastAsia"/>
          <w:rtl/>
        </w:rPr>
        <w:t>גלעד</w:t>
      </w:r>
      <w:r>
        <w:rPr>
          <w:rtl/>
        </w:rPr>
        <w:t xml:space="preserve"> ארדן (הליכוד):</w:t>
      </w:r>
    </w:p>
    <w:p w14:paraId="0D8934EB" w14:textId="77777777" w:rsidR="00000000" w:rsidRDefault="00B2572E">
      <w:pPr>
        <w:pStyle w:val="a0"/>
        <w:rPr>
          <w:rFonts w:hint="eastAsia"/>
          <w:rtl/>
        </w:rPr>
      </w:pPr>
    </w:p>
    <w:p w14:paraId="63BFD570" w14:textId="77777777" w:rsidR="00000000" w:rsidRDefault="00B2572E">
      <w:pPr>
        <w:pStyle w:val="a0"/>
        <w:rPr>
          <w:rFonts w:hint="cs"/>
          <w:rtl/>
        </w:rPr>
      </w:pPr>
      <w:r>
        <w:rPr>
          <w:rFonts w:hint="cs"/>
          <w:rtl/>
        </w:rPr>
        <w:t>מאיפ</w:t>
      </w:r>
      <w:r>
        <w:rPr>
          <w:rFonts w:hint="cs"/>
          <w:rtl/>
        </w:rPr>
        <w:t>ה אתה יודע מה הוא חושב?</w:t>
      </w:r>
    </w:p>
    <w:p w14:paraId="516C211F" w14:textId="77777777" w:rsidR="00000000" w:rsidRDefault="00B2572E">
      <w:pPr>
        <w:pStyle w:val="a0"/>
        <w:rPr>
          <w:rFonts w:hint="cs"/>
          <w:rtl/>
        </w:rPr>
      </w:pPr>
    </w:p>
    <w:p w14:paraId="3C3F90A2" w14:textId="77777777" w:rsidR="00000000" w:rsidRDefault="00B2572E">
      <w:pPr>
        <w:pStyle w:val="af1"/>
        <w:rPr>
          <w:rtl/>
        </w:rPr>
      </w:pPr>
      <w:r>
        <w:rPr>
          <w:rtl/>
        </w:rPr>
        <w:t>היו"ר משה כחלון:</w:t>
      </w:r>
    </w:p>
    <w:p w14:paraId="6D9C5FAE" w14:textId="77777777" w:rsidR="00000000" w:rsidRDefault="00B2572E">
      <w:pPr>
        <w:pStyle w:val="a0"/>
        <w:rPr>
          <w:rtl/>
        </w:rPr>
      </w:pPr>
    </w:p>
    <w:p w14:paraId="230F8555" w14:textId="77777777" w:rsidR="00000000" w:rsidRDefault="00B2572E">
      <w:pPr>
        <w:pStyle w:val="a0"/>
        <w:rPr>
          <w:rFonts w:hint="cs"/>
          <w:rtl/>
        </w:rPr>
      </w:pPr>
      <w:r>
        <w:rPr>
          <w:rFonts w:hint="cs"/>
          <w:rtl/>
        </w:rPr>
        <w:t>הוא כתב לו את הנאום.</w:t>
      </w:r>
    </w:p>
    <w:p w14:paraId="257ACFBE" w14:textId="77777777" w:rsidR="00000000" w:rsidRDefault="00B2572E">
      <w:pPr>
        <w:pStyle w:val="a0"/>
        <w:rPr>
          <w:rFonts w:hint="cs"/>
          <w:rtl/>
        </w:rPr>
      </w:pPr>
    </w:p>
    <w:p w14:paraId="738078E6" w14:textId="77777777" w:rsidR="00000000" w:rsidRDefault="00B2572E">
      <w:pPr>
        <w:pStyle w:val="af0"/>
        <w:rPr>
          <w:rtl/>
        </w:rPr>
      </w:pPr>
      <w:r>
        <w:rPr>
          <w:rFonts w:hint="eastAsia"/>
          <w:rtl/>
        </w:rPr>
        <w:t>מיכאל</w:t>
      </w:r>
      <w:r>
        <w:rPr>
          <w:rtl/>
        </w:rPr>
        <w:t xml:space="preserve"> גורלובסקי (הליכוד):</w:t>
      </w:r>
    </w:p>
    <w:p w14:paraId="22AAF755" w14:textId="77777777" w:rsidR="00000000" w:rsidRDefault="00B2572E">
      <w:pPr>
        <w:pStyle w:val="a0"/>
        <w:rPr>
          <w:rFonts w:hint="cs"/>
          <w:rtl/>
        </w:rPr>
      </w:pPr>
    </w:p>
    <w:p w14:paraId="13DF4163" w14:textId="77777777" w:rsidR="00000000" w:rsidRDefault="00B2572E">
      <w:pPr>
        <w:pStyle w:val="a0"/>
        <w:rPr>
          <w:rFonts w:hint="cs"/>
          <w:rtl/>
        </w:rPr>
      </w:pPr>
      <w:r>
        <w:rPr>
          <w:rFonts w:hint="cs"/>
          <w:rtl/>
        </w:rPr>
        <w:t>זה שהוא כתב לא אומר שהוא חושב.</w:t>
      </w:r>
    </w:p>
    <w:p w14:paraId="76DC2DB5" w14:textId="77777777" w:rsidR="00000000" w:rsidRDefault="00B2572E">
      <w:pPr>
        <w:pStyle w:val="a0"/>
        <w:rPr>
          <w:rFonts w:hint="cs"/>
          <w:rtl/>
        </w:rPr>
      </w:pPr>
    </w:p>
    <w:p w14:paraId="77D2622D" w14:textId="77777777" w:rsidR="00000000" w:rsidRDefault="00B2572E">
      <w:pPr>
        <w:pStyle w:val="af1"/>
        <w:rPr>
          <w:rtl/>
        </w:rPr>
      </w:pPr>
      <w:r>
        <w:rPr>
          <w:rtl/>
        </w:rPr>
        <w:t>היו"ר משה כחלון:</w:t>
      </w:r>
    </w:p>
    <w:p w14:paraId="5D0D4810" w14:textId="77777777" w:rsidR="00000000" w:rsidRDefault="00B2572E">
      <w:pPr>
        <w:pStyle w:val="a0"/>
        <w:rPr>
          <w:rtl/>
        </w:rPr>
      </w:pPr>
    </w:p>
    <w:p w14:paraId="6192876B" w14:textId="77777777" w:rsidR="00000000" w:rsidRDefault="00B2572E">
      <w:pPr>
        <w:pStyle w:val="a0"/>
        <w:rPr>
          <w:rFonts w:hint="cs"/>
          <w:rtl/>
        </w:rPr>
      </w:pPr>
      <w:r>
        <w:rPr>
          <w:rFonts w:hint="cs"/>
          <w:rtl/>
        </w:rPr>
        <w:t>חבר הכנסת ארדן.</w:t>
      </w:r>
    </w:p>
    <w:p w14:paraId="4D620C81" w14:textId="77777777" w:rsidR="00000000" w:rsidRDefault="00B2572E">
      <w:pPr>
        <w:pStyle w:val="a0"/>
        <w:rPr>
          <w:rFonts w:hint="cs"/>
          <w:rtl/>
        </w:rPr>
      </w:pPr>
    </w:p>
    <w:p w14:paraId="45869BA3" w14:textId="77777777" w:rsidR="00000000" w:rsidRDefault="00B2572E">
      <w:pPr>
        <w:pStyle w:val="-"/>
        <w:rPr>
          <w:rtl/>
        </w:rPr>
      </w:pPr>
      <w:bookmarkStart w:id="358" w:name="FS000000474T17_02_2004_21_10_50C"/>
      <w:bookmarkEnd w:id="358"/>
      <w:r>
        <w:rPr>
          <w:rtl/>
        </w:rPr>
        <w:t>השר גדעון עזרא:</w:t>
      </w:r>
    </w:p>
    <w:p w14:paraId="580D8FD5" w14:textId="77777777" w:rsidR="00000000" w:rsidRDefault="00B2572E">
      <w:pPr>
        <w:pStyle w:val="a0"/>
        <w:rPr>
          <w:rtl/>
        </w:rPr>
      </w:pPr>
    </w:p>
    <w:p w14:paraId="1B53D37F" w14:textId="77777777" w:rsidR="00000000" w:rsidRDefault="00B2572E">
      <w:pPr>
        <w:pStyle w:val="a0"/>
        <w:rPr>
          <w:rFonts w:hint="cs"/>
          <w:rtl/>
        </w:rPr>
      </w:pPr>
      <w:r>
        <w:rPr>
          <w:rFonts w:hint="cs"/>
          <w:rtl/>
        </w:rPr>
        <w:t>תוכניתו של ראש הממשלה עדיין נמצאת בשלבי גיבוש במועצה לביטחון לאומי, והיא טרם הוצ</w:t>
      </w:r>
      <w:r>
        <w:rPr>
          <w:rFonts w:hint="cs"/>
          <w:rtl/>
        </w:rPr>
        <w:t>גה לממשלה.</w:t>
      </w:r>
    </w:p>
    <w:p w14:paraId="79E55EF0" w14:textId="77777777" w:rsidR="00000000" w:rsidRDefault="00B2572E">
      <w:pPr>
        <w:pStyle w:val="a0"/>
        <w:rPr>
          <w:rFonts w:hint="cs"/>
          <w:rtl/>
        </w:rPr>
      </w:pPr>
    </w:p>
    <w:p w14:paraId="6F78190B" w14:textId="77777777" w:rsidR="00000000" w:rsidRDefault="00B2572E">
      <w:pPr>
        <w:pStyle w:val="af0"/>
        <w:rPr>
          <w:rtl/>
        </w:rPr>
      </w:pPr>
      <w:r>
        <w:rPr>
          <w:rFonts w:hint="eastAsia"/>
          <w:rtl/>
        </w:rPr>
        <w:t>קריאה</w:t>
      </w:r>
      <w:r>
        <w:rPr>
          <w:rtl/>
        </w:rPr>
        <w:t>:</w:t>
      </w:r>
    </w:p>
    <w:p w14:paraId="6D659E93" w14:textId="77777777" w:rsidR="00000000" w:rsidRDefault="00B2572E">
      <w:pPr>
        <w:pStyle w:val="a0"/>
        <w:rPr>
          <w:rFonts w:hint="cs"/>
          <w:rtl/>
        </w:rPr>
      </w:pPr>
    </w:p>
    <w:p w14:paraId="6E8156AD" w14:textId="77777777" w:rsidR="00000000" w:rsidRDefault="00B2572E">
      <w:pPr>
        <w:pStyle w:val="a0"/>
        <w:rPr>
          <w:rFonts w:hint="cs"/>
          <w:rtl/>
        </w:rPr>
      </w:pPr>
      <w:r>
        <w:rPr>
          <w:rFonts w:hint="cs"/>
          <w:rtl/>
        </w:rPr>
        <w:t>גיבוש אצל בוש.</w:t>
      </w:r>
    </w:p>
    <w:p w14:paraId="72E70CA0" w14:textId="77777777" w:rsidR="00000000" w:rsidRDefault="00B2572E">
      <w:pPr>
        <w:pStyle w:val="a0"/>
        <w:rPr>
          <w:rtl/>
        </w:rPr>
      </w:pPr>
    </w:p>
    <w:p w14:paraId="24DC57FA" w14:textId="77777777" w:rsidR="00000000" w:rsidRDefault="00B2572E">
      <w:pPr>
        <w:pStyle w:val="a0"/>
        <w:rPr>
          <w:rFonts w:hint="cs"/>
          <w:rtl/>
        </w:rPr>
      </w:pPr>
    </w:p>
    <w:p w14:paraId="3427E36B" w14:textId="77777777" w:rsidR="00000000" w:rsidRDefault="00B2572E">
      <w:pPr>
        <w:pStyle w:val="-"/>
        <w:rPr>
          <w:rtl/>
        </w:rPr>
      </w:pPr>
      <w:bookmarkStart w:id="359" w:name="FS000000474T17_02_2004_21_12_23C"/>
      <w:bookmarkEnd w:id="359"/>
      <w:r>
        <w:rPr>
          <w:rtl/>
        </w:rPr>
        <w:t>השר גדעון עזרא:</w:t>
      </w:r>
    </w:p>
    <w:p w14:paraId="794C524A" w14:textId="77777777" w:rsidR="00000000" w:rsidRDefault="00B2572E">
      <w:pPr>
        <w:pStyle w:val="a0"/>
        <w:rPr>
          <w:rtl/>
        </w:rPr>
      </w:pPr>
    </w:p>
    <w:p w14:paraId="7FFDD997" w14:textId="77777777" w:rsidR="00000000" w:rsidRDefault="00B2572E">
      <w:pPr>
        <w:pStyle w:val="a0"/>
        <w:rPr>
          <w:rFonts w:hint="cs"/>
          <w:rtl/>
        </w:rPr>
      </w:pPr>
      <w:r>
        <w:rPr>
          <w:rFonts w:hint="cs"/>
          <w:rtl/>
        </w:rPr>
        <w:t>כאשר היא תגובש, היא תובא לאישור הממשלה והכנסת.</w:t>
      </w:r>
    </w:p>
    <w:p w14:paraId="489167AC" w14:textId="77777777" w:rsidR="00000000" w:rsidRDefault="00B2572E">
      <w:pPr>
        <w:pStyle w:val="a0"/>
        <w:rPr>
          <w:rFonts w:hint="cs"/>
          <w:rtl/>
        </w:rPr>
      </w:pPr>
    </w:p>
    <w:p w14:paraId="0D430808" w14:textId="77777777" w:rsidR="00000000" w:rsidRDefault="00B2572E">
      <w:pPr>
        <w:pStyle w:val="a0"/>
        <w:rPr>
          <w:rFonts w:hint="cs"/>
          <w:rtl/>
        </w:rPr>
      </w:pPr>
      <w:r>
        <w:rPr>
          <w:rFonts w:hint="cs"/>
          <w:rtl/>
        </w:rPr>
        <w:t>חבר הכנסת יתום.</w:t>
      </w:r>
    </w:p>
    <w:p w14:paraId="5F97C683" w14:textId="77777777" w:rsidR="00000000" w:rsidRDefault="00B2572E">
      <w:pPr>
        <w:pStyle w:val="a0"/>
        <w:rPr>
          <w:rFonts w:hint="cs"/>
          <w:rtl/>
        </w:rPr>
      </w:pPr>
    </w:p>
    <w:p w14:paraId="5CA784DA" w14:textId="77777777" w:rsidR="00000000" w:rsidRDefault="00B2572E">
      <w:pPr>
        <w:pStyle w:val="af1"/>
        <w:rPr>
          <w:rtl/>
        </w:rPr>
      </w:pPr>
      <w:r>
        <w:rPr>
          <w:rtl/>
        </w:rPr>
        <w:t>היו"ר משה כחלון:</w:t>
      </w:r>
    </w:p>
    <w:p w14:paraId="21A0834D" w14:textId="77777777" w:rsidR="00000000" w:rsidRDefault="00B2572E">
      <w:pPr>
        <w:pStyle w:val="a0"/>
        <w:rPr>
          <w:rFonts w:hint="cs"/>
          <w:rtl/>
        </w:rPr>
      </w:pPr>
    </w:p>
    <w:p w14:paraId="25D9EE3A" w14:textId="77777777" w:rsidR="00000000" w:rsidRDefault="00B2572E">
      <w:pPr>
        <w:pStyle w:val="a0"/>
        <w:rPr>
          <w:rFonts w:hint="cs"/>
          <w:rtl/>
        </w:rPr>
      </w:pPr>
      <w:r>
        <w:rPr>
          <w:rFonts w:hint="cs"/>
          <w:rtl/>
        </w:rPr>
        <w:t>חבר הכנסת יתום, חבר הכנסת סער - - -</w:t>
      </w:r>
    </w:p>
    <w:p w14:paraId="3494E4F6" w14:textId="77777777" w:rsidR="00000000" w:rsidRDefault="00B2572E">
      <w:pPr>
        <w:pStyle w:val="a0"/>
        <w:rPr>
          <w:rFonts w:hint="cs"/>
          <w:rtl/>
        </w:rPr>
      </w:pPr>
    </w:p>
    <w:p w14:paraId="4F208C8E" w14:textId="77777777" w:rsidR="00000000" w:rsidRDefault="00B2572E">
      <w:pPr>
        <w:pStyle w:val="-"/>
        <w:rPr>
          <w:rtl/>
        </w:rPr>
      </w:pPr>
      <w:bookmarkStart w:id="360" w:name="FS000000474T17_02_2004_21_12_55C"/>
      <w:bookmarkEnd w:id="360"/>
      <w:r>
        <w:rPr>
          <w:rtl/>
        </w:rPr>
        <w:t>השר גדעון עזרא:</w:t>
      </w:r>
    </w:p>
    <w:p w14:paraId="2EBCFF99" w14:textId="77777777" w:rsidR="00000000" w:rsidRDefault="00B2572E">
      <w:pPr>
        <w:pStyle w:val="a0"/>
        <w:rPr>
          <w:rtl/>
        </w:rPr>
      </w:pPr>
    </w:p>
    <w:p w14:paraId="23A66C85" w14:textId="77777777" w:rsidR="00000000" w:rsidRDefault="00B2572E">
      <w:pPr>
        <w:pStyle w:val="a0"/>
        <w:rPr>
          <w:rFonts w:hint="cs"/>
          <w:rtl/>
        </w:rPr>
      </w:pPr>
      <w:r>
        <w:rPr>
          <w:rFonts w:hint="cs"/>
          <w:rtl/>
        </w:rPr>
        <w:t>חבל. אתם פשוט לא שומעים, ואחר כך אתם מדברים דברים.</w:t>
      </w:r>
    </w:p>
    <w:p w14:paraId="429DFF49" w14:textId="77777777" w:rsidR="00000000" w:rsidRDefault="00B2572E">
      <w:pPr>
        <w:pStyle w:val="a0"/>
        <w:rPr>
          <w:rFonts w:hint="cs"/>
          <w:rtl/>
        </w:rPr>
      </w:pPr>
    </w:p>
    <w:p w14:paraId="42576C9C" w14:textId="77777777" w:rsidR="00000000" w:rsidRDefault="00B2572E">
      <w:pPr>
        <w:pStyle w:val="af1"/>
        <w:rPr>
          <w:rtl/>
        </w:rPr>
      </w:pPr>
      <w:r>
        <w:rPr>
          <w:rtl/>
        </w:rPr>
        <w:t>היו"ר משה כחל</w:t>
      </w:r>
      <w:r>
        <w:rPr>
          <w:rtl/>
        </w:rPr>
        <w:t>ון:</w:t>
      </w:r>
    </w:p>
    <w:p w14:paraId="2EEE7563" w14:textId="77777777" w:rsidR="00000000" w:rsidRDefault="00B2572E">
      <w:pPr>
        <w:pStyle w:val="a0"/>
        <w:rPr>
          <w:rtl/>
        </w:rPr>
      </w:pPr>
    </w:p>
    <w:p w14:paraId="0D1A3334" w14:textId="77777777" w:rsidR="00000000" w:rsidRDefault="00B2572E">
      <w:pPr>
        <w:pStyle w:val="a0"/>
        <w:rPr>
          <w:rFonts w:hint="cs"/>
          <w:rtl/>
        </w:rPr>
      </w:pPr>
      <w:r>
        <w:rPr>
          <w:rFonts w:hint="cs"/>
          <w:rtl/>
        </w:rPr>
        <w:t>יש פה דברים חשובים. אתם תצטרכו עוד להצביע על זה בסוף.</w:t>
      </w:r>
    </w:p>
    <w:p w14:paraId="412B1C5F" w14:textId="77777777" w:rsidR="00000000" w:rsidRDefault="00B2572E">
      <w:pPr>
        <w:pStyle w:val="a0"/>
        <w:rPr>
          <w:rFonts w:hint="cs"/>
          <w:rtl/>
        </w:rPr>
      </w:pPr>
    </w:p>
    <w:p w14:paraId="2DEC311E" w14:textId="77777777" w:rsidR="00000000" w:rsidRDefault="00B2572E">
      <w:pPr>
        <w:pStyle w:val="af0"/>
        <w:rPr>
          <w:rtl/>
        </w:rPr>
      </w:pPr>
      <w:r>
        <w:rPr>
          <w:rFonts w:hint="eastAsia"/>
          <w:rtl/>
        </w:rPr>
        <w:t>גדעון</w:t>
      </w:r>
      <w:r>
        <w:rPr>
          <w:rtl/>
        </w:rPr>
        <w:t xml:space="preserve"> סער (הליכוד):</w:t>
      </w:r>
    </w:p>
    <w:p w14:paraId="5925261C" w14:textId="77777777" w:rsidR="00000000" w:rsidRDefault="00B2572E">
      <w:pPr>
        <w:pStyle w:val="a0"/>
        <w:rPr>
          <w:rFonts w:hint="cs"/>
          <w:rtl/>
        </w:rPr>
      </w:pPr>
    </w:p>
    <w:p w14:paraId="0133F4B1" w14:textId="77777777" w:rsidR="00000000" w:rsidRDefault="00B2572E">
      <w:pPr>
        <w:pStyle w:val="a0"/>
        <w:rPr>
          <w:rFonts w:hint="cs"/>
          <w:rtl/>
        </w:rPr>
      </w:pPr>
      <w:r>
        <w:rPr>
          <w:rFonts w:hint="cs"/>
          <w:rtl/>
        </w:rPr>
        <w:t>- - -</w:t>
      </w:r>
    </w:p>
    <w:p w14:paraId="413EC8B9" w14:textId="77777777" w:rsidR="00000000" w:rsidRDefault="00B2572E">
      <w:pPr>
        <w:pStyle w:val="a0"/>
        <w:rPr>
          <w:rFonts w:hint="cs"/>
          <w:rtl/>
        </w:rPr>
      </w:pPr>
    </w:p>
    <w:p w14:paraId="20A7314F" w14:textId="77777777" w:rsidR="00000000" w:rsidRDefault="00B2572E">
      <w:pPr>
        <w:pStyle w:val="af1"/>
        <w:rPr>
          <w:rtl/>
        </w:rPr>
      </w:pPr>
      <w:bookmarkStart w:id="361" w:name="FS000000474T17_02_2004_21_12_27C"/>
      <w:bookmarkEnd w:id="361"/>
      <w:r>
        <w:rPr>
          <w:rtl/>
        </w:rPr>
        <w:t>היו"ר משה כחלון:</w:t>
      </w:r>
    </w:p>
    <w:p w14:paraId="491B694F" w14:textId="77777777" w:rsidR="00000000" w:rsidRDefault="00B2572E">
      <w:pPr>
        <w:pStyle w:val="a0"/>
        <w:rPr>
          <w:rtl/>
        </w:rPr>
      </w:pPr>
    </w:p>
    <w:p w14:paraId="3BA3CBB9" w14:textId="77777777" w:rsidR="00000000" w:rsidRDefault="00B2572E">
      <w:pPr>
        <w:pStyle w:val="a0"/>
        <w:rPr>
          <w:rFonts w:hint="cs"/>
          <w:rtl/>
        </w:rPr>
      </w:pPr>
      <w:r>
        <w:rPr>
          <w:rFonts w:hint="cs"/>
          <w:rtl/>
        </w:rPr>
        <w:t>אבל, אדוני יושב-ראש הסיעה, עמדת ראש הממשלה.</w:t>
      </w:r>
    </w:p>
    <w:p w14:paraId="15CB51C0" w14:textId="77777777" w:rsidR="00000000" w:rsidRDefault="00B2572E">
      <w:pPr>
        <w:pStyle w:val="a0"/>
        <w:rPr>
          <w:rFonts w:hint="cs"/>
          <w:rtl/>
        </w:rPr>
      </w:pPr>
    </w:p>
    <w:p w14:paraId="340BE88D" w14:textId="77777777" w:rsidR="00000000" w:rsidRDefault="00B2572E">
      <w:pPr>
        <w:pStyle w:val="-"/>
        <w:rPr>
          <w:rtl/>
        </w:rPr>
      </w:pPr>
      <w:r>
        <w:rPr>
          <w:rtl/>
        </w:rPr>
        <w:t>השר גדעון עזרא:</w:t>
      </w:r>
    </w:p>
    <w:p w14:paraId="47E52CBC" w14:textId="77777777" w:rsidR="00000000" w:rsidRDefault="00B2572E">
      <w:pPr>
        <w:pStyle w:val="a0"/>
        <w:rPr>
          <w:rtl/>
        </w:rPr>
      </w:pPr>
    </w:p>
    <w:p w14:paraId="3DF1F506" w14:textId="77777777" w:rsidR="00000000" w:rsidRDefault="00B2572E">
      <w:pPr>
        <w:pStyle w:val="a0"/>
        <w:rPr>
          <w:rFonts w:hint="cs"/>
          <w:rtl/>
        </w:rPr>
      </w:pPr>
      <w:r>
        <w:rPr>
          <w:rFonts w:hint="cs"/>
          <w:rtl/>
        </w:rPr>
        <w:t>אני חוזר ואומר: תוכניתו של ראש הממשלה עדיין נמצאת בתהליך גיבוש במועצה לביטחון לאומי, והי</w:t>
      </w:r>
      <w:r>
        <w:rPr>
          <w:rFonts w:hint="cs"/>
          <w:rtl/>
        </w:rPr>
        <w:t>א טרם הוצגה לממשלה. כאשר היא תגובש, היא תובא לאישור הממשלה והכנסת.</w:t>
      </w:r>
    </w:p>
    <w:p w14:paraId="0651C106" w14:textId="77777777" w:rsidR="00000000" w:rsidRDefault="00B2572E">
      <w:pPr>
        <w:pStyle w:val="a0"/>
        <w:rPr>
          <w:rFonts w:hint="cs"/>
          <w:rtl/>
        </w:rPr>
      </w:pPr>
    </w:p>
    <w:p w14:paraId="0966AE7E" w14:textId="77777777" w:rsidR="00000000" w:rsidRDefault="00B2572E">
      <w:pPr>
        <w:pStyle w:val="a0"/>
        <w:rPr>
          <w:rFonts w:hint="cs"/>
          <w:rtl/>
        </w:rPr>
      </w:pPr>
      <w:r>
        <w:rPr>
          <w:rFonts w:hint="cs"/>
          <w:rtl/>
        </w:rPr>
        <w:t>במסגרת הכנת התוכנית נבחנות סוגיות שונות, ובהן גם האפשרות להביא את תוכנית ההתנתקות, לאחר שתגובש, למשאל-עם, על מנת לתת ביטוי לעמדת אזרחי ישראל ביחס לתוכנית זו. משאל-העם לא אמור להחליף או לבו</w:t>
      </w:r>
      <w:r>
        <w:rPr>
          <w:rFonts w:hint="cs"/>
          <w:rtl/>
        </w:rPr>
        <w:t xml:space="preserve">א במקום כל הליך דמוקרטי מוכר וקיים. </w:t>
      </w:r>
    </w:p>
    <w:p w14:paraId="4340CACD" w14:textId="77777777" w:rsidR="00000000" w:rsidRDefault="00B2572E">
      <w:pPr>
        <w:pStyle w:val="a0"/>
        <w:rPr>
          <w:rFonts w:hint="cs"/>
          <w:rtl/>
        </w:rPr>
      </w:pPr>
    </w:p>
    <w:p w14:paraId="27B0E8B3" w14:textId="77777777" w:rsidR="00000000" w:rsidRDefault="00B2572E">
      <w:pPr>
        <w:pStyle w:val="a0"/>
        <w:rPr>
          <w:rFonts w:hint="cs"/>
          <w:rtl/>
        </w:rPr>
      </w:pPr>
      <w:r>
        <w:rPr>
          <w:rFonts w:hint="cs"/>
          <w:rtl/>
        </w:rPr>
        <w:t>זאת התוכנית נכון להיום. זו עמדת ראש הממשלה נכון להיום.</w:t>
      </w:r>
    </w:p>
    <w:p w14:paraId="48DBE6C8" w14:textId="77777777" w:rsidR="00000000" w:rsidRDefault="00B2572E">
      <w:pPr>
        <w:pStyle w:val="af0"/>
        <w:rPr>
          <w:rtl/>
        </w:rPr>
      </w:pPr>
    </w:p>
    <w:p w14:paraId="373152A2" w14:textId="77777777" w:rsidR="00000000" w:rsidRDefault="00B2572E">
      <w:pPr>
        <w:pStyle w:val="af0"/>
        <w:rPr>
          <w:rtl/>
        </w:rPr>
      </w:pPr>
      <w:r>
        <w:rPr>
          <w:rFonts w:hint="eastAsia"/>
          <w:rtl/>
        </w:rPr>
        <w:t>גלעד</w:t>
      </w:r>
      <w:r>
        <w:rPr>
          <w:rtl/>
        </w:rPr>
        <w:t xml:space="preserve"> ארדן (הליכוד):</w:t>
      </w:r>
    </w:p>
    <w:p w14:paraId="7A3BF1BB" w14:textId="77777777" w:rsidR="00000000" w:rsidRDefault="00B2572E">
      <w:pPr>
        <w:pStyle w:val="a0"/>
        <w:rPr>
          <w:rFonts w:hint="cs"/>
          <w:rtl/>
        </w:rPr>
      </w:pPr>
    </w:p>
    <w:p w14:paraId="68B58DD0" w14:textId="77777777" w:rsidR="00000000" w:rsidRDefault="00B2572E">
      <w:pPr>
        <w:pStyle w:val="a0"/>
        <w:rPr>
          <w:rFonts w:hint="cs"/>
          <w:rtl/>
        </w:rPr>
      </w:pPr>
      <w:r>
        <w:rPr>
          <w:rFonts w:hint="cs"/>
          <w:rtl/>
        </w:rPr>
        <w:t>אבל משאל-עם מחייב?</w:t>
      </w:r>
    </w:p>
    <w:p w14:paraId="180E6092" w14:textId="77777777" w:rsidR="00000000" w:rsidRDefault="00B2572E">
      <w:pPr>
        <w:pStyle w:val="a0"/>
        <w:rPr>
          <w:rFonts w:hint="cs"/>
          <w:rtl/>
        </w:rPr>
      </w:pPr>
    </w:p>
    <w:p w14:paraId="7A9B8C1D" w14:textId="77777777" w:rsidR="00000000" w:rsidRDefault="00B2572E">
      <w:pPr>
        <w:pStyle w:val="-"/>
        <w:rPr>
          <w:rtl/>
        </w:rPr>
      </w:pPr>
      <w:bookmarkStart w:id="362" w:name="FS000000474T17_02_2004_21_15_56C"/>
      <w:bookmarkEnd w:id="362"/>
      <w:r>
        <w:rPr>
          <w:rtl/>
        </w:rPr>
        <w:t>השר גדעון עזרא:</w:t>
      </w:r>
    </w:p>
    <w:p w14:paraId="3C5B34E3" w14:textId="77777777" w:rsidR="00000000" w:rsidRDefault="00B2572E">
      <w:pPr>
        <w:pStyle w:val="a0"/>
        <w:rPr>
          <w:rtl/>
        </w:rPr>
      </w:pPr>
    </w:p>
    <w:p w14:paraId="1208C827" w14:textId="77777777" w:rsidR="00000000" w:rsidRDefault="00B2572E">
      <w:pPr>
        <w:pStyle w:val="a0"/>
        <w:rPr>
          <w:rFonts w:hint="cs"/>
          <w:rtl/>
        </w:rPr>
      </w:pPr>
      <w:r>
        <w:rPr>
          <w:rFonts w:hint="cs"/>
          <w:rtl/>
        </w:rPr>
        <w:t>קראתי לך כיצד הנושא עומד כיום.</w:t>
      </w:r>
    </w:p>
    <w:p w14:paraId="75F331EB" w14:textId="77777777" w:rsidR="00000000" w:rsidRDefault="00B2572E">
      <w:pPr>
        <w:pStyle w:val="a0"/>
        <w:rPr>
          <w:rFonts w:hint="cs"/>
          <w:rtl/>
        </w:rPr>
      </w:pPr>
    </w:p>
    <w:p w14:paraId="0DCEF597" w14:textId="77777777" w:rsidR="00000000" w:rsidRDefault="00B2572E">
      <w:pPr>
        <w:pStyle w:val="af1"/>
        <w:rPr>
          <w:rtl/>
        </w:rPr>
      </w:pPr>
      <w:r>
        <w:rPr>
          <w:rtl/>
        </w:rPr>
        <w:t>היו"ר משה כחלון:</w:t>
      </w:r>
    </w:p>
    <w:p w14:paraId="57B06703" w14:textId="77777777" w:rsidR="00000000" w:rsidRDefault="00B2572E">
      <w:pPr>
        <w:pStyle w:val="a0"/>
        <w:rPr>
          <w:rtl/>
        </w:rPr>
      </w:pPr>
    </w:p>
    <w:p w14:paraId="256CD108" w14:textId="77777777" w:rsidR="00000000" w:rsidRDefault="00B2572E">
      <w:pPr>
        <w:pStyle w:val="a0"/>
        <w:rPr>
          <w:rFonts w:hint="cs"/>
          <w:rtl/>
        </w:rPr>
      </w:pPr>
      <w:r>
        <w:rPr>
          <w:rFonts w:hint="cs"/>
          <w:rtl/>
        </w:rPr>
        <w:t>חבר הכנסת ארדן, אתה רואה מה קורה כשלא מקשיבים?</w:t>
      </w:r>
    </w:p>
    <w:p w14:paraId="5A9BEBCF" w14:textId="77777777" w:rsidR="00000000" w:rsidRDefault="00B2572E">
      <w:pPr>
        <w:pStyle w:val="a0"/>
        <w:rPr>
          <w:rFonts w:hint="cs"/>
          <w:rtl/>
        </w:rPr>
      </w:pPr>
    </w:p>
    <w:p w14:paraId="2AB23E1D" w14:textId="77777777" w:rsidR="00000000" w:rsidRDefault="00B2572E">
      <w:pPr>
        <w:pStyle w:val="-"/>
        <w:rPr>
          <w:rtl/>
        </w:rPr>
      </w:pPr>
      <w:bookmarkStart w:id="363" w:name="FS000000474T17_02_2004_21_16_00C"/>
      <w:bookmarkEnd w:id="363"/>
      <w:r>
        <w:rPr>
          <w:rtl/>
        </w:rPr>
        <w:t>השר גד</w:t>
      </w:r>
      <w:r>
        <w:rPr>
          <w:rtl/>
        </w:rPr>
        <w:t>עון עזרא:</w:t>
      </w:r>
    </w:p>
    <w:p w14:paraId="1305B72E" w14:textId="77777777" w:rsidR="00000000" w:rsidRDefault="00B2572E">
      <w:pPr>
        <w:pStyle w:val="a0"/>
        <w:rPr>
          <w:rtl/>
        </w:rPr>
      </w:pPr>
    </w:p>
    <w:p w14:paraId="5D510E9D" w14:textId="77777777" w:rsidR="00000000" w:rsidRDefault="00B2572E">
      <w:pPr>
        <w:pStyle w:val="a0"/>
        <w:rPr>
          <w:rFonts w:hint="cs"/>
          <w:rtl/>
        </w:rPr>
      </w:pPr>
      <w:r>
        <w:rPr>
          <w:rFonts w:hint="cs"/>
          <w:rtl/>
        </w:rPr>
        <w:t>מעבר לדברים הללו, שום דבר לא מגובש ולא סופי. אמרתי לכם את הדברים. נאמרו פה הרבה דברים והרבה התייחסויות שלא היו ולא נבראו. כדאי שתדעו שזוהי מדיניות ראש הממשלה.</w:t>
      </w:r>
    </w:p>
    <w:p w14:paraId="09AA9200" w14:textId="77777777" w:rsidR="00000000" w:rsidRDefault="00B2572E">
      <w:pPr>
        <w:pStyle w:val="a0"/>
        <w:rPr>
          <w:rFonts w:hint="cs"/>
          <w:rtl/>
        </w:rPr>
      </w:pPr>
    </w:p>
    <w:p w14:paraId="6FAFD23A" w14:textId="77777777" w:rsidR="00000000" w:rsidRDefault="00B2572E">
      <w:pPr>
        <w:pStyle w:val="a0"/>
        <w:rPr>
          <w:rFonts w:hint="cs"/>
          <w:rtl/>
        </w:rPr>
      </w:pPr>
      <w:r>
        <w:rPr>
          <w:rFonts w:hint="cs"/>
          <w:rtl/>
        </w:rPr>
        <w:t xml:space="preserve">לסיום דברי אומר רק מלה אחת; יש לי הרבה מה להגיד בנושא, ואני רק רוצה לומר כאן שיש לנו </w:t>
      </w:r>
      <w:r>
        <w:rPr>
          <w:rFonts w:hint="cs"/>
          <w:rtl/>
        </w:rPr>
        <w:t>מתיישבים בחבל-עזה, 7,500 מתיישבים, שחיו תחת אש במשך שלוש שנים ובתנאים קשים ביותר. לדעתי, מי שחושב שפינוים הוא מהלך קל, טועה. מכאן אני שולח ברכות למתיישבים הללו, ואני מאוד מקווה שבסופו של דבר יקבלו את הכרעת העם. תודה.</w:t>
      </w:r>
    </w:p>
    <w:p w14:paraId="4720FF2B" w14:textId="77777777" w:rsidR="00000000" w:rsidRDefault="00B2572E">
      <w:pPr>
        <w:pStyle w:val="a0"/>
        <w:rPr>
          <w:rFonts w:hint="cs"/>
          <w:rtl/>
        </w:rPr>
      </w:pPr>
    </w:p>
    <w:p w14:paraId="57E9F773" w14:textId="77777777" w:rsidR="00000000" w:rsidRDefault="00B2572E">
      <w:pPr>
        <w:pStyle w:val="af1"/>
        <w:rPr>
          <w:rtl/>
        </w:rPr>
      </w:pPr>
      <w:r>
        <w:rPr>
          <w:rtl/>
        </w:rPr>
        <w:t>היו"ר משה כחלון:</w:t>
      </w:r>
    </w:p>
    <w:p w14:paraId="45C6E705" w14:textId="77777777" w:rsidR="00000000" w:rsidRDefault="00B2572E">
      <w:pPr>
        <w:pStyle w:val="a0"/>
        <w:rPr>
          <w:rtl/>
        </w:rPr>
      </w:pPr>
    </w:p>
    <w:p w14:paraId="7A998866" w14:textId="77777777" w:rsidR="00000000" w:rsidRDefault="00B2572E">
      <w:pPr>
        <w:pStyle w:val="a0"/>
        <w:rPr>
          <w:rFonts w:hint="cs"/>
          <w:rtl/>
        </w:rPr>
      </w:pPr>
      <w:r>
        <w:rPr>
          <w:rFonts w:hint="cs"/>
          <w:rtl/>
        </w:rPr>
        <w:t>תודה רבה. אנחנו עובר</w:t>
      </w:r>
      <w:r>
        <w:rPr>
          <w:rFonts w:hint="cs"/>
          <w:rtl/>
        </w:rPr>
        <w:t>ים להודעות הסיכום. עתה, הודעת הסיכום מטעם סיעת הליכוד. חבר הכנסת גדעון סער, בבקשה.</w:t>
      </w:r>
    </w:p>
    <w:p w14:paraId="6F12AC3C" w14:textId="77777777" w:rsidR="00000000" w:rsidRDefault="00B2572E">
      <w:pPr>
        <w:pStyle w:val="a0"/>
        <w:rPr>
          <w:rFonts w:hint="cs"/>
          <w:rtl/>
        </w:rPr>
      </w:pPr>
    </w:p>
    <w:p w14:paraId="3A666B50" w14:textId="77777777" w:rsidR="00000000" w:rsidRDefault="00B2572E">
      <w:pPr>
        <w:pStyle w:val="a"/>
        <w:rPr>
          <w:rtl/>
        </w:rPr>
      </w:pPr>
      <w:bookmarkStart w:id="364" w:name="FS000001027T17_02_2004_21_18_27"/>
      <w:bookmarkStart w:id="365" w:name="_Toc67316681"/>
      <w:bookmarkEnd w:id="364"/>
      <w:r>
        <w:rPr>
          <w:rFonts w:hint="eastAsia"/>
          <w:rtl/>
        </w:rPr>
        <w:t>גדעון</w:t>
      </w:r>
      <w:r>
        <w:rPr>
          <w:rtl/>
        </w:rPr>
        <w:t xml:space="preserve"> סער (הליכוד):</w:t>
      </w:r>
      <w:bookmarkEnd w:id="365"/>
    </w:p>
    <w:p w14:paraId="062FBD19" w14:textId="77777777" w:rsidR="00000000" w:rsidRDefault="00B2572E">
      <w:pPr>
        <w:pStyle w:val="a0"/>
        <w:rPr>
          <w:rFonts w:hint="cs"/>
          <w:rtl/>
        </w:rPr>
      </w:pPr>
    </w:p>
    <w:p w14:paraId="7076242C" w14:textId="77777777" w:rsidR="00000000" w:rsidRDefault="00B2572E">
      <w:pPr>
        <w:pStyle w:val="a0"/>
        <w:rPr>
          <w:rFonts w:hint="cs"/>
          <w:rtl/>
        </w:rPr>
      </w:pPr>
      <w:r>
        <w:rPr>
          <w:rFonts w:hint="cs"/>
          <w:rtl/>
        </w:rPr>
        <w:t xml:space="preserve">אדוני היושב-בראש, כנסת נכבדה, הודעת הסיכום מטעם סיעת הליכוד תהיה הודעה קצרה: </w:t>
      </w:r>
    </w:p>
    <w:p w14:paraId="7F569FBF" w14:textId="77777777" w:rsidR="00000000" w:rsidRDefault="00B2572E">
      <w:pPr>
        <w:pStyle w:val="a0"/>
        <w:rPr>
          <w:rFonts w:hint="cs"/>
          <w:rtl/>
        </w:rPr>
      </w:pPr>
    </w:p>
    <w:p w14:paraId="393B54A7" w14:textId="77777777" w:rsidR="00000000" w:rsidRDefault="00B2572E">
      <w:pPr>
        <w:pStyle w:val="a0"/>
        <w:rPr>
          <w:rFonts w:hint="cs"/>
          <w:rtl/>
        </w:rPr>
      </w:pPr>
      <w:r>
        <w:rPr>
          <w:rFonts w:hint="cs"/>
          <w:rtl/>
        </w:rPr>
        <w:t>הכנסת שוללת נסיגה ללא תמורה. תודה.</w:t>
      </w:r>
    </w:p>
    <w:p w14:paraId="342B64A8" w14:textId="77777777" w:rsidR="00000000" w:rsidRDefault="00B2572E">
      <w:pPr>
        <w:pStyle w:val="a0"/>
        <w:rPr>
          <w:rFonts w:hint="cs"/>
          <w:rtl/>
        </w:rPr>
      </w:pPr>
    </w:p>
    <w:p w14:paraId="7FC160A3" w14:textId="77777777" w:rsidR="00000000" w:rsidRDefault="00B2572E">
      <w:pPr>
        <w:pStyle w:val="af1"/>
        <w:rPr>
          <w:rtl/>
        </w:rPr>
      </w:pPr>
      <w:r>
        <w:rPr>
          <w:rtl/>
        </w:rPr>
        <w:t>היו"ר משה כחלון:</w:t>
      </w:r>
    </w:p>
    <w:p w14:paraId="38A544BA" w14:textId="77777777" w:rsidR="00000000" w:rsidRDefault="00B2572E">
      <w:pPr>
        <w:pStyle w:val="a0"/>
        <w:rPr>
          <w:rtl/>
        </w:rPr>
      </w:pPr>
    </w:p>
    <w:p w14:paraId="374A629F" w14:textId="77777777" w:rsidR="00000000" w:rsidRDefault="00B2572E">
      <w:pPr>
        <w:pStyle w:val="a0"/>
        <w:rPr>
          <w:rFonts w:hint="cs"/>
          <w:rtl/>
        </w:rPr>
      </w:pPr>
      <w:r>
        <w:rPr>
          <w:rFonts w:hint="cs"/>
          <w:rtl/>
        </w:rPr>
        <w:t>תודה רבה.</w:t>
      </w:r>
    </w:p>
    <w:p w14:paraId="3BB63971" w14:textId="77777777" w:rsidR="00000000" w:rsidRDefault="00B2572E">
      <w:pPr>
        <w:pStyle w:val="af0"/>
        <w:rPr>
          <w:rtl/>
        </w:rPr>
      </w:pPr>
    </w:p>
    <w:p w14:paraId="58C6690F" w14:textId="77777777" w:rsidR="00000000" w:rsidRDefault="00B2572E">
      <w:pPr>
        <w:pStyle w:val="af0"/>
        <w:rPr>
          <w:rtl/>
        </w:rPr>
      </w:pPr>
      <w:r>
        <w:rPr>
          <w:rFonts w:hint="eastAsia"/>
          <w:rtl/>
        </w:rPr>
        <w:t>חיים</w:t>
      </w:r>
      <w:r>
        <w:rPr>
          <w:rtl/>
        </w:rPr>
        <w:t xml:space="preserve"> או</w:t>
      </w:r>
      <w:r>
        <w:rPr>
          <w:rtl/>
        </w:rPr>
        <w:t>רון (מרצ):</w:t>
      </w:r>
    </w:p>
    <w:p w14:paraId="4EB94974" w14:textId="77777777" w:rsidR="00000000" w:rsidRDefault="00B2572E">
      <w:pPr>
        <w:pStyle w:val="a0"/>
        <w:rPr>
          <w:rFonts w:hint="cs"/>
          <w:rtl/>
        </w:rPr>
      </w:pPr>
    </w:p>
    <w:p w14:paraId="3543BB49" w14:textId="77777777" w:rsidR="00000000" w:rsidRDefault="00B2572E">
      <w:pPr>
        <w:pStyle w:val="a0"/>
        <w:rPr>
          <w:rFonts w:hint="cs"/>
          <w:rtl/>
        </w:rPr>
      </w:pPr>
      <w:r>
        <w:rPr>
          <w:rFonts w:hint="cs"/>
          <w:rtl/>
        </w:rPr>
        <w:t>- - -</w:t>
      </w:r>
    </w:p>
    <w:p w14:paraId="0274B8B0" w14:textId="77777777" w:rsidR="00000000" w:rsidRDefault="00B2572E">
      <w:pPr>
        <w:pStyle w:val="a0"/>
        <w:rPr>
          <w:rFonts w:hint="cs"/>
          <w:rtl/>
        </w:rPr>
      </w:pPr>
    </w:p>
    <w:p w14:paraId="52DDF142" w14:textId="77777777" w:rsidR="00000000" w:rsidRDefault="00B2572E">
      <w:pPr>
        <w:pStyle w:val="af1"/>
        <w:rPr>
          <w:rtl/>
        </w:rPr>
      </w:pPr>
      <w:r>
        <w:rPr>
          <w:rtl/>
        </w:rPr>
        <w:t>היו"ר משה כחלון:</w:t>
      </w:r>
    </w:p>
    <w:p w14:paraId="277D4919" w14:textId="77777777" w:rsidR="00000000" w:rsidRDefault="00B2572E">
      <w:pPr>
        <w:pStyle w:val="a0"/>
        <w:rPr>
          <w:rtl/>
        </w:rPr>
      </w:pPr>
    </w:p>
    <w:p w14:paraId="0C69FF94" w14:textId="77777777" w:rsidR="00000000" w:rsidRDefault="00B2572E">
      <w:pPr>
        <w:pStyle w:val="a0"/>
        <w:rPr>
          <w:rFonts w:hint="cs"/>
          <w:rtl/>
        </w:rPr>
      </w:pPr>
      <w:r>
        <w:rPr>
          <w:rFonts w:hint="cs"/>
          <w:rtl/>
        </w:rPr>
        <w:t>סליחה. הוא קרא את הודעת הסיכום.</w:t>
      </w:r>
    </w:p>
    <w:p w14:paraId="597E8CC8" w14:textId="77777777" w:rsidR="00000000" w:rsidRDefault="00B2572E">
      <w:pPr>
        <w:pStyle w:val="af0"/>
        <w:rPr>
          <w:rFonts w:hint="cs"/>
          <w:rtl/>
        </w:rPr>
      </w:pPr>
    </w:p>
    <w:p w14:paraId="66EBC173" w14:textId="77777777" w:rsidR="00000000" w:rsidRDefault="00B2572E">
      <w:pPr>
        <w:pStyle w:val="af0"/>
        <w:rPr>
          <w:rtl/>
        </w:rPr>
      </w:pPr>
      <w:r>
        <w:rPr>
          <w:rtl/>
        </w:rPr>
        <w:t>קריאה:</w:t>
      </w:r>
    </w:p>
    <w:p w14:paraId="7D694F16" w14:textId="77777777" w:rsidR="00000000" w:rsidRDefault="00B2572E">
      <w:pPr>
        <w:pStyle w:val="a0"/>
        <w:rPr>
          <w:rFonts w:hint="cs"/>
          <w:rtl/>
        </w:rPr>
      </w:pPr>
    </w:p>
    <w:p w14:paraId="4C0BF7ED" w14:textId="77777777" w:rsidR="00000000" w:rsidRDefault="00B2572E">
      <w:pPr>
        <w:pStyle w:val="a0"/>
        <w:rPr>
          <w:rFonts w:hint="cs"/>
          <w:rtl/>
        </w:rPr>
      </w:pPr>
      <w:r>
        <w:rPr>
          <w:rFonts w:hint="cs"/>
          <w:rtl/>
        </w:rPr>
        <w:t>שמענו.</w:t>
      </w:r>
    </w:p>
    <w:p w14:paraId="02331F89" w14:textId="77777777" w:rsidR="00000000" w:rsidRDefault="00B2572E">
      <w:pPr>
        <w:pStyle w:val="a0"/>
        <w:rPr>
          <w:rFonts w:hint="cs"/>
          <w:rtl/>
        </w:rPr>
      </w:pPr>
    </w:p>
    <w:p w14:paraId="7E4D757A" w14:textId="77777777" w:rsidR="00000000" w:rsidRDefault="00B2572E">
      <w:pPr>
        <w:pStyle w:val="af1"/>
        <w:rPr>
          <w:rtl/>
        </w:rPr>
      </w:pPr>
      <w:r>
        <w:rPr>
          <w:rtl/>
        </w:rPr>
        <w:t>היו"ר משה כחלון:</w:t>
      </w:r>
    </w:p>
    <w:p w14:paraId="7CA0B7B0" w14:textId="77777777" w:rsidR="00000000" w:rsidRDefault="00B2572E">
      <w:pPr>
        <w:pStyle w:val="a0"/>
        <w:rPr>
          <w:rtl/>
        </w:rPr>
      </w:pPr>
    </w:p>
    <w:p w14:paraId="3CB3E122" w14:textId="77777777" w:rsidR="00000000" w:rsidRDefault="00B2572E">
      <w:pPr>
        <w:pStyle w:val="a0"/>
        <w:rPr>
          <w:rFonts w:hint="cs"/>
          <w:rtl/>
        </w:rPr>
      </w:pPr>
      <w:r>
        <w:rPr>
          <w:rFonts w:hint="cs"/>
          <w:rtl/>
        </w:rPr>
        <w:t>ואם לא תקשיב פעם נוספת?</w:t>
      </w:r>
    </w:p>
    <w:p w14:paraId="5BD0BB7A" w14:textId="77777777" w:rsidR="00000000" w:rsidRDefault="00B2572E">
      <w:pPr>
        <w:pStyle w:val="a0"/>
        <w:rPr>
          <w:rFonts w:hint="cs"/>
          <w:rtl/>
        </w:rPr>
      </w:pPr>
    </w:p>
    <w:p w14:paraId="71B52743" w14:textId="77777777" w:rsidR="00000000" w:rsidRDefault="00B2572E">
      <w:pPr>
        <w:pStyle w:val="a0"/>
        <w:rPr>
          <w:rFonts w:hint="cs"/>
          <w:rtl/>
        </w:rPr>
      </w:pPr>
      <w:r>
        <w:rPr>
          <w:rFonts w:hint="cs"/>
          <w:rtl/>
        </w:rPr>
        <w:t>הודעת סיכום מטעם סיעות העבודה, מרצ ועם אחד. יש לי פה שני שמות: חברת הכנסת נוקד או חבר הכנסת חיים אורון.</w:t>
      </w:r>
    </w:p>
    <w:p w14:paraId="4DB01D6A" w14:textId="77777777" w:rsidR="00000000" w:rsidRDefault="00B2572E">
      <w:pPr>
        <w:pStyle w:val="a0"/>
        <w:rPr>
          <w:rFonts w:hint="cs"/>
          <w:rtl/>
        </w:rPr>
      </w:pPr>
    </w:p>
    <w:p w14:paraId="786550E2" w14:textId="77777777" w:rsidR="00000000" w:rsidRDefault="00B2572E">
      <w:pPr>
        <w:pStyle w:val="af0"/>
        <w:rPr>
          <w:rtl/>
        </w:rPr>
      </w:pPr>
      <w:r>
        <w:rPr>
          <w:rFonts w:hint="eastAsia"/>
          <w:rtl/>
        </w:rPr>
        <w:t>חיים</w:t>
      </w:r>
      <w:r>
        <w:rPr>
          <w:rtl/>
        </w:rPr>
        <w:t xml:space="preserve"> אורון (מרצ):</w:t>
      </w:r>
    </w:p>
    <w:p w14:paraId="61DCE516" w14:textId="77777777" w:rsidR="00000000" w:rsidRDefault="00B2572E">
      <w:pPr>
        <w:pStyle w:val="a0"/>
        <w:rPr>
          <w:rFonts w:hint="cs"/>
          <w:rtl/>
        </w:rPr>
      </w:pPr>
    </w:p>
    <w:p w14:paraId="724D67EA" w14:textId="77777777" w:rsidR="00000000" w:rsidRDefault="00B2572E">
      <w:pPr>
        <w:pStyle w:val="a0"/>
        <w:rPr>
          <w:rFonts w:hint="cs"/>
          <w:rtl/>
        </w:rPr>
      </w:pPr>
      <w:r>
        <w:rPr>
          <w:rFonts w:hint="cs"/>
          <w:rtl/>
        </w:rPr>
        <w:t>חבר</w:t>
      </w:r>
      <w:r>
        <w:rPr>
          <w:rFonts w:hint="cs"/>
          <w:rtl/>
        </w:rPr>
        <w:t>ת הכנסת נוקד.</w:t>
      </w:r>
    </w:p>
    <w:p w14:paraId="1E985D91" w14:textId="77777777" w:rsidR="00000000" w:rsidRDefault="00B2572E">
      <w:pPr>
        <w:pStyle w:val="a0"/>
        <w:rPr>
          <w:rFonts w:hint="cs"/>
          <w:rtl/>
        </w:rPr>
      </w:pPr>
    </w:p>
    <w:p w14:paraId="564A4A55" w14:textId="77777777" w:rsidR="00000000" w:rsidRDefault="00B2572E">
      <w:pPr>
        <w:pStyle w:val="af1"/>
        <w:rPr>
          <w:rtl/>
        </w:rPr>
      </w:pPr>
      <w:r>
        <w:rPr>
          <w:rtl/>
        </w:rPr>
        <w:t>היו"ר משה כחלון:</w:t>
      </w:r>
    </w:p>
    <w:p w14:paraId="7B1283BB" w14:textId="77777777" w:rsidR="00000000" w:rsidRDefault="00B2572E">
      <w:pPr>
        <w:pStyle w:val="a0"/>
        <w:rPr>
          <w:rtl/>
        </w:rPr>
      </w:pPr>
    </w:p>
    <w:p w14:paraId="10548982" w14:textId="77777777" w:rsidR="00000000" w:rsidRDefault="00B2572E">
      <w:pPr>
        <w:pStyle w:val="a0"/>
        <w:rPr>
          <w:rFonts w:hint="cs"/>
          <w:rtl/>
        </w:rPr>
      </w:pPr>
      <w:r>
        <w:t>Ladies first</w:t>
      </w:r>
      <w:r>
        <w:rPr>
          <w:rFonts w:hint="cs"/>
          <w:rtl/>
        </w:rPr>
        <w:t>. בבקשה.</w:t>
      </w:r>
    </w:p>
    <w:p w14:paraId="162BFB59" w14:textId="77777777" w:rsidR="00000000" w:rsidRDefault="00B2572E">
      <w:pPr>
        <w:pStyle w:val="a0"/>
        <w:rPr>
          <w:rtl/>
        </w:rPr>
      </w:pPr>
    </w:p>
    <w:p w14:paraId="305644DF" w14:textId="77777777" w:rsidR="00000000" w:rsidRDefault="00B2572E">
      <w:pPr>
        <w:pStyle w:val="af0"/>
        <w:rPr>
          <w:rtl/>
        </w:rPr>
      </w:pPr>
      <w:r>
        <w:rPr>
          <w:rFonts w:hint="eastAsia"/>
          <w:rtl/>
        </w:rPr>
        <w:t>חיים</w:t>
      </w:r>
      <w:r>
        <w:rPr>
          <w:rtl/>
        </w:rPr>
        <w:t xml:space="preserve"> אורון (מרצ):</w:t>
      </w:r>
    </w:p>
    <w:p w14:paraId="789CFA0C" w14:textId="77777777" w:rsidR="00000000" w:rsidRDefault="00B2572E">
      <w:pPr>
        <w:pStyle w:val="a0"/>
        <w:rPr>
          <w:rFonts w:hint="cs"/>
          <w:rtl/>
        </w:rPr>
      </w:pPr>
    </w:p>
    <w:p w14:paraId="393192CC" w14:textId="77777777" w:rsidR="00000000" w:rsidRDefault="00B2572E">
      <w:pPr>
        <w:pStyle w:val="a0"/>
        <w:rPr>
          <w:rFonts w:hint="cs"/>
          <w:rtl/>
        </w:rPr>
      </w:pPr>
      <w:r>
        <w:rPr>
          <w:rFonts w:hint="cs"/>
          <w:rtl/>
        </w:rPr>
        <w:t>הכנסת שוללת נסיגה ללא תמורה. חבר הכנסת סער, הסיעה שלכם מתנגדת לראש הממשלה.</w:t>
      </w:r>
    </w:p>
    <w:p w14:paraId="3DD98070" w14:textId="77777777" w:rsidR="00000000" w:rsidRDefault="00B2572E">
      <w:pPr>
        <w:pStyle w:val="a0"/>
        <w:rPr>
          <w:rFonts w:hint="cs"/>
          <w:rtl/>
        </w:rPr>
      </w:pPr>
    </w:p>
    <w:p w14:paraId="5C212AD8" w14:textId="77777777" w:rsidR="00000000" w:rsidRDefault="00B2572E">
      <w:pPr>
        <w:pStyle w:val="af0"/>
        <w:rPr>
          <w:rtl/>
        </w:rPr>
      </w:pPr>
      <w:r>
        <w:rPr>
          <w:rFonts w:hint="eastAsia"/>
          <w:rtl/>
        </w:rPr>
        <w:t>גלעד</w:t>
      </w:r>
      <w:r>
        <w:rPr>
          <w:rtl/>
        </w:rPr>
        <w:t xml:space="preserve"> ארדן (הליכוד):</w:t>
      </w:r>
    </w:p>
    <w:p w14:paraId="7F75785B" w14:textId="77777777" w:rsidR="00000000" w:rsidRDefault="00B2572E">
      <w:pPr>
        <w:pStyle w:val="a0"/>
        <w:rPr>
          <w:rFonts w:hint="cs"/>
          <w:rtl/>
        </w:rPr>
      </w:pPr>
    </w:p>
    <w:p w14:paraId="58973DBB" w14:textId="77777777" w:rsidR="00000000" w:rsidRDefault="00B2572E">
      <w:pPr>
        <w:pStyle w:val="a0"/>
        <w:rPr>
          <w:rFonts w:hint="cs"/>
          <w:rtl/>
        </w:rPr>
      </w:pPr>
      <w:r>
        <w:rPr>
          <w:rFonts w:hint="cs"/>
          <w:rtl/>
        </w:rPr>
        <w:t>אחד שיקבל תמורה פוליטית יכול לתמוך בנסיגה. אלה כל מיני תמורות. - - -</w:t>
      </w:r>
    </w:p>
    <w:p w14:paraId="3D2826BF" w14:textId="77777777" w:rsidR="00000000" w:rsidRDefault="00B2572E">
      <w:pPr>
        <w:pStyle w:val="a0"/>
        <w:rPr>
          <w:rFonts w:hint="cs"/>
          <w:rtl/>
        </w:rPr>
      </w:pPr>
    </w:p>
    <w:p w14:paraId="486331DF" w14:textId="77777777" w:rsidR="00000000" w:rsidRDefault="00B2572E">
      <w:pPr>
        <w:pStyle w:val="af0"/>
        <w:rPr>
          <w:rtl/>
        </w:rPr>
      </w:pPr>
      <w:r>
        <w:rPr>
          <w:rFonts w:hint="eastAsia"/>
          <w:rtl/>
        </w:rPr>
        <w:t>חיים</w:t>
      </w:r>
      <w:r>
        <w:rPr>
          <w:rtl/>
        </w:rPr>
        <w:t xml:space="preserve"> אורון (מרצ</w:t>
      </w:r>
      <w:r>
        <w:rPr>
          <w:rtl/>
        </w:rPr>
        <w:t>):</w:t>
      </w:r>
    </w:p>
    <w:p w14:paraId="207D129A" w14:textId="77777777" w:rsidR="00000000" w:rsidRDefault="00B2572E">
      <w:pPr>
        <w:pStyle w:val="a0"/>
        <w:rPr>
          <w:rFonts w:hint="cs"/>
          <w:rtl/>
        </w:rPr>
      </w:pPr>
    </w:p>
    <w:p w14:paraId="793F6892" w14:textId="77777777" w:rsidR="00000000" w:rsidRDefault="00B2572E">
      <w:pPr>
        <w:pStyle w:val="a0"/>
        <w:rPr>
          <w:rFonts w:hint="cs"/>
          <w:rtl/>
        </w:rPr>
      </w:pPr>
      <w:r>
        <w:rPr>
          <w:rFonts w:hint="cs"/>
          <w:rtl/>
        </w:rPr>
        <w:t>חבר הכנסת סער, זה מקובל עליך?</w:t>
      </w:r>
    </w:p>
    <w:p w14:paraId="109BA5F3" w14:textId="77777777" w:rsidR="00000000" w:rsidRDefault="00B2572E">
      <w:pPr>
        <w:pStyle w:val="a0"/>
        <w:rPr>
          <w:rFonts w:hint="cs"/>
          <w:rtl/>
        </w:rPr>
      </w:pPr>
    </w:p>
    <w:p w14:paraId="3E3A06F6" w14:textId="77777777" w:rsidR="00000000" w:rsidRDefault="00B2572E">
      <w:pPr>
        <w:pStyle w:val="a"/>
        <w:rPr>
          <w:rtl/>
        </w:rPr>
      </w:pPr>
      <w:bookmarkStart w:id="366" w:name="FS000000865T17_02_2004_21_22_57"/>
      <w:bookmarkStart w:id="367" w:name="_Toc67316682"/>
      <w:bookmarkEnd w:id="366"/>
      <w:r>
        <w:rPr>
          <w:rFonts w:hint="eastAsia"/>
          <w:rtl/>
        </w:rPr>
        <w:t>אורית</w:t>
      </w:r>
      <w:r>
        <w:rPr>
          <w:rtl/>
        </w:rPr>
        <w:t xml:space="preserve"> נוקד (העבודה-מימד):</w:t>
      </w:r>
      <w:bookmarkEnd w:id="367"/>
    </w:p>
    <w:p w14:paraId="5329E13C" w14:textId="77777777" w:rsidR="00000000" w:rsidRDefault="00B2572E">
      <w:pPr>
        <w:pStyle w:val="a0"/>
        <w:rPr>
          <w:rFonts w:hint="cs"/>
          <w:rtl/>
        </w:rPr>
      </w:pPr>
    </w:p>
    <w:p w14:paraId="08B29AC9" w14:textId="77777777" w:rsidR="00000000" w:rsidRDefault="00B2572E">
      <w:pPr>
        <w:pStyle w:val="a0"/>
        <w:rPr>
          <w:rFonts w:hint="cs"/>
          <w:rtl/>
        </w:rPr>
      </w:pPr>
      <w:r>
        <w:rPr>
          <w:rFonts w:hint="cs"/>
          <w:rtl/>
        </w:rPr>
        <w:t>אדוני היושב-ראש, כנסת נכבדה, הודעת סיכום מטעם סיעות העבודה, מרצ ועם אחד:</w:t>
      </w:r>
    </w:p>
    <w:p w14:paraId="46E8B848" w14:textId="77777777" w:rsidR="00000000" w:rsidRDefault="00B2572E">
      <w:pPr>
        <w:pStyle w:val="a0"/>
        <w:rPr>
          <w:rFonts w:hint="cs"/>
          <w:rtl/>
        </w:rPr>
      </w:pPr>
    </w:p>
    <w:p w14:paraId="68F282E3" w14:textId="77777777" w:rsidR="00000000" w:rsidRDefault="00B2572E">
      <w:pPr>
        <w:pStyle w:val="a0"/>
        <w:rPr>
          <w:rFonts w:hint="cs"/>
          <w:rtl/>
        </w:rPr>
      </w:pPr>
      <w:r>
        <w:rPr>
          <w:rFonts w:hint="cs"/>
          <w:rtl/>
        </w:rPr>
        <w:t>1. הכנסת תומכת בהחלטת ראש הממשלה על פינוי יישובים בחבל-עזה.</w:t>
      </w:r>
    </w:p>
    <w:p w14:paraId="3A942B69" w14:textId="77777777" w:rsidR="00000000" w:rsidRDefault="00B2572E">
      <w:pPr>
        <w:pStyle w:val="a0"/>
        <w:rPr>
          <w:rFonts w:hint="cs"/>
          <w:rtl/>
        </w:rPr>
      </w:pPr>
    </w:p>
    <w:p w14:paraId="61523907" w14:textId="77777777" w:rsidR="00000000" w:rsidRDefault="00B2572E">
      <w:pPr>
        <w:pStyle w:val="a0"/>
        <w:rPr>
          <w:rFonts w:hint="cs"/>
          <w:rtl/>
        </w:rPr>
      </w:pPr>
      <w:r>
        <w:rPr>
          <w:rFonts w:hint="cs"/>
          <w:rtl/>
        </w:rPr>
        <w:t>2. הכנסת קוראת לראש הממשלה לעשות מאמץ לבצע את תוכנית הפינוי</w:t>
      </w:r>
      <w:r>
        <w:rPr>
          <w:rFonts w:hint="cs"/>
          <w:rtl/>
        </w:rPr>
        <w:t xml:space="preserve"> תוך הגעה להסכם עם הצד הפלסטיני על תוכנית שלום כוללת.</w:t>
      </w:r>
    </w:p>
    <w:p w14:paraId="2A62B23D" w14:textId="77777777" w:rsidR="00000000" w:rsidRDefault="00B2572E">
      <w:pPr>
        <w:pStyle w:val="a0"/>
        <w:rPr>
          <w:rFonts w:hint="cs"/>
          <w:rtl/>
        </w:rPr>
      </w:pPr>
    </w:p>
    <w:p w14:paraId="275C88D5" w14:textId="77777777" w:rsidR="00000000" w:rsidRDefault="00B2572E">
      <w:pPr>
        <w:pStyle w:val="af0"/>
        <w:rPr>
          <w:rtl/>
        </w:rPr>
      </w:pPr>
      <w:r>
        <w:rPr>
          <w:rFonts w:hint="eastAsia"/>
          <w:rtl/>
        </w:rPr>
        <w:t>רוני</w:t>
      </w:r>
      <w:r>
        <w:rPr>
          <w:rtl/>
        </w:rPr>
        <w:t xml:space="preserve"> בר-און (הליכוד):</w:t>
      </w:r>
    </w:p>
    <w:p w14:paraId="23FA0F79" w14:textId="77777777" w:rsidR="00000000" w:rsidRDefault="00B2572E">
      <w:pPr>
        <w:pStyle w:val="a0"/>
        <w:rPr>
          <w:rFonts w:hint="cs"/>
          <w:rtl/>
        </w:rPr>
      </w:pPr>
    </w:p>
    <w:p w14:paraId="4B30625C" w14:textId="77777777" w:rsidR="00000000" w:rsidRDefault="00B2572E">
      <w:pPr>
        <w:pStyle w:val="a0"/>
        <w:rPr>
          <w:rFonts w:hint="cs"/>
          <w:rtl/>
        </w:rPr>
      </w:pPr>
      <w:r>
        <w:rPr>
          <w:rFonts w:hint="cs"/>
          <w:rtl/>
        </w:rPr>
        <w:t>בשביל סיעה שלא היתה פה במשך ארבע שעות, יש לכם הודעה ארוכה מאוד.</w:t>
      </w:r>
    </w:p>
    <w:p w14:paraId="1A3A2F40" w14:textId="77777777" w:rsidR="00000000" w:rsidRDefault="00B2572E">
      <w:pPr>
        <w:pStyle w:val="a0"/>
        <w:rPr>
          <w:rFonts w:hint="cs"/>
          <w:rtl/>
        </w:rPr>
      </w:pPr>
    </w:p>
    <w:p w14:paraId="45337D32" w14:textId="77777777" w:rsidR="00000000" w:rsidRDefault="00B2572E">
      <w:pPr>
        <w:pStyle w:val="-"/>
        <w:rPr>
          <w:rtl/>
        </w:rPr>
      </w:pPr>
      <w:bookmarkStart w:id="368" w:name="FS000000865T17_02_2004_21_25_08C"/>
      <w:bookmarkEnd w:id="368"/>
      <w:r>
        <w:rPr>
          <w:rtl/>
        </w:rPr>
        <w:t>אורית נוקד (העבודה-מימד):</w:t>
      </w:r>
    </w:p>
    <w:p w14:paraId="6356C3EC" w14:textId="77777777" w:rsidR="00000000" w:rsidRDefault="00B2572E">
      <w:pPr>
        <w:pStyle w:val="a0"/>
        <w:rPr>
          <w:rtl/>
        </w:rPr>
      </w:pPr>
    </w:p>
    <w:p w14:paraId="12A72FFF" w14:textId="77777777" w:rsidR="00000000" w:rsidRDefault="00B2572E">
      <w:pPr>
        <w:pStyle w:val="a0"/>
        <w:rPr>
          <w:rFonts w:hint="cs"/>
          <w:rtl/>
        </w:rPr>
      </w:pPr>
      <w:r>
        <w:rPr>
          <w:rFonts w:hint="cs"/>
          <w:rtl/>
        </w:rPr>
        <w:t>הייתי פה כמעט כל הזמן, ולכן אני קוראת את ההודעה.</w:t>
      </w:r>
    </w:p>
    <w:p w14:paraId="32E8F565" w14:textId="77777777" w:rsidR="00000000" w:rsidRDefault="00B2572E">
      <w:pPr>
        <w:pStyle w:val="af1"/>
        <w:rPr>
          <w:rFonts w:hint="cs"/>
          <w:b w:val="0"/>
          <w:bCs w:val="0"/>
          <w:u w:val="none"/>
          <w:rtl/>
        </w:rPr>
      </w:pPr>
    </w:p>
    <w:p w14:paraId="2E1B0087" w14:textId="77777777" w:rsidR="00000000" w:rsidRDefault="00B2572E">
      <w:pPr>
        <w:pStyle w:val="af1"/>
        <w:rPr>
          <w:rtl/>
        </w:rPr>
      </w:pPr>
      <w:r>
        <w:rPr>
          <w:rtl/>
        </w:rPr>
        <w:t>היו"ר משה כחלון:</w:t>
      </w:r>
    </w:p>
    <w:p w14:paraId="5CF016E7" w14:textId="77777777" w:rsidR="00000000" w:rsidRDefault="00B2572E">
      <w:pPr>
        <w:pStyle w:val="a0"/>
        <w:rPr>
          <w:rtl/>
        </w:rPr>
      </w:pPr>
    </w:p>
    <w:p w14:paraId="01AB9049" w14:textId="77777777" w:rsidR="00000000" w:rsidRDefault="00B2572E">
      <w:pPr>
        <w:pStyle w:val="a0"/>
        <w:rPr>
          <w:rFonts w:hint="cs"/>
          <w:rtl/>
        </w:rPr>
      </w:pPr>
      <w:r>
        <w:rPr>
          <w:rFonts w:hint="cs"/>
          <w:rtl/>
        </w:rPr>
        <w:t xml:space="preserve">חבר הכנסת בר-און. </w:t>
      </w:r>
      <w:r>
        <w:rPr>
          <w:rFonts w:hint="cs"/>
          <w:rtl/>
        </w:rPr>
        <w:t>חבר הכנסת איתן.</w:t>
      </w:r>
    </w:p>
    <w:p w14:paraId="2DCAF75E" w14:textId="77777777" w:rsidR="00000000" w:rsidRDefault="00B2572E">
      <w:pPr>
        <w:pStyle w:val="a0"/>
        <w:rPr>
          <w:rFonts w:hint="cs"/>
          <w:rtl/>
        </w:rPr>
      </w:pPr>
    </w:p>
    <w:p w14:paraId="5E80A97D" w14:textId="77777777" w:rsidR="00000000" w:rsidRDefault="00B2572E">
      <w:pPr>
        <w:pStyle w:val="af1"/>
        <w:rPr>
          <w:rtl/>
        </w:rPr>
      </w:pPr>
      <w:r>
        <w:rPr>
          <w:rtl/>
        </w:rPr>
        <w:t>היו"ר משה כחלון:</w:t>
      </w:r>
    </w:p>
    <w:p w14:paraId="08F3172D" w14:textId="77777777" w:rsidR="00000000" w:rsidRDefault="00B2572E">
      <w:pPr>
        <w:pStyle w:val="a0"/>
        <w:rPr>
          <w:rtl/>
        </w:rPr>
      </w:pPr>
    </w:p>
    <w:p w14:paraId="70CCC900" w14:textId="77777777" w:rsidR="00000000" w:rsidRDefault="00B2572E">
      <w:pPr>
        <w:pStyle w:val="a0"/>
        <w:rPr>
          <w:rFonts w:hint="cs"/>
          <w:rtl/>
        </w:rPr>
      </w:pPr>
      <w:r>
        <w:rPr>
          <w:rFonts w:hint="cs"/>
          <w:rtl/>
        </w:rPr>
        <w:t>חבר הכנסת אורון, אתה פעיל היום ובאופן סולידרי ובאופן מיוחד עם הקואליציה. מה קרה?</w:t>
      </w:r>
    </w:p>
    <w:p w14:paraId="7B47F2EB" w14:textId="77777777" w:rsidR="00000000" w:rsidRDefault="00B2572E">
      <w:pPr>
        <w:pStyle w:val="a0"/>
        <w:rPr>
          <w:rFonts w:hint="cs"/>
          <w:rtl/>
        </w:rPr>
      </w:pPr>
    </w:p>
    <w:p w14:paraId="123F0D32" w14:textId="77777777" w:rsidR="00000000" w:rsidRDefault="00B2572E">
      <w:pPr>
        <w:pStyle w:val="af0"/>
        <w:rPr>
          <w:rtl/>
        </w:rPr>
      </w:pPr>
      <w:r>
        <w:rPr>
          <w:rFonts w:hint="eastAsia"/>
          <w:rtl/>
        </w:rPr>
        <w:t>חיים</w:t>
      </w:r>
      <w:r>
        <w:rPr>
          <w:rtl/>
        </w:rPr>
        <w:t xml:space="preserve"> אורון (מרצ):</w:t>
      </w:r>
    </w:p>
    <w:p w14:paraId="17E9F954" w14:textId="77777777" w:rsidR="00000000" w:rsidRDefault="00B2572E">
      <w:pPr>
        <w:pStyle w:val="a0"/>
        <w:rPr>
          <w:rFonts w:hint="cs"/>
          <w:rtl/>
        </w:rPr>
      </w:pPr>
    </w:p>
    <w:p w14:paraId="060ECDE8" w14:textId="77777777" w:rsidR="00000000" w:rsidRDefault="00B2572E">
      <w:pPr>
        <w:pStyle w:val="a0"/>
        <w:rPr>
          <w:rFonts w:hint="cs"/>
          <w:rtl/>
        </w:rPr>
      </w:pPr>
      <w:r>
        <w:rPr>
          <w:rFonts w:hint="cs"/>
          <w:rtl/>
        </w:rPr>
        <w:t>שמעתי את ההודעה, ואני תומך בה בכל לב.</w:t>
      </w:r>
    </w:p>
    <w:p w14:paraId="00FDEE37" w14:textId="77777777" w:rsidR="00000000" w:rsidRDefault="00B2572E">
      <w:pPr>
        <w:pStyle w:val="a0"/>
        <w:rPr>
          <w:rFonts w:hint="cs"/>
          <w:rtl/>
        </w:rPr>
      </w:pPr>
    </w:p>
    <w:p w14:paraId="28A8588C" w14:textId="77777777" w:rsidR="00000000" w:rsidRDefault="00B2572E">
      <w:pPr>
        <w:pStyle w:val="af1"/>
        <w:rPr>
          <w:rtl/>
        </w:rPr>
      </w:pPr>
      <w:r>
        <w:rPr>
          <w:rtl/>
        </w:rPr>
        <w:t>היו"ר משה כחלון:</w:t>
      </w:r>
    </w:p>
    <w:p w14:paraId="5D59BEE9" w14:textId="77777777" w:rsidR="00000000" w:rsidRDefault="00B2572E">
      <w:pPr>
        <w:pStyle w:val="a0"/>
        <w:rPr>
          <w:rtl/>
        </w:rPr>
      </w:pPr>
    </w:p>
    <w:p w14:paraId="56FDE3FF" w14:textId="77777777" w:rsidR="00000000" w:rsidRDefault="00B2572E">
      <w:pPr>
        <w:pStyle w:val="a0"/>
        <w:rPr>
          <w:rFonts w:hint="cs"/>
          <w:rtl/>
        </w:rPr>
      </w:pPr>
      <w:r>
        <w:rPr>
          <w:rFonts w:hint="cs"/>
          <w:rtl/>
        </w:rPr>
        <w:t>תודה רבה. עתה, הודעות הסיכום. נא לא להפריע. בבקשה לסיים.</w:t>
      </w:r>
    </w:p>
    <w:p w14:paraId="65208CA5" w14:textId="77777777" w:rsidR="00000000" w:rsidRDefault="00B2572E">
      <w:pPr>
        <w:pStyle w:val="a0"/>
        <w:rPr>
          <w:rFonts w:hint="cs"/>
          <w:rtl/>
        </w:rPr>
      </w:pPr>
    </w:p>
    <w:p w14:paraId="2CC07C12" w14:textId="77777777" w:rsidR="00000000" w:rsidRDefault="00B2572E">
      <w:pPr>
        <w:pStyle w:val="af0"/>
        <w:rPr>
          <w:rtl/>
        </w:rPr>
      </w:pPr>
      <w:r>
        <w:rPr>
          <w:rFonts w:hint="eastAsia"/>
          <w:rtl/>
        </w:rPr>
        <w:t>רוני</w:t>
      </w:r>
      <w:r>
        <w:rPr>
          <w:rtl/>
        </w:rPr>
        <w:t xml:space="preserve"> </w:t>
      </w:r>
      <w:r>
        <w:rPr>
          <w:rtl/>
        </w:rPr>
        <w:t>בר-און (הליכוד):</w:t>
      </w:r>
    </w:p>
    <w:p w14:paraId="6F64881E" w14:textId="77777777" w:rsidR="00000000" w:rsidRDefault="00B2572E">
      <w:pPr>
        <w:pStyle w:val="a0"/>
        <w:rPr>
          <w:rFonts w:hint="cs"/>
          <w:rtl/>
        </w:rPr>
      </w:pPr>
    </w:p>
    <w:p w14:paraId="7EC6CEF8" w14:textId="77777777" w:rsidR="00000000" w:rsidRDefault="00B2572E">
      <w:pPr>
        <w:pStyle w:val="a0"/>
        <w:rPr>
          <w:rFonts w:hint="cs"/>
          <w:rtl/>
        </w:rPr>
      </w:pPr>
      <w:r>
        <w:rPr>
          <w:rFonts w:hint="cs"/>
          <w:rtl/>
        </w:rPr>
        <w:t xml:space="preserve">זו הודעת סיכום ראשונה של העבודה שתקבל פה רוב - - - </w:t>
      </w:r>
    </w:p>
    <w:p w14:paraId="2BFF0BD6" w14:textId="77777777" w:rsidR="00000000" w:rsidRDefault="00B2572E">
      <w:pPr>
        <w:pStyle w:val="a0"/>
        <w:rPr>
          <w:rFonts w:hint="cs"/>
          <w:rtl/>
        </w:rPr>
      </w:pPr>
    </w:p>
    <w:p w14:paraId="7275E170" w14:textId="77777777" w:rsidR="00000000" w:rsidRDefault="00B2572E">
      <w:pPr>
        <w:pStyle w:val="af1"/>
        <w:rPr>
          <w:rtl/>
        </w:rPr>
      </w:pPr>
      <w:r>
        <w:rPr>
          <w:rtl/>
        </w:rPr>
        <w:t>היו"ר משה כחלון:</w:t>
      </w:r>
    </w:p>
    <w:p w14:paraId="2F567794" w14:textId="77777777" w:rsidR="00000000" w:rsidRDefault="00B2572E">
      <w:pPr>
        <w:pStyle w:val="a0"/>
        <w:rPr>
          <w:rtl/>
        </w:rPr>
      </w:pPr>
    </w:p>
    <w:p w14:paraId="23364634" w14:textId="77777777" w:rsidR="00000000" w:rsidRDefault="00B2572E">
      <w:pPr>
        <w:pStyle w:val="a0"/>
        <w:rPr>
          <w:rFonts w:hint="cs"/>
          <w:rtl/>
        </w:rPr>
      </w:pPr>
      <w:r>
        <w:rPr>
          <w:rFonts w:hint="cs"/>
          <w:rtl/>
        </w:rPr>
        <w:t>חבר הכנסת בר-און.</w:t>
      </w:r>
    </w:p>
    <w:p w14:paraId="742FFFC5" w14:textId="77777777" w:rsidR="00000000" w:rsidRDefault="00B2572E">
      <w:pPr>
        <w:pStyle w:val="a0"/>
        <w:rPr>
          <w:rFonts w:hint="cs"/>
          <w:rtl/>
        </w:rPr>
      </w:pPr>
    </w:p>
    <w:p w14:paraId="70742252" w14:textId="77777777" w:rsidR="00000000" w:rsidRDefault="00B2572E">
      <w:pPr>
        <w:pStyle w:val="-"/>
        <w:rPr>
          <w:rtl/>
        </w:rPr>
      </w:pPr>
      <w:bookmarkStart w:id="369" w:name="FS000000865T17_02_2004_21_27_27C"/>
      <w:bookmarkEnd w:id="369"/>
      <w:r>
        <w:rPr>
          <w:rtl/>
        </w:rPr>
        <w:t>אורית נוקד (העבודה-מימד):</w:t>
      </w:r>
    </w:p>
    <w:p w14:paraId="3255AA70" w14:textId="77777777" w:rsidR="00000000" w:rsidRDefault="00B2572E">
      <w:pPr>
        <w:pStyle w:val="a0"/>
        <w:rPr>
          <w:rtl/>
        </w:rPr>
      </w:pPr>
    </w:p>
    <w:p w14:paraId="1B784DE7" w14:textId="77777777" w:rsidR="00000000" w:rsidRDefault="00B2572E">
      <w:pPr>
        <w:pStyle w:val="a0"/>
        <w:ind w:firstLine="0"/>
        <w:rPr>
          <w:rFonts w:hint="cs"/>
          <w:rtl/>
        </w:rPr>
      </w:pPr>
      <w:r>
        <w:rPr>
          <w:rFonts w:hint="cs"/>
          <w:rtl/>
        </w:rPr>
        <w:tab/>
        <w:t>3. הכנסת תתמוך בכל מהלך של ממשלת ישראל אשר יביא לקידום השלום באזור תוך הבטחת היכולת של אזרחי שני העמים לחיות בשלום וביטח</w:t>
      </w:r>
      <w:r>
        <w:rPr>
          <w:rFonts w:hint="cs"/>
          <w:rtl/>
        </w:rPr>
        <w:t>ון, להתפרנס ולהזדקן בכבוד.</w:t>
      </w:r>
    </w:p>
    <w:p w14:paraId="715147C5" w14:textId="77777777" w:rsidR="00000000" w:rsidRDefault="00B2572E">
      <w:pPr>
        <w:pStyle w:val="a0"/>
        <w:ind w:firstLine="0"/>
        <w:rPr>
          <w:rFonts w:hint="cs"/>
          <w:rtl/>
        </w:rPr>
      </w:pPr>
    </w:p>
    <w:p w14:paraId="563B3AE3" w14:textId="77777777" w:rsidR="00000000" w:rsidRDefault="00B2572E">
      <w:pPr>
        <w:pStyle w:val="a0"/>
        <w:ind w:firstLine="0"/>
        <w:rPr>
          <w:rFonts w:hint="cs"/>
          <w:rtl/>
        </w:rPr>
      </w:pPr>
      <w:r>
        <w:rPr>
          <w:rFonts w:hint="cs"/>
          <w:rtl/>
        </w:rPr>
        <w:tab/>
        <w:t>4. הכנסת תובעת מממשלת ישראל להכין תוכנית, תוך העמדת התקציב הראוי, לקליטה בכבוד באזורי התיישבות חדשים בנגב ובגליל לתושבי חבל-עזה שייאלצו לפנות את בתיהם.</w:t>
      </w:r>
    </w:p>
    <w:p w14:paraId="394F0D14" w14:textId="77777777" w:rsidR="00000000" w:rsidRDefault="00B2572E">
      <w:pPr>
        <w:pStyle w:val="a0"/>
        <w:ind w:firstLine="0"/>
        <w:rPr>
          <w:rFonts w:hint="cs"/>
          <w:rtl/>
        </w:rPr>
      </w:pPr>
    </w:p>
    <w:p w14:paraId="28B58059" w14:textId="77777777" w:rsidR="00000000" w:rsidRDefault="00B2572E">
      <w:pPr>
        <w:pStyle w:val="af1"/>
        <w:rPr>
          <w:rtl/>
        </w:rPr>
      </w:pPr>
      <w:r>
        <w:rPr>
          <w:rtl/>
        </w:rPr>
        <w:t>היו"ר משה כחלון:</w:t>
      </w:r>
    </w:p>
    <w:p w14:paraId="5609A621" w14:textId="77777777" w:rsidR="00000000" w:rsidRDefault="00B2572E">
      <w:pPr>
        <w:pStyle w:val="a0"/>
        <w:rPr>
          <w:rtl/>
        </w:rPr>
      </w:pPr>
    </w:p>
    <w:p w14:paraId="4B372AFC" w14:textId="77777777" w:rsidR="00000000" w:rsidRDefault="00B2572E">
      <w:pPr>
        <w:pStyle w:val="a0"/>
        <w:rPr>
          <w:rFonts w:hint="cs"/>
          <w:rtl/>
        </w:rPr>
      </w:pPr>
      <w:r>
        <w:rPr>
          <w:rFonts w:hint="cs"/>
          <w:rtl/>
        </w:rPr>
        <w:t>תודה רבה. עתה, הודעת סיכום מטעם סיעת שינוי. חבר הכנסת בר</w:t>
      </w:r>
      <w:r>
        <w:rPr>
          <w:rFonts w:hint="cs"/>
          <w:rtl/>
        </w:rPr>
        <w:t>יזון, בבקשה.</w:t>
      </w:r>
    </w:p>
    <w:p w14:paraId="1E78EE13" w14:textId="77777777" w:rsidR="00000000" w:rsidRDefault="00B2572E">
      <w:pPr>
        <w:pStyle w:val="a0"/>
        <w:rPr>
          <w:rFonts w:hint="cs"/>
          <w:rtl/>
        </w:rPr>
      </w:pPr>
    </w:p>
    <w:p w14:paraId="2052114B" w14:textId="77777777" w:rsidR="00000000" w:rsidRDefault="00B2572E">
      <w:pPr>
        <w:pStyle w:val="a0"/>
        <w:rPr>
          <w:color w:val="0000FF"/>
          <w:szCs w:val="28"/>
          <w:rtl/>
        </w:rPr>
      </w:pPr>
    </w:p>
    <w:p w14:paraId="076E1B2E" w14:textId="77777777" w:rsidR="00000000" w:rsidRDefault="00B2572E">
      <w:pPr>
        <w:pStyle w:val="a"/>
        <w:rPr>
          <w:rFonts w:hint="cs"/>
          <w:rtl/>
        </w:rPr>
      </w:pPr>
      <w:bookmarkStart w:id="370" w:name="FS000001049T17_02_2004_20_20_42"/>
      <w:bookmarkStart w:id="371" w:name="_Toc67316683"/>
      <w:bookmarkEnd w:id="370"/>
      <w:r>
        <w:rPr>
          <w:rFonts w:hint="eastAsia"/>
          <w:rtl/>
        </w:rPr>
        <w:t>רוני</w:t>
      </w:r>
      <w:r>
        <w:rPr>
          <w:rtl/>
        </w:rPr>
        <w:t xml:space="preserve"> בריזון (שינוי):</w:t>
      </w:r>
      <w:bookmarkEnd w:id="371"/>
    </w:p>
    <w:p w14:paraId="26155847" w14:textId="77777777" w:rsidR="00000000" w:rsidRDefault="00B2572E">
      <w:pPr>
        <w:pStyle w:val="a0"/>
        <w:rPr>
          <w:rFonts w:hint="cs"/>
          <w:rtl/>
        </w:rPr>
      </w:pPr>
    </w:p>
    <w:p w14:paraId="1BE867D9" w14:textId="77777777" w:rsidR="00000000" w:rsidRDefault="00B2572E">
      <w:pPr>
        <w:pStyle w:val="a0"/>
        <w:rPr>
          <w:rFonts w:hint="cs"/>
          <w:rtl/>
        </w:rPr>
      </w:pPr>
      <w:r>
        <w:rPr>
          <w:rFonts w:hint="cs"/>
          <w:rtl/>
        </w:rPr>
        <w:t>אדוני היושב-ראש, חשבתי שהודעת הסיכום שלנו תהיה הקצרה ביותר, אבל חבר הכנסת סער הכה אותי שוק על ירך.</w:t>
      </w:r>
    </w:p>
    <w:p w14:paraId="3DE4B152" w14:textId="77777777" w:rsidR="00000000" w:rsidRDefault="00B2572E">
      <w:pPr>
        <w:pStyle w:val="a0"/>
        <w:rPr>
          <w:rFonts w:hint="cs"/>
          <w:rtl/>
        </w:rPr>
      </w:pPr>
    </w:p>
    <w:p w14:paraId="09736731" w14:textId="77777777" w:rsidR="00000000" w:rsidRDefault="00B2572E">
      <w:pPr>
        <w:pStyle w:val="a0"/>
        <w:rPr>
          <w:rFonts w:hint="cs"/>
          <w:rtl/>
        </w:rPr>
      </w:pPr>
      <w:r>
        <w:rPr>
          <w:rFonts w:hint="cs"/>
          <w:rtl/>
        </w:rPr>
        <w:t xml:space="preserve">הודעת סיכום מטעם סיעת שינוי: </w:t>
      </w:r>
    </w:p>
    <w:p w14:paraId="2B4A7275" w14:textId="77777777" w:rsidR="00000000" w:rsidRDefault="00B2572E">
      <w:pPr>
        <w:pStyle w:val="a0"/>
        <w:rPr>
          <w:rFonts w:hint="cs"/>
          <w:rtl/>
        </w:rPr>
      </w:pPr>
    </w:p>
    <w:p w14:paraId="6215BA0F" w14:textId="77777777" w:rsidR="00000000" w:rsidRDefault="00B2572E">
      <w:pPr>
        <w:pStyle w:val="a0"/>
        <w:rPr>
          <w:rFonts w:hint="cs"/>
          <w:rtl/>
        </w:rPr>
      </w:pPr>
      <w:r>
        <w:rPr>
          <w:rFonts w:hint="cs"/>
          <w:rtl/>
        </w:rPr>
        <w:t xml:space="preserve">הכנסת מברכת על תוכנית ההתנתקות מחבל-עזה. </w:t>
      </w:r>
    </w:p>
    <w:p w14:paraId="768FBD31" w14:textId="77777777" w:rsidR="00000000" w:rsidRDefault="00B2572E">
      <w:pPr>
        <w:pStyle w:val="a0"/>
        <w:rPr>
          <w:rFonts w:hint="cs"/>
          <w:rtl/>
        </w:rPr>
      </w:pPr>
    </w:p>
    <w:p w14:paraId="035A08A6" w14:textId="77777777" w:rsidR="00000000" w:rsidRDefault="00B2572E">
      <w:pPr>
        <w:pStyle w:val="a0"/>
        <w:rPr>
          <w:rFonts w:hint="cs"/>
          <w:rtl/>
        </w:rPr>
      </w:pPr>
      <w:r>
        <w:rPr>
          <w:rFonts w:hint="cs"/>
          <w:rtl/>
        </w:rPr>
        <w:t>ראוי שהחלטה מסוג זה תתקבל בממשלה ובכנסת - המו</w:t>
      </w:r>
      <w:r>
        <w:rPr>
          <w:rFonts w:hint="cs"/>
          <w:rtl/>
        </w:rPr>
        <w:t>סדות הראויים והמיועדים לכך. תודה.</w:t>
      </w:r>
    </w:p>
    <w:p w14:paraId="300A87EC" w14:textId="77777777" w:rsidR="00000000" w:rsidRDefault="00B2572E">
      <w:pPr>
        <w:pStyle w:val="a0"/>
        <w:rPr>
          <w:rFonts w:hint="cs"/>
          <w:rtl/>
        </w:rPr>
      </w:pPr>
    </w:p>
    <w:p w14:paraId="1F0D2461" w14:textId="77777777" w:rsidR="00000000" w:rsidRDefault="00B2572E">
      <w:pPr>
        <w:pStyle w:val="af1"/>
        <w:rPr>
          <w:rtl/>
        </w:rPr>
      </w:pPr>
      <w:r>
        <w:rPr>
          <w:rtl/>
        </w:rPr>
        <w:t>היו"ר משה כחלון:</w:t>
      </w:r>
    </w:p>
    <w:p w14:paraId="56396731" w14:textId="77777777" w:rsidR="00000000" w:rsidRDefault="00B2572E">
      <w:pPr>
        <w:pStyle w:val="a0"/>
        <w:rPr>
          <w:rtl/>
        </w:rPr>
      </w:pPr>
    </w:p>
    <w:p w14:paraId="7338A75A" w14:textId="77777777" w:rsidR="00000000" w:rsidRDefault="00B2572E">
      <w:pPr>
        <w:pStyle w:val="a0"/>
        <w:rPr>
          <w:rFonts w:hint="cs"/>
          <w:rtl/>
        </w:rPr>
      </w:pPr>
      <w:r>
        <w:rPr>
          <w:rFonts w:hint="cs"/>
          <w:rtl/>
        </w:rPr>
        <w:t xml:space="preserve">תודה רבה. קצר וקולע. הודעת סיכום בשם סיעות האיחוד הלאומי, ש"ס ומפד"ל. חבר הכנסת אורי אריאל, בבקשה. </w:t>
      </w:r>
    </w:p>
    <w:p w14:paraId="5F791EC1" w14:textId="77777777" w:rsidR="00000000" w:rsidRDefault="00B2572E">
      <w:pPr>
        <w:pStyle w:val="a0"/>
        <w:rPr>
          <w:rFonts w:hint="cs"/>
          <w:rtl/>
        </w:rPr>
      </w:pPr>
    </w:p>
    <w:p w14:paraId="449DC414" w14:textId="77777777" w:rsidR="00000000" w:rsidRDefault="00B2572E">
      <w:pPr>
        <w:pStyle w:val="af0"/>
        <w:rPr>
          <w:rtl/>
        </w:rPr>
      </w:pPr>
      <w:r>
        <w:rPr>
          <w:rFonts w:hint="eastAsia"/>
          <w:rtl/>
        </w:rPr>
        <w:t>חיים</w:t>
      </w:r>
      <w:r>
        <w:rPr>
          <w:rtl/>
        </w:rPr>
        <w:t xml:space="preserve"> אורון (מרצ):</w:t>
      </w:r>
    </w:p>
    <w:p w14:paraId="737817AB" w14:textId="77777777" w:rsidR="00000000" w:rsidRDefault="00B2572E">
      <w:pPr>
        <w:pStyle w:val="a0"/>
        <w:rPr>
          <w:rFonts w:hint="cs"/>
          <w:rtl/>
        </w:rPr>
      </w:pPr>
    </w:p>
    <w:p w14:paraId="6130E43E" w14:textId="77777777" w:rsidR="00000000" w:rsidRDefault="00B2572E">
      <w:pPr>
        <w:pStyle w:val="a0"/>
        <w:rPr>
          <w:rFonts w:hint="cs"/>
          <w:rtl/>
        </w:rPr>
      </w:pPr>
      <w:r>
        <w:rPr>
          <w:rFonts w:hint="cs"/>
          <w:rtl/>
        </w:rPr>
        <w:t>ש"ס ומפד"ל?</w:t>
      </w:r>
    </w:p>
    <w:p w14:paraId="2BB118BC" w14:textId="77777777" w:rsidR="00000000" w:rsidRDefault="00B2572E">
      <w:pPr>
        <w:pStyle w:val="a0"/>
        <w:rPr>
          <w:rFonts w:hint="cs"/>
          <w:rtl/>
        </w:rPr>
      </w:pPr>
    </w:p>
    <w:p w14:paraId="440EA197" w14:textId="77777777" w:rsidR="00000000" w:rsidRDefault="00B2572E">
      <w:pPr>
        <w:pStyle w:val="a"/>
        <w:rPr>
          <w:rtl/>
        </w:rPr>
      </w:pPr>
      <w:bookmarkStart w:id="372" w:name="FS000000713T17_02_2004_20_20_52"/>
      <w:bookmarkStart w:id="373" w:name="_Toc67316684"/>
      <w:bookmarkEnd w:id="372"/>
      <w:r>
        <w:rPr>
          <w:rFonts w:hint="eastAsia"/>
          <w:rtl/>
        </w:rPr>
        <w:t>אורי</w:t>
      </w:r>
      <w:r>
        <w:rPr>
          <w:rtl/>
        </w:rPr>
        <w:t xml:space="preserve"> יהודה אריאל (האיחוד הלאומי - ישראל ביתנו):</w:t>
      </w:r>
      <w:bookmarkEnd w:id="373"/>
    </w:p>
    <w:p w14:paraId="0059E7AA" w14:textId="77777777" w:rsidR="00000000" w:rsidRDefault="00B2572E">
      <w:pPr>
        <w:pStyle w:val="a0"/>
        <w:rPr>
          <w:rFonts w:hint="cs"/>
          <w:rtl/>
        </w:rPr>
      </w:pPr>
    </w:p>
    <w:p w14:paraId="14191504" w14:textId="77777777" w:rsidR="00000000" w:rsidRDefault="00B2572E">
      <w:pPr>
        <w:pStyle w:val="a0"/>
        <w:rPr>
          <w:rFonts w:hint="cs"/>
          <w:rtl/>
        </w:rPr>
      </w:pPr>
      <w:r>
        <w:rPr>
          <w:rFonts w:hint="cs"/>
          <w:rtl/>
        </w:rPr>
        <w:t>אדוני היושב-ראש, חברי</w:t>
      </w:r>
      <w:r>
        <w:rPr>
          <w:rFonts w:hint="cs"/>
          <w:rtl/>
        </w:rPr>
        <w:t xml:space="preserve"> הכנסת, השרים, הצעה בשם סיעות האיחוד הלאומי, ש"ס ומפד"ל לסיכום הדיון: </w:t>
      </w:r>
    </w:p>
    <w:p w14:paraId="2147ED09" w14:textId="77777777" w:rsidR="00000000" w:rsidRDefault="00B2572E">
      <w:pPr>
        <w:pStyle w:val="a0"/>
        <w:rPr>
          <w:rFonts w:hint="cs"/>
          <w:rtl/>
        </w:rPr>
      </w:pPr>
    </w:p>
    <w:p w14:paraId="5F5D250D" w14:textId="77777777" w:rsidR="00000000" w:rsidRDefault="00B2572E">
      <w:pPr>
        <w:pStyle w:val="a0"/>
        <w:rPr>
          <w:rFonts w:hint="cs"/>
          <w:rtl/>
        </w:rPr>
      </w:pPr>
      <w:r>
        <w:rPr>
          <w:rFonts w:hint="cs"/>
          <w:rtl/>
        </w:rPr>
        <w:t xml:space="preserve">1. הכנסת מחזקת את ידי מתיישבי חבל-עזה, שכדברי שרון בעבר: "הם הציונים האמיתיים ובשבילם גבעות השומרון, הרי יהודה, חולות חבל-קטיף ונצרים אינם רק זכות היסטורית, אלא גם בית לאומי". </w:t>
      </w:r>
    </w:p>
    <w:p w14:paraId="13634B47" w14:textId="77777777" w:rsidR="00000000" w:rsidRDefault="00B2572E">
      <w:pPr>
        <w:pStyle w:val="a0"/>
        <w:rPr>
          <w:rFonts w:hint="cs"/>
          <w:rtl/>
        </w:rPr>
      </w:pPr>
    </w:p>
    <w:p w14:paraId="634B9751" w14:textId="77777777" w:rsidR="00000000" w:rsidRDefault="00B2572E">
      <w:pPr>
        <w:pStyle w:val="a0"/>
        <w:rPr>
          <w:rFonts w:hint="cs"/>
          <w:rtl/>
        </w:rPr>
      </w:pPr>
      <w:r>
        <w:rPr>
          <w:rFonts w:hint="cs"/>
          <w:rtl/>
        </w:rPr>
        <w:t>2. הכנ</w:t>
      </w:r>
      <w:r>
        <w:rPr>
          <w:rFonts w:hint="cs"/>
          <w:rtl/>
        </w:rPr>
        <w:t>סת קוראת לראש הממשלה להביא את נושא עקירת היישובים לדיון ולהכרעה בממשלה ובכנסת לפני כל מהלך מדיני אחר. תודה.</w:t>
      </w:r>
    </w:p>
    <w:p w14:paraId="65F8E4ED" w14:textId="77777777" w:rsidR="00000000" w:rsidRDefault="00B2572E">
      <w:pPr>
        <w:pStyle w:val="a0"/>
        <w:rPr>
          <w:rFonts w:hint="cs"/>
          <w:rtl/>
        </w:rPr>
      </w:pPr>
    </w:p>
    <w:p w14:paraId="18734486" w14:textId="77777777" w:rsidR="00000000" w:rsidRDefault="00B2572E">
      <w:pPr>
        <w:pStyle w:val="af1"/>
        <w:rPr>
          <w:rtl/>
        </w:rPr>
      </w:pPr>
      <w:r>
        <w:rPr>
          <w:rtl/>
        </w:rPr>
        <w:t>היו"ר משה כחלון:</w:t>
      </w:r>
    </w:p>
    <w:p w14:paraId="191875CA" w14:textId="77777777" w:rsidR="00000000" w:rsidRDefault="00B2572E">
      <w:pPr>
        <w:pStyle w:val="a0"/>
        <w:rPr>
          <w:rtl/>
        </w:rPr>
      </w:pPr>
    </w:p>
    <w:p w14:paraId="5A6B8732" w14:textId="77777777" w:rsidR="00000000" w:rsidRDefault="00B2572E">
      <w:pPr>
        <w:pStyle w:val="a0"/>
        <w:rPr>
          <w:rFonts w:hint="cs"/>
          <w:rtl/>
        </w:rPr>
      </w:pPr>
      <w:r>
        <w:rPr>
          <w:rFonts w:hint="cs"/>
          <w:rtl/>
        </w:rPr>
        <w:t xml:space="preserve">תודה רבה. הודעת סיכום מטעם סיעת חד"ש-תע"ל - חבר הכנסת עסאם מח'ול, בבקשה. </w:t>
      </w:r>
    </w:p>
    <w:p w14:paraId="6A2E6792" w14:textId="77777777" w:rsidR="00000000" w:rsidRDefault="00B2572E">
      <w:pPr>
        <w:pStyle w:val="a0"/>
        <w:rPr>
          <w:rFonts w:hint="cs"/>
          <w:rtl/>
        </w:rPr>
      </w:pPr>
      <w:r>
        <w:rPr>
          <w:rFonts w:hint="cs"/>
          <w:rtl/>
        </w:rPr>
        <w:t xml:space="preserve"> </w:t>
      </w:r>
    </w:p>
    <w:p w14:paraId="11484726" w14:textId="77777777" w:rsidR="00000000" w:rsidRDefault="00B2572E">
      <w:pPr>
        <w:pStyle w:val="a"/>
        <w:rPr>
          <w:rtl/>
        </w:rPr>
      </w:pPr>
      <w:bookmarkStart w:id="374" w:name="FS000000542T17_02_2004_20_22_12"/>
      <w:bookmarkStart w:id="375" w:name="_Toc67316685"/>
      <w:bookmarkEnd w:id="374"/>
      <w:r>
        <w:rPr>
          <w:rFonts w:hint="eastAsia"/>
          <w:rtl/>
        </w:rPr>
        <w:t>עסאם</w:t>
      </w:r>
      <w:r>
        <w:rPr>
          <w:rtl/>
        </w:rPr>
        <w:t xml:space="preserve"> מח'ול (חד"ש-תע"ל):</w:t>
      </w:r>
      <w:bookmarkEnd w:id="375"/>
    </w:p>
    <w:p w14:paraId="1CDE40FE" w14:textId="77777777" w:rsidR="00000000" w:rsidRDefault="00B2572E">
      <w:pPr>
        <w:pStyle w:val="a0"/>
        <w:rPr>
          <w:rFonts w:hint="cs"/>
          <w:rtl/>
        </w:rPr>
      </w:pPr>
    </w:p>
    <w:p w14:paraId="15700EFE" w14:textId="77777777" w:rsidR="00000000" w:rsidRDefault="00B2572E">
      <w:pPr>
        <w:pStyle w:val="a0"/>
        <w:rPr>
          <w:rFonts w:hint="cs"/>
          <w:rtl/>
        </w:rPr>
      </w:pPr>
      <w:r>
        <w:rPr>
          <w:rFonts w:hint="cs"/>
          <w:rtl/>
        </w:rPr>
        <w:t>אדוני היושב-ראש, הודעת סיכום</w:t>
      </w:r>
      <w:r>
        <w:rPr>
          <w:rFonts w:hint="cs"/>
          <w:rtl/>
        </w:rPr>
        <w:t xml:space="preserve"> מטעם סיעת חד"ש-תע"ל על התוכנית לפינוי יישובים בחבל-עזה ומשאל-עם: </w:t>
      </w:r>
    </w:p>
    <w:p w14:paraId="06FBDB07" w14:textId="77777777" w:rsidR="00000000" w:rsidRDefault="00B2572E">
      <w:pPr>
        <w:pStyle w:val="a0"/>
        <w:rPr>
          <w:rFonts w:hint="cs"/>
          <w:rtl/>
        </w:rPr>
      </w:pPr>
    </w:p>
    <w:p w14:paraId="070E4A3A" w14:textId="77777777" w:rsidR="00000000" w:rsidRDefault="00B2572E">
      <w:pPr>
        <w:pStyle w:val="a0"/>
        <w:rPr>
          <w:rFonts w:hint="cs"/>
          <w:rtl/>
        </w:rPr>
      </w:pPr>
      <w:r>
        <w:rPr>
          <w:rFonts w:hint="cs"/>
          <w:rtl/>
        </w:rPr>
        <w:t xml:space="preserve">1. הכנסת קוראת לממשלה לפנות את כל ההתנחלויות ברצועת-עזה ובגדה המערבית במסגרת הסכם שלום עם הרשות הפלסטינית. </w:t>
      </w:r>
    </w:p>
    <w:p w14:paraId="4A424CC4" w14:textId="77777777" w:rsidR="00000000" w:rsidRDefault="00B2572E">
      <w:pPr>
        <w:pStyle w:val="a0"/>
        <w:rPr>
          <w:rFonts w:hint="cs"/>
          <w:rtl/>
        </w:rPr>
      </w:pPr>
    </w:p>
    <w:p w14:paraId="6C87CFCB" w14:textId="77777777" w:rsidR="00000000" w:rsidRDefault="00B2572E">
      <w:pPr>
        <w:pStyle w:val="a0"/>
        <w:rPr>
          <w:rFonts w:hint="cs"/>
          <w:rtl/>
        </w:rPr>
      </w:pPr>
      <w:r>
        <w:rPr>
          <w:rFonts w:hint="cs"/>
          <w:rtl/>
        </w:rPr>
        <w:t xml:space="preserve">2. הכנסת קוראת לממשלה להפסיק לאלתר את הפעולות הצבאיות הנפשעות המבוצעות נגד העם </w:t>
      </w:r>
      <w:r>
        <w:rPr>
          <w:rFonts w:hint="cs"/>
          <w:rtl/>
        </w:rPr>
        <w:t xml:space="preserve">הפלסטיני בשטחי הרשות הפלסטינית ובשטחים אחרים, זאת על-פי החלטות מועצת הביטחון 402 ו-409 ועל-פי דרישת הקהילה הבין-לאומית. </w:t>
      </w:r>
    </w:p>
    <w:p w14:paraId="313BA1B9" w14:textId="77777777" w:rsidR="00000000" w:rsidRDefault="00B2572E">
      <w:pPr>
        <w:pStyle w:val="a0"/>
        <w:rPr>
          <w:rFonts w:hint="cs"/>
          <w:rtl/>
        </w:rPr>
      </w:pPr>
    </w:p>
    <w:p w14:paraId="57B7FD2A" w14:textId="77777777" w:rsidR="00000000" w:rsidRDefault="00B2572E">
      <w:pPr>
        <w:pStyle w:val="a0"/>
        <w:rPr>
          <w:rFonts w:hint="cs"/>
          <w:rtl/>
        </w:rPr>
      </w:pPr>
      <w:r>
        <w:rPr>
          <w:rFonts w:hint="cs"/>
          <w:rtl/>
        </w:rPr>
        <w:t xml:space="preserve">3. הכנסת קוראת לממשלה להסיג את הצבא מהשטחים ולהחזירו לתוך גבולות ישראל. </w:t>
      </w:r>
    </w:p>
    <w:p w14:paraId="48780E9F" w14:textId="77777777" w:rsidR="00000000" w:rsidRDefault="00B2572E">
      <w:pPr>
        <w:pStyle w:val="a0"/>
        <w:rPr>
          <w:rFonts w:hint="cs"/>
          <w:rtl/>
        </w:rPr>
      </w:pPr>
    </w:p>
    <w:p w14:paraId="40D5C5D9" w14:textId="77777777" w:rsidR="00000000" w:rsidRDefault="00B2572E">
      <w:pPr>
        <w:pStyle w:val="a0"/>
        <w:rPr>
          <w:rFonts w:hint="cs"/>
          <w:rtl/>
        </w:rPr>
      </w:pPr>
      <w:r>
        <w:rPr>
          <w:rFonts w:hint="cs"/>
          <w:rtl/>
        </w:rPr>
        <w:t>4. הכנסת קוראת לממשלה להודיע על נכונותה המיידית לחזור לשולחן</w:t>
      </w:r>
      <w:r>
        <w:rPr>
          <w:rFonts w:hint="cs"/>
          <w:rtl/>
        </w:rPr>
        <w:t xml:space="preserve"> המשא-ומתן עם הרשות הפלסטינית על בסיס כיבוד הלגיטימיות הבין-לאומית ויישום החלטות מועצת הביטחון 242 ו-338 ולראות ביוזמה הסעודית שהתקבלה על-ידי הליגה הערבית יוזמה שמאפשרת השגת שלום בין ישראל לבין העם הפלסטיני ועם כל המדינות הערביות.</w:t>
      </w:r>
    </w:p>
    <w:p w14:paraId="6413F8BC" w14:textId="77777777" w:rsidR="00000000" w:rsidRDefault="00B2572E">
      <w:pPr>
        <w:pStyle w:val="a0"/>
        <w:rPr>
          <w:rFonts w:hint="cs"/>
          <w:rtl/>
        </w:rPr>
      </w:pPr>
    </w:p>
    <w:p w14:paraId="6D3A3B81" w14:textId="77777777" w:rsidR="00000000" w:rsidRDefault="00B2572E">
      <w:pPr>
        <w:pStyle w:val="a0"/>
        <w:rPr>
          <w:rFonts w:hint="cs"/>
          <w:rtl/>
        </w:rPr>
      </w:pPr>
      <w:r>
        <w:rPr>
          <w:rFonts w:hint="cs"/>
          <w:rtl/>
        </w:rPr>
        <w:t>5. הכנסת  קובעת, שרק פתר</w:t>
      </w:r>
      <w:r>
        <w:rPr>
          <w:rFonts w:hint="cs"/>
          <w:rtl/>
        </w:rPr>
        <w:t>ון המבוסס על כיבוד זכויות כל עמי האזור להגדרה עצמית, לרבות זכות העם הפלסטיני להקמת מדינתו העצמאית בשטחים שנכבשו ביולי 1967 ובירתה ירושלים המזרחית לצדה של מדינת ישראל,  יכול להוות שלום יציב שיחזיק מעמד.</w:t>
      </w:r>
    </w:p>
    <w:p w14:paraId="6E09C3B0" w14:textId="77777777" w:rsidR="00000000" w:rsidRDefault="00B2572E">
      <w:pPr>
        <w:pStyle w:val="a0"/>
        <w:rPr>
          <w:rFonts w:hint="cs"/>
          <w:rtl/>
        </w:rPr>
      </w:pPr>
    </w:p>
    <w:p w14:paraId="07A532A6" w14:textId="77777777" w:rsidR="00000000" w:rsidRDefault="00B2572E">
      <w:pPr>
        <w:pStyle w:val="a0"/>
        <w:rPr>
          <w:rFonts w:hint="cs"/>
          <w:rtl/>
        </w:rPr>
      </w:pPr>
      <w:r>
        <w:rPr>
          <w:rFonts w:hint="cs"/>
          <w:rtl/>
        </w:rPr>
        <w:t>6. הכנסת קוראת לממשלה להפסיק את בניית החומה ולפרק לאל</w:t>
      </w:r>
      <w:r>
        <w:rPr>
          <w:rFonts w:hint="cs"/>
          <w:rtl/>
        </w:rPr>
        <w:t xml:space="preserve">תר את הקטעים שכבר נבנו. </w:t>
      </w:r>
    </w:p>
    <w:p w14:paraId="6794B995" w14:textId="77777777" w:rsidR="00000000" w:rsidRDefault="00B2572E">
      <w:pPr>
        <w:pStyle w:val="a0"/>
        <w:rPr>
          <w:rFonts w:hint="cs"/>
          <w:rtl/>
        </w:rPr>
      </w:pPr>
    </w:p>
    <w:p w14:paraId="4FA07A92" w14:textId="77777777" w:rsidR="00000000" w:rsidRDefault="00B2572E">
      <w:pPr>
        <w:pStyle w:val="af1"/>
        <w:rPr>
          <w:rtl/>
        </w:rPr>
      </w:pPr>
      <w:r>
        <w:rPr>
          <w:rtl/>
        </w:rPr>
        <w:t>היו"ר משה כחלון:</w:t>
      </w:r>
    </w:p>
    <w:p w14:paraId="5A8B0D07" w14:textId="77777777" w:rsidR="00000000" w:rsidRDefault="00B2572E">
      <w:pPr>
        <w:pStyle w:val="a0"/>
        <w:rPr>
          <w:rtl/>
        </w:rPr>
      </w:pPr>
    </w:p>
    <w:p w14:paraId="237FA527" w14:textId="77777777" w:rsidR="00000000" w:rsidRDefault="00B2572E">
      <w:pPr>
        <w:pStyle w:val="a0"/>
        <w:rPr>
          <w:rFonts w:hint="cs"/>
          <w:rtl/>
        </w:rPr>
      </w:pPr>
      <w:r>
        <w:rPr>
          <w:rFonts w:hint="cs"/>
          <w:rtl/>
        </w:rPr>
        <w:t xml:space="preserve">תודה רבה. הודעת סיכום מטעם סיעת בל"ד. חבר הכנסת ג'מאל זחאלקה, בבקשה. </w:t>
      </w:r>
    </w:p>
    <w:p w14:paraId="72EF9A50" w14:textId="77777777" w:rsidR="00000000" w:rsidRDefault="00B2572E">
      <w:pPr>
        <w:pStyle w:val="a0"/>
        <w:rPr>
          <w:rFonts w:hint="cs"/>
          <w:rtl/>
        </w:rPr>
      </w:pPr>
    </w:p>
    <w:p w14:paraId="6CFFE466" w14:textId="77777777" w:rsidR="00000000" w:rsidRDefault="00B2572E">
      <w:pPr>
        <w:pStyle w:val="af0"/>
        <w:rPr>
          <w:rtl/>
        </w:rPr>
      </w:pPr>
      <w:r>
        <w:rPr>
          <w:rFonts w:hint="eastAsia"/>
          <w:rtl/>
        </w:rPr>
        <w:t>חיים</w:t>
      </w:r>
      <w:r>
        <w:rPr>
          <w:rtl/>
        </w:rPr>
        <w:t xml:space="preserve"> אורון (מרצ):</w:t>
      </w:r>
    </w:p>
    <w:p w14:paraId="2FEA0847" w14:textId="77777777" w:rsidR="00000000" w:rsidRDefault="00B2572E">
      <w:pPr>
        <w:pStyle w:val="a0"/>
        <w:rPr>
          <w:rFonts w:hint="cs"/>
          <w:rtl/>
        </w:rPr>
      </w:pPr>
    </w:p>
    <w:p w14:paraId="404C62EF" w14:textId="77777777" w:rsidR="00000000" w:rsidRDefault="00B2572E">
      <w:pPr>
        <w:pStyle w:val="a0"/>
        <w:rPr>
          <w:rFonts w:hint="cs"/>
          <w:rtl/>
        </w:rPr>
      </w:pPr>
      <w:r>
        <w:rPr>
          <w:rFonts w:hint="cs"/>
          <w:rtl/>
        </w:rPr>
        <w:t>סיעת הליכוד מחשקת את ראש הממשלה.</w:t>
      </w:r>
    </w:p>
    <w:p w14:paraId="4D7C4E2E" w14:textId="77777777" w:rsidR="00000000" w:rsidRDefault="00B2572E">
      <w:pPr>
        <w:pStyle w:val="a0"/>
        <w:rPr>
          <w:rFonts w:hint="cs"/>
          <w:rtl/>
        </w:rPr>
      </w:pPr>
    </w:p>
    <w:p w14:paraId="34D00F02" w14:textId="77777777" w:rsidR="00000000" w:rsidRDefault="00B2572E">
      <w:pPr>
        <w:pStyle w:val="a"/>
        <w:rPr>
          <w:rtl/>
        </w:rPr>
      </w:pPr>
      <w:bookmarkStart w:id="376" w:name="FS000001061T17_02_2004_20_24_11"/>
      <w:bookmarkStart w:id="377" w:name="_Toc67316686"/>
      <w:bookmarkEnd w:id="376"/>
      <w:r>
        <w:rPr>
          <w:rFonts w:hint="eastAsia"/>
          <w:rtl/>
        </w:rPr>
        <w:t>ג</w:t>
      </w:r>
      <w:r>
        <w:rPr>
          <w:rtl/>
        </w:rPr>
        <w:t>'מאל זחאלקה (בל"ד):</w:t>
      </w:r>
      <w:bookmarkEnd w:id="377"/>
    </w:p>
    <w:p w14:paraId="2CDC8077" w14:textId="77777777" w:rsidR="00000000" w:rsidRDefault="00B2572E">
      <w:pPr>
        <w:pStyle w:val="a0"/>
        <w:rPr>
          <w:rFonts w:hint="cs"/>
          <w:rtl/>
        </w:rPr>
      </w:pPr>
    </w:p>
    <w:p w14:paraId="22392CAD" w14:textId="77777777" w:rsidR="00000000" w:rsidRDefault="00B2572E">
      <w:pPr>
        <w:pStyle w:val="a0"/>
        <w:rPr>
          <w:rFonts w:hint="cs"/>
          <w:rtl/>
        </w:rPr>
      </w:pPr>
      <w:r>
        <w:rPr>
          <w:rFonts w:hint="cs"/>
          <w:rtl/>
        </w:rPr>
        <w:t>1. הכנסת קוראת לממשלה לפנות מהגדה המערבית ומרצועת-עזה את כל ההתנחל</w:t>
      </w:r>
      <w:r>
        <w:rPr>
          <w:rFonts w:hint="cs"/>
          <w:rtl/>
        </w:rPr>
        <w:t xml:space="preserve">ויות והמחסומים ולפרק את גדר ההפרדה. </w:t>
      </w:r>
    </w:p>
    <w:p w14:paraId="06739B5A" w14:textId="77777777" w:rsidR="00000000" w:rsidRDefault="00B2572E">
      <w:pPr>
        <w:pStyle w:val="a0"/>
        <w:rPr>
          <w:rFonts w:hint="cs"/>
          <w:rtl/>
        </w:rPr>
      </w:pPr>
    </w:p>
    <w:p w14:paraId="1C1B8F82" w14:textId="77777777" w:rsidR="00000000" w:rsidRDefault="00B2572E">
      <w:pPr>
        <w:pStyle w:val="a0"/>
        <w:rPr>
          <w:rFonts w:hint="cs"/>
          <w:rtl/>
        </w:rPr>
      </w:pPr>
      <w:r>
        <w:rPr>
          <w:rFonts w:hint="cs"/>
          <w:rtl/>
        </w:rPr>
        <w:t>2. הכנסת קוראת לממשלה להתחיל מייד במשא-ומתן עם הפלסטינים על בסיס החלטות האו"ם.</w:t>
      </w:r>
    </w:p>
    <w:p w14:paraId="685D3076" w14:textId="77777777" w:rsidR="00000000" w:rsidRDefault="00B2572E">
      <w:pPr>
        <w:pStyle w:val="a0"/>
        <w:rPr>
          <w:rFonts w:hint="cs"/>
          <w:rtl/>
        </w:rPr>
      </w:pPr>
    </w:p>
    <w:p w14:paraId="5A190E96" w14:textId="77777777" w:rsidR="00000000" w:rsidRDefault="00B2572E">
      <w:pPr>
        <w:pStyle w:val="af1"/>
        <w:rPr>
          <w:rtl/>
        </w:rPr>
      </w:pPr>
      <w:r>
        <w:rPr>
          <w:rtl/>
        </w:rPr>
        <w:t>היו"ר משה כחלון:</w:t>
      </w:r>
    </w:p>
    <w:p w14:paraId="0E5163AA" w14:textId="77777777" w:rsidR="00000000" w:rsidRDefault="00B2572E">
      <w:pPr>
        <w:pStyle w:val="a0"/>
        <w:rPr>
          <w:rtl/>
        </w:rPr>
      </w:pPr>
    </w:p>
    <w:p w14:paraId="63693C0F" w14:textId="77777777" w:rsidR="00000000" w:rsidRDefault="00B2572E">
      <w:pPr>
        <w:pStyle w:val="a0"/>
        <w:rPr>
          <w:rFonts w:hint="cs"/>
          <w:rtl/>
        </w:rPr>
      </w:pPr>
      <w:r>
        <w:rPr>
          <w:rFonts w:hint="cs"/>
          <w:rtl/>
        </w:rPr>
        <w:t>תודה רבה. הודעת סיכום מטעם סיעת רע"ם. חבר הכנסת דהאמשה, בבקשה.  לאחר מכן נעבור להצבעות.</w:t>
      </w:r>
    </w:p>
    <w:p w14:paraId="5731FA58" w14:textId="77777777" w:rsidR="00000000" w:rsidRDefault="00B2572E">
      <w:pPr>
        <w:pStyle w:val="a0"/>
        <w:rPr>
          <w:rFonts w:hint="cs"/>
          <w:rtl/>
        </w:rPr>
      </w:pPr>
    </w:p>
    <w:p w14:paraId="335DD537" w14:textId="77777777" w:rsidR="00000000" w:rsidRDefault="00B2572E">
      <w:pPr>
        <w:pStyle w:val="a"/>
        <w:rPr>
          <w:rtl/>
        </w:rPr>
      </w:pPr>
      <w:bookmarkStart w:id="378" w:name="FS000000550T17_02_2004_20_24_56"/>
      <w:bookmarkStart w:id="379" w:name="_Toc67316687"/>
      <w:bookmarkEnd w:id="378"/>
      <w:r>
        <w:rPr>
          <w:rFonts w:hint="eastAsia"/>
          <w:rtl/>
        </w:rPr>
        <w:t>עבד</w:t>
      </w:r>
      <w:r>
        <w:rPr>
          <w:rtl/>
        </w:rPr>
        <w:t>-אלמאלכ דהאמשה (רע"ם):</w:t>
      </w:r>
      <w:bookmarkEnd w:id="379"/>
    </w:p>
    <w:p w14:paraId="31C97141" w14:textId="77777777" w:rsidR="00000000" w:rsidRDefault="00B2572E">
      <w:pPr>
        <w:pStyle w:val="a0"/>
        <w:rPr>
          <w:rFonts w:hint="cs"/>
          <w:rtl/>
        </w:rPr>
      </w:pPr>
    </w:p>
    <w:p w14:paraId="180A8F07" w14:textId="77777777" w:rsidR="00000000" w:rsidRDefault="00B2572E">
      <w:pPr>
        <w:pStyle w:val="a0"/>
        <w:rPr>
          <w:rFonts w:hint="cs"/>
          <w:rtl/>
        </w:rPr>
      </w:pPr>
      <w:r>
        <w:rPr>
          <w:rFonts w:hint="cs"/>
          <w:rtl/>
        </w:rPr>
        <w:t>הצעה</w:t>
      </w:r>
      <w:r>
        <w:rPr>
          <w:rFonts w:hint="cs"/>
          <w:rtl/>
        </w:rPr>
        <w:t xml:space="preserve"> לסיכום הדיון בתוכנית לפינוי יישובים מעזה ומשאל-עם, מטעם סיעת רע"ם: </w:t>
      </w:r>
    </w:p>
    <w:p w14:paraId="681DACCC" w14:textId="77777777" w:rsidR="00000000" w:rsidRDefault="00B2572E">
      <w:pPr>
        <w:pStyle w:val="a0"/>
        <w:rPr>
          <w:rFonts w:hint="cs"/>
          <w:rtl/>
        </w:rPr>
      </w:pPr>
    </w:p>
    <w:p w14:paraId="557B0339" w14:textId="77777777" w:rsidR="00000000" w:rsidRDefault="00B2572E">
      <w:pPr>
        <w:pStyle w:val="a0"/>
        <w:rPr>
          <w:rFonts w:hint="cs"/>
          <w:rtl/>
        </w:rPr>
      </w:pPr>
      <w:r>
        <w:rPr>
          <w:rFonts w:hint="cs"/>
          <w:rtl/>
        </w:rPr>
        <w:t xml:space="preserve">1. הכנסת מברכת על תוכניתו של ראש הממשלה לפינוי עזה, ואם ראש הממשלה אכן יעשה זאת יש בכך לפתוח פתח לשלום צודק ובר-קיימא עם הצד הפלסטיני ולשימת קץ למעשי העוול ושפיכות הדמים המתמשכים. </w:t>
      </w:r>
    </w:p>
    <w:p w14:paraId="6B3777DF" w14:textId="77777777" w:rsidR="00000000" w:rsidRDefault="00B2572E">
      <w:pPr>
        <w:pStyle w:val="a0"/>
        <w:rPr>
          <w:rFonts w:hint="cs"/>
          <w:rtl/>
        </w:rPr>
      </w:pPr>
    </w:p>
    <w:p w14:paraId="49FEA1DE" w14:textId="77777777" w:rsidR="00000000" w:rsidRDefault="00B2572E">
      <w:pPr>
        <w:pStyle w:val="a0"/>
        <w:rPr>
          <w:rFonts w:hint="cs"/>
          <w:rtl/>
        </w:rPr>
      </w:pPr>
      <w:r>
        <w:rPr>
          <w:rFonts w:hint="cs"/>
          <w:rtl/>
        </w:rPr>
        <w:t>2. ה</w:t>
      </w:r>
      <w:r>
        <w:rPr>
          <w:rFonts w:hint="cs"/>
          <w:rtl/>
        </w:rPr>
        <w:t xml:space="preserve">כנסת קובעת, כי לראש הממשלה ולשאר המוסדות הנבחרים יש מנדט מלא להכריע בעניין הפינוי המדובר, ואין כל צורך ללכת למשאל-עם, דבר שהוא זר להווי החוקי והחוקתי במדינה. </w:t>
      </w:r>
    </w:p>
    <w:p w14:paraId="4894A53A" w14:textId="77777777" w:rsidR="00000000" w:rsidRDefault="00B2572E">
      <w:pPr>
        <w:pStyle w:val="a0"/>
        <w:rPr>
          <w:rFonts w:hint="cs"/>
          <w:rtl/>
        </w:rPr>
      </w:pPr>
    </w:p>
    <w:p w14:paraId="09938B46" w14:textId="77777777" w:rsidR="00000000" w:rsidRDefault="00B2572E">
      <w:pPr>
        <w:pStyle w:val="a0"/>
        <w:rPr>
          <w:rFonts w:hint="cs"/>
          <w:rtl/>
        </w:rPr>
      </w:pPr>
      <w:r>
        <w:rPr>
          <w:rFonts w:hint="cs"/>
          <w:rtl/>
        </w:rPr>
        <w:t xml:space="preserve">3. הכנסת קוראת לראש הממשלה שלא למהר לצעדים חד-צדדיים, אלא לשבת עם הצד הפלסטיני ולהגיע עמו להסכם </w:t>
      </w:r>
      <w:r>
        <w:rPr>
          <w:rFonts w:hint="cs"/>
          <w:rtl/>
        </w:rPr>
        <w:t xml:space="preserve">שלום או לפתרון של קבע. </w:t>
      </w:r>
    </w:p>
    <w:p w14:paraId="7C52B0CD" w14:textId="77777777" w:rsidR="00000000" w:rsidRDefault="00B2572E">
      <w:pPr>
        <w:pStyle w:val="a0"/>
        <w:rPr>
          <w:rFonts w:hint="cs"/>
          <w:rtl/>
        </w:rPr>
      </w:pPr>
    </w:p>
    <w:p w14:paraId="0B55A768" w14:textId="77777777" w:rsidR="00000000" w:rsidRDefault="00B2572E">
      <w:pPr>
        <w:pStyle w:val="a0"/>
        <w:rPr>
          <w:rFonts w:hint="cs"/>
          <w:rtl/>
        </w:rPr>
      </w:pPr>
      <w:r>
        <w:rPr>
          <w:rFonts w:hint="cs"/>
          <w:rtl/>
        </w:rPr>
        <w:t xml:space="preserve">אם אכן כך הם פני הדברים, הצד הפלסטיני מוכן לעשות זאת  מתוך הסכם וכבוד הדדי, ורחוק מכל צעדים כפייתיים או הכנעת האחר והכתבת תנאים. </w:t>
      </w:r>
    </w:p>
    <w:p w14:paraId="7003E8DE" w14:textId="77777777" w:rsidR="00000000" w:rsidRDefault="00B2572E">
      <w:pPr>
        <w:pStyle w:val="a0"/>
        <w:rPr>
          <w:rFonts w:hint="cs"/>
          <w:rtl/>
        </w:rPr>
      </w:pPr>
    </w:p>
    <w:p w14:paraId="61096D4E" w14:textId="77777777" w:rsidR="00000000" w:rsidRDefault="00B2572E">
      <w:pPr>
        <w:pStyle w:val="af1"/>
        <w:rPr>
          <w:rtl/>
        </w:rPr>
      </w:pPr>
      <w:r>
        <w:rPr>
          <w:rtl/>
        </w:rPr>
        <w:t>היו"ר משה כחלון:</w:t>
      </w:r>
    </w:p>
    <w:p w14:paraId="41B32F77" w14:textId="77777777" w:rsidR="00000000" w:rsidRDefault="00B2572E">
      <w:pPr>
        <w:pStyle w:val="a0"/>
        <w:rPr>
          <w:rtl/>
        </w:rPr>
      </w:pPr>
    </w:p>
    <w:p w14:paraId="1230B1D0" w14:textId="77777777" w:rsidR="00000000" w:rsidRDefault="00B2572E">
      <w:pPr>
        <w:pStyle w:val="a0"/>
        <w:rPr>
          <w:rFonts w:hint="cs"/>
          <w:rtl/>
        </w:rPr>
      </w:pPr>
      <w:r>
        <w:rPr>
          <w:rFonts w:hint="cs"/>
          <w:rtl/>
        </w:rPr>
        <w:t xml:space="preserve">תודה רבה. אנחנו ניגשים להצבעה. </w:t>
      </w:r>
    </w:p>
    <w:p w14:paraId="71223A46" w14:textId="77777777" w:rsidR="00000000" w:rsidRDefault="00B2572E">
      <w:pPr>
        <w:pStyle w:val="a0"/>
        <w:rPr>
          <w:rFonts w:hint="cs"/>
          <w:rtl/>
        </w:rPr>
      </w:pPr>
    </w:p>
    <w:p w14:paraId="492274BC" w14:textId="77777777" w:rsidR="00000000" w:rsidRDefault="00B2572E">
      <w:pPr>
        <w:pStyle w:val="a0"/>
        <w:rPr>
          <w:rFonts w:hint="cs"/>
          <w:rtl/>
        </w:rPr>
      </w:pPr>
      <w:r>
        <w:rPr>
          <w:rFonts w:hint="cs"/>
          <w:rtl/>
        </w:rPr>
        <w:t>ההצבעה הראשונה היא על הצעת הסיכום מטעם סיעת רע"ם.</w:t>
      </w:r>
    </w:p>
    <w:p w14:paraId="49E519F3" w14:textId="77777777" w:rsidR="00000000" w:rsidRDefault="00B2572E">
      <w:pPr>
        <w:pStyle w:val="a0"/>
        <w:rPr>
          <w:rFonts w:hint="cs"/>
          <w:rtl/>
        </w:rPr>
      </w:pPr>
    </w:p>
    <w:p w14:paraId="75216E51" w14:textId="77777777" w:rsidR="00000000" w:rsidRDefault="00B2572E">
      <w:pPr>
        <w:pStyle w:val="ab"/>
        <w:bidi/>
        <w:rPr>
          <w:rFonts w:hint="cs"/>
          <w:rtl/>
        </w:rPr>
      </w:pPr>
      <w:r>
        <w:rPr>
          <w:rFonts w:hint="cs"/>
          <w:rtl/>
        </w:rPr>
        <w:t xml:space="preserve">הצבעה מס' 3 </w:t>
      </w:r>
    </w:p>
    <w:p w14:paraId="1E9220F9" w14:textId="77777777" w:rsidR="00000000" w:rsidRDefault="00B2572E">
      <w:pPr>
        <w:pStyle w:val="a0"/>
        <w:rPr>
          <w:rFonts w:hint="cs"/>
          <w:rtl/>
        </w:rPr>
      </w:pPr>
    </w:p>
    <w:p w14:paraId="6707BA8F" w14:textId="77777777" w:rsidR="00000000" w:rsidRDefault="00B2572E">
      <w:pPr>
        <w:pStyle w:val="ac"/>
        <w:bidi/>
        <w:rPr>
          <w:rFonts w:hint="cs"/>
          <w:rtl/>
        </w:rPr>
      </w:pPr>
      <w:r>
        <w:rPr>
          <w:rFonts w:hint="cs"/>
          <w:rtl/>
        </w:rPr>
        <w:t>בעד הצעת הסיכום שהביא חבר הכנסת עבד-אלמאלכ דהאמשה - 6</w:t>
      </w:r>
    </w:p>
    <w:p w14:paraId="2E8CF271" w14:textId="77777777" w:rsidR="00000000" w:rsidRDefault="00B2572E">
      <w:pPr>
        <w:pStyle w:val="ac"/>
        <w:bidi/>
        <w:rPr>
          <w:rFonts w:hint="cs"/>
          <w:rtl/>
        </w:rPr>
      </w:pPr>
      <w:r>
        <w:rPr>
          <w:rFonts w:hint="cs"/>
          <w:rtl/>
        </w:rPr>
        <w:t>נגד - 18</w:t>
      </w:r>
    </w:p>
    <w:p w14:paraId="703DA181" w14:textId="77777777" w:rsidR="00000000" w:rsidRDefault="00B2572E">
      <w:pPr>
        <w:pStyle w:val="ac"/>
        <w:bidi/>
        <w:rPr>
          <w:rFonts w:hint="cs"/>
          <w:rtl/>
        </w:rPr>
      </w:pPr>
      <w:r>
        <w:rPr>
          <w:rFonts w:hint="cs"/>
          <w:rtl/>
        </w:rPr>
        <w:t>נמנעים - 4</w:t>
      </w:r>
    </w:p>
    <w:p w14:paraId="0769C482" w14:textId="77777777" w:rsidR="00000000" w:rsidRDefault="00B2572E">
      <w:pPr>
        <w:pStyle w:val="ad"/>
        <w:bidi/>
        <w:rPr>
          <w:rFonts w:hint="cs"/>
          <w:rtl/>
        </w:rPr>
      </w:pPr>
      <w:r>
        <w:rPr>
          <w:rFonts w:hint="cs"/>
          <w:rtl/>
        </w:rPr>
        <w:t xml:space="preserve">הצעת הסיכום שהביא חבר הכנסת עבד-אלמאלכ דהאמשה לא נתקבלה. </w:t>
      </w:r>
    </w:p>
    <w:p w14:paraId="7FA45F67" w14:textId="77777777" w:rsidR="00000000" w:rsidRDefault="00B2572E">
      <w:pPr>
        <w:pStyle w:val="a0"/>
        <w:rPr>
          <w:rFonts w:hint="cs"/>
          <w:rtl/>
        </w:rPr>
      </w:pPr>
    </w:p>
    <w:p w14:paraId="5FECEAC0" w14:textId="77777777" w:rsidR="00000000" w:rsidRDefault="00B2572E">
      <w:pPr>
        <w:pStyle w:val="af1"/>
        <w:rPr>
          <w:rtl/>
        </w:rPr>
      </w:pPr>
      <w:r>
        <w:rPr>
          <w:rtl/>
        </w:rPr>
        <w:t>היו"ר משה כחלון:</w:t>
      </w:r>
    </w:p>
    <w:p w14:paraId="1EF6BD2A" w14:textId="77777777" w:rsidR="00000000" w:rsidRDefault="00B2572E">
      <w:pPr>
        <w:pStyle w:val="a0"/>
        <w:rPr>
          <w:rtl/>
        </w:rPr>
      </w:pPr>
    </w:p>
    <w:p w14:paraId="7AC3BFEF" w14:textId="77777777" w:rsidR="00000000" w:rsidRDefault="00B2572E">
      <w:pPr>
        <w:pStyle w:val="a0"/>
        <w:rPr>
          <w:rFonts w:hint="cs"/>
          <w:rtl/>
        </w:rPr>
      </w:pPr>
      <w:r>
        <w:rPr>
          <w:rFonts w:hint="cs"/>
          <w:rtl/>
        </w:rPr>
        <w:t xml:space="preserve">שישה בעד, 18 נגד וארבעה נמנעים. ההצעה לא נתקבלה. </w:t>
      </w:r>
    </w:p>
    <w:p w14:paraId="42A71F32" w14:textId="77777777" w:rsidR="00000000" w:rsidRDefault="00B2572E">
      <w:pPr>
        <w:pStyle w:val="a0"/>
        <w:rPr>
          <w:rFonts w:hint="cs"/>
          <w:rtl/>
        </w:rPr>
      </w:pPr>
      <w:r>
        <w:rPr>
          <w:rFonts w:hint="cs"/>
          <w:rtl/>
        </w:rPr>
        <w:tab/>
      </w:r>
    </w:p>
    <w:p w14:paraId="2064A63F" w14:textId="77777777" w:rsidR="00000000" w:rsidRDefault="00B2572E">
      <w:pPr>
        <w:pStyle w:val="a0"/>
        <w:rPr>
          <w:rFonts w:hint="cs"/>
          <w:rtl/>
        </w:rPr>
      </w:pPr>
      <w:r>
        <w:rPr>
          <w:rFonts w:hint="cs"/>
          <w:rtl/>
        </w:rPr>
        <w:t>אנחנו מצביעים עתה על  הודעת הסיכום מט</w:t>
      </w:r>
      <w:r>
        <w:rPr>
          <w:rFonts w:hint="cs"/>
          <w:rtl/>
        </w:rPr>
        <w:t>עם סיעת בל"ד. מי בעד? מי  נגד?</w:t>
      </w:r>
    </w:p>
    <w:p w14:paraId="504A73A3" w14:textId="77777777" w:rsidR="00000000" w:rsidRDefault="00B2572E">
      <w:pPr>
        <w:pStyle w:val="a0"/>
        <w:rPr>
          <w:rtl/>
        </w:rPr>
      </w:pPr>
    </w:p>
    <w:p w14:paraId="53430942" w14:textId="77777777" w:rsidR="00000000" w:rsidRDefault="00B2572E">
      <w:pPr>
        <w:pStyle w:val="a0"/>
        <w:rPr>
          <w:rFonts w:hint="cs"/>
          <w:rtl/>
        </w:rPr>
      </w:pPr>
    </w:p>
    <w:p w14:paraId="4DC70909" w14:textId="77777777" w:rsidR="00000000" w:rsidRDefault="00B2572E">
      <w:pPr>
        <w:pStyle w:val="ab"/>
        <w:bidi/>
        <w:rPr>
          <w:rFonts w:hint="cs"/>
          <w:rtl/>
        </w:rPr>
      </w:pPr>
      <w:r>
        <w:rPr>
          <w:rFonts w:hint="cs"/>
          <w:rtl/>
        </w:rPr>
        <w:t>הצבעה מס' 4</w:t>
      </w:r>
    </w:p>
    <w:p w14:paraId="67B272DD" w14:textId="77777777" w:rsidR="00000000" w:rsidRDefault="00B2572E">
      <w:pPr>
        <w:pStyle w:val="ac"/>
        <w:bidi/>
        <w:rPr>
          <w:rFonts w:hint="cs"/>
          <w:rtl/>
        </w:rPr>
      </w:pPr>
    </w:p>
    <w:p w14:paraId="43ED64E6" w14:textId="77777777" w:rsidR="00000000" w:rsidRDefault="00B2572E">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6 </w:t>
      </w:r>
    </w:p>
    <w:p w14:paraId="05449284" w14:textId="77777777" w:rsidR="00000000" w:rsidRDefault="00B2572E">
      <w:pPr>
        <w:pStyle w:val="ac"/>
        <w:bidi/>
        <w:rPr>
          <w:rFonts w:hint="cs"/>
          <w:rtl/>
        </w:rPr>
      </w:pPr>
      <w:r>
        <w:rPr>
          <w:rFonts w:hint="cs"/>
          <w:rtl/>
        </w:rPr>
        <w:t>נגד - 20</w:t>
      </w:r>
    </w:p>
    <w:p w14:paraId="32B585F4" w14:textId="77777777" w:rsidR="00000000" w:rsidRDefault="00B2572E">
      <w:pPr>
        <w:pStyle w:val="ac"/>
        <w:bidi/>
        <w:rPr>
          <w:rFonts w:hint="cs"/>
          <w:rtl/>
        </w:rPr>
      </w:pPr>
      <w:r>
        <w:rPr>
          <w:rFonts w:hint="cs"/>
          <w:rtl/>
        </w:rPr>
        <w:t>נמנעים - 4</w:t>
      </w:r>
    </w:p>
    <w:p w14:paraId="78E0BDB9" w14:textId="77777777" w:rsidR="00000000" w:rsidRDefault="00B2572E">
      <w:pPr>
        <w:pStyle w:val="ad"/>
        <w:bidi/>
        <w:rPr>
          <w:rFonts w:hint="cs"/>
          <w:rtl/>
        </w:rPr>
      </w:pPr>
      <w:r>
        <w:rPr>
          <w:rFonts w:hint="cs"/>
          <w:rtl/>
        </w:rPr>
        <w:t xml:space="preserve">הצעת הסיכום שהביא חבר הכנסת ג'מאל זחאלקה לא נתקבלה. </w:t>
      </w:r>
    </w:p>
    <w:p w14:paraId="60DB6B79" w14:textId="77777777" w:rsidR="00000000" w:rsidRDefault="00B2572E">
      <w:pPr>
        <w:pStyle w:val="af1"/>
        <w:rPr>
          <w:rFonts w:hint="cs"/>
          <w:rtl/>
        </w:rPr>
      </w:pPr>
    </w:p>
    <w:p w14:paraId="5CB6F82B" w14:textId="77777777" w:rsidR="00000000" w:rsidRDefault="00B2572E">
      <w:pPr>
        <w:pStyle w:val="af1"/>
        <w:rPr>
          <w:rtl/>
        </w:rPr>
      </w:pPr>
      <w:r>
        <w:rPr>
          <w:rtl/>
        </w:rPr>
        <w:t>היו"ר משה כחלון:</w:t>
      </w:r>
    </w:p>
    <w:p w14:paraId="725B6315" w14:textId="77777777" w:rsidR="00000000" w:rsidRDefault="00B2572E">
      <w:pPr>
        <w:pStyle w:val="a0"/>
        <w:rPr>
          <w:rtl/>
        </w:rPr>
      </w:pPr>
    </w:p>
    <w:p w14:paraId="36F51830" w14:textId="77777777" w:rsidR="00000000" w:rsidRDefault="00B2572E">
      <w:pPr>
        <w:pStyle w:val="a0"/>
        <w:rPr>
          <w:rFonts w:hint="cs"/>
          <w:rtl/>
        </w:rPr>
      </w:pPr>
      <w:r>
        <w:rPr>
          <w:rFonts w:hint="cs"/>
          <w:rtl/>
        </w:rPr>
        <w:t>שישה בעד, 20 נגד וארבעה נמנעים. ההצעה לא נתקבלה.</w:t>
      </w:r>
    </w:p>
    <w:p w14:paraId="73ADB124" w14:textId="77777777" w:rsidR="00000000" w:rsidRDefault="00B2572E">
      <w:pPr>
        <w:pStyle w:val="a0"/>
        <w:rPr>
          <w:rFonts w:hint="cs"/>
          <w:rtl/>
        </w:rPr>
      </w:pPr>
    </w:p>
    <w:p w14:paraId="6971ABC2" w14:textId="77777777" w:rsidR="00000000" w:rsidRDefault="00B2572E">
      <w:pPr>
        <w:pStyle w:val="a0"/>
        <w:rPr>
          <w:rFonts w:hint="cs"/>
          <w:rtl/>
        </w:rPr>
      </w:pPr>
      <w:r>
        <w:rPr>
          <w:rFonts w:hint="cs"/>
          <w:rtl/>
        </w:rPr>
        <w:t>אנחנו מצביעים עתה</w:t>
      </w:r>
      <w:r>
        <w:rPr>
          <w:rFonts w:hint="cs"/>
          <w:rtl/>
        </w:rPr>
        <w:t xml:space="preserve"> על הודעת הסיכום מטעם סיעת חד"ש-תע"ל.</w:t>
      </w:r>
    </w:p>
    <w:p w14:paraId="48D73114" w14:textId="77777777" w:rsidR="00000000" w:rsidRDefault="00B2572E">
      <w:pPr>
        <w:pStyle w:val="a0"/>
        <w:rPr>
          <w:rFonts w:hint="cs"/>
          <w:rtl/>
        </w:rPr>
      </w:pPr>
    </w:p>
    <w:p w14:paraId="0282B2EC" w14:textId="77777777" w:rsidR="00000000" w:rsidRDefault="00B2572E">
      <w:pPr>
        <w:pStyle w:val="ab"/>
        <w:bidi/>
        <w:rPr>
          <w:rFonts w:hint="cs"/>
          <w:rtl/>
        </w:rPr>
      </w:pPr>
      <w:r>
        <w:rPr>
          <w:rFonts w:hint="cs"/>
          <w:rtl/>
        </w:rPr>
        <w:t>הצבעה מס' 5</w:t>
      </w:r>
    </w:p>
    <w:p w14:paraId="6B16B55D" w14:textId="77777777" w:rsidR="00000000" w:rsidRDefault="00B2572E">
      <w:pPr>
        <w:pStyle w:val="a0"/>
        <w:rPr>
          <w:rFonts w:hint="cs"/>
          <w:rtl/>
        </w:rPr>
      </w:pPr>
    </w:p>
    <w:p w14:paraId="6138A261" w14:textId="77777777" w:rsidR="00000000" w:rsidRDefault="00B2572E">
      <w:pPr>
        <w:pStyle w:val="ac"/>
        <w:bidi/>
        <w:rPr>
          <w:rFonts w:hint="cs"/>
          <w:rtl/>
        </w:rPr>
      </w:pPr>
      <w:r>
        <w:rPr>
          <w:rFonts w:hint="cs"/>
          <w:rtl/>
        </w:rPr>
        <w:t xml:space="preserve">בעד הצעת הסיכום שהביא חבר הכנסת עסאם מח'ול -  6 </w:t>
      </w:r>
    </w:p>
    <w:p w14:paraId="54BA3BE1" w14:textId="77777777" w:rsidR="00000000" w:rsidRDefault="00B2572E">
      <w:pPr>
        <w:pStyle w:val="ac"/>
        <w:bidi/>
        <w:rPr>
          <w:rFonts w:hint="cs"/>
          <w:rtl/>
        </w:rPr>
      </w:pPr>
      <w:r>
        <w:rPr>
          <w:rFonts w:hint="cs"/>
          <w:rtl/>
        </w:rPr>
        <w:t xml:space="preserve">נגד - 21 </w:t>
      </w:r>
    </w:p>
    <w:p w14:paraId="0797FC03" w14:textId="77777777" w:rsidR="00000000" w:rsidRDefault="00B2572E">
      <w:pPr>
        <w:pStyle w:val="ac"/>
        <w:bidi/>
        <w:rPr>
          <w:rFonts w:hint="cs"/>
          <w:rtl/>
        </w:rPr>
      </w:pPr>
      <w:r>
        <w:rPr>
          <w:rFonts w:hint="cs"/>
          <w:rtl/>
        </w:rPr>
        <w:t>נמנעים - 3</w:t>
      </w:r>
    </w:p>
    <w:p w14:paraId="6CABA753" w14:textId="77777777" w:rsidR="00000000" w:rsidRDefault="00B2572E">
      <w:pPr>
        <w:pStyle w:val="ad"/>
        <w:bidi/>
        <w:rPr>
          <w:rFonts w:hint="cs"/>
          <w:rtl/>
        </w:rPr>
      </w:pPr>
      <w:r>
        <w:rPr>
          <w:rFonts w:hint="cs"/>
          <w:rtl/>
        </w:rPr>
        <w:t>הצעת הסיכום שהביא חבר הכנסת עסאם מח'ול לא נתקבלה.</w:t>
      </w:r>
    </w:p>
    <w:p w14:paraId="103F09C0" w14:textId="77777777" w:rsidR="00000000" w:rsidRDefault="00B2572E">
      <w:pPr>
        <w:pStyle w:val="a0"/>
        <w:rPr>
          <w:rFonts w:hint="cs"/>
          <w:rtl/>
        </w:rPr>
      </w:pPr>
    </w:p>
    <w:p w14:paraId="5D65C21F" w14:textId="77777777" w:rsidR="00000000" w:rsidRDefault="00B2572E">
      <w:pPr>
        <w:pStyle w:val="af1"/>
        <w:rPr>
          <w:rtl/>
        </w:rPr>
      </w:pPr>
      <w:r>
        <w:rPr>
          <w:rtl/>
        </w:rPr>
        <w:t>היו"ר משה כחלון:</w:t>
      </w:r>
    </w:p>
    <w:p w14:paraId="23D50205" w14:textId="77777777" w:rsidR="00000000" w:rsidRDefault="00B2572E">
      <w:pPr>
        <w:pStyle w:val="a0"/>
        <w:rPr>
          <w:rtl/>
        </w:rPr>
      </w:pPr>
    </w:p>
    <w:p w14:paraId="3DBB3CBA" w14:textId="77777777" w:rsidR="00000000" w:rsidRDefault="00B2572E">
      <w:pPr>
        <w:pStyle w:val="a0"/>
        <w:rPr>
          <w:rFonts w:hint="cs"/>
          <w:rtl/>
        </w:rPr>
      </w:pPr>
      <w:r>
        <w:rPr>
          <w:rFonts w:hint="cs"/>
          <w:rtl/>
        </w:rPr>
        <w:t xml:space="preserve">שישה בעד, 21 מתנגדים ושלושה נמנעים. ההצעה לא נתקבלה. </w:t>
      </w:r>
    </w:p>
    <w:p w14:paraId="53158D47" w14:textId="77777777" w:rsidR="00000000" w:rsidRDefault="00B2572E">
      <w:pPr>
        <w:pStyle w:val="a0"/>
        <w:rPr>
          <w:rFonts w:hint="cs"/>
          <w:rtl/>
        </w:rPr>
      </w:pPr>
    </w:p>
    <w:p w14:paraId="7CD9B13C" w14:textId="77777777" w:rsidR="00000000" w:rsidRDefault="00B2572E">
      <w:pPr>
        <w:pStyle w:val="a0"/>
        <w:rPr>
          <w:rFonts w:hint="cs"/>
          <w:rtl/>
        </w:rPr>
      </w:pPr>
      <w:r>
        <w:rPr>
          <w:rFonts w:hint="cs"/>
          <w:rtl/>
        </w:rPr>
        <w:t>אנחנו עובר</w:t>
      </w:r>
      <w:r>
        <w:rPr>
          <w:rFonts w:hint="cs"/>
          <w:rtl/>
        </w:rPr>
        <w:t>ים להצעה בשם סיעות האיחוד הלאומי, מפד"ל וש"ס.</w:t>
      </w:r>
    </w:p>
    <w:p w14:paraId="46713FD6" w14:textId="77777777" w:rsidR="00000000" w:rsidRDefault="00B2572E">
      <w:pPr>
        <w:pStyle w:val="a0"/>
        <w:rPr>
          <w:rFonts w:hint="cs"/>
          <w:rtl/>
        </w:rPr>
      </w:pPr>
    </w:p>
    <w:p w14:paraId="01AAC418" w14:textId="77777777" w:rsidR="00000000" w:rsidRDefault="00B2572E">
      <w:pPr>
        <w:pStyle w:val="ab"/>
        <w:bidi/>
        <w:rPr>
          <w:rFonts w:hint="cs"/>
          <w:rtl/>
        </w:rPr>
      </w:pPr>
      <w:r>
        <w:rPr>
          <w:rFonts w:hint="cs"/>
          <w:rtl/>
        </w:rPr>
        <w:t>הצבעה מס' 6</w:t>
      </w:r>
    </w:p>
    <w:p w14:paraId="0F318DE9" w14:textId="77777777" w:rsidR="00000000" w:rsidRDefault="00B2572E">
      <w:pPr>
        <w:pStyle w:val="a0"/>
        <w:rPr>
          <w:rFonts w:hint="cs"/>
          <w:rtl/>
        </w:rPr>
      </w:pPr>
    </w:p>
    <w:p w14:paraId="7B1DD82B" w14:textId="77777777" w:rsidR="00000000" w:rsidRDefault="00B2572E">
      <w:pPr>
        <w:pStyle w:val="ac"/>
        <w:bidi/>
        <w:rPr>
          <w:rFonts w:hint="cs"/>
          <w:rtl/>
        </w:rPr>
      </w:pPr>
      <w:r>
        <w:rPr>
          <w:rFonts w:hint="cs"/>
          <w:rtl/>
        </w:rPr>
        <w:t xml:space="preserve">בעד הצעת הסיכום שהביא חבר הכנסת אורי יהודה אריאל </w:t>
      </w:r>
      <w:r>
        <w:rPr>
          <w:rtl/>
        </w:rPr>
        <w:t>–</w:t>
      </w:r>
      <w:r>
        <w:rPr>
          <w:rFonts w:hint="cs"/>
          <w:rtl/>
        </w:rPr>
        <w:t xml:space="preserve"> 17 </w:t>
      </w:r>
    </w:p>
    <w:p w14:paraId="42FAE720" w14:textId="77777777" w:rsidR="00000000" w:rsidRDefault="00B2572E">
      <w:pPr>
        <w:pStyle w:val="ac"/>
        <w:bidi/>
        <w:rPr>
          <w:rFonts w:hint="cs"/>
          <w:rtl/>
        </w:rPr>
      </w:pPr>
      <w:r>
        <w:rPr>
          <w:rFonts w:hint="cs"/>
          <w:rtl/>
        </w:rPr>
        <w:t xml:space="preserve">נגד - 10 </w:t>
      </w:r>
    </w:p>
    <w:p w14:paraId="2E819A0E" w14:textId="77777777" w:rsidR="00000000" w:rsidRDefault="00B2572E">
      <w:pPr>
        <w:pStyle w:val="ac"/>
        <w:bidi/>
        <w:rPr>
          <w:rFonts w:hint="cs"/>
          <w:rtl/>
        </w:rPr>
      </w:pPr>
      <w:r>
        <w:rPr>
          <w:rFonts w:hint="cs"/>
          <w:rtl/>
        </w:rPr>
        <w:t xml:space="preserve">נמנעים - אין </w:t>
      </w:r>
    </w:p>
    <w:p w14:paraId="3CFFE659" w14:textId="77777777" w:rsidR="00000000" w:rsidRDefault="00B2572E">
      <w:pPr>
        <w:pStyle w:val="ad"/>
        <w:bidi/>
        <w:rPr>
          <w:rFonts w:hint="cs"/>
          <w:rtl/>
        </w:rPr>
      </w:pPr>
      <w:r>
        <w:rPr>
          <w:rFonts w:hint="cs"/>
          <w:rtl/>
        </w:rPr>
        <w:t xml:space="preserve">הצעת הסיכום שהביא חבר הכנסת אורי יהודה אריאל נתקבלה. </w:t>
      </w:r>
    </w:p>
    <w:p w14:paraId="4034C750" w14:textId="77777777" w:rsidR="00000000" w:rsidRDefault="00B2572E">
      <w:pPr>
        <w:pStyle w:val="a0"/>
        <w:rPr>
          <w:rFonts w:hint="cs"/>
          <w:rtl/>
        </w:rPr>
      </w:pPr>
    </w:p>
    <w:p w14:paraId="43CF1FE1" w14:textId="77777777" w:rsidR="00000000" w:rsidRDefault="00B2572E">
      <w:pPr>
        <w:pStyle w:val="af1"/>
        <w:rPr>
          <w:rtl/>
        </w:rPr>
      </w:pPr>
      <w:r>
        <w:rPr>
          <w:rtl/>
        </w:rPr>
        <w:t>היו"ר משה כחלון:</w:t>
      </w:r>
    </w:p>
    <w:p w14:paraId="7C06D014" w14:textId="77777777" w:rsidR="00000000" w:rsidRDefault="00B2572E">
      <w:pPr>
        <w:pStyle w:val="a0"/>
        <w:rPr>
          <w:rtl/>
        </w:rPr>
      </w:pPr>
    </w:p>
    <w:p w14:paraId="2C698B33" w14:textId="77777777" w:rsidR="00000000" w:rsidRDefault="00B2572E">
      <w:pPr>
        <w:pStyle w:val="a0"/>
        <w:rPr>
          <w:rFonts w:hint="cs"/>
          <w:rtl/>
        </w:rPr>
      </w:pPr>
      <w:r>
        <w:rPr>
          <w:rFonts w:hint="cs"/>
          <w:rtl/>
        </w:rPr>
        <w:t>17 בעד, עשרה נגד ואין נמנעים. הצעת הסיכום של</w:t>
      </w:r>
      <w:r>
        <w:rPr>
          <w:rFonts w:hint="cs"/>
          <w:rtl/>
        </w:rPr>
        <w:t xml:space="preserve"> סיעות האיחוד הלאומי, מפד"ל וש"ס התקבלה. </w:t>
      </w:r>
    </w:p>
    <w:p w14:paraId="680DE7C9" w14:textId="77777777" w:rsidR="00000000" w:rsidRDefault="00B2572E">
      <w:pPr>
        <w:pStyle w:val="a0"/>
        <w:rPr>
          <w:rFonts w:hint="cs"/>
          <w:rtl/>
        </w:rPr>
      </w:pPr>
    </w:p>
    <w:p w14:paraId="7881F610" w14:textId="77777777" w:rsidR="00000000" w:rsidRDefault="00B2572E">
      <w:pPr>
        <w:pStyle w:val="a0"/>
        <w:rPr>
          <w:rFonts w:hint="cs"/>
          <w:rtl/>
        </w:rPr>
      </w:pPr>
      <w:r>
        <w:rPr>
          <w:rFonts w:hint="cs"/>
          <w:rtl/>
        </w:rPr>
        <w:t>אנחנו עוברים להצבעה על הודעת הסיכום מטעם סיעת שינוי.</w:t>
      </w:r>
    </w:p>
    <w:p w14:paraId="2CC9C12B" w14:textId="77777777" w:rsidR="00000000" w:rsidRDefault="00B2572E">
      <w:pPr>
        <w:pStyle w:val="a0"/>
        <w:rPr>
          <w:rFonts w:hint="cs"/>
          <w:rtl/>
        </w:rPr>
      </w:pPr>
    </w:p>
    <w:p w14:paraId="5304641D" w14:textId="77777777" w:rsidR="00000000" w:rsidRDefault="00B2572E">
      <w:pPr>
        <w:pStyle w:val="ab"/>
        <w:bidi/>
        <w:rPr>
          <w:rFonts w:hint="cs"/>
          <w:rtl/>
        </w:rPr>
      </w:pPr>
      <w:r>
        <w:rPr>
          <w:rFonts w:hint="cs"/>
          <w:rtl/>
        </w:rPr>
        <w:t>הצבעה מס' 7</w:t>
      </w:r>
    </w:p>
    <w:p w14:paraId="6A81900A" w14:textId="77777777" w:rsidR="00000000" w:rsidRDefault="00B2572E">
      <w:pPr>
        <w:pStyle w:val="a0"/>
        <w:rPr>
          <w:rFonts w:hint="cs"/>
          <w:rtl/>
        </w:rPr>
      </w:pPr>
    </w:p>
    <w:p w14:paraId="077FB1DE" w14:textId="77777777" w:rsidR="00000000" w:rsidRDefault="00B2572E">
      <w:pPr>
        <w:pStyle w:val="ac"/>
        <w:bidi/>
        <w:rPr>
          <w:rFonts w:hint="cs"/>
          <w:rtl/>
        </w:rPr>
      </w:pPr>
      <w:r>
        <w:rPr>
          <w:rFonts w:hint="cs"/>
          <w:rtl/>
        </w:rPr>
        <w:t xml:space="preserve">בעד הצעת הסיכום שהביא חבר הכנסת רוני בריזון </w:t>
      </w:r>
      <w:r>
        <w:rPr>
          <w:rtl/>
        </w:rPr>
        <w:t>–</w:t>
      </w:r>
      <w:r>
        <w:rPr>
          <w:rFonts w:hint="cs"/>
          <w:rtl/>
        </w:rPr>
        <w:t xml:space="preserve"> 6 </w:t>
      </w:r>
    </w:p>
    <w:p w14:paraId="48D74A25" w14:textId="77777777" w:rsidR="00000000" w:rsidRDefault="00B2572E">
      <w:pPr>
        <w:pStyle w:val="ac"/>
        <w:bidi/>
        <w:rPr>
          <w:rFonts w:hint="cs"/>
          <w:rtl/>
        </w:rPr>
      </w:pPr>
      <w:r>
        <w:rPr>
          <w:rFonts w:hint="cs"/>
          <w:rtl/>
        </w:rPr>
        <w:t xml:space="preserve">נגד - 13 </w:t>
      </w:r>
    </w:p>
    <w:p w14:paraId="064445A3" w14:textId="77777777" w:rsidR="00000000" w:rsidRDefault="00B2572E">
      <w:pPr>
        <w:pStyle w:val="ac"/>
        <w:bidi/>
        <w:rPr>
          <w:rFonts w:hint="cs"/>
          <w:rtl/>
        </w:rPr>
      </w:pPr>
      <w:r>
        <w:rPr>
          <w:rFonts w:hint="cs"/>
          <w:rtl/>
        </w:rPr>
        <w:t>נמנעים - 5</w:t>
      </w:r>
    </w:p>
    <w:p w14:paraId="043029AD" w14:textId="77777777" w:rsidR="00000000" w:rsidRDefault="00B2572E">
      <w:pPr>
        <w:pStyle w:val="ad"/>
        <w:bidi/>
        <w:rPr>
          <w:rFonts w:hint="cs"/>
          <w:rtl/>
        </w:rPr>
      </w:pPr>
      <w:r>
        <w:rPr>
          <w:rFonts w:hint="cs"/>
          <w:rtl/>
        </w:rPr>
        <w:t xml:space="preserve">הצעת הסיכום שהביא חבר הכנסת רוני בריזון לא נתקבלה. </w:t>
      </w:r>
    </w:p>
    <w:p w14:paraId="46BB92CF" w14:textId="77777777" w:rsidR="00000000" w:rsidRDefault="00B2572E">
      <w:pPr>
        <w:pStyle w:val="a0"/>
        <w:rPr>
          <w:rFonts w:hint="cs"/>
          <w:rtl/>
        </w:rPr>
      </w:pPr>
    </w:p>
    <w:p w14:paraId="24FBFB8C" w14:textId="77777777" w:rsidR="00000000" w:rsidRDefault="00B2572E">
      <w:pPr>
        <w:pStyle w:val="af1"/>
        <w:rPr>
          <w:rtl/>
        </w:rPr>
      </w:pPr>
      <w:r>
        <w:rPr>
          <w:rtl/>
        </w:rPr>
        <w:t>היו"ר משה כחלון:</w:t>
      </w:r>
    </w:p>
    <w:p w14:paraId="71EDF65C" w14:textId="77777777" w:rsidR="00000000" w:rsidRDefault="00B2572E">
      <w:pPr>
        <w:pStyle w:val="a0"/>
        <w:rPr>
          <w:rtl/>
        </w:rPr>
      </w:pPr>
    </w:p>
    <w:p w14:paraId="511112B8" w14:textId="77777777" w:rsidR="00000000" w:rsidRDefault="00B2572E">
      <w:pPr>
        <w:pStyle w:val="a0"/>
        <w:rPr>
          <w:rFonts w:hint="cs"/>
          <w:rtl/>
        </w:rPr>
      </w:pPr>
      <w:r>
        <w:rPr>
          <w:rFonts w:hint="cs"/>
          <w:rtl/>
        </w:rPr>
        <w:t xml:space="preserve">שישה </w:t>
      </w:r>
      <w:r>
        <w:rPr>
          <w:rFonts w:hint="cs"/>
          <w:rtl/>
        </w:rPr>
        <w:t xml:space="preserve">בעד, 13 נגד, חמישה נמנעים. הודעת הסיכום מטעם שינוי לא נתקבלה. </w:t>
      </w:r>
    </w:p>
    <w:p w14:paraId="1707FAE2" w14:textId="77777777" w:rsidR="00000000" w:rsidRDefault="00B2572E">
      <w:pPr>
        <w:pStyle w:val="a0"/>
        <w:rPr>
          <w:rFonts w:hint="cs"/>
          <w:rtl/>
        </w:rPr>
      </w:pPr>
    </w:p>
    <w:p w14:paraId="28306201" w14:textId="77777777" w:rsidR="00000000" w:rsidRDefault="00B2572E">
      <w:pPr>
        <w:pStyle w:val="a0"/>
        <w:rPr>
          <w:rFonts w:hint="cs"/>
          <w:rtl/>
        </w:rPr>
      </w:pPr>
      <w:r>
        <w:rPr>
          <w:rFonts w:hint="cs"/>
          <w:rtl/>
        </w:rPr>
        <w:t>אנו מצביעים על הודעת הסיכום מטעם סיעת עם אחד, מרצ והעבודה.</w:t>
      </w:r>
    </w:p>
    <w:p w14:paraId="632C9927" w14:textId="77777777" w:rsidR="00000000" w:rsidRDefault="00B2572E">
      <w:pPr>
        <w:pStyle w:val="a0"/>
        <w:ind w:firstLine="0"/>
        <w:rPr>
          <w:rFonts w:hint="cs"/>
          <w:rtl/>
        </w:rPr>
      </w:pPr>
    </w:p>
    <w:p w14:paraId="40FC5060" w14:textId="77777777" w:rsidR="00000000" w:rsidRDefault="00B2572E">
      <w:pPr>
        <w:pStyle w:val="ab"/>
        <w:bidi/>
        <w:rPr>
          <w:rFonts w:hint="cs"/>
          <w:rtl/>
        </w:rPr>
      </w:pPr>
      <w:r>
        <w:rPr>
          <w:rFonts w:hint="cs"/>
          <w:rtl/>
        </w:rPr>
        <w:t>הצבעה מס' 8</w:t>
      </w:r>
    </w:p>
    <w:p w14:paraId="2AA4393C" w14:textId="77777777" w:rsidR="00000000" w:rsidRDefault="00B2572E">
      <w:pPr>
        <w:pStyle w:val="a0"/>
        <w:rPr>
          <w:rFonts w:hint="cs"/>
          <w:rtl/>
        </w:rPr>
      </w:pPr>
    </w:p>
    <w:p w14:paraId="79347BC6" w14:textId="77777777" w:rsidR="00000000" w:rsidRDefault="00B2572E">
      <w:pPr>
        <w:pStyle w:val="ac"/>
        <w:bidi/>
        <w:rPr>
          <w:rFonts w:hint="cs"/>
          <w:rtl/>
        </w:rPr>
      </w:pPr>
      <w:r>
        <w:rPr>
          <w:rFonts w:hint="cs"/>
          <w:rtl/>
        </w:rPr>
        <w:t>בעד הצעת הסיכום שהביאה חברת הכנסת אורית נוקד - 4</w:t>
      </w:r>
    </w:p>
    <w:p w14:paraId="6D7D57FC" w14:textId="77777777" w:rsidR="00000000" w:rsidRDefault="00B2572E">
      <w:pPr>
        <w:pStyle w:val="ac"/>
        <w:bidi/>
        <w:rPr>
          <w:rFonts w:hint="cs"/>
          <w:rtl/>
        </w:rPr>
      </w:pPr>
      <w:r>
        <w:rPr>
          <w:rFonts w:hint="cs"/>
          <w:rtl/>
        </w:rPr>
        <w:t>נגד -  19</w:t>
      </w:r>
    </w:p>
    <w:p w14:paraId="7CA53E87" w14:textId="77777777" w:rsidR="00000000" w:rsidRDefault="00B2572E">
      <w:pPr>
        <w:pStyle w:val="ac"/>
        <w:bidi/>
        <w:jc w:val="left"/>
        <w:rPr>
          <w:rFonts w:hint="cs"/>
          <w:rtl/>
        </w:rPr>
      </w:pPr>
      <w:r>
        <w:rPr>
          <w:rFonts w:hint="cs"/>
          <w:rtl/>
        </w:rPr>
        <w:tab/>
      </w:r>
      <w:r>
        <w:rPr>
          <w:rFonts w:hint="cs"/>
          <w:rtl/>
        </w:rPr>
        <w:tab/>
      </w:r>
      <w:r>
        <w:rPr>
          <w:rFonts w:hint="cs"/>
          <w:rtl/>
        </w:rPr>
        <w:tab/>
      </w:r>
      <w:r>
        <w:rPr>
          <w:rFonts w:hint="cs"/>
          <w:rtl/>
        </w:rPr>
        <w:tab/>
      </w:r>
      <w:r>
        <w:rPr>
          <w:rFonts w:hint="cs"/>
          <w:rtl/>
        </w:rPr>
        <w:tab/>
        <w:t xml:space="preserve">  נמנעים - 5</w:t>
      </w:r>
    </w:p>
    <w:p w14:paraId="6A5CB51B" w14:textId="77777777" w:rsidR="00000000" w:rsidRDefault="00B2572E">
      <w:pPr>
        <w:pStyle w:val="ad"/>
        <w:bidi/>
        <w:rPr>
          <w:rFonts w:hint="cs"/>
          <w:rtl/>
        </w:rPr>
      </w:pPr>
      <w:r>
        <w:rPr>
          <w:rFonts w:hint="cs"/>
          <w:rtl/>
        </w:rPr>
        <w:t>הצעת הסיכום שהביאה חברת הכנסת אורית נוקד ל</w:t>
      </w:r>
      <w:r>
        <w:rPr>
          <w:rFonts w:hint="cs"/>
          <w:rtl/>
        </w:rPr>
        <w:t>א נתקבלה.</w:t>
      </w:r>
    </w:p>
    <w:p w14:paraId="019CB497" w14:textId="77777777" w:rsidR="00000000" w:rsidRDefault="00B2572E">
      <w:pPr>
        <w:pStyle w:val="a0"/>
        <w:ind w:firstLine="0"/>
        <w:rPr>
          <w:rFonts w:hint="cs"/>
          <w:rtl/>
        </w:rPr>
      </w:pPr>
    </w:p>
    <w:p w14:paraId="73C8A7EB" w14:textId="77777777" w:rsidR="00000000" w:rsidRDefault="00B2572E">
      <w:pPr>
        <w:pStyle w:val="a"/>
        <w:rPr>
          <w:rFonts w:hint="cs"/>
          <w:rtl/>
        </w:rPr>
      </w:pPr>
      <w:bookmarkStart w:id="380" w:name="_Toc67316688"/>
      <w:r>
        <w:rPr>
          <w:rFonts w:hint="cs"/>
          <w:rtl/>
        </w:rPr>
        <w:t>היו</w:t>
      </w:r>
      <w:r>
        <w:rPr>
          <w:rtl/>
        </w:rPr>
        <w:t>"</w:t>
      </w:r>
      <w:r>
        <w:rPr>
          <w:rFonts w:hint="cs"/>
          <w:rtl/>
        </w:rPr>
        <w:t>ר משה כחלון:</w:t>
      </w:r>
      <w:bookmarkEnd w:id="380"/>
    </w:p>
    <w:p w14:paraId="73DEE2DF" w14:textId="77777777" w:rsidR="00000000" w:rsidRDefault="00B2572E">
      <w:pPr>
        <w:pStyle w:val="a0"/>
        <w:rPr>
          <w:rFonts w:hint="cs"/>
          <w:rtl/>
        </w:rPr>
      </w:pPr>
    </w:p>
    <w:p w14:paraId="48B27E2C" w14:textId="77777777" w:rsidR="00000000" w:rsidRDefault="00B2572E">
      <w:pPr>
        <w:pStyle w:val="a0"/>
        <w:rPr>
          <w:rFonts w:hint="cs"/>
          <w:rtl/>
        </w:rPr>
      </w:pPr>
      <w:r>
        <w:rPr>
          <w:rFonts w:hint="cs"/>
          <w:rtl/>
        </w:rPr>
        <w:t>ארבעה בעד, 19 נגד, חמישה נמנעים. ההצעה לא נתקבלה.</w:t>
      </w:r>
    </w:p>
    <w:p w14:paraId="029F2CE3" w14:textId="77777777" w:rsidR="00000000" w:rsidRDefault="00B2572E">
      <w:pPr>
        <w:pStyle w:val="a0"/>
        <w:rPr>
          <w:rFonts w:hint="cs"/>
          <w:rtl/>
        </w:rPr>
      </w:pPr>
    </w:p>
    <w:p w14:paraId="2F89BE35" w14:textId="77777777" w:rsidR="00000000" w:rsidRDefault="00B2572E">
      <w:pPr>
        <w:pStyle w:val="a0"/>
        <w:rPr>
          <w:rFonts w:hint="cs"/>
          <w:rtl/>
        </w:rPr>
      </w:pPr>
      <w:r>
        <w:rPr>
          <w:rFonts w:hint="cs"/>
          <w:rtl/>
        </w:rPr>
        <w:t>הודעת הסיכום מטעם סיעת הליכוד - ניגשים להצבעה.</w:t>
      </w:r>
    </w:p>
    <w:p w14:paraId="5252C482" w14:textId="77777777" w:rsidR="00000000" w:rsidRDefault="00B2572E">
      <w:pPr>
        <w:pStyle w:val="a0"/>
        <w:rPr>
          <w:rFonts w:hint="cs"/>
          <w:rtl/>
        </w:rPr>
      </w:pPr>
    </w:p>
    <w:p w14:paraId="4C49841F" w14:textId="77777777" w:rsidR="00000000" w:rsidRDefault="00B2572E">
      <w:pPr>
        <w:pStyle w:val="ab"/>
        <w:bidi/>
        <w:rPr>
          <w:rFonts w:hint="cs"/>
          <w:rtl/>
        </w:rPr>
      </w:pPr>
      <w:r>
        <w:rPr>
          <w:rFonts w:hint="cs"/>
          <w:rtl/>
        </w:rPr>
        <w:t>הצבעה מס' 9</w:t>
      </w:r>
    </w:p>
    <w:p w14:paraId="3B5E6B62" w14:textId="77777777" w:rsidR="00000000" w:rsidRDefault="00B2572E">
      <w:pPr>
        <w:pStyle w:val="a0"/>
        <w:rPr>
          <w:rFonts w:hint="cs"/>
          <w:rtl/>
        </w:rPr>
      </w:pPr>
    </w:p>
    <w:p w14:paraId="304A6B70" w14:textId="77777777" w:rsidR="00000000" w:rsidRDefault="00B2572E">
      <w:pPr>
        <w:pStyle w:val="ac"/>
        <w:bidi/>
        <w:rPr>
          <w:rFonts w:hint="cs"/>
          <w:rtl/>
        </w:rPr>
      </w:pPr>
      <w:r>
        <w:rPr>
          <w:rFonts w:hint="cs"/>
          <w:rtl/>
        </w:rPr>
        <w:t>בעד הצעת הסיכום שהביא חבר הכנסת גדעון סער - 15</w:t>
      </w:r>
    </w:p>
    <w:p w14:paraId="3208838D" w14:textId="77777777" w:rsidR="00000000" w:rsidRDefault="00B2572E">
      <w:pPr>
        <w:pStyle w:val="ac"/>
        <w:bidi/>
        <w:rPr>
          <w:rFonts w:hint="cs"/>
          <w:rtl/>
        </w:rPr>
      </w:pPr>
      <w:r>
        <w:rPr>
          <w:rFonts w:hint="cs"/>
          <w:rtl/>
        </w:rPr>
        <w:t>נגד - 11</w:t>
      </w:r>
    </w:p>
    <w:p w14:paraId="0BAB863A" w14:textId="77777777" w:rsidR="00000000" w:rsidRDefault="00B2572E">
      <w:pPr>
        <w:pStyle w:val="ac"/>
        <w:bidi/>
        <w:rPr>
          <w:rFonts w:hint="cs"/>
          <w:rtl/>
        </w:rPr>
      </w:pPr>
      <w:r>
        <w:rPr>
          <w:rFonts w:hint="cs"/>
          <w:rtl/>
        </w:rPr>
        <w:t>נמנעים - אין</w:t>
      </w:r>
    </w:p>
    <w:p w14:paraId="4E4915EB" w14:textId="77777777" w:rsidR="00000000" w:rsidRDefault="00B2572E">
      <w:pPr>
        <w:pStyle w:val="ad"/>
        <w:bidi/>
        <w:rPr>
          <w:rFonts w:hint="cs"/>
          <w:rtl/>
        </w:rPr>
      </w:pPr>
      <w:r>
        <w:rPr>
          <w:rFonts w:hint="cs"/>
          <w:rtl/>
        </w:rPr>
        <w:t>הצעת הסיכום שהביא חבר הכנסת גדעון סער נתקבלה.</w:t>
      </w:r>
    </w:p>
    <w:p w14:paraId="64DAB0B6" w14:textId="77777777" w:rsidR="00000000" w:rsidRDefault="00B2572E">
      <w:pPr>
        <w:pStyle w:val="ad"/>
        <w:bidi/>
        <w:jc w:val="left"/>
        <w:rPr>
          <w:rFonts w:hint="cs"/>
          <w:rtl/>
        </w:rPr>
      </w:pPr>
    </w:p>
    <w:p w14:paraId="34BA15E0" w14:textId="77777777" w:rsidR="00000000" w:rsidRDefault="00B2572E">
      <w:pPr>
        <w:pStyle w:val="ad"/>
        <w:bidi/>
        <w:jc w:val="left"/>
        <w:rPr>
          <w:rFonts w:hint="cs"/>
          <w:b/>
          <w:bCs/>
          <w:u w:val="single"/>
          <w:rtl/>
        </w:rPr>
      </w:pPr>
      <w:r>
        <w:rPr>
          <w:rFonts w:hint="cs"/>
          <w:b/>
          <w:bCs/>
          <w:u w:val="single"/>
          <w:rtl/>
        </w:rPr>
        <w:t>היו</w:t>
      </w:r>
      <w:r>
        <w:rPr>
          <w:b/>
          <w:bCs/>
          <w:u w:val="single"/>
          <w:rtl/>
        </w:rPr>
        <w:t>"</w:t>
      </w:r>
      <w:r>
        <w:rPr>
          <w:rFonts w:hint="cs"/>
          <w:b/>
          <w:bCs/>
          <w:u w:val="single"/>
          <w:rtl/>
        </w:rPr>
        <w:t>ר משה כחלון:</w:t>
      </w:r>
    </w:p>
    <w:p w14:paraId="61E61175" w14:textId="77777777" w:rsidR="00000000" w:rsidRDefault="00B2572E">
      <w:pPr>
        <w:pStyle w:val="a0"/>
        <w:rPr>
          <w:rFonts w:hint="cs"/>
          <w:rtl/>
        </w:rPr>
      </w:pPr>
    </w:p>
    <w:p w14:paraId="5238A299" w14:textId="77777777" w:rsidR="00000000" w:rsidRDefault="00B2572E">
      <w:pPr>
        <w:pStyle w:val="a0"/>
        <w:rPr>
          <w:rFonts w:hint="cs"/>
          <w:rtl/>
        </w:rPr>
      </w:pPr>
      <w:r>
        <w:rPr>
          <w:rFonts w:hint="cs"/>
          <w:rtl/>
        </w:rPr>
        <w:t xml:space="preserve">15 בעד, 11 נגד, אין נמנעים. ההודעה נתקבלה.  </w:t>
      </w:r>
    </w:p>
    <w:p w14:paraId="61C2B367" w14:textId="77777777" w:rsidR="00000000" w:rsidRDefault="00B2572E">
      <w:pPr>
        <w:pStyle w:val="a0"/>
        <w:rPr>
          <w:rFonts w:hint="cs"/>
          <w:rtl/>
        </w:rPr>
      </w:pPr>
    </w:p>
    <w:p w14:paraId="05695EDF" w14:textId="77777777" w:rsidR="00000000" w:rsidRDefault="00B2572E">
      <w:pPr>
        <w:pStyle w:val="a0"/>
        <w:rPr>
          <w:rFonts w:hint="cs"/>
          <w:rtl/>
        </w:rPr>
      </w:pPr>
    </w:p>
    <w:p w14:paraId="36694C6E" w14:textId="77777777" w:rsidR="00000000" w:rsidRDefault="00B2572E">
      <w:pPr>
        <w:pStyle w:val="a0"/>
        <w:rPr>
          <w:rFonts w:hint="cs"/>
          <w:rtl/>
        </w:rPr>
      </w:pPr>
    </w:p>
    <w:p w14:paraId="00A5F361" w14:textId="77777777" w:rsidR="00000000" w:rsidRDefault="00B2572E">
      <w:pPr>
        <w:pStyle w:val="a2"/>
        <w:rPr>
          <w:rtl/>
        </w:rPr>
      </w:pPr>
    </w:p>
    <w:p w14:paraId="7976746D" w14:textId="77777777" w:rsidR="00000000" w:rsidRDefault="00B2572E">
      <w:pPr>
        <w:pStyle w:val="a2"/>
        <w:rPr>
          <w:rtl/>
        </w:rPr>
      </w:pPr>
      <w:bookmarkStart w:id="381" w:name="CS21552FI0021552T17_02_2004_20_56_43"/>
      <w:bookmarkStart w:id="382" w:name="_Toc67316689"/>
      <w:bookmarkEnd w:id="381"/>
      <w:r>
        <w:rPr>
          <w:rtl/>
        </w:rPr>
        <w:t>הצעת חוק הכניסה לישראל (תיקון  מס' 12), התשס"ד-2004</w:t>
      </w:r>
      <w:bookmarkEnd w:id="382"/>
    </w:p>
    <w:p w14:paraId="505D6F89" w14:textId="77777777" w:rsidR="00000000" w:rsidRDefault="00B2572E">
      <w:pPr>
        <w:pStyle w:val="a0"/>
        <w:ind w:firstLine="0"/>
        <w:rPr>
          <w:rFonts w:hint="cs"/>
          <w:rtl/>
        </w:rPr>
      </w:pPr>
      <w:r>
        <w:rPr>
          <w:rtl/>
        </w:rPr>
        <w:t xml:space="preserve">[רשומות (הצעות חוק, חוב' </w:t>
      </w:r>
      <w:r>
        <w:rPr>
          <w:rFonts w:hint="cs"/>
          <w:rtl/>
        </w:rPr>
        <w:t>מ/84</w:t>
      </w:r>
      <w:r>
        <w:rPr>
          <w:rtl/>
        </w:rPr>
        <w:t>)</w:t>
      </w:r>
      <w:r>
        <w:rPr>
          <w:rFonts w:hint="cs"/>
          <w:rtl/>
        </w:rPr>
        <w:t>.</w:t>
      </w:r>
      <w:r>
        <w:rPr>
          <w:rtl/>
        </w:rPr>
        <w:t>]</w:t>
      </w:r>
    </w:p>
    <w:p w14:paraId="2B8CBC67" w14:textId="77777777" w:rsidR="00000000" w:rsidRDefault="00B2572E">
      <w:pPr>
        <w:pStyle w:val="-0"/>
        <w:rPr>
          <w:rFonts w:hint="cs"/>
          <w:rtl/>
        </w:rPr>
      </w:pPr>
      <w:bookmarkStart w:id="383" w:name="_Toc67316690"/>
      <w:r>
        <w:rPr>
          <w:rFonts w:hint="cs"/>
          <w:rtl/>
        </w:rPr>
        <w:t>(קריאה ראשונה)</w:t>
      </w:r>
      <w:bookmarkEnd w:id="383"/>
    </w:p>
    <w:p w14:paraId="512488E5" w14:textId="77777777" w:rsidR="00000000" w:rsidRDefault="00B2572E">
      <w:pPr>
        <w:pStyle w:val="a"/>
        <w:rPr>
          <w:rFonts w:hint="cs"/>
          <w:rtl/>
        </w:rPr>
      </w:pPr>
    </w:p>
    <w:p w14:paraId="01A48BFE" w14:textId="77777777" w:rsidR="00000000" w:rsidRDefault="00B2572E">
      <w:pPr>
        <w:pStyle w:val="a0"/>
        <w:ind w:firstLine="0"/>
        <w:rPr>
          <w:rFonts w:hint="cs"/>
          <w:b/>
          <w:bCs/>
          <w:u w:val="single"/>
          <w:rtl/>
        </w:rPr>
      </w:pPr>
      <w:r>
        <w:rPr>
          <w:rFonts w:hint="cs"/>
          <w:b/>
          <w:bCs/>
          <w:u w:val="single"/>
          <w:rtl/>
        </w:rPr>
        <w:t>היו</w:t>
      </w:r>
      <w:r>
        <w:rPr>
          <w:b/>
          <w:bCs/>
          <w:u w:val="single"/>
          <w:rtl/>
        </w:rPr>
        <w:t>"</w:t>
      </w:r>
      <w:r>
        <w:rPr>
          <w:rFonts w:hint="cs"/>
          <w:b/>
          <w:bCs/>
          <w:u w:val="single"/>
          <w:rtl/>
        </w:rPr>
        <w:t>ר משה כחלון:</w:t>
      </w:r>
    </w:p>
    <w:p w14:paraId="209B37BD" w14:textId="77777777" w:rsidR="00000000" w:rsidRDefault="00B2572E">
      <w:pPr>
        <w:pStyle w:val="a0"/>
        <w:rPr>
          <w:rFonts w:hint="cs"/>
          <w:rtl/>
        </w:rPr>
      </w:pPr>
    </w:p>
    <w:p w14:paraId="7DB6046E" w14:textId="77777777" w:rsidR="00000000" w:rsidRDefault="00B2572E">
      <w:pPr>
        <w:pStyle w:val="a0"/>
        <w:rPr>
          <w:rFonts w:hint="cs"/>
          <w:rtl/>
        </w:rPr>
      </w:pPr>
      <w:r>
        <w:rPr>
          <w:rFonts w:hint="cs"/>
          <w:rtl/>
        </w:rPr>
        <w:t>הצעת חוק הכניסה לישראל (תיקון מס' 12) - השר נתן שרנסקי, בבקשה.</w:t>
      </w:r>
    </w:p>
    <w:p w14:paraId="4AD4F333" w14:textId="77777777" w:rsidR="00000000" w:rsidRDefault="00B2572E">
      <w:pPr>
        <w:pStyle w:val="a0"/>
        <w:rPr>
          <w:rFonts w:hint="cs"/>
          <w:rtl/>
        </w:rPr>
      </w:pPr>
    </w:p>
    <w:p w14:paraId="6682B7BA" w14:textId="77777777" w:rsidR="00000000" w:rsidRDefault="00B2572E">
      <w:pPr>
        <w:pStyle w:val="a"/>
        <w:rPr>
          <w:rtl/>
        </w:rPr>
      </w:pPr>
      <w:bookmarkStart w:id="384" w:name="_Toc67316691"/>
      <w:r>
        <w:rPr>
          <w:rtl/>
        </w:rPr>
        <w:t>השר נ</w:t>
      </w:r>
      <w:r>
        <w:rPr>
          <w:rtl/>
        </w:rPr>
        <w:t>תן שרנסקי:</w:t>
      </w:r>
      <w:bookmarkEnd w:id="384"/>
    </w:p>
    <w:p w14:paraId="3FCF505C" w14:textId="77777777" w:rsidR="00000000" w:rsidRDefault="00B2572E">
      <w:pPr>
        <w:pStyle w:val="a0"/>
        <w:rPr>
          <w:rtl/>
        </w:rPr>
      </w:pPr>
    </w:p>
    <w:p w14:paraId="0F4AA195" w14:textId="77777777" w:rsidR="00000000" w:rsidRDefault="00B2572E">
      <w:pPr>
        <w:pStyle w:val="a0"/>
        <w:ind w:firstLine="720"/>
        <w:rPr>
          <w:rFonts w:hint="cs"/>
          <w:rtl/>
        </w:rPr>
      </w:pPr>
      <w:r>
        <w:rPr>
          <w:rFonts w:hint="cs"/>
          <w:rtl/>
        </w:rPr>
        <w:t xml:space="preserve">אדוני היושב-ראש, חברי הכנסת, סגן השר לביטחון הפנים ביקש ממני להודיע על הצעת חוק הכניסה לישראל (תיקון מס' 12). </w:t>
      </w:r>
    </w:p>
    <w:p w14:paraId="3D258188" w14:textId="77777777" w:rsidR="00000000" w:rsidRDefault="00B2572E">
      <w:pPr>
        <w:pStyle w:val="a0"/>
        <w:ind w:firstLine="720"/>
        <w:rPr>
          <w:rFonts w:hint="cs"/>
          <w:rtl/>
        </w:rPr>
      </w:pPr>
    </w:p>
    <w:p w14:paraId="62E72548" w14:textId="77777777" w:rsidR="00000000" w:rsidRDefault="00B2572E">
      <w:pPr>
        <w:pStyle w:val="a0"/>
        <w:ind w:firstLine="720"/>
        <w:rPr>
          <w:rFonts w:hint="cs"/>
          <w:rtl/>
        </w:rPr>
      </w:pPr>
      <w:r>
        <w:rPr>
          <w:rFonts w:hint="cs"/>
          <w:rtl/>
        </w:rPr>
        <w:t>סעיף 13י לחוק הכניסה לישראל, התשי"ב-1952, קובע הסדר מיוחד לעניין הוצאה מישראל של פלסטינים תושבי הרשות הפלסטינית או תושבי אזורי יהודה</w:t>
      </w:r>
      <w:r>
        <w:rPr>
          <w:rFonts w:hint="cs"/>
          <w:rtl/>
        </w:rPr>
        <w:t xml:space="preserve">, שומרון וחבל-עזה השוהים בישראל שלא כדין. </w:t>
      </w:r>
    </w:p>
    <w:p w14:paraId="588E240E" w14:textId="77777777" w:rsidR="00000000" w:rsidRDefault="00B2572E">
      <w:pPr>
        <w:pStyle w:val="a0"/>
        <w:ind w:firstLine="720"/>
        <w:rPr>
          <w:rFonts w:hint="cs"/>
          <w:rtl/>
        </w:rPr>
      </w:pPr>
    </w:p>
    <w:p w14:paraId="600A1250" w14:textId="77777777" w:rsidR="00000000" w:rsidRDefault="00B2572E">
      <w:pPr>
        <w:pStyle w:val="a0"/>
        <w:ind w:firstLine="720"/>
        <w:rPr>
          <w:rFonts w:hint="cs"/>
          <w:rtl/>
        </w:rPr>
      </w:pPr>
      <w:r>
        <w:rPr>
          <w:rFonts w:hint="cs"/>
          <w:rtl/>
        </w:rPr>
        <w:t>במצב החוקי הנהוג, הגורם המוסמך להורות על השמתו של השוהה הבלתי-חוקי במשמורת עד להוצאתו מישראל ועל הוצאתו מישראל הינו קצין בדרגת רב-פקד ומעלה, שהסמיכו לכך המפקח הכללי של המשטרה. בשל הצורך לאפשר למשטרה יתר גמישות בה</w:t>
      </w:r>
      <w:r>
        <w:rPr>
          <w:rFonts w:hint="cs"/>
          <w:rtl/>
        </w:rPr>
        <w:t xml:space="preserve">עמדת כוח-האדם הנדרש לשם ביצוע תפקידה בהוצאה מישראל של שוהים בלתי-חוקיים משטחי הרשות הפלסטינית ושטחי יהודה, שומרון וחבל-עזה, מוצע לאפשר הרחבת הסמכות כך שהמפקח הכללי של המשטרה יהיה רשאי להסמיך לעניין זה גם קציני משטרה מדרגת פקד ומעלה. </w:t>
      </w:r>
    </w:p>
    <w:p w14:paraId="7D6D701C" w14:textId="77777777" w:rsidR="00000000" w:rsidRDefault="00B2572E">
      <w:pPr>
        <w:pStyle w:val="a0"/>
        <w:ind w:firstLine="0"/>
        <w:rPr>
          <w:rFonts w:hint="cs"/>
          <w:rtl/>
        </w:rPr>
      </w:pPr>
    </w:p>
    <w:p w14:paraId="6A72D556" w14:textId="77777777" w:rsidR="00000000" w:rsidRDefault="00B2572E">
      <w:pPr>
        <w:pStyle w:val="a0"/>
        <w:ind w:firstLine="0"/>
        <w:rPr>
          <w:rFonts w:hint="cs"/>
          <w:rtl/>
        </w:rPr>
      </w:pPr>
      <w:r>
        <w:rPr>
          <w:rFonts w:hint="cs"/>
          <w:rtl/>
        </w:rPr>
        <w:tab/>
        <w:t>אשר על כן, אבקש את ה</w:t>
      </w:r>
      <w:r>
        <w:rPr>
          <w:rFonts w:hint="cs"/>
          <w:rtl/>
        </w:rPr>
        <w:t>כנסת לאשר את הצעת החוק בקריאה ראשונה ולהעבירה לוועדת הפנים ואיכות הסביבה של הכנסת לשם הכנתה לקריאה שנייה ושלישית.</w:t>
      </w:r>
    </w:p>
    <w:p w14:paraId="526F2520" w14:textId="77777777" w:rsidR="00000000" w:rsidRDefault="00B2572E">
      <w:pPr>
        <w:pStyle w:val="a0"/>
        <w:ind w:firstLine="0"/>
        <w:rPr>
          <w:rFonts w:hint="cs"/>
          <w:rtl/>
        </w:rPr>
      </w:pPr>
    </w:p>
    <w:p w14:paraId="0CF01126" w14:textId="77777777" w:rsidR="00000000" w:rsidRDefault="00B2572E">
      <w:pPr>
        <w:pStyle w:val="a0"/>
        <w:ind w:firstLine="0"/>
        <w:rPr>
          <w:rFonts w:hint="cs"/>
          <w:b/>
          <w:bCs/>
          <w:u w:val="single"/>
          <w:rtl/>
        </w:rPr>
      </w:pPr>
      <w:r>
        <w:rPr>
          <w:rFonts w:hint="cs"/>
          <w:b/>
          <w:bCs/>
          <w:u w:val="single"/>
          <w:rtl/>
        </w:rPr>
        <w:t>היו</w:t>
      </w:r>
      <w:r>
        <w:rPr>
          <w:b/>
          <w:bCs/>
          <w:u w:val="single"/>
          <w:rtl/>
        </w:rPr>
        <w:t>"</w:t>
      </w:r>
      <w:r>
        <w:rPr>
          <w:rFonts w:hint="cs"/>
          <w:b/>
          <w:bCs/>
          <w:u w:val="single"/>
          <w:rtl/>
        </w:rPr>
        <w:t>ר משה כחלון:</w:t>
      </w:r>
    </w:p>
    <w:p w14:paraId="70CE8E15" w14:textId="77777777" w:rsidR="00000000" w:rsidRDefault="00B2572E">
      <w:pPr>
        <w:pStyle w:val="a0"/>
        <w:ind w:firstLine="0"/>
        <w:rPr>
          <w:rFonts w:hint="cs"/>
          <w:b/>
          <w:bCs/>
          <w:u w:val="single"/>
          <w:rtl/>
        </w:rPr>
      </w:pPr>
    </w:p>
    <w:p w14:paraId="3F2DAD12" w14:textId="77777777" w:rsidR="00000000" w:rsidRDefault="00B2572E">
      <w:pPr>
        <w:pStyle w:val="a0"/>
        <w:ind w:firstLine="0"/>
        <w:rPr>
          <w:rFonts w:hint="cs"/>
          <w:rtl/>
        </w:rPr>
      </w:pPr>
      <w:r>
        <w:rPr>
          <w:rFonts w:hint="cs"/>
          <w:rtl/>
        </w:rPr>
        <w:tab/>
        <w:t>תודה, כבוד השר. אנו עוברים לדיון על הצעת חוק הכניסה לישראל (תיקון מס' 12), התשס"ד-2004. חבר הכנסת זחאלקה - לא נמצא; חברי ה</w:t>
      </w:r>
      <w:r>
        <w:rPr>
          <w:rFonts w:hint="cs"/>
          <w:rtl/>
        </w:rPr>
        <w:t>כנסת ברכה וטיבי - לא נמצאים; חבר הכנסת רביץ - לא נמצא; חבר הכנסת פינס - לא נמצא; חבר הכנסת אפללו - לא נמצא; חבר הכנסת בייגה שוחט - לא נמצא; חבר הכנסת דהאמשה - לא נמצא; חברת הכנסת גילה גמליאל - אינה נמצאת; חבר הכנסת טלב אלסאנע - לא נמצא; חברי הכנסת גפני ואי</w:t>
      </w:r>
      <w:r>
        <w:rPr>
          <w:rFonts w:hint="cs"/>
          <w:rtl/>
        </w:rPr>
        <w:t xml:space="preserve">וב קרא - אינם נמצאים; חבר הכנסת בורג. חבר הכנסת אורי אריאל, בבקשה. </w:t>
      </w:r>
    </w:p>
    <w:p w14:paraId="565565AD" w14:textId="77777777" w:rsidR="00000000" w:rsidRDefault="00B2572E">
      <w:pPr>
        <w:pStyle w:val="a0"/>
        <w:ind w:firstLine="0"/>
        <w:rPr>
          <w:rFonts w:hint="cs"/>
          <w:rtl/>
        </w:rPr>
      </w:pPr>
    </w:p>
    <w:p w14:paraId="252A8B65" w14:textId="77777777" w:rsidR="00000000" w:rsidRDefault="00B2572E">
      <w:pPr>
        <w:pStyle w:val="a"/>
        <w:rPr>
          <w:rtl/>
        </w:rPr>
      </w:pPr>
      <w:bookmarkStart w:id="385" w:name="FS000000713T17_02_2004_21_09_35"/>
      <w:bookmarkStart w:id="386" w:name="_Toc67316692"/>
      <w:bookmarkEnd w:id="385"/>
      <w:r>
        <w:rPr>
          <w:rFonts w:hint="eastAsia"/>
          <w:rtl/>
        </w:rPr>
        <w:t>אורי</w:t>
      </w:r>
      <w:r>
        <w:rPr>
          <w:rtl/>
        </w:rPr>
        <w:t xml:space="preserve"> יהודה אריאל (האיחוד הלאומי - ישראל ביתנו):</w:t>
      </w:r>
      <w:bookmarkEnd w:id="386"/>
    </w:p>
    <w:p w14:paraId="6C326A98" w14:textId="77777777" w:rsidR="00000000" w:rsidRDefault="00B2572E">
      <w:pPr>
        <w:pStyle w:val="a0"/>
        <w:ind w:firstLine="0"/>
        <w:rPr>
          <w:rFonts w:hint="cs"/>
          <w:rtl/>
        </w:rPr>
      </w:pPr>
    </w:p>
    <w:p w14:paraId="65303F4E" w14:textId="77777777" w:rsidR="00000000" w:rsidRDefault="00B2572E">
      <w:pPr>
        <w:pStyle w:val="a0"/>
        <w:ind w:firstLine="0"/>
        <w:rPr>
          <w:rFonts w:hint="cs"/>
          <w:rtl/>
        </w:rPr>
      </w:pPr>
      <w:r>
        <w:rPr>
          <w:rFonts w:hint="cs"/>
          <w:rtl/>
        </w:rPr>
        <w:tab/>
        <w:t>אדוני היושב-ראש, חברי חברי הכנסת, אדוני השר לענייני תפוצות וירושלים, ראשית, אני רוצה להודות לכל חברי הכנסת שתמכו בהודעת הסיכום הקודמת. רא</w:t>
      </w:r>
      <w:r>
        <w:rPr>
          <w:rFonts w:hint="cs"/>
          <w:rtl/>
        </w:rPr>
        <w:t>וי שכך יהיה, הצעה מאוזנת ושקולה.</w:t>
      </w:r>
    </w:p>
    <w:p w14:paraId="06F9775E" w14:textId="77777777" w:rsidR="00000000" w:rsidRDefault="00B2572E">
      <w:pPr>
        <w:pStyle w:val="a0"/>
        <w:ind w:firstLine="0"/>
        <w:rPr>
          <w:rFonts w:hint="cs"/>
          <w:rtl/>
        </w:rPr>
      </w:pPr>
    </w:p>
    <w:p w14:paraId="2B65176F" w14:textId="77777777" w:rsidR="00000000" w:rsidRDefault="00B2572E">
      <w:pPr>
        <w:pStyle w:val="a0"/>
        <w:ind w:firstLine="720"/>
        <w:rPr>
          <w:rFonts w:hint="cs"/>
          <w:rtl/>
        </w:rPr>
      </w:pPr>
      <w:r>
        <w:rPr>
          <w:rFonts w:hint="cs"/>
          <w:rtl/>
        </w:rPr>
        <w:t>לעניין החוק המוצע - נכון, החוק הזה הוא ראוי, בעיקר בעת הזאת, שיש - רבים ולא טובים - ארגוני שמאל בין-לאומיים ואחרים, שמנסים להפריע למדינת ישראל בכל דרך, החל בחבלה במתקנים ביטחוניים, בהפגנות, ולצערנו ראינו גם אזרחים זרים שמש</w:t>
      </w:r>
      <w:r>
        <w:rPr>
          <w:rFonts w:hint="cs"/>
          <w:rtl/>
        </w:rPr>
        <w:t xml:space="preserve">תתפים בפיגועים נגד אזרחים ישראלים, שכמובן אינם מבחינים בין דם לדם, בין יהודים לערבים, בין דתיים לחילונים וכו'. לכן הצעת החוק הזאת ראויה שתעבור במהירות - עם שיקול דעת, אך במהירות </w:t>
      </w:r>
      <w:r>
        <w:rPr>
          <w:rtl/>
        </w:rPr>
        <w:t>–</w:t>
      </w:r>
      <w:r>
        <w:rPr>
          <w:rFonts w:hint="cs"/>
          <w:rtl/>
        </w:rPr>
        <w:t xml:space="preserve"> כדי לאפשר למשטרה לפעול ביתר יעילות נגד גורמים שרוצים לפגוע במדינת ישראל ובאז</w:t>
      </w:r>
      <w:r>
        <w:rPr>
          <w:rFonts w:hint="cs"/>
          <w:rtl/>
        </w:rPr>
        <w:t>רחיה.</w:t>
      </w:r>
    </w:p>
    <w:p w14:paraId="6040BF56" w14:textId="77777777" w:rsidR="00000000" w:rsidRDefault="00B2572E">
      <w:pPr>
        <w:pStyle w:val="a0"/>
        <w:ind w:firstLine="0"/>
        <w:rPr>
          <w:rFonts w:hint="cs"/>
          <w:rtl/>
        </w:rPr>
      </w:pPr>
    </w:p>
    <w:p w14:paraId="2EF9210F" w14:textId="77777777" w:rsidR="00000000" w:rsidRDefault="00B2572E">
      <w:pPr>
        <w:pStyle w:val="a0"/>
        <w:ind w:firstLine="0"/>
        <w:rPr>
          <w:rFonts w:hint="cs"/>
          <w:rtl/>
        </w:rPr>
      </w:pPr>
      <w:r>
        <w:rPr>
          <w:rFonts w:hint="cs"/>
          <w:rtl/>
        </w:rPr>
        <w:tab/>
        <w:t xml:space="preserve">חשוב להדק את הפיקוח במעברים </w:t>
      </w:r>
      <w:r>
        <w:rPr>
          <w:rtl/>
        </w:rPr>
        <w:t>–</w:t>
      </w:r>
      <w:r>
        <w:rPr>
          <w:rFonts w:hint="cs"/>
          <w:rtl/>
        </w:rPr>
        <w:t xml:space="preserve"> הן המעברים הבין-לאומיים, שמשם מגיעים חלק מהמפגעים, והן המעברים למדינת ישראל מאזורי יש"ע. יש בעניין הזה בעיות רבות. ראוי שהצבא, משטרת ישראל וכל הגורמים העוסקים בדבר ישפרו את המחסומים בצד האנושי שלהם, עם זאת יקפידו הקפדת</w:t>
      </w:r>
      <w:r>
        <w:rPr>
          <w:rFonts w:hint="cs"/>
          <w:rtl/>
        </w:rPr>
        <w:t xml:space="preserve"> יתר בצד הביטחוני, ובזה, אני מקווה, נמנע חלק מהפיגועים הקשים, ונקווה שלא יהיו עוד. תודה.</w:t>
      </w:r>
    </w:p>
    <w:p w14:paraId="2675F59F" w14:textId="77777777" w:rsidR="00000000" w:rsidRDefault="00B2572E">
      <w:pPr>
        <w:pStyle w:val="a0"/>
        <w:ind w:firstLine="0"/>
        <w:rPr>
          <w:rFonts w:hint="cs"/>
          <w:rtl/>
        </w:rPr>
      </w:pPr>
    </w:p>
    <w:p w14:paraId="165C9EF2" w14:textId="77777777" w:rsidR="00000000" w:rsidRDefault="00B2572E">
      <w:pPr>
        <w:pStyle w:val="a0"/>
        <w:ind w:firstLine="0"/>
        <w:rPr>
          <w:rFonts w:hint="cs"/>
          <w:b/>
          <w:bCs/>
          <w:u w:val="single"/>
          <w:rtl/>
        </w:rPr>
      </w:pPr>
      <w:r>
        <w:rPr>
          <w:rFonts w:hint="cs"/>
          <w:b/>
          <w:bCs/>
          <w:u w:val="single"/>
          <w:rtl/>
        </w:rPr>
        <w:t>היו</w:t>
      </w:r>
      <w:r>
        <w:rPr>
          <w:b/>
          <w:bCs/>
          <w:u w:val="single"/>
          <w:rtl/>
        </w:rPr>
        <w:t>"</w:t>
      </w:r>
      <w:r>
        <w:rPr>
          <w:rFonts w:hint="cs"/>
          <w:b/>
          <w:bCs/>
          <w:u w:val="single"/>
          <w:rtl/>
        </w:rPr>
        <w:t>ר משה כחלון:</w:t>
      </w:r>
    </w:p>
    <w:p w14:paraId="7A4A56A5" w14:textId="77777777" w:rsidR="00000000" w:rsidRDefault="00B2572E">
      <w:pPr>
        <w:pStyle w:val="a0"/>
        <w:ind w:firstLine="0"/>
        <w:rPr>
          <w:rFonts w:hint="cs"/>
          <w:b/>
          <w:bCs/>
          <w:u w:val="single"/>
          <w:rtl/>
        </w:rPr>
      </w:pPr>
    </w:p>
    <w:p w14:paraId="10EAE2A4" w14:textId="77777777" w:rsidR="00000000" w:rsidRDefault="00B2572E">
      <w:pPr>
        <w:pStyle w:val="a0"/>
        <w:ind w:firstLine="0"/>
        <w:rPr>
          <w:rFonts w:hint="cs"/>
          <w:rtl/>
        </w:rPr>
      </w:pPr>
      <w:r>
        <w:rPr>
          <w:rFonts w:hint="cs"/>
          <w:rtl/>
        </w:rPr>
        <w:tab/>
        <w:t xml:space="preserve">תודה, חבר הכנסת אריאל. חבר הכנסת עזמי בשארה - לא נמצא; חבר הכנסת אייכלר - לא נמצא; חבר הכנסת פרוש. חבר הכנסת חיים אורון. חבר הכנסת יצחק וקנין. חבר </w:t>
      </w:r>
      <w:r>
        <w:rPr>
          <w:rFonts w:hint="cs"/>
          <w:rtl/>
        </w:rPr>
        <w:t>הכנסת עסאם מח'ול, בבקשה.</w:t>
      </w:r>
    </w:p>
    <w:p w14:paraId="1E057A3B" w14:textId="77777777" w:rsidR="00000000" w:rsidRDefault="00B2572E">
      <w:pPr>
        <w:pStyle w:val="a0"/>
        <w:ind w:firstLine="0"/>
        <w:rPr>
          <w:rFonts w:hint="cs"/>
          <w:rtl/>
        </w:rPr>
      </w:pPr>
    </w:p>
    <w:p w14:paraId="532EFC4E" w14:textId="77777777" w:rsidR="00000000" w:rsidRDefault="00B2572E">
      <w:pPr>
        <w:pStyle w:val="a"/>
        <w:rPr>
          <w:rtl/>
        </w:rPr>
      </w:pPr>
      <w:bookmarkStart w:id="387" w:name="FS000000542T17_02_2004_21_09_49"/>
      <w:bookmarkStart w:id="388" w:name="_Toc67316693"/>
      <w:bookmarkEnd w:id="387"/>
      <w:r>
        <w:rPr>
          <w:rFonts w:hint="eastAsia"/>
          <w:rtl/>
        </w:rPr>
        <w:t>עסאם</w:t>
      </w:r>
      <w:r>
        <w:rPr>
          <w:rtl/>
        </w:rPr>
        <w:t xml:space="preserve"> מח'ול (חד"ש-תע"ל):</w:t>
      </w:r>
      <w:bookmarkEnd w:id="388"/>
    </w:p>
    <w:p w14:paraId="4C921221" w14:textId="77777777" w:rsidR="00000000" w:rsidRDefault="00B2572E">
      <w:pPr>
        <w:pStyle w:val="a0"/>
        <w:ind w:firstLine="0"/>
        <w:rPr>
          <w:rFonts w:hint="cs"/>
          <w:rtl/>
        </w:rPr>
      </w:pPr>
    </w:p>
    <w:p w14:paraId="1ACE5501" w14:textId="77777777" w:rsidR="00000000" w:rsidRDefault="00B2572E">
      <w:pPr>
        <w:pStyle w:val="a0"/>
        <w:ind w:firstLine="0"/>
        <w:rPr>
          <w:rFonts w:hint="cs"/>
          <w:rtl/>
        </w:rPr>
      </w:pPr>
      <w:r>
        <w:rPr>
          <w:rFonts w:hint="cs"/>
          <w:rtl/>
        </w:rPr>
        <w:tab/>
        <w:t>אדוני היושב-ראש, חברי הכנסת, אנו שוב עומדים פנים אל פנים מול הצעת חוק נוספת שבאה לקצץ בדמוקרטיה, בזכויות האדם, בחירויות הדמוקרטיות, כאשר ישראל מנסה להתיימר שהיא חלק מהעולם החופשי, אבל היא מקצצת כמו בסלאמי</w:t>
      </w:r>
      <w:r>
        <w:rPr>
          <w:rFonts w:hint="cs"/>
          <w:rtl/>
        </w:rPr>
        <w:t xml:space="preserve"> כל חלקה טובה בדמוקרטיה ובחופש ובחירויות הדמוקרטיות. </w:t>
      </w:r>
    </w:p>
    <w:p w14:paraId="789FD91B" w14:textId="77777777" w:rsidR="00000000" w:rsidRDefault="00B2572E">
      <w:pPr>
        <w:pStyle w:val="a0"/>
        <w:ind w:firstLine="0"/>
        <w:rPr>
          <w:rFonts w:hint="cs"/>
          <w:rtl/>
        </w:rPr>
      </w:pPr>
    </w:p>
    <w:p w14:paraId="2758E788" w14:textId="77777777" w:rsidR="00000000" w:rsidRDefault="00B2572E">
      <w:pPr>
        <w:pStyle w:val="a0"/>
        <w:ind w:firstLine="720"/>
        <w:rPr>
          <w:rFonts w:hint="cs"/>
          <w:rtl/>
        </w:rPr>
      </w:pPr>
      <w:r>
        <w:rPr>
          <w:rFonts w:hint="cs"/>
          <w:rtl/>
        </w:rPr>
        <w:t>מה שקורה עם הצעת החוק הזאת הוא דבר מסוכן ואיום. עד כמה אפשר להרחיב את הסמכויות של כל איש משטרה? עד איפה אפשר להמשיך ולפגוע בזכויותיהם של אנשים שכל אשמתם, במיוחד מכל קצוות העולם, שיש להם עמדה פוליטית שו</w:t>
      </w:r>
      <w:r>
        <w:rPr>
          <w:rFonts w:hint="cs"/>
          <w:rtl/>
        </w:rPr>
        <w:t xml:space="preserve">נה, המנוגדת לעמדה הפוליטית של ממשלת ישראל? </w:t>
      </w:r>
    </w:p>
    <w:p w14:paraId="18B716AA" w14:textId="77777777" w:rsidR="00000000" w:rsidRDefault="00B2572E">
      <w:pPr>
        <w:pStyle w:val="a0"/>
        <w:ind w:firstLine="720"/>
        <w:rPr>
          <w:rFonts w:hint="cs"/>
          <w:rtl/>
        </w:rPr>
      </w:pPr>
    </w:p>
    <w:p w14:paraId="42ED2B75" w14:textId="77777777" w:rsidR="00000000" w:rsidRDefault="00B2572E">
      <w:pPr>
        <w:pStyle w:val="a0"/>
        <w:ind w:firstLine="720"/>
        <w:rPr>
          <w:rFonts w:hint="cs"/>
          <w:rtl/>
        </w:rPr>
      </w:pPr>
      <w:r>
        <w:rPr>
          <w:rFonts w:hint="cs"/>
          <w:rtl/>
        </w:rPr>
        <w:t xml:space="preserve">ממשלת ישראל היום היא הדבר החולף, היא לא הדבר היציב במשוואה הזאת. ואם ישראל תמשיך להתעמר בזכויות אותם אנשים שמגיעים מחו"ל כדי להביע עמדה, גם עמדה סולידרית עם העם הפלסטיני, עמדה אנושית, כפי שקרה במלחמת לבנון, כפי </w:t>
      </w:r>
      <w:r>
        <w:rPr>
          <w:rFonts w:hint="cs"/>
          <w:rtl/>
        </w:rPr>
        <w:t>שקרה עם דרום-אפריקה, כשכל העולם קם על רגליו והביע סולידריות במאבקו הצודק של הרוב השחור בדרום-אפריקה - עד מתי מדינת ישראל, ממשלת ישראל תסמוך רק על הכוח שלה, רק על החוקים הדרקוניים שלה כדי להצר את צעדיהם של אלה שבאים לכאן ויש להם עמדה שונה מהעמדה שלה? אנו מד</w:t>
      </w:r>
      <w:r>
        <w:rPr>
          <w:rFonts w:hint="cs"/>
          <w:rtl/>
        </w:rPr>
        <w:t>רדרים את הדמוקרטיה, אנו מסכנים אותה בבית הזה.</w:t>
      </w:r>
    </w:p>
    <w:p w14:paraId="1FA90E15" w14:textId="77777777" w:rsidR="00000000" w:rsidRDefault="00B2572E">
      <w:pPr>
        <w:pStyle w:val="a0"/>
        <w:ind w:firstLine="0"/>
        <w:rPr>
          <w:rFonts w:hint="cs"/>
          <w:rtl/>
        </w:rPr>
      </w:pPr>
    </w:p>
    <w:p w14:paraId="338E08A8" w14:textId="77777777" w:rsidR="00000000" w:rsidRDefault="00B2572E">
      <w:pPr>
        <w:pStyle w:val="a0"/>
        <w:ind w:firstLine="0"/>
        <w:rPr>
          <w:rFonts w:hint="cs"/>
          <w:rtl/>
        </w:rPr>
      </w:pPr>
      <w:r>
        <w:rPr>
          <w:rFonts w:hint="cs"/>
          <w:rtl/>
        </w:rPr>
        <w:tab/>
        <w:t xml:space="preserve">אני קורא לחברי הכנסת, לפני שהם יתנהגו כמו עדר וירימו יד בעד, בכל הצעת חוק שמגיעה מהממשלה, לחשוב פעמיים איזו תדמית תהיה לישראל, לחברה הישראלית. אחר כך יעלו לכאן ויבכו שיש אווירה אנטישמית ואנטי-ישראלית, שהעולם </w:t>
      </w:r>
      <w:r>
        <w:rPr>
          <w:rFonts w:hint="cs"/>
          <w:rtl/>
        </w:rPr>
        <w:t>רואה בישראל מדינה מסוכנת לעולם. אנו בונים את הסכנה הזאת יום-יום על-ידי חוקים כאלה.</w:t>
      </w:r>
    </w:p>
    <w:p w14:paraId="6AEEE461" w14:textId="77777777" w:rsidR="00000000" w:rsidRDefault="00B2572E">
      <w:pPr>
        <w:pStyle w:val="a0"/>
        <w:ind w:firstLine="0"/>
        <w:rPr>
          <w:rFonts w:hint="cs"/>
          <w:rtl/>
        </w:rPr>
      </w:pPr>
    </w:p>
    <w:p w14:paraId="69BC44C9" w14:textId="77777777" w:rsidR="00000000" w:rsidRDefault="00B2572E">
      <w:pPr>
        <w:pStyle w:val="a0"/>
        <w:ind w:firstLine="0"/>
        <w:rPr>
          <w:rFonts w:hint="cs"/>
          <w:rtl/>
        </w:rPr>
      </w:pPr>
      <w:r>
        <w:rPr>
          <w:rFonts w:hint="cs"/>
          <w:rtl/>
        </w:rPr>
        <w:tab/>
        <w:t>לכן, זה הזמן להתעשת ולומר "סטופ", אי-אפשר להמשיך, אי-אפשר להעביר את החוק הזה. החוק הזה מסוכן לציבור בישראל; מסוכן, אם תרצו, לעם היהודי, כי הוא יתרום לכך שהוא יביא עליו קלל</w:t>
      </w:r>
      <w:r>
        <w:rPr>
          <w:rFonts w:hint="cs"/>
          <w:rtl/>
        </w:rPr>
        <w:t>ה בעולם כולו. אני חושב שבמקום הצביעות שמובאת כאן כאשר מדברים על אנטישמיות או ביקורת אנטי-ישראלית בעולם, יש לנקוט עכשיו את הצעד הנכון ולא לתת לחוקים האלה לעבור הלאה בכנסת. תודה רבה.</w:t>
      </w:r>
    </w:p>
    <w:p w14:paraId="76A7D46B" w14:textId="77777777" w:rsidR="00000000" w:rsidRDefault="00B2572E">
      <w:pPr>
        <w:pStyle w:val="a0"/>
        <w:ind w:firstLine="0"/>
        <w:rPr>
          <w:rFonts w:hint="cs"/>
          <w:rtl/>
        </w:rPr>
      </w:pPr>
    </w:p>
    <w:p w14:paraId="1F8D0150" w14:textId="77777777" w:rsidR="00000000" w:rsidRDefault="00B2572E">
      <w:pPr>
        <w:pStyle w:val="a0"/>
        <w:ind w:firstLine="0"/>
        <w:rPr>
          <w:rFonts w:hint="cs"/>
          <w:rtl/>
        </w:rPr>
      </w:pPr>
    </w:p>
    <w:p w14:paraId="7F781806" w14:textId="77777777" w:rsidR="00000000" w:rsidRDefault="00B2572E">
      <w:pPr>
        <w:pStyle w:val="a0"/>
        <w:ind w:firstLine="0"/>
        <w:rPr>
          <w:rFonts w:hint="cs"/>
          <w:b/>
          <w:bCs/>
          <w:u w:val="single"/>
          <w:rtl/>
        </w:rPr>
      </w:pPr>
      <w:r>
        <w:rPr>
          <w:rFonts w:hint="cs"/>
          <w:b/>
          <w:bCs/>
          <w:u w:val="single"/>
          <w:rtl/>
        </w:rPr>
        <w:t>היו</w:t>
      </w:r>
      <w:r>
        <w:rPr>
          <w:b/>
          <w:bCs/>
          <w:u w:val="single"/>
          <w:rtl/>
        </w:rPr>
        <w:t>"</w:t>
      </w:r>
      <w:r>
        <w:rPr>
          <w:rFonts w:hint="cs"/>
          <w:b/>
          <w:bCs/>
          <w:u w:val="single"/>
          <w:rtl/>
        </w:rPr>
        <w:t>ר משה כחלון:</w:t>
      </w:r>
    </w:p>
    <w:p w14:paraId="3D3EA6B3" w14:textId="77777777" w:rsidR="00000000" w:rsidRDefault="00B2572E">
      <w:pPr>
        <w:pStyle w:val="a0"/>
        <w:ind w:firstLine="0"/>
        <w:rPr>
          <w:rFonts w:hint="cs"/>
          <w:rtl/>
        </w:rPr>
      </w:pPr>
    </w:p>
    <w:p w14:paraId="278DF912" w14:textId="77777777" w:rsidR="00000000" w:rsidRDefault="00B2572E">
      <w:pPr>
        <w:pStyle w:val="a0"/>
        <w:ind w:firstLine="0"/>
        <w:rPr>
          <w:rFonts w:hint="cs"/>
          <w:rtl/>
        </w:rPr>
      </w:pPr>
      <w:r>
        <w:rPr>
          <w:rFonts w:hint="cs"/>
          <w:rtl/>
        </w:rPr>
        <w:tab/>
        <w:t>חבר הכנסת נסים זאב.</w:t>
      </w:r>
    </w:p>
    <w:p w14:paraId="0C98EB6D" w14:textId="77777777" w:rsidR="00000000" w:rsidRDefault="00B2572E">
      <w:pPr>
        <w:pStyle w:val="a0"/>
        <w:ind w:firstLine="0"/>
        <w:rPr>
          <w:rFonts w:hint="cs"/>
          <w:rtl/>
        </w:rPr>
      </w:pPr>
    </w:p>
    <w:p w14:paraId="618C7DCD" w14:textId="77777777" w:rsidR="00000000" w:rsidRDefault="00B2572E">
      <w:pPr>
        <w:pStyle w:val="a"/>
        <w:rPr>
          <w:rtl/>
        </w:rPr>
      </w:pPr>
      <w:bookmarkStart w:id="389" w:name="FS000000490T17_02_2004_20_59_11"/>
      <w:bookmarkStart w:id="390" w:name="_Toc67316694"/>
      <w:bookmarkEnd w:id="389"/>
      <w:r>
        <w:rPr>
          <w:rFonts w:hint="eastAsia"/>
          <w:rtl/>
        </w:rPr>
        <w:t>נסים</w:t>
      </w:r>
      <w:r>
        <w:rPr>
          <w:rtl/>
        </w:rPr>
        <w:t xml:space="preserve"> זאב (ש"ס):</w:t>
      </w:r>
      <w:bookmarkEnd w:id="390"/>
    </w:p>
    <w:p w14:paraId="65C30D11" w14:textId="77777777" w:rsidR="00000000" w:rsidRDefault="00B2572E">
      <w:pPr>
        <w:pStyle w:val="a0"/>
        <w:rPr>
          <w:rFonts w:hint="cs"/>
          <w:rtl/>
        </w:rPr>
      </w:pPr>
    </w:p>
    <w:p w14:paraId="06D93F17" w14:textId="77777777" w:rsidR="00000000" w:rsidRDefault="00B2572E">
      <w:pPr>
        <w:pStyle w:val="a0"/>
        <w:rPr>
          <w:rFonts w:hint="cs"/>
          <w:rtl/>
        </w:rPr>
      </w:pPr>
      <w:r>
        <w:rPr>
          <w:rFonts w:hint="cs"/>
          <w:rtl/>
        </w:rPr>
        <w:t>אדוני היושב בראש</w:t>
      </w:r>
      <w:r>
        <w:rPr>
          <w:rFonts w:hint="cs"/>
          <w:rtl/>
        </w:rPr>
        <w:t xml:space="preserve">, הצעת חוק הכניסה לישראל באה להרחיב סמכויות במשטרת ישראל כדי לפעול באופן כזה שלא יצטרכו, על כל אדם ששוהה פה באופן לא חוקי, את האישור של רב-פקד. צריך להביא את זה לדרגה נמוכה יותר, של פקד. אני חושב שגם פקד זו דרגה גבוהה. </w:t>
      </w:r>
    </w:p>
    <w:p w14:paraId="5755F6C6" w14:textId="77777777" w:rsidR="00000000" w:rsidRDefault="00B2572E">
      <w:pPr>
        <w:pStyle w:val="a0"/>
        <w:rPr>
          <w:rFonts w:hint="cs"/>
          <w:rtl/>
        </w:rPr>
      </w:pPr>
    </w:p>
    <w:p w14:paraId="17E8E439" w14:textId="77777777" w:rsidR="00000000" w:rsidRDefault="00B2572E">
      <w:pPr>
        <w:pStyle w:val="a0"/>
        <w:rPr>
          <w:rFonts w:hint="cs"/>
          <w:rtl/>
        </w:rPr>
      </w:pPr>
      <w:r>
        <w:rPr>
          <w:rFonts w:hint="cs"/>
          <w:rtl/>
        </w:rPr>
        <w:t>היום, בפועל, כאשר תופסים שוהים בלתי</w:t>
      </w:r>
      <w:r>
        <w:rPr>
          <w:rFonts w:hint="cs"/>
          <w:rtl/>
        </w:rPr>
        <w:t xml:space="preserve"> חוקיים, מביאים אותם אפילו בקבוצות לתחנת המשטרה, והמשטרה מעבירה אותם חזרה, לפעמים עם אזהרה מסוימת, לפעמים עם קנס. הסלחנות שם היא מעל ומעבר, ולכן הצעת החוק אולי באמת באה לעשות איזה סדר כדי להקל על עבודת הקצינים הבכירים, אבל בפועל מה שאמור פה לעשות את הסדר, </w:t>
      </w:r>
      <w:r>
        <w:rPr>
          <w:rFonts w:hint="cs"/>
          <w:rtl/>
        </w:rPr>
        <w:t xml:space="preserve">זה הגדר.  אני מקווה שהגדר הזאת תמנע כניסת פלסטינים, ותהיה יותר ביקורת וגם בקרה על כל פלסטיני שנכנס מהשטחים. </w:t>
      </w:r>
    </w:p>
    <w:p w14:paraId="5C880D76" w14:textId="77777777" w:rsidR="00000000" w:rsidRDefault="00B2572E">
      <w:pPr>
        <w:pStyle w:val="a0"/>
        <w:rPr>
          <w:rFonts w:hint="cs"/>
          <w:rtl/>
        </w:rPr>
      </w:pPr>
    </w:p>
    <w:p w14:paraId="6A794EE4" w14:textId="77777777" w:rsidR="00000000" w:rsidRDefault="00B2572E">
      <w:pPr>
        <w:pStyle w:val="a0"/>
        <w:rPr>
          <w:rFonts w:hint="cs"/>
          <w:rtl/>
        </w:rPr>
      </w:pPr>
      <w:r>
        <w:rPr>
          <w:rFonts w:hint="cs"/>
          <w:rtl/>
        </w:rPr>
        <w:t xml:space="preserve">רק לא מובן לי למה דברי ההסבר מתייחסים בעיקר לתושבי אזור יהודה ושומרון וחבל-עזה, או תושב שטחי המועצה הפלסטינית שאינו ישראלי ששוהה בישראל בלא היתר. </w:t>
      </w:r>
      <w:r>
        <w:rPr>
          <w:rFonts w:hint="cs"/>
          <w:rtl/>
        </w:rPr>
        <w:t>למה זה לא מופעל גם כנגד השוהים הבלתי-חוקיים שהם סינים וזרים שבאים מכל מיני ארצות?</w:t>
      </w:r>
    </w:p>
    <w:p w14:paraId="4AD477AA" w14:textId="77777777" w:rsidR="00000000" w:rsidRDefault="00B2572E">
      <w:pPr>
        <w:pStyle w:val="a0"/>
        <w:rPr>
          <w:rFonts w:hint="cs"/>
          <w:rtl/>
        </w:rPr>
      </w:pPr>
    </w:p>
    <w:p w14:paraId="53FF91BE" w14:textId="77777777" w:rsidR="00000000" w:rsidRDefault="00B2572E">
      <w:pPr>
        <w:pStyle w:val="a0"/>
        <w:rPr>
          <w:rFonts w:hint="cs"/>
          <w:rtl/>
        </w:rPr>
      </w:pPr>
      <w:r>
        <w:rPr>
          <w:rFonts w:hint="cs"/>
          <w:rtl/>
        </w:rPr>
        <w:t xml:space="preserve">אגב, רק היום ראינו בעיתון שביפן החמירו עם זרים שבאים ליפן ורוצים לעבוד על-ידי הטלת קנס של 30,000 דולר וגירוש. הקנס שמוטל על כל עובד שמגיע כ"טוריסט" ובסופו של דבר מתברר שהוא </w:t>
      </w:r>
      <w:r>
        <w:rPr>
          <w:rFonts w:hint="cs"/>
          <w:rtl/>
        </w:rPr>
        <w:t xml:space="preserve">מתכוון לשהות על מנת לעבוד ולהשתקע שם, הוא גבוה ביותר. תראו מה קורה בארצות-הברית. היום ארצות-הברית מאוד-מאוד מחמירה אפילו במתן ויזה לישראלים ואפילו לאנשים שידועים כאנשי ציבור. היא בודקת היטב לפני שהיא נותנת אשרה. </w:t>
      </w:r>
    </w:p>
    <w:p w14:paraId="0E870FD3" w14:textId="77777777" w:rsidR="00000000" w:rsidRDefault="00B2572E">
      <w:pPr>
        <w:pStyle w:val="a0"/>
        <w:rPr>
          <w:rFonts w:hint="cs"/>
          <w:rtl/>
        </w:rPr>
      </w:pPr>
    </w:p>
    <w:p w14:paraId="6E76D768" w14:textId="77777777" w:rsidR="00000000" w:rsidRDefault="00B2572E">
      <w:pPr>
        <w:pStyle w:val="a0"/>
        <w:rPr>
          <w:rFonts w:hint="cs"/>
          <w:rtl/>
        </w:rPr>
      </w:pPr>
      <w:r>
        <w:rPr>
          <w:rFonts w:hint="cs"/>
          <w:rtl/>
        </w:rPr>
        <w:t xml:space="preserve">אצלנו במדינת ישראל אין שליטה. כל מי שרוצה </w:t>
      </w:r>
      <w:r>
        <w:rPr>
          <w:rFonts w:hint="cs"/>
          <w:rtl/>
        </w:rPr>
        <w:t xml:space="preserve">להיכנס, נכנס באין מפריע. אני לא יודע מה תעשה משטרת ההגירה. יש למעלה מ-100,000 פלסטינים שכבר הקימו פה משפחות. הם גרים ביפו, הם גרים בכפרים במדינת ישראל. האם יש איזו תוכנית כמו התוכנית לגבי אותם עובדים זרים, שבמאמץ רב הצליחה לעצור ולמתן את ההגירה ההמונית של </w:t>
      </w:r>
      <w:r>
        <w:rPr>
          <w:rFonts w:hint="cs"/>
          <w:rtl/>
        </w:rPr>
        <w:t xml:space="preserve">אותם סינים ועובדים זרים אחרים? מה יעשו עם אותם עשרות אלפים רבים מירדן, מעזה ומשומרון שהיום חיים במדינת ישראל? מה החוק הזה אמור לעשות לא רק עם אותם שוהים, אלא עם אלה שאולי מחפים על שהייתם? </w:t>
      </w:r>
    </w:p>
    <w:p w14:paraId="6032B51A" w14:textId="77777777" w:rsidR="00000000" w:rsidRDefault="00B2572E">
      <w:pPr>
        <w:pStyle w:val="af1"/>
        <w:rPr>
          <w:rtl/>
        </w:rPr>
      </w:pPr>
    </w:p>
    <w:p w14:paraId="145A9E42" w14:textId="77777777" w:rsidR="00000000" w:rsidRDefault="00B2572E">
      <w:pPr>
        <w:pStyle w:val="af1"/>
        <w:rPr>
          <w:rtl/>
        </w:rPr>
      </w:pPr>
      <w:r>
        <w:rPr>
          <w:rtl/>
        </w:rPr>
        <w:t>היו"ר מוחמד ברכה:</w:t>
      </w:r>
    </w:p>
    <w:p w14:paraId="73760E75" w14:textId="77777777" w:rsidR="00000000" w:rsidRDefault="00B2572E">
      <w:pPr>
        <w:pStyle w:val="a0"/>
        <w:rPr>
          <w:rtl/>
        </w:rPr>
      </w:pPr>
    </w:p>
    <w:p w14:paraId="13159F75" w14:textId="77777777" w:rsidR="00000000" w:rsidRDefault="00B2572E">
      <w:pPr>
        <w:pStyle w:val="a0"/>
        <w:rPr>
          <w:rFonts w:hint="cs"/>
          <w:rtl/>
        </w:rPr>
      </w:pPr>
      <w:r>
        <w:rPr>
          <w:rFonts w:hint="cs"/>
          <w:rtl/>
        </w:rPr>
        <w:t>תודה. הבנתי שחבר הכנסת מרגי מוותר על זכות הדיבו</w:t>
      </w:r>
      <w:r>
        <w:rPr>
          <w:rFonts w:hint="cs"/>
          <w:rtl/>
        </w:rPr>
        <w:t xml:space="preserve">ר שלו. אדוני השר, אתה רוצה להשיב? לא. </w:t>
      </w:r>
    </w:p>
    <w:p w14:paraId="3F931635" w14:textId="77777777" w:rsidR="00000000" w:rsidRDefault="00B2572E">
      <w:pPr>
        <w:pStyle w:val="a0"/>
        <w:rPr>
          <w:rFonts w:hint="cs"/>
          <w:rtl/>
        </w:rPr>
      </w:pPr>
    </w:p>
    <w:p w14:paraId="08C7CCC5" w14:textId="77777777" w:rsidR="00000000" w:rsidRDefault="00B2572E">
      <w:pPr>
        <w:pStyle w:val="a0"/>
        <w:rPr>
          <w:rFonts w:hint="cs"/>
          <w:rtl/>
        </w:rPr>
      </w:pPr>
      <w:r>
        <w:rPr>
          <w:rFonts w:hint="cs"/>
          <w:rtl/>
        </w:rPr>
        <w:t xml:space="preserve">אנחנו עוברים להצבעה על הצעת חוק הכניסה לישראל (תיקון מס' 12), התשס"ד-2004. מי בעד ומי נגד - ההצבעה החלה. </w:t>
      </w:r>
    </w:p>
    <w:p w14:paraId="7407490D" w14:textId="77777777" w:rsidR="00000000" w:rsidRDefault="00B2572E">
      <w:pPr>
        <w:pStyle w:val="a0"/>
        <w:rPr>
          <w:rFonts w:hint="cs"/>
          <w:rtl/>
        </w:rPr>
      </w:pPr>
    </w:p>
    <w:p w14:paraId="568A6D5C" w14:textId="77777777" w:rsidR="00000000" w:rsidRDefault="00B2572E">
      <w:pPr>
        <w:pStyle w:val="ab"/>
        <w:bidi/>
        <w:rPr>
          <w:rFonts w:hint="cs"/>
          <w:rtl/>
        </w:rPr>
      </w:pPr>
      <w:r>
        <w:rPr>
          <w:rFonts w:hint="cs"/>
          <w:rtl/>
        </w:rPr>
        <w:t>הצבעה מס' 10</w:t>
      </w:r>
    </w:p>
    <w:p w14:paraId="17924328" w14:textId="77777777" w:rsidR="00000000" w:rsidRDefault="00B2572E">
      <w:pPr>
        <w:pStyle w:val="ac"/>
        <w:bidi/>
        <w:rPr>
          <w:rFonts w:hint="cs"/>
          <w:rtl/>
        </w:rPr>
      </w:pPr>
    </w:p>
    <w:p w14:paraId="61271C1D" w14:textId="77777777" w:rsidR="00000000" w:rsidRDefault="00B2572E">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346E626C" w14:textId="77777777" w:rsidR="00000000" w:rsidRDefault="00B2572E">
      <w:pPr>
        <w:pStyle w:val="ac"/>
        <w:bidi/>
        <w:rPr>
          <w:rFonts w:hint="cs"/>
          <w:rtl/>
        </w:rPr>
      </w:pPr>
      <w:r>
        <w:rPr>
          <w:rFonts w:hint="cs"/>
          <w:rtl/>
        </w:rPr>
        <w:t xml:space="preserve">נגד </w:t>
      </w:r>
      <w:r>
        <w:rPr>
          <w:rtl/>
        </w:rPr>
        <w:t>–</w:t>
      </w:r>
      <w:r>
        <w:rPr>
          <w:rFonts w:hint="cs"/>
          <w:rtl/>
        </w:rPr>
        <w:t xml:space="preserve"> 2</w:t>
      </w:r>
    </w:p>
    <w:p w14:paraId="09C29391" w14:textId="77777777" w:rsidR="00000000" w:rsidRDefault="00B2572E">
      <w:pPr>
        <w:pStyle w:val="ac"/>
        <w:bidi/>
        <w:rPr>
          <w:rFonts w:hint="cs"/>
          <w:rtl/>
        </w:rPr>
      </w:pPr>
      <w:r>
        <w:rPr>
          <w:rFonts w:hint="cs"/>
          <w:rtl/>
        </w:rPr>
        <w:t>נמנעים - אין</w:t>
      </w:r>
    </w:p>
    <w:p w14:paraId="08A3DC59" w14:textId="77777777" w:rsidR="00000000" w:rsidRDefault="00B2572E">
      <w:pPr>
        <w:pStyle w:val="ad"/>
        <w:bidi/>
        <w:rPr>
          <w:rFonts w:hint="cs"/>
          <w:rtl/>
        </w:rPr>
      </w:pPr>
      <w:r>
        <w:rPr>
          <w:rFonts w:hint="cs"/>
          <w:rtl/>
        </w:rPr>
        <w:t xml:space="preserve">ההצעה להעביר את הצעת חוק הכניסה </w:t>
      </w:r>
      <w:r>
        <w:rPr>
          <w:rFonts w:hint="cs"/>
          <w:rtl/>
        </w:rPr>
        <w:t xml:space="preserve">לישראל (תיקון מס' 12), התשס"ד-2004, </w:t>
      </w:r>
    </w:p>
    <w:p w14:paraId="1148FE6D" w14:textId="77777777" w:rsidR="00000000" w:rsidRDefault="00B2572E">
      <w:pPr>
        <w:pStyle w:val="ad"/>
        <w:bidi/>
        <w:rPr>
          <w:rFonts w:hint="cs"/>
          <w:rtl/>
        </w:rPr>
      </w:pPr>
      <w:r>
        <w:rPr>
          <w:rFonts w:hint="cs"/>
          <w:rtl/>
        </w:rPr>
        <w:t xml:space="preserve">לוועדת החוקה, חוק ומשפט נתקבלה. </w:t>
      </w:r>
    </w:p>
    <w:p w14:paraId="38556900" w14:textId="77777777" w:rsidR="00000000" w:rsidRDefault="00B2572E">
      <w:pPr>
        <w:pStyle w:val="a0"/>
        <w:rPr>
          <w:rFonts w:hint="cs"/>
          <w:rtl/>
        </w:rPr>
      </w:pPr>
    </w:p>
    <w:p w14:paraId="3FA9F0D4" w14:textId="77777777" w:rsidR="00000000" w:rsidRDefault="00B2572E">
      <w:pPr>
        <w:pStyle w:val="af0"/>
        <w:rPr>
          <w:rtl/>
        </w:rPr>
      </w:pPr>
      <w:r>
        <w:rPr>
          <w:rFonts w:hint="eastAsia"/>
          <w:rtl/>
        </w:rPr>
        <w:t>משה</w:t>
      </w:r>
      <w:r>
        <w:rPr>
          <w:rtl/>
        </w:rPr>
        <w:t xml:space="preserve"> כחלון (הליכוד):</w:t>
      </w:r>
    </w:p>
    <w:p w14:paraId="7588C7F5" w14:textId="77777777" w:rsidR="00000000" w:rsidRDefault="00B2572E">
      <w:pPr>
        <w:pStyle w:val="a0"/>
        <w:rPr>
          <w:rFonts w:hint="cs"/>
          <w:rtl/>
        </w:rPr>
      </w:pPr>
    </w:p>
    <w:p w14:paraId="1B6C0522" w14:textId="77777777" w:rsidR="00000000" w:rsidRDefault="00B2572E">
      <w:pPr>
        <w:pStyle w:val="a0"/>
        <w:rPr>
          <w:rFonts w:hint="cs"/>
          <w:rtl/>
        </w:rPr>
      </w:pPr>
      <w:r>
        <w:rPr>
          <w:rFonts w:hint="cs"/>
          <w:rtl/>
        </w:rPr>
        <w:t xml:space="preserve">השם שלי עדיין רשום שם. </w:t>
      </w:r>
    </w:p>
    <w:p w14:paraId="1A0D9809" w14:textId="77777777" w:rsidR="00000000" w:rsidRDefault="00B2572E">
      <w:pPr>
        <w:pStyle w:val="a0"/>
        <w:rPr>
          <w:rFonts w:hint="cs"/>
          <w:rtl/>
        </w:rPr>
      </w:pPr>
    </w:p>
    <w:p w14:paraId="168E4AF8" w14:textId="77777777" w:rsidR="00000000" w:rsidRDefault="00B2572E">
      <w:pPr>
        <w:pStyle w:val="af1"/>
        <w:rPr>
          <w:rtl/>
        </w:rPr>
      </w:pPr>
      <w:r>
        <w:rPr>
          <w:rtl/>
        </w:rPr>
        <w:t>היו"ר מוחמד ברכה:</w:t>
      </w:r>
    </w:p>
    <w:p w14:paraId="6BDEBA52" w14:textId="77777777" w:rsidR="00000000" w:rsidRDefault="00B2572E">
      <w:pPr>
        <w:pStyle w:val="a0"/>
        <w:rPr>
          <w:rtl/>
        </w:rPr>
      </w:pPr>
    </w:p>
    <w:p w14:paraId="5A9EDEC3" w14:textId="77777777" w:rsidR="00000000" w:rsidRDefault="00B2572E">
      <w:pPr>
        <w:pStyle w:val="a0"/>
        <w:rPr>
          <w:rFonts w:hint="cs"/>
          <w:rtl/>
        </w:rPr>
      </w:pPr>
      <w:r>
        <w:rPr>
          <w:rFonts w:hint="cs"/>
          <w:rtl/>
        </w:rPr>
        <w:t xml:space="preserve">אז אני מצביע במקומך, וזה לא בסדר. </w:t>
      </w:r>
    </w:p>
    <w:p w14:paraId="1BD4CC2A" w14:textId="77777777" w:rsidR="00000000" w:rsidRDefault="00B2572E">
      <w:pPr>
        <w:pStyle w:val="a0"/>
        <w:rPr>
          <w:rFonts w:hint="cs"/>
          <w:rtl/>
        </w:rPr>
      </w:pPr>
    </w:p>
    <w:p w14:paraId="4DA91B42" w14:textId="77777777" w:rsidR="00000000" w:rsidRDefault="00B2572E">
      <w:pPr>
        <w:pStyle w:val="a0"/>
        <w:rPr>
          <w:rFonts w:hint="cs"/>
          <w:rtl/>
        </w:rPr>
      </w:pPr>
      <w:r>
        <w:rPr>
          <w:rFonts w:hint="cs"/>
          <w:rtl/>
        </w:rPr>
        <w:t>ההצעה התקבלה בקריאה ראשונה, והיא תועבר לוועדת החוקה, חוק ומשפט, ברוב של 11 מול שני מ</w:t>
      </w:r>
      <w:r>
        <w:rPr>
          <w:rFonts w:hint="cs"/>
          <w:rtl/>
        </w:rPr>
        <w:t xml:space="preserve">תנגדים. אני מודיע לפרוטוקול שלא החליפו את שם היושב-ראש, ולכן, חבר הכנסת כחלון הצביע בעד הצעת החוק וחבר הכנסת ברכה הצביע נגד הצעת החוק.  </w:t>
      </w:r>
    </w:p>
    <w:p w14:paraId="6B878F10" w14:textId="77777777" w:rsidR="00000000" w:rsidRDefault="00B2572E">
      <w:pPr>
        <w:pStyle w:val="a0"/>
        <w:rPr>
          <w:rFonts w:hint="cs"/>
          <w:rtl/>
        </w:rPr>
      </w:pPr>
    </w:p>
    <w:p w14:paraId="4A883BB8" w14:textId="77777777" w:rsidR="00000000" w:rsidRDefault="00B2572E">
      <w:pPr>
        <w:pStyle w:val="a2"/>
        <w:rPr>
          <w:rFonts w:hint="cs"/>
          <w:rtl/>
        </w:rPr>
      </w:pPr>
    </w:p>
    <w:p w14:paraId="6767D2B0" w14:textId="77777777" w:rsidR="00000000" w:rsidRDefault="00B2572E">
      <w:pPr>
        <w:pStyle w:val="a0"/>
        <w:rPr>
          <w:rFonts w:hint="cs"/>
          <w:rtl/>
        </w:rPr>
      </w:pPr>
    </w:p>
    <w:p w14:paraId="150AA9C5" w14:textId="77777777" w:rsidR="00000000" w:rsidRDefault="00B2572E">
      <w:pPr>
        <w:pStyle w:val="a2"/>
        <w:rPr>
          <w:rFonts w:hint="cs"/>
          <w:rtl/>
        </w:rPr>
      </w:pPr>
      <w:bookmarkStart w:id="391" w:name="CS22607FI0022607T17_02_2004_22_03_40"/>
      <w:bookmarkStart w:id="392" w:name="_Toc67316695"/>
      <w:bookmarkEnd w:id="391"/>
      <w:r>
        <w:rPr>
          <w:rtl/>
        </w:rPr>
        <w:t xml:space="preserve">הצעת חוק נושאי משרה שיפוטית (שיקול דעת של חברי ועדה לבחירת </w:t>
      </w:r>
      <w:r>
        <w:rPr>
          <w:rFonts w:hint="cs"/>
          <w:rtl/>
        </w:rPr>
        <w:br/>
      </w:r>
      <w:r>
        <w:rPr>
          <w:rtl/>
        </w:rPr>
        <w:t>נושאי משרה שיפוטית</w:t>
      </w:r>
      <w:r>
        <w:rPr>
          <w:rFonts w:hint="cs"/>
          <w:rtl/>
        </w:rPr>
        <w:t>)</w:t>
      </w:r>
      <w:r>
        <w:rPr>
          <w:rtl/>
        </w:rPr>
        <w:t xml:space="preserve"> (תיקוני חקיקה), התשס"ד-2004</w:t>
      </w:r>
      <w:bookmarkEnd w:id="392"/>
      <w:r>
        <w:rPr>
          <w:rtl/>
        </w:rPr>
        <w:t xml:space="preserve"> </w:t>
      </w:r>
    </w:p>
    <w:p w14:paraId="551F9965" w14:textId="77777777" w:rsidR="00000000" w:rsidRDefault="00B2572E">
      <w:pPr>
        <w:pStyle w:val="a0"/>
        <w:ind w:firstLine="0"/>
        <w:rPr>
          <w:rFonts w:hint="cs"/>
          <w:rtl/>
        </w:rPr>
      </w:pPr>
      <w:r>
        <w:rPr>
          <w:rtl/>
        </w:rPr>
        <w:t>[רשומות</w:t>
      </w:r>
      <w:r>
        <w:rPr>
          <w:rtl/>
        </w:rPr>
        <w:t xml:space="preserve"> (הצעות חוק, חוב' </w:t>
      </w:r>
      <w:r>
        <w:rPr>
          <w:rFonts w:hint="cs"/>
          <w:rtl/>
        </w:rPr>
        <w:t>כ/36</w:t>
      </w:r>
      <w:r>
        <w:rPr>
          <w:rtl/>
        </w:rPr>
        <w:t>)</w:t>
      </w:r>
      <w:r>
        <w:rPr>
          <w:rFonts w:hint="cs"/>
          <w:rtl/>
        </w:rPr>
        <w:t>.</w:t>
      </w:r>
      <w:r>
        <w:rPr>
          <w:rtl/>
        </w:rPr>
        <w:t>]</w:t>
      </w:r>
    </w:p>
    <w:p w14:paraId="384CA5B0" w14:textId="77777777" w:rsidR="00000000" w:rsidRDefault="00B2572E">
      <w:pPr>
        <w:pStyle w:val="-0"/>
        <w:rPr>
          <w:rFonts w:hint="cs"/>
          <w:rtl/>
        </w:rPr>
      </w:pPr>
      <w:bookmarkStart w:id="393" w:name="_Toc67316696"/>
      <w:r>
        <w:rPr>
          <w:rtl/>
        </w:rPr>
        <w:t>(קריאה ראשונה)</w:t>
      </w:r>
      <w:bookmarkEnd w:id="393"/>
    </w:p>
    <w:p w14:paraId="6F7D1D49" w14:textId="77777777" w:rsidR="00000000" w:rsidRDefault="00B2572E">
      <w:pPr>
        <w:pStyle w:val="a0"/>
        <w:rPr>
          <w:rFonts w:hint="cs"/>
          <w:rtl/>
        </w:rPr>
      </w:pPr>
    </w:p>
    <w:p w14:paraId="2DD97D3F" w14:textId="77777777" w:rsidR="00000000" w:rsidRDefault="00B2572E">
      <w:pPr>
        <w:pStyle w:val="af1"/>
        <w:rPr>
          <w:rtl/>
        </w:rPr>
      </w:pPr>
      <w:r>
        <w:rPr>
          <w:rtl/>
        </w:rPr>
        <w:t>היו"ר מוחמד ברכה:</w:t>
      </w:r>
    </w:p>
    <w:p w14:paraId="0BA699F4" w14:textId="77777777" w:rsidR="00000000" w:rsidRDefault="00B2572E">
      <w:pPr>
        <w:pStyle w:val="a0"/>
        <w:rPr>
          <w:rtl/>
        </w:rPr>
      </w:pPr>
    </w:p>
    <w:p w14:paraId="116CE4BC" w14:textId="77777777" w:rsidR="00000000" w:rsidRDefault="00B2572E">
      <w:pPr>
        <w:pStyle w:val="a0"/>
        <w:rPr>
          <w:rFonts w:hint="cs"/>
          <w:rtl/>
        </w:rPr>
      </w:pPr>
      <w:r>
        <w:rPr>
          <w:rFonts w:hint="cs"/>
          <w:rtl/>
        </w:rPr>
        <w:t xml:space="preserve">אני מזמין את חבר הכנסת בר-און להביא את הצעת חוק נושאי משרה שיפוטית (שיקול דעת של חברי ועדה לבחירת נושאי משרה שיפוטית) (תיקוני חקיקה), התשס"ד-2004, קריאה ראשונה. חבר הכנסת רוני בר-און, בבקשה. </w:t>
      </w:r>
    </w:p>
    <w:p w14:paraId="198FB187" w14:textId="77777777" w:rsidR="00000000" w:rsidRDefault="00B2572E">
      <w:pPr>
        <w:pStyle w:val="a0"/>
        <w:rPr>
          <w:rFonts w:hint="cs"/>
          <w:rtl/>
        </w:rPr>
      </w:pPr>
    </w:p>
    <w:p w14:paraId="389A487B" w14:textId="77777777" w:rsidR="00000000" w:rsidRDefault="00B2572E">
      <w:pPr>
        <w:pStyle w:val="a"/>
        <w:rPr>
          <w:rtl/>
        </w:rPr>
      </w:pPr>
      <w:bookmarkStart w:id="394" w:name="FS000001038T17_02_2004_20_46_05"/>
      <w:bookmarkStart w:id="395" w:name="_Toc67316697"/>
      <w:bookmarkEnd w:id="394"/>
      <w:r>
        <w:rPr>
          <w:rFonts w:hint="eastAsia"/>
          <w:rtl/>
        </w:rPr>
        <w:t>רו</w:t>
      </w:r>
      <w:r>
        <w:rPr>
          <w:rFonts w:hint="eastAsia"/>
          <w:rtl/>
        </w:rPr>
        <w:t>ני</w:t>
      </w:r>
      <w:r>
        <w:rPr>
          <w:rtl/>
        </w:rPr>
        <w:t xml:space="preserve"> בר-און (הליכוד):</w:t>
      </w:r>
      <w:bookmarkEnd w:id="395"/>
    </w:p>
    <w:p w14:paraId="11DB789E" w14:textId="77777777" w:rsidR="00000000" w:rsidRDefault="00B2572E">
      <w:pPr>
        <w:pStyle w:val="a0"/>
        <w:rPr>
          <w:rFonts w:hint="cs"/>
          <w:rtl/>
        </w:rPr>
      </w:pPr>
    </w:p>
    <w:p w14:paraId="2BAF0863" w14:textId="77777777" w:rsidR="00000000" w:rsidRDefault="00B2572E">
      <w:pPr>
        <w:pStyle w:val="a0"/>
        <w:rPr>
          <w:rFonts w:hint="cs"/>
          <w:rtl/>
        </w:rPr>
      </w:pPr>
      <w:r>
        <w:rPr>
          <w:rFonts w:hint="cs"/>
          <w:rtl/>
        </w:rPr>
        <w:t>אדוני היושב-ראש, אדוני השר, חברי חברי הכנסת, הצעת חוק זו שעברה בקריאה טרומית ואושרה בוועדת החוקה, חוק ומשפט כמעט פה-אחד לקריאה ראשונה קובעת, כי חברי הוועדה לבחירת שופטים יפעלו בהצבעתם על-פי שיקול דעתם ולא יהיו מודרכים על-ידי החלטות הגו</w:t>
      </w:r>
      <w:r>
        <w:rPr>
          <w:rFonts w:hint="cs"/>
          <w:rtl/>
        </w:rPr>
        <w:t xml:space="preserve">ף שמטעמו הם חברים במועצה. </w:t>
      </w:r>
    </w:p>
    <w:p w14:paraId="74E18046" w14:textId="77777777" w:rsidR="00000000" w:rsidRDefault="00B2572E">
      <w:pPr>
        <w:pStyle w:val="a0"/>
        <w:rPr>
          <w:rFonts w:hint="cs"/>
          <w:rtl/>
        </w:rPr>
      </w:pPr>
    </w:p>
    <w:p w14:paraId="0A02F41F" w14:textId="77777777" w:rsidR="00000000" w:rsidRDefault="00B2572E">
      <w:pPr>
        <w:pStyle w:val="a0"/>
        <w:rPr>
          <w:rFonts w:hint="cs"/>
          <w:rtl/>
        </w:rPr>
      </w:pPr>
      <w:r>
        <w:rPr>
          <w:rFonts w:hint="cs"/>
          <w:rtl/>
        </w:rPr>
        <w:t xml:space="preserve">במקביל, כל הדברים האלה חלים גם על חוק הדיינים שלפיו בוחרים דיינים, על חוק הקאדים שעוסק בבחירת קאדים, חוק בתי-דין דרוזיים שלפיו בוחרים קאדי שרעי וקאדי מד'הב, ובחוק השיפוט הצבאי שלפיו נבחרים שופטים צבאיים. </w:t>
      </w:r>
    </w:p>
    <w:p w14:paraId="2E5BF1F3" w14:textId="77777777" w:rsidR="00000000" w:rsidRDefault="00B2572E">
      <w:pPr>
        <w:pStyle w:val="a0"/>
        <w:rPr>
          <w:rFonts w:hint="cs"/>
          <w:rtl/>
        </w:rPr>
      </w:pPr>
    </w:p>
    <w:p w14:paraId="185DC2F5" w14:textId="77777777" w:rsidR="00000000" w:rsidRDefault="00B2572E">
      <w:pPr>
        <w:pStyle w:val="a0"/>
        <w:rPr>
          <w:rFonts w:hint="cs"/>
          <w:rtl/>
        </w:rPr>
      </w:pPr>
      <w:r>
        <w:rPr>
          <w:rFonts w:hint="cs"/>
          <w:rtl/>
        </w:rPr>
        <w:t>הצעת החוק הזאת מביאה ל</w:t>
      </w:r>
      <w:r>
        <w:rPr>
          <w:rFonts w:hint="cs"/>
          <w:rtl/>
        </w:rPr>
        <w:t>כלל הסדר נורמטיבי דבר שנקבע בפסיקת בית-המשפט העליון לפני למעלה מ-20 שנה. אני מצטט שלוש שורות מפסק-הדין של ממלא-מקום הנשיא דאז יצחק כהן: "השרים שהם חברי הוועדה אינם מפעילים את שיקול דעתם בה על-פי הוראות הממשלה או על-פי החלטותיה, אלא משהתמנו לחברי הוועדה חיי</w:t>
      </w:r>
      <w:r>
        <w:rPr>
          <w:rFonts w:hint="cs"/>
          <w:rtl/>
        </w:rPr>
        <w:t xml:space="preserve">ב כל אחד מהם בפעולותיו כחבר בוועדה לפעול על-פי שיקול הדעת שלו". </w:t>
      </w:r>
    </w:p>
    <w:p w14:paraId="600CF603" w14:textId="77777777" w:rsidR="00000000" w:rsidRDefault="00B2572E">
      <w:pPr>
        <w:pStyle w:val="a0"/>
        <w:rPr>
          <w:rFonts w:hint="cs"/>
          <w:rtl/>
        </w:rPr>
      </w:pPr>
    </w:p>
    <w:p w14:paraId="6C46B617" w14:textId="77777777" w:rsidR="00000000" w:rsidRDefault="00B2572E">
      <w:pPr>
        <w:pStyle w:val="a0"/>
        <w:rPr>
          <w:rFonts w:hint="cs"/>
          <w:rtl/>
        </w:rPr>
      </w:pPr>
      <w:r>
        <w:rPr>
          <w:rFonts w:hint="cs"/>
          <w:rtl/>
        </w:rPr>
        <w:t>השורה השנייה שאני קורא היא מפסק-הדין של השופט משה בייסקי: "אין להתעלם מכך כי באותו הרכב של ועדת המינויים עשויים להתנגש אינטרסים או השקפות בין החברים ביחס למועמדים מועדפים לכהונה שיפוטית, ואו</w:t>
      </w:r>
      <w:r>
        <w:rPr>
          <w:rFonts w:hint="cs"/>
          <w:rtl/>
        </w:rPr>
        <w:t>לם ניגודים אלה מקורם לאו דווקא בשמירת האינטרס של הגוף, אשר מתוכו נבחרו החברים בוועדה, לא רק משום שוועדת המינויים כגוף סטטוטורי היא עצמאית, ובמסגרת פעולותיהם אין החברים צריכים להיות מודרכים על-ידי הגוף שבחר אותם".</w:t>
      </w:r>
    </w:p>
    <w:p w14:paraId="6FC48ADC" w14:textId="77777777" w:rsidR="00000000" w:rsidRDefault="00B2572E">
      <w:pPr>
        <w:pStyle w:val="a0"/>
        <w:rPr>
          <w:rFonts w:hint="cs"/>
          <w:rtl/>
        </w:rPr>
      </w:pPr>
    </w:p>
    <w:p w14:paraId="62101986" w14:textId="77777777" w:rsidR="00000000" w:rsidRDefault="00B2572E">
      <w:pPr>
        <w:pStyle w:val="a0"/>
        <w:rPr>
          <w:rFonts w:hint="cs"/>
          <w:rtl/>
        </w:rPr>
      </w:pPr>
      <w:r>
        <w:rPr>
          <w:rFonts w:hint="cs"/>
          <w:rtl/>
        </w:rPr>
        <w:t>העניין הזה, תכליתו למנוע הצבעה סקטוריאלית.</w:t>
      </w:r>
      <w:r>
        <w:rPr>
          <w:rFonts w:hint="cs"/>
          <w:rtl/>
        </w:rPr>
        <w:t xml:space="preserve"> </w:t>
      </w:r>
    </w:p>
    <w:p w14:paraId="1EB01069" w14:textId="77777777" w:rsidR="00000000" w:rsidRDefault="00B2572E">
      <w:pPr>
        <w:pStyle w:val="a0"/>
        <w:rPr>
          <w:rFonts w:hint="cs"/>
          <w:rtl/>
        </w:rPr>
      </w:pPr>
    </w:p>
    <w:p w14:paraId="637240BE" w14:textId="77777777" w:rsidR="00000000" w:rsidRDefault="00B2572E">
      <w:pPr>
        <w:pStyle w:val="a0"/>
        <w:rPr>
          <w:rFonts w:hint="cs"/>
          <w:rtl/>
        </w:rPr>
      </w:pPr>
      <w:r>
        <w:rPr>
          <w:rFonts w:hint="cs"/>
          <w:rtl/>
        </w:rPr>
        <w:t xml:space="preserve">אני מבקש מהחברים את התמיכה בהעברת החוק בקריאה הראשונה שלו. תודה רבה. </w:t>
      </w:r>
    </w:p>
    <w:p w14:paraId="312AA67F" w14:textId="77777777" w:rsidR="00000000" w:rsidRDefault="00B2572E">
      <w:pPr>
        <w:pStyle w:val="af1"/>
        <w:rPr>
          <w:rtl/>
        </w:rPr>
      </w:pPr>
    </w:p>
    <w:p w14:paraId="4C421813" w14:textId="77777777" w:rsidR="00000000" w:rsidRDefault="00B2572E">
      <w:pPr>
        <w:pStyle w:val="af1"/>
        <w:rPr>
          <w:rtl/>
        </w:rPr>
      </w:pPr>
      <w:r>
        <w:rPr>
          <w:rtl/>
        </w:rPr>
        <w:t>היו"ר מוחמד ברכה:</w:t>
      </w:r>
    </w:p>
    <w:p w14:paraId="1EA264C0" w14:textId="77777777" w:rsidR="00000000" w:rsidRDefault="00B2572E">
      <w:pPr>
        <w:pStyle w:val="a0"/>
        <w:rPr>
          <w:rtl/>
        </w:rPr>
      </w:pPr>
    </w:p>
    <w:p w14:paraId="56FFD70A" w14:textId="77777777" w:rsidR="00000000" w:rsidRDefault="00B2572E">
      <w:pPr>
        <w:pStyle w:val="a0"/>
        <w:rPr>
          <w:rFonts w:hint="cs"/>
          <w:rtl/>
        </w:rPr>
      </w:pPr>
      <w:r>
        <w:rPr>
          <w:rFonts w:hint="cs"/>
          <w:rtl/>
        </w:rPr>
        <w:t>תודה לחבר הכנסת בר-און. רבותי חברי הכנסת, אנחנו עוברים לדיון על הצעת חוק נושאי משרה שיפוטית</w:t>
      </w:r>
      <w:r>
        <w:rPr>
          <w:rtl/>
        </w:rPr>
        <w:t xml:space="preserve"> (שיקול דעת של חברי ועדה לבחירת</w:t>
      </w:r>
      <w:r>
        <w:rPr>
          <w:rFonts w:hint="cs"/>
          <w:rtl/>
        </w:rPr>
        <w:t xml:space="preserve"> </w:t>
      </w:r>
      <w:r>
        <w:rPr>
          <w:rtl/>
        </w:rPr>
        <w:t>נושאי משרה שיפוטית</w:t>
      </w:r>
      <w:r>
        <w:rPr>
          <w:rFonts w:hint="cs"/>
          <w:rtl/>
        </w:rPr>
        <w:t>)</w:t>
      </w:r>
      <w:r>
        <w:rPr>
          <w:rtl/>
        </w:rPr>
        <w:t xml:space="preserve"> (תיקוני חקיקה)</w:t>
      </w:r>
      <w:r>
        <w:rPr>
          <w:rFonts w:hint="cs"/>
          <w:rtl/>
        </w:rPr>
        <w:t>. ראשו</w:t>
      </w:r>
      <w:r>
        <w:rPr>
          <w:rFonts w:hint="cs"/>
          <w:rtl/>
        </w:rPr>
        <w:t xml:space="preserve">ן המשתתפים בדיון, חבר הכנסת אורי אריאל, בבקשה. </w:t>
      </w:r>
    </w:p>
    <w:p w14:paraId="2FE98ACD" w14:textId="77777777" w:rsidR="00000000" w:rsidRDefault="00B2572E">
      <w:pPr>
        <w:pStyle w:val="a0"/>
        <w:rPr>
          <w:rFonts w:hint="cs"/>
          <w:rtl/>
        </w:rPr>
      </w:pPr>
    </w:p>
    <w:p w14:paraId="2D7EB117" w14:textId="77777777" w:rsidR="00000000" w:rsidRDefault="00B2572E">
      <w:pPr>
        <w:pStyle w:val="a"/>
        <w:rPr>
          <w:rtl/>
        </w:rPr>
      </w:pPr>
      <w:bookmarkStart w:id="396" w:name="FS000000713T17_02_2004_20_48_29"/>
      <w:bookmarkStart w:id="397" w:name="_Toc67316698"/>
      <w:bookmarkEnd w:id="396"/>
      <w:r>
        <w:rPr>
          <w:rFonts w:hint="eastAsia"/>
          <w:rtl/>
        </w:rPr>
        <w:t>אורי</w:t>
      </w:r>
      <w:r>
        <w:rPr>
          <w:rtl/>
        </w:rPr>
        <w:t xml:space="preserve"> יהודה אריאל (האיחוד הלאומי - ישראל ביתנו):</w:t>
      </w:r>
      <w:bookmarkEnd w:id="397"/>
    </w:p>
    <w:p w14:paraId="705C984B" w14:textId="77777777" w:rsidR="00000000" w:rsidRDefault="00B2572E">
      <w:pPr>
        <w:pStyle w:val="a0"/>
        <w:rPr>
          <w:rFonts w:hint="cs"/>
          <w:rtl/>
        </w:rPr>
      </w:pPr>
    </w:p>
    <w:p w14:paraId="2B4B6664" w14:textId="77777777" w:rsidR="00000000" w:rsidRDefault="00B2572E">
      <w:pPr>
        <w:pStyle w:val="a0"/>
        <w:rPr>
          <w:rFonts w:hint="cs"/>
          <w:rtl/>
        </w:rPr>
      </w:pPr>
      <w:r>
        <w:rPr>
          <w:rFonts w:hint="cs"/>
          <w:rtl/>
        </w:rPr>
        <w:t xml:space="preserve">אדוני היושב-ראש, לשם שינוי אני נענה לבקשת חבר הכנסת בריזון משינוי, אחרת לא היה שום שינוי להיענות. </w:t>
      </w:r>
    </w:p>
    <w:p w14:paraId="06A3C899" w14:textId="77777777" w:rsidR="00000000" w:rsidRDefault="00B2572E">
      <w:pPr>
        <w:pStyle w:val="a0"/>
        <w:rPr>
          <w:rFonts w:hint="cs"/>
          <w:rtl/>
        </w:rPr>
      </w:pPr>
    </w:p>
    <w:p w14:paraId="545346E2" w14:textId="77777777" w:rsidR="00000000" w:rsidRDefault="00B2572E">
      <w:pPr>
        <w:pStyle w:val="a0"/>
        <w:rPr>
          <w:rFonts w:hint="cs"/>
          <w:rtl/>
        </w:rPr>
      </w:pPr>
      <w:r>
        <w:rPr>
          <w:rFonts w:hint="cs"/>
          <w:rtl/>
        </w:rPr>
        <w:t>אני רוצה לתמוך בהצעתו של רוני בר-און, יושב-ראש ועדת הכנסת.</w:t>
      </w:r>
      <w:r>
        <w:rPr>
          <w:rFonts w:hint="cs"/>
          <w:rtl/>
        </w:rPr>
        <w:t xml:space="preserve"> ההצעה, כמובן, היא על רקע דברים קשים ששמענו וקראנו, וראוי לתקנם ויפה שעה אחת קודם. ראוי שהבית יתאחד על הצעה כזאת שחוצה מחנות ואיננה קשורה לימין ושמאל, ובזה נתקן את המערכת השיפוטית. תודה. </w:t>
      </w:r>
    </w:p>
    <w:p w14:paraId="19D339E0" w14:textId="77777777" w:rsidR="00000000" w:rsidRDefault="00B2572E">
      <w:pPr>
        <w:pStyle w:val="a0"/>
        <w:rPr>
          <w:rFonts w:hint="cs"/>
          <w:rtl/>
        </w:rPr>
      </w:pPr>
    </w:p>
    <w:p w14:paraId="575FFDD2" w14:textId="77777777" w:rsidR="00000000" w:rsidRDefault="00B2572E">
      <w:pPr>
        <w:pStyle w:val="af1"/>
        <w:rPr>
          <w:rtl/>
        </w:rPr>
      </w:pPr>
      <w:r>
        <w:rPr>
          <w:rtl/>
        </w:rPr>
        <w:t>היו"ר מוחמד ברכה:</w:t>
      </w:r>
    </w:p>
    <w:p w14:paraId="18994B04" w14:textId="77777777" w:rsidR="00000000" w:rsidRDefault="00B2572E">
      <w:pPr>
        <w:pStyle w:val="a0"/>
        <w:rPr>
          <w:rtl/>
        </w:rPr>
      </w:pPr>
    </w:p>
    <w:p w14:paraId="4BDF973E" w14:textId="77777777" w:rsidR="00000000" w:rsidRDefault="00B2572E">
      <w:pPr>
        <w:pStyle w:val="a0"/>
        <w:rPr>
          <w:rFonts w:hint="cs"/>
          <w:rtl/>
        </w:rPr>
      </w:pPr>
      <w:r>
        <w:rPr>
          <w:rFonts w:hint="cs"/>
          <w:rtl/>
        </w:rPr>
        <w:t>תודה, חבר הכנסת אריאל. חבר הכנסת אופיר פינס - לא</w:t>
      </w:r>
      <w:r>
        <w:rPr>
          <w:rFonts w:hint="cs"/>
          <w:rtl/>
        </w:rPr>
        <w:t xml:space="preserve"> נמצא. חבר הכנסת משה גפני, בבקשה. </w:t>
      </w:r>
    </w:p>
    <w:p w14:paraId="5BBA079A" w14:textId="77777777" w:rsidR="00000000" w:rsidRDefault="00B2572E">
      <w:pPr>
        <w:pStyle w:val="a0"/>
        <w:rPr>
          <w:rFonts w:hint="cs"/>
          <w:rtl/>
        </w:rPr>
      </w:pPr>
    </w:p>
    <w:p w14:paraId="0AC2963C" w14:textId="77777777" w:rsidR="00000000" w:rsidRDefault="00B2572E">
      <w:pPr>
        <w:pStyle w:val="a"/>
        <w:rPr>
          <w:rtl/>
        </w:rPr>
      </w:pPr>
      <w:bookmarkStart w:id="398" w:name="FS000000526T17_02_2004_20_49_13"/>
      <w:bookmarkStart w:id="399" w:name="_Toc67316699"/>
      <w:bookmarkEnd w:id="398"/>
      <w:r>
        <w:rPr>
          <w:rFonts w:hint="eastAsia"/>
          <w:rtl/>
        </w:rPr>
        <w:t>משה</w:t>
      </w:r>
      <w:r>
        <w:rPr>
          <w:rtl/>
        </w:rPr>
        <w:t xml:space="preserve"> גפני (יהדות התורה):</w:t>
      </w:r>
      <w:bookmarkEnd w:id="399"/>
    </w:p>
    <w:p w14:paraId="660A35DD" w14:textId="77777777" w:rsidR="00000000" w:rsidRDefault="00B2572E">
      <w:pPr>
        <w:pStyle w:val="a0"/>
        <w:rPr>
          <w:rFonts w:hint="cs"/>
          <w:rtl/>
        </w:rPr>
      </w:pPr>
    </w:p>
    <w:p w14:paraId="30C156B9" w14:textId="77777777" w:rsidR="00000000" w:rsidRDefault="00B2572E">
      <w:pPr>
        <w:pStyle w:val="a0"/>
        <w:rPr>
          <w:rFonts w:hint="cs"/>
          <w:rtl/>
        </w:rPr>
      </w:pPr>
      <w:r>
        <w:rPr>
          <w:rFonts w:hint="cs"/>
          <w:rtl/>
        </w:rPr>
        <w:t xml:space="preserve">אדוני היושב-ראש, רבותי חברי הכנסת, כבוד השר, אני תומך בהצעת החוק. הייתי באמצע עבודה בחדר, אבל באתי לתמוך בחוק. החוק ראוי ונכון, במיוחד כאשר אנחנו מדברים על מערכת המשפט הישראלית. </w:t>
      </w:r>
    </w:p>
    <w:p w14:paraId="0428BF38" w14:textId="77777777" w:rsidR="00000000" w:rsidRDefault="00B2572E">
      <w:pPr>
        <w:pStyle w:val="a0"/>
        <w:rPr>
          <w:rFonts w:hint="cs"/>
          <w:rtl/>
        </w:rPr>
      </w:pPr>
    </w:p>
    <w:p w14:paraId="2A3C69D0" w14:textId="77777777" w:rsidR="00000000" w:rsidRDefault="00B2572E">
      <w:pPr>
        <w:pStyle w:val="a0"/>
        <w:rPr>
          <w:rFonts w:hint="cs"/>
          <w:rtl/>
        </w:rPr>
      </w:pPr>
      <w:r>
        <w:rPr>
          <w:rFonts w:hint="cs"/>
          <w:rtl/>
        </w:rPr>
        <w:t>המציאות הזאת של</w:t>
      </w:r>
      <w:r>
        <w:rPr>
          <w:rFonts w:hint="cs"/>
          <w:rtl/>
        </w:rPr>
        <w:t xml:space="preserve"> הריכוזיות שבה פועלת הוועדה לבחירת שופטים - אבל זה לא רק שם, כאשר קו אחד מנחה את כל המערכת, קו אידיאולוגי אחד </w:t>
      </w:r>
      <w:r>
        <w:rPr>
          <w:rtl/>
        </w:rPr>
        <w:t>–</w:t>
      </w:r>
      <w:r>
        <w:rPr>
          <w:rFonts w:hint="cs"/>
          <w:rtl/>
        </w:rPr>
        <w:t xml:space="preserve"> כאשר מגיעה לוועדה לבחירת שופטים קבוצה מסקטור מסוים, והיא צריכה להצביע ולבחור שופט, היא צריכה לעשות זאת כפי שמכתיבה לה הקבוצה, או יותר נכון כפי ש</w:t>
      </w:r>
      <w:r>
        <w:rPr>
          <w:rFonts w:hint="cs"/>
          <w:rtl/>
        </w:rPr>
        <w:t xml:space="preserve">מכתיב לה ראש הקבוצה. אנחנו יודעים כמה תקלות וכמה נזק אידיאולוגי הדבר גורם למערכת המשפט כאשר יודעים, למשל חברי הוועדה האחרים, שהשופטים שנמצאים בוועדה לבחירת שופטים מחליטים מראש מי ייבחר לשופט. חבר הכנסת בר-און, אני טועה במה שאני אומר? </w:t>
      </w:r>
    </w:p>
    <w:p w14:paraId="6AB41951" w14:textId="77777777" w:rsidR="00000000" w:rsidRDefault="00B2572E">
      <w:pPr>
        <w:pStyle w:val="a0"/>
        <w:ind w:firstLine="0"/>
        <w:rPr>
          <w:rFonts w:hint="cs"/>
          <w:rtl/>
        </w:rPr>
      </w:pPr>
    </w:p>
    <w:p w14:paraId="1A3C2094" w14:textId="77777777" w:rsidR="00000000" w:rsidRDefault="00B2572E">
      <w:pPr>
        <w:pStyle w:val="af0"/>
        <w:rPr>
          <w:rtl/>
        </w:rPr>
      </w:pPr>
      <w:r>
        <w:rPr>
          <w:rFonts w:hint="eastAsia"/>
          <w:rtl/>
        </w:rPr>
        <w:t>רוני</w:t>
      </w:r>
      <w:r>
        <w:rPr>
          <w:rtl/>
        </w:rPr>
        <w:t xml:space="preserve"> בר-און (הליכוד)</w:t>
      </w:r>
      <w:r>
        <w:rPr>
          <w:rtl/>
        </w:rPr>
        <w:t>:</w:t>
      </w:r>
    </w:p>
    <w:p w14:paraId="0FBA93AD" w14:textId="77777777" w:rsidR="00000000" w:rsidRDefault="00B2572E">
      <w:pPr>
        <w:pStyle w:val="a0"/>
        <w:rPr>
          <w:rFonts w:hint="cs"/>
          <w:rtl/>
        </w:rPr>
      </w:pPr>
    </w:p>
    <w:p w14:paraId="03C01963" w14:textId="77777777" w:rsidR="00000000" w:rsidRDefault="00B2572E">
      <w:pPr>
        <w:pStyle w:val="a0"/>
        <w:rPr>
          <w:rFonts w:hint="cs"/>
          <w:rtl/>
        </w:rPr>
      </w:pPr>
      <w:r>
        <w:rPr>
          <w:rFonts w:hint="cs"/>
          <w:rtl/>
        </w:rPr>
        <w:t>מה שאלת?</w:t>
      </w:r>
    </w:p>
    <w:p w14:paraId="7B9A8DA7" w14:textId="77777777" w:rsidR="00000000" w:rsidRDefault="00B2572E">
      <w:pPr>
        <w:pStyle w:val="a0"/>
        <w:ind w:firstLine="0"/>
        <w:rPr>
          <w:rFonts w:hint="cs"/>
          <w:rtl/>
        </w:rPr>
      </w:pPr>
    </w:p>
    <w:p w14:paraId="733943B0" w14:textId="77777777" w:rsidR="00000000" w:rsidRDefault="00B2572E">
      <w:pPr>
        <w:pStyle w:val="af1"/>
        <w:rPr>
          <w:rtl/>
        </w:rPr>
      </w:pPr>
      <w:bookmarkStart w:id="400" w:name="FS000000526T17_02_2004_21_25_14"/>
      <w:bookmarkEnd w:id="400"/>
      <w:r>
        <w:rPr>
          <w:rtl/>
        </w:rPr>
        <w:t>היו"ר מוחמד ברכה:</w:t>
      </w:r>
    </w:p>
    <w:p w14:paraId="76E6B93C" w14:textId="77777777" w:rsidR="00000000" w:rsidRDefault="00B2572E">
      <w:pPr>
        <w:pStyle w:val="a0"/>
        <w:rPr>
          <w:rtl/>
        </w:rPr>
      </w:pPr>
    </w:p>
    <w:p w14:paraId="0C5D2E35" w14:textId="77777777" w:rsidR="00000000" w:rsidRDefault="00B2572E">
      <w:pPr>
        <w:pStyle w:val="a0"/>
        <w:rPr>
          <w:rFonts w:hint="cs"/>
          <w:rtl/>
        </w:rPr>
      </w:pPr>
      <w:r>
        <w:rPr>
          <w:rFonts w:hint="cs"/>
          <w:rtl/>
        </w:rPr>
        <w:t>אני לא בטוח שחבר הכנסת בר-און היה אומר "כן".</w:t>
      </w:r>
    </w:p>
    <w:p w14:paraId="6DC26105" w14:textId="77777777" w:rsidR="00000000" w:rsidRDefault="00B2572E">
      <w:pPr>
        <w:pStyle w:val="a0"/>
        <w:ind w:firstLine="0"/>
        <w:rPr>
          <w:rFonts w:hint="cs"/>
          <w:rtl/>
        </w:rPr>
      </w:pPr>
    </w:p>
    <w:p w14:paraId="5510FEBE" w14:textId="77777777" w:rsidR="00000000" w:rsidRDefault="00B2572E">
      <w:pPr>
        <w:pStyle w:val="-"/>
        <w:rPr>
          <w:rtl/>
        </w:rPr>
      </w:pPr>
      <w:bookmarkStart w:id="401" w:name="FS000000526T17_02_2004_21_25_40C"/>
      <w:bookmarkEnd w:id="401"/>
      <w:r>
        <w:rPr>
          <w:rtl/>
        </w:rPr>
        <w:t>משה גפני (יהדות התורה):</w:t>
      </w:r>
    </w:p>
    <w:p w14:paraId="080997AB" w14:textId="77777777" w:rsidR="00000000" w:rsidRDefault="00B2572E">
      <w:pPr>
        <w:pStyle w:val="a0"/>
        <w:rPr>
          <w:rtl/>
        </w:rPr>
      </w:pPr>
    </w:p>
    <w:p w14:paraId="730C2A06" w14:textId="77777777" w:rsidR="00000000" w:rsidRDefault="00B2572E">
      <w:pPr>
        <w:pStyle w:val="a0"/>
        <w:rPr>
          <w:rFonts w:hint="cs"/>
          <w:rtl/>
        </w:rPr>
      </w:pPr>
      <w:r>
        <w:rPr>
          <w:rFonts w:hint="cs"/>
          <w:rtl/>
        </w:rPr>
        <w:t xml:space="preserve">לא יכול להיות מצב, שכאשר אתה יושב בוועדה לבחירת שופטים, נבחרת על-ידי קבוצה מסוימת </w:t>
      </w:r>
      <w:r>
        <w:rPr>
          <w:rtl/>
        </w:rPr>
        <w:t>–</w:t>
      </w:r>
      <w:r>
        <w:rPr>
          <w:rFonts w:hint="cs"/>
          <w:rtl/>
        </w:rPr>
        <w:t xml:space="preserve"> נניח שאתה שופט; אני לא אומר דווקא הם. אתה נבחר לוועדה לבחירת שופטים, </w:t>
      </w:r>
      <w:r>
        <w:rPr>
          <w:rFonts w:hint="cs"/>
          <w:rtl/>
        </w:rPr>
        <w:t xml:space="preserve">והמצב הוא שאתה בא כאילו עם הוראה מוכנה מראש, ובמקום לבחון מי טוב יותר, מי ראוי יותר, כל אחד לפי שיקול דעתו </w:t>
      </w:r>
      <w:r>
        <w:rPr>
          <w:rtl/>
        </w:rPr>
        <w:t>–</w:t>
      </w:r>
      <w:r>
        <w:rPr>
          <w:rFonts w:hint="cs"/>
          <w:rtl/>
        </w:rPr>
        <w:t xml:space="preserve"> הרי לא לכל אחד יש אותה עמדה על כל אחד - והמציאות הזאת שבאה קבוצה, ובעצם בסופו של דבר היא גם מכתיבה לאחרים איך ייבחר שופט, היא דבר שגורם לאי-אמון במ</w:t>
      </w:r>
      <w:r>
        <w:rPr>
          <w:rFonts w:hint="cs"/>
          <w:rtl/>
        </w:rPr>
        <w:t xml:space="preserve">ערכת, שהולך ומחריף. </w:t>
      </w:r>
    </w:p>
    <w:p w14:paraId="34B51D25" w14:textId="77777777" w:rsidR="00000000" w:rsidRDefault="00B2572E">
      <w:pPr>
        <w:pStyle w:val="a0"/>
        <w:rPr>
          <w:rtl/>
        </w:rPr>
      </w:pPr>
    </w:p>
    <w:p w14:paraId="232BDCC0" w14:textId="77777777" w:rsidR="00000000" w:rsidRDefault="00B2572E">
      <w:pPr>
        <w:pStyle w:val="a0"/>
        <w:rPr>
          <w:rFonts w:hint="cs"/>
          <w:rtl/>
        </w:rPr>
      </w:pPr>
      <w:r>
        <w:rPr>
          <w:rFonts w:hint="cs"/>
          <w:rtl/>
        </w:rPr>
        <w:t>לכן, הצעת החוק הזאת של חבר הכנסת רוני בר-און היא הצעה ראויה; אגב, כמו הרבה הצעות שלו, על אף היותו בליכוד.</w:t>
      </w:r>
    </w:p>
    <w:p w14:paraId="64C07017" w14:textId="77777777" w:rsidR="00000000" w:rsidRDefault="00B2572E">
      <w:pPr>
        <w:pStyle w:val="a0"/>
        <w:ind w:firstLine="0"/>
        <w:rPr>
          <w:rFonts w:hint="cs"/>
          <w:rtl/>
        </w:rPr>
      </w:pPr>
    </w:p>
    <w:p w14:paraId="459900FD" w14:textId="77777777" w:rsidR="00000000" w:rsidRDefault="00B2572E">
      <w:pPr>
        <w:pStyle w:val="af0"/>
        <w:rPr>
          <w:rtl/>
        </w:rPr>
      </w:pPr>
      <w:r>
        <w:rPr>
          <w:rFonts w:hint="eastAsia"/>
          <w:rtl/>
        </w:rPr>
        <w:t>רוני</w:t>
      </w:r>
      <w:r>
        <w:rPr>
          <w:rtl/>
        </w:rPr>
        <w:t xml:space="preserve"> בריזון (שינוי):</w:t>
      </w:r>
    </w:p>
    <w:p w14:paraId="19C7D390" w14:textId="77777777" w:rsidR="00000000" w:rsidRDefault="00B2572E">
      <w:pPr>
        <w:pStyle w:val="a0"/>
        <w:rPr>
          <w:rtl/>
        </w:rPr>
      </w:pPr>
    </w:p>
    <w:p w14:paraId="220BF323" w14:textId="77777777" w:rsidR="00000000" w:rsidRDefault="00B2572E">
      <w:pPr>
        <w:pStyle w:val="a0"/>
        <w:rPr>
          <w:rtl/>
        </w:rPr>
      </w:pPr>
      <w:r>
        <w:rPr>
          <w:rFonts w:hint="cs"/>
          <w:rtl/>
        </w:rPr>
        <w:t xml:space="preserve">מה שנקרא </w:t>
      </w:r>
      <w:r>
        <w:t>converted compliment</w:t>
      </w:r>
      <w:r>
        <w:rPr>
          <w:rFonts w:hint="cs"/>
          <w:rtl/>
        </w:rPr>
        <w:t>.</w:t>
      </w:r>
    </w:p>
    <w:p w14:paraId="3F7B458E" w14:textId="77777777" w:rsidR="00000000" w:rsidRDefault="00B2572E">
      <w:pPr>
        <w:pStyle w:val="a0"/>
        <w:ind w:firstLine="0"/>
        <w:rPr>
          <w:rtl/>
        </w:rPr>
      </w:pPr>
    </w:p>
    <w:p w14:paraId="77282921" w14:textId="77777777" w:rsidR="00000000" w:rsidRDefault="00B2572E">
      <w:pPr>
        <w:pStyle w:val="-"/>
        <w:rPr>
          <w:rtl/>
        </w:rPr>
      </w:pPr>
      <w:bookmarkStart w:id="402" w:name="FS000000526T17_02_2004_21_28_40C"/>
      <w:bookmarkEnd w:id="402"/>
      <w:r>
        <w:rPr>
          <w:rtl/>
        </w:rPr>
        <w:t>משה גפני (יהדות התורה):</w:t>
      </w:r>
    </w:p>
    <w:p w14:paraId="5ABEE14E" w14:textId="77777777" w:rsidR="00000000" w:rsidRDefault="00B2572E">
      <w:pPr>
        <w:pStyle w:val="a0"/>
        <w:rPr>
          <w:rtl/>
        </w:rPr>
      </w:pPr>
    </w:p>
    <w:p w14:paraId="67D65329" w14:textId="77777777" w:rsidR="00000000" w:rsidRDefault="00B2572E">
      <w:pPr>
        <w:pStyle w:val="a0"/>
        <w:rPr>
          <w:rFonts w:hint="cs"/>
          <w:rtl/>
        </w:rPr>
      </w:pPr>
      <w:r>
        <w:rPr>
          <w:rFonts w:hint="cs"/>
          <w:rtl/>
        </w:rPr>
        <w:t>לכן, אדוני היושב-ראש, אני אתמוך בהצעת החוק הזאת,</w:t>
      </w:r>
      <w:r>
        <w:rPr>
          <w:rFonts w:hint="cs"/>
          <w:rtl/>
        </w:rPr>
        <w:t xml:space="preserve"> ואני קורא לכולם לתמוך בה. היא ראויה ונכונה.</w:t>
      </w:r>
    </w:p>
    <w:p w14:paraId="24414654" w14:textId="77777777" w:rsidR="00000000" w:rsidRDefault="00B2572E">
      <w:pPr>
        <w:pStyle w:val="af1"/>
        <w:rPr>
          <w:rtl/>
        </w:rPr>
      </w:pPr>
    </w:p>
    <w:p w14:paraId="7733D6B5" w14:textId="77777777" w:rsidR="00000000" w:rsidRDefault="00B2572E">
      <w:pPr>
        <w:pStyle w:val="af1"/>
        <w:rPr>
          <w:rtl/>
        </w:rPr>
      </w:pPr>
      <w:r>
        <w:rPr>
          <w:rtl/>
        </w:rPr>
        <w:t>היו"ר מוחמד ברכה:</w:t>
      </w:r>
    </w:p>
    <w:p w14:paraId="1AC0E7ED" w14:textId="77777777" w:rsidR="00000000" w:rsidRDefault="00B2572E">
      <w:pPr>
        <w:pStyle w:val="a0"/>
        <w:rPr>
          <w:rtl/>
        </w:rPr>
      </w:pPr>
    </w:p>
    <w:p w14:paraId="758E2079" w14:textId="77777777" w:rsidR="00000000" w:rsidRDefault="00B2572E">
      <w:pPr>
        <w:pStyle w:val="a0"/>
        <w:ind w:firstLine="0"/>
        <w:rPr>
          <w:rFonts w:hint="cs"/>
          <w:rtl/>
        </w:rPr>
      </w:pPr>
      <w:r>
        <w:rPr>
          <w:rFonts w:hint="cs"/>
          <w:rtl/>
        </w:rPr>
        <w:tab/>
        <w:t xml:space="preserve">תודה. חברי הכנסת רביץ, בשארה, קרא, זחאלקה, אלסאנע </w:t>
      </w:r>
      <w:r>
        <w:rPr>
          <w:rtl/>
        </w:rPr>
        <w:t>–</w:t>
      </w:r>
      <w:r>
        <w:rPr>
          <w:rFonts w:hint="cs"/>
          <w:rtl/>
        </w:rPr>
        <w:t xml:space="preserve"> אינם נמצאים. חבר הכנסת ברכה נמצא אבל לא יכול לדבר. חברי הכנסת רמון, וילן, והבה, אפללו ושטרן - לא נמצאים.</w:t>
      </w:r>
    </w:p>
    <w:p w14:paraId="6880B6B1" w14:textId="77777777" w:rsidR="00000000" w:rsidRDefault="00B2572E">
      <w:pPr>
        <w:pStyle w:val="a0"/>
        <w:ind w:firstLine="0"/>
        <w:rPr>
          <w:rtl/>
        </w:rPr>
      </w:pPr>
    </w:p>
    <w:p w14:paraId="2CEDA481" w14:textId="77777777" w:rsidR="00000000" w:rsidRDefault="00B2572E">
      <w:pPr>
        <w:pStyle w:val="af0"/>
        <w:rPr>
          <w:rtl/>
        </w:rPr>
      </w:pPr>
      <w:r>
        <w:rPr>
          <w:rFonts w:hint="eastAsia"/>
          <w:rtl/>
        </w:rPr>
        <w:t>יורי</w:t>
      </w:r>
      <w:r>
        <w:rPr>
          <w:rtl/>
        </w:rPr>
        <w:t xml:space="preserve"> שטרן (האיחוד הלאומי - ישראל</w:t>
      </w:r>
      <w:r>
        <w:rPr>
          <w:rtl/>
        </w:rPr>
        <w:t xml:space="preserve"> ביתנו):</w:t>
      </w:r>
    </w:p>
    <w:p w14:paraId="33CCBA89" w14:textId="77777777" w:rsidR="00000000" w:rsidRDefault="00B2572E">
      <w:pPr>
        <w:pStyle w:val="a0"/>
        <w:rPr>
          <w:rFonts w:hint="cs"/>
          <w:rtl/>
        </w:rPr>
      </w:pPr>
    </w:p>
    <w:p w14:paraId="501CF329" w14:textId="77777777" w:rsidR="00000000" w:rsidRDefault="00B2572E">
      <w:pPr>
        <w:pStyle w:val="a0"/>
        <w:rPr>
          <w:rFonts w:hint="cs"/>
          <w:rtl/>
        </w:rPr>
      </w:pPr>
      <w:r>
        <w:rPr>
          <w:rFonts w:hint="cs"/>
          <w:rtl/>
        </w:rPr>
        <w:t>אני פה. אבל אני מוותר.</w:t>
      </w:r>
    </w:p>
    <w:p w14:paraId="01A93A20" w14:textId="77777777" w:rsidR="00000000" w:rsidRDefault="00B2572E">
      <w:pPr>
        <w:pStyle w:val="a0"/>
        <w:ind w:firstLine="0"/>
        <w:rPr>
          <w:rFonts w:hint="cs"/>
          <w:rtl/>
        </w:rPr>
      </w:pPr>
    </w:p>
    <w:p w14:paraId="54278303" w14:textId="77777777" w:rsidR="00000000" w:rsidRDefault="00B2572E">
      <w:pPr>
        <w:pStyle w:val="af1"/>
        <w:rPr>
          <w:rtl/>
        </w:rPr>
      </w:pPr>
      <w:r>
        <w:rPr>
          <w:rtl/>
        </w:rPr>
        <w:t>היו"ר מוחמד ברכה:</w:t>
      </w:r>
    </w:p>
    <w:p w14:paraId="0AD9FC6F" w14:textId="77777777" w:rsidR="00000000" w:rsidRDefault="00B2572E">
      <w:pPr>
        <w:pStyle w:val="a0"/>
        <w:rPr>
          <w:rtl/>
        </w:rPr>
      </w:pPr>
    </w:p>
    <w:p w14:paraId="67B5F44E" w14:textId="77777777" w:rsidR="00000000" w:rsidRDefault="00B2572E">
      <w:pPr>
        <w:pStyle w:val="a0"/>
        <w:rPr>
          <w:rFonts w:hint="cs"/>
          <w:rtl/>
        </w:rPr>
      </w:pPr>
      <w:r>
        <w:rPr>
          <w:rFonts w:hint="cs"/>
          <w:rtl/>
        </w:rPr>
        <w:t xml:space="preserve">חבר הכנסת נסים זאב לעולם לא יוותר. אחריו </w:t>
      </w:r>
      <w:r>
        <w:rPr>
          <w:rtl/>
        </w:rPr>
        <w:t>–</w:t>
      </w:r>
      <w:r>
        <w:rPr>
          <w:rFonts w:hint="cs"/>
          <w:rtl/>
        </w:rPr>
        <w:t xml:space="preserve"> חבר הכנסת מרגי.</w:t>
      </w:r>
    </w:p>
    <w:p w14:paraId="4A6A4733" w14:textId="77777777" w:rsidR="00000000" w:rsidRDefault="00B2572E">
      <w:pPr>
        <w:pStyle w:val="a"/>
        <w:rPr>
          <w:rFonts w:hint="cs"/>
          <w:rtl/>
        </w:rPr>
      </w:pPr>
    </w:p>
    <w:p w14:paraId="6A3A5AD3" w14:textId="77777777" w:rsidR="00000000" w:rsidRDefault="00B2572E">
      <w:pPr>
        <w:pStyle w:val="a"/>
        <w:rPr>
          <w:rtl/>
        </w:rPr>
      </w:pPr>
      <w:bookmarkStart w:id="403" w:name="FS000000490T17_02_2004_21_54_41"/>
      <w:bookmarkStart w:id="404" w:name="_Toc67316700"/>
      <w:bookmarkEnd w:id="403"/>
      <w:r>
        <w:rPr>
          <w:rFonts w:hint="eastAsia"/>
          <w:rtl/>
        </w:rPr>
        <w:t>נסים</w:t>
      </w:r>
      <w:r>
        <w:rPr>
          <w:rtl/>
        </w:rPr>
        <w:t xml:space="preserve"> זאב (ש"ס):</w:t>
      </w:r>
      <w:bookmarkEnd w:id="404"/>
    </w:p>
    <w:p w14:paraId="5BBB2EB0" w14:textId="77777777" w:rsidR="00000000" w:rsidRDefault="00B2572E">
      <w:pPr>
        <w:pStyle w:val="a0"/>
        <w:rPr>
          <w:rtl/>
        </w:rPr>
      </w:pPr>
    </w:p>
    <w:p w14:paraId="36FAEE34" w14:textId="77777777" w:rsidR="00000000" w:rsidRDefault="00B2572E">
      <w:pPr>
        <w:pStyle w:val="a0"/>
        <w:rPr>
          <w:rFonts w:hint="cs"/>
          <w:rtl/>
        </w:rPr>
      </w:pPr>
      <w:r>
        <w:rPr>
          <w:rFonts w:hint="cs"/>
          <w:rtl/>
        </w:rPr>
        <w:t>אדוני היושב-ראש, אם היו הרבה דוברים ייתכן שהייתי מוותר. אבל מאחר שהדוברים כאן הם מתי מעט, והחוק הוא בכל זאת חוק מאוד רציני, וכ</w:t>
      </w:r>
      <w:r>
        <w:rPr>
          <w:rFonts w:hint="cs"/>
          <w:rtl/>
        </w:rPr>
        <w:t>כל שהדוברים רבים יותר נראה שההתייחסות להצעת החוק היא בכבוד רב יותר, אני רוצה לדבר.</w:t>
      </w:r>
    </w:p>
    <w:p w14:paraId="539119AE" w14:textId="77777777" w:rsidR="00000000" w:rsidRDefault="00B2572E">
      <w:pPr>
        <w:pStyle w:val="a0"/>
        <w:rPr>
          <w:rFonts w:hint="cs"/>
          <w:rtl/>
        </w:rPr>
      </w:pPr>
    </w:p>
    <w:p w14:paraId="00930B6C" w14:textId="77777777" w:rsidR="00000000" w:rsidRDefault="00B2572E">
      <w:pPr>
        <w:pStyle w:val="a0"/>
        <w:rPr>
          <w:rFonts w:hint="cs"/>
          <w:rtl/>
        </w:rPr>
      </w:pPr>
      <w:r>
        <w:rPr>
          <w:rFonts w:hint="cs"/>
          <w:rtl/>
        </w:rPr>
        <w:t xml:space="preserve"> אני בהחלט תומך בהצעת החוק. מאחוריה מסתתרים צדק והיגיון שמחייבים שחברי הוועדה לבחירת שופטים יפעלו בהצבעתם על-פי שיקול דעת ולא יהיו מודרכים על-ידי מי שמטעמם נהיו חברים בוועד</w:t>
      </w:r>
      <w:r>
        <w:rPr>
          <w:rFonts w:hint="cs"/>
          <w:rtl/>
        </w:rPr>
        <w:t xml:space="preserve">ה. </w:t>
      </w:r>
    </w:p>
    <w:p w14:paraId="2429CE3B" w14:textId="77777777" w:rsidR="00000000" w:rsidRDefault="00B2572E">
      <w:pPr>
        <w:pStyle w:val="a0"/>
        <w:rPr>
          <w:rFonts w:hint="cs"/>
          <w:rtl/>
        </w:rPr>
      </w:pPr>
    </w:p>
    <w:p w14:paraId="72D9766A" w14:textId="77777777" w:rsidR="00000000" w:rsidRDefault="00B2572E">
      <w:pPr>
        <w:pStyle w:val="a0"/>
        <w:rPr>
          <w:rFonts w:hint="cs"/>
          <w:rtl/>
        </w:rPr>
      </w:pPr>
      <w:r>
        <w:rPr>
          <w:rFonts w:hint="cs"/>
          <w:rtl/>
        </w:rPr>
        <w:t>אנחנו יודעים שחברי הוועדה נבחרים על-ידי סיעות הבית, ואנו יודעים איך כל סיעה נלחמת שהמועמד יהיה הנבחר, ועושים דילים בין הסיעות. בסופו של דבר זה בא לידי ביטוי גם בהשקפה האידיאולוגית. כלומר, כשאני בוחר שופט הוא מייצג משהו ויכול להיות שהוא ייטה לכיוון קצת</w:t>
      </w:r>
      <w:r>
        <w:rPr>
          <w:rFonts w:hint="cs"/>
          <w:rtl/>
        </w:rPr>
        <w:t xml:space="preserve"> יותר ימני או יהיה יותר שמאלן, אבל זה לא הופך אותו לשופט פחות אמין חלילה. </w:t>
      </w:r>
    </w:p>
    <w:p w14:paraId="1BA0A2B4" w14:textId="77777777" w:rsidR="00000000" w:rsidRDefault="00B2572E">
      <w:pPr>
        <w:pStyle w:val="a0"/>
        <w:rPr>
          <w:rFonts w:hint="cs"/>
          <w:rtl/>
        </w:rPr>
      </w:pPr>
    </w:p>
    <w:p w14:paraId="7C8E9BB1" w14:textId="77777777" w:rsidR="00000000" w:rsidRDefault="00B2572E">
      <w:pPr>
        <w:pStyle w:val="a0"/>
        <w:rPr>
          <w:rFonts w:hint="cs"/>
          <w:rtl/>
        </w:rPr>
      </w:pPr>
      <w:r>
        <w:rPr>
          <w:rFonts w:hint="cs"/>
          <w:rtl/>
        </w:rPr>
        <w:t xml:space="preserve">אולם, יש צורך שהצביון של השופטים וההרכב של השופטים יהיה מכל חלקי העם. לכן, כשכולם סרים למרותו של אותו אחד שכולם חוששים לחלוק על דעתו, בעצם מה שנעשה בבית הזה נהפך לאנטי-דמוקרטי. כי </w:t>
      </w:r>
      <w:r>
        <w:rPr>
          <w:rFonts w:hint="cs"/>
          <w:rtl/>
        </w:rPr>
        <w:t xml:space="preserve">ברגע שאני לא יכול להביע את דעתי ואני פועל בניגוד לעמדתי ולהבנתי, בעצם אני פועל לא נכון. </w:t>
      </w:r>
    </w:p>
    <w:p w14:paraId="05F7E05F" w14:textId="77777777" w:rsidR="00000000" w:rsidRDefault="00B2572E">
      <w:pPr>
        <w:pStyle w:val="a0"/>
        <w:rPr>
          <w:rFonts w:hint="cs"/>
          <w:rtl/>
        </w:rPr>
      </w:pPr>
    </w:p>
    <w:p w14:paraId="116754C9" w14:textId="77777777" w:rsidR="00000000" w:rsidRDefault="00B2572E">
      <w:pPr>
        <w:pStyle w:val="a0"/>
        <w:rPr>
          <w:rFonts w:hint="cs"/>
          <w:rtl/>
        </w:rPr>
      </w:pPr>
      <w:r>
        <w:rPr>
          <w:rFonts w:hint="cs"/>
          <w:rtl/>
        </w:rPr>
        <w:t>מבחינת העניין, זה מלאכת מחשבת שאסרה התורה, ואנחנו לא יודעים את מחשבותיו של כל אחד כשהוא בא לבחור, ואם במסתרים הוא קיבל הוראה כזאת או אחרת. אנחנו יודעים שיש קבוצות לחץ</w:t>
      </w:r>
      <w:r>
        <w:rPr>
          <w:rFonts w:hint="cs"/>
          <w:rtl/>
        </w:rPr>
        <w:t xml:space="preserve"> ויש דעות לכאן ולכאן, ואני לא רואה איך עם חוק כזה משנים באופן מהותי, כדי שלאחר מכן יהיה שיקול דעת טהור ונקי מכל לחץ. </w:t>
      </w:r>
    </w:p>
    <w:p w14:paraId="442C664E" w14:textId="77777777" w:rsidR="00000000" w:rsidRDefault="00B2572E">
      <w:pPr>
        <w:pStyle w:val="a0"/>
        <w:rPr>
          <w:rFonts w:hint="cs"/>
          <w:rtl/>
        </w:rPr>
      </w:pPr>
    </w:p>
    <w:p w14:paraId="765D9C85" w14:textId="77777777" w:rsidR="00000000" w:rsidRDefault="00B2572E">
      <w:pPr>
        <w:pStyle w:val="a0"/>
        <w:rPr>
          <w:rFonts w:hint="cs"/>
          <w:rtl/>
        </w:rPr>
      </w:pPr>
      <w:r>
        <w:rPr>
          <w:rFonts w:hint="cs"/>
          <w:rtl/>
        </w:rPr>
        <w:t>אבל, אני רוצה להזכיר לכם, שמי שהיה הדיין הראשון, ראש אבות בתי-הדין, שבחר את הדיינים, היה משה רבנו, כפי שכתוב: ויבחר משה אנשי חיל מכל ישרא</w:t>
      </w:r>
      <w:r>
        <w:rPr>
          <w:rFonts w:hint="cs"/>
          <w:rtl/>
        </w:rPr>
        <w:t xml:space="preserve">ל וייתן אותם ראשים על העם </w:t>
      </w:r>
      <w:r>
        <w:rPr>
          <w:rtl/>
        </w:rPr>
        <w:t>–</w:t>
      </w:r>
      <w:r>
        <w:rPr>
          <w:rFonts w:hint="cs"/>
          <w:rtl/>
        </w:rPr>
        <w:t xml:space="preserve"> שרי אלפים, שרי מאות, שרי חמישים ושרי עשרות ושופטים. לכן הבחירה חייבת להיות על-ידי אותו מנהיג גדול, שנותן את הקו ומנחה את הדרך.</w:t>
      </w:r>
    </w:p>
    <w:p w14:paraId="004A8086" w14:textId="77777777" w:rsidR="00000000" w:rsidRDefault="00B2572E">
      <w:pPr>
        <w:pStyle w:val="a0"/>
        <w:rPr>
          <w:rFonts w:hint="cs"/>
          <w:rtl/>
        </w:rPr>
      </w:pPr>
    </w:p>
    <w:p w14:paraId="45313EDD" w14:textId="77777777" w:rsidR="00000000" w:rsidRDefault="00B2572E">
      <w:pPr>
        <w:pStyle w:val="af1"/>
        <w:rPr>
          <w:rtl/>
        </w:rPr>
      </w:pPr>
      <w:r>
        <w:rPr>
          <w:rFonts w:hint="eastAsia"/>
          <w:rtl/>
        </w:rPr>
        <w:t>היו</w:t>
      </w:r>
      <w:r>
        <w:rPr>
          <w:rtl/>
        </w:rPr>
        <w:t>"ר מוחמד ברכה:</w:t>
      </w:r>
    </w:p>
    <w:p w14:paraId="0D45883F" w14:textId="77777777" w:rsidR="00000000" w:rsidRDefault="00B2572E">
      <w:pPr>
        <w:pStyle w:val="a0"/>
        <w:ind w:firstLine="0"/>
        <w:rPr>
          <w:rFonts w:hint="cs"/>
          <w:rtl/>
        </w:rPr>
      </w:pPr>
    </w:p>
    <w:p w14:paraId="3F888039" w14:textId="77777777" w:rsidR="00000000" w:rsidRDefault="00B2572E">
      <w:pPr>
        <w:pStyle w:val="a0"/>
        <w:rPr>
          <w:rFonts w:hint="cs"/>
          <w:rtl/>
        </w:rPr>
      </w:pPr>
      <w:r>
        <w:rPr>
          <w:rFonts w:hint="cs"/>
          <w:rtl/>
        </w:rPr>
        <w:t>תודה לחבר הכנסת זאב. חבר הכנסת מרגי - לא נמצא; חברת הכנסת לבני - לא נמצאת. בבקשה,</w:t>
      </w:r>
      <w:r>
        <w:rPr>
          <w:rFonts w:hint="cs"/>
          <w:rtl/>
        </w:rPr>
        <w:t xml:space="preserve"> חבר הכנסת עבד-אלמאלכ דהאמשה, בבקשה.</w:t>
      </w:r>
    </w:p>
    <w:p w14:paraId="72ABF268" w14:textId="77777777" w:rsidR="00000000" w:rsidRDefault="00B2572E">
      <w:pPr>
        <w:pStyle w:val="a0"/>
        <w:rPr>
          <w:rFonts w:hint="cs"/>
          <w:rtl/>
        </w:rPr>
      </w:pPr>
    </w:p>
    <w:p w14:paraId="497F689B" w14:textId="77777777" w:rsidR="00000000" w:rsidRDefault="00B2572E">
      <w:pPr>
        <w:pStyle w:val="a"/>
        <w:rPr>
          <w:rtl/>
        </w:rPr>
      </w:pPr>
      <w:bookmarkStart w:id="405" w:name="FS000000550T17_02_2004_20_56_12"/>
      <w:bookmarkStart w:id="406" w:name="_Toc67316701"/>
      <w:bookmarkEnd w:id="405"/>
      <w:r>
        <w:rPr>
          <w:rFonts w:hint="eastAsia"/>
          <w:rtl/>
        </w:rPr>
        <w:t>עבד</w:t>
      </w:r>
      <w:r>
        <w:rPr>
          <w:rtl/>
        </w:rPr>
        <w:t>-אלמאלכ דהאמשה (רע"ם):</w:t>
      </w:r>
      <w:bookmarkEnd w:id="406"/>
    </w:p>
    <w:p w14:paraId="37DCE0A5" w14:textId="77777777" w:rsidR="00000000" w:rsidRDefault="00B2572E">
      <w:pPr>
        <w:pStyle w:val="a0"/>
        <w:rPr>
          <w:rFonts w:hint="cs"/>
          <w:rtl/>
        </w:rPr>
      </w:pPr>
    </w:p>
    <w:p w14:paraId="2FA2E7B8" w14:textId="77777777" w:rsidR="00000000" w:rsidRDefault="00B2572E">
      <w:pPr>
        <w:pStyle w:val="a0"/>
        <w:rPr>
          <w:rFonts w:hint="cs"/>
          <w:rtl/>
        </w:rPr>
      </w:pPr>
      <w:r>
        <w:rPr>
          <w:rFonts w:hint="cs"/>
          <w:rtl/>
        </w:rPr>
        <w:t>כבוד היושב-ראש, כנסת נכבדה, אין לי בעיה עם החוק לגופו של עניין, ואני חושב שההצעה יכולה להיות מאוד טובה. אבל יש לי בעיה אחרת: למה צריך חוק כזה, חבר הכנסת בר-און? זה לא מובן  מאליו ולא ידוע ולא</w:t>
      </w:r>
      <w:r>
        <w:rPr>
          <w:rFonts w:hint="cs"/>
          <w:rtl/>
        </w:rPr>
        <w:t xml:space="preserve"> ברור שחברי גוף כזה יש  להם  כל הזכאות וכל הסמכות לקבוע לפי מיטב הבנתם ומצפונם? הרי למדנו במשפטים, עוד בימים הראשונים, מתי צריך לחוקק חוק: כאשר באים להסדיר מצב ולהחזיר את הדברים כאילו לדרך הנכונה והישרה.</w:t>
      </w:r>
    </w:p>
    <w:p w14:paraId="17A04627" w14:textId="77777777" w:rsidR="00000000" w:rsidRDefault="00B2572E">
      <w:pPr>
        <w:pStyle w:val="a0"/>
        <w:ind w:firstLine="0"/>
        <w:rPr>
          <w:rFonts w:hint="cs"/>
          <w:rtl/>
        </w:rPr>
      </w:pPr>
    </w:p>
    <w:p w14:paraId="7AB00481" w14:textId="77777777" w:rsidR="00000000" w:rsidRDefault="00B2572E">
      <w:pPr>
        <w:pStyle w:val="af0"/>
        <w:rPr>
          <w:rtl/>
        </w:rPr>
      </w:pPr>
      <w:r>
        <w:rPr>
          <w:rFonts w:hint="eastAsia"/>
          <w:rtl/>
        </w:rPr>
        <w:t>רוני</w:t>
      </w:r>
      <w:r>
        <w:rPr>
          <w:rtl/>
        </w:rPr>
        <w:t xml:space="preserve"> בר-און (הליכוד):</w:t>
      </w:r>
    </w:p>
    <w:p w14:paraId="4DA9CDDC" w14:textId="77777777" w:rsidR="00000000" w:rsidRDefault="00B2572E">
      <w:pPr>
        <w:pStyle w:val="a0"/>
        <w:rPr>
          <w:rFonts w:hint="cs"/>
          <w:rtl/>
        </w:rPr>
      </w:pPr>
    </w:p>
    <w:p w14:paraId="064B5AA6" w14:textId="77777777" w:rsidR="00000000" w:rsidRDefault="00B2572E">
      <w:pPr>
        <w:pStyle w:val="a0"/>
        <w:rPr>
          <w:rFonts w:hint="cs"/>
          <w:rtl/>
        </w:rPr>
      </w:pPr>
      <w:r>
        <w:rPr>
          <w:rFonts w:hint="cs"/>
          <w:rtl/>
        </w:rPr>
        <w:t>שמעת את הדברים?</w:t>
      </w:r>
    </w:p>
    <w:p w14:paraId="13E15119" w14:textId="77777777" w:rsidR="00000000" w:rsidRDefault="00B2572E">
      <w:pPr>
        <w:pStyle w:val="a0"/>
        <w:rPr>
          <w:rFonts w:hint="cs"/>
          <w:rtl/>
        </w:rPr>
      </w:pPr>
    </w:p>
    <w:p w14:paraId="45F0E7CD" w14:textId="77777777" w:rsidR="00000000" w:rsidRDefault="00B2572E">
      <w:pPr>
        <w:pStyle w:val="-"/>
        <w:rPr>
          <w:rtl/>
        </w:rPr>
      </w:pPr>
      <w:bookmarkStart w:id="407" w:name="FS000000550T17_02_2004_20_57_02C"/>
      <w:bookmarkEnd w:id="407"/>
      <w:r>
        <w:rPr>
          <w:rtl/>
        </w:rPr>
        <w:t xml:space="preserve">עבד-אלמאלכ </w:t>
      </w:r>
      <w:r>
        <w:rPr>
          <w:rtl/>
        </w:rPr>
        <w:t>דהאמשה (רע"ם):</w:t>
      </w:r>
    </w:p>
    <w:p w14:paraId="45F97465" w14:textId="77777777" w:rsidR="00000000" w:rsidRDefault="00B2572E">
      <w:pPr>
        <w:pStyle w:val="a0"/>
        <w:rPr>
          <w:rtl/>
        </w:rPr>
      </w:pPr>
    </w:p>
    <w:p w14:paraId="0DF32721" w14:textId="77777777" w:rsidR="00000000" w:rsidRDefault="00B2572E">
      <w:pPr>
        <w:pStyle w:val="a0"/>
        <w:rPr>
          <w:rFonts w:hint="cs"/>
          <w:rtl/>
        </w:rPr>
      </w:pPr>
      <w:r>
        <w:rPr>
          <w:rFonts w:hint="cs"/>
          <w:rtl/>
        </w:rPr>
        <w:t xml:space="preserve">כן. שמעתי את הדברים. </w:t>
      </w:r>
    </w:p>
    <w:p w14:paraId="4430C7B3" w14:textId="77777777" w:rsidR="00000000" w:rsidRDefault="00B2572E">
      <w:pPr>
        <w:pStyle w:val="a0"/>
        <w:rPr>
          <w:rFonts w:hint="cs"/>
          <w:rtl/>
        </w:rPr>
      </w:pPr>
    </w:p>
    <w:p w14:paraId="1E69E609" w14:textId="77777777" w:rsidR="00000000" w:rsidRDefault="00B2572E">
      <w:pPr>
        <w:pStyle w:val="af0"/>
        <w:rPr>
          <w:rtl/>
        </w:rPr>
      </w:pPr>
      <w:r>
        <w:rPr>
          <w:rFonts w:hint="eastAsia"/>
          <w:rtl/>
        </w:rPr>
        <w:t>רוני</w:t>
      </w:r>
      <w:r>
        <w:rPr>
          <w:rtl/>
        </w:rPr>
        <w:t xml:space="preserve"> בר-און (הליכוד):</w:t>
      </w:r>
    </w:p>
    <w:p w14:paraId="5FAAB019" w14:textId="77777777" w:rsidR="00000000" w:rsidRDefault="00B2572E">
      <w:pPr>
        <w:pStyle w:val="a0"/>
        <w:rPr>
          <w:rFonts w:hint="cs"/>
          <w:rtl/>
        </w:rPr>
      </w:pPr>
    </w:p>
    <w:p w14:paraId="32329E34" w14:textId="77777777" w:rsidR="00000000" w:rsidRDefault="00B2572E">
      <w:pPr>
        <w:pStyle w:val="a0"/>
        <w:rPr>
          <w:rFonts w:hint="cs"/>
          <w:rtl/>
        </w:rPr>
      </w:pPr>
      <w:r>
        <w:rPr>
          <w:rFonts w:hint="cs"/>
          <w:rtl/>
        </w:rPr>
        <w:t xml:space="preserve">- - - </w:t>
      </w:r>
    </w:p>
    <w:p w14:paraId="5AEBF2AD" w14:textId="77777777" w:rsidR="00000000" w:rsidRDefault="00B2572E">
      <w:pPr>
        <w:pStyle w:val="a0"/>
        <w:rPr>
          <w:rFonts w:hint="cs"/>
          <w:rtl/>
        </w:rPr>
      </w:pPr>
    </w:p>
    <w:p w14:paraId="28C9C31F" w14:textId="77777777" w:rsidR="00000000" w:rsidRDefault="00B2572E">
      <w:pPr>
        <w:pStyle w:val="-"/>
        <w:rPr>
          <w:rtl/>
        </w:rPr>
      </w:pPr>
      <w:bookmarkStart w:id="408" w:name="FS000000526T17_02_2004_21_41_43C"/>
      <w:bookmarkStart w:id="409" w:name="FS000000550T17_02_2004_21_41_50"/>
      <w:bookmarkStart w:id="410" w:name="FS000000550T17_02_2004_21_41_55C"/>
      <w:bookmarkEnd w:id="408"/>
      <w:bookmarkEnd w:id="409"/>
      <w:bookmarkEnd w:id="410"/>
      <w:r>
        <w:rPr>
          <w:rtl/>
        </w:rPr>
        <w:t>עבד-אלמאלכ דהאמשה (רע"ם):</w:t>
      </w:r>
    </w:p>
    <w:p w14:paraId="5F4F41CB" w14:textId="77777777" w:rsidR="00000000" w:rsidRDefault="00B2572E">
      <w:pPr>
        <w:pStyle w:val="a0"/>
        <w:rPr>
          <w:rtl/>
        </w:rPr>
      </w:pPr>
    </w:p>
    <w:p w14:paraId="7E9BF829" w14:textId="77777777" w:rsidR="00000000" w:rsidRDefault="00B2572E">
      <w:pPr>
        <w:pStyle w:val="a0"/>
        <w:rPr>
          <w:rFonts w:hint="cs"/>
          <w:rtl/>
        </w:rPr>
      </w:pPr>
      <w:r>
        <w:rPr>
          <w:rFonts w:hint="cs"/>
          <w:rtl/>
        </w:rPr>
        <w:t>בכל זאת אני בדעתי. אני חושב שהחוק מיותר, אף כי לגופו של עניין הוא חוק נכון וצודק, ומובן מאליו שחברי גופים כאלה הם עצמאים בדעתם ובשיקול דעתם, ואף אחד איננו יכול</w:t>
      </w:r>
      <w:r>
        <w:rPr>
          <w:rFonts w:hint="cs"/>
          <w:rtl/>
        </w:rPr>
        <w:t xml:space="preserve"> ואיננו אמור בצורה כלשהי להשפיע עליהם. אני לא רוצה להרחיב ולומר שאם ירצו להשפיע עליהם, אני לא יודע אם החוק הזה יכול לעזור. </w:t>
      </w:r>
    </w:p>
    <w:p w14:paraId="408C40EB" w14:textId="77777777" w:rsidR="00000000" w:rsidRDefault="00B2572E">
      <w:pPr>
        <w:pStyle w:val="a0"/>
        <w:rPr>
          <w:rFonts w:hint="cs"/>
          <w:rtl/>
        </w:rPr>
      </w:pPr>
    </w:p>
    <w:p w14:paraId="5FA3534E" w14:textId="77777777" w:rsidR="00000000" w:rsidRDefault="00B2572E">
      <w:pPr>
        <w:pStyle w:val="a0"/>
        <w:rPr>
          <w:rFonts w:hint="cs"/>
          <w:rtl/>
        </w:rPr>
      </w:pPr>
      <w:r>
        <w:rPr>
          <w:rFonts w:hint="cs"/>
          <w:rtl/>
        </w:rPr>
        <w:t xml:space="preserve">ברשותך, אדוני היושב-ראש, אומר את עיקר דברי לשומעינו הערבים. </w:t>
      </w:r>
    </w:p>
    <w:p w14:paraId="17BFD2AC" w14:textId="77777777" w:rsidR="00000000" w:rsidRDefault="00B2572E">
      <w:pPr>
        <w:pStyle w:val="a0"/>
        <w:rPr>
          <w:rFonts w:hint="cs"/>
          <w:rtl/>
        </w:rPr>
      </w:pPr>
    </w:p>
    <w:p w14:paraId="3501C336" w14:textId="77777777" w:rsidR="00000000" w:rsidRDefault="00B2572E">
      <w:pPr>
        <w:pStyle w:val="a0"/>
        <w:rPr>
          <w:rFonts w:hint="cs"/>
          <w:rtl/>
        </w:rPr>
      </w:pPr>
      <w:r>
        <w:rPr>
          <w:rFonts w:hint="cs"/>
          <w:rtl/>
        </w:rPr>
        <w:t>(נושא דברים בשפה הערבית; להלן תרגומם לעברית:</w:t>
      </w:r>
    </w:p>
    <w:p w14:paraId="1FAAC756" w14:textId="77777777" w:rsidR="00000000" w:rsidRDefault="00B2572E">
      <w:pPr>
        <w:pStyle w:val="a0"/>
        <w:rPr>
          <w:rFonts w:hint="cs"/>
          <w:rtl/>
        </w:rPr>
      </w:pPr>
    </w:p>
    <w:p w14:paraId="75ADE41D" w14:textId="77777777" w:rsidR="00000000" w:rsidRDefault="00B2572E">
      <w:pPr>
        <w:pStyle w:val="a0"/>
        <w:rPr>
          <w:rFonts w:hint="cs"/>
          <w:rtl/>
        </w:rPr>
      </w:pPr>
      <w:r>
        <w:rPr>
          <w:rFonts w:hint="cs"/>
          <w:rtl/>
        </w:rPr>
        <w:t>בשם האל הרחמן והרחום. ה</w:t>
      </w:r>
      <w:r>
        <w:rPr>
          <w:rFonts w:hint="cs"/>
          <w:rtl/>
        </w:rPr>
        <w:t>צעת החוק היום עוסקת בשמירה על חופש הפעולה של חברי הוועדות למינוי דיינים ושופטים, כך שיפעלו בחופש מוחלט, הרחק מהמוסדות או מהשיקולים שהביאו אותם לתפקיד זה.</w:t>
      </w:r>
    </w:p>
    <w:p w14:paraId="2B151D61" w14:textId="77777777" w:rsidR="00000000" w:rsidRDefault="00B2572E">
      <w:pPr>
        <w:pStyle w:val="a0"/>
        <w:rPr>
          <w:rFonts w:hint="cs"/>
          <w:rtl/>
        </w:rPr>
      </w:pPr>
    </w:p>
    <w:p w14:paraId="6414DAFE" w14:textId="77777777" w:rsidR="00000000" w:rsidRDefault="00B2572E">
      <w:pPr>
        <w:pStyle w:val="a0"/>
        <w:rPr>
          <w:rFonts w:hint="cs"/>
          <w:rtl/>
        </w:rPr>
      </w:pPr>
      <w:r>
        <w:rPr>
          <w:rFonts w:hint="cs"/>
          <w:rtl/>
        </w:rPr>
        <w:t>אולי כדי להבהיר יותר אומר שיש ועדות לבחירת שופטים בבתי-משפט אזרחיים, וכן ועדות למינוי דיינים. חברי הו</w:t>
      </w:r>
      <w:r>
        <w:rPr>
          <w:rFonts w:hint="cs"/>
          <w:rtl/>
        </w:rPr>
        <w:t>ועדות האלה יכולים להיות שרים, חברי כנסת וחברים ממוסדות אחרים. הצעת החוק שאנו דנים בה היום באה להבטיח לחברים אלה חופש מחשבה וחופש שימוש בסמכותם, הרחק מהמוסדות ששלחו אותם. הממשלה לא תוכל להורות לשר בוועדה כזאת כיצד להצביע, ומפלגה לא תוכל להורות לחבר כנסת שהו</w:t>
      </w:r>
      <w:r>
        <w:rPr>
          <w:rFonts w:hint="cs"/>
          <w:rtl/>
        </w:rPr>
        <w:t>א חבר בוועדה למינוי דיינים, כיצד עליו להצביע או איזה דיינים עליו להעדיף. הכול יתנהל לפי רצונו, בחירתו והשגתו של חבר הוועדה הממנה את הדיינים או השופטים האלה.</w:t>
      </w:r>
    </w:p>
    <w:p w14:paraId="0F222A6D" w14:textId="77777777" w:rsidR="00000000" w:rsidRDefault="00B2572E">
      <w:pPr>
        <w:pStyle w:val="a0"/>
        <w:rPr>
          <w:rFonts w:hint="cs"/>
          <w:rtl/>
        </w:rPr>
      </w:pPr>
    </w:p>
    <w:p w14:paraId="2CC25D82" w14:textId="77777777" w:rsidR="00000000" w:rsidRDefault="00B2572E">
      <w:pPr>
        <w:pStyle w:val="a0"/>
        <w:rPr>
          <w:rFonts w:hint="cs"/>
          <w:rtl/>
        </w:rPr>
      </w:pPr>
      <w:r>
        <w:rPr>
          <w:rFonts w:hint="cs"/>
          <w:rtl/>
        </w:rPr>
        <w:t>כמו כן, אמרתי שהצעת חוק זו היא עניין מצפוני ומובן שאינו מצריך חקיקה רשמית. ייתכן שהפן השלילי בהצעת</w:t>
      </w:r>
      <w:r>
        <w:rPr>
          <w:rFonts w:hint="cs"/>
          <w:rtl/>
        </w:rPr>
        <w:t xml:space="preserve"> חוק זו הוא מהעולה ממנה </w:t>
      </w:r>
      <w:r>
        <w:rPr>
          <w:rtl/>
        </w:rPr>
        <w:t>–</w:t>
      </w:r>
      <w:r>
        <w:rPr>
          <w:rFonts w:hint="cs"/>
          <w:rtl/>
        </w:rPr>
        <w:t xml:space="preserve"> שהעניינים בוועדות אינם מתנהלים בצורה תקינה ולכן נדרשת חקיקת חוק זה. לדעתי, זה ההיבט היחיד שיכול להוביל להתנגדות להצעת החוק, אבל בפועל אינני מתנגד להצעה זו, שכן שיקול חופש הפעולה של חברי הוועדות עולה בחשיבותו על כל שיקול אחר. תודה </w:t>
      </w:r>
      <w:r>
        <w:rPr>
          <w:rFonts w:hint="cs"/>
          <w:rtl/>
        </w:rPr>
        <w:t>לך, אדוני יושב-ראש הישיבה.)</w:t>
      </w:r>
    </w:p>
    <w:p w14:paraId="378A09C3" w14:textId="77777777" w:rsidR="00000000" w:rsidRDefault="00B2572E">
      <w:pPr>
        <w:pStyle w:val="af1"/>
        <w:rPr>
          <w:rtl/>
        </w:rPr>
      </w:pPr>
    </w:p>
    <w:p w14:paraId="45A546E5" w14:textId="77777777" w:rsidR="00000000" w:rsidRDefault="00B2572E">
      <w:pPr>
        <w:pStyle w:val="af1"/>
        <w:rPr>
          <w:rtl/>
        </w:rPr>
      </w:pPr>
      <w:r>
        <w:rPr>
          <w:rtl/>
        </w:rPr>
        <w:t>היו"ר מוחמד ברכה:</w:t>
      </w:r>
    </w:p>
    <w:p w14:paraId="709D9CD9" w14:textId="77777777" w:rsidR="00000000" w:rsidRDefault="00B2572E">
      <w:pPr>
        <w:pStyle w:val="a0"/>
        <w:rPr>
          <w:rtl/>
        </w:rPr>
      </w:pPr>
    </w:p>
    <w:p w14:paraId="699732FB" w14:textId="77777777" w:rsidR="00000000" w:rsidRDefault="00B2572E">
      <w:pPr>
        <w:pStyle w:val="a0"/>
        <w:rPr>
          <w:rFonts w:hint="cs"/>
          <w:rtl/>
        </w:rPr>
      </w:pPr>
      <w:r>
        <w:rPr>
          <w:rFonts w:hint="cs"/>
          <w:rtl/>
        </w:rPr>
        <w:t xml:space="preserve">תודה רבה לחבר הכנסת דהאמשה. חבר הכנסת מיכאל איתן, בבקשה - אחרון הדוברים בעניין הזה. </w:t>
      </w:r>
    </w:p>
    <w:p w14:paraId="688BB4A7" w14:textId="77777777" w:rsidR="00000000" w:rsidRDefault="00B2572E">
      <w:pPr>
        <w:pStyle w:val="a0"/>
        <w:rPr>
          <w:rFonts w:hint="cs"/>
          <w:rtl/>
        </w:rPr>
      </w:pPr>
    </w:p>
    <w:p w14:paraId="529E52F8" w14:textId="77777777" w:rsidR="00000000" w:rsidRDefault="00B2572E">
      <w:pPr>
        <w:pStyle w:val="a"/>
        <w:rPr>
          <w:rtl/>
        </w:rPr>
      </w:pPr>
      <w:bookmarkStart w:id="411" w:name="FS000000462T17_02_2004_20_59_36"/>
      <w:bookmarkStart w:id="412" w:name="FS000000462T17_02_2004_21_01_07"/>
      <w:bookmarkStart w:id="413" w:name="FS000000462T17_02_2004_23_05_36"/>
      <w:bookmarkStart w:id="414" w:name="_Toc67316702"/>
      <w:bookmarkEnd w:id="411"/>
      <w:bookmarkEnd w:id="412"/>
      <w:bookmarkEnd w:id="413"/>
      <w:r>
        <w:rPr>
          <w:rtl/>
        </w:rPr>
        <w:t>מיכאל איתן (</w:t>
      </w:r>
      <w:r>
        <w:rPr>
          <w:rFonts w:hint="cs"/>
          <w:rtl/>
        </w:rPr>
        <w:t>הליכוד</w:t>
      </w:r>
      <w:r>
        <w:rPr>
          <w:rtl/>
        </w:rPr>
        <w:t>):</w:t>
      </w:r>
      <w:bookmarkEnd w:id="414"/>
    </w:p>
    <w:p w14:paraId="1EE1C7F1" w14:textId="77777777" w:rsidR="00000000" w:rsidRDefault="00B2572E">
      <w:pPr>
        <w:pStyle w:val="a0"/>
        <w:rPr>
          <w:rtl/>
        </w:rPr>
      </w:pPr>
    </w:p>
    <w:p w14:paraId="56C025D7" w14:textId="77777777" w:rsidR="00000000" w:rsidRDefault="00B2572E">
      <w:pPr>
        <w:pStyle w:val="a0"/>
        <w:rPr>
          <w:rFonts w:hint="cs"/>
          <w:rtl/>
        </w:rPr>
      </w:pPr>
      <w:r>
        <w:rPr>
          <w:rFonts w:hint="cs"/>
          <w:rtl/>
        </w:rPr>
        <w:t>אדוני היושב-ראש, כנסת נכבדה, הצעת החוק הגיעה אל מליאת הכנסת בין השאר כתוצאה מפרסומים ששפכו אור על הד</w:t>
      </w:r>
      <w:r>
        <w:rPr>
          <w:rFonts w:hint="cs"/>
          <w:rtl/>
        </w:rPr>
        <w:t xml:space="preserve">רך שבה שופטי בית-המשפט העליון עוסקים במינוי שופטים ובמיוחד שופטים לבית-המשפט העליון. </w:t>
      </w:r>
    </w:p>
    <w:p w14:paraId="24789946" w14:textId="77777777" w:rsidR="00000000" w:rsidRDefault="00B2572E">
      <w:pPr>
        <w:pStyle w:val="a0"/>
        <w:rPr>
          <w:rFonts w:hint="cs"/>
          <w:rtl/>
        </w:rPr>
      </w:pPr>
    </w:p>
    <w:p w14:paraId="419CE90C" w14:textId="77777777" w:rsidR="00000000" w:rsidRDefault="00B2572E">
      <w:pPr>
        <w:pStyle w:val="a0"/>
        <w:rPr>
          <w:rFonts w:hint="cs"/>
          <w:rtl/>
        </w:rPr>
      </w:pPr>
      <w:r>
        <w:rPr>
          <w:rFonts w:hint="cs"/>
          <w:rtl/>
        </w:rPr>
        <w:t xml:space="preserve">כדאי לשים לב לדבר מאוד מעניין: במדינת ישראל, מבין כל הדמוקרטיות המערביות </w:t>
      </w:r>
      <w:r>
        <w:rPr>
          <w:rtl/>
        </w:rPr>
        <w:t>–</w:t>
      </w:r>
      <w:r>
        <w:rPr>
          <w:rFonts w:hint="cs"/>
          <w:rtl/>
        </w:rPr>
        <w:t xml:space="preserve"> ואולי אפשר אפילו לומר, בכל העולם כולו - לרשות השופטת יש העוצמה החזקה ביותר מכל רשויות השלטון. </w:t>
      </w:r>
      <w:r>
        <w:rPr>
          <w:rFonts w:hint="cs"/>
          <w:rtl/>
        </w:rPr>
        <w:t xml:space="preserve">כאשר משווים את העוצמה של הרשות השופטת בישראל לעוצמות של רשות שופטת בכל מדינה דמוקרטית אחרת </w:t>
      </w:r>
      <w:r>
        <w:rPr>
          <w:rtl/>
        </w:rPr>
        <w:t>–</w:t>
      </w:r>
      <w:r>
        <w:rPr>
          <w:rFonts w:hint="cs"/>
          <w:rtl/>
        </w:rPr>
        <w:t xml:space="preserve"> לא-דמוקרטיות על אחת כמה וכמה - מוצאים שהרשות השופטת בישראל יש לה כוח גדול מול הרשות המבצעת ומול הרשות המחוקקת. </w:t>
      </w:r>
    </w:p>
    <w:p w14:paraId="3BA54A4D" w14:textId="77777777" w:rsidR="00000000" w:rsidRDefault="00B2572E">
      <w:pPr>
        <w:pStyle w:val="a0"/>
        <w:rPr>
          <w:rFonts w:hint="cs"/>
          <w:rtl/>
        </w:rPr>
      </w:pPr>
    </w:p>
    <w:p w14:paraId="4F2036C0" w14:textId="77777777" w:rsidR="00000000" w:rsidRDefault="00B2572E">
      <w:pPr>
        <w:pStyle w:val="a0"/>
        <w:rPr>
          <w:rFonts w:hint="cs"/>
          <w:rtl/>
        </w:rPr>
      </w:pPr>
      <w:r>
        <w:rPr>
          <w:rFonts w:hint="cs"/>
          <w:rtl/>
        </w:rPr>
        <w:t>נתון נוסף בהשוואה בין-לאומית: כאשר מסתכלים על מידת</w:t>
      </w:r>
      <w:r>
        <w:rPr>
          <w:rFonts w:hint="cs"/>
          <w:rtl/>
        </w:rPr>
        <w:t xml:space="preserve"> האמון של הציבור ברשות השופטת במדינת ישראל, מוצאים שמידת האמון היא מן הנמוכות מבין אותן מדינות דמוקרטיות שבהן יש רשות שופטת בעלת עוצמה. כלומר, אנחנו רואים איזה מין דבר שיכול ללמד אותנו משהו. מצד אחד עוצמה גדולה, מצד שני לגיטימיות יחסית נמוכה - היא אומנם גב</w:t>
      </w:r>
      <w:r>
        <w:rPr>
          <w:rFonts w:hint="cs"/>
          <w:rtl/>
        </w:rPr>
        <w:t xml:space="preserve">והה מאוד ביחס לכנסת, אבל היא נמוכה ביחס לרשויות שופטות במדינות אחרות. היא מגיעה לפחות מ-70%. </w:t>
      </w:r>
    </w:p>
    <w:p w14:paraId="21E1483B" w14:textId="77777777" w:rsidR="00000000" w:rsidRDefault="00B2572E">
      <w:pPr>
        <w:pStyle w:val="a0"/>
        <w:rPr>
          <w:rFonts w:hint="cs"/>
          <w:rtl/>
        </w:rPr>
      </w:pPr>
    </w:p>
    <w:p w14:paraId="5A9CC929" w14:textId="77777777" w:rsidR="00000000" w:rsidRDefault="00B2572E">
      <w:pPr>
        <w:pStyle w:val="a0"/>
        <w:rPr>
          <w:rFonts w:hint="cs"/>
          <w:rtl/>
        </w:rPr>
      </w:pPr>
      <w:r>
        <w:rPr>
          <w:rFonts w:hint="cs"/>
          <w:rtl/>
        </w:rPr>
        <w:t xml:space="preserve">אני מעיר את הדברים האלה מתוך רצון לומר, שבין השאר, הנושא של מינוי שופטים והדרך שבה בית-המשפט העליון מפעיל מדיניות שהציבור, רבים בציבור מרגישים בה מדיניות כוחנית </w:t>
      </w:r>
      <w:r>
        <w:rPr>
          <w:rFonts w:hint="cs"/>
          <w:rtl/>
        </w:rPr>
        <w:t>- לא מזמן שמענו על החרמה של - אני לא יודע אם זה נכון, אבל כך דווח בתקשורת, שנשיא בית-המשפט העליון מחרים את כנס לשכת עורכי-הדין, כי הם מעזים לבצע משוב מול התנהגות השופטים. אנחנו מכירים את המדיניות של אקטיביזם שיפוטי שמעוררת התנגדויות ממול, והנקודה שאותה אני</w:t>
      </w:r>
      <w:r>
        <w:rPr>
          <w:rFonts w:hint="cs"/>
          <w:rtl/>
        </w:rPr>
        <w:t xml:space="preserve"> רוצה לבוא ולומר היא: אנחנו חרדים ליוקרה ולכוח של בית-המשפט, אף שלפעמים אנחנו, כאנשי הרשות המחוקקת, רואים שיש כאן איזו מגמה בהחלשת הרשות המחוקקת על חשבון הרשות השופטת. לזה אנחנו לא מסכימים.</w:t>
      </w:r>
    </w:p>
    <w:p w14:paraId="4BDE1FE8" w14:textId="77777777" w:rsidR="00000000" w:rsidRDefault="00B2572E">
      <w:pPr>
        <w:pStyle w:val="a0"/>
        <w:rPr>
          <w:rFonts w:hint="cs"/>
          <w:rtl/>
        </w:rPr>
      </w:pPr>
    </w:p>
    <w:p w14:paraId="237AE458" w14:textId="77777777" w:rsidR="00000000" w:rsidRDefault="00B2572E">
      <w:pPr>
        <w:pStyle w:val="af1"/>
        <w:rPr>
          <w:rtl/>
        </w:rPr>
      </w:pPr>
      <w:r>
        <w:rPr>
          <w:rtl/>
        </w:rPr>
        <w:t>היו"ר מוחמד ברכה:</w:t>
      </w:r>
    </w:p>
    <w:p w14:paraId="3C96CE60" w14:textId="77777777" w:rsidR="00000000" w:rsidRDefault="00B2572E">
      <w:pPr>
        <w:pStyle w:val="a0"/>
        <w:rPr>
          <w:rtl/>
        </w:rPr>
      </w:pPr>
    </w:p>
    <w:p w14:paraId="0077FA84" w14:textId="77777777" w:rsidR="00000000" w:rsidRDefault="00B2572E">
      <w:pPr>
        <w:pStyle w:val="a0"/>
        <w:rPr>
          <w:rFonts w:hint="cs"/>
          <w:rtl/>
        </w:rPr>
      </w:pPr>
      <w:r>
        <w:rPr>
          <w:rFonts w:hint="cs"/>
          <w:rtl/>
        </w:rPr>
        <w:t>לכמה זמן עוד אדוני זקוק?</w:t>
      </w:r>
    </w:p>
    <w:p w14:paraId="15D251ED" w14:textId="77777777" w:rsidR="00000000" w:rsidRDefault="00B2572E">
      <w:pPr>
        <w:pStyle w:val="a0"/>
        <w:rPr>
          <w:rFonts w:hint="cs"/>
          <w:rtl/>
        </w:rPr>
      </w:pPr>
    </w:p>
    <w:p w14:paraId="409DBEE0" w14:textId="77777777" w:rsidR="00000000" w:rsidRDefault="00B2572E">
      <w:pPr>
        <w:pStyle w:val="-"/>
        <w:rPr>
          <w:rtl/>
        </w:rPr>
      </w:pPr>
      <w:bookmarkStart w:id="415" w:name="FS000000462T17_02_2004_23_05_46C"/>
      <w:bookmarkEnd w:id="415"/>
      <w:r>
        <w:rPr>
          <w:rtl/>
        </w:rPr>
        <w:t>מיכאל איתן (</w:t>
      </w:r>
      <w:r>
        <w:rPr>
          <w:rFonts w:hint="cs"/>
          <w:rtl/>
        </w:rPr>
        <w:t>הליכוד)</w:t>
      </w:r>
      <w:r>
        <w:rPr>
          <w:rtl/>
        </w:rPr>
        <w:t>:</w:t>
      </w:r>
    </w:p>
    <w:p w14:paraId="7EB06B2E" w14:textId="77777777" w:rsidR="00000000" w:rsidRDefault="00B2572E">
      <w:pPr>
        <w:pStyle w:val="a0"/>
        <w:rPr>
          <w:rtl/>
        </w:rPr>
      </w:pPr>
    </w:p>
    <w:p w14:paraId="510CB71A" w14:textId="77777777" w:rsidR="00000000" w:rsidRDefault="00B2572E">
      <w:pPr>
        <w:pStyle w:val="a0"/>
        <w:rPr>
          <w:rFonts w:hint="cs"/>
          <w:rtl/>
        </w:rPr>
      </w:pPr>
      <w:bookmarkStart w:id="416" w:name="FS000000462T17_02_2004_22_11_23"/>
      <w:bookmarkStart w:id="417" w:name="FS000000462T17_02_2004_22_11_30C"/>
      <w:bookmarkEnd w:id="416"/>
      <w:bookmarkEnd w:id="417"/>
      <w:r>
        <w:rPr>
          <w:rFonts w:hint="cs"/>
          <w:rtl/>
        </w:rPr>
        <w:t>אני מסיים בעוד דקה, בבקשה.</w:t>
      </w:r>
    </w:p>
    <w:p w14:paraId="6FD92FCB" w14:textId="77777777" w:rsidR="00000000" w:rsidRDefault="00B2572E">
      <w:pPr>
        <w:pStyle w:val="a0"/>
        <w:rPr>
          <w:rFonts w:hint="cs"/>
          <w:rtl/>
        </w:rPr>
      </w:pPr>
    </w:p>
    <w:p w14:paraId="7A0B664B" w14:textId="77777777" w:rsidR="00000000" w:rsidRDefault="00B2572E">
      <w:pPr>
        <w:pStyle w:val="af1"/>
        <w:rPr>
          <w:rtl/>
        </w:rPr>
      </w:pPr>
      <w:r>
        <w:rPr>
          <w:rtl/>
        </w:rPr>
        <w:t>היו"ר מוחמד ברכה:</w:t>
      </w:r>
    </w:p>
    <w:p w14:paraId="22604CA6" w14:textId="77777777" w:rsidR="00000000" w:rsidRDefault="00B2572E">
      <w:pPr>
        <w:pStyle w:val="a0"/>
        <w:rPr>
          <w:rtl/>
        </w:rPr>
      </w:pPr>
    </w:p>
    <w:p w14:paraId="63694A74" w14:textId="77777777" w:rsidR="00000000" w:rsidRDefault="00B2572E">
      <w:pPr>
        <w:pStyle w:val="a0"/>
        <w:rPr>
          <w:rFonts w:hint="cs"/>
          <w:rtl/>
        </w:rPr>
      </w:pPr>
      <w:r>
        <w:rPr>
          <w:rFonts w:hint="cs"/>
          <w:rtl/>
        </w:rPr>
        <w:t>אתה זקוק ליותר זמן? אני מוכן.</w:t>
      </w:r>
    </w:p>
    <w:p w14:paraId="595A2F49" w14:textId="77777777" w:rsidR="00000000" w:rsidRDefault="00B2572E">
      <w:pPr>
        <w:pStyle w:val="a0"/>
        <w:rPr>
          <w:rtl/>
        </w:rPr>
      </w:pPr>
    </w:p>
    <w:p w14:paraId="73D4F9FA" w14:textId="77777777" w:rsidR="00000000" w:rsidRDefault="00B2572E">
      <w:pPr>
        <w:pStyle w:val="a0"/>
        <w:rPr>
          <w:rFonts w:hint="cs"/>
          <w:rtl/>
        </w:rPr>
      </w:pPr>
    </w:p>
    <w:p w14:paraId="4C86F2B1" w14:textId="77777777" w:rsidR="00000000" w:rsidRDefault="00B2572E">
      <w:pPr>
        <w:pStyle w:val="-"/>
        <w:rPr>
          <w:rtl/>
        </w:rPr>
      </w:pPr>
      <w:bookmarkStart w:id="418" w:name="FS000000462T17_02_2004_22_13_01C"/>
      <w:bookmarkStart w:id="419" w:name="FS000000462T17_02_2004_23_05_59C"/>
      <w:bookmarkEnd w:id="418"/>
      <w:bookmarkEnd w:id="419"/>
      <w:r>
        <w:rPr>
          <w:rtl/>
        </w:rPr>
        <w:t>מיכאל איתן (</w:t>
      </w:r>
      <w:r>
        <w:rPr>
          <w:rFonts w:hint="cs"/>
          <w:rtl/>
        </w:rPr>
        <w:t>הליכוד)</w:t>
      </w:r>
      <w:r>
        <w:rPr>
          <w:rtl/>
        </w:rPr>
        <w:t>:</w:t>
      </w:r>
    </w:p>
    <w:p w14:paraId="70194857" w14:textId="77777777" w:rsidR="00000000" w:rsidRDefault="00B2572E">
      <w:pPr>
        <w:pStyle w:val="a0"/>
        <w:rPr>
          <w:rtl/>
        </w:rPr>
      </w:pPr>
    </w:p>
    <w:p w14:paraId="14F91BDB" w14:textId="77777777" w:rsidR="00000000" w:rsidRDefault="00B2572E">
      <w:pPr>
        <w:pStyle w:val="a0"/>
        <w:rPr>
          <w:rFonts w:hint="cs"/>
          <w:rtl/>
        </w:rPr>
      </w:pPr>
      <w:r>
        <w:rPr>
          <w:rFonts w:hint="cs"/>
          <w:rtl/>
        </w:rPr>
        <w:t>עוד דקה. אני מודה לך מאוד על האדיבות שבה - - -</w:t>
      </w:r>
    </w:p>
    <w:p w14:paraId="33AE69EA" w14:textId="77777777" w:rsidR="00000000" w:rsidRDefault="00B2572E">
      <w:pPr>
        <w:pStyle w:val="a0"/>
        <w:rPr>
          <w:rFonts w:hint="cs"/>
          <w:rtl/>
        </w:rPr>
      </w:pPr>
    </w:p>
    <w:p w14:paraId="4522092E" w14:textId="77777777" w:rsidR="00000000" w:rsidRDefault="00B2572E">
      <w:pPr>
        <w:pStyle w:val="af1"/>
        <w:rPr>
          <w:rtl/>
        </w:rPr>
      </w:pPr>
      <w:r>
        <w:rPr>
          <w:rtl/>
        </w:rPr>
        <w:t>היו"ר מוחמד ברכה:</w:t>
      </w:r>
    </w:p>
    <w:p w14:paraId="45C6F504" w14:textId="77777777" w:rsidR="00000000" w:rsidRDefault="00B2572E">
      <w:pPr>
        <w:pStyle w:val="a0"/>
        <w:rPr>
          <w:rtl/>
        </w:rPr>
      </w:pPr>
    </w:p>
    <w:p w14:paraId="7CB262FB" w14:textId="77777777" w:rsidR="00000000" w:rsidRDefault="00B2572E">
      <w:pPr>
        <w:pStyle w:val="a0"/>
        <w:rPr>
          <w:rFonts w:hint="cs"/>
          <w:rtl/>
        </w:rPr>
      </w:pPr>
      <w:r>
        <w:rPr>
          <w:rFonts w:hint="cs"/>
          <w:rtl/>
        </w:rPr>
        <w:t>יושב-ראש ועדת החוקה.</w:t>
      </w:r>
    </w:p>
    <w:p w14:paraId="628C30CA" w14:textId="77777777" w:rsidR="00000000" w:rsidRDefault="00B2572E">
      <w:pPr>
        <w:pStyle w:val="a0"/>
        <w:rPr>
          <w:rFonts w:hint="cs"/>
          <w:rtl/>
        </w:rPr>
      </w:pPr>
    </w:p>
    <w:p w14:paraId="3738AE18" w14:textId="77777777" w:rsidR="00000000" w:rsidRDefault="00B2572E">
      <w:pPr>
        <w:pStyle w:val="-"/>
        <w:rPr>
          <w:rtl/>
        </w:rPr>
      </w:pPr>
      <w:bookmarkStart w:id="420" w:name="FS000000462T17_02_2004_23_06_04C"/>
      <w:bookmarkEnd w:id="420"/>
      <w:r>
        <w:rPr>
          <w:rtl/>
        </w:rPr>
        <w:t>מיכאל איתן (</w:t>
      </w:r>
      <w:r>
        <w:rPr>
          <w:rFonts w:hint="cs"/>
          <w:rtl/>
        </w:rPr>
        <w:t>הליכוד</w:t>
      </w:r>
      <w:r>
        <w:rPr>
          <w:rtl/>
        </w:rPr>
        <w:t>):</w:t>
      </w:r>
    </w:p>
    <w:p w14:paraId="147B9A19" w14:textId="77777777" w:rsidR="00000000" w:rsidRDefault="00B2572E">
      <w:pPr>
        <w:pStyle w:val="a0"/>
        <w:rPr>
          <w:rtl/>
        </w:rPr>
      </w:pPr>
    </w:p>
    <w:p w14:paraId="64D38094" w14:textId="77777777" w:rsidR="00000000" w:rsidRDefault="00B2572E">
      <w:pPr>
        <w:pStyle w:val="a0"/>
        <w:rPr>
          <w:rFonts w:hint="cs"/>
          <w:rtl/>
        </w:rPr>
      </w:pPr>
      <w:bookmarkStart w:id="421" w:name="FS000000462T17_02_2004_22_13_42C"/>
      <w:bookmarkEnd w:id="421"/>
      <w:r>
        <w:rPr>
          <w:rFonts w:hint="cs"/>
          <w:rtl/>
        </w:rPr>
        <w:t>בתגובה על כך שאני פעם - - -</w:t>
      </w:r>
    </w:p>
    <w:p w14:paraId="20F8A341" w14:textId="77777777" w:rsidR="00000000" w:rsidRDefault="00B2572E">
      <w:pPr>
        <w:pStyle w:val="a0"/>
        <w:rPr>
          <w:rFonts w:hint="cs"/>
          <w:rtl/>
        </w:rPr>
      </w:pPr>
    </w:p>
    <w:p w14:paraId="7D9BC741" w14:textId="77777777" w:rsidR="00000000" w:rsidRDefault="00B2572E">
      <w:pPr>
        <w:pStyle w:val="af1"/>
        <w:rPr>
          <w:rtl/>
        </w:rPr>
      </w:pPr>
      <w:r>
        <w:rPr>
          <w:rtl/>
        </w:rPr>
        <w:t>היו"ר מוחמד ב</w:t>
      </w:r>
      <w:r>
        <w:rPr>
          <w:rtl/>
        </w:rPr>
        <w:t>רכה:</w:t>
      </w:r>
    </w:p>
    <w:p w14:paraId="5C38163A" w14:textId="77777777" w:rsidR="00000000" w:rsidRDefault="00B2572E">
      <w:pPr>
        <w:pStyle w:val="a0"/>
        <w:rPr>
          <w:rtl/>
        </w:rPr>
      </w:pPr>
    </w:p>
    <w:p w14:paraId="6EB99498" w14:textId="77777777" w:rsidR="00000000" w:rsidRDefault="00B2572E">
      <w:pPr>
        <w:pStyle w:val="a0"/>
        <w:rPr>
          <w:rFonts w:hint="cs"/>
          <w:rtl/>
        </w:rPr>
      </w:pPr>
      <w:r>
        <w:rPr>
          <w:rFonts w:hint="cs"/>
          <w:rtl/>
        </w:rPr>
        <w:t>לא חשוב, אני מציע לא להתעסק בזה.</w:t>
      </w:r>
    </w:p>
    <w:p w14:paraId="60869024" w14:textId="77777777" w:rsidR="00000000" w:rsidRDefault="00B2572E">
      <w:pPr>
        <w:pStyle w:val="a0"/>
        <w:rPr>
          <w:rFonts w:hint="cs"/>
          <w:rtl/>
        </w:rPr>
      </w:pPr>
    </w:p>
    <w:p w14:paraId="255497E9" w14:textId="77777777" w:rsidR="00000000" w:rsidRDefault="00B2572E">
      <w:pPr>
        <w:pStyle w:val="-"/>
        <w:rPr>
          <w:rtl/>
        </w:rPr>
      </w:pPr>
      <w:bookmarkStart w:id="422" w:name="FS000000462T17_02_2004_23_06_12C"/>
      <w:bookmarkEnd w:id="422"/>
      <w:r>
        <w:rPr>
          <w:rtl/>
        </w:rPr>
        <w:t>מיכאל איתן (</w:t>
      </w:r>
      <w:r>
        <w:rPr>
          <w:rFonts w:hint="cs"/>
          <w:rtl/>
        </w:rPr>
        <w:t>הליכוד</w:t>
      </w:r>
      <w:r>
        <w:rPr>
          <w:rtl/>
        </w:rPr>
        <w:t>):</w:t>
      </w:r>
    </w:p>
    <w:p w14:paraId="39548F86" w14:textId="77777777" w:rsidR="00000000" w:rsidRDefault="00B2572E">
      <w:pPr>
        <w:pStyle w:val="a0"/>
        <w:rPr>
          <w:rtl/>
        </w:rPr>
      </w:pPr>
    </w:p>
    <w:p w14:paraId="7C12E543" w14:textId="77777777" w:rsidR="00000000" w:rsidRDefault="00B2572E">
      <w:pPr>
        <w:pStyle w:val="a0"/>
        <w:rPr>
          <w:rFonts w:hint="cs"/>
          <w:rtl/>
        </w:rPr>
      </w:pPr>
      <w:bookmarkStart w:id="423" w:name="FS000000462T17_02_2004_22_14_33C"/>
      <w:bookmarkEnd w:id="423"/>
      <w:r>
        <w:rPr>
          <w:rFonts w:hint="cs"/>
          <w:rtl/>
        </w:rPr>
        <w:t>אבל אני מסיים. אני לא רוצה להאריך בדיבור. אני רק רוצה שהדברים שאמרתי יהיו ברורים: אנחנו חייבים, בצד המאבק שלנו על הגנת הכנסת וסמכויותיה, להגן על יוקרת בית-המשפט, על הלגיטימיות שלו ועל יכולתו לשמ</w:t>
      </w:r>
      <w:r>
        <w:rPr>
          <w:rFonts w:hint="cs"/>
          <w:rtl/>
        </w:rPr>
        <w:t>ור על שלטון החוק בישראל, ולפעמים גם להגן מפני צעדים שרירותיים של הכנסת. אבל הוא צריך לעשות את זה במידה ראויה, בחוסר התערבות, ולא להתערב בנושאים שבהם הוא לא צריך להתערב. כמו למשל, להכתיב מי יהיו השופטים. שופטים ייבחרו, וברגע שהם ייבחרו הם יהיו שופטים עצמאים</w:t>
      </w:r>
      <w:r>
        <w:rPr>
          <w:rFonts w:hint="cs"/>
          <w:rtl/>
        </w:rPr>
        <w:t>, יוכלו לשפוט כהלכה, ודווקא כשבית-המשפט העליון או נציגיו מתערבים, זה עלול לפגוע בתפקודם כאשר הממנה אותם הוא גם זה שיהיה נשיא בית-המשפט שבו הם יעבדו. תודה.</w:t>
      </w:r>
    </w:p>
    <w:p w14:paraId="7BF23685" w14:textId="77777777" w:rsidR="00000000" w:rsidRDefault="00B2572E">
      <w:pPr>
        <w:pStyle w:val="a0"/>
        <w:rPr>
          <w:rFonts w:hint="cs"/>
          <w:rtl/>
        </w:rPr>
      </w:pPr>
    </w:p>
    <w:p w14:paraId="16227DD6" w14:textId="77777777" w:rsidR="00000000" w:rsidRDefault="00B2572E">
      <w:pPr>
        <w:pStyle w:val="af1"/>
        <w:rPr>
          <w:rtl/>
        </w:rPr>
      </w:pPr>
      <w:r>
        <w:rPr>
          <w:rtl/>
        </w:rPr>
        <w:t>היו"ר מוחמד ברכה:</w:t>
      </w:r>
    </w:p>
    <w:p w14:paraId="44423569" w14:textId="77777777" w:rsidR="00000000" w:rsidRDefault="00B2572E">
      <w:pPr>
        <w:pStyle w:val="a0"/>
        <w:rPr>
          <w:rtl/>
        </w:rPr>
      </w:pPr>
    </w:p>
    <w:p w14:paraId="3B07DF9A" w14:textId="77777777" w:rsidR="00000000" w:rsidRDefault="00B2572E">
      <w:pPr>
        <w:pStyle w:val="a0"/>
        <w:rPr>
          <w:rFonts w:hint="cs"/>
          <w:rtl/>
        </w:rPr>
      </w:pPr>
      <w:r>
        <w:rPr>
          <w:rFonts w:hint="cs"/>
          <w:rtl/>
        </w:rPr>
        <w:t>הערת סיכום של חבר הכנסת רוני בר-און, כמי שהגיש את הצעת החוק - בבקשה, אדוני.</w:t>
      </w:r>
    </w:p>
    <w:p w14:paraId="3819E459" w14:textId="77777777" w:rsidR="00000000" w:rsidRDefault="00B2572E">
      <w:pPr>
        <w:pStyle w:val="a0"/>
        <w:rPr>
          <w:rFonts w:hint="cs"/>
          <w:rtl/>
        </w:rPr>
      </w:pPr>
    </w:p>
    <w:p w14:paraId="5459F629" w14:textId="77777777" w:rsidR="00000000" w:rsidRDefault="00B2572E">
      <w:pPr>
        <w:pStyle w:val="a"/>
        <w:rPr>
          <w:rtl/>
        </w:rPr>
      </w:pPr>
      <w:bookmarkStart w:id="424" w:name="FS000001038T17_02_2004_22_17_22"/>
      <w:bookmarkStart w:id="425" w:name="_Toc67316703"/>
      <w:bookmarkEnd w:id="424"/>
      <w:r>
        <w:rPr>
          <w:rFonts w:hint="eastAsia"/>
          <w:rtl/>
        </w:rPr>
        <w:t>רוני</w:t>
      </w:r>
      <w:r>
        <w:rPr>
          <w:rtl/>
        </w:rPr>
        <w:t xml:space="preserve"> בר-און (הליכוד):</w:t>
      </w:r>
      <w:bookmarkEnd w:id="425"/>
    </w:p>
    <w:p w14:paraId="1A4555D8" w14:textId="77777777" w:rsidR="00000000" w:rsidRDefault="00B2572E">
      <w:pPr>
        <w:pStyle w:val="a0"/>
        <w:rPr>
          <w:rFonts w:hint="cs"/>
          <w:rtl/>
        </w:rPr>
      </w:pPr>
    </w:p>
    <w:p w14:paraId="70FAF5DD" w14:textId="77777777" w:rsidR="00000000" w:rsidRDefault="00B2572E">
      <w:pPr>
        <w:pStyle w:val="a0"/>
        <w:rPr>
          <w:rFonts w:hint="cs"/>
          <w:rtl/>
        </w:rPr>
      </w:pPr>
      <w:r>
        <w:rPr>
          <w:rFonts w:hint="cs"/>
          <w:rtl/>
        </w:rPr>
        <w:t xml:space="preserve">משפט אחד. אדוני היושב-ראש, חברי חברי הכנסת, אין בהצעה הזאת שלי שום התרסה כלפי אף אחד, ההצעה הזאת איננה מביטה אחורה, ההצעה הזאת מסתכלת רק קדימה. אני מבקש את תמיכתכם, תודה רבה. </w:t>
      </w:r>
    </w:p>
    <w:p w14:paraId="66B71A8A" w14:textId="77777777" w:rsidR="00000000" w:rsidRDefault="00B2572E">
      <w:pPr>
        <w:pStyle w:val="af1"/>
        <w:rPr>
          <w:rFonts w:hint="cs"/>
          <w:rtl/>
        </w:rPr>
      </w:pPr>
    </w:p>
    <w:p w14:paraId="198218B2" w14:textId="77777777" w:rsidR="00000000" w:rsidRDefault="00B2572E">
      <w:pPr>
        <w:pStyle w:val="af1"/>
        <w:rPr>
          <w:rtl/>
        </w:rPr>
      </w:pPr>
      <w:r>
        <w:rPr>
          <w:rFonts w:hint="cs"/>
          <w:rtl/>
        </w:rPr>
        <w:t>ה</w:t>
      </w:r>
      <w:r>
        <w:rPr>
          <w:rtl/>
        </w:rPr>
        <w:t>יו"ר מוחמד ברכה:</w:t>
      </w:r>
    </w:p>
    <w:p w14:paraId="2EFA221B" w14:textId="77777777" w:rsidR="00000000" w:rsidRDefault="00B2572E">
      <w:pPr>
        <w:pStyle w:val="a0"/>
        <w:rPr>
          <w:rtl/>
        </w:rPr>
      </w:pPr>
    </w:p>
    <w:p w14:paraId="4CFB3D8D" w14:textId="77777777" w:rsidR="00000000" w:rsidRDefault="00B2572E">
      <w:pPr>
        <w:pStyle w:val="a0"/>
        <w:rPr>
          <w:rFonts w:hint="cs"/>
          <w:rtl/>
        </w:rPr>
      </w:pPr>
      <w:r>
        <w:rPr>
          <w:rFonts w:hint="cs"/>
          <w:rtl/>
        </w:rPr>
        <w:t xml:space="preserve">תודה, חבר הכנסת  בר-און. </w:t>
      </w:r>
    </w:p>
    <w:p w14:paraId="5D751899" w14:textId="77777777" w:rsidR="00000000" w:rsidRDefault="00B2572E">
      <w:pPr>
        <w:pStyle w:val="a0"/>
        <w:rPr>
          <w:rFonts w:hint="cs"/>
          <w:rtl/>
        </w:rPr>
      </w:pPr>
    </w:p>
    <w:p w14:paraId="703D7F45" w14:textId="77777777" w:rsidR="00000000" w:rsidRDefault="00B2572E">
      <w:pPr>
        <w:pStyle w:val="a0"/>
        <w:rPr>
          <w:rFonts w:hint="cs"/>
          <w:rtl/>
        </w:rPr>
      </w:pPr>
      <w:r>
        <w:rPr>
          <w:rFonts w:hint="cs"/>
          <w:rtl/>
        </w:rPr>
        <w:t>רבותי, חברי הכ</w:t>
      </w:r>
      <w:r>
        <w:rPr>
          <w:rFonts w:hint="cs"/>
          <w:rtl/>
        </w:rPr>
        <w:t xml:space="preserve">נסת, אנחנו עוברים להצבעה בקריאה ראשונה על הצעת חוק נושאי משרה שיפוטית (שיקול דעת של חברי ועדה לבחירת נושאי משרה שיפוטית) (תיקוני חקיקה), התשס"ד-2004,  שמספרה  כ/36 - פ/1224. ההצבעה החלה. בבקשה, רבותי. </w:t>
      </w:r>
    </w:p>
    <w:p w14:paraId="0248642B" w14:textId="77777777" w:rsidR="00000000" w:rsidRDefault="00B2572E">
      <w:pPr>
        <w:pStyle w:val="a0"/>
        <w:rPr>
          <w:rFonts w:hint="cs"/>
          <w:rtl/>
        </w:rPr>
      </w:pPr>
    </w:p>
    <w:p w14:paraId="2E3780E4" w14:textId="77777777" w:rsidR="00000000" w:rsidRDefault="00B2572E">
      <w:pPr>
        <w:pStyle w:val="a0"/>
        <w:rPr>
          <w:rFonts w:hint="cs"/>
          <w:rtl/>
        </w:rPr>
      </w:pPr>
    </w:p>
    <w:p w14:paraId="2258784F" w14:textId="77777777" w:rsidR="00000000" w:rsidRDefault="00B2572E">
      <w:pPr>
        <w:pStyle w:val="ab"/>
        <w:bidi/>
        <w:rPr>
          <w:rFonts w:hint="cs"/>
          <w:rtl/>
        </w:rPr>
      </w:pPr>
      <w:r>
        <w:rPr>
          <w:rFonts w:hint="cs"/>
          <w:rtl/>
        </w:rPr>
        <w:t>הצבעה מס' 11</w:t>
      </w:r>
    </w:p>
    <w:p w14:paraId="370C3223" w14:textId="77777777" w:rsidR="00000000" w:rsidRDefault="00B2572E">
      <w:pPr>
        <w:pStyle w:val="a0"/>
        <w:rPr>
          <w:rFonts w:hint="cs"/>
          <w:rtl/>
        </w:rPr>
      </w:pPr>
    </w:p>
    <w:p w14:paraId="69EC2E79" w14:textId="77777777" w:rsidR="00000000" w:rsidRDefault="00B2572E">
      <w:pPr>
        <w:pStyle w:val="ac"/>
        <w:bidi/>
        <w:rPr>
          <w:rFonts w:hint="cs"/>
          <w:rtl/>
        </w:rPr>
      </w:pPr>
      <w:r>
        <w:rPr>
          <w:rFonts w:hint="cs"/>
          <w:rtl/>
        </w:rPr>
        <w:t>בעד ההצעה להעביר את הצעת החוק לוועדה -</w:t>
      </w:r>
      <w:r>
        <w:rPr>
          <w:rFonts w:hint="cs"/>
          <w:rtl/>
        </w:rPr>
        <w:t xml:space="preserve"> 20</w:t>
      </w:r>
    </w:p>
    <w:p w14:paraId="24BFB5EB" w14:textId="77777777" w:rsidR="00000000" w:rsidRDefault="00B2572E">
      <w:pPr>
        <w:pStyle w:val="ac"/>
        <w:bidi/>
        <w:rPr>
          <w:rFonts w:hint="cs"/>
          <w:rtl/>
        </w:rPr>
      </w:pPr>
      <w:r>
        <w:rPr>
          <w:rFonts w:hint="cs"/>
          <w:rtl/>
        </w:rPr>
        <w:t xml:space="preserve">נגד - אין </w:t>
      </w:r>
    </w:p>
    <w:p w14:paraId="69B2C9AB" w14:textId="77777777" w:rsidR="00000000" w:rsidRDefault="00B2572E">
      <w:pPr>
        <w:pStyle w:val="ac"/>
        <w:bidi/>
        <w:rPr>
          <w:rFonts w:hint="cs"/>
          <w:rtl/>
        </w:rPr>
      </w:pPr>
      <w:r>
        <w:rPr>
          <w:rFonts w:hint="cs"/>
          <w:rtl/>
        </w:rPr>
        <w:t>נמנעים - אין</w:t>
      </w:r>
    </w:p>
    <w:p w14:paraId="0AEF8209" w14:textId="77777777" w:rsidR="00000000" w:rsidRDefault="00B2572E">
      <w:pPr>
        <w:pStyle w:val="ac"/>
        <w:bidi/>
        <w:rPr>
          <w:rFonts w:hint="cs"/>
          <w:rtl/>
        </w:rPr>
      </w:pPr>
      <w:r>
        <w:rPr>
          <w:rFonts w:hint="cs"/>
          <w:rtl/>
        </w:rPr>
        <w:t xml:space="preserve">ההצעה להעביר את הצעת חוק נושאי משרה שיפוטית (שיקול דעת של חברי ועדה לבחירת נושאי משרה שיפוטית) (תיקוני חקיקה), התשס"ד-2004, לוועדת החוקה, חוק ומשפט נתקבלה.  </w:t>
      </w:r>
    </w:p>
    <w:p w14:paraId="215C4FBD" w14:textId="77777777" w:rsidR="00000000" w:rsidRDefault="00B2572E">
      <w:pPr>
        <w:pStyle w:val="ac"/>
        <w:bidi/>
        <w:rPr>
          <w:rFonts w:hint="cs"/>
          <w:rtl/>
        </w:rPr>
      </w:pPr>
      <w:r>
        <w:rPr>
          <w:rFonts w:hint="cs"/>
          <w:rtl/>
        </w:rPr>
        <w:t xml:space="preserve"> </w:t>
      </w:r>
    </w:p>
    <w:p w14:paraId="6D6BCF89" w14:textId="77777777" w:rsidR="00000000" w:rsidRDefault="00B2572E">
      <w:pPr>
        <w:pStyle w:val="af1"/>
        <w:rPr>
          <w:rtl/>
        </w:rPr>
      </w:pPr>
      <w:r>
        <w:rPr>
          <w:rtl/>
        </w:rPr>
        <w:t>היו"ר מוחמד ברכה:</w:t>
      </w:r>
    </w:p>
    <w:p w14:paraId="5C05BEB8" w14:textId="77777777" w:rsidR="00000000" w:rsidRDefault="00B2572E">
      <w:pPr>
        <w:pStyle w:val="a0"/>
        <w:rPr>
          <w:rtl/>
        </w:rPr>
      </w:pPr>
    </w:p>
    <w:p w14:paraId="63726DBC" w14:textId="77777777" w:rsidR="00000000" w:rsidRDefault="00B2572E">
      <w:pPr>
        <w:pStyle w:val="a0"/>
        <w:rPr>
          <w:rFonts w:hint="cs"/>
          <w:rtl/>
        </w:rPr>
      </w:pPr>
      <w:r>
        <w:rPr>
          <w:rFonts w:hint="cs"/>
          <w:rtl/>
        </w:rPr>
        <w:t>הצעת החוק התקבלה בקריאה ראשונה, ברוב של 20 תומכים</w:t>
      </w:r>
      <w:r>
        <w:rPr>
          <w:rFonts w:hint="cs"/>
          <w:rtl/>
        </w:rPr>
        <w:t xml:space="preserve">, ללא מתנגדים וללא נמנעים, והיא תועבר להמשך הכנה לקריאה שנייה ושלישית בוועדת החוקה, חוק ומשפט. </w:t>
      </w:r>
    </w:p>
    <w:p w14:paraId="37E8BDC8" w14:textId="77777777" w:rsidR="00000000" w:rsidRDefault="00B2572E">
      <w:pPr>
        <w:pStyle w:val="a0"/>
        <w:rPr>
          <w:rFonts w:hint="cs"/>
          <w:rtl/>
        </w:rPr>
      </w:pPr>
    </w:p>
    <w:p w14:paraId="76C57E7D" w14:textId="77777777" w:rsidR="00000000" w:rsidRDefault="00B2572E">
      <w:pPr>
        <w:pStyle w:val="a0"/>
        <w:rPr>
          <w:rFonts w:hint="cs"/>
          <w:rtl/>
        </w:rPr>
      </w:pPr>
    </w:p>
    <w:p w14:paraId="119283A4" w14:textId="77777777" w:rsidR="00000000" w:rsidRDefault="00B2572E">
      <w:pPr>
        <w:pStyle w:val="a2"/>
        <w:rPr>
          <w:rtl/>
        </w:rPr>
      </w:pPr>
    </w:p>
    <w:p w14:paraId="3CD0D25E" w14:textId="77777777" w:rsidR="00000000" w:rsidRDefault="00B2572E">
      <w:pPr>
        <w:pStyle w:val="a2"/>
        <w:rPr>
          <w:rFonts w:hint="cs"/>
          <w:rtl/>
        </w:rPr>
      </w:pPr>
      <w:bookmarkStart w:id="426" w:name="CS22495FI0022495T17_02_2004_22_29_23"/>
      <w:bookmarkStart w:id="427" w:name="_Toc67316704"/>
      <w:bookmarkEnd w:id="426"/>
      <w:r>
        <w:rPr>
          <w:rtl/>
        </w:rPr>
        <w:t>הצעת חוק העונשין (תיקון מס' 79)</w:t>
      </w:r>
      <w:r>
        <w:rPr>
          <w:rFonts w:hint="cs"/>
          <w:rtl/>
        </w:rPr>
        <w:t xml:space="preserve"> </w:t>
      </w:r>
      <w:r>
        <w:rPr>
          <w:rtl/>
        </w:rPr>
        <w:t xml:space="preserve">(איסור מכירת משקאות משכרים </w:t>
      </w:r>
      <w:r>
        <w:rPr>
          <w:rFonts w:hint="cs"/>
          <w:rtl/>
        </w:rPr>
        <w:br/>
      </w:r>
      <w:r>
        <w:rPr>
          <w:rtl/>
        </w:rPr>
        <w:t>לקטין - הרחבת תחולה והעלאת הענישה), התשס"ד-2004</w:t>
      </w:r>
      <w:bookmarkEnd w:id="427"/>
    </w:p>
    <w:p w14:paraId="322324EF" w14:textId="77777777" w:rsidR="00000000" w:rsidRDefault="00B2572E">
      <w:pPr>
        <w:pStyle w:val="a0"/>
        <w:ind w:firstLine="0"/>
        <w:rPr>
          <w:rFonts w:hint="cs"/>
          <w:rtl/>
        </w:rPr>
      </w:pPr>
      <w:r>
        <w:rPr>
          <w:rtl/>
        </w:rPr>
        <w:t xml:space="preserve">[רשומות (הצעות חוק, חוב' </w:t>
      </w:r>
      <w:r>
        <w:rPr>
          <w:rFonts w:hint="cs"/>
          <w:rtl/>
        </w:rPr>
        <w:t>כ/33</w:t>
      </w:r>
      <w:r>
        <w:rPr>
          <w:rtl/>
        </w:rPr>
        <w:t>)</w:t>
      </w:r>
      <w:r>
        <w:rPr>
          <w:rFonts w:hint="cs"/>
          <w:rtl/>
        </w:rPr>
        <w:t>.</w:t>
      </w:r>
      <w:r>
        <w:rPr>
          <w:rtl/>
        </w:rPr>
        <w:t>]</w:t>
      </w:r>
    </w:p>
    <w:p w14:paraId="094CB4ED" w14:textId="77777777" w:rsidR="00000000" w:rsidRDefault="00B2572E">
      <w:pPr>
        <w:pStyle w:val="-0"/>
        <w:rPr>
          <w:rtl/>
        </w:rPr>
      </w:pPr>
      <w:r>
        <w:rPr>
          <w:rtl/>
        </w:rPr>
        <w:t xml:space="preserve"> </w:t>
      </w:r>
      <w:bookmarkStart w:id="428" w:name="_Toc67316705"/>
      <w:r>
        <w:rPr>
          <w:rtl/>
        </w:rPr>
        <w:t>(קריאה ראשונה)</w:t>
      </w:r>
      <w:bookmarkEnd w:id="428"/>
    </w:p>
    <w:p w14:paraId="5EC5A23E" w14:textId="77777777" w:rsidR="00000000" w:rsidRDefault="00B2572E">
      <w:pPr>
        <w:pStyle w:val="-0"/>
        <w:rPr>
          <w:rFonts w:hint="cs"/>
          <w:rtl/>
        </w:rPr>
      </w:pPr>
    </w:p>
    <w:p w14:paraId="5EEDFC90" w14:textId="77777777" w:rsidR="00000000" w:rsidRDefault="00B2572E">
      <w:pPr>
        <w:pStyle w:val="af1"/>
        <w:rPr>
          <w:rtl/>
        </w:rPr>
      </w:pPr>
      <w:r>
        <w:rPr>
          <w:rtl/>
        </w:rPr>
        <w:t>היו"ר מוחמד ברכה:</w:t>
      </w:r>
    </w:p>
    <w:p w14:paraId="6AFF0A8F" w14:textId="77777777" w:rsidR="00000000" w:rsidRDefault="00B2572E">
      <w:pPr>
        <w:pStyle w:val="a0"/>
        <w:rPr>
          <w:rtl/>
        </w:rPr>
      </w:pPr>
    </w:p>
    <w:p w14:paraId="5544FF84" w14:textId="77777777" w:rsidR="00000000" w:rsidRDefault="00B2572E">
      <w:pPr>
        <w:pStyle w:val="a0"/>
        <w:rPr>
          <w:rFonts w:hint="cs"/>
          <w:rtl/>
        </w:rPr>
      </w:pPr>
      <w:r>
        <w:rPr>
          <w:rFonts w:hint="cs"/>
          <w:rtl/>
        </w:rPr>
        <w:t xml:space="preserve">רבותי חברי הכנסת, אנחנו עוברים לנושא הבא: הצעת חוק העונשין (תיקון מס' 79) (איסור מכירת משקאות משכרים לקטין - הרחבת תחולה והעלאת הענישה), התשס"ד-2004 - של חבר הכנסת רוני בריזון. הצעת החוק מובאת לקריאה ראשונה. בבקשה, אדוני. </w:t>
      </w:r>
    </w:p>
    <w:p w14:paraId="530B56A0" w14:textId="77777777" w:rsidR="00000000" w:rsidRDefault="00B2572E">
      <w:pPr>
        <w:pStyle w:val="a0"/>
        <w:rPr>
          <w:rFonts w:hint="cs"/>
          <w:rtl/>
        </w:rPr>
      </w:pPr>
    </w:p>
    <w:p w14:paraId="750712A3" w14:textId="77777777" w:rsidR="00000000" w:rsidRDefault="00B2572E">
      <w:pPr>
        <w:pStyle w:val="a"/>
        <w:rPr>
          <w:rtl/>
        </w:rPr>
      </w:pPr>
      <w:bookmarkStart w:id="429" w:name="FS000001049T17_02_2004_22_32_31"/>
      <w:bookmarkStart w:id="430" w:name="_Toc67316706"/>
      <w:bookmarkEnd w:id="429"/>
      <w:r>
        <w:rPr>
          <w:rFonts w:hint="eastAsia"/>
          <w:rtl/>
        </w:rPr>
        <w:t>רוני</w:t>
      </w:r>
      <w:r>
        <w:rPr>
          <w:rtl/>
        </w:rPr>
        <w:t xml:space="preserve"> בריזון </w:t>
      </w:r>
      <w:r>
        <w:rPr>
          <w:rtl/>
        </w:rPr>
        <w:t>(שינוי):</w:t>
      </w:r>
      <w:bookmarkEnd w:id="430"/>
    </w:p>
    <w:p w14:paraId="2B62E13D" w14:textId="77777777" w:rsidR="00000000" w:rsidRDefault="00B2572E">
      <w:pPr>
        <w:pStyle w:val="a0"/>
        <w:rPr>
          <w:rFonts w:hint="cs"/>
          <w:rtl/>
        </w:rPr>
      </w:pPr>
    </w:p>
    <w:p w14:paraId="0B67BBE7" w14:textId="77777777" w:rsidR="00000000" w:rsidRDefault="00B2572E">
      <w:pPr>
        <w:pStyle w:val="a0"/>
        <w:rPr>
          <w:rFonts w:hint="cs"/>
          <w:rtl/>
        </w:rPr>
      </w:pPr>
      <w:r>
        <w:rPr>
          <w:rFonts w:hint="cs"/>
          <w:rtl/>
        </w:rPr>
        <w:t>אדוני היושב-ראש, אדוני השר, חברי חברי הכנסת, מורי ורבותי, אני מביא לפניכם היום לקריאה ראשונה את הצעת חוק העונשין (איסור מכירת משקאות משכרים לקטין). הכנסת, ברוב גדול, הצביעה בקריאה הטרומית, הוועדה עשתה מלאכתה נאמנה, הסתייגויות אין, והדיון עבר במהר</w:t>
      </w:r>
      <w:r>
        <w:rPr>
          <w:rFonts w:hint="cs"/>
          <w:rtl/>
        </w:rPr>
        <w:t xml:space="preserve">ה. </w:t>
      </w:r>
    </w:p>
    <w:p w14:paraId="25A03F1F" w14:textId="77777777" w:rsidR="00000000" w:rsidRDefault="00B2572E">
      <w:pPr>
        <w:pStyle w:val="a0"/>
        <w:rPr>
          <w:rFonts w:hint="cs"/>
          <w:rtl/>
        </w:rPr>
      </w:pPr>
    </w:p>
    <w:p w14:paraId="0FA25691" w14:textId="77777777" w:rsidR="00000000" w:rsidRDefault="00B2572E">
      <w:pPr>
        <w:pStyle w:val="a0"/>
        <w:rPr>
          <w:rFonts w:hint="cs"/>
          <w:rtl/>
        </w:rPr>
      </w:pPr>
      <w:r>
        <w:rPr>
          <w:rFonts w:hint="cs"/>
          <w:rtl/>
        </w:rPr>
        <w:t>אנחנו מבקשים להגן על קטינים, על הילדים שלנו, של כולנו, מפני המגפה הזאת של שימוש במשקאות משכרים. המועצה לשלום הילד מדווחת לנו שכ-40,000 ילדים נמצאים היום בסיכון של אלכוהוליזם פעיל או סביל. מחובתנו לדאוג להם, מחובתנו לאסור את מכירת המשקאות המשכרים גם בא</w:t>
      </w:r>
      <w:r>
        <w:rPr>
          <w:rFonts w:hint="cs"/>
          <w:rtl/>
        </w:rPr>
        <w:t xml:space="preserve">ותם מקומות שבהם היום אין איסור למכור אותם לקטינים. </w:t>
      </w:r>
    </w:p>
    <w:p w14:paraId="61DFA508" w14:textId="77777777" w:rsidR="00000000" w:rsidRDefault="00B2572E">
      <w:pPr>
        <w:pStyle w:val="a0"/>
        <w:rPr>
          <w:rFonts w:hint="cs"/>
          <w:rtl/>
        </w:rPr>
      </w:pPr>
    </w:p>
    <w:p w14:paraId="5BCB1220" w14:textId="77777777" w:rsidR="00000000" w:rsidRDefault="00B2572E">
      <w:pPr>
        <w:pStyle w:val="a0"/>
        <w:rPr>
          <w:rFonts w:hint="cs"/>
          <w:rtl/>
        </w:rPr>
      </w:pPr>
      <w:r>
        <w:rPr>
          <w:rFonts w:hint="cs"/>
          <w:rtl/>
        </w:rPr>
        <w:t>אני מבקש להזכיר לחברי חברי הכנסת, שכשזה נוגע לילדים אין קואליציה ואופוזיציה. על כולנו מוטלת החובה להגן עליהם. הממשלה קיבלה רק לפני יומיים - ואני רואה בהחלטה הזאת תנא דמסייע - החלטה בנוגע למכירת מוצרי טבק</w:t>
      </w:r>
      <w:r>
        <w:rPr>
          <w:rFonts w:hint="cs"/>
          <w:rtl/>
        </w:rPr>
        <w:t xml:space="preserve"> לקטינים. שתי הצעות החוק האלה הרי הן בעצם ביד אחת. אנחנו מגינים עליהם מפני מוצרי אלכוהול, אנחנו מגינים עליהם מפני מוצרי טבק, והחובה הזאת להגן חלה על כולנו. </w:t>
      </w:r>
    </w:p>
    <w:p w14:paraId="188336E2" w14:textId="77777777" w:rsidR="00000000" w:rsidRDefault="00B2572E">
      <w:pPr>
        <w:pStyle w:val="a0"/>
        <w:rPr>
          <w:rFonts w:hint="cs"/>
          <w:rtl/>
        </w:rPr>
      </w:pPr>
    </w:p>
    <w:p w14:paraId="7CDD4D18" w14:textId="77777777" w:rsidR="00000000" w:rsidRDefault="00B2572E">
      <w:pPr>
        <w:pStyle w:val="a0"/>
        <w:rPr>
          <w:rFonts w:hint="cs"/>
          <w:rtl/>
        </w:rPr>
      </w:pPr>
      <w:r>
        <w:rPr>
          <w:rFonts w:hint="cs"/>
          <w:rtl/>
        </w:rPr>
        <w:t>אני מבקש מחברי הכנסת להצביע בעד הצעת חוק זו, בעד העברתה לוועדה, כדי שתוכל לבוא לפניכם לקריאה שנייה</w:t>
      </w:r>
      <w:r>
        <w:rPr>
          <w:rFonts w:hint="cs"/>
          <w:rtl/>
        </w:rPr>
        <w:t xml:space="preserve"> ושלישית, תודה.</w:t>
      </w:r>
    </w:p>
    <w:p w14:paraId="50E39F7B" w14:textId="77777777" w:rsidR="00000000" w:rsidRDefault="00B2572E">
      <w:pPr>
        <w:pStyle w:val="a0"/>
        <w:rPr>
          <w:rFonts w:hint="cs"/>
          <w:rtl/>
        </w:rPr>
      </w:pPr>
    </w:p>
    <w:p w14:paraId="476A2500" w14:textId="77777777" w:rsidR="00000000" w:rsidRDefault="00B2572E">
      <w:pPr>
        <w:pStyle w:val="af1"/>
        <w:rPr>
          <w:rtl/>
        </w:rPr>
      </w:pPr>
      <w:r>
        <w:rPr>
          <w:rFonts w:hint="eastAsia"/>
          <w:rtl/>
        </w:rPr>
        <w:t>היו</w:t>
      </w:r>
      <w:r>
        <w:rPr>
          <w:rtl/>
        </w:rPr>
        <w:t>"ר מוחמד ברכה:</w:t>
      </w:r>
    </w:p>
    <w:p w14:paraId="4E1A3961" w14:textId="77777777" w:rsidR="00000000" w:rsidRDefault="00B2572E">
      <w:pPr>
        <w:pStyle w:val="a0"/>
        <w:rPr>
          <w:rFonts w:hint="cs"/>
          <w:rtl/>
        </w:rPr>
      </w:pPr>
    </w:p>
    <w:p w14:paraId="5F1829E9" w14:textId="77777777" w:rsidR="00000000" w:rsidRDefault="00B2572E">
      <w:pPr>
        <w:pStyle w:val="a0"/>
        <w:rPr>
          <w:rFonts w:hint="cs"/>
          <w:rtl/>
        </w:rPr>
      </w:pPr>
      <w:r>
        <w:rPr>
          <w:rFonts w:hint="cs"/>
          <w:rtl/>
        </w:rPr>
        <w:t>תודה לחבר הכנסת בריזון. רבותי חברי הכנסת, אנחנו</w:t>
      </w:r>
      <w:r>
        <w:rPr>
          <w:rtl/>
        </w:rPr>
        <w:t xml:space="preserve"> </w:t>
      </w:r>
      <w:r>
        <w:rPr>
          <w:rFonts w:hint="cs"/>
          <w:rtl/>
        </w:rPr>
        <w:t xml:space="preserve">עוברים לדיון על הצעת החוק. ראשונת הדוברים, חברת הכנסת גילה פינקלשטיין, בבקשה. אני לא אקרא שמות, כי אני רואה מי נמצא כאן. </w:t>
      </w:r>
    </w:p>
    <w:p w14:paraId="3D0CAA29" w14:textId="77777777" w:rsidR="00000000" w:rsidRDefault="00B2572E">
      <w:pPr>
        <w:pStyle w:val="a"/>
        <w:rPr>
          <w:rFonts w:hint="cs"/>
          <w:rtl/>
        </w:rPr>
      </w:pPr>
      <w:bookmarkStart w:id="431" w:name="FS000001059T17_02_2004_22_38_01"/>
      <w:bookmarkEnd w:id="431"/>
    </w:p>
    <w:p w14:paraId="29E8AA8E" w14:textId="77777777" w:rsidR="00000000" w:rsidRDefault="00B2572E">
      <w:pPr>
        <w:pStyle w:val="a"/>
        <w:rPr>
          <w:rtl/>
        </w:rPr>
      </w:pPr>
      <w:bookmarkStart w:id="432" w:name="_Toc67316707"/>
      <w:r>
        <w:rPr>
          <w:rFonts w:hint="eastAsia"/>
          <w:rtl/>
        </w:rPr>
        <w:t>גילה</w:t>
      </w:r>
      <w:r>
        <w:rPr>
          <w:rtl/>
        </w:rPr>
        <w:t xml:space="preserve"> פינקלשטיין (מפד"ל):</w:t>
      </w:r>
      <w:bookmarkEnd w:id="432"/>
    </w:p>
    <w:p w14:paraId="5DE3E43F" w14:textId="77777777" w:rsidR="00000000" w:rsidRDefault="00B2572E">
      <w:pPr>
        <w:pStyle w:val="a0"/>
        <w:rPr>
          <w:rFonts w:hint="cs"/>
          <w:rtl/>
        </w:rPr>
      </w:pPr>
    </w:p>
    <w:p w14:paraId="0AB83CDA" w14:textId="77777777" w:rsidR="00000000" w:rsidRDefault="00B2572E">
      <w:pPr>
        <w:pStyle w:val="a0"/>
        <w:rPr>
          <w:rFonts w:hint="cs"/>
          <w:rtl/>
        </w:rPr>
      </w:pPr>
      <w:r>
        <w:rPr>
          <w:rFonts w:hint="cs"/>
          <w:rtl/>
        </w:rPr>
        <w:t>אדוני היושב-ראש, כנסת נ</w:t>
      </w:r>
      <w:r>
        <w:rPr>
          <w:rFonts w:hint="cs"/>
          <w:rtl/>
        </w:rPr>
        <w:t>כבדה, כבוד השר, כולנו שותפים בדאגה לנוער, לילדים, ומוטרדים מתופעות שליליות שהולכות ומתרבות. ההגבלות המינוריות שאנחנו מבקשים להטיל על בני-הנוער, אם בתחום המשקאות המשכרים ואם בתחום הסיגריות והטבק, כפי שהזכיר חברי חבר הכנסת רוני בריזון, כאותה הצעה שהביא שר הב</w:t>
      </w:r>
      <w:r>
        <w:rPr>
          <w:rFonts w:hint="cs"/>
          <w:rtl/>
        </w:rPr>
        <w:t xml:space="preserve">ריאות לממשלה וכמותה גם הנחתי על שולחן הכנסת, ברור כי אין מאחוריהן מניעים דתיים או שמרניים, אלא דאגה כנה מההידרדרות של הנוער והההיגררות שלו לאלכוהול ולטבק. </w:t>
      </w:r>
    </w:p>
    <w:p w14:paraId="59032340" w14:textId="77777777" w:rsidR="00000000" w:rsidRDefault="00B2572E">
      <w:pPr>
        <w:pStyle w:val="a0"/>
        <w:rPr>
          <w:rFonts w:hint="cs"/>
          <w:rtl/>
        </w:rPr>
      </w:pPr>
    </w:p>
    <w:p w14:paraId="686C46F5" w14:textId="77777777" w:rsidR="00000000" w:rsidRDefault="00B2572E">
      <w:pPr>
        <w:pStyle w:val="a0"/>
        <w:rPr>
          <w:rFonts w:hint="cs"/>
          <w:rtl/>
        </w:rPr>
      </w:pPr>
      <w:r>
        <w:rPr>
          <w:rFonts w:hint="cs"/>
          <w:rtl/>
        </w:rPr>
        <w:t xml:space="preserve">עניינו של חוק זה החמרת האיסור על מכירת משקאות משכרים, אלכוהוליים, לקטינים, וכן החמרת הענישה על כך. </w:t>
      </w:r>
    </w:p>
    <w:p w14:paraId="1CEB16BF" w14:textId="77777777" w:rsidR="00000000" w:rsidRDefault="00B2572E">
      <w:pPr>
        <w:pStyle w:val="a0"/>
        <w:rPr>
          <w:rFonts w:hint="cs"/>
          <w:rtl/>
        </w:rPr>
      </w:pPr>
    </w:p>
    <w:p w14:paraId="01D46CE4" w14:textId="77777777" w:rsidR="00000000" w:rsidRDefault="00B2572E">
      <w:pPr>
        <w:pStyle w:val="a0"/>
        <w:rPr>
          <w:rFonts w:hint="cs"/>
          <w:rtl/>
        </w:rPr>
      </w:pPr>
      <w:r>
        <w:rPr>
          <w:rFonts w:hint="cs"/>
          <w:rtl/>
        </w:rPr>
        <w:t xml:space="preserve">היקף המכורים לאלכוהול בישראל גבוה מאוד: מדובר על כ-100,000 איש בגילים 12-40, ועוד 60,000 מעל גיל זה. כך עולה מנתוני הרשויות, כמו האגודה למניעת אלכוהוליזם והרשות למלחמה בסמים. הנזקים הנגרמים מכך נאמדים ב-3 מיליארדי שקלים בשנה. </w:t>
      </w:r>
    </w:p>
    <w:p w14:paraId="4D620F97" w14:textId="77777777" w:rsidR="00000000" w:rsidRDefault="00B2572E">
      <w:pPr>
        <w:pStyle w:val="a0"/>
        <w:rPr>
          <w:rFonts w:hint="cs"/>
          <w:rtl/>
        </w:rPr>
      </w:pPr>
    </w:p>
    <w:p w14:paraId="45FCE681" w14:textId="77777777" w:rsidR="00000000" w:rsidRDefault="00B2572E">
      <w:pPr>
        <w:pStyle w:val="a0"/>
        <w:rPr>
          <w:rFonts w:hint="cs"/>
          <w:rtl/>
        </w:rPr>
      </w:pPr>
      <w:r>
        <w:rPr>
          <w:rFonts w:hint="cs"/>
          <w:rtl/>
        </w:rPr>
        <w:t>ההצעה הזאת מתמקדת בנוער, ו</w:t>
      </w:r>
      <w:r>
        <w:rPr>
          <w:rFonts w:hint="cs"/>
          <w:rtl/>
        </w:rPr>
        <w:t>לצערי, כשמדובר מגיל 12, אפשר לומר שמדובר על ילדים. שיעור השתייה בקרב הצעירים אצלנו נמצא בעלייה מתמדת. כמובן, השלכות התופעה קשות ומתבטאות בעבריינות, באלימות, בקטטות, בתאונות דרכים וכו'.</w:t>
      </w:r>
    </w:p>
    <w:p w14:paraId="1223BAC2" w14:textId="77777777" w:rsidR="00000000" w:rsidRDefault="00B2572E">
      <w:pPr>
        <w:pStyle w:val="a0"/>
        <w:ind w:firstLine="0"/>
        <w:rPr>
          <w:rFonts w:hint="cs"/>
          <w:rtl/>
        </w:rPr>
      </w:pPr>
    </w:p>
    <w:p w14:paraId="7FC05A6C" w14:textId="77777777" w:rsidR="00000000" w:rsidRDefault="00B2572E">
      <w:pPr>
        <w:pStyle w:val="a0"/>
        <w:ind w:firstLine="0"/>
        <w:rPr>
          <w:rFonts w:hint="cs"/>
          <w:rtl/>
        </w:rPr>
      </w:pPr>
      <w:r>
        <w:rPr>
          <w:rFonts w:hint="cs"/>
          <w:rtl/>
        </w:rPr>
        <w:tab/>
        <w:t>אם ננסה להתחקות אחר הגורמים לכך, נגיע מן הסתם להשלכות הקשות של העוני,</w:t>
      </w:r>
      <w:r>
        <w:rPr>
          <w:rFonts w:hint="cs"/>
          <w:rtl/>
        </w:rPr>
        <w:t xml:space="preserve"> הבערות, שלא כאן המקום להיכנס אליהן, אם כי יש להתמודד כמובן עם הבעיות מן השורש. אבל עד שזה יקרה, מוצע כאן לאסור מכירת משקאות חריפים לקטינים, ולא רק לשם שתייה במקום, כפי שמוגדר היום בחוק העונשין, דבר שהותיר פתח נרחב למכירת משקאות חריפים לקטינים ופטר את המוכ</w:t>
      </w:r>
      <w:r>
        <w:rPr>
          <w:rFonts w:hint="cs"/>
          <w:rtl/>
        </w:rPr>
        <w:t xml:space="preserve">רים מאחריות פלילית על כך. כמו כן, מוצע להכפיל את העונש על מי שעובר על האיסור, משישה חודשי מאסר לשנה, כדי להגדיל את ההרתעה נוכח המצב המידרדר. </w:t>
      </w:r>
    </w:p>
    <w:p w14:paraId="1159D90C" w14:textId="77777777" w:rsidR="00000000" w:rsidRDefault="00B2572E">
      <w:pPr>
        <w:pStyle w:val="a0"/>
        <w:ind w:firstLine="0"/>
        <w:rPr>
          <w:rFonts w:hint="cs"/>
          <w:rtl/>
        </w:rPr>
      </w:pPr>
    </w:p>
    <w:p w14:paraId="3EE865EB" w14:textId="77777777" w:rsidR="00000000" w:rsidRDefault="00B2572E">
      <w:pPr>
        <w:pStyle w:val="a0"/>
        <w:ind w:firstLine="720"/>
        <w:rPr>
          <w:rFonts w:hint="cs"/>
          <w:rtl/>
        </w:rPr>
      </w:pPr>
      <w:r>
        <w:rPr>
          <w:rFonts w:hint="cs"/>
          <w:rtl/>
        </w:rPr>
        <w:t xml:space="preserve">כדי לסבר את אוזנינו, אזכיר נתון מאלף שמסר יושב-ראש האגודה למניעת אלכוהוליזם בישראל: לפני 12 שנה היו בישראל כ-200 </w:t>
      </w:r>
      <w:r>
        <w:rPr>
          <w:rFonts w:hint="cs"/>
          <w:rtl/>
        </w:rPr>
        <w:t xml:space="preserve">פאבים, והיום יש יותר מ-5,000. </w:t>
      </w:r>
    </w:p>
    <w:p w14:paraId="749AC9ED" w14:textId="77777777" w:rsidR="00000000" w:rsidRDefault="00B2572E">
      <w:pPr>
        <w:pStyle w:val="a0"/>
        <w:ind w:firstLine="720"/>
        <w:rPr>
          <w:rFonts w:hint="cs"/>
          <w:rtl/>
        </w:rPr>
      </w:pPr>
    </w:p>
    <w:p w14:paraId="714175F7" w14:textId="77777777" w:rsidR="00000000" w:rsidRDefault="00B2572E">
      <w:pPr>
        <w:pStyle w:val="a0"/>
        <w:ind w:firstLine="720"/>
        <w:rPr>
          <w:rFonts w:hint="cs"/>
          <w:rtl/>
        </w:rPr>
      </w:pPr>
      <w:r>
        <w:rPr>
          <w:rFonts w:hint="cs"/>
          <w:rtl/>
        </w:rPr>
        <w:t>כשגם ילדים משתכרים לבלי הכר ומידרדרים להתנהגות בעייתית, הרי זו בעיה של כולנו. כיושבת-ראש השדולה למען הילד הנחתי את הצעת החוק הזאת, וכמותה הניח גם חבר הכנסת רוני בריזון, ואני קוראת לחברי הכנסת שלא להישאר אדישים, להצביע בעד הח</w:t>
      </w:r>
      <w:r>
        <w:rPr>
          <w:rFonts w:hint="cs"/>
          <w:rtl/>
        </w:rPr>
        <w:t>וק החשוב, כדי להיטיב עם הילדים והנוער שלנו.</w:t>
      </w:r>
    </w:p>
    <w:p w14:paraId="77578215" w14:textId="77777777" w:rsidR="00000000" w:rsidRDefault="00B2572E">
      <w:pPr>
        <w:pStyle w:val="a0"/>
        <w:ind w:firstLine="0"/>
        <w:rPr>
          <w:rFonts w:hint="cs"/>
          <w:rtl/>
        </w:rPr>
      </w:pPr>
    </w:p>
    <w:p w14:paraId="73265B7C" w14:textId="77777777" w:rsidR="00000000" w:rsidRDefault="00B2572E">
      <w:pPr>
        <w:pStyle w:val="af1"/>
        <w:rPr>
          <w:rtl/>
        </w:rPr>
      </w:pPr>
      <w:r>
        <w:rPr>
          <w:rtl/>
        </w:rPr>
        <w:t>היו"ר מוחמד ברכה:</w:t>
      </w:r>
    </w:p>
    <w:p w14:paraId="219087A1" w14:textId="77777777" w:rsidR="00000000" w:rsidRDefault="00B2572E">
      <w:pPr>
        <w:pStyle w:val="a0"/>
        <w:rPr>
          <w:rtl/>
        </w:rPr>
      </w:pPr>
    </w:p>
    <w:p w14:paraId="40AFEE66" w14:textId="77777777" w:rsidR="00000000" w:rsidRDefault="00B2572E">
      <w:pPr>
        <w:pStyle w:val="a0"/>
        <w:rPr>
          <w:rFonts w:hint="cs"/>
          <w:rtl/>
        </w:rPr>
      </w:pPr>
      <w:r>
        <w:rPr>
          <w:rFonts w:hint="cs"/>
          <w:rtl/>
        </w:rPr>
        <w:t>תודה רבה. רשות הדיבור לחבר הכנסת רשף חן - לא נמצא; חברת הכנסת מלי פולישוק - לא נמצאת; חבר הכנסת שלגי - לא נמצא; חברי הכנסת אביטל, הירשזון, סולודקין, וקנין, זחאלקה - לא נמצאים; חברי הכנסת טיבי,</w:t>
      </w:r>
      <w:r>
        <w:rPr>
          <w:rFonts w:hint="cs"/>
          <w:rtl/>
        </w:rPr>
        <w:t xml:space="preserve"> רביץ, אפללו ובייגה שוחט - לא נמצאים. חבר הכנסת עבד-אלמאלכ דהאמשה, בבקשה.</w:t>
      </w:r>
    </w:p>
    <w:p w14:paraId="3859A0C3" w14:textId="77777777" w:rsidR="00000000" w:rsidRDefault="00B2572E">
      <w:pPr>
        <w:pStyle w:val="a0"/>
        <w:ind w:firstLine="0"/>
        <w:rPr>
          <w:rFonts w:hint="cs"/>
          <w:rtl/>
        </w:rPr>
      </w:pPr>
    </w:p>
    <w:p w14:paraId="61792D48" w14:textId="77777777" w:rsidR="00000000" w:rsidRDefault="00B2572E">
      <w:pPr>
        <w:pStyle w:val="a"/>
        <w:rPr>
          <w:rtl/>
        </w:rPr>
      </w:pPr>
      <w:bookmarkStart w:id="433" w:name="FS000000431T17_02_2004_21_33_05"/>
      <w:bookmarkStart w:id="434" w:name="FS000000550T17_02_2004_21_33_22"/>
      <w:bookmarkStart w:id="435" w:name="_Toc67316708"/>
      <w:bookmarkEnd w:id="433"/>
      <w:bookmarkEnd w:id="434"/>
      <w:r>
        <w:rPr>
          <w:rtl/>
        </w:rPr>
        <w:t>עבד-אלמאלכ דהאמשה (רע"ם):</w:t>
      </w:r>
      <w:bookmarkEnd w:id="435"/>
    </w:p>
    <w:p w14:paraId="00CB1833" w14:textId="77777777" w:rsidR="00000000" w:rsidRDefault="00B2572E">
      <w:pPr>
        <w:pStyle w:val="a0"/>
        <w:rPr>
          <w:rtl/>
        </w:rPr>
      </w:pPr>
    </w:p>
    <w:p w14:paraId="0A6C055E" w14:textId="77777777" w:rsidR="00000000" w:rsidRDefault="00B2572E">
      <w:pPr>
        <w:pStyle w:val="a0"/>
        <w:rPr>
          <w:rFonts w:hint="cs"/>
          <w:rtl/>
        </w:rPr>
      </w:pPr>
      <w:r>
        <w:rPr>
          <w:rFonts w:hint="cs"/>
          <w:rtl/>
        </w:rPr>
        <w:t xml:space="preserve">כבוד היושב-ראש, כנסת נכבדה, הצעת החוק היא הצעה טובה, במטרתה בעיקרה. אין ספק שראוי שמכירת המשקאות החריפים תצומצם, בוודאי תצומצם לגבי קטינים. אינני יודע אם </w:t>
      </w:r>
      <w:r>
        <w:rPr>
          <w:rFonts w:hint="cs"/>
          <w:rtl/>
        </w:rPr>
        <w:t>המטרה הזאת תושג דווקא על-ידי הכפלת הענישה, חברת הכנסת פינקלשטיין. אני תמכתי בחוק המקורי, ואני חושב שאכן מכירת משקאות חריפים לקטינים צריכה להיות בגדר עבירה. אבל, השאלה אם המטרה תושג כשנכפיל את העונש. אני חושב שצריך לפעול בדרכים נוספות, אם לא אחרות. העניין ה</w:t>
      </w:r>
      <w:r>
        <w:rPr>
          <w:rFonts w:hint="cs"/>
          <w:rtl/>
        </w:rPr>
        <w:t xml:space="preserve">חינוכי והכיוון החינוכי יכולים לעזור הרבה יותר מאשר רק להעניש ולהגדיר את זה כעבירה. </w:t>
      </w:r>
    </w:p>
    <w:p w14:paraId="6D169A66" w14:textId="77777777" w:rsidR="00000000" w:rsidRDefault="00B2572E">
      <w:pPr>
        <w:pStyle w:val="a0"/>
        <w:rPr>
          <w:rFonts w:hint="cs"/>
          <w:rtl/>
        </w:rPr>
      </w:pPr>
    </w:p>
    <w:p w14:paraId="172E29B0" w14:textId="77777777" w:rsidR="00000000" w:rsidRDefault="00B2572E">
      <w:pPr>
        <w:pStyle w:val="a0"/>
        <w:rPr>
          <w:rFonts w:hint="cs"/>
          <w:rtl/>
        </w:rPr>
      </w:pPr>
      <w:r>
        <w:rPr>
          <w:rFonts w:hint="cs"/>
          <w:rtl/>
        </w:rPr>
        <w:t>אנחנו יודעים באיזה מצב נמצאים ענייני העבירות והעבריינים במדינה הזאת. רק אתמול פורסם הדוח על הפשע הגואה, המוכפל והמכפיל את עצמו, ואיננו יודעים אם למשטרה יהיה זמן ויהיו הכלי</w:t>
      </w:r>
      <w:r>
        <w:rPr>
          <w:rFonts w:hint="cs"/>
          <w:rtl/>
        </w:rPr>
        <w:t xml:space="preserve">ם כדי לטפל בדברים האלה. </w:t>
      </w:r>
    </w:p>
    <w:p w14:paraId="61021316" w14:textId="77777777" w:rsidR="00000000" w:rsidRDefault="00B2572E">
      <w:pPr>
        <w:pStyle w:val="a0"/>
        <w:rPr>
          <w:rFonts w:hint="cs"/>
          <w:rtl/>
        </w:rPr>
      </w:pPr>
    </w:p>
    <w:p w14:paraId="27A31E24" w14:textId="77777777" w:rsidR="00000000" w:rsidRDefault="00B2572E">
      <w:pPr>
        <w:pStyle w:val="a0"/>
        <w:rPr>
          <w:rFonts w:hint="cs"/>
          <w:rtl/>
        </w:rPr>
      </w:pPr>
      <w:r>
        <w:rPr>
          <w:rFonts w:hint="cs"/>
          <w:rtl/>
        </w:rPr>
        <w:t>לכן, לדעתי צריכים לחפש את תיקון המצב דווקא במישור אחר, אולי בכיוון החינוכי, ועל זה אדבר עכשיו בכמה מלים למאזינינו ולשומעינו בשפה הערבית:</w:t>
      </w:r>
    </w:p>
    <w:p w14:paraId="37C81B2D" w14:textId="77777777" w:rsidR="00000000" w:rsidRDefault="00B2572E">
      <w:pPr>
        <w:pStyle w:val="a0"/>
        <w:rPr>
          <w:rFonts w:hint="cs"/>
          <w:rtl/>
        </w:rPr>
      </w:pPr>
    </w:p>
    <w:p w14:paraId="12C76DDC" w14:textId="77777777" w:rsidR="00000000" w:rsidRDefault="00B2572E">
      <w:pPr>
        <w:pStyle w:val="a0"/>
        <w:rPr>
          <w:rFonts w:hint="cs"/>
          <w:rtl/>
        </w:rPr>
      </w:pPr>
      <w:r>
        <w:rPr>
          <w:rFonts w:hint="cs"/>
          <w:rtl/>
        </w:rPr>
        <w:t>(נושא דברים בשפה הערבית; להלן תרגומם לעברית:</w:t>
      </w:r>
    </w:p>
    <w:p w14:paraId="07CE429A" w14:textId="77777777" w:rsidR="00000000" w:rsidRDefault="00B2572E">
      <w:pPr>
        <w:pStyle w:val="a0"/>
        <w:rPr>
          <w:rFonts w:hint="cs"/>
          <w:rtl/>
        </w:rPr>
      </w:pPr>
    </w:p>
    <w:p w14:paraId="0EDDD1D5" w14:textId="77777777" w:rsidR="00000000" w:rsidRDefault="00B2572E">
      <w:pPr>
        <w:pStyle w:val="a0"/>
        <w:rPr>
          <w:rFonts w:hint="cs"/>
          <w:rtl/>
        </w:rPr>
      </w:pPr>
      <w:r>
        <w:rPr>
          <w:rFonts w:hint="cs"/>
          <w:rtl/>
        </w:rPr>
        <w:t>בשם האל הרחמן והרחום. הצעת החוק שאנו דנים בה ע</w:t>
      </w:r>
      <w:r>
        <w:rPr>
          <w:rFonts w:hint="cs"/>
          <w:rtl/>
        </w:rPr>
        <w:t>וסקת בהכפלת עונש המאסר המוטל על כל המוכר משקאות חריפים לקטינים. החוק הנוכחי גוזר שישה חודשי מאסר בגין מכירת משקאות חריפים לילדים או לקטינים מתחת לגיל 18. לפי הצעת חוק זו תוכפל תקופה זו.</w:t>
      </w:r>
    </w:p>
    <w:p w14:paraId="6EC7A195" w14:textId="77777777" w:rsidR="00000000" w:rsidRDefault="00B2572E">
      <w:pPr>
        <w:pStyle w:val="a0"/>
        <w:rPr>
          <w:rFonts w:hint="cs"/>
          <w:rtl/>
        </w:rPr>
      </w:pPr>
    </w:p>
    <w:p w14:paraId="7B8EBCB9" w14:textId="77777777" w:rsidR="00000000" w:rsidRDefault="00B2572E">
      <w:pPr>
        <w:pStyle w:val="a0"/>
        <w:rPr>
          <w:rFonts w:hint="cs"/>
          <w:rtl/>
        </w:rPr>
      </w:pPr>
      <w:r>
        <w:rPr>
          <w:rFonts w:hint="cs"/>
          <w:rtl/>
        </w:rPr>
        <w:t>אין לי התנגדות לכך, אבל יש לטפל בבעיה במישור החינוכי וההסברתי יותר מא</w:t>
      </w:r>
      <w:r>
        <w:rPr>
          <w:rFonts w:hint="cs"/>
          <w:rtl/>
        </w:rPr>
        <w:t>שר במישור של העונשים, שבהם אין די. ייתכן שהטיפול היעיל בבעיה במקרים כאלה הוא בפנייה אל הילדים, ואל כלל הציבור, במאמץ לצמצם את הסחר בסמים בדרכי נועם ולהביא למניעת השימוש בהם. במישור המילולי אני עושה זאת, השבח לאל, ומתוך רצון לשאת חן בעיני הבורא יתגדל ויתעלה</w:t>
      </w:r>
      <w:r>
        <w:rPr>
          <w:rFonts w:hint="cs"/>
          <w:rtl/>
        </w:rPr>
        <w:t xml:space="preserve">. אם אנשים אחרים יתנהגו באותו אופן, הרי שהחברה כולה תתברך בכך. </w:t>
      </w:r>
    </w:p>
    <w:p w14:paraId="2DEAFF1E" w14:textId="77777777" w:rsidR="00000000" w:rsidRDefault="00B2572E">
      <w:pPr>
        <w:pStyle w:val="a0"/>
        <w:rPr>
          <w:rFonts w:hint="cs"/>
          <w:rtl/>
        </w:rPr>
      </w:pPr>
    </w:p>
    <w:p w14:paraId="2B49E9C2" w14:textId="77777777" w:rsidR="00000000" w:rsidRDefault="00B2572E">
      <w:pPr>
        <w:pStyle w:val="a0"/>
        <w:rPr>
          <w:rFonts w:hint="cs"/>
          <w:rtl/>
        </w:rPr>
      </w:pPr>
      <w:r>
        <w:rPr>
          <w:rFonts w:hint="cs"/>
          <w:rtl/>
        </w:rPr>
        <w:t>בכל אופן, אני אצביע בעד הצעת החוק, ואין לי התנגדות שיוטלו עונשים על אלו שמוכרים משקאות חריפים לקטינים. תודה.)</w:t>
      </w:r>
    </w:p>
    <w:p w14:paraId="4D99725F" w14:textId="77777777" w:rsidR="00000000" w:rsidRDefault="00B2572E">
      <w:pPr>
        <w:pStyle w:val="a0"/>
        <w:ind w:firstLine="0"/>
        <w:rPr>
          <w:rFonts w:hint="cs"/>
          <w:rtl/>
        </w:rPr>
      </w:pPr>
    </w:p>
    <w:p w14:paraId="12C57783" w14:textId="77777777" w:rsidR="00000000" w:rsidRDefault="00B2572E">
      <w:pPr>
        <w:pStyle w:val="af1"/>
        <w:rPr>
          <w:rtl/>
        </w:rPr>
      </w:pPr>
      <w:r>
        <w:rPr>
          <w:rtl/>
        </w:rPr>
        <w:t>היו"ר מוחמד ברכה:</w:t>
      </w:r>
    </w:p>
    <w:p w14:paraId="3C869DA1" w14:textId="77777777" w:rsidR="00000000" w:rsidRDefault="00B2572E">
      <w:pPr>
        <w:pStyle w:val="a0"/>
        <w:rPr>
          <w:rtl/>
        </w:rPr>
      </w:pPr>
    </w:p>
    <w:p w14:paraId="1359F671" w14:textId="77777777" w:rsidR="00000000" w:rsidRDefault="00B2572E">
      <w:pPr>
        <w:pStyle w:val="a0"/>
        <w:rPr>
          <w:rFonts w:hint="cs"/>
          <w:rtl/>
        </w:rPr>
      </w:pPr>
      <w:r>
        <w:rPr>
          <w:rFonts w:hint="cs"/>
          <w:rtl/>
        </w:rPr>
        <w:t>תודה לחבר הכנסת דהאמשה. חבר הכנסת וילן. חברי הכנסת גמליאל, אל</w:t>
      </w:r>
      <w:r>
        <w:rPr>
          <w:rFonts w:hint="cs"/>
          <w:rtl/>
        </w:rPr>
        <w:t>סאנע, גפני, קרא, בורג. חבר הכנסת אורי אריאל, בבקשה.</w:t>
      </w:r>
    </w:p>
    <w:p w14:paraId="7D50156E" w14:textId="77777777" w:rsidR="00000000" w:rsidRDefault="00B2572E">
      <w:pPr>
        <w:pStyle w:val="a0"/>
        <w:ind w:firstLine="0"/>
        <w:rPr>
          <w:rFonts w:hint="cs"/>
          <w:rtl/>
        </w:rPr>
      </w:pPr>
    </w:p>
    <w:p w14:paraId="045308A3" w14:textId="77777777" w:rsidR="00000000" w:rsidRDefault="00B2572E">
      <w:pPr>
        <w:pStyle w:val="a"/>
        <w:rPr>
          <w:rtl/>
        </w:rPr>
      </w:pPr>
      <w:bookmarkStart w:id="436" w:name="FS000000475T17_02_2004_21_37_31"/>
      <w:bookmarkStart w:id="437" w:name="_Toc67316709"/>
      <w:bookmarkEnd w:id="436"/>
      <w:r>
        <w:rPr>
          <w:rFonts w:hint="eastAsia"/>
          <w:rtl/>
        </w:rPr>
        <w:t>איוב</w:t>
      </w:r>
      <w:r>
        <w:rPr>
          <w:rtl/>
        </w:rPr>
        <w:t xml:space="preserve"> קרא (הליכוד):</w:t>
      </w:r>
      <w:bookmarkEnd w:id="437"/>
    </w:p>
    <w:p w14:paraId="007F0972" w14:textId="77777777" w:rsidR="00000000" w:rsidRDefault="00B2572E">
      <w:pPr>
        <w:pStyle w:val="a0"/>
        <w:rPr>
          <w:rFonts w:hint="cs"/>
          <w:rtl/>
        </w:rPr>
      </w:pPr>
    </w:p>
    <w:p w14:paraId="2499FEAE" w14:textId="77777777" w:rsidR="00000000" w:rsidRDefault="00B2572E">
      <w:pPr>
        <w:pStyle w:val="a0"/>
        <w:rPr>
          <w:rFonts w:hint="cs"/>
          <w:rtl/>
        </w:rPr>
      </w:pPr>
      <w:r>
        <w:rPr>
          <w:rFonts w:hint="cs"/>
          <w:rtl/>
        </w:rPr>
        <w:t>רגע, אני כאן.</w:t>
      </w:r>
    </w:p>
    <w:p w14:paraId="42CC2FC1" w14:textId="77777777" w:rsidR="00000000" w:rsidRDefault="00B2572E">
      <w:pPr>
        <w:pStyle w:val="a0"/>
        <w:ind w:firstLine="0"/>
        <w:rPr>
          <w:rFonts w:hint="cs"/>
          <w:rtl/>
        </w:rPr>
      </w:pPr>
    </w:p>
    <w:p w14:paraId="2E50DC96" w14:textId="77777777" w:rsidR="00000000" w:rsidRDefault="00B2572E">
      <w:pPr>
        <w:pStyle w:val="af1"/>
        <w:rPr>
          <w:rtl/>
        </w:rPr>
      </w:pPr>
      <w:r>
        <w:rPr>
          <w:rtl/>
        </w:rPr>
        <w:t>היו"ר מוחמד ברכה:</w:t>
      </w:r>
    </w:p>
    <w:p w14:paraId="6F2B4400" w14:textId="77777777" w:rsidR="00000000" w:rsidRDefault="00B2572E">
      <w:pPr>
        <w:pStyle w:val="a0"/>
        <w:rPr>
          <w:rtl/>
        </w:rPr>
      </w:pPr>
    </w:p>
    <w:p w14:paraId="69DCA836" w14:textId="77777777" w:rsidR="00000000" w:rsidRDefault="00B2572E">
      <w:pPr>
        <w:pStyle w:val="a0"/>
        <w:rPr>
          <w:rFonts w:hint="cs"/>
          <w:rtl/>
        </w:rPr>
      </w:pPr>
      <w:r>
        <w:rPr>
          <w:rFonts w:hint="cs"/>
          <w:rtl/>
        </w:rPr>
        <w:t>בבקשה, חבר הכנסת איוב קרא.</w:t>
      </w:r>
    </w:p>
    <w:p w14:paraId="512E1554" w14:textId="77777777" w:rsidR="00000000" w:rsidRDefault="00B2572E">
      <w:pPr>
        <w:pStyle w:val="a0"/>
        <w:ind w:firstLine="0"/>
        <w:rPr>
          <w:rFonts w:hint="cs"/>
          <w:rtl/>
        </w:rPr>
      </w:pPr>
    </w:p>
    <w:p w14:paraId="6FF51F10" w14:textId="77777777" w:rsidR="00000000" w:rsidRDefault="00B2572E">
      <w:pPr>
        <w:pStyle w:val="-"/>
        <w:rPr>
          <w:rtl/>
        </w:rPr>
      </w:pPr>
      <w:bookmarkStart w:id="438" w:name="FS000000475T17_02_2004_21_37_47C"/>
      <w:bookmarkEnd w:id="438"/>
      <w:r>
        <w:rPr>
          <w:rtl/>
        </w:rPr>
        <w:t>איוב קרא (הליכוד):</w:t>
      </w:r>
    </w:p>
    <w:p w14:paraId="29B5AA11" w14:textId="77777777" w:rsidR="00000000" w:rsidRDefault="00B2572E">
      <w:pPr>
        <w:pStyle w:val="a0"/>
        <w:rPr>
          <w:rtl/>
        </w:rPr>
      </w:pPr>
    </w:p>
    <w:p w14:paraId="394A0E64" w14:textId="77777777" w:rsidR="00000000" w:rsidRDefault="00B2572E">
      <w:pPr>
        <w:pStyle w:val="a0"/>
        <w:rPr>
          <w:rFonts w:hint="cs"/>
          <w:rtl/>
        </w:rPr>
      </w:pPr>
      <w:r>
        <w:rPr>
          <w:rFonts w:hint="cs"/>
          <w:rtl/>
        </w:rPr>
        <w:t>אדוני היושב-ראש, כנסת נכבדה, אני רוצה לומר שהצעת החוק שמועלית היום היא הצעה נכונה, ואני מחזק את ידיך,</w:t>
      </w:r>
      <w:r>
        <w:rPr>
          <w:rFonts w:hint="cs"/>
          <w:rtl/>
        </w:rPr>
        <w:t xml:space="preserve"> חבר הכנסת בריזון. אני חושב, שהחוק הזה בא לבשר מלחמה אמיתית בכל המישורים החברתיים שאנחנו נתקלים בהם יום-יום, שעה-שעה, בקרב בני-נוער שלא יודעים להבחין הרבה פעמים בנזקים, שיכולים להיות בהחלט חמורים, בכל הקשור לשימוש בסמים, לצערי הרב, וגם בנושא העישון בכלל. א</w:t>
      </w:r>
      <w:r>
        <w:rPr>
          <w:rFonts w:hint="cs"/>
          <w:rtl/>
        </w:rPr>
        <w:t xml:space="preserve">ני שמח שמתקדמות כמה הצעות טובות, דומות להצעות בנושא האלכוהול, גם בנושא הסמים וגם בנושא העישון. זה חשוב לנו מאוד. </w:t>
      </w:r>
    </w:p>
    <w:p w14:paraId="6916DF5A" w14:textId="77777777" w:rsidR="00000000" w:rsidRDefault="00B2572E">
      <w:pPr>
        <w:pStyle w:val="a0"/>
        <w:rPr>
          <w:rFonts w:hint="cs"/>
          <w:rtl/>
        </w:rPr>
      </w:pPr>
    </w:p>
    <w:p w14:paraId="2D837569" w14:textId="77777777" w:rsidR="00000000" w:rsidRDefault="00B2572E">
      <w:pPr>
        <w:pStyle w:val="a0"/>
        <w:rPr>
          <w:rFonts w:hint="cs"/>
          <w:rtl/>
        </w:rPr>
      </w:pPr>
      <w:r>
        <w:rPr>
          <w:rFonts w:hint="cs"/>
          <w:rtl/>
        </w:rPr>
        <w:t>היום נפגשתי עם יושב-ראש מועצת התלמידים הארצית בקשר לעישון בקרב קטינים. מועצת התלמידים מגבה חד-משמעית את הצעת החוק שלי, האומרת שיש לעצור את מי</w:t>
      </w:r>
      <w:r>
        <w:rPr>
          <w:rFonts w:hint="cs"/>
          <w:rtl/>
        </w:rPr>
        <w:t xml:space="preserve"> שרוצה למכור או לשדל קטין לעשן סיגריות. מכיוון שיש בהן ניקוטין, חומר ממכר, הדבר הזה בעצם מביא, כמו אלכוהול, לבעיות בכלי הדם, למצב של פגיעה בדרכי הנשימה, מחלות לב למיניהן. לכן, אנחנו, כבוגרים, מצווים לעזור לאותם תלמידים.</w:t>
      </w:r>
    </w:p>
    <w:p w14:paraId="273BFE56" w14:textId="77777777" w:rsidR="00000000" w:rsidRDefault="00B2572E">
      <w:pPr>
        <w:pStyle w:val="a0"/>
        <w:rPr>
          <w:rFonts w:hint="cs"/>
          <w:rtl/>
        </w:rPr>
      </w:pPr>
    </w:p>
    <w:p w14:paraId="4398DDC4" w14:textId="77777777" w:rsidR="00000000" w:rsidRDefault="00B2572E">
      <w:pPr>
        <w:pStyle w:val="a0"/>
        <w:rPr>
          <w:rFonts w:hint="cs"/>
          <w:rtl/>
        </w:rPr>
      </w:pPr>
      <w:r>
        <w:rPr>
          <w:rFonts w:hint="cs"/>
          <w:rtl/>
        </w:rPr>
        <w:t>בהקשר של הצעת חוק העישון, הסכמתי שב</w:t>
      </w:r>
      <w:r>
        <w:rPr>
          <w:rFonts w:hint="cs"/>
          <w:rtl/>
        </w:rPr>
        <w:t>מקום גיל 18 יהיה גיל 17. אני חושב שבכל החוקים צריך ללכת על גיל 17, כי בגיל הזה יש להם זכות בחירה, יש להם אפשרות לקבל רשיון נהיגה, ולכן, אם יש להם דברים כאלה, שבהם הם קובעים עובדות ציבוריות וגם מסכנים בצורה זו או אחרת את הציבור, אם הם לא יודעים להבדיל בין ט</w:t>
      </w:r>
      <w:r>
        <w:rPr>
          <w:rFonts w:hint="cs"/>
          <w:rtl/>
        </w:rPr>
        <w:t xml:space="preserve">וב לרע - מן הראוי ללכת לכיוון של גיל 17 מבחינת הקטין, ולא גיל 18. אני חושב שאנחנו מחטיאים את המטרה כאשר אנחנו מכבידים. גם בגיל 17 יש חלק מהם שמתגייסים לצה"ל וחלק מהם כבר עצמאים לכל דבר ועניין, ולכן גיל 17 הוא הגיל הנכון. </w:t>
      </w:r>
    </w:p>
    <w:p w14:paraId="5A808EB4" w14:textId="77777777" w:rsidR="00000000" w:rsidRDefault="00B2572E">
      <w:pPr>
        <w:pStyle w:val="a0"/>
        <w:rPr>
          <w:rFonts w:hint="cs"/>
          <w:rtl/>
        </w:rPr>
      </w:pPr>
    </w:p>
    <w:p w14:paraId="10EF7BD1" w14:textId="77777777" w:rsidR="00000000" w:rsidRDefault="00B2572E">
      <w:pPr>
        <w:pStyle w:val="a0"/>
        <w:rPr>
          <w:rFonts w:hint="cs"/>
          <w:rtl/>
        </w:rPr>
      </w:pPr>
      <w:r>
        <w:rPr>
          <w:rFonts w:hint="cs"/>
          <w:rtl/>
        </w:rPr>
        <w:t xml:space="preserve">אגב, בארצות-הברית למשל, האיסורים </w:t>
      </w:r>
      <w:r>
        <w:rPr>
          <w:rFonts w:hint="cs"/>
          <w:rtl/>
        </w:rPr>
        <w:t>חלים עד גיל 18. באנגליה, גיל 16, בצרפת גיל 16, ולכן, גיל 17 הוא הגיל הממוצע בין כל הנתונים הללו, ואני מציע לבחון את האפשרויות הללו ללכת על גיל 17 באופן גורף, בכל הסוגיות החברתיות שאנחנו נתקלים בהן היום.</w:t>
      </w:r>
    </w:p>
    <w:p w14:paraId="4E6DAE08" w14:textId="77777777" w:rsidR="00000000" w:rsidRDefault="00B2572E">
      <w:pPr>
        <w:pStyle w:val="a0"/>
        <w:ind w:firstLine="0"/>
        <w:rPr>
          <w:rFonts w:hint="cs"/>
          <w:rtl/>
        </w:rPr>
      </w:pPr>
    </w:p>
    <w:p w14:paraId="60BA5015" w14:textId="77777777" w:rsidR="00000000" w:rsidRDefault="00B2572E">
      <w:pPr>
        <w:pStyle w:val="af1"/>
        <w:rPr>
          <w:rtl/>
        </w:rPr>
      </w:pPr>
      <w:r>
        <w:rPr>
          <w:rFonts w:hint="eastAsia"/>
          <w:rtl/>
        </w:rPr>
        <w:t>היו</w:t>
      </w:r>
      <w:r>
        <w:rPr>
          <w:rtl/>
        </w:rPr>
        <w:t>"ר מוחמד ברכה:</w:t>
      </w:r>
    </w:p>
    <w:p w14:paraId="669F1409" w14:textId="77777777" w:rsidR="00000000" w:rsidRDefault="00B2572E">
      <w:pPr>
        <w:pStyle w:val="a0"/>
        <w:rPr>
          <w:rFonts w:hint="cs"/>
          <w:rtl/>
        </w:rPr>
      </w:pPr>
    </w:p>
    <w:p w14:paraId="7FD09860" w14:textId="77777777" w:rsidR="00000000" w:rsidRDefault="00B2572E">
      <w:pPr>
        <w:pStyle w:val="a0"/>
        <w:rPr>
          <w:rFonts w:hint="cs"/>
          <w:rtl/>
        </w:rPr>
      </w:pPr>
      <w:r>
        <w:rPr>
          <w:rFonts w:hint="cs"/>
          <w:rtl/>
        </w:rPr>
        <w:t>תודה. חבר הכנסת בורג - לא נמצא. ח</w:t>
      </w:r>
      <w:r>
        <w:rPr>
          <w:rFonts w:hint="cs"/>
          <w:rtl/>
        </w:rPr>
        <w:t xml:space="preserve">בר הכנסת אורי אריאל - בבקשה, אדוני. </w:t>
      </w:r>
    </w:p>
    <w:p w14:paraId="0072856D" w14:textId="77777777" w:rsidR="00000000" w:rsidRDefault="00B2572E">
      <w:pPr>
        <w:pStyle w:val="a0"/>
        <w:ind w:firstLine="0"/>
        <w:rPr>
          <w:rFonts w:hint="cs"/>
          <w:rtl/>
        </w:rPr>
      </w:pPr>
    </w:p>
    <w:p w14:paraId="44756576" w14:textId="77777777" w:rsidR="00000000" w:rsidRDefault="00B2572E">
      <w:pPr>
        <w:pStyle w:val="a"/>
        <w:rPr>
          <w:rtl/>
        </w:rPr>
      </w:pPr>
      <w:bookmarkStart w:id="439" w:name="FS000000713T17_02_2004_21_35_04"/>
      <w:bookmarkStart w:id="440" w:name="_Toc67316710"/>
      <w:bookmarkEnd w:id="439"/>
      <w:r>
        <w:rPr>
          <w:rtl/>
        </w:rPr>
        <w:t>אורי יהודה אריאל (האיחוד הלאומי - ישראל ביתנו):</w:t>
      </w:r>
      <w:bookmarkEnd w:id="440"/>
    </w:p>
    <w:p w14:paraId="66C248EA" w14:textId="77777777" w:rsidR="00000000" w:rsidRDefault="00B2572E">
      <w:pPr>
        <w:pStyle w:val="a0"/>
        <w:rPr>
          <w:rtl/>
        </w:rPr>
      </w:pPr>
    </w:p>
    <w:p w14:paraId="467437A3" w14:textId="77777777" w:rsidR="00000000" w:rsidRDefault="00B2572E">
      <w:pPr>
        <w:pStyle w:val="a0"/>
        <w:rPr>
          <w:rFonts w:hint="cs"/>
          <w:rtl/>
        </w:rPr>
      </w:pPr>
      <w:r>
        <w:rPr>
          <w:rFonts w:hint="cs"/>
          <w:rtl/>
        </w:rPr>
        <w:t xml:space="preserve">אדוני היושב-ראש, חברי חברי הכנסת, ראשית תרשו לי לברך את המשלחת הפרלמנטרית מברזיל, שנכנסת כרגע לאולם ותומכת בישראל. ודאי היושב-ראש יברך אותם בהרחבה אחר כך. </w:t>
      </w:r>
    </w:p>
    <w:p w14:paraId="73874101" w14:textId="77777777" w:rsidR="00000000" w:rsidRDefault="00B2572E">
      <w:pPr>
        <w:pStyle w:val="af1"/>
        <w:rPr>
          <w:rFonts w:hint="cs"/>
          <w:rtl/>
        </w:rPr>
      </w:pPr>
    </w:p>
    <w:p w14:paraId="26D5A692" w14:textId="77777777" w:rsidR="00000000" w:rsidRDefault="00B2572E">
      <w:pPr>
        <w:pStyle w:val="af0"/>
        <w:rPr>
          <w:rtl/>
        </w:rPr>
      </w:pPr>
      <w:r>
        <w:rPr>
          <w:rFonts w:hint="eastAsia"/>
          <w:rtl/>
        </w:rPr>
        <w:t>קריאות</w:t>
      </w:r>
      <w:r>
        <w:rPr>
          <w:rtl/>
        </w:rPr>
        <w:t>:</w:t>
      </w:r>
    </w:p>
    <w:p w14:paraId="6D63F565" w14:textId="77777777" w:rsidR="00000000" w:rsidRDefault="00B2572E">
      <w:pPr>
        <w:pStyle w:val="a0"/>
        <w:rPr>
          <w:rFonts w:hint="cs"/>
          <w:rtl/>
        </w:rPr>
      </w:pPr>
    </w:p>
    <w:p w14:paraId="2ECA1309" w14:textId="77777777" w:rsidR="00000000" w:rsidRDefault="00B2572E">
      <w:pPr>
        <w:pStyle w:val="a0"/>
        <w:rPr>
          <w:rFonts w:hint="cs"/>
          <w:rtl/>
        </w:rPr>
      </w:pPr>
      <w:r>
        <w:rPr>
          <w:rFonts w:hint="cs"/>
          <w:rtl/>
        </w:rPr>
        <w:t>- -</w:t>
      </w:r>
      <w:r>
        <w:rPr>
          <w:rFonts w:hint="cs"/>
          <w:rtl/>
        </w:rPr>
        <w:t xml:space="preserve"> -</w:t>
      </w:r>
    </w:p>
    <w:p w14:paraId="1949171D" w14:textId="77777777" w:rsidR="00000000" w:rsidRDefault="00B2572E">
      <w:pPr>
        <w:pStyle w:val="a0"/>
        <w:rPr>
          <w:rFonts w:hint="cs"/>
          <w:rtl/>
        </w:rPr>
      </w:pPr>
    </w:p>
    <w:p w14:paraId="24087B05" w14:textId="77777777" w:rsidR="00000000" w:rsidRDefault="00B2572E">
      <w:pPr>
        <w:pStyle w:val="af1"/>
        <w:rPr>
          <w:rtl/>
        </w:rPr>
      </w:pPr>
      <w:r>
        <w:rPr>
          <w:rtl/>
        </w:rPr>
        <w:t>היו"ר מוחמד ברכה:</w:t>
      </w:r>
    </w:p>
    <w:p w14:paraId="74642D3B" w14:textId="77777777" w:rsidR="00000000" w:rsidRDefault="00B2572E">
      <w:pPr>
        <w:pStyle w:val="a0"/>
        <w:rPr>
          <w:rFonts w:hint="cs"/>
          <w:rtl/>
        </w:rPr>
      </w:pPr>
    </w:p>
    <w:p w14:paraId="42281609" w14:textId="77777777" w:rsidR="00000000" w:rsidRDefault="00B2572E">
      <w:pPr>
        <w:pStyle w:val="a0"/>
        <w:rPr>
          <w:rFonts w:hint="cs"/>
          <w:rtl/>
        </w:rPr>
      </w:pPr>
      <w:r>
        <w:rPr>
          <w:rFonts w:hint="cs"/>
          <w:rtl/>
        </w:rPr>
        <w:t>רבותי, יש סדר ויש פרוטוקול. היושב-ראש מברך, אבל אתה תמשיך בנושא.</w:t>
      </w:r>
    </w:p>
    <w:p w14:paraId="16E23CCD" w14:textId="77777777" w:rsidR="00000000" w:rsidRDefault="00B2572E">
      <w:pPr>
        <w:pStyle w:val="a0"/>
        <w:rPr>
          <w:rFonts w:hint="cs"/>
          <w:rtl/>
        </w:rPr>
      </w:pPr>
    </w:p>
    <w:p w14:paraId="00433CAC" w14:textId="77777777" w:rsidR="00000000" w:rsidRDefault="00B2572E">
      <w:pPr>
        <w:pStyle w:val="-"/>
        <w:rPr>
          <w:rtl/>
        </w:rPr>
      </w:pPr>
      <w:bookmarkStart w:id="441" w:name="FS000000713T17_02_2004_21_41_31C"/>
      <w:bookmarkEnd w:id="441"/>
      <w:r>
        <w:rPr>
          <w:rtl/>
        </w:rPr>
        <w:t>אורי יהודה אריאל (האיחוד הלאומי - ישראל ביתנו):</w:t>
      </w:r>
    </w:p>
    <w:p w14:paraId="2E7B4ECE" w14:textId="77777777" w:rsidR="00000000" w:rsidRDefault="00B2572E">
      <w:pPr>
        <w:pStyle w:val="a0"/>
        <w:rPr>
          <w:rtl/>
        </w:rPr>
      </w:pPr>
    </w:p>
    <w:p w14:paraId="4B8AF0C8" w14:textId="77777777" w:rsidR="00000000" w:rsidRDefault="00B2572E">
      <w:pPr>
        <w:pStyle w:val="a0"/>
        <w:rPr>
          <w:rFonts w:hint="cs"/>
          <w:rtl/>
        </w:rPr>
      </w:pPr>
      <w:r>
        <w:rPr>
          <w:rFonts w:hint="cs"/>
          <w:rtl/>
        </w:rPr>
        <w:t>אדוני היושב-ראש, הצעת החוק היא הצעה ראויה. למיטב זיכרוני היתה שאלה לרבנים אם במסגרת כיבוד אב ואם, כשאב אומר לבנו: לך ת</w:t>
      </w:r>
      <w:r>
        <w:rPr>
          <w:rFonts w:hint="cs"/>
          <w:rtl/>
        </w:rPr>
        <w:t>ביא לי סיגריות, מותר לו לסרב, או שבגלל כיבוד אב ואם הוא חייב להביא לו סיגריות. זו בעיה, כי סיגריות מקצרות את חיי האב, ומשום "ונשמרתם לנפשותיכם" אסור לו. אם אני זוכר נכון, הפסיקה היא שהבן או הבת רשאים לסרב ולא להביא לאב, אם זה מסכן את חייו; נכון הדבר גם בשת</w:t>
      </w:r>
      <w:r>
        <w:rPr>
          <w:rFonts w:hint="cs"/>
          <w:rtl/>
        </w:rPr>
        <w:t>ייה וגם בסיגריות או כל דבר אחר שמקצר את חייו של האדם.</w:t>
      </w:r>
    </w:p>
    <w:p w14:paraId="2C43F682" w14:textId="77777777" w:rsidR="00000000" w:rsidRDefault="00B2572E">
      <w:pPr>
        <w:pStyle w:val="a0"/>
        <w:rPr>
          <w:rFonts w:hint="cs"/>
          <w:rtl/>
        </w:rPr>
      </w:pPr>
    </w:p>
    <w:p w14:paraId="4654A880" w14:textId="77777777" w:rsidR="00000000" w:rsidRDefault="00B2572E">
      <w:pPr>
        <w:pStyle w:val="af0"/>
        <w:rPr>
          <w:rtl/>
        </w:rPr>
      </w:pPr>
      <w:r>
        <w:rPr>
          <w:rFonts w:hint="eastAsia"/>
          <w:rtl/>
        </w:rPr>
        <w:t>רוני</w:t>
      </w:r>
      <w:r>
        <w:rPr>
          <w:rtl/>
        </w:rPr>
        <w:t xml:space="preserve"> בר-און (הליכוד):</w:t>
      </w:r>
    </w:p>
    <w:p w14:paraId="38D11715" w14:textId="77777777" w:rsidR="00000000" w:rsidRDefault="00B2572E">
      <w:pPr>
        <w:pStyle w:val="a0"/>
        <w:rPr>
          <w:rFonts w:hint="cs"/>
          <w:rtl/>
        </w:rPr>
      </w:pPr>
    </w:p>
    <w:p w14:paraId="486F5FA3" w14:textId="77777777" w:rsidR="00000000" w:rsidRDefault="00B2572E">
      <w:pPr>
        <w:pStyle w:val="a0"/>
        <w:rPr>
          <w:rFonts w:hint="cs"/>
          <w:rtl/>
        </w:rPr>
      </w:pPr>
      <w:r>
        <w:rPr>
          <w:rFonts w:hint="cs"/>
          <w:rtl/>
        </w:rPr>
        <w:t>אם האמא מבקשת מהבן להביא לה סיגריות?</w:t>
      </w:r>
    </w:p>
    <w:p w14:paraId="73B4D657" w14:textId="77777777" w:rsidR="00000000" w:rsidRDefault="00B2572E">
      <w:pPr>
        <w:pStyle w:val="a0"/>
        <w:rPr>
          <w:rFonts w:hint="cs"/>
          <w:rtl/>
        </w:rPr>
      </w:pPr>
    </w:p>
    <w:p w14:paraId="7B8FB78C" w14:textId="77777777" w:rsidR="00000000" w:rsidRDefault="00B2572E">
      <w:pPr>
        <w:pStyle w:val="-"/>
        <w:rPr>
          <w:rtl/>
        </w:rPr>
      </w:pPr>
      <w:bookmarkStart w:id="442" w:name="FS000000713T17_02_2004_21_44_39C"/>
      <w:bookmarkEnd w:id="442"/>
      <w:r>
        <w:rPr>
          <w:rtl/>
        </w:rPr>
        <w:t>אורי יהודה אריאל (האיחוד הלאומי - ישראל ביתנו):</w:t>
      </w:r>
    </w:p>
    <w:p w14:paraId="53815E15" w14:textId="77777777" w:rsidR="00000000" w:rsidRDefault="00B2572E">
      <w:pPr>
        <w:pStyle w:val="a0"/>
        <w:rPr>
          <w:rtl/>
        </w:rPr>
      </w:pPr>
    </w:p>
    <w:p w14:paraId="25033EF2" w14:textId="77777777" w:rsidR="00000000" w:rsidRDefault="00B2572E">
      <w:pPr>
        <w:pStyle w:val="a0"/>
        <w:rPr>
          <w:rFonts w:hint="cs"/>
          <w:rtl/>
        </w:rPr>
      </w:pPr>
      <w:r>
        <w:rPr>
          <w:rFonts w:hint="cs"/>
          <w:rtl/>
        </w:rPr>
        <w:t>חבר הכנסת רוני בר-און, רואים עליך שבינקותך למדת. נדמה לי שעד היום אתה לומד, ונדמה לי שאתה ג</w:t>
      </w:r>
      <w:r>
        <w:rPr>
          <w:rFonts w:hint="cs"/>
          <w:rtl/>
        </w:rPr>
        <w:t xml:space="preserve">ם יודע את התשובה. בכל מקרה, מאחר שאנחנו מנסים לקצר, אני מסיים בזה. </w:t>
      </w:r>
    </w:p>
    <w:p w14:paraId="0892924C" w14:textId="77777777" w:rsidR="00000000" w:rsidRDefault="00B2572E">
      <w:pPr>
        <w:pStyle w:val="a0"/>
        <w:rPr>
          <w:rFonts w:hint="cs"/>
          <w:rtl/>
        </w:rPr>
      </w:pPr>
    </w:p>
    <w:p w14:paraId="7A0332EA" w14:textId="77777777" w:rsidR="00000000" w:rsidRDefault="00B2572E">
      <w:pPr>
        <w:pStyle w:val="a0"/>
        <w:rPr>
          <w:rFonts w:hint="cs"/>
          <w:rtl/>
        </w:rPr>
      </w:pPr>
      <w:r>
        <w:rPr>
          <w:rFonts w:hint="cs"/>
          <w:rtl/>
        </w:rPr>
        <w:t>ראוי להצביע בעד החוק. תודה.</w:t>
      </w:r>
    </w:p>
    <w:p w14:paraId="67C53BE2" w14:textId="77777777" w:rsidR="00000000" w:rsidRDefault="00B2572E">
      <w:pPr>
        <w:pStyle w:val="a0"/>
        <w:rPr>
          <w:rFonts w:hint="cs"/>
          <w:rtl/>
        </w:rPr>
      </w:pPr>
    </w:p>
    <w:p w14:paraId="14973721" w14:textId="77777777" w:rsidR="00000000" w:rsidRDefault="00B2572E">
      <w:pPr>
        <w:pStyle w:val="af1"/>
        <w:rPr>
          <w:rtl/>
        </w:rPr>
      </w:pPr>
      <w:r>
        <w:rPr>
          <w:rtl/>
        </w:rPr>
        <w:t>היו"ר מוחמד ברכה:</w:t>
      </w:r>
    </w:p>
    <w:p w14:paraId="082AA14B" w14:textId="77777777" w:rsidR="00000000" w:rsidRDefault="00B2572E">
      <w:pPr>
        <w:pStyle w:val="a0"/>
        <w:rPr>
          <w:rtl/>
        </w:rPr>
      </w:pPr>
    </w:p>
    <w:p w14:paraId="667A657A" w14:textId="77777777" w:rsidR="00000000" w:rsidRDefault="00B2572E">
      <w:pPr>
        <w:pStyle w:val="a0"/>
        <w:rPr>
          <w:rFonts w:hint="cs"/>
          <w:rtl/>
        </w:rPr>
      </w:pPr>
      <w:r>
        <w:rPr>
          <w:rFonts w:hint="cs"/>
          <w:rtl/>
        </w:rPr>
        <w:t xml:space="preserve">תודה, חבר הכנסת אורי אריאל. </w:t>
      </w:r>
    </w:p>
    <w:p w14:paraId="0093F21C" w14:textId="77777777" w:rsidR="00000000" w:rsidRDefault="00B2572E">
      <w:pPr>
        <w:pStyle w:val="a0"/>
        <w:rPr>
          <w:rFonts w:hint="cs"/>
          <w:rtl/>
        </w:rPr>
      </w:pPr>
    </w:p>
    <w:p w14:paraId="46BBC828" w14:textId="77777777" w:rsidR="00000000" w:rsidRDefault="00B2572E">
      <w:pPr>
        <w:pStyle w:val="a0"/>
        <w:rPr>
          <w:rFonts w:hint="cs"/>
          <w:rtl/>
        </w:rPr>
      </w:pPr>
      <w:r>
        <w:rPr>
          <w:rFonts w:hint="cs"/>
          <w:rtl/>
        </w:rPr>
        <w:t>רבותי חברי הכנסת, תרשו לי לברך את המשלחת שיושבת ביציע, משלחת של מכובדים, של 20 חברי פרלמנט מברזיל, בראשותו של</w:t>
      </w:r>
      <w:r>
        <w:rPr>
          <w:rFonts w:hint="cs"/>
          <w:rtl/>
        </w:rPr>
        <w:t xml:space="preserve"> הסנאטור מרסלו קליבלה, שהגיעו לביקור בן שבוע בישראל, בלוויית ראשי הקהילה היהודית של ברזיל.</w:t>
      </w:r>
    </w:p>
    <w:p w14:paraId="2CFA71E9" w14:textId="77777777" w:rsidR="00000000" w:rsidRDefault="00B2572E">
      <w:pPr>
        <w:pStyle w:val="a0"/>
        <w:rPr>
          <w:rFonts w:hint="cs"/>
          <w:rtl/>
        </w:rPr>
      </w:pPr>
    </w:p>
    <w:p w14:paraId="1EF0D29C" w14:textId="77777777" w:rsidR="00000000" w:rsidRDefault="00B2572E">
      <w:pPr>
        <w:pStyle w:val="a0"/>
        <w:rPr>
          <w:rFonts w:hint="cs"/>
          <w:rtl/>
        </w:rPr>
      </w:pPr>
      <w:r>
        <w:rPr>
          <w:rFonts w:hint="cs"/>
          <w:rtl/>
        </w:rPr>
        <w:t>הביקור יוצא דופן בהיקף המשלחת ובחשיבות שלה, ואנו מקווים שבאמצעותו יתחזק הקשר בין העם בברזיל לעם בישראל בפורומים הבין-לאומיים. ברוכים הבאים.</w:t>
      </w:r>
    </w:p>
    <w:p w14:paraId="17CC71C8" w14:textId="77777777" w:rsidR="00000000" w:rsidRDefault="00B2572E">
      <w:pPr>
        <w:pStyle w:val="a0"/>
        <w:rPr>
          <w:rFonts w:hint="cs"/>
          <w:rtl/>
        </w:rPr>
      </w:pPr>
    </w:p>
    <w:p w14:paraId="1935C799" w14:textId="77777777" w:rsidR="00000000" w:rsidRDefault="00B2572E">
      <w:pPr>
        <w:pStyle w:val="a0"/>
        <w:rPr>
          <w:rFonts w:hint="cs"/>
          <w:rtl/>
        </w:rPr>
      </w:pPr>
      <w:r>
        <w:rPr>
          <w:rFonts w:hint="cs"/>
          <w:rtl/>
        </w:rPr>
        <w:t xml:space="preserve">אנחנו עוברים הלאה. חבר </w:t>
      </w:r>
      <w:r>
        <w:rPr>
          <w:rFonts w:hint="cs"/>
          <w:rtl/>
        </w:rPr>
        <w:t>הכנסת אופיר פינס, בבקשה.</w:t>
      </w:r>
    </w:p>
    <w:p w14:paraId="3F36E610" w14:textId="77777777" w:rsidR="00000000" w:rsidRDefault="00B2572E">
      <w:pPr>
        <w:pStyle w:val="a0"/>
        <w:rPr>
          <w:rFonts w:hint="cs"/>
          <w:rtl/>
        </w:rPr>
      </w:pPr>
    </w:p>
    <w:p w14:paraId="3824D778" w14:textId="77777777" w:rsidR="00000000" w:rsidRDefault="00B2572E">
      <w:pPr>
        <w:pStyle w:val="a"/>
        <w:rPr>
          <w:rtl/>
        </w:rPr>
      </w:pPr>
      <w:bookmarkStart w:id="443" w:name="FS000000455T17_02_2004_21_22_23"/>
      <w:bookmarkStart w:id="444" w:name="_Toc67316711"/>
      <w:bookmarkEnd w:id="443"/>
      <w:r>
        <w:rPr>
          <w:rFonts w:hint="eastAsia"/>
          <w:rtl/>
        </w:rPr>
        <w:t>אופיר</w:t>
      </w:r>
      <w:r>
        <w:rPr>
          <w:rtl/>
        </w:rPr>
        <w:t xml:space="preserve"> פינס-פז (העבודה-מימד):</w:t>
      </w:r>
      <w:bookmarkEnd w:id="444"/>
    </w:p>
    <w:p w14:paraId="786AE065" w14:textId="77777777" w:rsidR="00000000" w:rsidRDefault="00B2572E">
      <w:pPr>
        <w:pStyle w:val="a0"/>
        <w:rPr>
          <w:rFonts w:hint="cs"/>
          <w:rtl/>
        </w:rPr>
      </w:pPr>
    </w:p>
    <w:p w14:paraId="372F7FAC" w14:textId="77777777" w:rsidR="00000000" w:rsidRDefault="00B2572E">
      <w:pPr>
        <w:pStyle w:val="a0"/>
        <w:rPr>
          <w:rFonts w:hint="cs"/>
          <w:rtl/>
        </w:rPr>
      </w:pPr>
      <w:r>
        <w:rPr>
          <w:rFonts w:hint="cs"/>
          <w:rtl/>
        </w:rPr>
        <w:t>אדוני היושב-ראש, אדוני השר לענייני תפוצות, חברי חברי הכנסת, גם אני רוצה להצטרף לברכות למשלחת שהגיעה אלינו מברזיל הרחוקה. כיהנתי כיושב-ראש האגודה הבין-פרלמנטרית ישראל--ברזיל בקדנציה הקודמת. אני באמת שמ</w:t>
      </w:r>
      <w:r>
        <w:rPr>
          <w:rFonts w:hint="cs"/>
          <w:rtl/>
        </w:rPr>
        <w:t>ח לראות משלחת כל כך גדולה של סנאטורים וחברי קונגרס ברזילאים שהגיעו לכאן. זה כבוד גדול למדינה, ואנחנו מכבדים אתכם ושמחים לקבל אתכם כאן, בכנסת ישראל בירושלים.</w:t>
      </w:r>
    </w:p>
    <w:p w14:paraId="3441C26D" w14:textId="77777777" w:rsidR="00000000" w:rsidRDefault="00B2572E">
      <w:pPr>
        <w:pStyle w:val="a0"/>
        <w:rPr>
          <w:rFonts w:hint="cs"/>
          <w:rtl/>
        </w:rPr>
      </w:pPr>
    </w:p>
    <w:p w14:paraId="59CC9A60" w14:textId="77777777" w:rsidR="00000000" w:rsidRDefault="00B2572E">
      <w:pPr>
        <w:pStyle w:val="a0"/>
        <w:rPr>
          <w:rFonts w:hint="cs"/>
          <w:rtl/>
        </w:rPr>
      </w:pPr>
      <w:r>
        <w:rPr>
          <w:rFonts w:hint="cs"/>
          <w:rtl/>
        </w:rPr>
        <w:t>אדוני היושב-ראש, אני מצטרף לתמיכה בהצעת החוק של חבר הכנסת בריזון, ואני גם מברך את הממשלה על כך שהי</w:t>
      </w:r>
      <w:r>
        <w:rPr>
          <w:rFonts w:hint="cs"/>
          <w:rtl/>
        </w:rPr>
        <w:t>א יוזמת הצעת חוק שתמנע מכירת סיגריות לקטינים. לא במקרה החוק הישראלי מבדיל בין קטינים לבגירים, וזה נכון לגבי הרבה מאוד תחומים, לרבות התחומים האלה, שהם ממכרים ומשכרים תרתי משמע. טוב נעשה אם נקבע את הכללים ואת אמות המידה, אף שלא יהיה קל לאכוף אותם ולא יהיה קל</w:t>
      </w:r>
      <w:r>
        <w:rPr>
          <w:rFonts w:hint="cs"/>
          <w:rtl/>
        </w:rPr>
        <w:t xml:space="preserve"> לעמוד בהם. </w:t>
      </w:r>
    </w:p>
    <w:p w14:paraId="194B395B" w14:textId="77777777" w:rsidR="00000000" w:rsidRDefault="00B2572E">
      <w:pPr>
        <w:pStyle w:val="a0"/>
        <w:rPr>
          <w:rFonts w:hint="cs"/>
          <w:rtl/>
        </w:rPr>
      </w:pPr>
    </w:p>
    <w:p w14:paraId="75E421C9" w14:textId="77777777" w:rsidR="00000000" w:rsidRDefault="00B2572E">
      <w:pPr>
        <w:pStyle w:val="a0"/>
        <w:rPr>
          <w:rFonts w:hint="cs"/>
          <w:rtl/>
        </w:rPr>
      </w:pPr>
      <w:r>
        <w:rPr>
          <w:rFonts w:hint="cs"/>
          <w:rtl/>
        </w:rPr>
        <w:t>אני למוד סבל וניסיון של חוסר היכולת של ממשלת ישראל לאכוף את החוקים שאנחנו מחוקקים בכנסת. אני מקווה מאוד, אדוני חבר הכנסת בריזון, שבין הקריאה הראשונה לקריאה השנייה והשלישית תתעכב בעיקר על דרכי האכיפה, כי הכלל ברור, מקובל ומוסכם. השאלה היא אם ה</w:t>
      </w:r>
      <w:r>
        <w:rPr>
          <w:rFonts w:hint="cs"/>
          <w:rtl/>
        </w:rPr>
        <w:t xml:space="preserve">חוק הזה יישאר אות מתה, או שהוא ייאכף בצורה כזאת שתשיג את מטרתך כמחוקק ואת מטרתנו כמי שתומכים בהצעת החוק הזאת. אני מקווה מאוד שכך יקרה. </w:t>
      </w:r>
    </w:p>
    <w:p w14:paraId="4BF11208" w14:textId="77777777" w:rsidR="00000000" w:rsidRDefault="00B2572E">
      <w:pPr>
        <w:pStyle w:val="a0"/>
        <w:rPr>
          <w:rFonts w:hint="cs"/>
          <w:rtl/>
        </w:rPr>
      </w:pPr>
    </w:p>
    <w:p w14:paraId="7A4D9A0A" w14:textId="77777777" w:rsidR="00000000" w:rsidRDefault="00B2572E">
      <w:pPr>
        <w:pStyle w:val="a0"/>
        <w:rPr>
          <w:rFonts w:hint="cs"/>
          <w:rtl/>
        </w:rPr>
      </w:pPr>
      <w:r>
        <w:rPr>
          <w:rFonts w:hint="cs"/>
          <w:rtl/>
        </w:rPr>
        <w:t>אני רוצה בהזדמנות הזאת לברך את חברת הכנסת גמליאל, שמארחת את המשלחת הברזילאית, על התפקיד שהאגודה הישראלית עושה בהקשר זה.</w:t>
      </w:r>
      <w:r>
        <w:rPr>
          <w:rFonts w:hint="cs"/>
          <w:rtl/>
        </w:rPr>
        <w:t xml:space="preserve"> אני מקווה מאוד שאת, בצוותא עם האגף לקשרי חוץ של הכנסת, סגנית המזכיר רות קפלן שנמצאת כאן אתנו, תדאגו לכך שהביקור הזה בישראל יהיה ביקור בלתי נשכח. תודה.</w:t>
      </w:r>
    </w:p>
    <w:p w14:paraId="0E1B695F" w14:textId="77777777" w:rsidR="00000000" w:rsidRDefault="00B2572E">
      <w:pPr>
        <w:pStyle w:val="a0"/>
        <w:rPr>
          <w:rFonts w:hint="cs"/>
          <w:rtl/>
        </w:rPr>
      </w:pPr>
    </w:p>
    <w:p w14:paraId="4CA61F2D" w14:textId="77777777" w:rsidR="00000000" w:rsidRDefault="00B2572E">
      <w:pPr>
        <w:pStyle w:val="af1"/>
        <w:rPr>
          <w:rtl/>
        </w:rPr>
      </w:pPr>
      <w:r>
        <w:rPr>
          <w:rtl/>
        </w:rPr>
        <w:t>היו"ר מוחמד ברכה:</w:t>
      </w:r>
    </w:p>
    <w:p w14:paraId="1C06EDFF" w14:textId="77777777" w:rsidR="00000000" w:rsidRDefault="00B2572E">
      <w:pPr>
        <w:pStyle w:val="a0"/>
        <w:rPr>
          <w:rtl/>
        </w:rPr>
      </w:pPr>
    </w:p>
    <w:p w14:paraId="50E511A6" w14:textId="77777777" w:rsidR="00000000" w:rsidRDefault="00B2572E">
      <w:pPr>
        <w:pStyle w:val="a0"/>
        <w:rPr>
          <w:rFonts w:hint="cs"/>
          <w:rtl/>
        </w:rPr>
      </w:pPr>
      <w:r>
        <w:rPr>
          <w:rFonts w:hint="cs"/>
          <w:rtl/>
        </w:rPr>
        <w:t>תודה, חבר הכנסת פינס. אני מזמין את חברת הכנסת גילה גמליאל לשאת את דברה במסגרת הדיון,</w:t>
      </w:r>
      <w:r>
        <w:rPr>
          <w:rFonts w:hint="cs"/>
          <w:rtl/>
        </w:rPr>
        <w:t xml:space="preserve"> אבל היא, כמובן, מתוקף תפקידה, תעשה את המוטל עליה כלפי המשלחת הנכבדה שנמצאת כאן. בבקשה.</w:t>
      </w:r>
    </w:p>
    <w:p w14:paraId="7EE2E81D" w14:textId="77777777" w:rsidR="00000000" w:rsidRDefault="00B2572E">
      <w:pPr>
        <w:pStyle w:val="a"/>
        <w:rPr>
          <w:rFonts w:hint="cs"/>
          <w:rtl/>
        </w:rPr>
      </w:pPr>
      <w:bookmarkStart w:id="445" w:name="FS000001025T17_02_2004_21_25_28"/>
      <w:bookmarkEnd w:id="445"/>
    </w:p>
    <w:p w14:paraId="61EFA66E" w14:textId="77777777" w:rsidR="00000000" w:rsidRDefault="00B2572E">
      <w:pPr>
        <w:pStyle w:val="a"/>
        <w:rPr>
          <w:rFonts w:hint="cs"/>
          <w:rtl/>
        </w:rPr>
      </w:pPr>
    </w:p>
    <w:p w14:paraId="41D0BA94" w14:textId="77777777" w:rsidR="00000000" w:rsidRDefault="00B2572E">
      <w:pPr>
        <w:pStyle w:val="a"/>
        <w:rPr>
          <w:rtl/>
        </w:rPr>
      </w:pPr>
      <w:bookmarkStart w:id="446" w:name="_Toc67316712"/>
      <w:r>
        <w:rPr>
          <w:rFonts w:hint="eastAsia"/>
          <w:rtl/>
        </w:rPr>
        <w:t>גילה</w:t>
      </w:r>
      <w:r>
        <w:rPr>
          <w:rtl/>
        </w:rPr>
        <w:t xml:space="preserve"> גמליאל (הליכוד):</w:t>
      </w:r>
      <w:bookmarkEnd w:id="446"/>
    </w:p>
    <w:p w14:paraId="7F9299D3" w14:textId="77777777" w:rsidR="00000000" w:rsidRDefault="00B2572E">
      <w:pPr>
        <w:pStyle w:val="a0"/>
        <w:rPr>
          <w:rFonts w:hint="cs"/>
          <w:rtl/>
        </w:rPr>
      </w:pPr>
    </w:p>
    <w:p w14:paraId="36244098" w14:textId="77777777" w:rsidR="00000000" w:rsidRDefault="00B2572E">
      <w:pPr>
        <w:pStyle w:val="a0"/>
        <w:rPr>
          <w:rFonts w:hint="cs"/>
          <w:rtl/>
        </w:rPr>
      </w:pPr>
      <w:r>
        <w:rPr>
          <w:rFonts w:hint="cs"/>
          <w:rtl/>
        </w:rPr>
        <w:t>אדוני היושב-ראש, כבוד השר, חברי הכנסת, אני רוצה לברך את המשלחת הנפלאה, שהגיעה אלינו מברזיל, את הסנאטור, את חברי הפרלמנט שהגיעו ואת הנציגות היהו</w:t>
      </w:r>
      <w:r>
        <w:rPr>
          <w:rFonts w:hint="cs"/>
          <w:rtl/>
        </w:rPr>
        <w:t xml:space="preserve">דית. אני רוצה לומר לכם, שזו שעה גדולה לישראל לראות נבחרת נפלאה שמגיעה לכאן על מנת לחזק אותנו בשעה הקשה של מדינת ישראל, עם כל המצב הביטחוני שלנו כאן ועם על המצב הקשה שאנחנו עדים לו ביום-יום. </w:t>
      </w:r>
    </w:p>
    <w:p w14:paraId="27CED452" w14:textId="77777777" w:rsidR="00000000" w:rsidRDefault="00B2572E">
      <w:pPr>
        <w:pStyle w:val="a0"/>
        <w:rPr>
          <w:rFonts w:hint="cs"/>
          <w:rtl/>
        </w:rPr>
      </w:pPr>
    </w:p>
    <w:p w14:paraId="44B4241B" w14:textId="77777777" w:rsidR="00000000" w:rsidRDefault="00B2572E">
      <w:pPr>
        <w:pStyle w:val="a0"/>
        <w:rPr>
          <w:rFonts w:hint="cs"/>
          <w:rtl/>
        </w:rPr>
      </w:pPr>
      <w:r>
        <w:rPr>
          <w:rFonts w:hint="cs"/>
          <w:rtl/>
        </w:rPr>
        <w:t>את כל האהבה, את כל החום שהבאתם לנו מברזיל אני רוצה להחזיר לכם מה</w:t>
      </w:r>
      <w:r>
        <w:rPr>
          <w:rFonts w:hint="cs"/>
          <w:rtl/>
        </w:rPr>
        <w:t xml:space="preserve">בית הזה, מהפרלמנט הישראלי, מכנסת ישראל בירושלים; לומר לכם כמה אנחנו מודים לכם, גאים בכם ומרגישים שיתוף פעולה אמיץ בין ישראל לבין ברזיל בכל הדרכים שניקח בהן גם חלק בעתיד, בשיתוף פעולה פורה, בכל מה שקשור גם בהיבט הכלכלי. </w:t>
      </w:r>
    </w:p>
    <w:p w14:paraId="4DDA033D" w14:textId="77777777" w:rsidR="00000000" w:rsidRDefault="00B2572E">
      <w:pPr>
        <w:pStyle w:val="a0"/>
        <w:rPr>
          <w:rFonts w:hint="cs"/>
          <w:rtl/>
        </w:rPr>
      </w:pPr>
    </w:p>
    <w:p w14:paraId="3FBB166C" w14:textId="77777777" w:rsidR="00000000" w:rsidRDefault="00B2572E">
      <w:pPr>
        <w:pStyle w:val="a0"/>
        <w:rPr>
          <w:rFonts w:hint="cs"/>
          <w:rtl/>
        </w:rPr>
      </w:pPr>
      <w:r>
        <w:rPr>
          <w:rFonts w:hint="cs"/>
          <w:rtl/>
        </w:rPr>
        <w:t>אני חושבת שצריך לקחת כדוגמה את הדרך</w:t>
      </w:r>
      <w:r>
        <w:rPr>
          <w:rFonts w:hint="cs"/>
          <w:rtl/>
        </w:rPr>
        <w:t xml:space="preserve"> שהתווה נשיא ברזיל, לולה, שיצא בתוכנית שקוראת לאפס רעב בברזיל. אני חושבת שזה דבר מבורך בפן החברתי והכלכלי.</w:t>
      </w:r>
    </w:p>
    <w:p w14:paraId="07581038" w14:textId="77777777" w:rsidR="00000000" w:rsidRDefault="00B2572E">
      <w:pPr>
        <w:pStyle w:val="a0"/>
        <w:rPr>
          <w:rFonts w:hint="cs"/>
          <w:rtl/>
        </w:rPr>
      </w:pPr>
    </w:p>
    <w:p w14:paraId="5872E5CC" w14:textId="77777777" w:rsidR="00000000" w:rsidRDefault="00B2572E">
      <w:pPr>
        <w:pStyle w:val="a0"/>
        <w:rPr>
          <w:rFonts w:hint="cs"/>
          <w:rtl/>
        </w:rPr>
      </w:pPr>
      <w:r>
        <w:rPr>
          <w:rFonts w:hint="cs"/>
          <w:rtl/>
        </w:rPr>
        <w:t xml:space="preserve">בחצי משפט לגבי הצעת החוק שעולה היום. אני בוודאי תומכת בה. היום נכחנו בכנס בבאר-שבע, הכנס לשלום הילד, וזה בדיוק היה אחד הנושאים שעלו שם. אומנם, היום </w:t>
      </w:r>
      <w:r>
        <w:rPr>
          <w:rFonts w:hint="cs"/>
          <w:rtl/>
        </w:rPr>
        <w:t>יש חוק בכל מה שקשור לאיסור מכירת משקאות חריפים בפאבים, אבל לא במכולת ובשאר מקומות, שעדיין קיימת בהם התופעה הקשה הזאת. על כן, אני תומכת בחוק, ואני רוצה לברך עליו. תודה רבה.</w:t>
      </w:r>
    </w:p>
    <w:p w14:paraId="4AE69874" w14:textId="77777777" w:rsidR="00000000" w:rsidRDefault="00B2572E">
      <w:pPr>
        <w:pStyle w:val="a0"/>
        <w:rPr>
          <w:rFonts w:hint="cs"/>
          <w:rtl/>
        </w:rPr>
      </w:pPr>
    </w:p>
    <w:p w14:paraId="0B736FB6" w14:textId="77777777" w:rsidR="00000000" w:rsidRDefault="00B2572E">
      <w:pPr>
        <w:pStyle w:val="af1"/>
        <w:rPr>
          <w:rtl/>
        </w:rPr>
      </w:pPr>
      <w:r>
        <w:rPr>
          <w:rtl/>
        </w:rPr>
        <w:t>היו"ר מוחמד ברכה:</w:t>
      </w:r>
    </w:p>
    <w:p w14:paraId="66915D3A" w14:textId="77777777" w:rsidR="00000000" w:rsidRDefault="00B2572E">
      <w:pPr>
        <w:pStyle w:val="a0"/>
        <w:rPr>
          <w:rtl/>
        </w:rPr>
      </w:pPr>
    </w:p>
    <w:p w14:paraId="71B2582D" w14:textId="77777777" w:rsidR="00000000" w:rsidRDefault="00B2572E">
      <w:pPr>
        <w:pStyle w:val="a0"/>
        <w:rPr>
          <w:rFonts w:hint="cs"/>
          <w:rtl/>
        </w:rPr>
      </w:pPr>
      <w:r>
        <w:rPr>
          <w:rFonts w:hint="cs"/>
          <w:rtl/>
        </w:rPr>
        <w:t>תודה. רשות הדיבור, מבין חברי הכנסת הנוכחים, לחבר הכנסת מגלי והבה</w:t>
      </w:r>
      <w:r>
        <w:rPr>
          <w:rFonts w:hint="cs"/>
          <w:rtl/>
        </w:rPr>
        <w:t>. בבקשה. אחריו - אחרון הדוברים מבין חברי הכנסת הנמצאים, אלא אם יגיע מישהו רשום, חבר הכנסת נסים זאב.</w:t>
      </w:r>
    </w:p>
    <w:p w14:paraId="61EDBBF1" w14:textId="77777777" w:rsidR="00000000" w:rsidRDefault="00B2572E">
      <w:pPr>
        <w:pStyle w:val="a0"/>
        <w:rPr>
          <w:rFonts w:hint="cs"/>
          <w:rtl/>
        </w:rPr>
      </w:pPr>
    </w:p>
    <w:p w14:paraId="785007A8" w14:textId="77777777" w:rsidR="00000000" w:rsidRDefault="00B2572E">
      <w:pPr>
        <w:pStyle w:val="a"/>
        <w:rPr>
          <w:rtl/>
        </w:rPr>
      </w:pPr>
      <w:bookmarkStart w:id="447" w:name="FS000001030T17_02_2004_21_28_05"/>
      <w:bookmarkStart w:id="448" w:name="_Toc67316713"/>
      <w:bookmarkEnd w:id="447"/>
      <w:r>
        <w:rPr>
          <w:rFonts w:hint="eastAsia"/>
          <w:rtl/>
        </w:rPr>
        <w:t>מגלי</w:t>
      </w:r>
      <w:r>
        <w:rPr>
          <w:rtl/>
        </w:rPr>
        <w:t xml:space="preserve"> והבה (הליכוד):</w:t>
      </w:r>
      <w:bookmarkEnd w:id="448"/>
    </w:p>
    <w:p w14:paraId="3142A295" w14:textId="77777777" w:rsidR="00000000" w:rsidRDefault="00B2572E">
      <w:pPr>
        <w:pStyle w:val="a0"/>
        <w:rPr>
          <w:rFonts w:hint="cs"/>
          <w:rtl/>
        </w:rPr>
      </w:pPr>
    </w:p>
    <w:p w14:paraId="6463ECFE" w14:textId="77777777" w:rsidR="00000000" w:rsidRDefault="00B2572E">
      <w:pPr>
        <w:pStyle w:val="a0"/>
        <w:rPr>
          <w:rFonts w:hint="cs"/>
          <w:rtl/>
        </w:rPr>
      </w:pPr>
      <w:r>
        <w:rPr>
          <w:rFonts w:hint="cs"/>
          <w:rtl/>
        </w:rPr>
        <w:t>אדוני היושב-ראש, אדוני השר, חברי הכנסת, בקשר להצעת החוק שמונחת היום לפנינו בנושא איסור מכירת משקאות משכרים לילדים, אני פונה כאן לחבר ה</w:t>
      </w:r>
      <w:r>
        <w:rPr>
          <w:rFonts w:hint="cs"/>
          <w:rtl/>
        </w:rPr>
        <w:t xml:space="preserve">כנסת רוני בריזון, ואני רוצה לברך אותך, כי זה אחד מהחוקים שבאו לשמור עלינו.  </w:t>
      </w:r>
    </w:p>
    <w:p w14:paraId="6887B552" w14:textId="77777777" w:rsidR="00000000" w:rsidRDefault="00B2572E">
      <w:pPr>
        <w:pStyle w:val="a0"/>
        <w:rPr>
          <w:rFonts w:hint="cs"/>
          <w:rtl/>
        </w:rPr>
      </w:pPr>
    </w:p>
    <w:p w14:paraId="3943FDF4" w14:textId="77777777" w:rsidR="00000000" w:rsidRDefault="00B2572E">
      <w:pPr>
        <w:pStyle w:val="a0"/>
        <w:rPr>
          <w:rFonts w:hint="cs"/>
          <w:rtl/>
        </w:rPr>
      </w:pPr>
      <w:r>
        <w:rPr>
          <w:rFonts w:hint="cs"/>
          <w:rtl/>
        </w:rPr>
        <w:t xml:space="preserve">המטרה היא לא להשתמש בחוק כענישה, אלא להרתיע. יותר מכך, על מנת להרתיע, אנחנו צריכים לראות איך אנחנו מחנכים את הילדים שלנו. לצערי הרב, אנחנו רואים את ההשלכות הרבות על אלה שמתמכרים </w:t>
      </w:r>
      <w:r>
        <w:rPr>
          <w:rFonts w:hint="cs"/>
          <w:rtl/>
        </w:rPr>
        <w:t xml:space="preserve">וההשלכות על אלה שבאים אחריהם. אני מדבר על הנוער בכל הגילים. אין יותר מבורך מלעסוק בנושאים שמטרתם להרתיע ולחנך ולהביא אותנו לחברה יותר נקייה תרתי משמע, מבחינת כל מה שמביא אותנו בסופו של דבר להידרדרות, גם משפחתית, גם מבחינת הפרנסה, גם מבחינת החברה. </w:t>
      </w:r>
    </w:p>
    <w:p w14:paraId="00725A74" w14:textId="77777777" w:rsidR="00000000" w:rsidRDefault="00B2572E">
      <w:pPr>
        <w:pStyle w:val="a0"/>
        <w:rPr>
          <w:rFonts w:hint="cs"/>
          <w:rtl/>
        </w:rPr>
      </w:pPr>
    </w:p>
    <w:p w14:paraId="3E04BB54" w14:textId="77777777" w:rsidR="00000000" w:rsidRDefault="00B2572E">
      <w:pPr>
        <w:pStyle w:val="a0"/>
        <w:rPr>
          <w:rFonts w:hint="cs"/>
          <w:rtl/>
        </w:rPr>
      </w:pPr>
      <w:r>
        <w:rPr>
          <w:rFonts w:hint="cs"/>
          <w:rtl/>
        </w:rPr>
        <w:t>אני תומ</w:t>
      </w:r>
      <w:r>
        <w:rPr>
          <w:rFonts w:hint="cs"/>
          <w:rtl/>
        </w:rPr>
        <w:t xml:space="preserve">ך בהצעת החוק. </w:t>
      </w:r>
    </w:p>
    <w:p w14:paraId="56935F48" w14:textId="77777777" w:rsidR="00000000" w:rsidRDefault="00B2572E">
      <w:pPr>
        <w:pStyle w:val="a0"/>
        <w:rPr>
          <w:rFonts w:hint="cs"/>
          <w:rtl/>
        </w:rPr>
      </w:pPr>
    </w:p>
    <w:p w14:paraId="6EBB2352" w14:textId="77777777" w:rsidR="00000000" w:rsidRDefault="00B2572E">
      <w:pPr>
        <w:pStyle w:val="a0"/>
        <w:rPr>
          <w:rFonts w:hint="cs"/>
          <w:rtl/>
        </w:rPr>
      </w:pPr>
      <w:r>
        <w:rPr>
          <w:rFonts w:hint="cs"/>
          <w:rtl/>
        </w:rPr>
        <w:t>אדוני היושב-ראש, ברשותך, היום התקיים דיון בוועדת הפנים בנושא ניתוקי המים, בעקבות ההצעה לסדר-היום שהעליתי לפני כחודש וחצי. נכחו בישיבה כל הגורמים. לא יעלה על הדעת, ואני אומר לכם מתוך ידיעה את רשימת היישובים בצפון שסבלו מניתוקי מים. אנחנו מדב</w:t>
      </w:r>
      <w:r>
        <w:rPr>
          <w:rFonts w:hint="cs"/>
          <w:rtl/>
        </w:rPr>
        <w:t>רים על יותר מ-15 יישובים: מרגליות, מעלות, סאג'ור, חורפיש, בית-ג'ן, שעב, כפר-כנא, והרבה יישובים שמנותקים, בענישה קולקטיבית.</w:t>
      </w:r>
    </w:p>
    <w:p w14:paraId="1C46FCA6" w14:textId="77777777" w:rsidR="00000000" w:rsidRDefault="00B2572E">
      <w:pPr>
        <w:pStyle w:val="a0"/>
        <w:rPr>
          <w:rFonts w:hint="cs"/>
          <w:rtl/>
        </w:rPr>
      </w:pPr>
    </w:p>
    <w:p w14:paraId="6A572985" w14:textId="77777777" w:rsidR="00000000" w:rsidRDefault="00B2572E">
      <w:pPr>
        <w:pStyle w:val="a0"/>
        <w:rPr>
          <w:rFonts w:hint="cs"/>
          <w:rtl/>
        </w:rPr>
      </w:pPr>
      <w:r>
        <w:rPr>
          <w:rFonts w:hint="cs"/>
          <w:rtl/>
        </w:rPr>
        <w:t>בדיון של היום בוועדה הגענו להמלצה מול כל הגורמים. אני מדבר על האוצר ואני מדבר על משרד הפנים ואני מדבר על השלטון המקומי והרשויות המקו</w:t>
      </w:r>
      <w:r>
        <w:rPr>
          <w:rFonts w:hint="cs"/>
          <w:rtl/>
        </w:rPr>
        <w:t>מיות ו"מקורות", שהם הגורם העיקרי, והגענו להסכמה שיעשו פסק זמן של חודש, שבחודש הזה ישבו כל הגורמים האלה וילבנו את הבעיות. כי אי-אפשר מצד אחד לבוא בטענות לראשי הרשויות החדשים שנבחרו, ומצד שני, אי-אפשר לא לשלם תמורת המים שאנחנו צורכים.</w:t>
      </w:r>
    </w:p>
    <w:p w14:paraId="2CE0BC84" w14:textId="77777777" w:rsidR="00000000" w:rsidRDefault="00B2572E">
      <w:pPr>
        <w:pStyle w:val="a0"/>
        <w:rPr>
          <w:rFonts w:hint="cs"/>
          <w:rtl/>
        </w:rPr>
      </w:pPr>
    </w:p>
    <w:p w14:paraId="44ACEEB1" w14:textId="77777777" w:rsidR="00000000" w:rsidRDefault="00B2572E">
      <w:pPr>
        <w:pStyle w:val="a0"/>
        <w:rPr>
          <w:rFonts w:hint="cs"/>
          <w:rtl/>
        </w:rPr>
      </w:pPr>
      <w:r>
        <w:rPr>
          <w:rFonts w:hint="cs"/>
          <w:rtl/>
        </w:rPr>
        <w:t>אני מקווה, אחרי פסק הז</w:t>
      </w:r>
      <w:r>
        <w:rPr>
          <w:rFonts w:hint="cs"/>
          <w:rtl/>
        </w:rPr>
        <w:t>מן של חודש - אני כאן פונה בשמכם גם למשרדים השונים, אני מדבר אל האוצר, בעיקר, אל משרד הפנים ואל "מקורות" לראות באזרחים אנשים שמותר להם לקבל אספקת מים סדירה, ובעיקר לאזרחים ההגונים, שמשלמים תמורת המים האלה - אדוני היושב-ראש, לחזור אליך לכאן ולדווח שהבעיה הזא</w:t>
      </w:r>
      <w:r>
        <w:rPr>
          <w:rFonts w:hint="cs"/>
          <w:rtl/>
        </w:rPr>
        <w:t>ת מאחורינו.</w:t>
      </w:r>
    </w:p>
    <w:p w14:paraId="394DD4DE" w14:textId="77777777" w:rsidR="00000000" w:rsidRDefault="00B2572E">
      <w:pPr>
        <w:pStyle w:val="a0"/>
        <w:rPr>
          <w:rFonts w:hint="cs"/>
          <w:rtl/>
        </w:rPr>
      </w:pPr>
    </w:p>
    <w:p w14:paraId="79EC16F2" w14:textId="77777777" w:rsidR="00000000" w:rsidRDefault="00B2572E">
      <w:pPr>
        <w:pStyle w:val="af1"/>
        <w:rPr>
          <w:rtl/>
        </w:rPr>
      </w:pPr>
      <w:r>
        <w:rPr>
          <w:rtl/>
        </w:rPr>
        <w:t>היו"ר מוחמד ברכה:</w:t>
      </w:r>
    </w:p>
    <w:p w14:paraId="71393AFF" w14:textId="77777777" w:rsidR="00000000" w:rsidRDefault="00B2572E">
      <w:pPr>
        <w:pStyle w:val="a0"/>
        <w:rPr>
          <w:rtl/>
        </w:rPr>
      </w:pPr>
    </w:p>
    <w:p w14:paraId="3B9936DB" w14:textId="77777777" w:rsidR="00000000" w:rsidRDefault="00B2572E">
      <w:pPr>
        <w:pStyle w:val="a0"/>
        <w:rPr>
          <w:rFonts w:hint="cs"/>
          <w:rtl/>
        </w:rPr>
      </w:pPr>
      <w:r>
        <w:rPr>
          <w:rFonts w:hint="cs"/>
          <w:rtl/>
        </w:rPr>
        <w:t>תודה, חבר הכנסת מגלי והבה. הדברים מאוד חשובים, וחשוב שהכנסת תיתן את דעתה על כל הנושא הזה של ניתוק המים בגין פיגורים של בודדים, או אפילו רבים, והענשת אלה שמשלמים דווקא. אחת ההצעות, חבר הכנסת והבה,  שהועלו לא מזמן, אולי זה היה</w:t>
      </w:r>
      <w:r>
        <w:rPr>
          <w:rFonts w:hint="cs"/>
          <w:rtl/>
        </w:rPr>
        <w:t xml:space="preserve"> קנטרני, שדווקא "מקורות" היא שתגבה את מחיר המים ישירות - להוציא את זה מידי הרשויות - והיא תדע מה לעשות. בכל אופן, זה נושא כאוב, ואני ער לו גם ביישוב שאני גר בו. </w:t>
      </w:r>
    </w:p>
    <w:p w14:paraId="7FDA50E3" w14:textId="77777777" w:rsidR="00000000" w:rsidRDefault="00B2572E">
      <w:pPr>
        <w:pStyle w:val="a0"/>
        <w:rPr>
          <w:rFonts w:hint="cs"/>
          <w:rtl/>
        </w:rPr>
      </w:pPr>
    </w:p>
    <w:p w14:paraId="755E12CB" w14:textId="77777777" w:rsidR="00000000" w:rsidRDefault="00B2572E">
      <w:pPr>
        <w:pStyle w:val="a0"/>
        <w:rPr>
          <w:rFonts w:hint="cs"/>
          <w:rtl/>
        </w:rPr>
      </w:pPr>
      <w:r>
        <w:rPr>
          <w:rFonts w:hint="cs"/>
          <w:rtl/>
        </w:rPr>
        <w:t>חבר הכנסת נסים זאב, בבקשה.</w:t>
      </w:r>
    </w:p>
    <w:p w14:paraId="3503D92D" w14:textId="77777777" w:rsidR="00000000" w:rsidRDefault="00B2572E">
      <w:pPr>
        <w:pStyle w:val="a0"/>
        <w:rPr>
          <w:rFonts w:hint="cs"/>
          <w:rtl/>
        </w:rPr>
      </w:pPr>
    </w:p>
    <w:p w14:paraId="6FAF6EAF" w14:textId="77777777" w:rsidR="00000000" w:rsidRDefault="00B2572E">
      <w:pPr>
        <w:pStyle w:val="a"/>
        <w:rPr>
          <w:rtl/>
        </w:rPr>
      </w:pPr>
      <w:bookmarkStart w:id="449" w:name="FS000000490T17_02_2004_21_32_19"/>
      <w:bookmarkStart w:id="450" w:name="_Toc67316714"/>
      <w:bookmarkEnd w:id="449"/>
      <w:r>
        <w:rPr>
          <w:rFonts w:hint="eastAsia"/>
          <w:rtl/>
        </w:rPr>
        <w:t>נסים</w:t>
      </w:r>
      <w:r>
        <w:rPr>
          <w:rtl/>
        </w:rPr>
        <w:t xml:space="preserve"> זאב (ש"ס):</w:t>
      </w:r>
      <w:bookmarkEnd w:id="450"/>
    </w:p>
    <w:p w14:paraId="38361986" w14:textId="77777777" w:rsidR="00000000" w:rsidRDefault="00B2572E">
      <w:pPr>
        <w:pStyle w:val="a0"/>
        <w:rPr>
          <w:rFonts w:hint="cs"/>
          <w:rtl/>
        </w:rPr>
      </w:pPr>
    </w:p>
    <w:p w14:paraId="0E7DFD87" w14:textId="77777777" w:rsidR="00000000" w:rsidRDefault="00B2572E">
      <w:pPr>
        <w:pStyle w:val="a0"/>
        <w:rPr>
          <w:rFonts w:hint="cs"/>
          <w:rtl/>
        </w:rPr>
      </w:pPr>
      <w:r>
        <w:rPr>
          <w:rFonts w:hint="cs"/>
          <w:rtl/>
        </w:rPr>
        <w:t>אדוני היושב בראש, כנסת נכבדה, הצעת חוק העונשין ל</w:t>
      </w:r>
      <w:r>
        <w:rPr>
          <w:rFonts w:hint="cs"/>
          <w:rtl/>
        </w:rPr>
        <w:t>גבי איסור מכירת משקאות משכרים לקטין, יש בה שני סעיפים. הסעיף הראשון מדבר על הרחבה - אי-אפשר למכור גם בסופרמרקטים משקאות חריפים לילדים. השאלה, מה זה נקרא משקאות חריפים. האם יין זה משקה חריף? בירה זה משקה חריף? הלוא מדובר במשקאות משכרים. בירה זה גם משכר, יין</w:t>
      </w:r>
      <w:r>
        <w:rPr>
          <w:rFonts w:hint="cs"/>
          <w:rtl/>
        </w:rPr>
        <w:t xml:space="preserve"> זה גם משכר. מה קורה עם אב ששולח את בנו למכולת לקנות בקבוק יין?</w:t>
      </w:r>
    </w:p>
    <w:p w14:paraId="1273E156" w14:textId="77777777" w:rsidR="00000000" w:rsidRDefault="00B2572E">
      <w:pPr>
        <w:pStyle w:val="a0"/>
        <w:rPr>
          <w:rFonts w:hint="cs"/>
          <w:rtl/>
        </w:rPr>
      </w:pPr>
    </w:p>
    <w:p w14:paraId="02986A0D" w14:textId="77777777" w:rsidR="00000000" w:rsidRDefault="00B2572E">
      <w:pPr>
        <w:pStyle w:val="af0"/>
        <w:rPr>
          <w:rtl/>
        </w:rPr>
      </w:pPr>
      <w:r>
        <w:rPr>
          <w:rFonts w:hint="eastAsia"/>
          <w:rtl/>
        </w:rPr>
        <w:t>רוני</w:t>
      </w:r>
      <w:r>
        <w:rPr>
          <w:rtl/>
        </w:rPr>
        <w:t xml:space="preserve"> בר-און (הליכוד):</w:t>
      </w:r>
    </w:p>
    <w:p w14:paraId="2C2924FA" w14:textId="77777777" w:rsidR="00000000" w:rsidRDefault="00B2572E">
      <w:pPr>
        <w:pStyle w:val="a0"/>
        <w:rPr>
          <w:rFonts w:hint="cs"/>
          <w:rtl/>
        </w:rPr>
      </w:pPr>
    </w:p>
    <w:p w14:paraId="417C63C3" w14:textId="77777777" w:rsidR="00000000" w:rsidRDefault="00B2572E">
      <w:pPr>
        <w:pStyle w:val="a0"/>
        <w:rPr>
          <w:rFonts w:hint="cs"/>
          <w:rtl/>
        </w:rPr>
      </w:pPr>
      <w:r>
        <w:rPr>
          <w:rFonts w:hint="cs"/>
          <w:rtl/>
        </w:rPr>
        <w:t>שילך לבד.</w:t>
      </w:r>
    </w:p>
    <w:p w14:paraId="5C0C119F" w14:textId="77777777" w:rsidR="00000000" w:rsidRDefault="00B2572E">
      <w:pPr>
        <w:pStyle w:val="a0"/>
        <w:rPr>
          <w:rFonts w:hint="cs"/>
          <w:rtl/>
        </w:rPr>
      </w:pPr>
    </w:p>
    <w:p w14:paraId="560CDC2C" w14:textId="77777777" w:rsidR="00000000" w:rsidRDefault="00B2572E">
      <w:pPr>
        <w:pStyle w:val="af0"/>
        <w:rPr>
          <w:rtl/>
        </w:rPr>
      </w:pPr>
      <w:r>
        <w:rPr>
          <w:rtl/>
        </w:rPr>
        <w:t>נסים זאב (ש"ס):</w:t>
      </w:r>
    </w:p>
    <w:p w14:paraId="466774E7" w14:textId="77777777" w:rsidR="00000000" w:rsidRDefault="00B2572E">
      <w:pPr>
        <w:pStyle w:val="a0"/>
        <w:rPr>
          <w:rtl/>
        </w:rPr>
      </w:pPr>
    </w:p>
    <w:p w14:paraId="09FC917F" w14:textId="77777777" w:rsidR="00000000" w:rsidRDefault="00B2572E">
      <w:pPr>
        <w:pStyle w:val="a0"/>
        <w:rPr>
          <w:rFonts w:hint="cs"/>
          <w:rtl/>
        </w:rPr>
      </w:pPr>
      <w:r>
        <w:rPr>
          <w:rFonts w:hint="cs"/>
          <w:rtl/>
        </w:rPr>
        <w:t>האם דינו מאסר שנה?</w:t>
      </w:r>
    </w:p>
    <w:p w14:paraId="396664DE" w14:textId="77777777" w:rsidR="00000000" w:rsidRDefault="00B2572E">
      <w:pPr>
        <w:pStyle w:val="a0"/>
        <w:rPr>
          <w:rFonts w:hint="cs"/>
          <w:rtl/>
        </w:rPr>
      </w:pPr>
      <w:r>
        <w:rPr>
          <w:rFonts w:hint="cs"/>
          <w:rtl/>
        </w:rPr>
        <w:tab/>
      </w:r>
    </w:p>
    <w:p w14:paraId="2838672D" w14:textId="77777777" w:rsidR="00000000" w:rsidRDefault="00B2572E">
      <w:pPr>
        <w:pStyle w:val="af0"/>
        <w:rPr>
          <w:rtl/>
        </w:rPr>
      </w:pPr>
      <w:r>
        <w:rPr>
          <w:rFonts w:hint="eastAsia"/>
          <w:rtl/>
        </w:rPr>
        <w:t>רוני</w:t>
      </w:r>
      <w:r>
        <w:rPr>
          <w:rtl/>
        </w:rPr>
        <w:t xml:space="preserve"> בר-און (הליכוד):</w:t>
      </w:r>
    </w:p>
    <w:p w14:paraId="16DAEA9D" w14:textId="77777777" w:rsidR="00000000" w:rsidRDefault="00B2572E">
      <w:pPr>
        <w:pStyle w:val="a0"/>
        <w:rPr>
          <w:rFonts w:hint="cs"/>
          <w:rtl/>
        </w:rPr>
      </w:pPr>
    </w:p>
    <w:p w14:paraId="67674487" w14:textId="77777777" w:rsidR="00000000" w:rsidRDefault="00B2572E">
      <w:pPr>
        <w:pStyle w:val="a0"/>
        <w:rPr>
          <w:rFonts w:hint="cs"/>
          <w:rtl/>
        </w:rPr>
      </w:pPr>
      <w:r>
        <w:rPr>
          <w:rFonts w:hint="cs"/>
          <w:rtl/>
        </w:rPr>
        <w:t>כן. שילך לבד.</w:t>
      </w:r>
    </w:p>
    <w:p w14:paraId="7FBCD16C" w14:textId="77777777" w:rsidR="00000000" w:rsidRDefault="00B2572E">
      <w:pPr>
        <w:pStyle w:val="a0"/>
        <w:rPr>
          <w:rFonts w:hint="cs"/>
          <w:rtl/>
        </w:rPr>
      </w:pPr>
    </w:p>
    <w:p w14:paraId="09BB0909" w14:textId="77777777" w:rsidR="00000000" w:rsidRDefault="00B2572E">
      <w:pPr>
        <w:pStyle w:val="-"/>
        <w:rPr>
          <w:rtl/>
        </w:rPr>
      </w:pPr>
      <w:bookmarkStart w:id="451" w:name="FS000000490T17_02_2004_21_33_33C"/>
      <w:bookmarkEnd w:id="451"/>
      <w:r>
        <w:rPr>
          <w:rtl/>
        </w:rPr>
        <w:t>נסים זאב (ש"ס):</w:t>
      </w:r>
    </w:p>
    <w:p w14:paraId="675647DA" w14:textId="77777777" w:rsidR="00000000" w:rsidRDefault="00B2572E">
      <w:pPr>
        <w:pStyle w:val="a0"/>
        <w:rPr>
          <w:rtl/>
        </w:rPr>
      </w:pPr>
    </w:p>
    <w:p w14:paraId="740F6F20" w14:textId="77777777" w:rsidR="00000000" w:rsidRDefault="00B2572E">
      <w:pPr>
        <w:pStyle w:val="a0"/>
        <w:rPr>
          <w:rFonts w:hint="cs"/>
          <w:rtl/>
        </w:rPr>
      </w:pPr>
      <w:r>
        <w:rPr>
          <w:rFonts w:hint="cs"/>
          <w:rtl/>
        </w:rPr>
        <w:t>תראה איזו חשיבה מעוותת. אתה אומר לי כן. הייתי מסכים אתך אם אתה ב</w:t>
      </w:r>
      <w:r>
        <w:rPr>
          <w:rFonts w:hint="cs"/>
          <w:rtl/>
        </w:rPr>
        <w:t>א להחמיר בענישה לגבי הפאבים. אני מסכים אתך. אתה רואה שהוא מוכר לילד, הוא משדל אותו במכירה, אתה מחמיר בענישה.</w:t>
      </w:r>
    </w:p>
    <w:p w14:paraId="0F272546" w14:textId="77777777" w:rsidR="00000000" w:rsidRDefault="00B2572E">
      <w:pPr>
        <w:pStyle w:val="a0"/>
        <w:rPr>
          <w:rFonts w:hint="cs"/>
          <w:rtl/>
        </w:rPr>
      </w:pPr>
    </w:p>
    <w:p w14:paraId="6BCDB1A3" w14:textId="77777777" w:rsidR="00000000" w:rsidRDefault="00B2572E">
      <w:pPr>
        <w:pStyle w:val="af0"/>
        <w:rPr>
          <w:rtl/>
        </w:rPr>
      </w:pPr>
      <w:r>
        <w:rPr>
          <w:rtl/>
        </w:rPr>
        <w:t>רוני בר-און (הליכוד):</w:t>
      </w:r>
    </w:p>
    <w:p w14:paraId="4D24B7CB" w14:textId="77777777" w:rsidR="00000000" w:rsidRDefault="00B2572E">
      <w:pPr>
        <w:pStyle w:val="a0"/>
        <w:rPr>
          <w:rtl/>
        </w:rPr>
      </w:pPr>
    </w:p>
    <w:p w14:paraId="14ABD113" w14:textId="77777777" w:rsidR="00000000" w:rsidRDefault="00B2572E">
      <w:pPr>
        <w:pStyle w:val="a0"/>
        <w:rPr>
          <w:rFonts w:hint="cs"/>
          <w:rtl/>
        </w:rPr>
      </w:pPr>
      <w:r>
        <w:rPr>
          <w:rFonts w:hint="cs"/>
          <w:rtl/>
        </w:rPr>
        <w:t>נסים זאב, תקשיב שנייה.</w:t>
      </w:r>
    </w:p>
    <w:p w14:paraId="1E806FB7" w14:textId="77777777" w:rsidR="00000000" w:rsidRDefault="00B2572E">
      <w:pPr>
        <w:pStyle w:val="a0"/>
        <w:rPr>
          <w:rFonts w:hint="cs"/>
          <w:rtl/>
        </w:rPr>
      </w:pPr>
    </w:p>
    <w:p w14:paraId="404A8098" w14:textId="77777777" w:rsidR="00000000" w:rsidRDefault="00B2572E">
      <w:pPr>
        <w:pStyle w:val="-"/>
        <w:rPr>
          <w:rtl/>
        </w:rPr>
      </w:pPr>
      <w:bookmarkStart w:id="452" w:name="FS000000490T17_02_2004_21_58_31"/>
      <w:bookmarkStart w:id="453" w:name="FS000000490T17_02_2004_21_58_35C"/>
      <w:bookmarkEnd w:id="452"/>
      <w:bookmarkEnd w:id="453"/>
      <w:r>
        <w:rPr>
          <w:rtl/>
        </w:rPr>
        <w:t>נסים זאב (ש"ס):</w:t>
      </w:r>
    </w:p>
    <w:p w14:paraId="05341B24" w14:textId="77777777" w:rsidR="00000000" w:rsidRDefault="00B2572E">
      <w:pPr>
        <w:pStyle w:val="a0"/>
        <w:rPr>
          <w:rtl/>
        </w:rPr>
      </w:pPr>
    </w:p>
    <w:p w14:paraId="3B01F857" w14:textId="77777777" w:rsidR="00000000" w:rsidRDefault="00B2572E">
      <w:pPr>
        <w:pStyle w:val="a0"/>
        <w:rPr>
          <w:rFonts w:hint="cs"/>
          <w:rtl/>
        </w:rPr>
      </w:pPr>
      <w:r>
        <w:rPr>
          <w:rFonts w:hint="cs"/>
          <w:rtl/>
        </w:rPr>
        <w:t>אני מוכן להקשיב.</w:t>
      </w:r>
    </w:p>
    <w:p w14:paraId="55A0E74A" w14:textId="77777777" w:rsidR="00000000" w:rsidRDefault="00B2572E">
      <w:pPr>
        <w:pStyle w:val="a0"/>
        <w:rPr>
          <w:rFonts w:hint="cs"/>
          <w:rtl/>
        </w:rPr>
      </w:pPr>
    </w:p>
    <w:p w14:paraId="18D5D8E1" w14:textId="77777777" w:rsidR="00000000" w:rsidRDefault="00B2572E">
      <w:pPr>
        <w:pStyle w:val="af0"/>
        <w:rPr>
          <w:rtl/>
        </w:rPr>
      </w:pPr>
      <w:r>
        <w:rPr>
          <w:rFonts w:hint="eastAsia"/>
          <w:rtl/>
        </w:rPr>
        <w:t>רוני</w:t>
      </w:r>
      <w:r>
        <w:rPr>
          <w:rtl/>
        </w:rPr>
        <w:t xml:space="preserve"> בר-און (הליכוד):</w:t>
      </w:r>
    </w:p>
    <w:p w14:paraId="5EEDDECB" w14:textId="77777777" w:rsidR="00000000" w:rsidRDefault="00B2572E">
      <w:pPr>
        <w:pStyle w:val="a0"/>
        <w:rPr>
          <w:rFonts w:hint="cs"/>
          <w:rtl/>
        </w:rPr>
      </w:pPr>
    </w:p>
    <w:p w14:paraId="6688EE48" w14:textId="77777777" w:rsidR="00000000" w:rsidRDefault="00B2572E">
      <w:pPr>
        <w:pStyle w:val="a0"/>
        <w:rPr>
          <w:rFonts w:hint="cs"/>
          <w:rtl/>
        </w:rPr>
      </w:pPr>
      <w:r>
        <w:rPr>
          <w:rFonts w:hint="cs"/>
          <w:rtl/>
        </w:rPr>
        <w:t>כשאתה הולך באמריקה, אני לא יודע כמה פעמים</w:t>
      </w:r>
      <w:r>
        <w:rPr>
          <w:rFonts w:hint="cs"/>
          <w:rtl/>
        </w:rPr>
        <w:t xml:space="preserve"> היית שם - -</w:t>
      </w:r>
    </w:p>
    <w:p w14:paraId="2E2A2682" w14:textId="77777777" w:rsidR="00000000" w:rsidRDefault="00B2572E">
      <w:pPr>
        <w:pStyle w:val="a0"/>
        <w:rPr>
          <w:rFonts w:hint="cs"/>
          <w:rtl/>
        </w:rPr>
      </w:pPr>
    </w:p>
    <w:p w14:paraId="221427B7" w14:textId="77777777" w:rsidR="00000000" w:rsidRDefault="00B2572E">
      <w:pPr>
        <w:pStyle w:val="-"/>
        <w:rPr>
          <w:rtl/>
        </w:rPr>
      </w:pPr>
      <w:bookmarkStart w:id="454" w:name="FS000000490T17_02_2004_21_59_10C"/>
      <w:bookmarkEnd w:id="454"/>
      <w:r>
        <w:rPr>
          <w:rtl/>
        </w:rPr>
        <w:t>נסים זאב (ש"ס):</w:t>
      </w:r>
    </w:p>
    <w:p w14:paraId="7A444CD4" w14:textId="77777777" w:rsidR="00000000" w:rsidRDefault="00B2572E">
      <w:pPr>
        <w:pStyle w:val="a0"/>
        <w:rPr>
          <w:rtl/>
        </w:rPr>
      </w:pPr>
    </w:p>
    <w:p w14:paraId="29444772" w14:textId="77777777" w:rsidR="00000000" w:rsidRDefault="00B2572E">
      <w:pPr>
        <w:pStyle w:val="a0"/>
        <w:rPr>
          <w:rFonts w:hint="cs"/>
          <w:rtl/>
        </w:rPr>
      </w:pPr>
      <w:r>
        <w:rPr>
          <w:rFonts w:hint="cs"/>
          <w:rtl/>
        </w:rPr>
        <w:t>הייתי הרבה פעמים.</w:t>
      </w:r>
    </w:p>
    <w:p w14:paraId="3B759F94" w14:textId="77777777" w:rsidR="00000000" w:rsidRDefault="00B2572E">
      <w:pPr>
        <w:pStyle w:val="a0"/>
        <w:rPr>
          <w:rFonts w:hint="cs"/>
          <w:rtl/>
        </w:rPr>
      </w:pPr>
    </w:p>
    <w:p w14:paraId="2A77CF54" w14:textId="77777777" w:rsidR="00000000" w:rsidRDefault="00B2572E">
      <w:pPr>
        <w:pStyle w:val="af0"/>
        <w:rPr>
          <w:rtl/>
        </w:rPr>
      </w:pPr>
      <w:r>
        <w:rPr>
          <w:rFonts w:hint="eastAsia"/>
          <w:rtl/>
        </w:rPr>
        <w:t>רוני</w:t>
      </w:r>
      <w:r>
        <w:rPr>
          <w:rtl/>
        </w:rPr>
        <w:t xml:space="preserve"> בר-און (הליכוד):</w:t>
      </w:r>
    </w:p>
    <w:p w14:paraId="515985D5" w14:textId="77777777" w:rsidR="00000000" w:rsidRDefault="00B2572E">
      <w:pPr>
        <w:pStyle w:val="a0"/>
        <w:rPr>
          <w:rFonts w:hint="cs"/>
          <w:rtl/>
        </w:rPr>
      </w:pPr>
    </w:p>
    <w:p w14:paraId="72701EAF" w14:textId="77777777" w:rsidR="00000000" w:rsidRDefault="00B2572E">
      <w:pPr>
        <w:pStyle w:val="a0"/>
        <w:rPr>
          <w:rFonts w:hint="cs"/>
          <w:rtl/>
        </w:rPr>
      </w:pPr>
      <w:r>
        <w:rPr>
          <w:rFonts w:hint="cs"/>
          <w:rtl/>
        </w:rPr>
        <w:t>- - פתאום אתה רואה שהם מחזיקים שקית נייר חומה ביד ומקרבים את השקית לפה. מה יש בשקית? בקבוק אלכוהול. שם אסור לשתות במקומות ציבוריים בשעות מסוימות, אז הם מחביאים את זה. אלה שלא מוכרים ל</w:t>
      </w:r>
      <w:r>
        <w:rPr>
          <w:rFonts w:hint="cs"/>
          <w:rtl/>
        </w:rPr>
        <w:t>הם בפאב הולכים למכולת, הולכים לסופרמרקט, וקונים. כשאבא כל כך דואג, שילך ויקנה לבד.</w:t>
      </w:r>
    </w:p>
    <w:p w14:paraId="52560567" w14:textId="77777777" w:rsidR="00000000" w:rsidRDefault="00B2572E">
      <w:pPr>
        <w:pStyle w:val="-"/>
        <w:rPr>
          <w:rtl/>
        </w:rPr>
      </w:pPr>
      <w:bookmarkStart w:id="455" w:name="FS000000490T17_02_2004_21_34_22C"/>
      <w:bookmarkEnd w:id="455"/>
    </w:p>
    <w:p w14:paraId="491A1490" w14:textId="77777777" w:rsidR="00000000" w:rsidRDefault="00B2572E">
      <w:pPr>
        <w:pStyle w:val="-"/>
        <w:rPr>
          <w:rtl/>
        </w:rPr>
      </w:pPr>
      <w:r>
        <w:rPr>
          <w:rtl/>
        </w:rPr>
        <w:t>נסים זאב (ש"ס):</w:t>
      </w:r>
    </w:p>
    <w:p w14:paraId="0893B17B" w14:textId="77777777" w:rsidR="00000000" w:rsidRDefault="00B2572E">
      <w:pPr>
        <w:pStyle w:val="a0"/>
        <w:rPr>
          <w:rtl/>
        </w:rPr>
      </w:pPr>
    </w:p>
    <w:p w14:paraId="250C7501" w14:textId="77777777" w:rsidR="00000000" w:rsidRDefault="00B2572E">
      <w:pPr>
        <w:pStyle w:val="a0"/>
        <w:rPr>
          <w:rFonts w:hint="cs"/>
          <w:rtl/>
        </w:rPr>
      </w:pPr>
      <w:r>
        <w:rPr>
          <w:rFonts w:hint="cs"/>
          <w:rtl/>
        </w:rPr>
        <w:t xml:space="preserve">כשאתה אומר משקאות משכרים, אפשר לדבר אולי על ערק, קוניאק, ויסקי. תגדיר. אתה לא יכול להחמיר בבקבוק של יין או בירה. אני שולח את הבן שלי כל ערב שבת לקנות בירה </w:t>
      </w:r>
      <w:r>
        <w:rPr>
          <w:rFonts w:hint="cs"/>
          <w:rtl/>
        </w:rPr>
        <w:t>- אני עובר פה עבירה פלילית. דיני מאסר שנה.</w:t>
      </w:r>
    </w:p>
    <w:p w14:paraId="69F17F7A" w14:textId="77777777" w:rsidR="00000000" w:rsidRDefault="00B2572E">
      <w:pPr>
        <w:pStyle w:val="a0"/>
        <w:rPr>
          <w:rFonts w:hint="cs"/>
          <w:rtl/>
        </w:rPr>
      </w:pPr>
    </w:p>
    <w:p w14:paraId="70B45C89" w14:textId="77777777" w:rsidR="00000000" w:rsidRDefault="00B2572E">
      <w:pPr>
        <w:pStyle w:val="af0"/>
        <w:rPr>
          <w:rtl/>
        </w:rPr>
      </w:pPr>
      <w:r>
        <w:rPr>
          <w:rFonts w:hint="eastAsia"/>
          <w:rtl/>
        </w:rPr>
        <w:t>רוני</w:t>
      </w:r>
      <w:r>
        <w:rPr>
          <w:rtl/>
        </w:rPr>
        <w:t xml:space="preserve"> בריזון (שינוי):</w:t>
      </w:r>
    </w:p>
    <w:p w14:paraId="524EDF37" w14:textId="77777777" w:rsidR="00000000" w:rsidRDefault="00B2572E">
      <w:pPr>
        <w:pStyle w:val="a0"/>
        <w:rPr>
          <w:rFonts w:hint="cs"/>
          <w:rtl/>
        </w:rPr>
      </w:pPr>
    </w:p>
    <w:p w14:paraId="36D62D1A" w14:textId="77777777" w:rsidR="00000000" w:rsidRDefault="00B2572E">
      <w:pPr>
        <w:pStyle w:val="a0"/>
        <w:rPr>
          <w:rFonts w:hint="cs"/>
          <w:rtl/>
        </w:rPr>
      </w:pPr>
      <w:r>
        <w:rPr>
          <w:rFonts w:hint="cs"/>
          <w:rtl/>
        </w:rPr>
        <w:t>אתה לא עובר. מי שמוכר לו עובר.</w:t>
      </w:r>
    </w:p>
    <w:p w14:paraId="518D1C68" w14:textId="77777777" w:rsidR="00000000" w:rsidRDefault="00B2572E">
      <w:pPr>
        <w:pStyle w:val="a0"/>
        <w:rPr>
          <w:rFonts w:hint="cs"/>
          <w:rtl/>
        </w:rPr>
      </w:pPr>
    </w:p>
    <w:p w14:paraId="2D879314" w14:textId="77777777" w:rsidR="00000000" w:rsidRDefault="00B2572E">
      <w:pPr>
        <w:pStyle w:val="-"/>
        <w:rPr>
          <w:rtl/>
        </w:rPr>
      </w:pPr>
      <w:bookmarkStart w:id="456" w:name="FS000000490T17_02_2004_22_01_19C"/>
      <w:bookmarkEnd w:id="456"/>
      <w:r>
        <w:rPr>
          <w:rtl/>
        </w:rPr>
        <w:t>נסים זאב (ש"ס):</w:t>
      </w:r>
    </w:p>
    <w:p w14:paraId="4522432D" w14:textId="77777777" w:rsidR="00000000" w:rsidRDefault="00B2572E">
      <w:pPr>
        <w:pStyle w:val="a0"/>
        <w:rPr>
          <w:rtl/>
        </w:rPr>
      </w:pPr>
    </w:p>
    <w:p w14:paraId="4E77F82D" w14:textId="77777777" w:rsidR="00000000" w:rsidRDefault="00B2572E">
      <w:pPr>
        <w:pStyle w:val="a0"/>
        <w:rPr>
          <w:rFonts w:hint="cs"/>
          <w:rtl/>
        </w:rPr>
      </w:pPr>
      <w:r>
        <w:rPr>
          <w:rFonts w:hint="cs"/>
          <w:rtl/>
        </w:rPr>
        <w:t>מי שמוכר.</w:t>
      </w:r>
    </w:p>
    <w:p w14:paraId="6B78C697" w14:textId="77777777" w:rsidR="00000000" w:rsidRDefault="00B2572E">
      <w:pPr>
        <w:pStyle w:val="a0"/>
        <w:rPr>
          <w:rFonts w:hint="cs"/>
          <w:rtl/>
        </w:rPr>
      </w:pPr>
    </w:p>
    <w:p w14:paraId="13676C72" w14:textId="77777777" w:rsidR="00000000" w:rsidRDefault="00B2572E">
      <w:pPr>
        <w:pStyle w:val="af0"/>
        <w:rPr>
          <w:rtl/>
        </w:rPr>
      </w:pPr>
      <w:r>
        <w:rPr>
          <w:rFonts w:hint="eastAsia"/>
          <w:rtl/>
        </w:rPr>
        <w:t>רוני</w:t>
      </w:r>
      <w:r>
        <w:rPr>
          <w:rtl/>
        </w:rPr>
        <w:t xml:space="preserve"> בריזון (שינוי):</w:t>
      </w:r>
    </w:p>
    <w:p w14:paraId="01B7FFF3" w14:textId="77777777" w:rsidR="00000000" w:rsidRDefault="00B2572E">
      <w:pPr>
        <w:pStyle w:val="a0"/>
        <w:rPr>
          <w:rFonts w:hint="cs"/>
          <w:rtl/>
        </w:rPr>
      </w:pPr>
    </w:p>
    <w:p w14:paraId="0AE2B90A" w14:textId="77777777" w:rsidR="00000000" w:rsidRDefault="00B2572E">
      <w:pPr>
        <w:pStyle w:val="a0"/>
        <w:rPr>
          <w:rFonts w:hint="cs"/>
          <w:rtl/>
        </w:rPr>
      </w:pPr>
      <w:r>
        <w:rPr>
          <w:rFonts w:hint="cs"/>
          <w:rtl/>
        </w:rPr>
        <w:t>הוא לא יכול לדעת שאתה שלחת אותו.</w:t>
      </w:r>
    </w:p>
    <w:p w14:paraId="36E16B1C" w14:textId="77777777" w:rsidR="00000000" w:rsidRDefault="00B2572E">
      <w:pPr>
        <w:pStyle w:val="a0"/>
        <w:rPr>
          <w:rFonts w:hint="cs"/>
          <w:rtl/>
        </w:rPr>
      </w:pPr>
    </w:p>
    <w:p w14:paraId="00D6DDAB" w14:textId="77777777" w:rsidR="00000000" w:rsidRDefault="00B2572E">
      <w:pPr>
        <w:pStyle w:val="-"/>
        <w:rPr>
          <w:rtl/>
        </w:rPr>
      </w:pPr>
      <w:bookmarkStart w:id="457" w:name="FS000000490T17_02_2004_22_01_47C"/>
      <w:bookmarkEnd w:id="457"/>
      <w:r>
        <w:rPr>
          <w:rtl/>
        </w:rPr>
        <w:t>נסים זאב (ש"ס):</w:t>
      </w:r>
    </w:p>
    <w:p w14:paraId="4E029EC5" w14:textId="77777777" w:rsidR="00000000" w:rsidRDefault="00B2572E">
      <w:pPr>
        <w:pStyle w:val="a0"/>
        <w:rPr>
          <w:rtl/>
        </w:rPr>
      </w:pPr>
    </w:p>
    <w:p w14:paraId="5591C781" w14:textId="77777777" w:rsidR="00000000" w:rsidRDefault="00B2572E">
      <w:pPr>
        <w:pStyle w:val="a0"/>
        <w:rPr>
          <w:rFonts w:hint="cs"/>
          <w:rtl/>
        </w:rPr>
      </w:pPr>
      <w:r>
        <w:rPr>
          <w:rFonts w:hint="cs"/>
          <w:rtl/>
        </w:rPr>
        <w:t>מה קורה עם אותה אמא או אותו אבא, שקשה להם לרדת למכולת ורו</w:t>
      </w:r>
      <w:r>
        <w:rPr>
          <w:rFonts w:hint="cs"/>
          <w:rtl/>
        </w:rPr>
        <w:t>צים לשלוח את הילד שלהם?</w:t>
      </w:r>
    </w:p>
    <w:p w14:paraId="549F804C" w14:textId="77777777" w:rsidR="00000000" w:rsidRDefault="00B2572E">
      <w:pPr>
        <w:pStyle w:val="a0"/>
        <w:rPr>
          <w:rFonts w:hint="cs"/>
          <w:rtl/>
        </w:rPr>
      </w:pPr>
    </w:p>
    <w:p w14:paraId="0609B4B0" w14:textId="77777777" w:rsidR="00000000" w:rsidRDefault="00B2572E">
      <w:pPr>
        <w:pStyle w:val="af0"/>
        <w:rPr>
          <w:rtl/>
        </w:rPr>
      </w:pPr>
      <w:r>
        <w:rPr>
          <w:rFonts w:hint="eastAsia"/>
          <w:rtl/>
        </w:rPr>
        <w:t>רוני</w:t>
      </w:r>
      <w:r>
        <w:rPr>
          <w:rtl/>
        </w:rPr>
        <w:t xml:space="preserve"> בר-און (הליכוד):</w:t>
      </w:r>
    </w:p>
    <w:p w14:paraId="3D656595" w14:textId="77777777" w:rsidR="00000000" w:rsidRDefault="00B2572E">
      <w:pPr>
        <w:pStyle w:val="a0"/>
        <w:rPr>
          <w:rFonts w:hint="cs"/>
          <w:rtl/>
        </w:rPr>
      </w:pPr>
    </w:p>
    <w:p w14:paraId="75F6CDF5" w14:textId="77777777" w:rsidR="00000000" w:rsidRDefault="00B2572E">
      <w:pPr>
        <w:pStyle w:val="a0"/>
        <w:rPr>
          <w:rFonts w:hint="cs"/>
          <w:rtl/>
        </w:rPr>
      </w:pPr>
      <w:r>
        <w:rPr>
          <w:rFonts w:hint="cs"/>
          <w:rtl/>
        </w:rPr>
        <w:t>הוא יעשה משלוח. איך אומרים בטלוויזיה? "משלוחה".</w:t>
      </w:r>
    </w:p>
    <w:p w14:paraId="18481F20" w14:textId="77777777" w:rsidR="00000000" w:rsidRDefault="00B2572E">
      <w:pPr>
        <w:pStyle w:val="a0"/>
        <w:rPr>
          <w:rFonts w:hint="cs"/>
          <w:rtl/>
        </w:rPr>
      </w:pPr>
    </w:p>
    <w:p w14:paraId="21DED07D" w14:textId="77777777" w:rsidR="00000000" w:rsidRDefault="00B2572E">
      <w:pPr>
        <w:pStyle w:val="-"/>
        <w:rPr>
          <w:rtl/>
        </w:rPr>
      </w:pPr>
      <w:bookmarkStart w:id="458" w:name="FS000000490T17_02_2004_21_35_11C"/>
      <w:bookmarkEnd w:id="458"/>
      <w:r>
        <w:rPr>
          <w:rtl/>
        </w:rPr>
        <w:t>נסים זאב (ש"ס):</w:t>
      </w:r>
    </w:p>
    <w:p w14:paraId="7BF11849" w14:textId="77777777" w:rsidR="00000000" w:rsidRDefault="00B2572E">
      <w:pPr>
        <w:pStyle w:val="a0"/>
        <w:rPr>
          <w:rtl/>
        </w:rPr>
      </w:pPr>
    </w:p>
    <w:p w14:paraId="6B3D904B" w14:textId="77777777" w:rsidR="00000000" w:rsidRDefault="00B2572E">
      <w:pPr>
        <w:pStyle w:val="a0"/>
        <w:rPr>
          <w:rFonts w:hint="cs"/>
          <w:rtl/>
        </w:rPr>
      </w:pPr>
      <w:r>
        <w:rPr>
          <w:rFonts w:hint="cs"/>
          <w:rtl/>
        </w:rPr>
        <w:t>אנחנו רואים בפועל שהפשיעה גואה. בקושי תופסים בארץ 5% מסוחרי הסמים. הייתי יחד עם איוב קרא בנתב"ג בשבוע שעבר, ורוב הסמים בסופו של דבר הולכים לצר</w:t>
      </w:r>
      <w:r>
        <w:rPr>
          <w:rFonts w:hint="cs"/>
          <w:rtl/>
        </w:rPr>
        <w:t>כנים. מה מחפשים פה? עבודה למשטרה ולפיקוח? מי יפקח על זה? תגיד לי. יסתובבו בכל סופרמרקט כדי לראות מי מוכר בירה ומי מוכר יין? תביא לי פסק-דין אחד של בית-משפט שבעקבות מכירת משקה חריף נתנו שישה חודשים, מאסר מרבי. תן לי דוגמה לשלושה חודשים. אתה בא להחמיר לשנה א</w:t>
      </w:r>
      <w:r>
        <w:rPr>
          <w:rFonts w:hint="cs"/>
          <w:rtl/>
        </w:rPr>
        <w:t xml:space="preserve">חת, כאילו זה ירתיע. את מי זה ירתיע? </w:t>
      </w:r>
    </w:p>
    <w:p w14:paraId="33D57D1D" w14:textId="77777777" w:rsidR="00000000" w:rsidRDefault="00B2572E">
      <w:pPr>
        <w:pStyle w:val="a0"/>
        <w:rPr>
          <w:rFonts w:hint="cs"/>
          <w:rtl/>
        </w:rPr>
      </w:pPr>
    </w:p>
    <w:p w14:paraId="202DA2B8" w14:textId="77777777" w:rsidR="00000000" w:rsidRDefault="00B2572E">
      <w:pPr>
        <w:pStyle w:val="a0"/>
        <w:rPr>
          <w:rFonts w:hint="cs"/>
          <w:rtl/>
        </w:rPr>
      </w:pPr>
      <w:r>
        <w:rPr>
          <w:rFonts w:hint="cs"/>
          <w:rtl/>
        </w:rPr>
        <w:t>תאמינו לי, החוק הזה מיותר. הוא לא רלוונטי, לא מעשי ולא בר-ביצוע, ואני אתנגד לו.</w:t>
      </w:r>
    </w:p>
    <w:p w14:paraId="11C836E0" w14:textId="77777777" w:rsidR="00000000" w:rsidRDefault="00B2572E">
      <w:pPr>
        <w:pStyle w:val="af1"/>
        <w:rPr>
          <w:rtl/>
        </w:rPr>
      </w:pPr>
    </w:p>
    <w:p w14:paraId="48EDF489" w14:textId="77777777" w:rsidR="00000000" w:rsidRDefault="00B2572E">
      <w:pPr>
        <w:pStyle w:val="af1"/>
        <w:rPr>
          <w:rtl/>
        </w:rPr>
      </w:pPr>
      <w:r>
        <w:rPr>
          <w:rFonts w:hint="eastAsia"/>
          <w:rtl/>
        </w:rPr>
        <w:t>היו</w:t>
      </w:r>
      <w:r>
        <w:rPr>
          <w:rtl/>
        </w:rPr>
        <w:t>"ר מוחמד ברכה:</w:t>
      </w:r>
    </w:p>
    <w:p w14:paraId="6BCAF858" w14:textId="77777777" w:rsidR="00000000" w:rsidRDefault="00B2572E">
      <w:pPr>
        <w:pStyle w:val="a0"/>
        <w:rPr>
          <w:rFonts w:hint="cs"/>
          <w:rtl/>
        </w:rPr>
      </w:pPr>
    </w:p>
    <w:p w14:paraId="64A63A3C" w14:textId="77777777" w:rsidR="00000000" w:rsidRDefault="00B2572E">
      <w:pPr>
        <w:pStyle w:val="a0"/>
        <w:rPr>
          <w:rFonts w:hint="cs"/>
          <w:rtl/>
        </w:rPr>
      </w:pPr>
      <w:r>
        <w:rPr>
          <w:rFonts w:hint="cs"/>
          <w:rtl/>
        </w:rPr>
        <w:t xml:space="preserve">תודה. רבותי, בזה תמה רשימת הדוברים. </w:t>
      </w:r>
    </w:p>
    <w:p w14:paraId="5814E9C9" w14:textId="77777777" w:rsidR="00000000" w:rsidRDefault="00B2572E">
      <w:pPr>
        <w:pStyle w:val="a0"/>
        <w:rPr>
          <w:rFonts w:hint="cs"/>
          <w:rtl/>
        </w:rPr>
      </w:pPr>
    </w:p>
    <w:p w14:paraId="3559A3A1" w14:textId="77777777" w:rsidR="00000000" w:rsidRDefault="00B2572E">
      <w:pPr>
        <w:pStyle w:val="a0"/>
        <w:rPr>
          <w:rFonts w:hint="cs"/>
          <w:rtl/>
        </w:rPr>
      </w:pPr>
      <w:r>
        <w:rPr>
          <w:rFonts w:hint="cs"/>
          <w:rtl/>
        </w:rPr>
        <w:t>אנחנו עוברים להצבעה בקריאה ראשונה על הצעת חוק העונשין (תיקון מס' 79) (איסור מכיר</w:t>
      </w:r>
      <w:r>
        <w:rPr>
          <w:rFonts w:hint="cs"/>
          <w:rtl/>
        </w:rPr>
        <w:t>ת משקאות משכרים לקטין - הרחבת תחולה והעלאת הענישה), התשס"ד-2004. ההצבעה החלה. בבקשה, רבותי.</w:t>
      </w:r>
    </w:p>
    <w:p w14:paraId="4AE728A3" w14:textId="77777777" w:rsidR="00000000" w:rsidRDefault="00B2572E">
      <w:pPr>
        <w:pStyle w:val="a0"/>
        <w:rPr>
          <w:rFonts w:hint="cs"/>
          <w:rtl/>
        </w:rPr>
      </w:pPr>
    </w:p>
    <w:p w14:paraId="210EC431" w14:textId="77777777" w:rsidR="00000000" w:rsidRDefault="00B2572E">
      <w:pPr>
        <w:pStyle w:val="ab"/>
        <w:bidi/>
        <w:rPr>
          <w:rFonts w:hint="cs"/>
          <w:rtl/>
        </w:rPr>
      </w:pPr>
      <w:r>
        <w:rPr>
          <w:rFonts w:hint="cs"/>
          <w:rtl/>
        </w:rPr>
        <w:t>הצבעה מס' 12</w:t>
      </w:r>
    </w:p>
    <w:p w14:paraId="4E895082" w14:textId="77777777" w:rsidR="00000000" w:rsidRDefault="00B2572E">
      <w:pPr>
        <w:pStyle w:val="ab"/>
        <w:bidi/>
        <w:rPr>
          <w:rFonts w:hint="cs"/>
          <w:rtl/>
        </w:rPr>
      </w:pPr>
      <w:r>
        <w:rPr>
          <w:rFonts w:hint="cs"/>
          <w:rtl/>
        </w:rPr>
        <w:t xml:space="preserve"> </w:t>
      </w:r>
    </w:p>
    <w:p w14:paraId="04E27AB9" w14:textId="77777777" w:rsidR="00000000" w:rsidRDefault="00B2572E">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7F8AC978" w14:textId="77777777" w:rsidR="00000000" w:rsidRDefault="00B2572E">
      <w:pPr>
        <w:pStyle w:val="ac"/>
        <w:bidi/>
        <w:rPr>
          <w:rFonts w:hint="cs"/>
          <w:rtl/>
        </w:rPr>
      </w:pPr>
      <w:r>
        <w:rPr>
          <w:rFonts w:hint="cs"/>
          <w:rtl/>
        </w:rPr>
        <w:t xml:space="preserve">נגד </w:t>
      </w:r>
      <w:r>
        <w:rPr>
          <w:rtl/>
        </w:rPr>
        <w:t>–</w:t>
      </w:r>
      <w:r>
        <w:rPr>
          <w:rFonts w:hint="cs"/>
          <w:rtl/>
        </w:rPr>
        <w:t xml:space="preserve"> 1</w:t>
      </w:r>
    </w:p>
    <w:p w14:paraId="0A5FFEA0" w14:textId="77777777" w:rsidR="00000000" w:rsidRDefault="00B2572E">
      <w:pPr>
        <w:pStyle w:val="ac"/>
        <w:bidi/>
        <w:rPr>
          <w:rFonts w:hint="cs"/>
          <w:rtl/>
        </w:rPr>
      </w:pPr>
      <w:r>
        <w:rPr>
          <w:rFonts w:hint="cs"/>
          <w:rtl/>
        </w:rPr>
        <w:t xml:space="preserve">נמנעים </w:t>
      </w:r>
      <w:r>
        <w:rPr>
          <w:rtl/>
        </w:rPr>
        <w:t>–</w:t>
      </w:r>
      <w:r>
        <w:rPr>
          <w:rFonts w:hint="cs"/>
          <w:rtl/>
        </w:rPr>
        <w:t xml:space="preserve"> אין</w:t>
      </w:r>
    </w:p>
    <w:p w14:paraId="1FB807AF" w14:textId="77777777" w:rsidR="00000000" w:rsidRDefault="00B2572E">
      <w:pPr>
        <w:pStyle w:val="ad"/>
        <w:bidi/>
        <w:rPr>
          <w:rFonts w:hint="cs"/>
          <w:rtl/>
        </w:rPr>
      </w:pPr>
      <w:r>
        <w:rPr>
          <w:rFonts w:hint="cs"/>
          <w:rtl/>
        </w:rPr>
        <w:t>ההצעה להעביר את הצעת חוק העונשין (תיקון מס' 79) (איסור מכירת משקאות משכרים לקטין - הר</w:t>
      </w:r>
      <w:r>
        <w:rPr>
          <w:rFonts w:hint="cs"/>
          <w:rtl/>
        </w:rPr>
        <w:t>חבת תחולה והעלאת הענישה), התשס"ד-2004, לוועדת החוקה, חוק ומשפט נתקבלה.</w:t>
      </w:r>
    </w:p>
    <w:p w14:paraId="720B89F5" w14:textId="77777777" w:rsidR="00000000" w:rsidRDefault="00B2572E">
      <w:pPr>
        <w:pStyle w:val="a0"/>
        <w:rPr>
          <w:rFonts w:hint="cs"/>
          <w:rtl/>
        </w:rPr>
      </w:pPr>
    </w:p>
    <w:p w14:paraId="3FB85D7C" w14:textId="77777777" w:rsidR="00000000" w:rsidRDefault="00B2572E">
      <w:pPr>
        <w:pStyle w:val="af1"/>
        <w:rPr>
          <w:rtl/>
        </w:rPr>
      </w:pPr>
      <w:r>
        <w:rPr>
          <w:rtl/>
        </w:rPr>
        <w:t>היו"ר מוחמד ברכה:</w:t>
      </w:r>
    </w:p>
    <w:p w14:paraId="1EE74407" w14:textId="77777777" w:rsidR="00000000" w:rsidRDefault="00B2572E">
      <w:pPr>
        <w:pStyle w:val="a0"/>
        <w:rPr>
          <w:rtl/>
        </w:rPr>
      </w:pPr>
    </w:p>
    <w:p w14:paraId="29297C30" w14:textId="77777777" w:rsidR="00000000" w:rsidRDefault="00B2572E">
      <w:pPr>
        <w:pStyle w:val="a0"/>
        <w:rPr>
          <w:rFonts w:hint="cs"/>
          <w:rtl/>
        </w:rPr>
      </w:pPr>
      <w:r>
        <w:rPr>
          <w:rFonts w:hint="cs"/>
          <w:rtl/>
        </w:rPr>
        <w:t>הצעת החוק התקבלה בקריאה ראשונה ברוב של תשעה תומכים ומתנגד אחד וללא נמנעים, והיא תועבר לוועדת החוקה, חוק ומשפט של הכנסת.</w:t>
      </w:r>
    </w:p>
    <w:p w14:paraId="378E0764" w14:textId="77777777" w:rsidR="00000000" w:rsidRDefault="00B2572E">
      <w:pPr>
        <w:pStyle w:val="a0"/>
        <w:rPr>
          <w:rFonts w:hint="cs"/>
          <w:rtl/>
        </w:rPr>
      </w:pPr>
    </w:p>
    <w:p w14:paraId="5EBE6BE1" w14:textId="77777777" w:rsidR="00000000" w:rsidRDefault="00B2572E">
      <w:pPr>
        <w:pStyle w:val="a2"/>
        <w:rPr>
          <w:rFonts w:hint="cs"/>
          <w:rtl/>
        </w:rPr>
      </w:pPr>
    </w:p>
    <w:p w14:paraId="4A3D8DCD" w14:textId="77777777" w:rsidR="00000000" w:rsidRDefault="00B2572E">
      <w:pPr>
        <w:pStyle w:val="a0"/>
        <w:rPr>
          <w:rFonts w:hint="cs"/>
          <w:rtl/>
        </w:rPr>
      </w:pPr>
    </w:p>
    <w:p w14:paraId="3675BD00" w14:textId="77777777" w:rsidR="00000000" w:rsidRDefault="00B2572E">
      <w:pPr>
        <w:pStyle w:val="a2"/>
        <w:rPr>
          <w:rFonts w:hint="cs"/>
          <w:rtl/>
        </w:rPr>
      </w:pPr>
      <w:bookmarkStart w:id="459" w:name="CS22496FI0022496T17_02_2004_22_08_19"/>
      <w:bookmarkStart w:id="460" w:name="_Toc67316715"/>
      <w:bookmarkEnd w:id="459"/>
      <w:r>
        <w:rPr>
          <w:rtl/>
        </w:rPr>
        <w:t>הצעת חוק בתי</w:t>
      </w:r>
      <w:r>
        <w:rPr>
          <w:rFonts w:hint="cs"/>
          <w:rtl/>
        </w:rPr>
        <w:t>-</w:t>
      </w:r>
      <w:r>
        <w:rPr>
          <w:rtl/>
        </w:rPr>
        <w:t>דין רבניים (קיום פסקי</w:t>
      </w:r>
      <w:r>
        <w:rPr>
          <w:rFonts w:hint="cs"/>
          <w:rtl/>
        </w:rPr>
        <w:t>-</w:t>
      </w:r>
      <w:r>
        <w:rPr>
          <w:rtl/>
        </w:rPr>
        <w:t xml:space="preserve">דין של </w:t>
      </w:r>
      <w:r>
        <w:rPr>
          <w:rtl/>
        </w:rPr>
        <w:t>גירושין)</w:t>
      </w:r>
      <w:r>
        <w:rPr>
          <w:rFonts w:hint="cs"/>
          <w:rtl/>
        </w:rPr>
        <w:t xml:space="preserve"> </w:t>
      </w:r>
      <w:r>
        <w:rPr>
          <w:rtl/>
        </w:rPr>
        <w:t>(תיקון מס' 5)</w:t>
      </w:r>
      <w:r>
        <w:rPr>
          <w:rFonts w:hint="cs"/>
          <w:rtl/>
        </w:rPr>
        <w:t xml:space="preserve"> </w:t>
      </w:r>
      <w:r>
        <w:rPr>
          <w:rtl/>
        </w:rPr>
        <w:br/>
        <w:t>(החמרת אמצעי אכיפה לגבי סרבן שהוא אסיר או עצור), התשס"ד-</w:t>
      </w:r>
      <w:bookmarkEnd w:id="460"/>
      <w:r>
        <w:rPr>
          <w:rFonts w:hint="cs"/>
          <w:rtl/>
        </w:rPr>
        <w:t>2004</w:t>
      </w:r>
    </w:p>
    <w:p w14:paraId="5DE0866F" w14:textId="77777777" w:rsidR="00000000" w:rsidRDefault="00B2572E">
      <w:pPr>
        <w:pStyle w:val="a0"/>
        <w:ind w:firstLine="0"/>
        <w:rPr>
          <w:rFonts w:hint="cs"/>
          <w:rtl/>
        </w:rPr>
      </w:pPr>
      <w:r>
        <w:rPr>
          <w:rFonts w:hint="cs"/>
          <w:rtl/>
        </w:rPr>
        <w:t>[</w:t>
      </w:r>
      <w:r>
        <w:rPr>
          <w:rFonts w:hint="eastAsia"/>
          <w:rtl/>
        </w:rPr>
        <w:t>רשומות</w:t>
      </w:r>
      <w:r>
        <w:rPr>
          <w:rtl/>
        </w:rPr>
        <w:t xml:space="preserve"> (הצעות חוק, חוב' </w:t>
      </w:r>
      <w:r>
        <w:rPr>
          <w:rFonts w:hint="cs"/>
          <w:rtl/>
        </w:rPr>
        <w:t xml:space="preserve"> כ/34</w:t>
      </w:r>
      <w:r>
        <w:rPr>
          <w:rtl/>
        </w:rPr>
        <w:t>)</w:t>
      </w:r>
      <w:r>
        <w:rPr>
          <w:rFonts w:hint="cs"/>
          <w:rtl/>
        </w:rPr>
        <w:t>.]</w:t>
      </w:r>
    </w:p>
    <w:p w14:paraId="09923D93" w14:textId="77777777" w:rsidR="00000000" w:rsidRDefault="00B2572E">
      <w:pPr>
        <w:pStyle w:val="-0"/>
        <w:rPr>
          <w:rFonts w:hint="cs"/>
          <w:rtl/>
        </w:rPr>
      </w:pPr>
      <w:r>
        <w:rPr>
          <w:rFonts w:hint="cs"/>
          <w:rtl/>
        </w:rPr>
        <w:t>(קריאה ראשונה)</w:t>
      </w:r>
    </w:p>
    <w:p w14:paraId="4A50DD6F" w14:textId="77777777" w:rsidR="00000000" w:rsidRDefault="00B2572E">
      <w:pPr>
        <w:pStyle w:val="a0"/>
        <w:rPr>
          <w:rFonts w:hint="cs"/>
          <w:rtl/>
        </w:rPr>
      </w:pPr>
    </w:p>
    <w:p w14:paraId="1B4BCB89" w14:textId="77777777" w:rsidR="00000000" w:rsidRDefault="00B2572E">
      <w:pPr>
        <w:pStyle w:val="af1"/>
        <w:rPr>
          <w:rtl/>
        </w:rPr>
      </w:pPr>
      <w:r>
        <w:rPr>
          <w:rtl/>
        </w:rPr>
        <w:t>היו"ר מוחמד ברכה:</w:t>
      </w:r>
    </w:p>
    <w:p w14:paraId="45CC02F0" w14:textId="77777777" w:rsidR="00000000" w:rsidRDefault="00B2572E">
      <w:pPr>
        <w:pStyle w:val="a0"/>
        <w:rPr>
          <w:rtl/>
        </w:rPr>
      </w:pPr>
    </w:p>
    <w:p w14:paraId="3E99858F" w14:textId="77777777" w:rsidR="00000000" w:rsidRDefault="00B2572E">
      <w:pPr>
        <w:pStyle w:val="a0"/>
        <w:rPr>
          <w:rFonts w:hint="cs"/>
          <w:rtl/>
        </w:rPr>
      </w:pPr>
      <w:r>
        <w:rPr>
          <w:rFonts w:hint="cs"/>
          <w:rtl/>
        </w:rPr>
        <w:t xml:space="preserve">אנחנו עוברים לסעיף האחרון בסדר-היום: הצעת חוק בתי-דין רבניים (קיום פסקי-דין של גירושין) (תיקון מס' 5) </w:t>
      </w:r>
      <w:r>
        <w:rPr>
          <w:rFonts w:hint="cs"/>
          <w:rtl/>
        </w:rPr>
        <w:t>(החמרת אמצעי אכיפה לגבי סרבן שהוא אסיר או עצור), התשס"ד-2004. ההצעה תידון במליאה בקריאה ראשונה. תציג אותה חברת הכנסת גילה פינקלשטיין. בבקשה.</w:t>
      </w:r>
    </w:p>
    <w:p w14:paraId="22A586A8" w14:textId="77777777" w:rsidR="00000000" w:rsidRDefault="00B2572E">
      <w:pPr>
        <w:pStyle w:val="a0"/>
        <w:rPr>
          <w:rFonts w:hint="cs"/>
          <w:rtl/>
        </w:rPr>
      </w:pPr>
    </w:p>
    <w:p w14:paraId="432BAE5A" w14:textId="77777777" w:rsidR="00000000" w:rsidRDefault="00B2572E">
      <w:pPr>
        <w:pStyle w:val="a"/>
        <w:rPr>
          <w:rtl/>
        </w:rPr>
      </w:pPr>
      <w:bookmarkStart w:id="461" w:name="FS000001025T17_02_2004_21_37_42"/>
      <w:bookmarkStart w:id="462" w:name="FS000001059T17_02_2004_22_10_46"/>
      <w:bookmarkStart w:id="463" w:name="_Toc67316716"/>
      <w:bookmarkEnd w:id="461"/>
      <w:bookmarkEnd w:id="462"/>
      <w:r>
        <w:rPr>
          <w:rFonts w:hint="eastAsia"/>
          <w:rtl/>
        </w:rPr>
        <w:t>גילה</w:t>
      </w:r>
      <w:r>
        <w:rPr>
          <w:rtl/>
        </w:rPr>
        <w:t xml:space="preserve"> פינקלשטיין (מפד"ל):</w:t>
      </w:r>
      <w:bookmarkEnd w:id="463"/>
    </w:p>
    <w:p w14:paraId="7DCC8BEE" w14:textId="77777777" w:rsidR="00000000" w:rsidRDefault="00B2572E">
      <w:pPr>
        <w:pStyle w:val="a0"/>
        <w:rPr>
          <w:rFonts w:hint="cs"/>
          <w:rtl/>
        </w:rPr>
      </w:pPr>
    </w:p>
    <w:p w14:paraId="2B21367A" w14:textId="77777777" w:rsidR="00000000" w:rsidRDefault="00B2572E">
      <w:pPr>
        <w:pStyle w:val="a0"/>
        <w:rPr>
          <w:rFonts w:hint="cs"/>
          <w:rtl/>
        </w:rPr>
      </w:pPr>
      <w:r>
        <w:rPr>
          <w:rFonts w:hint="cs"/>
          <w:rtl/>
        </w:rPr>
        <w:t>אדוני היושב-ראש, כבוד השר, כנסת נכבדה, אנחנו עומדים להצביע בקריאה ראשונה על הצעת חוק שמט</w:t>
      </w:r>
      <w:r>
        <w:rPr>
          <w:rFonts w:hint="cs"/>
          <w:rtl/>
        </w:rPr>
        <w:t xml:space="preserve">רתה להחמיר את הענישה של סרבני גט, שמקשים את לבם ואת ידם וממררים את חיי הנשים שנקלעו שלא בטובתן לסיטואציה סבוכה, כואבת ומתסכלת. </w:t>
      </w:r>
    </w:p>
    <w:p w14:paraId="3433BA77" w14:textId="77777777" w:rsidR="00000000" w:rsidRDefault="00B2572E">
      <w:pPr>
        <w:pStyle w:val="a0"/>
        <w:rPr>
          <w:rFonts w:hint="cs"/>
          <w:rtl/>
        </w:rPr>
      </w:pPr>
    </w:p>
    <w:p w14:paraId="3F854065" w14:textId="77777777" w:rsidR="00000000" w:rsidRDefault="00B2572E">
      <w:pPr>
        <w:pStyle w:val="a0"/>
        <w:rPr>
          <w:rFonts w:hint="cs"/>
          <w:rtl/>
        </w:rPr>
      </w:pPr>
      <w:r>
        <w:rPr>
          <w:rFonts w:hint="cs"/>
          <w:rtl/>
        </w:rPr>
        <w:t>עלינו להתמודד עם נושא בוער וכואב, שהוא לא רק בעייתן של נשים מסורבות גט. זעקתן אינה בעייתן הפרטית בלבד, והטרגדיה האישית שלהן היא</w:t>
      </w:r>
      <w:r>
        <w:rPr>
          <w:rFonts w:hint="cs"/>
          <w:rtl/>
        </w:rPr>
        <w:t xml:space="preserve"> למעשה של כולנו.</w:t>
      </w:r>
    </w:p>
    <w:p w14:paraId="7604425F" w14:textId="77777777" w:rsidR="00000000" w:rsidRDefault="00B2572E">
      <w:pPr>
        <w:pStyle w:val="a0"/>
        <w:rPr>
          <w:rFonts w:hint="cs"/>
          <w:rtl/>
        </w:rPr>
      </w:pPr>
    </w:p>
    <w:p w14:paraId="1C7334FE" w14:textId="77777777" w:rsidR="00000000" w:rsidRDefault="00B2572E">
      <w:pPr>
        <w:pStyle w:val="a0"/>
        <w:rPr>
          <w:rFonts w:hint="cs"/>
          <w:rtl/>
        </w:rPr>
      </w:pPr>
      <w:r>
        <w:rPr>
          <w:rFonts w:hint="cs"/>
          <w:rtl/>
        </w:rPr>
        <w:t xml:space="preserve">חשוב לדעת כי אלפי נשים בישראל הן מסורבות ומעוכבות גט, אך לא כולן "זכו" להגיע לשלב שבו בית-הדין הכריז על בעליהן כעל סרבנים. וכך הדבר נמשך לעתים עשר ו-20 שנה. זהו סבל שאין לתארו במלים. פגשתי לצערי לא מעט נשים כאלה, במהלך כמה דיונים שכינסתי </w:t>
      </w:r>
      <w:r>
        <w:rPr>
          <w:rFonts w:hint="cs"/>
          <w:rtl/>
        </w:rPr>
        <w:t>כאן בכנסת ישראל, והדבר נכון בוודאי לגבי מי שמבקשת לשמור על כללי הנישואים והגירושים לפי מסורת ישראל, ואיננה מתחתנת עם בעל אחר כל עוד לא קיבלה גט, או לחלופין היא עלולה לחיות בחטא.</w:t>
      </w:r>
    </w:p>
    <w:p w14:paraId="0AC4BF21" w14:textId="77777777" w:rsidR="00000000" w:rsidRDefault="00B2572E">
      <w:pPr>
        <w:pStyle w:val="a0"/>
        <w:rPr>
          <w:rFonts w:hint="cs"/>
          <w:rtl/>
        </w:rPr>
      </w:pPr>
    </w:p>
    <w:p w14:paraId="38E51A13" w14:textId="77777777" w:rsidR="00000000" w:rsidRDefault="00B2572E">
      <w:pPr>
        <w:pStyle w:val="a0"/>
        <w:rPr>
          <w:rFonts w:hint="cs"/>
          <w:rtl/>
        </w:rPr>
      </w:pPr>
      <w:r>
        <w:rPr>
          <w:rFonts w:hint="cs"/>
          <w:rtl/>
        </w:rPr>
        <w:t>הבעלים מסרבים לתת גט מסיבות שונות, על-פי רוב שרירותיות. נשים אלה סובלות סבל ב</w:t>
      </w:r>
      <w:r>
        <w:rPr>
          <w:rFonts w:hint="cs"/>
          <w:rtl/>
        </w:rPr>
        <w:t xml:space="preserve">ל יתואר תקופה ממושכת, לעתים גם עשר ו-15 שנים. הן אינן יכולות להמשיך את חייהן, ולא אחת אין להן כל תקווה. </w:t>
      </w:r>
    </w:p>
    <w:p w14:paraId="48261083" w14:textId="77777777" w:rsidR="00000000" w:rsidRDefault="00B2572E">
      <w:pPr>
        <w:pStyle w:val="a0"/>
        <w:rPr>
          <w:rFonts w:hint="cs"/>
          <w:rtl/>
        </w:rPr>
      </w:pPr>
    </w:p>
    <w:p w14:paraId="7754419C" w14:textId="77777777" w:rsidR="00000000" w:rsidRDefault="00B2572E">
      <w:pPr>
        <w:pStyle w:val="a0"/>
        <w:rPr>
          <w:rFonts w:hint="cs"/>
          <w:rtl/>
        </w:rPr>
      </w:pPr>
      <w:r>
        <w:rPr>
          <w:rFonts w:hint="cs"/>
          <w:rtl/>
        </w:rPr>
        <w:t>אחת הבעיות היא, שרק לאחר דיונים רבים בבתי-הדין הרבניים מוגדרת האשה כמעוכבת-גט, אף שלמעשה היא במצב כזה כבר זמן רב קודם לכן.</w:t>
      </w:r>
    </w:p>
    <w:p w14:paraId="7665FD92" w14:textId="77777777" w:rsidR="00000000" w:rsidRDefault="00B2572E">
      <w:pPr>
        <w:pStyle w:val="a0"/>
        <w:rPr>
          <w:rFonts w:hint="cs"/>
          <w:rtl/>
        </w:rPr>
      </w:pPr>
    </w:p>
    <w:p w14:paraId="41BDCCA4" w14:textId="77777777" w:rsidR="00000000" w:rsidRDefault="00B2572E">
      <w:pPr>
        <w:pStyle w:val="a0"/>
        <w:rPr>
          <w:rFonts w:hint="cs"/>
          <w:rtl/>
        </w:rPr>
      </w:pPr>
      <w:r>
        <w:rPr>
          <w:rFonts w:hint="cs"/>
          <w:rtl/>
        </w:rPr>
        <w:t>איננו יכולים להישאר אדישים</w:t>
      </w:r>
      <w:r>
        <w:rPr>
          <w:rFonts w:hint="cs"/>
          <w:rtl/>
        </w:rPr>
        <w:t xml:space="preserve"> נוכח המצב הכואב והמחמיר. במאמץ לצמצם את סבלן של הנשים ולהילחם בתופעה, הבאתי לפני המליאה וועדת החוקה, חוק ומשפט הצעת חוק שתחמיר את הסנקציות כלפי בעלים סרבנים. </w:t>
      </w:r>
    </w:p>
    <w:p w14:paraId="29607A22" w14:textId="77777777" w:rsidR="00000000" w:rsidRDefault="00B2572E">
      <w:pPr>
        <w:pStyle w:val="a0"/>
        <w:rPr>
          <w:rFonts w:hint="cs"/>
          <w:rtl/>
        </w:rPr>
      </w:pPr>
    </w:p>
    <w:p w14:paraId="753A39EC" w14:textId="77777777" w:rsidR="00000000" w:rsidRDefault="00B2572E">
      <w:pPr>
        <w:pStyle w:val="a0"/>
        <w:rPr>
          <w:rFonts w:hint="cs"/>
          <w:rtl/>
        </w:rPr>
      </w:pPr>
      <w:r>
        <w:rPr>
          <w:rFonts w:hint="cs"/>
          <w:rtl/>
        </w:rPr>
        <w:t xml:space="preserve">מוצע כאן להאריך את משך הזמן שבו מותר לשלוח סרבן היושב בכלא לעונש בידוד, ל-14 יום, במקום לחמישה </w:t>
      </w:r>
      <w:r>
        <w:rPr>
          <w:rFonts w:hint="cs"/>
          <w:rtl/>
        </w:rPr>
        <w:t xml:space="preserve">ימים הקבועים כיום בחוק בתי-הדין הרבניים. אין זה תיקון קוסמטי בלבד - יש כאן אפקט הרתעתי חשוב. שבועיים אינם חמישה ימים. </w:t>
      </w:r>
    </w:p>
    <w:p w14:paraId="55CD0F30" w14:textId="77777777" w:rsidR="00000000" w:rsidRDefault="00B2572E">
      <w:pPr>
        <w:pStyle w:val="a0"/>
        <w:rPr>
          <w:rFonts w:hint="cs"/>
          <w:rtl/>
        </w:rPr>
      </w:pPr>
    </w:p>
    <w:p w14:paraId="36CC9967" w14:textId="77777777" w:rsidR="00000000" w:rsidRDefault="00B2572E">
      <w:pPr>
        <w:pStyle w:val="a0"/>
        <w:rPr>
          <w:rFonts w:hint="cs"/>
          <w:rtl/>
        </w:rPr>
      </w:pPr>
      <w:r>
        <w:rPr>
          <w:rFonts w:hint="cs"/>
          <w:rtl/>
        </w:rPr>
        <w:t>הנהלת בתי-הדין, העוקבת מקרוב אחר המתרחש, לא רק תומכת בהצעה, אלא היא היתה שותפה מרכזית בהגשתה, ולדעת הגורמים הרלוונטיים יש בכך כדי להרתיע</w:t>
      </w:r>
      <w:r>
        <w:rPr>
          <w:rFonts w:hint="cs"/>
          <w:rtl/>
        </w:rPr>
        <w:t xml:space="preserve">. </w:t>
      </w:r>
    </w:p>
    <w:p w14:paraId="6225CCA6" w14:textId="77777777" w:rsidR="00000000" w:rsidRDefault="00B2572E">
      <w:pPr>
        <w:pStyle w:val="a0"/>
        <w:rPr>
          <w:rFonts w:hint="cs"/>
          <w:rtl/>
        </w:rPr>
      </w:pPr>
    </w:p>
    <w:p w14:paraId="5F28DA0A" w14:textId="77777777" w:rsidR="00000000" w:rsidRDefault="00B2572E">
      <w:pPr>
        <w:pStyle w:val="a0"/>
        <w:rPr>
          <w:rFonts w:hint="cs"/>
          <w:rtl/>
        </w:rPr>
      </w:pPr>
      <w:r>
        <w:rPr>
          <w:rFonts w:hint="cs"/>
          <w:rtl/>
        </w:rPr>
        <w:t xml:space="preserve">אני בטוחה כי כל מי שאוזניו קשובות לסבלן של הנשים יתמוך בהצעת חוק זו. תודה. </w:t>
      </w:r>
    </w:p>
    <w:p w14:paraId="3D419464" w14:textId="77777777" w:rsidR="00000000" w:rsidRDefault="00B2572E">
      <w:pPr>
        <w:pStyle w:val="a0"/>
        <w:rPr>
          <w:rFonts w:hint="cs"/>
          <w:rtl/>
        </w:rPr>
      </w:pPr>
    </w:p>
    <w:p w14:paraId="17E6833E" w14:textId="77777777" w:rsidR="00000000" w:rsidRDefault="00B2572E">
      <w:pPr>
        <w:pStyle w:val="af1"/>
        <w:rPr>
          <w:rtl/>
        </w:rPr>
      </w:pPr>
      <w:r>
        <w:rPr>
          <w:rtl/>
        </w:rPr>
        <w:t>היו"ר מוחמד ברכה:</w:t>
      </w:r>
    </w:p>
    <w:p w14:paraId="01459CDF" w14:textId="77777777" w:rsidR="00000000" w:rsidRDefault="00B2572E">
      <w:pPr>
        <w:pStyle w:val="a0"/>
        <w:rPr>
          <w:rtl/>
        </w:rPr>
      </w:pPr>
    </w:p>
    <w:p w14:paraId="669FC517" w14:textId="77777777" w:rsidR="00000000" w:rsidRDefault="00B2572E">
      <w:pPr>
        <w:pStyle w:val="a0"/>
        <w:rPr>
          <w:rFonts w:hint="cs"/>
          <w:rtl/>
        </w:rPr>
      </w:pPr>
      <w:r>
        <w:rPr>
          <w:rFonts w:hint="cs"/>
          <w:rtl/>
        </w:rPr>
        <w:t>תודה, חברת הכנסת פינקלשטיין. אנחנו עוברים לדיון על הצעת החוק. חבר הכנסת אייכלר - לא נמצא; חבר הכנסת אלדד - לא נמצא; חברי הכנסת אפללו, ארדן, גבריאלי, חזן, יא</w:t>
      </w:r>
      <w:r>
        <w:rPr>
          <w:rFonts w:hint="cs"/>
          <w:rtl/>
        </w:rPr>
        <w:t xml:space="preserve">סינוב - אתה רוצה לדבר, אדוני? מבטל. חברי הכנסת אילנה כהן, אליעזר כהן, אתי לבני, סולודקין, סער. חבר הכנסת איוב קרא, בבקשה. </w:t>
      </w:r>
    </w:p>
    <w:p w14:paraId="1A58F866" w14:textId="77777777" w:rsidR="00000000" w:rsidRDefault="00B2572E">
      <w:pPr>
        <w:pStyle w:val="a0"/>
        <w:rPr>
          <w:rFonts w:hint="cs"/>
          <w:rtl/>
        </w:rPr>
      </w:pPr>
    </w:p>
    <w:p w14:paraId="623E155A" w14:textId="77777777" w:rsidR="00000000" w:rsidRDefault="00B2572E">
      <w:pPr>
        <w:pStyle w:val="a"/>
        <w:rPr>
          <w:rtl/>
        </w:rPr>
      </w:pPr>
      <w:bookmarkStart w:id="464" w:name="FS000000475T17_02_2004_22_00_42"/>
      <w:bookmarkStart w:id="465" w:name="_Toc67316717"/>
      <w:bookmarkEnd w:id="464"/>
      <w:r>
        <w:rPr>
          <w:rFonts w:hint="eastAsia"/>
          <w:rtl/>
        </w:rPr>
        <w:t>איוב</w:t>
      </w:r>
      <w:r>
        <w:rPr>
          <w:rtl/>
        </w:rPr>
        <w:t xml:space="preserve"> קרא (הליכוד):</w:t>
      </w:r>
      <w:bookmarkEnd w:id="465"/>
    </w:p>
    <w:p w14:paraId="02C615A9" w14:textId="77777777" w:rsidR="00000000" w:rsidRDefault="00B2572E">
      <w:pPr>
        <w:pStyle w:val="a0"/>
        <w:rPr>
          <w:rFonts w:hint="cs"/>
          <w:rtl/>
        </w:rPr>
      </w:pPr>
    </w:p>
    <w:p w14:paraId="0439A075" w14:textId="77777777" w:rsidR="00000000" w:rsidRDefault="00B2572E">
      <w:pPr>
        <w:pStyle w:val="a0"/>
        <w:rPr>
          <w:rFonts w:hint="cs"/>
          <w:rtl/>
        </w:rPr>
      </w:pPr>
      <w:r>
        <w:rPr>
          <w:rFonts w:hint="cs"/>
          <w:rtl/>
        </w:rPr>
        <w:t xml:space="preserve">אדוני היושב-ראש, כנסת נכבדה, אני מחזק את ידיך בנושא החוק, ואתמוך בו בכל מאודי. אני חושב שהוא חוק הוגן. </w:t>
      </w:r>
    </w:p>
    <w:p w14:paraId="31CD547E" w14:textId="77777777" w:rsidR="00000000" w:rsidRDefault="00B2572E">
      <w:pPr>
        <w:pStyle w:val="a0"/>
        <w:rPr>
          <w:rFonts w:hint="cs"/>
          <w:rtl/>
        </w:rPr>
      </w:pPr>
    </w:p>
    <w:p w14:paraId="2D2F21C8" w14:textId="77777777" w:rsidR="00000000" w:rsidRDefault="00B2572E">
      <w:pPr>
        <w:pStyle w:val="a0"/>
        <w:rPr>
          <w:rFonts w:hint="cs"/>
          <w:rtl/>
        </w:rPr>
      </w:pPr>
      <w:r>
        <w:rPr>
          <w:rFonts w:hint="cs"/>
          <w:rtl/>
        </w:rPr>
        <w:t>אני מנצ</w:t>
      </w:r>
      <w:r>
        <w:rPr>
          <w:rFonts w:hint="cs"/>
          <w:rtl/>
        </w:rPr>
        <w:t xml:space="preserve">ל את הבמה הזאת כדי לבשר בצער על מכת התאבדויות של חיילים; אינני יודע, בצה"ל, לפחות בכפרים שאני חי בתוכם, במגזר שלי, הדרוזי. </w:t>
      </w:r>
    </w:p>
    <w:p w14:paraId="042FD335" w14:textId="77777777" w:rsidR="00000000" w:rsidRDefault="00B2572E">
      <w:pPr>
        <w:pStyle w:val="a0"/>
        <w:rPr>
          <w:rFonts w:hint="cs"/>
          <w:rtl/>
        </w:rPr>
      </w:pPr>
    </w:p>
    <w:p w14:paraId="39C65668" w14:textId="77777777" w:rsidR="00000000" w:rsidRDefault="00B2572E">
      <w:pPr>
        <w:pStyle w:val="a0"/>
        <w:rPr>
          <w:rFonts w:hint="cs"/>
          <w:rtl/>
        </w:rPr>
      </w:pPr>
      <w:r>
        <w:rPr>
          <w:rFonts w:hint="cs"/>
          <w:rtl/>
        </w:rPr>
        <w:t xml:space="preserve">אני רוצה לומר שאני מקדיש את המשפטים האלו כדי שאולי ייפלו על אוזניים קשובות. </w:t>
      </w:r>
    </w:p>
    <w:p w14:paraId="08EDB42E" w14:textId="77777777" w:rsidR="00000000" w:rsidRDefault="00B2572E">
      <w:pPr>
        <w:pStyle w:val="a0"/>
        <w:rPr>
          <w:rFonts w:hint="cs"/>
          <w:rtl/>
        </w:rPr>
      </w:pPr>
    </w:p>
    <w:p w14:paraId="22260328" w14:textId="77777777" w:rsidR="00000000" w:rsidRDefault="00B2572E">
      <w:pPr>
        <w:pStyle w:val="a0"/>
        <w:rPr>
          <w:rFonts w:hint="cs"/>
          <w:rtl/>
        </w:rPr>
      </w:pPr>
      <w:r>
        <w:rPr>
          <w:rFonts w:hint="cs"/>
          <w:rtl/>
        </w:rPr>
        <w:t>במוצאי-שבת, ביישובי, התבשרנו על התאבדות של חייל, וחשב</w:t>
      </w:r>
      <w:r>
        <w:rPr>
          <w:rFonts w:hint="cs"/>
          <w:rtl/>
        </w:rPr>
        <w:t>נו שזה במקרה. לאחר מכן, עוד יום, והתאבדות נוספת. עבר עוד יום, ואבא של צעיר שהלך לעולמו, גם הוא לא בין החיים. שבוע מאוד קשה, מאוד רע, וזו שרשרת של דברים בעת האחרונה בקרב רבים מבנינו, מבני העדה הדרוזית, לצערי. אינני יודע מה הסיבות לכך.  פניתי לשר הביטחון. חש</w:t>
      </w:r>
      <w:r>
        <w:rPr>
          <w:rFonts w:hint="cs"/>
          <w:rtl/>
        </w:rPr>
        <w:t xml:space="preserve">בתי שיהיה נכון להעלות את הנושא הזה לדיון. האם זה בגלל המצב הכלכלי הקשה שבו נמצאות המשפחות? האם זה בגלל אווירה או מלחץ כלשהו? אין לי תשובות. אני פניתי ואני מקווה שייערך דיון מקיף בעניין הזה. </w:t>
      </w:r>
    </w:p>
    <w:p w14:paraId="2753E315" w14:textId="77777777" w:rsidR="00000000" w:rsidRDefault="00B2572E">
      <w:pPr>
        <w:pStyle w:val="a0"/>
        <w:rPr>
          <w:rFonts w:hint="cs"/>
          <w:rtl/>
        </w:rPr>
      </w:pPr>
    </w:p>
    <w:p w14:paraId="583B7664" w14:textId="77777777" w:rsidR="00000000" w:rsidRDefault="00B2572E">
      <w:pPr>
        <w:pStyle w:val="a0"/>
        <w:rPr>
          <w:rFonts w:hint="cs"/>
          <w:rtl/>
        </w:rPr>
      </w:pPr>
      <w:r>
        <w:rPr>
          <w:rFonts w:hint="cs"/>
          <w:rtl/>
        </w:rPr>
        <w:t>אחוז המתאבדים שנופל בחלקי לשמוע עליו, לצערי הרב, בתקופה האחרונה,</w:t>
      </w:r>
      <w:r>
        <w:rPr>
          <w:rFonts w:hint="cs"/>
          <w:rtl/>
        </w:rPr>
        <w:t xml:space="preserve"> הולך וגדל. והדבר הזה צריך להדיר שינה מעיני כל מי שעוסק במלאכה בראייה ביטחונית. </w:t>
      </w:r>
    </w:p>
    <w:p w14:paraId="7C39CB64" w14:textId="77777777" w:rsidR="00000000" w:rsidRDefault="00B2572E">
      <w:pPr>
        <w:pStyle w:val="a0"/>
        <w:rPr>
          <w:rFonts w:hint="cs"/>
          <w:rtl/>
        </w:rPr>
      </w:pPr>
    </w:p>
    <w:p w14:paraId="503CBF34" w14:textId="77777777" w:rsidR="00000000" w:rsidRDefault="00B2572E">
      <w:pPr>
        <w:pStyle w:val="a0"/>
        <w:rPr>
          <w:rFonts w:hint="cs"/>
          <w:rtl/>
        </w:rPr>
      </w:pPr>
      <w:r>
        <w:rPr>
          <w:rFonts w:hint="cs"/>
          <w:rtl/>
        </w:rPr>
        <w:t>לא רק זה. התקשרו אלי נכי צה"ל השבוע, משפרעם, מירכא. אחד מהם, נכה 100% פלוס, פאיז אבו-ראעד, שמועמד לארגון נכי צה"ל, באחת האספות - מזכיר הארגון בחיפה, לצערי הרב, האיש שהוא עיוו</w:t>
      </w:r>
      <w:r>
        <w:rPr>
          <w:rFonts w:hint="cs"/>
          <w:rtl/>
        </w:rPr>
        <w:t xml:space="preserve">ר, נכה במאת האחוזים - גינו אותו בצורה בלתי דמוקרטית, לא ליברלית, כאשר התעמתו שם בוויכוח פוליטי לגיטימי על ניהול הארגון. </w:t>
      </w:r>
    </w:p>
    <w:p w14:paraId="457FFBBE" w14:textId="77777777" w:rsidR="00000000" w:rsidRDefault="00B2572E">
      <w:pPr>
        <w:pStyle w:val="a0"/>
        <w:rPr>
          <w:rFonts w:hint="cs"/>
          <w:rtl/>
        </w:rPr>
      </w:pPr>
    </w:p>
    <w:p w14:paraId="59E9774C" w14:textId="77777777" w:rsidR="00000000" w:rsidRDefault="00B2572E">
      <w:pPr>
        <w:pStyle w:val="a0"/>
        <w:rPr>
          <w:rFonts w:hint="cs"/>
          <w:rtl/>
        </w:rPr>
      </w:pPr>
      <w:r>
        <w:rPr>
          <w:rFonts w:hint="cs"/>
          <w:rtl/>
        </w:rPr>
        <w:t>לכן, על הבמה הזאת, הייתי רוצה ששר הביטחון יתערב בשתי הסוגיות הללו שהן בנפשנו. אלה אנשים שצריך לשמור עליהם מכל משמר, לגבות אותם ולתת לה</w:t>
      </w:r>
      <w:r>
        <w:rPr>
          <w:rFonts w:hint="cs"/>
          <w:rtl/>
        </w:rPr>
        <w:t xml:space="preserve">ם את הכבוד הראוי. כדאי מאוד ששתי הסוגיות הללו, שתי הבשורות הרעות הללו תיבדקנה לגופו של עניין מהבסיס של האמת ועד בסיס האמת. תודה. </w:t>
      </w:r>
    </w:p>
    <w:p w14:paraId="6C927F31" w14:textId="77777777" w:rsidR="00000000" w:rsidRDefault="00B2572E">
      <w:pPr>
        <w:pStyle w:val="a0"/>
        <w:rPr>
          <w:rFonts w:hint="cs"/>
          <w:rtl/>
        </w:rPr>
      </w:pPr>
    </w:p>
    <w:p w14:paraId="4B2659CF" w14:textId="77777777" w:rsidR="00000000" w:rsidRDefault="00B2572E">
      <w:pPr>
        <w:pStyle w:val="af1"/>
        <w:rPr>
          <w:rtl/>
        </w:rPr>
      </w:pPr>
      <w:r>
        <w:rPr>
          <w:rFonts w:hint="eastAsia"/>
          <w:rtl/>
        </w:rPr>
        <w:t>היו</w:t>
      </w:r>
      <w:r>
        <w:rPr>
          <w:rtl/>
        </w:rPr>
        <w:t>"ר מוחמד ברכה:</w:t>
      </w:r>
    </w:p>
    <w:p w14:paraId="19504054" w14:textId="77777777" w:rsidR="00000000" w:rsidRDefault="00B2572E">
      <w:pPr>
        <w:pStyle w:val="a0"/>
        <w:rPr>
          <w:rFonts w:hint="cs"/>
          <w:rtl/>
        </w:rPr>
      </w:pPr>
    </w:p>
    <w:p w14:paraId="36C0A019" w14:textId="77777777" w:rsidR="00000000" w:rsidRDefault="00B2572E">
      <w:pPr>
        <w:pStyle w:val="a0"/>
        <w:rPr>
          <w:rFonts w:hint="cs"/>
          <w:rtl/>
        </w:rPr>
      </w:pPr>
      <w:r>
        <w:rPr>
          <w:rFonts w:hint="cs"/>
          <w:rtl/>
        </w:rPr>
        <w:t>תודה. חבר הכנסת רביץ - לא נמצא; חבר הכנסת זחאלקה - לא נמצא; חבר הכנסת טיבי - לא נמצא. חבר הכנסת פינס-פז, ב</w:t>
      </w:r>
      <w:r>
        <w:rPr>
          <w:rFonts w:hint="cs"/>
          <w:rtl/>
        </w:rPr>
        <w:t xml:space="preserve">בקשה. </w:t>
      </w:r>
    </w:p>
    <w:p w14:paraId="16CAA0CC" w14:textId="77777777" w:rsidR="00000000" w:rsidRDefault="00B2572E">
      <w:pPr>
        <w:pStyle w:val="a0"/>
        <w:rPr>
          <w:rFonts w:hint="cs"/>
          <w:rtl/>
        </w:rPr>
      </w:pPr>
    </w:p>
    <w:p w14:paraId="7687710C" w14:textId="77777777" w:rsidR="00000000" w:rsidRDefault="00B2572E">
      <w:pPr>
        <w:pStyle w:val="a"/>
        <w:rPr>
          <w:rtl/>
        </w:rPr>
      </w:pPr>
      <w:bookmarkStart w:id="466" w:name="FS000000455T17_02_2004_22_08_07"/>
      <w:bookmarkStart w:id="467" w:name="_Toc67316718"/>
      <w:bookmarkEnd w:id="466"/>
      <w:r>
        <w:rPr>
          <w:rFonts w:hint="eastAsia"/>
          <w:rtl/>
        </w:rPr>
        <w:t>אופיר</w:t>
      </w:r>
      <w:r>
        <w:rPr>
          <w:rtl/>
        </w:rPr>
        <w:t xml:space="preserve"> פינס-פז (העבודה-מימד):</w:t>
      </w:r>
      <w:bookmarkEnd w:id="467"/>
    </w:p>
    <w:p w14:paraId="4508C961" w14:textId="77777777" w:rsidR="00000000" w:rsidRDefault="00B2572E">
      <w:pPr>
        <w:pStyle w:val="a0"/>
        <w:rPr>
          <w:rFonts w:hint="cs"/>
          <w:rtl/>
        </w:rPr>
      </w:pPr>
    </w:p>
    <w:p w14:paraId="7D2256FE" w14:textId="77777777" w:rsidR="00000000" w:rsidRDefault="00B2572E">
      <w:pPr>
        <w:pStyle w:val="a0"/>
        <w:rPr>
          <w:rFonts w:hint="cs"/>
          <w:rtl/>
        </w:rPr>
      </w:pPr>
      <w:r>
        <w:rPr>
          <w:rFonts w:hint="cs"/>
          <w:rtl/>
        </w:rPr>
        <w:t xml:space="preserve">תודה. </w:t>
      </w:r>
    </w:p>
    <w:p w14:paraId="2970366D" w14:textId="77777777" w:rsidR="00000000" w:rsidRDefault="00B2572E">
      <w:pPr>
        <w:pStyle w:val="a0"/>
        <w:rPr>
          <w:rFonts w:hint="cs"/>
          <w:rtl/>
        </w:rPr>
      </w:pPr>
    </w:p>
    <w:p w14:paraId="50E4B9A8" w14:textId="77777777" w:rsidR="00000000" w:rsidRDefault="00B2572E">
      <w:pPr>
        <w:pStyle w:val="a0"/>
        <w:rPr>
          <w:rFonts w:hint="cs"/>
          <w:rtl/>
        </w:rPr>
      </w:pPr>
      <w:r>
        <w:rPr>
          <w:rFonts w:hint="cs"/>
          <w:rtl/>
        </w:rPr>
        <w:t>אדוני היושב-ראש, אדוני השר, חברי חברי הכנסת, אין ספק שמדובר בהצעת חוק לא שגרתית. סך הכול, ההצעה הזאת מציעה להכניס אדם לצינוק ל-14 יום. ואגב, חברת הכנסת פינקלשטיין, אם את רוצה להתעניין בנושא הצינוק, את יכולה לשא</w:t>
      </w:r>
      <w:r>
        <w:rPr>
          <w:rFonts w:hint="cs"/>
          <w:rtl/>
        </w:rPr>
        <w:t xml:space="preserve">ול את השר שרנסקי. </w:t>
      </w:r>
    </w:p>
    <w:p w14:paraId="71B33580" w14:textId="77777777" w:rsidR="00000000" w:rsidRDefault="00B2572E">
      <w:pPr>
        <w:pStyle w:val="a0"/>
        <w:rPr>
          <w:rFonts w:hint="cs"/>
          <w:rtl/>
        </w:rPr>
      </w:pPr>
    </w:p>
    <w:p w14:paraId="031856AE" w14:textId="77777777" w:rsidR="00000000" w:rsidRDefault="00B2572E">
      <w:pPr>
        <w:pStyle w:val="af0"/>
        <w:rPr>
          <w:rtl/>
        </w:rPr>
      </w:pPr>
      <w:r>
        <w:rPr>
          <w:rFonts w:hint="eastAsia"/>
          <w:rtl/>
        </w:rPr>
        <w:t>השר</w:t>
      </w:r>
      <w:r>
        <w:rPr>
          <w:rtl/>
        </w:rPr>
        <w:t xml:space="preserve"> נתן שרנסקי:</w:t>
      </w:r>
    </w:p>
    <w:p w14:paraId="57C20955" w14:textId="77777777" w:rsidR="00000000" w:rsidRDefault="00B2572E">
      <w:pPr>
        <w:pStyle w:val="a0"/>
        <w:rPr>
          <w:rFonts w:hint="cs"/>
          <w:rtl/>
        </w:rPr>
      </w:pPr>
    </w:p>
    <w:p w14:paraId="49ECDD98" w14:textId="77777777" w:rsidR="00000000" w:rsidRDefault="00B2572E">
      <w:pPr>
        <w:pStyle w:val="a0"/>
        <w:rPr>
          <w:rFonts w:hint="cs"/>
          <w:rtl/>
        </w:rPr>
      </w:pPr>
      <w:r>
        <w:rPr>
          <w:rFonts w:hint="cs"/>
          <w:rtl/>
        </w:rPr>
        <w:t xml:space="preserve">14 יום זה מאוד קל. </w:t>
      </w:r>
    </w:p>
    <w:p w14:paraId="1EFDE74A" w14:textId="77777777" w:rsidR="00000000" w:rsidRDefault="00B2572E">
      <w:pPr>
        <w:pStyle w:val="a0"/>
        <w:rPr>
          <w:rFonts w:hint="cs"/>
          <w:rtl/>
        </w:rPr>
      </w:pPr>
    </w:p>
    <w:p w14:paraId="0D9EB7E9" w14:textId="77777777" w:rsidR="00000000" w:rsidRDefault="00B2572E">
      <w:pPr>
        <w:pStyle w:val="-"/>
        <w:rPr>
          <w:rtl/>
        </w:rPr>
      </w:pPr>
      <w:bookmarkStart w:id="468" w:name="FS000000455T17_02_2004_22_09_39C"/>
      <w:bookmarkEnd w:id="468"/>
      <w:r>
        <w:rPr>
          <w:rFonts w:hint="eastAsia"/>
          <w:rtl/>
        </w:rPr>
        <w:t>אופיר</w:t>
      </w:r>
      <w:r>
        <w:rPr>
          <w:rtl/>
        </w:rPr>
        <w:t xml:space="preserve"> פינס-פז (העבודה-מימד):</w:t>
      </w:r>
    </w:p>
    <w:p w14:paraId="1D0217B3" w14:textId="77777777" w:rsidR="00000000" w:rsidRDefault="00B2572E">
      <w:pPr>
        <w:pStyle w:val="a0"/>
        <w:rPr>
          <w:rFonts w:hint="cs"/>
          <w:rtl/>
        </w:rPr>
      </w:pPr>
    </w:p>
    <w:p w14:paraId="7453EE63" w14:textId="77777777" w:rsidR="00000000" w:rsidRDefault="00B2572E">
      <w:pPr>
        <w:pStyle w:val="a0"/>
        <w:rPr>
          <w:rFonts w:hint="cs"/>
          <w:rtl/>
        </w:rPr>
      </w:pPr>
      <w:r>
        <w:rPr>
          <w:rFonts w:hint="cs"/>
          <w:rtl/>
        </w:rPr>
        <w:t xml:space="preserve">אז השר שרנסקי אומר ש-14 יום זה "נישט געפערלעך". לא נורא. אבל זה לא קל לי, אני אומר, כחבר כנסת, לתמוך בהצעת חוק שאומרת שאנחנו נכניס בן-אדם לצינוק.  </w:t>
      </w:r>
    </w:p>
    <w:p w14:paraId="52ED4D4A" w14:textId="77777777" w:rsidR="00000000" w:rsidRDefault="00B2572E">
      <w:pPr>
        <w:pStyle w:val="a0"/>
        <w:rPr>
          <w:rFonts w:hint="cs"/>
          <w:rtl/>
        </w:rPr>
      </w:pPr>
    </w:p>
    <w:p w14:paraId="74BAFD80" w14:textId="77777777" w:rsidR="00000000" w:rsidRDefault="00B2572E">
      <w:pPr>
        <w:pStyle w:val="a0"/>
        <w:rPr>
          <w:rFonts w:hint="cs"/>
          <w:rtl/>
        </w:rPr>
      </w:pPr>
      <w:r>
        <w:rPr>
          <w:rFonts w:hint="cs"/>
          <w:rtl/>
        </w:rPr>
        <w:t>מצד שני, ויש צד שני</w:t>
      </w:r>
      <w:r>
        <w:rPr>
          <w:rFonts w:hint="cs"/>
          <w:rtl/>
        </w:rPr>
        <w:t xml:space="preserve"> </w:t>
      </w:r>
      <w:r>
        <w:rPr>
          <w:rtl/>
        </w:rPr>
        <w:t>–</w:t>
      </w:r>
      <w:r>
        <w:rPr>
          <w:rFonts w:hint="cs"/>
          <w:rtl/>
        </w:rPr>
        <w:t xml:space="preserve"> האשה. בסך הכול, מה הרציונל של הצעת החוק הזאת? מי ששולל את חירותה של האשה ובכוח לא מאפשר לה לחיות את חייה, אז גם צריך לשלול את חירותו. עונש מאסר רגיל, לצערי, בחלק גדול מהמקרים, לא מוכיח את עצמו כאפקטיבי. אנשים מוכנים להיות נמקים בבתי-סוהר - פשוט לא להאמי</w:t>
      </w:r>
      <w:r>
        <w:rPr>
          <w:rFonts w:hint="cs"/>
          <w:rtl/>
        </w:rPr>
        <w:t xml:space="preserve">ן - ולא לתת גט. אז אם המומחים אומרים שראוי 14 יום - אגב, הם מציעים לתקופות של שבעה ימים ושבעה ימים, לא ברציפות. אז אני חושב שאני אתמוך בהצעת החוק הזאת, עם כל הקשיים שיש בה. </w:t>
      </w:r>
    </w:p>
    <w:p w14:paraId="449C0DBD" w14:textId="77777777" w:rsidR="00000000" w:rsidRDefault="00B2572E">
      <w:pPr>
        <w:pStyle w:val="a0"/>
        <w:rPr>
          <w:rFonts w:hint="cs"/>
          <w:rtl/>
        </w:rPr>
      </w:pPr>
    </w:p>
    <w:p w14:paraId="31C7D76A" w14:textId="77777777" w:rsidR="00000000" w:rsidRDefault="00B2572E">
      <w:pPr>
        <w:pStyle w:val="a0"/>
        <w:rPr>
          <w:rFonts w:hint="cs"/>
          <w:rtl/>
        </w:rPr>
      </w:pPr>
      <w:r>
        <w:rPr>
          <w:rFonts w:hint="cs"/>
          <w:rtl/>
        </w:rPr>
        <w:t>יש כאן עוד הצעה שצריך לשקול אותה: האם אנחנו רוצים יותר מ-14 יום, לעשות כמה תקופות</w:t>
      </w:r>
      <w:r>
        <w:rPr>
          <w:rFonts w:hint="cs"/>
          <w:rtl/>
        </w:rPr>
        <w:t xml:space="preserve">. ראיתי את זה בדברי ההסבר, וראוי גם על זה לתת את הדעת. </w:t>
      </w:r>
    </w:p>
    <w:p w14:paraId="5A9FC97C" w14:textId="77777777" w:rsidR="00000000" w:rsidRDefault="00B2572E">
      <w:pPr>
        <w:pStyle w:val="a0"/>
        <w:rPr>
          <w:rFonts w:hint="cs"/>
          <w:rtl/>
        </w:rPr>
      </w:pPr>
    </w:p>
    <w:p w14:paraId="3F017AEE" w14:textId="77777777" w:rsidR="00000000" w:rsidRDefault="00B2572E">
      <w:pPr>
        <w:pStyle w:val="a0"/>
        <w:rPr>
          <w:rFonts w:hint="cs"/>
          <w:rtl/>
        </w:rPr>
      </w:pPr>
      <w:r>
        <w:rPr>
          <w:rFonts w:hint="cs"/>
          <w:rtl/>
        </w:rPr>
        <w:t>אבל דבר אחד צריך לדעת: בואו לא נשלה את עצמנו. כל מה שכתוב כאן זה לגבי מי שיש לו פסק-דין ביד. וחברת הכנסת פינקלשטיין - מה עם אותן נשים שאין להן פסק-דין ביד, שבתי-הדין הרבניים מוציאים להן את הנשמה, שלא</w:t>
      </w:r>
      <w:r>
        <w:rPr>
          <w:rFonts w:hint="cs"/>
          <w:rtl/>
        </w:rPr>
        <w:t xml:space="preserve"> נותנים להן סעד? את מוכרחה לטפל גם בעניין הזה. אם התחלת במצווה, אז אומרים לך גמור, לא? ככה זה כתוב, פחות או יותר. </w:t>
      </w:r>
    </w:p>
    <w:p w14:paraId="36D5D0FB" w14:textId="77777777" w:rsidR="00000000" w:rsidRDefault="00B2572E">
      <w:pPr>
        <w:pStyle w:val="a0"/>
        <w:rPr>
          <w:rFonts w:hint="cs"/>
          <w:rtl/>
        </w:rPr>
      </w:pPr>
    </w:p>
    <w:p w14:paraId="43BF02D4" w14:textId="77777777" w:rsidR="00000000" w:rsidRDefault="00B2572E">
      <w:pPr>
        <w:pStyle w:val="a0"/>
        <w:rPr>
          <w:rFonts w:hint="cs"/>
          <w:rtl/>
        </w:rPr>
      </w:pPr>
      <w:r>
        <w:rPr>
          <w:rFonts w:hint="cs"/>
          <w:rtl/>
        </w:rPr>
        <w:t>אז אני מציע לך, באמת - לקראת הקריאה השנייה והשלישית, לנסות לתת גם מזור לאותן נשים ששמענו אותן בוועדה, בוכות על מר גורלן, שכבר שנים מגיעות לב</w:t>
      </w:r>
      <w:r>
        <w:rPr>
          <w:rFonts w:hint="cs"/>
          <w:rtl/>
        </w:rPr>
        <w:t xml:space="preserve">ית-הדין הרבני ואין פסק-דין. יש דיון ועוד דיון ועוד דיון - אבל הן לא מקבלות גט, והחיים שלהן נהרסים. ואלה עיקר הנשים. עיקר הנשים הן אלה שאין להן פסק-דין, הרבה יותר מאלה שיש להן פסק-דין שצריך לבצע. </w:t>
      </w:r>
    </w:p>
    <w:p w14:paraId="11DC4A19" w14:textId="77777777" w:rsidR="00000000" w:rsidRDefault="00B2572E">
      <w:pPr>
        <w:pStyle w:val="a0"/>
        <w:rPr>
          <w:rFonts w:hint="cs"/>
          <w:rtl/>
        </w:rPr>
      </w:pPr>
    </w:p>
    <w:p w14:paraId="4B1354B5" w14:textId="77777777" w:rsidR="00000000" w:rsidRDefault="00B2572E">
      <w:pPr>
        <w:pStyle w:val="a0"/>
        <w:rPr>
          <w:rFonts w:hint="cs"/>
          <w:rtl/>
        </w:rPr>
      </w:pPr>
      <w:r>
        <w:rPr>
          <w:rFonts w:hint="cs"/>
          <w:rtl/>
        </w:rPr>
        <w:t>לכן אנחנו, רק שנדע את העובדות - גם אם החוק הזה יעבור, עדיין</w:t>
      </w:r>
      <w:r>
        <w:rPr>
          <w:rFonts w:hint="cs"/>
          <w:rtl/>
        </w:rPr>
        <w:t xml:space="preserve"> הוא לא ייתן מענה להרבה מאוד נשים שראוי שהבית הזה ייתן להן מענה, ואני מקווה שכאשר החוק הזה יגיע לקריאה שנייה ושלישית, אנחנו נעמוד במשימה זו וניתן מענה כוללני, הוליסטי, לבעיה כולה. </w:t>
      </w:r>
    </w:p>
    <w:p w14:paraId="3FA5835D" w14:textId="77777777" w:rsidR="00000000" w:rsidRDefault="00B2572E">
      <w:pPr>
        <w:pStyle w:val="a0"/>
        <w:rPr>
          <w:rFonts w:hint="cs"/>
          <w:rtl/>
        </w:rPr>
      </w:pPr>
    </w:p>
    <w:p w14:paraId="4BAD57EF" w14:textId="77777777" w:rsidR="00000000" w:rsidRDefault="00B2572E">
      <w:pPr>
        <w:pStyle w:val="af1"/>
        <w:rPr>
          <w:rtl/>
        </w:rPr>
      </w:pPr>
      <w:r>
        <w:rPr>
          <w:rtl/>
        </w:rPr>
        <w:t>היו"ר מוחמד ברכה:</w:t>
      </w:r>
    </w:p>
    <w:p w14:paraId="54133ACC" w14:textId="77777777" w:rsidR="00000000" w:rsidRDefault="00B2572E">
      <w:pPr>
        <w:pStyle w:val="a0"/>
        <w:rPr>
          <w:rtl/>
        </w:rPr>
      </w:pPr>
    </w:p>
    <w:p w14:paraId="00C38F30" w14:textId="77777777" w:rsidR="00000000" w:rsidRDefault="00B2572E">
      <w:pPr>
        <w:pStyle w:val="a0"/>
        <w:rPr>
          <w:rFonts w:hint="cs"/>
          <w:rtl/>
        </w:rPr>
      </w:pPr>
      <w:r>
        <w:rPr>
          <w:rFonts w:hint="cs"/>
          <w:rtl/>
        </w:rPr>
        <w:t>תודה, חבר הכנסת פינס פז. חבר הכנסת שוחט - לא נמצא; חברי</w:t>
      </w:r>
      <w:r>
        <w:rPr>
          <w:rFonts w:hint="cs"/>
          <w:rtl/>
        </w:rPr>
        <w:t xml:space="preserve"> הכנסת דהאמשה ווילן - לא נמצאים. חברת הכנסת גילה גמליאל, בבקשה. </w:t>
      </w:r>
    </w:p>
    <w:p w14:paraId="6958C734" w14:textId="77777777" w:rsidR="00000000" w:rsidRDefault="00B2572E">
      <w:pPr>
        <w:pStyle w:val="a0"/>
        <w:ind w:firstLine="0"/>
        <w:rPr>
          <w:rFonts w:hint="cs"/>
          <w:rtl/>
        </w:rPr>
      </w:pPr>
    </w:p>
    <w:p w14:paraId="0DDEFA86" w14:textId="77777777" w:rsidR="00000000" w:rsidRDefault="00B2572E">
      <w:pPr>
        <w:pStyle w:val="a"/>
        <w:rPr>
          <w:rtl/>
        </w:rPr>
      </w:pPr>
      <w:bookmarkStart w:id="469" w:name="FS000001025T17_02_2004_22_18_22"/>
      <w:bookmarkStart w:id="470" w:name="_Toc67316719"/>
      <w:bookmarkEnd w:id="469"/>
      <w:r>
        <w:rPr>
          <w:rFonts w:hint="eastAsia"/>
          <w:rtl/>
        </w:rPr>
        <w:t>גילה</w:t>
      </w:r>
      <w:r>
        <w:rPr>
          <w:rtl/>
        </w:rPr>
        <w:t xml:space="preserve"> גמליאל (הליכוד):</w:t>
      </w:r>
      <w:bookmarkEnd w:id="470"/>
    </w:p>
    <w:p w14:paraId="3E3DA372" w14:textId="77777777" w:rsidR="00000000" w:rsidRDefault="00B2572E">
      <w:pPr>
        <w:pStyle w:val="a0"/>
        <w:rPr>
          <w:rFonts w:hint="cs"/>
          <w:rtl/>
        </w:rPr>
      </w:pPr>
    </w:p>
    <w:p w14:paraId="5DB4322A" w14:textId="77777777" w:rsidR="00000000" w:rsidRDefault="00B2572E">
      <w:pPr>
        <w:pStyle w:val="a0"/>
        <w:rPr>
          <w:rFonts w:hint="cs"/>
          <w:rtl/>
        </w:rPr>
      </w:pPr>
      <w:r>
        <w:rPr>
          <w:rFonts w:hint="cs"/>
          <w:rtl/>
        </w:rPr>
        <w:t xml:space="preserve">אדוני היושב-ראש, אני צריכה להודות לך גם על כך שקודם נתת לי לדבר לפנים משורת הדין. </w:t>
      </w:r>
    </w:p>
    <w:p w14:paraId="64F568B8" w14:textId="77777777" w:rsidR="00000000" w:rsidRDefault="00B2572E">
      <w:pPr>
        <w:pStyle w:val="a0"/>
        <w:rPr>
          <w:rFonts w:hint="cs"/>
          <w:rtl/>
        </w:rPr>
      </w:pPr>
    </w:p>
    <w:p w14:paraId="35BF5786" w14:textId="77777777" w:rsidR="00000000" w:rsidRDefault="00B2572E">
      <w:pPr>
        <w:pStyle w:val="a0"/>
        <w:rPr>
          <w:rFonts w:hint="cs"/>
          <w:rtl/>
        </w:rPr>
      </w:pPr>
      <w:r>
        <w:rPr>
          <w:rFonts w:hint="cs"/>
          <w:rtl/>
        </w:rPr>
        <w:t>אדוני היושב-ראש, כבוד השר, חברת הכנסת, חברי הכנסת, אני רוצה לברך את חברתי, חברת הכנ</w:t>
      </w:r>
      <w:r>
        <w:rPr>
          <w:rFonts w:hint="cs"/>
          <w:rtl/>
        </w:rPr>
        <w:t>סת גילה פינקלשטיין, על עצם העלאת החוק. הנושא כבר עלה אצלנו בישיבה בוועדה לקידום מעמד האשה בעקבות יוזמה של חברת הכנסת פינקלשטיין. שמענו סיפורי זוועות של נשים מסורבות גט שמונעים מהן את החופש האישי שלהן, שמונעים מהן את האפשרות לבנות את חייהן מחדש, שמונעים מהן</w:t>
      </w:r>
      <w:r>
        <w:rPr>
          <w:rFonts w:hint="cs"/>
          <w:rtl/>
        </w:rPr>
        <w:t xml:space="preserve"> ומהילדים שלהן לחיות במסלול הגיוני. </w:t>
      </w:r>
    </w:p>
    <w:p w14:paraId="088D931D" w14:textId="77777777" w:rsidR="00000000" w:rsidRDefault="00B2572E">
      <w:pPr>
        <w:pStyle w:val="a0"/>
        <w:rPr>
          <w:rFonts w:hint="cs"/>
          <w:rtl/>
        </w:rPr>
      </w:pPr>
    </w:p>
    <w:p w14:paraId="3A51746F" w14:textId="77777777" w:rsidR="00000000" w:rsidRDefault="00B2572E">
      <w:pPr>
        <w:pStyle w:val="a0"/>
        <w:rPr>
          <w:rFonts w:hint="cs"/>
          <w:rtl/>
        </w:rPr>
      </w:pPr>
      <w:r>
        <w:rPr>
          <w:rFonts w:hint="cs"/>
          <w:rtl/>
        </w:rPr>
        <w:t>ההצעה הזאת מדברת בצורה ברורה - לפי בקשה של אב בית-הדין הרבני - לתת יותר כלים לבית-הדין הרבני ולאפשר מצב שבו אותם סרבני גט, לאחר שיש פסק-דין של גירושין, כשכבר נקבע, ולמרות זאת הם מונעים מהנשים את מימוש פסק-הדין, יושמו ב</w:t>
      </w:r>
      <w:r>
        <w:rPr>
          <w:rFonts w:hint="cs"/>
          <w:rtl/>
        </w:rPr>
        <w:t>צינוק. היום החוק מאפשר מקסימום חמישה ימים, כאשר עוד ניתן לראות את סוף-השבוע - נגדיר את זה כך - הצעת החוק מדברת על 14 ימים מקסימום, עם מתן שבעה ימים בחלקים, עם הפסקה של שבוע, על מנת שיהיו לבית-הדין כלים נגד  סרבנים שלא מכבדים ולא מקבלים את הפסיקה של בית-הדי</w:t>
      </w:r>
      <w:r>
        <w:rPr>
          <w:rFonts w:hint="cs"/>
          <w:rtl/>
        </w:rPr>
        <w:t>ן הרבני.</w:t>
      </w:r>
    </w:p>
    <w:p w14:paraId="61ECA94E" w14:textId="77777777" w:rsidR="00000000" w:rsidRDefault="00B2572E">
      <w:pPr>
        <w:pStyle w:val="a0"/>
        <w:rPr>
          <w:rFonts w:hint="cs"/>
          <w:rtl/>
        </w:rPr>
      </w:pPr>
    </w:p>
    <w:p w14:paraId="4F27ED27" w14:textId="77777777" w:rsidR="00000000" w:rsidRDefault="00B2572E">
      <w:pPr>
        <w:pStyle w:val="a0"/>
        <w:rPr>
          <w:rFonts w:hint="cs"/>
          <w:rtl/>
        </w:rPr>
      </w:pPr>
      <w:r>
        <w:rPr>
          <w:rFonts w:hint="cs"/>
          <w:rtl/>
        </w:rPr>
        <w:t xml:space="preserve">אני רוצה לברך אותך, חברת הכנסת גילה פינקלשטיין. יישר כוח. אני מקווה שכולנו בבית הזה נמנע את המקרים שבהן נשים נפגעות בהיבט הזה. תודה רבה. </w:t>
      </w:r>
    </w:p>
    <w:p w14:paraId="49C1C683" w14:textId="77777777" w:rsidR="00000000" w:rsidRDefault="00B2572E">
      <w:pPr>
        <w:pStyle w:val="a0"/>
        <w:rPr>
          <w:rFonts w:hint="cs"/>
          <w:rtl/>
        </w:rPr>
      </w:pPr>
    </w:p>
    <w:p w14:paraId="29E96529" w14:textId="77777777" w:rsidR="00000000" w:rsidRDefault="00B2572E">
      <w:pPr>
        <w:pStyle w:val="af1"/>
        <w:rPr>
          <w:rtl/>
        </w:rPr>
      </w:pPr>
      <w:r>
        <w:rPr>
          <w:rtl/>
        </w:rPr>
        <w:t>היו"ר מוחמד ברכה:</w:t>
      </w:r>
    </w:p>
    <w:p w14:paraId="79DA9A00" w14:textId="77777777" w:rsidR="00000000" w:rsidRDefault="00B2572E">
      <w:pPr>
        <w:pStyle w:val="a0"/>
        <w:rPr>
          <w:rFonts w:hint="cs"/>
          <w:rtl/>
        </w:rPr>
      </w:pPr>
    </w:p>
    <w:p w14:paraId="5252F679" w14:textId="77777777" w:rsidR="00000000" w:rsidRDefault="00B2572E">
      <w:pPr>
        <w:pStyle w:val="a0"/>
        <w:rPr>
          <w:rFonts w:hint="cs"/>
          <w:rtl/>
        </w:rPr>
      </w:pPr>
      <w:r>
        <w:rPr>
          <w:rFonts w:hint="cs"/>
          <w:rtl/>
        </w:rPr>
        <w:t>תודה לחברת הכנסת גמליאל. רשות הדיבור לחבר הכנסת טלב אלסאנע - אינו נוכח; חבר הכנסת גפני -</w:t>
      </w:r>
      <w:r>
        <w:rPr>
          <w:rFonts w:hint="cs"/>
          <w:rtl/>
        </w:rPr>
        <w:t xml:space="preserve"> אינו נוכח. חבר הכנסת אורי אריאל, בבקשה. </w:t>
      </w:r>
    </w:p>
    <w:p w14:paraId="53C65F31" w14:textId="77777777" w:rsidR="00000000" w:rsidRDefault="00B2572E">
      <w:pPr>
        <w:pStyle w:val="a0"/>
        <w:rPr>
          <w:rFonts w:hint="cs"/>
          <w:rtl/>
        </w:rPr>
      </w:pPr>
    </w:p>
    <w:p w14:paraId="7C3EAF77" w14:textId="77777777" w:rsidR="00000000" w:rsidRDefault="00B2572E">
      <w:pPr>
        <w:pStyle w:val="af0"/>
        <w:rPr>
          <w:rtl/>
        </w:rPr>
      </w:pPr>
      <w:r>
        <w:rPr>
          <w:rFonts w:hint="eastAsia"/>
          <w:rtl/>
        </w:rPr>
        <w:t>אורי</w:t>
      </w:r>
      <w:r>
        <w:rPr>
          <w:rtl/>
        </w:rPr>
        <w:t xml:space="preserve"> יהודה אריאל (האיחוד הלאומי - ישראל ביתנו):</w:t>
      </w:r>
    </w:p>
    <w:p w14:paraId="0BDE722D" w14:textId="77777777" w:rsidR="00000000" w:rsidRDefault="00B2572E">
      <w:pPr>
        <w:pStyle w:val="a0"/>
        <w:rPr>
          <w:rFonts w:hint="cs"/>
          <w:rtl/>
        </w:rPr>
      </w:pPr>
    </w:p>
    <w:p w14:paraId="6FCEEB42" w14:textId="77777777" w:rsidR="00000000" w:rsidRDefault="00B2572E">
      <w:pPr>
        <w:pStyle w:val="a0"/>
        <w:rPr>
          <w:rFonts w:hint="cs"/>
          <w:rtl/>
        </w:rPr>
      </w:pPr>
      <w:r>
        <w:rPr>
          <w:rFonts w:hint="cs"/>
          <w:rtl/>
        </w:rPr>
        <w:t xml:space="preserve">אף שנסים זאב לא מוכן להתקזז אתי, אני מוותר. </w:t>
      </w:r>
    </w:p>
    <w:p w14:paraId="702424AE" w14:textId="77777777" w:rsidR="00000000" w:rsidRDefault="00B2572E">
      <w:pPr>
        <w:pStyle w:val="a0"/>
        <w:rPr>
          <w:rFonts w:hint="cs"/>
          <w:rtl/>
        </w:rPr>
      </w:pPr>
    </w:p>
    <w:p w14:paraId="35A02205" w14:textId="77777777" w:rsidR="00000000" w:rsidRDefault="00B2572E">
      <w:pPr>
        <w:pStyle w:val="af1"/>
        <w:rPr>
          <w:rtl/>
        </w:rPr>
      </w:pPr>
      <w:r>
        <w:rPr>
          <w:rtl/>
        </w:rPr>
        <w:t>היו"ר מוחמד ברכה:</w:t>
      </w:r>
    </w:p>
    <w:p w14:paraId="5B45E891" w14:textId="77777777" w:rsidR="00000000" w:rsidRDefault="00B2572E">
      <w:pPr>
        <w:pStyle w:val="a0"/>
        <w:rPr>
          <w:rtl/>
        </w:rPr>
      </w:pPr>
    </w:p>
    <w:p w14:paraId="23F7D8D8" w14:textId="77777777" w:rsidR="00000000" w:rsidRDefault="00B2572E">
      <w:pPr>
        <w:pStyle w:val="a0"/>
        <w:rPr>
          <w:rFonts w:hint="cs"/>
          <w:rtl/>
        </w:rPr>
      </w:pPr>
      <w:r>
        <w:rPr>
          <w:rFonts w:hint="cs"/>
          <w:rtl/>
        </w:rPr>
        <w:t>חבר הכנסת בשארה - אינו נוכח; חבר הכנסת פרוש - אינו נוכח; חברי הכנסת אורון, וקנין, מח'ול, רמון ווהבה</w:t>
      </w:r>
      <w:r>
        <w:rPr>
          <w:rFonts w:hint="cs"/>
          <w:rtl/>
        </w:rPr>
        <w:t xml:space="preserve"> - אינם נוכחים. נסים זאב, אחרון הדוברים, בבקשה.</w:t>
      </w:r>
    </w:p>
    <w:p w14:paraId="7646ABF5" w14:textId="77777777" w:rsidR="00000000" w:rsidRDefault="00B2572E">
      <w:pPr>
        <w:pStyle w:val="a0"/>
        <w:rPr>
          <w:rFonts w:hint="cs"/>
          <w:rtl/>
        </w:rPr>
      </w:pPr>
    </w:p>
    <w:p w14:paraId="103FDFE0" w14:textId="77777777" w:rsidR="00000000" w:rsidRDefault="00B2572E">
      <w:pPr>
        <w:pStyle w:val="a"/>
        <w:rPr>
          <w:rtl/>
        </w:rPr>
      </w:pPr>
      <w:bookmarkStart w:id="471" w:name="FS000000490T17_02_2004_21_51_21"/>
      <w:bookmarkStart w:id="472" w:name="_Toc67316720"/>
      <w:bookmarkEnd w:id="471"/>
      <w:r>
        <w:rPr>
          <w:rtl/>
        </w:rPr>
        <w:t>נסים זאב (ש"ס):</w:t>
      </w:r>
      <w:bookmarkEnd w:id="472"/>
    </w:p>
    <w:p w14:paraId="7D7C503D" w14:textId="77777777" w:rsidR="00000000" w:rsidRDefault="00B2572E">
      <w:pPr>
        <w:pStyle w:val="a0"/>
        <w:rPr>
          <w:rtl/>
        </w:rPr>
      </w:pPr>
    </w:p>
    <w:p w14:paraId="251F3962" w14:textId="77777777" w:rsidR="00000000" w:rsidRDefault="00B2572E">
      <w:pPr>
        <w:pStyle w:val="a0"/>
        <w:rPr>
          <w:rFonts w:hint="cs"/>
          <w:rtl/>
        </w:rPr>
      </w:pPr>
      <w:r>
        <w:rPr>
          <w:rFonts w:hint="cs"/>
          <w:rtl/>
        </w:rPr>
        <w:t xml:space="preserve">אדוני היושב-ראש, אם אחמד טיבי היה מבקש ממני להתקזז אולי הייתי עושה את זה. חבר הכנסת אורי אריאל, שאני אתקזז אתך כאשר אנחנו בדעה אחת? אין מה להתקזז. זה מין במינו. </w:t>
      </w:r>
    </w:p>
    <w:p w14:paraId="39E93CF1" w14:textId="77777777" w:rsidR="00000000" w:rsidRDefault="00B2572E">
      <w:pPr>
        <w:pStyle w:val="a0"/>
        <w:rPr>
          <w:rFonts w:hint="cs"/>
          <w:rtl/>
        </w:rPr>
      </w:pPr>
    </w:p>
    <w:p w14:paraId="43D3C94F" w14:textId="77777777" w:rsidR="00000000" w:rsidRDefault="00B2572E">
      <w:pPr>
        <w:pStyle w:val="a0"/>
        <w:rPr>
          <w:rFonts w:hint="cs"/>
          <w:rtl/>
        </w:rPr>
      </w:pPr>
      <w:r>
        <w:rPr>
          <w:rFonts w:hint="cs"/>
          <w:rtl/>
        </w:rPr>
        <w:t>אני בהחלט תומך בהצעת חוק בת</w:t>
      </w:r>
      <w:r>
        <w:rPr>
          <w:rFonts w:hint="cs"/>
          <w:rtl/>
        </w:rPr>
        <w:t>י-דין רבניים לגבי אכיפה בכל הנוגע לסרבן גט. המקרים הם רבים ומאוד קשים. אני מלווה הרבה מקרים ואני מכיר את זה מקרוב. אחת הבעיות הקשות ביותר היא שסרבן הגט לא נמצא בכלא. כשהוא נמצא בכלא, זה עוד מצב טוב, הוא נמצא תחת השגחת השלטונות, הוא נמצא עם פסיקה של בית-דין</w:t>
      </w:r>
      <w:r>
        <w:rPr>
          <w:rFonts w:hint="cs"/>
          <w:rtl/>
        </w:rPr>
        <w:t xml:space="preserve"> על כך שהוא מחויב בגט. אבל מה קורה כשבית-דין פסק שהוא חייב גט והוא מצא את הדרך לעזוב את הארץ? אנחנו יודעים כמה כספים משקיעים כדי לאתר את אותם סרבנים בכל מדינות העולם - בקנדה, בארצות-הברית, בארגנטינה. אני מכיר יהודי שפועל בתחום הזה, שכל עבודתו קודש רק בנושא</w:t>
      </w:r>
      <w:r>
        <w:rPr>
          <w:rFonts w:hint="cs"/>
          <w:rtl/>
        </w:rPr>
        <w:t xml:space="preserve"> של איתור הבעלים כדי לשכנעם שייתנו את הגט. </w:t>
      </w:r>
    </w:p>
    <w:p w14:paraId="2EDEBAC9" w14:textId="77777777" w:rsidR="00000000" w:rsidRDefault="00B2572E">
      <w:pPr>
        <w:pStyle w:val="a0"/>
        <w:rPr>
          <w:rFonts w:hint="cs"/>
          <w:rtl/>
        </w:rPr>
      </w:pPr>
    </w:p>
    <w:p w14:paraId="31B077C1" w14:textId="77777777" w:rsidR="00000000" w:rsidRDefault="00B2572E">
      <w:pPr>
        <w:pStyle w:val="a0"/>
        <w:rPr>
          <w:rFonts w:hint="cs"/>
          <w:rtl/>
        </w:rPr>
      </w:pPr>
      <w:r>
        <w:rPr>
          <w:rFonts w:hint="cs"/>
          <w:rtl/>
        </w:rPr>
        <w:t xml:space="preserve">ההלכה אומרת: כופין אותו עד שיאמר רוצה אני. לא עוזבים אותו, לא שבעה יום ולא 14 יום. אסור לעזוב אותו. הוא חייב לתת את הגט בסופו של דבר. לא יכול להיות שישאירו נשים עגונות בישראל. </w:t>
      </w:r>
    </w:p>
    <w:p w14:paraId="59EEEC92" w14:textId="77777777" w:rsidR="00000000" w:rsidRDefault="00B2572E">
      <w:pPr>
        <w:pStyle w:val="a0"/>
        <w:rPr>
          <w:rFonts w:hint="cs"/>
          <w:rtl/>
        </w:rPr>
      </w:pPr>
    </w:p>
    <w:p w14:paraId="3DF6857D" w14:textId="77777777" w:rsidR="00000000" w:rsidRDefault="00B2572E">
      <w:pPr>
        <w:pStyle w:val="a0"/>
        <w:rPr>
          <w:rFonts w:hint="cs"/>
          <w:rtl/>
        </w:rPr>
      </w:pPr>
      <w:r>
        <w:rPr>
          <w:rFonts w:hint="cs"/>
          <w:rtl/>
        </w:rPr>
        <w:t>צריך לתת את הדעת ולמצוא את הדרך ל</w:t>
      </w:r>
      <w:r>
        <w:rPr>
          <w:rFonts w:hint="cs"/>
          <w:rtl/>
        </w:rPr>
        <w:t xml:space="preserve">הביא אותם סרבנים שאנחנו יודעים היכן הם נמצאים, שמקיימים חיי משפחה נוספים ונישאים שלא כדין ולא בהיתר ומקימים משפחה, ואילו בתי-הדין ובתי-המשפט כאן קצרה ידם מלהושיע. </w:t>
      </w:r>
    </w:p>
    <w:p w14:paraId="356BEE31" w14:textId="77777777" w:rsidR="00000000" w:rsidRDefault="00B2572E">
      <w:pPr>
        <w:pStyle w:val="a0"/>
        <w:rPr>
          <w:rFonts w:hint="cs"/>
          <w:rtl/>
        </w:rPr>
      </w:pPr>
    </w:p>
    <w:p w14:paraId="089DA938" w14:textId="77777777" w:rsidR="00000000" w:rsidRDefault="00B2572E">
      <w:pPr>
        <w:pStyle w:val="a0"/>
        <w:rPr>
          <w:rFonts w:hint="cs"/>
          <w:rtl/>
        </w:rPr>
      </w:pPr>
      <w:r>
        <w:rPr>
          <w:rFonts w:hint="cs"/>
          <w:rtl/>
        </w:rPr>
        <w:t xml:space="preserve">לכן, כשמדובר בסרבן גט שכל כולו  נקמנות והתחשבנות אישית, שרוצה לצער את האשה </w:t>
      </w:r>
      <w:r>
        <w:rPr>
          <w:rtl/>
        </w:rPr>
        <w:t>–</w:t>
      </w:r>
      <w:r>
        <w:rPr>
          <w:rFonts w:hint="cs"/>
          <w:rtl/>
        </w:rPr>
        <w:t xml:space="preserve"> דרך אגב, יש מק</w:t>
      </w:r>
      <w:r>
        <w:rPr>
          <w:rFonts w:hint="cs"/>
          <w:rtl/>
        </w:rPr>
        <w:t>רים רבים שאשה מוכנה לוותר על מזונות ילדיה, כאשר הילדים אצלה, רק: תן לי גט, תן לי את  ה-</w:t>
      </w:r>
      <w:r>
        <w:t>freedom</w:t>
      </w:r>
      <w:r>
        <w:rPr>
          <w:rFonts w:hint="cs"/>
          <w:rtl/>
        </w:rPr>
        <w:t>, תן לי את החופש. לאחר מכן נתקלים בבעיות משפטיות מאוד קשות, בגלל הסכם מחייב כזה או אחר - בעצם מעגנים את זה תמיד בהסכם כזה שהאשה לא תוכל לחזור ולתבוע את הבעל.</w:t>
      </w:r>
    </w:p>
    <w:p w14:paraId="23716D89" w14:textId="77777777" w:rsidR="00000000" w:rsidRDefault="00B2572E">
      <w:pPr>
        <w:pStyle w:val="a0"/>
        <w:rPr>
          <w:rFonts w:hint="cs"/>
          <w:rtl/>
        </w:rPr>
      </w:pPr>
    </w:p>
    <w:p w14:paraId="5183F058" w14:textId="77777777" w:rsidR="00000000" w:rsidRDefault="00B2572E">
      <w:pPr>
        <w:pStyle w:val="a0"/>
        <w:rPr>
          <w:rFonts w:hint="cs"/>
          <w:rtl/>
        </w:rPr>
      </w:pPr>
      <w:r>
        <w:rPr>
          <w:rFonts w:hint="cs"/>
          <w:rtl/>
        </w:rPr>
        <w:t xml:space="preserve"> לכ</w:t>
      </w:r>
      <w:r>
        <w:rPr>
          <w:rFonts w:hint="cs"/>
          <w:rtl/>
        </w:rPr>
        <w:t xml:space="preserve">ן, אדוני היושב-ראש, אני שותף גם להצבעה וגם ליוזמה הזאת. </w:t>
      </w:r>
    </w:p>
    <w:p w14:paraId="4DA83610" w14:textId="77777777" w:rsidR="00000000" w:rsidRDefault="00B2572E">
      <w:pPr>
        <w:pStyle w:val="a0"/>
        <w:rPr>
          <w:rFonts w:hint="cs"/>
          <w:rtl/>
        </w:rPr>
      </w:pPr>
    </w:p>
    <w:p w14:paraId="492ED256" w14:textId="77777777" w:rsidR="00000000" w:rsidRDefault="00B2572E">
      <w:pPr>
        <w:pStyle w:val="af1"/>
        <w:rPr>
          <w:rtl/>
        </w:rPr>
      </w:pPr>
      <w:r>
        <w:rPr>
          <w:rtl/>
        </w:rPr>
        <w:t>היו"ר מוחמד ברכה:</w:t>
      </w:r>
    </w:p>
    <w:p w14:paraId="244814DF" w14:textId="77777777" w:rsidR="00000000" w:rsidRDefault="00B2572E">
      <w:pPr>
        <w:pStyle w:val="a0"/>
        <w:rPr>
          <w:rtl/>
        </w:rPr>
      </w:pPr>
    </w:p>
    <w:p w14:paraId="7C556A80" w14:textId="77777777" w:rsidR="00000000" w:rsidRDefault="00B2572E">
      <w:pPr>
        <w:pStyle w:val="a0"/>
        <w:rPr>
          <w:rFonts w:hint="cs"/>
          <w:rtl/>
        </w:rPr>
      </w:pPr>
      <w:r>
        <w:rPr>
          <w:rFonts w:hint="cs"/>
          <w:rtl/>
        </w:rPr>
        <w:t xml:space="preserve">תודה לחבר הכנסת זאב. חבר הכנסת מרגי - לא נמצא. </w:t>
      </w:r>
    </w:p>
    <w:p w14:paraId="73E3B93E" w14:textId="77777777" w:rsidR="00000000" w:rsidRDefault="00B2572E">
      <w:pPr>
        <w:pStyle w:val="a0"/>
        <w:rPr>
          <w:rFonts w:hint="cs"/>
          <w:rtl/>
        </w:rPr>
      </w:pPr>
    </w:p>
    <w:p w14:paraId="02466C66" w14:textId="77777777" w:rsidR="00000000" w:rsidRDefault="00B2572E">
      <w:pPr>
        <w:pStyle w:val="a0"/>
        <w:rPr>
          <w:rFonts w:hint="cs"/>
          <w:rtl/>
        </w:rPr>
      </w:pPr>
      <w:r>
        <w:rPr>
          <w:rFonts w:hint="cs"/>
          <w:rtl/>
        </w:rPr>
        <w:t xml:space="preserve">אנחנו עוברים להצבעה על הצעת חוק בתי-דין רבניים (קיום פסקי-דין של גירושין) (תיקון מס' 5) (החמרת אמצעי אכיפה לגבי סרבן שהוא אסיר או </w:t>
      </w:r>
      <w:r>
        <w:rPr>
          <w:rFonts w:hint="cs"/>
          <w:rtl/>
        </w:rPr>
        <w:t>עצור), התשס"ד-2004. אנחנו מצביעים על הצעת החוק בקריאה ראשונה. ההצבעה החלה.</w:t>
      </w:r>
    </w:p>
    <w:p w14:paraId="62B935AE" w14:textId="77777777" w:rsidR="00000000" w:rsidRDefault="00B2572E">
      <w:pPr>
        <w:pStyle w:val="a0"/>
        <w:ind w:firstLine="0"/>
        <w:rPr>
          <w:rFonts w:hint="cs"/>
          <w:rtl/>
        </w:rPr>
      </w:pPr>
    </w:p>
    <w:p w14:paraId="764D4FFE" w14:textId="77777777" w:rsidR="00000000" w:rsidRDefault="00B2572E">
      <w:pPr>
        <w:pStyle w:val="ab"/>
        <w:bidi/>
        <w:rPr>
          <w:rFonts w:hint="cs"/>
          <w:rtl/>
        </w:rPr>
      </w:pPr>
      <w:r>
        <w:rPr>
          <w:rFonts w:hint="cs"/>
          <w:rtl/>
        </w:rPr>
        <w:t>הצבעה מס' 13</w:t>
      </w:r>
    </w:p>
    <w:p w14:paraId="0F02B6D1" w14:textId="77777777" w:rsidR="00000000" w:rsidRDefault="00B2572E">
      <w:pPr>
        <w:pStyle w:val="a0"/>
        <w:rPr>
          <w:rFonts w:hint="cs"/>
          <w:rtl/>
        </w:rPr>
      </w:pPr>
    </w:p>
    <w:p w14:paraId="762C26FF" w14:textId="77777777" w:rsidR="00000000" w:rsidRDefault="00B2572E">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16E0F1E3" w14:textId="77777777" w:rsidR="00000000" w:rsidRDefault="00B2572E">
      <w:pPr>
        <w:pStyle w:val="ac"/>
        <w:bidi/>
        <w:rPr>
          <w:rFonts w:hint="cs"/>
          <w:rtl/>
        </w:rPr>
      </w:pPr>
      <w:r>
        <w:rPr>
          <w:rFonts w:hint="cs"/>
          <w:rtl/>
        </w:rPr>
        <w:t xml:space="preserve">נגד </w:t>
      </w:r>
      <w:r>
        <w:rPr>
          <w:rtl/>
        </w:rPr>
        <w:t>–</w:t>
      </w:r>
      <w:r>
        <w:rPr>
          <w:rFonts w:hint="cs"/>
          <w:rtl/>
        </w:rPr>
        <w:t xml:space="preserve"> אין</w:t>
      </w:r>
    </w:p>
    <w:p w14:paraId="4EAC3EA5" w14:textId="77777777" w:rsidR="00000000" w:rsidRDefault="00B2572E">
      <w:pPr>
        <w:pStyle w:val="ac"/>
        <w:bidi/>
        <w:rPr>
          <w:rFonts w:hint="cs"/>
          <w:rtl/>
        </w:rPr>
      </w:pPr>
      <w:r>
        <w:rPr>
          <w:rFonts w:hint="cs"/>
          <w:rtl/>
        </w:rPr>
        <w:t>נמנעים - אין</w:t>
      </w:r>
    </w:p>
    <w:p w14:paraId="40EC2E16" w14:textId="77777777" w:rsidR="00000000" w:rsidRDefault="00B2572E">
      <w:pPr>
        <w:pStyle w:val="ad"/>
        <w:bidi/>
        <w:rPr>
          <w:rFonts w:hint="cs"/>
          <w:rtl/>
        </w:rPr>
      </w:pPr>
      <w:r>
        <w:rPr>
          <w:rFonts w:hint="cs"/>
          <w:rtl/>
        </w:rPr>
        <w:t xml:space="preserve">ההצעה להעביר את הצעת חוק בתי-דין רבניים (קיום פסקי-דין של גירושין) (תיקון מס' 5) (החמרת אמצעי אכיפה </w:t>
      </w:r>
      <w:r>
        <w:rPr>
          <w:rFonts w:hint="cs"/>
          <w:rtl/>
        </w:rPr>
        <w:t xml:space="preserve">לגבי סרבן שהוא אסיר או עצור), התשס"ד-2004, לוועדת החוקה, חוק ומשפט נתקבלה. </w:t>
      </w:r>
    </w:p>
    <w:p w14:paraId="3FB0DC48" w14:textId="77777777" w:rsidR="00000000" w:rsidRDefault="00B2572E">
      <w:pPr>
        <w:pStyle w:val="a0"/>
        <w:rPr>
          <w:rFonts w:hint="cs"/>
          <w:rtl/>
        </w:rPr>
      </w:pPr>
    </w:p>
    <w:p w14:paraId="7EFF8B45" w14:textId="77777777" w:rsidR="00000000" w:rsidRDefault="00B2572E">
      <w:pPr>
        <w:pStyle w:val="af1"/>
        <w:rPr>
          <w:rtl/>
        </w:rPr>
      </w:pPr>
      <w:r>
        <w:rPr>
          <w:rtl/>
        </w:rPr>
        <w:t>היו"ר מוחמד ברכה:</w:t>
      </w:r>
    </w:p>
    <w:p w14:paraId="2C8EE375" w14:textId="77777777" w:rsidR="00000000" w:rsidRDefault="00B2572E">
      <w:pPr>
        <w:pStyle w:val="a0"/>
        <w:rPr>
          <w:rtl/>
        </w:rPr>
      </w:pPr>
    </w:p>
    <w:p w14:paraId="00B8D00E" w14:textId="77777777" w:rsidR="00000000" w:rsidRDefault="00B2572E">
      <w:pPr>
        <w:pStyle w:val="a0"/>
        <w:rPr>
          <w:rFonts w:hint="cs"/>
          <w:rtl/>
        </w:rPr>
      </w:pPr>
      <w:r>
        <w:rPr>
          <w:rFonts w:hint="cs"/>
          <w:rtl/>
        </w:rPr>
        <w:t>הצעת החוק התקבלה ברוב של שמונה חברי כנסת, ללא מתנגדים וללא נמנעים, והיא תועבר לוועדת החוקה, חוק ומשפט.</w:t>
      </w:r>
    </w:p>
    <w:p w14:paraId="4D1266AD" w14:textId="77777777" w:rsidR="00000000" w:rsidRDefault="00B2572E">
      <w:pPr>
        <w:pStyle w:val="a0"/>
        <w:rPr>
          <w:rFonts w:hint="cs"/>
          <w:rtl/>
        </w:rPr>
      </w:pPr>
    </w:p>
    <w:p w14:paraId="55F9E087" w14:textId="77777777" w:rsidR="00000000" w:rsidRDefault="00B2572E">
      <w:pPr>
        <w:pStyle w:val="a0"/>
        <w:rPr>
          <w:rFonts w:hint="cs"/>
          <w:rtl/>
        </w:rPr>
      </w:pPr>
      <w:r>
        <w:rPr>
          <w:rFonts w:hint="cs"/>
          <w:rtl/>
        </w:rPr>
        <w:t>חברי הכנסת, בזה תם סדר-היום. הישיבה הבאה - מחר, יום רביע</w:t>
      </w:r>
      <w:r>
        <w:rPr>
          <w:rFonts w:hint="cs"/>
          <w:rtl/>
        </w:rPr>
        <w:t xml:space="preserve">י, כ"ו בשבט התשס"ד, 18 בפברואר 2004, בשעה 11:00. ישיבה זו נעולה. </w:t>
      </w:r>
    </w:p>
    <w:p w14:paraId="6E276CA3" w14:textId="77777777" w:rsidR="00000000" w:rsidRDefault="00B2572E">
      <w:pPr>
        <w:pStyle w:val="a0"/>
        <w:rPr>
          <w:rFonts w:hint="cs"/>
          <w:rtl/>
        </w:rPr>
      </w:pPr>
    </w:p>
    <w:p w14:paraId="797FA1FF" w14:textId="77777777" w:rsidR="00000000" w:rsidRDefault="00B2572E">
      <w:pPr>
        <w:pStyle w:val="a0"/>
        <w:rPr>
          <w:rFonts w:hint="cs"/>
          <w:rtl/>
        </w:rPr>
      </w:pPr>
    </w:p>
    <w:p w14:paraId="3076AC59" w14:textId="77777777" w:rsidR="00000000" w:rsidRDefault="00B2572E">
      <w:pPr>
        <w:pStyle w:val="a0"/>
        <w:jc w:val="center"/>
        <w:rPr>
          <w:rFonts w:hint="cs"/>
          <w:rtl/>
        </w:rPr>
      </w:pPr>
      <w:r>
        <w:rPr>
          <w:rFonts w:hint="cs"/>
          <w:rtl/>
        </w:rPr>
        <w:t>הישיבה ננעלה בשעה 21:55.</w:t>
      </w:r>
    </w:p>
    <w:p w14:paraId="53BE9DC9" w14:textId="77777777" w:rsidR="00000000" w:rsidRDefault="00B2572E">
      <w:pPr>
        <w:pStyle w:val="a0"/>
        <w:rPr>
          <w:rFonts w:hint="cs"/>
          <w:rtl/>
        </w:rPr>
      </w:pPr>
    </w:p>
    <w:p w14:paraId="52B7FE7C" w14:textId="77777777" w:rsidR="00000000" w:rsidRDefault="00B2572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45AD4" w14:textId="77777777" w:rsidR="00000000" w:rsidRDefault="00B2572E">
      <w:r>
        <w:separator/>
      </w:r>
    </w:p>
  </w:endnote>
  <w:endnote w:type="continuationSeparator" w:id="0">
    <w:p w14:paraId="556C8D28" w14:textId="77777777" w:rsidR="00000000" w:rsidRDefault="00B2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6D9C3" w14:textId="77777777" w:rsidR="00000000" w:rsidRDefault="00B2572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ACC69" w14:textId="77777777" w:rsidR="00000000" w:rsidRDefault="00B2572E">
      <w:r>
        <w:separator/>
      </w:r>
    </w:p>
  </w:footnote>
  <w:footnote w:type="continuationSeparator" w:id="0">
    <w:p w14:paraId="79230BC5" w14:textId="77777777" w:rsidR="00000000" w:rsidRDefault="00B2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E6422A"/>
    <w:multiLevelType w:val="hybridMultilevel"/>
    <w:tmpl w:val="01BE178E"/>
    <w:lvl w:ilvl="0" w:tplc="08C8523A">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29A849AD"/>
    <w:multiLevelType w:val="hybridMultilevel"/>
    <w:tmpl w:val="44A83A2C"/>
    <w:lvl w:ilvl="0" w:tplc="17F09336">
      <w:start w:val="1"/>
      <w:numFmt w:val="decimal"/>
      <w:pStyle w:val="Heading4"/>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08B5452"/>
    <w:multiLevelType w:val="hybridMultilevel"/>
    <w:tmpl w:val="92568200"/>
    <w:lvl w:ilvl="0" w:tplc="F9CE044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2476_1-33.doc"/>
    <w:docVar w:name="Position" w:val="Merged1-33"/>
    <w:docVar w:name="Queue" w:val="1-33"/>
    <w:docVar w:name="SaveYN" w:val="N"/>
    <w:docVar w:name="Session" w:val="22476"/>
    <w:docVar w:name="SessionDate" w:val="17/02/04"/>
    <w:docVar w:name="SpeakersNum" w:val="0"/>
    <w:docVar w:name="StartMode" w:val="4"/>
  </w:docVars>
  <w:rsids>
    <w:rsidRoot w:val="00B2572E"/>
    <w:rsid w:val="00B257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4ADEC"/>
  <w15:chartTrackingRefBased/>
  <w15:docId w15:val="{E3984D39-2F28-4D50-B0FB-F29774C5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bidi/>
      <w:spacing w:line="360" w:lineRule="auto"/>
      <w:ind w:firstLine="523"/>
      <w:outlineLvl w:val="1"/>
    </w:pPr>
    <w:rPr>
      <w:rFonts w:cs="Times New Roman"/>
      <w:sz w:val="28"/>
      <w:szCs w:val="28"/>
    </w:rPr>
  </w:style>
  <w:style w:type="paragraph" w:styleId="Heading4">
    <w:name w:val="heading 4"/>
    <w:basedOn w:val="Normal"/>
    <w:next w:val="Normal"/>
    <w:qFormat/>
    <w:pPr>
      <w:keepNext/>
      <w:numPr>
        <w:numId w:val="3"/>
      </w:numPr>
      <w:bidi/>
      <w:spacing w:line="360" w:lineRule="auto"/>
      <w:ind w:right="0"/>
      <w:outlineLvl w:val="3"/>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 w:type="paragraph" w:styleId="TOC4">
    <w:name w:val="toc 4"/>
    <w:basedOn w:val="Normal"/>
    <w:next w:val="Normal"/>
    <w:autoRedefine/>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32186</Words>
  <Characters>183461</Characters>
  <Application>Microsoft Office Word</Application>
  <DocSecurity>0</DocSecurity>
  <Lines>1528</Lines>
  <Paragraphs>430</Paragraphs>
  <ScaleCrop>false</ScaleCrop>
  <HeadingPairs>
    <vt:vector size="2" baseType="variant">
      <vt:variant>
        <vt:lpstr>שם</vt:lpstr>
      </vt:variant>
      <vt:variant>
        <vt:i4>1</vt:i4>
      </vt:variant>
    </vt:vector>
  </HeadingPairs>
  <TitlesOfParts>
    <vt:vector size="1" baseType="lpstr">
      <vt:lpstr>חוברת י"ח</vt:lpstr>
    </vt:vector>
  </TitlesOfParts>
  <Company>EDS</Company>
  <LinksUpToDate>false</LinksUpToDate>
  <CharactersWithSpaces>215217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108 מתאריך 17/02/2004</dc:title>
  <dc:subject/>
  <dc:creator>איטה אבן זוהר</dc:creator>
  <cp:keywords/>
  <dc:description/>
  <cp:lastModifiedBy>vladimir</cp:lastModifiedBy>
  <cp:revision>2</cp:revision>
  <cp:lastPrinted>2004-08-10T09:53:00Z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108.000000000000</vt:lpwstr>
  </property>
  <property fmtid="{D5CDD505-2E9C-101B-9397-08002B2CF9AE}" pid="4" name="Nose">
    <vt:lpwstr>_x000d_
</vt:lpwstr>
  </property>
  <property fmtid="{D5CDD505-2E9C-101B-9397-08002B2CF9AE}" pid="5" name="TaarichYeshiva">
    <vt:lpwstr>2004-02-17T00:00:00Z</vt:lpwstr>
  </property>
  <property fmtid="{D5CDD505-2E9C-101B-9397-08002B2CF9AE}" pid="6" name="Tor">
    <vt:lpwstr>1-33</vt:lpwstr>
  </property>
  <property fmtid="{D5CDD505-2E9C-101B-9397-08002B2CF9AE}" pid="7" name="סימוכין">
    <vt:i4>63027103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63027103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